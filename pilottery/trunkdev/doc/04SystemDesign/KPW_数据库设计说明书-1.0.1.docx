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7AF825" w14:textId="0F792FD4" w:rsidR="007A2930" w:rsidRPr="00AA2803" w:rsidRDefault="00B416B1" w:rsidP="00007F24">
      <w:pPr>
        <w:jc w:val="right"/>
      </w:pPr>
      <w:r>
        <w:tab/>
      </w:r>
    </w:p>
    <w:p w14:paraId="758E7303" w14:textId="77777777" w:rsidR="007A2930" w:rsidRPr="00AA2803" w:rsidRDefault="007A2930" w:rsidP="00007F24">
      <w:pPr>
        <w:jc w:val="right"/>
      </w:pPr>
    </w:p>
    <w:p w14:paraId="74DF368B" w14:textId="77777777" w:rsidR="00007F24" w:rsidRPr="00AA2803" w:rsidRDefault="009A4757" w:rsidP="00007F24">
      <w:pPr>
        <w:jc w:val="right"/>
        <w:rPr>
          <w:b/>
          <w:bCs/>
          <w:i/>
          <w:iCs/>
          <w:sz w:val="32"/>
          <w:szCs w:val="32"/>
        </w:rPr>
      </w:pPr>
      <w:r w:rsidRPr="00AA2803">
        <w:rPr>
          <w:noProof/>
        </w:rPr>
        <w:drawing>
          <wp:inline distT="0" distB="0" distL="0" distR="0" wp14:anchorId="1B1FA1B0" wp14:editId="278A8AF2">
            <wp:extent cx="2981960" cy="993775"/>
            <wp:effectExtent l="19050" t="0" r="8890" b="0"/>
            <wp:docPr id="4" name="图片 1" descr="logo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logo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960" cy="993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07F24" w:rsidRPr="00AA2803">
        <w:rPr>
          <w:rFonts w:hint="eastAsia"/>
        </w:rPr>
        <w:t xml:space="preserve">              </w:t>
      </w:r>
      <w:r w:rsidR="00007F24" w:rsidRPr="00AA2803">
        <w:rPr>
          <w:rFonts w:hint="eastAsia"/>
          <w:b/>
          <w:bCs/>
          <w:i/>
          <w:iCs/>
          <w:sz w:val="32"/>
          <w:szCs w:val="32"/>
        </w:rPr>
        <w:t xml:space="preserve">  </w:t>
      </w:r>
    </w:p>
    <w:p w14:paraId="323C6776" w14:textId="77777777" w:rsidR="00007F24" w:rsidRPr="00AA2803" w:rsidRDefault="00007F24" w:rsidP="00007F24">
      <w:r w:rsidRPr="00AA2803">
        <w:br w:type="textWrapping" w:clear="all"/>
      </w:r>
    </w:p>
    <w:p w14:paraId="5259E22C" w14:textId="77777777" w:rsidR="00783705" w:rsidRPr="00AA2803" w:rsidRDefault="00783705" w:rsidP="00007F24"/>
    <w:p w14:paraId="5D4696B0" w14:textId="77777777" w:rsidR="00007F24" w:rsidRPr="00AA2803" w:rsidRDefault="00007F24" w:rsidP="00007F24"/>
    <w:p w14:paraId="780FBC92" w14:textId="77777777" w:rsidR="00007F24" w:rsidRPr="00AA2803" w:rsidRDefault="00C64D67" w:rsidP="001E5673">
      <w:pPr>
        <w:spacing w:beforeLines="50" w:before="156" w:afterLines="50" w:after="156" w:line="360" w:lineRule="auto"/>
        <w:jc w:val="center"/>
        <w:outlineLvl w:val="0"/>
        <w:rPr>
          <w:rFonts w:eastAsia="黑体" w:cs="宋体"/>
          <w:b/>
          <w:sz w:val="52"/>
          <w:szCs w:val="52"/>
        </w:rPr>
      </w:pPr>
      <w:bookmarkStart w:id="0" w:name="_Toc435450795"/>
      <w:r w:rsidRPr="00AA2803">
        <w:rPr>
          <w:rFonts w:eastAsia="黑体" w:cs="宋体"/>
          <w:b/>
          <w:sz w:val="52"/>
          <w:szCs w:val="52"/>
        </w:rPr>
        <w:t>KPW</w:t>
      </w:r>
      <w:r w:rsidR="00783705" w:rsidRPr="00AA2803">
        <w:rPr>
          <w:rFonts w:eastAsia="黑体" w:cs="宋体" w:hint="eastAsia"/>
          <w:b/>
          <w:sz w:val="52"/>
          <w:szCs w:val="52"/>
        </w:rPr>
        <w:t>系统</w:t>
      </w:r>
      <w:r w:rsidR="00791C9B" w:rsidRPr="00AA2803">
        <w:rPr>
          <w:rFonts w:eastAsia="黑体" w:cs="宋体" w:hint="eastAsia"/>
          <w:b/>
          <w:sz w:val="52"/>
          <w:szCs w:val="52"/>
        </w:rPr>
        <w:t>V</w:t>
      </w:r>
      <w:r w:rsidRPr="00AA2803">
        <w:rPr>
          <w:rFonts w:eastAsia="黑体" w:cs="宋体"/>
          <w:b/>
          <w:sz w:val="52"/>
          <w:szCs w:val="52"/>
        </w:rPr>
        <w:t>1</w:t>
      </w:r>
      <w:r w:rsidR="00E04B5A" w:rsidRPr="00AA2803">
        <w:rPr>
          <w:rFonts w:eastAsia="黑体" w:cs="宋体" w:hint="eastAsia"/>
          <w:b/>
          <w:sz w:val="52"/>
          <w:szCs w:val="52"/>
        </w:rPr>
        <w:t>.0</w:t>
      </w:r>
      <w:bookmarkEnd w:id="0"/>
    </w:p>
    <w:p w14:paraId="0EC216B1" w14:textId="77777777" w:rsidR="00007F24" w:rsidRPr="00AA2803" w:rsidRDefault="006D2F10" w:rsidP="00E231B0">
      <w:pPr>
        <w:jc w:val="center"/>
        <w:outlineLvl w:val="0"/>
        <w:rPr>
          <w:rFonts w:eastAsia="黑体" w:cs="宋体"/>
          <w:b/>
          <w:sz w:val="48"/>
          <w:szCs w:val="48"/>
        </w:rPr>
      </w:pPr>
      <w:bookmarkStart w:id="1" w:name="_Toc435450796"/>
      <w:r w:rsidRPr="00AA2803">
        <w:rPr>
          <w:rFonts w:eastAsia="黑体" w:cs="宋体" w:hint="eastAsia"/>
          <w:b/>
          <w:sz w:val="48"/>
          <w:szCs w:val="48"/>
        </w:rPr>
        <w:t>数据库</w:t>
      </w:r>
      <w:r w:rsidR="00D42F89" w:rsidRPr="00AA2803">
        <w:rPr>
          <w:rFonts w:eastAsia="黑体" w:cs="宋体" w:hint="eastAsia"/>
          <w:b/>
          <w:sz w:val="48"/>
          <w:szCs w:val="48"/>
        </w:rPr>
        <w:t>设计</w:t>
      </w:r>
      <w:r w:rsidR="00783705" w:rsidRPr="00AA2803">
        <w:rPr>
          <w:rFonts w:eastAsia="黑体" w:cs="宋体" w:hint="eastAsia"/>
          <w:b/>
          <w:sz w:val="48"/>
          <w:szCs w:val="48"/>
        </w:rPr>
        <w:t>说明书</w:t>
      </w:r>
      <w:bookmarkEnd w:id="1"/>
      <w:r w:rsidR="00007F24" w:rsidRPr="00AA2803">
        <w:rPr>
          <w:rFonts w:eastAsia="黑体" w:cs="宋体" w:hint="eastAsia"/>
          <w:b/>
          <w:sz w:val="48"/>
          <w:szCs w:val="48"/>
        </w:rPr>
        <w:t xml:space="preserve"> </w:t>
      </w:r>
    </w:p>
    <w:p w14:paraId="46ED3C46" w14:textId="77777777" w:rsidR="00007F24" w:rsidRPr="00AA2803" w:rsidRDefault="00007F24" w:rsidP="00007F24"/>
    <w:p w14:paraId="162E1735" w14:textId="77777777" w:rsidR="005D61D5" w:rsidRPr="00AA2803" w:rsidRDefault="005D61D5" w:rsidP="00007F24"/>
    <w:p w14:paraId="013D1490" w14:textId="77777777" w:rsidR="00007F24" w:rsidRPr="00AA2803" w:rsidRDefault="00007F24" w:rsidP="00007F24"/>
    <w:tbl>
      <w:tblPr>
        <w:tblpPr w:leftFromText="180" w:rightFromText="180" w:vertAnchor="text" w:horzAnchor="margin" w:tblpXSpec="center" w:tblpY="-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3402"/>
      </w:tblGrid>
      <w:tr w:rsidR="00AA2803" w:rsidRPr="00AA2803" w14:paraId="24287620" w14:textId="77777777" w:rsidTr="002A08CA">
        <w:tc>
          <w:tcPr>
            <w:tcW w:w="1668" w:type="dxa"/>
            <w:shd w:val="clear" w:color="auto" w:fill="CCFFCC"/>
          </w:tcPr>
          <w:p w14:paraId="1F4A96A8" w14:textId="77777777" w:rsidR="00007F24" w:rsidRPr="00AA2803" w:rsidRDefault="00950DB4" w:rsidP="00D4421C">
            <w:pPr>
              <w:spacing w:line="360" w:lineRule="auto"/>
              <w:rPr>
                <w:rFonts w:ascii="宋体" w:hAnsi="宋体"/>
                <w:sz w:val="24"/>
              </w:rPr>
            </w:pPr>
            <w:r w:rsidRPr="00AA2803">
              <w:rPr>
                <w:rFonts w:ascii="宋体" w:hAnsi="宋体" w:hint="eastAsia"/>
                <w:sz w:val="24"/>
              </w:rPr>
              <w:t>软件产品编号</w:t>
            </w:r>
          </w:p>
        </w:tc>
        <w:tc>
          <w:tcPr>
            <w:tcW w:w="3402" w:type="dxa"/>
          </w:tcPr>
          <w:p w14:paraId="0B82634F" w14:textId="77777777" w:rsidR="00007F24" w:rsidRPr="00AA2803" w:rsidRDefault="00007F24" w:rsidP="00D4421C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AA2803" w:rsidRPr="00AA2803" w14:paraId="1D81B389" w14:textId="77777777" w:rsidTr="002A08CA">
        <w:tc>
          <w:tcPr>
            <w:tcW w:w="1668" w:type="dxa"/>
            <w:shd w:val="clear" w:color="auto" w:fill="CCFFCC"/>
          </w:tcPr>
          <w:p w14:paraId="3F487018" w14:textId="77777777" w:rsidR="00950DB4" w:rsidRPr="00AA2803" w:rsidRDefault="00950DB4" w:rsidP="00D4421C">
            <w:pPr>
              <w:spacing w:line="360" w:lineRule="auto"/>
              <w:rPr>
                <w:rFonts w:ascii="宋体" w:hAnsi="宋体"/>
                <w:sz w:val="24"/>
              </w:rPr>
            </w:pPr>
            <w:r w:rsidRPr="00AA2803">
              <w:rPr>
                <w:rFonts w:ascii="宋体" w:hAnsi="宋体" w:hint="eastAsia"/>
                <w:sz w:val="24"/>
              </w:rPr>
              <w:t>软件项目编号</w:t>
            </w:r>
          </w:p>
        </w:tc>
        <w:tc>
          <w:tcPr>
            <w:tcW w:w="3402" w:type="dxa"/>
          </w:tcPr>
          <w:p w14:paraId="59012F55" w14:textId="77777777" w:rsidR="00950DB4" w:rsidRPr="00AA2803" w:rsidRDefault="00C64D67" w:rsidP="00C64D67">
            <w:pPr>
              <w:spacing w:line="360" w:lineRule="auto"/>
              <w:rPr>
                <w:rFonts w:ascii="宋体" w:hAnsi="宋体"/>
                <w:sz w:val="24"/>
              </w:rPr>
            </w:pPr>
            <w:r w:rsidRPr="00AA2803">
              <w:rPr>
                <w:rFonts w:ascii="宋体" w:hAnsi="宋体"/>
                <w:sz w:val="24"/>
              </w:rPr>
              <w:t>KPW V1</w:t>
            </w:r>
            <w:r w:rsidR="00950DB4" w:rsidRPr="00AA2803">
              <w:rPr>
                <w:rFonts w:ascii="宋体" w:hAnsi="宋体" w:hint="eastAsia"/>
                <w:sz w:val="24"/>
              </w:rPr>
              <w:t>.0</w:t>
            </w:r>
          </w:p>
        </w:tc>
      </w:tr>
      <w:tr w:rsidR="00AA2803" w:rsidRPr="00AA2803" w14:paraId="690256C1" w14:textId="77777777" w:rsidTr="002A08CA">
        <w:tc>
          <w:tcPr>
            <w:tcW w:w="1668" w:type="dxa"/>
            <w:shd w:val="clear" w:color="auto" w:fill="CCFFCC"/>
          </w:tcPr>
          <w:p w14:paraId="13D15894" w14:textId="77777777" w:rsidR="00950DB4" w:rsidRPr="00AA2803" w:rsidRDefault="00950DB4" w:rsidP="00D4421C">
            <w:pPr>
              <w:spacing w:line="360" w:lineRule="auto"/>
              <w:rPr>
                <w:rFonts w:ascii="宋体" w:hAnsi="宋体"/>
                <w:sz w:val="24"/>
              </w:rPr>
            </w:pPr>
            <w:r w:rsidRPr="00AA2803">
              <w:rPr>
                <w:rFonts w:ascii="宋体" w:hAnsi="宋体" w:hint="eastAsia"/>
                <w:sz w:val="24"/>
              </w:rPr>
              <w:t>软件文档编号</w:t>
            </w:r>
          </w:p>
        </w:tc>
        <w:tc>
          <w:tcPr>
            <w:tcW w:w="3402" w:type="dxa"/>
          </w:tcPr>
          <w:p w14:paraId="613FD605" w14:textId="77777777" w:rsidR="00950DB4" w:rsidRPr="00AA2803" w:rsidRDefault="00950DB4" w:rsidP="00F91F30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AA2803" w:rsidRPr="00AA2803" w14:paraId="2F986F73" w14:textId="77777777" w:rsidTr="002A08CA">
        <w:tc>
          <w:tcPr>
            <w:tcW w:w="1668" w:type="dxa"/>
            <w:shd w:val="clear" w:color="auto" w:fill="CCFFCC"/>
          </w:tcPr>
          <w:p w14:paraId="19C71B42" w14:textId="77777777" w:rsidR="00950DB4" w:rsidRPr="00AA2803" w:rsidRDefault="00950DB4" w:rsidP="00D4421C">
            <w:pPr>
              <w:spacing w:line="360" w:lineRule="auto"/>
              <w:rPr>
                <w:rFonts w:ascii="宋体" w:hAnsi="宋体"/>
                <w:sz w:val="24"/>
              </w:rPr>
            </w:pPr>
            <w:r w:rsidRPr="00AA2803">
              <w:rPr>
                <w:rFonts w:ascii="宋体" w:hAnsi="宋体" w:hint="eastAsia"/>
                <w:sz w:val="24"/>
              </w:rPr>
              <w:t>最近修订日期</w:t>
            </w:r>
          </w:p>
        </w:tc>
        <w:tc>
          <w:tcPr>
            <w:tcW w:w="3402" w:type="dxa"/>
          </w:tcPr>
          <w:p w14:paraId="066D7119" w14:textId="77777777" w:rsidR="00950DB4" w:rsidRPr="00AA2803" w:rsidRDefault="00916BD6" w:rsidP="00C64D67">
            <w:pPr>
              <w:spacing w:line="360" w:lineRule="auto"/>
              <w:rPr>
                <w:rFonts w:ascii="宋体" w:hAnsi="宋体"/>
                <w:sz w:val="24"/>
              </w:rPr>
            </w:pPr>
            <w:r w:rsidRPr="00AA2803">
              <w:rPr>
                <w:rFonts w:ascii="宋体" w:hAnsi="宋体" w:hint="eastAsia"/>
                <w:sz w:val="24"/>
              </w:rPr>
              <w:t>201</w:t>
            </w:r>
            <w:r w:rsidR="00C64D67" w:rsidRPr="00AA2803">
              <w:rPr>
                <w:rFonts w:ascii="宋体" w:hAnsi="宋体"/>
                <w:sz w:val="24"/>
              </w:rPr>
              <w:t>5</w:t>
            </w:r>
            <w:r w:rsidRPr="00AA2803">
              <w:rPr>
                <w:rFonts w:ascii="宋体" w:hAnsi="宋体" w:hint="eastAsia"/>
                <w:sz w:val="24"/>
              </w:rPr>
              <w:t>年</w:t>
            </w:r>
            <w:r w:rsidR="00C64D67" w:rsidRPr="00AA2803">
              <w:rPr>
                <w:rFonts w:ascii="宋体" w:hAnsi="宋体"/>
                <w:sz w:val="24"/>
              </w:rPr>
              <w:t>8</w:t>
            </w:r>
            <w:r w:rsidRPr="00AA2803">
              <w:rPr>
                <w:rFonts w:ascii="宋体" w:hAnsi="宋体" w:hint="eastAsia"/>
                <w:sz w:val="24"/>
              </w:rPr>
              <w:t>月</w:t>
            </w:r>
            <w:r w:rsidR="00C64D67" w:rsidRPr="00AA2803">
              <w:rPr>
                <w:rFonts w:ascii="宋体" w:hAnsi="宋体"/>
                <w:sz w:val="24"/>
              </w:rPr>
              <w:t>31</w:t>
            </w:r>
            <w:r w:rsidRPr="00AA2803">
              <w:rPr>
                <w:rFonts w:ascii="宋体" w:hAnsi="宋体" w:hint="eastAsia"/>
                <w:sz w:val="24"/>
              </w:rPr>
              <w:t>日</w:t>
            </w:r>
          </w:p>
        </w:tc>
      </w:tr>
    </w:tbl>
    <w:p w14:paraId="05F85E6E" w14:textId="77777777" w:rsidR="00007F24" w:rsidRPr="00AA2803" w:rsidRDefault="00007F24" w:rsidP="00007F24"/>
    <w:p w14:paraId="244B58A9" w14:textId="77777777" w:rsidR="00007F24" w:rsidRPr="00AA2803" w:rsidRDefault="00007F24" w:rsidP="00007F24"/>
    <w:p w14:paraId="799515CC" w14:textId="77777777" w:rsidR="00007F24" w:rsidRPr="00AA2803" w:rsidRDefault="00007F24" w:rsidP="00007F24"/>
    <w:p w14:paraId="67721B1C" w14:textId="77777777" w:rsidR="00007F24" w:rsidRPr="00AA2803" w:rsidRDefault="00007F24" w:rsidP="00007F24"/>
    <w:p w14:paraId="1F86DF82" w14:textId="77777777" w:rsidR="00007F24" w:rsidRPr="00AA2803" w:rsidRDefault="00007F24" w:rsidP="00007F24"/>
    <w:p w14:paraId="14394C01" w14:textId="77777777" w:rsidR="00007F24" w:rsidRPr="00AA2803" w:rsidRDefault="00007F24" w:rsidP="00007F24"/>
    <w:p w14:paraId="75258AAB" w14:textId="77777777" w:rsidR="00D4421C" w:rsidRPr="00AA2803" w:rsidRDefault="00D4421C" w:rsidP="00007F24"/>
    <w:p w14:paraId="3C45A6D3" w14:textId="77777777" w:rsidR="00D4421C" w:rsidRPr="00AA2803" w:rsidRDefault="00D4421C" w:rsidP="00007F24"/>
    <w:p w14:paraId="571DCB49" w14:textId="77777777" w:rsidR="00655ED5" w:rsidRPr="00AA2803" w:rsidRDefault="00655ED5" w:rsidP="00655ED5">
      <w:pPr>
        <w:pStyle w:val="a8"/>
        <w:rPr>
          <w:b/>
          <w:color w:val="auto"/>
        </w:rPr>
      </w:pPr>
      <w:r w:rsidRPr="00AA2803">
        <w:rPr>
          <w:b/>
          <w:color w:val="auto"/>
        </w:rPr>
        <w:t>20</w:t>
      </w:r>
      <w:r w:rsidR="00E04B5A" w:rsidRPr="00AA2803">
        <w:rPr>
          <w:rFonts w:hint="eastAsia"/>
          <w:b/>
          <w:color w:val="auto"/>
        </w:rPr>
        <w:t>1</w:t>
      </w:r>
      <w:r w:rsidR="00C64D67" w:rsidRPr="00AA2803">
        <w:rPr>
          <w:b/>
          <w:color w:val="auto"/>
        </w:rPr>
        <w:t>5</w:t>
      </w:r>
      <w:r w:rsidRPr="00AA2803">
        <w:rPr>
          <w:rFonts w:hint="eastAsia"/>
          <w:b/>
          <w:color w:val="auto"/>
        </w:rPr>
        <w:t>年</w:t>
      </w:r>
      <w:r w:rsidR="00C64D67" w:rsidRPr="00AA2803">
        <w:rPr>
          <w:b/>
          <w:color w:val="auto"/>
        </w:rPr>
        <w:t>8</w:t>
      </w:r>
      <w:r w:rsidRPr="00AA2803">
        <w:rPr>
          <w:rFonts w:hint="eastAsia"/>
          <w:b/>
          <w:color w:val="auto"/>
        </w:rPr>
        <w:t>月</w:t>
      </w:r>
    </w:p>
    <w:p w14:paraId="2D0C992B" w14:textId="77777777" w:rsidR="00007F24" w:rsidRPr="00AA2803" w:rsidRDefault="00007F24" w:rsidP="00007F24">
      <w:pPr>
        <w:pStyle w:val="a8"/>
        <w:rPr>
          <w:b/>
          <w:color w:val="auto"/>
        </w:rPr>
      </w:pPr>
      <w:r w:rsidRPr="00AA2803">
        <w:rPr>
          <w:rFonts w:hint="eastAsia"/>
          <w:b/>
          <w:color w:val="auto"/>
        </w:rPr>
        <w:t>华彩控股有限公司</w:t>
      </w:r>
    </w:p>
    <w:p w14:paraId="575CE4CE" w14:textId="77777777" w:rsidR="00007F24" w:rsidRPr="00AA2803" w:rsidRDefault="00007F24" w:rsidP="00E231B0">
      <w:pPr>
        <w:pStyle w:val="a8"/>
        <w:outlineLvl w:val="0"/>
        <w:rPr>
          <w:b/>
          <w:color w:val="auto"/>
        </w:rPr>
      </w:pPr>
      <w:bookmarkStart w:id="2" w:name="_Toc435450797"/>
      <w:r w:rsidRPr="00AA2803">
        <w:rPr>
          <w:rFonts w:hint="eastAsia"/>
          <w:b/>
          <w:color w:val="auto"/>
        </w:rPr>
        <w:t xml:space="preserve">China LotSynergy </w:t>
      </w:r>
      <w:r w:rsidR="00655ED5" w:rsidRPr="00AA2803">
        <w:rPr>
          <w:rFonts w:hint="eastAsia"/>
          <w:b/>
          <w:color w:val="auto"/>
        </w:rPr>
        <w:t>Limited</w:t>
      </w:r>
      <w:bookmarkEnd w:id="2"/>
    </w:p>
    <w:p w14:paraId="21C2990A" w14:textId="77777777" w:rsidR="00007F24" w:rsidRPr="00AA2803" w:rsidRDefault="00007F24" w:rsidP="00007F24">
      <w:pPr>
        <w:sectPr w:rsidR="00007F24" w:rsidRPr="00AA2803" w:rsidSect="0027759B">
          <w:pgSz w:w="11906" w:h="16838"/>
          <w:pgMar w:top="1570" w:right="1466" w:bottom="1440" w:left="1620" w:header="779" w:footer="992" w:gutter="0"/>
          <w:cols w:space="425"/>
          <w:docGrid w:type="lines" w:linePitch="312"/>
        </w:sectPr>
      </w:pPr>
    </w:p>
    <w:p w14:paraId="4175E52E" w14:textId="77777777" w:rsidR="00007F24" w:rsidRPr="00AA2803" w:rsidRDefault="00007F24" w:rsidP="001E5673">
      <w:pPr>
        <w:spacing w:beforeLines="150" w:before="468" w:afterLines="150" w:after="468" w:line="360" w:lineRule="auto"/>
        <w:jc w:val="center"/>
        <w:rPr>
          <w:rFonts w:ascii="宋体"/>
          <w:b/>
          <w:sz w:val="32"/>
        </w:rPr>
      </w:pPr>
      <w:r w:rsidRPr="00AA2803">
        <w:rPr>
          <w:rFonts w:ascii="宋体" w:hAnsi="宋体" w:hint="eastAsia"/>
          <w:b/>
          <w:sz w:val="32"/>
        </w:rPr>
        <w:lastRenderedPageBreak/>
        <w:t>文档修订版本记录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93"/>
        <w:gridCol w:w="5953"/>
        <w:gridCol w:w="1276"/>
        <w:gridCol w:w="1276"/>
        <w:gridCol w:w="1134"/>
        <w:gridCol w:w="1134"/>
        <w:gridCol w:w="1134"/>
        <w:gridCol w:w="1056"/>
      </w:tblGrid>
      <w:tr w:rsidR="00AA2803" w:rsidRPr="00AA2803" w14:paraId="14E98EEA" w14:textId="77777777" w:rsidTr="00883D9C">
        <w:trPr>
          <w:trHeight w:hRule="exact" w:val="402"/>
        </w:trPr>
        <w:tc>
          <w:tcPr>
            <w:tcW w:w="993" w:type="dxa"/>
            <w:vMerge w:val="restart"/>
            <w:shd w:val="clear" w:color="auto" w:fill="E0E0E0"/>
            <w:vAlign w:val="center"/>
          </w:tcPr>
          <w:p w14:paraId="62E5F9AA" w14:textId="77777777" w:rsidR="00B64A1B" w:rsidRPr="00AA2803" w:rsidRDefault="00B64A1B" w:rsidP="0093290C">
            <w:pPr>
              <w:jc w:val="center"/>
              <w:rPr>
                <w:b/>
              </w:rPr>
            </w:pPr>
            <w:r w:rsidRPr="00AA2803">
              <w:rPr>
                <w:rFonts w:hint="eastAsia"/>
                <w:b/>
              </w:rPr>
              <w:t>版</w:t>
            </w:r>
            <w:r w:rsidR="003D096A" w:rsidRPr="00AA2803">
              <w:rPr>
                <w:rFonts w:hint="eastAsia"/>
                <w:b/>
              </w:rPr>
              <w:t xml:space="preserve">  </w:t>
            </w:r>
            <w:r w:rsidRPr="00AA2803">
              <w:rPr>
                <w:rFonts w:hint="eastAsia"/>
                <w:b/>
              </w:rPr>
              <w:t>本</w:t>
            </w:r>
          </w:p>
        </w:tc>
        <w:tc>
          <w:tcPr>
            <w:tcW w:w="5953" w:type="dxa"/>
            <w:vMerge w:val="restart"/>
            <w:shd w:val="clear" w:color="auto" w:fill="E0E0E0"/>
            <w:vAlign w:val="center"/>
          </w:tcPr>
          <w:p w14:paraId="2BA7D470" w14:textId="77777777" w:rsidR="00B64A1B" w:rsidRPr="00AA2803" w:rsidRDefault="00B64A1B" w:rsidP="0093290C">
            <w:pPr>
              <w:jc w:val="center"/>
              <w:rPr>
                <w:b/>
              </w:rPr>
            </w:pPr>
            <w:r w:rsidRPr="00AA2803">
              <w:rPr>
                <w:rFonts w:hint="eastAsia"/>
                <w:b/>
              </w:rPr>
              <w:t>主要修订内容</w:t>
            </w:r>
            <w:r w:rsidR="00D66508" w:rsidRPr="00AA2803">
              <w:rPr>
                <w:rFonts w:hint="eastAsia"/>
                <w:b/>
              </w:rPr>
              <w:t>(</w:t>
            </w:r>
            <w:r w:rsidR="00D66508" w:rsidRPr="00AA2803">
              <w:rPr>
                <w:rFonts w:hint="eastAsia"/>
                <w:b/>
              </w:rPr>
              <w:t>初始化、修改需求、删除需求等</w:t>
            </w:r>
            <w:r w:rsidR="00D66508" w:rsidRPr="00AA2803">
              <w:rPr>
                <w:rFonts w:hint="eastAsia"/>
                <w:b/>
              </w:rPr>
              <w:t>)</w:t>
            </w:r>
          </w:p>
        </w:tc>
        <w:tc>
          <w:tcPr>
            <w:tcW w:w="2552" w:type="dxa"/>
            <w:gridSpan w:val="2"/>
            <w:shd w:val="clear" w:color="auto" w:fill="E0E0E0"/>
            <w:vAlign w:val="center"/>
          </w:tcPr>
          <w:p w14:paraId="608D92D2" w14:textId="77777777" w:rsidR="00B64A1B" w:rsidRPr="00AA2803" w:rsidRDefault="00B64A1B" w:rsidP="0093290C">
            <w:pPr>
              <w:jc w:val="center"/>
              <w:rPr>
                <w:b/>
              </w:rPr>
            </w:pPr>
            <w:r w:rsidRPr="00AA2803">
              <w:rPr>
                <w:rFonts w:hint="eastAsia"/>
                <w:b/>
              </w:rPr>
              <w:t>编制</w:t>
            </w:r>
            <w:r w:rsidRPr="00AA2803">
              <w:rPr>
                <w:b/>
              </w:rPr>
              <w:t>/</w:t>
            </w:r>
            <w:r w:rsidRPr="00AA2803">
              <w:rPr>
                <w:rFonts w:hint="eastAsia"/>
                <w:b/>
              </w:rPr>
              <w:t>更改</w:t>
            </w:r>
          </w:p>
        </w:tc>
        <w:tc>
          <w:tcPr>
            <w:tcW w:w="2268" w:type="dxa"/>
            <w:gridSpan w:val="2"/>
            <w:shd w:val="clear" w:color="auto" w:fill="E0E0E0"/>
            <w:vAlign w:val="center"/>
          </w:tcPr>
          <w:p w14:paraId="32465CBB" w14:textId="77777777" w:rsidR="00B64A1B" w:rsidRPr="00AA2803" w:rsidRDefault="00B64A1B" w:rsidP="0093290C">
            <w:pPr>
              <w:jc w:val="center"/>
              <w:rPr>
                <w:b/>
              </w:rPr>
            </w:pPr>
            <w:r w:rsidRPr="00AA2803">
              <w:rPr>
                <w:rFonts w:hint="eastAsia"/>
                <w:b/>
              </w:rPr>
              <w:t>审核</w:t>
            </w:r>
          </w:p>
        </w:tc>
        <w:tc>
          <w:tcPr>
            <w:tcW w:w="2190" w:type="dxa"/>
            <w:gridSpan w:val="2"/>
            <w:shd w:val="clear" w:color="auto" w:fill="E0E0E0"/>
          </w:tcPr>
          <w:p w14:paraId="50602EA0" w14:textId="77777777" w:rsidR="00B64A1B" w:rsidRPr="00AA2803" w:rsidRDefault="00B64A1B" w:rsidP="0093290C">
            <w:pPr>
              <w:jc w:val="center"/>
              <w:rPr>
                <w:b/>
              </w:rPr>
            </w:pPr>
            <w:r w:rsidRPr="00AA2803">
              <w:rPr>
                <w:rFonts w:hint="eastAsia"/>
                <w:b/>
              </w:rPr>
              <w:t>批准</w:t>
            </w:r>
          </w:p>
        </w:tc>
      </w:tr>
      <w:tr w:rsidR="00AA2803" w:rsidRPr="00AA2803" w14:paraId="329911A9" w14:textId="77777777" w:rsidTr="00883D9C">
        <w:trPr>
          <w:trHeight w:hRule="exact" w:val="402"/>
        </w:trPr>
        <w:tc>
          <w:tcPr>
            <w:tcW w:w="993" w:type="dxa"/>
            <w:vMerge/>
            <w:shd w:val="clear" w:color="auto" w:fill="E0E0E0"/>
            <w:vAlign w:val="center"/>
          </w:tcPr>
          <w:p w14:paraId="5F1C51DD" w14:textId="77777777" w:rsidR="00B64A1B" w:rsidRPr="00AA2803" w:rsidRDefault="00B64A1B" w:rsidP="0093290C">
            <w:pPr>
              <w:jc w:val="center"/>
            </w:pPr>
          </w:p>
        </w:tc>
        <w:tc>
          <w:tcPr>
            <w:tcW w:w="5953" w:type="dxa"/>
            <w:vMerge/>
            <w:shd w:val="clear" w:color="auto" w:fill="E0E0E0"/>
          </w:tcPr>
          <w:p w14:paraId="5C7D8797" w14:textId="77777777" w:rsidR="00B64A1B" w:rsidRPr="00AA2803" w:rsidRDefault="00B64A1B" w:rsidP="0093290C">
            <w:pPr>
              <w:jc w:val="center"/>
              <w:rPr>
                <w:b/>
              </w:rPr>
            </w:pPr>
          </w:p>
        </w:tc>
        <w:tc>
          <w:tcPr>
            <w:tcW w:w="1276" w:type="dxa"/>
            <w:shd w:val="clear" w:color="auto" w:fill="E0E0E0"/>
            <w:vAlign w:val="center"/>
          </w:tcPr>
          <w:p w14:paraId="56C792CE" w14:textId="77777777" w:rsidR="00B64A1B" w:rsidRPr="00AA2803" w:rsidRDefault="00B64A1B" w:rsidP="0093290C">
            <w:pPr>
              <w:jc w:val="center"/>
              <w:rPr>
                <w:b/>
              </w:rPr>
            </w:pPr>
            <w:r w:rsidRPr="00AA2803">
              <w:rPr>
                <w:rFonts w:hint="eastAsia"/>
                <w:b/>
              </w:rPr>
              <w:t>作者</w:t>
            </w:r>
          </w:p>
        </w:tc>
        <w:tc>
          <w:tcPr>
            <w:tcW w:w="1276" w:type="dxa"/>
            <w:shd w:val="clear" w:color="auto" w:fill="E0E0E0"/>
            <w:vAlign w:val="center"/>
          </w:tcPr>
          <w:p w14:paraId="4157D8B4" w14:textId="77777777" w:rsidR="00B64A1B" w:rsidRPr="00AA2803" w:rsidRDefault="00B64A1B" w:rsidP="0093290C">
            <w:pPr>
              <w:jc w:val="center"/>
              <w:rPr>
                <w:b/>
              </w:rPr>
            </w:pPr>
            <w:r w:rsidRPr="00AA2803">
              <w:rPr>
                <w:rFonts w:hint="eastAsia"/>
                <w:b/>
              </w:rPr>
              <w:t>日期</w:t>
            </w:r>
          </w:p>
        </w:tc>
        <w:tc>
          <w:tcPr>
            <w:tcW w:w="1134" w:type="dxa"/>
            <w:shd w:val="clear" w:color="auto" w:fill="E0E0E0"/>
            <w:vAlign w:val="center"/>
          </w:tcPr>
          <w:p w14:paraId="6221527F" w14:textId="77777777" w:rsidR="00B64A1B" w:rsidRPr="00AA2803" w:rsidRDefault="00B64A1B" w:rsidP="0093290C">
            <w:pPr>
              <w:jc w:val="center"/>
              <w:rPr>
                <w:b/>
              </w:rPr>
            </w:pPr>
            <w:r w:rsidRPr="00AA2803">
              <w:rPr>
                <w:rFonts w:hint="eastAsia"/>
                <w:b/>
              </w:rPr>
              <w:t>审核人</w:t>
            </w:r>
          </w:p>
        </w:tc>
        <w:tc>
          <w:tcPr>
            <w:tcW w:w="1134" w:type="dxa"/>
            <w:shd w:val="clear" w:color="auto" w:fill="E0E0E0"/>
            <w:vAlign w:val="center"/>
          </w:tcPr>
          <w:p w14:paraId="3366BB90" w14:textId="77777777" w:rsidR="00B64A1B" w:rsidRPr="00AA2803" w:rsidRDefault="00B64A1B" w:rsidP="0093290C">
            <w:pPr>
              <w:jc w:val="center"/>
              <w:rPr>
                <w:b/>
              </w:rPr>
            </w:pPr>
            <w:r w:rsidRPr="00AA2803">
              <w:rPr>
                <w:rFonts w:hint="eastAsia"/>
                <w:b/>
              </w:rPr>
              <w:t>日期</w:t>
            </w:r>
          </w:p>
        </w:tc>
        <w:tc>
          <w:tcPr>
            <w:tcW w:w="1134" w:type="dxa"/>
            <w:shd w:val="clear" w:color="auto" w:fill="E0E0E0"/>
          </w:tcPr>
          <w:p w14:paraId="07364C99" w14:textId="77777777" w:rsidR="00B64A1B" w:rsidRPr="00AA2803" w:rsidRDefault="00B64A1B" w:rsidP="0093290C">
            <w:pPr>
              <w:jc w:val="center"/>
              <w:rPr>
                <w:b/>
              </w:rPr>
            </w:pPr>
            <w:r w:rsidRPr="00AA2803">
              <w:rPr>
                <w:rFonts w:hint="eastAsia"/>
                <w:b/>
              </w:rPr>
              <w:t>批准人</w:t>
            </w:r>
          </w:p>
        </w:tc>
        <w:tc>
          <w:tcPr>
            <w:tcW w:w="1056" w:type="dxa"/>
            <w:shd w:val="clear" w:color="auto" w:fill="E0E0E0"/>
          </w:tcPr>
          <w:p w14:paraId="49252F6C" w14:textId="77777777" w:rsidR="00B64A1B" w:rsidRPr="00AA2803" w:rsidRDefault="00B64A1B" w:rsidP="0093290C">
            <w:pPr>
              <w:jc w:val="center"/>
              <w:rPr>
                <w:b/>
              </w:rPr>
            </w:pPr>
            <w:r w:rsidRPr="00AA2803">
              <w:rPr>
                <w:rFonts w:hint="eastAsia"/>
                <w:b/>
              </w:rPr>
              <w:t>日期</w:t>
            </w:r>
          </w:p>
        </w:tc>
      </w:tr>
      <w:tr w:rsidR="00B64A1B" w:rsidRPr="00AA2803" w14:paraId="51454BDF" w14:textId="77777777" w:rsidTr="00883D9C">
        <w:trPr>
          <w:trHeight w:val="441"/>
        </w:trPr>
        <w:tc>
          <w:tcPr>
            <w:tcW w:w="993" w:type="dxa"/>
            <w:vAlign w:val="center"/>
          </w:tcPr>
          <w:p w14:paraId="3547488D" w14:textId="77777777" w:rsidR="00B64A1B" w:rsidRPr="00AA2803" w:rsidRDefault="00C82B07" w:rsidP="0093290C">
            <w:pPr>
              <w:pStyle w:val="ad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  <w:r w:rsidRPr="00AA2803">
              <w:rPr>
                <w:rFonts w:ascii="宋体" w:hAnsi="宋体" w:hint="eastAsia"/>
                <w:sz w:val="21"/>
                <w:szCs w:val="21"/>
                <w:lang w:eastAsia="zh-CN"/>
              </w:rPr>
              <w:t>1.0.0</w:t>
            </w:r>
          </w:p>
        </w:tc>
        <w:tc>
          <w:tcPr>
            <w:tcW w:w="5953" w:type="dxa"/>
          </w:tcPr>
          <w:p w14:paraId="0AB71FFE" w14:textId="77777777" w:rsidR="00B64A1B" w:rsidRPr="00AA2803" w:rsidRDefault="00C82B07" w:rsidP="0093290C">
            <w:pPr>
              <w:pStyle w:val="ad"/>
              <w:rPr>
                <w:rFonts w:ascii="宋体" w:hAnsi="宋体"/>
                <w:sz w:val="21"/>
                <w:szCs w:val="21"/>
                <w:lang w:eastAsia="zh-CN"/>
              </w:rPr>
            </w:pPr>
            <w:r w:rsidRPr="00AA2803">
              <w:rPr>
                <w:rFonts w:ascii="宋体" w:hAnsi="宋体" w:hint="eastAsia"/>
                <w:sz w:val="21"/>
                <w:szCs w:val="21"/>
                <w:lang w:eastAsia="zh-CN"/>
              </w:rPr>
              <w:t>建立</w:t>
            </w:r>
          </w:p>
        </w:tc>
        <w:tc>
          <w:tcPr>
            <w:tcW w:w="1276" w:type="dxa"/>
          </w:tcPr>
          <w:p w14:paraId="2E5313CA" w14:textId="77777777" w:rsidR="00B64A1B" w:rsidRPr="00AA2803" w:rsidRDefault="00C82B07" w:rsidP="00196BAF">
            <w:pPr>
              <w:pStyle w:val="ad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  <w:r w:rsidRPr="00AA2803">
              <w:rPr>
                <w:rFonts w:ascii="宋体" w:hAnsi="宋体" w:hint="eastAsia"/>
                <w:sz w:val="21"/>
                <w:szCs w:val="21"/>
                <w:lang w:eastAsia="zh-CN"/>
              </w:rPr>
              <w:t>陈震</w:t>
            </w:r>
          </w:p>
        </w:tc>
        <w:tc>
          <w:tcPr>
            <w:tcW w:w="1276" w:type="dxa"/>
          </w:tcPr>
          <w:p w14:paraId="442AEEEB" w14:textId="77777777" w:rsidR="00B64A1B" w:rsidRPr="00AA2803" w:rsidRDefault="00C64D67" w:rsidP="00196BAF">
            <w:pPr>
              <w:pStyle w:val="ad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  <w:r w:rsidRPr="00AA2803">
              <w:rPr>
                <w:rFonts w:ascii="宋体" w:hAnsi="宋体"/>
                <w:sz w:val="21"/>
                <w:szCs w:val="21"/>
                <w:lang w:eastAsia="zh-CN"/>
              </w:rPr>
              <w:t>2015.8.31</w:t>
            </w:r>
          </w:p>
        </w:tc>
        <w:tc>
          <w:tcPr>
            <w:tcW w:w="1134" w:type="dxa"/>
          </w:tcPr>
          <w:p w14:paraId="3E1C929A" w14:textId="77777777" w:rsidR="00B64A1B" w:rsidRPr="00AA2803" w:rsidRDefault="00B64A1B" w:rsidP="00196BAF">
            <w:pPr>
              <w:pStyle w:val="ad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</w:tcPr>
          <w:p w14:paraId="6930E0A1" w14:textId="77777777" w:rsidR="00B64A1B" w:rsidRPr="00AA2803" w:rsidRDefault="00B64A1B" w:rsidP="00196BAF">
            <w:pPr>
              <w:pStyle w:val="ad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</w:tcPr>
          <w:p w14:paraId="132673A8" w14:textId="77777777" w:rsidR="00B64A1B" w:rsidRPr="00AA2803" w:rsidRDefault="00B64A1B" w:rsidP="0093290C">
            <w:pPr>
              <w:pStyle w:val="ad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1056" w:type="dxa"/>
          </w:tcPr>
          <w:p w14:paraId="452FAE7A" w14:textId="77777777" w:rsidR="00B64A1B" w:rsidRPr="00AA2803" w:rsidRDefault="00B64A1B" w:rsidP="0093290C">
            <w:pPr>
              <w:pStyle w:val="ad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</w:p>
        </w:tc>
      </w:tr>
    </w:tbl>
    <w:p w14:paraId="6A7C83C6" w14:textId="77777777" w:rsidR="008F136A" w:rsidRPr="00AA2803" w:rsidRDefault="008F136A" w:rsidP="001E5673">
      <w:pPr>
        <w:spacing w:beforeLines="50" w:before="156" w:afterLines="50" w:after="156"/>
      </w:pPr>
    </w:p>
    <w:p w14:paraId="45D833FF" w14:textId="77777777" w:rsidR="008F136A" w:rsidRPr="00AA2803" w:rsidRDefault="008F136A" w:rsidP="001E5673">
      <w:pPr>
        <w:spacing w:beforeLines="50" w:before="156" w:afterLines="50" w:after="156"/>
      </w:pPr>
    </w:p>
    <w:p w14:paraId="124F9B26" w14:textId="77777777" w:rsidR="008F136A" w:rsidRPr="00AA2803" w:rsidRDefault="008F136A" w:rsidP="001E5673">
      <w:pPr>
        <w:spacing w:beforeLines="100" w:before="312" w:afterLines="100" w:after="312"/>
        <w:jc w:val="center"/>
        <w:rPr>
          <w:rFonts w:ascii="黑体" w:eastAsia="黑体"/>
          <w:sz w:val="32"/>
          <w:szCs w:val="32"/>
        </w:rPr>
        <w:sectPr w:rsidR="008F136A" w:rsidRPr="00AA2803" w:rsidSect="0027759B">
          <w:headerReference w:type="default" r:id="rId9"/>
          <w:footerReference w:type="default" r:id="rId10"/>
          <w:pgSz w:w="16838" w:h="11906" w:orient="landscape"/>
          <w:pgMar w:top="1421" w:right="1440" w:bottom="1466" w:left="1440" w:header="851" w:footer="992" w:gutter="0"/>
          <w:pgNumType w:start="1"/>
          <w:cols w:space="425"/>
          <w:docGrid w:type="lines" w:linePitch="312"/>
        </w:sectPr>
      </w:pPr>
    </w:p>
    <w:p w14:paraId="12FFCEA9" w14:textId="77777777" w:rsidR="00007F24" w:rsidRPr="00AA2803" w:rsidRDefault="00007F24" w:rsidP="001E5673">
      <w:pPr>
        <w:spacing w:beforeLines="200" w:before="624" w:afterLines="100" w:after="312"/>
        <w:jc w:val="center"/>
        <w:rPr>
          <w:rFonts w:ascii="黑体" w:eastAsia="黑体"/>
          <w:sz w:val="32"/>
          <w:szCs w:val="32"/>
        </w:rPr>
      </w:pPr>
      <w:r w:rsidRPr="00AA2803">
        <w:rPr>
          <w:rFonts w:ascii="黑体" w:eastAsia="黑体" w:hint="eastAsia"/>
          <w:sz w:val="32"/>
          <w:szCs w:val="32"/>
        </w:rPr>
        <w:lastRenderedPageBreak/>
        <w:t xml:space="preserve">目 </w:t>
      </w:r>
      <w:r w:rsidR="00EE4512" w:rsidRPr="00AA2803">
        <w:rPr>
          <w:rFonts w:ascii="黑体" w:eastAsia="黑体" w:hint="eastAsia"/>
          <w:sz w:val="32"/>
          <w:szCs w:val="32"/>
        </w:rPr>
        <w:t xml:space="preserve">  </w:t>
      </w:r>
      <w:r w:rsidRPr="00AA2803">
        <w:rPr>
          <w:rFonts w:ascii="黑体" w:eastAsia="黑体" w:hint="eastAsia"/>
          <w:sz w:val="32"/>
          <w:szCs w:val="32"/>
        </w:rPr>
        <w:t xml:space="preserve">  录</w:t>
      </w:r>
    </w:p>
    <w:p w14:paraId="6DF7B956" w14:textId="77777777" w:rsidR="00F07178" w:rsidRDefault="00D57B42">
      <w:pPr>
        <w:pStyle w:val="11"/>
        <w:tabs>
          <w:tab w:val="right" w:leader="dot" w:pos="88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r w:rsidRPr="00AA2803">
        <w:fldChar w:fldCharType="begin"/>
      </w:r>
      <w:r w:rsidR="00007F24" w:rsidRPr="00AA2803">
        <w:instrText xml:space="preserve"> TOC \o "1-5" \h \z \u </w:instrText>
      </w:r>
      <w:r w:rsidRPr="00AA2803">
        <w:fldChar w:fldCharType="separate"/>
      </w:r>
      <w:hyperlink w:anchor="_Toc435450795" w:history="1">
        <w:r w:rsidR="00F07178" w:rsidRPr="007F08DE">
          <w:rPr>
            <w:rStyle w:val="a9"/>
            <w:rFonts w:eastAsia="黑体" w:cs="宋体"/>
            <w:b/>
            <w:noProof/>
          </w:rPr>
          <w:t>KPW</w:t>
        </w:r>
        <w:r w:rsidR="00F07178" w:rsidRPr="007F08DE">
          <w:rPr>
            <w:rStyle w:val="a9"/>
            <w:rFonts w:eastAsia="黑体" w:cs="宋体" w:hint="eastAsia"/>
            <w:b/>
            <w:noProof/>
          </w:rPr>
          <w:t>系统</w:t>
        </w:r>
        <w:r w:rsidR="00F07178" w:rsidRPr="007F08DE">
          <w:rPr>
            <w:rStyle w:val="a9"/>
            <w:rFonts w:eastAsia="黑体" w:cs="宋体"/>
            <w:b/>
            <w:noProof/>
          </w:rPr>
          <w:t>V1.0</w:t>
        </w:r>
        <w:r w:rsidR="00F07178">
          <w:rPr>
            <w:noProof/>
            <w:webHidden/>
          </w:rPr>
          <w:tab/>
        </w:r>
        <w:r w:rsidR="00F07178">
          <w:rPr>
            <w:noProof/>
            <w:webHidden/>
          </w:rPr>
          <w:fldChar w:fldCharType="begin"/>
        </w:r>
        <w:r w:rsidR="00F07178">
          <w:rPr>
            <w:noProof/>
            <w:webHidden/>
          </w:rPr>
          <w:instrText xml:space="preserve"> PAGEREF _Toc435450795 \h </w:instrText>
        </w:r>
        <w:r w:rsidR="00F07178">
          <w:rPr>
            <w:noProof/>
            <w:webHidden/>
          </w:rPr>
        </w:r>
        <w:r w:rsidR="00F07178">
          <w:rPr>
            <w:noProof/>
            <w:webHidden/>
          </w:rPr>
          <w:fldChar w:fldCharType="separate"/>
        </w:r>
        <w:r w:rsidR="00F07178">
          <w:rPr>
            <w:noProof/>
            <w:webHidden/>
          </w:rPr>
          <w:t>1</w:t>
        </w:r>
        <w:r w:rsidR="00F07178">
          <w:rPr>
            <w:noProof/>
            <w:webHidden/>
          </w:rPr>
          <w:fldChar w:fldCharType="end"/>
        </w:r>
      </w:hyperlink>
    </w:p>
    <w:p w14:paraId="538E11B3" w14:textId="77777777" w:rsidR="00F07178" w:rsidRDefault="00870C31">
      <w:pPr>
        <w:pStyle w:val="11"/>
        <w:tabs>
          <w:tab w:val="right" w:leader="dot" w:pos="88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35450796" w:history="1">
        <w:r w:rsidR="00F07178" w:rsidRPr="007F08DE">
          <w:rPr>
            <w:rStyle w:val="a9"/>
            <w:rFonts w:eastAsia="黑体" w:cs="宋体" w:hint="eastAsia"/>
            <w:b/>
            <w:noProof/>
          </w:rPr>
          <w:t>数据库设计说明书</w:t>
        </w:r>
        <w:r w:rsidR="00F07178">
          <w:rPr>
            <w:noProof/>
            <w:webHidden/>
          </w:rPr>
          <w:tab/>
        </w:r>
        <w:r w:rsidR="00F07178">
          <w:rPr>
            <w:noProof/>
            <w:webHidden/>
          </w:rPr>
          <w:fldChar w:fldCharType="begin"/>
        </w:r>
        <w:r w:rsidR="00F07178">
          <w:rPr>
            <w:noProof/>
            <w:webHidden/>
          </w:rPr>
          <w:instrText xml:space="preserve"> PAGEREF _Toc435450796 \h </w:instrText>
        </w:r>
        <w:r w:rsidR="00F07178">
          <w:rPr>
            <w:noProof/>
            <w:webHidden/>
          </w:rPr>
        </w:r>
        <w:r w:rsidR="00F07178">
          <w:rPr>
            <w:noProof/>
            <w:webHidden/>
          </w:rPr>
          <w:fldChar w:fldCharType="separate"/>
        </w:r>
        <w:r w:rsidR="00F07178">
          <w:rPr>
            <w:noProof/>
            <w:webHidden/>
          </w:rPr>
          <w:t>1</w:t>
        </w:r>
        <w:r w:rsidR="00F07178">
          <w:rPr>
            <w:noProof/>
            <w:webHidden/>
          </w:rPr>
          <w:fldChar w:fldCharType="end"/>
        </w:r>
      </w:hyperlink>
    </w:p>
    <w:p w14:paraId="0C49EACE" w14:textId="77777777" w:rsidR="00F07178" w:rsidRDefault="00870C31">
      <w:pPr>
        <w:pStyle w:val="11"/>
        <w:tabs>
          <w:tab w:val="right" w:leader="dot" w:pos="88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35450797" w:history="1">
        <w:r w:rsidR="00F07178" w:rsidRPr="007F08DE">
          <w:rPr>
            <w:rStyle w:val="a9"/>
            <w:b/>
            <w:noProof/>
          </w:rPr>
          <w:t>China LotSynergy Limited</w:t>
        </w:r>
        <w:r w:rsidR="00F07178">
          <w:rPr>
            <w:noProof/>
            <w:webHidden/>
          </w:rPr>
          <w:tab/>
        </w:r>
        <w:r w:rsidR="00F07178">
          <w:rPr>
            <w:noProof/>
            <w:webHidden/>
          </w:rPr>
          <w:fldChar w:fldCharType="begin"/>
        </w:r>
        <w:r w:rsidR="00F07178">
          <w:rPr>
            <w:noProof/>
            <w:webHidden/>
          </w:rPr>
          <w:instrText xml:space="preserve"> PAGEREF _Toc435450797 \h </w:instrText>
        </w:r>
        <w:r w:rsidR="00F07178">
          <w:rPr>
            <w:noProof/>
            <w:webHidden/>
          </w:rPr>
        </w:r>
        <w:r w:rsidR="00F07178">
          <w:rPr>
            <w:noProof/>
            <w:webHidden/>
          </w:rPr>
          <w:fldChar w:fldCharType="separate"/>
        </w:r>
        <w:r w:rsidR="00F07178">
          <w:rPr>
            <w:noProof/>
            <w:webHidden/>
          </w:rPr>
          <w:t>1</w:t>
        </w:r>
        <w:r w:rsidR="00F07178">
          <w:rPr>
            <w:noProof/>
            <w:webHidden/>
          </w:rPr>
          <w:fldChar w:fldCharType="end"/>
        </w:r>
      </w:hyperlink>
    </w:p>
    <w:p w14:paraId="0AC18E19" w14:textId="77777777" w:rsidR="00F07178" w:rsidRDefault="00870C31">
      <w:pPr>
        <w:pStyle w:val="11"/>
        <w:tabs>
          <w:tab w:val="right" w:leader="dot" w:pos="88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35450798" w:history="1">
        <w:r w:rsidR="00F07178" w:rsidRPr="007F08DE">
          <w:rPr>
            <w:rStyle w:val="a9"/>
            <w:rFonts w:ascii="宋体" w:hAnsi="宋体"/>
            <w:noProof/>
          </w:rPr>
          <w:t>1</w:t>
        </w:r>
        <w:r w:rsidR="00F07178" w:rsidRPr="007F08DE">
          <w:rPr>
            <w:rStyle w:val="a9"/>
            <w:rFonts w:hint="eastAsia"/>
            <w:noProof/>
          </w:rPr>
          <w:t xml:space="preserve"> </w:t>
        </w:r>
        <w:r w:rsidR="00F07178" w:rsidRPr="007F08DE">
          <w:rPr>
            <w:rStyle w:val="a9"/>
            <w:rFonts w:hint="eastAsia"/>
            <w:noProof/>
          </w:rPr>
          <w:t>文档引言</w:t>
        </w:r>
        <w:r w:rsidR="00F07178">
          <w:rPr>
            <w:noProof/>
            <w:webHidden/>
          </w:rPr>
          <w:tab/>
        </w:r>
        <w:r w:rsidR="00F07178">
          <w:rPr>
            <w:noProof/>
            <w:webHidden/>
          </w:rPr>
          <w:fldChar w:fldCharType="begin"/>
        </w:r>
        <w:r w:rsidR="00F07178">
          <w:rPr>
            <w:noProof/>
            <w:webHidden/>
          </w:rPr>
          <w:instrText xml:space="preserve"> PAGEREF _Toc435450798 \h </w:instrText>
        </w:r>
        <w:r w:rsidR="00F07178">
          <w:rPr>
            <w:noProof/>
            <w:webHidden/>
          </w:rPr>
        </w:r>
        <w:r w:rsidR="00F07178">
          <w:rPr>
            <w:noProof/>
            <w:webHidden/>
          </w:rPr>
          <w:fldChar w:fldCharType="separate"/>
        </w:r>
        <w:r w:rsidR="00F07178">
          <w:rPr>
            <w:noProof/>
            <w:webHidden/>
          </w:rPr>
          <w:t>1</w:t>
        </w:r>
        <w:r w:rsidR="00F07178">
          <w:rPr>
            <w:noProof/>
            <w:webHidden/>
          </w:rPr>
          <w:fldChar w:fldCharType="end"/>
        </w:r>
      </w:hyperlink>
    </w:p>
    <w:p w14:paraId="3E74FD78" w14:textId="77777777" w:rsidR="00F07178" w:rsidRDefault="00870C31">
      <w:pPr>
        <w:pStyle w:val="22"/>
        <w:tabs>
          <w:tab w:val="right" w:leader="dot" w:pos="88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35450799" w:history="1">
        <w:r w:rsidR="00F07178" w:rsidRPr="007F08DE">
          <w:rPr>
            <w:rStyle w:val="a9"/>
            <w:rFonts w:ascii="宋体" w:hAnsi="宋体"/>
            <w:noProof/>
          </w:rPr>
          <w:t>1.1</w:t>
        </w:r>
        <w:r w:rsidR="00F07178" w:rsidRPr="007F08DE">
          <w:rPr>
            <w:rStyle w:val="a9"/>
            <w:rFonts w:hint="eastAsia"/>
            <w:noProof/>
          </w:rPr>
          <w:t xml:space="preserve"> </w:t>
        </w:r>
        <w:r w:rsidR="00F07178" w:rsidRPr="007F08DE">
          <w:rPr>
            <w:rStyle w:val="a9"/>
            <w:rFonts w:hint="eastAsia"/>
            <w:noProof/>
          </w:rPr>
          <w:t>文档目的</w:t>
        </w:r>
        <w:r w:rsidR="00F07178">
          <w:rPr>
            <w:noProof/>
            <w:webHidden/>
          </w:rPr>
          <w:tab/>
        </w:r>
        <w:r w:rsidR="00F07178">
          <w:rPr>
            <w:noProof/>
            <w:webHidden/>
          </w:rPr>
          <w:fldChar w:fldCharType="begin"/>
        </w:r>
        <w:r w:rsidR="00F07178">
          <w:rPr>
            <w:noProof/>
            <w:webHidden/>
          </w:rPr>
          <w:instrText xml:space="preserve"> PAGEREF _Toc435450799 \h </w:instrText>
        </w:r>
        <w:r w:rsidR="00F07178">
          <w:rPr>
            <w:noProof/>
            <w:webHidden/>
          </w:rPr>
        </w:r>
        <w:r w:rsidR="00F07178">
          <w:rPr>
            <w:noProof/>
            <w:webHidden/>
          </w:rPr>
          <w:fldChar w:fldCharType="separate"/>
        </w:r>
        <w:r w:rsidR="00F07178">
          <w:rPr>
            <w:noProof/>
            <w:webHidden/>
          </w:rPr>
          <w:t>1</w:t>
        </w:r>
        <w:r w:rsidR="00F07178">
          <w:rPr>
            <w:noProof/>
            <w:webHidden/>
          </w:rPr>
          <w:fldChar w:fldCharType="end"/>
        </w:r>
      </w:hyperlink>
    </w:p>
    <w:p w14:paraId="292CBAC3" w14:textId="77777777" w:rsidR="00F07178" w:rsidRDefault="00870C31">
      <w:pPr>
        <w:pStyle w:val="22"/>
        <w:tabs>
          <w:tab w:val="right" w:leader="dot" w:pos="88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35450800" w:history="1">
        <w:r w:rsidR="00F07178" w:rsidRPr="007F08DE">
          <w:rPr>
            <w:rStyle w:val="a9"/>
            <w:rFonts w:ascii="宋体" w:hAnsi="宋体"/>
            <w:noProof/>
          </w:rPr>
          <w:t>1.2</w:t>
        </w:r>
        <w:r w:rsidR="00F07178" w:rsidRPr="007F08DE">
          <w:rPr>
            <w:rStyle w:val="a9"/>
            <w:rFonts w:hint="eastAsia"/>
            <w:noProof/>
          </w:rPr>
          <w:t xml:space="preserve"> </w:t>
        </w:r>
        <w:r w:rsidR="00F07178" w:rsidRPr="007F08DE">
          <w:rPr>
            <w:rStyle w:val="a9"/>
            <w:rFonts w:hint="eastAsia"/>
            <w:noProof/>
          </w:rPr>
          <w:t>预期读者</w:t>
        </w:r>
        <w:r w:rsidR="00F07178">
          <w:rPr>
            <w:noProof/>
            <w:webHidden/>
          </w:rPr>
          <w:tab/>
        </w:r>
        <w:r w:rsidR="00F07178">
          <w:rPr>
            <w:noProof/>
            <w:webHidden/>
          </w:rPr>
          <w:fldChar w:fldCharType="begin"/>
        </w:r>
        <w:r w:rsidR="00F07178">
          <w:rPr>
            <w:noProof/>
            <w:webHidden/>
          </w:rPr>
          <w:instrText xml:space="preserve"> PAGEREF _Toc435450800 \h </w:instrText>
        </w:r>
        <w:r w:rsidR="00F07178">
          <w:rPr>
            <w:noProof/>
            <w:webHidden/>
          </w:rPr>
        </w:r>
        <w:r w:rsidR="00F07178">
          <w:rPr>
            <w:noProof/>
            <w:webHidden/>
          </w:rPr>
          <w:fldChar w:fldCharType="separate"/>
        </w:r>
        <w:r w:rsidR="00F07178">
          <w:rPr>
            <w:noProof/>
            <w:webHidden/>
          </w:rPr>
          <w:t>1</w:t>
        </w:r>
        <w:r w:rsidR="00F07178">
          <w:rPr>
            <w:noProof/>
            <w:webHidden/>
          </w:rPr>
          <w:fldChar w:fldCharType="end"/>
        </w:r>
      </w:hyperlink>
    </w:p>
    <w:p w14:paraId="3405A056" w14:textId="77777777" w:rsidR="00F07178" w:rsidRDefault="00870C31">
      <w:pPr>
        <w:pStyle w:val="22"/>
        <w:tabs>
          <w:tab w:val="right" w:leader="dot" w:pos="88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35450801" w:history="1">
        <w:r w:rsidR="00F07178" w:rsidRPr="007F08DE">
          <w:rPr>
            <w:rStyle w:val="a9"/>
            <w:rFonts w:ascii="宋体" w:hAnsi="宋体"/>
            <w:noProof/>
          </w:rPr>
          <w:t>1.3</w:t>
        </w:r>
        <w:r w:rsidR="00F07178" w:rsidRPr="007F08DE">
          <w:rPr>
            <w:rStyle w:val="a9"/>
            <w:rFonts w:hint="eastAsia"/>
            <w:noProof/>
          </w:rPr>
          <w:t xml:space="preserve"> </w:t>
        </w:r>
        <w:r w:rsidR="00F07178" w:rsidRPr="007F08DE">
          <w:rPr>
            <w:rStyle w:val="a9"/>
            <w:rFonts w:hint="eastAsia"/>
            <w:noProof/>
          </w:rPr>
          <w:t>参考文献</w:t>
        </w:r>
        <w:r w:rsidR="00F07178">
          <w:rPr>
            <w:noProof/>
            <w:webHidden/>
          </w:rPr>
          <w:tab/>
        </w:r>
        <w:r w:rsidR="00F07178">
          <w:rPr>
            <w:noProof/>
            <w:webHidden/>
          </w:rPr>
          <w:fldChar w:fldCharType="begin"/>
        </w:r>
        <w:r w:rsidR="00F07178">
          <w:rPr>
            <w:noProof/>
            <w:webHidden/>
          </w:rPr>
          <w:instrText xml:space="preserve"> PAGEREF _Toc435450801 \h </w:instrText>
        </w:r>
        <w:r w:rsidR="00F07178">
          <w:rPr>
            <w:noProof/>
            <w:webHidden/>
          </w:rPr>
        </w:r>
        <w:r w:rsidR="00F07178">
          <w:rPr>
            <w:noProof/>
            <w:webHidden/>
          </w:rPr>
          <w:fldChar w:fldCharType="separate"/>
        </w:r>
        <w:r w:rsidR="00F07178">
          <w:rPr>
            <w:noProof/>
            <w:webHidden/>
          </w:rPr>
          <w:t>1</w:t>
        </w:r>
        <w:r w:rsidR="00F07178">
          <w:rPr>
            <w:noProof/>
            <w:webHidden/>
          </w:rPr>
          <w:fldChar w:fldCharType="end"/>
        </w:r>
      </w:hyperlink>
    </w:p>
    <w:p w14:paraId="56E4C062" w14:textId="77777777" w:rsidR="00F07178" w:rsidRDefault="00870C31">
      <w:pPr>
        <w:pStyle w:val="22"/>
        <w:tabs>
          <w:tab w:val="right" w:leader="dot" w:pos="88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35450802" w:history="1">
        <w:r w:rsidR="00F07178" w:rsidRPr="007F08DE">
          <w:rPr>
            <w:rStyle w:val="a9"/>
            <w:rFonts w:ascii="宋体" w:hAnsi="宋体"/>
            <w:noProof/>
          </w:rPr>
          <w:t>1.4</w:t>
        </w:r>
        <w:r w:rsidR="00F07178" w:rsidRPr="007F08DE">
          <w:rPr>
            <w:rStyle w:val="a9"/>
            <w:rFonts w:hint="eastAsia"/>
            <w:noProof/>
          </w:rPr>
          <w:t xml:space="preserve"> </w:t>
        </w:r>
        <w:r w:rsidR="00F07178" w:rsidRPr="007F08DE">
          <w:rPr>
            <w:rStyle w:val="a9"/>
            <w:rFonts w:hint="eastAsia"/>
            <w:noProof/>
          </w:rPr>
          <w:t>术语缩写</w:t>
        </w:r>
        <w:r w:rsidR="00F07178">
          <w:rPr>
            <w:noProof/>
            <w:webHidden/>
          </w:rPr>
          <w:tab/>
        </w:r>
        <w:r w:rsidR="00F07178">
          <w:rPr>
            <w:noProof/>
            <w:webHidden/>
          </w:rPr>
          <w:fldChar w:fldCharType="begin"/>
        </w:r>
        <w:r w:rsidR="00F07178">
          <w:rPr>
            <w:noProof/>
            <w:webHidden/>
          </w:rPr>
          <w:instrText xml:space="preserve"> PAGEREF _Toc435450802 \h </w:instrText>
        </w:r>
        <w:r w:rsidR="00F07178">
          <w:rPr>
            <w:noProof/>
            <w:webHidden/>
          </w:rPr>
        </w:r>
        <w:r w:rsidR="00F07178">
          <w:rPr>
            <w:noProof/>
            <w:webHidden/>
          </w:rPr>
          <w:fldChar w:fldCharType="separate"/>
        </w:r>
        <w:r w:rsidR="00F07178">
          <w:rPr>
            <w:noProof/>
            <w:webHidden/>
          </w:rPr>
          <w:t>1</w:t>
        </w:r>
        <w:r w:rsidR="00F07178">
          <w:rPr>
            <w:noProof/>
            <w:webHidden/>
          </w:rPr>
          <w:fldChar w:fldCharType="end"/>
        </w:r>
      </w:hyperlink>
    </w:p>
    <w:p w14:paraId="20B551D6" w14:textId="77777777" w:rsidR="00F07178" w:rsidRDefault="00870C31">
      <w:pPr>
        <w:pStyle w:val="11"/>
        <w:tabs>
          <w:tab w:val="right" w:leader="dot" w:pos="88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35450803" w:history="1">
        <w:r w:rsidR="00F07178" w:rsidRPr="007F08DE">
          <w:rPr>
            <w:rStyle w:val="a9"/>
            <w:rFonts w:ascii="宋体" w:hAnsi="宋体"/>
            <w:noProof/>
          </w:rPr>
          <w:t>2</w:t>
        </w:r>
        <w:r w:rsidR="00F07178" w:rsidRPr="007F08DE">
          <w:rPr>
            <w:rStyle w:val="a9"/>
            <w:noProof/>
          </w:rPr>
          <w:t xml:space="preserve"> OMS</w:t>
        </w:r>
        <w:r w:rsidR="00F07178" w:rsidRPr="007F08DE">
          <w:rPr>
            <w:rStyle w:val="a9"/>
            <w:rFonts w:hint="eastAsia"/>
            <w:noProof/>
          </w:rPr>
          <w:t>系统</w:t>
        </w:r>
        <w:r w:rsidR="00F07178">
          <w:rPr>
            <w:noProof/>
            <w:webHidden/>
          </w:rPr>
          <w:tab/>
        </w:r>
        <w:r w:rsidR="00F07178">
          <w:rPr>
            <w:noProof/>
            <w:webHidden/>
          </w:rPr>
          <w:fldChar w:fldCharType="begin"/>
        </w:r>
        <w:r w:rsidR="00F07178">
          <w:rPr>
            <w:noProof/>
            <w:webHidden/>
          </w:rPr>
          <w:instrText xml:space="preserve"> PAGEREF _Toc435450803 \h </w:instrText>
        </w:r>
        <w:r w:rsidR="00F07178">
          <w:rPr>
            <w:noProof/>
            <w:webHidden/>
          </w:rPr>
        </w:r>
        <w:r w:rsidR="00F07178">
          <w:rPr>
            <w:noProof/>
            <w:webHidden/>
          </w:rPr>
          <w:fldChar w:fldCharType="separate"/>
        </w:r>
        <w:r w:rsidR="00F07178">
          <w:rPr>
            <w:noProof/>
            <w:webHidden/>
          </w:rPr>
          <w:t>2</w:t>
        </w:r>
        <w:r w:rsidR="00F07178">
          <w:rPr>
            <w:noProof/>
            <w:webHidden/>
          </w:rPr>
          <w:fldChar w:fldCharType="end"/>
        </w:r>
      </w:hyperlink>
    </w:p>
    <w:p w14:paraId="6711373C" w14:textId="77777777" w:rsidR="00F07178" w:rsidRDefault="00870C31">
      <w:pPr>
        <w:pStyle w:val="22"/>
        <w:tabs>
          <w:tab w:val="right" w:leader="dot" w:pos="88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35450804" w:history="1">
        <w:r w:rsidR="00F07178" w:rsidRPr="007F08DE">
          <w:rPr>
            <w:rStyle w:val="a9"/>
            <w:rFonts w:ascii="宋体" w:hAnsi="宋体"/>
            <w:noProof/>
          </w:rPr>
          <w:t>2.1</w:t>
        </w:r>
        <w:r w:rsidR="00F07178" w:rsidRPr="007F08DE">
          <w:rPr>
            <w:rStyle w:val="a9"/>
            <w:rFonts w:hint="eastAsia"/>
            <w:noProof/>
          </w:rPr>
          <w:t xml:space="preserve"> </w:t>
        </w:r>
        <w:r w:rsidR="00F07178" w:rsidRPr="007F08DE">
          <w:rPr>
            <w:rStyle w:val="a9"/>
            <w:rFonts w:hint="eastAsia"/>
            <w:noProof/>
          </w:rPr>
          <w:t>表结构定义</w:t>
        </w:r>
        <w:r w:rsidR="00F07178">
          <w:rPr>
            <w:noProof/>
            <w:webHidden/>
          </w:rPr>
          <w:tab/>
        </w:r>
        <w:r w:rsidR="00F07178">
          <w:rPr>
            <w:noProof/>
            <w:webHidden/>
          </w:rPr>
          <w:fldChar w:fldCharType="begin"/>
        </w:r>
        <w:r w:rsidR="00F07178">
          <w:rPr>
            <w:noProof/>
            <w:webHidden/>
          </w:rPr>
          <w:instrText xml:space="preserve"> PAGEREF _Toc435450804 \h </w:instrText>
        </w:r>
        <w:r w:rsidR="00F07178">
          <w:rPr>
            <w:noProof/>
            <w:webHidden/>
          </w:rPr>
        </w:r>
        <w:r w:rsidR="00F07178">
          <w:rPr>
            <w:noProof/>
            <w:webHidden/>
          </w:rPr>
          <w:fldChar w:fldCharType="separate"/>
        </w:r>
        <w:r w:rsidR="00F07178">
          <w:rPr>
            <w:noProof/>
            <w:webHidden/>
          </w:rPr>
          <w:t>2</w:t>
        </w:r>
        <w:r w:rsidR="00F07178">
          <w:rPr>
            <w:noProof/>
            <w:webHidden/>
          </w:rPr>
          <w:fldChar w:fldCharType="end"/>
        </w:r>
      </w:hyperlink>
    </w:p>
    <w:p w14:paraId="1A80F75A" w14:textId="77777777" w:rsidR="00F07178" w:rsidRDefault="00870C31">
      <w:pPr>
        <w:pStyle w:val="30"/>
        <w:tabs>
          <w:tab w:val="right" w:leader="dot" w:pos="88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35450805" w:history="1">
        <w:r w:rsidR="00F07178" w:rsidRPr="007F08DE">
          <w:rPr>
            <w:rStyle w:val="a9"/>
            <w:rFonts w:ascii="宋体" w:hAnsi="宋体"/>
            <w:noProof/>
          </w:rPr>
          <w:t>2.1.1</w:t>
        </w:r>
        <w:r w:rsidR="00F07178" w:rsidRPr="007F08DE">
          <w:rPr>
            <w:rStyle w:val="a9"/>
            <w:rFonts w:ascii="Calibri" w:hAnsi="Calibri" w:hint="eastAsia"/>
            <w:noProof/>
          </w:rPr>
          <w:t xml:space="preserve"> </w:t>
        </w:r>
        <w:r w:rsidR="00F07178" w:rsidRPr="007F08DE">
          <w:rPr>
            <w:rStyle w:val="a9"/>
            <w:rFonts w:ascii="Calibri" w:hAnsi="Calibri" w:hint="eastAsia"/>
            <w:noProof/>
          </w:rPr>
          <w:t>用户及权限管理</w:t>
        </w:r>
        <w:r w:rsidR="00F07178">
          <w:rPr>
            <w:noProof/>
            <w:webHidden/>
          </w:rPr>
          <w:tab/>
        </w:r>
        <w:r w:rsidR="00F07178">
          <w:rPr>
            <w:noProof/>
            <w:webHidden/>
          </w:rPr>
          <w:fldChar w:fldCharType="begin"/>
        </w:r>
        <w:r w:rsidR="00F07178">
          <w:rPr>
            <w:noProof/>
            <w:webHidden/>
          </w:rPr>
          <w:instrText xml:space="preserve"> PAGEREF _Toc435450805 \h </w:instrText>
        </w:r>
        <w:r w:rsidR="00F07178">
          <w:rPr>
            <w:noProof/>
            <w:webHidden/>
          </w:rPr>
        </w:r>
        <w:r w:rsidR="00F07178">
          <w:rPr>
            <w:noProof/>
            <w:webHidden/>
          </w:rPr>
          <w:fldChar w:fldCharType="separate"/>
        </w:r>
        <w:r w:rsidR="00F07178">
          <w:rPr>
            <w:noProof/>
            <w:webHidden/>
          </w:rPr>
          <w:t>2</w:t>
        </w:r>
        <w:r w:rsidR="00F07178">
          <w:rPr>
            <w:noProof/>
            <w:webHidden/>
          </w:rPr>
          <w:fldChar w:fldCharType="end"/>
        </w:r>
      </w:hyperlink>
    </w:p>
    <w:p w14:paraId="609E0984" w14:textId="77777777" w:rsidR="00F07178" w:rsidRDefault="00870C31">
      <w:pPr>
        <w:pStyle w:val="40"/>
        <w:tabs>
          <w:tab w:val="right" w:leader="dot" w:pos="88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35450806" w:history="1">
        <w:r w:rsidR="00F07178" w:rsidRPr="007F08DE">
          <w:rPr>
            <w:rStyle w:val="a9"/>
            <w:rFonts w:ascii="宋体" w:hAnsi="宋体"/>
            <w:noProof/>
          </w:rPr>
          <w:t>2.1.1.1</w:t>
        </w:r>
        <w:r w:rsidR="00F07178" w:rsidRPr="007F08DE">
          <w:rPr>
            <w:rStyle w:val="a9"/>
            <w:rFonts w:hint="eastAsia"/>
            <w:noProof/>
          </w:rPr>
          <w:t xml:space="preserve"> </w:t>
        </w:r>
        <w:r w:rsidR="00F07178" w:rsidRPr="007F08DE">
          <w:rPr>
            <w:rStyle w:val="a9"/>
            <w:rFonts w:hint="eastAsia"/>
            <w:noProof/>
          </w:rPr>
          <w:t>用户信息表（</w:t>
        </w:r>
        <w:r w:rsidR="00F07178" w:rsidRPr="007F08DE">
          <w:rPr>
            <w:rStyle w:val="a9"/>
            <w:noProof/>
          </w:rPr>
          <w:t>ADM_INFO</w:t>
        </w:r>
        <w:r w:rsidR="00F07178" w:rsidRPr="007F08DE">
          <w:rPr>
            <w:rStyle w:val="a9"/>
            <w:rFonts w:hint="eastAsia"/>
            <w:noProof/>
          </w:rPr>
          <w:t>）</w:t>
        </w:r>
        <w:r w:rsidR="00F07178">
          <w:rPr>
            <w:noProof/>
            <w:webHidden/>
          </w:rPr>
          <w:tab/>
        </w:r>
        <w:r w:rsidR="00F07178">
          <w:rPr>
            <w:noProof/>
            <w:webHidden/>
          </w:rPr>
          <w:fldChar w:fldCharType="begin"/>
        </w:r>
        <w:r w:rsidR="00F07178">
          <w:rPr>
            <w:noProof/>
            <w:webHidden/>
          </w:rPr>
          <w:instrText xml:space="preserve"> PAGEREF _Toc435450806 \h </w:instrText>
        </w:r>
        <w:r w:rsidR="00F07178">
          <w:rPr>
            <w:noProof/>
            <w:webHidden/>
          </w:rPr>
        </w:r>
        <w:r w:rsidR="00F07178">
          <w:rPr>
            <w:noProof/>
            <w:webHidden/>
          </w:rPr>
          <w:fldChar w:fldCharType="separate"/>
        </w:r>
        <w:r w:rsidR="00F07178">
          <w:rPr>
            <w:noProof/>
            <w:webHidden/>
          </w:rPr>
          <w:t>2</w:t>
        </w:r>
        <w:r w:rsidR="00F07178">
          <w:rPr>
            <w:noProof/>
            <w:webHidden/>
          </w:rPr>
          <w:fldChar w:fldCharType="end"/>
        </w:r>
      </w:hyperlink>
    </w:p>
    <w:p w14:paraId="29DFF448" w14:textId="77777777" w:rsidR="00F07178" w:rsidRDefault="00870C31">
      <w:pPr>
        <w:pStyle w:val="40"/>
        <w:tabs>
          <w:tab w:val="right" w:leader="dot" w:pos="88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35450807" w:history="1">
        <w:r w:rsidR="00F07178" w:rsidRPr="007F08DE">
          <w:rPr>
            <w:rStyle w:val="a9"/>
            <w:rFonts w:ascii="宋体" w:hAnsi="宋体"/>
            <w:noProof/>
          </w:rPr>
          <w:t>2.1.1.2</w:t>
        </w:r>
        <w:r w:rsidR="00F07178" w:rsidRPr="007F08DE">
          <w:rPr>
            <w:rStyle w:val="a9"/>
            <w:rFonts w:hint="eastAsia"/>
            <w:noProof/>
          </w:rPr>
          <w:t xml:space="preserve"> </w:t>
        </w:r>
        <w:r w:rsidR="00F07178" w:rsidRPr="007F08DE">
          <w:rPr>
            <w:rStyle w:val="a9"/>
            <w:rFonts w:hint="eastAsia"/>
            <w:noProof/>
          </w:rPr>
          <w:t>角色信息表（</w:t>
        </w:r>
        <w:r w:rsidR="00F07178" w:rsidRPr="007F08DE">
          <w:rPr>
            <w:rStyle w:val="a9"/>
            <w:noProof/>
          </w:rPr>
          <w:t>ADM_ROLE</w:t>
        </w:r>
        <w:r w:rsidR="00F07178" w:rsidRPr="007F08DE">
          <w:rPr>
            <w:rStyle w:val="a9"/>
            <w:rFonts w:hint="eastAsia"/>
            <w:noProof/>
          </w:rPr>
          <w:t>）</w:t>
        </w:r>
        <w:r w:rsidR="00F07178">
          <w:rPr>
            <w:noProof/>
            <w:webHidden/>
          </w:rPr>
          <w:tab/>
        </w:r>
        <w:r w:rsidR="00F07178">
          <w:rPr>
            <w:noProof/>
            <w:webHidden/>
          </w:rPr>
          <w:fldChar w:fldCharType="begin"/>
        </w:r>
        <w:r w:rsidR="00F07178">
          <w:rPr>
            <w:noProof/>
            <w:webHidden/>
          </w:rPr>
          <w:instrText xml:space="preserve"> PAGEREF _Toc435450807 \h </w:instrText>
        </w:r>
        <w:r w:rsidR="00F07178">
          <w:rPr>
            <w:noProof/>
            <w:webHidden/>
          </w:rPr>
        </w:r>
        <w:r w:rsidR="00F07178">
          <w:rPr>
            <w:noProof/>
            <w:webHidden/>
          </w:rPr>
          <w:fldChar w:fldCharType="separate"/>
        </w:r>
        <w:r w:rsidR="00F07178">
          <w:rPr>
            <w:noProof/>
            <w:webHidden/>
          </w:rPr>
          <w:t>3</w:t>
        </w:r>
        <w:r w:rsidR="00F07178">
          <w:rPr>
            <w:noProof/>
            <w:webHidden/>
          </w:rPr>
          <w:fldChar w:fldCharType="end"/>
        </w:r>
      </w:hyperlink>
    </w:p>
    <w:p w14:paraId="0FAB3424" w14:textId="77777777" w:rsidR="00F07178" w:rsidRDefault="00870C31">
      <w:pPr>
        <w:pStyle w:val="40"/>
        <w:tabs>
          <w:tab w:val="right" w:leader="dot" w:pos="88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35450808" w:history="1">
        <w:r w:rsidR="00F07178" w:rsidRPr="007F08DE">
          <w:rPr>
            <w:rStyle w:val="a9"/>
            <w:rFonts w:ascii="宋体" w:hAnsi="宋体"/>
            <w:noProof/>
          </w:rPr>
          <w:t>2.1.1.3</w:t>
        </w:r>
        <w:r w:rsidR="00F07178" w:rsidRPr="007F08DE">
          <w:rPr>
            <w:rStyle w:val="a9"/>
            <w:rFonts w:hint="eastAsia"/>
            <w:noProof/>
          </w:rPr>
          <w:t xml:space="preserve"> </w:t>
        </w:r>
        <w:r w:rsidR="00F07178" w:rsidRPr="007F08DE">
          <w:rPr>
            <w:rStyle w:val="a9"/>
            <w:rFonts w:hint="eastAsia"/>
            <w:noProof/>
          </w:rPr>
          <w:t>管理员角色信息表（</w:t>
        </w:r>
        <w:r w:rsidR="00F07178" w:rsidRPr="007F08DE">
          <w:rPr>
            <w:rStyle w:val="a9"/>
            <w:noProof/>
          </w:rPr>
          <w:t>ADM_ROLE_ADMIN</w:t>
        </w:r>
        <w:r w:rsidR="00F07178" w:rsidRPr="007F08DE">
          <w:rPr>
            <w:rStyle w:val="a9"/>
            <w:rFonts w:hint="eastAsia"/>
            <w:noProof/>
          </w:rPr>
          <w:t>）</w:t>
        </w:r>
        <w:r w:rsidR="00F07178">
          <w:rPr>
            <w:noProof/>
            <w:webHidden/>
          </w:rPr>
          <w:tab/>
        </w:r>
        <w:r w:rsidR="00F07178">
          <w:rPr>
            <w:noProof/>
            <w:webHidden/>
          </w:rPr>
          <w:fldChar w:fldCharType="begin"/>
        </w:r>
        <w:r w:rsidR="00F07178">
          <w:rPr>
            <w:noProof/>
            <w:webHidden/>
          </w:rPr>
          <w:instrText xml:space="preserve"> PAGEREF _Toc435450808 \h </w:instrText>
        </w:r>
        <w:r w:rsidR="00F07178">
          <w:rPr>
            <w:noProof/>
            <w:webHidden/>
          </w:rPr>
        </w:r>
        <w:r w:rsidR="00F07178">
          <w:rPr>
            <w:noProof/>
            <w:webHidden/>
          </w:rPr>
          <w:fldChar w:fldCharType="separate"/>
        </w:r>
        <w:r w:rsidR="00F07178">
          <w:rPr>
            <w:noProof/>
            <w:webHidden/>
          </w:rPr>
          <w:t>4</w:t>
        </w:r>
        <w:r w:rsidR="00F07178">
          <w:rPr>
            <w:noProof/>
            <w:webHidden/>
          </w:rPr>
          <w:fldChar w:fldCharType="end"/>
        </w:r>
      </w:hyperlink>
    </w:p>
    <w:p w14:paraId="35FC1595" w14:textId="77777777" w:rsidR="00F07178" w:rsidRDefault="00870C31">
      <w:pPr>
        <w:pStyle w:val="40"/>
        <w:tabs>
          <w:tab w:val="right" w:leader="dot" w:pos="88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35450809" w:history="1">
        <w:r w:rsidR="00F07178" w:rsidRPr="007F08DE">
          <w:rPr>
            <w:rStyle w:val="a9"/>
            <w:rFonts w:ascii="宋体" w:hAnsi="宋体"/>
            <w:noProof/>
          </w:rPr>
          <w:t>2.1.1.4</w:t>
        </w:r>
        <w:r w:rsidR="00F07178" w:rsidRPr="007F08DE">
          <w:rPr>
            <w:rStyle w:val="a9"/>
            <w:rFonts w:hint="eastAsia"/>
            <w:noProof/>
          </w:rPr>
          <w:t xml:space="preserve"> </w:t>
        </w:r>
        <w:r w:rsidR="00F07178" w:rsidRPr="007F08DE">
          <w:rPr>
            <w:rStyle w:val="a9"/>
            <w:rFonts w:hint="eastAsia"/>
            <w:noProof/>
          </w:rPr>
          <w:t>功能模块（菜单）列表（</w:t>
        </w:r>
        <w:r w:rsidR="00F07178" w:rsidRPr="007F08DE">
          <w:rPr>
            <w:rStyle w:val="a9"/>
            <w:noProof/>
          </w:rPr>
          <w:t>ADM_PRIVILEGE</w:t>
        </w:r>
        <w:r w:rsidR="00F07178" w:rsidRPr="007F08DE">
          <w:rPr>
            <w:rStyle w:val="a9"/>
            <w:rFonts w:hint="eastAsia"/>
            <w:noProof/>
          </w:rPr>
          <w:t>）</w:t>
        </w:r>
        <w:r w:rsidR="00F07178">
          <w:rPr>
            <w:noProof/>
            <w:webHidden/>
          </w:rPr>
          <w:tab/>
        </w:r>
        <w:r w:rsidR="00F07178">
          <w:rPr>
            <w:noProof/>
            <w:webHidden/>
          </w:rPr>
          <w:fldChar w:fldCharType="begin"/>
        </w:r>
        <w:r w:rsidR="00F07178">
          <w:rPr>
            <w:noProof/>
            <w:webHidden/>
          </w:rPr>
          <w:instrText xml:space="preserve"> PAGEREF _Toc435450809 \h </w:instrText>
        </w:r>
        <w:r w:rsidR="00F07178">
          <w:rPr>
            <w:noProof/>
            <w:webHidden/>
          </w:rPr>
        </w:r>
        <w:r w:rsidR="00F07178">
          <w:rPr>
            <w:noProof/>
            <w:webHidden/>
          </w:rPr>
          <w:fldChar w:fldCharType="separate"/>
        </w:r>
        <w:r w:rsidR="00F07178">
          <w:rPr>
            <w:noProof/>
            <w:webHidden/>
          </w:rPr>
          <w:t>5</w:t>
        </w:r>
        <w:r w:rsidR="00F07178">
          <w:rPr>
            <w:noProof/>
            <w:webHidden/>
          </w:rPr>
          <w:fldChar w:fldCharType="end"/>
        </w:r>
      </w:hyperlink>
    </w:p>
    <w:p w14:paraId="22D4BA11" w14:textId="77777777" w:rsidR="00F07178" w:rsidRDefault="00870C31">
      <w:pPr>
        <w:pStyle w:val="40"/>
        <w:tabs>
          <w:tab w:val="right" w:leader="dot" w:pos="88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35450810" w:history="1">
        <w:r w:rsidR="00F07178" w:rsidRPr="007F08DE">
          <w:rPr>
            <w:rStyle w:val="a9"/>
            <w:rFonts w:ascii="宋体" w:hAnsi="宋体"/>
            <w:noProof/>
          </w:rPr>
          <w:t>2.1.1.5</w:t>
        </w:r>
        <w:r w:rsidR="00F07178" w:rsidRPr="007F08DE">
          <w:rPr>
            <w:rStyle w:val="a9"/>
            <w:rFonts w:hint="eastAsia"/>
            <w:noProof/>
          </w:rPr>
          <w:t xml:space="preserve"> </w:t>
        </w:r>
        <w:r w:rsidR="00F07178" w:rsidRPr="007F08DE">
          <w:rPr>
            <w:rStyle w:val="a9"/>
            <w:rFonts w:hint="eastAsia"/>
            <w:noProof/>
          </w:rPr>
          <w:t>角色功能对应表（</w:t>
        </w:r>
        <w:r w:rsidR="00F07178" w:rsidRPr="007F08DE">
          <w:rPr>
            <w:rStyle w:val="a9"/>
            <w:noProof/>
          </w:rPr>
          <w:t>ADM_ROLE_PRIVILEGE</w:t>
        </w:r>
        <w:r w:rsidR="00F07178" w:rsidRPr="007F08DE">
          <w:rPr>
            <w:rStyle w:val="a9"/>
            <w:rFonts w:hint="eastAsia"/>
            <w:noProof/>
          </w:rPr>
          <w:t>）</w:t>
        </w:r>
        <w:r w:rsidR="00F07178">
          <w:rPr>
            <w:noProof/>
            <w:webHidden/>
          </w:rPr>
          <w:tab/>
        </w:r>
        <w:r w:rsidR="00F07178">
          <w:rPr>
            <w:noProof/>
            <w:webHidden/>
          </w:rPr>
          <w:fldChar w:fldCharType="begin"/>
        </w:r>
        <w:r w:rsidR="00F07178">
          <w:rPr>
            <w:noProof/>
            <w:webHidden/>
          </w:rPr>
          <w:instrText xml:space="preserve"> PAGEREF _Toc435450810 \h </w:instrText>
        </w:r>
        <w:r w:rsidR="00F07178">
          <w:rPr>
            <w:noProof/>
            <w:webHidden/>
          </w:rPr>
        </w:r>
        <w:r w:rsidR="00F07178">
          <w:rPr>
            <w:noProof/>
            <w:webHidden/>
          </w:rPr>
          <w:fldChar w:fldCharType="separate"/>
        </w:r>
        <w:r w:rsidR="00F07178">
          <w:rPr>
            <w:noProof/>
            <w:webHidden/>
          </w:rPr>
          <w:t>6</w:t>
        </w:r>
        <w:r w:rsidR="00F07178">
          <w:rPr>
            <w:noProof/>
            <w:webHidden/>
          </w:rPr>
          <w:fldChar w:fldCharType="end"/>
        </w:r>
      </w:hyperlink>
    </w:p>
    <w:p w14:paraId="55F2D5D9" w14:textId="77777777" w:rsidR="00F07178" w:rsidRDefault="00870C31">
      <w:pPr>
        <w:pStyle w:val="30"/>
        <w:tabs>
          <w:tab w:val="right" w:leader="dot" w:pos="88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35450811" w:history="1">
        <w:r w:rsidR="00F07178" w:rsidRPr="007F08DE">
          <w:rPr>
            <w:rStyle w:val="a9"/>
            <w:rFonts w:ascii="宋体" w:hAnsi="宋体"/>
            <w:noProof/>
          </w:rPr>
          <w:t>2.1.2</w:t>
        </w:r>
        <w:r w:rsidR="00F07178" w:rsidRPr="007F08DE">
          <w:rPr>
            <w:rStyle w:val="a9"/>
            <w:rFonts w:hint="eastAsia"/>
            <w:noProof/>
          </w:rPr>
          <w:t xml:space="preserve"> </w:t>
        </w:r>
        <w:r w:rsidR="00F07178" w:rsidRPr="007F08DE">
          <w:rPr>
            <w:rStyle w:val="a9"/>
            <w:rFonts w:hint="eastAsia"/>
            <w:noProof/>
          </w:rPr>
          <w:t>实体基本信息</w:t>
        </w:r>
        <w:r w:rsidR="00F07178">
          <w:rPr>
            <w:noProof/>
            <w:webHidden/>
          </w:rPr>
          <w:tab/>
        </w:r>
        <w:r w:rsidR="00F07178">
          <w:rPr>
            <w:noProof/>
            <w:webHidden/>
          </w:rPr>
          <w:fldChar w:fldCharType="begin"/>
        </w:r>
        <w:r w:rsidR="00F07178">
          <w:rPr>
            <w:noProof/>
            <w:webHidden/>
          </w:rPr>
          <w:instrText xml:space="preserve"> PAGEREF _Toc435450811 \h </w:instrText>
        </w:r>
        <w:r w:rsidR="00F07178">
          <w:rPr>
            <w:noProof/>
            <w:webHidden/>
          </w:rPr>
        </w:r>
        <w:r w:rsidR="00F07178">
          <w:rPr>
            <w:noProof/>
            <w:webHidden/>
          </w:rPr>
          <w:fldChar w:fldCharType="separate"/>
        </w:r>
        <w:r w:rsidR="00F07178">
          <w:rPr>
            <w:noProof/>
            <w:webHidden/>
          </w:rPr>
          <w:t>6</w:t>
        </w:r>
        <w:r w:rsidR="00F07178">
          <w:rPr>
            <w:noProof/>
            <w:webHidden/>
          </w:rPr>
          <w:fldChar w:fldCharType="end"/>
        </w:r>
      </w:hyperlink>
    </w:p>
    <w:p w14:paraId="6002BE19" w14:textId="77777777" w:rsidR="00F07178" w:rsidRDefault="00870C31">
      <w:pPr>
        <w:pStyle w:val="40"/>
        <w:tabs>
          <w:tab w:val="right" w:leader="dot" w:pos="88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35450812" w:history="1">
        <w:r w:rsidR="00F07178" w:rsidRPr="007F08DE">
          <w:rPr>
            <w:rStyle w:val="a9"/>
            <w:rFonts w:ascii="宋体" w:hAnsi="宋体"/>
            <w:noProof/>
          </w:rPr>
          <w:t>2.1.2.1</w:t>
        </w:r>
        <w:r w:rsidR="00F07178" w:rsidRPr="007F08DE">
          <w:rPr>
            <w:rStyle w:val="a9"/>
            <w:rFonts w:hint="eastAsia"/>
            <w:noProof/>
          </w:rPr>
          <w:t xml:space="preserve"> </w:t>
        </w:r>
        <w:r w:rsidR="00F07178" w:rsidRPr="007F08DE">
          <w:rPr>
            <w:rStyle w:val="a9"/>
            <w:rFonts w:hint="eastAsia"/>
            <w:noProof/>
          </w:rPr>
          <w:t>区域基本信息（</w:t>
        </w:r>
        <w:r w:rsidR="00F07178" w:rsidRPr="007F08DE">
          <w:rPr>
            <w:rStyle w:val="a9"/>
            <w:noProof/>
          </w:rPr>
          <w:t>INF_AREAS</w:t>
        </w:r>
        <w:r w:rsidR="00F07178" w:rsidRPr="007F08DE">
          <w:rPr>
            <w:rStyle w:val="a9"/>
            <w:rFonts w:hint="eastAsia"/>
            <w:noProof/>
          </w:rPr>
          <w:t>）</w:t>
        </w:r>
        <w:r w:rsidR="00F07178">
          <w:rPr>
            <w:noProof/>
            <w:webHidden/>
          </w:rPr>
          <w:tab/>
        </w:r>
        <w:r w:rsidR="00F07178">
          <w:rPr>
            <w:noProof/>
            <w:webHidden/>
          </w:rPr>
          <w:fldChar w:fldCharType="begin"/>
        </w:r>
        <w:r w:rsidR="00F07178">
          <w:rPr>
            <w:noProof/>
            <w:webHidden/>
          </w:rPr>
          <w:instrText xml:space="preserve"> PAGEREF _Toc435450812 \h </w:instrText>
        </w:r>
        <w:r w:rsidR="00F07178">
          <w:rPr>
            <w:noProof/>
            <w:webHidden/>
          </w:rPr>
        </w:r>
        <w:r w:rsidR="00F07178">
          <w:rPr>
            <w:noProof/>
            <w:webHidden/>
          </w:rPr>
          <w:fldChar w:fldCharType="separate"/>
        </w:r>
        <w:r w:rsidR="00F07178">
          <w:rPr>
            <w:noProof/>
            <w:webHidden/>
          </w:rPr>
          <w:t>7</w:t>
        </w:r>
        <w:r w:rsidR="00F07178">
          <w:rPr>
            <w:noProof/>
            <w:webHidden/>
          </w:rPr>
          <w:fldChar w:fldCharType="end"/>
        </w:r>
      </w:hyperlink>
    </w:p>
    <w:p w14:paraId="64439DDF" w14:textId="77777777" w:rsidR="00F07178" w:rsidRDefault="00870C31">
      <w:pPr>
        <w:pStyle w:val="40"/>
        <w:tabs>
          <w:tab w:val="right" w:leader="dot" w:pos="88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35450813" w:history="1">
        <w:r w:rsidR="00F07178" w:rsidRPr="007F08DE">
          <w:rPr>
            <w:rStyle w:val="a9"/>
            <w:rFonts w:ascii="宋体" w:hAnsi="宋体"/>
            <w:noProof/>
          </w:rPr>
          <w:t>2.1.2.2</w:t>
        </w:r>
        <w:r w:rsidR="00F07178" w:rsidRPr="007F08DE">
          <w:rPr>
            <w:rStyle w:val="a9"/>
            <w:rFonts w:hint="eastAsia"/>
            <w:noProof/>
          </w:rPr>
          <w:t xml:space="preserve"> </w:t>
        </w:r>
        <w:r w:rsidR="00F07178" w:rsidRPr="007F08DE">
          <w:rPr>
            <w:rStyle w:val="a9"/>
            <w:rFonts w:hint="eastAsia"/>
            <w:noProof/>
          </w:rPr>
          <w:t>组织机构基本信息（</w:t>
        </w:r>
        <w:r w:rsidR="00F07178" w:rsidRPr="007F08DE">
          <w:rPr>
            <w:rStyle w:val="a9"/>
            <w:noProof/>
          </w:rPr>
          <w:t>INF_ORGS</w:t>
        </w:r>
        <w:r w:rsidR="00F07178" w:rsidRPr="007F08DE">
          <w:rPr>
            <w:rStyle w:val="a9"/>
            <w:rFonts w:hint="eastAsia"/>
            <w:noProof/>
          </w:rPr>
          <w:t>）</w:t>
        </w:r>
        <w:r w:rsidR="00F07178">
          <w:rPr>
            <w:noProof/>
            <w:webHidden/>
          </w:rPr>
          <w:tab/>
        </w:r>
        <w:r w:rsidR="00F07178">
          <w:rPr>
            <w:noProof/>
            <w:webHidden/>
          </w:rPr>
          <w:fldChar w:fldCharType="begin"/>
        </w:r>
        <w:r w:rsidR="00F07178">
          <w:rPr>
            <w:noProof/>
            <w:webHidden/>
          </w:rPr>
          <w:instrText xml:space="preserve"> PAGEREF _Toc435450813 \h </w:instrText>
        </w:r>
        <w:r w:rsidR="00F07178">
          <w:rPr>
            <w:noProof/>
            <w:webHidden/>
          </w:rPr>
        </w:r>
        <w:r w:rsidR="00F07178">
          <w:rPr>
            <w:noProof/>
            <w:webHidden/>
          </w:rPr>
          <w:fldChar w:fldCharType="separate"/>
        </w:r>
        <w:r w:rsidR="00F07178">
          <w:rPr>
            <w:noProof/>
            <w:webHidden/>
          </w:rPr>
          <w:t>7</w:t>
        </w:r>
        <w:r w:rsidR="00F07178">
          <w:rPr>
            <w:noProof/>
            <w:webHidden/>
          </w:rPr>
          <w:fldChar w:fldCharType="end"/>
        </w:r>
      </w:hyperlink>
    </w:p>
    <w:p w14:paraId="110C5738" w14:textId="77777777" w:rsidR="00F07178" w:rsidRDefault="00870C31">
      <w:pPr>
        <w:pStyle w:val="40"/>
        <w:tabs>
          <w:tab w:val="right" w:leader="dot" w:pos="88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35450814" w:history="1">
        <w:r w:rsidR="00F07178" w:rsidRPr="007F08DE">
          <w:rPr>
            <w:rStyle w:val="a9"/>
            <w:rFonts w:ascii="宋体" w:hAnsi="宋体"/>
            <w:noProof/>
          </w:rPr>
          <w:t>2.1.2.3</w:t>
        </w:r>
        <w:r w:rsidR="00F07178" w:rsidRPr="007F08DE">
          <w:rPr>
            <w:rStyle w:val="a9"/>
            <w:rFonts w:hint="eastAsia"/>
            <w:noProof/>
          </w:rPr>
          <w:t xml:space="preserve"> </w:t>
        </w:r>
        <w:r w:rsidR="00F07178" w:rsidRPr="007F08DE">
          <w:rPr>
            <w:rStyle w:val="a9"/>
            <w:rFonts w:hint="eastAsia"/>
            <w:noProof/>
          </w:rPr>
          <w:t>组织机构管辖区域（</w:t>
        </w:r>
        <w:r w:rsidR="00F07178" w:rsidRPr="007F08DE">
          <w:rPr>
            <w:rStyle w:val="a9"/>
            <w:noProof/>
          </w:rPr>
          <w:t>INF_ORG_AREA</w:t>
        </w:r>
        <w:r w:rsidR="00F07178" w:rsidRPr="007F08DE">
          <w:rPr>
            <w:rStyle w:val="a9"/>
            <w:rFonts w:hint="eastAsia"/>
            <w:noProof/>
          </w:rPr>
          <w:t>）</w:t>
        </w:r>
        <w:r w:rsidR="00F07178">
          <w:rPr>
            <w:noProof/>
            <w:webHidden/>
          </w:rPr>
          <w:tab/>
        </w:r>
        <w:r w:rsidR="00F07178">
          <w:rPr>
            <w:noProof/>
            <w:webHidden/>
          </w:rPr>
          <w:fldChar w:fldCharType="begin"/>
        </w:r>
        <w:r w:rsidR="00F07178">
          <w:rPr>
            <w:noProof/>
            <w:webHidden/>
          </w:rPr>
          <w:instrText xml:space="preserve"> PAGEREF _Toc435450814 \h </w:instrText>
        </w:r>
        <w:r w:rsidR="00F07178">
          <w:rPr>
            <w:noProof/>
            <w:webHidden/>
          </w:rPr>
        </w:r>
        <w:r w:rsidR="00F07178">
          <w:rPr>
            <w:noProof/>
            <w:webHidden/>
          </w:rPr>
          <w:fldChar w:fldCharType="separate"/>
        </w:r>
        <w:r w:rsidR="00F07178">
          <w:rPr>
            <w:noProof/>
            <w:webHidden/>
          </w:rPr>
          <w:t>8</w:t>
        </w:r>
        <w:r w:rsidR="00F07178">
          <w:rPr>
            <w:noProof/>
            <w:webHidden/>
          </w:rPr>
          <w:fldChar w:fldCharType="end"/>
        </w:r>
      </w:hyperlink>
    </w:p>
    <w:p w14:paraId="217AC5B4" w14:textId="77777777" w:rsidR="00F07178" w:rsidRDefault="00870C31">
      <w:pPr>
        <w:pStyle w:val="40"/>
        <w:tabs>
          <w:tab w:val="right" w:leader="dot" w:pos="88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35450815" w:history="1">
        <w:r w:rsidR="00F07178" w:rsidRPr="007F08DE">
          <w:rPr>
            <w:rStyle w:val="a9"/>
            <w:rFonts w:ascii="宋体" w:hAnsi="宋体"/>
            <w:noProof/>
          </w:rPr>
          <w:t>2.1.2.4</w:t>
        </w:r>
        <w:r w:rsidR="00F07178" w:rsidRPr="007F08DE">
          <w:rPr>
            <w:rStyle w:val="a9"/>
            <w:rFonts w:hint="eastAsia"/>
            <w:noProof/>
          </w:rPr>
          <w:t xml:space="preserve"> </w:t>
        </w:r>
        <w:r w:rsidR="00F07178" w:rsidRPr="007F08DE">
          <w:rPr>
            <w:rStyle w:val="a9"/>
            <w:rFonts w:hint="eastAsia"/>
            <w:noProof/>
          </w:rPr>
          <w:t>站点基本信息（</w:t>
        </w:r>
        <w:r w:rsidR="00F07178" w:rsidRPr="007F08DE">
          <w:rPr>
            <w:rStyle w:val="a9"/>
            <w:noProof/>
          </w:rPr>
          <w:t>INF_AGENCYS</w:t>
        </w:r>
        <w:r w:rsidR="00F07178" w:rsidRPr="007F08DE">
          <w:rPr>
            <w:rStyle w:val="a9"/>
            <w:rFonts w:hint="eastAsia"/>
            <w:noProof/>
          </w:rPr>
          <w:t>）</w:t>
        </w:r>
        <w:r w:rsidR="00F07178">
          <w:rPr>
            <w:noProof/>
            <w:webHidden/>
          </w:rPr>
          <w:tab/>
        </w:r>
        <w:r w:rsidR="00F07178">
          <w:rPr>
            <w:noProof/>
            <w:webHidden/>
          </w:rPr>
          <w:fldChar w:fldCharType="begin"/>
        </w:r>
        <w:r w:rsidR="00F07178">
          <w:rPr>
            <w:noProof/>
            <w:webHidden/>
          </w:rPr>
          <w:instrText xml:space="preserve"> PAGEREF _Toc435450815 \h </w:instrText>
        </w:r>
        <w:r w:rsidR="00F07178">
          <w:rPr>
            <w:noProof/>
            <w:webHidden/>
          </w:rPr>
        </w:r>
        <w:r w:rsidR="00F07178">
          <w:rPr>
            <w:noProof/>
            <w:webHidden/>
          </w:rPr>
          <w:fldChar w:fldCharType="separate"/>
        </w:r>
        <w:r w:rsidR="00F07178">
          <w:rPr>
            <w:noProof/>
            <w:webHidden/>
          </w:rPr>
          <w:t>9</w:t>
        </w:r>
        <w:r w:rsidR="00F07178">
          <w:rPr>
            <w:noProof/>
            <w:webHidden/>
          </w:rPr>
          <w:fldChar w:fldCharType="end"/>
        </w:r>
      </w:hyperlink>
    </w:p>
    <w:p w14:paraId="7DFF535E" w14:textId="77777777" w:rsidR="00F07178" w:rsidRDefault="00870C31">
      <w:pPr>
        <w:pStyle w:val="40"/>
        <w:tabs>
          <w:tab w:val="right" w:leader="dot" w:pos="88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35450816" w:history="1">
        <w:r w:rsidR="00F07178" w:rsidRPr="007F08DE">
          <w:rPr>
            <w:rStyle w:val="a9"/>
            <w:rFonts w:ascii="宋体" w:hAnsi="宋体"/>
            <w:noProof/>
          </w:rPr>
          <w:t>2.1.2.5</w:t>
        </w:r>
        <w:r w:rsidR="00F07178" w:rsidRPr="007F08DE">
          <w:rPr>
            <w:rStyle w:val="a9"/>
            <w:rFonts w:hint="eastAsia"/>
            <w:noProof/>
          </w:rPr>
          <w:t xml:space="preserve"> </w:t>
        </w:r>
        <w:r w:rsidR="00F07178" w:rsidRPr="007F08DE">
          <w:rPr>
            <w:rStyle w:val="a9"/>
            <w:rFonts w:hint="eastAsia"/>
            <w:noProof/>
          </w:rPr>
          <w:t>站点扩展信息（</w:t>
        </w:r>
        <w:r w:rsidR="00F07178" w:rsidRPr="007F08DE">
          <w:rPr>
            <w:rStyle w:val="a9"/>
            <w:noProof/>
          </w:rPr>
          <w:t>INF_AGENCY_EXT</w:t>
        </w:r>
        <w:r w:rsidR="00F07178" w:rsidRPr="007F08DE">
          <w:rPr>
            <w:rStyle w:val="a9"/>
            <w:rFonts w:hint="eastAsia"/>
            <w:noProof/>
          </w:rPr>
          <w:t>）</w:t>
        </w:r>
        <w:r w:rsidR="00F07178">
          <w:rPr>
            <w:noProof/>
            <w:webHidden/>
          </w:rPr>
          <w:tab/>
        </w:r>
        <w:r w:rsidR="00F07178">
          <w:rPr>
            <w:noProof/>
            <w:webHidden/>
          </w:rPr>
          <w:fldChar w:fldCharType="begin"/>
        </w:r>
        <w:r w:rsidR="00F07178">
          <w:rPr>
            <w:noProof/>
            <w:webHidden/>
          </w:rPr>
          <w:instrText xml:space="preserve"> PAGEREF _Toc435450816 \h </w:instrText>
        </w:r>
        <w:r w:rsidR="00F07178">
          <w:rPr>
            <w:noProof/>
            <w:webHidden/>
          </w:rPr>
        </w:r>
        <w:r w:rsidR="00F07178">
          <w:rPr>
            <w:noProof/>
            <w:webHidden/>
          </w:rPr>
          <w:fldChar w:fldCharType="separate"/>
        </w:r>
        <w:r w:rsidR="00F07178">
          <w:rPr>
            <w:noProof/>
            <w:webHidden/>
          </w:rPr>
          <w:t>10</w:t>
        </w:r>
        <w:r w:rsidR="00F07178">
          <w:rPr>
            <w:noProof/>
            <w:webHidden/>
          </w:rPr>
          <w:fldChar w:fldCharType="end"/>
        </w:r>
      </w:hyperlink>
    </w:p>
    <w:p w14:paraId="472E3A34" w14:textId="77777777" w:rsidR="00F07178" w:rsidRDefault="00870C31">
      <w:pPr>
        <w:pStyle w:val="40"/>
        <w:tabs>
          <w:tab w:val="right" w:leader="dot" w:pos="88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35450817" w:history="1">
        <w:r w:rsidR="00F07178" w:rsidRPr="007F08DE">
          <w:rPr>
            <w:rStyle w:val="a9"/>
            <w:rFonts w:ascii="宋体" w:hAnsi="宋体"/>
            <w:noProof/>
          </w:rPr>
          <w:t>2.1.2.6</w:t>
        </w:r>
        <w:r w:rsidR="00F07178" w:rsidRPr="007F08DE">
          <w:rPr>
            <w:rStyle w:val="a9"/>
            <w:rFonts w:hint="eastAsia"/>
            <w:noProof/>
          </w:rPr>
          <w:t xml:space="preserve"> </w:t>
        </w:r>
        <w:r w:rsidR="00F07178" w:rsidRPr="007F08DE">
          <w:rPr>
            <w:rStyle w:val="a9"/>
            <w:rFonts w:hint="eastAsia"/>
            <w:noProof/>
          </w:rPr>
          <w:t>销售站清退（</w:t>
        </w:r>
        <w:r w:rsidR="00F07178" w:rsidRPr="007F08DE">
          <w:rPr>
            <w:rStyle w:val="a9"/>
            <w:noProof/>
          </w:rPr>
          <w:t>INF_AGENCY_DELETE</w:t>
        </w:r>
        <w:r w:rsidR="00F07178" w:rsidRPr="007F08DE">
          <w:rPr>
            <w:rStyle w:val="a9"/>
            <w:rFonts w:hint="eastAsia"/>
            <w:noProof/>
          </w:rPr>
          <w:t>）</w:t>
        </w:r>
        <w:r w:rsidR="00F07178">
          <w:rPr>
            <w:noProof/>
            <w:webHidden/>
          </w:rPr>
          <w:tab/>
        </w:r>
        <w:r w:rsidR="00F07178">
          <w:rPr>
            <w:noProof/>
            <w:webHidden/>
          </w:rPr>
          <w:fldChar w:fldCharType="begin"/>
        </w:r>
        <w:r w:rsidR="00F07178">
          <w:rPr>
            <w:noProof/>
            <w:webHidden/>
          </w:rPr>
          <w:instrText xml:space="preserve"> PAGEREF _Toc435450817 \h </w:instrText>
        </w:r>
        <w:r w:rsidR="00F07178">
          <w:rPr>
            <w:noProof/>
            <w:webHidden/>
          </w:rPr>
        </w:r>
        <w:r w:rsidR="00F07178">
          <w:rPr>
            <w:noProof/>
            <w:webHidden/>
          </w:rPr>
          <w:fldChar w:fldCharType="separate"/>
        </w:r>
        <w:r w:rsidR="00F07178">
          <w:rPr>
            <w:noProof/>
            <w:webHidden/>
          </w:rPr>
          <w:t>11</w:t>
        </w:r>
        <w:r w:rsidR="00F07178">
          <w:rPr>
            <w:noProof/>
            <w:webHidden/>
          </w:rPr>
          <w:fldChar w:fldCharType="end"/>
        </w:r>
      </w:hyperlink>
    </w:p>
    <w:p w14:paraId="537BBCDF" w14:textId="77777777" w:rsidR="00F07178" w:rsidRDefault="00870C31">
      <w:pPr>
        <w:pStyle w:val="40"/>
        <w:tabs>
          <w:tab w:val="right" w:leader="dot" w:pos="88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35450818" w:history="1">
        <w:r w:rsidR="00F07178" w:rsidRPr="007F08DE">
          <w:rPr>
            <w:rStyle w:val="a9"/>
            <w:rFonts w:ascii="宋体" w:hAnsi="宋体"/>
            <w:noProof/>
          </w:rPr>
          <w:t>2.1.2.7</w:t>
        </w:r>
        <w:r w:rsidR="00F07178" w:rsidRPr="007F08DE">
          <w:rPr>
            <w:rStyle w:val="a9"/>
            <w:rFonts w:hint="eastAsia"/>
            <w:noProof/>
          </w:rPr>
          <w:t xml:space="preserve"> </w:t>
        </w:r>
        <w:r w:rsidR="00F07178" w:rsidRPr="007F08DE">
          <w:rPr>
            <w:rStyle w:val="a9"/>
            <w:rFonts w:hint="eastAsia"/>
            <w:noProof/>
          </w:rPr>
          <w:t>市场管理员信息（</w:t>
        </w:r>
        <w:r w:rsidR="00F07178" w:rsidRPr="007F08DE">
          <w:rPr>
            <w:rStyle w:val="a9"/>
            <w:noProof/>
          </w:rPr>
          <w:t>INF_MARKET_ADMIN</w:t>
        </w:r>
        <w:r w:rsidR="00F07178" w:rsidRPr="007F08DE">
          <w:rPr>
            <w:rStyle w:val="a9"/>
            <w:rFonts w:hint="eastAsia"/>
            <w:noProof/>
          </w:rPr>
          <w:t>）</w:t>
        </w:r>
        <w:r w:rsidR="00F07178">
          <w:rPr>
            <w:noProof/>
            <w:webHidden/>
          </w:rPr>
          <w:tab/>
        </w:r>
        <w:r w:rsidR="00F07178">
          <w:rPr>
            <w:noProof/>
            <w:webHidden/>
          </w:rPr>
          <w:fldChar w:fldCharType="begin"/>
        </w:r>
        <w:r w:rsidR="00F07178">
          <w:rPr>
            <w:noProof/>
            <w:webHidden/>
          </w:rPr>
          <w:instrText xml:space="preserve"> PAGEREF _Toc435450818 \h </w:instrText>
        </w:r>
        <w:r w:rsidR="00F07178">
          <w:rPr>
            <w:noProof/>
            <w:webHidden/>
          </w:rPr>
        </w:r>
        <w:r w:rsidR="00F07178">
          <w:rPr>
            <w:noProof/>
            <w:webHidden/>
          </w:rPr>
          <w:fldChar w:fldCharType="separate"/>
        </w:r>
        <w:r w:rsidR="00F07178">
          <w:rPr>
            <w:noProof/>
            <w:webHidden/>
          </w:rPr>
          <w:t>12</w:t>
        </w:r>
        <w:r w:rsidR="00F07178">
          <w:rPr>
            <w:noProof/>
            <w:webHidden/>
          </w:rPr>
          <w:fldChar w:fldCharType="end"/>
        </w:r>
      </w:hyperlink>
    </w:p>
    <w:p w14:paraId="4D09AB00" w14:textId="77777777" w:rsidR="00F07178" w:rsidRDefault="00870C31">
      <w:pPr>
        <w:pStyle w:val="40"/>
        <w:tabs>
          <w:tab w:val="right" w:leader="dot" w:pos="88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35450819" w:history="1">
        <w:r w:rsidR="00F07178" w:rsidRPr="007F08DE">
          <w:rPr>
            <w:rStyle w:val="a9"/>
            <w:rFonts w:ascii="宋体" w:hAnsi="宋体"/>
            <w:noProof/>
          </w:rPr>
          <w:t>2.1.2.8</w:t>
        </w:r>
        <w:r w:rsidR="00F07178" w:rsidRPr="007F08DE">
          <w:rPr>
            <w:rStyle w:val="a9"/>
            <w:rFonts w:hint="eastAsia"/>
            <w:noProof/>
          </w:rPr>
          <w:t xml:space="preserve"> </w:t>
        </w:r>
        <w:r w:rsidR="00F07178" w:rsidRPr="007F08DE">
          <w:rPr>
            <w:rStyle w:val="a9"/>
            <w:rFonts w:hint="eastAsia"/>
            <w:noProof/>
          </w:rPr>
          <w:t>银行基本信息（</w:t>
        </w:r>
        <w:r w:rsidR="00F07178" w:rsidRPr="007F08DE">
          <w:rPr>
            <w:rStyle w:val="a9"/>
            <w:noProof/>
          </w:rPr>
          <w:t>INF_BANKS</w:t>
        </w:r>
        <w:r w:rsidR="00F07178" w:rsidRPr="007F08DE">
          <w:rPr>
            <w:rStyle w:val="a9"/>
            <w:rFonts w:hint="eastAsia"/>
            <w:noProof/>
          </w:rPr>
          <w:t>）</w:t>
        </w:r>
        <w:r w:rsidR="00F07178">
          <w:rPr>
            <w:noProof/>
            <w:webHidden/>
          </w:rPr>
          <w:tab/>
        </w:r>
        <w:r w:rsidR="00F07178">
          <w:rPr>
            <w:noProof/>
            <w:webHidden/>
          </w:rPr>
          <w:fldChar w:fldCharType="begin"/>
        </w:r>
        <w:r w:rsidR="00F07178">
          <w:rPr>
            <w:noProof/>
            <w:webHidden/>
          </w:rPr>
          <w:instrText xml:space="preserve"> PAGEREF _Toc435450819 \h </w:instrText>
        </w:r>
        <w:r w:rsidR="00F07178">
          <w:rPr>
            <w:noProof/>
            <w:webHidden/>
          </w:rPr>
        </w:r>
        <w:r w:rsidR="00F07178">
          <w:rPr>
            <w:noProof/>
            <w:webHidden/>
          </w:rPr>
          <w:fldChar w:fldCharType="separate"/>
        </w:r>
        <w:r w:rsidR="00F07178">
          <w:rPr>
            <w:noProof/>
            <w:webHidden/>
          </w:rPr>
          <w:t>13</w:t>
        </w:r>
        <w:r w:rsidR="00F07178">
          <w:rPr>
            <w:noProof/>
            <w:webHidden/>
          </w:rPr>
          <w:fldChar w:fldCharType="end"/>
        </w:r>
      </w:hyperlink>
    </w:p>
    <w:p w14:paraId="06F1FFBC" w14:textId="77777777" w:rsidR="00F07178" w:rsidRDefault="00870C31">
      <w:pPr>
        <w:pStyle w:val="40"/>
        <w:tabs>
          <w:tab w:val="right" w:leader="dot" w:pos="88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35450820" w:history="1">
        <w:r w:rsidR="00F07178" w:rsidRPr="007F08DE">
          <w:rPr>
            <w:rStyle w:val="a9"/>
            <w:rFonts w:ascii="宋体" w:hAnsi="宋体"/>
            <w:noProof/>
          </w:rPr>
          <w:t>2.1.2.9</w:t>
        </w:r>
        <w:r w:rsidR="00F07178" w:rsidRPr="007F08DE">
          <w:rPr>
            <w:rStyle w:val="a9"/>
            <w:rFonts w:hint="eastAsia"/>
            <w:noProof/>
          </w:rPr>
          <w:t xml:space="preserve"> </w:t>
        </w:r>
        <w:r w:rsidR="00F07178" w:rsidRPr="007F08DE">
          <w:rPr>
            <w:rStyle w:val="a9"/>
            <w:rFonts w:hint="eastAsia"/>
            <w:noProof/>
          </w:rPr>
          <w:t>店面类型基本信息（</w:t>
        </w:r>
        <w:r w:rsidR="00F07178" w:rsidRPr="007F08DE">
          <w:rPr>
            <w:rStyle w:val="a9"/>
            <w:noProof/>
          </w:rPr>
          <w:t>INF_STORETYPES</w:t>
        </w:r>
        <w:r w:rsidR="00F07178" w:rsidRPr="007F08DE">
          <w:rPr>
            <w:rStyle w:val="a9"/>
            <w:rFonts w:hint="eastAsia"/>
            <w:noProof/>
          </w:rPr>
          <w:t>）</w:t>
        </w:r>
        <w:r w:rsidR="00F07178">
          <w:rPr>
            <w:noProof/>
            <w:webHidden/>
          </w:rPr>
          <w:tab/>
        </w:r>
        <w:r w:rsidR="00F07178">
          <w:rPr>
            <w:noProof/>
            <w:webHidden/>
          </w:rPr>
          <w:fldChar w:fldCharType="begin"/>
        </w:r>
        <w:r w:rsidR="00F07178">
          <w:rPr>
            <w:noProof/>
            <w:webHidden/>
          </w:rPr>
          <w:instrText xml:space="preserve"> PAGEREF _Toc435450820 \h </w:instrText>
        </w:r>
        <w:r w:rsidR="00F07178">
          <w:rPr>
            <w:noProof/>
            <w:webHidden/>
          </w:rPr>
        </w:r>
        <w:r w:rsidR="00F07178">
          <w:rPr>
            <w:noProof/>
            <w:webHidden/>
          </w:rPr>
          <w:fldChar w:fldCharType="separate"/>
        </w:r>
        <w:r w:rsidR="00F07178">
          <w:rPr>
            <w:noProof/>
            <w:webHidden/>
          </w:rPr>
          <w:t>13</w:t>
        </w:r>
        <w:r w:rsidR="00F07178">
          <w:rPr>
            <w:noProof/>
            <w:webHidden/>
          </w:rPr>
          <w:fldChar w:fldCharType="end"/>
        </w:r>
      </w:hyperlink>
    </w:p>
    <w:p w14:paraId="0CEC95E2" w14:textId="77777777" w:rsidR="00F07178" w:rsidRDefault="00870C31">
      <w:pPr>
        <w:pStyle w:val="40"/>
        <w:tabs>
          <w:tab w:val="right" w:leader="dot" w:pos="88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35450821" w:history="1">
        <w:r w:rsidR="00F07178" w:rsidRPr="007F08DE">
          <w:rPr>
            <w:rStyle w:val="a9"/>
            <w:rFonts w:ascii="宋体" w:hAnsi="宋体"/>
            <w:noProof/>
          </w:rPr>
          <w:t>2.1.2.10</w:t>
        </w:r>
        <w:r w:rsidR="00F07178" w:rsidRPr="007F08DE">
          <w:rPr>
            <w:rStyle w:val="a9"/>
            <w:rFonts w:hint="eastAsia"/>
            <w:noProof/>
          </w:rPr>
          <w:t xml:space="preserve"> </w:t>
        </w:r>
        <w:r w:rsidR="00F07178" w:rsidRPr="007F08DE">
          <w:rPr>
            <w:rStyle w:val="a9"/>
            <w:rFonts w:hint="eastAsia"/>
            <w:noProof/>
          </w:rPr>
          <w:t>印制厂商基本信息（</w:t>
        </w:r>
        <w:r w:rsidR="00F07178" w:rsidRPr="007F08DE">
          <w:rPr>
            <w:rStyle w:val="a9"/>
            <w:noProof/>
          </w:rPr>
          <w:t>INF_PUBLISHERS</w:t>
        </w:r>
        <w:r w:rsidR="00F07178" w:rsidRPr="007F08DE">
          <w:rPr>
            <w:rStyle w:val="a9"/>
            <w:rFonts w:hint="eastAsia"/>
            <w:noProof/>
          </w:rPr>
          <w:t>）</w:t>
        </w:r>
        <w:r w:rsidR="00F07178">
          <w:rPr>
            <w:noProof/>
            <w:webHidden/>
          </w:rPr>
          <w:tab/>
        </w:r>
        <w:r w:rsidR="00F07178">
          <w:rPr>
            <w:noProof/>
            <w:webHidden/>
          </w:rPr>
          <w:fldChar w:fldCharType="begin"/>
        </w:r>
        <w:r w:rsidR="00F07178">
          <w:rPr>
            <w:noProof/>
            <w:webHidden/>
          </w:rPr>
          <w:instrText xml:space="preserve"> PAGEREF _Toc435450821 \h </w:instrText>
        </w:r>
        <w:r w:rsidR="00F07178">
          <w:rPr>
            <w:noProof/>
            <w:webHidden/>
          </w:rPr>
        </w:r>
        <w:r w:rsidR="00F07178">
          <w:rPr>
            <w:noProof/>
            <w:webHidden/>
          </w:rPr>
          <w:fldChar w:fldCharType="separate"/>
        </w:r>
        <w:r w:rsidR="00F07178">
          <w:rPr>
            <w:noProof/>
            <w:webHidden/>
          </w:rPr>
          <w:t>14</w:t>
        </w:r>
        <w:r w:rsidR="00F07178">
          <w:rPr>
            <w:noProof/>
            <w:webHidden/>
          </w:rPr>
          <w:fldChar w:fldCharType="end"/>
        </w:r>
      </w:hyperlink>
    </w:p>
    <w:p w14:paraId="6B3EB69F" w14:textId="77777777" w:rsidR="00F07178" w:rsidRDefault="00870C31">
      <w:pPr>
        <w:pStyle w:val="40"/>
        <w:tabs>
          <w:tab w:val="right" w:leader="dot" w:pos="88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35450822" w:history="1">
        <w:r w:rsidR="00F07178" w:rsidRPr="007F08DE">
          <w:rPr>
            <w:rStyle w:val="a9"/>
            <w:rFonts w:ascii="宋体" w:hAnsi="宋体"/>
            <w:noProof/>
          </w:rPr>
          <w:t>2.1.2.11</w:t>
        </w:r>
        <w:r w:rsidR="00F07178" w:rsidRPr="007F08DE">
          <w:rPr>
            <w:rStyle w:val="a9"/>
            <w:rFonts w:hint="eastAsia"/>
            <w:noProof/>
          </w:rPr>
          <w:t xml:space="preserve"> </w:t>
        </w:r>
        <w:r w:rsidR="00F07178" w:rsidRPr="007F08DE">
          <w:rPr>
            <w:rStyle w:val="a9"/>
            <w:rFonts w:hint="eastAsia"/>
            <w:noProof/>
          </w:rPr>
          <w:t>终端机管理（</w:t>
        </w:r>
        <w:r w:rsidR="00F07178" w:rsidRPr="007F08DE">
          <w:rPr>
            <w:rStyle w:val="a9"/>
            <w:noProof/>
          </w:rPr>
          <w:t>INF_TERMINAL</w:t>
        </w:r>
        <w:r w:rsidR="00F07178" w:rsidRPr="007F08DE">
          <w:rPr>
            <w:rStyle w:val="a9"/>
            <w:rFonts w:hint="eastAsia"/>
            <w:noProof/>
          </w:rPr>
          <w:t>）</w:t>
        </w:r>
        <w:r w:rsidR="00F07178">
          <w:rPr>
            <w:noProof/>
            <w:webHidden/>
          </w:rPr>
          <w:tab/>
        </w:r>
        <w:r w:rsidR="00F07178">
          <w:rPr>
            <w:noProof/>
            <w:webHidden/>
          </w:rPr>
          <w:fldChar w:fldCharType="begin"/>
        </w:r>
        <w:r w:rsidR="00F07178">
          <w:rPr>
            <w:noProof/>
            <w:webHidden/>
          </w:rPr>
          <w:instrText xml:space="preserve"> PAGEREF _Toc435450822 \h </w:instrText>
        </w:r>
        <w:r w:rsidR="00F07178">
          <w:rPr>
            <w:noProof/>
            <w:webHidden/>
          </w:rPr>
        </w:r>
        <w:r w:rsidR="00F07178">
          <w:rPr>
            <w:noProof/>
            <w:webHidden/>
          </w:rPr>
          <w:fldChar w:fldCharType="separate"/>
        </w:r>
        <w:r w:rsidR="00F07178">
          <w:rPr>
            <w:noProof/>
            <w:webHidden/>
          </w:rPr>
          <w:t>15</w:t>
        </w:r>
        <w:r w:rsidR="00F07178">
          <w:rPr>
            <w:noProof/>
            <w:webHidden/>
          </w:rPr>
          <w:fldChar w:fldCharType="end"/>
        </w:r>
      </w:hyperlink>
    </w:p>
    <w:p w14:paraId="5FF0E274" w14:textId="77777777" w:rsidR="00F07178" w:rsidRDefault="00870C31">
      <w:pPr>
        <w:pStyle w:val="30"/>
        <w:tabs>
          <w:tab w:val="right" w:leader="dot" w:pos="88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35450823" w:history="1">
        <w:r w:rsidR="00F07178" w:rsidRPr="007F08DE">
          <w:rPr>
            <w:rStyle w:val="a9"/>
            <w:rFonts w:ascii="宋体" w:hAnsi="宋体"/>
            <w:noProof/>
          </w:rPr>
          <w:t>2.1.3</w:t>
        </w:r>
        <w:r w:rsidR="00F07178" w:rsidRPr="007F08DE">
          <w:rPr>
            <w:rStyle w:val="a9"/>
            <w:rFonts w:hint="eastAsia"/>
            <w:noProof/>
          </w:rPr>
          <w:t xml:space="preserve"> </w:t>
        </w:r>
        <w:r w:rsidR="00F07178" w:rsidRPr="007F08DE">
          <w:rPr>
            <w:rStyle w:val="a9"/>
            <w:rFonts w:hint="eastAsia"/>
            <w:noProof/>
          </w:rPr>
          <w:t>账户</w:t>
        </w:r>
        <w:r w:rsidR="00F07178">
          <w:rPr>
            <w:noProof/>
            <w:webHidden/>
          </w:rPr>
          <w:tab/>
        </w:r>
        <w:r w:rsidR="00F07178">
          <w:rPr>
            <w:noProof/>
            <w:webHidden/>
          </w:rPr>
          <w:fldChar w:fldCharType="begin"/>
        </w:r>
        <w:r w:rsidR="00F07178">
          <w:rPr>
            <w:noProof/>
            <w:webHidden/>
          </w:rPr>
          <w:instrText xml:space="preserve"> PAGEREF _Toc435450823 \h </w:instrText>
        </w:r>
        <w:r w:rsidR="00F07178">
          <w:rPr>
            <w:noProof/>
            <w:webHidden/>
          </w:rPr>
        </w:r>
        <w:r w:rsidR="00F07178">
          <w:rPr>
            <w:noProof/>
            <w:webHidden/>
          </w:rPr>
          <w:fldChar w:fldCharType="separate"/>
        </w:r>
        <w:r w:rsidR="00F07178">
          <w:rPr>
            <w:noProof/>
            <w:webHidden/>
          </w:rPr>
          <w:t>15</w:t>
        </w:r>
        <w:r w:rsidR="00F07178">
          <w:rPr>
            <w:noProof/>
            <w:webHidden/>
          </w:rPr>
          <w:fldChar w:fldCharType="end"/>
        </w:r>
      </w:hyperlink>
    </w:p>
    <w:p w14:paraId="372C5D2C" w14:textId="77777777" w:rsidR="00F07178" w:rsidRDefault="00870C31">
      <w:pPr>
        <w:pStyle w:val="40"/>
        <w:tabs>
          <w:tab w:val="right" w:leader="dot" w:pos="88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35450824" w:history="1">
        <w:r w:rsidR="00F07178" w:rsidRPr="007F08DE">
          <w:rPr>
            <w:rStyle w:val="a9"/>
            <w:rFonts w:ascii="宋体" w:hAnsi="宋体"/>
            <w:noProof/>
          </w:rPr>
          <w:t>2.1.3.1</w:t>
        </w:r>
        <w:r w:rsidR="00F07178" w:rsidRPr="007F08DE">
          <w:rPr>
            <w:rStyle w:val="a9"/>
            <w:rFonts w:hint="eastAsia"/>
            <w:noProof/>
          </w:rPr>
          <w:t xml:space="preserve"> </w:t>
        </w:r>
        <w:r w:rsidR="00F07178" w:rsidRPr="007F08DE">
          <w:rPr>
            <w:rStyle w:val="a9"/>
            <w:rFonts w:hint="eastAsia"/>
            <w:noProof/>
          </w:rPr>
          <w:t>组织机构账户信息（</w:t>
        </w:r>
        <w:r w:rsidR="00F07178" w:rsidRPr="007F08DE">
          <w:rPr>
            <w:rStyle w:val="a9"/>
            <w:noProof/>
          </w:rPr>
          <w:t>ACC_ORG_ACCOUNT</w:t>
        </w:r>
        <w:r w:rsidR="00F07178" w:rsidRPr="007F08DE">
          <w:rPr>
            <w:rStyle w:val="a9"/>
            <w:rFonts w:hint="eastAsia"/>
            <w:noProof/>
          </w:rPr>
          <w:t>）</w:t>
        </w:r>
        <w:r w:rsidR="00F07178">
          <w:rPr>
            <w:noProof/>
            <w:webHidden/>
          </w:rPr>
          <w:tab/>
        </w:r>
        <w:r w:rsidR="00F07178">
          <w:rPr>
            <w:noProof/>
            <w:webHidden/>
          </w:rPr>
          <w:fldChar w:fldCharType="begin"/>
        </w:r>
        <w:r w:rsidR="00F07178">
          <w:rPr>
            <w:noProof/>
            <w:webHidden/>
          </w:rPr>
          <w:instrText xml:space="preserve"> PAGEREF _Toc435450824 \h </w:instrText>
        </w:r>
        <w:r w:rsidR="00F07178">
          <w:rPr>
            <w:noProof/>
            <w:webHidden/>
          </w:rPr>
        </w:r>
        <w:r w:rsidR="00F07178">
          <w:rPr>
            <w:noProof/>
            <w:webHidden/>
          </w:rPr>
          <w:fldChar w:fldCharType="separate"/>
        </w:r>
        <w:r w:rsidR="00F07178">
          <w:rPr>
            <w:noProof/>
            <w:webHidden/>
          </w:rPr>
          <w:t>15</w:t>
        </w:r>
        <w:r w:rsidR="00F07178">
          <w:rPr>
            <w:noProof/>
            <w:webHidden/>
          </w:rPr>
          <w:fldChar w:fldCharType="end"/>
        </w:r>
      </w:hyperlink>
    </w:p>
    <w:p w14:paraId="3BFF4371" w14:textId="77777777" w:rsidR="00F07178" w:rsidRDefault="00870C31">
      <w:pPr>
        <w:pStyle w:val="40"/>
        <w:tabs>
          <w:tab w:val="right" w:leader="dot" w:pos="88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35450825" w:history="1">
        <w:r w:rsidR="00F07178" w:rsidRPr="007F08DE">
          <w:rPr>
            <w:rStyle w:val="a9"/>
            <w:rFonts w:ascii="宋体" w:hAnsi="宋体"/>
            <w:noProof/>
          </w:rPr>
          <w:t>2.1.3.2</w:t>
        </w:r>
        <w:r w:rsidR="00F07178" w:rsidRPr="007F08DE">
          <w:rPr>
            <w:rStyle w:val="a9"/>
            <w:rFonts w:hint="eastAsia"/>
            <w:noProof/>
          </w:rPr>
          <w:t xml:space="preserve"> </w:t>
        </w:r>
        <w:r w:rsidR="00F07178" w:rsidRPr="007F08DE">
          <w:rPr>
            <w:rStyle w:val="a9"/>
            <w:rFonts w:hint="eastAsia"/>
            <w:noProof/>
          </w:rPr>
          <w:t>站点账户信息（</w:t>
        </w:r>
        <w:r w:rsidR="00F07178" w:rsidRPr="007F08DE">
          <w:rPr>
            <w:rStyle w:val="a9"/>
            <w:noProof/>
          </w:rPr>
          <w:t>ACC_AGENCY_ACCOUNT</w:t>
        </w:r>
        <w:r w:rsidR="00F07178" w:rsidRPr="007F08DE">
          <w:rPr>
            <w:rStyle w:val="a9"/>
            <w:rFonts w:hint="eastAsia"/>
            <w:noProof/>
          </w:rPr>
          <w:t>）</w:t>
        </w:r>
        <w:r w:rsidR="00F07178">
          <w:rPr>
            <w:noProof/>
            <w:webHidden/>
          </w:rPr>
          <w:tab/>
        </w:r>
        <w:r w:rsidR="00F07178">
          <w:rPr>
            <w:noProof/>
            <w:webHidden/>
          </w:rPr>
          <w:fldChar w:fldCharType="begin"/>
        </w:r>
        <w:r w:rsidR="00F07178">
          <w:rPr>
            <w:noProof/>
            <w:webHidden/>
          </w:rPr>
          <w:instrText xml:space="preserve"> PAGEREF _Toc435450825 \h </w:instrText>
        </w:r>
        <w:r w:rsidR="00F07178">
          <w:rPr>
            <w:noProof/>
            <w:webHidden/>
          </w:rPr>
        </w:r>
        <w:r w:rsidR="00F07178">
          <w:rPr>
            <w:noProof/>
            <w:webHidden/>
          </w:rPr>
          <w:fldChar w:fldCharType="separate"/>
        </w:r>
        <w:r w:rsidR="00F07178">
          <w:rPr>
            <w:noProof/>
            <w:webHidden/>
          </w:rPr>
          <w:t>16</w:t>
        </w:r>
        <w:r w:rsidR="00F07178">
          <w:rPr>
            <w:noProof/>
            <w:webHidden/>
          </w:rPr>
          <w:fldChar w:fldCharType="end"/>
        </w:r>
      </w:hyperlink>
    </w:p>
    <w:p w14:paraId="4ACB1374" w14:textId="77777777" w:rsidR="00F07178" w:rsidRDefault="00870C31">
      <w:pPr>
        <w:pStyle w:val="40"/>
        <w:tabs>
          <w:tab w:val="right" w:leader="dot" w:pos="88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35450826" w:history="1">
        <w:r w:rsidR="00F07178" w:rsidRPr="007F08DE">
          <w:rPr>
            <w:rStyle w:val="a9"/>
            <w:rFonts w:ascii="宋体" w:hAnsi="宋体"/>
            <w:noProof/>
          </w:rPr>
          <w:t>2.1.3.3</w:t>
        </w:r>
        <w:r w:rsidR="00F07178" w:rsidRPr="007F08DE">
          <w:rPr>
            <w:rStyle w:val="a9"/>
            <w:rFonts w:hint="eastAsia"/>
            <w:noProof/>
          </w:rPr>
          <w:t xml:space="preserve"> </w:t>
        </w:r>
        <w:r w:rsidR="00F07178" w:rsidRPr="007F08DE">
          <w:rPr>
            <w:rStyle w:val="a9"/>
            <w:rFonts w:hint="eastAsia"/>
            <w:noProof/>
          </w:rPr>
          <w:t>市场管理员账户信息（</w:t>
        </w:r>
        <w:r w:rsidR="00F07178" w:rsidRPr="007F08DE">
          <w:rPr>
            <w:rStyle w:val="a9"/>
            <w:noProof/>
          </w:rPr>
          <w:t>ACC_MM_ACCOUNT</w:t>
        </w:r>
        <w:r w:rsidR="00F07178" w:rsidRPr="007F08DE">
          <w:rPr>
            <w:rStyle w:val="a9"/>
            <w:rFonts w:hint="eastAsia"/>
            <w:noProof/>
          </w:rPr>
          <w:t>）</w:t>
        </w:r>
        <w:r w:rsidR="00F07178">
          <w:rPr>
            <w:noProof/>
            <w:webHidden/>
          </w:rPr>
          <w:tab/>
        </w:r>
        <w:r w:rsidR="00F07178">
          <w:rPr>
            <w:noProof/>
            <w:webHidden/>
          </w:rPr>
          <w:fldChar w:fldCharType="begin"/>
        </w:r>
        <w:r w:rsidR="00F07178">
          <w:rPr>
            <w:noProof/>
            <w:webHidden/>
          </w:rPr>
          <w:instrText xml:space="preserve"> PAGEREF _Toc435450826 \h </w:instrText>
        </w:r>
        <w:r w:rsidR="00F07178">
          <w:rPr>
            <w:noProof/>
            <w:webHidden/>
          </w:rPr>
        </w:r>
        <w:r w:rsidR="00F07178">
          <w:rPr>
            <w:noProof/>
            <w:webHidden/>
          </w:rPr>
          <w:fldChar w:fldCharType="separate"/>
        </w:r>
        <w:r w:rsidR="00F07178">
          <w:rPr>
            <w:noProof/>
            <w:webHidden/>
          </w:rPr>
          <w:t>17</w:t>
        </w:r>
        <w:r w:rsidR="00F07178">
          <w:rPr>
            <w:noProof/>
            <w:webHidden/>
          </w:rPr>
          <w:fldChar w:fldCharType="end"/>
        </w:r>
      </w:hyperlink>
    </w:p>
    <w:p w14:paraId="6BB614F7" w14:textId="77777777" w:rsidR="00F07178" w:rsidRDefault="00870C31">
      <w:pPr>
        <w:pStyle w:val="40"/>
        <w:tabs>
          <w:tab w:val="right" w:leader="dot" w:pos="88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35450827" w:history="1">
        <w:r w:rsidR="00F07178" w:rsidRPr="007F08DE">
          <w:rPr>
            <w:rStyle w:val="a9"/>
            <w:rFonts w:ascii="宋体" w:hAnsi="宋体"/>
            <w:noProof/>
          </w:rPr>
          <w:t>2.1.3.4</w:t>
        </w:r>
        <w:r w:rsidR="00F07178" w:rsidRPr="007F08DE">
          <w:rPr>
            <w:rStyle w:val="a9"/>
            <w:rFonts w:hint="eastAsia"/>
            <w:noProof/>
          </w:rPr>
          <w:t xml:space="preserve"> </w:t>
        </w:r>
        <w:r w:rsidR="00F07178" w:rsidRPr="007F08DE">
          <w:rPr>
            <w:rStyle w:val="a9"/>
            <w:rFonts w:hint="eastAsia"/>
            <w:noProof/>
          </w:rPr>
          <w:t>市场管理员持票数（</w:t>
        </w:r>
        <w:r w:rsidR="00F07178" w:rsidRPr="007F08DE">
          <w:rPr>
            <w:rStyle w:val="a9"/>
            <w:noProof/>
          </w:rPr>
          <w:t>ACC_MM_TICKETS</w:t>
        </w:r>
        <w:r w:rsidR="00F07178" w:rsidRPr="007F08DE">
          <w:rPr>
            <w:rStyle w:val="a9"/>
            <w:rFonts w:hint="eastAsia"/>
            <w:noProof/>
          </w:rPr>
          <w:t>）</w:t>
        </w:r>
        <w:r w:rsidR="00F07178">
          <w:rPr>
            <w:noProof/>
            <w:webHidden/>
          </w:rPr>
          <w:tab/>
        </w:r>
        <w:r w:rsidR="00F07178">
          <w:rPr>
            <w:noProof/>
            <w:webHidden/>
          </w:rPr>
          <w:fldChar w:fldCharType="begin"/>
        </w:r>
        <w:r w:rsidR="00F07178">
          <w:rPr>
            <w:noProof/>
            <w:webHidden/>
          </w:rPr>
          <w:instrText xml:space="preserve"> PAGEREF _Toc435450827 \h </w:instrText>
        </w:r>
        <w:r w:rsidR="00F07178">
          <w:rPr>
            <w:noProof/>
            <w:webHidden/>
          </w:rPr>
        </w:r>
        <w:r w:rsidR="00F07178">
          <w:rPr>
            <w:noProof/>
            <w:webHidden/>
          </w:rPr>
          <w:fldChar w:fldCharType="separate"/>
        </w:r>
        <w:r w:rsidR="00F07178">
          <w:rPr>
            <w:noProof/>
            <w:webHidden/>
          </w:rPr>
          <w:t>18</w:t>
        </w:r>
        <w:r w:rsidR="00F07178">
          <w:rPr>
            <w:noProof/>
            <w:webHidden/>
          </w:rPr>
          <w:fldChar w:fldCharType="end"/>
        </w:r>
      </w:hyperlink>
    </w:p>
    <w:p w14:paraId="434F410A" w14:textId="77777777" w:rsidR="00F07178" w:rsidRDefault="00870C31">
      <w:pPr>
        <w:pStyle w:val="30"/>
        <w:tabs>
          <w:tab w:val="right" w:leader="dot" w:pos="88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35450828" w:history="1">
        <w:r w:rsidR="00F07178" w:rsidRPr="007F08DE">
          <w:rPr>
            <w:rStyle w:val="a9"/>
            <w:rFonts w:ascii="宋体" w:hAnsi="宋体"/>
            <w:noProof/>
          </w:rPr>
          <w:t>2.1.4</w:t>
        </w:r>
        <w:r w:rsidR="00F07178" w:rsidRPr="007F08DE">
          <w:rPr>
            <w:rStyle w:val="a9"/>
            <w:rFonts w:hint="eastAsia"/>
            <w:noProof/>
          </w:rPr>
          <w:t xml:space="preserve"> </w:t>
        </w:r>
        <w:r w:rsidR="00F07178" w:rsidRPr="007F08DE">
          <w:rPr>
            <w:rStyle w:val="a9"/>
            <w:rFonts w:hint="eastAsia"/>
            <w:noProof/>
          </w:rPr>
          <w:t>方案与游戏</w:t>
        </w:r>
        <w:r w:rsidR="00F07178">
          <w:rPr>
            <w:noProof/>
            <w:webHidden/>
          </w:rPr>
          <w:tab/>
        </w:r>
        <w:r w:rsidR="00F07178">
          <w:rPr>
            <w:noProof/>
            <w:webHidden/>
          </w:rPr>
          <w:fldChar w:fldCharType="begin"/>
        </w:r>
        <w:r w:rsidR="00F07178">
          <w:rPr>
            <w:noProof/>
            <w:webHidden/>
          </w:rPr>
          <w:instrText xml:space="preserve"> PAGEREF _Toc435450828 \h </w:instrText>
        </w:r>
        <w:r w:rsidR="00F07178">
          <w:rPr>
            <w:noProof/>
            <w:webHidden/>
          </w:rPr>
        </w:r>
        <w:r w:rsidR="00F07178">
          <w:rPr>
            <w:noProof/>
            <w:webHidden/>
          </w:rPr>
          <w:fldChar w:fldCharType="separate"/>
        </w:r>
        <w:r w:rsidR="00F07178">
          <w:rPr>
            <w:noProof/>
            <w:webHidden/>
          </w:rPr>
          <w:t>19</w:t>
        </w:r>
        <w:r w:rsidR="00F07178">
          <w:rPr>
            <w:noProof/>
            <w:webHidden/>
          </w:rPr>
          <w:fldChar w:fldCharType="end"/>
        </w:r>
      </w:hyperlink>
    </w:p>
    <w:p w14:paraId="527EF978" w14:textId="77777777" w:rsidR="00F07178" w:rsidRDefault="00870C31">
      <w:pPr>
        <w:pStyle w:val="40"/>
        <w:tabs>
          <w:tab w:val="right" w:leader="dot" w:pos="88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35450829" w:history="1">
        <w:r w:rsidR="00F07178" w:rsidRPr="007F08DE">
          <w:rPr>
            <w:rStyle w:val="a9"/>
            <w:rFonts w:ascii="宋体" w:hAnsi="宋体"/>
            <w:noProof/>
          </w:rPr>
          <w:t>2.1.4.1</w:t>
        </w:r>
        <w:r w:rsidR="00F07178" w:rsidRPr="007F08DE">
          <w:rPr>
            <w:rStyle w:val="a9"/>
            <w:rFonts w:hint="eastAsia"/>
            <w:noProof/>
          </w:rPr>
          <w:t xml:space="preserve"> </w:t>
        </w:r>
        <w:r w:rsidR="00F07178" w:rsidRPr="007F08DE">
          <w:rPr>
            <w:rStyle w:val="a9"/>
            <w:rFonts w:hint="eastAsia"/>
            <w:noProof/>
          </w:rPr>
          <w:t>方案基本信息（</w:t>
        </w:r>
        <w:r w:rsidR="00F07178" w:rsidRPr="007F08DE">
          <w:rPr>
            <w:rStyle w:val="a9"/>
            <w:noProof/>
          </w:rPr>
          <w:t>GAME_PLANS</w:t>
        </w:r>
        <w:r w:rsidR="00F07178" w:rsidRPr="007F08DE">
          <w:rPr>
            <w:rStyle w:val="a9"/>
            <w:rFonts w:hint="eastAsia"/>
            <w:noProof/>
          </w:rPr>
          <w:t>）</w:t>
        </w:r>
        <w:r w:rsidR="00F07178">
          <w:rPr>
            <w:noProof/>
            <w:webHidden/>
          </w:rPr>
          <w:tab/>
        </w:r>
        <w:r w:rsidR="00F07178">
          <w:rPr>
            <w:noProof/>
            <w:webHidden/>
          </w:rPr>
          <w:fldChar w:fldCharType="begin"/>
        </w:r>
        <w:r w:rsidR="00F07178">
          <w:rPr>
            <w:noProof/>
            <w:webHidden/>
          </w:rPr>
          <w:instrText xml:space="preserve"> PAGEREF _Toc435450829 \h </w:instrText>
        </w:r>
        <w:r w:rsidR="00F07178">
          <w:rPr>
            <w:noProof/>
            <w:webHidden/>
          </w:rPr>
        </w:r>
        <w:r w:rsidR="00F07178">
          <w:rPr>
            <w:noProof/>
            <w:webHidden/>
          </w:rPr>
          <w:fldChar w:fldCharType="separate"/>
        </w:r>
        <w:r w:rsidR="00F07178">
          <w:rPr>
            <w:noProof/>
            <w:webHidden/>
          </w:rPr>
          <w:t>19</w:t>
        </w:r>
        <w:r w:rsidR="00F07178">
          <w:rPr>
            <w:noProof/>
            <w:webHidden/>
          </w:rPr>
          <w:fldChar w:fldCharType="end"/>
        </w:r>
      </w:hyperlink>
    </w:p>
    <w:p w14:paraId="6C354C74" w14:textId="77777777" w:rsidR="00F07178" w:rsidRDefault="00870C31">
      <w:pPr>
        <w:pStyle w:val="40"/>
        <w:tabs>
          <w:tab w:val="right" w:leader="dot" w:pos="88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35450830" w:history="1">
        <w:r w:rsidR="00F07178" w:rsidRPr="007F08DE">
          <w:rPr>
            <w:rStyle w:val="a9"/>
            <w:rFonts w:ascii="宋体" w:hAnsi="宋体"/>
            <w:noProof/>
          </w:rPr>
          <w:t>2.1.4.2</w:t>
        </w:r>
        <w:r w:rsidR="00F07178" w:rsidRPr="007F08DE">
          <w:rPr>
            <w:rStyle w:val="a9"/>
            <w:rFonts w:hint="eastAsia"/>
            <w:noProof/>
          </w:rPr>
          <w:t xml:space="preserve"> </w:t>
        </w:r>
        <w:r w:rsidR="00F07178" w:rsidRPr="007F08DE">
          <w:rPr>
            <w:rStyle w:val="a9"/>
            <w:rFonts w:hint="eastAsia"/>
            <w:noProof/>
          </w:rPr>
          <w:t>机构方案佣金（</w:t>
        </w:r>
        <w:r w:rsidR="00F07178" w:rsidRPr="007F08DE">
          <w:rPr>
            <w:rStyle w:val="a9"/>
            <w:noProof/>
          </w:rPr>
          <w:t>GAME_ORG_COMM_RATE</w:t>
        </w:r>
        <w:r w:rsidR="00F07178" w:rsidRPr="007F08DE">
          <w:rPr>
            <w:rStyle w:val="a9"/>
            <w:rFonts w:hint="eastAsia"/>
            <w:noProof/>
          </w:rPr>
          <w:t>）</w:t>
        </w:r>
        <w:r w:rsidR="00F07178">
          <w:rPr>
            <w:noProof/>
            <w:webHidden/>
          </w:rPr>
          <w:tab/>
        </w:r>
        <w:r w:rsidR="00F07178">
          <w:rPr>
            <w:noProof/>
            <w:webHidden/>
          </w:rPr>
          <w:fldChar w:fldCharType="begin"/>
        </w:r>
        <w:r w:rsidR="00F07178">
          <w:rPr>
            <w:noProof/>
            <w:webHidden/>
          </w:rPr>
          <w:instrText xml:space="preserve"> PAGEREF _Toc435450830 \h </w:instrText>
        </w:r>
        <w:r w:rsidR="00F07178">
          <w:rPr>
            <w:noProof/>
            <w:webHidden/>
          </w:rPr>
        </w:r>
        <w:r w:rsidR="00F07178">
          <w:rPr>
            <w:noProof/>
            <w:webHidden/>
          </w:rPr>
          <w:fldChar w:fldCharType="separate"/>
        </w:r>
        <w:r w:rsidR="00F07178">
          <w:rPr>
            <w:noProof/>
            <w:webHidden/>
          </w:rPr>
          <w:t>20</w:t>
        </w:r>
        <w:r w:rsidR="00F07178">
          <w:rPr>
            <w:noProof/>
            <w:webHidden/>
          </w:rPr>
          <w:fldChar w:fldCharType="end"/>
        </w:r>
      </w:hyperlink>
    </w:p>
    <w:p w14:paraId="53C2F281" w14:textId="77777777" w:rsidR="00F07178" w:rsidRDefault="00870C31">
      <w:pPr>
        <w:pStyle w:val="40"/>
        <w:tabs>
          <w:tab w:val="right" w:leader="dot" w:pos="88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35450831" w:history="1">
        <w:r w:rsidR="00F07178" w:rsidRPr="007F08DE">
          <w:rPr>
            <w:rStyle w:val="a9"/>
            <w:rFonts w:ascii="宋体" w:hAnsi="宋体"/>
            <w:noProof/>
          </w:rPr>
          <w:t>2.1.4.3</w:t>
        </w:r>
        <w:r w:rsidR="00F07178" w:rsidRPr="007F08DE">
          <w:rPr>
            <w:rStyle w:val="a9"/>
            <w:rFonts w:hint="eastAsia"/>
            <w:noProof/>
          </w:rPr>
          <w:t xml:space="preserve"> </w:t>
        </w:r>
        <w:r w:rsidR="00F07178" w:rsidRPr="007F08DE">
          <w:rPr>
            <w:rStyle w:val="a9"/>
            <w:rFonts w:hint="eastAsia"/>
            <w:noProof/>
          </w:rPr>
          <w:t>站点方案佣金（</w:t>
        </w:r>
        <w:r w:rsidR="00F07178" w:rsidRPr="007F08DE">
          <w:rPr>
            <w:rStyle w:val="a9"/>
            <w:noProof/>
          </w:rPr>
          <w:t>GAME_AGENCY_COMM_RATE</w:t>
        </w:r>
        <w:r w:rsidR="00F07178" w:rsidRPr="007F08DE">
          <w:rPr>
            <w:rStyle w:val="a9"/>
            <w:rFonts w:hint="eastAsia"/>
            <w:noProof/>
          </w:rPr>
          <w:t>）</w:t>
        </w:r>
        <w:r w:rsidR="00F07178">
          <w:rPr>
            <w:noProof/>
            <w:webHidden/>
          </w:rPr>
          <w:tab/>
        </w:r>
        <w:r w:rsidR="00F07178">
          <w:rPr>
            <w:noProof/>
            <w:webHidden/>
          </w:rPr>
          <w:fldChar w:fldCharType="begin"/>
        </w:r>
        <w:r w:rsidR="00F07178">
          <w:rPr>
            <w:noProof/>
            <w:webHidden/>
          </w:rPr>
          <w:instrText xml:space="preserve"> PAGEREF _Toc435450831 \h </w:instrText>
        </w:r>
        <w:r w:rsidR="00F07178">
          <w:rPr>
            <w:noProof/>
            <w:webHidden/>
          </w:rPr>
        </w:r>
        <w:r w:rsidR="00F07178">
          <w:rPr>
            <w:noProof/>
            <w:webHidden/>
          </w:rPr>
          <w:fldChar w:fldCharType="separate"/>
        </w:r>
        <w:r w:rsidR="00F07178">
          <w:rPr>
            <w:noProof/>
            <w:webHidden/>
          </w:rPr>
          <w:t>21</w:t>
        </w:r>
        <w:r w:rsidR="00F07178">
          <w:rPr>
            <w:noProof/>
            <w:webHidden/>
          </w:rPr>
          <w:fldChar w:fldCharType="end"/>
        </w:r>
      </w:hyperlink>
    </w:p>
    <w:p w14:paraId="78DE1C25" w14:textId="77777777" w:rsidR="00F07178" w:rsidRDefault="00870C31">
      <w:pPr>
        <w:pStyle w:val="40"/>
        <w:tabs>
          <w:tab w:val="right" w:leader="dot" w:pos="88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35450832" w:history="1">
        <w:r w:rsidR="00F07178" w:rsidRPr="007F08DE">
          <w:rPr>
            <w:rStyle w:val="a9"/>
            <w:rFonts w:ascii="宋体" w:hAnsi="宋体"/>
            <w:noProof/>
          </w:rPr>
          <w:t>2.1.4.4</w:t>
        </w:r>
        <w:r w:rsidR="00F07178" w:rsidRPr="007F08DE">
          <w:rPr>
            <w:rStyle w:val="a9"/>
            <w:rFonts w:hint="eastAsia"/>
            <w:noProof/>
          </w:rPr>
          <w:t xml:space="preserve"> </w:t>
        </w:r>
        <w:r w:rsidR="00F07178" w:rsidRPr="007F08DE">
          <w:rPr>
            <w:rStyle w:val="a9"/>
            <w:rFonts w:hint="eastAsia"/>
            <w:noProof/>
          </w:rPr>
          <w:t>批次信息导入（</w:t>
        </w:r>
        <w:r w:rsidR="00F07178" w:rsidRPr="007F08DE">
          <w:rPr>
            <w:rStyle w:val="a9"/>
            <w:noProof/>
          </w:rPr>
          <w:t>GAME_BATCH_IMPORT</w:t>
        </w:r>
        <w:r w:rsidR="00F07178" w:rsidRPr="007F08DE">
          <w:rPr>
            <w:rStyle w:val="a9"/>
            <w:rFonts w:hint="eastAsia"/>
            <w:noProof/>
          </w:rPr>
          <w:t>）</w:t>
        </w:r>
        <w:r w:rsidR="00F07178">
          <w:rPr>
            <w:noProof/>
            <w:webHidden/>
          </w:rPr>
          <w:tab/>
        </w:r>
        <w:r w:rsidR="00F07178">
          <w:rPr>
            <w:noProof/>
            <w:webHidden/>
          </w:rPr>
          <w:fldChar w:fldCharType="begin"/>
        </w:r>
        <w:r w:rsidR="00F07178">
          <w:rPr>
            <w:noProof/>
            <w:webHidden/>
          </w:rPr>
          <w:instrText xml:space="preserve"> PAGEREF _Toc435450832 \h </w:instrText>
        </w:r>
        <w:r w:rsidR="00F07178">
          <w:rPr>
            <w:noProof/>
            <w:webHidden/>
          </w:rPr>
        </w:r>
        <w:r w:rsidR="00F07178">
          <w:rPr>
            <w:noProof/>
            <w:webHidden/>
          </w:rPr>
          <w:fldChar w:fldCharType="separate"/>
        </w:r>
        <w:r w:rsidR="00F07178">
          <w:rPr>
            <w:noProof/>
            <w:webHidden/>
          </w:rPr>
          <w:t>21</w:t>
        </w:r>
        <w:r w:rsidR="00F07178">
          <w:rPr>
            <w:noProof/>
            <w:webHidden/>
          </w:rPr>
          <w:fldChar w:fldCharType="end"/>
        </w:r>
      </w:hyperlink>
    </w:p>
    <w:p w14:paraId="7BEABD1C" w14:textId="77777777" w:rsidR="00F07178" w:rsidRDefault="00870C31">
      <w:pPr>
        <w:pStyle w:val="40"/>
        <w:tabs>
          <w:tab w:val="right" w:leader="dot" w:pos="88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35450833" w:history="1">
        <w:r w:rsidR="00F07178" w:rsidRPr="007F08DE">
          <w:rPr>
            <w:rStyle w:val="a9"/>
            <w:rFonts w:ascii="宋体" w:hAnsi="宋体"/>
            <w:noProof/>
          </w:rPr>
          <w:t>2.1.4.5</w:t>
        </w:r>
        <w:r w:rsidR="00F07178" w:rsidRPr="007F08DE">
          <w:rPr>
            <w:rStyle w:val="a9"/>
            <w:rFonts w:hint="eastAsia"/>
            <w:noProof/>
          </w:rPr>
          <w:t xml:space="preserve"> </w:t>
        </w:r>
        <w:r w:rsidR="00F07178" w:rsidRPr="007F08DE">
          <w:rPr>
            <w:rStyle w:val="a9"/>
            <w:rFonts w:hint="eastAsia"/>
            <w:noProof/>
          </w:rPr>
          <w:t>批次信息导入之包装（</w:t>
        </w:r>
        <w:r w:rsidR="00F07178" w:rsidRPr="007F08DE">
          <w:rPr>
            <w:rStyle w:val="a9"/>
            <w:noProof/>
          </w:rPr>
          <w:t>GAME_BATCH_IMPORT_DETAIL</w:t>
        </w:r>
        <w:r w:rsidR="00F07178" w:rsidRPr="007F08DE">
          <w:rPr>
            <w:rStyle w:val="a9"/>
            <w:rFonts w:hint="eastAsia"/>
            <w:noProof/>
          </w:rPr>
          <w:t>）</w:t>
        </w:r>
        <w:r w:rsidR="00F07178">
          <w:rPr>
            <w:noProof/>
            <w:webHidden/>
          </w:rPr>
          <w:tab/>
        </w:r>
        <w:r w:rsidR="00F07178">
          <w:rPr>
            <w:noProof/>
            <w:webHidden/>
          </w:rPr>
          <w:fldChar w:fldCharType="begin"/>
        </w:r>
        <w:r w:rsidR="00F07178">
          <w:rPr>
            <w:noProof/>
            <w:webHidden/>
          </w:rPr>
          <w:instrText xml:space="preserve"> PAGEREF _Toc435450833 \h </w:instrText>
        </w:r>
        <w:r w:rsidR="00F07178">
          <w:rPr>
            <w:noProof/>
            <w:webHidden/>
          </w:rPr>
        </w:r>
        <w:r w:rsidR="00F07178">
          <w:rPr>
            <w:noProof/>
            <w:webHidden/>
          </w:rPr>
          <w:fldChar w:fldCharType="separate"/>
        </w:r>
        <w:r w:rsidR="00F07178">
          <w:rPr>
            <w:noProof/>
            <w:webHidden/>
          </w:rPr>
          <w:t>22</w:t>
        </w:r>
        <w:r w:rsidR="00F07178">
          <w:rPr>
            <w:noProof/>
            <w:webHidden/>
          </w:rPr>
          <w:fldChar w:fldCharType="end"/>
        </w:r>
      </w:hyperlink>
    </w:p>
    <w:p w14:paraId="7765DD2B" w14:textId="77777777" w:rsidR="00F07178" w:rsidRDefault="00870C31">
      <w:pPr>
        <w:pStyle w:val="40"/>
        <w:tabs>
          <w:tab w:val="right" w:leader="dot" w:pos="88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35450834" w:history="1">
        <w:r w:rsidR="00F07178" w:rsidRPr="007F08DE">
          <w:rPr>
            <w:rStyle w:val="a9"/>
            <w:rFonts w:ascii="宋体" w:hAnsi="宋体"/>
            <w:noProof/>
          </w:rPr>
          <w:t>2.1.4.6</w:t>
        </w:r>
        <w:r w:rsidR="00F07178" w:rsidRPr="007F08DE">
          <w:rPr>
            <w:rStyle w:val="a9"/>
            <w:rFonts w:hint="eastAsia"/>
            <w:noProof/>
          </w:rPr>
          <w:t xml:space="preserve"> </w:t>
        </w:r>
        <w:r w:rsidR="00F07178" w:rsidRPr="007F08DE">
          <w:rPr>
            <w:rStyle w:val="a9"/>
            <w:rFonts w:hint="eastAsia"/>
            <w:noProof/>
          </w:rPr>
          <w:t>批次信息导入之奖符（</w:t>
        </w:r>
        <w:r w:rsidR="00F07178" w:rsidRPr="007F08DE">
          <w:rPr>
            <w:rStyle w:val="a9"/>
            <w:noProof/>
          </w:rPr>
          <w:t>GAME_BATCH_IMPORT_REWARD</w:t>
        </w:r>
        <w:r w:rsidR="00F07178" w:rsidRPr="007F08DE">
          <w:rPr>
            <w:rStyle w:val="a9"/>
            <w:rFonts w:hint="eastAsia"/>
            <w:noProof/>
          </w:rPr>
          <w:t>）</w:t>
        </w:r>
        <w:r w:rsidR="00F07178">
          <w:rPr>
            <w:noProof/>
            <w:webHidden/>
          </w:rPr>
          <w:tab/>
        </w:r>
        <w:r w:rsidR="00F07178">
          <w:rPr>
            <w:noProof/>
            <w:webHidden/>
          </w:rPr>
          <w:fldChar w:fldCharType="begin"/>
        </w:r>
        <w:r w:rsidR="00F07178">
          <w:rPr>
            <w:noProof/>
            <w:webHidden/>
          </w:rPr>
          <w:instrText xml:space="preserve"> PAGEREF _Toc435450834 \h </w:instrText>
        </w:r>
        <w:r w:rsidR="00F07178">
          <w:rPr>
            <w:noProof/>
            <w:webHidden/>
          </w:rPr>
        </w:r>
        <w:r w:rsidR="00F07178">
          <w:rPr>
            <w:noProof/>
            <w:webHidden/>
          </w:rPr>
          <w:fldChar w:fldCharType="separate"/>
        </w:r>
        <w:r w:rsidR="00F07178">
          <w:rPr>
            <w:noProof/>
            <w:webHidden/>
          </w:rPr>
          <w:t>23</w:t>
        </w:r>
        <w:r w:rsidR="00F07178">
          <w:rPr>
            <w:noProof/>
            <w:webHidden/>
          </w:rPr>
          <w:fldChar w:fldCharType="end"/>
        </w:r>
      </w:hyperlink>
    </w:p>
    <w:p w14:paraId="19E2C085" w14:textId="77777777" w:rsidR="00F07178" w:rsidRDefault="00870C31">
      <w:pPr>
        <w:pStyle w:val="40"/>
        <w:tabs>
          <w:tab w:val="right" w:leader="dot" w:pos="88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35450835" w:history="1">
        <w:r w:rsidR="00F07178" w:rsidRPr="007F08DE">
          <w:rPr>
            <w:rStyle w:val="a9"/>
            <w:rFonts w:ascii="宋体" w:hAnsi="宋体"/>
            <w:noProof/>
          </w:rPr>
          <w:t>2.1.4.7</w:t>
        </w:r>
        <w:r w:rsidR="00F07178" w:rsidRPr="007F08DE">
          <w:rPr>
            <w:rStyle w:val="a9"/>
            <w:rFonts w:hint="eastAsia"/>
            <w:noProof/>
          </w:rPr>
          <w:t xml:space="preserve"> </w:t>
        </w:r>
        <w:r w:rsidR="00F07178" w:rsidRPr="007F08DE">
          <w:rPr>
            <w:rStyle w:val="a9"/>
            <w:rFonts w:hint="eastAsia"/>
            <w:noProof/>
          </w:rPr>
          <w:t>批次信息导入之中奖明细（</w:t>
        </w:r>
        <w:r w:rsidR="00F07178" w:rsidRPr="007F08DE">
          <w:rPr>
            <w:rStyle w:val="a9"/>
            <w:noProof/>
          </w:rPr>
          <w:t>GAME_BATCH_REWARD_DETAIL</w:t>
        </w:r>
        <w:r w:rsidR="00F07178" w:rsidRPr="007F08DE">
          <w:rPr>
            <w:rStyle w:val="a9"/>
            <w:rFonts w:hint="eastAsia"/>
            <w:noProof/>
          </w:rPr>
          <w:t>）</w:t>
        </w:r>
        <w:r w:rsidR="00F07178">
          <w:rPr>
            <w:noProof/>
            <w:webHidden/>
          </w:rPr>
          <w:tab/>
        </w:r>
        <w:r w:rsidR="00F07178">
          <w:rPr>
            <w:noProof/>
            <w:webHidden/>
          </w:rPr>
          <w:fldChar w:fldCharType="begin"/>
        </w:r>
        <w:r w:rsidR="00F07178">
          <w:rPr>
            <w:noProof/>
            <w:webHidden/>
          </w:rPr>
          <w:instrText xml:space="preserve"> PAGEREF _Toc435450835 \h </w:instrText>
        </w:r>
        <w:r w:rsidR="00F07178">
          <w:rPr>
            <w:noProof/>
            <w:webHidden/>
          </w:rPr>
        </w:r>
        <w:r w:rsidR="00F07178">
          <w:rPr>
            <w:noProof/>
            <w:webHidden/>
          </w:rPr>
          <w:fldChar w:fldCharType="separate"/>
        </w:r>
        <w:r w:rsidR="00F07178">
          <w:rPr>
            <w:noProof/>
            <w:webHidden/>
          </w:rPr>
          <w:t>24</w:t>
        </w:r>
        <w:r w:rsidR="00F07178">
          <w:rPr>
            <w:noProof/>
            <w:webHidden/>
          </w:rPr>
          <w:fldChar w:fldCharType="end"/>
        </w:r>
      </w:hyperlink>
    </w:p>
    <w:p w14:paraId="2B007892" w14:textId="77777777" w:rsidR="00F07178" w:rsidRDefault="00870C31">
      <w:pPr>
        <w:pStyle w:val="30"/>
        <w:tabs>
          <w:tab w:val="right" w:leader="dot" w:pos="88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35450836" w:history="1">
        <w:r w:rsidR="00F07178" w:rsidRPr="007F08DE">
          <w:rPr>
            <w:rStyle w:val="a9"/>
            <w:rFonts w:ascii="宋体" w:hAnsi="宋体"/>
            <w:noProof/>
          </w:rPr>
          <w:t>2.1.5</w:t>
        </w:r>
        <w:r w:rsidR="00F07178" w:rsidRPr="007F08DE">
          <w:rPr>
            <w:rStyle w:val="a9"/>
            <w:rFonts w:hint="eastAsia"/>
            <w:noProof/>
          </w:rPr>
          <w:t xml:space="preserve"> </w:t>
        </w:r>
        <w:r w:rsidR="00F07178" w:rsidRPr="007F08DE">
          <w:rPr>
            <w:rStyle w:val="a9"/>
            <w:rFonts w:hint="eastAsia"/>
            <w:noProof/>
          </w:rPr>
          <w:t>仓库与库存基本信息</w:t>
        </w:r>
        <w:r w:rsidR="00F07178">
          <w:rPr>
            <w:noProof/>
            <w:webHidden/>
          </w:rPr>
          <w:tab/>
        </w:r>
        <w:r w:rsidR="00F07178">
          <w:rPr>
            <w:noProof/>
            <w:webHidden/>
          </w:rPr>
          <w:fldChar w:fldCharType="begin"/>
        </w:r>
        <w:r w:rsidR="00F07178">
          <w:rPr>
            <w:noProof/>
            <w:webHidden/>
          </w:rPr>
          <w:instrText xml:space="preserve"> PAGEREF _Toc435450836 \h </w:instrText>
        </w:r>
        <w:r w:rsidR="00F07178">
          <w:rPr>
            <w:noProof/>
            <w:webHidden/>
          </w:rPr>
        </w:r>
        <w:r w:rsidR="00F07178">
          <w:rPr>
            <w:noProof/>
            <w:webHidden/>
          </w:rPr>
          <w:fldChar w:fldCharType="separate"/>
        </w:r>
        <w:r w:rsidR="00F07178">
          <w:rPr>
            <w:noProof/>
            <w:webHidden/>
          </w:rPr>
          <w:t>25</w:t>
        </w:r>
        <w:r w:rsidR="00F07178">
          <w:rPr>
            <w:noProof/>
            <w:webHidden/>
          </w:rPr>
          <w:fldChar w:fldCharType="end"/>
        </w:r>
      </w:hyperlink>
    </w:p>
    <w:p w14:paraId="4C1E531A" w14:textId="77777777" w:rsidR="00F07178" w:rsidRDefault="00870C31">
      <w:pPr>
        <w:pStyle w:val="40"/>
        <w:tabs>
          <w:tab w:val="right" w:leader="dot" w:pos="88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35450837" w:history="1">
        <w:r w:rsidR="00F07178" w:rsidRPr="007F08DE">
          <w:rPr>
            <w:rStyle w:val="a9"/>
            <w:rFonts w:ascii="宋体" w:hAnsi="宋体"/>
            <w:noProof/>
          </w:rPr>
          <w:t>2.1.5.1</w:t>
        </w:r>
        <w:r w:rsidR="00F07178" w:rsidRPr="007F08DE">
          <w:rPr>
            <w:rStyle w:val="a9"/>
            <w:rFonts w:hint="eastAsia"/>
            <w:noProof/>
          </w:rPr>
          <w:t xml:space="preserve"> </w:t>
        </w:r>
        <w:r w:rsidR="00F07178" w:rsidRPr="007F08DE">
          <w:rPr>
            <w:rStyle w:val="a9"/>
            <w:rFonts w:hint="eastAsia"/>
            <w:noProof/>
          </w:rPr>
          <w:t>仓库基本信息（</w:t>
        </w:r>
        <w:r w:rsidR="00F07178" w:rsidRPr="007F08DE">
          <w:rPr>
            <w:rStyle w:val="a9"/>
            <w:noProof/>
          </w:rPr>
          <w:t>WH_INFO</w:t>
        </w:r>
        <w:r w:rsidR="00F07178" w:rsidRPr="007F08DE">
          <w:rPr>
            <w:rStyle w:val="a9"/>
            <w:rFonts w:hint="eastAsia"/>
            <w:noProof/>
          </w:rPr>
          <w:t>）</w:t>
        </w:r>
        <w:r w:rsidR="00F07178">
          <w:rPr>
            <w:noProof/>
            <w:webHidden/>
          </w:rPr>
          <w:tab/>
        </w:r>
        <w:r w:rsidR="00F07178">
          <w:rPr>
            <w:noProof/>
            <w:webHidden/>
          </w:rPr>
          <w:fldChar w:fldCharType="begin"/>
        </w:r>
        <w:r w:rsidR="00F07178">
          <w:rPr>
            <w:noProof/>
            <w:webHidden/>
          </w:rPr>
          <w:instrText xml:space="preserve"> PAGEREF _Toc435450837 \h </w:instrText>
        </w:r>
        <w:r w:rsidR="00F07178">
          <w:rPr>
            <w:noProof/>
            <w:webHidden/>
          </w:rPr>
        </w:r>
        <w:r w:rsidR="00F07178">
          <w:rPr>
            <w:noProof/>
            <w:webHidden/>
          </w:rPr>
          <w:fldChar w:fldCharType="separate"/>
        </w:r>
        <w:r w:rsidR="00F07178">
          <w:rPr>
            <w:noProof/>
            <w:webHidden/>
          </w:rPr>
          <w:t>25</w:t>
        </w:r>
        <w:r w:rsidR="00F07178">
          <w:rPr>
            <w:noProof/>
            <w:webHidden/>
          </w:rPr>
          <w:fldChar w:fldCharType="end"/>
        </w:r>
      </w:hyperlink>
    </w:p>
    <w:p w14:paraId="4266F306" w14:textId="77777777" w:rsidR="00F07178" w:rsidRDefault="00870C31">
      <w:pPr>
        <w:pStyle w:val="40"/>
        <w:tabs>
          <w:tab w:val="right" w:leader="dot" w:pos="88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35450838" w:history="1">
        <w:r w:rsidR="00F07178" w:rsidRPr="007F08DE">
          <w:rPr>
            <w:rStyle w:val="a9"/>
            <w:rFonts w:ascii="宋体" w:hAnsi="宋体"/>
            <w:noProof/>
          </w:rPr>
          <w:t>2.1.5.2</w:t>
        </w:r>
        <w:r w:rsidR="00F07178" w:rsidRPr="007F08DE">
          <w:rPr>
            <w:rStyle w:val="a9"/>
            <w:rFonts w:hint="eastAsia"/>
            <w:noProof/>
          </w:rPr>
          <w:t xml:space="preserve"> </w:t>
        </w:r>
        <w:r w:rsidR="00F07178" w:rsidRPr="007F08DE">
          <w:rPr>
            <w:rStyle w:val="a9"/>
            <w:rFonts w:hint="eastAsia"/>
            <w:noProof/>
          </w:rPr>
          <w:t>仓库管理员信息（</w:t>
        </w:r>
        <w:r w:rsidR="00F07178" w:rsidRPr="007F08DE">
          <w:rPr>
            <w:rStyle w:val="a9"/>
            <w:noProof/>
          </w:rPr>
          <w:t>WH_MANAGER</w:t>
        </w:r>
        <w:r w:rsidR="00F07178" w:rsidRPr="007F08DE">
          <w:rPr>
            <w:rStyle w:val="a9"/>
            <w:rFonts w:hint="eastAsia"/>
            <w:noProof/>
          </w:rPr>
          <w:t>）</w:t>
        </w:r>
        <w:r w:rsidR="00F07178">
          <w:rPr>
            <w:noProof/>
            <w:webHidden/>
          </w:rPr>
          <w:tab/>
        </w:r>
        <w:r w:rsidR="00F07178">
          <w:rPr>
            <w:noProof/>
            <w:webHidden/>
          </w:rPr>
          <w:fldChar w:fldCharType="begin"/>
        </w:r>
        <w:r w:rsidR="00F07178">
          <w:rPr>
            <w:noProof/>
            <w:webHidden/>
          </w:rPr>
          <w:instrText xml:space="preserve"> PAGEREF _Toc435450838 \h </w:instrText>
        </w:r>
        <w:r w:rsidR="00F07178">
          <w:rPr>
            <w:noProof/>
            <w:webHidden/>
          </w:rPr>
        </w:r>
        <w:r w:rsidR="00F07178">
          <w:rPr>
            <w:noProof/>
            <w:webHidden/>
          </w:rPr>
          <w:fldChar w:fldCharType="separate"/>
        </w:r>
        <w:r w:rsidR="00F07178">
          <w:rPr>
            <w:noProof/>
            <w:webHidden/>
          </w:rPr>
          <w:t>26</w:t>
        </w:r>
        <w:r w:rsidR="00F07178">
          <w:rPr>
            <w:noProof/>
            <w:webHidden/>
          </w:rPr>
          <w:fldChar w:fldCharType="end"/>
        </w:r>
      </w:hyperlink>
    </w:p>
    <w:p w14:paraId="0285FA36" w14:textId="77777777" w:rsidR="00F07178" w:rsidRDefault="00870C31">
      <w:pPr>
        <w:pStyle w:val="40"/>
        <w:tabs>
          <w:tab w:val="right" w:leader="dot" w:pos="88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35450839" w:history="1">
        <w:r w:rsidR="00F07178" w:rsidRPr="007F08DE">
          <w:rPr>
            <w:rStyle w:val="a9"/>
            <w:rFonts w:ascii="宋体" w:hAnsi="宋体"/>
            <w:noProof/>
          </w:rPr>
          <w:t>2.1.5.3</w:t>
        </w:r>
        <w:r w:rsidR="00F07178" w:rsidRPr="007F08DE">
          <w:rPr>
            <w:rStyle w:val="a9"/>
            <w:rFonts w:hint="eastAsia"/>
            <w:noProof/>
          </w:rPr>
          <w:t xml:space="preserve"> </w:t>
        </w:r>
        <w:r w:rsidR="00F07178" w:rsidRPr="007F08DE">
          <w:rPr>
            <w:rStyle w:val="a9"/>
            <w:rFonts w:hint="eastAsia"/>
            <w:noProof/>
          </w:rPr>
          <w:t>即开票信息（箱）（</w:t>
        </w:r>
        <w:r w:rsidR="00F07178" w:rsidRPr="007F08DE">
          <w:rPr>
            <w:rStyle w:val="a9"/>
            <w:noProof/>
          </w:rPr>
          <w:t>WH_TICKET_TRUNK</w:t>
        </w:r>
        <w:r w:rsidR="00F07178" w:rsidRPr="007F08DE">
          <w:rPr>
            <w:rStyle w:val="a9"/>
            <w:rFonts w:hint="eastAsia"/>
            <w:noProof/>
          </w:rPr>
          <w:t>）</w:t>
        </w:r>
        <w:r w:rsidR="00F07178">
          <w:rPr>
            <w:noProof/>
            <w:webHidden/>
          </w:rPr>
          <w:tab/>
        </w:r>
        <w:r w:rsidR="00F07178">
          <w:rPr>
            <w:noProof/>
            <w:webHidden/>
          </w:rPr>
          <w:fldChar w:fldCharType="begin"/>
        </w:r>
        <w:r w:rsidR="00F07178">
          <w:rPr>
            <w:noProof/>
            <w:webHidden/>
          </w:rPr>
          <w:instrText xml:space="preserve"> PAGEREF _Toc435450839 \h </w:instrText>
        </w:r>
        <w:r w:rsidR="00F07178">
          <w:rPr>
            <w:noProof/>
            <w:webHidden/>
          </w:rPr>
        </w:r>
        <w:r w:rsidR="00F07178">
          <w:rPr>
            <w:noProof/>
            <w:webHidden/>
          </w:rPr>
          <w:fldChar w:fldCharType="separate"/>
        </w:r>
        <w:r w:rsidR="00F07178">
          <w:rPr>
            <w:noProof/>
            <w:webHidden/>
          </w:rPr>
          <w:t>27</w:t>
        </w:r>
        <w:r w:rsidR="00F07178">
          <w:rPr>
            <w:noProof/>
            <w:webHidden/>
          </w:rPr>
          <w:fldChar w:fldCharType="end"/>
        </w:r>
      </w:hyperlink>
    </w:p>
    <w:p w14:paraId="68DC929A" w14:textId="77777777" w:rsidR="00F07178" w:rsidRDefault="00870C31">
      <w:pPr>
        <w:pStyle w:val="40"/>
        <w:tabs>
          <w:tab w:val="right" w:leader="dot" w:pos="88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35450840" w:history="1">
        <w:r w:rsidR="00F07178" w:rsidRPr="007F08DE">
          <w:rPr>
            <w:rStyle w:val="a9"/>
            <w:rFonts w:ascii="宋体" w:hAnsi="宋体"/>
            <w:noProof/>
          </w:rPr>
          <w:t>2.1.5.4</w:t>
        </w:r>
        <w:r w:rsidR="00F07178" w:rsidRPr="007F08DE">
          <w:rPr>
            <w:rStyle w:val="a9"/>
            <w:rFonts w:hint="eastAsia"/>
            <w:noProof/>
          </w:rPr>
          <w:t xml:space="preserve"> </w:t>
        </w:r>
        <w:r w:rsidR="00F07178" w:rsidRPr="007F08DE">
          <w:rPr>
            <w:rStyle w:val="a9"/>
            <w:rFonts w:hint="eastAsia"/>
            <w:noProof/>
          </w:rPr>
          <w:t>即开票信息（盒）（</w:t>
        </w:r>
        <w:r w:rsidR="00F07178" w:rsidRPr="007F08DE">
          <w:rPr>
            <w:rStyle w:val="a9"/>
            <w:noProof/>
          </w:rPr>
          <w:t>WH_TICKET_BOX</w:t>
        </w:r>
        <w:r w:rsidR="00F07178" w:rsidRPr="007F08DE">
          <w:rPr>
            <w:rStyle w:val="a9"/>
            <w:rFonts w:hint="eastAsia"/>
            <w:noProof/>
          </w:rPr>
          <w:t>）</w:t>
        </w:r>
        <w:r w:rsidR="00F07178">
          <w:rPr>
            <w:noProof/>
            <w:webHidden/>
          </w:rPr>
          <w:tab/>
        </w:r>
        <w:r w:rsidR="00F07178">
          <w:rPr>
            <w:noProof/>
            <w:webHidden/>
          </w:rPr>
          <w:fldChar w:fldCharType="begin"/>
        </w:r>
        <w:r w:rsidR="00F07178">
          <w:rPr>
            <w:noProof/>
            <w:webHidden/>
          </w:rPr>
          <w:instrText xml:space="preserve"> PAGEREF _Toc435450840 \h </w:instrText>
        </w:r>
        <w:r w:rsidR="00F07178">
          <w:rPr>
            <w:noProof/>
            <w:webHidden/>
          </w:rPr>
        </w:r>
        <w:r w:rsidR="00F07178">
          <w:rPr>
            <w:noProof/>
            <w:webHidden/>
          </w:rPr>
          <w:fldChar w:fldCharType="separate"/>
        </w:r>
        <w:r w:rsidR="00F07178">
          <w:rPr>
            <w:noProof/>
            <w:webHidden/>
          </w:rPr>
          <w:t>28</w:t>
        </w:r>
        <w:r w:rsidR="00F07178">
          <w:rPr>
            <w:noProof/>
            <w:webHidden/>
          </w:rPr>
          <w:fldChar w:fldCharType="end"/>
        </w:r>
      </w:hyperlink>
    </w:p>
    <w:p w14:paraId="70F1057F" w14:textId="77777777" w:rsidR="00F07178" w:rsidRDefault="00870C31">
      <w:pPr>
        <w:pStyle w:val="40"/>
        <w:tabs>
          <w:tab w:val="right" w:leader="dot" w:pos="88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35450841" w:history="1">
        <w:r w:rsidR="00F07178" w:rsidRPr="007F08DE">
          <w:rPr>
            <w:rStyle w:val="a9"/>
            <w:rFonts w:ascii="宋体" w:hAnsi="宋体"/>
            <w:noProof/>
          </w:rPr>
          <w:t>2.1.5.5</w:t>
        </w:r>
        <w:r w:rsidR="00F07178" w:rsidRPr="007F08DE">
          <w:rPr>
            <w:rStyle w:val="a9"/>
            <w:rFonts w:hint="eastAsia"/>
            <w:noProof/>
          </w:rPr>
          <w:t xml:space="preserve"> </w:t>
        </w:r>
        <w:r w:rsidR="00F07178" w:rsidRPr="007F08DE">
          <w:rPr>
            <w:rStyle w:val="a9"/>
            <w:rFonts w:hint="eastAsia"/>
            <w:noProof/>
          </w:rPr>
          <w:t>即开票信息（本）（</w:t>
        </w:r>
        <w:r w:rsidR="00F07178" w:rsidRPr="007F08DE">
          <w:rPr>
            <w:rStyle w:val="a9"/>
            <w:noProof/>
          </w:rPr>
          <w:t>WH_TICKET_PACKAGE</w:t>
        </w:r>
        <w:r w:rsidR="00F07178" w:rsidRPr="007F08DE">
          <w:rPr>
            <w:rStyle w:val="a9"/>
            <w:rFonts w:hint="eastAsia"/>
            <w:noProof/>
          </w:rPr>
          <w:t>）</w:t>
        </w:r>
        <w:r w:rsidR="00F07178">
          <w:rPr>
            <w:noProof/>
            <w:webHidden/>
          </w:rPr>
          <w:tab/>
        </w:r>
        <w:r w:rsidR="00F07178">
          <w:rPr>
            <w:noProof/>
            <w:webHidden/>
          </w:rPr>
          <w:fldChar w:fldCharType="begin"/>
        </w:r>
        <w:r w:rsidR="00F07178">
          <w:rPr>
            <w:noProof/>
            <w:webHidden/>
          </w:rPr>
          <w:instrText xml:space="preserve"> PAGEREF _Toc435450841 \h </w:instrText>
        </w:r>
        <w:r w:rsidR="00F07178">
          <w:rPr>
            <w:noProof/>
            <w:webHidden/>
          </w:rPr>
        </w:r>
        <w:r w:rsidR="00F07178">
          <w:rPr>
            <w:noProof/>
            <w:webHidden/>
          </w:rPr>
          <w:fldChar w:fldCharType="separate"/>
        </w:r>
        <w:r w:rsidR="00F07178">
          <w:rPr>
            <w:noProof/>
            <w:webHidden/>
          </w:rPr>
          <w:t>29</w:t>
        </w:r>
        <w:r w:rsidR="00F07178">
          <w:rPr>
            <w:noProof/>
            <w:webHidden/>
          </w:rPr>
          <w:fldChar w:fldCharType="end"/>
        </w:r>
      </w:hyperlink>
    </w:p>
    <w:p w14:paraId="696CCB07" w14:textId="77777777" w:rsidR="00F07178" w:rsidRDefault="00870C31">
      <w:pPr>
        <w:pStyle w:val="40"/>
        <w:tabs>
          <w:tab w:val="right" w:leader="dot" w:pos="88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35450842" w:history="1">
        <w:r w:rsidR="00F07178" w:rsidRPr="007F08DE">
          <w:rPr>
            <w:rStyle w:val="a9"/>
            <w:rFonts w:ascii="宋体" w:hAnsi="宋体"/>
            <w:noProof/>
          </w:rPr>
          <w:t>2.1.5.6</w:t>
        </w:r>
        <w:r w:rsidR="00F07178" w:rsidRPr="007F08DE">
          <w:rPr>
            <w:rStyle w:val="a9"/>
            <w:rFonts w:hint="eastAsia"/>
            <w:noProof/>
          </w:rPr>
          <w:t xml:space="preserve"> </w:t>
        </w:r>
        <w:r w:rsidR="00F07178" w:rsidRPr="007F08DE">
          <w:rPr>
            <w:rStyle w:val="a9"/>
            <w:rFonts w:hint="eastAsia"/>
            <w:noProof/>
          </w:rPr>
          <w:t>批次入库（</w:t>
        </w:r>
        <w:r w:rsidR="00F07178" w:rsidRPr="007F08DE">
          <w:rPr>
            <w:rStyle w:val="a9"/>
            <w:noProof/>
          </w:rPr>
          <w:t>WH_BATCH_INBOUND</w:t>
        </w:r>
        <w:r w:rsidR="00F07178" w:rsidRPr="007F08DE">
          <w:rPr>
            <w:rStyle w:val="a9"/>
            <w:rFonts w:hint="eastAsia"/>
            <w:noProof/>
          </w:rPr>
          <w:t>）</w:t>
        </w:r>
        <w:r w:rsidR="00F07178">
          <w:rPr>
            <w:noProof/>
            <w:webHidden/>
          </w:rPr>
          <w:tab/>
        </w:r>
        <w:r w:rsidR="00F07178">
          <w:rPr>
            <w:noProof/>
            <w:webHidden/>
          </w:rPr>
          <w:fldChar w:fldCharType="begin"/>
        </w:r>
        <w:r w:rsidR="00F07178">
          <w:rPr>
            <w:noProof/>
            <w:webHidden/>
          </w:rPr>
          <w:instrText xml:space="preserve"> PAGEREF _Toc435450842 \h </w:instrText>
        </w:r>
        <w:r w:rsidR="00F07178">
          <w:rPr>
            <w:noProof/>
            <w:webHidden/>
          </w:rPr>
        </w:r>
        <w:r w:rsidR="00F07178">
          <w:rPr>
            <w:noProof/>
            <w:webHidden/>
          </w:rPr>
          <w:fldChar w:fldCharType="separate"/>
        </w:r>
        <w:r w:rsidR="00F07178">
          <w:rPr>
            <w:noProof/>
            <w:webHidden/>
          </w:rPr>
          <w:t>31</w:t>
        </w:r>
        <w:r w:rsidR="00F07178">
          <w:rPr>
            <w:noProof/>
            <w:webHidden/>
          </w:rPr>
          <w:fldChar w:fldCharType="end"/>
        </w:r>
      </w:hyperlink>
    </w:p>
    <w:p w14:paraId="0DB5A8FB" w14:textId="77777777" w:rsidR="00F07178" w:rsidRDefault="00870C31">
      <w:pPr>
        <w:pStyle w:val="40"/>
        <w:tabs>
          <w:tab w:val="right" w:leader="dot" w:pos="88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35450843" w:history="1">
        <w:r w:rsidR="00F07178" w:rsidRPr="007F08DE">
          <w:rPr>
            <w:rStyle w:val="a9"/>
            <w:rFonts w:ascii="宋体" w:hAnsi="宋体"/>
            <w:noProof/>
          </w:rPr>
          <w:t>2.1.5.7</w:t>
        </w:r>
        <w:r w:rsidR="00F07178" w:rsidRPr="007F08DE">
          <w:rPr>
            <w:rStyle w:val="a9"/>
            <w:rFonts w:hint="eastAsia"/>
            <w:noProof/>
          </w:rPr>
          <w:t xml:space="preserve"> </w:t>
        </w:r>
        <w:r w:rsidR="00F07178" w:rsidRPr="007F08DE">
          <w:rPr>
            <w:rStyle w:val="a9"/>
            <w:rFonts w:hint="eastAsia"/>
            <w:noProof/>
          </w:rPr>
          <w:t>出库单（</w:t>
        </w:r>
        <w:r w:rsidR="00F07178" w:rsidRPr="007F08DE">
          <w:rPr>
            <w:rStyle w:val="a9"/>
            <w:noProof/>
          </w:rPr>
          <w:t>WH_GOODS_ISSUE</w:t>
        </w:r>
        <w:r w:rsidR="00F07178" w:rsidRPr="007F08DE">
          <w:rPr>
            <w:rStyle w:val="a9"/>
            <w:rFonts w:hint="eastAsia"/>
            <w:noProof/>
          </w:rPr>
          <w:t>）</w:t>
        </w:r>
        <w:r w:rsidR="00F07178">
          <w:rPr>
            <w:noProof/>
            <w:webHidden/>
          </w:rPr>
          <w:tab/>
        </w:r>
        <w:r w:rsidR="00F07178">
          <w:rPr>
            <w:noProof/>
            <w:webHidden/>
          </w:rPr>
          <w:fldChar w:fldCharType="begin"/>
        </w:r>
        <w:r w:rsidR="00F07178">
          <w:rPr>
            <w:noProof/>
            <w:webHidden/>
          </w:rPr>
          <w:instrText xml:space="preserve"> PAGEREF _Toc435450843 \h </w:instrText>
        </w:r>
        <w:r w:rsidR="00F07178">
          <w:rPr>
            <w:noProof/>
            <w:webHidden/>
          </w:rPr>
        </w:r>
        <w:r w:rsidR="00F07178">
          <w:rPr>
            <w:noProof/>
            <w:webHidden/>
          </w:rPr>
          <w:fldChar w:fldCharType="separate"/>
        </w:r>
        <w:r w:rsidR="00F07178">
          <w:rPr>
            <w:noProof/>
            <w:webHidden/>
          </w:rPr>
          <w:t>32</w:t>
        </w:r>
        <w:r w:rsidR="00F07178">
          <w:rPr>
            <w:noProof/>
            <w:webHidden/>
          </w:rPr>
          <w:fldChar w:fldCharType="end"/>
        </w:r>
      </w:hyperlink>
    </w:p>
    <w:p w14:paraId="0D206C12" w14:textId="77777777" w:rsidR="00F07178" w:rsidRDefault="00870C31">
      <w:pPr>
        <w:pStyle w:val="40"/>
        <w:tabs>
          <w:tab w:val="right" w:leader="dot" w:pos="88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35450844" w:history="1">
        <w:r w:rsidR="00F07178" w:rsidRPr="007F08DE">
          <w:rPr>
            <w:rStyle w:val="a9"/>
            <w:rFonts w:ascii="宋体" w:hAnsi="宋体"/>
            <w:noProof/>
          </w:rPr>
          <w:t>2.1.5.8</w:t>
        </w:r>
        <w:r w:rsidR="00F07178" w:rsidRPr="007F08DE">
          <w:rPr>
            <w:rStyle w:val="a9"/>
            <w:rFonts w:hint="eastAsia"/>
            <w:noProof/>
          </w:rPr>
          <w:t xml:space="preserve"> </w:t>
        </w:r>
        <w:r w:rsidR="00F07178" w:rsidRPr="007F08DE">
          <w:rPr>
            <w:rStyle w:val="a9"/>
            <w:rFonts w:hint="eastAsia"/>
            <w:noProof/>
          </w:rPr>
          <w:t>出库单明细（</w:t>
        </w:r>
        <w:r w:rsidR="00F07178" w:rsidRPr="007F08DE">
          <w:rPr>
            <w:rStyle w:val="a9"/>
            <w:noProof/>
          </w:rPr>
          <w:t>WH_GOODS_ISSUE_DETAIL</w:t>
        </w:r>
        <w:r w:rsidR="00F07178" w:rsidRPr="007F08DE">
          <w:rPr>
            <w:rStyle w:val="a9"/>
            <w:rFonts w:hint="eastAsia"/>
            <w:noProof/>
          </w:rPr>
          <w:t>）</w:t>
        </w:r>
        <w:r w:rsidR="00F07178">
          <w:rPr>
            <w:noProof/>
            <w:webHidden/>
          </w:rPr>
          <w:tab/>
        </w:r>
        <w:r w:rsidR="00F07178">
          <w:rPr>
            <w:noProof/>
            <w:webHidden/>
          </w:rPr>
          <w:fldChar w:fldCharType="begin"/>
        </w:r>
        <w:r w:rsidR="00F07178">
          <w:rPr>
            <w:noProof/>
            <w:webHidden/>
          </w:rPr>
          <w:instrText xml:space="preserve"> PAGEREF _Toc435450844 \h </w:instrText>
        </w:r>
        <w:r w:rsidR="00F07178">
          <w:rPr>
            <w:noProof/>
            <w:webHidden/>
          </w:rPr>
        </w:r>
        <w:r w:rsidR="00F07178">
          <w:rPr>
            <w:noProof/>
            <w:webHidden/>
          </w:rPr>
          <w:fldChar w:fldCharType="separate"/>
        </w:r>
        <w:r w:rsidR="00F07178">
          <w:rPr>
            <w:noProof/>
            <w:webHidden/>
          </w:rPr>
          <w:t>33</w:t>
        </w:r>
        <w:r w:rsidR="00F07178">
          <w:rPr>
            <w:noProof/>
            <w:webHidden/>
          </w:rPr>
          <w:fldChar w:fldCharType="end"/>
        </w:r>
      </w:hyperlink>
    </w:p>
    <w:p w14:paraId="2FDE9B93" w14:textId="77777777" w:rsidR="00F07178" w:rsidRDefault="00870C31">
      <w:pPr>
        <w:pStyle w:val="40"/>
        <w:tabs>
          <w:tab w:val="right" w:leader="dot" w:pos="88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35450845" w:history="1">
        <w:r w:rsidR="00F07178" w:rsidRPr="007F08DE">
          <w:rPr>
            <w:rStyle w:val="a9"/>
            <w:rFonts w:ascii="宋体" w:hAnsi="宋体"/>
            <w:noProof/>
          </w:rPr>
          <w:t>2.1.5.9</w:t>
        </w:r>
        <w:r w:rsidR="00F07178" w:rsidRPr="007F08DE">
          <w:rPr>
            <w:rStyle w:val="a9"/>
            <w:rFonts w:hint="eastAsia"/>
            <w:noProof/>
          </w:rPr>
          <w:t xml:space="preserve"> </w:t>
        </w:r>
        <w:r w:rsidR="00F07178" w:rsidRPr="007F08DE">
          <w:rPr>
            <w:rStyle w:val="a9"/>
            <w:rFonts w:hint="eastAsia"/>
            <w:noProof/>
          </w:rPr>
          <w:t>入库单（</w:t>
        </w:r>
        <w:r w:rsidR="00F07178" w:rsidRPr="007F08DE">
          <w:rPr>
            <w:rStyle w:val="a9"/>
            <w:noProof/>
          </w:rPr>
          <w:t>WH_GOODS_RECEIPT</w:t>
        </w:r>
        <w:r w:rsidR="00F07178" w:rsidRPr="007F08DE">
          <w:rPr>
            <w:rStyle w:val="a9"/>
            <w:rFonts w:hint="eastAsia"/>
            <w:noProof/>
          </w:rPr>
          <w:t>）</w:t>
        </w:r>
        <w:r w:rsidR="00F07178">
          <w:rPr>
            <w:noProof/>
            <w:webHidden/>
          </w:rPr>
          <w:tab/>
        </w:r>
        <w:r w:rsidR="00F07178">
          <w:rPr>
            <w:noProof/>
            <w:webHidden/>
          </w:rPr>
          <w:fldChar w:fldCharType="begin"/>
        </w:r>
        <w:r w:rsidR="00F07178">
          <w:rPr>
            <w:noProof/>
            <w:webHidden/>
          </w:rPr>
          <w:instrText xml:space="preserve"> PAGEREF _Toc435450845 \h </w:instrText>
        </w:r>
        <w:r w:rsidR="00F07178">
          <w:rPr>
            <w:noProof/>
            <w:webHidden/>
          </w:rPr>
        </w:r>
        <w:r w:rsidR="00F07178">
          <w:rPr>
            <w:noProof/>
            <w:webHidden/>
          </w:rPr>
          <w:fldChar w:fldCharType="separate"/>
        </w:r>
        <w:r w:rsidR="00F07178">
          <w:rPr>
            <w:noProof/>
            <w:webHidden/>
          </w:rPr>
          <w:t>35</w:t>
        </w:r>
        <w:r w:rsidR="00F07178">
          <w:rPr>
            <w:noProof/>
            <w:webHidden/>
          </w:rPr>
          <w:fldChar w:fldCharType="end"/>
        </w:r>
      </w:hyperlink>
    </w:p>
    <w:p w14:paraId="0A031040" w14:textId="77777777" w:rsidR="00F07178" w:rsidRDefault="00870C31">
      <w:pPr>
        <w:pStyle w:val="40"/>
        <w:tabs>
          <w:tab w:val="right" w:leader="dot" w:pos="88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35450846" w:history="1">
        <w:r w:rsidR="00F07178" w:rsidRPr="007F08DE">
          <w:rPr>
            <w:rStyle w:val="a9"/>
            <w:rFonts w:ascii="宋体" w:hAnsi="宋体"/>
            <w:noProof/>
          </w:rPr>
          <w:t>2.1.5.10</w:t>
        </w:r>
        <w:r w:rsidR="00F07178" w:rsidRPr="007F08DE">
          <w:rPr>
            <w:rStyle w:val="a9"/>
            <w:rFonts w:hint="eastAsia"/>
            <w:noProof/>
          </w:rPr>
          <w:t xml:space="preserve"> </w:t>
        </w:r>
        <w:r w:rsidR="00F07178" w:rsidRPr="007F08DE">
          <w:rPr>
            <w:rStyle w:val="a9"/>
            <w:rFonts w:hint="eastAsia"/>
            <w:noProof/>
          </w:rPr>
          <w:t>入库单明细（</w:t>
        </w:r>
        <w:r w:rsidR="00F07178" w:rsidRPr="007F08DE">
          <w:rPr>
            <w:rStyle w:val="a9"/>
            <w:noProof/>
          </w:rPr>
          <w:t>WH_GOODS_RECEIPT_DETAIL</w:t>
        </w:r>
        <w:r w:rsidR="00F07178" w:rsidRPr="007F08DE">
          <w:rPr>
            <w:rStyle w:val="a9"/>
            <w:rFonts w:hint="eastAsia"/>
            <w:noProof/>
          </w:rPr>
          <w:t>）</w:t>
        </w:r>
        <w:r w:rsidR="00F07178">
          <w:rPr>
            <w:noProof/>
            <w:webHidden/>
          </w:rPr>
          <w:tab/>
        </w:r>
        <w:r w:rsidR="00F07178">
          <w:rPr>
            <w:noProof/>
            <w:webHidden/>
          </w:rPr>
          <w:fldChar w:fldCharType="begin"/>
        </w:r>
        <w:r w:rsidR="00F07178">
          <w:rPr>
            <w:noProof/>
            <w:webHidden/>
          </w:rPr>
          <w:instrText xml:space="preserve"> PAGEREF _Toc435450846 \h </w:instrText>
        </w:r>
        <w:r w:rsidR="00F07178">
          <w:rPr>
            <w:noProof/>
            <w:webHidden/>
          </w:rPr>
        </w:r>
        <w:r w:rsidR="00F07178">
          <w:rPr>
            <w:noProof/>
            <w:webHidden/>
          </w:rPr>
          <w:fldChar w:fldCharType="separate"/>
        </w:r>
        <w:r w:rsidR="00F07178">
          <w:rPr>
            <w:noProof/>
            <w:webHidden/>
          </w:rPr>
          <w:t>36</w:t>
        </w:r>
        <w:r w:rsidR="00F07178">
          <w:rPr>
            <w:noProof/>
            <w:webHidden/>
          </w:rPr>
          <w:fldChar w:fldCharType="end"/>
        </w:r>
      </w:hyperlink>
    </w:p>
    <w:p w14:paraId="3293236B" w14:textId="77777777" w:rsidR="00F07178" w:rsidRDefault="00870C31">
      <w:pPr>
        <w:pStyle w:val="40"/>
        <w:tabs>
          <w:tab w:val="right" w:leader="dot" w:pos="88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35450847" w:history="1">
        <w:r w:rsidR="00F07178" w:rsidRPr="007F08DE">
          <w:rPr>
            <w:rStyle w:val="a9"/>
            <w:rFonts w:ascii="宋体" w:hAnsi="宋体"/>
            <w:noProof/>
          </w:rPr>
          <w:t>2.1.5.11</w:t>
        </w:r>
        <w:r w:rsidR="00F07178" w:rsidRPr="007F08DE">
          <w:rPr>
            <w:rStyle w:val="a9"/>
            <w:rFonts w:hint="eastAsia"/>
            <w:noProof/>
          </w:rPr>
          <w:t xml:space="preserve"> </w:t>
        </w:r>
        <w:r w:rsidR="00F07178" w:rsidRPr="007F08DE">
          <w:rPr>
            <w:rStyle w:val="a9"/>
            <w:rFonts w:hint="eastAsia"/>
            <w:noProof/>
          </w:rPr>
          <w:t>盘点单（</w:t>
        </w:r>
        <w:r w:rsidR="00F07178" w:rsidRPr="007F08DE">
          <w:rPr>
            <w:rStyle w:val="a9"/>
            <w:noProof/>
          </w:rPr>
          <w:t>WH_CHECK_POINT</w:t>
        </w:r>
        <w:r w:rsidR="00F07178" w:rsidRPr="007F08DE">
          <w:rPr>
            <w:rStyle w:val="a9"/>
            <w:rFonts w:hint="eastAsia"/>
            <w:noProof/>
          </w:rPr>
          <w:t>）</w:t>
        </w:r>
        <w:r w:rsidR="00F07178">
          <w:rPr>
            <w:noProof/>
            <w:webHidden/>
          </w:rPr>
          <w:tab/>
        </w:r>
        <w:r w:rsidR="00F07178">
          <w:rPr>
            <w:noProof/>
            <w:webHidden/>
          </w:rPr>
          <w:fldChar w:fldCharType="begin"/>
        </w:r>
        <w:r w:rsidR="00F07178">
          <w:rPr>
            <w:noProof/>
            <w:webHidden/>
          </w:rPr>
          <w:instrText xml:space="preserve"> PAGEREF _Toc435450847 \h </w:instrText>
        </w:r>
        <w:r w:rsidR="00F07178">
          <w:rPr>
            <w:noProof/>
            <w:webHidden/>
          </w:rPr>
        </w:r>
        <w:r w:rsidR="00F07178">
          <w:rPr>
            <w:noProof/>
            <w:webHidden/>
          </w:rPr>
          <w:fldChar w:fldCharType="separate"/>
        </w:r>
        <w:r w:rsidR="00F07178">
          <w:rPr>
            <w:noProof/>
            <w:webHidden/>
          </w:rPr>
          <w:t>37</w:t>
        </w:r>
        <w:r w:rsidR="00F07178">
          <w:rPr>
            <w:noProof/>
            <w:webHidden/>
          </w:rPr>
          <w:fldChar w:fldCharType="end"/>
        </w:r>
      </w:hyperlink>
    </w:p>
    <w:p w14:paraId="51C2943D" w14:textId="77777777" w:rsidR="00F07178" w:rsidRDefault="00870C31">
      <w:pPr>
        <w:pStyle w:val="40"/>
        <w:tabs>
          <w:tab w:val="right" w:leader="dot" w:pos="88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35450848" w:history="1">
        <w:r w:rsidR="00F07178" w:rsidRPr="007F08DE">
          <w:rPr>
            <w:rStyle w:val="a9"/>
            <w:rFonts w:ascii="宋体" w:hAnsi="宋体"/>
            <w:noProof/>
          </w:rPr>
          <w:t>2.1.5.12</w:t>
        </w:r>
        <w:r w:rsidR="00F07178" w:rsidRPr="007F08DE">
          <w:rPr>
            <w:rStyle w:val="a9"/>
            <w:rFonts w:hint="eastAsia"/>
            <w:noProof/>
          </w:rPr>
          <w:t xml:space="preserve"> </w:t>
        </w:r>
        <w:r w:rsidR="00F07178" w:rsidRPr="007F08DE">
          <w:rPr>
            <w:rStyle w:val="a9"/>
            <w:rFonts w:hint="eastAsia"/>
            <w:noProof/>
          </w:rPr>
          <w:t>盘点前库存明细（</w:t>
        </w:r>
        <w:r w:rsidR="00F07178" w:rsidRPr="007F08DE">
          <w:rPr>
            <w:rStyle w:val="a9"/>
            <w:noProof/>
          </w:rPr>
          <w:t>WH_CHECK_POINT_DETAIL_BE</w:t>
        </w:r>
        <w:r w:rsidR="00F07178" w:rsidRPr="007F08DE">
          <w:rPr>
            <w:rStyle w:val="a9"/>
            <w:rFonts w:hint="eastAsia"/>
            <w:noProof/>
          </w:rPr>
          <w:t>）</w:t>
        </w:r>
        <w:r w:rsidR="00F07178">
          <w:rPr>
            <w:noProof/>
            <w:webHidden/>
          </w:rPr>
          <w:tab/>
        </w:r>
        <w:r w:rsidR="00F07178">
          <w:rPr>
            <w:noProof/>
            <w:webHidden/>
          </w:rPr>
          <w:fldChar w:fldCharType="begin"/>
        </w:r>
        <w:r w:rsidR="00F07178">
          <w:rPr>
            <w:noProof/>
            <w:webHidden/>
          </w:rPr>
          <w:instrText xml:space="preserve"> PAGEREF _Toc435450848 \h </w:instrText>
        </w:r>
        <w:r w:rsidR="00F07178">
          <w:rPr>
            <w:noProof/>
            <w:webHidden/>
          </w:rPr>
        </w:r>
        <w:r w:rsidR="00F07178">
          <w:rPr>
            <w:noProof/>
            <w:webHidden/>
          </w:rPr>
          <w:fldChar w:fldCharType="separate"/>
        </w:r>
        <w:r w:rsidR="00F07178">
          <w:rPr>
            <w:noProof/>
            <w:webHidden/>
          </w:rPr>
          <w:t>38</w:t>
        </w:r>
        <w:r w:rsidR="00F07178">
          <w:rPr>
            <w:noProof/>
            <w:webHidden/>
          </w:rPr>
          <w:fldChar w:fldCharType="end"/>
        </w:r>
      </w:hyperlink>
    </w:p>
    <w:p w14:paraId="30BDD63B" w14:textId="77777777" w:rsidR="00F07178" w:rsidRDefault="00870C31">
      <w:pPr>
        <w:pStyle w:val="40"/>
        <w:tabs>
          <w:tab w:val="right" w:leader="dot" w:pos="88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35450849" w:history="1">
        <w:r w:rsidR="00F07178" w:rsidRPr="007F08DE">
          <w:rPr>
            <w:rStyle w:val="a9"/>
            <w:rFonts w:ascii="宋体" w:hAnsi="宋体"/>
            <w:noProof/>
          </w:rPr>
          <w:t>2.1.5.13</w:t>
        </w:r>
        <w:r w:rsidR="00F07178" w:rsidRPr="007F08DE">
          <w:rPr>
            <w:rStyle w:val="a9"/>
            <w:rFonts w:hint="eastAsia"/>
            <w:noProof/>
          </w:rPr>
          <w:t xml:space="preserve"> </w:t>
        </w:r>
        <w:r w:rsidR="00F07178" w:rsidRPr="007F08DE">
          <w:rPr>
            <w:rStyle w:val="a9"/>
            <w:rFonts w:hint="eastAsia"/>
            <w:noProof/>
          </w:rPr>
          <w:t>盘点结果明细（</w:t>
        </w:r>
        <w:r w:rsidR="00F07178" w:rsidRPr="007F08DE">
          <w:rPr>
            <w:rStyle w:val="a9"/>
            <w:noProof/>
          </w:rPr>
          <w:t>WH_CHECK_POINT_DETAIL</w:t>
        </w:r>
        <w:r w:rsidR="00F07178" w:rsidRPr="007F08DE">
          <w:rPr>
            <w:rStyle w:val="a9"/>
            <w:rFonts w:hint="eastAsia"/>
            <w:noProof/>
          </w:rPr>
          <w:t>）</w:t>
        </w:r>
        <w:r w:rsidR="00F07178">
          <w:rPr>
            <w:noProof/>
            <w:webHidden/>
          </w:rPr>
          <w:tab/>
        </w:r>
        <w:r w:rsidR="00F07178">
          <w:rPr>
            <w:noProof/>
            <w:webHidden/>
          </w:rPr>
          <w:fldChar w:fldCharType="begin"/>
        </w:r>
        <w:r w:rsidR="00F07178">
          <w:rPr>
            <w:noProof/>
            <w:webHidden/>
          </w:rPr>
          <w:instrText xml:space="preserve"> PAGEREF _Toc435450849 \h </w:instrText>
        </w:r>
        <w:r w:rsidR="00F07178">
          <w:rPr>
            <w:noProof/>
            <w:webHidden/>
          </w:rPr>
        </w:r>
        <w:r w:rsidR="00F07178">
          <w:rPr>
            <w:noProof/>
            <w:webHidden/>
          </w:rPr>
          <w:fldChar w:fldCharType="separate"/>
        </w:r>
        <w:r w:rsidR="00F07178">
          <w:rPr>
            <w:noProof/>
            <w:webHidden/>
          </w:rPr>
          <w:t>39</w:t>
        </w:r>
        <w:r w:rsidR="00F07178">
          <w:rPr>
            <w:noProof/>
            <w:webHidden/>
          </w:rPr>
          <w:fldChar w:fldCharType="end"/>
        </w:r>
      </w:hyperlink>
    </w:p>
    <w:p w14:paraId="7DD068C0" w14:textId="77777777" w:rsidR="00F07178" w:rsidRDefault="00870C31">
      <w:pPr>
        <w:pStyle w:val="40"/>
        <w:tabs>
          <w:tab w:val="right" w:leader="dot" w:pos="88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35450850" w:history="1">
        <w:r w:rsidR="00F07178" w:rsidRPr="007F08DE">
          <w:rPr>
            <w:rStyle w:val="a9"/>
            <w:rFonts w:ascii="宋体" w:hAnsi="宋体"/>
            <w:noProof/>
          </w:rPr>
          <w:t>2.1.5.14</w:t>
        </w:r>
        <w:r w:rsidR="00F07178" w:rsidRPr="007F08DE">
          <w:rPr>
            <w:rStyle w:val="a9"/>
            <w:rFonts w:hint="eastAsia"/>
            <w:noProof/>
          </w:rPr>
          <w:t xml:space="preserve"> </w:t>
        </w:r>
        <w:r w:rsidR="00F07178" w:rsidRPr="007F08DE">
          <w:rPr>
            <w:rStyle w:val="a9"/>
            <w:rFonts w:hint="eastAsia"/>
            <w:noProof/>
          </w:rPr>
          <w:t>盘点差错明细（</w:t>
        </w:r>
        <w:r w:rsidR="00F07178" w:rsidRPr="007F08DE">
          <w:rPr>
            <w:rStyle w:val="a9"/>
            <w:noProof/>
          </w:rPr>
          <w:t>WH_CP_NOMATCH_DETAIL</w:t>
        </w:r>
        <w:r w:rsidR="00F07178" w:rsidRPr="007F08DE">
          <w:rPr>
            <w:rStyle w:val="a9"/>
            <w:rFonts w:hint="eastAsia"/>
            <w:noProof/>
          </w:rPr>
          <w:t>）</w:t>
        </w:r>
        <w:r w:rsidR="00F07178">
          <w:rPr>
            <w:noProof/>
            <w:webHidden/>
          </w:rPr>
          <w:tab/>
        </w:r>
        <w:r w:rsidR="00F07178">
          <w:rPr>
            <w:noProof/>
            <w:webHidden/>
          </w:rPr>
          <w:fldChar w:fldCharType="begin"/>
        </w:r>
        <w:r w:rsidR="00F07178">
          <w:rPr>
            <w:noProof/>
            <w:webHidden/>
          </w:rPr>
          <w:instrText xml:space="preserve"> PAGEREF _Toc435450850 \h </w:instrText>
        </w:r>
        <w:r w:rsidR="00F07178">
          <w:rPr>
            <w:noProof/>
            <w:webHidden/>
          </w:rPr>
        </w:r>
        <w:r w:rsidR="00F07178">
          <w:rPr>
            <w:noProof/>
            <w:webHidden/>
          </w:rPr>
          <w:fldChar w:fldCharType="separate"/>
        </w:r>
        <w:r w:rsidR="00F07178">
          <w:rPr>
            <w:noProof/>
            <w:webHidden/>
          </w:rPr>
          <w:t>40</w:t>
        </w:r>
        <w:r w:rsidR="00F07178">
          <w:rPr>
            <w:noProof/>
            <w:webHidden/>
          </w:rPr>
          <w:fldChar w:fldCharType="end"/>
        </w:r>
      </w:hyperlink>
    </w:p>
    <w:p w14:paraId="3F4F8D5A" w14:textId="77777777" w:rsidR="00F07178" w:rsidRDefault="00870C31">
      <w:pPr>
        <w:pStyle w:val="40"/>
        <w:tabs>
          <w:tab w:val="right" w:leader="dot" w:pos="88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35450851" w:history="1">
        <w:r w:rsidR="00F07178" w:rsidRPr="007F08DE">
          <w:rPr>
            <w:rStyle w:val="a9"/>
            <w:rFonts w:ascii="宋体" w:hAnsi="宋体"/>
            <w:noProof/>
          </w:rPr>
          <w:t>2.1.5.15</w:t>
        </w:r>
        <w:r w:rsidR="00F07178" w:rsidRPr="007F08DE">
          <w:rPr>
            <w:rStyle w:val="a9"/>
            <w:rFonts w:hint="eastAsia"/>
            <w:noProof/>
          </w:rPr>
          <w:t xml:space="preserve"> </w:t>
        </w:r>
        <w:r w:rsidR="00F07178" w:rsidRPr="007F08DE">
          <w:rPr>
            <w:rStyle w:val="a9"/>
            <w:rFonts w:hint="eastAsia"/>
            <w:noProof/>
          </w:rPr>
          <w:t>损毁单（</w:t>
        </w:r>
        <w:r w:rsidR="00F07178" w:rsidRPr="007F08DE">
          <w:rPr>
            <w:rStyle w:val="a9"/>
            <w:noProof/>
          </w:rPr>
          <w:t>WH_BROKEN_RECODER</w:t>
        </w:r>
        <w:r w:rsidR="00F07178" w:rsidRPr="007F08DE">
          <w:rPr>
            <w:rStyle w:val="a9"/>
            <w:rFonts w:hint="eastAsia"/>
            <w:noProof/>
          </w:rPr>
          <w:t>）</w:t>
        </w:r>
        <w:r w:rsidR="00F07178">
          <w:rPr>
            <w:noProof/>
            <w:webHidden/>
          </w:rPr>
          <w:tab/>
        </w:r>
        <w:r w:rsidR="00F07178">
          <w:rPr>
            <w:noProof/>
            <w:webHidden/>
          </w:rPr>
          <w:fldChar w:fldCharType="begin"/>
        </w:r>
        <w:r w:rsidR="00F07178">
          <w:rPr>
            <w:noProof/>
            <w:webHidden/>
          </w:rPr>
          <w:instrText xml:space="preserve"> PAGEREF _Toc435450851 \h </w:instrText>
        </w:r>
        <w:r w:rsidR="00F07178">
          <w:rPr>
            <w:noProof/>
            <w:webHidden/>
          </w:rPr>
        </w:r>
        <w:r w:rsidR="00F07178">
          <w:rPr>
            <w:noProof/>
            <w:webHidden/>
          </w:rPr>
          <w:fldChar w:fldCharType="separate"/>
        </w:r>
        <w:r w:rsidR="00F07178">
          <w:rPr>
            <w:noProof/>
            <w:webHidden/>
          </w:rPr>
          <w:t>41</w:t>
        </w:r>
        <w:r w:rsidR="00F07178">
          <w:rPr>
            <w:noProof/>
            <w:webHidden/>
          </w:rPr>
          <w:fldChar w:fldCharType="end"/>
        </w:r>
      </w:hyperlink>
    </w:p>
    <w:p w14:paraId="69EE9C6B" w14:textId="77777777" w:rsidR="00F07178" w:rsidRDefault="00870C31">
      <w:pPr>
        <w:pStyle w:val="40"/>
        <w:tabs>
          <w:tab w:val="right" w:leader="dot" w:pos="88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35450852" w:history="1">
        <w:r w:rsidR="00F07178" w:rsidRPr="007F08DE">
          <w:rPr>
            <w:rStyle w:val="a9"/>
            <w:rFonts w:ascii="宋体" w:hAnsi="宋体"/>
            <w:noProof/>
          </w:rPr>
          <w:t>2.1.5.16</w:t>
        </w:r>
        <w:r w:rsidR="00F07178" w:rsidRPr="007F08DE">
          <w:rPr>
            <w:rStyle w:val="a9"/>
            <w:rFonts w:hint="eastAsia"/>
            <w:noProof/>
          </w:rPr>
          <w:t xml:space="preserve"> </w:t>
        </w:r>
        <w:r w:rsidR="00F07178" w:rsidRPr="007F08DE">
          <w:rPr>
            <w:rStyle w:val="a9"/>
            <w:rFonts w:hint="eastAsia"/>
            <w:noProof/>
          </w:rPr>
          <w:t>损毁单明细（</w:t>
        </w:r>
        <w:r w:rsidR="00F07178" w:rsidRPr="007F08DE">
          <w:rPr>
            <w:rStyle w:val="a9"/>
            <w:noProof/>
          </w:rPr>
          <w:t>WH_BROKEN_RECODER_DETAIL</w:t>
        </w:r>
        <w:r w:rsidR="00F07178" w:rsidRPr="007F08DE">
          <w:rPr>
            <w:rStyle w:val="a9"/>
            <w:rFonts w:hint="eastAsia"/>
            <w:noProof/>
          </w:rPr>
          <w:t>）</w:t>
        </w:r>
        <w:r w:rsidR="00F07178">
          <w:rPr>
            <w:noProof/>
            <w:webHidden/>
          </w:rPr>
          <w:tab/>
        </w:r>
        <w:r w:rsidR="00F07178">
          <w:rPr>
            <w:noProof/>
            <w:webHidden/>
          </w:rPr>
          <w:fldChar w:fldCharType="begin"/>
        </w:r>
        <w:r w:rsidR="00F07178">
          <w:rPr>
            <w:noProof/>
            <w:webHidden/>
          </w:rPr>
          <w:instrText xml:space="preserve"> PAGEREF _Toc435450852 \h </w:instrText>
        </w:r>
        <w:r w:rsidR="00F07178">
          <w:rPr>
            <w:noProof/>
            <w:webHidden/>
          </w:rPr>
        </w:r>
        <w:r w:rsidR="00F07178">
          <w:rPr>
            <w:noProof/>
            <w:webHidden/>
          </w:rPr>
          <w:fldChar w:fldCharType="separate"/>
        </w:r>
        <w:r w:rsidR="00F07178">
          <w:rPr>
            <w:noProof/>
            <w:webHidden/>
          </w:rPr>
          <w:t>42</w:t>
        </w:r>
        <w:r w:rsidR="00F07178">
          <w:rPr>
            <w:noProof/>
            <w:webHidden/>
          </w:rPr>
          <w:fldChar w:fldCharType="end"/>
        </w:r>
      </w:hyperlink>
    </w:p>
    <w:p w14:paraId="01F3B634" w14:textId="77777777" w:rsidR="00F07178" w:rsidRDefault="00870C31">
      <w:pPr>
        <w:pStyle w:val="40"/>
        <w:tabs>
          <w:tab w:val="right" w:leader="dot" w:pos="88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35450853" w:history="1">
        <w:r w:rsidR="00F07178" w:rsidRPr="007F08DE">
          <w:rPr>
            <w:rStyle w:val="a9"/>
            <w:rFonts w:ascii="宋体" w:hAnsi="宋体"/>
            <w:noProof/>
          </w:rPr>
          <w:t>2.1.5.17</w:t>
        </w:r>
        <w:r w:rsidR="00F07178" w:rsidRPr="007F08DE">
          <w:rPr>
            <w:rStyle w:val="a9"/>
            <w:rFonts w:hint="eastAsia"/>
            <w:noProof/>
          </w:rPr>
          <w:t xml:space="preserve"> </w:t>
        </w:r>
        <w:r w:rsidR="00F07178" w:rsidRPr="007F08DE">
          <w:rPr>
            <w:rStyle w:val="a9"/>
            <w:rFonts w:hint="eastAsia"/>
            <w:noProof/>
          </w:rPr>
          <w:t>批次终结（</w:t>
        </w:r>
        <w:r w:rsidR="00F07178" w:rsidRPr="007F08DE">
          <w:rPr>
            <w:rStyle w:val="a9"/>
            <w:noProof/>
          </w:rPr>
          <w:t>WH_BATCH_END</w:t>
        </w:r>
        <w:r w:rsidR="00F07178" w:rsidRPr="007F08DE">
          <w:rPr>
            <w:rStyle w:val="a9"/>
            <w:rFonts w:hint="eastAsia"/>
            <w:noProof/>
          </w:rPr>
          <w:t>）</w:t>
        </w:r>
        <w:r w:rsidR="00F07178">
          <w:rPr>
            <w:noProof/>
            <w:webHidden/>
          </w:rPr>
          <w:tab/>
        </w:r>
        <w:r w:rsidR="00F07178">
          <w:rPr>
            <w:noProof/>
            <w:webHidden/>
          </w:rPr>
          <w:fldChar w:fldCharType="begin"/>
        </w:r>
        <w:r w:rsidR="00F07178">
          <w:rPr>
            <w:noProof/>
            <w:webHidden/>
          </w:rPr>
          <w:instrText xml:space="preserve"> PAGEREF _Toc435450853 \h </w:instrText>
        </w:r>
        <w:r w:rsidR="00F07178">
          <w:rPr>
            <w:noProof/>
            <w:webHidden/>
          </w:rPr>
        </w:r>
        <w:r w:rsidR="00F07178">
          <w:rPr>
            <w:noProof/>
            <w:webHidden/>
          </w:rPr>
          <w:fldChar w:fldCharType="separate"/>
        </w:r>
        <w:r w:rsidR="00F07178">
          <w:rPr>
            <w:noProof/>
            <w:webHidden/>
          </w:rPr>
          <w:t>43</w:t>
        </w:r>
        <w:r w:rsidR="00F07178">
          <w:rPr>
            <w:noProof/>
            <w:webHidden/>
          </w:rPr>
          <w:fldChar w:fldCharType="end"/>
        </w:r>
      </w:hyperlink>
    </w:p>
    <w:p w14:paraId="7DA189A1" w14:textId="77777777" w:rsidR="00F07178" w:rsidRDefault="00870C31">
      <w:pPr>
        <w:pStyle w:val="30"/>
        <w:tabs>
          <w:tab w:val="right" w:leader="dot" w:pos="88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35450854" w:history="1">
        <w:r w:rsidR="00F07178" w:rsidRPr="007F08DE">
          <w:rPr>
            <w:rStyle w:val="a9"/>
            <w:rFonts w:ascii="宋体" w:hAnsi="宋体"/>
            <w:noProof/>
          </w:rPr>
          <w:t>2.1.6</w:t>
        </w:r>
        <w:r w:rsidR="00F07178" w:rsidRPr="007F08DE">
          <w:rPr>
            <w:rStyle w:val="a9"/>
            <w:rFonts w:hint="eastAsia"/>
            <w:noProof/>
          </w:rPr>
          <w:t xml:space="preserve"> </w:t>
        </w:r>
        <w:r w:rsidR="00F07178" w:rsidRPr="007F08DE">
          <w:rPr>
            <w:rStyle w:val="a9"/>
            <w:rFonts w:hint="eastAsia"/>
            <w:noProof/>
          </w:rPr>
          <w:t>交易凭证</w:t>
        </w:r>
        <w:r w:rsidR="00F07178">
          <w:rPr>
            <w:noProof/>
            <w:webHidden/>
          </w:rPr>
          <w:tab/>
        </w:r>
        <w:r w:rsidR="00F07178">
          <w:rPr>
            <w:noProof/>
            <w:webHidden/>
          </w:rPr>
          <w:fldChar w:fldCharType="begin"/>
        </w:r>
        <w:r w:rsidR="00F07178">
          <w:rPr>
            <w:noProof/>
            <w:webHidden/>
          </w:rPr>
          <w:instrText xml:space="preserve"> PAGEREF _Toc435450854 \h </w:instrText>
        </w:r>
        <w:r w:rsidR="00F07178">
          <w:rPr>
            <w:noProof/>
            <w:webHidden/>
          </w:rPr>
        </w:r>
        <w:r w:rsidR="00F07178">
          <w:rPr>
            <w:noProof/>
            <w:webHidden/>
          </w:rPr>
          <w:fldChar w:fldCharType="separate"/>
        </w:r>
        <w:r w:rsidR="00F07178">
          <w:rPr>
            <w:noProof/>
            <w:webHidden/>
          </w:rPr>
          <w:t>44</w:t>
        </w:r>
        <w:r w:rsidR="00F07178">
          <w:rPr>
            <w:noProof/>
            <w:webHidden/>
          </w:rPr>
          <w:fldChar w:fldCharType="end"/>
        </w:r>
      </w:hyperlink>
    </w:p>
    <w:p w14:paraId="3929F428" w14:textId="77777777" w:rsidR="00F07178" w:rsidRDefault="00870C31">
      <w:pPr>
        <w:pStyle w:val="40"/>
        <w:tabs>
          <w:tab w:val="right" w:leader="dot" w:pos="88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35450855" w:history="1">
        <w:r w:rsidR="00F07178" w:rsidRPr="007F08DE">
          <w:rPr>
            <w:rStyle w:val="a9"/>
            <w:rFonts w:ascii="宋体" w:hAnsi="宋体"/>
            <w:noProof/>
          </w:rPr>
          <w:t>2.1.6.1</w:t>
        </w:r>
        <w:r w:rsidR="00F07178" w:rsidRPr="007F08DE">
          <w:rPr>
            <w:rStyle w:val="a9"/>
            <w:rFonts w:hint="eastAsia"/>
            <w:noProof/>
          </w:rPr>
          <w:t xml:space="preserve"> </w:t>
        </w:r>
        <w:r w:rsidR="00F07178" w:rsidRPr="007F08DE">
          <w:rPr>
            <w:rStyle w:val="a9"/>
            <w:rFonts w:hint="eastAsia"/>
            <w:noProof/>
          </w:rPr>
          <w:t>订单（</w:t>
        </w:r>
        <w:r w:rsidR="00F07178" w:rsidRPr="007F08DE">
          <w:rPr>
            <w:rStyle w:val="a9"/>
            <w:noProof/>
          </w:rPr>
          <w:t>SALE_ORDER</w:t>
        </w:r>
        <w:r w:rsidR="00F07178" w:rsidRPr="007F08DE">
          <w:rPr>
            <w:rStyle w:val="a9"/>
            <w:rFonts w:hint="eastAsia"/>
            <w:noProof/>
          </w:rPr>
          <w:t>）</w:t>
        </w:r>
        <w:r w:rsidR="00F07178">
          <w:rPr>
            <w:noProof/>
            <w:webHidden/>
          </w:rPr>
          <w:tab/>
        </w:r>
        <w:r w:rsidR="00F07178">
          <w:rPr>
            <w:noProof/>
            <w:webHidden/>
          </w:rPr>
          <w:fldChar w:fldCharType="begin"/>
        </w:r>
        <w:r w:rsidR="00F07178">
          <w:rPr>
            <w:noProof/>
            <w:webHidden/>
          </w:rPr>
          <w:instrText xml:space="preserve"> PAGEREF _Toc435450855 \h </w:instrText>
        </w:r>
        <w:r w:rsidR="00F07178">
          <w:rPr>
            <w:noProof/>
            <w:webHidden/>
          </w:rPr>
        </w:r>
        <w:r w:rsidR="00F07178">
          <w:rPr>
            <w:noProof/>
            <w:webHidden/>
          </w:rPr>
          <w:fldChar w:fldCharType="separate"/>
        </w:r>
        <w:r w:rsidR="00F07178">
          <w:rPr>
            <w:noProof/>
            <w:webHidden/>
          </w:rPr>
          <w:t>44</w:t>
        </w:r>
        <w:r w:rsidR="00F07178">
          <w:rPr>
            <w:noProof/>
            <w:webHidden/>
          </w:rPr>
          <w:fldChar w:fldCharType="end"/>
        </w:r>
      </w:hyperlink>
    </w:p>
    <w:p w14:paraId="19886718" w14:textId="77777777" w:rsidR="00F07178" w:rsidRDefault="00870C31">
      <w:pPr>
        <w:pStyle w:val="40"/>
        <w:tabs>
          <w:tab w:val="right" w:leader="dot" w:pos="88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35450856" w:history="1">
        <w:r w:rsidR="00F07178" w:rsidRPr="007F08DE">
          <w:rPr>
            <w:rStyle w:val="a9"/>
            <w:rFonts w:ascii="宋体" w:hAnsi="宋体"/>
            <w:noProof/>
          </w:rPr>
          <w:t>2.1.6.2</w:t>
        </w:r>
        <w:r w:rsidR="00F07178" w:rsidRPr="007F08DE">
          <w:rPr>
            <w:rStyle w:val="a9"/>
            <w:rFonts w:hint="eastAsia"/>
            <w:noProof/>
          </w:rPr>
          <w:t xml:space="preserve"> </w:t>
        </w:r>
        <w:r w:rsidR="00F07178" w:rsidRPr="007F08DE">
          <w:rPr>
            <w:rStyle w:val="a9"/>
            <w:rFonts w:hint="eastAsia"/>
            <w:noProof/>
          </w:rPr>
          <w:t>订单申请明细（</w:t>
        </w:r>
        <w:r w:rsidR="00F07178" w:rsidRPr="007F08DE">
          <w:rPr>
            <w:rStyle w:val="a9"/>
            <w:noProof/>
          </w:rPr>
          <w:t>SALE_ORDER_APPLY_DETAIL</w:t>
        </w:r>
        <w:r w:rsidR="00F07178" w:rsidRPr="007F08DE">
          <w:rPr>
            <w:rStyle w:val="a9"/>
            <w:rFonts w:hint="eastAsia"/>
            <w:noProof/>
          </w:rPr>
          <w:t>）</w:t>
        </w:r>
        <w:r w:rsidR="00F07178">
          <w:rPr>
            <w:noProof/>
            <w:webHidden/>
          </w:rPr>
          <w:tab/>
        </w:r>
        <w:r w:rsidR="00F07178">
          <w:rPr>
            <w:noProof/>
            <w:webHidden/>
          </w:rPr>
          <w:fldChar w:fldCharType="begin"/>
        </w:r>
        <w:r w:rsidR="00F07178">
          <w:rPr>
            <w:noProof/>
            <w:webHidden/>
          </w:rPr>
          <w:instrText xml:space="preserve"> PAGEREF _Toc435450856 \h </w:instrText>
        </w:r>
        <w:r w:rsidR="00F07178">
          <w:rPr>
            <w:noProof/>
            <w:webHidden/>
          </w:rPr>
        </w:r>
        <w:r w:rsidR="00F07178">
          <w:rPr>
            <w:noProof/>
            <w:webHidden/>
          </w:rPr>
          <w:fldChar w:fldCharType="separate"/>
        </w:r>
        <w:r w:rsidR="00F07178">
          <w:rPr>
            <w:noProof/>
            <w:webHidden/>
          </w:rPr>
          <w:t>45</w:t>
        </w:r>
        <w:r w:rsidR="00F07178">
          <w:rPr>
            <w:noProof/>
            <w:webHidden/>
          </w:rPr>
          <w:fldChar w:fldCharType="end"/>
        </w:r>
      </w:hyperlink>
    </w:p>
    <w:p w14:paraId="20E7BEEA" w14:textId="77777777" w:rsidR="00F07178" w:rsidRDefault="00870C31">
      <w:pPr>
        <w:pStyle w:val="40"/>
        <w:tabs>
          <w:tab w:val="right" w:leader="dot" w:pos="88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35450857" w:history="1">
        <w:r w:rsidR="00F07178" w:rsidRPr="007F08DE">
          <w:rPr>
            <w:rStyle w:val="a9"/>
            <w:rFonts w:ascii="宋体" w:hAnsi="宋体"/>
            <w:noProof/>
          </w:rPr>
          <w:t>2.1.6.3</w:t>
        </w:r>
        <w:r w:rsidR="00F07178" w:rsidRPr="007F08DE">
          <w:rPr>
            <w:rStyle w:val="a9"/>
            <w:rFonts w:hint="eastAsia"/>
            <w:noProof/>
          </w:rPr>
          <w:t xml:space="preserve"> </w:t>
        </w:r>
        <w:r w:rsidR="00F07178" w:rsidRPr="007F08DE">
          <w:rPr>
            <w:rStyle w:val="a9"/>
            <w:rFonts w:hint="eastAsia"/>
            <w:noProof/>
          </w:rPr>
          <w:t>出货单（</w:t>
        </w:r>
        <w:r w:rsidR="00F07178" w:rsidRPr="007F08DE">
          <w:rPr>
            <w:rStyle w:val="a9"/>
            <w:noProof/>
          </w:rPr>
          <w:t>SALE_DELIVERY_ORDER</w:t>
        </w:r>
        <w:r w:rsidR="00F07178" w:rsidRPr="007F08DE">
          <w:rPr>
            <w:rStyle w:val="a9"/>
            <w:rFonts w:hint="eastAsia"/>
            <w:noProof/>
          </w:rPr>
          <w:t>）</w:t>
        </w:r>
        <w:r w:rsidR="00F07178">
          <w:rPr>
            <w:noProof/>
            <w:webHidden/>
          </w:rPr>
          <w:tab/>
        </w:r>
        <w:r w:rsidR="00F07178">
          <w:rPr>
            <w:noProof/>
            <w:webHidden/>
          </w:rPr>
          <w:fldChar w:fldCharType="begin"/>
        </w:r>
        <w:r w:rsidR="00F07178">
          <w:rPr>
            <w:noProof/>
            <w:webHidden/>
          </w:rPr>
          <w:instrText xml:space="preserve"> PAGEREF _Toc435450857 \h </w:instrText>
        </w:r>
        <w:r w:rsidR="00F07178">
          <w:rPr>
            <w:noProof/>
            <w:webHidden/>
          </w:rPr>
        </w:r>
        <w:r w:rsidR="00F07178">
          <w:rPr>
            <w:noProof/>
            <w:webHidden/>
          </w:rPr>
          <w:fldChar w:fldCharType="separate"/>
        </w:r>
        <w:r w:rsidR="00F07178">
          <w:rPr>
            <w:noProof/>
            <w:webHidden/>
          </w:rPr>
          <w:t>46</w:t>
        </w:r>
        <w:r w:rsidR="00F07178">
          <w:rPr>
            <w:noProof/>
            <w:webHidden/>
          </w:rPr>
          <w:fldChar w:fldCharType="end"/>
        </w:r>
      </w:hyperlink>
    </w:p>
    <w:p w14:paraId="7593DD83" w14:textId="77777777" w:rsidR="00F07178" w:rsidRDefault="00870C31">
      <w:pPr>
        <w:pStyle w:val="40"/>
        <w:tabs>
          <w:tab w:val="right" w:leader="dot" w:pos="88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35450858" w:history="1">
        <w:r w:rsidR="00F07178" w:rsidRPr="007F08DE">
          <w:rPr>
            <w:rStyle w:val="a9"/>
            <w:rFonts w:ascii="宋体" w:hAnsi="宋体"/>
            <w:noProof/>
          </w:rPr>
          <w:t>2.1.6.4</w:t>
        </w:r>
        <w:r w:rsidR="00F07178" w:rsidRPr="007F08DE">
          <w:rPr>
            <w:rStyle w:val="a9"/>
            <w:rFonts w:hint="eastAsia"/>
            <w:noProof/>
          </w:rPr>
          <w:t xml:space="preserve"> </w:t>
        </w:r>
        <w:r w:rsidR="00F07178" w:rsidRPr="007F08DE">
          <w:rPr>
            <w:rStyle w:val="a9"/>
            <w:rFonts w:hint="eastAsia"/>
            <w:noProof/>
          </w:rPr>
          <w:t>出货单申请明细（</w:t>
        </w:r>
        <w:r w:rsidR="00F07178" w:rsidRPr="007F08DE">
          <w:rPr>
            <w:rStyle w:val="a9"/>
            <w:noProof/>
          </w:rPr>
          <w:t>SALE_DELIVERY_ORDER_DETAIL</w:t>
        </w:r>
        <w:r w:rsidR="00F07178" w:rsidRPr="007F08DE">
          <w:rPr>
            <w:rStyle w:val="a9"/>
            <w:rFonts w:hint="eastAsia"/>
            <w:noProof/>
          </w:rPr>
          <w:t>）</w:t>
        </w:r>
        <w:r w:rsidR="00F07178">
          <w:rPr>
            <w:noProof/>
            <w:webHidden/>
          </w:rPr>
          <w:tab/>
        </w:r>
        <w:r w:rsidR="00F07178">
          <w:rPr>
            <w:noProof/>
            <w:webHidden/>
          </w:rPr>
          <w:fldChar w:fldCharType="begin"/>
        </w:r>
        <w:r w:rsidR="00F07178">
          <w:rPr>
            <w:noProof/>
            <w:webHidden/>
          </w:rPr>
          <w:instrText xml:space="preserve"> PAGEREF _Toc435450858 \h </w:instrText>
        </w:r>
        <w:r w:rsidR="00F07178">
          <w:rPr>
            <w:noProof/>
            <w:webHidden/>
          </w:rPr>
        </w:r>
        <w:r w:rsidR="00F07178">
          <w:rPr>
            <w:noProof/>
            <w:webHidden/>
          </w:rPr>
          <w:fldChar w:fldCharType="separate"/>
        </w:r>
        <w:r w:rsidR="00F07178">
          <w:rPr>
            <w:noProof/>
            <w:webHidden/>
          </w:rPr>
          <w:t>48</w:t>
        </w:r>
        <w:r w:rsidR="00F07178">
          <w:rPr>
            <w:noProof/>
            <w:webHidden/>
          </w:rPr>
          <w:fldChar w:fldCharType="end"/>
        </w:r>
      </w:hyperlink>
    </w:p>
    <w:p w14:paraId="44A5E7DF" w14:textId="77777777" w:rsidR="00F07178" w:rsidRDefault="00870C31">
      <w:pPr>
        <w:pStyle w:val="40"/>
        <w:tabs>
          <w:tab w:val="right" w:leader="dot" w:pos="88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35450859" w:history="1">
        <w:r w:rsidR="00F07178" w:rsidRPr="007F08DE">
          <w:rPr>
            <w:rStyle w:val="a9"/>
            <w:rFonts w:ascii="宋体" w:hAnsi="宋体"/>
            <w:noProof/>
          </w:rPr>
          <w:t>2.1.6.5</w:t>
        </w:r>
        <w:r w:rsidR="00F07178" w:rsidRPr="007F08DE">
          <w:rPr>
            <w:rStyle w:val="a9"/>
            <w:rFonts w:hint="eastAsia"/>
            <w:noProof/>
          </w:rPr>
          <w:t xml:space="preserve"> </w:t>
        </w:r>
        <w:r w:rsidR="00F07178" w:rsidRPr="007F08DE">
          <w:rPr>
            <w:rStyle w:val="a9"/>
            <w:rFonts w:hint="eastAsia"/>
            <w:noProof/>
          </w:rPr>
          <w:t>出货单所包含的订单（</w:t>
        </w:r>
        <w:r w:rsidR="00F07178" w:rsidRPr="007F08DE">
          <w:rPr>
            <w:rStyle w:val="a9"/>
            <w:noProof/>
          </w:rPr>
          <w:t>SALE_DELIVERY_ORDER_</w:t>
        </w:r>
        <w:r w:rsidR="00F07178" w:rsidRPr="007F08DE">
          <w:rPr>
            <w:rStyle w:val="a9"/>
            <w:caps/>
            <w:noProof/>
          </w:rPr>
          <w:t>ALL</w:t>
        </w:r>
        <w:r w:rsidR="00F07178" w:rsidRPr="007F08DE">
          <w:rPr>
            <w:rStyle w:val="a9"/>
            <w:rFonts w:hint="eastAsia"/>
            <w:noProof/>
          </w:rPr>
          <w:t>）</w:t>
        </w:r>
        <w:r w:rsidR="00F07178">
          <w:rPr>
            <w:noProof/>
            <w:webHidden/>
          </w:rPr>
          <w:tab/>
        </w:r>
        <w:r w:rsidR="00F07178">
          <w:rPr>
            <w:noProof/>
            <w:webHidden/>
          </w:rPr>
          <w:fldChar w:fldCharType="begin"/>
        </w:r>
        <w:r w:rsidR="00F07178">
          <w:rPr>
            <w:noProof/>
            <w:webHidden/>
          </w:rPr>
          <w:instrText xml:space="preserve"> PAGEREF _Toc435450859 \h </w:instrText>
        </w:r>
        <w:r w:rsidR="00F07178">
          <w:rPr>
            <w:noProof/>
            <w:webHidden/>
          </w:rPr>
        </w:r>
        <w:r w:rsidR="00F07178">
          <w:rPr>
            <w:noProof/>
            <w:webHidden/>
          </w:rPr>
          <w:fldChar w:fldCharType="separate"/>
        </w:r>
        <w:r w:rsidR="00F07178">
          <w:rPr>
            <w:noProof/>
            <w:webHidden/>
          </w:rPr>
          <w:t>48</w:t>
        </w:r>
        <w:r w:rsidR="00F07178">
          <w:rPr>
            <w:noProof/>
            <w:webHidden/>
          </w:rPr>
          <w:fldChar w:fldCharType="end"/>
        </w:r>
      </w:hyperlink>
    </w:p>
    <w:p w14:paraId="2BBD2477" w14:textId="77777777" w:rsidR="00F07178" w:rsidRDefault="00870C31">
      <w:pPr>
        <w:pStyle w:val="40"/>
        <w:tabs>
          <w:tab w:val="right" w:leader="dot" w:pos="88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35450860" w:history="1">
        <w:r w:rsidR="00F07178" w:rsidRPr="007F08DE">
          <w:rPr>
            <w:rStyle w:val="a9"/>
            <w:rFonts w:ascii="宋体" w:hAnsi="宋体"/>
            <w:noProof/>
          </w:rPr>
          <w:t>2.1.6.6</w:t>
        </w:r>
        <w:r w:rsidR="00F07178" w:rsidRPr="007F08DE">
          <w:rPr>
            <w:rStyle w:val="a9"/>
            <w:rFonts w:hint="eastAsia"/>
            <w:noProof/>
          </w:rPr>
          <w:t xml:space="preserve"> </w:t>
        </w:r>
        <w:r w:rsidR="00F07178" w:rsidRPr="007F08DE">
          <w:rPr>
            <w:rStyle w:val="a9"/>
            <w:rFonts w:hint="eastAsia"/>
            <w:noProof/>
          </w:rPr>
          <w:t>调拨单（</w:t>
        </w:r>
        <w:r w:rsidR="00F07178" w:rsidRPr="007F08DE">
          <w:rPr>
            <w:rStyle w:val="a9"/>
            <w:noProof/>
          </w:rPr>
          <w:t>SALE_TRANSFER_BILL</w:t>
        </w:r>
        <w:r w:rsidR="00F07178" w:rsidRPr="007F08DE">
          <w:rPr>
            <w:rStyle w:val="a9"/>
            <w:rFonts w:hint="eastAsia"/>
            <w:noProof/>
          </w:rPr>
          <w:t>）</w:t>
        </w:r>
        <w:r w:rsidR="00F07178">
          <w:rPr>
            <w:noProof/>
            <w:webHidden/>
          </w:rPr>
          <w:tab/>
        </w:r>
        <w:r w:rsidR="00F07178">
          <w:rPr>
            <w:noProof/>
            <w:webHidden/>
          </w:rPr>
          <w:fldChar w:fldCharType="begin"/>
        </w:r>
        <w:r w:rsidR="00F07178">
          <w:rPr>
            <w:noProof/>
            <w:webHidden/>
          </w:rPr>
          <w:instrText xml:space="preserve"> PAGEREF _Toc435450860 \h </w:instrText>
        </w:r>
        <w:r w:rsidR="00F07178">
          <w:rPr>
            <w:noProof/>
            <w:webHidden/>
          </w:rPr>
        </w:r>
        <w:r w:rsidR="00F07178">
          <w:rPr>
            <w:noProof/>
            <w:webHidden/>
          </w:rPr>
          <w:fldChar w:fldCharType="separate"/>
        </w:r>
        <w:r w:rsidR="00F07178">
          <w:rPr>
            <w:noProof/>
            <w:webHidden/>
          </w:rPr>
          <w:t>49</w:t>
        </w:r>
        <w:r w:rsidR="00F07178">
          <w:rPr>
            <w:noProof/>
            <w:webHidden/>
          </w:rPr>
          <w:fldChar w:fldCharType="end"/>
        </w:r>
      </w:hyperlink>
    </w:p>
    <w:p w14:paraId="122CA387" w14:textId="77777777" w:rsidR="00F07178" w:rsidRDefault="00870C31">
      <w:pPr>
        <w:pStyle w:val="40"/>
        <w:tabs>
          <w:tab w:val="right" w:leader="dot" w:pos="88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35450861" w:history="1">
        <w:r w:rsidR="00F07178" w:rsidRPr="007F08DE">
          <w:rPr>
            <w:rStyle w:val="a9"/>
            <w:rFonts w:ascii="宋体" w:hAnsi="宋体"/>
            <w:noProof/>
          </w:rPr>
          <w:t>2.1.6.7</w:t>
        </w:r>
        <w:r w:rsidR="00F07178" w:rsidRPr="007F08DE">
          <w:rPr>
            <w:rStyle w:val="a9"/>
            <w:rFonts w:hint="eastAsia"/>
            <w:noProof/>
          </w:rPr>
          <w:t xml:space="preserve"> </w:t>
        </w:r>
        <w:r w:rsidR="00F07178" w:rsidRPr="007F08DE">
          <w:rPr>
            <w:rStyle w:val="a9"/>
            <w:rFonts w:hint="eastAsia"/>
            <w:noProof/>
          </w:rPr>
          <w:t>调拨单申请明细（</w:t>
        </w:r>
        <w:r w:rsidR="00F07178" w:rsidRPr="007F08DE">
          <w:rPr>
            <w:rStyle w:val="a9"/>
            <w:noProof/>
          </w:rPr>
          <w:t>SALE_TB_APPLY_DETAIL</w:t>
        </w:r>
        <w:r w:rsidR="00F07178" w:rsidRPr="007F08DE">
          <w:rPr>
            <w:rStyle w:val="a9"/>
            <w:rFonts w:hint="eastAsia"/>
            <w:noProof/>
          </w:rPr>
          <w:t>）</w:t>
        </w:r>
        <w:r w:rsidR="00F07178">
          <w:rPr>
            <w:noProof/>
            <w:webHidden/>
          </w:rPr>
          <w:tab/>
        </w:r>
        <w:r w:rsidR="00F07178">
          <w:rPr>
            <w:noProof/>
            <w:webHidden/>
          </w:rPr>
          <w:fldChar w:fldCharType="begin"/>
        </w:r>
        <w:r w:rsidR="00F07178">
          <w:rPr>
            <w:noProof/>
            <w:webHidden/>
          </w:rPr>
          <w:instrText xml:space="preserve"> PAGEREF _Toc435450861 \h </w:instrText>
        </w:r>
        <w:r w:rsidR="00F07178">
          <w:rPr>
            <w:noProof/>
            <w:webHidden/>
          </w:rPr>
        </w:r>
        <w:r w:rsidR="00F07178">
          <w:rPr>
            <w:noProof/>
            <w:webHidden/>
          </w:rPr>
          <w:fldChar w:fldCharType="separate"/>
        </w:r>
        <w:r w:rsidR="00F07178">
          <w:rPr>
            <w:noProof/>
            <w:webHidden/>
          </w:rPr>
          <w:t>50</w:t>
        </w:r>
        <w:r w:rsidR="00F07178">
          <w:rPr>
            <w:noProof/>
            <w:webHidden/>
          </w:rPr>
          <w:fldChar w:fldCharType="end"/>
        </w:r>
      </w:hyperlink>
    </w:p>
    <w:p w14:paraId="558A31A8" w14:textId="77777777" w:rsidR="00F07178" w:rsidRDefault="00870C31">
      <w:pPr>
        <w:pStyle w:val="40"/>
        <w:tabs>
          <w:tab w:val="right" w:leader="dot" w:pos="88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35450862" w:history="1">
        <w:r w:rsidR="00F07178" w:rsidRPr="007F08DE">
          <w:rPr>
            <w:rStyle w:val="a9"/>
            <w:rFonts w:ascii="宋体" w:hAnsi="宋体"/>
            <w:noProof/>
          </w:rPr>
          <w:t>2.1.6.8</w:t>
        </w:r>
        <w:r w:rsidR="00F07178" w:rsidRPr="007F08DE">
          <w:rPr>
            <w:rStyle w:val="a9"/>
            <w:rFonts w:hint="eastAsia"/>
            <w:noProof/>
          </w:rPr>
          <w:t xml:space="preserve"> </w:t>
        </w:r>
        <w:r w:rsidR="00F07178" w:rsidRPr="007F08DE">
          <w:rPr>
            <w:rStyle w:val="a9"/>
            <w:rFonts w:hint="eastAsia"/>
            <w:noProof/>
          </w:rPr>
          <w:t>还货单（</w:t>
        </w:r>
        <w:r w:rsidR="00F07178" w:rsidRPr="007F08DE">
          <w:rPr>
            <w:rStyle w:val="a9"/>
            <w:noProof/>
          </w:rPr>
          <w:t>SALE_RETURN_RECODER</w:t>
        </w:r>
        <w:r w:rsidR="00F07178" w:rsidRPr="007F08DE">
          <w:rPr>
            <w:rStyle w:val="a9"/>
            <w:rFonts w:hint="eastAsia"/>
            <w:noProof/>
          </w:rPr>
          <w:t>）</w:t>
        </w:r>
        <w:r w:rsidR="00F07178">
          <w:rPr>
            <w:noProof/>
            <w:webHidden/>
          </w:rPr>
          <w:tab/>
        </w:r>
        <w:r w:rsidR="00F07178">
          <w:rPr>
            <w:noProof/>
            <w:webHidden/>
          </w:rPr>
          <w:fldChar w:fldCharType="begin"/>
        </w:r>
        <w:r w:rsidR="00F07178">
          <w:rPr>
            <w:noProof/>
            <w:webHidden/>
          </w:rPr>
          <w:instrText xml:space="preserve"> PAGEREF _Toc435450862 \h </w:instrText>
        </w:r>
        <w:r w:rsidR="00F07178">
          <w:rPr>
            <w:noProof/>
            <w:webHidden/>
          </w:rPr>
        </w:r>
        <w:r w:rsidR="00F07178">
          <w:rPr>
            <w:noProof/>
            <w:webHidden/>
          </w:rPr>
          <w:fldChar w:fldCharType="separate"/>
        </w:r>
        <w:r w:rsidR="00F07178">
          <w:rPr>
            <w:noProof/>
            <w:webHidden/>
          </w:rPr>
          <w:t>51</w:t>
        </w:r>
        <w:r w:rsidR="00F07178">
          <w:rPr>
            <w:noProof/>
            <w:webHidden/>
          </w:rPr>
          <w:fldChar w:fldCharType="end"/>
        </w:r>
      </w:hyperlink>
    </w:p>
    <w:p w14:paraId="319FDC0A" w14:textId="77777777" w:rsidR="00F07178" w:rsidRDefault="00870C31">
      <w:pPr>
        <w:pStyle w:val="40"/>
        <w:tabs>
          <w:tab w:val="right" w:leader="dot" w:pos="88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35450863" w:history="1">
        <w:r w:rsidR="00F07178" w:rsidRPr="007F08DE">
          <w:rPr>
            <w:rStyle w:val="a9"/>
            <w:rFonts w:ascii="宋体" w:hAnsi="宋体"/>
            <w:noProof/>
          </w:rPr>
          <w:t>2.1.6.9</w:t>
        </w:r>
        <w:r w:rsidR="00F07178" w:rsidRPr="007F08DE">
          <w:rPr>
            <w:rStyle w:val="a9"/>
            <w:rFonts w:hint="eastAsia"/>
            <w:noProof/>
          </w:rPr>
          <w:t xml:space="preserve"> </w:t>
        </w:r>
        <w:r w:rsidR="00F07178" w:rsidRPr="007F08DE">
          <w:rPr>
            <w:rStyle w:val="a9"/>
            <w:rFonts w:hint="eastAsia"/>
            <w:noProof/>
          </w:rPr>
          <w:t>还货单申请明细（</w:t>
        </w:r>
        <w:r w:rsidR="00F07178" w:rsidRPr="007F08DE">
          <w:rPr>
            <w:rStyle w:val="a9"/>
            <w:noProof/>
          </w:rPr>
          <w:t>SALE_RETURN_APPLY_DETAIL</w:t>
        </w:r>
        <w:r w:rsidR="00F07178" w:rsidRPr="007F08DE">
          <w:rPr>
            <w:rStyle w:val="a9"/>
            <w:rFonts w:hint="eastAsia"/>
            <w:noProof/>
          </w:rPr>
          <w:t>）</w:t>
        </w:r>
        <w:r w:rsidR="00F07178">
          <w:rPr>
            <w:noProof/>
            <w:webHidden/>
          </w:rPr>
          <w:tab/>
        </w:r>
        <w:r w:rsidR="00F07178">
          <w:rPr>
            <w:noProof/>
            <w:webHidden/>
          </w:rPr>
          <w:fldChar w:fldCharType="begin"/>
        </w:r>
        <w:r w:rsidR="00F07178">
          <w:rPr>
            <w:noProof/>
            <w:webHidden/>
          </w:rPr>
          <w:instrText xml:space="preserve"> PAGEREF _Toc435450863 \h </w:instrText>
        </w:r>
        <w:r w:rsidR="00F07178">
          <w:rPr>
            <w:noProof/>
            <w:webHidden/>
          </w:rPr>
        </w:r>
        <w:r w:rsidR="00F07178">
          <w:rPr>
            <w:noProof/>
            <w:webHidden/>
          </w:rPr>
          <w:fldChar w:fldCharType="separate"/>
        </w:r>
        <w:r w:rsidR="00F07178">
          <w:rPr>
            <w:noProof/>
            <w:webHidden/>
          </w:rPr>
          <w:t>53</w:t>
        </w:r>
        <w:r w:rsidR="00F07178">
          <w:rPr>
            <w:noProof/>
            <w:webHidden/>
          </w:rPr>
          <w:fldChar w:fldCharType="end"/>
        </w:r>
      </w:hyperlink>
    </w:p>
    <w:p w14:paraId="5CC93596" w14:textId="77777777" w:rsidR="00F07178" w:rsidRDefault="00870C31">
      <w:pPr>
        <w:pStyle w:val="40"/>
        <w:tabs>
          <w:tab w:val="right" w:leader="dot" w:pos="88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35450864" w:history="1">
        <w:r w:rsidR="00F07178" w:rsidRPr="007F08DE">
          <w:rPr>
            <w:rStyle w:val="a9"/>
            <w:rFonts w:ascii="宋体" w:hAnsi="宋体"/>
            <w:noProof/>
          </w:rPr>
          <w:t>2.1.6.10</w:t>
        </w:r>
        <w:r w:rsidR="00F07178" w:rsidRPr="007F08DE">
          <w:rPr>
            <w:rStyle w:val="a9"/>
            <w:rFonts w:hint="eastAsia"/>
            <w:noProof/>
          </w:rPr>
          <w:t xml:space="preserve"> </w:t>
        </w:r>
        <w:r w:rsidR="00F07178" w:rsidRPr="007F08DE">
          <w:rPr>
            <w:rStyle w:val="a9"/>
            <w:rFonts w:hint="eastAsia"/>
            <w:noProof/>
          </w:rPr>
          <w:t>站点入库单（</w:t>
        </w:r>
        <w:r w:rsidR="00F07178" w:rsidRPr="007F08DE">
          <w:rPr>
            <w:rStyle w:val="a9"/>
            <w:noProof/>
          </w:rPr>
          <w:t>SALE_AGENCY_RECEIPT</w:t>
        </w:r>
        <w:r w:rsidR="00F07178" w:rsidRPr="007F08DE">
          <w:rPr>
            <w:rStyle w:val="a9"/>
            <w:rFonts w:hint="eastAsia"/>
            <w:noProof/>
          </w:rPr>
          <w:t>）</w:t>
        </w:r>
        <w:r w:rsidR="00F07178">
          <w:rPr>
            <w:noProof/>
            <w:webHidden/>
          </w:rPr>
          <w:tab/>
        </w:r>
        <w:r w:rsidR="00F07178">
          <w:rPr>
            <w:noProof/>
            <w:webHidden/>
          </w:rPr>
          <w:fldChar w:fldCharType="begin"/>
        </w:r>
        <w:r w:rsidR="00F07178">
          <w:rPr>
            <w:noProof/>
            <w:webHidden/>
          </w:rPr>
          <w:instrText xml:space="preserve"> PAGEREF _Toc435450864 \h </w:instrText>
        </w:r>
        <w:r w:rsidR="00F07178">
          <w:rPr>
            <w:noProof/>
            <w:webHidden/>
          </w:rPr>
        </w:r>
        <w:r w:rsidR="00F07178">
          <w:rPr>
            <w:noProof/>
            <w:webHidden/>
          </w:rPr>
          <w:fldChar w:fldCharType="separate"/>
        </w:r>
        <w:r w:rsidR="00F07178">
          <w:rPr>
            <w:noProof/>
            <w:webHidden/>
          </w:rPr>
          <w:t>53</w:t>
        </w:r>
        <w:r w:rsidR="00F07178">
          <w:rPr>
            <w:noProof/>
            <w:webHidden/>
          </w:rPr>
          <w:fldChar w:fldCharType="end"/>
        </w:r>
      </w:hyperlink>
    </w:p>
    <w:p w14:paraId="2E19A00C" w14:textId="77777777" w:rsidR="00F07178" w:rsidRDefault="00870C31">
      <w:pPr>
        <w:pStyle w:val="40"/>
        <w:tabs>
          <w:tab w:val="right" w:leader="dot" w:pos="88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35450865" w:history="1">
        <w:r w:rsidR="00F07178" w:rsidRPr="007F08DE">
          <w:rPr>
            <w:rStyle w:val="a9"/>
            <w:rFonts w:ascii="宋体" w:hAnsi="宋体"/>
            <w:noProof/>
          </w:rPr>
          <w:t>2.1.6.11</w:t>
        </w:r>
        <w:r w:rsidR="00F07178" w:rsidRPr="007F08DE">
          <w:rPr>
            <w:rStyle w:val="a9"/>
            <w:rFonts w:hint="eastAsia"/>
            <w:noProof/>
          </w:rPr>
          <w:t xml:space="preserve"> </w:t>
        </w:r>
        <w:r w:rsidR="00F07178" w:rsidRPr="007F08DE">
          <w:rPr>
            <w:rStyle w:val="a9"/>
            <w:rFonts w:hint="eastAsia"/>
            <w:noProof/>
          </w:rPr>
          <w:t>站点退货单（</w:t>
        </w:r>
        <w:r w:rsidR="00F07178" w:rsidRPr="007F08DE">
          <w:rPr>
            <w:rStyle w:val="a9"/>
            <w:noProof/>
          </w:rPr>
          <w:t>SALE_AGENCY_RETURN</w:t>
        </w:r>
        <w:r w:rsidR="00F07178" w:rsidRPr="007F08DE">
          <w:rPr>
            <w:rStyle w:val="a9"/>
            <w:rFonts w:hint="eastAsia"/>
            <w:noProof/>
          </w:rPr>
          <w:t>）</w:t>
        </w:r>
        <w:r w:rsidR="00F07178">
          <w:rPr>
            <w:noProof/>
            <w:webHidden/>
          </w:rPr>
          <w:tab/>
        </w:r>
        <w:r w:rsidR="00F07178">
          <w:rPr>
            <w:noProof/>
            <w:webHidden/>
          </w:rPr>
          <w:fldChar w:fldCharType="begin"/>
        </w:r>
        <w:r w:rsidR="00F07178">
          <w:rPr>
            <w:noProof/>
            <w:webHidden/>
          </w:rPr>
          <w:instrText xml:space="preserve"> PAGEREF _Toc435450865 \h </w:instrText>
        </w:r>
        <w:r w:rsidR="00F07178">
          <w:rPr>
            <w:noProof/>
            <w:webHidden/>
          </w:rPr>
        </w:r>
        <w:r w:rsidR="00F07178">
          <w:rPr>
            <w:noProof/>
            <w:webHidden/>
          </w:rPr>
          <w:fldChar w:fldCharType="separate"/>
        </w:r>
        <w:r w:rsidR="00F07178">
          <w:rPr>
            <w:noProof/>
            <w:webHidden/>
          </w:rPr>
          <w:t>54</w:t>
        </w:r>
        <w:r w:rsidR="00F07178">
          <w:rPr>
            <w:noProof/>
            <w:webHidden/>
          </w:rPr>
          <w:fldChar w:fldCharType="end"/>
        </w:r>
      </w:hyperlink>
    </w:p>
    <w:p w14:paraId="281DBD0F" w14:textId="77777777" w:rsidR="00F07178" w:rsidRDefault="00870C31">
      <w:pPr>
        <w:pStyle w:val="30"/>
        <w:tabs>
          <w:tab w:val="right" w:leader="dot" w:pos="88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35450866" w:history="1">
        <w:r w:rsidR="00F07178" w:rsidRPr="007F08DE">
          <w:rPr>
            <w:rStyle w:val="a9"/>
            <w:rFonts w:ascii="宋体" w:hAnsi="宋体"/>
            <w:noProof/>
          </w:rPr>
          <w:t>2.1.7</w:t>
        </w:r>
        <w:r w:rsidR="00F07178" w:rsidRPr="007F08DE">
          <w:rPr>
            <w:rStyle w:val="a9"/>
            <w:rFonts w:hint="eastAsia"/>
            <w:noProof/>
          </w:rPr>
          <w:t xml:space="preserve"> </w:t>
        </w:r>
        <w:r w:rsidR="00F07178" w:rsidRPr="007F08DE">
          <w:rPr>
            <w:rStyle w:val="a9"/>
            <w:rFonts w:hint="eastAsia"/>
            <w:noProof/>
          </w:rPr>
          <w:t>交易流水</w:t>
        </w:r>
        <w:r w:rsidR="00F07178">
          <w:rPr>
            <w:noProof/>
            <w:webHidden/>
          </w:rPr>
          <w:tab/>
        </w:r>
        <w:r w:rsidR="00F07178">
          <w:rPr>
            <w:noProof/>
            <w:webHidden/>
          </w:rPr>
          <w:fldChar w:fldCharType="begin"/>
        </w:r>
        <w:r w:rsidR="00F07178">
          <w:rPr>
            <w:noProof/>
            <w:webHidden/>
          </w:rPr>
          <w:instrText xml:space="preserve"> PAGEREF _Toc435450866 \h </w:instrText>
        </w:r>
        <w:r w:rsidR="00F07178">
          <w:rPr>
            <w:noProof/>
            <w:webHidden/>
          </w:rPr>
        </w:r>
        <w:r w:rsidR="00F07178">
          <w:rPr>
            <w:noProof/>
            <w:webHidden/>
          </w:rPr>
          <w:fldChar w:fldCharType="separate"/>
        </w:r>
        <w:r w:rsidR="00F07178">
          <w:rPr>
            <w:noProof/>
            <w:webHidden/>
          </w:rPr>
          <w:t>55</w:t>
        </w:r>
        <w:r w:rsidR="00F07178">
          <w:rPr>
            <w:noProof/>
            <w:webHidden/>
          </w:rPr>
          <w:fldChar w:fldCharType="end"/>
        </w:r>
      </w:hyperlink>
    </w:p>
    <w:p w14:paraId="17EAB3FB" w14:textId="77777777" w:rsidR="00F07178" w:rsidRDefault="00870C31">
      <w:pPr>
        <w:pStyle w:val="40"/>
        <w:tabs>
          <w:tab w:val="right" w:leader="dot" w:pos="88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35450867" w:history="1">
        <w:r w:rsidR="00F07178" w:rsidRPr="007F08DE">
          <w:rPr>
            <w:rStyle w:val="a9"/>
            <w:rFonts w:ascii="宋体" w:hAnsi="宋体"/>
            <w:noProof/>
          </w:rPr>
          <w:t>2.1.7.1</w:t>
        </w:r>
        <w:r w:rsidR="00F07178" w:rsidRPr="007F08DE">
          <w:rPr>
            <w:rStyle w:val="a9"/>
            <w:noProof/>
          </w:rPr>
          <w:t xml:space="preserve"> GUI</w:t>
        </w:r>
        <w:r w:rsidR="00F07178" w:rsidRPr="007F08DE">
          <w:rPr>
            <w:rStyle w:val="a9"/>
            <w:rFonts w:hint="eastAsia"/>
            <w:noProof/>
          </w:rPr>
          <w:t>兑奖信息记录表（</w:t>
        </w:r>
        <w:r w:rsidR="00F07178" w:rsidRPr="007F08DE">
          <w:rPr>
            <w:rStyle w:val="a9"/>
            <w:noProof/>
          </w:rPr>
          <w:t>FLOW_GUI_PAY</w:t>
        </w:r>
        <w:r w:rsidR="00F07178" w:rsidRPr="007F08DE">
          <w:rPr>
            <w:rStyle w:val="a9"/>
            <w:rFonts w:hint="eastAsia"/>
            <w:noProof/>
          </w:rPr>
          <w:t>）</w:t>
        </w:r>
        <w:r w:rsidR="00F07178">
          <w:rPr>
            <w:noProof/>
            <w:webHidden/>
          </w:rPr>
          <w:tab/>
        </w:r>
        <w:r w:rsidR="00F07178">
          <w:rPr>
            <w:noProof/>
            <w:webHidden/>
          </w:rPr>
          <w:fldChar w:fldCharType="begin"/>
        </w:r>
        <w:r w:rsidR="00F07178">
          <w:rPr>
            <w:noProof/>
            <w:webHidden/>
          </w:rPr>
          <w:instrText xml:space="preserve"> PAGEREF _Toc435450867 \h </w:instrText>
        </w:r>
        <w:r w:rsidR="00F07178">
          <w:rPr>
            <w:noProof/>
            <w:webHidden/>
          </w:rPr>
        </w:r>
        <w:r w:rsidR="00F07178">
          <w:rPr>
            <w:noProof/>
            <w:webHidden/>
          </w:rPr>
          <w:fldChar w:fldCharType="separate"/>
        </w:r>
        <w:r w:rsidR="00F07178">
          <w:rPr>
            <w:noProof/>
            <w:webHidden/>
          </w:rPr>
          <w:t>55</w:t>
        </w:r>
        <w:r w:rsidR="00F07178">
          <w:rPr>
            <w:noProof/>
            <w:webHidden/>
          </w:rPr>
          <w:fldChar w:fldCharType="end"/>
        </w:r>
      </w:hyperlink>
    </w:p>
    <w:p w14:paraId="22075B42" w14:textId="77777777" w:rsidR="00F07178" w:rsidRDefault="00870C31">
      <w:pPr>
        <w:pStyle w:val="40"/>
        <w:tabs>
          <w:tab w:val="right" w:leader="dot" w:pos="88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35450868" w:history="1">
        <w:r w:rsidR="00F07178" w:rsidRPr="007F08DE">
          <w:rPr>
            <w:rStyle w:val="a9"/>
            <w:rFonts w:ascii="宋体" w:hAnsi="宋体"/>
            <w:noProof/>
          </w:rPr>
          <w:t>2.1.7.2</w:t>
        </w:r>
        <w:r w:rsidR="00F07178" w:rsidRPr="007F08DE">
          <w:rPr>
            <w:rStyle w:val="a9"/>
            <w:rFonts w:hint="eastAsia"/>
            <w:noProof/>
          </w:rPr>
          <w:t xml:space="preserve"> </w:t>
        </w:r>
        <w:r w:rsidR="00F07178" w:rsidRPr="007F08DE">
          <w:rPr>
            <w:rStyle w:val="a9"/>
            <w:rFonts w:hint="eastAsia"/>
            <w:noProof/>
          </w:rPr>
          <w:t>兑奖记录（</w:t>
        </w:r>
        <w:r w:rsidR="00F07178" w:rsidRPr="007F08DE">
          <w:rPr>
            <w:rStyle w:val="a9"/>
            <w:noProof/>
          </w:rPr>
          <w:t>FLOW_PAY</w:t>
        </w:r>
        <w:r w:rsidR="00F07178" w:rsidRPr="007F08DE">
          <w:rPr>
            <w:rStyle w:val="a9"/>
            <w:rFonts w:hint="eastAsia"/>
            <w:noProof/>
          </w:rPr>
          <w:t>）</w:t>
        </w:r>
        <w:r w:rsidR="00F07178">
          <w:rPr>
            <w:noProof/>
            <w:webHidden/>
          </w:rPr>
          <w:tab/>
        </w:r>
        <w:r w:rsidR="00F07178">
          <w:rPr>
            <w:noProof/>
            <w:webHidden/>
          </w:rPr>
          <w:fldChar w:fldCharType="begin"/>
        </w:r>
        <w:r w:rsidR="00F07178">
          <w:rPr>
            <w:noProof/>
            <w:webHidden/>
          </w:rPr>
          <w:instrText xml:space="preserve"> PAGEREF _Toc435450868 \h </w:instrText>
        </w:r>
        <w:r w:rsidR="00F07178">
          <w:rPr>
            <w:noProof/>
            <w:webHidden/>
          </w:rPr>
        </w:r>
        <w:r w:rsidR="00F07178">
          <w:rPr>
            <w:noProof/>
            <w:webHidden/>
          </w:rPr>
          <w:fldChar w:fldCharType="separate"/>
        </w:r>
        <w:r w:rsidR="00F07178">
          <w:rPr>
            <w:noProof/>
            <w:webHidden/>
          </w:rPr>
          <w:t>57</w:t>
        </w:r>
        <w:r w:rsidR="00F07178">
          <w:rPr>
            <w:noProof/>
            <w:webHidden/>
          </w:rPr>
          <w:fldChar w:fldCharType="end"/>
        </w:r>
      </w:hyperlink>
    </w:p>
    <w:p w14:paraId="0F44B9DD" w14:textId="77777777" w:rsidR="00F07178" w:rsidRDefault="00870C31">
      <w:pPr>
        <w:pStyle w:val="40"/>
        <w:tabs>
          <w:tab w:val="right" w:leader="dot" w:pos="88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35450869" w:history="1">
        <w:r w:rsidR="00F07178" w:rsidRPr="007F08DE">
          <w:rPr>
            <w:rStyle w:val="a9"/>
            <w:rFonts w:ascii="宋体" w:hAnsi="宋体"/>
            <w:noProof/>
          </w:rPr>
          <w:t>2.1.7.3</w:t>
        </w:r>
        <w:r w:rsidR="00F07178" w:rsidRPr="007F08DE">
          <w:rPr>
            <w:rStyle w:val="a9"/>
            <w:rFonts w:hint="eastAsia"/>
            <w:noProof/>
          </w:rPr>
          <w:t xml:space="preserve"> </w:t>
        </w:r>
        <w:r w:rsidR="00F07178" w:rsidRPr="007F08DE">
          <w:rPr>
            <w:rStyle w:val="a9"/>
            <w:rFonts w:hint="eastAsia"/>
            <w:noProof/>
          </w:rPr>
          <w:t>销售记录（</w:t>
        </w:r>
        <w:r w:rsidR="00F07178" w:rsidRPr="007F08DE">
          <w:rPr>
            <w:rStyle w:val="a9"/>
            <w:noProof/>
          </w:rPr>
          <w:t>FLOW_SALE</w:t>
        </w:r>
        <w:r w:rsidR="00F07178" w:rsidRPr="007F08DE">
          <w:rPr>
            <w:rStyle w:val="a9"/>
            <w:rFonts w:hint="eastAsia"/>
            <w:noProof/>
          </w:rPr>
          <w:t>）</w:t>
        </w:r>
        <w:r w:rsidR="00F07178">
          <w:rPr>
            <w:noProof/>
            <w:webHidden/>
          </w:rPr>
          <w:tab/>
        </w:r>
        <w:r w:rsidR="00F07178">
          <w:rPr>
            <w:noProof/>
            <w:webHidden/>
          </w:rPr>
          <w:fldChar w:fldCharType="begin"/>
        </w:r>
        <w:r w:rsidR="00F07178">
          <w:rPr>
            <w:noProof/>
            <w:webHidden/>
          </w:rPr>
          <w:instrText xml:space="preserve"> PAGEREF _Toc435450869 \h </w:instrText>
        </w:r>
        <w:r w:rsidR="00F07178">
          <w:rPr>
            <w:noProof/>
            <w:webHidden/>
          </w:rPr>
        </w:r>
        <w:r w:rsidR="00F07178">
          <w:rPr>
            <w:noProof/>
            <w:webHidden/>
          </w:rPr>
          <w:fldChar w:fldCharType="separate"/>
        </w:r>
        <w:r w:rsidR="00F07178">
          <w:rPr>
            <w:noProof/>
            <w:webHidden/>
          </w:rPr>
          <w:t>58</w:t>
        </w:r>
        <w:r w:rsidR="00F07178">
          <w:rPr>
            <w:noProof/>
            <w:webHidden/>
          </w:rPr>
          <w:fldChar w:fldCharType="end"/>
        </w:r>
      </w:hyperlink>
    </w:p>
    <w:p w14:paraId="5A9B0051" w14:textId="77777777" w:rsidR="00F07178" w:rsidRDefault="00870C31">
      <w:pPr>
        <w:pStyle w:val="40"/>
        <w:tabs>
          <w:tab w:val="right" w:leader="dot" w:pos="88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35450870" w:history="1">
        <w:r w:rsidR="00F07178" w:rsidRPr="007F08DE">
          <w:rPr>
            <w:rStyle w:val="a9"/>
            <w:rFonts w:ascii="宋体" w:hAnsi="宋体"/>
            <w:noProof/>
          </w:rPr>
          <w:t>2.1.7.4</w:t>
        </w:r>
        <w:r w:rsidR="00F07178" w:rsidRPr="007F08DE">
          <w:rPr>
            <w:rStyle w:val="a9"/>
            <w:rFonts w:hint="eastAsia"/>
            <w:noProof/>
          </w:rPr>
          <w:t xml:space="preserve"> </w:t>
        </w:r>
        <w:r w:rsidR="00F07178" w:rsidRPr="007F08DE">
          <w:rPr>
            <w:rStyle w:val="a9"/>
            <w:rFonts w:hint="eastAsia"/>
            <w:noProof/>
          </w:rPr>
          <w:t>退票记录（</w:t>
        </w:r>
        <w:r w:rsidR="00F07178" w:rsidRPr="007F08DE">
          <w:rPr>
            <w:rStyle w:val="a9"/>
            <w:noProof/>
          </w:rPr>
          <w:t>FLOW_CANCEL</w:t>
        </w:r>
        <w:r w:rsidR="00F07178" w:rsidRPr="007F08DE">
          <w:rPr>
            <w:rStyle w:val="a9"/>
            <w:rFonts w:hint="eastAsia"/>
            <w:noProof/>
          </w:rPr>
          <w:t>）</w:t>
        </w:r>
        <w:r w:rsidR="00F07178">
          <w:rPr>
            <w:noProof/>
            <w:webHidden/>
          </w:rPr>
          <w:tab/>
        </w:r>
        <w:r w:rsidR="00F07178">
          <w:rPr>
            <w:noProof/>
            <w:webHidden/>
          </w:rPr>
          <w:fldChar w:fldCharType="begin"/>
        </w:r>
        <w:r w:rsidR="00F07178">
          <w:rPr>
            <w:noProof/>
            <w:webHidden/>
          </w:rPr>
          <w:instrText xml:space="preserve"> PAGEREF _Toc435450870 \h </w:instrText>
        </w:r>
        <w:r w:rsidR="00F07178">
          <w:rPr>
            <w:noProof/>
            <w:webHidden/>
          </w:rPr>
        </w:r>
        <w:r w:rsidR="00F07178">
          <w:rPr>
            <w:noProof/>
            <w:webHidden/>
          </w:rPr>
          <w:fldChar w:fldCharType="separate"/>
        </w:r>
        <w:r w:rsidR="00F07178">
          <w:rPr>
            <w:noProof/>
            <w:webHidden/>
          </w:rPr>
          <w:t>59</w:t>
        </w:r>
        <w:r w:rsidR="00F07178">
          <w:rPr>
            <w:noProof/>
            <w:webHidden/>
          </w:rPr>
          <w:fldChar w:fldCharType="end"/>
        </w:r>
      </w:hyperlink>
    </w:p>
    <w:p w14:paraId="076803A3" w14:textId="77777777" w:rsidR="00F07178" w:rsidRDefault="00870C31">
      <w:pPr>
        <w:pStyle w:val="40"/>
        <w:tabs>
          <w:tab w:val="right" w:leader="dot" w:pos="88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35450871" w:history="1">
        <w:r w:rsidR="00F07178" w:rsidRPr="007F08DE">
          <w:rPr>
            <w:rStyle w:val="a9"/>
            <w:rFonts w:ascii="宋体" w:hAnsi="宋体"/>
            <w:noProof/>
          </w:rPr>
          <w:t>2.1.7.5</w:t>
        </w:r>
        <w:r w:rsidR="00F07178" w:rsidRPr="007F08DE">
          <w:rPr>
            <w:rStyle w:val="a9"/>
            <w:rFonts w:hint="eastAsia"/>
            <w:noProof/>
          </w:rPr>
          <w:t xml:space="preserve"> </w:t>
        </w:r>
        <w:r w:rsidR="00F07178" w:rsidRPr="007F08DE">
          <w:rPr>
            <w:rStyle w:val="a9"/>
            <w:rFonts w:hint="eastAsia"/>
            <w:noProof/>
          </w:rPr>
          <w:t>机构资金流水（</w:t>
        </w:r>
        <w:r w:rsidR="00F07178" w:rsidRPr="007F08DE">
          <w:rPr>
            <w:rStyle w:val="a9"/>
            <w:noProof/>
          </w:rPr>
          <w:t>FLOW_ORG</w:t>
        </w:r>
        <w:r w:rsidR="00F07178" w:rsidRPr="007F08DE">
          <w:rPr>
            <w:rStyle w:val="a9"/>
            <w:rFonts w:hint="eastAsia"/>
            <w:noProof/>
          </w:rPr>
          <w:t>）</w:t>
        </w:r>
        <w:r w:rsidR="00F07178">
          <w:rPr>
            <w:noProof/>
            <w:webHidden/>
          </w:rPr>
          <w:tab/>
        </w:r>
        <w:r w:rsidR="00F07178">
          <w:rPr>
            <w:noProof/>
            <w:webHidden/>
          </w:rPr>
          <w:fldChar w:fldCharType="begin"/>
        </w:r>
        <w:r w:rsidR="00F07178">
          <w:rPr>
            <w:noProof/>
            <w:webHidden/>
          </w:rPr>
          <w:instrText xml:space="preserve"> PAGEREF _Toc435450871 \h </w:instrText>
        </w:r>
        <w:r w:rsidR="00F07178">
          <w:rPr>
            <w:noProof/>
            <w:webHidden/>
          </w:rPr>
        </w:r>
        <w:r w:rsidR="00F07178">
          <w:rPr>
            <w:noProof/>
            <w:webHidden/>
          </w:rPr>
          <w:fldChar w:fldCharType="separate"/>
        </w:r>
        <w:r w:rsidR="00F07178">
          <w:rPr>
            <w:noProof/>
            <w:webHidden/>
          </w:rPr>
          <w:t>61</w:t>
        </w:r>
        <w:r w:rsidR="00F07178">
          <w:rPr>
            <w:noProof/>
            <w:webHidden/>
          </w:rPr>
          <w:fldChar w:fldCharType="end"/>
        </w:r>
      </w:hyperlink>
    </w:p>
    <w:p w14:paraId="3C604062" w14:textId="77777777" w:rsidR="00F07178" w:rsidRDefault="00870C31">
      <w:pPr>
        <w:pStyle w:val="40"/>
        <w:tabs>
          <w:tab w:val="right" w:leader="dot" w:pos="88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35450872" w:history="1">
        <w:r w:rsidR="00F07178" w:rsidRPr="007F08DE">
          <w:rPr>
            <w:rStyle w:val="a9"/>
            <w:rFonts w:ascii="宋体" w:hAnsi="宋体"/>
            <w:noProof/>
          </w:rPr>
          <w:t>2.1.7.6</w:t>
        </w:r>
        <w:r w:rsidR="00F07178" w:rsidRPr="007F08DE">
          <w:rPr>
            <w:rStyle w:val="a9"/>
            <w:rFonts w:hint="eastAsia"/>
            <w:noProof/>
          </w:rPr>
          <w:t xml:space="preserve"> </w:t>
        </w:r>
        <w:r w:rsidR="00F07178" w:rsidRPr="007F08DE">
          <w:rPr>
            <w:rStyle w:val="a9"/>
            <w:rFonts w:hint="eastAsia"/>
            <w:noProof/>
          </w:rPr>
          <w:t>站点资金流水（</w:t>
        </w:r>
        <w:r w:rsidR="00F07178" w:rsidRPr="007F08DE">
          <w:rPr>
            <w:rStyle w:val="a9"/>
            <w:noProof/>
          </w:rPr>
          <w:t>FLOW_AGENCY</w:t>
        </w:r>
        <w:r w:rsidR="00F07178" w:rsidRPr="007F08DE">
          <w:rPr>
            <w:rStyle w:val="a9"/>
            <w:rFonts w:hint="eastAsia"/>
            <w:noProof/>
          </w:rPr>
          <w:t>）</w:t>
        </w:r>
        <w:r w:rsidR="00F07178">
          <w:rPr>
            <w:noProof/>
            <w:webHidden/>
          </w:rPr>
          <w:tab/>
        </w:r>
        <w:r w:rsidR="00F07178">
          <w:rPr>
            <w:noProof/>
            <w:webHidden/>
          </w:rPr>
          <w:fldChar w:fldCharType="begin"/>
        </w:r>
        <w:r w:rsidR="00F07178">
          <w:rPr>
            <w:noProof/>
            <w:webHidden/>
          </w:rPr>
          <w:instrText xml:space="preserve"> PAGEREF _Toc435450872 \h </w:instrText>
        </w:r>
        <w:r w:rsidR="00F07178">
          <w:rPr>
            <w:noProof/>
            <w:webHidden/>
          </w:rPr>
        </w:r>
        <w:r w:rsidR="00F07178">
          <w:rPr>
            <w:noProof/>
            <w:webHidden/>
          </w:rPr>
          <w:fldChar w:fldCharType="separate"/>
        </w:r>
        <w:r w:rsidR="00F07178">
          <w:rPr>
            <w:noProof/>
            <w:webHidden/>
          </w:rPr>
          <w:t>62</w:t>
        </w:r>
        <w:r w:rsidR="00F07178">
          <w:rPr>
            <w:noProof/>
            <w:webHidden/>
          </w:rPr>
          <w:fldChar w:fldCharType="end"/>
        </w:r>
      </w:hyperlink>
    </w:p>
    <w:p w14:paraId="5392C3F8" w14:textId="77777777" w:rsidR="00F07178" w:rsidRDefault="00870C31">
      <w:pPr>
        <w:pStyle w:val="40"/>
        <w:tabs>
          <w:tab w:val="right" w:leader="dot" w:pos="88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35450873" w:history="1">
        <w:r w:rsidR="00F07178" w:rsidRPr="007F08DE">
          <w:rPr>
            <w:rStyle w:val="a9"/>
            <w:rFonts w:ascii="宋体" w:hAnsi="宋体"/>
            <w:noProof/>
          </w:rPr>
          <w:t>2.1.7.7</w:t>
        </w:r>
        <w:r w:rsidR="00F07178" w:rsidRPr="007F08DE">
          <w:rPr>
            <w:rStyle w:val="a9"/>
            <w:rFonts w:hint="eastAsia"/>
            <w:noProof/>
          </w:rPr>
          <w:t xml:space="preserve"> </w:t>
        </w:r>
        <w:r w:rsidR="00F07178" w:rsidRPr="007F08DE">
          <w:rPr>
            <w:rStyle w:val="a9"/>
            <w:rFonts w:hint="eastAsia"/>
            <w:noProof/>
          </w:rPr>
          <w:t>市场管理员资金流水（</w:t>
        </w:r>
        <w:r w:rsidR="00F07178" w:rsidRPr="007F08DE">
          <w:rPr>
            <w:rStyle w:val="a9"/>
            <w:noProof/>
          </w:rPr>
          <w:t>FLOW_MARKET_MANAGER</w:t>
        </w:r>
        <w:r w:rsidR="00F07178" w:rsidRPr="007F08DE">
          <w:rPr>
            <w:rStyle w:val="a9"/>
            <w:rFonts w:hint="eastAsia"/>
            <w:noProof/>
          </w:rPr>
          <w:t>）</w:t>
        </w:r>
        <w:r w:rsidR="00F07178">
          <w:rPr>
            <w:noProof/>
            <w:webHidden/>
          </w:rPr>
          <w:tab/>
        </w:r>
        <w:r w:rsidR="00F07178">
          <w:rPr>
            <w:noProof/>
            <w:webHidden/>
          </w:rPr>
          <w:fldChar w:fldCharType="begin"/>
        </w:r>
        <w:r w:rsidR="00F07178">
          <w:rPr>
            <w:noProof/>
            <w:webHidden/>
          </w:rPr>
          <w:instrText xml:space="preserve"> PAGEREF _Toc435450873 \h </w:instrText>
        </w:r>
        <w:r w:rsidR="00F07178">
          <w:rPr>
            <w:noProof/>
            <w:webHidden/>
          </w:rPr>
        </w:r>
        <w:r w:rsidR="00F07178">
          <w:rPr>
            <w:noProof/>
            <w:webHidden/>
          </w:rPr>
          <w:fldChar w:fldCharType="separate"/>
        </w:r>
        <w:r w:rsidR="00F07178">
          <w:rPr>
            <w:noProof/>
            <w:webHidden/>
          </w:rPr>
          <w:t>63</w:t>
        </w:r>
        <w:r w:rsidR="00F07178">
          <w:rPr>
            <w:noProof/>
            <w:webHidden/>
          </w:rPr>
          <w:fldChar w:fldCharType="end"/>
        </w:r>
      </w:hyperlink>
    </w:p>
    <w:p w14:paraId="4074EF2A" w14:textId="77777777" w:rsidR="00F07178" w:rsidRDefault="00870C31">
      <w:pPr>
        <w:pStyle w:val="30"/>
        <w:tabs>
          <w:tab w:val="right" w:leader="dot" w:pos="88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35450874" w:history="1">
        <w:r w:rsidR="00F07178" w:rsidRPr="007F08DE">
          <w:rPr>
            <w:rStyle w:val="a9"/>
            <w:rFonts w:ascii="宋体" w:hAnsi="宋体"/>
            <w:noProof/>
          </w:rPr>
          <w:t>2.1.8</w:t>
        </w:r>
        <w:r w:rsidR="00F07178" w:rsidRPr="007F08DE">
          <w:rPr>
            <w:rStyle w:val="a9"/>
            <w:rFonts w:hint="eastAsia"/>
            <w:noProof/>
          </w:rPr>
          <w:t xml:space="preserve"> </w:t>
        </w:r>
        <w:r w:rsidR="00F07178" w:rsidRPr="007F08DE">
          <w:rPr>
            <w:rStyle w:val="a9"/>
            <w:rFonts w:hint="eastAsia"/>
            <w:noProof/>
          </w:rPr>
          <w:t>系统管理</w:t>
        </w:r>
        <w:r w:rsidR="00F07178">
          <w:rPr>
            <w:noProof/>
            <w:webHidden/>
          </w:rPr>
          <w:tab/>
        </w:r>
        <w:r w:rsidR="00F07178">
          <w:rPr>
            <w:noProof/>
            <w:webHidden/>
          </w:rPr>
          <w:fldChar w:fldCharType="begin"/>
        </w:r>
        <w:r w:rsidR="00F07178">
          <w:rPr>
            <w:noProof/>
            <w:webHidden/>
          </w:rPr>
          <w:instrText xml:space="preserve"> PAGEREF _Toc435450874 \h </w:instrText>
        </w:r>
        <w:r w:rsidR="00F07178">
          <w:rPr>
            <w:noProof/>
            <w:webHidden/>
          </w:rPr>
        </w:r>
        <w:r w:rsidR="00F07178">
          <w:rPr>
            <w:noProof/>
            <w:webHidden/>
          </w:rPr>
          <w:fldChar w:fldCharType="separate"/>
        </w:r>
        <w:r w:rsidR="00F07178">
          <w:rPr>
            <w:noProof/>
            <w:webHidden/>
          </w:rPr>
          <w:t>64</w:t>
        </w:r>
        <w:r w:rsidR="00F07178">
          <w:rPr>
            <w:noProof/>
            <w:webHidden/>
          </w:rPr>
          <w:fldChar w:fldCharType="end"/>
        </w:r>
      </w:hyperlink>
    </w:p>
    <w:p w14:paraId="6107F194" w14:textId="77777777" w:rsidR="00F07178" w:rsidRDefault="00870C31">
      <w:pPr>
        <w:pStyle w:val="40"/>
        <w:tabs>
          <w:tab w:val="right" w:leader="dot" w:pos="88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35450875" w:history="1">
        <w:r w:rsidR="00F07178" w:rsidRPr="007F08DE">
          <w:rPr>
            <w:rStyle w:val="a9"/>
            <w:rFonts w:ascii="宋体" w:hAnsi="宋体"/>
            <w:noProof/>
          </w:rPr>
          <w:t>2.1.8.1</w:t>
        </w:r>
        <w:r w:rsidR="00F07178" w:rsidRPr="007F08DE">
          <w:rPr>
            <w:rStyle w:val="a9"/>
            <w:rFonts w:hint="eastAsia"/>
            <w:noProof/>
          </w:rPr>
          <w:t xml:space="preserve"> </w:t>
        </w:r>
        <w:r w:rsidR="00F07178" w:rsidRPr="007F08DE">
          <w:rPr>
            <w:rStyle w:val="a9"/>
            <w:rFonts w:hint="eastAsia"/>
            <w:noProof/>
          </w:rPr>
          <w:t>系统参数表（</w:t>
        </w:r>
        <w:r w:rsidR="00F07178" w:rsidRPr="007F08DE">
          <w:rPr>
            <w:rStyle w:val="a9"/>
            <w:noProof/>
          </w:rPr>
          <w:t>SYS_PARAMETER</w:t>
        </w:r>
        <w:r w:rsidR="00F07178" w:rsidRPr="007F08DE">
          <w:rPr>
            <w:rStyle w:val="a9"/>
            <w:rFonts w:hint="eastAsia"/>
            <w:noProof/>
          </w:rPr>
          <w:t>）</w:t>
        </w:r>
        <w:r w:rsidR="00F07178">
          <w:rPr>
            <w:noProof/>
            <w:webHidden/>
          </w:rPr>
          <w:tab/>
        </w:r>
        <w:r w:rsidR="00F07178">
          <w:rPr>
            <w:noProof/>
            <w:webHidden/>
          </w:rPr>
          <w:fldChar w:fldCharType="begin"/>
        </w:r>
        <w:r w:rsidR="00F07178">
          <w:rPr>
            <w:noProof/>
            <w:webHidden/>
          </w:rPr>
          <w:instrText xml:space="preserve"> PAGEREF _Toc435450875 \h </w:instrText>
        </w:r>
        <w:r w:rsidR="00F07178">
          <w:rPr>
            <w:noProof/>
            <w:webHidden/>
          </w:rPr>
        </w:r>
        <w:r w:rsidR="00F07178">
          <w:rPr>
            <w:noProof/>
            <w:webHidden/>
          </w:rPr>
          <w:fldChar w:fldCharType="separate"/>
        </w:r>
        <w:r w:rsidR="00F07178">
          <w:rPr>
            <w:noProof/>
            <w:webHidden/>
          </w:rPr>
          <w:t>64</w:t>
        </w:r>
        <w:r w:rsidR="00F07178">
          <w:rPr>
            <w:noProof/>
            <w:webHidden/>
          </w:rPr>
          <w:fldChar w:fldCharType="end"/>
        </w:r>
      </w:hyperlink>
    </w:p>
    <w:p w14:paraId="08CB9402" w14:textId="77777777" w:rsidR="00F07178" w:rsidRDefault="00870C31">
      <w:pPr>
        <w:pStyle w:val="40"/>
        <w:tabs>
          <w:tab w:val="right" w:leader="dot" w:pos="88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35450876" w:history="1">
        <w:r w:rsidR="00F07178" w:rsidRPr="007F08DE">
          <w:rPr>
            <w:rStyle w:val="a9"/>
            <w:rFonts w:ascii="宋体" w:hAnsi="宋体"/>
            <w:noProof/>
          </w:rPr>
          <w:t>2.1.8.2</w:t>
        </w:r>
        <w:r w:rsidR="00F07178" w:rsidRPr="007F08DE">
          <w:rPr>
            <w:rStyle w:val="a9"/>
            <w:rFonts w:hint="eastAsia"/>
            <w:noProof/>
          </w:rPr>
          <w:t xml:space="preserve"> </w:t>
        </w:r>
        <w:r w:rsidR="00F07178" w:rsidRPr="007F08DE">
          <w:rPr>
            <w:rStyle w:val="a9"/>
            <w:rFonts w:hint="eastAsia"/>
            <w:noProof/>
          </w:rPr>
          <w:t>系统操作日志（</w:t>
        </w:r>
        <w:r w:rsidR="00F07178" w:rsidRPr="007F08DE">
          <w:rPr>
            <w:rStyle w:val="a9"/>
            <w:noProof/>
          </w:rPr>
          <w:t>SYS_OPER_LOG</w:t>
        </w:r>
        <w:r w:rsidR="00F07178" w:rsidRPr="007F08DE">
          <w:rPr>
            <w:rStyle w:val="a9"/>
            <w:rFonts w:hint="eastAsia"/>
            <w:noProof/>
          </w:rPr>
          <w:t>）</w:t>
        </w:r>
        <w:r w:rsidR="00F07178">
          <w:rPr>
            <w:noProof/>
            <w:webHidden/>
          </w:rPr>
          <w:tab/>
        </w:r>
        <w:r w:rsidR="00F07178">
          <w:rPr>
            <w:noProof/>
            <w:webHidden/>
          </w:rPr>
          <w:fldChar w:fldCharType="begin"/>
        </w:r>
        <w:r w:rsidR="00F07178">
          <w:rPr>
            <w:noProof/>
            <w:webHidden/>
          </w:rPr>
          <w:instrText xml:space="preserve"> PAGEREF _Toc435450876 \h </w:instrText>
        </w:r>
        <w:r w:rsidR="00F07178">
          <w:rPr>
            <w:noProof/>
            <w:webHidden/>
          </w:rPr>
        </w:r>
        <w:r w:rsidR="00F07178">
          <w:rPr>
            <w:noProof/>
            <w:webHidden/>
          </w:rPr>
          <w:fldChar w:fldCharType="separate"/>
        </w:r>
        <w:r w:rsidR="00F07178">
          <w:rPr>
            <w:noProof/>
            <w:webHidden/>
          </w:rPr>
          <w:t>66</w:t>
        </w:r>
        <w:r w:rsidR="00F07178">
          <w:rPr>
            <w:noProof/>
            <w:webHidden/>
          </w:rPr>
          <w:fldChar w:fldCharType="end"/>
        </w:r>
      </w:hyperlink>
    </w:p>
    <w:p w14:paraId="04F9D105" w14:textId="77777777" w:rsidR="00F07178" w:rsidRDefault="00870C31">
      <w:pPr>
        <w:pStyle w:val="30"/>
        <w:tabs>
          <w:tab w:val="right" w:leader="dot" w:pos="88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35450877" w:history="1">
        <w:r w:rsidR="00F07178" w:rsidRPr="007F08DE">
          <w:rPr>
            <w:rStyle w:val="a9"/>
            <w:rFonts w:ascii="宋体" w:hAnsi="宋体"/>
            <w:noProof/>
          </w:rPr>
          <w:t>2.1.9</w:t>
        </w:r>
        <w:r w:rsidR="00F07178" w:rsidRPr="007F08DE">
          <w:rPr>
            <w:rStyle w:val="a9"/>
            <w:rFonts w:hint="eastAsia"/>
            <w:noProof/>
          </w:rPr>
          <w:t xml:space="preserve"> </w:t>
        </w:r>
        <w:r w:rsidR="00F07178" w:rsidRPr="007F08DE">
          <w:rPr>
            <w:rStyle w:val="a9"/>
            <w:rFonts w:hint="eastAsia"/>
            <w:noProof/>
          </w:rPr>
          <w:t>资金管理</w:t>
        </w:r>
        <w:r w:rsidR="00F07178">
          <w:rPr>
            <w:noProof/>
            <w:webHidden/>
          </w:rPr>
          <w:tab/>
        </w:r>
        <w:r w:rsidR="00F07178">
          <w:rPr>
            <w:noProof/>
            <w:webHidden/>
          </w:rPr>
          <w:fldChar w:fldCharType="begin"/>
        </w:r>
        <w:r w:rsidR="00F07178">
          <w:rPr>
            <w:noProof/>
            <w:webHidden/>
          </w:rPr>
          <w:instrText xml:space="preserve"> PAGEREF _Toc435450877 \h </w:instrText>
        </w:r>
        <w:r w:rsidR="00F07178">
          <w:rPr>
            <w:noProof/>
            <w:webHidden/>
          </w:rPr>
        </w:r>
        <w:r w:rsidR="00F07178">
          <w:rPr>
            <w:noProof/>
            <w:webHidden/>
          </w:rPr>
          <w:fldChar w:fldCharType="separate"/>
        </w:r>
        <w:r w:rsidR="00F07178">
          <w:rPr>
            <w:noProof/>
            <w:webHidden/>
          </w:rPr>
          <w:t>66</w:t>
        </w:r>
        <w:r w:rsidR="00F07178">
          <w:rPr>
            <w:noProof/>
            <w:webHidden/>
          </w:rPr>
          <w:fldChar w:fldCharType="end"/>
        </w:r>
      </w:hyperlink>
    </w:p>
    <w:p w14:paraId="7ED45A72" w14:textId="77777777" w:rsidR="00F07178" w:rsidRDefault="00870C31">
      <w:pPr>
        <w:pStyle w:val="40"/>
        <w:tabs>
          <w:tab w:val="right" w:leader="dot" w:pos="88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35450878" w:history="1">
        <w:r w:rsidR="00F07178" w:rsidRPr="007F08DE">
          <w:rPr>
            <w:rStyle w:val="a9"/>
            <w:rFonts w:ascii="宋体" w:hAnsi="宋体"/>
            <w:noProof/>
          </w:rPr>
          <w:t>2.1.9.1</w:t>
        </w:r>
        <w:r w:rsidR="00F07178" w:rsidRPr="007F08DE">
          <w:rPr>
            <w:rStyle w:val="a9"/>
            <w:rFonts w:hint="eastAsia"/>
            <w:noProof/>
          </w:rPr>
          <w:t xml:space="preserve"> </w:t>
        </w:r>
        <w:r w:rsidR="00F07178" w:rsidRPr="007F08DE">
          <w:rPr>
            <w:rStyle w:val="a9"/>
            <w:rFonts w:hint="eastAsia"/>
            <w:noProof/>
          </w:rPr>
          <w:t>销售站（机构）中心充值（</w:t>
        </w:r>
        <w:r w:rsidR="00F07178" w:rsidRPr="007F08DE">
          <w:rPr>
            <w:rStyle w:val="a9"/>
            <w:noProof/>
          </w:rPr>
          <w:t>FUND_CHARGE_CENTER</w:t>
        </w:r>
        <w:r w:rsidR="00F07178" w:rsidRPr="007F08DE">
          <w:rPr>
            <w:rStyle w:val="a9"/>
            <w:rFonts w:hint="eastAsia"/>
            <w:noProof/>
          </w:rPr>
          <w:t>）</w:t>
        </w:r>
        <w:r w:rsidR="00F07178">
          <w:rPr>
            <w:noProof/>
            <w:webHidden/>
          </w:rPr>
          <w:tab/>
        </w:r>
        <w:r w:rsidR="00F07178">
          <w:rPr>
            <w:noProof/>
            <w:webHidden/>
          </w:rPr>
          <w:fldChar w:fldCharType="begin"/>
        </w:r>
        <w:r w:rsidR="00F07178">
          <w:rPr>
            <w:noProof/>
            <w:webHidden/>
          </w:rPr>
          <w:instrText xml:space="preserve"> PAGEREF _Toc435450878 \h </w:instrText>
        </w:r>
        <w:r w:rsidR="00F07178">
          <w:rPr>
            <w:noProof/>
            <w:webHidden/>
          </w:rPr>
        </w:r>
        <w:r w:rsidR="00F07178">
          <w:rPr>
            <w:noProof/>
            <w:webHidden/>
          </w:rPr>
          <w:fldChar w:fldCharType="separate"/>
        </w:r>
        <w:r w:rsidR="00F07178">
          <w:rPr>
            <w:noProof/>
            <w:webHidden/>
          </w:rPr>
          <w:t>66</w:t>
        </w:r>
        <w:r w:rsidR="00F07178">
          <w:rPr>
            <w:noProof/>
            <w:webHidden/>
          </w:rPr>
          <w:fldChar w:fldCharType="end"/>
        </w:r>
      </w:hyperlink>
    </w:p>
    <w:p w14:paraId="339EB902" w14:textId="77777777" w:rsidR="00F07178" w:rsidRDefault="00870C31">
      <w:pPr>
        <w:pStyle w:val="40"/>
        <w:tabs>
          <w:tab w:val="right" w:leader="dot" w:pos="88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35450879" w:history="1">
        <w:r w:rsidR="00F07178" w:rsidRPr="007F08DE">
          <w:rPr>
            <w:rStyle w:val="a9"/>
            <w:rFonts w:ascii="宋体" w:hAnsi="宋体"/>
            <w:noProof/>
          </w:rPr>
          <w:t>2.1.9.2</w:t>
        </w:r>
        <w:r w:rsidR="00F07178" w:rsidRPr="007F08DE">
          <w:rPr>
            <w:rStyle w:val="a9"/>
            <w:rFonts w:hint="eastAsia"/>
            <w:noProof/>
          </w:rPr>
          <w:t xml:space="preserve"> </w:t>
        </w:r>
        <w:r w:rsidR="00F07178" w:rsidRPr="007F08DE">
          <w:rPr>
            <w:rStyle w:val="a9"/>
            <w:rFonts w:hint="eastAsia"/>
            <w:noProof/>
          </w:rPr>
          <w:t>销售站（机构）提现（</w:t>
        </w:r>
        <w:r w:rsidR="00F07178" w:rsidRPr="007F08DE">
          <w:rPr>
            <w:rStyle w:val="a9"/>
            <w:noProof/>
          </w:rPr>
          <w:t>FUND_WITHDRAW</w:t>
        </w:r>
        <w:r w:rsidR="00F07178" w:rsidRPr="007F08DE">
          <w:rPr>
            <w:rStyle w:val="a9"/>
            <w:rFonts w:hint="eastAsia"/>
            <w:noProof/>
          </w:rPr>
          <w:t>）</w:t>
        </w:r>
        <w:r w:rsidR="00F07178">
          <w:rPr>
            <w:noProof/>
            <w:webHidden/>
          </w:rPr>
          <w:tab/>
        </w:r>
        <w:r w:rsidR="00F07178">
          <w:rPr>
            <w:noProof/>
            <w:webHidden/>
          </w:rPr>
          <w:fldChar w:fldCharType="begin"/>
        </w:r>
        <w:r w:rsidR="00F07178">
          <w:rPr>
            <w:noProof/>
            <w:webHidden/>
          </w:rPr>
          <w:instrText xml:space="preserve"> PAGEREF _Toc435450879 \h </w:instrText>
        </w:r>
        <w:r w:rsidR="00F07178">
          <w:rPr>
            <w:noProof/>
            <w:webHidden/>
          </w:rPr>
        </w:r>
        <w:r w:rsidR="00F07178">
          <w:rPr>
            <w:noProof/>
            <w:webHidden/>
          </w:rPr>
          <w:fldChar w:fldCharType="separate"/>
        </w:r>
        <w:r w:rsidR="00F07178">
          <w:rPr>
            <w:noProof/>
            <w:webHidden/>
          </w:rPr>
          <w:t>67</w:t>
        </w:r>
        <w:r w:rsidR="00F07178">
          <w:rPr>
            <w:noProof/>
            <w:webHidden/>
          </w:rPr>
          <w:fldChar w:fldCharType="end"/>
        </w:r>
      </w:hyperlink>
    </w:p>
    <w:p w14:paraId="6B2C4349" w14:textId="77777777" w:rsidR="00F07178" w:rsidRDefault="00870C31">
      <w:pPr>
        <w:pStyle w:val="40"/>
        <w:tabs>
          <w:tab w:val="right" w:leader="dot" w:pos="88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35450880" w:history="1">
        <w:r w:rsidR="00F07178" w:rsidRPr="007F08DE">
          <w:rPr>
            <w:rStyle w:val="a9"/>
            <w:rFonts w:ascii="宋体" w:hAnsi="宋体"/>
            <w:noProof/>
          </w:rPr>
          <w:t>2.1.9.3</w:t>
        </w:r>
        <w:r w:rsidR="00F07178" w:rsidRPr="007F08DE">
          <w:rPr>
            <w:rStyle w:val="a9"/>
            <w:rFonts w:hint="eastAsia"/>
            <w:noProof/>
          </w:rPr>
          <w:t xml:space="preserve"> </w:t>
        </w:r>
        <w:r w:rsidR="00F07178" w:rsidRPr="007F08DE">
          <w:rPr>
            <w:rStyle w:val="a9"/>
            <w:rFonts w:hint="eastAsia"/>
            <w:noProof/>
          </w:rPr>
          <w:t>销售站（机构）调账（</w:t>
        </w:r>
        <w:r w:rsidR="00F07178" w:rsidRPr="007F08DE">
          <w:rPr>
            <w:rStyle w:val="a9"/>
            <w:noProof/>
          </w:rPr>
          <w:t>FUND_TUNING</w:t>
        </w:r>
        <w:r w:rsidR="00F07178" w:rsidRPr="007F08DE">
          <w:rPr>
            <w:rStyle w:val="a9"/>
            <w:rFonts w:hint="eastAsia"/>
            <w:noProof/>
          </w:rPr>
          <w:t>）</w:t>
        </w:r>
        <w:r w:rsidR="00F07178">
          <w:rPr>
            <w:noProof/>
            <w:webHidden/>
          </w:rPr>
          <w:tab/>
        </w:r>
        <w:r w:rsidR="00F07178">
          <w:rPr>
            <w:noProof/>
            <w:webHidden/>
          </w:rPr>
          <w:fldChar w:fldCharType="begin"/>
        </w:r>
        <w:r w:rsidR="00F07178">
          <w:rPr>
            <w:noProof/>
            <w:webHidden/>
          </w:rPr>
          <w:instrText xml:space="preserve"> PAGEREF _Toc435450880 \h </w:instrText>
        </w:r>
        <w:r w:rsidR="00F07178">
          <w:rPr>
            <w:noProof/>
            <w:webHidden/>
          </w:rPr>
        </w:r>
        <w:r w:rsidR="00F07178">
          <w:rPr>
            <w:noProof/>
            <w:webHidden/>
          </w:rPr>
          <w:fldChar w:fldCharType="separate"/>
        </w:r>
        <w:r w:rsidR="00F07178">
          <w:rPr>
            <w:noProof/>
            <w:webHidden/>
          </w:rPr>
          <w:t>69</w:t>
        </w:r>
        <w:r w:rsidR="00F07178">
          <w:rPr>
            <w:noProof/>
            <w:webHidden/>
          </w:rPr>
          <w:fldChar w:fldCharType="end"/>
        </w:r>
      </w:hyperlink>
    </w:p>
    <w:p w14:paraId="1C1E4540" w14:textId="77777777" w:rsidR="00F07178" w:rsidRDefault="00870C31">
      <w:pPr>
        <w:pStyle w:val="40"/>
        <w:tabs>
          <w:tab w:val="right" w:leader="dot" w:pos="88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35450881" w:history="1">
        <w:r w:rsidR="00F07178" w:rsidRPr="007F08DE">
          <w:rPr>
            <w:rStyle w:val="a9"/>
            <w:rFonts w:ascii="宋体" w:hAnsi="宋体"/>
            <w:noProof/>
          </w:rPr>
          <w:t>2.1.9.4</w:t>
        </w:r>
        <w:r w:rsidR="00F07178" w:rsidRPr="007F08DE">
          <w:rPr>
            <w:rStyle w:val="a9"/>
            <w:rFonts w:hint="eastAsia"/>
            <w:noProof/>
          </w:rPr>
          <w:t xml:space="preserve"> </w:t>
        </w:r>
        <w:r w:rsidR="00F07178" w:rsidRPr="007F08DE">
          <w:rPr>
            <w:rStyle w:val="a9"/>
            <w:rFonts w:hint="eastAsia"/>
            <w:noProof/>
          </w:rPr>
          <w:t>市场管理员现金还款（</w:t>
        </w:r>
        <w:r w:rsidR="00F07178" w:rsidRPr="007F08DE">
          <w:rPr>
            <w:rStyle w:val="a9"/>
            <w:noProof/>
          </w:rPr>
          <w:t>FUND_MM_CASH_REPAY</w:t>
        </w:r>
        <w:r w:rsidR="00F07178" w:rsidRPr="007F08DE">
          <w:rPr>
            <w:rStyle w:val="a9"/>
            <w:rFonts w:hint="eastAsia"/>
            <w:noProof/>
          </w:rPr>
          <w:t>）</w:t>
        </w:r>
        <w:r w:rsidR="00F07178">
          <w:rPr>
            <w:noProof/>
            <w:webHidden/>
          </w:rPr>
          <w:tab/>
        </w:r>
        <w:r w:rsidR="00F07178">
          <w:rPr>
            <w:noProof/>
            <w:webHidden/>
          </w:rPr>
          <w:fldChar w:fldCharType="begin"/>
        </w:r>
        <w:r w:rsidR="00F07178">
          <w:rPr>
            <w:noProof/>
            <w:webHidden/>
          </w:rPr>
          <w:instrText xml:space="preserve"> PAGEREF _Toc435450881 \h </w:instrText>
        </w:r>
        <w:r w:rsidR="00F07178">
          <w:rPr>
            <w:noProof/>
            <w:webHidden/>
          </w:rPr>
        </w:r>
        <w:r w:rsidR="00F07178">
          <w:rPr>
            <w:noProof/>
            <w:webHidden/>
          </w:rPr>
          <w:fldChar w:fldCharType="separate"/>
        </w:r>
        <w:r w:rsidR="00F07178">
          <w:rPr>
            <w:noProof/>
            <w:webHidden/>
          </w:rPr>
          <w:t>70</w:t>
        </w:r>
        <w:r w:rsidR="00F07178">
          <w:rPr>
            <w:noProof/>
            <w:webHidden/>
          </w:rPr>
          <w:fldChar w:fldCharType="end"/>
        </w:r>
      </w:hyperlink>
    </w:p>
    <w:p w14:paraId="50537A4C" w14:textId="77777777" w:rsidR="00F07178" w:rsidRDefault="00870C31">
      <w:pPr>
        <w:pStyle w:val="30"/>
        <w:tabs>
          <w:tab w:val="right" w:leader="dot" w:pos="88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35450882" w:history="1">
        <w:r w:rsidR="00F07178" w:rsidRPr="007F08DE">
          <w:rPr>
            <w:rStyle w:val="a9"/>
            <w:rFonts w:ascii="宋体" w:hAnsi="宋体"/>
            <w:noProof/>
          </w:rPr>
          <w:t>2.1.10</w:t>
        </w:r>
        <w:r w:rsidR="00F07178" w:rsidRPr="007F08DE">
          <w:rPr>
            <w:rStyle w:val="a9"/>
            <w:rFonts w:hint="eastAsia"/>
            <w:noProof/>
          </w:rPr>
          <w:t xml:space="preserve"> </w:t>
        </w:r>
        <w:r w:rsidR="00F07178" w:rsidRPr="007F08DE">
          <w:rPr>
            <w:rStyle w:val="a9"/>
            <w:rFonts w:hint="eastAsia"/>
            <w:noProof/>
          </w:rPr>
          <w:t>物品管理</w:t>
        </w:r>
        <w:r w:rsidR="00F07178">
          <w:rPr>
            <w:noProof/>
            <w:webHidden/>
          </w:rPr>
          <w:tab/>
        </w:r>
        <w:r w:rsidR="00F07178">
          <w:rPr>
            <w:noProof/>
            <w:webHidden/>
          </w:rPr>
          <w:fldChar w:fldCharType="begin"/>
        </w:r>
        <w:r w:rsidR="00F07178">
          <w:rPr>
            <w:noProof/>
            <w:webHidden/>
          </w:rPr>
          <w:instrText xml:space="preserve"> PAGEREF _Toc435450882 \h </w:instrText>
        </w:r>
        <w:r w:rsidR="00F07178">
          <w:rPr>
            <w:noProof/>
            <w:webHidden/>
          </w:rPr>
        </w:r>
        <w:r w:rsidR="00F07178">
          <w:rPr>
            <w:noProof/>
            <w:webHidden/>
          </w:rPr>
          <w:fldChar w:fldCharType="separate"/>
        </w:r>
        <w:r w:rsidR="00F07178">
          <w:rPr>
            <w:noProof/>
            <w:webHidden/>
          </w:rPr>
          <w:t>70</w:t>
        </w:r>
        <w:r w:rsidR="00F07178">
          <w:rPr>
            <w:noProof/>
            <w:webHidden/>
          </w:rPr>
          <w:fldChar w:fldCharType="end"/>
        </w:r>
      </w:hyperlink>
    </w:p>
    <w:p w14:paraId="2D878B7B" w14:textId="77777777" w:rsidR="00F07178" w:rsidRDefault="00870C31">
      <w:pPr>
        <w:pStyle w:val="40"/>
        <w:tabs>
          <w:tab w:val="right" w:leader="dot" w:pos="88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35450883" w:history="1">
        <w:r w:rsidR="00F07178" w:rsidRPr="007F08DE">
          <w:rPr>
            <w:rStyle w:val="a9"/>
            <w:rFonts w:ascii="宋体" w:hAnsi="宋体"/>
            <w:noProof/>
          </w:rPr>
          <w:t>2.1.10.1</w:t>
        </w:r>
        <w:r w:rsidR="00F07178" w:rsidRPr="007F08DE">
          <w:rPr>
            <w:rStyle w:val="a9"/>
            <w:rFonts w:hint="eastAsia"/>
            <w:noProof/>
          </w:rPr>
          <w:t xml:space="preserve"> </w:t>
        </w:r>
        <w:r w:rsidR="00F07178" w:rsidRPr="007F08DE">
          <w:rPr>
            <w:rStyle w:val="a9"/>
            <w:rFonts w:hint="eastAsia"/>
            <w:noProof/>
          </w:rPr>
          <w:t>物品（</w:t>
        </w:r>
        <w:r w:rsidR="00F07178" w:rsidRPr="007F08DE">
          <w:rPr>
            <w:rStyle w:val="a9"/>
            <w:noProof/>
          </w:rPr>
          <w:t>ITEM_ITEMS</w:t>
        </w:r>
        <w:r w:rsidR="00F07178" w:rsidRPr="007F08DE">
          <w:rPr>
            <w:rStyle w:val="a9"/>
            <w:rFonts w:hint="eastAsia"/>
            <w:noProof/>
          </w:rPr>
          <w:t>）</w:t>
        </w:r>
        <w:r w:rsidR="00F07178">
          <w:rPr>
            <w:noProof/>
            <w:webHidden/>
          </w:rPr>
          <w:tab/>
        </w:r>
        <w:r w:rsidR="00F07178">
          <w:rPr>
            <w:noProof/>
            <w:webHidden/>
          </w:rPr>
          <w:fldChar w:fldCharType="begin"/>
        </w:r>
        <w:r w:rsidR="00F07178">
          <w:rPr>
            <w:noProof/>
            <w:webHidden/>
          </w:rPr>
          <w:instrText xml:space="preserve"> PAGEREF _Toc435450883 \h </w:instrText>
        </w:r>
        <w:r w:rsidR="00F07178">
          <w:rPr>
            <w:noProof/>
            <w:webHidden/>
          </w:rPr>
        </w:r>
        <w:r w:rsidR="00F07178">
          <w:rPr>
            <w:noProof/>
            <w:webHidden/>
          </w:rPr>
          <w:fldChar w:fldCharType="separate"/>
        </w:r>
        <w:r w:rsidR="00F07178">
          <w:rPr>
            <w:noProof/>
            <w:webHidden/>
          </w:rPr>
          <w:t>70</w:t>
        </w:r>
        <w:r w:rsidR="00F07178">
          <w:rPr>
            <w:noProof/>
            <w:webHidden/>
          </w:rPr>
          <w:fldChar w:fldCharType="end"/>
        </w:r>
      </w:hyperlink>
    </w:p>
    <w:p w14:paraId="43FEA74E" w14:textId="77777777" w:rsidR="00F07178" w:rsidRDefault="00870C31">
      <w:pPr>
        <w:pStyle w:val="40"/>
        <w:tabs>
          <w:tab w:val="right" w:leader="dot" w:pos="88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35450884" w:history="1">
        <w:r w:rsidR="00F07178" w:rsidRPr="007F08DE">
          <w:rPr>
            <w:rStyle w:val="a9"/>
            <w:rFonts w:ascii="宋体" w:hAnsi="宋体"/>
            <w:noProof/>
          </w:rPr>
          <w:t>2.1.10.2</w:t>
        </w:r>
        <w:r w:rsidR="00F07178" w:rsidRPr="007F08DE">
          <w:rPr>
            <w:rStyle w:val="a9"/>
            <w:rFonts w:hint="eastAsia"/>
            <w:noProof/>
          </w:rPr>
          <w:t xml:space="preserve"> </w:t>
        </w:r>
        <w:r w:rsidR="00F07178" w:rsidRPr="007F08DE">
          <w:rPr>
            <w:rStyle w:val="a9"/>
            <w:rFonts w:hint="eastAsia"/>
            <w:noProof/>
          </w:rPr>
          <w:t>物品库存（</w:t>
        </w:r>
        <w:r w:rsidR="00F07178" w:rsidRPr="007F08DE">
          <w:rPr>
            <w:rStyle w:val="a9"/>
            <w:noProof/>
          </w:rPr>
          <w:t>ITEM_QUANTITY</w:t>
        </w:r>
        <w:r w:rsidR="00F07178" w:rsidRPr="007F08DE">
          <w:rPr>
            <w:rStyle w:val="a9"/>
            <w:rFonts w:hint="eastAsia"/>
            <w:noProof/>
          </w:rPr>
          <w:t>）</w:t>
        </w:r>
        <w:r w:rsidR="00F07178">
          <w:rPr>
            <w:noProof/>
            <w:webHidden/>
          </w:rPr>
          <w:tab/>
        </w:r>
        <w:r w:rsidR="00F07178">
          <w:rPr>
            <w:noProof/>
            <w:webHidden/>
          </w:rPr>
          <w:fldChar w:fldCharType="begin"/>
        </w:r>
        <w:r w:rsidR="00F07178">
          <w:rPr>
            <w:noProof/>
            <w:webHidden/>
          </w:rPr>
          <w:instrText xml:space="preserve"> PAGEREF _Toc435450884 \h </w:instrText>
        </w:r>
        <w:r w:rsidR="00F07178">
          <w:rPr>
            <w:noProof/>
            <w:webHidden/>
          </w:rPr>
        </w:r>
        <w:r w:rsidR="00F07178">
          <w:rPr>
            <w:noProof/>
            <w:webHidden/>
          </w:rPr>
          <w:fldChar w:fldCharType="separate"/>
        </w:r>
        <w:r w:rsidR="00F07178">
          <w:rPr>
            <w:noProof/>
            <w:webHidden/>
          </w:rPr>
          <w:t>71</w:t>
        </w:r>
        <w:r w:rsidR="00F07178">
          <w:rPr>
            <w:noProof/>
            <w:webHidden/>
          </w:rPr>
          <w:fldChar w:fldCharType="end"/>
        </w:r>
      </w:hyperlink>
    </w:p>
    <w:p w14:paraId="1B6528F7" w14:textId="77777777" w:rsidR="00F07178" w:rsidRDefault="00870C31">
      <w:pPr>
        <w:pStyle w:val="40"/>
        <w:tabs>
          <w:tab w:val="right" w:leader="dot" w:pos="88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35450885" w:history="1">
        <w:r w:rsidR="00F07178" w:rsidRPr="007F08DE">
          <w:rPr>
            <w:rStyle w:val="a9"/>
            <w:rFonts w:ascii="宋体" w:hAnsi="宋体"/>
            <w:noProof/>
          </w:rPr>
          <w:t>2.1.10.3</w:t>
        </w:r>
        <w:r w:rsidR="00F07178" w:rsidRPr="007F08DE">
          <w:rPr>
            <w:rStyle w:val="a9"/>
            <w:rFonts w:hint="eastAsia"/>
            <w:noProof/>
          </w:rPr>
          <w:t xml:space="preserve"> </w:t>
        </w:r>
        <w:r w:rsidR="00F07178" w:rsidRPr="007F08DE">
          <w:rPr>
            <w:rStyle w:val="a9"/>
            <w:rFonts w:hint="eastAsia"/>
            <w:noProof/>
          </w:rPr>
          <w:t>物品入库（</w:t>
        </w:r>
        <w:r w:rsidR="00F07178" w:rsidRPr="007F08DE">
          <w:rPr>
            <w:rStyle w:val="a9"/>
            <w:noProof/>
          </w:rPr>
          <w:t>ITEM_RECEIPT</w:t>
        </w:r>
        <w:r w:rsidR="00F07178" w:rsidRPr="007F08DE">
          <w:rPr>
            <w:rStyle w:val="a9"/>
            <w:rFonts w:hint="eastAsia"/>
            <w:noProof/>
          </w:rPr>
          <w:t>）</w:t>
        </w:r>
        <w:r w:rsidR="00F07178">
          <w:rPr>
            <w:noProof/>
            <w:webHidden/>
          </w:rPr>
          <w:tab/>
        </w:r>
        <w:r w:rsidR="00F07178">
          <w:rPr>
            <w:noProof/>
            <w:webHidden/>
          </w:rPr>
          <w:fldChar w:fldCharType="begin"/>
        </w:r>
        <w:r w:rsidR="00F07178">
          <w:rPr>
            <w:noProof/>
            <w:webHidden/>
          </w:rPr>
          <w:instrText xml:space="preserve"> PAGEREF _Toc435450885 \h </w:instrText>
        </w:r>
        <w:r w:rsidR="00F07178">
          <w:rPr>
            <w:noProof/>
            <w:webHidden/>
          </w:rPr>
        </w:r>
        <w:r w:rsidR="00F07178">
          <w:rPr>
            <w:noProof/>
            <w:webHidden/>
          </w:rPr>
          <w:fldChar w:fldCharType="separate"/>
        </w:r>
        <w:r w:rsidR="00F07178">
          <w:rPr>
            <w:noProof/>
            <w:webHidden/>
          </w:rPr>
          <w:t>72</w:t>
        </w:r>
        <w:r w:rsidR="00F07178">
          <w:rPr>
            <w:noProof/>
            <w:webHidden/>
          </w:rPr>
          <w:fldChar w:fldCharType="end"/>
        </w:r>
      </w:hyperlink>
    </w:p>
    <w:p w14:paraId="12E1461A" w14:textId="77777777" w:rsidR="00F07178" w:rsidRDefault="00870C31">
      <w:pPr>
        <w:pStyle w:val="40"/>
        <w:tabs>
          <w:tab w:val="right" w:leader="dot" w:pos="88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35450886" w:history="1">
        <w:r w:rsidR="00F07178" w:rsidRPr="007F08DE">
          <w:rPr>
            <w:rStyle w:val="a9"/>
            <w:rFonts w:ascii="宋体" w:hAnsi="宋体"/>
            <w:noProof/>
          </w:rPr>
          <w:t>2.1.10.4</w:t>
        </w:r>
        <w:r w:rsidR="00F07178" w:rsidRPr="007F08DE">
          <w:rPr>
            <w:rStyle w:val="a9"/>
            <w:rFonts w:hint="eastAsia"/>
            <w:noProof/>
          </w:rPr>
          <w:t xml:space="preserve"> </w:t>
        </w:r>
        <w:r w:rsidR="00F07178" w:rsidRPr="007F08DE">
          <w:rPr>
            <w:rStyle w:val="a9"/>
            <w:rFonts w:hint="eastAsia"/>
            <w:noProof/>
          </w:rPr>
          <w:t>物品入库明细（</w:t>
        </w:r>
        <w:r w:rsidR="00F07178" w:rsidRPr="007F08DE">
          <w:rPr>
            <w:rStyle w:val="a9"/>
            <w:noProof/>
          </w:rPr>
          <w:t>ITEM_RECEIPT_DETAIL</w:t>
        </w:r>
        <w:r w:rsidR="00F07178" w:rsidRPr="007F08DE">
          <w:rPr>
            <w:rStyle w:val="a9"/>
            <w:rFonts w:hint="eastAsia"/>
            <w:noProof/>
          </w:rPr>
          <w:t>）</w:t>
        </w:r>
        <w:r w:rsidR="00F07178">
          <w:rPr>
            <w:noProof/>
            <w:webHidden/>
          </w:rPr>
          <w:tab/>
        </w:r>
        <w:r w:rsidR="00F07178">
          <w:rPr>
            <w:noProof/>
            <w:webHidden/>
          </w:rPr>
          <w:fldChar w:fldCharType="begin"/>
        </w:r>
        <w:r w:rsidR="00F07178">
          <w:rPr>
            <w:noProof/>
            <w:webHidden/>
          </w:rPr>
          <w:instrText xml:space="preserve"> PAGEREF _Toc435450886 \h </w:instrText>
        </w:r>
        <w:r w:rsidR="00F07178">
          <w:rPr>
            <w:noProof/>
            <w:webHidden/>
          </w:rPr>
        </w:r>
        <w:r w:rsidR="00F07178">
          <w:rPr>
            <w:noProof/>
            <w:webHidden/>
          </w:rPr>
          <w:fldChar w:fldCharType="separate"/>
        </w:r>
        <w:r w:rsidR="00F07178">
          <w:rPr>
            <w:noProof/>
            <w:webHidden/>
          </w:rPr>
          <w:t>73</w:t>
        </w:r>
        <w:r w:rsidR="00F07178">
          <w:rPr>
            <w:noProof/>
            <w:webHidden/>
          </w:rPr>
          <w:fldChar w:fldCharType="end"/>
        </w:r>
      </w:hyperlink>
    </w:p>
    <w:p w14:paraId="674B1A07" w14:textId="77777777" w:rsidR="00F07178" w:rsidRDefault="00870C31">
      <w:pPr>
        <w:pStyle w:val="40"/>
        <w:tabs>
          <w:tab w:val="right" w:leader="dot" w:pos="88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35450887" w:history="1">
        <w:r w:rsidR="00F07178" w:rsidRPr="007F08DE">
          <w:rPr>
            <w:rStyle w:val="a9"/>
            <w:rFonts w:ascii="宋体" w:hAnsi="宋体"/>
            <w:noProof/>
          </w:rPr>
          <w:t>2.1.10.5</w:t>
        </w:r>
        <w:r w:rsidR="00F07178" w:rsidRPr="007F08DE">
          <w:rPr>
            <w:rStyle w:val="a9"/>
            <w:rFonts w:hint="eastAsia"/>
            <w:noProof/>
          </w:rPr>
          <w:t xml:space="preserve"> </w:t>
        </w:r>
        <w:r w:rsidR="00F07178" w:rsidRPr="007F08DE">
          <w:rPr>
            <w:rStyle w:val="a9"/>
            <w:rFonts w:hint="eastAsia"/>
            <w:noProof/>
          </w:rPr>
          <w:t>物品出库（</w:t>
        </w:r>
        <w:r w:rsidR="00F07178" w:rsidRPr="007F08DE">
          <w:rPr>
            <w:rStyle w:val="a9"/>
            <w:noProof/>
          </w:rPr>
          <w:t>ITEM_ISSUE</w:t>
        </w:r>
        <w:r w:rsidR="00F07178" w:rsidRPr="007F08DE">
          <w:rPr>
            <w:rStyle w:val="a9"/>
            <w:rFonts w:hint="eastAsia"/>
            <w:noProof/>
          </w:rPr>
          <w:t>）</w:t>
        </w:r>
        <w:r w:rsidR="00F07178">
          <w:rPr>
            <w:noProof/>
            <w:webHidden/>
          </w:rPr>
          <w:tab/>
        </w:r>
        <w:r w:rsidR="00F07178">
          <w:rPr>
            <w:noProof/>
            <w:webHidden/>
          </w:rPr>
          <w:fldChar w:fldCharType="begin"/>
        </w:r>
        <w:r w:rsidR="00F07178">
          <w:rPr>
            <w:noProof/>
            <w:webHidden/>
          </w:rPr>
          <w:instrText xml:space="preserve"> PAGEREF _Toc435450887 \h </w:instrText>
        </w:r>
        <w:r w:rsidR="00F07178">
          <w:rPr>
            <w:noProof/>
            <w:webHidden/>
          </w:rPr>
        </w:r>
        <w:r w:rsidR="00F07178">
          <w:rPr>
            <w:noProof/>
            <w:webHidden/>
          </w:rPr>
          <w:fldChar w:fldCharType="separate"/>
        </w:r>
        <w:r w:rsidR="00F07178">
          <w:rPr>
            <w:noProof/>
            <w:webHidden/>
          </w:rPr>
          <w:t>73</w:t>
        </w:r>
        <w:r w:rsidR="00F07178">
          <w:rPr>
            <w:noProof/>
            <w:webHidden/>
          </w:rPr>
          <w:fldChar w:fldCharType="end"/>
        </w:r>
      </w:hyperlink>
    </w:p>
    <w:p w14:paraId="47325C6E" w14:textId="77777777" w:rsidR="00F07178" w:rsidRDefault="00870C31">
      <w:pPr>
        <w:pStyle w:val="40"/>
        <w:tabs>
          <w:tab w:val="right" w:leader="dot" w:pos="88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35450888" w:history="1">
        <w:r w:rsidR="00F07178" w:rsidRPr="007F08DE">
          <w:rPr>
            <w:rStyle w:val="a9"/>
            <w:rFonts w:ascii="宋体" w:hAnsi="宋体"/>
            <w:noProof/>
          </w:rPr>
          <w:t>2.1.10.6</w:t>
        </w:r>
        <w:r w:rsidR="00F07178" w:rsidRPr="007F08DE">
          <w:rPr>
            <w:rStyle w:val="a9"/>
            <w:rFonts w:hint="eastAsia"/>
            <w:noProof/>
          </w:rPr>
          <w:t xml:space="preserve"> </w:t>
        </w:r>
        <w:r w:rsidR="00F07178" w:rsidRPr="007F08DE">
          <w:rPr>
            <w:rStyle w:val="a9"/>
            <w:rFonts w:hint="eastAsia"/>
            <w:noProof/>
          </w:rPr>
          <w:t>物品出库明细（</w:t>
        </w:r>
        <w:r w:rsidR="00F07178" w:rsidRPr="007F08DE">
          <w:rPr>
            <w:rStyle w:val="a9"/>
            <w:noProof/>
          </w:rPr>
          <w:t>ITEM_ISSUE_DETAIL</w:t>
        </w:r>
        <w:r w:rsidR="00F07178" w:rsidRPr="007F08DE">
          <w:rPr>
            <w:rStyle w:val="a9"/>
            <w:rFonts w:hint="eastAsia"/>
            <w:noProof/>
          </w:rPr>
          <w:t>）</w:t>
        </w:r>
        <w:r w:rsidR="00F07178">
          <w:rPr>
            <w:noProof/>
            <w:webHidden/>
          </w:rPr>
          <w:tab/>
        </w:r>
        <w:r w:rsidR="00F07178">
          <w:rPr>
            <w:noProof/>
            <w:webHidden/>
          </w:rPr>
          <w:fldChar w:fldCharType="begin"/>
        </w:r>
        <w:r w:rsidR="00F07178">
          <w:rPr>
            <w:noProof/>
            <w:webHidden/>
          </w:rPr>
          <w:instrText xml:space="preserve"> PAGEREF _Toc435450888 \h </w:instrText>
        </w:r>
        <w:r w:rsidR="00F07178">
          <w:rPr>
            <w:noProof/>
            <w:webHidden/>
          </w:rPr>
        </w:r>
        <w:r w:rsidR="00F07178">
          <w:rPr>
            <w:noProof/>
            <w:webHidden/>
          </w:rPr>
          <w:fldChar w:fldCharType="separate"/>
        </w:r>
        <w:r w:rsidR="00F07178">
          <w:rPr>
            <w:noProof/>
            <w:webHidden/>
          </w:rPr>
          <w:t>74</w:t>
        </w:r>
        <w:r w:rsidR="00F07178">
          <w:rPr>
            <w:noProof/>
            <w:webHidden/>
          </w:rPr>
          <w:fldChar w:fldCharType="end"/>
        </w:r>
      </w:hyperlink>
    </w:p>
    <w:p w14:paraId="7210B249" w14:textId="77777777" w:rsidR="00F07178" w:rsidRDefault="00870C31">
      <w:pPr>
        <w:pStyle w:val="40"/>
        <w:tabs>
          <w:tab w:val="right" w:leader="dot" w:pos="88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35450889" w:history="1">
        <w:r w:rsidR="00F07178" w:rsidRPr="007F08DE">
          <w:rPr>
            <w:rStyle w:val="a9"/>
            <w:rFonts w:ascii="宋体" w:hAnsi="宋体"/>
            <w:noProof/>
          </w:rPr>
          <w:t>2.1.10.7</w:t>
        </w:r>
        <w:r w:rsidR="00F07178" w:rsidRPr="007F08DE">
          <w:rPr>
            <w:rStyle w:val="a9"/>
            <w:rFonts w:hint="eastAsia"/>
            <w:noProof/>
          </w:rPr>
          <w:t xml:space="preserve"> </w:t>
        </w:r>
        <w:r w:rsidR="00F07178" w:rsidRPr="007F08DE">
          <w:rPr>
            <w:rStyle w:val="a9"/>
            <w:rFonts w:hint="eastAsia"/>
            <w:noProof/>
          </w:rPr>
          <w:t>物品盘点（</w:t>
        </w:r>
        <w:r w:rsidR="00F07178" w:rsidRPr="007F08DE">
          <w:rPr>
            <w:rStyle w:val="a9"/>
            <w:noProof/>
          </w:rPr>
          <w:t>ITEM_CHECK</w:t>
        </w:r>
        <w:r w:rsidR="00F07178" w:rsidRPr="007F08DE">
          <w:rPr>
            <w:rStyle w:val="a9"/>
            <w:rFonts w:hint="eastAsia"/>
            <w:noProof/>
          </w:rPr>
          <w:t>）</w:t>
        </w:r>
        <w:r w:rsidR="00F07178">
          <w:rPr>
            <w:noProof/>
            <w:webHidden/>
          </w:rPr>
          <w:tab/>
        </w:r>
        <w:r w:rsidR="00F07178">
          <w:rPr>
            <w:noProof/>
            <w:webHidden/>
          </w:rPr>
          <w:fldChar w:fldCharType="begin"/>
        </w:r>
        <w:r w:rsidR="00F07178">
          <w:rPr>
            <w:noProof/>
            <w:webHidden/>
          </w:rPr>
          <w:instrText xml:space="preserve"> PAGEREF _Toc435450889 \h </w:instrText>
        </w:r>
        <w:r w:rsidR="00F07178">
          <w:rPr>
            <w:noProof/>
            <w:webHidden/>
          </w:rPr>
        </w:r>
        <w:r w:rsidR="00F07178">
          <w:rPr>
            <w:noProof/>
            <w:webHidden/>
          </w:rPr>
          <w:fldChar w:fldCharType="separate"/>
        </w:r>
        <w:r w:rsidR="00F07178">
          <w:rPr>
            <w:noProof/>
            <w:webHidden/>
          </w:rPr>
          <w:t>75</w:t>
        </w:r>
        <w:r w:rsidR="00F07178">
          <w:rPr>
            <w:noProof/>
            <w:webHidden/>
          </w:rPr>
          <w:fldChar w:fldCharType="end"/>
        </w:r>
      </w:hyperlink>
    </w:p>
    <w:p w14:paraId="0594A1EB" w14:textId="77777777" w:rsidR="00F07178" w:rsidRDefault="00870C31">
      <w:pPr>
        <w:pStyle w:val="40"/>
        <w:tabs>
          <w:tab w:val="right" w:leader="dot" w:pos="88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35450890" w:history="1">
        <w:r w:rsidR="00F07178" w:rsidRPr="007F08DE">
          <w:rPr>
            <w:rStyle w:val="a9"/>
            <w:rFonts w:ascii="宋体" w:hAnsi="宋体"/>
            <w:noProof/>
          </w:rPr>
          <w:t>2.1.10.8</w:t>
        </w:r>
        <w:r w:rsidR="00F07178" w:rsidRPr="007F08DE">
          <w:rPr>
            <w:rStyle w:val="a9"/>
            <w:rFonts w:hint="eastAsia"/>
            <w:noProof/>
          </w:rPr>
          <w:t xml:space="preserve"> </w:t>
        </w:r>
        <w:r w:rsidR="00F07178" w:rsidRPr="007F08DE">
          <w:rPr>
            <w:rStyle w:val="a9"/>
            <w:rFonts w:hint="eastAsia"/>
            <w:noProof/>
          </w:rPr>
          <w:t>物品盘点前明细（</w:t>
        </w:r>
        <w:r w:rsidR="00F07178" w:rsidRPr="007F08DE">
          <w:rPr>
            <w:rStyle w:val="a9"/>
            <w:noProof/>
          </w:rPr>
          <w:t>ITEM_CHECK_DETAIL_BE</w:t>
        </w:r>
        <w:r w:rsidR="00F07178" w:rsidRPr="007F08DE">
          <w:rPr>
            <w:rStyle w:val="a9"/>
            <w:rFonts w:hint="eastAsia"/>
            <w:noProof/>
          </w:rPr>
          <w:t>）</w:t>
        </w:r>
        <w:r w:rsidR="00F07178">
          <w:rPr>
            <w:noProof/>
            <w:webHidden/>
          </w:rPr>
          <w:tab/>
        </w:r>
        <w:r w:rsidR="00F07178">
          <w:rPr>
            <w:noProof/>
            <w:webHidden/>
          </w:rPr>
          <w:fldChar w:fldCharType="begin"/>
        </w:r>
        <w:r w:rsidR="00F07178">
          <w:rPr>
            <w:noProof/>
            <w:webHidden/>
          </w:rPr>
          <w:instrText xml:space="preserve"> PAGEREF _Toc435450890 \h </w:instrText>
        </w:r>
        <w:r w:rsidR="00F07178">
          <w:rPr>
            <w:noProof/>
            <w:webHidden/>
          </w:rPr>
        </w:r>
        <w:r w:rsidR="00F07178">
          <w:rPr>
            <w:noProof/>
            <w:webHidden/>
          </w:rPr>
          <w:fldChar w:fldCharType="separate"/>
        </w:r>
        <w:r w:rsidR="00F07178">
          <w:rPr>
            <w:noProof/>
            <w:webHidden/>
          </w:rPr>
          <w:t>76</w:t>
        </w:r>
        <w:r w:rsidR="00F07178">
          <w:rPr>
            <w:noProof/>
            <w:webHidden/>
          </w:rPr>
          <w:fldChar w:fldCharType="end"/>
        </w:r>
      </w:hyperlink>
    </w:p>
    <w:p w14:paraId="3214708A" w14:textId="77777777" w:rsidR="00F07178" w:rsidRDefault="00870C31">
      <w:pPr>
        <w:pStyle w:val="40"/>
        <w:tabs>
          <w:tab w:val="right" w:leader="dot" w:pos="88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35450891" w:history="1">
        <w:r w:rsidR="00F07178" w:rsidRPr="007F08DE">
          <w:rPr>
            <w:rStyle w:val="a9"/>
            <w:rFonts w:ascii="宋体" w:hAnsi="宋体"/>
            <w:noProof/>
          </w:rPr>
          <w:t>2.1.10.9</w:t>
        </w:r>
        <w:r w:rsidR="00F07178" w:rsidRPr="007F08DE">
          <w:rPr>
            <w:rStyle w:val="a9"/>
            <w:rFonts w:hint="eastAsia"/>
            <w:noProof/>
          </w:rPr>
          <w:t xml:space="preserve"> </w:t>
        </w:r>
        <w:r w:rsidR="00F07178" w:rsidRPr="007F08DE">
          <w:rPr>
            <w:rStyle w:val="a9"/>
            <w:rFonts w:hint="eastAsia"/>
            <w:noProof/>
          </w:rPr>
          <w:t>物品盘点后明细（</w:t>
        </w:r>
        <w:r w:rsidR="00F07178" w:rsidRPr="007F08DE">
          <w:rPr>
            <w:rStyle w:val="a9"/>
            <w:noProof/>
          </w:rPr>
          <w:t>ITEM_CHECK_DETAIL_AF</w:t>
        </w:r>
        <w:r w:rsidR="00F07178" w:rsidRPr="007F08DE">
          <w:rPr>
            <w:rStyle w:val="a9"/>
            <w:rFonts w:hint="eastAsia"/>
            <w:noProof/>
          </w:rPr>
          <w:t>）</w:t>
        </w:r>
        <w:r w:rsidR="00F07178">
          <w:rPr>
            <w:noProof/>
            <w:webHidden/>
          </w:rPr>
          <w:tab/>
        </w:r>
        <w:r w:rsidR="00F07178">
          <w:rPr>
            <w:noProof/>
            <w:webHidden/>
          </w:rPr>
          <w:fldChar w:fldCharType="begin"/>
        </w:r>
        <w:r w:rsidR="00F07178">
          <w:rPr>
            <w:noProof/>
            <w:webHidden/>
          </w:rPr>
          <w:instrText xml:space="preserve"> PAGEREF _Toc435450891 \h </w:instrText>
        </w:r>
        <w:r w:rsidR="00F07178">
          <w:rPr>
            <w:noProof/>
            <w:webHidden/>
          </w:rPr>
        </w:r>
        <w:r w:rsidR="00F07178">
          <w:rPr>
            <w:noProof/>
            <w:webHidden/>
          </w:rPr>
          <w:fldChar w:fldCharType="separate"/>
        </w:r>
        <w:r w:rsidR="00F07178">
          <w:rPr>
            <w:noProof/>
            <w:webHidden/>
          </w:rPr>
          <w:t>76</w:t>
        </w:r>
        <w:r w:rsidR="00F07178">
          <w:rPr>
            <w:noProof/>
            <w:webHidden/>
          </w:rPr>
          <w:fldChar w:fldCharType="end"/>
        </w:r>
      </w:hyperlink>
    </w:p>
    <w:p w14:paraId="552E3280" w14:textId="77777777" w:rsidR="00F07178" w:rsidRDefault="00870C31">
      <w:pPr>
        <w:pStyle w:val="40"/>
        <w:tabs>
          <w:tab w:val="right" w:leader="dot" w:pos="88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35450892" w:history="1">
        <w:r w:rsidR="00F07178" w:rsidRPr="007F08DE">
          <w:rPr>
            <w:rStyle w:val="a9"/>
            <w:rFonts w:ascii="宋体" w:hAnsi="宋体"/>
            <w:noProof/>
          </w:rPr>
          <w:t>2.1.10.10</w:t>
        </w:r>
        <w:r w:rsidR="00F07178" w:rsidRPr="007F08DE">
          <w:rPr>
            <w:rStyle w:val="a9"/>
            <w:rFonts w:hint="eastAsia"/>
            <w:noProof/>
          </w:rPr>
          <w:t xml:space="preserve"> </w:t>
        </w:r>
        <w:r w:rsidR="00F07178" w:rsidRPr="007F08DE">
          <w:rPr>
            <w:rStyle w:val="a9"/>
            <w:rFonts w:hint="eastAsia"/>
            <w:noProof/>
          </w:rPr>
          <w:t>物品损毁登记（</w:t>
        </w:r>
        <w:r w:rsidR="00F07178" w:rsidRPr="007F08DE">
          <w:rPr>
            <w:rStyle w:val="a9"/>
            <w:noProof/>
          </w:rPr>
          <w:t>ITEM_DAMAGE</w:t>
        </w:r>
        <w:r w:rsidR="00F07178" w:rsidRPr="007F08DE">
          <w:rPr>
            <w:rStyle w:val="a9"/>
            <w:rFonts w:hint="eastAsia"/>
            <w:noProof/>
          </w:rPr>
          <w:t>）</w:t>
        </w:r>
        <w:r w:rsidR="00F07178">
          <w:rPr>
            <w:noProof/>
            <w:webHidden/>
          </w:rPr>
          <w:tab/>
        </w:r>
        <w:r w:rsidR="00F07178">
          <w:rPr>
            <w:noProof/>
            <w:webHidden/>
          </w:rPr>
          <w:fldChar w:fldCharType="begin"/>
        </w:r>
        <w:r w:rsidR="00F07178">
          <w:rPr>
            <w:noProof/>
            <w:webHidden/>
          </w:rPr>
          <w:instrText xml:space="preserve"> PAGEREF _Toc435450892 \h </w:instrText>
        </w:r>
        <w:r w:rsidR="00F07178">
          <w:rPr>
            <w:noProof/>
            <w:webHidden/>
          </w:rPr>
        </w:r>
        <w:r w:rsidR="00F07178">
          <w:rPr>
            <w:noProof/>
            <w:webHidden/>
          </w:rPr>
          <w:fldChar w:fldCharType="separate"/>
        </w:r>
        <w:r w:rsidR="00F07178">
          <w:rPr>
            <w:noProof/>
            <w:webHidden/>
          </w:rPr>
          <w:t>77</w:t>
        </w:r>
        <w:r w:rsidR="00F07178">
          <w:rPr>
            <w:noProof/>
            <w:webHidden/>
          </w:rPr>
          <w:fldChar w:fldCharType="end"/>
        </w:r>
      </w:hyperlink>
    </w:p>
    <w:p w14:paraId="68544691" w14:textId="77777777" w:rsidR="00F07178" w:rsidRDefault="00870C31">
      <w:pPr>
        <w:pStyle w:val="30"/>
        <w:tabs>
          <w:tab w:val="right" w:leader="dot" w:pos="88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35450893" w:history="1">
        <w:r w:rsidR="00F07178" w:rsidRPr="007F08DE">
          <w:rPr>
            <w:rStyle w:val="a9"/>
            <w:rFonts w:ascii="宋体" w:hAnsi="宋体"/>
            <w:noProof/>
          </w:rPr>
          <w:t>2.1.11</w:t>
        </w:r>
        <w:r w:rsidR="00F07178" w:rsidRPr="007F08DE">
          <w:rPr>
            <w:rStyle w:val="a9"/>
            <w:rFonts w:hint="eastAsia"/>
            <w:noProof/>
          </w:rPr>
          <w:t xml:space="preserve"> </w:t>
        </w:r>
        <w:r w:rsidR="00F07178" w:rsidRPr="007F08DE">
          <w:rPr>
            <w:rStyle w:val="a9"/>
            <w:rFonts w:hint="eastAsia"/>
            <w:noProof/>
          </w:rPr>
          <w:t>历史数据</w:t>
        </w:r>
        <w:r w:rsidR="00F07178">
          <w:rPr>
            <w:noProof/>
            <w:webHidden/>
          </w:rPr>
          <w:tab/>
        </w:r>
        <w:r w:rsidR="00F07178">
          <w:rPr>
            <w:noProof/>
            <w:webHidden/>
          </w:rPr>
          <w:fldChar w:fldCharType="begin"/>
        </w:r>
        <w:r w:rsidR="00F07178">
          <w:rPr>
            <w:noProof/>
            <w:webHidden/>
          </w:rPr>
          <w:instrText xml:space="preserve"> PAGEREF _Toc435450893 \h </w:instrText>
        </w:r>
        <w:r w:rsidR="00F07178">
          <w:rPr>
            <w:noProof/>
            <w:webHidden/>
          </w:rPr>
        </w:r>
        <w:r w:rsidR="00F07178">
          <w:rPr>
            <w:noProof/>
            <w:webHidden/>
          </w:rPr>
          <w:fldChar w:fldCharType="separate"/>
        </w:r>
        <w:r w:rsidR="00F07178">
          <w:rPr>
            <w:noProof/>
            <w:webHidden/>
          </w:rPr>
          <w:t>78</w:t>
        </w:r>
        <w:r w:rsidR="00F07178">
          <w:rPr>
            <w:noProof/>
            <w:webHidden/>
          </w:rPr>
          <w:fldChar w:fldCharType="end"/>
        </w:r>
      </w:hyperlink>
    </w:p>
    <w:p w14:paraId="0424225D" w14:textId="77777777" w:rsidR="00F07178" w:rsidRDefault="00870C31">
      <w:pPr>
        <w:pStyle w:val="40"/>
        <w:tabs>
          <w:tab w:val="right" w:leader="dot" w:pos="88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35450894" w:history="1">
        <w:r w:rsidR="00F07178" w:rsidRPr="007F08DE">
          <w:rPr>
            <w:rStyle w:val="a9"/>
            <w:rFonts w:ascii="宋体" w:hAnsi="宋体"/>
            <w:noProof/>
          </w:rPr>
          <w:t>2.1.11.1</w:t>
        </w:r>
        <w:r w:rsidR="00F07178" w:rsidRPr="007F08DE">
          <w:rPr>
            <w:rStyle w:val="a9"/>
            <w:rFonts w:hint="eastAsia"/>
            <w:noProof/>
          </w:rPr>
          <w:t xml:space="preserve"> </w:t>
        </w:r>
        <w:r w:rsidR="00F07178" w:rsidRPr="007F08DE">
          <w:rPr>
            <w:rStyle w:val="a9"/>
            <w:rFonts w:hint="eastAsia"/>
            <w:noProof/>
          </w:rPr>
          <w:t>库存历史（</w:t>
        </w:r>
        <w:r w:rsidR="00F07178" w:rsidRPr="007F08DE">
          <w:rPr>
            <w:rStyle w:val="a9"/>
            <w:noProof/>
          </w:rPr>
          <w:t>HIS_LOTTERY_INVENTORY</w:t>
        </w:r>
        <w:r w:rsidR="00F07178" w:rsidRPr="007F08DE">
          <w:rPr>
            <w:rStyle w:val="a9"/>
            <w:rFonts w:hint="eastAsia"/>
            <w:noProof/>
          </w:rPr>
          <w:t>）</w:t>
        </w:r>
        <w:r w:rsidR="00F07178">
          <w:rPr>
            <w:noProof/>
            <w:webHidden/>
          </w:rPr>
          <w:tab/>
        </w:r>
        <w:r w:rsidR="00F07178">
          <w:rPr>
            <w:noProof/>
            <w:webHidden/>
          </w:rPr>
          <w:fldChar w:fldCharType="begin"/>
        </w:r>
        <w:r w:rsidR="00F07178">
          <w:rPr>
            <w:noProof/>
            <w:webHidden/>
          </w:rPr>
          <w:instrText xml:space="preserve"> PAGEREF _Toc435450894 \h </w:instrText>
        </w:r>
        <w:r w:rsidR="00F07178">
          <w:rPr>
            <w:noProof/>
            <w:webHidden/>
          </w:rPr>
        </w:r>
        <w:r w:rsidR="00F07178">
          <w:rPr>
            <w:noProof/>
            <w:webHidden/>
          </w:rPr>
          <w:fldChar w:fldCharType="separate"/>
        </w:r>
        <w:r w:rsidR="00F07178">
          <w:rPr>
            <w:noProof/>
            <w:webHidden/>
          </w:rPr>
          <w:t>78</w:t>
        </w:r>
        <w:r w:rsidR="00F07178">
          <w:rPr>
            <w:noProof/>
            <w:webHidden/>
          </w:rPr>
          <w:fldChar w:fldCharType="end"/>
        </w:r>
      </w:hyperlink>
    </w:p>
    <w:p w14:paraId="7946FCA9" w14:textId="77777777" w:rsidR="00F07178" w:rsidRDefault="00870C31">
      <w:pPr>
        <w:pStyle w:val="40"/>
        <w:tabs>
          <w:tab w:val="right" w:leader="dot" w:pos="88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35450895" w:history="1">
        <w:r w:rsidR="00F07178" w:rsidRPr="007F08DE">
          <w:rPr>
            <w:rStyle w:val="a9"/>
            <w:rFonts w:ascii="宋体" w:hAnsi="宋体"/>
            <w:noProof/>
          </w:rPr>
          <w:t>2.1.11.2</w:t>
        </w:r>
        <w:r w:rsidR="00F07178" w:rsidRPr="007F08DE">
          <w:rPr>
            <w:rStyle w:val="a9"/>
            <w:rFonts w:hint="eastAsia"/>
            <w:noProof/>
          </w:rPr>
          <w:t xml:space="preserve"> </w:t>
        </w:r>
        <w:r w:rsidR="00F07178" w:rsidRPr="007F08DE">
          <w:rPr>
            <w:rStyle w:val="a9"/>
            <w:rFonts w:hint="eastAsia"/>
            <w:noProof/>
          </w:rPr>
          <w:t>站点资金历史（</w:t>
        </w:r>
        <w:r w:rsidR="00F07178" w:rsidRPr="007F08DE">
          <w:rPr>
            <w:rStyle w:val="a9"/>
            <w:noProof/>
          </w:rPr>
          <w:t>HIS_AGENCY_FUND</w:t>
        </w:r>
        <w:r w:rsidR="00F07178" w:rsidRPr="007F08DE">
          <w:rPr>
            <w:rStyle w:val="a9"/>
            <w:rFonts w:hint="eastAsia"/>
            <w:noProof/>
          </w:rPr>
          <w:t>）</w:t>
        </w:r>
        <w:r w:rsidR="00F07178">
          <w:rPr>
            <w:noProof/>
            <w:webHidden/>
          </w:rPr>
          <w:tab/>
        </w:r>
        <w:r w:rsidR="00F07178">
          <w:rPr>
            <w:noProof/>
            <w:webHidden/>
          </w:rPr>
          <w:fldChar w:fldCharType="begin"/>
        </w:r>
        <w:r w:rsidR="00F07178">
          <w:rPr>
            <w:noProof/>
            <w:webHidden/>
          </w:rPr>
          <w:instrText xml:space="preserve"> PAGEREF _Toc435450895 \h </w:instrText>
        </w:r>
        <w:r w:rsidR="00F07178">
          <w:rPr>
            <w:noProof/>
            <w:webHidden/>
          </w:rPr>
        </w:r>
        <w:r w:rsidR="00F07178">
          <w:rPr>
            <w:noProof/>
            <w:webHidden/>
          </w:rPr>
          <w:fldChar w:fldCharType="separate"/>
        </w:r>
        <w:r w:rsidR="00F07178">
          <w:rPr>
            <w:noProof/>
            <w:webHidden/>
          </w:rPr>
          <w:t>79</w:t>
        </w:r>
        <w:r w:rsidR="00F07178">
          <w:rPr>
            <w:noProof/>
            <w:webHidden/>
          </w:rPr>
          <w:fldChar w:fldCharType="end"/>
        </w:r>
      </w:hyperlink>
    </w:p>
    <w:p w14:paraId="3357C60C" w14:textId="77777777" w:rsidR="00F07178" w:rsidRDefault="00870C31">
      <w:pPr>
        <w:pStyle w:val="40"/>
        <w:tabs>
          <w:tab w:val="right" w:leader="dot" w:pos="88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35450896" w:history="1">
        <w:r w:rsidR="00F07178" w:rsidRPr="007F08DE">
          <w:rPr>
            <w:rStyle w:val="a9"/>
            <w:rFonts w:ascii="宋体" w:hAnsi="宋体"/>
            <w:noProof/>
          </w:rPr>
          <w:t>2.1.11.3</w:t>
        </w:r>
        <w:r w:rsidR="00F07178" w:rsidRPr="007F08DE">
          <w:rPr>
            <w:rStyle w:val="a9"/>
            <w:rFonts w:hint="eastAsia"/>
            <w:noProof/>
          </w:rPr>
          <w:t xml:space="preserve"> </w:t>
        </w:r>
        <w:r w:rsidR="00F07178" w:rsidRPr="007F08DE">
          <w:rPr>
            <w:rStyle w:val="a9"/>
            <w:rFonts w:hint="eastAsia"/>
            <w:noProof/>
          </w:rPr>
          <w:t>销量按时间段监控（</w:t>
        </w:r>
        <w:r w:rsidR="00F07178" w:rsidRPr="007F08DE">
          <w:rPr>
            <w:rStyle w:val="a9"/>
            <w:noProof/>
          </w:rPr>
          <w:t>HIS_SALE_HOUR</w:t>
        </w:r>
        <w:r w:rsidR="00F07178" w:rsidRPr="007F08DE">
          <w:rPr>
            <w:rStyle w:val="a9"/>
            <w:rFonts w:hint="eastAsia"/>
            <w:noProof/>
          </w:rPr>
          <w:t>）</w:t>
        </w:r>
        <w:r w:rsidR="00F07178">
          <w:rPr>
            <w:noProof/>
            <w:webHidden/>
          </w:rPr>
          <w:tab/>
        </w:r>
        <w:r w:rsidR="00F07178">
          <w:rPr>
            <w:noProof/>
            <w:webHidden/>
          </w:rPr>
          <w:fldChar w:fldCharType="begin"/>
        </w:r>
        <w:r w:rsidR="00F07178">
          <w:rPr>
            <w:noProof/>
            <w:webHidden/>
          </w:rPr>
          <w:instrText xml:space="preserve"> PAGEREF _Toc435450896 \h </w:instrText>
        </w:r>
        <w:r w:rsidR="00F07178">
          <w:rPr>
            <w:noProof/>
            <w:webHidden/>
          </w:rPr>
        </w:r>
        <w:r w:rsidR="00F07178">
          <w:rPr>
            <w:noProof/>
            <w:webHidden/>
          </w:rPr>
          <w:fldChar w:fldCharType="separate"/>
        </w:r>
        <w:r w:rsidR="00F07178">
          <w:rPr>
            <w:noProof/>
            <w:webHidden/>
          </w:rPr>
          <w:t>80</w:t>
        </w:r>
        <w:r w:rsidR="00F07178">
          <w:rPr>
            <w:noProof/>
            <w:webHidden/>
          </w:rPr>
          <w:fldChar w:fldCharType="end"/>
        </w:r>
      </w:hyperlink>
    </w:p>
    <w:p w14:paraId="49558E81" w14:textId="77777777" w:rsidR="00F07178" w:rsidRDefault="00870C31">
      <w:pPr>
        <w:pStyle w:val="40"/>
        <w:tabs>
          <w:tab w:val="right" w:leader="dot" w:pos="88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35450897" w:history="1">
        <w:r w:rsidR="00F07178" w:rsidRPr="007F08DE">
          <w:rPr>
            <w:rStyle w:val="a9"/>
            <w:rFonts w:ascii="宋体" w:hAnsi="宋体"/>
            <w:noProof/>
          </w:rPr>
          <w:t>2.1.11.4</w:t>
        </w:r>
        <w:r w:rsidR="00F07178" w:rsidRPr="007F08DE">
          <w:rPr>
            <w:rStyle w:val="a9"/>
            <w:rFonts w:hint="eastAsia"/>
            <w:noProof/>
          </w:rPr>
          <w:t xml:space="preserve"> </w:t>
        </w:r>
        <w:r w:rsidR="00F07178" w:rsidRPr="007F08DE">
          <w:rPr>
            <w:rStyle w:val="a9"/>
            <w:rFonts w:hint="eastAsia"/>
            <w:noProof/>
          </w:rPr>
          <w:t>销量按时间段监控之销售站排行（</w:t>
        </w:r>
        <w:r w:rsidR="00F07178" w:rsidRPr="007F08DE">
          <w:rPr>
            <w:rStyle w:val="a9"/>
            <w:noProof/>
          </w:rPr>
          <w:t>HIS_SALE_HOUR_AGENCY</w:t>
        </w:r>
        <w:r w:rsidR="00F07178" w:rsidRPr="007F08DE">
          <w:rPr>
            <w:rStyle w:val="a9"/>
            <w:rFonts w:hint="eastAsia"/>
            <w:noProof/>
          </w:rPr>
          <w:t>）</w:t>
        </w:r>
        <w:r w:rsidR="00F07178">
          <w:rPr>
            <w:noProof/>
            <w:webHidden/>
          </w:rPr>
          <w:tab/>
        </w:r>
        <w:r w:rsidR="00F07178">
          <w:rPr>
            <w:noProof/>
            <w:webHidden/>
          </w:rPr>
          <w:fldChar w:fldCharType="begin"/>
        </w:r>
        <w:r w:rsidR="00F07178">
          <w:rPr>
            <w:noProof/>
            <w:webHidden/>
          </w:rPr>
          <w:instrText xml:space="preserve"> PAGEREF _Toc435450897 \h </w:instrText>
        </w:r>
        <w:r w:rsidR="00F07178">
          <w:rPr>
            <w:noProof/>
            <w:webHidden/>
          </w:rPr>
        </w:r>
        <w:r w:rsidR="00F07178">
          <w:rPr>
            <w:noProof/>
            <w:webHidden/>
          </w:rPr>
          <w:fldChar w:fldCharType="separate"/>
        </w:r>
        <w:r w:rsidR="00F07178">
          <w:rPr>
            <w:noProof/>
            <w:webHidden/>
          </w:rPr>
          <w:t>81</w:t>
        </w:r>
        <w:r w:rsidR="00F07178">
          <w:rPr>
            <w:noProof/>
            <w:webHidden/>
          </w:rPr>
          <w:fldChar w:fldCharType="end"/>
        </w:r>
      </w:hyperlink>
    </w:p>
    <w:p w14:paraId="7248C406" w14:textId="77777777" w:rsidR="00F07178" w:rsidRDefault="00870C31">
      <w:pPr>
        <w:pStyle w:val="40"/>
        <w:tabs>
          <w:tab w:val="right" w:leader="dot" w:pos="88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35450898" w:history="1">
        <w:r w:rsidR="00F07178" w:rsidRPr="007F08DE">
          <w:rPr>
            <w:rStyle w:val="a9"/>
            <w:rFonts w:ascii="宋体" w:hAnsi="宋体"/>
            <w:noProof/>
          </w:rPr>
          <w:t>2.1.11.5</w:t>
        </w:r>
        <w:r w:rsidR="00F07178" w:rsidRPr="007F08DE">
          <w:rPr>
            <w:rStyle w:val="a9"/>
            <w:rFonts w:hint="eastAsia"/>
            <w:noProof/>
          </w:rPr>
          <w:t xml:space="preserve"> </w:t>
        </w:r>
        <w:r w:rsidR="00F07178" w:rsidRPr="007F08DE">
          <w:rPr>
            <w:rStyle w:val="a9"/>
            <w:rFonts w:hint="eastAsia"/>
            <w:noProof/>
          </w:rPr>
          <w:t>销量按部门监控（</w:t>
        </w:r>
        <w:r w:rsidR="00F07178" w:rsidRPr="007F08DE">
          <w:rPr>
            <w:rStyle w:val="a9"/>
            <w:noProof/>
          </w:rPr>
          <w:t>HIS_SALE_ORG</w:t>
        </w:r>
        <w:r w:rsidR="00F07178" w:rsidRPr="007F08DE">
          <w:rPr>
            <w:rStyle w:val="a9"/>
            <w:rFonts w:hint="eastAsia"/>
            <w:noProof/>
          </w:rPr>
          <w:t>）</w:t>
        </w:r>
        <w:r w:rsidR="00F07178">
          <w:rPr>
            <w:noProof/>
            <w:webHidden/>
          </w:rPr>
          <w:tab/>
        </w:r>
        <w:r w:rsidR="00F07178">
          <w:rPr>
            <w:noProof/>
            <w:webHidden/>
          </w:rPr>
          <w:fldChar w:fldCharType="begin"/>
        </w:r>
        <w:r w:rsidR="00F07178">
          <w:rPr>
            <w:noProof/>
            <w:webHidden/>
          </w:rPr>
          <w:instrText xml:space="preserve"> PAGEREF _Toc435450898 \h </w:instrText>
        </w:r>
        <w:r w:rsidR="00F07178">
          <w:rPr>
            <w:noProof/>
            <w:webHidden/>
          </w:rPr>
        </w:r>
        <w:r w:rsidR="00F07178">
          <w:rPr>
            <w:noProof/>
            <w:webHidden/>
          </w:rPr>
          <w:fldChar w:fldCharType="separate"/>
        </w:r>
        <w:r w:rsidR="00F07178">
          <w:rPr>
            <w:noProof/>
            <w:webHidden/>
          </w:rPr>
          <w:t>82</w:t>
        </w:r>
        <w:r w:rsidR="00F07178">
          <w:rPr>
            <w:noProof/>
            <w:webHidden/>
          </w:rPr>
          <w:fldChar w:fldCharType="end"/>
        </w:r>
      </w:hyperlink>
    </w:p>
    <w:p w14:paraId="6C952039" w14:textId="77777777" w:rsidR="00F07178" w:rsidRDefault="00870C31">
      <w:pPr>
        <w:pStyle w:val="40"/>
        <w:tabs>
          <w:tab w:val="right" w:leader="dot" w:pos="88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35450899" w:history="1">
        <w:r w:rsidR="00F07178" w:rsidRPr="007F08DE">
          <w:rPr>
            <w:rStyle w:val="a9"/>
            <w:rFonts w:ascii="宋体" w:hAnsi="宋体"/>
            <w:noProof/>
          </w:rPr>
          <w:t>2.1.11.6</w:t>
        </w:r>
        <w:r w:rsidR="00F07178" w:rsidRPr="007F08DE">
          <w:rPr>
            <w:rStyle w:val="a9"/>
            <w:rFonts w:hint="eastAsia"/>
            <w:noProof/>
          </w:rPr>
          <w:t xml:space="preserve"> </w:t>
        </w:r>
        <w:r w:rsidR="00F07178" w:rsidRPr="007F08DE">
          <w:rPr>
            <w:rStyle w:val="a9"/>
            <w:rFonts w:hint="eastAsia"/>
            <w:noProof/>
          </w:rPr>
          <w:t>日月年维度（</w:t>
        </w:r>
        <w:r w:rsidR="00F07178" w:rsidRPr="007F08DE">
          <w:rPr>
            <w:rStyle w:val="a9"/>
            <w:noProof/>
          </w:rPr>
          <w:t>HIS_DIM_DWM</w:t>
        </w:r>
        <w:r w:rsidR="00F07178" w:rsidRPr="007F08DE">
          <w:rPr>
            <w:rStyle w:val="a9"/>
            <w:rFonts w:hint="eastAsia"/>
            <w:noProof/>
          </w:rPr>
          <w:t>）</w:t>
        </w:r>
        <w:r w:rsidR="00F07178">
          <w:rPr>
            <w:noProof/>
            <w:webHidden/>
          </w:rPr>
          <w:tab/>
        </w:r>
        <w:r w:rsidR="00F07178">
          <w:rPr>
            <w:noProof/>
            <w:webHidden/>
          </w:rPr>
          <w:fldChar w:fldCharType="begin"/>
        </w:r>
        <w:r w:rsidR="00F07178">
          <w:rPr>
            <w:noProof/>
            <w:webHidden/>
          </w:rPr>
          <w:instrText xml:space="preserve"> PAGEREF _Toc435450899 \h </w:instrText>
        </w:r>
        <w:r w:rsidR="00F07178">
          <w:rPr>
            <w:noProof/>
            <w:webHidden/>
          </w:rPr>
        </w:r>
        <w:r w:rsidR="00F07178">
          <w:rPr>
            <w:noProof/>
            <w:webHidden/>
          </w:rPr>
          <w:fldChar w:fldCharType="separate"/>
        </w:r>
        <w:r w:rsidR="00F07178">
          <w:rPr>
            <w:noProof/>
            <w:webHidden/>
          </w:rPr>
          <w:t>83</w:t>
        </w:r>
        <w:r w:rsidR="00F07178">
          <w:rPr>
            <w:noProof/>
            <w:webHidden/>
          </w:rPr>
          <w:fldChar w:fldCharType="end"/>
        </w:r>
      </w:hyperlink>
    </w:p>
    <w:p w14:paraId="30022943" w14:textId="77777777" w:rsidR="00F07178" w:rsidRDefault="00870C31">
      <w:pPr>
        <w:pStyle w:val="22"/>
        <w:tabs>
          <w:tab w:val="right" w:leader="dot" w:pos="88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35450900" w:history="1">
        <w:r w:rsidR="00F07178" w:rsidRPr="007F08DE">
          <w:rPr>
            <w:rStyle w:val="a9"/>
            <w:rFonts w:ascii="宋体" w:hAnsi="宋体"/>
            <w:noProof/>
          </w:rPr>
          <w:t>2.2</w:t>
        </w:r>
        <w:r w:rsidR="00F07178" w:rsidRPr="007F08DE">
          <w:rPr>
            <w:rStyle w:val="a9"/>
            <w:rFonts w:hint="eastAsia"/>
            <w:noProof/>
          </w:rPr>
          <w:t xml:space="preserve"> </w:t>
        </w:r>
        <w:r w:rsidR="00F07178" w:rsidRPr="007F08DE">
          <w:rPr>
            <w:rStyle w:val="a9"/>
            <w:rFonts w:hint="eastAsia"/>
            <w:noProof/>
          </w:rPr>
          <w:t>序号发生器定义</w:t>
        </w:r>
        <w:r w:rsidR="00F07178">
          <w:rPr>
            <w:noProof/>
            <w:webHidden/>
          </w:rPr>
          <w:tab/>
        </w:r>
        <w:r w:rsidR="00F07178">
          <w:rPr>
            <w:noProof/>
            <w:webHidden/>
          </w:rPr>
          <w:fldChar w:fldCharType="begin"/>
        </w:r>
        <w:r w:rsidR="00F07178">
          <w:rPr>
            <w:noProof/>
            <w:webHidden/>
          </w:rPr>
          <w:instrText xml:space="preserve"> PAGEREF _Toc435450900 \h </w:instrText>
        </w:r>
        <w:r w:rsidR="00F07178">
          <w:rPr>
            <w:noProof/>
            <w:webHidden/>
          </w:rPr>
        </w:r>
        <w:r w:rsidR="00F07178">
          <w:rPr>
            <w:noProof/>
            <w:webHidden/>
          </w:rPr>
          <w:fldChar w:fldCharType="separate"/>
        </w:r>
        <w:r w:rsidR="00F07178">
          <w:rPr>
            <w:noProof/>
            <w:webHidden/>
          </w:rPr>
          <w:t>83</w:t>
        </w:r>
        <w:r w:rsidR="00F07178">
          <w:rPr>
            <w:noProof/>
            <w:webHidden/>
          </w:rPr>
          <w:fldChar w:fldCharType="end"/>
        </w:r>
      </w:hyperlink>
    </w:p>
    <w:p w14:paraId="5DF5C13C" w14:textId="77777777" w:rsidR="00F07178" w:rsidRDefault="00870C31">
      <w:pPr>
        <w:pStyle w:val="30"/>
        <w:tabs>
          <w:tab w:val="right" w:leader="dot" w:pos="88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35450901" w:history="1">
        <w:r w:rsidR="00F07178" w:rsidRPr="007F08DE">
          <w:rPr>
            <w:rStyle w:val="a9"/>
            <w:rFonts w:ascii="宋体" w:hAnsi="宋体"/>
            <w:noProof/>
          </w:rPr>
          <w:t>2.2.1</w:t>
        </w:r>
        <w:r w:rsidR="00F07178" w:rsidRPr="007F08DE">
          <w:rPr>
            <w:rStyle w:val="a9"/>
            <w:rFonts w:hint="eastAsia"/>
            <w:noProof/>
          </w:rPr>
          <w:t xml:space="preserve"> </w:t>
        </w:r>
        <w:r w:rsidR="00F07178" w:rsidRPr="007F08DE">
          <w:rPr>
            <w:rStyle w:val="a9"/>
            <w:rFonts w:hint="eastAsia"/>
            <w:noProof/>
          </w:rPr>
          <w:t>获得权限中用户和角色</w:t>
        </w:r>
        <w:r w:rsidR="00F07178" w:rsidRPr="007F08DE">
          <w:rPr>
            <w:rStyle w:val="a9"/>
            <w:noProof/>
          </w:rPr>
          <w:t>ID</w:t>
        </w:r>
        <w:r w:rsidR="00F07178" w:rsidRPr="007F08DE">
          <w:rPr>
            <w:rStyle w:val="a9"/>
            <w:rFonts w:hint="eastAsia"/>
            <w:noProof/>
          </w:rPr>
          <w:t>（</w:t>
        </w:r>
        <w:r w:rsidR="00F07178" w:rsidRPr="007F08DE">
          <w:rPr>
            <w:rStyle w:val="a9"/>
            <w:noProof/>
          </w:rPr>
          <w:t>SEQ_ADM_ID</w:t>
        </w:r>
        <w:r w:rsidR="00F07178" w:rsidRPr="007F08DE">
          <w:rPr>
            <w:rStyle w:val="a9"/>
            <w:rFonts w:hint="eastAsia"/>
            <w:noProof/>
          </w:rPr>
          <w:t>）</w:t>
        </w:r>
        <w:r w:rsidR="00F07178">
          <w:rPr>
            <w:noProof/>
            <w:webHidden/>
          </w:rPr>
          <w:tab/>
        </w:r>
        <w:r w:rsidR="00F07178">
          <w:rPr>
            <w:noProof/>
            <w:webHidden/>
          </w:rPr>
          <w:fldChar w:fldCharType="begin"/>
        </w:r>
        <w:r w:rsidR="00F07178">
          <w:rPr>
            <w:noProof/>
            <w:webHidden/>
          </w:rPr>
          <w:instrText xml:space="preserve"> PAGEREF _Toc435450901 \h </w:instrText>
        </w:r>
        <w:r w:rsidR="00F07178">
          <w:rPr>
            <w:noProof/>
            <w:webHidden/>
          </w:rPr>
        </w:r>
        <w:r w:rsidR="00F07178">
          <w:rPr>
            <w:noProof/>
            <w:webHidden/>
          </w:rPr>
          <w:fldChar w:fldCharType="separate"/>
        </w:r>
        <w:r w:rsidR="00F07178">
          <w:rPr>
            <w:noProof/>
            <w:webHidden/>
          </w:rPr>
          <w:t>84</w:t>
        </w:r>
        <w:r w:rsidR="00F07178">
          <w:rPr>
            <w:noProof/>
            <w:webHidden/>
          </w:rPr>
          <w:fldChar w:fldCharType="end"/>
        </w:r>
      </w:hyperlink>
    </w:p>
    <w:p w14:paraId="38030918" w14:textId="77777777" w:rsidR="00F07178" w:rsidRDefault="00870C31">
      <w:pPr>
        <w:pStyle w:val="30"/>
        <w:tabs>
          <w:tab w:val="right" w:leader="dot" w:pos="88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35450902" w:history="1">
        <w:r w:rsidR="00F07178" w:rsidRPr="007F08DE">
          <w:rPr>
            <w:rStyle w:val="a9"/>
            <w:rFonts w:ascii="宋体" w:hAnsi="宋体"/>
            <w:noProof/>
          </w:rPr>
          <w:t>2.2.2</w:t>
        </w:r>
        <w:r w:rsidR="00F07178" w:rsidRPr="007F08DE">
          <w:rPr>
            <w:rStyle w:val="a9"/>
            <w:rFonts w:hint="eastAsia"/>
            <w:noProof/>
          </w:rPr>
          <w:t xml:space="preserve"> </w:t>
        </w:r>
        <w:r w:rsidR="00F07178" w:rsidRPr="007F08DE">
          <w:rPr>
            <w:rStyle w:val="a9"/>
            <w:rFonts w:hint="eastAsia"/>
            <w:noProof/>
          </w:rPr>
          <w:t>用于资金管理序号（</w:t>
        </w:r>
        <w:r w:rsidR="00F07178" w:rsidRPr="007F08DE">
          <w:rPr>
            <w:rStyle w:val="a9"/>
            <w:noProof/>
          </w:rPr>
          <w:t>seq_fund_no</w:t>
        </w:r>
        <w:r w:rsidR="00F07178" w:rsidRPr="007F08DE">
          <w:rPr>
            <w:rStyle w:val="a9"/>
            <w:rFonts w:hint="eastAsia"/>
            <w:noProof/>
          </w:rPr>
          <w:t>）</w:t>
        </w:r>
        <w:r w:rsidR="00F07178">
          <w:rPr>
            <w:noProof/>
            <w:webHidden/>
          </w:rPr>
          <w:tab/>
        </w:r>
        <w:r w:rsidR="00F07178">
          <w:rPr>
            <w:noProof/>
            <w:webHidden/>
          </w:rPr>
          <w:fldChar w:fldCharType="begin"/>
        </w:r>
        <w:r w:rsidR="00F07178">
          <w:rPr>
            <w:noProof/>
            <w:webHidden/>
          </w:rPr>
          <w:instrText xml:space="preserve"> PAGEREF _Toc435450902 \h </w:instrText>
        </w:r>
        <w:r w:rsidR="00F07178">
          <w:rPr>
            <w:noProof/>
            <w:webHidden/>
          </w:rPr>
        </w:r>
        <w:r w:rsidR="00F07178">
          <w:rPr>
            <w:noProof/>
            <w:webHidden/>
          </w:rPr>
          <w:fldChar w:fldCharType="separate"/>
        </w:r>
        <w:r w:rsidR="00F07178">
          <w:rPr>
            <w:noProof/>
            <w:webHidden/>
          </w:rPr>
          <w:t>84</w:t>
        </w:r>
        <w:r w:rsidR="00F07178">
          <w:rPr>
            <w:noProof/>
            <w:webHidden/>
          </w:rPr>
          <w:fldChar w:fldCharType="end"/>
        </w:r>
      </w:hyperlink>
    </w:p>
    <w:p w14:paraId="67809F94" w14:textId="77777777" w:rsidR="00F07178" w:rsidRDefault="00870C31">
      <w:pPr>
        <w:pStyle w:val="30"/>
        <w:tabs>
          <w:tab w:val="right" w:leader="dot" w:pos="88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35450903" w:history="1">
        <w:r w:rsidR="00F07178" w:rsidRPr="007F08DE">
          <w:rPr>
            <w:rStyle w:val="a9"/>
            <w:rFonts w:ascii="宋体" w:hAnsi="宋体"/>
            <w:noProof/>
          </w:rPr>
          <w:t>2.2.3</w:t>
        </w:r>
        <w:r w:rsidR="00F07178" w:rsidRPr="007F08DE">
          <w:rPr>
            <w:rStyle w:val="a9"/>
            <w:rFonts w:hint="eastAsia"/>
            <w:noProof/>
          </w:rPr>
          <w:t xml:space="preserve"> </w:t>
        </w:r>
        <w:r w:rsidR="00F07178" w:rsidRPr="007F08DE">
          <w:rPr>
            <w:rStyle w:val="a9"/>
            <w:rFonts w:hint="eastAsia"/>
            <w:noProof/>
          </w:rPr>
          <w:t>用于批次信息导入序号（</w:t>
        </w:r>
        <w:r w:rsidR="00F07178" w:rsidRPr="007F08DE">
          <w:rPr>
            <w:rStyle w:val="a9"/>
            <w:noProof/>
          </w:rPr>
          <w:t>seq_batch_imp</w:t>
        </w:r>
        <w:r w:rsidR="00F07178" w:rsidRPr="007F08DE">
          <w:rPr>
            <w:rStyle w:val="a9"/>
            <w:rFonts w:hint="eastAsia"/>
            <w:noProof/>
          </w:rPr>
          <w:t>）</w:t>
        </w:r>
        <w:r w:rsidR="00F07178">
          <w:rPr>
            <w:noProof/>
            <w:webHidden/>
          </w:rPr>
          <w:tab/>
        </w:r>
        <w:r w:rsidR="00F07178">
          <w:rPr>
            <w:noProof/>
            <w:webHidden/>
          </w:rPr>
          <w:fldChar w:fldCharType="begin"/>
        </w:r>
        <w:r w:rsidR="00F07178">
          <w:rPr>
            <w:noProof/>
            <w:webHidden/>
          </w:rPr>
          <w:instrText xml:space="preserve"> PAGEREF _Toc435450903 \h </w:instrText>
        </w:r>
        <w:r w:rsidR="00F07178">
          <w:rPr>
            <w:noProof/>
            <w:webHidden/>
          </w:rPr>
        </w:r>
        <w:r w:rsidR="00F07178">
          <w:rPr>
            <w:noProof/>
            <w:webHidden/>
          </w:rPr>
          <w:fldChar w:fldCharType="separate"/>
        </w:r>
        <w:r w:rsidR="00F07178">
          <w:rPr>
            <w:noProof/>
            <w:webHidden/>
          </w:rPr>
          <w:t>84</w:t>
        </w:r>
        <w:r w:rsidR="00F07178">
          <w:rPr>
            <w:noProof/>
            <w:webHidden/>
          </w:rPr>
          <w:fldChar w:fldCharType="end"/>
        </w:r>
      </w:hyperlink>
    </w:p>
    <w:p w14:paraId="4C76E401" w14:textId="77777777" w:rsidR="00F07178" w:rsidRDefault="00870C31">
      <w:pPr>
        <w:pStyle w:val="30"/>
        <w:tabs>
          <w:tab w:val="right" w:leader="dot" w:pos="88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35450904" w:history="1">
        <w:r w:rsidR="00F07178" w:rsidRPr="007F08DE">
          <w:rPr>
            <w:rStyle w:val="a9"/>
            <w:rFonts w:ascii="宋体" w:hAnsi="宋体"/>
            <w:noProof/>
          </w:rPr>
          <w:t>2.2.4</w:t>
        </w:r>
        <w:r w:rsidR="00F07178" w:rsidRPr="007F08DE">
          <w:rPr>
            <w:rStyle w:val="a9"/>
            <w:rFonts w:hint="eastAsia"/>
            <w:noProof/>
          </w:rPr>
          <w:t xml:space="preserve"> </w:t>
        </w:r>
        <w:r w:rsidR="00F07178" w:rsidRPr="007F08DE">
          <w:rPr>
            <w:rStyle w:val="a9"/>
            <w:rFonts w:hint="eastAsia"/>
            <w:noProof/>
          </w:rPr>
          <w:t>用于物品序号（</w:t>
        </w:r>
        <w:r w:rsidR="00F07178" w:rsidRPr="007F08DE">
          <w:rPr>
            <w:rStyle w:val="a9"/>
            <w:noProof/>
          </w:rPr>
          <w:t>seq_item_code</w:t>
        </w:r>
        <w:r w:rsidR="00F07178" w:rsidRPr="007F08DE">
          <w:rPr>
            <w:rStyle w:val="a9"/>
            <w:rFonts w:hint="eastAsia"/>
            <w:noProof/>
          </w:rPr>
          <w:t>）</w:t>
        </w:r>
        <w:r w:rsidR="00F07178">
          <w:rPr>
            <w:noProof/>
            <w:webHidden/>
          </w:rPr>
          <w:tab/>
        </w:r>
        <w:r w:rsidR="00F07178">
          <w:rPr>
            <w:noProof/>
            <w:webHidden/>
          </w:rPr>
          <w:fldChar w:fldCharType="begin"/>
        </w:r>
        <w:r w:rsidR="00F07178">
          <w:rPr>
            <w:noProof/>
            <w:webHidden/>
          </w:rPr>
          <w:instrText xml:space="preserve"> PAGEREF _Toc435450904 \h </w:instrText>
        </w:r>
        <w:r w:rsidR="00F07178">
          <w:rPr>
            <w:noProof/>
            <w:webHidden/>
          </w:rPr>
        </w:r>
        <w:r w:rsidR="00F07178">
          <w:rPr>
            <w:noProof/>
            <w:webHidden/>
          </w:rPr>
          <w:fldChar w:fldCharType="separate"/>
        </w:r>
        <w:r w:rsidR="00F07178">
          <w:rPr>
            <w:noProof/>
            <w:webHidden/>
          </w:rPr>
          <w:t>85</w:t>
        </w:r>
        <w:r w:rsidR="00F07178">
          <w:rPr>
            <w:noProof/>
            <w:webHidden/>
          </w:rPr>
          <w:fldChar w:fldCharType="end"/>
        </w:r>
      </w:hyperlink>
    </w:p>
    <w:p w14:paraId="0815E225" w14:textId="77777777" w:rsidR="00F07178" w:rsidRDefault="00870C31">
      <w:pPr>
        <w:pStyle w:val="30"/>
        <w:tabs>
          <w:tab w:val="right" w:leader="dot" w:pos="88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35450905" w:history="1">
        <w:r w:rsidR="00F07178" w:rsidRPr="007F08DE">
          <w:rPr>
            <w:rStyle w:val="a9"/>
            <w:rFonts w:ascii="宋体" w:hAnsi="宋体"/>
            <w:noProof/>
          </w:rPr>
          <w:t>2.2.5</w:t>
        </w:r>
        <w:r w:rsidR="00F07178" w:rsidRPr="007F08DE">
          <w:rPr>
            <w:rStyle w:val="a9"/>
            <w:rFonts w:hint="eastAsia"/>
            <w:noProof/>
          </w:rPr>
          <w:t xml:space="preserve"> </w:t>
        </w:r>
        <w:r w:rsidR="00F07178" w:rsidRPr="007F08DE">
          <w:rPr>
            <w:rStyle w:val="a9"/>
            <w:rFonts w:hint="eastAsia"/>
            <w:noProof/>
          </w:rPr>
          <w:t>用于物品类的交易序号（</w:t>
        </w:r>
        <w:r w:rsidR="00F07178" w:rsidRPr="007F08DE">
          <w:rPr>
            <w:rStyle w:val="a9"/>
            <w:noProof/>
          </w:rPr>
          <w:t>seq_item_no</w:t>
        </w:r>
        <w:r w:rsidR="00F07178" w:rsidRPr="007F08DE">
          <w:rPr>
            <w:rStyle w:val="a9"/>
            <w:rFonts w:hint="eastAsia"/>
            <w:noProof/>
          </w:rPr>
          <w:t>）</w:t>
        </w:r>
        <w:r w:rsidR="00F07178">
          <w:rPr>
            <w:noProof/>
            <w:webHidden/>
          </w:rPr>
          <w:tab/>
        </w:r>
        <w:r w:rsidR="00F07178">
          <w:rPr>
            <w:noProof/>
            <w:webHidden/>
          </w:rPr>
          <w:fldChar w:fldCharType="begin"/>
        </w:r>
        <w:r w:rsidR="00F07178">
          <w:rPr>
            <w:noProof/>
            <w:webHidden/>
          </w:rPr>
          <w:instrText xml:space="preserve"> PAGEREF _Toc435450905 \h </w:instrText>
        </w:r>
        <w:r w:rsidR="00F07178">
          <w:rPr>
            <w:noProof/>
            <w:webHidden/>
          </w:rPr>
        </w:r>
        <w:r w:rsidR="00F07178">
          <w:rPr>
            <w:noProof/>
            <w:webHidden/>
          </w:rPr>
          <w:fldChar w:fldCharType="separate"/>
        </w:r>
        <w:r w:rsidR="00F07178">
          <w:rPr>
            <w:noProof/>
            <w:webHidden/>
          </w:rPr>
          <w:t>85</w:t>
        </w:r>
        <w:r w:rsidR="00F07178">
          <w:rPr>
            <w:noProof/>
            <w:webHidden/>
          </w:rPr>
          <w:fldChar w:fldCharType="end"/>
        </w:r>
      </w:hyperlink>
    </w:p>
    <w:p w14:paraId="4A914882" w14:textId="77777777" w:rsidR="00F07178" w:rsidRDefault="00870C31">
      <w:pPr>
        <w:pStyle w:val="30"/>
        <w:tabs>
          <w:tab w:val="right" w:leader="dot" w:pos="88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35450906" w:history="1">
        <w:r w:rsidR="00F07178" w:rsidRPr="007F08DE">
          <w:rPr>
            <w:rStyle w:val="a9"/>
            <w:rFonts w:ascii="宋体" w:hAnsi="宋体"/>
            <w:noProof/>
          </w:rPr>
          <w:t>2.2.6</w:t>
        </w:r>
        <w:r w:rsidR="00F07178" w:rsidRPr="007F08DE">
          <w:rPr>
            <w:rStyle w:val="a9"/>
            <w:rFonts w:hint="eastAsia"/>
            <w:noProof/>
          </w:rPr>
          <w:t xml:space="preserve"> </w:t>
        </w:r>
        <w:r w:rsidR="00F07178" w:rsidRPr="007F08DE">
          <w:rPr>
            <w:rStyle w:val="a9"/>
            <w:rFonts w:hint="eastAsia"/>
            <w:noProof/>
          </w:rPr>
          <w:t>用于出库单入库单序号（</w:t>
        </w:r>
        <w:r w:rsidR="00F07178" w:rsidRPr="007F08DE">
          <w:rPr>
            <w:rStyle w:val="a9"/>
            <w:noProof/>
          </w:rPr>
          <w:t>seq_wh_sgi_sgr_no</w:t>
        </w:r>
        <w:r w:rsidR="00F07178" w:rsidRPr="007F08DE">
          <w:rPr>
            <w:rStyle w:val="a9"/>
            <w:rFonts w:hint="eastAsia"/>
            <w:noProof/>
          </w:rPr>
          <w:t>）</w:t>
        </w:r>
        <w:r w:rsidR="00F07178">
          <w:rPr>
            <w:noProof/>
            <w:webHidden/>
          </w:rPr>
          <w:tab/>
        </w:r>
        <w:r w:rsidR="00F07178">
          <w:rPr>
            <w:noProof/>
            <w:webHidden/>
          </w:rPr>
          <w:fldChar w:fldCharType="begin"/>
        </w:r>
        <w:r w:rsidR="00F07178">
          <w:rPr>
            <w:noProof/>
            <w:webHidden/>
          </w:rPr>
          <w:instrText xml:space="preserve"> PAGEREF _Toc435450906 \h </w:instrText>
        </w:r>
        <w:r w:rsidR="00F07178">
          <w:rPr>
            <w:noProof/>
            <w:webHidden/>
          </w:rPr>
        </w:r>
        <w:r w:rsidR="00F07178">
          <w:rPr>
            <w:noProof/>
            <w:webHidden/>
          </w:rPr>
          <w:fldChar w:fldCharType="separate"/>
        </w:r>
        <w:r w:rsidR="00F07178">
          <w:rPr>
            <w:noProof/>
            <w:webHidden/>
          </w:rPr>
          <w:t>85</w:t>
        </w:r>
        <w:r w:rsidR="00F07178">
          <w:rPr>
            <w:noProof/>
            <w:webHidden/>
          </w:rPr>
          <w:fldChar w:fldCharType="end"/>
        </w:r>
      </w:hyperlink>
    </w:p>
    <w:p w14:paraId="42977D5E" w14:textId="77777777" w:rsidR="00F07178" w:rsidRDefault="00870C31">
      <w:pPr>
        <w:pStyle w:val="30"/>
        <w:tabs>
          <w:tab w:val="right" w:leader="dot" w:pos="88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35450907" w:history="1">
        <w:r w:rsidR="00F07178" w:rsidRPr="007F08DE">
          <w:rPr>
            <w:rStyle w:val="a9"/>
            <w:rFonts w:ascii="宋体" w:hAnsi="宋体"/>
            <w:noProof/>
          </w:rPr>
          <w:t>2.2.7</w:t>
        </w:r>
        <w:r w:rsidR="00F07178" w:rsidRPr="007F08DE">
          <w:rPr>
            <w:rStyle w:val="a9"/>
            <w:rFonts w:hint="eastAsia"/>
            <w:noProof/>
          </w:rPr>
          <w:t xml:space="preserve"> </w:t>
        </w:r>
        <w:r w:rsidR="00F07178" w:rsidRPr="007F08DE">
          <w:rPr>
            <w:rStyle w:val="a9"/>
            <w:rFonts w:hint="eastAsia"/>
            <w:noProof/>
          </w:rPr>
          <w:t>用于出库单入库单明细序号（</w:t>
        </w:r>
        <w:r w:rsidR="00F07178" w:rsidRPr="007F08DE">
          <w:rPr>
            <w:rStyle w:val="a9"/>
            <w:noProof/>
          </w:rPr>
          <w:t>seq_wh_sgi_sgr_detail_no</w:t>
        </w:r>
        <w:r w:rsidR="00F07178" w:rsidRPr="007F08DE">
          <w:rPr>
            <w:rStyle w:val="a9"/>
            <w:rFonts w:hint="eastAsia"/>
            <w:noProof/>
          </w:rPr>
          <w:t>）</w:t>
        </w:r>
        <w:r w:rsidR="00F07178">
          <w:rPr>
            <w:noProof/>
            <w:webHidden/>
          </w:rPr>
          <w:tab/>
        </w:r>
        <w:r w:rsidR="00F07178">
          <w:rPr>
            <w:noProof/>
            <w:webHidden/>
          </w:rPr>
          <w:fldChar w:fldCharType="begin"/>
        </w:r>
        <w:r w:rsidR="00F07178">
          <w:rPr>
            <w:noProof/>
            <w:webHidden/>
          </w:rPr>
          <w:instrText xml:space="preserve"> PAGEREF _Toc435450907 \h </w:instrText>
        </w:r>
        <w:r w:rsidR="00F07178">
          <w:rPr>
            <w:noProof/>
            <w:webHidden/>
          </w:rPr>
        </w:r>
        <w:r w:rsidR="00F07178">
          <w:rPr>
            <w:noProof/>
            <w:webHidden/>
          </w:rPr>
          <w:fldChar w:fldCharType="separate"/>
        </w:r>
        <w:r w:rsidR="00F07178">
          <w:rPr>
            <w:noProof/>
            <w:webHidden/>
          </w:rPr>
          <w:t>85</w:t>
        </w:r>
        <w:r w:rsidR="00F07178">
          <w:rPr>
            <w:noProof/>
            <w:webHidden/>
          </w:rPr>
          <w:fldChar w:fldCharType="end"/>
        </w:r>
      </w:hyperlink>
    </w:p>
    <w:p w14:paraId="48B14655" w14:textId="77777777" w:rsidR="00F07178" w:rsidRDefault="00870C31">
      <w:pPr>
        <w:pStyle w:val="30"/>
        <w:tabs>
          <w:tab w:val="right" w:leader="dot" w:pos="88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35450908" w:history="1">
        <w:r w:rsidR="00F07178" w:rsidRPr="007F08DE">
          <w:rPr>
            <w:rStyle w:val="a9"/>
            <w:rFonts w:ascii="宋体" w:hAnsi="宋体"/>
            <w:noProof/>
          </w:rPr>
          <w:t>2.2.8</w:t>
        </w:r>
        <w:r w:rsidR="00F07178" w:rsidRPr="007F08DE">
          <w:rPr>
            <w:rStyle w:val="a9"/>
            <w:rFonts w:hint="eastAsia"/>
            <w:noProof/>
          </w:rPr>
          <w:t xml:space="preserve"> </w:t>
        </w:r>
        <w:r w:rsidR="00F07178" w:rsidRPr="007F08DE">
          <w:rPr>
            <w:rStyle w:val="a9"/>
            <w:rFonts w:hint="eastAsia"/>
            <w:noProof/>
          </w:rPr>
          <w:t>适用于订单、出货单、调拨单、还货单、损毁单、盘点单和批次入库单编号的序列</w:t>
        </w:r>
        <w:r w:rsidR="00F07178" w:rsidRPr="007F08DE">
          <w:rPr>
            <w:rStyle w:val="a9"/>
            <w:noProof/>
          </w:rPr>
          <w:t>-</w:t>
        </w:r>
        <w:r w:rsidR="00F07178" w:rsidRPr="007F08DE">
          <w:rPr>
            <w:rStyle w:val="a9"/>
            <w:rFonts w:hint="eastAsia"/>
            <w:noProof/>
          </w:rPr>
          <w:t>（</w:t>
        </w:r>
        <w:r w:rsidR="00F07178" w:rsidRPr="007F08DE">
          <w:rPr>
            <w:rStyle w:val="a9"/>
            <w:noProof/>
          </w:rPr>
          <w:t>seq_order_no</w:t>
        </w:r>
        <w:r w:rsidR="00F07178" w:rsidRPr="007F08DE">
          <w:rPr>
            <w:rStyle w:val="a9"/>
            <w:rFonts w:hint="eastAsia"/>
            <w:noProof/>
          </w:rPr>
          <w:t>）</w:t>
        </w:r>
        <w:r w:rsidR="00F07178">
          <w:rPr>
            <w:noProof/>
            <w:webHidden/>
          </w:rPr>
          <w:tab/>
        </w:r>
        <w:r w:rsidR="00F07178">
          <w:rPr>
            <w:noProof/>
            <w:webHidden/>
          </w:rPr>
          <w:fldChar w:fldCharType="begin"/>
        </w:r>
        <w:r w:rsidR="00F07178">
          <w:rPr>
            <w:noProof/>
            <w:webHidden/>
          </w:rPr>
          <w:instrText xml:space="preserve"> PAGEREF _Toc435450908 \h </w:instrText>
        </w:r>
        <w:r w:rsidR="00F07178">
          <w:rPr>
            <w:noProof/>
            <w:webHidden/>
          </w:rPr>
        </w:r>
        <w:r w:rsidR="00F07178">
          <w:rPr>
            <w:noProof/>
            <w:webHidden/>
          </w:rPr>
          <w:fldChar w:fldCharType="separate"/>
        </w:r>
        <w:r w:rsidR="00F07178">
          <w:rPr>
            <w:noProof/>
            <w:webHidden/>
          </w:rPr>
          <w:t>86</w:t>
        </w:r>
        <w:r w:rsidR="00F07178">
          <w:rPr>
            <w:noProof/>
            <w:webHidden/>
          </w:rPr>
          <w:fldChar w:fldCharType="end"/>
        </w:r>
      </w:hyperlink>
    </w:p>
    <w:p w14:paraId="53E3F3C9" w14:textId="77777777" w:rsidR="00F07178" w:rsidRDefault="00870C31">
      <w:pPr>
        <w:pStyle w:val="30"/>
        <w:tabs>
          <w:tab w:val="right" w:leader="dot" w:pos="88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35450909" w:history="1">
        <w:r w:rsidR="00F07178" w:rsidRPr="007F08DE">
          <w:rPr>
            <w:rStyle w:val="a9"/>
            <w:rFonts w:ascii="宋体" w:hAnsi="宋体"/>
            <w:noProof/>
          </w:rPr>
          <w:t>2.2.9</w:t>
        </w:r>
        <w:r w:rsidR="00F07178" w:rsidRPr="007F08DE">
          <w:rPr>
            <w:rStyle w:val="a9"/>
            <w:rFonts w:hint="eastAsia"/>
            <w:noProof/>
          </w:rPr>
          <w:t xml:space="preserve"> </w:t>
        </w:r>
        <w:r w:rsidR="00F07178" w:rsidRPr="007F08DE">
          <w:rPr>
            <w:rStyle w:val="a9"/>
            <w:rFonts w:hint="eastAsia"/>
            <w:noProof/>
          </w:rPr>
          <w:t>用于订单收货明细、订单申请明细、出货单申请明细、调拨单申请明细、还货单明细、损毁单明细、盘点差错明细、盘点结果明细、盘点前库存明细的序列（</w:t>
        </w:r>
        <w:r w:rsidR="00F07178" w:rsidRPr="007F08DE">
          <w:rPr>
            <w:rStyle w:val="a9"/>
            <w:noProof/>
          </w:rPr>
          <w:t>seq_detail_sequence_no</w:t>
        </w:r>
        <w:r w:rsidR="00F07178" w:rsidRPr="007F08DE">
          <w:rPr>
            <w:rStyle w:val="a9"/>
            <w:rFonts w:hint="eastAsia"/>
            <w:noProof/>
          </w:rPr>
          <w:t>）</w:t>
        </w:r>
        <w:r w:rsidR="00F07178">
          <w:rPr>
            <w:noProof/>
            <w:webHidden/>
          </w:rPr>
          <w:tab/>
        </w:r>
        <w:r w:rsidR="00F07178">
          <w:rPr>
            <w:noProof/>
            <w:webHidden/>
          </w:rPr>
          <w:fldChar w:fldCharType="begin"/>
        </w:r>
        <w:r w:rsidR="00F07178">
          <w:rPr>
            <w:noProof/>
            <w:webHidden/>
          </w:rPr>
          <w:instrText xml:space="preserve"> PAGEREF _Toc435450909 \h </w:instrText>
        </w:r>
        <w:r w:rsidR="00F07178">
          <w:rPr>
            <w:noProof/>
            <w:webHidden/>
          </w:rPr>
        </w:r>
        <w:r w:rsidR="00F07178">
          <w:rPr>
            <w:noProof/>
            <w:webHidden/>
          </w:rPr>
          <w:fldChar w:fldCharType="separate"/>
        </w:r>
        <w:r w:rsidR="00F07178">
          <w:rPr>
            <w:noProof/>
            <w:webHidden/>
          </w:rPr>
          <w:t>86</w:t>
        </w:r>
        <w:r w:rsidR="00F07178">
          <w:rPr>
            <w:noProof/>
            <w:webHidden/>
          </w:rPr>
          <w:fldChar w:fldCharType="end"/>
        </w:r>
      </w:hyperlink>
    </w:p>
    <w:p w14:paraId="6B0C35BE" w14:textId="77777777" w:rsidR="00F07178" w:rsidRDefault="00870C31">
      <w:pPr>
        <w:pStyle w:val="30"/>
        <w:tabs>
          <w:tab w:val="right" w:leader="dot" w:pos="88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35450910" w:history="1">
        <w:r w:rsidR="00F07178" w:rsidRPr="007F08DE">
          <w:rPr>
            <w:rStyle w:val="a9"/>
            <w:rFonts w:ascii="宋体" w:hAnsi="宋体"/>
            <w:noProof/>
          </w:rPr>
          <w:t>2.2.10</w:t>
        </w:r>
        <w:r w:rsidR="00F07178" w:rsidRPr="007F08DE">
          <w:rPr>
            <w:rStyle w:val="a9"/>
            <w:rFonts w:hint="eastAsia"/>
            <w:noProof/>
          </w:rPr>
          <w:t xml:space="preserve"> </w:t>
        </w:r>
        <w:r w:rsidR="00F07178" w:rsidRPr="007F08DE">
          <w:rPr>
            <w:rStyle w:val="a9"/>
            <w:rFonts w:hint="eastAsia"/>
            <w:noProof/>
          </w:rPr>
          <w:t>用于站点资金流水序号（</w:t>
        </w:r>
        <w:r w:rsidR="00F07178" w:rsidRPr="007F08DE">
          <w:rPr>
            <w:rStyle w:val="a9"/>
            <w:noProof/>
          </w:rPr>
          <w:t>seq_agency_fund_flow</w:t>
        </w:r>
        <w:r w:rsidR="00F07178" w:rsidRPr="007F08DE">
          <w:rPr>
            <w:rStyle w:val="a9"/>
            <w:rFonts w:hint="eastAsia"/>
            <w:noProof/>
          </w:rPr>
          <w:t>）</w:t>
        </w:r>
        <w:r w:rsidR="00F07178">
          <w:rPr>
            <w:noProof/>
            <w:webHidden/>
          </w:rPr>
          <w:tab/>
        </w:r>
        <w:r w:rsidR="00F07178">
          <w:rPr>
            <w:noProof/>
            <w:webHidden/>
          </w:rPr>
          <w:fldChar w:fldCharType="begin"/>
        </w:r>
        <w:r w:rsidR="00F07178">
          <w:rPr>
            <w:noProof/>
            <w:webHidden/>
          </w:rPr>
          <w:instrText xml:space="preserve"> PAGEREF _Toc435450910 \h </w:instrText>
        </w:r>
        <w:r w:rsidR="00F07178">
          <w:rPr>
            <w:noProof/>
            <w:webHidden/>
          </w:rPr>
        </w:r>
        <w:r w:rsidR="00F07178">
          <w:rPr>
            <w:noProof/>
            <w:webHidden/>
          </w:rPr>
          <w:fldChar w:fldCharType="separate"/>
        </w:r>
        <w:r w:rsidR="00F07178">
          <w:rPr>
            <w:noProof/>
            <w:webHidden/>
          </w:rPr>
          <w:t>87</w:t>
        </w:r>
        <w:r w:rsidR="00F07178">
          <w:rPr>
            <w:noProof/>
            <w:webHidden/>
          </w:rPr>
          <w:fldChar w:fldCharType="end"/>
        </w:r>
      </w:hyperlink>
    </w:p>
    <w:p w14:paraId="4E769E0D" w14:textId="77777777" w:rsidR="00F07178" w:rsidRDefault="00870C31">
      <w:pPr>
        <w:pStyle w:val="30"/>
        <w:tabs>
          <w:tab w:val="right" w:leader="dot" w:pos="88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35450911" w:history="1">
        <w:r w:rsidR="00F07178" w:rsidRPr="007F08DE">
          <w:rPr>
            <w:rStyle w:val="a9"/>
            <w:rFonts w:ascii="宋体" w:hAnsi="宋体"/>
            <w:noProof/>
          </w:rPr>
          <w:t>2.2.11</w:t>
        </w:r>
        <w:r w:rsidR="00F07178" w:rsidRPr="007F08DE">
          <w:rPr>
            <w:rStyle w:val="a9"/>
            <w:rFonts w:hint="eastAsia"/>
            <w:noProof/>
          </w:rPr>
          <w:t xml:space="preserve"> </w:t>
        </w:r>
        <w:r w:rsidR="00F07178" w:rsidRPr="007F08DE">
          <w:rPr>
            <w:rStyle w:val="a9"/>
            <w:rFonts w:hint="eastAsia"/>
            <w:noProof/>
          </w:rPr>
          <w:t>用于市场管理员资金流水序号（</w:t>
        </w:r>
        <w:r w:rsidR="00F07178" w:rsidRPr="007F08DE">
          <w:rPr>
            <w:rStyle w:val="a9"/>
            <w:noProof/>
          </w:rPr>
          <w:t>seq_mm_fund_flow</w:t>
        </w:r>
        <w:r w:rsidR="00F07178" w:rsidRPr="007F08DE">
          <w:rPr>
            <w:rStyle w:val="a9"/>
            <w:rFonts w:hint="eastAsia"/>
            <w:noProof/>
          </w:rPr>
          <w:t>）</w:t>
        </w:r>
        <w:r w:rsidR="00F07178">
          <w:rPr>
            <w:noProof/>
            <w:webHidden/>
          </w:rPr>
          <w:tab/>
        </w:r>
        <w:r w:rsidR="00F07178">
          <w:rPr>
            <w:noProof/>
            <w:webHidden/>
          </w:rPr>
          <w:fldChar w:fldCharType="begin"/>
        </w:r>
        <w:r w:rsidR="00F07178">
          <w:rPr>
            <w:noProof/>
            <w:webHidden/>
          </w:rPr>
          <w:instrText xml:space="preserve"> PAGEREF _Toc435450911 \h </w:instrText>
        </w:r>
        <w:r w:rsidR="00F07178">
          <w:rPr>
            <w:noProof/>
            <w:webHidden/>
          </w:rPr>
        </w:r>
        <w:r w:rsidR="00F07178">
          <w:rPr>
            <w:noProof/>
            <w:webHidden/>
          </w:rPr>
          <w:fldChar w:fldCharType="separate"/>
        </w:r>
        <w:r w:rsidR="00F07178">
          <w:rPr>
            <w:noProof/>
            <w:webHidden/>
          </w:rPr>
          <w:t>87</w:t>
        </w:r>
        <w:r w:rsidR="00F07178">
          <w:rPr>
            <w:noProof/>
            <w:webHidden/>
          </w:rPr>
          <w:fldChar w:fldCharType="end"/>
        </w:r>
      </w:hyperlink>
    </w:p>
    <w:p w14:paraId="379A4572" w14:textId="77777777" w:rsidR="00F07178" w:rsidRDefault="00870C31">
      <w:pPr>
        <w:pStyle w:val="30"/>
        <w:tabs>
          <w:tab w:val="right" w:leader="dot" w:pos="88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35450912" w:history="1">
        <w:r w:rsidR="00F07178" w:rsidRPr="007F08DE">
          <w:rPr>
            <w:rStyle w:val="a9"/>
            <w:rFonts w:ascii="宋体" w:hAnsi="宋体"/>
            <w:noProof/>
          </w:rPr>
          <w:t>2.2.12</w:t>
        </w:r>
        <w:r w:rsidR="00F07178" w:rsidRPr="007F08DE">
          <w:rPr>
            <w:rStyle w:val="a9"/>
            <w:rFonts w:hint="eastAsia"/>
            <w:noProof/>
          </w:rPr>
          <w:t xml:space="preserve"> </w:t>
        </w:r>
        <w:r w:rsidR="00F07178" w:rsidRPr="007F08DE">
          <w:rPr>
            <w:rStyle w:val="a9"/>
            <w:rFonts w:hint="eastAsia"/>
            <w:noProof/>
          </w:rPr>
          <w:t>用于机构资金流水序号</w:t>
        </w:r>
        <w:r w:rsidR="00F07178" w:rsidRPr="007F08DE">
          <w:rPr>
            <w:rStyle w:val="a9"/>
            <w:noProof/>
          </w:rPr>
          <w:t>seq_org_fund_flow</w:t>
        </w:r>
        <w:r w:rsidR="00F07178" w:rsidRPr="007F08DE">
          <w:rPr>
            <w:rStyle w:val="a9"/>
            <w:rFonts w:hint="eastAsia"/>
            <w:noProof/>
          </w:rPr>
          <w:t>）</w:t>
        </w:r>
        <w:r w:rsidR="00F07178">
          <w:rPr>
            <w:noProof/>
            <w:webHidden/>
          </w:rPr>
          <w:tab/>
        </w:r>
        <w:r w:rsidR="00F07178">
          <w:rPr>
            <w:noProof/>
            <w:webHidden/>
          </w:rPr>
          <w:fldChar w:fldCharType="begin"/>
        </w:r>
        <w:r w:rsidR="00F07178">
          <w:rPr>
            <w:noProof/>
            <w:webHidden/>
          </w:rPr>
          <w:instrText xml:space="preserve"> PAGEREF _Toc435450912 \h </w:instrText>
        </w:r>
        <w:r w:rsidR="00F07178">
          <w:rPr>
            <w:noProof/>
            <w:webHidden/>
          </w:rPr>
        </w:r>
        <w:r w:rsidR="00F07178">
          <w:rPr>
            <w:noProof/>
            <w:webHidden/>
          </w:rPr>
          <w:fldChar w:fldCharType="separate"/>
        </w:r>
        <w:r w:rsidR="00F07178">
          <w:rPr>
            <w:noProof/>
            <w:webHidden/>
          </w:rPr>
          <w:t>87</w:t>
        </w:r>
        <w:r w:rsidR="00F07178">
          <w:rPr>
            <w:noProof/>
            <w:webHidden/>
          </w:rPr>
          <w:fldChar w:fldCharType="end"/>
        </w:r>
      </w:hyperlink>
    </w:p>
    <w:p w14:paraId="3466EF65" w14:textId="77777777" w:rsidR="00F07178" w:rsidRDefault="00870C31">
      <w:pPr>
        <w:pStyle w:val="30"/>
        <w:tabs>
          <w:tab w:val="right" w:leader="dot" w:pos="88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35450913" w:history="1">
        <w:r w:rsidR="00F07178" w:rsidRPr="007F08DE">
          <w:rPr>
            <w:rStyle w:val="a9"/>
            <w:rFonts w:ascii="宋体" w:hAnsi="宋体"/>
            <w:noProof/>
          </w:rPr>
          <w:t>2.2.13</w:t>
        </w:r>
        <w:r w:rsidR="00F07178" w:rsidRPr="007F08DE">
          <w:rPr>
            <w:rStyle w:val="a9"/>
            <w:rFonts w:hint="eastAsia"/>
            <w:noProof/>
          </w:rPr>
          <w:t xml:space="preserve"> </w:t>
        </w:r>
        <w:r w:rsidR="00F07178" w:rsidRPr="007F08DE">
          <w:rPr>
            <w:rStyle w:val="a9"/>
            <w:rFonts w:hint="eastAsia"/>
            <w:noProof/>
          </w:rPr>
          <w:t>用于兑奖记录序号（</w:t>
        </w:r>
        <w:r w:rsidR="00F07178" w:rsidRPr="007F08DE">
          <w:rPr>
            <w:rStyle w:val="a9"/>
            <w:noProof/>
          </w:rPr>
          <w:t>SEQ_PAY_FLOW</w:t>
        </w:r>
        <w:r w:rsidR="00F07178" w:rsidRPr="007F08DE">
          <w:rPr>
            <w:rStyle w:val="a9"/>
            <w:rFonts w:hint="eastAsia"/>
            <w:noProof/>
          </w:rPr>
          <w:t>）</w:t>
        </w:r>
        <w:r w:rsidR="00F07178">
          <w:rPr>
            <w:noProof/>
            <w:webHidden/>
          </w:rPr>
          <w:tab/>
        </w:r>
        <w:r w:rsidR="00F07178">
          <w:rPr>
            <w:noProof/>
            <w:webHidden/>
          </w:rPr>
          <w:fldChar w:fldCharType="begin"/>
        </w:r>
        <w:r w:rsidR="00F07178">
          <w:rPr>
            <w:noProof/>
            <w:webHidden/>
          </w:rPr>
          <w:instrText xml:space="preserve"> PAGEREF _Toc435450913 \h </w:instrText>
        </w:r>
        <w:r w:rsidR="00F07178">
          <w:rPr>
            <w:noProof/>
            <w:webHidden/>
          </w:rPr>
        </w:r>
        <w:r w:rsidR="00F07178">
          <w:rPr>
            <w:noProof/>
            <w:webHidden/>
          </w:rPr>
          <w:fldChar w:fldCharType="separate"/>
        </w:r>
        <w:r w:rsidR="00F07178">
          <w:rPr>
            <w:noProof/>
            <w:webHidden/>
          </w:rPr>
          <w:t>88</w:t>
        </w:r>
        <w:r w:rsidR="00F07178">
          <w:rPr>
            <w:noProof/>
            <w:webHidden/>
          </w:rPr>
          <w:fldChar w:fldCharType="end"/>
        </w:r>
      </w:hyperlink>
    </w:p>
    <w:p w14:paraId="6BFACC62" w14:textId="77777777" w:rsidR="00F07178" w:rsidRDefault="00870C31">
      <w:pPr>
        <w:pStyle w:val="30"/>
        <w:tabs>
          <w:tab w:val="right" w:leader="dot" w:pos="88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35450914" w:history="1">
        <w:r w:rsidR="00F07178" w:rsidRPr="007F08DE">
          <w:rPr>
            <w:rStyle w:val="a9"/>
            <w:rFonts w:ascii="宋体" w:hAnsi="宋体"/>
            <w:noProof/>
          </w:rPr>
          <w:t>2.2.14</w:t>
        </w:r>
        <w:r w:rsidR="00F07178" w:rsidRPr="007F08DE">
          <w:rPr>
            <w:rStyle w:val="a9"/>
            <w:rFonts w:hint="eastAsia"/>
            <w:noProof/>
          </w:rPr>
          <w:t xml:space="preserve"> </w:t>
        </w:r>
        <w:r w:rsidR="00F07178" w:rsidRPr="007F08DE">
          <w:rPr>
            <w:rStyle w:val="a9"/>
            <w:rFonts w:hint="eastAsia"/>
            <w:noProof/>
          </w:rPr>
          <w:t>用于销售记录序号（</w:t>
        </w:r>
        <w:r w:rsidR="00F07178" w:rsidRPr="007F08DE">
          <w:rPr>
            <w:rStyle w:val="a9"/>
            <w:noProof/>
          </w:rPr>
          <w:t>SEQ_SALE_FLOW</w:t>
        </w:r>
        <w:r w:rsidR="00F07178" w:rsidRPr="007F08DE">
          <w:rPr>
            <w:rStyle w:val="a9"/>
            <w:rFonts w:hint="eastAsia"/>
            <w:noProof/>
          </w:rPr>
          <w:t>）</w:t>
        </w:r>
        <w:r w:rsidR="00F07178">
          <w:rPr>
            <w:noProof/>
            <w:webHidden/>
          </w:rPr>
          <w:tab/>
        </w:r>
        <w:r w:rsidR="00F07178">
          <w:rPr>
            <w:noProof/>
            <w:webHidden/>
          </w:rPr>
          <w:fldChar w:fldCharType="begin"/>
        </w:r>
        <w:r w:rsidR="00F07178">
          <w:rPr>
            <w:noProof/>
            <w:webHidden/>
          </w:rPr>
          <w:instrText xml:space="preserve"> PAGEREF _Toc435450914 \h </w:instrText>
        </w:r>
        <w:r w:rsidR="00F07178">
          <w:rPr>
            <w:noProof/>
            <w:webHidden/>
          </w:rPr>
        </w:r>
        <w:r w:rsidR="00F07178">
          <w:rPr>
            <w:noProof/>
            <w:webHidden/>
          </w:rPr>
          <w:fldChar w:fldCharType="separate"/>
        </w:r>
        <w:r w:rsidR="00F07178">
          <w:rPr>
            <w:noProof/>
            <w:webHidden/>
          </w:rPr>
          <w:t>88</w:t>
        </w:r>
        <w:r w:rsidR="00F07178">
          <w:rPr>
            <w:noProof/>
            <w:webHidden/>
          </w:rPr>
          <w:fldChar w:fldCharType="end"/>
        </w:r>
      </w:hyperlink>
    </w:p>
    <w:p w14:paraId="0F7FAB83" w14:textId="77777777" w:rsidR="00F07178" w:rsidRDefault="00870C31">
      <w:pPr>
        <w:pStyle w:val="30"/>
        <w:tabs>
          <w:tab w:val="right" w:leader="dot" w:pos="88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35450915" w:history="1">
        <w:r w:rsidR="00F07178" w:rsidRPr="007F08DE">
          <w:rPr>
            <w:rStyle w:val="a9"/>
            <w:rFonts w:ascii="宋体" w:hAnsi="宋体"/>
            <w:noProof/>
          </w:rPr>
          <w:t>2.2.15</w:t>
        </w:r>
        <w:r w:rsidR="00F07178" w:rsidRPr="007F08DE">
          <w:rPr>
            <w:rStyle w:val="a9"/>
            <w:rFonts w:hint="eastAsia"/>
            <w:noProof/>
          </w:rPr>
          <w:t xml:space="preserve"> </w:t>
        </w:r>
        <w:r w:rsidR="00F07178" w:rsidRPr="007F08DE">
          <w:rPr>
            <w:rStyle w:val="a9"/>
            <w:rFonts w:hint="eastAsia"/>
            <w:noProof/>
          </w:rPr>
          <w:t>用于兑奖记录序号（</w:t>
        </w:r>
        <w:r w:rsidR="00F07178" w:rsidRPr="007F08DE">
          <w:rPr>
            <w:rStyle w:val="a9"/>
            <w:noProof/>
          </w:rPr>
          <w:t>SEQ_CANCEL_FLOW</w:t>
        </w:r>
        <w:r w:rsidR="00F07178" w:rsidRPr="007F08DE">
          <w:rPr>
            <w:rStyle w:val="a9"/>
            <w:rFonts w:hint="eastAsia"/>
            <w:noProof/>
          </w:rPr>
          <w:t>）</w:t>
        </w:r>
        <w:r w:rsidR="00F07178">
          <w:rPr>
            <w:noProof/>
            <w:webHidden/>
          </w:rPr>
          <w:tab/>
        </w:r>
        <w:r w:rsidR="00F07178">
          <w:rPr>
            <w:noProof/>
            <w:webHidden/>
          </w:rPr>
          <w:fldChar w:fldCharType="begin"/>
        </w:r>
        <w:r w:rsidR="00F07178">
          <w:rPr>
            <w:noProof/>
            <w:webHidden/>
          </w:rPr>
          <w:instrText xml:space="preserve"> PAGEREF _Toc435450915 \h </w:instrText>
        </w:r>
        <w:r w:rsidR="00F07178">
          <w:rPr>
            <w:noProof/>
            <w:webHidden/>
          </w:rPr>
        </w:r>
        <w:r w:rsidR="00F07178">
          <w:rPr>
            <w:noProof/>
            <w:webHidden/>
          </w:rPr>
          <w:fldChar w:fldCharType="separate"/>
        </w:r>
        <w:r w:rsidR="00F07178">
          <w:rPr>
            <w:noProof/>
            <w:webHidden/>
          </w:rPr>
          <w:t>88</w:t>
        </w:r>
        <w:r w:rsidR="00F07178">
          <w:rPr>
            <w:noProof/>
            <w:webHidden/>
          </w:rPr>
          <w:fldChar w:fldCharType="end"/>
        </w:r>
      </w:hyperlink>
    </w:p>
    <w:p w14:paraId="2FE38740" w14:textId="77777777" w:rsidR="00F07178" w:rsidRDefault="00870C31">
      <w:pPr>
        <w:pStyle w:val="22"/>
        <w:tabs>
          <w:tab w:val="right" w:leader="dot" w:pos="8810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35450916" w:history="1">
        <w:r w:rsidR="00F07178" w:rsidRPr="007F08DE">
          <w:rPr>
            <w:rStyle w:val="a9"/>
            <w:rFonts w:ascii="宋体" w:hAnsi="宋体"/>
            <w:noProof/>
          </w:rPr>
          <w:t>2.3</w:t>
        </w:r>
        <w:r w:rsidR="00F07178" w:rsidRPr="007F08DE">
          <w:rPr>
            <w:rStyle w:val="a9"/>
            <w:rFonts w:hint="eastAsia"/>
            <w:noProof/>
          </w:rPr>
          <w:t xml:space="preserve"> </w:t>
        </w:r>
        <w:r w:rsidR="00F07178" w:rsidRPr="007F08DE">
          <w:rPr>
            <w:rStyle w:val="a9"/>
            <w:rFonts w:hint="eastAsia"/>
            <w:noProof/>
          </w:rPr>
          <w:t>枚举值定义</w:t>
        </w:r>
        <w:r w:rsidR="00F07178">
          <w:rPr>
            <w:noProof/>
            <w:webHidden/>
          </w:rPr>
          <w:tab/>
        </w:r>
        <w:r w:rsidR="00F07178">
          <w:rPr>
            <w:noProof/>
            <w:webHidden/>
          </w:rPr>
          <w:fldChar w:fldCharType="begin"/>
        </w:r>
        <w:r w:rsidR="00F07178">
          <w:rPr>
            <w:noProof/>
            <w:webHidden/>
          </w:rPr>
          <w:instrText xml:space="preserve"> PAGEREF _Toc435450916 \h </w:instrText>
        </w:r>
        <w:r w:rsidR="00F07178">
          <w:rPr>
            <w:noProof/>
            <w:webHidden/>
          </w:rPr>
        </w:r>
        <w:r w:rsidR="00F07178">
          <w:rPr>
            <w:noProof/>
            <w:webHidden/>
          </w:rPr>
          <w:fldChar w:fldCharType="separate"/>
        </w:r>
        <w:r w:rsidR="00F07178">
          <w:rPr>
            <w:noProof/>
            <w:webHidden/>
          </w:rPr>
          <w:t>88</w:t>
        </w:r>
        <w:r w:rsidR="00F07178">
          <w:rPr>
            <w:noProof/>
            <w:webHidden/>
          </w:rPr>
          <w:fldChar w:fldCharType="end"/>
        </w:r>
      </w:hyperlink>
    </w:p>
    <w:p w14:paraId="7D58B942" w14:textId="77777777" w:rsidR="00007F24" w:rsidRPr="00AA2803" w:rsidRDefault="00D57B42" w:rsidP="00007F24">
      <w:r w:rsidRPr="00AA2803">
        <w:fldChar w:fldCharType="end"/>
      </w:r>
    </w:p>
    <w:p w14:paraId="4FC81DE6" w14:textId="77777777" w:rsidR="00E33FCF" w:rsidRPr="00AA2803" w:rsidRDefault="00E33FCF" w:rsidP="00B615B3"/>
    <w:p w14:paraId="4B2FE362" w14:textId="77777777" w:rsidR="00007F24" w:rsidRPr="00AA2803" w:rsidRDefault="00007F24" w:rsidP="00B615B3">
      <w:pPr>
        <w:sectPr w:rsidR="00007F24" w:rsidRPr="00AA2803" w:rsidSect="0027759B">
          <w:headerReference w:type="default" r:id="rId11"/>
          <w:footerReference w:type="default" r:id="rId12"/>
          <w:pgSz w:w="11906" w:h="16838"/>
          <w:pgMar w:top="1418" w:right="1466" w:bottom="1440" w:left="1620" w:header="851" w:footer="992" w:gutter="0"/>
          <w:pgNumType w:start="1"/>
          <w:cols w:space="425"/>
          <w:docGrid w:type="lines" w:linePitch="312"/>
        </w:sectPr>
      </w:pPr>
    </w:p>
    <w:p w14:paraId="073316D9" w14:textId="77777777" w:rsidR="00F075B1" w:rsidRPr="00AA2803" w:rsidRDefault="002F2E4F" w:rsidP="00E231B0">
      <w:pPr>
        <w:pStyle w:val="10"/>
      </w:pPr>
      <w:bookmarkStart w:id="3" w:name="_Toc351636272"/>
      <w:bookmarkStart w:id="4" w:name="_Toc435450798"/>
      <w:r w:rsidRPr="00AA2803">
        <w:rPr>
          <w:rFonts w:hint="eastAsia"/>
        </w:rPr>
        <w:lastRenderedPageBreak/>
        <w:t>文档</w:t>
      </w:r>
      <w:r w:rsidR="00F075B1" w:rsidRPr="00AA2803">
        <w:rPr>
          <w:rFonts w:hint="eastAsia"/>
        </w:rPr>
        <w:t>引言</w:t>
      </w:r>
      <w:bookmarkEnd w:id="3"/>
      <w:bookmarkEnd w:id="4"/>
    </w:p>
    <w:p w14:paraId="4E003A0E" w14:textId="77777777" w:rsidR="00F075B1" w:rsidRPr="00AA2803" w:rsidRDefault="00F075B1" w:rsidP="00E231B0">
      <w:pPr>
        <w:pStyle w:val="20"/>
      </w:pPr>
      <w:bookmarkStart w:id="5" w:name="_Toc350960683"/>
      <w:bookmarkStart w:id="6" w:name="_Toc351636170"/>
      <w:bookmarkStart w:id="7" w:name="_Toc351636273"/>
      <w:bookmarkStart w:id="8" w:name="_Toc435450799"/>
      <w:r w:rsidRPr="00AA2803">
        <w:rPr>
          <w:rFonts w:hint="eastAsia"/>
        </w:rPr>
        <w:t>文档目的</w:t>
      </w:r>
      <w:bookmarkEnd w:id="5"/>
      <w:bookmarkEnd w:id="6"/>
      <w:bookmarkEnd w:id="7"/>
      <w:bookmarkEnd w:id="8"/>
    </w:p>
    <w:p w14:paraId="79BFFFE7" w14:textId="77777777" w:rsidR="00F075B1" w:rsidRPr="00AA2803" w:rsidRDefault="00F075B1" w:rsidP="00F075B1">
      <w:pPr>
        <w:ind w:firstLineChars="200" w:firstLine="420"/>
      </w:pPr>
      <w:r w:rsidRPr="00AA2803">
        <w:rPr>
          <w:rFonts w:hint="eastAsia"/>
        </w:rPr>
        <w:t>提示：描述本</w:t>
      </w:r>
      <w:r w:rsidR="00A53ABF" w:rsidRPr="00AA2803">
        <w:rPr>
          <w:rFonts w:hint="eastAsia"/>
        </w:rPr>
        <w:t>设计</w:t>
      </w:r>
      <w:r w:rsidRPr="00AA2803">
        <w:rPr>
          <w:rFonts w:hint="eastAsia"/>
        </w:rPr>
        <w:t>规格说明书的目的，主要是细化产品</w:t>
      </w:r>
      <w:r w:rsidRPr="00AA2803">
        <w:rPr>
          <w:rFonts w:hint="eastAsia"/>
        </w:rPr>
        <w:t>/</w:t>
      </w:r>
      <w:r w:rsidR="00A53ABF" w:rsidRPr="00AA2803">
        <w:rPr>
          <w:rFonts w:hint="eastAsia"/>
        </w:rPr>
        <w:t>产品部件设计</w:t>
      </w:r>
      <w:r w:rsidRPr="00AA2803">
        <w:rPr>
          <w:rFonts w:hint="eastAsia"/>
        </w:rPr>
        <w:t>，更加明确地刻画出产品或产品部件。</w:t>
      </w:r>
    </w:p>
    <w:p w14:paraId="55C9326F" w14:textId="77777777" w:rsidR="00A53ABF" w:rsidRPr="00AA2803" w:rsidRDefault="00A53ABF" w:rsidP="00F075B1">
      <w:pPr>
        <w:ind w:firstLineChars="200" w:firstLine="420"/>
      </w:pPr>
    </w:p>
    <w:p w14:paraId="22A0AD5C" w14:textId="77777777" w:rsidR="00F075B1" w:rsidRPr="00AA2803" w:rsidRDefault="00F075B1" w:rsidP="00E231B0">
      <w:pPr>
        <w:pStyle w:val="20"/>
      </w:pPr>
      <w:bookmarkStart w:id="9" w:name="_Toc350960684"/>
      <w:bookmarkStart w:id="10" w:name="_Toc351636171"/>
      <w:bookmarkStart w:id="11" w:name="_Toc351636274"/>
      <w:bookmarkStart w:id="12" w:name="_Toc435450800"/>
      <w:r w:rsidRPr="00AA2803">
        <w:rPr>
          <w:rFonts w:hint="eastAsia"/>
        </w:rPr>
        <w:t>预期读者</w:t>
      </w:r>
      <w:bookmarkEnd w:id="9"/>
      <w:bookmarkEnd w:id="10"/>
      <w:bookmarkEnd w:id="11"/>
      <w:bookmarkEnd w:id="12"/>
    </w:p>
    <w:p w14:paraId="09275E85" w14:textId="77777777" w:rsidR="003070BA" w:rsidRPr="00AA2803" w:rsidRDefault="004C1856" w:rsidP="00A80D19">
      <w:pPr>
        <w:pStyle w:val="af"/>
        <w:numPr>
          <w:ilvl w:val="0"/>
          <w:numId w:val="5"/>
        </w:numPr>
        <w:ind w:firstLineChars="0"/>
      </w:pPr>
      <w:r w:rsidRPr="00AA2803">
        <w:rPr>
          <w:rFonts w:hint="eastAsia"/>
        </w:rPr>
        <w:t>TSGE</w:t>
      </w:r>
      <w:r w:rsidR="003070BA" w:rsidRPr="00AA2803">
        <w:rPr>
          <w:rFonts w:hint="eastAsia"/>
        </w:rPr>
        <w:t>平台技术设计人员</w:t>
      </w:r>
    </w:p>
    <w:p w14:paraId="4661BB5B" w14:textId="77777777" w:rsidR="003070BA" w:rsidRPr="00AA2803" w:rsidRDefault="004C1856" w:rsidP="00A80D19">
      <w:pPr>
        <w:pStyle w:val="af"/>
        <w:numPr>
          <w:ilvl w:val="0"/>
          <w:numId w:val="5"/>
        </w:numPr>
        <w:ind w:firstLineChars="0"/>
      </w:pPr>
      <w:r w:rsidRPr="00AA2803">
        <w:rPr>
          <w:rFonts w:hint="eastAsia"/>
        </w:rPr>
        <w:t>TSGE</w:t>
      </w:r>
      <w:r w:rsidR="003070BA" w:rsidRPr="00AA2803">
        <w:rPr>
          <w:rFonts w:hint="eastAsia"/>
        </w:rPr>
        <w:t>平台数据库工程师</w:t>
      </w:r>
    </w:p>
    <w:p w14:paraId="2E5D5DE3" w14:textId="77777777" w:rsidR="003070BA" w:rsidRPr="00AA2803" w:rsidRDefault="004C1856" w:rsidP="00A80D19">
      <w:pPr>
        <w:pStyle w:val="af"/>
        <w:numPr>
          <w:ilvl w:val="0"/>
          <w:numId w:val="5"/>
        </w:numPr>
        <w:ind w:firstLineChars="0"/>
      </w:pPr>
      <w:r w:rsidRPr="00AA2803">
        <w:rPr>
          <w:rFonts w:hint="eastAsia"/>
        </w:rPr>
        <w:t>TSGE</w:t>
      </w:r>
      <w:r w:rsidR="003070BA" w:rsidRPr="00AA2803">
        <w:rPr>
          <w:rFonts w:hint="eastAsia"/>
        </w:rPr>
        <w:t>平台软件测试工程师</w:t>
      </w:r>
    </w:p>
    <w:p w14:paraId="4EE7A069" w14:textId="77777777" w:rsidR="003070BA" w:rsidRPr="00AA2803" w:rsidRDefault="003070BA" w:rsidP="003070BA"/>
    <w:p w14:paraId="2701B8E8" w14:textId="77777777" w:rsidR="00306D73" w:rsidRPr="00AA2803" w:rsidRDefault="00F075B1" w:rsidP="00E231B0">
      <w:pPr>
        <w:pStyle w:val="20"/>
      </w:pPr>
      <w:bookmarkStart w:id="13" w:name="_Toc350960685"/>
      <w:bookmarkStart w:id="14" w:name="_Toc351636172"/>
      <w:bookmarkStart w:id="15" w:name="_Toc351636275"/>
      <w:bookmarkStart w:id="16" w:name="_Toc435450801"/>
      <w:r w:rsidRPr="00AA2803">
        <w:rPr>
          <w:rFonts w:hint="eastAsia"/>
        </w:rPr>
        <w:t>参考文献</w:t>
      </w:r>
      <w:bookmarkStart w:id="17" w:name="_Hlt502716140"/>
      <w:bookmarkStart w:id="18" w:name="_Toc507258858"/>
      <w:bookmarkStart w:id="19" w:name="_Toc507310569"/>
      <w:bookmarkEnd w:id="13"/>
      <w:bookmarkEnd w:id="14"/>
      <w:bookmarkEnd w:id="15"/>
      <w:bookmarkEnd w:id="16"/>
      <w:bookmarkEnd w:id="17"/>
    </w:p>
    <w:tbl>
      <w:tblPr>
        <w:tblStyle w:val="a4"/>
        <w:tblW w:w="0" w:type="auto"/>
        <w:tblInd w:w="108" w:type="dxa"/>
        <w:tblLook w:val="04A0" w:firstRow="1" w:lastRow="0" w:firstColumn="1" w:lastColumn="0" w:noHBand="0" w:noVBand="1"/>
      </w:tblPr>
      <w:tblGrid>
        <w:gridCol w:w="847"/>
        <w:gridCol w:w="1405"/>
        <w:gridCol w:w="6450"/>
      </w:tblGrid>
      <w:tr w:rsidR="00AA2803" w:rsidRPr="00AA2803" w14:paraId="08F314D4" w14:textId="77777777" w:rsidTr="00B83004">
        <w:tc>
          <w:tcPr>
            <w:tcW w:w="852" w:type="dxa"/>
            <w:shd w:val="clear" w:color="auto" w:fill="EEECE1" w:themeFill="background2"/>
          </w:tcPr>
          <w:p w14:paraId="081F712E" w14:textId="77777777" w:rsidR="00E43157" w:rsidRPr="00AA2803" w:rsidRDefault="00E43157" w:rsidP="00B83004">
            <w:pPr>
              <w:jc w:val="center"/>
            </w:pPr>
            <w:r w:rsidRPr="00AA2803">
              <w:rPr>
                <w:rFonts w:hint="eastAsia"/>
              </w:rPr>
              <w:t>序号</w:t>
            </w:r>
          </w:p>
        </w:tc>
        <w:tc>
          <w:tcPr>
            <w:tcW w:w="1417" w:type="dxa"/>
            <w:shd w:val="clear" w:color="auto" w:fill="EEECE1" w:themeFill="background2"/>
          </w:tcPr>
          <w:p w14:paraId="39459D78" w14:textId="77777777" w:rsidR="00E43157" w:rsidRPr="00AA2803" w:rsidRDefault="00E43157" w:rsidP="00B83004">
            <w:r w:rsidRPr="00AA2803">
              <w:rPr>
                <w:rFonts w:hint="eastAsia"/>
              </w:rPr>
              <w:t>文献来源</w:t>
            </w:r>
          </w:p>
        </w:tc>
        <w:tc>
          <w:tcPr>
            <w:tcW w:w="6521" w:type="dxa"/>
            <w:shd w:val="clear" w:color="auto" w:fill="EEECE1" w:themeFill="background2"/>
          </w:tcPr>
          <w:p w14:paraId="3EB6E16E" w14:textId="77777777" w:rsidR="00E43157" w:rsidRPr="00AA2803" w:rsidRDefault="00E43157" w:rsidP="00B83004">
            <w:r w:rsidRPr="00AA2803">
              <w:rPr>
                <w:rFonts w:hint="eastAsia"/>
              </w:rPr>
              <w:t>文献名称、章节范围、</w:t>
            </w:r>
            <w:r w:rsidRPr="00AA2803">
              <w:rPr>
                <w:rFonts w:hint="eastAsia"/>
              </w:rPr>
              <w:t>URL</w:t>
            </w:r>
            <w:r w:rsidRPr="00AA2803">
              <w:rPr>
                <w:rFonts w:hint="eastAsia"/>
              </w:rPr>
              <w:t>地址等</w:t>
            </w:r>
          </w:p>
        </w:tc>
      </w:tr>
      <w:tr w:rsidR="00226FD1" w:rsidRPr="00AA2803" w14:paraId="666DDA19" w14:textId="77777777" w:rsidTr="00B83004">
        <w:tc>
          <w:tcPr>
            <w:tcW w:w="852" w:type="dxa"/>
          </w:tcPr>
          <w:p w14:paraId="7072B0A6" w14:textId="77777777" w:rsidR="00226FD1" w:rsidRPr="00AA2803" w:rsidRDefault="00226FD1" w:rsidP="00B83004">
            <w:pPr>
              <w:jc w:val="center"/>
            </w:pPr>
          </w:p>
        </w:tc>
        <w:tc>
          <w:tcPr>
            <w:tcW w:w="1417" w:type="dxa"/>
          </w:tcPr>
          <w:p w14:paraId="7AEFD3E0" w14:textId="77777777" w:rsidR="00226FD1" w:rsidRPr="00AA2803" w:rsidRDefault="00226FD1" w:rsidP="00B83004">
            <w:pPr>
              <w:jc w:val="center"/>
            </w:pPr>
          </w:p>
        </w:tc>
        <w:tc>
          <w:tcPr>
            <w:tcW w:w="6521" w:type="dxa"/>
          </w:tcPr>
          <w:p w14:paraId="5DA03714" w14:textId="77777777" w:rsidR="00226FD1" w:rsidRPr="00AA2803" w:rsidRDefault="00226FD1" w:rsidP="00B83004"/>
        </w:tc>
      </w:tr>
    </w:tbl>
    <w:p w14:paraId="1F54D723" w14:textId="77777777" w:rsidR="00E43157" w:rsidRPr="00AA2803" w:rsidRDefault="00E43157" w:rsidP="00F075B1"/>
    <w:p w14:paraId="14CE1C54" w14:textId="77777777" w:rsidR="00F075B1" w:rsidRPr="00AA2803" w:rsidRDefault="00F075B1" w:rsidP="00E231B0">
      <w:pPr>
        <w:pStyle w:val="20"/>
      </w:pPr>
      <w:bookmarkStart w:id="20" w:name="_Toc350960686"/>
      <w:bookmarkStart w:id="21" w:name="_Toc351636173"/>
      <w:bookmarkStart w:id="22" w:name="_Toc351636276"/>
      <w:bookmarkStart w:id="23" w:name="_Toc435450802"/>
      <w:r w:rsidRPr="00AA2803">
        <w:rPr>
          <w:rFonts w:hint="eastAsia"/>
        </w:rPr>
        <w:t>术语缩写</w:t>
      </w:r>
      <w:bookmarkEnd w:id="18"/>
      <w:bookmarkEnd w:id="19"/>
      <w:bookmarkEnd w:id="20"/>
      <w:bookmarkEnd w:id="21"/>
      <w:bookmarkEnd w:id="22"/>
      <w:bookmarkEnd w:id="23"/>
    </w:p>
    <w:p w14:paraId="42218859" w14:textId="77777777" w:rsidR="00BF0AB5" w:rsidRPr="00AA2803" w:rsidRDefault="00BF0AB5" w:rsidP="00BF0AB5">
      <w:pPr>
        <w:ind w:firstLineChars="200" w:firstLine="420"/>
      </w:pPr>
      <w:r w:rsidRPr="00AA2803">
        <w:rPr>
          <w:rFonts w:hint="eastAsia"/>
        </w:rPr>
        <w:t>详细参见：</w:t>
      </w:r>
      <w:r w:rsidRPr="00AA2803">
        <w:rPr>
          <w:rFonts w:hint="eastAsia"/>
          <w:b/>
        </w:rPr>
        <w:t>需求文档</w:t>
      </w:r>
      <w:r w:rsidRPr="00AA2803">
        <w:rPr>
          <w:rFonts w:hint="eastAsia"/>
          <w:b/>
        </w:rPr>
        <w:t>-</w:t>
      </w:r>
      <w:r w:rsidRPr="00AA2803">
        <w:rPr>
          <w:rFonts w:hint="eastAsia"/>
          <w:b/>
        </w:rPr>
        <w:t>系统使用名称术语定义说明书</w:t>
      </w:r>
      <w:r w:rsidRPr="00AA2803">
        <w:rPr>
          <w:rFonts w:hint="eastAsia"/>
          <w:b/>
        </w:rPr>
        <w:t>.docx</w:t>
      </w:r>
      <w:r w:rsidRPr="00AA2803">
        <w:rPr>
          <w:rFonts w:hint="eastAsia"/>
        </w:rPr>
        <w:t>。</w:t>
      </w:r>
    </w:p>
    <w:p w14:paraId="1B78A343" w14:textId="77777777" w:rsidR="00306D73" w:rsidRPr="00AA2803" w:rsidRDefault="00306D73">
      <w:pPr>
        <w:widowControl/>
        <w:adjustRightInd/>
        <w:rPr>
          <w:b/>
          <w:bCs/>
          <w:sz w:val="24"/>
        </w:rPr>
      </w:pPr>
      <w:bookmarkStart w:id="24" w:name="_Toc350960687"/>
      <w:bookmarkStart w:id="25" w:name="_Toc351636174"/>
      <w:bookmarkStart w:id="26" w:name="_Toc351636277"/>
      <w:r w:rsidRPr="00AA2803">
        <w:br w:type="page"/>
      </w:r>
    </w:p>
    <w:p w14:paraId="7E1C0E83" w14:textId="77777777" w:rsidR="00861054" w:rsidRPr="00AA2803" w:rsidRDefault="00861054" w:rsidP="00E231B0">
      <w:pPr>
        <w:pStyle w:val="10"/>
      </w:pPr>
      <w:bookmarkStart w:id="27" w:name="_Toc435450803"/>
      <w:bookmarkEnd w:id="24"/>
      <w:bookmarkEnd w:id="25"/>
      <w:bookmarkEnd w:id="26"/>
      <w:r w:rsidRPr="00AA2803">
        <w:rPr>
          <w:rFonts w:hint="eastAsia"/>
        </w:rPr>
        <w:lastRenderedPageBreak/>
        <w:t>OMS</w:t>
      </w:r>
      <w:r w:rsidRPr="00AA2803">
        <w:t>系统</w:t>
      </w:r>
      <w:bookmarkEnd w:id="27"/>
    </w:p>
    <w:p w14:paraId="1565BB3E" w14:textId="77777777" w:rsidR="004F3DFA" w:rsidRPr="00AA2803" w:rsidRDefault="004F3DFA" w:rsidP="00E231B0">
      <w:pPr>
        <w:pStyle w:val="20"/>
      </w:pPr>
      <w:bookmarkStart w:id="28" w:name="_Toc435450804"/>
      <w:r w:rsidRPr="00AA2803">
        <w:rPr>
          <w:rFonts w:hint="eastAsia"/>
        </w:rPr>
        <w:t>表结构</w:t>
      </w:r>
      <w:r w:rsidRPr="00AA2803">
        <w:t>定义</w:t>
      </w:r>
      <w:bookmarkEnd w:id="28"/>
    </w:p>
    <w:p w14:paraId="7ACCF28A" w14:textId="77777777" w:rsidR="00895158" w:rsidRDefault="00895158" w:rsidP="00895158">
      <w:pPr>
        <w:pStyle w:val="3"/>
        <w:rPr>
          <w:rFonts w:ascii="Calibri" w:hAnsi="Calibri"/>
          <w:szCs w:val="22"/>
        </w:rPr>
      </w:pPr>
      <w:bookmarkStart w:id="29" w:name="_Toc435450805"/>
      <w:r w:rsidRPr="00AA2803">
        <w:rPr>
          <w:rFonts w:ascii="Calibri" w:hAnsi="Calibri" w:hint="eastAsia"/>
          <w:szCs w:val="22"/>
        </w:rPr>
        <w:t>用户及权限管理</w:t>
      </w:r>
      <w:bookmarkEnd w:id="29"/>
    </w:p>
    <w:p w14:paraId="2381A11B" w14:textId="77777777" w:rsidR="00FF4E87" w:rsidRDefault="00FF4E87" w:rsidP="00FF4E87">
      <w:pPr>
        <w:pStyle w:val="4"/>
      </w:pPr>
      <w:bookmarkStart w:id="30" w:name="_Toc429410419"/>
      <w:bookmarkStart w:id="31" w:name="_Toc435450806"/>
      <w:r>
        <w:rPr>
          <w:rFonts w:hint="eastAsia"/>
          <w:b w:val="0"/>
          <w:bCs w:val="0"/>
        </w:rPr>
        <w:t>用户信息表（</w:t>
      </w:r>
      <w:r>
        <w:rPr>
          <w:b w:val="0"/>
          <w:bCs w:val="0"/>
        </w:rPr>
        <w:t>ADM_INFO</w:t>
      </w:r>
      <w:r>
        <w:rPr>
          <w:rFonts w:hint="eastAsia"/>
          <w:b w:val="0"/>
          <w:bCs w:val="0"/>
        </w:rPr>
        <w:t>）</w:t>
      </w:r>
      <w:bookmarkEnd w:id="30"/>
      <w:bookmarkEnd w:id="31"/>
    </w:p>
    <w:tbl>
      <w:tblPr>
        <w:tblW w:w="97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92"/>
        <w:gridCol w:w="143"/>
        <w:gridCol w:w="698"/>
        <w:gridCol w:w="790"/>
        <w:gridCol w:w="1206"/>
        <w:gridCol w:w="275"/>
        <w:gridCol w:w="6"/>
        <w:gridCol w:w="1985"/>
        <w:gridCol w:w="1128"/>
        <w:gridCol w:w="288"/>
        <w:gridCol w:w="562"/>
        <w:gridCol w:w="145"/>
        <w:gridCol w:w="564"/>
        <w:gridCol w:w="1568"/>
      </w:tblGrid>
      <w:tr w:rsidR="00FF4E87" w14:paraId="5F65B8AC" w14:textId="77777777" w:rsidTr="0043710C">
        <w:tc>
          <w:tcPr>
            <w:tcW w:w="12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hideMark/>
          </w:tcPr>
          <w:p w14:paraId="3F0E3DC9" w14:textId="77777777" w:rsidR="00FF4E87" w:rsidRDefault="00FF4E87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>
              <w:rPr>
                <w:rFonts w:ascii="新宋体" w:eastAsia="新宋体" w:hAnsi="新宋体" w:hint="eastAsia"/>
                <w:b/>
                <w:sz w:val="24"/>
                <w:szCs w:val="22"/>
              </w:rPr>
              <w:t>汉字注解</w:t>
            </w:r>
          </w:p>
        </w:tc>
        <w:tc>
          <w:tcPr>
            <w:tcW w:w="426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650B9B" w14:textId="77777777" w:rsidR="00FF4E87" w:rsidRDefault="00FF4E87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>
              <w:rPr>
                <w:rFonts w:ascii="新宋体" w:eastAsia="新宋体" w:hAnsi="新宋体" w:hint="eastAsia"/>
                <w:b/>
                <w:sz w:val="24"/>
                <w:szCs w:val="22"/>
              </w:rPr>
              <w:t>用户信息表</w:t>
            </w:r>
          </w:p>
        </w:tc>
        <w:tc>
          <w:tcPr>
            <w:tcW w:w="14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hideMark/>
          </w:tcPr>
          <w:p w14:paraId="5F7B0D00" w14:textId="77777777" w:rsidR="00FF4E87" w:rsidRDefault="00FF4E87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>
              <w:rPr>
                <w:rFonts w:ascii="新宋体" w:eastAsia="新宋体" w:hAnsi="新宋体" w:hint="eastAsia"/>
                <w:b/>
                <w:sz w:val="24"/>
                <w:szCs w:val="22"/>
              </w:rPr>
              <w:t>表名</w:t>
            </w:r>
          </w:p>
        </w:tc>
        <w:tc>
          <w:tcPr>
            <w:tcW w:w="283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AEB516" w14:textId="77777777" w:rsidR="00FF4E87" w:rsidRDefault="00FF4E87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>
              <w:rPr>
                <w:rFonts w:ascii="新宋体" w:eastAsia="新宋体" w:hAnsi="新宋体" w:hint="eastAsia"/>
                <w:b/>
                <w:sz w:val="24"/>
                <w:szCs w:val="22"/>
              </w:rPr>
              <w:t>ADM_INFO</w:t>
            </w:r>
          </w:p>
        </w:tc>
      </w:tr>
      <w:tr w:rsidR="00FF4E87" w14:paraId="2886CD88" w14:textId="77777777" w:rsidTr="00FF4E87">
        <w:tc>
          <w:tcPr>
            <w:tcW w:w="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horzCross" w:color="auto" w:fill="C0C0C0"/>
          </w:tcPr>
          <w:p w14:paraId="5C6A9AB7" w14:textId="77777777" w:rsidR="00FF4E87" w:rsidRDefault="00FF4E87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</w:p>
        </w:tc>
        <w:tc>
          <w:tcPr>
            <w:tcW w:w="2836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C0C0C0"/>
            <w:hideMark/>
          </w:tcPr>
          <w:p w14:paraId="00BE3E78" w14:textId="77777777" w:rsidR="00FF4E87" w:rsidRDefault="00FF4E87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>
              <w:rPr>
                <w:rFonts w:ascii="新宋体" w:eastAsia="新宋体" w:hAnsi="新宋体" w:hint="eastAsia"/>
                <w:b/>
                <w:sz w:val="24"/>
                <w:szCs w:val="22"/>
              </w:rPr>
              <w:t>字段名称</w:t>
            </w:r>
          </w:p>
        </w:tc>
        <w:tc>
          <w:tcPr>
            <w:tcW w:w="22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hideMark/>
          </w:tcPr>
          <w:p w14:paraId="1D6F28DC" w14:textId="77777777" w:rsidR="00FF4E87" w:rsidRDefault="00FF4E87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>
              <w:rPr>
                <w:rFonts w:ascii="新宋体" w:eastAsia="新宋体" w:hAnsi="新宋体" w:hint="eastAsia"/>
                <w:b/>
                <w:sz w:val="24"/>
                <w:szCs w:val="22"/>
              </w:rPr>
              <w:t>字段命名</w:t>
            </w:r>
          </w:p>
        </w:tc>
        <w:tc>
          <w:tcPr>
            <w:tcW w:w="19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hideMark/>
          </w:tcPr>
          <w:p w14:paraId="4C7F3A4B" w14:textId="77777777" w:rsidR="00FF4E87" w:rsidRDefault="00FF4E87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>
              <w:rPr>
                <w:rFonts w:ascii="新宋体" w:eastAsia="新宋体" w:hAnsi="新宋体" w:hint="eastAsia"/>
                <w:b/>
                <w:sz w:val="24"/>
                <w:szCs w:val="22"/>
              </w:rPr>
              <w:t>类型</w:t>
            </w: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hideMark/>
          </w:tcPr>
          <w:p w14:paraId="47EC2154" w14:textId="77777777" w:rsidR="00FF4E87" w:rsidRDefault="00FF4E87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>
              <w:rPr>
                <w:rFonts w:ascii="新宋体" w:eastAsia="新宋体" w:hAnsi="新宋体" w:hint="eastAsia"/>
                <w:b/>
                <w:sz w:val="24"/>
                <w:szCs w:val="22"/>
              </w:rPr>
              <w:t>非空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hideMark/>
          </w:tcPr>
          <w:p w14:paraId="48C78003" w14:textId="77777777" w:rsidR="00FF4E87" w:rsidRDefault="00FF4E87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>
              <w:rPr>
                <w:rFonts w:ascii="新宋体" w:eastAsia="新宋体" w:hAnsi="新宋体" w:hint="eastAsia"/>
                <w:b/>
                <w:sz w:val="24"/>
                <w:szCs w:val="22"/>
              </w:rPr>
              <w:t>默认</w:t>
            </w:r>
          </w:p>
        </w:tc>
      </w:tr>
      <w:tr w:rsidR="00FF4E87" w14:paraId="33B9D651" w14:textId="77777777" w:rsidTr="00FF4E87">
        <w:tc>
          <w:tcPr>
            <w:tcW w:w="39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79719" w14:textId="77777777" w:rsidR="00FF4E87" w:rsidRDefault="00FF4E87" w:rsidP="006164CE">
            <w:pPr>
              <w:pStyle w:val="af"/>
              <w:numPr>
                <w:ilvl w:val="0"/>
                <w:numId w:val="73"/>
              </w:numPr>
              <w:snapToGrid w:val="0"/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83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BC78DE" w14:textId="77777777" w:rsidR="00FF4E87" w:rsidRDefault="004875C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用户</w:t>
            </w:r>
            <w:r w:rsidR="00FF4E87">
              <w:rPr>
                <w:rFonts w:ascii="新宋体" w:eastAsia="新宋体" w:hAnsi="新宋体" w:hint="eastAsia"/>
                <w:szCs w:val="22"/>
              </w:rPr>
              <w:t>ID</w:t>
            </w:r>
          </w:p>
        </w:tc>
        <w:tc>
          <w:tcPr>
            <w:tcW w:w="22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75ADE0" w14:textId="77777777" w:rsidR="00FF4E87" w:rsidRDefault="00FF4E8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ADMIN_ID</w:t>
            </w:r>
          </w:p>
        </w:tc>
        <w:tc>
          <w:tcPr>
            <w:tcW w:w="19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9C19F5" w14:textId="77777777" w:rsidR="00FF4E87" w:rsidRDefault="00FF4E8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NUMBER(4)</w:t>
            </w: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9C8C97" w14:textId="77777777" w:rsidR="00FF4E87" w:rsidRDefault="00FF4E8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A6CBA" w14:textId="77777777" w:rsidR="00FF4E87" w:rsidRDefault="00FF4E8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FF4E87" w14:paraId="3BD1E573" w14:textId="77777777" w:rsidTr="00FF4E87">
        <w:tc>
          <w:tcPr>
            <w:tcW w:w="39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FA47C" w14:textId="77777777" w:rsidR="00FF4E87" w:rsidRDefault="00FF4E87" w:rsidP="006164CE">
            <w:pPr>
              <w:pStyle w:val="af"/>
              <w:numPr>
                <w:ilvl w:val="0"/>
                <w:numId w:val="73"/>
              </w:numPr>
              <w:snapToGrid w:val="0"/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83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3618B1" w14:textId="77777777" w:rsidR="00FF4E87" w:rsidRDefault="00FF4E8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真实姓名</w:t>
            </w:r>
          </w:p>
        </w:tc>
        <w:tc>
          <w:tcPr>
            <w:tcW w:w="22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5E0AA6" w14:textId="77777777" w:rsidR="00FF4E87" w:rsidRDefault="00FF4E8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ADMIN_REALNAME</w:t>
            </w:r>
          </w:p>
        </w:tc>
        <w:tc>
          <w:tcPr>
            <w:tcW w:w="19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CB8608" w14:textId="77777777" w:rsidR="00FF4E87" w:rsidRDefault="00FF4E8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VARCHAR2(1000)</w:t>
            </w: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E1A0F8" w14:textId="77777777" w:rsidR="00FF4E87" w:rsidRDefault="00FF4E8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92F8B" w14:textId="77777777" w:rsidR="00FF4E87" w:rsidRDefault="00FF4E8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FF4E87" w14:paraId="3C66E88D" w14:textId="77777777" w:rsidTr="00FF4E87">
        <w:tc>
          <w:tcPr>
            <w:tcW w:w="39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C53A7" w14:textId="77777777" w:rsidR="00FF4E87" w:rsidRDefault="00FF4E87" w:rsidP="006164CE">
            <w:pPr>
              <w:pStyle w:val="af"/>
              <w:numPr>
                <w:ilvl w:val="0"/>
                <w:numId w:val="73"/>
              </w:numPr>
              <w:snapToGrid w:val="0"/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83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021692" w14:textId="77777777" w:rsidR="00FF4E87" w:rsidRDefault="00FF4E8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登录名</w:t>
            </w:r>
          </w:p>
        </w:tc>
        <w:tc>
          <w:tcPr>
            <w:tcW w:w="22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289DE7" w14:textId="77777777" w:rsidR="00FF4E87" w:rsidRDefault="00FF4E8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ADMIN_LOGIN</w:t>
            </w:r>
          </w:p>
        </w:tc>
        <w:tc>
          <w:tcPr>
            <w:tcW w:w="19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3E8FF8" w14:textId="77777777" w:rsidR="00FF4E87" w:rsidRDefault="00FF4E8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VARCHAR2(32)</w:t>
            </w: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25E9E5" w14:textId="77777777" w:rsidR="00FF4E87" w:rsidRDefault="00FF4E8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AD6FF" w14:textId="77777777" w:rsidR="00FF4E87" w:rsidRDefault="00FF4E8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FF4E87" w14:paraId="56C6E502" w14:textId="77777777" w:rsidTr="00FF4E87">
        <w:tc>
          <w:tcPr>
            <w:tcW w:w="39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44310" w14:textId="77777777" w:rsidR="00FF4E87" w:rsidRDefault="00FF4E87" w:rsidP="006164CE">
            <w:pPr>
              <w:pStyle w:val="af"/>
              <w:numPr>
                <w:ilvl w:val="0"/>
                <w:numId w:val="73"/>
              </w:numPr>
              <w:snapToGrid w:val="0"/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83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BD8E7B" w14:textId="77777777" w:rsidR="00FF4E87" w:rsidRDefault="00FF4E8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密码</w:t>
            </w:r>
          </w:p>
        </w:tc>
        <w:tc>
          <w:tcPr>
            <w:tcW w:w="22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100470" w14:textId="77777777" w:rsidR="00FF4E87" w:rsidRDefault="00FF4E8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ADMIN_PASSWORD</w:t>
            </w:r>
          </w:p>
        </w:tc>
        <w:tc>
          <w:tcPr>
            <w:tcW w:w="19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870AFD" w14:textId="77777777" w:rsidR="00FF4E87" w:rsidRDefault="00FF4E8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CHAR(32)</w:t>
            </w: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BD5EA2" w14:textId="77777777" w:rsidR="00FF4E87" w:rsidRDefault="00FF4E8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434B6" w14:textId="77777777" w:rsidR="00FF4E87" w:rsidRDefault="00FF4E8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FF4E87" w14:paraId="5E3EF631" w14:textId="77777777" w:rsidTr="00FF4E87">
        <w:tc>
          <w:tcPr>
            <w:tcW w:w="39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4C7517" w14:textId="77777777" w:rsidR="00FF4E87" w:rsidRDefault="00FF4E87" w:rsidP="006164CE">
            <w:pPr>
              <w:pStyle w:val="af"/>
              <w:numPr>
                <w:ilvl w:val="0"/>
                <w:numId w:val="73"/>
              </w:numPr>
              <w:snapToGrid w:val="0"/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83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34B465" w14:textId="77777777" w:rsidR="00FF4E87" w:rsidRDefault="00FF4E8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性别(1-男，2-女)</w:t>
            </w:r>
          </w:p>
        </w:tc>
        <w:tc>
          <w:tcPr>
            <w:tcW w:w="22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F953A4" w14:textId="77777777" w:rsidR="00FF4E87" w:rsidRDefault="00FF4E8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ADMIN_GENDER</w:t>
            </w:r>
          </w:p>
        </w:tc>
        <w:tc>
          <w:tcPr>
            <w:tcW w:w="19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0AA952" w14:textId="77777777" w:rsidR="00FF4E87" w:rsidRDefault="00FF4E8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NUMBER(1)</w:t>
            </w: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0E9A9C" w14:textId="77777777" w:rsidR="00FF4E87" w:rsidRDefault="00FF4E8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E3B20" w14:textId="77777777" w:rsidR="00FF4E87" w:rsidRDefault="00FF4E8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FF4E87" w14:paraId="62366EF9" w14:textId="77777777" w:rsidTr="00FF4E87">
        <w:tc>
          <w:tcPr>
            <w:tcW w:w="39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779F27" w14:textId="77777777" w:rsidR="00FF4E87" w:rsidRDefault="00FF4E87" w:rsidP="006164CE">
            <w:pPr>
              <w:pStyle w:val="af"/>
              <w:numPr>
                <w:ilvl w:val="0"/>
                <w:numId w:val="73"/>
              </w:numPr>
              <w:snapToGrid w:val="0"/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83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215D7A" w14:textId="77777777" w:rsidR="00FF4E87" w:rsidRDefault="00FF4E8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EMAIL地址</w:t>
            </w:r>
          </w:p>
        </w:tc>
        <w:tc>
          <w:tcPr>
            <w:tcW w:w="22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0C0802" w14:textId="77777777" w:rsidR="00FF4E87" w:rsidRDefault="00FF4E8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ADMIN_EMAIL</w:t>
            </w:r>
          </w:p>
        </w:tc>
        <w:tc>
          <w:tcPr>
            <w:tcW w:w="19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9C03C6" w14:textId="77777777" w:rsidR="00FF4E87" w:rsidRDefault="00FF4E8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VARCHAR2(100)</w:t>
            </w: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9B4F8" w14:textId="77777777" w:rsidR="00FF4E87" w:rsidRDefault="00FF4E8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0799D" w14:textId="77777777" w:rsidR="00FF4E87" w:rsidRDefault="00FF4E8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FF4E87" w14:paraId="3668A205" w14:textId="77777777" w:rsidTr="00FF4E87">
        <w:tc>
          <w:tcPr>
            <w:tcW w:w="39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C38B9" w14:textId="77777777" w:rsidR="00FF4E87" w:rsidRDefault="00FF4E87" w:rsidP="006164CE">
            <w:pPr>
              <w:pStyle w:val="af"/>
              <w:numPr>
                <w:ilvl w:val="0"/>
                <w:numId w:val="73"/>
              </w:numPr>
              <w:snapToGrid w:val="0"/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83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28EB1F" w14:textId="77777777" w:rsidR="00FF4E87" w:rsidRDefault="00FF4E8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生日</w:t>
            </w:r>
          </w:p>
        </w:tc>
        <w:tc>
          <w:tcPr>
            <w:tcW w:w="22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D0DCE7" w14:textId="77777777" w:rsidR="00FF4E87" w:rsidRDefault="00FF4E8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ADMIN_BIRTHDAY</w:t>
            </w:r>
          </w:p>
        </w:tc>
        <w:tc>
          <w:tcPr>
            <w:tcW w:w="19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B75F31" w14:textId="77777777" w:rsidR="00FF4E87" w:rsidRDefault="00FF4E8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DATE</w:t>
            </w: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CB830A" w14:textId="77777777" w:rsidR="00FF4E87" w:rsidRDefault="00FF4E8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6EDEDE" w14:textId="77777777" w:rsidR="00FF4E87" w:rsidRDefault="00FF4E8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FF4E87" w14:paraId="08802609" w14:textId="77777777" w:rsidTr="00FF4E87">
        <w:tc>
          <w:tcPr>
            <w:tcW w:w="39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C7C92" w14:textId="77777777" w:rsidR="00FF4E87" w:rsidRDefault="00FF4E87" w:rsidP="006164CE">
            <w:pPr>
              <w:pStyle w:val="af"/>
              <w:numPr>
                <w:ilvl w:val="0"/>
                <w:numId w:val="73"/>
              </w:numPr>
              <w:snapToGrid w:val="0"/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83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E3D650" w14:textId="77777777" w:rsidR="00FF4E87" w:rsidRDefault="00FF4E8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办公电话</w:t>
            </w:r>
          </w:p>
        </w:tc>
        <w:tc>
          <w:tcPr>
            <w:tcW w:w="22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A19CC5" w14:textId="77777777" w:rsidR="00FF4E87" w:rsidRDefault="00FF4E8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ADMIN_TEL</w:t>
            </w:r>
          </w:p>
        </w:tc>
        <w:tc>
          <w:tcPr>
            <w:tcW w:w="19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080603" w14:textId="77777777" w:rsidR="00FF4E87" w:rsidRDefault="00FF4E8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VARCHAR2(50)</w:t>
            </w: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B6FC3" w14:textId="77777777" w:rsidR="00FF4E87" w:rsidRDefault="00FF4E8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B8168" w14:textId="77777777" w:rsidR="00FF4E87" w:rsidRDefault="00FF4E8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FF4E87" w14:paraId="6A12A80C" w14:textId="77777777" w:rsidTr="00FF4E87">
        <w:tc>
          <w:tcPr>
            <w:tcW w:w="39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FE40A" w14:textId="77777777" w:rsidR="00FF4E87" w:rsidRDefault="00FF4E87" w:rsidP="006164CE">
            <w:pPr>
              <w:pStyle w:val="af"/>
              <w:numPr>
                <w:ilvl w:val="0"/>
                <w:numId w:val="73"/>
              </w:numPr>
              <w:snapToGrid w:val="0"/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83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1C1306" w14:textId="77777777" w:rsidR="00FF4E87" w:rsidRDefault="00FF4E8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移动电话</w:t>
            </w:r>
          </w:p>
        </w:tc>
        <w:tc>
          <w:tcPr>
            <w:tcW w:w="22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129A48" w14:textId="77777777" w:rsidR="00FF4E87" w:rsidRDefault="00FF4E8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ADMIN_MOBILE</w:t>
            </w:r>
          </w:p>
        </w:tc>
        <w:tc>
          <w:tcPr>
            <w:tcW w:w="19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B5927A" w14:textId="77777777" w:rsidR="00FF4E87" w:rsidRDefault="00FF4E8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VARCHAR2(50)</w:t>
            </w: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10F63" w14:textId="77777777" w:rsidR="00FF4E87" w:rsidRDefault="00FF4E8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78243B" w14:textId="77777777" w:rsidR="00FF4E87" w:rsidRDefault="00FF4E8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FF4E87" w14:paraId="45BFF007" w14:textId="77777777" w:rsidTr="00FF4E87">
        <w:tc>
          <w:tcPr>
            <w:tcW w:w="39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5D289" w14:textId="77777777" w:rsidR="00FF4E87" w:rsidRDefault="00FF4E87" w:rsidP="006164CE">
            <w:pPr>
              <w:pStyle w:val="af"/>
              <w:numPr>
                <w:ilvl w:val="0"/>
                <w:numId w:val="73"/>
              </w:numPr>
              <w:snapToGrid w:val="0"/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83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2ACD7B" w14:textId="77777777" w:rsidR="00FF4E87" w:rsidRDefault="00FF4E8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住宅电话</w:t>
            </w:r>
          </w:p>
        </w:tc>
        <w:tc>
          <w:tcPr>
            <w:tcW w:w="22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1996E3" w14:textId="77777777" w:rsidR="00FF4E87" w:rsidRDefault="00FF4E8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ADMIN_PHONE</w:t>
            </w:r>
          </w:p>
        </w:tc>
        <w:tc>
          <w:tcPr>
            <w:tcW w:w="19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BE6CF1" w14:textId="77777777" w:rsidR="00FF4E87" w:rsidRDefault="00FF4E8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VARCHAR2(50)</w:t>
            </w: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6115F" w14:textId="77777777" w:rsidR="00FF4E87" w:rsidRDefault="00FF4E8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B54FB8" w14:textId="77777777" w:rsidR="00FF4E87" w:rsidRDefault="00FF4E8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FF4E87" w14:paraId="46A90409" w14:textId="77777777" w:rsidTr="00FF4E87">
        <w:tc>
          <w:tcPr>
            <w:tcW w:w="39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8207F" w14:textId="77777777" w:rsidR="00FF4E87" w:rsidRDefault="00FF4E87" w:rsidP="006164CE">
            <w:pPr>
              <w:pStyle w:val="af"/>
              <w:numPr>
                <w:ilvl w:val="0"/>
                <w:numId w:val="73"/>
              </w:numPr>
              <w:snapToGrid w:val="0"/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83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B38DD1" w14:textId="77777777" w:rsidR="00FF4E87" w:rsidRDefault="00FF4E8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所属部门</w:t>
            </w:r>
          </w:p>
        </w:tc>
        <w:tc>
          <w:tcPr>
            <w:tcW w:w="22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545122" w14:textId="77777777" w:rsidR="00FF4E87" w:rsidRDefault="00FF4E8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ADMIN_ORG</w:t>
            </w:r>
          </w:p>
        </w:tc>
        <w:tc>
          <w:tcPr>
            <w:tcW w:w="19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B966C3" w14:textId="77777777" w:rsidR="00FF4E87" w:rsidRDefault="00FF4E8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CHAR(2)</w:t>
            </w: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7FF6A" w14:textId="77777777" w:rsidR="00FF4E87" w:rsidRDefault="00FF4E8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FE3E4E" w14:textId="77777777" w:rsidR="00FF4E87" w:rsidRDefault="00FF4E8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FF4E87" w14:paraId="1D60F68F" w14:textId="77777777" w:rsidTr="00FF4E87">
        <w:tc>
          <w:tcPr>
            <w:tcW w:w="39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0CB4F8" w14:textId="77777777" w:rsidR="00FF4E87" w:rsidRDefault="00FF4E87" w:rsidP="006164CE">
            <w:pPr>
              <w:pStyle w:val="af"/>
              <w:numPr>
                <w:ilvl w:val="0"/>
                <w:numId w:val="73"/>
              </w:numPr>
              <w:snapToGrid w:val="0"/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83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8776EB" w14:textId="77777777" w:rsidR="00FF4E87" w:rsidRDefault="00FF4E8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家庭地址</w:t>
            </w:r>
          </w:p>
        </w:tc>
        <w:tc>
          <w:tcPr>
            <w:tcW w:w="22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E9F3A2" w14:textId="77777777" w:rsidR="00FF4E87" w:rsidRDefault="00FF4E8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ADMIN_ADDRESS</w:t>
            </w:r>
          </w:p>
        </w:tc>
        <w:tc>
          <w:tcPr>
            <w:tcW w:w="19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3454A8" w14:textId="77777777" w:rsidR="00FF4E87" w:rsidRDefault="00FF4E8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VARCHAR2(4000)</w:t>
            </w: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A0A3D3" w14:textId="77777777" w:rsidR="00FF4E87" w:rsidRDefault="00FF4E8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9939E" w14:textId="77777777" w:rsidR="00FF4E87" w:rsidRDefault="00FF4E8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FF4E87" w14:paraId="1BB485E0" w14:textId="77777777" w:rsidTr="00FF4E87">
        <w:tc>
          <w:tcPr>
            <w:tcW w:w="39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F7D7A" w14:textId="77777777" w:rsidR="00FF4E87" w:rsidRDefault="00FF4E87" w:rsidP="006164CE">
            <w:pPr>
              <w:pStyle w:val="af"/>
              <w:numPr>
                <w:ilvl w:val="0"/>
                <w:numId w:val="73"/>
              </w:numPr>
              <w:snapToGrid w:val="0"/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83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DD8DA2" w14:textId="77777777" w:rsidR="00FF4E87" w:rsidRDefault="00FF4E8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备注</w:t>
            </w:r>
          </w:p>
        </w:tc>
        <w:tc>
          <w:tcPr>
            <w:tcW w:w="22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8F514C" w14:textId="77777777" w:rsidR="00FF4E87" w:rsidRDefault="00FF4E8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ADMIN_REMARK</w:t>
            </w:r>
          </w:p>
        </w:tc>
        <w:tc>
          <w:tcPr>
            <w:tcW w:w="19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2EBB76" w14:textId="77777777" w:rsidR="00FF4E87" w:rsidRDefault="00FF4E8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VARCHAR2(4000)</w:t>
            </w: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A5218" w14:textId="77777777" w:rsidR="00FF4E87" w:rsidRDefault="00FF4E8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C2D5A" w14:textId="77777777" w:rsidR="00FF4E87" w:rsidRDefault="00FF4E8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FF4E87" w14:paraId="180320EC" w14:textId="77777777" w:rsidTr="00FF4E87">
        <w:tc>
          <w:tcPr>
            <w:tcW w:w="39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0B458" w14:textId="77777777" w:rsidR="00FF4E87" w:rsidRDefault="00FF4E87" w:rsidP="006164CE">
            <w:pPr>
              <w:pStyle w:val="af"/>
              <w:numPr>
                <w:ilvl w:val="0"/>
                <w:numId w:val="73"/>
              </w:numPr>
              <w:snapToGrid w:val="0"/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83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93893C" w14:textId="77777777" w:rsidR="00FF4E87" w:rsidRDefault="00FF4E8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用户状态(1-可用，2-删除，3-由于密码原因停用)</w:t>
            </w:r>
          </w:p>
        </w:tc>
        <w:tc>
          <w:tcPr>
            <w:tcW w:w="22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04809C" w14:textId="77777777" w:rsidR="00FF4E87" w:rsidRDefault="00FF4E8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ADMIN_STATUS</w:t>
            </w:r>
          </w:p>
        </w:tc>
        <w:tc>
          <w:tcPr>
            <w:tcW w:w="19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C6DB42" w14:textId="77777777" w:rsidR="00FF4E87" w:rsidRDefault="00FF4E8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NUMBER(1)</w:t>
            </w: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D62CBE" w14:textId="77777777" w:rsidR="00FF4E87" w:rsidRDefault="00FF4E8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7F76F3" w14:textId="77777777" w:rsidR="00FF4E87" w:rsidRDefault="00FF4E8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1</w:t>
            </w:r>
          </w:p>
        </w:tc>
      </w:tr>
      <w:tr w:rsidR="00FF4E87" w14:paraId="75BE6D18" w14:textId="77777777" w:rsidTr="00FF4E87">
        <w:tc>
          <w:tcPr>
            <w:tcW w:w="39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2ACA4" w14:textId="77777777" w:rsidR="00FF4E87" w:rsidRDefault="00FF4E87" w:rsidP="006164CE">
            <w:pPr>
              <w:pStyle w:val="af"/>
              <w:numPr>
                <w:ilvl w:val="0"/>
                <w:numId w:val="73"/>
              </w:numPr>
              <w:snapToGrid w:val="0"/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83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75DE2E" w14:textId="77777777" w:rsidR="00FF4E87" w:rsidRDefault="00FF4E8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创建时间</w:t>
            </w:r>
          </w:p>
        </w:tc>
        <w:tc>
          <w:tcPr>
            <w:tcW w:w="22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D952F2" w14:textId="77777777" w:rsidR="00FF4E87" w:rsidRDefault="00FF4E8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ADMIN_CREATE_TIME</w:t>
            </w:r>
          </w:p>
        </w:tc>
        <w:tc>
          <w:tcPr>
            <w:tcW w:w="19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4FC549" w14:textId="77777777" w:rsidR="00FF4E87" w:rsidRDefault="00FF4E8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DATE</w:t>
            </w: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06447" w14:textId="77777777" w:rsidR="00FF4E87" w:rsidRDefault="00FF4E8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23BAB5" w14:textId="77777777" w:rsidR="00FF4E87" w:rsidRDefault="00FF4E8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sysdate</w:t>
            </w:r>
          </w:p>
        </w:tc>
      </w:tr>
      <w:tr w:rsidR="00FF4E87" w14:paraId="21187802" w14:textId="77777777" w:rsidTr="00FF4E87">
        <w:tc>
          <w:tcPr>
            <w:tcW w:w="39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C2C88" w14:textId="77777777" w:rsidR="00FF4E87" w:rsidRDefault="00FF4E87" w:rsidP="006164CE">
            <w:pPr>
              <w:pStyle w:val="af"/>
              <w:numPr>
                <w:ilvl w:val="0"/>
                <w:numId w:val="73"/>
              </w:numPr>
              <w:snapToGrid w:val="0"/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83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F5142E" w14:textId="77777777" w:rsidR="00FF4E87" w:rsidRDefault="00FF4E8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更新时间</w:t>
            </w:r>
          </w:p>
        </w:tc>
        <w:tc>
          <w:tcPr>
            <w:tcW w:w="22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13FA15" w14:textId="77777777" w:rsidR="00FF4E87" w:rsidRDefault="00FF4E8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ADMIN_UPDATE_TIME</w:t>
            </w:r>
          </w:p>
        </w:tc>
        <w:tc>
          <w:tcPr>
            <w:tcW w:w="19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6DDB83" w14:textId="77777777" w:rsidR="00FF4E87" w:rsidRDefault="00FF4E8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DATE</w:t>
            </w: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AE903" w14:textId="77777777" w:rsidR="00FF4E87" w:rsidRDefault="00FF4E8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19E94F" w14:textId="77777777" w:rsidR="00FF4E87" w:rsidRDefault="00FF4E8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sysdate</w:t>
            </w:r>
          </w:p>
        </w:tc>
      </w:tr>
      <w:tr w:rsidR="00FF4E87" w14:paraId="50E090B6" w14:textId="77777777" w:rsidTr="00FF4E87">
        <w:tc>
          <w:tcPr>
            <w:tcW w:w="39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0A564" w14:textId="77777777" w:rsidR="00FF4E87" w:rsidRDefault="00FF4E87" w:rsidP="006164CE">
            <w:pPr>
              <w:pStyle w:val="af"/>
              <w:numPr>
                <w:ilvl w:val="0"/>
                <w:numId w:val="73"/>
              </w:numPr>
              <w:snapToGrid w:val="0"/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83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95BDCC" w14:textId="77777777" w:rsidR="00FF4E87" w:rsidRDefault="00FF4E8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登陆时间</w:t>
            </w:r>
          </w:p>
        </w:tc>
        <w:tc>
          <w:tcPr>
            <w:tcW w:w="22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9F3E75" w14:textId="77777777" w:rsidR="00FF4E87" w:rsidRDefault="00FF4E8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ADMIN_LOGIN_TIME</w:t>
            </w:r>
          </w:p>
        </w:tc>
        <w:tc>
          <w:tcPr>
            <w:tcW w:w="19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2BF861" w14:textId="77777777" w:rsidR="00FF4E87" w:rsidRDefault="00FF4E8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DATE</w:t>
            </w: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46DF7" w14:textId="77777777" w:rsidR="00FF4E87" w:rsidRDefault="00FF4E8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5B7691" w14:textId="77777777" w:rsidR="00FF4E87" w:rsidRDefault="00FF4E8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sysdate</w:t>
            </w:r>
          </w:p>
        </w:tc>
      </w:tr>
      <w:tr w:rsidR="00FF4E87" w14:paraId="458706B4" w14:textId="77777777" w:rsidTr="00FF4E87">
        <w:tc>
          <w:tcPr>
            <w:tcW w:w="39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C6FA8" w14:textId="77777777" w:rsidR="00FF4E87" w:rsidRDefault="00FF4E87" w:rsidP="006164CE">
            <w:pPr>
              <w:pStyle w:val="af"/>
              <w:numPr>
                <w:ilvl w:val="0"/>
                <w:numId w:val="73"/>
              </w:numPr>
              <w:snapToGrid w:val="0"/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83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F45C32" w14:textId="77777777" w:rsidR="00FF4E87" w:rsidRDefault="00FF4E8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登陆次数</w:t>
            </w:r>
          </w:p>
        </w:tc>
        <w:tc>
          <w:tcPr>
            <w:tcW w:w="22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81ADAC" w14:textId="77777777" w:rsidR="00FF4E87" w:rsidRDefault="00FF4E8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ADMIN_LOGIN_COUNT</w:t>
            </w:r>
          </w:p>
        </w:tc>
        <w:tc>
          <w:tcPr>
            <w:tcW w:w="19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F09293" w14:textId="77777777" w:rsidR="00FF4E87" w:rsidRDefault="00FF4E8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NUMBER(10)</w:t>
            </w: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3EB3D" w14:textId="77777777" w:rsidR="00FF4E87" w:rsidRDefault="00FF4E8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D47B31" w14:textId="77777777" w:rsidR="00FF4E87" w:rsidRDefault="00FF4E8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0</w:t>
            </w:r>
          </w:p>
        </w:tc>
      </w:tr>
      <w:tr w:rsidR="00FF4E87" w14:paraId="31831BF3" w14:textId="77777777" w:rsidTr="00FF4E87">
        <w:tc>
          <w:tcPr>
            <w:tcW w:w="39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1903A0" w14:textId="77777777" w:rsidR="00FF4E87" w:rsidRDefault="00FF4E87" w:rsidP="006164CE">
            <w:pPr>
              <w:pStyle w:val="af"/>
              <w:numPr>
                <w:ilvl w:val="0"/>
                <w:numId w:val="73"/>
              </w:numPr>
              <w:snapToGrid w:val="0"/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83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AD01F8" w14:textId="77777777" w:rsidR="00FF4E87" w:rsidRDefault="00FF4E8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在一周之内的可用时间（以天为单位）</w:t>
            </w:r>
          </w:p>
        </w:tc>
        <w:tc>
          <w:tcPr>
            <w:tcW w:w="22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314FB3" w14:textId="77777777" w:rsidR="00FF4E87" w:rsidRDefault="00FF4E8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ADMIN_AGREEDAY</w:t>
            </w:r>
          </w:p>
        </w:tc>
        <w:tc>
          <w:tcPr>
            <w:tcW w:w="19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CB603E" w14:textId="77777777" w:rsidR="00FF4E87" w:rsidRDefault="00FF4E8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VARCHAR2(7)</w:t>
            </w: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7F8AC" w14:textId="77777777" w:rsidR="00FF4E87" w:rsidRDefault="00FF4E8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BC9A1" w14:textId="77777777" w:rsidR="00FF4E87" w:rsidRDefault="00FF4E8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FF4E87" w14:paraId="70F2D413" w14:textId="77777777" w:rsidTr="00FF4E87">
        <w:tc>
          <w:tcPr>
            <w:tcW w:w="39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419DD" w14:textId="77777777" w:rsidR="00FF4E87" w:rsidRDefault="00FF4E87" w:rsidP="006164CE">
            <w:pPr>
              <w:pStyle w:val="af"/>
              <w:numPr>
                <w:ilvl w:val="0"/>
                <w:numId w:val="73"/>
              </w:numPr>
              <w:snapToGrid w:val="0"/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83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F0EBEF" w14:textId="77777777" w:rsidR="00FF4E87" w:rsidRDefault="00FF4E8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每天可登陆的开始时间</w:t>
            </w:r>
          </w:p>
        </w:tc>
        <w:tc>
          <w:tcPr>
            <w:tcW w:w="22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97EF96" w14:textId="77777777" w:rsidR="00FF4E87" w:rsidRDefault="00FF4E8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ADMIN_LOGIN_BEGIN</w:t>
            </w:r>
          </w:p>
        </w:tc>
        <w:tc>
          <w:tcPr>
            <w:tcW w:w="19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CF3D70" w14:textId="77777777" w:rsidR="00FF4E87" w:rsidRDefault="00FF4E8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VARCHAR2(15)</w:t>
            </w: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4B366" w14:textId="77777777" w:rsidR="00FF4E87" w:rsidRDefault="00FF4E8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3355B" w14:textId="77777777" w:rsidR="00FF4E87" w:rsidRDefault="00FF4E8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FF4E87" w14:paraId="5D0EAF92" w14:textId="77777777" w:rsidTr="00FF4E87">
        <w:tc>
          <w:tcPr>
            <w:tcW w:w="39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BECC06" w14:textId="77777777" w:rsidR="00FF4E87" w:rsidRDefault="00FF4E87" w:rsidP="006164CE">
            <w:pPr>
              <w:pStyle w:val="af"/>
              <w:numPr>
                <w:ilvl w:val="0"/>
                <w:numId w:val="73"/>
              </w:numPr>
              <w:snapToGrid w:val="0"/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83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A5C40A" w14:textId="77777777" w:rsidR="00FF4E87" w:rsidRDefault="00FF4E8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每天可登陆的结束时间</w:t>
            </w:r>
          </w:p>
        </w:tc>
        <w:tc>
          <w:tcPr>
            <w:tcW w:w="22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5EA6E0" w14:textId="77777777" w:rsidR="00FF4E87" w:rsidRDefault="00FF4E8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ADMIN_LOGIN_END</w:t>
            </w:r>
          </w:p>
        </w:tc>
        <w:tc>
          <w:tcPr>
            <w:tcW w:w="19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34A0C9" w14:textId="77777777" w:rsidR="00FF4E87" w:rsidRDefault="00FF4E8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VARCHAR2(15)</w:t>
            </w: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92ECF" w14:textId="77777777" w:rsidR="00FF4E87" w:rsidRDefault="00FF4E8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5BBB3" w14:textId="77777777" w:rsidR="00FF4E87" w:rsidRDefault="00FF4E8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FF4E87" w14:paraId="0E809FDB" w14:textId="77777777" w:rsidTr="00FF4E87">
        <w:tc>
          <w:tcPr>
            <w:tcW w:w="39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26376" w14:textId="77777777" w:rsidR="00FF4E87" w:rsidRDefault="00FF4E87" w:rsidP="006164CE">
            <w:pPr>
              <w:pStyle w:val="af"/>
              <w:numPr>
                <w:ilvl w:val="0"/>
                <w:numId w:val="73"/>
              </w:numPr>
              <w:snapToGrid w:val="0"/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83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5E5D2B" w14:textId="77777777" w:rsidR="00FF4E87" w:rsidRDefault="00FF4E8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创建人ID</w:t>
            </w:r>
          </w:p>
        </w:tc>
        <w:tc>
          <w:tcPr>
            <w:tcW w:w="22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28F00C" w14:textId="77777777" w:rsidR="00FF4E87" w:rsidRDefault="00FF4E8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CREATE_ADMIN_ID</w:t>
            </w:r>
          </w:p>
        </w:tc>
        <w:tc>
          <w:tcPr>
            <w:tcW w:w="19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8DC365" w14:textId="77777777" w:rsidR="00FF4E87" w:rsidRDefault="00FF4E8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NUMBER(4)</w:t>
            </w: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DB4A8" w14:textId="77777777" w:rsidR="00FF4E87" w:rsidRDefault="00FF4E8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588F5D" w14:textId="77777777" w:rsidR="00FF4E87" w:rsidRDefault="00FF4E8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0</w:t>
            </w:r>
          </w:p>
        </w:tc>
      </w:tr>
      <w:tr w:rsidR="00FF4E87" w14:paraId="23D27B94" w14:textId="77777777" w:rsidTr="00FF4E87">
        <w:tc>
          <w:tcPr>
            <w:tcW w:w="39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14974" w14:textId="77777777" w:rsidR="00FF4E87" w:rsidRDefault="00FF4E87" w:rsidP="006164CE">
            <w:pPr>
              <w:pStyle w:val="af"/>
              <w:numPr>
                <w:ilvl w:val="0"/>
                <w:numId w:val="73"/>
              </w:numPr>
              <w:snapToGrid w:val="0"/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83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EBF07C" w14:textId="77777777" w:rsidR="00FF4E87" w:rsidRDefault="00FF4E8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可登陆的IP范围</w:t>
            </w:r>
          </w:p>
        </w:tc>
        <w:tc>
          <w:tcPr>
            <w:tcW w:w="22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759CF0" w14:textId="77777777" w:rsidR="00FF4E87" w:rsidRDefault="00FF4E8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ADMIN_IP_LIMIT</w:t>
            </w:r>
          </w:p>
        </w:tc>
        <w:tc>
          <w:tcPr>
            <w:tcW w:w="19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127F80" w14:textId="77777777" w:rsidR="00FF4E87" w:rsidRDefault="00FF4E8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VARCHAR2(200)</w:t>
            </w: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222F2" w14:textId="77777777" w:rsidR="00FF4E87" w:rsidRDefault="00FF4E8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388C4" w14:textId="77777777" w:rsidR="00FF4E87" w:rsidRDefault="00FF4E8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FF4E87" w14:paraId="77CC0AC1" w14:textId="77777777" w:rsidTr="00FF4E87">
        <w:tc>
          <w:tcPr>
            <w:tcW w:w="39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BB554" w14:textId="77777777" w:rsidR="00FF4E87" w:rsidRDefault="00FF4E87" w:rsidP="006164CE">
            <w:pPr>
              <w:pStyle w:val="af"/>
              <w:numPr>
                <w:ilvl w:val="0"/>
                <w:numId w:val="73"/>
              </w:numPr>
              <w:snapToGrid w:val="0"/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83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C84C2D" w14:textId="77777777" w:rsidR="00FF4E87" w:rsidRDefault="00FF4E8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用户在线状态(1-在线，2-离线)</w:t>
            </w:r>
          </w:p>
        </w:tc>
        <w:tc>
          <w:tcPr>
            <w:tcW w:w="22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1F536E" w14:textId="77777777" w:rsidR="00FF4E87" w:rsidRDefault="00FF4E8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LOGIN_STATUS</w:t>
            </w:r>
          </w:p>
        </w:tc>
        <w:tc>
          <w:tcPr>
            <w:tcW w:w="19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D0912E" w14:textId="77777777" w:rsidR="00FF4E87" w:rsidRDefault="00FF4E8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NUMBER(1)</w:t>
            </w: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5E72F9" w14:textId="77777777" w:rsidR="00FF4E87" w:rsidRDefault="00FF4E8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6D6517" w14:textId="77777777" w:rsidR="00FF4E87" w:rsidRDefault="00FF4E8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 xml:space="preserve">0 </w:t>
            </w:r>
          </w:p>
        </w:tc>
      </w:tr>
      <w:tr w:rsidR="00FF4E87" w14:paraId="1649E680" w14:textId="77777777" w:rsidTr="00FF4E87">
        <w:tc>
          <w:tcPr>
            <w:tcW w:w="39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5816D" w14:textId="77777777" w:rsidR="00FF4E87" w:rsidRDefault="00FF4E87" w:rsidP="006164CE">
            <w:pPr>
              <w:pStyle w:val="af"/>
              <w:numPr>
                <w:ilvl w:val="0"/>
                <w:numId w:val="73"/>
              </w:numPr>
              <w:snapToGrid w:val="0"/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83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03216A" w14:textId="77777777" w:rsidR="00FF4E87" w:rsidRDefault="00FF4E8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是否缴款员</w:t>
            </w:r>
          </w:p>
        </w:tc>
        <w:tc>
          <w:tcPr>
            <w:tcW w:w="22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25D225" w14:textId="77777777" w:rsidR="00FF4E87" w:rsidRDefault="00FF4E8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IS_COLLECTER</w:t>
            </w:r>
          </w:p>
        </w:tc>
        <w:tc>
          <w:tcPr>
            <w:tcW w:w="19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FBD233" w14:textId="77777777" w:rsidR="00FF4E87" w:rsidRDefault="00FF4E8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NUMBER(1)</w:t>
            </w: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BBB291" w14:textId="77777777" w:rsidR="00FF4E87" w:rsidRDefault="00FF4E8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BE1575" w14:textId="77777777" w:rsidR="00FF4E87" w:rsidRDefault="00FF4E8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 xml:space="preserve">0 </w:t>
            </w:r>
          </w:p>
        </w:tc>
      </w:tr>
      <w:tr w:rsidR="00FF4E87" w14:paraId="667A6C19" w14:textId="77777777" w:rsidTr="0043710C">
        <w:tc>
          <w:tcPr>
            <w:tcW w:w="39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1C6A6F" w14:textId="77777777" w:rsidR="00FF4E87" w:rsidRDefault="00FF4E87" w:rsidP="006164CE">
            <w:pPr>
              <w:pStyle w:val="af"/>
              <w:numPr>
                <w:ilvl w:val="0"/>
                <w:numId w:val="73"/>
              </w:numPr>
              <w:snapToGrid w:val="0"/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8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2BE510" w14:textId="77777777" w:rsidR="00FF4E87" w:rsidRDefault="00FF4E8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是否仓库管理员</w:t>
            </w:r>
          </w:p>
        </w:tc>
        <w:tc>
          <w:tcPr>
            <w:tcW w:w="22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FF6E42" w14:textId="77777777" w:rsidR="00FF4E87" w:rsidRDefault="00FF4E8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IS_WAREHOUSE_M</w:t>
            </w:r>
          </w:p>
        </w:tc>
        <w:tc>
          <w:tcPr>
            <w:tcW w:w="19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358C7A" w14:textId="77777777" w:rsidR="00FF4E87" w:rsidRDefault="00FF4E8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NUMBER(1)</w:t>
            </w: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5B0E7F" w14:textId="77777777" w:rsidR="00FF4E87" w:rsidRDefault="00FF4E8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47E073" w14:textId="77777777" w:rsidR="00FF4E87" w:rsidRDefault="00FF4E8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 xml:space="preserve">0 </w:t>
            </w:r>
          </w:p>
        </w:tc>
      </w:tr>
      <w:tr w:rsidR="00FF4E87" w14:paraId="56C403D0" w14:textId="77777777" w:rsidTr="0043710C">
        <w:tc>
          <w:tcPr>
            <w:tcW w:w="9750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0191F080" w14:textId="77777777" w:rsidR="00FF4E87" w:rsidRDefault="00FF4E87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  <w:r>
              <w:rPr>
                <w:rFonts w:ascii="新宋体" w:eastAsia="新宋体" w:hAnsi="新宋体" w:hint="eastAsia"/>
                <w:b/>
                <w:szCs w:val="22"/>
              </w:rPr>
              <w:t>表格其他属性信息定义（包括PK-FK、IDX等）</w:t>
            </w:r>
          </w:p>
        </w:tc>
      </w:tr>
      <w:tr w:rsidR="00FF4E87" w14:paraId="0938DA56" w14:textId="77777777" w:rsidTr="0043710C">
        <w:trPr>
          <w:trHeight w:val="231"/>
        </w:trPr>
        <w:tc>
          <w:tcPr>
            <w:tcW w:w="53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8D32DF0" w14:textId="77777777" w:rsidR="00FF4E87" w:rsidRDefault="00FF4E87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>
              <w:rPr>
                <w:rFonts w:ascii="新宋体" w:eastAsia="新宋体" w:hAnsi="新宋体" w:hint="eastAsia"/>
                <w:b/>
                <w:szCs w:val="22"/>
              </w:rPr>
              <w:t>主键</w:t>
            </w:r>
          </w:p>
        </w:tc>
        <w:tc>
          <w:tcPr>
            <w:tcW w:w="2969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8DB3E2" w:themeFill="text2" w:themeFillTint="66"/>
            <w:hideMark/>
          </w:tcPr>
          <w:p w14:paraId="18961A4B" w14:textId="77777777" w:rsidR="00FF4E87" w:rsidRDefault="00FF4E87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6246" w:type="dxa"/>
            <w:gridSpan w:val="8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8DB3E2" w:themeFill="text2" w:themeFillTint="66"/>
            <w:hideMark/>
          </w:tcPr>
          <w:p w14:paraId="517B7B5F" w14:textId="77777777" w:rsidR="00FF4E87" w:rsidRDefault="00FF4E87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>
              <w:rPr>
                <w:rFonts w:ascii="新宋体" w:eastAsia="新宋体" w:hAnsi="新宋体" w:hint="eastAsia"/>
                <w:b/>
                <w:szCs w:val="22"/>
              </w:rPr>
              <w:t>包含列</w:t>
            </w:r>
          </w:p>
        </w:tc>
      </w:tr>
      <w:tr w:rsidR="00FF4E87" w14:paraId="0740327F" w14:textId="77777777" w:rsidTr="0043710C">
        <w:trPr>
          <w:trHeight w:val="231"/>
        </w:trPr>
        <w:tc>
          <w:tcPr>
            <w:tcW w:w="535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51CBB27" w14:textId="77777777" w:rsidR="00FF4E87" w:rsidRDefault="00FF4E87">
            <w:pPr>
              <w:widowControl/>
              <w:adjustRightInd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2969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14:paraId="1A44C3ED" w14:textId="77777777" w:rsidR="00FF4E87" w:rsidRDefault="00FF4E8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PK_ADM_INFO</w:t>
            </w:r>
          </w:p>
        </w:tc>
        <w:tc>
          <w:tcPr>
            <w:tcW w:w="6246" w:type="dxa"/>
            <w:gridSpan w:val="8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14:paraId="5B1D1F22" w14:textId="77777777" w:rsidR="00FF4E87" w:rsidRDefault="00FF4E8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ADMIN_ID</w:t>
            </w:r>
          </w:p>
        </w:tc>
      </w:tr>
      <w:tr w:rsidR="00FF4E87" w14:paraId="6BDA0478" w14:textId="77777777" w:rsidTr="0043710C">
        <w:trPr>
          <w:trHeight w:val="231"/>
        </w:trPr>
        <w:tc>
          <w:tcPr>
            <w:tcW w:w="53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4DDEF21" w14:textId="77777777" w:rsidR="00FF4E87" w:rsidRDefault="00FF4E87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>
              <w:rPr>
                <w:rFonts w:ascii="新宋体" w:eastAsia="新宋体" w:hAnsi="新宋体" w:hint="eastAsia"/>
                <w:b/>
                <w:szCs w:val="22"/>
              </w:rPr>
              <w:t>外键</w:t>
            </w:r>
          </w:p>
        </w:tc>
        <w:tc>
          <w:tcPr>
            <w:tcW w:w="2969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8DB3E2" w:themeFill="text2" w:themeFillTint="66"/>
            <w:hideMark/>
          </w:tcPr>
          <w:p w14:paraId="112B9949" w14:textId="77777777" w:rsidR="00FF4E87" w:rsidRDefault="00FF4E87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1991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8DB3E2" w:themeFill="text2" w:themeFillTint="66"/>
            <w:hideMark/>
          </w:tcPr>
          <w:p w14:paraId="50A44642" w14:textId="77777777" w:rsidR="00FF4E87" w:rsidRDefault="00FF4E87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  <w:tc>
          <w:tcPr>
            <w:tcW w:w="2123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8DB3E2" w:themeFill="text2" w:themeFillTint="66"/>
            <w:hideMark/>
          </w:tcPr>
          <w:p w14:paraId="4928296B" w14:textId="77777777" w:rsidR="00FF4E87" w:rsidRDefault="00FF4E87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>
              <w:rPr>
                <w:rFonts w:ascii="新宋体" w:eastAsia="新宋体" w:hAnsi="新宋体" w:hint="eastAsia"/>
                <w:b/>
                <w:szCs w:val="22"/>
              </w:rPr>
              <w:t>参照表名</w:t>
            </w:r>
          </w:p>
        </w:tc>
        <w:tc>
          <w:tcPr>
            <w:tcW w:w="2132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8DB3E2" w:themeFill="text2" w:themeFillTint="66"/>
            <w:hideMark/>
          </w:tcPr>
          <w:p w14:paraId="24C9C6BD" w14:textId="77777777" w:rsidR="00FF4E87" w:rsidRDefault="00FF4E87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</w:tr>
      <w:tr w:rsidR="00FF4E87" w14:paraId="5452F156" w14:textId="77777777" w:rsidTr="0043710C">
        <w:trPr>
          <w:trHeight w:val="231"/>
        </w:trPr>
        <w:tc>
          <w:tcPr>
            <w:tcW w:w="535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5EA5832" w14:textId="77777777" w:rsidR="00FF4E87" w:rsidRDefault="00FF4E87">
            <w:pPr>
              <w:widowControl/>
              <w:adjustRightInd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2969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2A463F85" w14:textId="77777777" w:rsidR="00FF4E87" w:rsidRDefault="00FF4E8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991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63FFA47C" w14:textId="77777777" w:rsidR="00FF4E87" w:rsidRDefault="00FF4E8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123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61561AB6" w14:textId="77777777" w:rsidR="00FF4E87" w:rsidRDefault="00FF4E8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132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3F4BA703" w14:textId="77777777" w:rsidR="00FF4E87" w:rsidRDefault="00FF4E8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FF4E87" w14:paraId="6ADB4492" w14:textId="77777777" w:rsidTr="0043710C">
        <w:trPr>
          <w:trHeight w:val="231"/>
        </w:trPr>
        <w:tc>
          <w:tcPr>
            <w:tcW w:w="53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D014284" w14:textId="77777777" w:rsidR="00FF4E87" w:rsidRDefault="00FF4E87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>
              <w:rPr>
                <w:rFonts w:ascii="新宋体" w:eastAsia="新宋体" w:hAnsi="新宋体" w:hint="eastAsia"/>
                <w:b/>
                <w:szCs w:val="22"/>
              </w:rPr>
              <w:t>索引</w:t>
            </w:r>
          </w:p>
        </w:tc>
        <w:tc>
          <w:tcPr>
            <w:tcW w:w="2969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8DB3E2" w:themeFill="text2" w:themeFillTint="66"/>
            <w:hideMark/>
          </w:tcPr>
          <w:p w14:paraId="0461865E" w14:textId="77777777" w:rsidR="00FF4E87" w:rsidRDefault="00FF4E87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3119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8DB3E2" w:themeFill="text2" w:themeFillTint="66"/>
            <w:hideMark/>
          </w:tcPr>
          <w:p w14:paraId="2C6C7168" w14:textId="77777777" w:rsidR="00FF4E87" w:rsidRDefault="00FF4E87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  <w:tc>
          <w:tcPr>
            <w:tcW w:w="3127" w:type="dxa"/>
            <w:gridSpan w:val="5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8DB3E2" w:themeFill="text2" w:themeFillTint="66"/>
            <w:hideMark/>
          </w:tcPr>
          <w:p w14:paraId="57477188" w14:textId="77777777" w:rsidR="00FF4E87" w:rsidRDefault="00FF4E87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>
              <w:rPr>
                <w:rFonts w:ascii="新宋体" w:eastAsia="新宋体" w:hAnsi="新宋体" w:hint="eastAsia"/>
                <w:b/>
                <w:szCs w:val="22"/>
              </w:rPr>
              <w:t>类型</w:t>
            </w:r>
          </w:p>
        </w:tc>
      </w:tr>
      <w:tr w:rsidR="00FF4E87" w14:paraId="033E0703" w14:textId="77777777" w:rsidTr="0043710C">
        <w:trPr>
          <w:trHeight w:val="231"/>
        </w:trPr>
        <w:tc>
          <w:tcPr>
            <w:tcW w:w="535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8E290E4" w14:textId="77777777" w:rsidR="00FF4E87" w:rsidRDefault="00FF4E87">
            <w:pPr>
              <w:widowControl/>
              <w:adjustRightInd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2969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26DD84C6" w14:textId="77777777" w:rsidR="00FF4E87" w:rsidRDefault="00FF4E8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119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1B3B62D8" w14:textId="77777777" w:rsidR="00FF4E87" w:rsidRDefault="00FF4E8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127" w:type="dxa"/>
            <w:gridSpan w:val="5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504BB3D0" w14:textId="77777777" w:rsidR="00FF4E87" w:rsidRDefault="00FF4E8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FF4E87" w14:paraId="7F827A03" w14:textId="77777777" w:rsidTr="0043710C">
        <w:tc>
          <w:tcPr>
            <w:tcW w:w="5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D9FA666" w14:textId="77777777" w:rsidR="00FF4E87" w:rsidRDefault="00FF4E87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>
              <w:rPr>
                <w:rFonts w:ascii="新宋体" w:eastAsia="新宋体" w:hAnsi="新宋体" w:hint="eastAsia"/>
                <w:b/>
                <w:szCs w:val="22"/>
              </w:rPr>
              <w:t>约束</w:t>
            </w:r>
          </w:p>
        </w:tc>
        <w:tc>
          <w:tcPr>
            <w:tcW w:w="9215" w:type="dxa"/>
            <w:gridSpan w:val="1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70BF8C9E" w14:textId="77777777" w:rsidR="00FF4E87" w:rsidRDefault="00FF4E8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FF4E87" w14:paraId="1DC53B9C" w14:textId="77777777" w:rsidTr="0043710C">
        <w:trPr>
          <w:trHeight w:val="231"/>
        </w:trPr>
        <w:tc>
          <w:tcPr>
            <w:tcW w:w="53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B8FC597" w14:textId="77777777" w:rsidR="00FF4E87" w:rsidRDefault="00FF4E87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>
              <w:rPr>
                <w:rFonts w:ascii="新宋体" w:eastAsia="新宋体" w:hAnsi="新宋体" w:hint="eastAsia"/>
                <w:b/>
                <w:szCs w:val="22"/>
              </w:rPr>
              <w:t>分区</w:t>
            </w:r>
          </w:p>
        </w:tc>
        <w:tc>
          <w:tcPr>
            <w:tcW w:w="1488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8DB3E2" w:themeFill="text2" w:themeFillTint="66"/>
            <w:hideMark/>
          </w:tcPr>
          <w:p w14:paraId="659C1F79" w14:textId="77777777" w:rsidR="00FF4E87" w:rsidRDefault="00FF4E87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>
              <w:rPr>
                <w:rFonts w:ascii="新宋体" w:eastAsia="新宋体" w:hAnsi="新宋体" w:hint="eastAsia"/>
                <w:b/>
                <w:szCs w:val="22"/>
              </w:rPr>
              <w:t>分区类型</w:t>
            </w:r>
          </w:p>
        </w:tc>
        <w:tc>
          <w:tcPr>
            <w:tcW w:w="1487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8DB3E2" w:themeFill="text2" w:themeFillTint="66"/>
            <w:hideMark/>
          </w:tcPr>
          <w:p w14:paraId="31705B32" w14:textId="77777777" w:rsidR="00FF4E87" w:rsidRDefault="00FF4E87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>
              <w:rPr>
                <w:rFonts w:ascii="新宋体" w:eastAsia="新宋体" w:hAnsi="新宋体" w:hint="eastAsia"/>
                <w:b/>
                <w:szCs w:val="22"/>
              </w:rPr>
              <w:t>分区字段</w:t>
            </w:r>
          </w:p>
        </w:tc>
        <w:tc>
          <w:tcPr>
            <w:tcW w:w="6240" w:type="dxa"/>
            <w:gridSpan w:val="7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8DB3E2" w:themeFill="text2" w:themeFillTint="66"/>
            <w:hideMark/>
          </w:tcPr>
          <w:p w14:paraId="3E6758C4" w14:textId="77777777" w:rsidR="00FF4E87" w:rsidRDefault="00FF4E87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>
              <w:rPr>
                <w:rFonts w:ascii="新宋体" w:eastAsia="新宋体" w:hAnsi="新宋体" w:hint="eastAsia"/>
                <w:b/>
                <w:szCs w:val="22"/>
              </w:rPr>
              <w:t>分区条件</w:t>
            </w:r>
          </w:p>
        </w:tc>
      </w:tr>
      <w:tr w:rsidR="00FF4E87" w14:paraId="3DBB49FF" w14:textId="77777777" w:rsidTr="0043710C">
        <w:trPr>
          <w:trHeight w:val="231"/>
        </w:trPr>
        <w:tc>
          <w:tcPr>
            <w:tcW w:w="535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28C926F" w14:textId="77777777" w:rsidR="00FF4E87" w:rsidRDefault="00FF4E87">
            <w:pPr>
              <w:widowControl/>
              <w:adjustRightInd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1488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14:paraId="55DA8018" w14:textId="77777777" w:rsidR="00FF4E87" w:rsidRDefault="00FF4E8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主分区</w:t>
            </w:r>
          </w:p>
        </w:tc>
        <w:tc>
          <w:tcPr>
            <w:tcW w:w="1487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3A70F568" w14:textId="77777777" w:rsidR="00FF4E87" w:rsidRDefault="00FF4E8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6240" w:type="dxa"/>
            <w:gridSpan w:val="7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1A8364B6" w14:textId="77777777" w:rsidR="00FF4E87" w:rsidRDefault="00FF4E8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FF4E87" w14:paraId="52E1DF37" w14:textId="77777777" w:rsidTr="0043710C">
        <w:trPr>
          <w:trHeight w:val="231"/>
        </w:trPr>
        <w:tc>
          <w:tcPr>
            <w:tcW w:w="535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5129819" w14:textId="77777777" w:rsidR="00FF4E87" w:rsidRDefault="00FF4E87">
            <w:pPr>
              <w:widowControl/>
              <w:adjustRightInd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1488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14:paraId="4561D677" w14:textId="77777777" w:rsidR="00FF4E87" w:rsidRDefault="00FF4E8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子分区</w:t>
            </w:r>
          </w:p>
        </w:tc>
        <w:tc>
          <w:tcPr>
            <w:tcW w:w="1487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556D75D6" w14:textId="77777777" w:rsidR="00FF4E87" w:rsidRDefault="00FF4E8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6240" w:type="dxa"/>
            <w:gridSpan w:val="7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634E6E14" w14:textId="77777777" w:rsidR="00FF4E87" w:rsidRDefault="00FF4E8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</w:tbl>
    <w:p w14:paraId="3E3D14AD" w14:textId="77777777" w:rsidR="00FF4E87" w:rsidRDefault="00FF4E87" w:rsidP="00FF4E87"/>
    <w:p w14:paraId="484F0691" w14:textId="77777777" w:rsidR="00895158" w:rsidRPr="00AA2803" w:rsidRDefault="00895158" w:rsidP="00895158">
      <w:pPr>
        <w:pStyle w:val="4"/>
      </w:pPr>
      <w:bookmarkStart w:id="32" w:name="_管理员信息表（ADM_INFO）"/>
      <w:bookmarkStart w:id="33" w:name="_角色信息表（ADM_ROLE）"/>
      <w:bookmarkStart w:id="34" w:name="_Toc435450807"/>
      <w:bookmarkEnd w:id="32"/>
      <w:bookmarkEnd w:id="33"/>
      <w:r w:rsidRPr="00AA2803">
        <w:rPr>
          <w:rFonts w:hint="eastAsia"/>
        </w:rPr>
        <w:t>角色信息表（</w:t>
      </w:r>
      <w:r w:rsidRPr="00AA2803">
        <w:rPr>
          <w:rFonts w:hint="eastAsia"/>
        </w:rPr>
        <w:t>ADM_ROLE</w:t>
      </w:r>
      <w:r w:rsidRPr="00AA2803">
        <w:rPr>
          <w:rFonts w:hint="eastAsia"/>
        </w:rPr>
        <w:t>）</w:t>
      </w:r>
      <w:bookmarkEnd w:id="34"/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91"/>
        <w:gridCol w:w="142"/>
        <w:gridCol w:w="698"/>
        <w:gridCol w:w="790"/>
        <w:gridCol w:w="1064"/>
        <w:gridCol w:w="417"/>
        <w:gridCol w:w="6"/>
        <w:gridCol w:w="1984"/>
        <w:gridCol w:w="1128"/>
        <w:gridCol w:w="288"/>
        <w:gridCol w:w="562"/>
        <w:gridCol w:w="145"/>
        <w:gridCol w:w="564"/>
        <w:gridCol w:w="1568"/>
      </w:tblGrid>
      <w:tr w:rsidR="00AA2803" w:rsidRPr="00AA2803" w14:paraId="4009BA17" w14:textId="77777777" w:rsidTr="00D71D16">
        <w:tc>
          <w:tcPr>
            <w:tcW w:w="1231" w:type="dxa"/>
            <w:gridSpan w:val="3"/>
            <w:shd w:val="clear" w:color="auto" w:fill="C0C0C0"/>
          </w:tcPr>
          <w:p w14:paraId="1ABBBABA" w14:textId="77777777" w:rsidR="00895158" w:rsidRPr="00AA2803" w:rsidRDefault="00895158" w:rsidP="00D71D16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汉字注解</w:t>
            </w:r>
          </w:p>
        </w:tc>
        <w:tc>
          <w:tcPr>
            <w:tcW w:w="4261" w:type="dxa"/>
            <w:gridSpan w:val="5"/>
            <w:shd w:val="clear" w:color="auto" w:fill="auto"/>
          </w:tcPr>
          <w:p w14:paraId="2EF72114" w14:textId="77777777" w:rsidR="00895158" w:rsidRPr="00AA2803" w:rsidRDefault="00895158" w:rsidP="00D71D16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角色信息表</w:t>
            </w:r>
          </w:p>
        </w:tc>
        <w:tc>
          <w:tcPr>
            <w:tcW w:w="1416" w:type="dxa"/>
            <w:gridSpan w:val="2"/>
            <w:shd w:val="clear" w:color="auto" w:fill="C0C0C0"/>
          </w:tcPr>
          <w:p w14:paraId="59BCB5E2" w14:textId="77777777" w:rsidR="00895158" w:rsidRPr="00AA2803" w:rsidRDefault="00895158" w:rsidP="00D71D16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表名</w:t>
            </w:r>
          </w:p>
        </w:tc>
        <w:tc>
          <w:tcPr>
            <w:tcW w:w="2839" w:type="dxa"/>
            <w:gridSpan w:val="4"/>
            <w:shd w:val="clear" w:color="auto" w:fill="auto"/>
          </w:tcPr>
          <w:p w14:paraId="379A9317" w14:textId="77777777" w:rsidR="00895158" w:rsidRPr="00AA2803" w:rsidRDefault="00895158" w:rsidP="00D71D16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/>
                <w:b/>
                <w:sz w:val="24"/>
                <w:szCs w:val="22"/>
              </w:rPr>
              <w:t>ADM_ROLE</w:t>
            </w:r>
          </w:p>
        </w:tc>
      </w:tr>
      <w:tr w:rsidR="00AA2803" w:rsidRPr="00AA2803" w14:paraId="2DAA736F" w14:textId="77777777" w:rsidTr="00D71D16">
        <w:tc>
          <w:tcPr>
            <w:tcW w:w="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horzCross" w:color="auto" w:fill="C0C0C0"/>
          </w:tcPr>
          <w:p w14:paraId="5034CAF0" w14:textId="77777777" w:rsidR="00895158" w:rsidRPr="00AA2803" w:rsidRDefault="00895158" w:rsidP="00D71D16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</w:p>
        </w:tc>
        <w:tc>
          <w:tcPr>
            <w:tcW w:w="2694" w:type="dxa"/>
            <w:gridSpan w:val="4"/>
            <w:tcBorders>
              <w:left w:val="single" w:sz="4" w:space="0" w:color="auto"/>
            </w:tcBorders>
            <w:shd w:val="clear" w:color="auto" w:fill="C0C0C0"/>
          </w:tcPr>
          <w:p w14:paraId="145A3713" w14:textId="77777777" w:rsidR="00895158" w:rsidRPr="00AA2803" w:rsidRDefault="00895158" w:rsidP="00D71D16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字段名称</w:t>
            </w:r>
          </w:p>
        </w:tc>
        <w:tc>
          <w:tcPr>
            <w:tcW w:w="2407" w:type="dxa"/>
            <w:gridSpan w:val="3"/>
            <w:shd w:val="clear" w:color="auto" w:fill="C0C0C0"/>
          </w:tcPr>
          <w:p w14:paraId="63FF9E3B" w14:textId="77777777" w:rsidR="00895158" w:rsidRPr="00AA2803" w:rsidRDefault="00895158" w:rsidP="00D71D16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字段命名</w:t>
            </w:r>
          </w:p>
        </w:tc>
        <w:tc>
          <w:tcPr>
            <w:tcW w:w="1978" w:type="dxa"/>
            <w:gridSpan w:val="3"/>
            <w:shd w:val="clear" w:color="auto" w:fill="C0C0C0"/>
          </w:tcPr>
          <w:p w14:paraId="60661E77" w14:textId="77777777" w:rsidR="00895158" w:rsidRPr="00AA2803" w:rsidRDefault="00895158" w:rsidP="00D71D16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类型</w:t>
            </w:r>
          </w:p>
        </w:tc>
        <w:tc>
          <w:tcPr>
            <w:tcW w:w="709" w:type="dxa"/>
            <w:gridSpan w:val="2"/>
            <w:shd w:val="clear" w:color="auto" w:fill="C0C0C0"/>
          </w:tcPr>
          <w:p w14:paraId="48AB9DB0" w14:textId="77777777" w:rsidR="00895158" w:rsidRPr="00AA2803" w:rsidRDefault="00895158" w:rsidP="00D71D16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非空</w:t>
            </w:r>
          </w:p>
        </w:tc>
        <w:tc>
          <w:tcPr>
            <w:tcW w:w="1568" w:type="dxa"/>
            <w:shd w:val="clear" w:color="auto" w:fill="C0C0C0"/>
          </w:tcPr>
          <w:p w14:paraId="7ACD3656" w14:textId="77777777" w:rsidR="00895158" w:rsidRPr="00AA2803" w:rsidRDefault="00895158" w:rsidP="00D71D16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默认</w:t>
            </w:r>
          </w:p>
        </w:tc>
      </w:tr>
      <w:tr w:rsidR="00AA2803" w:rsidRPr="00AA2803" w14:paraId="6AAD57DF" w14:textId="77777777" w:rsidTr="00D71D16">
        <w:tc>
          <w:tcPr>
            <w:tcW w:w="391" w:type="dxa"/>
            <w:tcBorders>
              <w:top w:val="single" w:sz="4" w:space="0" w:color="auto"/>
            </w:tcBorders>
          </w:tcPr>
          <w:p w14:paraId="7F1B3C44" w14:textId="77777777" w:rsidR="00895158" w:rsidRPr="00AA2803" w:rsidRDefault="00895158" w:rsidP="006164CE">
            <w:pPr>
              <w:pStyle w:val="af"/>
              <w:numPr>
                <w:ilvl w:val="0"/>
                <w:numId w:val="14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694" w:type="dxa"/>
            <w:gridSpan w:val="4"/>
          </w:tcPr>
          <w:p w14:paraId="52E3FFD4" w14:textId="77777777" w:rsidR="00895158" w:rsidRPr="00AA2803" w:rsidRDefault="00895158" w:rsidP="00D71D1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角色</w:t>
            </w:r>
            <w:r w:rsidRPr="00AA2803">
              <w:rPr>
                <w:rFonts w:ascii="新宋体" w:eastAsia="新宋体" w:hAnsi="新宋体"/>
                <w:szCs w:val="22"/>
              </w:rPr>
              <w:t>id</w:t>
            </w:r>
          </w:p>
        </w:tc>
        <w:tc>
          <w:tcPr>
            <w:tcW w:w="2407" w:type="dxa"/>
            <w:gridSpan w:val="3"/>
          </w:tcPr>
          <w:p w14:paraId="0FDA3D10" w14:textId="77777777" w:rsidR="00895158" w:rsidRPr="00AA2803" w:rsidRDefault="00895158" w:rsidP="00D71D1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ROLE_ID</w:t>
            </w:r>
          </w:p>
        </w:tc>
        <w:tc>
          <w:tcPr>
            <w:tcW w:w="1978" w:type="dxa"/>
            <w:gridSpan w:val="3"/>
          </w:tcPr>
          <w:p w14:paraId="42654882" w14:textId="77777777" w:rsidR="00895158" w:rsidRPr="00AA2803" w:rsidRDefault="00895158" w:rsidP="00D71D1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NUMBER(4)</w:t>
            </w:r>
          </w:p>
        </w:tc>
        <w:tc>
          <w:tcPr>
            <w:tcW w:w="709" w:type="dxa"/>
            <w:gridSpan w:val="2"/>
          </w:tcPr>
          <w:p w14:paraId="429B77D2" w14:textId="77777777" w:rsidR="00895158" w:rsidRPr="00AA2803" w:rsidRDefault="00895158" w:rsidP="00D71D1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61508FE6" w14:textId="77777777" w:rsidR="00895158" w:rsidRPr="00AA2803" w:rsidRDefault="00895158" w:rsidP="00D71D1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 xml:space="preserve">0 </w:t>
            </w:r>
          </w:p>
        </w:tc>
      </w:tr>
      <w:tr w:rsidR="00AA2803" w:rsidRPr="00AA2803" w14:paraId="6C1E9121" w14:textId="77777777" w:rsidTr="00D71D16">
        <w:tc>
          <w:tcPr>
            <w:tcW w:w="391" w:type="dxa"/>
            <w:tcBorders>
              <w:top w:val="single" w:sz="4" w:space="0" w:color="auto"/>
            </w:tcBorders>
          </w:tcPr>
          <w:p w14:paraId="171106BE" w14:textId="77777777" w:rsidR="00895158" w:rsidRPr="00AA2803" w:rsidRDefault="00895158" w:rsidP="006164CE">
            <w:pPr>
              <w:pStyle w:val="af"/>
              <w:numPr>
                <w:ilvl w:val="0"/>
                <w:numId w:val="14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694" w:type="dxa"/>
            <w:gridSpan w:val="4"/>
          </w:tcPr>
          <w:p w14:paraId="033C5CC0" w14:textId="77777777" w:rsidR="00895158" w:rsidRPr="00AA2803" w:rsidRDefault="00895158" w:rsidP="00D71D1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角色名称</w:t>
            </w:r>
          </w:p>
        </w:tc>
        <w:tc>
          <w:tcPr>
            <w:tcW w:w="2407" w:type="dxa"/>
            <w:gridSpan w:val="3"/>
          </w:tcPr>
          <w:p w14:paraId="3DBEEE4B" w14:textId="77777777" w:rsidR="00895158" w:rsidRPr="00AA2803" w:rsidRDefault="00895158" w:rsidP="00D71D1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ROLE_NAME</w:t>
            </w:r>
          </w:p>
        </w:tc>
        <w:tc>
          <w:tcPr>
            <w:tcW w:w="1978" w:type="dxa"/>
            <w:gridSpan w:val="3"/>
          </w:tcPr>
          <w:p w14:paraId="60C88418" w14:textId="77777777" w:rsidR="00895158" w:rsidRPr="00AA2803" w:rsidRDefault="00895158" w:rsidP="00D71D1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VARCHAR2(1000)</w:t>
            </w:r>
          </w:p>
        </w:tc>
        <w:tc>
          <w:tcPr>
            <w:tcW w:w="709" w:type="dxa"/>
            <w:gridSpan w:val="2"/>
          </w:tcPr>
          <w:p w14:paraId="07807D31" w14:textId="77777777" w:rsidR="00895158" w:rsidRPr="00AA2803" w:rsidRDefault="00895158" w:rsidP="00D71D1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674F6690" w14:textId="77777777" w:rsidR="00895158" w:rsidRPr="00AA2803" w:rsidRDefault="00895158" w:rsidP="00D71D1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23D2E542" w14:textId="77777777" w:rsidTr="00D71D16">
        <w:tc>
          <w:tcPr>
            <w:tcW w:w="391" w:type="dxa"/>
            <w:tcBorders>
              <w:top w:val="single" w:sz="4" w:space="0" w:color="auto"/>
            </w:tcBorders>
          </w:tcPr>
          <w:p w14:paraId="6BB291A0" w14:textId="77777777" w:rsidR="00895158" w:rsidRPr="00AA2803" w:rsidRDefault="00895158" w:rsidP="006164CE">
            <w:pPr>
              <w:pStyle w:val="af"/>
              <w:numPr>
                <w:ilvl w:val="0"/>
                <w:numId w:val="14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694" w:type="dxa"/>
            <w:gridSpan w:val="4"/>
          </w:tcPr>
          <w:p w14:paraId="3C89A408" w14:textId="77777777" w:rsidR="00895158" w:rsidRPr="00AA2803" w:rsidRDefault="00895158" w:rsidP="00D71D1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角色</w:t>
            </w:r>
            <w:r w:rsidRPr="00AA2803">
              <w:rPr>
                <w:rFonts w:ascii="新宋体" w:eastAsia="新宋体" w:hAnsi="新宋体"/>
                <w:szCs w:val="22"/>
              </w:rPr>
              <w:t>是否开通</w:t>
            </w:r>
            <w:r w:rsidRPr="00AA2803">
              <w:rPr>
                <w:rFonts w:ascii="新宋体" w:eastAsia="新宋体" w:hAnsi="新宋体" w:hint="eastAsia"/>
                <w:szCs w:val="22"/>
              </w:rPr>
              <w:t xml:space="preserve"> (0=关闭、1=开通)</w:t>
            </w:r>
          </w:p>
        </w:tc>
        <w:tc>
          <w:tcPr>
            <w:tcW w:w="2407" w:type="dxa"/>
            <w:gridSpan w:val="3"/>
          </w:tcPr>
          <w:p w14:paraId="076698F5" w14:textId="77777777" w:rsidR="00895158" w:rsidRPr="00AA2803" w:rsidRDefault="00D523ED" w:rsidP="00D71D1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IS</w:t>
            </w:r>
            <w:r w:rsidR="00895158" w:rsidRPr="00AA2803">
              <w:rPr>
                <w:rFonts w:ascii="新宋体" w:eastAsia="新宋体" w:hAnsi="新宋体"/>
                <w:szCs w:val="22"/>
              </w:rPr>
              <w:t>_ACTIVE</w:t>
            </w:r>
          </w:p>
        </w:tc>
        <w:tc>
          <w:tcPr>
            <w:tcW w:w="1978" w:type="dxa"/>
            <w:gridSpan w:val="3"/>
          </w:tcPr>
          <w:p w14:paraId="06069E83" w14:textId="77777777" w:rsidR="00895158" w:rsidRPr="00AA2803" w:rsidRDefault="00895158" w:rsidP="00D71D1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NUMBER(1)</w:t>
            </w:r>
          </w:p>
        </w:tc>
        <w:tc>
          <w:tcPr>
            <w:tcW w:w="709" w:type="dxa"/>
            <w:gridSpan w:val="2"/>
          </w:tcPr>
          <w:p w14:paraId="46FBC136" w14:textId="77777777" w:rsidR="00895158" w:rsidRPr="00AA2803" w:rsidRDefault="00895158" w:rsidP="00D71D1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4330023E" w14:textId="77777777" w:rsidR="00895158" w:rsidRPr="00AA2803" w:rsidRDefault="00895158" w:rsidP="00D71D1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0</w:t>
            </w:r>
          </w:p>
        </w:tc>
      </w:tr>
      <w:tr w:rsidR="00AA2803" w:rsidRPr="00AA2803" w14:paraId="73EA6A87" w14:textId="77777777" w:rsidTr="00D71D16">
        <w:tc>
          <w:tcPr>
            <w:tcW w:w="391" w:type="dxa"/>
            <w:tcBorders>
              <w:top w:val="single" w:sz="4" w:space="0" w:color="auto"/>
            </w:tcBorders>
          </w:tcPr>
          <w:p w14:paraId="6CB1DB8E" w14:textId="77777777" w:rsidR="00895158" w:rsidRPr="00AA2803" w:rsidRDefault="00895158" w:rsidP="006164CE">
            <w:pPr>
              <w:pStyle w:val="af"/>
              <w:numPr>
                <w:ilvl w:val="0"/>
                <w:numId w:val="14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694" w:type="dxa"/>
            <w:gridSpan w:val="4"/>
          </w:tcPr>
          <w:p w14:paraId="7E40DAD5" w14:textId="77777777" w:rsidR="00895158" w:rsidRPr="00AA2803" w:rsidRDefault="00895158" w:rsidP="00D71D1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备注</w:t>
            </w:r>
          </w:p>
        </w:tc>
        <w:tc>
          <w:tcPr>
            <w:tcW w:w="2407" w:type="dxa"/>
            <w:gridSpan w:val="3"/>
          </w:tcPr>
          <w:p w14:paraId="19180E26" w14:textId="77777777" w:rsidR="00895158" w:rsidRPr="00AA2803" w:rsidRDefault="00895158" w:rsidP="00D71D1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ROLE_COMMENT</w:t>
            </w:r>
          </w:p>
        </w:tc>
        <w:tc>
          <w:tcPr>
            <w:tcW w:w="1978" w:type="dxa"/>
            <w:gridSpan w:val="3"/>
          </w:tcPr>
          <w:p w14:paraId="4AE38984" w14:textId="77777777" w:rsidR="00895158" w:rsidRPr="00AA2803" w:rsidRDefault="00895158" w:rsidP="00D71D1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VARCHAR2(4000)</w:t>
            </w:r>
          </w:p>
        </w:tc>
        <w:tc>
          <w:tcPr>
            <w:tcW w:w="709" w:type="dxa"/>
            <w:gridSpan w:val="2"/>
          </w:tcPr>
          <w:p w14:paraId="161F7242" w14:textId="77777777" w:rsidR="00895158" w:rsidRPr="00AA2803" w:rsidRDefault="00895158" w:rsidP="00D71D1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68" w:type="dxa"/>
          </w:tcPr>
          <w:p w14:paraId="4F6F17A1" w14:textId="77777777" w:rsidR="00895158" w:rsidRPr="00AA2803" w:rsidRDefault="00895158" w:rsidP="00D71D1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01BCBF32" w14:textId="77777777" w:rsidTr="00D71D16">
        <w:tc>
          <w:tcPr>
            <w:tcW w:w="391" w:type="dxa"/>
            <w:tcBorders>
              <w:top w:val="single" w:sz="4" w:space="0" w:color="auto"/>
            </w:tcBorders>
          </w:tcPr>
          <w:p w14:paraId="0305C498" w14:textId="77777777" w:rsidR="00895158" w:rsidRPr="00AA2803" w:rsidRDefault="00895158" w:rsidP="006164CE">
            <w:pPr>
              <w:pStyle w:val="af"/>
              <w:numPr>
                <w:ilvl w:val="0"/>
                <w:numId w:val="14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694" w:type="dxa"/>
            <w:gridSpan w:val="4"/>
          </w:tcPr>
          <w:p w14:paraId="0F539EF6" w14:textId="77777777" w:rsidR="00895158" w:rsidRPr="00AA2803" w:rsidRDefault="00895158" w:rsidP="00D71D1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角色编码</w:t>
            </w:r>
          </w:p>
        </w:tc>
        <w:tc>
          <w:tcPr>
            <w:tcW w:w="2407" w:type="dxa"/>
            <w:gridSpan w:val="3"/>
          </w:tcPr>
          <w:p w14:paraId="16060F80" w14:textId="77777777" w:rsidR="00895158" w:rsidRPr="00AA2803" w:rsidRDefault="00895158" w:rsidP="00D71D1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ROLE_CODE</w:t>
            </w:r>
          </w:p>
        </w:tc>
        <w:tc>
          <w:tcPr>
            <w:tcW w:w="1978" w:type="dxa"/>
            <w:gridSpan w:val="3"/>
          </w:tcPr>
          <w:p w14:paraId="018D5A99" w14:textId="77777777" w:rsidR="00895158" w:rsidRPr="00AA2803" w:rsidRDefault="00895158" w:rsidP="00D71D1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VARCHAR2(50)</w:t>
            </w:r>
          </w:p>
        </w:tc>
        <w:tc>
          <w:tcPr>
            <w:tcW w:w="709" w:type="dxa"/>
            <w:gridSpan w:val="2"/>
          </w:tcPr>
          <w:p w14:paraId="26D962CB" w14:textId="77777777" w:rsidR="00895158" w:rsidRPr="00AA2803" w:rsidRDefault="00895158" w:rsidP="00D71D1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68" w:type="dxa"/>
          </w:tcPr>
          <w:p w14:paraId="7CAFDCF6" w14:textId="77777777" w:rsidR="00895158" w:rsidRPr="00AA2803" w:rsidRDefault="00895158" w:rsidP="00D71D1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28B9A076" w14:textId="77777777" w:rsidTr="00D71D16">
        <w:tc>
          <w:tcPr>
            <w:tcW w:w="9747" w:type="dxa"/>
            <w:gridSpan w:val="14"/>
            <w:shd w:val="clear" w:color="auto" w:fill="D9D9D9" w:themeFill="background1" w:themeFillShade="D9"/>
          </w:tcPr>
          <w:p w14:paraId="40FF99BC" w14:textId="77777777" w:rsidR="00895158" w:rsidRPr="00AA2803" w:rsidRDefault="00895158" w:rsidP="00D71D16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表格其他属性信息定义（包括PK-FK、IDX等）</w:t>
            </w:r>
          </w:p>
        </w:tc>
      </w:tr>
      <w:tr w:rsidR="00AA2803" w:rsidRPr="00AA2803" w14:paraId="1649D498" w14:textId="77777777" w:rsidTr="00D71D16">
        <w:trPr>
          <w:trHeight w:val="231"/>
        </w:trPr>
        <w:tc>
          <w:tcPr>
            <w:tcW w:w="533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44D8D34" w14:textId="77777777" w:rsidR="00895158" w:rsidRPr="00AA2803" w:rsidRDefault="00895158" w:rsidP="00D71D16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主键</w:t>
            </w:r>
          </w:p>
        </w:tc>
        <w:tc>
          <w:tcPr>
            <w:tcW w:w="2969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5E2F08E3" w14:textId="77777777" w:rsidR="00895158" w:rsidRPr="00AA2803" w:rsidRDefault="00895158" w:rsidP="00D71D16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6245" w:type="dxa"/>
            <w:gridSpan w:val="8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4D74D630" w14:textId="77777777" w:rsidR="00895158" w:rsidRPr="00AA2803" w:rsidRDefault="00895158" w:rsidP="00D71D16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包含列</w:t>
            </w:r>
          </w:p>
        </w:tc>
      </w:tr>
      <w:tr w:rsidR="00AA2803" w:rsidRPr="00AA2803" w14:paraId="5FCC3B61" w14:textId="77777777" w:rsidTr="00D71D16">
        <w:trPr>
          <w:trHeight w:val="231"/>
        </w:trPr>
        <w:tc>
          <w:tcPr>
            <w:tcW w:w="533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96D86F0" w14:textId="77777777" w:rsidR="00895158" w:rsidRPr="00AA2803" w:rsidRDefault="00895158" w:rsidP="00D71D16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2969" w:type="dxa"/>
            <w:gridSpan w:val="4"/>
            <w:tcBorders>
              <w:left w:val="single" w:sz="4" w:space="0" w:color="auto"/>
            </w:tcBorders>
          </w:tcPr>
          <w:p w14:paraId="69DE761C" w14:textId="77777777" w:rsidR="00895158" w:rsidRPr="00AA2803" w:rsidRDefault="00895158" w:rsidP="00D71D1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PK_ADM_ROLE</w:t>
            </w:r>
          </w:p>
        </w:tc>
        <w:tc>
          <w:tcPr>
            <w:tcW w:w="6245" w:type="dxa"/>
            <w:gridSpan w:val="8"/>
            <w:tcBorders>
              <w:left w:val="single" w:sz="4" w:space="0" w:color="auto"/>
            </w:tcBorders>
          </w:tcPr>
          <w:p w14:paraId="1665F09C" w14:textId="77777777" w:rsidR="00895158" w:rsidRPr="00AA2803" w:rsidRDefault="00895158" w:rsidP="00D71D1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ROLE_ID</w:t>
            </w:r>
          </w:p>
        </w:tc>
      </w:tr>
      <w:tr w:rsidR="00AA2803" w:rsidRPr="00AA2803" w14:paraId="6D66BDE2" w14:textId="77777777" w:rsidTr="00D71D16">
        <w:trPr>
          <w:trHeight w:val="231"/>
        </w:trPr>
        <w:tc>
          <w:tcPr>
            <w:tcW w:w="533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90EE69C" w14:textId="77777777" w:rsidR="00895158" w:rsidRPr="00AA2803" w:rsidRDefault="00895158" w:rsidP="00D71D16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外键</w:t>
            </w:r>
          </w:p>
        </w:tc>
        <w:tc>
          <w:tcPr>
            <w:tcW w:w="2969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0BB1B781" w14:textId="77777777" w:rsidR="00895158" w:rsidRPr="00AA2803" w:rsidRDefault="00895158" w:rsidP="00D71D16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1990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3BD9989F" w14:textId="77777777" w:rsidR="00895158" w:rsidRPr="00AA2803" w:rsidRDefault="00895158" w:rsidP="00D71D16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  <w:tc>
          <w:tcPr>
            <w:tcW w:w="2123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25C0CD8D" w14:textId="77777777" w:rsidR="00895158" w:rsidRPr="00AA2803" w:rsidRDefault="00895158" w:rsidP="00D71D16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参照表名</w:t>
            </w:r>
          </w:p>
        </w:tc>
        <w:tc>
          <w:tcPr>
            <w:tcW w:w="2132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709A6021" w14:textId="77777777" w:rsidR="00895158" w:rsidRPr="00AA2803" w:rsidRDefault="00895158" w:rsidP="00D71D16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</w:tr>
      <w:tr w:rsidR="00AA2803" w:rsidRPr="00AA2803" w14:paraId="60C3CC8A" w14:textId="77777777" w:rsidTr="00D71D16">
        <w:trPr>
          <w:trHeight w:val="231"/>
        </w:trPr>
        <w:tc>
          <w:tcPr>
            <w:tcW w:w="533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98F7686" w14:textId="77777777" w:rsidR="00895158" w:rsidRPr="00AA2803" w:rsidRDefault="00895158" w:rsidP="00D71D16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2969" w:type="dxa"/>
            <w:gridSpan w:val="4"/>
            <w:tcBorders>
              <w:left w:val="single" w:sz="4" w:space="0" w:color="auto"/>
            </w:tcBorders>
          </w:tcPr>
          <w:p w14:paraId="2FC2AA0E" w14:textId="77777777" w:rsidR="00895158" w:rsidRPr="00AA2803" w:rsidRDefault="00895158" w:rsidP="00D71D1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990" w:type="dxa"/>
            <w:gridSpan w:val="2"/>
            <w:tcBorders>
              <w:left w:val="single" w:sz="4" w:space="0" w:color="auto"/>
            </w:tcBorders>
          </w:tcPr>
          <w:p w14:paraId="5A02977A" w14:textId="77777777" w:rsidR="00895158" w:rsidRPr="00AA2803" w:rsidRDefault="00895158" w:rsidP="00D71D1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123" w:type="dxa"/>
            <w:gridSpan w:val="4"/>
            <w:tcBorders>
              <w:left w:val="single" w:sz="4" w:space="0" w:color="auto"/>
            </w:tcBorders>
          </w:tcPr>
          <w:p w14:paraId="307A0C99" w14:textId="77777777" w:rsidR="00895158" w:rsidRPr="00AA2803" w:rsidRDefault="00895158" w:rsidP="00D71D1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132" w:type="dxa"/>
            <w:gridSpan w:val="2"/>
            <w:tcBorders>
              <w:left w:val="single" w:sz="4" w:space="0" w:color="auto"/>
            </w:tcBorders>
          </w:tcPr>
          <w:p w14:paraId="554204ED" w14:textId="77777777" w:rsidR="00895158" w:rsidRPr="00AA2803" w:rsidRDefault="00895158" w:rsidP="00D71D1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052EBEEF" w14:textId="77777777" w:rsidTr="00D71D16">
        <w:trPr>
          <w:trHeight w:val="231"/>
        </w:trPr>
        <w:tc>
          <w:tcPr>
            <w:tcW w:w="533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28ABF2C" w14:textId="77777777" w:rsidR="00895158" w:rsidRPr="00AA2803" w:rsidRDefault="00895158" w:rsidP="00D71D16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索引</w:t>
            </w:r>
          </w:p>
        </w:tc>
        <w:tc>
          <w:tcPr>
            <w:tcW w:w="2969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2FD4CA2F" w14:textId="77777777" w:rsidR="00895158" w:rsidRPr="00AA2803" w:rsidRDefault="00895158" w:rsidP="00D71D16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3118" w:type="dxa"/>
            <w:gridSpan w:val="3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115D46B1" w14:textId="77777777" w:rsidR="00895158" w:rsidRPr="00AA2803" w:rsidRDefault="00895158" w:rsidP="00D71D16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  <w:tc>
          <w:tcPr>
            <w:tcW w:w="3127" w:type="dxa"/>
            <w:gridSpan w:val="5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426DB111" w14:textId="77777777" w:rsidR="00895158" w:rsidRPr="00AA2803" w:rsidRDefault="00895158" w:rsidP="00D71D16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类型</w:t>
            </w:r>
          </w:p>
        </w:tc>
      </w:tr>
      <w:tr w:rsidR="00AA2803" w:rsidRPr="00AA2803" w14:paraId="1D4A2DD6" w14:textId="77777777" w:rsidTr="00D71D16">
        <w:trPr>
          <w:trHeight w:val="231"/>
        </w:trPr>
        <w:tc>
          <w:tcPr>
            <w:tcW w:w="533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D5F7D8F" w14:textId="77777777" w:rsidR="00895158" w:rsidRPr="00AA2803" w:rsidRDefault="00895158" w:rsidP="00D71D16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2969" w:type="dxa"/>
            <w:gridSpan w:val="4"/>
            <w:tcBorders>
              <w:left w:val="single" w:sz="4" w:space="0" w:color="auto"/>
            </w:tcBorders>
          </w:tcPr>
          <w:p w14:paraId="0360D3A2" w14:textId="77777777" w:rsidR="00895158" w:rsidRPr="00AA2803" w:rsidRDefault="00895158" w:rsidP="00D71D1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118" w:type="dxa"/>
            <w:gridSpan w:val="3"/>
            <w:tcBorders>
              <w:left w:val="single" w:sz="4" w:space="0" w:color="auto"/>
            </w:tcBorders>
          </w:tcPr>
          <w:p w14:paraId="34A3AAEB" w14:textId="77777777" w:rsidR="00895158" w:rsidRPr="00AA2803" w:rsidRDefault="00895158" w:rsidP="00D71D1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127" w:type="dxa"/>
            <w:gridSpan w:val="5"/>
            <w:tcBorders>
              <w:left w:val="single" w:sz="4" w:space="0" w:color="auto"/>
            </w:tcBorders>
          </w:tcPr>
          <w:p w14:paraId="05E0D4A3" w14:textId="77777777" w:rsidR="00895158" w:rsidRPr="00AA2803" w:rsidRDefault="00895158" w:rsidP="00D71D1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718B73CB" w14:textId="77777777" w:rsidTr="00D71D16">
        <w:tc>
          <w:tcPr>
            <w:tcW w:w="533" w:type="dxa"/>
            <w:gridSpan w:val="2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1CD1C32" w14:textId="77777777" w:rsidR="00895158" w:rsidRPr="00AA2803" w:rsidRDefault="00895158" w:rsidP="00D71D16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约束</w:t>
            </w:r>
          </w:p>
        </w:tc>
        <w:tc>
          <w:tcPr>
            <w:tcW w:w="9214" w:type="dxa"/>
            <w:gridSpan w:val="12"/>
            <w:tcBorders>
              <w:left w:val="single" w:sz="4" w:space="0" w:color="auto"/>
            </w:tcBorders>
          </w:tcPr>
          <w:p w14:paraId="74BF7F81" w14:textId="77777777" w:rsidR="00895158" w:rsidRPr="00AA2803" w:rsidRDefault="00895158" w:rsidP="00D71D1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45FDB204" w14:textId="77777777" w:rsidTr="00D71D16">
        <w:trPr>
          <w:trHeight w:val="231"/>
        </w:trPr>
        <w:tc>
          <w:tcPr>
            <w:tcW w:w="533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DE61D5F" w14:textId="77777777" w:rsidR="00895158" w:rsidRPr="00AA2803" w:rsidRDefault="00895158" w:rsidP="00D71D16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</w:t>
            </w: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50018B45" w14:textId="77777777" w:rsidR="00895158" w:rsidRPr="00AA2803" w:rsidRDefault="00895158" w:rsidP="00D71D16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分区类型</w:t>
            </w:r>
          </w:p>
        </w:tc>
        <w:tc>
          <w:tcPr>
            <w:tcW w:w="1487" w:type="dxa"/>
            <w:gridSpan w:val="3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6648B406" w14:textId="77777777" w:rsidR="00895158" w:rsidRPr="00AA2803" w:rsidRDefault="00895158" w:rsidP="00D71D16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分区字段</w:t>
            </w:r>
          </w:p>
        </w:tc>
        <w:tc>
          <w:tcPr>
            <w:tcW w:w="6239" w:type="dxa"/>
            <w:gridSpan w:val="7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0E2F41D8" w14:textId="77777777" w:rsidR="00895158" w:rsidRPr="00AA2803" w:rsidRDefault="00895158" w:rsidP="00D71D16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分区条件</w:t>
            </w:r>
          </w:p>
        </w:tc>
      </w:tr>
      <w:tr w:rsidR="00AA2803" w:rsidRPr="00AA2803" w14:paraId="68903A27" w14:textId="77777777" w:rsidTr="00D71D16">
        <w:trPr>
          <w:trHeight w:val="231"/>
        </w:trPr>
        <w:tc>
          <w:tcPr>
            <w:tcW w:w="533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0A32649" w14:textId="77777777" w:rsidR="00895158" w:rsidRPr="00AA2803" w:rsidRDefault="00895158" w:rsidP="00D71D16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</w:tcPr>
          <w:p w14:paraId="7E008865" w14:textId="77777777" w:rsidR="00895158" w:rsidRPr="00AA2803" w:rsidRDefault="00895158" w:rsidP="00D71D1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主分区</w:t>
            </w:r>
          </w:p>
        </w:tc>
        <w:tc>
          <w:tcPr>
            <w:tcW w:w="1487" w:type="dxa"/>
            <w:gridSpan w:val="3"/>
            <w:tcBorders>
              <w:left w:val="single" w:sz="4" w:space="0" w:color="auto"/>
            </w:tcBorders>
          </w:tcPr>
          <w:p w14:paraId="757D8EA3" w14:textId="77777777" w:rsidR="00895158" w:rsidRPr="00AA2803" w:rsidRDefault="00895158" w:rsidP="00D71D1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6239" w:type="dxa"/>
            <w:gridSpan w:val="7"/>
            <w:tcBorders>
              <w:left w:val="single" w:sz="4" w:space="0" w:color="auto"/>
            </w:tcBorders>
          </w:tcPr>
          <w:p w14:paraId="6CD5FE78" w14:textId="77777777" w:rsidR="00895158" w:rsidRPr="00AA2803" w:rsidRDefault="00895158" w:rsidP="00D71D1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4FD0BE43" w14:textId="77777777" w:rsidTr="00D71D16">
        <w:trPr>
          <w:trHeight w:val="231"/>
        </w:trPr>
        <w:tc>
          <w:tcPr>
            <w:tcW w:w="533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013CE0D" w14:textId="77777777" w:rsidR="00895158" w:rsidRPr="00AA2803" w:rsidRDefault="00895158" w:rsidP="00D71D16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</w:tcPr>
          <w:p w14:paraId="12D48112" w14:textId="77777777" w:rsidR="00895158" w:rsidRPr="00AA2803" w:rsidRDefault="00895158" w:rsidP="00D71D1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子分区</w:t>
            </w:r>
          </w:p>
        </w:tc>
        <w:tc>
          <w:tcPr>
            <w:tcW w:w="1487" w:type="dxa"/>
            <w:gridSpan w:val="3"/>
            <w:tcBorders>
              <w:left w:val="single" w:sz="4" w:space="0" w:color="auto"/>
            </w:tcBorders>
          </w:tcPr>
          <w:p w14:paraId="7D6859CA" w14:textId="77777777" w:rsidR="00895158" w:rsidRPr="00AA2803" w:rsidRDefault="00895158" w:rsidP="00D71D1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6239" w:type="dxa"/>
            <w:gridSpan w:val="7"/>
            <w:tcBorders>
              <w:left w:val="single" w:sz="4" w:space="0" w:color="auto"/>
            </w:tcBorders>
          </w:tcPr>
          <w:p w14:paraId="2749A878" w14:textId="77777777" w:rsidR="00895158" w:rsidRPr="00AA2803" w:rsidRDefault="00895158" w:rsidP="00D71D1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</w:tbl>
    <w:p w14:paraId="161FF2CC" w14:textId="77777777" w:rsidR="00895158" w:rsidRPr="00AA2803" w:rsidRDefault="00895158" w:rsidP="00895158"/>
    <w:p w14:paraId="62B24982" w14:textId="77777777" w:rsidR="00895158" w:rsidRPr="00AA2803" w:rsidRDefault="00895158" w:rsidP="00895158">
      <w:pPr>
        <w:pStyle w:val="4"/>
      </w:pPr>
      <w:bookmarkStart w:id="35" w:name="_Toc435450808"/>
      <w:r w:rsidRPr="00AA2803">
        <w:rPr>
          <w:rFonts w:hint="eastAsia"/>
        </w:rPr>
        <w:t>管理员角色信息表（</w:t>
      </w:r>
      <w:r w:rsidRPr="00AA2803">
        <w:rPr>
          <w:rFonts w:hint="eastAsia"/>
        </w:rPr>
        <w:t>ADM_ROLE_ADMIN</w:t>
      </w:r>
      <w:r w:rsidRPr="00AA2803">
        <w:rPr>
          <w:rFonts w:hint="eastAsia"/>
        </w:rPr>
        <w:t>）</w:t>
      </w:r>
      <w:bookmarkEnd w:id="35"/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91"/>
        <w:gridCol w:w="142"/>
        <w:gridCol w:w="698"/>
        <w:gridCol w:w="790"/>
        <w:gridCol w:w="1206"/>
        <w:gridCol w:w="275"/>
        <w:gridCol w:w="6"/>
        <w:gridCol w:w="1984"/>
        <w:gridCol w:w="1128"/>
        <w:gridCol w:w="288"/>
        <w:gridCol w:w="562"/>
        <w:gridCol w:w="145"/>
        <w:gridCol w:w="564"/>
        <w:gridCol w:w="1568"/>
      </w:tblGrid>
      <w:tr w:rsidR="00AA2803" w:rsidRPr="00AA2803" w14:paraId="4DB50264" w14:textId="77777777" w:rsidTr="00D71D16">
        <w:tc>
          <w:tcPr>
            <w:tcW w:w="1231" w:type="dxa"/>
            <w:gridSpan w:val="3"/>
            <w:shd w:val="clear" w:color="auto" w:fill="C0C0C0"/>
          </w:tcPr>
          <w:p w14:paraId="6CBAF26A" w14:textId="77777777" w:rsidR="00895158" w:rsidRPr="00AA2803" w:rsidRDefault="00895158" w:rsidP="00D71D16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汉字注解</w:t>
            </w:r>
          </w:p>
        </w:tc>
        <w:tc>
          <w:tcPr>
            <w:tcW w:w="4261" w:type="dxa"/>
            <w:gridSpan w:val="5"/>
            <w:shd w:val="clear" w:color="auto" w:fill="auto"/>
          </w:tcPr>
          <w:p w14:paraId="5AF2C5D1" w14:textId="77777777" w:rsidR="00895158" w:rsidRPr="00AA2803" w:rsidRDefault="00895158" w:rsidP="00D71D16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管理员角色信息表</w:t>
            </w:r>
          </w:p>
        </w:tc>
        <w:tc>
          <w:tcPr>
            <w:tcW w:w="1416" w:type="dxa"/>
            <w:gridSpan w:val="2"/>
            <w:shd w:val="clear" w:color="auto" w:fill="C0C0C0"/>
          </w:tcPr>
          <w:p w14:paraId="2E9BBFC3" w14:textId="77777777" w:rsidR="00895158" w:rsidRPr="00AA2803" w:rsidRDefault="00895158" w:rsidP="00D71D16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表名</w:t>
            </w:r>
          </w:p>
        </w:tc>
        <w:tc>
          <w:tcPr>
            <w:tcW w:w="2839" w:type="dxa"/>
            <w:gridSpan w:val="4"/>
            <w:shd w:val="clear" w:color="auto" w:fill="auto"/>
          </w:tcPr>
          <w:p w14:paraId="281877B4" w14:textId="77777777" w:rsidR="00895158" w:rsidRPr="00AA2803" w:rsidRDefault="00895158" w:rsidP="00D71D16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/>
                <w:b/>
                <w:sz w:val="24"/>
                <w:szCs w:val="22"/>
              </w:rPr>
              <w:t>ADM_ROLE_ADMIN</w:t>
            </w:r>
          </w:p>
        </w:tc>
      </w:tr>
      <w:tr w:rsidR="00AA2803" w:rsidRPr="00AA2803" w14:paraId="5601D365" w14:textId="77777777" w:rsidTr="00D71D16">
        <w:tc>
          <w:tcPr>
            <w:tcW w:w="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horzCross" w:color="auto" w:fill="C0C0C0"/>
          </w:tcPr>
          <w:p w14:paraId="3429938A" w14:textId="77777777" w:rsidR="00895158" w:rsidRPr="00AA2803" w:rsidRDefault="00895158" w:rsidP="00D71D16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</w:p>
        </w:tc>
        <w:tc>
          <w:tcPr>
            <w:tcW w:w="2836" w:type="dxa"/>
            <w:gridSpan w:val="4"/>
            <w:tcBorders>
              <w:left w:val="single" w:sz="4" w:space="0" w:color="auto"/>
            </w:tcBorders>
            <w:shd w:val="clear" w:color="auto" w:fill="C0C0C0"/>
          </w:tcPr>
          <w:p w14:paraId="3A0DED79" w14:textId="77777777" w:rsidR="00895158" w:rsidRPr="00AA2803" w:rsidRDefault="00895158" w:rsidP="00D71D16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字段名称</w:t>
            </w:r>
          </w:p>
        </w:tc>
        <w:tc>
          <w:tcPr>
            <w:tcW w:w="2265" w:type="dxa"/>
            <w:gridSpan w:val="3"/>
            <w:shd w:val="clear" w:color="auto" w:fill="C0C0C0"/>
          </w:tcPr>
          <w:p w14:paraId="435C1AB7" w14:textId="77777777" w:rsidR="00895158" w:rsidRPr="00AA2803" w:rsidRDefault="00895158" w:rsidP="00D71D16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字段命名</w:t>
            </w:r>
          </w:p>
        </w:tc>
        <w:tc>
          <w:tcPr>
            <w:tcW w:w="1978" w:type="dxa"/>
            <w:gridSpan w:val="3"/>
            <w:shd w:val="clear" w:color="auto" w:fill="C0C0C0"/>
          </w:tcPr>
          <w:p w14:paraId="3F79BD91" w14:textId="77777777" w:rsidR="00895158" w:rsidRPr="00AA2803" w:rsidRDefault="00895158" w:rsidP="00D71D16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类型</w:t>
            </w:r>
          </w:p>
        </w:tc>
        <w:tc>
          <w:tcPr>
            <w:tcW w:w="709" w:type="dxa"/>
            <w:gridSpan w:val="2"/>
            <w:shd w:val="clear" w:color="auto" w:fill="C0C0C0"/>
          </w:tcPr>
          <w:p w14:paraId="3C6A2A69" w14:textId="77777777" w:rsidR="00895158" w:rsidRPr="00AA2803" w:rsidRDefault="00895158" w:rsidP="00D71D16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非空</w:t>
            </w:r>
          </w:p>
        </w:tc>
        <w:tc>
          <w:tcPr>
            <w:tcW w:w="1568" w:type="dxa"/>
            <w:shd w:val="clear" w:color="auto" w:fill="C0C0C0"/>
          </w:tcPr>
          <w:p w14:paraId="4FE9C39A" w14:textId="77777777" w:rsidR="00895158" w:rsidRPr="00AA2803" w:rsidRDefault="00895158" w:rsidP="00D71D16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默认</w:t>
            </w:r>
          </w:p>
        </w:tc>
      </w:tr>
      <w:tr w:rsidR="00AA2803" w:rsidRPr="00AA2803" w14:paraId="3642F0C5" w14:textId="77777777" w:rsidTr="00D71D16">
        <w:tc>
          <w:tcPr>
            <w:tcW w:w="391" w:type="dxa"/>
            <w:tcBorders>
              <w:top w:val="single" w:sz="4" w:space="0" w:color="auto"/>
            </w:tcBorders>
          </w:tcPr>
          <w:p w14:paraId="1F17AB7A" w14:textId="77777777" w:rsidR="00895158" w:rsidRPr="00AA2803" w:rsidRDefault="00895158" w:rsidP="006164CE">
            <w:pPr>
              <w:pStyle w:val="af"/>
              <w:numPr>
                <w:ilvl w:val="0"/>
                <w:numId w:val="15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836" w:type="dxa"/>
            <w:gridSpan w:val="4"/>
          </w:tcPr>
          <w:p w14:paraId="6A1A1C5E" w14:textId="77777777" w:rsidR="00895158" w:rsidRPr="00AA2803" w:rsidRDefault="00AE6E3E" w:rsidP="00D71D1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用户</w:t>
            </w:r>
            <w:r w:rsidR="00895158" w:rsidRPr="00AA2803">
              <w:rPr>
                <w:rFonts w:ascii="新宋体" w:eastAsia="新宋体" w:hAnsi="新宋体"/>
                <w:szCs w:val="22"/>
              </w:rPr>
              <w:t>ID</w:t>
            </w:r>
          </w:p>
        </w:tc>
        <w:tc>
          <w:tcPr>
            <w:tcW w:w="2265" w:type="dxa"/>
            <w:gridSpan w:val="3"/>
          </w:tcPr>
          <w:p w14:paraId="06BF3312" w14:textId="77777777" w:rsidR="00895158" w:rsidRPr="00AA2803" w:rsidRDefault="00895158" w:rsidP="00D71D1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ADMIN_ID</w:t>
            </w:r>
          </w:p>
        </w:tc>
        <w:tc>
          <w:tcPr>
            <w:tcW w:w="1978" w:type="dxa"/>
            <w:gridSpan w:val="3"/>
          </w:tcPr>
          <w:p w14:paraId="7016E2BF" w14:textId="77777777" w:rsidR="00895158" w:rsidRPr="00AA2803" w:rsidRDefault="00895158" w:rsidP="00D71D1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NUMBER(4)</w:t>
            </w:r>
          </w:p>
        </w:tc>
        <w:tc>
          <w:tcPr>
            <w:tcW w:w="709" w:type="dxa"/>
            <w:gridSpan w:val="2"/>
          </w:tcPr>
          <w:p w14:paraId="3905B5D8" w14:textId="77777777" w:rsidR="00895158" w:rsidRPr="00AA2803" w:rsidRDefault="00895158" w:rsidP="00D71D1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2B1DEE12" w14:textId="77777777" w:rsidR="00895158" w:rsidRPr="00AA2803" w:rsidRDefault="00895158" w:rsidP="00D71D1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4D47916F" w14:textId="77777777" w:rsidTr="00D71D16">
        <w:tc>
          <w:tcPr>
            <w:tcW w:w="391" w:type="dxa"/>
            <w:tcBorders>
              <w:top w:val="single" w:sz="4" w:space="0" w:color="auto"/>
            </w:tcBorders>
          </w:tcPr>
          <w:p w14:paraId="411B934D" w14:textId="77777777" w:rsidR="00895158" w:rsidRPr="00AA2803" w:rsidRDefault="00895158" w:rsidP="006164CE">
            <w:pPr>
              <w:pStyle w:val="af"/>
              <w:numPr>
                <w:ilvl w:val="0"/>
                <w:numId w:val="15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836" w:type="dxa"/>
            <w:gridSpan w:val="4"/>
          </w:tcPr>
          <w:p w14:paraId="59EED3BA" w14:textId="77777777" w:rsidR="00895158" w:rsidRPr="00AA2803" w:rsidRDefault="00895158" w:rsidP="00D71D1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角色</w:t>
            </w:r>
            <w:r w:rsidRPr="00AA2803">
              <w:rPr>
                <w:rFonts w:ascii="新宋体" w:eastAsia="新宋体" w:hAnsi="新宋体"/>
                <w:szCs w:val="22"/>
              </w:rPr>
              <w:t>ID</w:t>
            </w:r>
          </w:p>
        </w:tc>
        <w:tc>
          <w:tcPr>
            <w:tcW w:w="2265" w:type="dxa"/>
            <w:gridSpan w:val="3"/>
          </w:tcPr>
          <w:p w14:paraId="3A3D6FD8" w14:textId="77777777" w:rsidR="00895158" w:rsidRPr="00AA2803" w:rsidRDefault="00895158" w:rsidP="00D71D1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ROLE_ID</w:t>
            </w:r>
          </w:p>
        </w:tc>
        <w:tc>
          <w:tcPr>
            <w:tcW w:w="1978" w:type="dxa"/>
            <w:gridSpan w:val="3"/>
          </w:tcPr>
          <w:p w14:paraId="61F8932C" w14:textId="77777777" w:rsidR="00895158" w:rsidRPr="00AA2803" w:rsidRDefault="00895158" w:rsidP="000B22C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NUMBER(</w:t>
            </w:r>
            <w:r w:rsidR="00561944">
              <w:rPr>
                <w:rFonts w:ascii="新宋体" w:eastAsia="新宋体" w:hAnsi="新宋体"/>
                <w:szCs w:val="22"/>
              </w:rPr>
              <w:t>4</w:t>
            </w:r>
            <w:r w:rsidRPr="00AA2803">
              <w:rPr>
                <w:rFonts w:ascii="新宋体" w:eastAsia="新宋体" w:hAnsi="新宋体"/>
                <w:szCs w:val="22"/>
              </w:rPr>
              <w:t>)</w:t>
            </w:r>
          </w:p>
        </w:tc>
        <w:tc>
          <w:tcPr>
            <w:tcW w:w="709" w:type="dxa"/>
            <w:gridSpan w:val="2"/>
          </w:tcPr>
          <w:p w14:paraId="1832F9CB" w14:textId="77777777" w:rsidR="00895158" w:rsidRPr="00AA2803" w:rsidRDefault="00895158" w:rsidP="00D71D1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76A5AF6B" w14:textId="77777777" w:rsidR="00895158" w:rsidRPr="00AA2803" w:rsidRDefault="00895158" w:rsidP="00D71D1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07694231" w14:textId="77777777" w:rsidTr="00D71D16">
        <w:tc>
          <w:tcPr>
            <w:tcW w:w="9747" w:type="dxa"/>
            <w:gridSpan w:val="14"/>
            <w:shd w:val="clear" w:color="auto" w:fill="D9D9D9" w:themeFill="background1" w:themeFillShade="D9"/>
          </w:tcPr>
          <w:p w14:paraId="4DA32903" w14:textId="77777777" w:rsidR="00895158" w:rsidRPr="00AA2803" w:rsidRDefault="00895158" w:rsidP="00D71D16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表格其他属性信息定义（包括PK-FK、IDX等）</w:t>
            </w:r>
          </w:p>
        </w:tc>
      </w:tr>
      <w:tr w:rsidR="00AA2803" w:rsidRPr="00AA2803" w14:paraId="236922D1" w14:textId="77777777" w:rsidTr="00D71D16">
        <w:trPr>
          <w:trHeight w:val="231"/>
        </w:trPr>
        <w:tc>
          <w:tcPr>
            <w:tcW w:w="533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C1D0D11" w14:textId="77777777" w:rsidR="00895158" w:rsidRPr="00AA2803" w:rsidRDefault="00895158" w:rsidP="00D71D16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主键</w:t>
            </w:r>
          </w:p>
        </w:tc>
        <w:tc>
          <w:tcPr>
            <w:tcW w:w="2969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318B3904" w14:textId="77777777" w:rsidR="00895158" w:rsidRPr="00AA2803" w:rsidRDefault="00895158" w:rsidP="00D71D16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6245" w:type="dxa"/>
            <w:gridSpan w:val="8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45172166" w14:textId="77777777" w:rsidR="00895158" w:rsidRPr="00AA2803" w:rsidRDefault="00895158" w:rsidP="00D71D16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包含列</w:t>
            </w:r>
          </w:p>
        </w:tc>
      </w:tr>
      <w:tr w:rsidR="00AA2803" w:rsidRPr="00AA2803" w14:paraId="3E9D4B0C" w14:textId="77777777" w:rsidTr="00D71D16">
        <w:trPr>
          <w:trHeight w:val="231"/>
        </w:trPr>
        <w:tc>
          <w:tcPr>
            <w:tcW w:w="533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36980D3" w14:textId="77777777" w:rsidR="00895158" w:rsidRPr="00AA2803" w:rsidRDefault="00895158" w:rsidP="00D71D16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2969" w:type="dxa"/>
            <w:gridSpan w:val="4"/>
            <w:tcBorders>
              <w:left w:val="single" w:sz="4" w:space="0" w:color="auto"/>
            </w:tcBorders>
          </w:tcPr>
          <w:p w14:paraId="517FCA69" w14:textId="77777777" w:rsidR="00895158" w:rsidRPr="00AA2803" w:rsidRDefault="00895158" w:rsidP="00D71D1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PK_ADM_ROLE_ADMIN</w:t>
            </w:r>
          </w:p>
        </w:tc>
        <w:tc>
          <w:tcPr>
            <w:tcW w:w="6245" w:type="dxa"/>
            <w:gridSpan w:val="8"/>
            <w:tcBorders>
              <w:left w:val="single" w:sz="4" w:space="0" w:color="auto"/>
            </w:tcBorders>
          </w:tcPr>
          <w:p w14:paraId="2E84FAFB" w14:textId="77777777" w:rsidR="00895158" w:rsidRPr="00AA2803" w:rsidRDefault="00895158" w:rsidP="00D71D1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ADMIN_ID,ROLE_ID</w:t>
            </w:r>
          </w:p>
        </w:tc>
      </w:tr>
      <w:tr w:rsidR="00AA2803" w:rsidRPr="00AA2803" w14:paraId="47D24E14" w14:textId="77777777" w:rsidTr="00D71D16">
        <w:trPr>
          <w:trHeight w:val="231"/>
        </w:trPr>
        <w:tc>
          <w:tcPr>
            <w:tcW w:w="533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354D95C" w14:textId="77777777" w:rsidR="00895158" w:rsidRPr="00AA2803" w:rsidRDefault="00895158" w:rsidP="00D71D16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外键</w:t>
            </w:r>
          </w:p>
        </w:tc>
        <w:tc>
          <w:tcPr>
            <w:tcW w:w="2969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59237BA2" w14:textId="77777777" w:rsidR="00895158" w:rsidRPr="00AA2803" w:rsidRDefault="00895158" w:rsidP="00D71D16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1990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414ACE31" w14:textId="77777777" w:rsidR="00895158" w:rsidRPr="00AA2803" w:rsidRDefault="00895158" w:rsidP="00D71D16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  <w:tc>
          <w:tcPr>
            <w:tcW w:w="2123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6DD50D8F" w14:textId="77777777" w:rsidR="00895158" w:rsidRPr="00AA2803" w:rsidRDefault="00895158" w:rsidP="00D71D16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参照表名</w:t>
            </w:r>
          </w:p>
        </w:tc>
        <w:tc>
          <w:tcPr>
            <w:tcW w:w="2132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21760609" w14:textId="77777777" w:rsidR="00895158" w:rsidRPr="00AA2803" w:rsidRDefault="00895158" w:rsidP="00D71D16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</w:tr>
      <w:tr w:rsidR="00AA2803" w:rsidRPr="00AA2803" w14:paraId="433A9CBF" w14:textId="77777777" w:rsidTr="00D71D16">
        <w:trPr>
          <w:trHeight w:val="231"/>
        </w:trPr>
        <w:tc>
          <w:tcPr>
            <w:tcW w:w="533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A0A21B1" w14:textId="77777777" w:rsidR="00895158" w:rsidRPr="00AA2803" w:rsidRDefault="00895158" w:rsidP="00D71D16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2969" w:type="dxa"/>
            <w:gridSpan w:val="4"/>
            <w:tcBorders>
              <w:left w:val="single" w:sz="4" w:space="0" w:color="auto"/>
            </w:tcBorders>
          </w:tcPr>
          <w:p w14:paraId="21BB67A2" w14:textId="77777777" w:rsidR="00895158" w:rsidRPr="00AA2803" w:rsidRDefault="00895158" w:rsidP="00D71D1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990" w:type="dxa"/>
            <w:gridSpan w:val="2"/>
            <w:tcBorders>
              <w:left w:val="single" w:sz="4" w:space="0" w:color="auto"/>
            </w:tcBorders>
          </w:tcPr>
          <w:p w14:paraId="2D836DA5" w14:textId="77777777" w:rsidR="00895158" w:rsidRPr="00AA2803" w:rsidRDefault="00895158" w:rsidP="00D71D1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123" w:type="dxa"/>
            <w:gridSpan w:val="4"/>
            <w:tcBorders>
              <w:left w:val="single" w:sz="4" w:space="0" w:color="auto"/>
            </w:tcBorders>
          </w:tcPr>
          <w:p w14:paraId="26122AD6" w14:textId="77777777" w:rsidR="00895158" w:rsidRPr="00AA2803" w:rsidRDefault="00895158" w:rsidP="00D71D1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132" w:type="dxa"/>
            <w:gridSpan w:val="2"/>
            <w:tcBorders>
              <w:left w:val="single" w:sz="4" w:space="0" w:color="auto"/>
            </w:tcBorders>
          </w:tcPr>
          <w:p w14:paraId="220209B1" w14:textId="77777777" w:rsidR="00895158" w:rsidRPr="00AA2803" w:rsidRDefault="00895158" w:rsidP="00D71D1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61A801CF" w14:textId="77777777" w:rsidTr="00D71D16">
        <w:trPr>
          <w:trHeight w:val="231"/>
        </w:trPr>
        <w:tc>
          <w:tcPr>
            <w:tcW w:w="533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A9C363C" w14:textId="77777777" w:rsidR="00895158" w:rsidRPr="00AA2803" w:rsidRDefault="00895158" w:rsidP="00D71D16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索引</w:t>
            </w:r>
          </w:p>
        </w:tc>
        <w:tc>
          <w:tcPr>
            <w:tcW w:w="2969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15D97663" w14:textId="77777777" w:rsidR="00895158" w:rsidRPr="00AA2803" w:rsidRDefault="00895158" w:rsidP="00D71D16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3118" w:type="dxa"/>
            <w:gridSpan w:val="3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529F7E98" w14:textId="77777777" w:rsidR="00895158" w:rsidRPr="00AA2803" w:rsidRDefault="00895158" w:rsidP="00D71D16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  <w:tc>
          <w:tcPr>
            <w:tcW w:w="3127" w:type="dxa"/>
            <w:gridSpan w:val="5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4BC863C3" w14:textId="77777777" w:rsidR="00895158" w:rsidRPr="00AA2803" w:rsidRDefault="00895158" w:rsidP="00D71D16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类型</w:t>
            </w:r>
          </w:p>
        </w:tc>
      </w:tr>
      <w:tr w:rsidR="00AA2803" w:rsidRPr="00AA2803" w14:paraId="3D5E21C9" w14:textId="77777777" w:rsidTr="00D71D16">
        <w:trPr>
          <w:trHeight w:val="231"/>
        </w:trPr>
        <w:tc>
          <w:tcPr>
            <w:tcW w:w="533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55A5777" w14:textId="77777777" w:rsidR="00895158" w:rsidRPr="00AA2803" w:rsidRDefault="00895158" w:rsidP="00D71D16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2969" w:type="dxa"/>
            <w:gridSpan w:val="4"/>
            <w:tcBorders>
              <w:left w:val="single" w:sz="4" w:space="0" w:color="auto"/>
            </w:tcBorders>
          </w:tcPr>
          <w:p w14:paraId="75DA2DF8" w14:textId="77777777" w:rsidR="00895158" w:rsidRPr="00AA2803" w:rsidRDefault="00895158" w:rsidP="00D71D1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118" w:type="dxa"/>
            <w:gridSpan w:val="3"/>
            <w:tcBorders>
              <w:left w:val="single" w:sz="4" w:space="0" w:color="auto"/>
            </w:tcBorders>
          </w:tcPr>
          <w:p w14:paraId="4E2276B5" w14:textId="77777777" w:rsidR="00895158" w:rsidRPr="00AA2803" w:rsidRDefault="00895158" w:rsidP="00D71D1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127" w:type="dxa"/>
            <w:gridSpan w:val="5"/>
            <w:tcBorders>
              <w:left w:val="single" w:sz="4" w:space="0" w:color="auto"/>
            </w:tcBorders>
          </w:tcPr>
          <w:p w14:paraId="1B30E216" w14:textId="77777777" w:rsidR="00895158" w:rsidRPr="00AA2803" w:rsidRDefault="00895158" w:rsidP="00D71D1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18E84174" w14:textId="77777777" w:rsidTr="00D71D16">
        <w:tc>
          <w:tcPr>
            <w:tcW w:w="533" w:type="dxa"/>
            <w:gridSpan w:val="2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F42F3E9" w14:textId="77777777" w:rsidR="00895158" w:rsidRPr="00AA2803" w:rsidRDefault="00895158" w:rsidP="00D71D16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lastRenderedPageBreak/>
              <w:t>约束</w:t>
            </w:r>
          </w:p>
        </w:tc>
        <w:tc>
          <w:tcPr>
            <w:tcW w:w="9214" w:type="dxa"/>
            <w:gridSpan w:val="12"/>
            <w:tcBorders>
              <w:left w:val="single" w:sz="4" w:space="0" w:color="auto"/>
            </w:tcBorders>
          </w:tcPr>
          <w:p w14:paraId="26940DF5" w14:textId="77777777" w:rsidR="00895158" w:rsidRPr="00AA2803" w:rsidRDefault="00895158" w:rsidP="00D71D1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5EB5AC73" w14:textId="77777777" w:rsidTr="00D71D16">
        <w:trPr>
          <w:trHeight w:val="231"/>
        </w:trPr>
        <w:tc>
          <w:tcPr>
            <w:tcW w:w="533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123C3A1" w14:textId="77777777" w:rsidR="00895158" w:rsidRPr="00AA2803" w:rsidRDefault="00895158" w:rsidP="00D71D16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</w:t>
            </w: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7414ABB6" w14:textId="77777777" w:rsidR="00895158" w:rsidRPr="00AA2803" w:rsidRDefault="00895158" w:rsidP="00D71D16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分区类型</w:t>
            </w:r>
          </w:p>
        </w:tc>
        <w:tc>
          <w:tcPr>
            <w:tcW w:w="1487" w:type="dxa"/>
            <w:gridSpan w:val="3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580C561C" w14:textId="77777777" w:rsidR="00895158" w:rsidRPr="00AA2803" w:rsidRDefault="00895158" w:rsidP="00D71D16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分区字段</w:t>
            </w:r>
          </w:p>
        </w:tc>
        <w:tc>
          <w:tcPr>
            <w:tcW w:w="6239" w:type="dxa"/>
            <w:gridSpan w:val="7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6C5046B6" w14:textId="77777777" w:rsidR="00895158" w:rsidRPr="00AA2803" w:rsidRDefault="00895158" w:rsidP="00D71D16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分区条件</w:t>
            </w:r>
          </w:p>
        </w:tc>
      </w:tr>
      <w:tr w:rsidR="00AA2803" w:rsidRPr="00AA2803" w14:paraId="15992E44" w14:textId="77777777" w:rsidTr="00D71D16">
        <w:trPr>
          <w:trHeight w:val="231"/>
        </w:trPr>
        <w:tc>
          <w:tcPr>
            <w:tcW w:w="533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AA5AD30" w14:textId="77777777" w:rsidR="00895158" w:rsidRPr="00AA2803" w:rsidRDefault="00895158" w:rsidP="00D71D16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</w:tcPr>
          <w:p w14:paraId="40F1FC7B" w14:textId="77777777" w:rsidR="00895158" w:rsidRPr="00AA2803" w:rsidRDefault="00895158" w:rsidP="00D71D1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主分区</w:t>
            </w:r>
          </w:p>
        </w:tc>
        <w:tc>
          <w:tcPr>
            <w:tcW w:w="1487" w:type="dxa"/>
            <w:gridSpan w:val="3"/>
            <w:tcBorders>
              <w:left w:val="single" w:sz="4" w:space="0" w:color="auto"/>
            </w:tcBorders>
          </w:tcPr>
          <w:p w14:paraId="1E6FBFD8" w14:textId="77777777" w:rsidR="00895158" w:rsidRPr="00AA2803" w:rsidRDefault="00895158" w:rsidP="00D71D1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6239" w:type="dxa"/>
            <w:gridSpan w:val="7"/>
            <w:tcBorders>
              <w:left w:val="single" w:sz="4" w:space="0" w:color="auto"/>
            </w:tcBorders>
          </w:tcPr>
          <w:p w14:paraId="401F8E0C" w14:textId="77777777" w:rsidR="00895158" w:rsidRPr="00AA2803" w:rsidRDefault="00895158" w:rsidP="00D71D1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27CB87A0" w14:textId="77777777" w:rsidTr="00D71D16">
        <w:trPr>
          <w:trHeight w:val="231"/>
        </w:trPr>
        <w:tc>
          <w:tcPr>
            <w:tcW w:w="533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0909A41" w14:textId="77777777" w:rsidR="00895158" w:rsidRPr="00AA2803" w:rsidRDefault="00895158" w:rsidP="00D71D16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</w:tcPr>
          <w:p w14:paraId="367A8841" w14:textId="77777777" w:rsidR="00895158" w:rsidRPr="00AA2803" w:rsidRDefault="00895158" w:rsidP="00D71D1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子分区</w:t>
            </w:r>
          </w:p>
        </w:tc>
        <w:tc>
          <w:tcPr>
            <w:tcW w:w="1487" w:type="dxa"/>
            <w:gridSpan w:val="3"/>
            <w:tcBorders>
              <w:left w:val="single" w:sz="4" w:space="0" w:color="auto"/>
            </w:tcBorders>
          </w:tcPr>
          <w:p w14:paraId="15C9FAE2" w14:textId="77777777" w:rsidR="00895158" w:rsidRPr="00AA2803" w:rsidRDefault="00895158" w:rsidP="00D71D1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6239" w:type="dxa"/>
            <w:gridSpan w:val="7"/>
            <w:tcBorders>
              <w:left w:val="single" w:sz="4" w:space="0" w:color="auto"/>
            </w:tcBorders>
          </w:tcPr>
          <w:p w14:paraId="00AA7EB5" w14:textId="77777777" w:rsidR="00895158" w:rsidRPr="00AA2803" w:rsidRDefault="00895158" w:rsidP="00D71D1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</w:tbl>
    <w:p w14:paraId="461EBC80" w14:textId="77777777" w:rsidR="00895158" w:rsidRPr="00AA2803" w:rsidRDefault="00895158" w:rsidP="00895158"/>
    <w:p w14:paraId="24324265" w14:textId="77777777" w:rsidR="00895158" w:rsidRPr="00AA2803" w:rsidRDefault="00895158" w:rsidP="00895158">
      <w:pPr>
        <w:pStyle w:val="4"/>
      </w:pPr>
      <w:bookmarkStart w:id="36" w:name="_权限信息表（ADM_PRIVILEGE）"/>
      <w:bookmarkStart w:id="37" w:name="_Toc435450809"/>
      <w:bookmarkEnd w:id="36"/>
      <w:r w:rsidRPr="00AA2803">
        <w:rPr>
          <w:rFonts w:hint="eastAsia"/>
        </w:rPr>
        <w:t>功能模块（菜单）列表（</w:t>
      </w:r>
      <w:r w:rsidRPr="00AA2803">
        <w:rPr>
          <w:rFonts w:hint="eastAsia"/>
        </w:rPr>
        <w:t>ADM_PRIVILEGE</w:t>
      </w:r>
      <w:r w:rsidRPr="00AA2803">
        <w:rPr>
          <w:rFonts w:hint="eastAsia"/>
        </w:rPr>
        <w:t>）</w:t>
      </w:r>
      <w:bookmarkEnd w:id="37"/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91"/>
        <w:gridCol w:w="142"/>
        <w:gridCol w:w="698"/>
        <w:gridCol w:w="790"/>
        <w:gridCol w:w="1064"/>
        <w:gridCol w:w="417"/>
        <w:gridCol w:w="6"/>
        <w:gridCol w:w="1984"/>
        <w:gridCol w:w="1128"/>
        <w:gridCol w:w="288"/>
        <w:gridCol w:w="562"/>
        <w:gridCol w:w="145"/>
        <w:gridCol w:w="564"/>
        <w:gridCol w:w="1568"/>
      </w:tblGrid>
      <w:tr w:rsidR="00AA2803" w:rsidRPr="00AA2803" w14:paraId="0109E9C6" w14:textId="77777777" w:rsidTr="00D71D16">
        <w:tc>
          <w:tcPr>
            <w:tcW w:w="1231" w:type="dxa"/>
            <w:gridSpan w:val="3"/>
            <w:shd w:val="clear" w:color="auto" w:fill="C0C0C0"/>
          </w:tcPr>
          <w:p w14:paraId="3729EE37" w14:textId="77777777" w:rsidR="00895158" w:rsidRPr="00AA2803" w:rsidRDefault="00895158" w:rsidP="00D71D16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汉字注解</w:t>
            </w:r>
          </w:p>
        </w:tc>
        <w:tc>
          <w:tcPr>
            <w:tcW w:w="4261" w:type="dxa"/>
            <w:gridSpan w:val="5"/>
            <w:shd w:val="clear" w:color="auto" w:fill="auto"/>
          </w:tcPr>
          <w:p w14:paraId="5EA47F6F" w14:textId="77777777" w:rsidR="00895158" w:rsidRPr="00AA2803" w:rsidRDefault="00895158" w:rsidP="00D71D16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功能模块（菜单）列表</w:t>
            </w:r>
          </w:p>
        </w:tc>
        <w:tc>
          <w:tcPr>
            <w:tcW w:w="1416" w:type="dxa"/>
            <w:gridSpan w:val="2"/>
            <w:shd w:val="clear" w:color="auto" w:fill="C0C0C0"/>
          </w:tcPr>
          <w:p w14:paraId="67B99BCA" w14:textId="77777777" w:rsidR="00895158" w:rsidRPr="00AA2803" w:rsidRDefault="00895158" w:rsidP="00D71D16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表名</w:t>
            </w:r>
          </w:p>
        </w:tc>
        <w:tc>
          <w:tcPr>
            <w:tcW w:w="2839" w:type="dxa"/>
            <w:gridSpan w:val="4"/>
            <w:shd w:val="clear" w:color="auto" w:fill="auto"/>
          </w:tcPr>
          <w:p w14:paraId="569A85C0" w14:textId="77777777" w:rsidR="00895158" w:rsidRPr="00AA2803" w:rsidRDefault="00895158" w:rsidP="00D71D16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/>
                <w:b/>
                <w:sz w:val="24"/>
                <w:szCs w:val="22"/>
              </w:rPr>
              <w:t>ADM_PRIVILEGE</w:t>
            </w:r>
          </w:p>
        </w:tc>
      </w:tr>
      <w:tr w:rsidR="00AA2803" w:rsidRPr="00AA2803" w14:paraId="49AE999D" w14:textId="77777777" w:rsidTr="00D71D16">
        <w:tc>
          <w:tcPr>
            <w:tcW w:w="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horzCross" w:color="auto" w:fill="C0C0C0"/>
          </w:tcPr>
          <w:p w14:paraId="745A0E4B" w14:textId="77777777" w:rsidR="00895158" w:rsidRPr="00AA2803" w:rsidRDefault="00895158" w:rsidP="00D71D16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</w:p>
        </w:tc>
        <w:tc>
          <w:tcPr>
            <w:tcW w:w="2694" w:type="dxa"/>
            <w:gridSpan w:val="4"/>
            <w:tcBorders>
              <w:left w:val="single" w:sz="4" w:space="0" w:color="auto"/>
            </w:tcBorders>
            <w:shd w:val="clear" w:color="auto" w:fill="C0C0C0"/>
          </w:tcPr>
          <w:p w14:paraId="3DE34A62" w14:textId="77777777" w:rsidR="00895158" w:rsidRPr="00AA2803" w:rsidRDefault="00895158" w:rsidP="00D71D16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字段名称</w:t>
            </w:r>
          </w:p>
        </w:tc>
        <w:tc>
          <w:tcPr>
            <w:tcW w:w="2407" w:type="dxa"/>
            <w:gridSpan w:val="3"/>
            <w:shd w:val="clear" w:color="auto" w:fill="C0C0C0"/>
          </w:tcPr>
          <w:p w14:paraId="53A96FA3" w14:textId="77777777" w:rsidR="00895158" w:rsidRPr="00AA2803" w:rsidRDefault="00895158" w:rsidP="00D71D16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字段命名</w:t>
            </w:r>
          </w:p>
        </w:tc>
        <w:tc>
          <w:tcPr>
            <w:tcW w:w="1978" w:type="dxa"/>
            <w:gridSpan w:val="3"/>
            <w:shd w:val="clear" w:color="auto" w:fill="C0C0C0"/>
          </w:tcPr>
          <w:p w14:paraId="262C987B" w14:textId="77777777" w:rsidR="00895158" w:rsidRPr="00AA2803" w:rsidRDefault="00895158" w:rsidP="00D71D16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类型</w:t>
            </w:r>
          </w:p>
        </w:tc>
        <w:tc>
          <w:tcPr>
            <w:tcW w:w="709" w:type="dxa"/>
            <w:gridSpan w:val="2"/>
            <w:shd w:val="clear" w:color="auto" w:fill="C0C0C0"/>
          </w:tcPr>
          <w:p w14:paraId="17E27F7A" w14:textId="77777777" w:rsidR="00895158" w:rsidRPr="00AA2803" w:rsidRDefault="00895158" w:rsidP="00D71D16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非空</w:t>
            </w:r>
          </w:p>
        </w:tc>
        <w:tc>
          <w:tcPr>
            <w:tcW w:w="1568" w:type="dxa"/>
            <w:shd w:val="clear" w:color="auto" w:fill="C0C0C0"/>
          </w:tcPr>
          <w:p w14:paraId="67412829" w14:textId="77777777" w:rsidR="00895158" w:rsidRPr="00AA2803" w:rsidRDefault="00895158" w:rsidP="00D71D16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默认</w:t>
            </w:r>
          </w:p>
        </w:tc>
      </w:tr>
      <w:tr w:rsidR="00AA2803" w:rsidRPr="00AA2803" w14:paraId="1E437774" w14:textId="77777777" w:rsidTr="00D71D16">
        <w:tc>
          <w:tcPr>
            <w:tcW w:w="391" w:type="dxa"/>
            <w:tcBorders>
              <w:top w:val="single" w:sz="4" w:space="0" w:color="auto"/>
            </w:tcBorders>
          </w:tcPr>
          <w:p w14:paraId="4A480B61" w14:textId="77777777" w:rsidR="00895158" w:rsidRPr="00AA2803" w:rsidRDefault="00895158" w:rsidP="006164CE">
            <w:pPr>
              <w:pStyle w:val="af"/>
              <w:numPr>
                <w:ilvl w:val="0"/>
                <w:numId w:val="13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694" w:type="dxa"/>
            <w:gridSpan w:val="4"/>
          </w:tcPr>
          <w:p w14:paraId="48E95EEE" w14:textId="77777777" w:rsidR="00895158" w:rsidRPr="00AA2803" w:rsidRDefault="00895158" w:rsidP="00D71D1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功能</w:t>
            </w:r>
            <w:r w:rsidRPr="00AA2803">
              <w:rPr>
                <w:rFonts w:ascii="新宋体" w:eastAsia="新宋体" w:hAnsi="新宋体"/>
                <w:szCs w:val="22"/>
              </w:rPr>
              <w:t>模块id</w:t>
            </w:r>
          </w:p>
        </w:tc>
        <w:tc>
          <w:tcPr>
            <w:tcW w:w="2407" w:type="dxa"/>
            <w:gridSpan w:val="3"/>
          </w:tcPr>
          <w:p w14:paraId="3BEBB05F" w14:textId="77777777" w:rsidR="00895158" w:rsidRPr="00AA2803" w:rsidRDefault="00895158" w:rsidP="00D71D1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PRIVILEGE_ID</w:t>
            </w:r>
          </w:p>
        </w:tc>
        <w:tc>
          <w:tcPr>
            <w:tcW w:w="1978" w:type="dxa"/>
            <w:gridSpan w:val="3"/>
          </w:tcPr>
          <w:p w14:paraId="5BD9F32B" w14:textId="77777777" w:rsidR="00895158" w:rsidRPr="00AA2803" w:rsidRDefault="00895158" w:rsidP="00D71D1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NUMBER(</w:t>
            </w:r>
            <w:r w:rsidR="0058261E" w:rsidRPr="00AA2803">
              <w:rPr>
                <w:rFonts w:ascii="新宋体" w:eastAsia="新宋体" w:hAnsi="新宋体"/>
                <w:szCs w:val="22"/>
              </w:rPr>
              <w:t>6</w:t>
            </w:r>
            <w:r w:rsidRPr="00AA2803">
              <w:rPr>
                <w:rFonts w:ascii="新宋体" w:eastAsia="新宋体" w:hAnsi="新宋体"/>
                <w:szCs w:val="22"/>
              </w:rPr>
              <w:t>)</w:t>
            </w:r>
          </w:p>
        </w:tc>
        <w:tc>
          <w:tcPr>
            <w:tcW w:w="709" w:type="dxa"/>
            <w:gridSpan w:val="2"/>
          </w:tcPr>
          <w:p w14:paraId="53529D79" w14:textId="77777777" w:rsidR="00895158" w:rsidRPr="00AA2803" w:rsidRDefault="00895158" w:rsidP="00D71D1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23701788" w14:textId="77777777" w:rsidR="00895158" w:rsidRPr="00AA2803" w:rsidRDefault="00895158" w:rsidP="00D71D1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652E522D" w14:textId="77777777" w:rsidTr="00D71D16">
        <w:tc>
          <w:tcPr>
            <w:tcW w:w="391" w:type="dxa"/>
            <w:tcBorders>
              <w:top w:val="single" w:sz="4" w:space="0" w:color="auto"/>
            </w:tcBorders>
          </w:tcPr>
          <w:p w14:paraId="1D4A55B7" w14:textId="77777777" w:rsidR="00895158" w:rsidRPr="00AA2803" w:rsidRDefault="00895158" w:rsidP="006164CE">
            <w:pPr>
              <w:pStyle w:val="af"/>
              <w:numPr>
                <w:ilvl w:val="0"/>
                <w:numId w:val="13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694" w:type="dxa"/>
            <w:gridSpan w:val="4"/>
          </w:tcPr>
          <w:p w14:paraId="47C70647" w14:textId="77777777" w:rsidR="00895158" w:rsidRPr="00AA2803" w:rsidRDefault="00895158" w:rsidP="00D71D1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功能模块名称</w:t>
            </w:r>
          </w:p>
        </w:tc>
        <w:tc>
          <w:tcPr>
            <w:tcW w:w="2407" w:type="dxa"/>
            <w:gridSpan w:val="3"/>
          </w:tcPr>
          <w:p w14:paraId="39489F7F" w14:textId="77777777" w:rsidR="00895158" w:rsidRPr="00AA2803" w:rsidRDefault="00895158" w:rsidP="00D71D1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PRIVILEGE_NAME</w:t>
            </w:r>
          </w:p>
        </w:tc>
        <w:tc>
          <w:tcPr>
            <w:tcW w:w="1978" w:type="dxa"/>
            <w:gridSpan w:val="3"/>
          </w:tcPr>
          <w:p w14:paraId="321B8C7A" w14:textId="77777777" w:rsidR="00895158" w:rsidRPr="00AA2803" w:rsidRDefault="00895158" w:rsidP="00D71D1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VARCHAR2(1000)</w:t>
            </w:r>
          </w:p>
        </w:tc>
        <w:tc>
          <w:tcPr>
            <w:tcW w:w="709" w:type="dxa"/>
            <w:gridSpan w:val="2"/>
          </w:tcPr>
          <w:p w14:paraId="65E8E6C8" w14:textId="77777777" w:rsidR="00895158" w:rsidRPr="00AA2803" w:rsidRDefault="00895158" w:rsidP="00D71D1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32EA64EB" w14:textId="77777777" w:rsidR="00895158" w:rsidRPr="00AA2803" w:rsidRDefault="00895158" w:rsidP="00D71D1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3F6C925E" w14:textId="77777777" w:rsidTr="00D71D16">
        <w:tc>
          <w:tcPr>
            <w:tcW w:w="391" w:type="dxa"/>
            <w:tcBorders>
              <w:top w:val="single" w:sz="4" w:space="0" w:color="auto"/>
            </w:tcBorders>
          </w:tcPr>
          <w:p w14:paraId="3D137B23" w14:textId="77777777" w:rsidR="00895158" w:rsidRPr="00AA2803" w:rsidRDefault="00895158" w:rsidP="006164CE">
            <w:pPr>
              <w:pStyle w:val="af"/>
              <w:numPr>
                <w:ilvl w:val="0"/>
                <w:numId w:val="13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694" w:type="dxa"/>
            <w:gridSpan w:val="4"/>
          </w:tcPr>
          <w:p w14:paraId="2F67D20C" w14:textId="77777777" w:rsidR="00895158" w:rsidRPr="00AA2803" w:rsidRDefault="00895158" w:rsidP="00D71D1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功能模块系统标识</w:t>
            </w:r>
          </w:p>
        </w:tc>
        <w:tc>
          <w:tcPr>
            <w:tcW w:w="2407" w:type="dxa"/>
            <w:gridSpan w:val="3"/>
          </w:tcPr>
          <w:p w14:paraId="3CF1D227" w14:textId="77777777" w:rsidR="00895158" w:rsidRPr="00AA2803" w:rsidRDefault="00895158" w:rsidP="00D71D1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PRIVILEGE_CODE</w:t>
            </w:r>
          </w:p>
        </w:tc>
        <w:tc>
          <w:tcPr>
            <w:tcW w:w="1978" w:type="dxa"/>
            <w:gridSpan w:val="3"/>
          </w:tcPr>
          <w:p w14:paraId="2417FA10" w14:textId="77777777" w:rsidR="00895158" w:rsidRPr="00AA2803" w:rsidRDefault="00895158" w:rsidP="00D71D1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VARCHAR2(500)</w:t>
            </w:r>
          </w:p>
        </w:tc>
        <w:tc>
          <w:tcPr>
            <w:tcW w:w="709" w:type="dxa"/>
            <w:gridSpan w:val="2"/>
          </w:tcPr>
          <w:p w14:paraId="46E0EDC3" w14:textId="77777777" w:rsidR="00895158" w:rsidRPr="00AA2803" w:rsidRDefault="00895158" w:rsidP="00D71D1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3E0E234A" w14:textId="77777777" w:rsidR="00895158" w:rsidRPr="00AA2803" w:rsidRDefault="00895158" w:rsidP="00D71D1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02A88380" w14:textId="77777777" w:rsidTr="00D71D16">
        <w:tc>
          <w:tcPr>
            <w:tcW w:w="391" w:type="dxa"/>
            <w:tcBorders>
              <w:top w:val="single" w:sz="4" w:space="0" w:color="auto"/>
            </w:tcBorders>
          </w:tcPr>
          <w:p w14:paraId="4337FABD" w14:textId="77777777" w:rsidR="0038549D" w:rsidRPr="00AA2803" w:rsidRDefault="0038549D" w:rsidP="006164CE">
            <w:pPr>
              <w:pStyle w:val="af"/>
              <w:numPr>
                <w:ilvl w:val="0"/>
                <w:numId w:val="13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694" w:type="dxa"/>
            <w:gridSpan w:val="4"/>
          </w:tcPr>
          <w:p w14:paraId="559AEF4A" w14:textId="77777777" w:rsidR="0038549D" w:rsidRPr="00AA2803" w:rsidRDefault="0038549D" w:rsidP="0038549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所属子系统</w:t>
            </w:r>
          </w:p>
        </w:tc>
        <w:tc>
          <w:tcPr>
            <w:tcW w:w="2407" w:type="dxa"/>
            <w:gridSpan w:val="3"/>
          </w:tcPr>
          <w:p w14:paraId="33DAC06D" w14:textId="77777777" w:rsidR="0038549D" w:rsidRPr="00AA2803" w:rsidRDefault="0038549D" w:rsidP="0038549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PRIVILEGE_</w:t>
            </w:r>
            <w:r w:rsidRPr="00AA2803">
              <w:rPr>
                <w:rFonts w:ascii="新宋体" w:eastAsia="新宋体" w:hAnsi="新宋体" w:hint="eastAsia"/>
                <w:szCs w:val="22"/>
              </w:rPr>
              <w:t>SYSTEM</w:t>
            </w:r>
          </w:p>
        </w:tc>
        <w:tc>
          <w:tcPr>
            <w:tcW w:w="1978" w:type="dxa"/>
            <w:gridSpan w:val="3"/>
          </w:tcPr>
          <w:p w14:paraId="6A14E791" w14:textId="77777777" w:rsidR="0038549D" w:rsidRPr="00AA2803" w:rsidRDefault="0038549D" w:rsidP="0038549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NUMBER(1)</w:t>
            </w:r>
          </w:p>
        </w:tc>
        <w:tc>
          <w:tcPr>
            <w:tcW w:w="709" w:type="dxa"/>
            <w:gridSpan w:val="2"/>
          </w:tcPr>
          <w:p w14:paraId="3F049AF0" w14:textId="77777777" w:rsidR="0038549D" w:rsidRPr="00AA2803" w:rsidRDefault="0038549D" w:rsidP="0038549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2EB8CD4B" w14:textId="77777777" w:rsidR="0038549D" w:rsidRPr="00AA2803" w:rsidRDefault="0038549D" w:rsidP="0038549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5B1FE49D" w14:textId="77777777" w:rsidTr="00D71D16">
        <w:tc>
          <w:tcPr>
            <w:tcW w:w="391" w:type="dxa"/>
            <w:tcBorders>
              <w:top w:val="single" w:sz="4" w:space="0" w:color="auto"/>
            </w:tcBorders>
          </w:tcPr>
          <w:p w14:paraId="15C98365" w14:textId="77777777" w:rsidR="0038549D" w:rsidRPr="00AA2803" w:rsidRDefault="0038549D" w:rsidP="006164CE">
            <w:pPr>
              <w:pStyle w:val="af"/>
              <w:numPr>
                <w:ilvl w:val="0"/>
                <w:numId w:val="13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694" w:type="dxa"/>
            <w:gridSpan w:val="4"/>
          </w:tcPr>
          <w:p w14:paraId="6EC26E84" w14:textId="77777777" w:rsidR="0038549D" w:rsidRPr="00AA2803" w:rsidRDefault="0038549D" w:rsidP="0038549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是否中心</w:t>
            </w:r>
            <w:r w:rsidRPr="00AA2803">
              <w:rPr>
                <w:rFonts w:ascii="新宋体" w:eastAsia="新宋体" w:hAnsi="新宋体"/>
                <w:szCs w:val="22"/>
              </w:rPr>
              <w:t>专用</w:t>
            </w:r>
          </w:p>
        </w:tc>
        <w:tc>
          <w:tcPr>
            <w:tcW w:w="2407" w:type="dxa"/>
            <w:gridSpan w:val="3"/>
          </w:tcPr>
          <w:p w14:paraId="3416B0F8" w14:textId="77777777" w:rsidR="0038549D" w:rsidRPr="00AA2803" w:rsidRDefault="0038549D" w:rsidP="0038549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PRIVILEGE_IS_CENTER</w:t>
            </w:r>
          </w:p>
        </w:tc>
        <w:tc>
          <w:tcPr>
            <w:tcW w:w="1978" w:type="dxa"/>
            <w:gridSpan w:val="3"/>
          </w:tcPr>
          <w:p w14:paraId="658FED0A" w14:textId="77777777" w:rsidR="0038549D" w:rsidRPr="00AA2803" w:rsidRDefault="0038549D" w:rsidP="0038549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NUMBER(1)</w:t>
            </w:r>
          </w:p>
        </w:tc>
        <w:tc>
          <w:tcPr>
            <w:tcW w:w="709" w:type="dxa"/>
            <w:gridSpan w:val="2"/>
          </w:tcPr>
          <w:p w14:paraId="5D857564" w14:textId="77777777" w:rsidR="0038549D" w:rsidRPr="00AA2803" w:rsidRDefault="0038549D" w:rsidP="0038549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68" w:type="dxa"/>
          </w:tcPr>
          <w:p w14:paraId="63F57895" w14:textId="77777777" w:rsidR="0038549D" w:rsidRPr="00AA2803" w:rsidRDefault="0038549D" w:rsidP="0038549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50A7B340" w14:textId="77777777" w:rsidTr="00D71D16">
        <w:tc>
          <w:tcPr>
            <w:tcW w:w="391" w:type="dxa"/>
            <w:tcBorders>
              <w:top w:val="single" w:sz="4" w:space="0" w:color="auto"/>
            </w:tcBorders>
          </w:tcPr>
          <w:p w14:paraId="719237DE" w14:textId="77777777" w:rsidR="0038549D" w:rsidRPr="00AA2803" w:rsidRDefault="0038549D" w:rsidP="006164CE">
            <w:pPr>
              <w:pStyle w:val="af"/>
              <w:numPr>
                <w:ilvl w:val="0"/>
                <w:numId w:val="13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694" w:type="dxa"/>
            <w:gridSpan w:val="4"/>
          </w:tcPr>
          <w:p w14:paraId="117641E1" w14:textId="77777777" w:rsidR="0038549D" w:rsidRPr="00AA2803" w:rsidRDefault="0038549D" w:rsidP="0038549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功能模块在一周之内的可用时间（以天为单位）</w:t>
            </w:r>
          </w:p>
        </w:tc>
        <w:tc>
          <w:tcPr>
            <w:tcW w:w="2407" w:type="dxa"/>
            <w:gridSpan w:val="3"/>
          </w:tcPr>
          <w:p w14:paraId="00C9FC88" w14:textId="77777777" w:rsidR="0038549D" w:rsidRPr="00AA2803" w:rsidRDefault="0038549D" w:rsidP="0038549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PRIVILEGE_AGREEDAY</w:t>
            </w:r>
          </w:p>
        </w:tc>
        <w:tc>
          <w:tcPr>
            <w:tcW w:w="1978" w:type="dxa"/>
            <w:gridSpan w:val="3"/>
          </w:tcPr>
          <w:p w14:paraId="5FE98BD3" w14:textId="77777777" w:rsidR="0038549D" w:rsidRPr="00AA2803" w:rsidRDefault="0038549D" w:rsidP="0038549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VARCHAR2(7)</w:t>
            </w:r>
          </w:p>
        </w:tc>
        <w:tc>
          <w:tcPr>
            <w:tcW w:w="709" w:type="dxa"/>
            <w:gridSpan w:val="2"/>
          </w:tcPr>
          <w:p w14:paraId="1DA6141E" w14:textId="77777777" w:rsidR="0038549D" w:rsidRPr="00AA2803" w:rsidRDefault="0038549D" w:rsidP="0038549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68" w:type="dxa"/>
          </w:tcPr>
          <w:p w14:paraId="075E8883" w14:textId="77777777" w:rsidR="0038549D" w:rsidRPr="00AA2803" w:rsidRDefault="0038549D" w:rsidP="0038549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16D1C228" w14:textId="77777777" w:rsidTr="00D71D16">
        <w:tc>
          <w:tcPr>
            <w:tcW w:w="391" w:type="dxa"/>
            <w:tcBorders>
              <w:top w:val="single" w:sz="4" w:space="0" w:color="auto"/>
            </w:tcBorders>
          </w:tcPr>
          <w:p w14:paraId="4C9477CA" w14:textId="77777777" w:rsidR="0038549D" w:rsidRPr="00AA2803" w:rsidRDefault="0038549D" w:rsidP="006164CE">
            <w:pPr>
              <w:pStyle w:val="af"/>
              <w:numPr>
                <w:ilvl w:val="0"/>
                <w:numId w:val="13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694" w:type="dxa"/>
            <w:gridSpan w:val="4"/>
          </w:tcPr>
          <w:p w14:paraId="76C45C8B" w14:textId="77777777" w:rsidR="0038549D" w:rsidRPr="00AA2803" w:rsidRDefault="0038549D" w:rsidP="0038549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功能模块允许开始的时间</w:t>
            </w:r>
          </w:p>
        </w:tc>
        <w:tc>
          <w:tcPr>
            <w:tcW w:w="2407" w:type="dxa"/>
            <w:gridSpan w:val="3"/>
          </w:tcPr>
          <w:p w14:paraId="661F2A5E" w14:textId="77777777" w:rsidR="0038549D" w:rsidRPr="00AA2803" w:rsidRDefault="0038549D" w:rsidP="0038549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PRIVILEGE_LOGINBEGIN</w:t>
            </w:r>
          </w:p>
        </w:tc>
        <w:tc>
          <w:tcPr>
            <w:tcW w:w="1978" w:type="dxa"/>
            <w:gridSpan w:val="3"/>
          </w:tcPr>
          <w:p w14:paraId="54A94B50" w14:textId="77777777" w:rsidR="0038549D" w:rsidRPr="00AA2803" w:rsidRDefault="0038549D" w:rsidP="0038549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VARCHAR2(10)</w:t>
            </w:r>
          </w:p>
        </w:tc>
        <w:tc>
          <w:tcPr>
            <w:tcW w:w="709" w:type="dxa"/>
            <w:gridSpan w:val="2"/>
          </w:tcPr>
          <w:p w14:paraId="7DBB1CDE" w14:textId="77777777" w:rsidR="0038549D" w:rsidRPr="00AA2803" w:rsidRDefault="0038549D" w:rsidP="0038549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68" w:type="dxa"/>
          </w:tcPr>
          <w:p w14:paraId="0E4F6491" w14:textId="77777777" w:rsidR="0038549D" w:rsidRPr="00AA2803" w:rsidRDefault="0038549D" w:rsidP="0038549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4A019BE7" w14:textId="77777777" w:rsidTr="00D71D16">
        <w:tc>
          <w:tcPr>
            <w:tcW w:w="391" w:type="dxa"/>
            <w:tcBorders>
              <w:top w:val="single" w:sz="4" w:space="0" w:color="auto"/>
            </w:tcBorders>
          </w:tcPr>
          <w:p w14:paraId="081223D8" w14:textId="77777777" w:rsidR="0038549D" w:rsidRPr="00AA2803" w:rsidRDefault="0038549D" w:rsidP="006164CE">
            <w:pPr>
              <w:pStyle w:val="af"/>
              <w:numPr>
                <w:ilvl w:val="0"/>
                <w:numId w:val="13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694" w:type="dxa"/>
            <w:gridSpan w:val="4"/>
          </w:tcPr>
          <w:p w14:paraId="3AF5C87F" w14:textId="77777777" w:rsidR="0038549D" w:rsidRPr="00AA2803" w:rsidRDefault="0038549D" w:rsidP="0038549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功能模块允许结束的时间</w:t>
            </w:r>
          </w:p>
        </w:tc>
        <w:tc>
          <w:tcPr>
            <w:tcW w:w="2407" w:type="dxa"/>
            <w:gridSpan w:val="3"/>
          </w:tcPr>
          <w:p w14:paraId="02197E5E" w14:textId="77777777" w:rsidR="0038549D" w:rsidRPr="00AA2803" w:rsidRDefault="0038549D" w:rsidP="0038549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PRIVILEGE_LOGINEND</w:t>
            </w:r>
          </w:p>
        </w:tc>
        <w:tc>
          <w:tcPr>
            <w:tcW w:w="1978" w:type="dxa"/>
            <w:gridSpan w:val="3"/>
          </w:tcPr>
          <w:p w14:paraId="2711818A" w14:textId="77777777" w:rsidR="0038549D" w:rsidRPr="00AA2803" w:rsidRDefault="0038549D" w:rsidP="0038549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VARCHAR2(10)</w:t>
            </w:r>
          </w:p>
        </w:tc>
        <w:tc>
          <w:tcPr>
            <w:tcW w:w="709" w:type="dxa"/>
            <w:gridSpan w:val="2"/>
          </w:tcPr>
          <w:p w14:paraId="65A3571C" w14:textId="77777777" w:rsidR="0038549D" w:rsidRPr="00AA2803" w:rsidRDefault="0038549D" w:rsidP="0038549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68" w:type="dxa"/>
          </w:tcPr>
          <w:p w14:paraId="4651C50F" w14:textId="77777777" w:rsidR="0038549D" w:rsidRPr="00AA2803" w:rsidRDefault="0038549D" w:rsidP="0038549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1124B422" w14:textId="77777777" w:rsidTr="00D71D16">
        <w:tc>
          <w:tcPr>
            <w:tcW w:w="391" w:type="dxa"/>
            <w:tcBorders>
              <w:top w:val="single" w:sz="4" w:space="0" w:color="auto"/>
            </w:tcBorders>
          </w:tcPr>
          <w:p w14:paraId="3AC6C363" w14:textId="77777777" w:rsidR="0038549D" w:rsidRPr="00AA2803" w:rsidRDefault="0038549D" w:rsidP="006164CE">
            <w:pPr>
              <w:pStyle w:val="af"/>
              <w:numPr>
                <w:ilvl w:val="0"/>
                <w:numId w:val="13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694" w:type="dxa"/>
            <w:gridSpan w:val="4"/>
          </w:tcPr>
          <w:p w14:paraId="764277F7" w14:textId="77777777" w:rsidR="0038549D" w:rsidRPr="00AA2803" w:rsidRDefault="0038549D" w:rsidP="0038549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功能模块描述</w:t>
            </w:r>
          </w:p>
        </w:tc>
        <w:tc>
          <w:tcPr>
            <w:tcW w:w="2407" w:type="dxa"/>
            <w:gridSpan w:val="3"/>
          </w:tcPr>
          <w:p w14:paraId="6F01381D" w14:textId="77777777" w:rsidR="0038549D" w:rsidRPr="00AA2803" w:rsidRDefault="0038549D" w:rsidP="0038549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PRIVILEGE_REMARK</w:t>
            </w:r>
          </w:p>
        </w:tc>
        <w:tc>
          <w:tcPr>
            <w:tcW w:w="1978" w:type="dxa"/>
            <w:gridSpan w:val="3"/>
          </w:tcPr>
          <w:p w14:paraId="1CD29444" w14:textId="77777777" w:rsidR="0038549D" w:rsidRPr="00AA2803" w:rsidRDefault="0038549D" w:rsidP="0038549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VARCHAR2(4000)</w:t>
            </w:r>
          </w:p>
        </w:tc>
        <w:tc>
          <w:tcPr>
            <w:tcW w:w="709" w:type="dxa"/>
            <w:gridSpan w:val="2"/>
          </w:tcPr>
          <w:p w14:paraId="558EC58D" w14:textId="77777777" w:rsidR="0038549D" w:rsidRPr="00AA2803" w:rsidRDefault="0038549D" w:rsidP="0038549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68" w:type="dxa"/>
          </w:tcPr>
          <w:p w14:paraId="613D8BAF" w14:textId="77777777" w:rsidR="0038549D" w:rsidRPr="00AA2803" w:rsidRDefault="0038549D" w:rsidP="0038549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324B3DA5" w14:textId="77777777" w:rsidTr="00D71D16">
        <w:tc>
          <w:tcPr>
            <w:tcW w:w="391" w:type="dxa"/>
            <w:tcBorders>
              <w:top w:val="single" w:sz="4" w:space="0" w:color="auto"/>
            </w:tcBorders>
          </w:tcPr>
          <w:p w14:paraId="481F43FC" w14:textId="77777777" w:rsidR="0038549D" w:rsidRPr="00AA2803" w:rsidRDefault="0038549D" w:rsidP="006164CE">
            <w:pPr>
              <w:pStyle w:val="af"/>
              <w:numPr>
                <w:ilvl w:val="0"/>
                <w:numId w:val="13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694" w:type="dxa"/>
            <w:gridSpan w:val="4"/>
          </w:tcPr>
          <w:p w14:paraId="727FE6E5" w14:textId="77777777" w:rsidR="0038549D" w:rsidRPr="00AA2803" w:rsidRDefault="0038549D" w:rsidP="0038549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菜单</w:t>
            </w:r>
            <w:r w:rsidRPr="00AA2803">
              <w:rPr>
                <w:rFonts w:ascii="新宋体" w:eastAsia="新宋体" w:hAnsi="新宋体" w:hint="eastAsia"/>
                <w:szCs w:val="22"/>
              </w:rPr>
              <w:t>URL</w:t>
            </w:r>
            <w:r w:rsidRPr="00AA2803">
              <w:rPr>
                <w:rFonts w:ascii="新宋体" w:eastAsia="新宋体" w:hAnsi="新宋体"/>
                <w:szCs w:val="22"/>
              </w:rPr>
              <w:t>地址</w:t>
            </w:r>
          </w:p>
        </w:tc>
        <w:tc>
          <w:tcPr>
            <w:tcW w:w="2407" w:type="dxa"/>
            <w:gridSpan w:val="3"/>
          </w:tcPr>
          <w:p w14:paraId="2FC9E2EB" w14:textId="77777777" w:rsidR="0038549D" w:rsidRPr="00AA2803" w:rsidRDefault="0038549D" w:rsidP="0038549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PRIVILEGE_URL</w:t>
            </w:r>
          </w:p>
        </w:tc>
        <w:tc>
          <w:tcPr>
            <w:tcW w:w="1978" w:type="dxa"/>
            <w:gridSpan w:val="3"/>
          </w:tcPr>
          <w:p w14:paraId="6F13116F" w14:textId="77777777" w:rsidR="0038549D" w:rsidRPr="00AA2803" w:rsidRDefault="0038549D" w:rsidP="0038549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VARCHAR2(200)</w:t>
            </w:r>
          </w:p>
        </w:tc>
        <w:tc>
          <w:tcPr>
            <w:tcW w:w="709" w:type="dxa"/>
            <w:gridSpan w:val="2"/>
          </w:tcPr>
          <w:p w14:paraId="4990B4C7" w14:textId="77777777" w:rsidR="0038549D" w:rsidRPr="00AA2803" w:rsidRDefault="0038549D" w:rsidP="0038549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68" w:type="dxa"/>
          </w:tcPr>
          <w:p w14:paraId="4F740E09" w14:textId="77777777" w:rsidR="0038549D" w:rsidRPr="00AA2803" w:rsidRDefault="0038549D" w:rsidP="0038549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634E7777" w14:textId="77777777" w:rsidTr="00D71D16">
        <w:tc>
          <w:tcPr>
            <w:tcW w:w="391" w:type="dxa"/>
            <w:tcBorders>
              <w:top w:val="single" w:sz="4" w:space="0" w:color="auto"/>
            </w:tcBorders>
          </w:tcPr>
          <w:p w14:paraId="0B88BCA2" w14:textId="77777777" w:rsidR="0038549D" w:rsidRPr="00AA2803" w:rsidRDefault="0038549D" w:rsidP="006164CE">
            <w:pPr>
              <w:pStyle w:val="af"/>
              <w:numPr>
                <w:ilvl w:val="0"/>
                <w:numId w:val="13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694" w:type="dxa"/>
            <w:gridSpan w:val="4"/>
          </w:tcPr>
          <w:p w14:paraId="17B95697" w14:textId="77777777" w:rsidR="0038549D" w:rsidRPr="00AA2803" w:rsidRDefault="0038549D" w:rsidP="0038549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父功能模块</w:t>
            </w:r>
          </w:p>
        </w:tc>
        <w:tc>
          <w:tcPr>
            <w:tcW w:w="2407" w:type="dxa"/>
            <w:gridSpan w:val="3"/>
          </w:tcPr>
          <w:p w14:paraId="3C3B9A20" w14:textId="77777777" w:rsidR="0038549D" w:rsidRPr="00AA2803" w:rsidRDefault="0038549D" w:rsidP="0038549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PRIVILEGE_PARENT</w:t>
            </w:r>
          </w:p>
        </w:tc>
        <w:tc>
          <w:tcPr>
            <w:tcW w:w="1978" w:type="dxa"/>
            <w:gridSpan w:val="3"/>
          </w:tcPr>
          <w:p w14:paraId="55948B1A" w14:textId="77777777" w:rsidR="0038549D" w:rsidRPr="00AA2803" w:rsidRDefault="0038549D" w:rsidP="0038549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NUMBER(8)</w:t>
            </w:r>
          </w:p>
        </w:tc>
        <w:tc>
          <w:tcPr>
            <w:tcW w:w="709" w:type="dxa"/>
            <w:gridSpan w:val="2"/>
          </w:tcPr>
          <w:p w14:paraId="3EA9373E" w14:textId="77777777" w:rsidR="0038549D" w:rsidRPr="00AA2803" w:rsidRDefault="0038549D" w:rsidP="0038549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68" w:type="dxa"/>
          </w:tcPr>
          <w:p w14:paraId="7CB91458" w14:textId="77777777" w:rsidR="0038549D" w:rsidRPr="00AA2803" w:rsidRDefault="0038549D" w:rsidP="0038549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0</w:t>
            </w:r>
          </w:p>
        </w:tc>
      </w:tr>
      <w:tr w:rsidR="00AA2803" w:rsidRPr="00AA2803" w14:paraId="38FFC1C9" w14:textId="77777777" w:rsidTr="00D71D16">
        <w:tc>
          <w:tcPr>
            <w:tcW w:w="391" w:type="dxa"/>
            <w:tcBorders>
              <w:top w:val="single" w:sz="4" w:space="0" w:color="auto"/>
            </w:tcBorders>
          </w:tcPr>
          <w:p w14:paraId="544A080A" w14:textId="77777777" w:rsidR="0038549D" w:rsidRPr="00AA2803" w:rsidRDefault="0038549D" w:rsidP="006164CE">
            <w:pPr>
              <w:pStyle w:val="af"/>
              <w:numPr>
                <w:ilvl w:val="0"/>
                <w:numId w:val="13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694" w:type="dxa"/>
            <w:gridSpan w:val="4"/>
          </w:tcPr>
          <w:p w14:paraId="3723527B" w14:textId="77777777" w:rsidR="0038549D" w:rsidRPr="00AA2803" w:rsidRDefault="0038549D" w:rsidP="0038549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功能模块级别</w:t>
            </w:r>
          </w:p>
        </w:tc>
        <w:tc>
          <w:tcPr>
            <w:tcW w:w="2407" w:type="dxa"/>
            <w:gridSpan w:val="3"/>
          </w:tcPr>
          <w:p w14:paraId="61201345" w14:textId="77777777" w:rsidR="0038549D" w:rsidRPr="00AA2803" w:rsidRDefault="0038549D" w:rsidP="0038549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PRIVILEGE_LEVEL</w:t>
            </w:r>
          </w:p>
        </w:tc>
        <w:tc>
          <w:tcPr>
            <w:tcW w:w="1978" w:type="dxa"/>
            <w:gridSpan w:val="3"/>
          </w:tcPr>
          <w:p w14:paraId="26902F0F" w14:textId="77777777" w:rsidR="0038549D" w:rsidRPr="00AA2803" w:rsidRDefault="0038549D" w:rsidP="0038549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NUMBER(8)</w:t>
            </w:r>
          </w:p>
        </w:tc>
        <w:tc>
          <w:tcPr>
            <w:tcW w:w="709" w:type="dxa"/>
            <w:gridSpan w:val="2"/>
          </w:tcPr>
          <w:p w14:paraId="046A28FF" w14:textId="77777777" w:rsidR="0038549D" w:rsidRPr="00AA2803" w:rsidRDefault="0038549D" w:rsidP="0038549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68" w:type="dxa"/>
          </w:tcPr>
          <w:p w14:paraId="77B36A3E" w14:textId="77777777" w:rsidR="0038549D" w:rsidRPr="00AA2803" w:rsidRDefault="0038549D" w:rsidP="0038549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0</w:t>
            </w:r>
          </w:p>
        </w:tc>
      </w:tr>
      <w:tr w:rsidR="00AA2803" w:rsidRPr="00AA2803" w14:paraId="4D89D03F" w14:textId="77777777" w:rsidTr="00D71D16">
        <w:tc>
          <w:tcPr>
            <w:tcW w:w="391" w:type="dxa"/>
            <w:tcBorders>
              <w:top w:val="single" w:sz="4" w:space="0" w:color="auto"/>
            </w:tcBorders>
          </w:tcPr>
          <w:p w14:paraId="46BA2033" w14:textId="77777777" w:rsidR="0038549D" w:rsidRPr="00AA2803" w:rsidRDefault="0038549D" w:rsidP="006164CE">
            <w:pPr>
              <w:pStyle w:val="af"/>
              <w:numPr>
                <w:ilvl w:val="0"/>
                <w:numId w:val="13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694" w:type="dxa"/>
            <w:gridSpan w:val="4"/>
          </w:tcPr>
          <w:p w14:paraId="6D7218BF" w14:textId="77777777" w:rsidR="0038549D" w:rsidRPr="00AA2803" w:rsidRDefault="0038549D" w:rsidP="0038549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排序</w:t>
            </w:r>
          </w:p>
        </w:tc>
        <w:tc>
          <w:tcPr>
            <w:tcW w:w="2407" w:type="dxa"/>
            <w:gridSpan w:val="3"/>
          </w:tcPr>
          <w:p w14:paraId="4D2C3785" w14:textId="77777777" w:rsidR="0038549D" w:rsidRPr="00AA2803" w:rsidRDefault="0038549D" w:rsidP="0038549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PRIVILEGE_ORDER</w:t>
            </w:r>
          </w:p>
        </w:tc>
        <w:tc>
          <w:tcPr>
            <w:tcW w:w="1978" w:type="dxa"/>
            <w:gridSpan w:val="3"/>
          </w:tcPr>
          <w:p w14:paraId="345AC4F4" w14:textId="77777777" w:rsidR="0038549D" w:rsidRPr="00AA2803" w:rsidRDefault="0038549D" w:rsidP="0038549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NUMBER(2)</w:t>
            </w:r>
          </w:p>
        </w:tc>
        <w:tc>
          <w:tcPr>
            <w:tcW w:w="709" w:type="dxa"/>
            <w:gridSpan w:val="2"/>
          </w:tcPr>
          <w:p w14:paraId="1942A41A" w14:textId="77777777" w:rsidR="0038549D" w:rsidRPr="00AA2803" w:rsidRDefault="0038549D" w:rsidP="0038549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68" w:type="dxa"/>
          </w:tcPr>
          <w:p w14:paraId="2C9E3CA8" w14:textId="77777777" w:rsidR="0038549D" w:rsidRPr="00AA2803" w:rsidRDefault="0038549D" w:rsidP="0038549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0</w:t>
            </w:r>
          </w:p>
        </w:tc>
      </w:tr>
      <w:tr w:rsidR="00AA2803" w:rsidRPr="00AA2803" w14:paraId="137A46CB" w14:textId="77777777" w:rsidTr="00D71D16">
        <w:tc>
          <w:tcPr>
            <w:tcW w:w="9747" w:type="dxa"/>
            <w:gridSpan w:val="14"/>
            <w:shd w:val="clear" w:color="auto" w:fill="D9D9D9" w:themeFill="background1" w:themeFillShade="D9"/>
          </w:tcPr>
          <w:p w14:paraId="3B06EB36" w14:textId="77777777" w:rsidR="0038549D" w:rsidRPr="00AA2803" w:rsidRDefault="0038549D" w:rsidP="0038549D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表格其他属性信息定义（包括PK-FK、IDX等）</w:t>
            </w:r>
          </w:p>
        </w:tc>
      </w:tr>
      <w:tr w:rsidR="00AA2803" w:rsidRPr="00AA2803" w14:paraId="27A28A9E" w14:textId="77777777" w:rsidTr="00D71D16">
        <w:trPr>
          <w:trHeight w:val="231"/>
        </w:trPr>
        <w:tc>
          <w:tcPr>
            <w:tcW w:w="533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4FA9ADC" w14:textId="77777777" w:rsidR="0038549D" w:rsidRPr="00AA2803" w:rsidRDefault="0038549D" w:rsidP="0038549D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主键</w:t>
            </w:r>
          </w:p>
        </w:tc>
        <w:tc>
          <w:tcPr>
            <w:tcW w:w="2969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2D13BDD8" w14:textId="77777777" w:rsidR="0038549D" w:rsidRPr="00AA2803" w:rsidRDefault="0038549D" w:rsidP="0038549D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6245" w:type="dxa"/>
            <w:gridSpan w:val="8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6966CBBA" w14:textId="77777777" w:rsidR="0038549D" w:rsidRPr="00AA2803" w:rsidRDefault="0038549D" w:rsidP="0038549D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包含列</w:t>
            </w:r>
          </w:p>
        </w:tc>
      </w:tr>
      <w:tr w:rsidR="00AA2803" w:rsidRPr="00AA2803" w14:paraId="3EB74A29" w14:textId="77777777" w:rsidTr="00D71D16">
        <w:trPr>
          <w:trHeight w:val="231"/>
        </w:trPr>
        <w:tc>
          <w:tcPr>
            <w:tcW w:w="533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1ACA664" w14:textId="77777777" w:rsidR="0038549D" w:rsidRPr="00AA2803" w:rsidRDefault="0038549D" w:rsidP="0038549D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2969" w:type="dxa"/>
            <w:gridSpan w:val="4"/>
            <w:tcBorders>
              <w:left w:val="single" w:sz="4" w:space="0" w:color="auto"/>
            </w:tcBorders>
          </w:tcPr>
          <w:p w14:paraId="77781FBE" w14:textId="77777777" w:rsidR="0038549D" w:rsidRPr="00AA2803" w:rsidRDefault="0038549D" w:rsidP="0038549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PK_ADM_PRIVILEGE</w:t>
            </w:r>
          </w:p>
        </w:tc>
        <w:tc>
          <w:tcPr>
            <w:tcW w:w="6245" w:type="dxa"/>
            <w:gridSpan w:val="8"/>
            <w:tcBorders>
              <w:left w:val="single" w:sz="4" w:space="0" w:color="auto"/>
            </w:tcBorders>
          </w:tcPr>
          <w:p w14:paraId="5666BEEC" w14:textId="77777777" w:rsidR="0038549D" w:rsidRPr="00AA2803" w:rsidRDefault="0038549D" w:rsidP="0038549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PRIVILEGE_ID</w:t>
            </w:r>
          </w:p>
        </w:tc>
      </w:tr>
      <w:tr w:rsidR="00AA2803" w:rsidRPr="00AA2803" w14:paraId="14BC958E" w14:textId="77777777" w:rsidTr="00D71D16">
        <w:trPr>
          <w:trHeight w:val="231"/>
        </w:trPr>
        <w:tc>
          <w:tcPr>
            <w:tcW w:w="533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8A4EC5A" w14:textId="77777777" w:rsidR="0038549D" w:rsidRPr="00AA2803" w:rsidRDefault="0038549D" w:rsidP="0038549D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外</w:t>
            </w:r>
            <w:r w:rsidRPr="00AA2803">
              <w:rPr>
                <w:rFonts w:ascii="新宋体" w:eastAsia="新宋体" w:hAnsi="新宋体" w:hint="eastAsia"/>
                <w:b/>
                <w:szCs w:val="22"/>
              </w:rPr>
              <w:lastRenderedPageBreak/>
              <w:t>键</w:t>
            </w:r>
          </w:p>
        </w:tc>
        <w:tc>
          <w:tcPr>
            <w:tcW w:w="2969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0A0BE9ED" w14:textId="77777777" w:rsidR="0038549D" w:rsidRPr="00AA2803" w:rsidRDefault="0038549D" w:rsidP="0038549D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lastRenderedPageBreak/>
              <w:t>名称</w:t>
            </w:r>
          </w:p>
        </w:tc>
        <w:tc>
          <w:tcPr>
            <w:tcW w:w="1990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0619E98A" w14:textId="77777777" w:rsidR="0038549D" w:rsidRPr="00AA2803" w:rsidRDefault="0038549D" w:rsidP="0038549D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  <w:tc>
          <w:tcPr>
            <w:tcW w:w="2123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2B210EB4" w14:textId="77777777" w:rsidR="0038549D" w:rsidRPr="00AA2803" w:rsidRDefault="0038549D" w:rsidP="0038549D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参照表名</w:t>
            </w:r>
          </w:p>
        </w:tc>
        <w:tc>
          <w:tcPr>
            <w:tcW w:w="2132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2E3DD261" w14:textId="77777777" w:rsidR="0038549D" w:rsidRPr="00AA2803" w:rsidRDefault="0038549D" w:rsidP="0038549D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</w:tr>
      <w:tr w:rsidR="00AA2803" w:rsidRPr="00AA2803" w14:paraId="62D07EB3" w14:textId="77777777" w:rsidTr="00D71D16">
        <w:trPr>
          <w:trHeight w:val="231"/>
        </w:trPr>
        <w:tc>
          <w:tcPr>
            <w:tcW w:w="533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1C2128C" w14:textId="77777777" w:rsidR="0038549D" w:rsidRPr="00AA2803" w:rsidRDefault="0038549D" w:rsidP="0038549D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2969" w:type="dxa"/>
            <w:gridSpan w:val="4"/>
            <w:tcBorders>
              <w:left w:val="single" w:sz="4" w:space="0" w:color="auto"/>
            </w:tcBorders>
          </w:tcPr>
          <w:p w14:paraId="2D4E53E9" w14:textId="77777777" w:rsidR="0038549D" w:rsidRPr="00AA2803" w:rsidRDefault="0038549D" w:rsidP="0038549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990" w:type="dxa"/>
            <w:gridSpan w:val="2"/>
            <w:tcBorders>
              <w:left w:val="single" w:sz="4" w:space="0" w:color="auto"/>
            </w:tcBorders>
          </w:tcPr>
          <w:p w14:paraId="30F5DD53" w14:textId="77777777" w:rsidR="0038549D" w:rsidRPr="00AA2803" w:rsidRDefault="0038549D" w:rsidP="0038549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123" w:type="dxa"/>
            <w:gridSpan w:val="4"/>
            <w:tcBorders>
              <w:left w:val="single" w:sz="4" w:space="0" w:color="auto"/>
            </w:tcBorders>
          </w:tcPr>
          <w:p w14:paraId="63387E29" w14:textId="77777777" w:rsidR="0038549D" w:rsidRPr="00AA2803" w:rsidRDefault="0038549D" w:rsidP="0038549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132" w:type="dxa"/>
            <w:gridSpan w:val="2"/>
            <w:tcBorders>
              <w:left w:val="single" w:sz="4" w:space="0" w:color="auto"/>
            </w:tcBorders>
          </w:tcPr>
          <w:p w14:paraId="094CCFE7" w14:textId="77777777" w:rsidR="0038549D" w:rsidRPr="00AA2803" w:rsidRDefault="0038549D" w:rsidP="0038549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0B313F83" w14:textId="77777777" w:rsidTr="00D71D16">
        <w:trPr>
          <w:trHeight w:val="231"/>
        </w:trPr>
        <w:tc>
          <w:tcPr>
            <w:tcW w:w="533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3997230" w14:textId="77777777" w:rsidR="0038549D" w:rsidRPr="00AA2803" w:rsidRDefault="0038549D" w:rsidP="0038549D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索引</w:t>
            </w:r>
          </w:p>
        </w:tc>
        <w:tc>
          <w:tcPr>
            <w:tcW w:w="2969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60BEA17C" w14:textId="77777777" w:rsidR="0038549D" w:rsidRPr="00AA2803" w:rsidRDefault="0038549D" w:rsidP="0038549D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3118" w:type="dxa"/>
            <w:gridSpan w:val="3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0C45EA3E" w14:textId="77777777" w:rsidR="0038549D" w:rsidRPr="00AA2803" w:rsidRDefault="0038549D" w:rsidP="0038549D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  <w:tc>
          <w:tcPr>
            <w:tcW w:w="3127" w:type="dxa"/>
            <w:gridSpan w:val="5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7137F7FB" w14:textId="77777777" w:rsidR="0038549D" w:rsidRPr="00AA2803" w:rsidRDefault="0038549D" w:rsidP="0038549D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类型</w:t>
            </w:r>
          </w:p>
        </w:tc>
      </w:tr>
      <w:tr w:rsidR="00AA2803" w:rsidRPr="00AA2803" w14:paraId="2BCF42BE" w14:textId="77777777" w:rsidTr="00D71D16">
        <w:trPr>
          <w:trHeight w:val="231"/>
        </w:trPr>
        <w:tc>
          <w:tcPr>
            <w:tcW w:w="533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B5E4AA5" w14:textId="77777777" w:rsidR="0038549D" w:rsidRPr="00AA2803" w:rsidRDefault="0038549D" w:rsidP="0038549D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2969" w:type="dxa"/>
            <w:gridSpan w:val="4"/>
            <w:tcBorders>
              <w:left w:val="single" w:sz="4" w:space="0" w:color="auto"/>
            </w:tcBorders>
          </w:tcPr>
          <w:p w14:paraId="6B6295C6" w14:textId="77777777" w:rsidR="0038549D" w:rsidRPr="00AA2803" w:rsidRDefault="0038549D" w:rsidP="0038549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118" w:type="dxa"/>
            <w:gridSpan w:val="3"/>
            <w:tcBorders>
              <w:left w:val="single" w:sz="4" w:space="0" w:color="auto"/>
            </w:tcBorders>
          </w:tcPr>
          <w:p w14:paraId="4018B442" w14:textId="77777777" w:rsidR="0038549D" w:rsidRPr="00AA2803" w:rsidRDefault="0038549D" w:rsidP="0038549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127" w:type="dxa"/>
            <w:gridSpan w:val="5"/>
            <w:tcBorders>
              <w:left w:val="single" w:sz="4" w:space="0" w:color="auto"/>
            </w:tcBorders>
          </w:tcPr>
          <w:p w14:paraId="0EC80E0A" w14:textId="77777777" w:rsidR="0038549D" w:rsidRPr="00AA2803" w:rsidRDefault="0038549D" w:rsidP="0038549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1C14E7EA" w14:textId="77777777" w:rsidTr="00D71D16">
        <w:tc>
          <w:tcPr>
            <w:tcW w:w="533" w:type="dxa"/>
            <w:gridSpan w:val="2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94033D6" w14:textId="77777777" w:rsidR="0038549D" w:rsidRPr="00AA2803" w:rsidRDefault="0038549D" w:rsidP="0038549D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约束</w:t>
            </w:r>
          </w:p>
        </w:tc>
        <w:tc>
          <w:tcPr>
            <w:tcW w:w="9214" w:type="dxa"/>
            <w:gridSpan w:val="12"/>
            <w:tcBorders>
              <w:left w:val="single" w:sz="4" w:space="0" w:color="auto"/>
            </w:tcBorders>
          </w:tcPr>
          <w:p w14:paraId="3F117727" w14:textId="77777777" w:rsidR="0038549D" w:rsidRPr="00AA2803" w:rsidRDefault="0038549D" w:rsidP="0038549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18FB1239" w14:textId="77777777" w:rsidTr="00D71D16">
        <w:trPr>
          <w:trHeight w:val="231"/>
        </w:trPr>
        <w:tc>
          <w:tcPr>
            <w:tcW w:w="533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911C031" w14:textId="77777777" w:rsidR="0038549D" w:rsidRPr="00AA2803" w:rsidRDefault="0038549D" w:rsidP="0038549D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</w:t>
            </w: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6906FCE0" w14:textId="77777777" w:rsidR="0038549D" w:rsidRPr="00AA2803" w:rsidRDefault="0038549D" w:rsidP="0038549D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分区类型</w:t>
            </w:r>
          </w:p>
        </w:tc>
        <w:tc>
          <w:tcPr>
            <w:tcW w:w="1487" w:type="dxa"/>
            <w:gridSpan w:val="3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4C201EDA" w14:textId="77777777" w:rsidR="0038549D" w:rsidRPr="00AA2803" w:rsidRDefault="0038549D" w:rsidP="0038549D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分区字段</w:t>
            </w:r>
          </w:p>
        </w:tc>
        <w:tc>
          <w:tcPr>
            <w:tcW w:w="6239" w:type="dxa"/>
            <w:gridSpan w:val="7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074C663E" w14:textId="77777777" w:rsidR="0038549D" w:rsidRPr="00AA2803" w:rsidRDefault="0038549D" w:rsidP="0038549D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分区条件</w:t>
            </w:r>
          </w:p>
        </w:tc>
      </w:tr>
      <w:tr w:rsidR="00AA2803" w:rsidRPr="00AA2803" w14:paraId="7BC0A21B" w14:textId="77777777" w:rsidTr="00D71D16">
        <w:trPr>
          <w:trHeight w:val="231"/>
        </w:trPr>
        <w:tc>
          <w:tcPr>
            <w:tcW w:w="533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2F6C2EF" w14:textId="77777777" w:rsidR="0038549D" w:rsidRPr="00AA2803" w:rsidRDefault="0038549D" w:rsidP="0038549D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</w:tcPr>
          <w:p w14:paraId="7FA14DCC" w14:textId="77777777" w:rsidR="0038549D" w:rsidRPr="00AA2803" w:rsidRDefault="0038549D" w:rsidP="0038549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主分区</w:t>
            </w:r>
          </w:p>
        </w:tc>
        <w:tc>
          <w:tcPr>
            <w:tcW w:w="1487" w:type="dxa"/>
            <w:gridSpan w:val="3"/>
            <w:tcBorders>
              <w:left w:val="single" w:sz="4" w:space="0" w:color="auto"/>
            </w:tcBorders>
          </w:tcPr>
          <w:p w14:paraId="6A32786D" w14:textId="77777777" w:rsidR="0038549D" w:rsidRPr="00AA2803" w:rsidRDefault="0038549D" w:rsidP="0038549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6239" w:type="dxa"/>
            <w:gridSpan w:val="7"/>
            <w:tcBorders>
              <w:left w:val="single" w:sz="4" w:space="0" w:color="auto"/>
            </w:tcBorders>
          </w:tcPr>
          <w:p w14:paraId="2D42EE67" w14:textId="77777777" w:rsidR="0038549D" w:rsidRPr="00AA2803" w:rsidRDefault="0038549D" w:rsidP="0038549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3C0622B4" w14:textId="77777777" w:rsidTr="00D71D16">
        <w:trPr>
          <w:trHeight w:val="231"/>
        </w:trPr>
        <w:tc>
          <w:tcPr>
            <w:tcW w:w="533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817EAF5" w14:textId="77777777" w:rsidR="0038549D" w:rsidRPr="00AA2803" w:rsidRDefault="0038549D" w:rsidP="0038549D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</w:tcPr>
          <w:p w14:paraId="389D8A4D" w14:textId="77777777" w:rsidR="0038549D" w:rsidRPr="00AA2803" w:rsidRDefault="0038549D" w:rsidP="0038549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子分区</w:t>
            </w:r>
          </w:p>
        </w:tc>
        <w:tc>
          <w:tcPr>
            <w:tcW w:w="1487" w:type="dxa"/>
            <w:gridSpan w:val="3"/>
            <w:tcBorders>
              <w:left w:val="single" w:sz="4" w:space="0" w:color="auto"/>
            </w:tcBorders>
          </w:tcPr>
          <w:p w14:paraId="0ECF88E3" w14:textId="77777777" w:rsidR="0038549D" w:rsidRPr="00AA2803" w:rsidRDefault="0038549D" w:rsidP="0038549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6239" w:type="dxa"/>
            <w:gridSpan w:val="7"/>
            <w:tcBorders>
              <w:left w:val="single" w:sz="4" w:space="0" w:color="auto"/>
            </w:tcBorders>
          </w:tcPr>
          <w:p w14:paraId="4AC328EF" w14:textId="77777777" w:rsidR="0038549D" w:rsidRPr="00AA2803" w:rsidRDefault="0038549D" w:rsidP="0038549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</w:tbl>
    <w:p w14:paraId="526E30FA" w14:textId="77777777" w:rsidR="00895158" w:rsidRPr="00AA2803" w:rsidRDefault="00895158" w:rsidP="00895158"/>
    <w:p w14:paraId="6859BBA3" w14:textId="77777777" w:rsidR="00895158" w:rsidRPr="00AA2803" w:rsidRDefault="00895158" w:rsidP="00895158">
      <w:pPr>
        <w:pStyle w:val="4"/>
      </w:pPr>
      <w:bookmarkStart w:id="38" w:name="_Toc435450810"/>
      <w:r w:rsidRPr="00AA2803">
        <w:rPr>
          <w:rFonts w:hint="eastAsia"/>
        </w:rPr>
        <w:t>角色功能对应表（</w:t>
      </w:r>
      <w:r w:rsidRPr="00AA2803">
        <w:t>ADM_ROLE_PRIVILEGE</w:t>
      </w:r>
      <w:r w:rsidRPr="00AA2803">
        <w:rPr>
          <w:rFonts w:hint="eastAsia"/>
        </w:rPr>
        <w:t>）</w:t>
      </w:r>
      <w:bookmarkEnd w:id="38"/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91"/>
        <w:gridCol w:w="142"/>
        <w:gridCol w:w="698"/>
        <w:gridCol w:w="790"/>
        <w:gridCol w:w="497"/>
        <w:gridCol w:w="984"/>
        <w:gridCol w:w="6"/>
        <w:gridCol w:w="1984"/>
        <w:gridCol w:w="1128"/>
        <w:gridCol w:w="288"/>
        <w:gridCol w:w="562"/>
        <w:gridCol w:w="145"/>
        <w:gridCol w:w="564"/>
        <w:gridCol w:w="1568"/>
      </w:tblGrid>
      <w:tr w:rsidR="00AA2803" w:rsidRPr="00AA2803" w14:paraId="4B09EABB" w14:textId="77777777" w:rsidTr="00D71D16">
        <w:tc>
          <w:tcPr>
            <w:tcW w:w="1231" w:type="dxa"/>
            <w:gridSpan w:val="3"/>
            <w:shd w:val="clear" w:color="auto" w:fill="C0C0C0"/>
          </w:tcPr>
          <w:p w14:paraId="55804DBB" w14:textId="77777777" w:rsidR="00895158" w:rsidRPr="00AA2803" w:rsidRDefault="00895158" w:rsidP="00D71D16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汉字注解</w:t>
            </w:r>
          </w:p>
        </w:tc>
        <w:tc>
          <w:tcPr>
            <w:tcW w:w="4261" w:type="dxa"/>
            <w:gridSpan w:val="5"/>
            <w:shd w:val="clear" w:color="auto" w:fill="auto"/>
          </w:tcPr>
          <w:p w14:paraId="3632DFE4" w14:textId="77777777" w:rsidR="00895158" w:rsidRPr="00AA2803" w:rsidRDefault="00895158" w:rsidP="00D71D16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角色功能对应表</w:t>
            </w:r>
          </w:p>
        </w:tc>
        <w:tc>
          <w:tcPr>
            <w:tcW w:w="1416" w:type="dxa"/>
            <w:gridSpan w:val="2"/>
            <w:shd w:val="clear" w:color="auto" w:fill="C0C0C0"/>
          </w:tcPr>
          <w:p w14:paraId="58C40950" w14:textId="77777777" w:rsidR="00895158" w:rsidRPr="00AA2803" w:rsidRDefault="00895158" w:rsidP="00D71D16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表名</w:t>
            </w:r>
          </w:p>
        </w:tc>
        <w:tc>
          <w:tcPr>
            <w:tcW w:w="2839" w:type="dxa"/>
            <w:gridSpan w:val="4"/>
            <w:shd w:val="clear" w:color="auto" w:fill="auto"/>
          </w:tcPr>
          <w:p w14:paraId="73A639F2" w14:textId="77777777" w:rsidR="00895158" w:rsidRPr="00AA2803" w:rsidRDefault="00895158" w:rsidP="00D71D16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/>
                <w:b/>
                <w:sz w:val="24"/>
                <w:szCs w:val="22"/>
              </w:rPr>
              <w:t>ADM_ROLE_PRIVILEGE</w:t>
            </w:r>
          </w:p>
        </w:tc>
      </w:tr>
      <w:tr w:rsidR="00AA2803" w:rsidRPr="00AA2803" w14:paraId="21F7CDA9" w14:textId="77777777" w:rsidTr="00D71D16">
        <w:tc>
          <w:tcPr>
            <w:tcW w:w="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horzCross" w:color="auto" w:fill="C0C0C0"/>
          </w:tcPr>
          <w:p w14:paraId="567EDE7A" w14:textId="77777777" w:rsidR="00895158" w:rsidRPr="00AA2803" w:rsidRDefault="00895158" w:rsidP="00D71D16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</w:p>
        </w:tc>
        <w:tc>
          <w:tcPr>
            <w:tcW w:w="2127" w:type="dxa"/>
            <w:gridSpan w:val="4"/>
            <w:tcBorders>
              <w:left w:val="single" w:sz="4" w:space="0" w:color="auto"/>
            </w:tcBorders>
            <w:shd w:val="clear" w:color="auto" w:fill="C0C0C0"/>
          </w:tcPr>
          <w:p w14:paraId="5C29C04A" w14:textId="77777777" w:rsidR="00895158" w:rsidRPr="00AA2803" w:rsidRDefault="00895158" w:rsidP="00D71D16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字段名称</w:t>
            </w:r>
          </w:p>
        </w:tc>
        <w:tc>
          <w:tcPr>
            <w:tcW w:w="2974" w:type="dxa"/>
            <w:gridSpan w:val="3"/>
            <w:shd w:val="clear" w:color="auto" w:fill="C0C0C0"/>
          </w:tcPr>
          <w:p w14:paraId="48C2CC25" w14:textId="77777777" w:rsidR="00895158" w:rsidRPr="00AA2803" w:rsidRDefault="00895158" w:rsidP="00D71D16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字段命名</w:t>
            </w:r>
          </w:p>
        </w:tc>
        <w:tc>
          <w:tcPr>
            <w:tcW w:w="1978" w:type="dxa"/>
            <w:gridSpan w:val="3"/>
            <w:shd w:val="clear" w:color="auto" w:fill="C0C0C0"/>
          </w:tcPr>
          <w:p w14:paraId="741E8B8B" w14:textId="77777777" w:rsidR="00895158" w:rsidRPr="00AA2803" w:rsidRDefault="00895158" w:rsidP="00D71D16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类型</w:t>
            </w:r>
          </w:p>
        </w:tc>
        <w:tc>
          <w:tcPr>
            <w:tcW w:w="709" w:type="dxa"/>
            <w:gridSpan w:val="2"/>
            <w:shd w:val="clear" w:color="auto" w:fill="C0C0C0"/>
          </w:tcPr>
          <w:p w14:paraId="52DC471C" w14:textId="77777777" w:rsidR="00895158" w:rsidRPr="00AA2803" w:rsidRDefault="00895158" w:rsidP="00D71D16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非空</w:t>
            </w:r>
          </w:p>
        </w:tc>
        <w:tc>
          <w:tcPr>
            <w:tcW w:w="1568" w:type="dxa"/>
            <w:shd w:val="clear" w:color="auto" w:fill="C0C0C0"/>
          </w:tcPr>
          <w:p w14:paraId="67A0E180" w14:textId="77777777" w:rsidR="00895158" w:rsidRPr="00AA2803" w:rsidRDefault="00895158" w:rsidP="00D71D16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默认</w:t>
            </w:r>
          </w:p>
        </w:tc>
      </w:tr>
      <w:tr w:rsidR="00AA2803" w:rsidRPr="00AA2803" w14:paraId="3F753102" w14:textId="77777777" w:rsidTr="00D71D16">
        <w:tc>
          <w:tcPr>
            <w:tcW w:w="391" w:type="dxa"/>
            <w:tcBorders>
              <w:top w:val="single" w:sz="4" w:space="0" w:color="auto"/>
            </w:tcBorders>
          </w:tcPr>
          <w:p w14:paraId="3A997DEC" w14:textId="77777777" w:rsidR="00895158" w:rsidRPr="00AA2803" w:rsidRDefault="00895158" w:rsidP="006164CE">
            <w:pPr>
              <w:pStyle w:val="af"/>
              <w:numPr>
                <w:ilvl w:val="0"/>
                <w:numId w:val="16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127" w:type="dxa"/>
            <w:gridSpan w:val="4"/>
          </w:tcPr>
          <w:p w14:paraId="2D80A30C" w14:textId="77777777" w:rsidR="00895158" w:rsidRPr="00AA2803" w:rsidRDefault="00895158" w:rsidP="00D71D1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角色名称</w:t>
            </w:r>
          </w:p>
        </w:tc>
        <w:tc>
          <w:tcPr>
            <w:tcW w:w="2974" w:type="dxa"/>
            <w:gridSpan w:val="3"/>
          </w:tcPr>
          <w:p w14:paraId="3AFBD4CF" w14:textId="77777777" w:rsidR="00895158" w:rsidRPr="00AA2803" w:rsidRDefault="00895158" w:rsidP="00D71D1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ROLE_ID</w:t>
            </w:r>
          </w:p>
        </w:tc>
        <w:tc>
          <w:tcPr>
            <w:tcW w:w="1978" w:type="dxa"/>
            <w:gridSpan w:val="3"/>
          </w:tcPr>
          <w:p w14:paraId="6A1FCDAE" w14:textId="77777777" w:rsidR="00895158" w:rsidRPr="00AA2803" w:rsidRDefault="00895158" w:rsidP="00D71D1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NUMBER(4)</w:t>
            </w:r>
          </w:p>
        </w:tc>
        <w:tc>
          <w:tcPr>
            <w:tcW w:w="709" w:type="dxa"/>
            <w:gridSpan w:val="2"/>
          </w:tcPr>
          <w:p w14:paraId="61228D29" w14:textId="77777777" w:rsidR="00895158" w:rsidRPr="00AA2803" w:rsidRDefault="00895158" w:rsidP="00D71D1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058E4EE4" w14:textId="77777777" w:rsidR="00895158" w:rsidRPr="00AA2803" w:rsidRDefault="00895158" w:rsidP="00D71D1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780590ED" w14:textId="77777777" w:rsidTr="00D71D16">
        <w:tc>
          <w:tcPr>
            <w:tcW w:w="391" w:type="dxa"/>
            <w:tcBorders>
              <w:top w:val="single" w:sz="4" w:space="0" w:color="auto"/>
            </w:tcBorders>
          </w:tcPr>
          <w:p w14:paraId="0DE5EBB4" w14:textId="77777777" w:rsidR="00895158" w:rsidRPr="00AA2803" w:rsidRDefault="00895158" w:rsidP="006164CE">
            <w:pPr>
              <w:pStyle w:val="af"/>
              <w:numPr>
                <w:ilvl w:val="0"/>
                <w:numId w:val="16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127" w:type="dxa"/>
            <w:gridSpan w:val="4"/>
          </w:tcPr>
          <w:p w14:paraId="489000ED" w14:textId="77777777" w:rsidR="00895158" w:rsidRPr="00AA2803" w:rsidRDefault="00895158" w:rsidP="00D71D1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功能</w:t>
            </w:r>
            <w:r w:rsidRPr="00AA2803">
              <w:rPr>
                <w:rFonts w:ascii="新宋体" w:eastAsia="新宋体" w:hAnsi="新宋体"/>
                <w:szCs w:val="22"/>
              </w:rPr>
              <w:t>模块id</w:t>
            </w:r>
          </w:p>
        </w:tc>
        <w:tc>
          <w:tcPr>
            <w:tcW w:w="2974" w:type="dxa"/>
            <w:gridSpan w:val="3"/>
          </w:tcPr>
          <w:p w14:paraId="57806833" w14:textId="77777777" w:rsidR="00895158" w:rsidRPr="00AA2803" w:rsidRDefault="00895158" w:rsidP="00D71D1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PRIVILEGE_ID</w:t>
            </w:r>
          </w:p>
        </w:tc>
        <w:tc>
          <w:tcPr>
            <w:tcW w:w="1978" w:type="dxa"/>
            <w:gridSpan w:val="3"/>
          </w:tcPr>
          <w:p w14:paraId="742A6024" w14:textId="77777777" w:rsidR="00895158" w:rsidRPr="00AA2803" w:rsidRDefault="00895158" w:rsidP="0056194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NUMBER(</w:t>
            </w:r>
            <w:r w:rsidR="00561944">
              <w:rPr>
                <w:rFonts w:ascii="新宋体" w:eastAsia="新宋体" w:hAnsi="新宋体"/>
                <w:szCs w:val="22"/>
              </w:rPr>
              <w:t>6</w:t>
            </w:r>
            <w:r w:rsidRPr="00AA2803">
              <w:rPr>
                <w:rFonts w:ascii="新宋体" w:eastAsia="新宋体" w:hAnsi="新宋体"/>
                <w:szCs w:val="22"/>
              </w:rPr>
              <w:t>)</w:t>
            </w:r>
          </w:p>
        </w:tc>
        <w:tc>
          <w:tcPr>
            <w:tcW w:w="709" w:type="dxa"/>
            <w:gridSpan w:val="2"/>
          </w:tcPr>
          <w:p w14:paraId="18B72956" w14:textId="77777777" w:rsidR="00895158" w:rsidRPr="00AA2803" w:rsidRDefault="00895158" w:rsidP="00D71D1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45B97D37" w14:textId="77777777" w:rsidR="00895158" w:rsidRPr="00AA2803" w:rsidRDefault="00895158" w:rsidP="00D71D1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7612AA52" w14:textId="77777777" w:rsidTr="00D71D16">
        <w:tc>
          <w:tcPr>
            <w:tcW w:w="9747" w:type="dxa"/>
            <w:gridSpan w:val="14"/>
            <w:shd w:val="clear" w:color="auto" w:fill="D9D9D9" w:themeFill="background1" w:themeFillShade="D9"/>
          </w:tcPr>
          <w:p w14:paraId="0895CE29" w14:textId="77777777" w:rsidR="00895158" w:rsidRPr="00AA2803" w:rsidRDefault="00895158" w:rsidP="00D71D16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表格其他属性信息定义（包括PK-FK、IDX等）</w:t>
            </w:r>
          </w:p>
        </w:tc>
      </w:tr>
      <w:tr w:rsidR="00AA2803" w:rsidRPr="00AA2803" w14:paraId="072F7556" w14:textId="77777777" w:rsidTr="00D71D16">
        <w:trPr>
          <w:trHeight w:val="231"/>
        </w:trPr>
        <w:tc>
          <w:tcPr>
            <w:tcW w:w="533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51D0B2B" w14:textId="77777777" w:rsidR="00895158" w:rsidRPr="00AA2803" w:rsidRDefault="00895158" w:rsidP="00D71D16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主键</w:t>
            </w:r>
          </w:p>
        </w:tc>
        <w:tc>
          <w:tcPr>
            <w:tcW w:w="2969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0642425F" w14:textId="77777777" w:rsidR="00895158" w:rsidRPr="00AA2803" w:rsidRDefault="00895158" w:rsidP="00D71D16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6245" w:type="dxa"/>
            <w:gridSpan w:val="8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36F8F082" w14:textId="77777777" w:rsidR="00895158" w:rsidRPr="00AA2803" w:rsidRDefault="00895158" w:rsidP="00D71D16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包含列</w:t>
            </w:r>
          </w:p>
        </w:tc>
      </w:tr>
      <w:tr w:rsidR="00AA2803" w:rsidRPr="00AA2803" w14:paraId="6F591D16" w14:textId="77777777" w:rsidTr="00D71D16">
        <w:trPr>
          <w:trHeight w:val="231"/>
        </w:trPr>
        <w:tc>
          <w:tcPr>
            <w:tcW w:w="533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2B50A02" w14:textId="77777777" w:rsidR="00895158" w:rsidRPr="00AA2803" w:rsidRDefault="00895158" w:rsidP="00D71D16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2969" w:type="dxa"/>
            <w:gridSpan w:val="4"/>
            <w:tcBorders>
              <w:left w:val="single" w:sz="4" w:space="0" w:color="auto"/>
            </w:tcBorders>
          </w:tcPr>
          <w:p w14:paraId="364DB72F" w14:textId="77777777" w:rsidR="00895158" w:rsidRPr="00AA2803" w:rsidRDefault="00895158" w:rsidP="00D71D1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PK_ADM_ROLE_PRIVILEGE</w:t>
            </w:r>
          </w:p>
        </w:tc>
        <w:tc>
          <w:tcPr>
            <w:tcW w:w="6245" w:type="dxa"/>
            <w:gridSpan w:val="8"/>
            <w:tcBorders>
              <w:left w:val="single" w:sz="4" w:space="0" w:color="auto"/>
            </w:tcBorders>
          </w:tcPr>
          <w:p w14:paraId="5E79525A" w14:textId="77777777" w:rsidR="00895158" w:rsidRPr="00AA2803" w:rsidRDefault="00895158" w:rsidP="00D71D1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ROLE_ID,PRIVILEGE_ID</w:t>
            </w:r>
          </w:p>
        </w:tc>
      </w:tr>
      <w:tr w:rsidR="00AA2803" w:rsidRPr="00AA2803" w14:paraId="6B68FE84" w14:textId="77777777" w:rsidTr="00D71D16">
        <w:trPr>
          <w:trHeight w:val="231"/>
        </w:trPr>
        <w:tc>
          <w:tcPr>
            <w:tcW w:w="533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8BDBF64" w14:textId="77777777" w:rsidR="00895158" w:rsidRPr="00AA2803" w:rsidRDefault="00895158" w:rsidP="00D71D16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外键</w:t>
            </w:r>
          </w:p>
        </w:tc>
        <w:tc>
          <w:tcPr>
            <w:tcW w:w="2969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32643679" w14:textId="77777777" w:rsidR="00895158" w:rsidRPr="00AA2803" w:rsidRDefault="00895158" w:rsidP="00D71D16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1990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498A7CF3" w14:textId="77777777" w:rsidR="00895158" w:rsidRPr="00AA2803" w:rsidRDefault="00895158" w:rsidP="00D71D16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  <w:tc>
          <w:tcPr>
            <w:tcW w:w="2123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60E84A92" w14:textId="77777777" w:rsidR="00895158" w:rsidRPr="00AA2803" w:rsidRDefault="00895158" w:rsidP="00D71D16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参照表名</w:t>
            </w:r>
          </w:p>
        </w:tc>
        <w:tc>
          <w:tcPr>
            <w:tcW w:w="2132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4A81AA24" w14:textId="77777777" w:rsidR="00895158" w:rsidRPr="00AA2803" w:rsidRDefault="00895158" w:rsidP="00D71D16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</w:tr>
      <w:tr w:rsidR="00AA2803" w:rsidRPr="00AA2803" w14:paraId="6293B8FD" w14:textId="77777777" w:rsidTr="00D71D16">
        <w:trPr>
          <w:trHeight w:val="231"/>
        </w:trPr>
        <w:tc>
          <w:tcPr>
            <w:tcW w:w="533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5F90D2F" w14:textId="77777777" w:rsidR="00895158" w:rsidRPr="00AA2803" w:rsidRDefault="00895158" w:rsidP="00D71D16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2969" w:type="dxa"/>
            <w:gridSpan w:val="4"/>
            <w:tcBorders>
              <w:left w:val="single" w:sz="4" w:space="0" w:color="auto"/>
            </w:tcBorders>
          </w:tcPr>
          <w:p w14:paraId="2E7B8809" w14:textId="77777777" w:rsidR="00895158" w:rsidRPr="00AA2803" w:rsidRDefault="00895158" w:rsidP="00D71D1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990" w:type="dxa"/>
            <w:gridSpan w:val="2"/>
            <w:tcBorders>
              <w:left w:val="single" w:sz="4" w:space="0" w:color="auto"/>
            </w:tcBorders>
          </w:tcPr>
          <w:p w14:paraId="541E9171" w14:textId="77777777" w:rsidR="00895158" w:rsidRPr="00AA2803" w:rsidRDefault="00895158" w:rsidP="00D71D1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123" w:type="dxa"/>
            <w:gridSpan w:val="4"/>
            <w:tcBorders>
              <w:left w:val="single" w:sz="4" w:space="0" w:color="auto"/>
            </w:tcBorders>
          </w:tcPr>
          <w:p w14:paraId="33BE8387" w14:textId="77777777" w:rsidR="00895158" w:rsidRPr="00AA2803" w:rsidRDefault="00895158" w:rsidP="00D71D1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132" w:type="dxa"/>
            <w:gridSpan w:val="2"/>
            <w:tcBorders>
              <w:left w:val="single" w:sz="4" w:space="0" w:color="auto"/>
            </w:tcBorders>
          </w:tcPr>
          <w:p w14:paraId="2EC8A5F7" w14:textId="77777777" w:rsidR="00895158" w:rsidRPr="00AA2803" w:rsidRDefault="00895158" w:rsidP="00D71D1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3216251D" w14:textId="77777777" w:rsidTr="00D71D16">
        <w:trPr>
          <w:trHeight w:val="231"/>
        </w:trPr>
        <w:tc>
          <w:tcPr>
            <w:tcW w:w="533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82CADF5" w14:textId="77777777" w:rsidR="00895158" w:rsidRPr="00AA2803" w:rsidRDefault="00895158" w:rsidP="00D71D16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索引</w:t>
            </w:r>
          </w:p>
        </w:tc>
        <w:tc>
          <w:tcPr>
            <w:tcW w:w="2969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451A66FF" w14:textId="77777777" w:rsidR="00895158" w:rsidRPr="00AA2803" w:rsidRDefault="00895158" w:rsidP="00D71D16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3118" w:type="dxa"/>
            <w:gridSpan w:val="3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20EE1A0F" w14:textId="77777777" w:rsidR="00895158" w:rsidRPr="00AA2803" w:rsidRDefault="00895158" w:rsidP="00D71D16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  <w:tc>
          <w:tcPr>
            <w:tcW w:w="3127" w:type="dxa"/>
            <w:gridSpan w:val="5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696A679F" w14:textId="77777777" w:rsidR="00895158" w:rsidRPr="00AA2803" w:rsidRDefault="00895158" w:rsidP="00D71D16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类型</w:t>
            </w:r>
          </w:p>
        </w:tc>
      </w:tr>
      <w:tr w:rsidR="00AA2803" w:rsidRPr="00AA2803" w14:paraId="034378F4" w14:textId="77777777" w:rsidTr="00D71D16">
        <w:trPr>
          <w:trHeight w:val="231"/>
        </w:trPr>
        <w:tc>
          <w:tcPr>
            <w:tcW w:w="533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69AA806" w14:textId="77777777" w:rsidR="00895158" w:rsidRPr="00AA2803" w:rsidRDefault="00895158" w:rsidP="00D71D16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2969" w:type="dxa"/>
            <w:gridSpan w:val="4"/>
            <w:tcBorders>
              <w:left w:val="single" w:sz="4" w:space="0" w:color="auto"/>
            </w:tcBorders>
          </w:tcPr>
          <w:p w14:paraId="462CA387" w14:textId="77777777" w:rsidR="00895158" w:rsidRPr="00AA2803" w:rsidRDefault="00895158" w:rsidP="00D71D1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118" w:type="dxa"/>
            <w:gridSpan w:val="3"/>
            <w:tcBorders>
              <w:left w:val="single" w:sz="4" w:space="0" w:color="auto"/>
            </w:tcBorders>
          </w:tcPr>
          <w:p w14:paraId="398A5878" w14:textId="77777777" w:rsidR="00895158" w:rsidRPr="00AA2803" w:rsidRDefault="00895158" w:rsidP="00D71D1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127" w:type="dxa"/>
            <w:gridSpan w:val="5"/>
            <w:tcBorders>
              <w:left w:val="single" w:sz="4" w:space="0" w:color="auto"/>
            </w:tcBorders>
          </w:tcPr>
          <w:p w14:paraId="0B70D90D" w14:textId="77777777" w:rsidR="00895158" w:rsidRPr="00AA2803" w:rsidRDefault="00895158" w:rsidP="00D71D1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2AD62C85" w14:textId="77777777" w:rsidTr="00D71D16">
        <w:tc>
          <w:tcPr>
            <w:tcW w:w="533" w:type="dxa"/>
            <w:gridSpan w:val="2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E83E914" w14:textId="77777777" w:rsidR="00895158" w:rsidRPr="00AA2803" w:rsidRDefault="00895158" w:rsidP="00D71D16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约束</w:t>
            </w:r>
          </w:p>
        </w:tc>
        <w:tc>
          <w:tcPr>
            <w:tcW w:w="9214" w:type="dxa"/>
            <w:gridSpan w:val="12"/>
            <w:tcBorders>
              <w:left w:val="single" w:sz="4" w:space="0" w:color="auto"/>
            </w:tcBorders>
          </w:tcPr>
          <w:p w14:paraId="35918633" w14:textId="77777777" w:rsidR="00895158" w:rsidRPr="00AA2803" w:rsidRDefault="00895158" w:rsidP="00D71D1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532EFFE1" w14:textId="77777777" w:rsidTr="00D71D16">
        <w:trPr>
          <w:trHeight w:val="231"/>
        </w:trPr>
        <w:tc>
          <w:tcPr>
            <w:tcW w:w="533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576A38F" w14:textId="77777777" w:rsidR="00895158" w:rsidRPr="00AA2803" w:rsidRDefault="00895158" w:rsidP="00D71D16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</w:t>
            </w: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636D9C75" w14:textId="77777777" w:rsidR="00895158" w:rsidRPr="00AA2803" w:rsidRDefault="00895158" w:rsidP="00D71D16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分区类型</w:t>
            </w:r>
          </w:p>
        </w:tc>
        <w:tc>
          <w:tcPr>
            <w:tcW w:w="1487" w:type="dxa"/>
            <w:gridSpan w:val="3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7F1829EA" w14:textId="77777777" w:rsidR="00895158" w:rsidRPr="00AA2803" w:rsidRDefault="00895158" w:rsidP="00D71D16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分区字段</w:t>
            </w:r>
          </w:p>
        </w:tc>
        <w:tc>
          <w:tcPr>
            <w:tcW w:w="6239" w:type="dxa"/>
            <w:gridSpan w:val="7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5D0CE80C" w14:textId="77777777" w:rsidR="00895158" w:rsidRPr="00AA2803" w:rsidRDefault="00895158" w:rsidP="00D71D16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分区条件</w:t>
            </w:r>
          </w:p>
        </w:tc>
      </w:tr>
      <w:tr w:rsidR="00AA2803" w:rsidRPr="00AA2803" w14:paraId="6EAB9C23" w14:textId="77777777" w:rsidTr="00D71D16">
        <w:trPr>
          <w:trHeight w:val="231"/>
        </w:trPr>
        <w:tc>
          <w:tcPr>
            <w:tcW w:w="533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D1B4DAE" w14:textId="77777777" w:rsidR="00895158" w:rsidRPr="00AA2803" w:rsidRDefault="00895158" w:rsidP="00D71D16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</w:tcPr>
          <w:p w14:paraId="2B7FD81D" w14:textId="77777777" w:rsidR="00895158" w:rsidRPr="00AA2803" w:rsidRDefault="00895158" w:rsidP="00D71D1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主分区</w:t>
            </w:r>
          </w:p>
        </w:tc>
        <w:tc>
          <w:tcPr>
            <w:tcW w:w="1487" w:type="dxa"/>
            <w:gridSpan w:val="3"/>
            <w:tcBorders>
              <w:left w:val="single" w:sz="4" w:space="0" w:color="auto"/>
            </w:tcBorders>
          </w:tcPr>
          <w:p w14:paraId="6292AA73" w14:textId="77777777" w:rsidR="00895158" w:rsidRPr="00AA2803" w:rsidRDefault="00895158" w:rsidP="00D71D1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6239" w:type="dxa"/>
            <w:gridSpan w:val="7"/>
            <w:tcBorders>
              <w:left w:val="single" w:sz="4" w:space="0" w:color="auto"/>
            </w:tcBorders>
          </w:tcPr>
          <w:p w14:paraId="2FA1D66B" w14:textId="77777777" w:rsidR="00895158" w:rsidRPr="00AA2803" w:rsidRDefault="00895158" w:rsidP="00D71D1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10E7C469" w14:textId="77777777" w:rsidTr="00D71D16">
        <w:trPr>
          <w:trHeight w:val="231"/>
        </w:trPr>
        <w:tc>
          <w:tcPr>
            <w:tcW w:w="533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891DFAD" w14:textId="77777777" w:rsidR="00895158" w:rsidRPr="00AA2803" w:rsidRDefault="00895158" w:rsidP="00D71D16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</w:tcPr>
          <w:p w14:paraId="1F3EDE85" w14:textId="77777777" w:rsidR="00895158" w:rsidRPr="00AA2803" w:rsidRDefault="00895158" w:rsidP="00D71D1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子分区</w:t>
            </w:r>
          </w:p>
        </w:tc>
        <w:tc>
          <w:tcPr>
            <w:tcW w:w="1487" w:type="dxa"/>
            <w:gridSpan w:val="3"/>
            <w:tcBorders>
              <w:left w:val="single" w:sz="4" w:space="0" w:color="auto"/>
            </w:tcBorders>
          </w:tcPr>
          <w:p w14:paraId="49EB52A8" w14:textId="77777777" w:rsidR="00895158" w:rsidRPr="00AA2803" w:rsidRDefault="00895158" w:rsidP="00D71D1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6239" w:type="dxa"/>
            <w:gridSpan w:val="7"/>
            <w:tcBorders>
              <w:left w:val="single" w:sz="4" w:space="0" w:color="auto"/>
            </w:tcBorders>
          </w:tcPr>
          <w:p w14:paraId="63CED5AA" w14:textId="77777777" w:rsidR="00895158" w:rsidRPr="00AA2803" w:rsidRDefault="00895158" w:rsidP="00D71D1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</w:tbl>
    <w:p w14:paraId="2666A7F8" w14:textId="77777777" w:rsidR="00895158" w:rsidRPr="00AA2803" w:rsidRDefault="00895158" w:rsidP="00895158"/>
    <w:p w14:paraId="4B4694EF" w14:textId="77777777" w:rsidR="00E624F5" w:rsidRPr="00AA2803" w:rsidRDefault="00635138" w:rsidP="00E231B0">
      <w:pPr>
        <w:pStyle w:val="3"/>
      </w:pPr>
      <w:bookmarkStart w:id="39" w:name="_Toc435450811"/>
      <w:r w:rsidRPr="00AA2803">
        <w:rPr>
          <w:rFonts w:hint="eastAsia"/>
        </w:rPr>
        <w:t>实体基本信息</w:t>
      </w:r>
      <w:bookmarkEnd w:id="39"/>
    </w:p>
    <w:p w14:paraId="6DCC655F" w14:textId="77777777" w:rsidR="00895158" w:rsidRPr="00AA2803" w:rsidRDefault="00895158" w:rsidP="00895158">
      <w:pPr>
        <w:pStyle w:val="4"/>
      </w:pPr>
      <w:bookmarkStart w:id="40" w:name="_游戏基本信息（INF_GAMES）"/>
      <w:bookmarkStart w:id="41" w:name="_Toc435450812"/>
      <w:bookmarkEnd w:id="40"/>
      <w:r w:rsidRPr="00AA2803">
        <w:rPr>
          <w:rFonts w:hint="eastAsia"/>
        </w:rPr>
        <w:lastRenderedPageBreak/>
        <w:t>区域基本信息（</w:t>
      </w:r>
      <w:r w:rsidRPr="00AA2803">
        <w:rPr>
          <w:rFonts w:hint="eastAsia"/>
        </w:rPr>
        <w:t>INF_AREAS</w:t>
      </w:r>
      <w:r w:rsidRPr="00AA2803">
        <w:rPr>
          <w:rFonts w:hint="eastAsia"/>
        </w:rPr>
        <w:t>）</w:t>
      </w:r>
      <w:bookmarkEnd w:id="41"/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92"/>
        <w:gridCol w:w="142"/>
        <w:gridCol w:w="698"/>
        <w:gridCol w:w="790"/>
        <w:gridCol w:w="1482"/>
        <w:gridCol w:w="6"/>
        <w:gridCol w:w="284"/>
        <w:gridCol w:w="1696"/>
        <w:gridCol w:w="1134"/>
        <w:gridCol w:w="283"/>
        <w:gridCol w:w="567"/>
        <w:gridCol w:w="140"/>
        <w:gridCol w:w="569"/>
        <w:gridCol w:w="1564"/>
      </w:tblGrid>
      <w:tr w:rsidR="00AA2803" w:rsidRPr="00AA2803" w14:paraId="7B853822" w14:textId="77777777" w:rsidTr="00D71D16">
        <w:tc>
          <w:tcPr>
            <w:tcW w:w="1232" w:type="dxa"/>
            <w:gridSpan w:val="3"/>
            <w:shd w:val="clear" w:color="auto" w:fill="C0C0C0"/>
          </w:tcPr>
          <w:p w14:paraId="5559D177" w14:textId="77777777" w:rsidR="00895158" w:rsidRPr="00AA2803" w:rsidRDefault="00895158" w:rsidP="00D71D16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汉字注解</w:t>
            </w:r>
          </w:p>
        </w:tc>
        <w:tc>
          <w:tcPr>
            <w:tcW w:w="4258" w:type="dxa"/>
            <w:gridSpan w:val="5"/>
            <w:shd w:val="clear" w:color="auto" w:fill="auto"/>
          </w:tcPr>
          <w:p w14:paraId="71C5A80E" w14:textId="77777777" w:rsidR="00895158" w:rsidRPr="00AA2803" w:rsidRDefault="00895158" w:rsidP="00D71D16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区域基本信息</w:t>
            </w:r>
          </w:p>
        </w:tc>
        <w:tc>
          <w:tcPr>
            <w:tcW w:w="1417" w:type="dxa"/>
            <w:gridSpan w:val="2"/>
            <w:shd w:val="clear" w:color="auto" w:fill="C0C0C0"/>
          </w:tcPr>
          <w:p w14:paraId="46CD1B85" w14:textId="77777777" w:rsidR="00895158" w:rsidRPr="00AA2803" w:rsidRDefault="00895158" w:rsidP="00D71D16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表名</w:t>
            </w:r>
          </w:p>
        </w:tc>
        <w:tc>
          <w:tcPr>
            <w:tcW w:w="2840" w:type="dxa"/>
            <w:gridSpan w:val="4"/>
            <w:shd w:val="clear" w:color="auto" w:fill="auto"/>
          </w:tcPr>
          <w:p w14:paraId="45A58FAA" w14:textId="77777777" w:rsidR="00895158" w:rsidRPr="00AA2803" w:rsidRDefault="00895158" w:rsidP="00D71D16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INF_AREAS</w:t>
            </w:r>
          </w:p>
        </w:tc>
      </w:tr>
      <w:tr w:rsidR="00AA2803" w:rsidRPr="00AA2803" w14:paraId="1BC2D373" w14:textId="77777777" w:rsidTr="00D71D16"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horzCross" w:color="auto" w:fill="C0C0C0"/>
          </w:tcPr>
          <w:p w14:paraId="40C76637" w14:textId="77777777" w:rsidR="00895158" w:rsidRPr="00AA2803" w:rsidRDefault="00895158" w:rsidP="00D71D16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</w:p>
        </w:tc>
        <w:tc>
          <w:tcPr>
            <w:tcW w:w="3402" w:type="dxa"/>
            <w:gridSpan w:val="6"/>
            <w:tcBorders>
              <w:left w:val="single" w:sz="4" w:space="0" w:color="auto"/>
            </w:tcBorders>
            <w:shd w:val="clear" w:color="auto" w:fill="C0C0C0"/>
          </w:tcPr>
          <w:p w14:paraId="3CA91B2E" w14:textId="77777777" w:rsidR="00895158" w:rsidRPr="00AA2803" w:rsidRDefault="00895158" w:rsidP="00D71D16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字段名称</w:t>
            </w:r>
          </w:p>
        </w:tc>
        <w:tc>
          <w:tcPr>
            <w:tcW w:w="1696" w:type="dxa"/>
            <w:shd w:val="clear" w:color="auto" w:fill="C0C0C0"/>
          </w:tcPr>
          <w:p w14:paraId="3E848D53" w14:textId="77777777" w:rsidR="00895158" w:rsidRPr="00AA2803" w:rsidRDefault="00895158" w:rsidP="00D71D16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字段命名</w:t>
            </w:r>
          </w:p>
        </w:tc>
        <w:tc>
          <w:tcPr>
            <w:tcW w:w="1984" w:type="dxa"/>
            <w:gridSpan w:val="3"/>
            <w:shd w:val="clear" w:color="auto" w:fill="C0C0C0"/>
          </w:tcPr>
          <w:p w14:paraId="7E2E8C47" w14:textId="77777777" w:rsidR="00895158" w:rsidRPr="00AA2803" w:rsidRDefault="00895158" w:rsidP="00D71D16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类型</w:t>
            </w:r>
          </w:p>
        </w:tc>
        <w:tc>
          <w:tcPr>
            <w:tcW w:w="709" w:type="dxa"/>
            <w:gridSpan w:val="2"/>
            <w:shd w:val="clear" w:color="auto" w:fill="C0C0C0"/>
          </w:tcPr>
          <w:p w14:paraId="5AC88BE8" w14:textId="77777777" w:rsidR="00895158" w:rsidRPr="00AA2803" w:rsidRDefault="00895158" w:rsidP="00D71D16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非空</w:t>
            </w:r>
          </w:p>
        </w:tc>
        <w:tc>
          <w:tcPr>
            <w:tcW w:w="1564" w:type="dxa"/>
            <w:shd w:val="clear" w:color="auto" w:fill="C0C0C0"/>
          </w:tcPr>
          <w:p w14:paraId="5AAC36E5" w14:textId="77777777" w:rsidR="00895158" w:rsidRPr="00AA2803" w:rsidRDefault="00895158" w:rsidP="00D71D16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默认</w:t>
            </w:r>
          </w:p>
        </w:tc>
      </w:tr>
      <w:tr w:rsidR="00AA2803" w:rsidRPr="00AA2803" w14:paraId="4DC35793" w14:textId="77777777" w:rsidTr="00D71D16">
        <w:tc>
          <w:tcPr>
            <w:tcW w:w="392" w:type="dxa"/>
          </w:tcPr>
          <w:p w14:paraId="1C36979B" w14:textId="77777777" w:rsidR="00895158" w:rsidRPr="00AA2803" w:rsidRDefault="00895158" w:rsidP="000A0DB5">
            <w:pPr>
              <w:pStyle w:val="af"/>
              <w:numPr>
                <w:ilvl w:val="0"/>
                <w:numId w:val="9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402" w:type="dxa"/>
            <w:gridSpan w:val="6"/>
          </w:tcPr>
          <w:p w14:paraId="7562CAF4" w14:textId="77777777" w:rsidR="00895158" w:rsidRPr="00AA2803" w:rsidRDefault="00895158" w:rsidP="00D71D1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区域编码</w:t>
            </w:r>
            <w:r w:rsidR="00D71D16" w:rsidRPr="00AA2803">
              <w:rPr>
                <w:rFonts w:ascii="新宋体" w:eastAsia="新宋体" w:hAnsi="新宋体" w:hint="eastAsia"/>
                <w:szCs w:val="22"/>
              </w:rPr>
              <w:t>（0000代表全国、0100代表本省、0101代表区）</w:t>
            </w:r>
          </w:p>
        </w:tc>
        <w:tc>
          <w:tcPr>
            <w:tcW w:w="1696" w:type="dxa"/>
          </w:tcPr>
          <w:p w14:paraId="6A10F4F0" w14:textId="77777777" w:rsidR="00895158" w:rsidRPr="00AA2803" w:rsidRDefault="00895158" w:rsidP="00D71D1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AREA_CODE</w:t>
            </w:r>
          </w:p>
        </w:tc>
        <w:tc>
          <w:tcPr>
            <w:tcW w:w="1984" w:type="dxa"/>
            <w:gridSpan w:val="3"/>
          </w:tcPr>
          <w:p w14:paraId="27919699" w14:textId="77777777" w:rsidR="00895158" w:rsidRPr="00AA2803" w:rsidRDefault="00F60A50" w:rsidP="00D71D1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CHAR</w:t>
            </w:r>
            <w:r w:rsidR="00895158" w:rsidRPr="00AA2803">
              <w:rPr>
                <w:rFonts w:ascii="新宋体" w:eastAsia="新宋体" w:hAnsi="新宋体"/>
                <w:szCs w:val="22"/>
              </w:rPr>
              <w:t>(</w:t>
            </w:r>
            <w:r w:rsidR="00895158" w:rsidRPr="00AA2803">
              <w:rPr>
                <w:rFonts w:ascii="新宋体" w:eastAsia="新宋体" w:hAnsi="新宋体" w:hint="eastAsia"/>
                <w:szCs w:val="22"/>
              </w:rPr>
              <w:t>4</w:t>
            </w:r>
            <w:r w:rsidR="00895158" w:rsidRPr="00AA2803">
              <w:rPr>
                <w:rFonts w:ascii="新宋体" w:eastAsia="新宋体" w:hAnsi="新宋体"/>
                <w:szCs w:val="22"/>
              </w:rPr>
              <w:t>)</w:t>
            </w:r>
          </w:p>
        </w:tc>
        <w:tc>
          <w:tcPr>
            <w:tcW w:w="709" w:type="dxa"/>
            <w:gridSpan w:val="2"/>
          </w:tcPr>
          <w:p w14:paraId="174B2548" w14:textId="77777777" w:rsidR="00895158" w:rsidRPr="00AA2803" w:rsidRDefault="00895158" w:rsidP="00D71D1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4" w:type="dxa"/>
          </w:tcPr>
          <w:p w14:paraId="38E1E963" w14:textId="77777777" w:rsidR="00895158" w:rsidRPr="00AA2803" w:rsidRDefault="00895158" w:rsidP="00D71D1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40689255" w14:textId="77777777" w:rsidTr="00D71D16">
        <w:tc>
          <w:tcPr>
            <w:tcW w:w="392" w:type="dxa"/>
          </w:tcPr>
          <w:p w14:paraId="5A038FB9" w14:textId="77777777" w:rsidR="00895158" w:rsidRPr="00AA2803" w:rsidRDefault="00895158" w:rsidP="000A0DB5">
            <w:pPr>
              <w:pStyle w:val="af"/>
              <w:numPr>
                <w:ilvl w:val="0"/>
                <w:numId w:val="9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402" w:type="dxa"/>
            <w:gridSpan w:val="6"/>
          </w:tcPr>
          <w:p w14:paraId="55AD8692" w14:textId="77777777" w:rsidR="00895158" w:rsidRPr="00AA2803" w:rsidRDefault="00895158" w:rsidP="00D71D1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区域名称</w:t>
            </w:r>
          </w:p>
        </w:tc>
        <w:tc>
          <w:tcPr>
            <w:tcW w:w="1696" w:type="dxa"/>
          </w:tcPr>
          <w:p w14:paraId="7D106B1F" w14:textId="77777777" w:rsidR="00895158" w:rsidRPr="00AA2803" w:rsidRDefault="00895158" w:rsidP="00D71D1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AREA_NAME</w:t>
            </w:r>
          </w:p>
        </w:tc>
        <w:tc>
          <w:tcPr>
            <w:tcW w:w="1984" w:type="dxa"/>
            <w:gridSpan w:val="3"/>
          </w:tcPr>
          <w:p w14:paraId="79EA8D87" w14:textId="77777777" w:rsidR="00895158" w:rsidRPr="00AA2803" w:rsidRDefault="00895158" w:rsidP="00D71D1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VARCHAR2(</w:t>
            </w:r>
            <w:r w:rsidRPr="00AA2803">
              <w:rPr>
                <w:rFonts w:ascii="新宋体" w:eastAsia="新宋体" w:hAnsi="新宋体" w:hint="eastAsia"/>
                <w:szCs w:val="22"/>
              </w:rPr>
              <w:t>5</w:t>
            </w:r>
            <w:r w:rsidRPr="00AA2803">
              <w:rPr>
                <w:rFonts w:ascii="新宋体" w:eastAsia="新宋体" w:hAnsi="新宋体"/>
                <w:szCs w:val="22"/>
              </w:rPr>
              <w:t>00)</w:t>
            </w:r>
          </w:p>
        </w:tc>
        <w:tc>
          <w:tcPr>
            <w:tcW w:w="709" w:type="dxa"/>
            <w:gridSpan w:val="2"/>
          </w:tcPr>
          <w:p w14:paraId="36446B41" w14:textId="77777777" w:rsidR="00895158" w:rsidRPr="00AA2803" w:rsidRDefault="00895158" w:rsidP="00D71D1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4" w:type="dxa"/>
          </w:tcPr>
          <w:p w14:paraId="79D37626" w14:textId="77777777" w:rsidR="00895158" w:rsidRPr="00AA2803" w:rsidRDefault="00895158" w:rsidP="00D71D1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4A505CC6" w14:textId="77777777" w:rsidTr="00D71D16">
        <w:tc>
          <w:tcPr>
            <w:tcW w:w="392" w:type="dxa"/>
          </w:tcPr>
          <w:p w14:paraId="06C28A8B" w14:textId="77777777" w:rsidR="00F60A50" w:rsidRPr="00AA2803" w:rsidRDefault="00F60A50" w:rsidP="000A0DB5">
            <w:pPr>
              <w:pStyle w:val="af"/>
              <w:numPr>
                <w:ilvl w:val="0"/>
                <w:numId w:val="9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402" w:type="dxa"/>
            <w:gridSpan w:val="6"/>
          </w:tcPr>
          <w:p w14:paraId="7049AACB" w14:textId="77777777" w:rsidR="00F60A50" w:rsidRPr="00AA2803" w:rsidRDefault="00F60A50" w:rsidP="00F60A5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父区域编码</w:t>
            </w:r>
          </w:p>
        </w:tc>
        <w:tc>
          <w:tcPr>
            <w:tcW w:w="1696" w:type="dxa"/>
          </w:tcPr>
          <w:p w14:paraId="552A25B5" w14:textId="77777777" w:rsidR="00F60A50" w:rsidRPr="00AA2803" w:rsidRDefault="00D71D16" w:rsidP="00F60A5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SUPER</w:t>
            </w:r>
            <w:r w:rsidR="00F60A50" w:rsidRPr="00AA2803">
              <w:rPr>
                <w:rFonts w:ascii="新宋体" w:eastAsia="新宋体" w:hAnsi="新宋体"/>
                <w:szCs w:val="22"/>
              </w:rPr>
              <w:t>_AREA</w:t>
            </w:r>
          </w:p>
        </w:tc>
        <w:tc>
          <w:tcPr>
            <w:tcW w:w="1984" w:type="dxa"/>
            <w:gridSpan w:val="3"/>
          </w:tcPr>
          <w:p w14:paraId="4CF56340" w14:textId="77777777" w:rsidR="00F60A50" w:rsidRPr="00AA2803" w:rsidRDefault="00F60A50" w:rsidP="00F60A5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CHAR(</w:t>
            </w:r>
            <w:r w:rsidRPr="00AA2803">
              <w:rPr>
                <w:rFonts w:ascii="新宋体" w:eastAsia="新宋体" w:hAnsi="新宋体" w:hint="eastAsia"/>
                <w:szCs w:val="22"/>
              </w:rPr>
              <w:t>4</w:t>
            </w:r>
            <w:r w:rsidRPr="00AA2803">
              <w:rPr>
                <w:rFonts w:ascii="新宋体" w:eastAsia="新宋体" w:hAnsi="新宋体"/>
                <w:szCs w:val="22"/>
              </w:rPr>
              <w:t>)</w:t>
            </w:r>
          </w:p>
        </w:tc>
        <w:tc>
          <w:tcPr>
            <w:tcW w:w="709" w:type="dxa"/>
            <w:gridSpan w:val="2"/>
          </w:tcPr>
          <w:p w14:paraId="7CED6790" w14:textId="77777777" w:rsidR="00F60A50" w:rsidRPr="00AA2803" w:rsidRDefault="00F60A50" w:rsidP="00F60A5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4" w:type="dxa"/>
          </w:tcPr>
          <w:p w14:paraId="3AAAECEF" w14:textId="77777777" w:rsidR="00F60A50" w:rsidRPr="00AA2803" w:rsidRDefault="00F60A50" w:rsidP="00F60A5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0B684F65" w14:textId="77777777" w:rsidTr="00D71D16">
        <w:tc>
          <w:tcPr>
            <w:tcW w:w="392" w:type="dxa"/>
          </w:tcPr>
          <w:p w14:paraId="0803EA81" w14:textId="77777777" w:rsidR="00895158" w:rsidRPr="00AA2803" w:rsidRDefault="00895158" w:rsidP="000A0DB5">
            <w:pPr>
              <w:pStyle w:val="af"/>
              <w:numPr>
                <w:ilvl w:val="0"/>
                <w:numId w:val="9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402" w:type="dxa"/>
            <w:gridSpan w:val="6"/>
          </w:tcPr>
          <w:p w14:paraId="194810C9" w14:textId="77777777" w:rsidR="00895158" w:rsidRPr="00AA2803" w:rsidRDefault="00895158" w:rsidP="00D71D1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区域状态（1=有效、2=无效）</w:t>
            </w:r>
          </w:p>
        </w:tc>
        <w:tc>
          <w:tcPr>
            <w:tcW w:w="1696" w:type="dxa"/>
          </w:tcPr>
          <w:p w14:paraId="7CB8B227" w14:textId="77777777" w:rsidR="00895158" w:rsidRPr="00AA2803" w:rsidRDefault="00895158" w:rsidP="00D71D1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STATUS</w:t>
            </w:r>
          </w:p>
        </w:tc>
        <w:tc>
          <w:tcPr>
            <w:tcW w:w="1984" w:type="dxa"/>
            <w:gridSpan w:val="3"/>
          </w:tcPr>
          <w:p w14:paraId="549778C7" w14:textId="77777777" w:rsidR="00895158" w:rsidRPr="00AA2803" w:rsidRDefault="00895158" w:rsidP="00D71D1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NUMBER(1)</w:t>
            </w:r>
          </w:p>
        </w:tc>
        <w:tc>
          <w:tcPr>
            <w:tcW w:w="709" w:type="dxa"/>
            <w:gridSpan w:val="2"/>
          </w:tcPr>
          <w:p w14:paraId="520158D0" w14:textId="77777777" w:rsidR="00895158" w:rsidRPr="00AA2803" w:rsidRDefault="00895158" w:rsidP="00D71D1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4" w:type="dxa"/>
          </w:tcPr>
          <w:p w14:paraId="18B8FA55" w14:textId="77777777" w:rsidR="00895158" w:rsidRPr="00AA2803" w:rsidRDefault="00895158" w:rsidP="00D71D1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233485C4" w14:textId="77777777" w:rsidTr="00D71D16">
        <w:tc>
          <w:tcPr>
            <w:tcW w:w="392" w:type="dxa"/>
          </w:tcPr>
          <w:p w14:paraId="3BBA983A" w14:textId="77777777" w:rsidR="00895158" w:rsidRPr="00AA2803" w:rsidRDefault="00895158" w:rsidP="000A0DB5">
            <w:pPr>
              <w:pStyle w:val="af"/>
              <w:numPr>
                <w:ilvl w:val="0"/>
                <w:numId w:val="9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402" w:type="dxa"/>
            <w:gridSpan w:val="6"/>
          </w:tcPr>
          <w:p w14:paraId="006ECE4D" w14:textId="77777777" w:rsidR="00895158" w:rsidRPr="00AA2803" w:rsidRDefault="00895158" w:rsidP="00D71D1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区域类型（0=全国；1=省；2=市）</w:t>
            </w:r>
          </w:p>
        </w:tc>
        <w:tc>
          <w:tcPr>
            <w:tcW w:w="1696" w:type="dxa"/>
          </w:tcPr>
          <w:p w14:paraId="35ED22A9" w14:textId="77777777" w:rsidR="00895158" w:rsidRPr="00AA2803" w:rsidRDefault="00895158" w:rsidP="00D71D1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AREA_TYPE</w:t>
            </w:r>
          </w:p>
        </w:tc>
        <w:tc>
          <w:tcPr>
            <w:tcW w:w="1984" w:type="dxa"/>
            <w:gridSpan w:val="3"/>
          </w:tcPr>
          <w:p w14:paraId="65577A32" w14:textId="77777777" w:rsidR="00895158" w:rsidRPr="00AA2803" w:rsidRDefault="00895158" w:rsidP="00D71D1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NUMBER(1)</w:t>
            </w:r>
          </w:p>
        </w:tc>
        <w:tc>
          <w:tcPr>
            <w:tcW w:w="709" w:type="dxa"/>
            <w:gridSpan w:val="2"/>
          </w:tcPr>
          <w:p w14:paraId="67F7BC6F" w14:textId="77777777" w:rsidR="00895158" w:rsidRPr="00AA2803" w:rsidRDefault="00895158" w:rsidP="00D71D1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4" w:type="dxa"/>
          </w:tcPr>
          <w:p w14:paraId="2604DA39" w14:textId="77777777" w:rsidR="00895158" w:rsidRPr="00AA2803" w:rsidRDefault="00895158" w:rsidP="00D71D1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5E1B7549" w14:textId="77777777" w:rsidTr="00D71D16">
        <w:tc>
          <w:tcPr>
            <w:tcW w:w="9747" w:type="dxa"/>
            <w:gridSpan w:val="14"/>
            <w:shd w:val="clear" w:color="auto" w:fill="D9D9D9" w:themeFill="background1" w:themeFillShade="D9"/>
          </w:tcPr>
          <w:p w14:paraId="30FC6780" w14:textId="77777777" w:rsidR="00895158" w:rsidRPr="00AA2803" w:rsidRDefault="00895158" w:rsidP="00D71D16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表格其他属性信息定义（包括PK-FK、IDX等）</w:t>
            </w:r>
          </w:p>
        </w:tc>
      </w:tr>
      <w:tr w:rsidR="00AA2803" w:rsidRPr="00AA2803" w14:paraId="6ADB5977" w14:textId="77777777" w:rsidTr="00D71D16">
        <w:trPr>
          <w:trHeight w:val="231"/>
        </w:trPr>
        <w:tc>
          <w:tcPr>
            <w:tcW w:w="534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E6F5EEA" w14:textId="77777777" w:rsidR="00895158" w:rsidRPr="00AA2803" w:rsidRDefault="00895158" w:rsidP="00D71D16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主键</w:t>
            </w:r>
          </w:p>
        </w:tc>
        <w:tc>
          <w:tcPr>
            <w:tcW w:w="2970" w:type="dxa"/>
            <w:gridSpan w:val="3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71991856" w14:textId="77777777" w:rsidR="00895158" w:rsidRPr="00AA2803" w:rsidRDefault="00895158" w:rsidP="00D71D16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6243" w:type="dxa"/>
            <w:gridSpan w:val="9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19479993" w14:textId="77777777" w:rsidR="00895158" w:rsidRPr="00AA2803" w:rsidRDefault="00895158" w:rsidP="00D71D16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包含列</w:t>
            </w:r>
          </w:p>
        </w:tc>
      </w:tr>
      <w:tr w:rsidR="00AA2803" w:rsidRPr="00AA2803" w14:paraId="4C1F6F46" w14:textId="77777777" w:rsidTr="00D71D16">
        <w:trPr>
          <w:trHeight w:val="231"/>
        </w:trPr>
        <w:tc>
          <w:tcPr>
            <w:tcW w:w="534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C042BDA" w14:textId="77777777" w:rsidR="00895158" w:rsidRPr="00AA2803" w:rsidRDefault="00895158" w:rsidP="00D71D16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2970" w:type="dxa"/>
            <w:gridSpan w:val="3"/>
            <w:tcBorders>
              <w:left w:val="single" w:sz="4" w:space="0" w:color="auto"/>
            </w:tcBorders>
          </w:tcPr>
          <w:p w14:paraId="471353B0" w14:textId="77777777" w:rsidR="00895158" w:rsidRPr="00AA2803" w:rsidRDefault="00895158" w:rsidP="00D71D1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PK_INF_</w:t>
            </w:r>
            <w:r w:rsidRPr="00AA2803">
              <w:rPr>
                <w:rFonts w:ascii="新宋体" w:eastAsia="新宋体" w:hAnsi="新宋体" w:hint="eastAsia"/>
                <w:szCs w:val="22"/>
              </w:rPr>
              <w:t>AREAS</w:t>
            </w:r>
          </w:p>
        </w:tc>
        <w:tc>
          <w:tcPr>
            <w:tcW w:w="6243" w:type="dxa"/>
            <w:gridSpan w:val="9"/>
            <w:tcBorders>
              <w:left w:val="single" w:sz="4" w:space="0" w:color="auto"/>
            </w:tcBorders>
          </w:tcPr>
          <w:p w14:paraId="4B7E6CC4" w14:textId="77777777" w:rsidR="00895158" w:rsidRPr="00AA2803" w:rsidRDefault="00895158" w:rsidP="00D71D1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AREA_CODE</w:t>
            </w:r>
          </w:p>
        </w:tc>
      </w:tr>
      <w:tr w:rsidR="00AA2803" w:rsidRPr="00AA2803" w14:paraId="37779A6D" w14:textId="77777777" w:rsidTr="00D71D16">
        <w:trPr>
          <w:trHeight w:val="231"/>
        </w:trPr>
        <w:tc>
          <w:tcPr>
            <w:tcW w:w="534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CFCA2A0" w14:textId="77777777" w:rsidR="00895158" w:rsidRPr="00AA2803" w:rsidRDefault="00895158" w:rsidP="00D71D16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外键</w:t>
            </w:r>
          </w:p>
        </w:tc>
        <w:tc>
          <w:tcPr>
            <w:tcW w:w="2970" w:type="dxa"/>
            <w:gridSpan w:val="3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32F7B7EE" w14:textId="77777777" w:rsidR="00895158" w:rsidRPr="00AA2803" w:rsidRDefault="00895158" w:rsidP="00D71D16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1986" w:type="dxa"/>
            <w:gridSpan w:val="3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6457FD33" w14:textId="77777777" w:rsidR="00895158" w:rsidRPr="00AA2803" w:rsidRDefault="00895158" w:rsidP="00D71D16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  <w:tc>
          <w:tcPr>
            <w:tcW w:w="2124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1E998245" w14:textId="77777777" w:rsidR="00895158" w:rsidRPr="00AA2803" w:rsidRDefault="00895158" w:rsidP="00D71D16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参照表名</w:t>
            </w:r>
          </w:p>
        </w:tc>
        <w:tc>
          <w:tcPr>
            <w:tcW w:w="2133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02274465" w14:textId="77777777" w:rsidR="00895158" w:rsidRPr="00AA2803" w:rsidRDefault="00895158" w:rsidP="00D71D16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</w:tr>
      <w:tr w:rsidR="00AA2803" w:rsidRPr="00AA2803" w14:paraId="3B3ACD73" w14:textId="77777777" w:rsidTr="00D71D16">
        <w:trPr>
          <w:trHeight w:val="231"/>
        </w:trPr>
        <w:tc>
          <w:tcPr>
            <w:tcW w:w="534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26C293C" w14:textId="77777777" w:rsidR="00895158" w:rsidRPr="00AA2803" w:rsidRDefault="00895158" w:rsidP="00D71D16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2970" w:type="dxa"/>
            <w:gridSpan w:val="3"/>
            <w:tcBorders>
              <w:left w:val="single" w:sz="4" w:space="0" w:color="auto"/>
            </w:tcBorders>
          </w:tcPr>
          <w:p w14:paraId="0A76A0EB" w14:textId="77777777" w:rsidR="00895158" w:rsidRPr="00AA2803" w:rsidRDefault="00895158" w:rsidP="00D71D1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986" w:type="dxa"/>
            <w:gridSpan w:val="3"/>
            <w:tcBorders>
              <w:left w:val="single" w:sz="4" w:space="0" w:color="auto"/>
            </w:tcBorders>
          </w:tcPr>
          <w:p w14:paraId="0407FABE" w14:textId="77777777" w:rsidR="00895158" w:rsidRPr="00AA2803" w:rsidRDefault="00895158" w:rsidP="00D71D1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124" w:type="dxa"/>
            <w:gridSpan w:val="4"/>
            <w:tcBorders>
              <w:left w:val="single" w:sz="4" w:space="0" w:color="auto"/>
            </w:tcBorders>
          </w:tcPr>
          <w:p w14:paraId="412B0B4E" w14:textId="77777777" w:rsidR="00895158" w:rsidRPr="00AA2803" w:rsidRDefault="00895158" w:rsidP="00D71D1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133" w:type="dxa"/>
            <w:gridSpan w:val="2"/>
            <w:tcBorders>
              <w:left w:val="single" w:sz="4" w:space="0" w:color="auto"/>
            </w:tcBorders>
          </w:tcPr>
          <w:p w14:paraId="2B5D7413" w14:textId="77777777" w:rsidR="00895158" w:rsidRPr="00AA2803" w:rsidRDefault="00895158" w:rsidP="00D71D1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0A23E282" w14:textId="77777777" w:rsidTr="00D71D16">
        <w:trPr>
          <w:trHeight w:val="231"/>
        </w:trPr>
        <w:tc>
          <w:tcPr>
            <w:tcW w:w="534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9E898BB" w14:textId="77777777" w:rsidR="00895158" w:rsidRPr="00AA2803" w:rsidRDefault="00895158" w:rsidP="00D71D16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索引</w:t>
            </w:r>
          </w:p>
        </w:tc>
        <w:tc>
          <w:tcPr>
            <w:tcW w:w="2970" w:type="dxa"/>
            <w:gridSpan w:val="3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4B38239C" w14:textId="77777777" w:rsidR="00895158" w:rsidRPr="00AA2803" w:rsidRDefault="00895158" w:rsidP="00D71D16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3120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43BB042B" w14:textId="77777777" w:rsidR="00895158" w:rsidRPr="00AA2803" w:rsidRDefault="00895158" w:rsidP="00D71D16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  <w:tc>
          <w:tcPr>
            <w:tcW w:w="3123" w:type="dxa"/>
            <w:gridSpan w:val="5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789BC00E" w14:textId="77777777" w:rsidR="00895158" w:rsidRPr="00AA2803" w:rsidRDefault="00895158" w:rsidP="00D71D16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类型</w:t>
            </w:r>
          </w:p>
        </w:tc>
      </w:tr>
      <w:tr w:rsidR="00AA2803" w:rsidRPr="00AA2803" w14:paraId="64CE4ABE" w14:textId="77777777" w:rsidTr="00D71D16">
        <w:trPr>
          <w:trHeight w:val="231"/>
        </w:trPr>
        <w:tc>
          <w:tcPr>
            <w:tcW w:w="534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DB54DCD" w14:textId="77777777" w:rsidR="00895158" w:rsidRPr="00AA2803" w:rsidRDefault="00895158" w:rsidP="00D71D16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2970" w:type="dxa"/>
            <w:gridSpan w:val="3"/>
            <w:tcBorders>
              <w:left w:val="single" w:sz="4" w:space="0" w:color="auto"/>
            </w:tcBorders>
          </w:tcPr>
          <w:p w14:paraId="4F766A45" w14:textId="77777777" w:rsidR="00895158" w:rsidRPr="00AA2803" w:rsidRDefault="00895158" w:rsidP="00D71D1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120" w:type="dxa"/>
            <w:gridSpan w:val="4"/>
            <w:tcBorders>
              <w:left w:val="single" w:sz="4" w:space="0" w:color="auto"/>
            </w:tcBorders>
          </w:tcPr>
          <w:p w14:paraId="0CD7A6C5" w14:textId="77777777" w:rsidR="00895158" w:rsidRPr="00AA2803" w:rsidRDefault="00895158" w:rsidP="00D71D1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123" w:type="dxa"/>
            <w:gridSpan w:val="5"/>
            <w:tcBorders>
              <w:left w:val="single" w:sz="4" w:space="0" w:color="auto"/>
            </w:tcBorders>
          </w:tcPr>
          <w:p w14:paraId="482594E7" w14:textId="77777777" w:rsidR="00895158" w:rsidRPr="00AA2803" w:rsidRDefault="00895158" w:rsidP="00D71D1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59689EF1" w14:textId="77777777" w:rsidTr="00D71D16">
        <w:tc>
          <w:tcPr>
            <w:tcW w:w="534" w:type="dxa"/>
            <w:gridSpan w:val="2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9163948" w14:textId="77777777" w:rsidR="00895158" w:rsidRPr="00AA2803" w:rsidRDefault="00895158" w:rsidP="00D71D16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约束</w:t>
            </w:r>
          </w:p>
        </w:tc>
        <w:tc>
          <w:tcPr>
            <w:tcW w:w="9213" w:type="dxa"/>
            <w:gridSpan w:val="12"/>
            <w:tcBorders>
              <w:left w:val="single" w:sz="4" w:space="0" w:color="auto"/>
            </w:tcBorders>
          </w:tcPr>
          <w:p w14:paraId="44A06C54" w14:textId="77777777" w:rsidR="00895158" w:rsidRPr="00AA2803" w:rsidRDefault="00895158" w:rsidP="00D71D1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232F9100" w14:textId="77777777" w:rsidTr="00D71D16">
        <w:trPr>
          <w:trHeight w:val="231"/>
        </w:trPr>
        <w:tc>
          <w:tcPr>
            <w:tcW w:w="534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DA667E2" w14:textId="77777777" w:rsidR="00895158" w:rsidRPr="00AA2803" w:rsidRDefault="00895158" w:rsidP="00D71D16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</w:t>
            </w: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13EC04E6" w14:textId="77777777" w:rsidR="00895158" w:rsidRPr="00AA2803" w:rsidRDefault="00895158" w:rsidP="00D71D16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分区类型</w:t>
            </w: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60849D15" w14:textId="77777777" w:rsidR="00895158" w:rsidRPr="00AA2803" w:rsidRDefault="00895158" w:rsidP="00D71D16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分区字段</w:t>
            </w:r>
          </w:p>
        </w:tc>
        <w:tc>
          <w:tcPr>
            <w:tcW w:w="6237" w:type="dxa"/>
            <w:gridSpan w:val="8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5A8B0AF0" w14:textId="77777777" w:rsidR="00895158" w:rsidRPr="00AA2803" w:rsidRDefault="00895158" w:rsidP="00D71D16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分区条件</w:t>
            </w:r>
          </w:p>
        </w:tc>
      </w:tr>
      <w:tr w:rsidR="00AA2803" w:rsidRPr="00AA2803" w14:paraId="4C938AF4" w14:textId="77777777" w:rsidTr="00D71D16">
        <w:trPr>
          <w:trHeight w:val="231"/>
        </w:trPr>
        <w:tc>
          <w:tcPr>
            <w:tcW w:w="534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2DA717B" w14:textId="77777777" w:rsidR="00895158" w:rsidRPr="00AA2803" w:rsidRDefault="00895158" w:rsidP="00D71D16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</w:tcPr>
          <w:p w14:paraId="41407CA3" w14:textId="77777777" w:rsidR="00895158" w:rsidRPr="00AA2803" w:rsidRDefault="00895158" w:rsidP="00D71D1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主分区</w:t>
            </w: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</w:tcPr>
          <w:p w14:paraId="61FA43EB" w14:textId="77777777" w:rsidR="00895158" w:rsidRPr="00AA2803" w:rsidRDefault="00895158" w:rsidP="00D71D1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6237" w:type="dxa"/>
            <w:gridSpan w:val="8"/>
            <w:tcBorders>
              <w:left w:val="single" w:sz="4" w:space="0" w:color="auto"/>
            </w:tcBorders>
          </w:tcPr>
          <w:p w14:paraId="590C6BE1" w14:textId="77777777" w:rsidR="00895158" w:rsidRPr="00AA2803" w:rsidRDefault="00895158" w:rsidP="00D71D1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2DBBDD17" w14:textId="77777777" w:rsidTr="00D71D16">
        <w:trPr>
          <w:trHeight w:val="231"/>
        </w:trPr>
        <w:tc>
          <w:tcPr>
            <w:tcW w:w="534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34681EA" w14:textId="77777777" w:rsidR="00895158" w:rsidRPr="00AA2803" w:rsidRDefault="00895158" w:rsidP="00D71D16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</w:tcPr>
          <w:p w14:paraId="52F2CE97" w14:textId="77777777" w:rsidR="00895158" w:rsidRPr="00AA2803" w:rsidRDefault="00895158" w:rsidP="00D71D1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子分区</w:t>
            </w: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</w:tcPr>
          <w:p w14:paraId="47EC55DD" w14:textId="77777777" w:rsidR="00895158" w:rsidRPr="00AA2803" w:rsidRDefault="00895158" w:rsidP="00D71D1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6237" w:type="dxa"/>
            <w:gridSpan w:val="8"/>
            <w:tcBorders>
              <w:left w:val="single" w:sz="4" w:space="0" w:color="auto"/>
            </w:tcBorders>
          </w:tcPr>
          <w:p w14:paraId="50A6E569" w14:textId="77777777" w:rsidR="00895158" w:rsidRPr="00AA2803" w:rsidRDefault="00895158" w:rsidP="00D71D1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</w:tbl>
    <w:p w14:paraId="1B1D7D12" w14:textId="77777777" w:rsidR="00895158" w:rsidRPr="00AA2803" w:rsidRDefault="00895158" w:rsidP="00895158"/>
    <w:p w14:paraId="5553DA7A" w14:textId="77777777" w:rsidR="00895158" w:rsidRPr="00AA2803" w:rsidRDefault="00895158" w:rsidP="00895158">
      <w:pPr>
        <w:pStyle w:val="4"/>
      </w:pPr>
      <w:bookmarkStart w:id="42" w:name="_Toc435450813"/>
      <w:r w:rsidRPr="00AA2803">
        <w:rPr>
          <w:rFonts w:hint="eastAsia"/>
        </w:rPr>
        <w:t>组织机构基本信息（</w:t>
      </w:r>
      <w:r w:rsidRPr="00AA2803">
        <w:rPr>
          <w:rFonts w:hint="eastAsia"/>
        </w:rPr>
        <w:t>INF_ORGS</w:t>
      </w:r>
      <w:r w:rsidRPr="00AA2803">
        <w:rPr>
          <w:rFonts w:hint="eastAsia"/>
        </w:rPr>
        <w:t>）</w:t>
      </w:r>
      <w:bookmarkEnd w:id="42"/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92"/>
        <w:gridCol w:w="142"/>
        <w:gridCol w:w="698"/>
        <w:gridCol w:w="790"/>
        <w:gridCol w:w="1482"/>
        <w:gridCol w:w="6"/>
        <w:gridCol w:w="1980"/>
        <w:gridCol w:w="1134"/>
        <w:gridCol w:w="283"/>
        <w:gridCol w:w="567"/>
        <w:gridCol w:w="140"/>
        <w:gridCol w:w="569"/>
        <w:gridCol w:w="1564"/>
      </w:tblGrid>
      <w:tr w:rsidR="00AA2803" w:rsidRPr="00AA2803" w14:paraId="65CF8864" w14:textId="77777777" w:rsidTr="00D71D16">
        <w:tc>
          <w:tcPr>
            <w:tcW w:w="1232" w:type="dxa"/>
            <w:gridSpan w:val="3"/>
            <w:shd w:val="clear" w:color="auto" w:fill="C0C0C0"/>
          </w:tcPr>
          <w:p w14:paraId="0CF16A57" w14:textId="77777777" w:rsidR="00895158" w:rsidRPr="00AA2803" w:rsidRDefault="00895158" w:rsidP="00D71D16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汉字注解</w:t>
            </w:r>
          </w:p>
        </w:tc>
        <w:tc>
          <w:tcPr>
            <w:tcW w:w="4258" w:type="dxa"/>
            <w:gridSpan w:val="4"/>
            <w:shd w:val="clear" w:color="auto" w:fill="auto"/>
          </w:tcPr>
          <w:p w14:paraId="2489544A" w14:textId="77777777" w:rsidR="00895158" w:rsidRPr="00AA2803" w:rsidRDefault="00895158" w:rsidP="00D71D16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组织机构基本信息</w:t>
            </w:r>
          </w:p>
        </w:tc>
        <w:tc>
          <w:tcPr>
            <w:tcW w:w="1417" w:type="dxa"/>
            <w:gridSpan w:val="2"/>
            <w:shd w:val="clear" w:color="auto" w:fill="C0C0C0"/>
          </w:tcPr>
          <w:p w14:paraId="437355B4" w14:textId="77777777" w:rsidR="00895158" w:rsidRPr="00AA2803" w:rsidRDefault="00895158" w:rsidP="00D71D16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表名</w:t>
            </w:r>
          </w:p>
        </w:tc>
        <w:tc>
          <w:tcPr>
            <w:tcW w:w="2840" w:type="dxa"/>
            <w:gridSpan w:val="4"/>
            <w:shd w:val="clear" w:color="auto" w:fill="auto"/>
          </w:tcPr>
          <w:p w14:paraId="3AABA46C" w14:textId="77777777" w:rsidR="00895158" w:rsidRPr="00AA2803" w:rsidRDefault="00895158" w:rsidP="00D71D16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INF_ORGS</w:t>
            </w:r>
          </w:p>
        </w:tc>
      </w:tr>
      <w:tr w:rsidR="00AA2803" w:rsidRPr="00AA2803" w14:paraId="6D0A7E2F" w14:textId="77777777" w:rsidTr="00834E83"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horzCross" w:color="auto" w:fill="C0C0C0"/>
          </w:tcPr>
          <w:p w14:paraId="65B05744" w14:textId="77777777" w:rsidR="00895158" w:rsidRPr="00AA2803" w:rsidRDefault="00895158" w:rsidP="00D71D16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</w:p>
        </w:tc>
        <w:tc>
          <w:tcPr>
            <w:tcW w:w="3118" w:type="dxa"/>
            <w:gridSpan w:val="5"/>
            <w:tcBorders>
              <w:left w:val="single" w:sz="4" w:space="0" w:color="auto"/>
            </w:tcBorders>
            <w:shd w:val="clear" w:color="auto" w:fill="C0C0C0"/>
          </w:tcPr>
          <w:p w14:paraId="3910BDF8" w14:textId="77777777" w:rsidR="00895158" w:rsidRPr="00AA2803" w:rsidRDefault="00895158" w:rsidP="00D71D16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字段名称</w:t>
            </w:r>
          </w:p>
        </w:tc>
        <w:tc>
          <w:tcPr>
            <w:tcW w:w="1980" w:type="dxa"/>
            <w:shd w:val="clear" w:color="auto" w:fill="C0C0C0"/>
          </w:tcPr>
          <w:p w14:paraId="5254AD02" w14:textId="77777777" w:rsidR="00895158" w:rsidRPr="00AA2803" w:rsidRDefault="00895158" w:rsidP="00D71D16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字段命名</w:t>
            </w:r>
          </w:p>
        </w:tc>
        <w:tc>
          <w:tcPr>
            <w:tcW w:w="1984" w:type="dxa"/>
            <w:gridSpan w:val="3"/>
            <w:shd w:val="clear" w:color="auto" w:fill="C0C0C0"/>
          </w:tcPr>
          <w:p w14:paraId="157DFE5F" w14:textId="77777777" w:rsidR="00895158" w:rsidRPr="00AA2803" w:rsidRDefault="00895158" w:rsidP="00D71D16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类型</w:t>
            </w:r>
          </w:p>
        </w:tc>
        <w:tc>
          <w:tcPr>
            <w:tcW w:w="709" w:type="dxa"/>
            <w:gridSpan w:val="2"/>
            <w:shd w:val="clear" w:color="auto" w:fill="C0C0C0"/>
          </w:tcPr>
          <w:p w14:paraId="1D94316B" w14:textId="77777777" w:rsidR="00895158" w:rsidRPr="00AA2803" w:rsidRDefault="00895158" w:rsidP="00D71D16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非空</w:t>
            </w:r>
          </w:p>
        </w:tc>
        <w:tc>
          <w:tcPr>
            <w:tcW w:w="1564" w:type="dxa"/>
            <w:shd w:val="clear" w:color="auto" w:fill="C0C0C0"/>
          </w:tcPr>
          <w:p w14:paraId="5938A478" w14:textId="77777777" w:rsidR="00895158" w:rsidRPr="00AA2803" w:rsidRDefault="00895158" w:rsidP="00D71D16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默认</w:t>
            </w:r>
          </w:p>
        </w:tc>
      </w:tr>
      <w:tr w:rsidR="00AA2803" w:rsidRPr="00AA2803" w14:paraId="0130731F" w14:textId="77777777" w:rsidTr="00834E83">
        <w:tc>
          <w:tcPr>
            <w:tcW w:w="392" w:type="dxa"/>
          </w:tcPr>
          <w:p w14:paraId="4697D52C" w14:textId="77777777" w:rsidR="00D71D16" w:rsidRPr="00AA2803" w:rsidRDefault="00D71D16" w:rsidP="006164CE">
            <w:pPr>
              <w:pStyle w:val="af"/>
              <w:numPr>
                <w:ilvl w:val="0"/>
                <w:numId w:val="24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118" w:type="dxa"/>
            <w:gridSpan w:val="5"/>
          </w:tcPr>
          <w:p w14:paraId="49D9DBD1" w14:textId="6BF920F1" w:rsidR="00D71D16" w:rsidRPr="00AA2803" w:rsidRDefault="00507BCB" w:rsidP="00D71D1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机构</w:t>
            </w:r>
            <w:r w:rsidR="00D71D16" w:rsidRPr="00AA2803">
              <w:rPr>
                <w:rFonts w:ascii="新宋体" w:eastAsia="新宋体" w:hAnsi="新宋体" w:hint="eastAsia"/>
                <w:szCs w:val="22"/>
              </w:rPr>
              <w:t>编码（00代表总公司，01代表分公司）</w:t>
            </w:r>
          </w:p>
        </w:tc>
        <w:tc>
          <w:tcPr>
            <w:tcW w:w="1980" w:type="dxa"/>
          </w:tcPr>
          <w:p w14:paraId="45D2AACE" w14:textId="77777777" w:rsidR="00D71D16" w:rsidRPr="00AA2803" w:rsidRDefault="00D71D16" w:rsidP="00D71D1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ORG_CODE</w:t>
            </w:r>
          </w:p>
        </w:tc>
        <w:tc>
          <w:tcPr>
            <w:tcW w:w="1984" w:type="dxa"/>
            <w:gridSpan w:val="3"/>
          </w:tcPr>
          <w:p w14:paraId="3DEF7E6C" w14:textId="77777777" w:rsidR="00D71D16" w:rsidRPr="00AA2803" w:rsidRDefault="00D71D16" w:rsidP="00D71D1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CHAR(</w:t>
            </w:r>
            <w:r w:rsidRPr="00AA2803">
              <w:rPr>
                <w:rFonts w:ascii="新宋体" w:eastAsia="新宋体" w:hAnsi="新宋体" w:hint="eastAsia"/>
                <w:szCs w:val="22"/>
              </w:rPr>
              <w:t>2</w:t>
            </w:r>
            <w:r w:rsidRPr="00AA2803">
              <w:rPr>
                <w:rFonts w:ascii="新宋体" w:eastAsia="新宋体" w:hAnsi="新宋体"/>
                <w:szCs w:val="22"/>
              </w:rPr>
              <w:t>)</w:t>
            </w:r>
          </w:p>
        </w:tc>
        <w:tc>
          <w:tcPr>
            <w:tcW w:w="709" w:type="dxa"/>
            <w:gridSpan w:val="2"/>
          </w:tcPr>
          <w:p w14:paraId="27D1CA0E" w14:textId="77777777" w:rsidR="00D71D16" w:rsidRPr="00AA2803" w:rsidRDefault="00D71D16" w:rsidP="00D71D1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4" w:type="dxa"/>
          </w:tcPr>
          <w:p w14:paraId="3641463D" w14:textId="77777777" w:rsidR="00D71D16" w:rsidRPr="00AA2803" w:rsidRDefault="00D71D16" w:rsidP="00D71D1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23755673" w14:textId="77777777" w:rsidTr="00834E83">
        <w:tc>
          <w:tcPr>
            <w:tcW w:w="392" w:type="dxa"/>
          </w:tcPr>
          <w:p w14:paraId="3ABD2163" w14:textId="77777777" w:rsidR="00895158" w:rsidRPr="00AA2803" w:rsidRDefault="00895158" w:rsidP="006164CE">
            <w:pPr>
              <w:pStyle w:val="af"/>
              <w:numPr>
                <w:ilvl w:val="0"/>
                <w:numId w:val="24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118" w:type="dxa"/>
            <w:gridSpan w:val="5"/>
          </w:tcPr>
          <w:p w14:paraId="04B6A47E" w14:textId="625772BD" w:rsidR="00895158" w:rsidRPr="00AA2803" w:rsidRDefault="00507BCB" w:rsidP="00D71D1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机构</w:t>
            </w:r>
            <w:r w:rsidR="00895158" w:rsidRPr="00AA2803">
              <w:rPr>
                <w:rFonts w:ascii="新宋体" w:eastAsia="新宋体" w:hAnsi="新宋体" w:hint="eastAsia"/>
                <w:szCs w:val="22"/>
              </w:rPr>
              <w:t>名称</w:t>
            </w:r>
          </w:p>
        </w:tc>
        <w:tc>
          <w:tcPr>
            <w:tcW w:w="1980" w:type="dxa"/>
          </w:tcPr>
          <w:p w14:paraId="6DD12653" w14:textId="77777777" w:rsidR="00895158" w:rsidRPr="00AA2803" w:rsidRDefault="00895158" w:rsidP="00D71D1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ORG_NAME</w:t>
            </w:r>
          </w:p>
        </w:tc>
        <w:tc>
          <w:tcPr>
            <w:tcW w:w="1984" w:type="dxa"/>
            <w:gridSpan w:val="3"/>
          </w:tcPr>
          <w:p w14:paraId="0BB832F8" w14:textId="77777777" w:rsidR="00895158" w:rsidRPr="00AA2803" w:rsidRDefault="00895158" w:rsidP="00D71D1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VARCHAR2(4000)</w:t>
            </w:r>
          </w:p>
        </w:tc>
        <w:tc>
          <w:tcPr>
            <w:tcW w:w="709" w:type="dxa"/>
            <w:gridSpan w:val="2"/>
          </w:tcPr>
          <w:p w14:paraId="34880E77" w14:textId="77777777" w:rsidR="00895158" w:rsidRPr="00AA2803" w:rsidRDefault="00895158" w:rsidP="00D71D1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4" w:type="dxa"/>
          </w:tcPr>
          <w:p w14:paraId="629FB1D0" w14:textId="77777777" w:rsidR="00895158" w:rsidRPr="00AA2803" w:rsidRDefault="00895158" w:rsidP="00D71D1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7ECC32B3" w14:textId="77777777" w:rsidTr="00834E83">
        <w:tc>
          <w:tcPr>
            <w:tcW w:w="392" w:type="dxa"/>
          </w:tcPr>
          <w:p w14:paraId="6782441B" w14:textId="77777777" w:rsidR="00FD001E" w:rsidRPr="00AA2803" w:rsidRDefault="00FD001E" w:rsidP="006164CE">
            <w:pPr>
              <w:pStyle w:val="af"/>
              <w:numPr>
                <w:ilvl w:val="0"/>
                <w:numId w:val="24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118" w:type="dxa"/>
            <w:gridSpan w:val="5"/>
          </w:tcPr>
          <w:p w14:paraId="0B7BA0D8" w14:textId="7B7AF2B9" w:rsidR="00FD001E" w:rsidRPr="00AA2803" w:rsidRDefault="00507BCB" w:rsidP="00FD001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机构</w:t>
            </w:r>
            <w:r w:rsidR="00FD001E" w:rsidRPr="00AA2803">
              <w:rPr>
                <w:rFonts w:ascii="新宋体" w:eastAsia="新宋体" w:hAnsi="新宋体" w:hint="eastAsia"/>
                <w:szCs w:val="22"/>
              </w:rPr>
              <w:t>类别</w:t>
            </w:r>
            <w:r w:rsidR="00680E27">
              <w:rPr>
                <w:rFonts w:ascii="新宋体" w:eastAsia="新宋体" w:hAnsi="新宋体" w:hint="eastAsia"/>
                <w:szCs w:val="22"/>
              </w:rPr>
              <w:t>（</w:t>
            </w:r>
            <w:r w:rsidR="00817111" w:rsidRPr="00AA2803">
              <w:rPr>
                <w:rFonts w:ascii="新宋体" w:eastAsia="新宋体" w:hAnsi="新宋体" w:hint="eastAsia"/>
                <w:szCs w:val="22"/>
              </w:rPr>
              <w:t>1-公司,2-代理</w:t>
            </w:r>
            <w:r w:rsidR="00680E27">
              <w:rPr>
                <w:rFonts w:ascii="新宋体" w:eastAsia="新宋体" w:hAnsi="新宋体" w:hint="eastAsia"/>
                <w:szCs w:val="22"/>
              </w:rPr>
              <w:t>）</w:t>
            </w:r>
          </w:p>
        </w:tc>
        <w:tc>
          <w:tcPr>
            <w:tcW w:w="1980" w:type="dxa"/>
          </w:tcPr>
          <w:p w14:paraId="20D63A90" w14:textId="77777777" w:rsidR="00FD001E" w:rsidRPr="00AA2803" w:rsidRDefault="00FD001E" w:rsidP="00FD001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ORG</w:t>
            </w:r>
            <w:r w:rsidRPr="00AA2803">
              <w:rPr>
                <w:rFonts w:ascii="新宋体" w:eastAsia="新宋体" w:hAnsi="新宋体"/>
                <w:szCs w:val="22"/>
              </w:rPr>
              <w:t>_TYPE</w:t>
            </w:r>
          </w:p>
        </w:tc>
        <w:tc>
          <w:tcPr>
            <w:tcW w:w="1984" w:type="dxa"/>
            <w:gridSpan w:val="3"/>
          </w:tcPr>
          <w:p w14:paraId="559173B6" w14:textId="77777777" w:rsidR="00FD001E" w:rsidRPr="00AA2803" w:rsidRDefault="00FD001E" w:rsidP="00FD001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NUMBER(1)</w:t>
            </w:r>
          </w:p>
        </w:tc>
        <w:tc>
          <w:tcPr>
            <w:tcW w:w="709" w:type="dxa"/>
            <w:gridSpan w:val="2"/>
          </w:tcPr>
          <w:p w14:paraId="4810FF4F" w14:textId="77777777" w:rsidR="00FD001E" w:rsidRPr="00AA2803" w:rsidRDefault="00FD001E" w:rsidP="00FD001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4" w:type="dxa"/>
          </w:tcPr>
          <w:p w14:paraId="4F1F4CA5" w14:textId="77777777" w:rsidR="00FD001E" w:rsidRPr="00AA2803" w:rsidRDefault="00FD001E" w:rsidP="00FD001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CB5B63" w:rsidRPr="00AA2803" w14:paraId="7125935D" w14:textId="77777777" w:rsidTr="00834E83">
        <w:tc>
          <w:tcPr>
            <w:tcW w:w="392" w:type="dxa"/>
          </w:tcPr>
          <w:p w14:paraId="7AC1F848" w14:textId="77777777" w:rsidR="00CB5B63" w:rsidRPr="00AA2803" w:rsidRDefault="00CB5B63" w:rsidP="006164CE">
            <w:pPr>
              <w:pStyle w:val="af"/>
              <w:numPr>
                <w:ilvl w:val="0"/>
                <w:numId w:val="24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118" w:type="dxa"/>
            <w:gridSpan w:val="5"/>
          </w:tcPr>
          <w:p w14:paraId="7E5EDAB6" w14:textId="77777777" w:rsidR="00CB5B63" w:rsidRPr="00AA2803" w:rsidRDefault="00CB5B63" w:rsidP="00CB5B6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部门状态（1-可用，2-删除）</w:t>
            </w:r>
          </w:p>
        </w:tc>
        <w:tc>
          <w:tcPr>
            <w:tcW w:w="1980" w:type="dxa"/>
          </w:tcPr>
          <w:p w14:paraId="17F9825D" w14:textId="77777777" w:rsidR="00CB5B63" w:rsidRPr="00CB5B63" w:rsidRDefault="00CB5B63" w:rsidP="00CB5B6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/>
                <w:szCs w:val="22"/>
              </w:rPr>
              <w:t>ORG_STATUS</w:t>
            </w:r>
          </w:p>
        </w:tc>
        <w:tc>
          <w:tcPr>
            <w:tcW w:w="1984" w:type="dxa"/>
            <w:gridSpan w:val="3"/>
          </w:tcPr>
          <w:p w14:paraId="5A0AE234" w14:textId="77777777" w:rsidR="00CB5B63" w:rsidRPr="00AA2803" w:rsidRDefault="00CB5B63" w:rsidP="00CB5B6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NUMBER(1)</w:t>
            </w:r>
          </w:p>
        </w:tc>
        <w:tc>
          <w:tcPr>
            <w:tcW w:w="709" w:type="dxa"/>
            <w:gridSpan w:val="2"/>
          </w:tcPr>
          <w:p w14:paraId="6E94DC79" w14:textId="77777777" w:rsidR="00CB5B63" w:rsidRPr="00AA2803" w:rsidRDefault="00CB5B63" w:rsidP="00CB5B6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4" w:type="dxa"/>
          </w:tcPr>
          <w:p w14:paraId="5FDB0A43" w14:textId="77777777" w:rsidR="00CB5B63" w:rsidRPr="00AA2803" w:rsidRDefault="00CB5B63" w:rsidP="00CB5B6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CB5B63" w:rsidRPr="00AA2803" w14:paraId="56FFC975" w14:textId="77777777" w:rsidTr="00834E83">
        <w:tc>
          <w:tcPr>
            <w:tcW w:w="392" w:type="dxa"/>
          </w:tcPr>
          <w:p w14:paraId="49934D9F" w14:textId="77777777" w:rsidR="00CB5B63" w:rsidRPr="00AA2803" w:rsidRDefault="00CB5B63" w:rsidP="006164CE">
            <w:pPr>
              <w:pStyle w:val="af"/>
              <w:numPr>
                <w:ilvl w:val="0"/>
                <w:numId w:val="24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118" w:type="dxa"/>
            <w:gridSpan w:val="5"/>
          </w:tcPr>
          <w:p w14:paraId="3315A9E6" w14:textId="77777777" w:rsidR="00CB5B63" w:rsidRPr="00AA2803" w:rsidRDefault="00CB5B63" w:rsidP="00CB5B6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所属上级</w:t>
            </w:r>
          </w:p>
        </w:tc>
        <w:tc>
          <w:tcPr>
            <w:tcW w:w="1980" w:type="dxa"/>
          </w:tcPr>
          <w:p w14:paraId="6123ADED" w14:textId="77777777" w:rsidR="00CB5B63" w:rsidRPr="00AA2803" w:rsidRDefault="00CB5B63" w:rsidP="00CB5B6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SUPER_ORG</w:t>
            </w:r>
          </w:p>
        </w:tc>
        <w:tc>
          <w:tcPr>
            <w:tcW w:w="1984" w:type="dxa"/>
            <w:gridSpan w:val="3"/>
          </w:tcPr>
          <w:p w14:paraId="30D440FA" w14:textId="77777777" w:rsidR="00CB5B63" w:rsidRPr="00AA2803" w:rsidRDefault="00CB5B63" w:rsidP="00CB5B6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CHAR(</w:t>
            </w:r>
            <w:r w:rsidRPr="00AA2803">
              <w:rPr>
                <w:rFonts w:ascii="新宋体" w:eastAsia="新宋体" w:hAnsi="新宋体" w:hint="eastAsia"/>
                <w:szCs w:val="22"/>
              </w:rPr>
              <w:t>2</w:t>
            </w:r>
            <w:r w:rsidRPr="00AA2803">
              <w:rPr>
                <w:rFonts w:ascii="新宋体" w:eastAsia="新宋体" w:hAnsi="新宋体"/>
                <w:szCs w:val="22"/>
              </w:rPr>
              <w:t>)</w:t>
            </w:r>
          </w:p>
        </w:tc>
        <w:tc>
          <w:tcPr>
            <w:tcW w:w="709" w:type="dxa"/>
            <w:gridSpan w:val="2"/>
          </w:tcPr>
          <w:p w14:paraId="59CD9587" w14:textId="77777777" w:rsidR="00CB5B63" w:rsidRPr="00AA2803" w:rsidRDefault="00CB5B63" w:rsidP="00CB5B6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4" w:type="dxa"/>
          </w:tcPr>
          <w:p w14:paraId="3EEE4CA9" w14:textId="77777777" w:rsidR="00CB5B63" w:rsidRPr="00AA2803" w:rsidRDefault="00CB5B63" w:rsidP="00CB5B6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CB5B63" w:rsidRPr="00AA2803" w14:paraId="07343A1A" w14:textId="77777777" w:rsidTr="00834E83">
        <w:tc>
          <w:tcPr>
            <w:tcW w:w="392" w:type="dxa"/>
          </w:tcPr>
          <w:p w14:paraId="2DE07415" w14:textId="77777777" w:rsidR="00CB5B63" w:rsidRPr="00AA2803" w:rsidRDefault="00CB5B63" w:rsidP="006164CE">
            <w:pPr>
              <w:pStyle w:val="af"/>
              <w:numPr>
                <w:ilvl w:val="0"/>
                <w:numId w:val="24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118" w:type="dxa"/>
            <w:gridSpan w:val="5"/>
          </w:tcPr>
          <w:p w14:paraId="16D216A8" w14:textId="77777777" w:rsidR="00CB5B63" w:rsidRPr="00AA2803" w:rsidRDefault="00CB5B63" w:rsidP="00CB5B6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部门联系电话</w:t>
            </w:r>
          </w:p>
        </w:tc>
        <w:tc>
          <w:tcPr>
            <w:tcW w:w="1980" w:type="dxa"/>
          </w:tcPr>
          <w:p w14:paraId="14BBFA62" w14:textId="77777777" w:rsidR="00CB5B63" w:rsidRPr="00AA2803" w:rsidRDefault="00CB5B63" w:rsidP="00CB5B6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PHONE</w:t>
            </w:r>
          </w:p>
        </w:tc>
        <w:tc>
          <w:tcPr>
            <w:tcW w:w="1984" w:type="dxa"/>
            <w:gridSpan w:val="3"/>
          </w:tcPr>
          <w:p w14:paraId="0A8142CB" w14:textId="77777777" w:rsidR="00CB5B63" w:rsidRPr="00AA2803" w:rsidRDefault="00CB5B63" w:rsidP="00CB5B6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VARCHAR2(100)</w:t>
            </w:r>
          </w:p>
        </w:tc>
        <w:tc>
          <w:tcPr>
            <w:tcW w:w="709" w:type="dxa"/>
            <w:gridSpan w:val="2"/>
          </w:tcPr>
          <w:p w14:paraId="1BEC1A46" w14:textId="77777777" w:rsidR="00CB5B63" w:rsidRPr="00AA2803" w:rsidRDefault="00CB5B63" w:rsidP="00CB5B6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64" w:type="dxa"/>
          </w:tcPr>
          <w:p w14:paraId="4BB8AF91" w14:textId="77777777" w:rsidR="00CB5B63" w:rsidRPr="00AA2803" w:rsidRDefault="00CB5B63" w:rsidP="00CB5B6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CB5B63" w:rsidRPr="00AA2803" w14:paraId="2D3C6368" w14:textId="77777777" w:rsidTr="00834E83">
        <w:tc>
          <w:tcPr>
            <w:tcW w:w="392" w:type="dxa"/>
          </w:tcPr>
          <w:p w14:paraId="79A5A48D" w14:textId="77777777" w:rsidR="00CB5B63" w:rsidRPr="00AA2803" w:rsidRDefault="00CB5B63" w:rsidP="006164CE">
            <w:pPr>
              <w:pStyle w:val="af"/>
              <w:numPr>
                <w:ilvl w:val="0"/>
                <w:numId w:val="24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118" w:type="dxa"/>
            <w:gridSpan w:val="5"/>
          </w:tcPr>
          <w:p w14:paraId="62A69C66" w14:textId="77777777" w:rsidR="00CB5B63" w:rsidRPr="00AA2803" w:rsidRDefault="00CB5B63" w:rsidP="00CB5B6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负责人</w:t>
            </w:r>
          </w:p>
        </w:tc>
        <w:tc>
          <w:tcPr>
            <w:tcW w:w="1980" w:type="dxa"/>
          </w:tcPr>
          <w:p w14:paraId="2CCAD38A" w14:textId="77777777" w:rsidR="00CB5B63" w:rsidRPr="00AA2803" w:rsidRDefault="00CB5B63" w:rsidP="00CB5B6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DIRECTOR_ADMIN</w:t>
            </w:r>
          </w:p>
        </w:tc>
        <w:tc>
          <w:tcPr>
            <w:tcW w:w="1984" w:type="dxa"/>
            <w:gridSpan w:val="3"/>
          </w:tcPr>
          <w:p w14:paraId="7C2230D7" w14:textId="77777777" w:rsidR="00CB5B63" w:rsidRPr="00AA2803" w:rsidRDefault="00CB5B63" w:rsidP="00CB5B6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NUMBER(4)</w:t>
            </w:r>
          </w:p>
        </w:tc>
        <w:tc>
          <w:tcPr>
            <w:tcW w:w="709" w:type="dxa"/>
            <w:gridSpan w:val="2"/>
          </w:tcPr>
          <w:p w14:paraId="46B8B4E5" w14:textId="77777777" w:rsidR="00CB5B63" w:rsidRPr="00AA2803" w:rsidRDefault="00CB5B63" w:rsidP="00CB5B6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64" w:type="dxa"/>
          </w:tcPr>
          <w:p w14:paraId="37009AB8" w14:textId="77777777" w:rsidR="00CB5B63" w:rsidRPr="00AA2803" w:rsidRDefault="00CB5B63" w:rsidP="00CB5B6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CB5B63" w:rsidRPr="00AA2803" w14:paraId="79DCCCFC" w14:textId="77777777" w:rsidTr="00834E83">
        <w:tc>
          <w:tcPr>
            <w:tcW w:w="392" w:type="dxa"/>
          </w:tcPr>
          <w:p w14:paraId="00BE491A" w14:textId="77777777" w:rsidR="00CB5B63" w:rsidRPr="00AA2803" w:rsidRDefault="00CB5B63" w:rsidP="006164CE">
            <w:pPr>
              <w:pStyle w:val="af"/>
              <w:numPr>
                <w:ilvl w:val="0"/>
                <w:numId w:val="24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118" w:type="dxa"/>
            <w:gridSpan w:val="5"/>
          </w:tcPr>
          <w:p w14:paraId="1F072664" w14:textId="77777777" w:rsidR="00CB5B63" w:rsidRPr="00AA2803" w:rsidRDefault="00CB5B63" w:rsidP="00CB5B6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部门人数</w:t>
            </w:r>
          </w:p>
        </w:tc>
        <w:tc>
          <w:tcPr>
            <w:tcW w:w="1980" w:type="dxa"/>
          </w:tcPr>
          <w:p w14:paraId="705889CA" w14:textId="77777777" w:rsidR="00CB5B63" w:rsidRPr="00AA2803" w:rsidRDefault="00CB5B63" w:rsidP="00CB5B6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PERSONS</w:t>
            </w:r>
          </w:p>
        </w:tc>
        <w:tc>
          <w:tcPr>
            <w:tcW w:w="1984" w:type="dxa"/>
            <w:gridSpan w:val="3"/>
          </w:tcPr>
          <w:p w14:paraId="0FAB1052" w14:textId="77777777" w:rsidR="00CB5B63" w:rsidRPr="00AA2803" w:rsidRDefault="00CB5B63" w:rsidP="00CB5B6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NUMBER(6)</w:t>
            </w:r>
          </w:p>
        </w:tc>
        <w:tc>
          <w:tcPr>
            <w:tcW w:w="709" w:type="dxa"/>
            <w:gridSpan w:val="2"/>
          </w:tcPr>
          <w:p w14:paraId="309DD44F" w14:textId="77777777" w:rsidR="00CB5B63" w:rsidRPr="00AA2803" w:rsidRDefault="00CB5B63" w:rsidP="00CB5B6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4" w:type="dxa"/>
          </w:tcPr>
          <w:p w14:paraId="31E6AF38" w14:textId="77777777" w:rsidR="00CB5B63" w:rsidRPr="00AA2803" w:rsidRDefault="00CB5B63" w:rsidP="00CB5B6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0</w:t>
            </w:r>
          </w:p>
        </w:tc>
      </w:tr>
      <w:tr w:rsidR="00CB5B63" w:rsidRPr="00AA2803" w14:paraId="41798961" w14:textId="77777777" w:rsidTr="00834E83">
        <w:tc>
          <w:tcPr>
            <w:tcW w:w="392" w:type="dxa"/>
          </w:tcPr>
          <w:p w14:paraId="26B0D0FD" w14:textId="77777777" w:rsidR="00CB5B63" w:rsidRPr="00AA2803" w:rsidRDefault="00CB5B63" w:rsidP="006164CE">
            <w:pPr>
              <w:pStyle w:val="af"/>
              <w:numPr>
                <w:ilvl w:val="0"/>
                <w:numId w:val="24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118" w:type="dxa"/>
            <w:gridSpan w:val="5"/>
          </w:tcPr>
          <w:p w14:paraId="684E540C" w14:textId="77777777" w:rsidR="00CB5B63" w:rsidRPr="00AA2803" w:rsidRDefault="00CB5B63" w:rsidP="00CB5B6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地址</w:t>
            </w:r>
          </w:p>
        </w:tc>
        <w:tc>
          <w:tcPr>
            <w:tcW w:w="1980" w:type="dxa"/>
          </w:tcPr>
          <w:p w14:paraId="1FFB3DE8" w14:textId="77777777" w:rsidR="00CB5B63" w:rsidRPr="00AA2803" w:rsidRDefault="00CB5B63" w:rsidP="00CB5B6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ADDRESS</w:t>
            </w:r>
          </w:p>
        </w:tc>
        <w:tc>
          <w:tcPr>
            <w:tcW w:w="1984" w:type="dxa"/>
            <w:gridSpan w:val="3"/>
          </w:tcPr>
          <w:p w14:paraId="0482B631" w14:textId="77777777" w:rsidR="00CB5B63" w:rsidRPr="00AA2803" w:rsidRDefault="00CB5B63" w:rsidP="00CB5B6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VARCHAR2(4000)</w:t>
            </w:r>
          </w:p>
        </w:tc>
        <w:tc>
          <w:tcPr>
            <w:tcW w:w="709" w:type="dxa"/>
            <w:gridSpan w:val="2"/>
          </w:tcPr>
          <w:p w14:paraId="25941F2A" w14:textId="77777777" w:rsidR="00CB5B63" w:rsidRPr="00AA2803" w:rsidRDefault="00CB5B63" w:rsidP="00CB5B6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64" w:type="dxa"/>
          </w:tcPr>
          <w:p w14:paraId="3E7C4BED" w14:textId="77777777" w:rsidR="00CB5B63" w:rsidRPr="00AA2803" w:rsidRDefault="00CB5B63" w:rsidP="00CB5B6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CB5B63" w:rsidRPr="00AA2803" w14:paraId="6073FFD9" w14:textId="77777777" w:rsidTr="00D71D16">
        <w:tc>
          <w:tcPr>
            <w:tcW w:w="9747" w:type="dxa"/>
            <w:gridSpan w:val="13"/>
            <w:shd w:val="clear" w:color="auto" w:fill="D9D9D9" w:themeFill="background1" w:themeFillShade="D9"/>
          </w:tcPr>
          <w:p w14:paraId="6E98369C" w14:textId="77777777" w:rsidR="00CB5B63" w:rsidRPr="00AA2803" w:rsidRDefault="00CB5B63" w:rsidP="00CB5B63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表格其他属性信息定义（包括PK-FK、IDX等）</w:t>
            </w:r>
          </w:p>
        </w:tc>
      </w:tr>
      <w:tr w:rsidR="00CB5B63" w:rsidRPr="00AA2803" w14:paraId="2CBE735F" w14:textId="77777777" w:rsidTr="00D71D16">
        <w:trPr>
          <w:trHeight w:val="231"/>
        </w:trPr>
        <w:tc>
          <w:tcPr>
            <w:tcW w:w="534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D2B075D" w14:textId="77777777" w:rsidR="00CB5B63" w:rsidRPr="00AA2803" w:rsidRDefault="00CB5B63" w:rsidP="00CB5B6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主键</w:t>
            </w:r>
          </w:p>
        </w:tc>
        <w:tc>
          <w:tcPr>
            <w:tcW w:w="2970" w:type="dxa"/>
            <w:gridSpan w:val="3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56C66B54" w14:textId="77777777" w:rsidR="00CB5B63" w:rsidRPr="00AA2803" w:rsidRDefault="00CB5B63" w:rsidP="00CB5B6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6243" w:type="dxa"/>
            <w:gridSpan w:val="8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1510489D" w14:textId="77777777" w:rsidR="00CB5B63" w:rsidRPr="00AA2803" w:rsidRDefault="00CB5B63" w:rsidP="00CB5B6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包含列</w:t>
            </w:r>
          </w:p>
        </w:tc>
      </w:tr>
      <w:tr w:rsidR="00CB5B63" w:rsidRPr="00AA2803" w14:paraId="6EA2BAAB" w14:textId="77777777" w:rsidTr="00D71D16">
        <w:trPr>
          <w:trHeight w:val="231"/>
        </w:trPr>
        <w:tc>
          <w:tcPr>
            <w:tcW w:w="534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15CD02A" w14:textId="77777777" w:rsidR="00CB5B63" w:rsidRPr="00AA2803" w:rsidRDefault="00CB5B63" w:rsidP="00CB5B6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2970" w:type="dxa"/>
            <w:gridSpan w:val="3"/>
            <w:tcBorders>
              <w:left w:val="single" w:sz="4" w:space="0" w:color="auto"/>
            </w:tcBorders>
          </w:tcPr>
          <w:p w14:paraId="00AAAE22" w14:textId="77777777" w:rsidR="00CB5B63" w:rsidRPr="00AA2803" w:rsidRDefault="00CB5B63" w:rsidP="00CB5B6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PK_INF_ORG</w:t>
            </w:r>
            <w:r w:rsidRPr="00AA2803">
              <w:rPr>
                <w:rFonts w:ascii="新宋体" w:eastAsia="新宋体" w:hAnsi="新宋体" w:hint="eastAsia"/>
                <w:szCs w:val="22"/>
              </w:rPr>
              <w:t>S</w:t>
            </w:r>
          </w:p>
        </w:tc>
        <w:tc>
          <w:tcPr>
            <w:tcW w:w="6243" w:type="dxa"/>
            <w:gridSpan w:val="8"/>
            <w:tcBorders>
              <w:left w:val="single" w:sz="4" w:space="0" w:color="auto"/>
            </w:tcBorders>
          </w:tcPr>
          <w:p w14:paraId="2EE6FDC8" w14:textId="77777777" w:rsidR="00CB5B63" w:rsidRPr="00AA2803" w:rsidRDefault="00CB5B63" w:rsidP="00CB5B6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ORG_CODE</w:t>
            </w:r>
          </w:p>
        </w:tc>
      </w:tr>
      <w:tr w:rsidR="00CB5B63" w:rsidRPr="00AA2803" w14:paraId="69FA613B" w14:textId="77777777" w:rsidTr="00D71D16">
        <w:trPr>
          <w:trHeight w:val="231"/>
        </w:trPr>
        <w:tc>
          <w:tcPr>
            <w:tcW w:w="534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3E035BB" w14:textId="77777777" w:rsidR="00CB5B63" w:rsidRPr="00AA2803" w:rsidRDefault="00CB5B63" w:rsidP="00CB5B6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外键</w:t>
            </w:r>
          </w:p>
        </w:tc>
        <w:tc>
          <w:tcPr>
            <w:tcW w:w="2970" w:type="dxa"/>
            <w:gridSpan w:val="3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7B7A360D" w14:textId="77777777" w:rsidR="00CB5B63" w:rsidRPr="00AA2803" w:rsidRDefault="00CB5B63" w:rsidP="00CB5B6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1986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1A7878F3" w14:textId="77777777" w:rsidR="00CB5B63" w:rsidRPr="00AA2803" w:rsidRDefault="00CB5B63" w:rsidP="00CB5B6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  <w:tc>
          <w:tcPr>
            <w:tcW w:w="2124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1AC4CF3B" w14:textId="77777777" w:rsidR="00CB5B63" w:rsidRPr="00AA2803" w:rsidRDefault="00CB5B63" w:rsidP="00CB5B6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参照表名</w:t>
            </w:r>
          </w:p>
        </w:tc>
        <w:tc>
          <w:tcPr>
            <w:tcW w:w="2133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0B4ED2D1" w14:textId="77777777" w:rsidR="00CB5B63" w:rsidRPr="00AA2803" w:rsidRDefault="00CB5B63" w:rsidP="00CB5B6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</w:tr>
      <w:tr w:rsidR="00CB5B63" w:rsidRPr="00AA2803" w14:paraId="27961E11" w14:textId="77777777" w:rsidTr="00D71D16">
        <w:trPr>
          <w:trHeight w:val="231"/>
        </w:trPr>
        <w:tc>
          <w:tcPr>
            <w:tcW w:w="534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571154F" w14:textId="77777777" w:rsidR="00CB5B63" w:rsidRPr="00AA2803" w:rsidRDefault="00CB5B63" w:rsidP="00CB5B6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2970" w:type="dxa"/>
            <w:gridSpan w:val="3"/>
            <w:tcBorders>
              <w:left w:val="single" w:sz="4" w:space="0" w:color="auto"/>
            </w:tcBorders>
          </w:tcPr>
          <w:p w14:paraId="1E4B61BA" w14:textId="77777777" w:rsidR="00CB5B63" w:rsidRPr="00AA2803" w:rsidRDefault="00CB5B63" w:rsidP="00CB5B6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986" w:type="dxa"/>
            <w:gridSpan w:val="2"/>
            <w:tcBorders>
              <w:left w:val="single" w:sz="4" w:space="0" w:color="auto"/>
            </w:tcBorders>
          </w:tcPr>
          <w:p w14:paraId="4CF0D0DF" w14:textId="77777777" w:rsidR="00CB5B63" w:rsidRPr="00AA2803" w:rsidRDefault="00CB5B63" w:rsidP="00CB5B6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124" w:type="dxa"/>
            <w:gridSpan w:val="4"/>
            <w:tcBorders>
              <w:left w:val="single" w:sz="4" w:space="0" w:color="auto"/>
            </w:tcBorders>
          </w:tcPr>
          <w:p w14:paraId="4D89CC9C" w14:textId="77777777" w:rsidR="00CB5B63" w:rsidRPr="00AA2803" w:rsidRDefault="00CB5B63" w:rsidP="00CB5B6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133" w:type="dxa"/>
            <w:gridSpan w:val="2"/>
            <w:tcBorders>
              <w:left w:val="single" w:sz="4" w:space="0" w:color="auto"/>
            </w:tcBorders>
          </w:tcPr>
          <w:p w14:paraId="3A7B4F18" w14:textId="77777777" w:rsidR="00CB5B63" w:rsidRPr="00AA2803" w:rsidRDefault="00CB5B63" w:rsidP="00CB5B6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CB5B63" w:rsidRPr="00AA2803" w14:paraId="5531A736" w14:textId="77777777" w:rsidTr="00D71D16">
        <w:trPr>
          <w:trHeight w:val="231"/>
        </w:trPr>
        <w:tc>
          <w:tcPr>
            <w:tcW w:w="534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50C3D8E" w14:textId="77777777" w:rsidR="00CB5B63" w:rsidRPr="00AA2803" w:rsidRDefault="00CB5B63" w:rsidP="00CB5B6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索引</w:t>
            </w:r>
          </w:p>
        </w:tc>
        <w:tc>
          <w:tcPr>
            <w:tcW w:w="2970" w:type="dxa"/>
            <w:gridSpan w:val="3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01A24017" w14:textId="77777777" w:rsidR="00CB5B63" w:rsidRPr="00AA2803" w:rsidRDefault="00CB5B63" w:rsidP="00CB5B6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3120" w:type="dxa"/>
            <w:gridSpan w:val="3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48815B1E" w14:textId="77777777" w:rsidR="00CB5B63" w:rsidRPr="00AA2803" w:rsidRDefault="00CB5B63" w:rsidP="00CB5B6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  <w:tc>
          <w:tcPr>
            <w:tcW w:w="3123" w:type="dxa"/>
            <w:gridSpan w:val="5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2591608C" w14:textId="77777777" w:rsidR="00CB5B63" w:rsidRPr="00AA2803" w:rsidRDefault="00CB5B63" w:rsidP="00CB5B6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类型</w:t>
            </w:r>
          </w:p>
        </w:tc>
      </w:tr>
      <w:tr w:rsidR="00CB5B63" w:rsidRPr="00AA2803" w14:paraId="081D1174" w14:textId="77777777" w:rsidTr="00D71D16">
        <w:trPr>
          <w:trHeight w:val="231"/>
        </w:trPr>
        <w:tc>
          <w:tcPr>
            <w:tcW w:w="534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CE89FFA" w14:textId="77777777" w:rsidR="00CB5B63" w:rsidRPr="00AA2803" w:rsidRDefault="00CB5B63" w:rsidP="00CB5B6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2970" w:type="dxa"/>
            <w:gridSpan w:val="3"/>
            <w:tcBorders>
              <w:left w:val="single" w:sz="4" w:space="0" w:color="auto"/>
            </w:tcBorders>
          </w:tcPr>
          <w:p w14:paraId="334E2019" w14:textId="77777777" w:rsidR="00CB5B63" w:rsidRPr="00AA2803" w:rsidRDefault="00CB5B63" w:rsidP="00CB5B6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120" w:type="dxa"/>
            <w:gridSpan w:val="3"/>
            <w:tcBorders>
              <w:left w:val="single" w:sz="4" w:space="0" w:color="auto"/>
            </w:tcBorders>
          </w:tcPr>
          <w:p w14:paraId="573236AC" w14:textId="77777777" w:rsidR="00CB5B63" w:rsidRPr="00AA2803" w:rsidRDefault="00CB5B63" w:rsidP="00CB5B6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123" w:type="dxa"/>
            <w:gridSpan w:val="5"/>
            <w:tcBorders>
              <w:left w:val="single" w:sz="4" w:space="0" w:color="auto"/>
            </w:tcBorders>
          </w:tcPr>
          <w:p w14:paraId="3C684B49" w14:textId="77777777" w:rsidR="00CB5B63" w:rsidRPr="00AA2803" w:rsidRDefault="00CB5B63" w:rsidP="00CB5B6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CB5B63" w:rsidRPr="00AA2803" w14:paraId="1914204C" w14:textId="77777777" w:rsidTr="00D71D16">
        <w:tc>
          <w:tcPr>
            <w:tcW w:w="534" w:type="dxa"/>
            <w:gridSpan w:val="2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E335220" w14:textId="77777777" w:rsidR="00CB5B63" w:rsidRPr="00AA2803" w:rsidRDefault="00CB5B63" w:rsidP="00CB5B6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约束</w:t>
            </w:r>
          </w:p>
        </w:tc>
        <w:tc>
          <w:tcPr>
            <w:tcW w:w="9213" w:type="dxa"/>
            <w:gridSpan w:val="11"/>
            <w:tcBorders>
              <w:left w:val="single" w:sz="4" w:space="0" w:color="auto"/>
            </w:tcBorders>
          </w:tcPr>
          <w:p w14:paraId="71E27E4C" w14:textId="77777777" w:rsidR="00CB5B63" w:rsidRPr="00AA2803" w:rsidRDefault="00CB5B63" w:rsidP="00CB5B6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CB5B63" w:rsidRPr="00AA2803" w14:paraId="34631952" w14:textId="77777777" w:rsidTr="00D71D16">
        <w:trPr>
          <w:trHeight w:val="231"/>
        </w:trPr>
        <w:tc>
          <w:tcPr>
            <w:tcW w:w="534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427D2A9" w14:textId="77777777" w:rsidR="00CB5B63" w:rsidRPr="00AA2803" w:rsidRDefault="00CB5B63" w:rsidP="00CB5B6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</w:t>
            </w: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76C96912" w14:textId="77777777" w:rsidR="00CB5B63" w:rsidRPr="00AA2803" w:rsidRDefault="00CB5B63" w:rsidP="00CB5B6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分区类型</w:t>
            </w: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27D0C2EA" w14:textId="77777777" w:rsidR="00CB5B63" w:rsidRPr="00AA2803" w:rsidRDefault="00CB5B63" w:rsidP="00CB5B6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分区字段</w:t>
            </w:r>
          </w:p>
        </w:tc>
        <w:tc>
          <w:tcPr>
            <w:tcW w:w="6237" w:type="dxa"/>
            <w:gridSpan w:val="7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0ED249BA" w14:textId="77777777" w:rsidR="00CB5B63" w:rsidRPr="00AA2803" w:rsidRDefault="00CB5B63" w:rsidP="00CB5B6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分区条件</w:t>
            </w:r>
          </w:p>
        </w:tc>
      </w:tr>
      <w:tr w:rsidR="00CB5B63" w:rsidRPr="00AA2803" w14:paraId="55B47986" w14:textId="77777777" w:rsidTr="00D71D16">
        <w:trPr>
          <w:trHeight w:val="231"/>
        </w:trPr>
        <w:tc>
          <w:tcPr>
            <w:tcW w:w="534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8CF33D5" w14:textId="77777777" w:rsidR="00CB5B63" w:rsidRPr="00AA2803" w:rsidRDefault="00CB5B63" w:rsidP="00CB5B63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</w:tcPr>
          <w:p w14:paraId="20045270" w14:textId="77777777" w:rsidR="00CB5B63" w:rsidRPr="00AA2803" w:rsidRDefault="00CB5B63" w:rsidP="00CB5B6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主分区</w:t>
            </w: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</w:tcPr>
          <w:p w14:paraId="60DB6748" w14:textId="77777777" w:rsidR="00CB5B63" w:rsidRPr="00AA2803" w:rsidRDefault="00CB5B63" w:rsidP="00CB5B6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6237" w:type="dxa"/>
            <w:gridSpan w:val="7"/>
            <w:tcBorders>
              <w:left w:val="single" w:sz="4" w:space="0" w:color="auto"/>
            </w:tcBorders>
          </w:tcPr>
          <w:p w14:paraId="5C1611C4" w14:textId="77777777" w:rsidR="00CB5B63" w:rsidRPr="00AA2803" w:rsidRDefault="00CB5B63" w:rsidP="00CB5B6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CB5B63" w:rsidRPr="00AA2803" w14:paraId="5EA474F0" w14:textId="77777777" w:rsidTr="00D71D16">
        <w:trPr>
          <w:trHeight w:val="231"/>
        </w:trPr>
        <w:tc>
          <w:tcPr>
            <w:tcW w:w="534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7A6E40C" w14:textId="77777777" w:rsidR="00CB5B63" w:rsidRPr="00AA2803" w:rsidRDefault="00CB5B63" w:rsidP="00CB5B63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</w:tcPr>
          <w:p w14:paraId="28875616" w14:textId="77777777" w:rsidR="00CB5B63" w:rsidRPr="00AA2803" w:rsidRDefault="00CB5B63" w:rsidP="00CB5B6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子分区</w:t>
            </w: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</w:tcPr>
          <w:p w14:paraId="6AFE4688" w14:textId="77777777" w:rsidR="00CB5B63" w:rsidRPr="00AA2803" w:rsidRDefault="00CB5B63" w:rsidP="00CB5B6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6237" w:type="dxa"/>
            <w:gridSpan w:val="7"/>
            <w:tcBorders>
              <w:left w:val="single" w:sz="4" w:space="0" w:color="auto"/>
            </w:tcBorders>
          </w:tcPr>
          <w:p w14:paraId="37E4C69E" w14:textId="77777777" w:rsidR="00CB5B63" w:rsidRPr="00AA2803" w:rsidRDefault="00CB5B63" w:rsidP="00CB5B6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</w:tbl>
    <w:p w14:paraId="6626F759" w14:textId="77777777" w:rsidR="00895158" w:rsidRPr="00AA2803" w:rsidRDefault="00895158" w:rsidP="00895158"/>
    <w:p w14:paraId="7FEBFB34" w14:textId="77777777" w:rsidR="00895158" w:rsidRPr="00AA2803" w:rsidRDefault="00895158" w:rsidP="00895158">
      <w:pPr>
        <w:pStyle w:val="4"/>
      </w:pPr>
      <w:bookmarkStart w:id="43" w:name="_Toc435450814"/>
      <w:r w:rsidRPr="00AA2803">
        <w:rPr>
          <w:rFonts w:hint="eastAsia"/>
        </w:rPr>
        <w:t>组织机构管辖区域（</w:t>
      </w:r>
      <w:r w:rsidRPr="00AA2803">
        <w:rPr>
          <w:rFonts w:hint="eastAsia"/>
        </w:rPr>
        <w:t>INF_ORG</w:t>
      </w:r>
      <w:r w:rsidRPr="00AA2803">
        <w:t>_AREA</w:t>
      </w:r>
      <w:r w:rsidRPr="00AA2803">
        <w:rPr>
          <w:rFonts w:hint="eastAsia"/>
        </w:rPr>
        <w:t>）</w:t>
      </w:r>
      <w:bookmarkEnd w:id="43"/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92"/>
        <w:gridCol w:w="142"/>
        <w:gridCol w:w="698"/>
        <w:gridCol w:w="790"/>
        <w:gridCol w:w="638"/>
        <w:gridCol w:w="844"/>
        <w:gridCol w:w="6"/>
        <w:gridCol w:w="1980"/>
        <w:gridCol w:w="1134"/>
        <w:gridCol w:w="283"/>
        <w:gridCol w:w="567"/>
        <w:gridCol w:w="140"/>
        <w:gridCol w:w="569"/>
        <w:gridCol w:w="1564"/>
      </w:tblGrid>
      <w:tr w:rsidR="00AA2803" w:rsidRPr="00AA2803" w14:paraId="14E2AA76" w14:textId="77777777" w:rsidTr="00D71D16">
        <w:tc>
          <w:tcPr>
            <w:tcW w:w="1232" w:type="dxa"/>
            <w:gridSpan w:val="3"/>
            <w:shd w:val="clear" w:color="auto" w:fill="C0C0C0"/>
          </w:tcPr>
          <w:p w14:paraId="1B10ECFC" w14:textId="77777777" w:rsidR="00895158" w:rsidRPr="00AA2803" w:rsidRDefault="00895158" w:rsidP="00D71D16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汉字注解</w:t>
            </w:r>
          </w:p>
        </w:tc>
        <w:tc>
          <w:tcPr>
            <w:tcW w:w="4258" w:type="dxa"/>
            <w:gridSpan w:val="5"/>
            <w:shd w:val="clear" w:color="auto" w:fill="auto"/>
          </w:tcPr>
          <w:p w14:paraId="73603305" w14:textId="77777777" w:rsidR="00895158" w:rsidRPr="00AA2803" w:rsidRDefault="00895158" w:rsidP="00D71D16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组织机构管理区域</w:t>
            </w:r>
          </w:p>
        </w:tc>
        <w:tc>
          <w:tcPr>
            <w:tcW w:w="1417" w:type="dxa"/>
            <w:gridSpan w:val="2"/>
            <w:shd w:val="clear" w:color="auto" w:fill="C0C0C0"/>
          </w:tcPr>
          <w:p w14:paraId="4C923EDA" w14:textId="77777777" w:rsidR="00895158" w:rsidRPr="00AA2803" w:rsidRDefault="00895158" w:rsidP="00D71D16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表名</w:t>
            </w:r>
          </w:p>
        </w:tc>
        <w:tc>
          <w:tcPr>
            <w:tcW w:w="2840" w:type="dxa"/>
            <w:gridSpan w:val="4"/>
            <w:shd w:val="clear" w:color="auto" w:fill="auto"/>
          </w:tcPr>
          <w:p w14:paraId="21820ABD" w14:textId="77777777" w:rsidR="00895158" w:rsidRPr="00AA2803" w:rsidRDefault="00895158" w:rsidP="00D71D16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INF_ORG_AREA</w:t>
            </w:r>
          </w:p>
        </w:tc>
      </w:tr>
      <w:tr w:rsidR="00AA2803" w:rsidRPr="00AA2803" w14:paraId="225D89AD" w14:textId="77777777" w:rsidTr="00D71D16"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horzCross" w:color="auto" w:fill="C0C0C0"/>
          </w:tcPr>
          <w:p w14:paraId="56B23460" w14:textId="77777777" w:rsidR="00895158" w:rsidRPr="00AA2803" w:rsidRDefault="00895158" w:rsidP="00D71D16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</w:p>
        </w:tc>
        <w:tc>
          <w:tcPr>
            <w:tcW w:w="2268" w:type="dxa"/>
            <w:gridSpan w:val="4"/>
            <w:tcBorders>
              <w:left w:val="single" w:sz="4" w:space="0" w:color="auto"/>
            </w:tcBorders>
            <w:shd w:val="clear" w:color="auto" w:fill="C0C0C0"/>
          </w:tcPr>
          <w:p w14:paraId="0D9039F8" w14:textId="77777777" w:rsidR="00895158" w:rsidRPr="00AA2803" w:rsidRDefault="00895158" w:rsidP="00D71D16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字段名称</w:t>
            </w:r>
          </w:p>
        </w:tc>
        <w:tc>
          <w:tcPr>
            <w:tcW w:w="2830" w:type="dxa"/>
            <w:gridSpan w:val="3"/>
            <w:shd w:val="clear" w:color="auto" w:fill="C0C0C0"/>
          </w:tcPr>
          <w:p w14:paraId="710C9291" w14:textId="77777777" w:rsidR="00895158" w:rsidRPr="00AA2803" w:rsidRDefault="00895158" w:rsidP="00D71D16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字段命名</w:t>
            </w:r>
          </w:p>
        </w:tc>
        <w:tc>
          <w:tcPr>
            <w:tcW w:w="1984" w:type="dxa"/>
            <w:gridSpan w:val="3"/>
            <w:shd w:val="clear" w:color="auto" w:fill="C0C0C0"/>
          </w:tcPr>
          <w:p w14:paraId="0A5FBCB7" w14:textId="77777777" w:rsidR="00895158" w:rsidRPr="00AA2803" w:rsidRDefault="00895158" w:rsidP="00D71D16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类型</w:t>
            </w:r>
          </w:p>
        </w:tc>
        <w:tc>
          <w:tcPr>
            <w:tcW w:w="709" w:type="dxa"/>
            <w:gridSpan w:val="2"/>
            <w:shd w:val="clear" w:color="auto" w:fill="C0C0C0"/>
          </w:tcPr>
          <w:p w14:paraId="15D76BA9" w14:textId="77777777" w:rsidR="00895158" w:rsidRPr="00AA2803" w:rsidRDefault="00895158" w:rsidP="00D71D16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非空</w:t>
            </w:r>
          </w:p>
        </w:tc>
        <w:tc>
          <w:tcPr>
            <w:tcW w:w="1564" w:type="dxa"/>
            <w:shd w:val="clear" w:color="auto" w:fill="C0C0C0"/>
          </w:tcPr>
          <w:p w14:paraId="0449E832" w14:textId="77777777" w:rsidR="00895158" w:rsidRPr="00AA2803" w:rsidRDefault="00895158" w:rsidP="00D71D16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默认</w:t>
            </w:r>
          </w:p>
        </w:tc>
      </w:tr>
      <w:tr w:rsidR="00AA2803" w:rsidRPr="00AA2803" w14:paraId="632C78F9" w14:textId="77777777" w:rsidTr="00D71D16">
        <w:tc>
          <w:tcPr>
            <w:tcW w:w="392" w:type="dxa"/>
          </w:tcPr>
          <w:p w14:paraId="79777E92" w14:textId="77777777" w:rsidR="00D71D16" w:rsidRPr="00AA2803" w:rsidRDefault="00D71D16" w:rsidP="006164CE">
            <w:pPr>
              <w:pStyle w:val="af"/>
              <w:numPr>
                <w:ilvl w:val="0"/>
                <w:numId w:val="25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268" w:type="dxa"/>
            <w:gridSpan w:val="4"/>
          </w:tcPr>
          <w:p w14:paraId="783FA73D" w14:textId="77777777" w:rsidR="00D71D16" w:rsidRPr="00AA2803" w:rsidRDefault="00D71D16" w:rsidP="00D71D1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部门编码</w:t>
            </w:r>
          </w:p>
        </w:tc>
        <w:tc>
          <w:tcPr>
            <w:tcW w:w="2830" w:type="dxa"/>
            <w:gridSpan w:val="3"/>
          </w:tcPr>
          <w:p w14:paraId="3CFFC745" w14:textId="77777777" w:rsidR="00D71D16" w:rsidRPr="00AA2803" w:rsidRDefault="00D71D16" w:rsidP="00D71D1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ORG_CODE</w:t>
            </w:r>
          </w:p>
        </w:tc>
        <w:tc>
          <w:tcPr>
            <w:tcW w:w="1984" w:type="dxa"/>
            <w:gridSpan w:val="3"/>
          </w:tcPr>
          <w:p w14:paraId="3B8C8280" w14:textId="77777777" w:rsidR="00D71D16" w:rsidRPr="00AA2803" w:rsidRDefault="00D71D16" w:rsidP="00D71D1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CHAR(</w:t>
            </w:r>
            <w:r w:rsidRPr="00AA2803">
              <w:rPr>
                <w:rFonts w:ascii="新宋体" w:eastAsia="新宋体" w:hAnsi="新宋体" w:hint="eastAsia"/>
                <w:szCs w:val="22"/>
              </w:rPr>
              <w:t>2</w:t>
            </w:r>
            <w:r w:rsidRPr="00AA2803">
              <w:rPr>
                <w:rFonts w:ascii="新宋体" w:eastAsia="新宋体" w:hAnsi="新宋体"/>
                <w:szCs w:val="22"/>
              </w:rPr>
              <w:t>)</w:t>
            </w:r>
          </w:p>
        </w:tc>
        <w:tc>
          <w:tcPr>
            <w:tcW w:w="709" w:type="dxa"/>
            <w:gridSpan w:val="2"/>
          </w:tcPr>
          <w:p w14:paraId="18773993" w14:textId="77777777" w:rsidR="00D71D16" w:rsidRPr="00AA2803" w:rsidRDefault="00D71D16" w:rsidP="00D71D1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4" w:type="dxa"/>
          </w:tcPr>
          <w:p w14:paraId="30E88469" w14:textId="77777777" w:rsidR="00D71D16" w:rsidRPr="00AA2803" w:rsidRDefault="00D71D16" w:rsidP="00D71D1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0645FB53" w14:textId="77777777" w:rsidTr="00D71D16">
        <w:tc>
          <w:tcPr>
            <w:tcW w:w="392" w:type="dxa"/>
          </w:tcPr>
          <w:p w14:paraId="3C29D794" w14:textId="77777777" w:rsidR="00D71D16" w:rsidRPr="00AA2803" w:rsidRDefault="00D71D16" w:rsidP="006164CE">
            <w:pPr>
              <w:pStyle w:val="af"/>
              <w:numPr>
                <w:ilvl w:val="0"/>
                <w:numId w:val="25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268" w:type="dxa"/>
            <w:gridSpan w:val="4"/>
          </w:tcPr>
          <w:p w14:paraId="2C400A8E" w14:textId="77777777" w:rsidR="00D71D16" w:rsidRPr="00AA2803" w:rsidRDefault="00D71D16" w:rsidP="00D71D1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区域编码</w:t>
            </w:r>
          </w:p>
        </w:tc>
        <w:tc>
          <w:tcPr>
            <w:tcW w:w="2830" w:type="dxa"/>
            <w:gridSpan w:val="3"/>
          </w:tcPr>
          <w:p w14:paraId="2FE1AF7F" w14:textId="77777777" w:rsidR="00D71D16" w:rsidRPr="00AA2803" w:rsidRDefault="00D71D16" w:rsidP="00D71D1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AREA_CODE</w:t>
            </w:r>
          </w:p>
        </w:tc>
        <w:tc>
          <w:tcPr>
            <w:tcW w:w="1984" w:type="dxa"/>
            <w:gridSpan w:val="3"/>
          </w:tcPr>
          <w:p w14:paraId="001660AD" w14:textId="77777777" w:rsidR="00D71D16" w:rsidRPr="00AA2803" w:rsidRDefault="00D71D16" w:rsidP="00D71D1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CHAR(</w:t>
            </w:r>
            <w:r w:rsidRPr="00AA2803">
              <w:rPr>
                <w:rFonts w:ascii="新宋体" w:eastAsia="新宋体" w:hAnsi="新宋体" w:hint="eastAsia"/>
                <w:szCs w:val="22"/>
              </w:rPr>
              <w:t>4</w:t>
            </w:r>
            <w:r w:rsidRPr="00AA2803">
              <w:rPr>
                <w:rFonts w:ascii="新宋体" w:eastAsia="新宋体" w:hAnsi="新宋体"/>
                <w:szCs w:val="22"/>
              </w:rPr>
              <w:t>)</w:t>
            </w:r>
          </w:p>
        </w:tc>
        <w:tc>
          <w:tcPr>
            <w:tcW w:w="709" w:type="dxa"/>
            <w:gridSpan w:val="2"/>
          </w:tcPr>
          <w:p w14:paraId="75876F89" w14:textId="77777777" w:rsidR="00D71D16" w:rsidRPr="00AA2803" w:rsidRDefault="00D71D16" w:rsidP="00D71D1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4" w:type="dxa"/>
          </w:tcPr>
          <w:p w14:paraId="67CEDECB" w14:textId="77777777" w:rsidR="00D71D16" w:rsidRPr="00AA2803" w:rsidRDefault="00D71D16" w:rsidP="00D71D1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0A5520B1" w14:textId="77777777" w:rsidTr="00D71D16">
        <w:tc>
          <w:tcPr>
            <w:tcW w:w="9747" w:type="dxa"/>
            <w:gridSpan w:val="14"/>
            <w:shd w:val="clear" w:color="auto" w:fill="D9D9D9" w:themeFill="background1" w:themeFillShade="D9"/>
          </w:tcPr>
          <w:p w14:paraId="45C75001" w14:textId="77777777" w:rsidR="00895158" w:rsidRPr="00AA2803" w:rsidRDefault="00895158" w:rsidP="00D71D16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表格其他属性信息定义（包括PK-FK、IDX等）</w:t>
            </w:r>
          </w:p>
        </w:tc>
      </w:tr>
      <w:tr w:rsidR="00AA2803" w:rsidRPr="00AA2803" w14:paraId="7C076A33" w14:textId="77777777" w:rsidTr="00D71D16">
        <w:trPr>
          <w:trHeight w:val="231"/>
        </w:trPr>
        <w:tc>
          <w:tcPr>
            <w:tcW w:w="534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ED3D01B" w14:textId="77777777" w:rsidR="00895158" w:rsidRPr="00AA2803" w:rsidRDefault="00895158" w:rsidP="00D71D16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主</w:t>
            </w:r>
            <w:r w:rsidRPr="00AA2803">
              <w:rPr>
                <w:rFonts w:ascii="新宋体" w:eastAsia="新宋体" w:hAnsi="新宋体" w:hint="eastAsia"/>
                <w:b/>
                <w:szCs w:val="22"/>
              </w:rPr>
              <w:lastRenderedPageBreak/>
              <w:t>键</w:t>
            </w:r>
          </w:p>
        </w:tc>
        <w:tc>
          <w:tcPr>
            <w:tcW w:w="2970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1EE3A9A6" w14:textId="77777777" w:rsidR="00895158" w:rsidRPr="00AA2803" w:rsidRDefault="00895158" w:rsidP="00D71D16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lastRenderedPageBreak/>
              <w:t>名称</w:t>
            </w:r>
          </w:p>
        </w:tc>
        <w:tc>
          <w:tcPr>
            <w:tcW w:w="6243" w:type="dxa"/>
            <w:gridSpan w:val="8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1EF0194D" w14:textId="77777777" w:rsidR="00895158" w:rsidRPr="00AA2803" w:rsidRDefault="00895158" w:rsidP="00D71D16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包含列</w:t>
            </w:r>
          </w:p>
        </w:tc>
      </w:tr>
      <w:tr w:rsidR="00AA2803" w:rsidRPr="00AA2803" w14:paraId="47CBFD99" w14:textId="77777777" w:rsidTr="00D71D16">
        <w:trPr>
          <w:trHeight w:val="231"/>
        </w:trPr>
        <w:tc>
          <w:tcPr>
            <w:tcW w:w="534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3820E74" w14:textId="77777777" w:rsidR="00895158" w:rsidRPr="00AA2803" w:rsidRDefault="00895158" w:rsidP="00D71D16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2970" w:type="dxa"/>
            <w:gridSpan w:val="4"/>
            <w:tcBorders>
              <w:left w:val="single" w:sz="4" w:space="0" w:color="auto"/>
            </w:tcBorders>
          </w:tcPr>
          <w:p w14:paraId="6F714F94" w14:textId="77777777" w:rsidR="00895158" w:rsidRPr="00AA2803" w:rsidRDefault="00895158" w:rsidP="00D71D1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PK_INF_ORG</w:t>
            </w:r>
            <w:r w:rsidR="00432190" w:rsidRPr="00AA2803">
              <w:rPr>
                <w:rFonts w:ascii="新宋体" w:eastAsia="新宋体" w:hAnsi="新宋体" w:hint="eastAsia"/>
                <w:szCs w:val="22"/>
              </w:rPr>
              <w:t>_AREA</w:t>
            </w:r>
          </w:p>
        </w:tc>
        <w:tc>
          <w:tcPr>
            <w:tcW w:w="6243" w:type="dxa"/>
            <w:gridSpan w:val="8"/>
            <w:tcBorders>
              <w:left w:val="single" w:sz="4" w:space="0" w:color="auto"/>
            </w:tcBorders>
          </w:tcPr>
          <w:p w14:paraId="6906DFFE" w14:textId="77777777" w:rsidR="00895158" w:rsidRPr="00AA2803" w:rsidRDefault="00895158" w:rsidP="00D71D1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ORG_CODE</w:t>
            </w:r>
            <w:r w:rsidR="00432190" w:rsidRPr="00AA2803">
              <w:rPr>
                <w:rFonts w:ascii="新宋体" w:eastAsia="新宋体" w:hAnsi="新宋体"/>
                <w:szCs w:val="22"/>
              </w:rPr>
              <w:t>,AREA_CODE</w:t>
            </w:r>
          </w:p>
        </w:tc>
      </w:tr>
      <w:tr w:rsidR="00AA2803" w:rsidRPr="00AA2803" w14:paraId="76506E72" w14:textId="77777777" w:rsidTr="00D71D16">
        <w:trPr>
          <w:trHeight w:val="231"/>
        </w:trPr>
        <w:tc>
          <w:tcPr>
            <w:tcW w:w="534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7CCA6C1" w14:textId="77777777" w:rsidR="00895158" w:rsidRPr="00AA2803" w:rsidRDefault="00895158" w:rsidP="00D71D16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外键</w:t>
            </w:r>
          </w:p>
        </w:tc>
        <w:tc>
          <w:tcPr>
            <w:tcW w:w="2970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01262198" w14:textId="77777777" w:rsidR="00895158" w:rsidRPr="00AA2803" w:rsidRDefault="00895158" w:rsidP="00D71D16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1986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2EE371DA" w14:textId="77777777" w:rsidR="00895158" w:rsidRPr="00AA2803" w:rsidRDefault="00895158" w:rsidP="00D71D16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  <w:tc>
          <w:tcPr>
            <w:tcW w:w="2124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6693836C" w14:textId="77777777" w:rsidR="00895158" w:rsidRPr="00AA2803" w:rsidRDefault="00895158" w:rsidP="00D71D16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参照表名</w:t>
            </w:r>
          </w:p>
        </w:tc>
        <w:tc>
          <w:tcPr>
            <w:tcW w:w="2133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4425B9A9" w14:textId="77777777" w:rsidR="00895158" w:rsidRPr="00AA2803" w:rsidRDefault="00895158" w:rsidP="00D71D16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</w:tr>
      <w:tr w:rsidR="00AA2803" w:rsidRPr="00AA2803" w14:paraId="478090A6" w14:textId="77777777" w:rsidTr="00D71D16">
        <w:trPr>
          <w:trHeight w:val="231"/>
        </w:trPr>
        <w:tc>
          <w:tcPr>
            <w:tcW w:w="534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6A9F464" w14:textId="77777777" w:rsidR="00895158" w:rsidRPr="00AA2803" w:rsidRDefault="00895158" w:rsidP="00D71D16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2970" w:type="dxa"/>
            <w:gridSpan w:val="4"/>
            <w:tcBorders>
              <w:left w:val="single" w:sz="4" w:space="0" w:color="auto"/>
            </w:tcBorders>
          </w:tcPr>
          <w:p w14:paraId="4111663D" w14:textId="77777777" w:rsidR="00895158" w:rsidRPr="00AA2803" w:rsidRDefault="00895158" w:rsidP="00D71D1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986" w:type="dxa"/>
            <w:gridSpan w:val="2"/>
            <w:tcBorders>
              <w:left w:val="single" w:sz="4" w:space="0" w:color="auto"/>
            </w:tcBorders>
          </w:tcPr>
          <w:p w14:paraId="538BF7B1" w14:textId="77777777" w:rsidR="00895158" w:rsidRPr="00AA2803" w:rsidRDefault="00895158" w:rsidP="00D71D1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124" w:type="dxa"/>
            <w:gridSpan w:val="4"/>
            <w:tcBorders>
              <w:left w:val="single" w:sz="4" w:space="0" w:color="auto"/>
            </w:tcBorders>
          </w:tcPr>
          <w:p w14:paraId="3BAA30B8" w14:textId="77777777" w:rsidR="00895158" w:rsidRPr="00AA2803" w:rsidRDefault="00895158" w:rsidP="00D71D1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133" w:type="dxa"/>
            <w:gridSpan w:val="2"/>
            <w:tcBorders>
              <w:left w:val="single" w:sz="4" w:space="0" w:color="auto"/>
            </w:tcBorders>
          </w:tcPr>
          <w:p w14:paraId="0B1BE082" w14:textId="77777777" w:rsidR="00895158" w:rsidRPr="00AA2803" w:rsidRDefault="00895158" w:rsidP="00D71D1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04E70D37" w14:textId="77777777" w:rsidTr="00D71D16">
        <w:trPr>
          <w:trHeight w:val="231"/>
        </w:trPr>
        <w:tc>
          <w:tcPr>
            <w:tcW w:w="534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A3A1DB4" w14:textId="77777777" w:rsidR="00895158" w:rsidRPr="00AA2803" w:rsidRDefault="00895158" w:rsidP="00D71D16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索引</w:t>
            </w:r>
          </w:p>
        </w:tc>
        <w:tc>
          <w:tcPr>
            <w:tcW w:w="2970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12923D5D" w14:textId="77777777" w:rsidR="00895158" w:rsidRPr="00AA2803" w:rsidRDefault="00895158" w:rsidP="00D71D16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3120" w:type="dxa"/>
            <w:gridSpan w:val="3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0F48CA64" w14:textId="77777777" w:rsidR="00895158" w:rsidRPr="00AA2803" w:rsidRDefault="00895158" w:rsidP="00D71D16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  <w:tc>
          <w:tcPr>
            <w:tcW w:w="3123" w:type="dxa"/>
            <w:gridSpan w:val="5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76891B3E" w14:textId="77777777" w:rsidR="00895158" w:rsidRPr="00AA2803" w:rsidRDefault="00895158" w:rsidP="00D71D16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类型</w:t>
            </w:r>
          </w:p>
        </w:tc>
      </w:tr>
      <w:tr w:rsidR="00FE239A" w:rsidRPr="00AA2803" w14:paraId="19E9B8D4" w14:textId="77777777" w:rsidTr="00D71D16">
        <w:trPr>
          <w:trHeight w:val="231"/>
        </w:trPr>
        <w:tc>
          <w:tcPr>
            <w:tcW w:w="534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EF2BBD7" w14:textId="77777777" w:rsidR="00FE239A" w:rsidRPr="00AA2803" w:rsidRDefault="00FE239A" w:rsidP="00FE239A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2970" w:type="dxa"/>
            <w:gridSpan w:val="4"/>
            <w:tcBorders>
              <w:left w:val="single" w:sz="4" w:space="0" w:color="auto"/>
            </w:tcBorders>
          </w:tcPr>
          <w:p w14:paraId="311CFE2C" w14:textId="38169994" w:rsidR="00FE239A" w:rsidRPr="00AA2803" w:rsidRDefault="00FE239A" w:rsidP="00FE239A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U</w:t>
            </w:r>
            <w:r>
              <w:rPr>
                <w:rFonts w:ascii="新宋体" w:eastAsia="新宋体" w:hAnsi="新宋体"/>
                <w:szCs w:val="22"/>
              </w:rPr>
              <w:t>DX_INF_ORG_AREA</w:t>
            </w:r>
          </w:p>
        </w:tc>
        <w:tc>
          <w:tcPr>
            <w:tcW w:w="3120" w:type="dxa"/>
            <w:gridSpan w:val="3"/>
            <w:tcBorders>
              <w:left w:val="single" w:sz="4" w:space="0" w:color="auto"/>
            </w:tcBorders>
          </w:tcPr>
          <w:p w14:paraId="404FBA5F" w14:textId="23A36282" w:rsidR="00FE239A" w:rsidRPr="00AA2803" w:rsidRDefault="00FE239A" w:rsidP="00FE239A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AREA_CODE</w:t>
            </w:r>
          </w:p>
        </w:tc>
        <w:tc>
          <w:tcPr>
            <w:tcW w:w="3123" w:type="dxa"/>
            <w:gridSpan w:val="5"/>
            <w:tcBorders>
              <w:left w:val="single" w:sz="4" w:space="0" w:color="auto"/>
            </w:tcBorders>
          </w:tcPr>
          <w:p w14:paraId="4DADA6ED" w14:textId="4E06E5C6" w:rsidR="00FE239A" w:rsidRPr="00AA2803" w:rsidRDefault="00FE239A" w:rsidP="00FE239A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唯一</w:t>
            </w:r>
          </w:p>
        </w:tc>
      </w:tr>
      <w:tr w:rsidR="00FE239A" w:rsidRPr="00AA2803" w14:paraId="1426FA2B" w14:textId="77777777" w:rsidTr="00D71D16">
        <w:tc>
          <w:tcPr>
            <w:tcW w:w="534" w:type="dxa"/>
            <w:gridSpan w:val="2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664519E" w14:textId="77777777" w:rsidR="00FE239A" w:rsidRPr="00AA2803" w:rsidRDefault="00FE239A" w:rsidP="00FE239A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约束</w:t>
            </w:r>
          </w:p>
        </w:tc>
        <w:tc>
          <w:tcPr>
            <w:tcW w:w="9213" w:type="dxa"/>
            <w:gridSpan w:val="12"/>
            <w:tcBorders>
              <w:left w:val="single" w:sz="4" w:space="0" w:color="auto"/>
            </w:tcBorders>
          </w:tcPr>
          <w:p w14:paraId="419BE181" w14:textId="77777777" w:rsidR="00FE239A" w:rsidRPr="00AA2803" w:rsidRDefault="00FE239A" w:rsidP="00FE239A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FE239A" w:rsidRPr="00AA2803" w14:paraId="17ECCB97" w14:textId="77777777" w:rsidTr="00D71D16">
        <w:trPr>
          <w:trHeight w:val="231"/>
        </w:trPr>
        <w:tc>
          <w:tcPr>
            <w:tcW w:w="534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657F11A" w14:textId="77777777" w:rsidR="00FE239A" w:rsidRPr="00AA2803" w:rsidRDefault="00FE239A" w:rsidP="00FE239A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</w:t>
            </w: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66C95619" w14:textId="77777777" w:rsidR="00FE239A" w:rsidRPr="00AA2803" w:rsidRDefault="00FE239A" w:rsidP="00FE239A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分区类型</w:t>
            </w:r>
          </w:p>
        </w:tc>
        <w:tc>
          <w:tcPr>
            <w:tcW w:w="1488" w:type="dxa"/>
            <w:gridSpan w:val="3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54F8ED40" w14:textId="77777777" w:rsidR="00FE239A" w:rsidRPr="00AA2803" w:rsidRDefault="00FE239A" w:rsidP="00FE239A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分区字段</w:t>
            </w:r>
          </w:p>
        </w:tc>
        <w:tc>
          <w:tcPr>
            <w:tcW w:w="6237" w:type="dxa"/>
            <w:gridSpan w:val="7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6CB286DD" w14:textId="77777777" w:rsidR="00FE239A" w:rsidRPr="00AA2803" w:rsidRDefault="00FE239A" w:rsidP="00FE239A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分区条件</w:t>
            </w:r>
          </w:p>
        </w:tc>
      </w:tr>
      <w:tr w:rsidR="00FE239A" w:rsidRPr="00AA2803" w14:paraId="22199927" w14:textId="77777777" w:rsidTr="00D71D16">
        <w:trPr>
          <w:trHeight w:val="231"/>
        </w:trPr>
        <w:tc>
          <w:tcPr>
            <w:tcW w:w="534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24B2AB5" w14:textId="77777777" w:rsidR="00FE239A" w:rsidRPr="00AA2803" w:rsidRDefault="00FE239A" w:rsidP="00FE239A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</w:tcPr>
          <w:p w14:paraId="48B24D33" w14:textId="77777777" w:rsidR="00FE239A" w:rsidRPr="00AA2803" w:rsidRDefault="00FE239A" w:rsidP="00FE239A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主分区</w:t>
            </w:r>
          </w:p>
        </w:tc>
        <w:tc>
          <w:tcPr>
            <w:tcW w:w="1488" w:type="dxa"/>
            <w:gridSpan w:val="3"/>
            <w:tcBorders>
              <w:left w:val="single" w:sz="4" w:space="0" w:color="auto"/>
            </w:tcBorders>
          </w:tcPr>
          <w:p w14:paraId="7B4889A5" w14:textId="77777777" w:rsidR="00FE239A" w:rsidRPr="00AA2803" w:rsidRDefault="00FE239A" w:rsidP="00FE239A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6237" w:type="dxa"/>
            <w:gridSpan w:val="7"/>
            <w:tcBorders>
              <w:left w:val="single" w:sz="4" w:space="0" w:color="auto"/>
            </w:tcBorders>
          </w:tcPr>
          <w:p w14:paraId="28D58344" w14:textId="77777777" w:rsidR="00FE239A" w:rsidRPr="00AA2803" w:rsidRDefault="00FE239A" w:rsidP="00FE239A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FE239A" w:rsidRPr="00AA2803" w14:paraId="2C75512B" w14:textId="77777777" w:rsidTr="00D71D16">
        <w:trPr>
          <w:trHeight w:val="231"/>
        </w:trPr>
        <w:tc>
          <w:tcPr>
            <w:tcW w:w="534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B1531A7" w14:textId="77777777" w:rsidR="00FE239A" w:rsidRPr="00AA2803" w:rsidRDefault="00FE239A" w:rsidP="00FE239A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</w:tcPr>
          <w:p w14:paraId="071EAE43" w14:textId="77777777" w:rsidR="00FE239A" w:rsidRPr="00AA2803" w:rsidRDefault="00FE239A" w:rsidP="00FE239A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子分区</w:t>
            </w:r>
          </w:p>
        </w:tc>
        <w:tc>
          <w:tcPr>
            <w:tcW w:w="1488" w:type="dxa"/>
            <w:gridSpan w:val="3"/>
            <w:tcBorders>
              <w:left w:val="single" w:sz="4" w:space="0" w:color="auto"/>
            </w:tcBorders>
          </w:tcPr>
          <w:p w14:paraId="3F0FE49B" w14:textId="77777777" w:rsidR="00FE239A" w:rsidRPr="00AA2803" w:rsidRDefault="00FE239A" w:rsidP="00FE239A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6237" w:type="dxa"/>
            <w:gridSpan w:val="7"/>
            <w:tcBorders>
              <w:left w:val="single" w:sz="4" w:space="0" w:color="auto"/>
            </w:tcBorders>
          </w:tcPr>
          <w:p w14:paraId="5FC1E4D9" w14:textId="77777777" w:rsidR="00FE239A" w:rsidRPr="00AA2803" w:rsidRDefault="00FE239A" w:rsidP="00FE239A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</w:tbl>
    <w:p w14:paraId="2BB7AD86" w14:textId="77777777" w:rsidR="00895158" w:rsidRPr="00AA2803" w:rsidRDefault="00895158" w:rsidP="00895158"/>
    <w:p w14:paraId="4088AB6C" w14:textId="77777777" w:rsidR="00221FD1" w:rsidRPr="00AA2803" w:rsidRDefault="00221FD1" w:rsidP="00221FD1">
      <w:pPr>
        <w:pStyle w:val="4"/>
      </w:pPr>
      <w:bookmarkStart w:id="44" w:name="_Toc435450815"/>
      <w:r w:rsidRPr="00AA2803">
        <w:rPr>
          <w:rFonts w:hint="eastAsia"/>
        </w:rPr>
        <w:t>站点基本信息（</w:t>
      </w:r>
      <w:r w:rsidRPr="00AA2803">
        <w:rPr>
          <w:rFonts w:hint="eastAsia"/>
        </w:rPr>
        <w:t>INF_</w:t>
      </w:r>
      <w:r w:rsidRPr="00AA2803">
        <w:t>AGENCY</w:t>
      </w:r>
      <w:r w:rsidRPr="00AA2803">
        <w:rPr>
          <w:rFonts w:hint="eastAsia"/>
        </w:rPr>
        <w:t>S</w:t>
      </w:r>
      <w:r w:rsidRPr="00AA2803">
        <w:rPr>
          <w:rFonts w:hint="eastAsia"/>
        </w:rPr>
        <w:t>）</w:t>
      </w:r>
      <w:bookmarkEnd w:id="44"/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91"/>
        <w:gridCol w:w="142"/>
        <w:gridCol w:w="698"/>
        <w:gridCol w:w="790"/>
        <w:gridCol w:w="1348"/>
        <w:gridCol w:w="133"/>
        <w:gridCol w:w="6"/>
        <w:gridCol w:w="1984"/>
        <w:gridCol w:w="145"/>
        <w:gridCol w:w="983"/>
        <w:gridCol w:w="288"/>
        <w:gridCol w:w="562"/>
        <w:gridCol w:w="145"/>
        <w:gridCol w:w="564"/>
        <w:gridCol w:w="1568"/>
      </w:tblGrid>
      <w:tr w:rsidR="00AA2803" w:rsidRPr="00AA2803" w14:paraId="621C5537" w14:textId="77777777" w:rsidTr="00D71D16">
        <w:tc>
          <w:tcPr>
            <w:tcW w:w="1231" w:type="dxa"/>
            <w:gridSpan w:val="3"/>
            <w:shd w:val="clear" w:color="auto" w:fill="C0C0C0"/>
          </w:tcPr>
          <w:p w14:paraId="56251B7C" w14:textId="77777777" w:rsidR="00221FD1" w:rsidRPr="00AA2803" w:rsidRDefault="00221FD1" w:rsidP="00221FD1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汉字注解</w:t>
            </w:r>
          </w:p>
        </w:tc>
        <w:tc>
          <w:tcPr>
            <w:tcW w:w="4406" w:type="dxa"/>
            <w:gridSpan w:val="6"/>
            <w:shd w:val="clear" w:color="auto" w:fill="auto"/>
          </w:tcPr>
          <w:p w14:paraId="689C484C" w14:textId="77777777" w:rsidR="00221FD1" w:rsidRPr="00AA2803" w:rsidRDefault="00221FD1" w:rsidP="00221FD1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站点基本信息</w:t>
            </w:r>
          </w:p>
        </w:tc>
        <w:tc>
          <w:tcPr>
            <w:tcW w:w="1271" w:type="dxa"/>
            <w:gridSpan w:val="2"/>
            <w:shd w:val="clear" w:color="auto" w:fill="C0C0C0"/>
          </w:tcPr>
          <w:p w14:paraId="4E8E8D29" w14:textId="77777777" w:rsidR="00221FD1" w:rsidRPr="00AA2803" w:rsidRDefault="00221FD1" w:rsidP="00221FD1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表名</w:t>
            </w:r>
          </w:p>
        </w:tc>
        <w:tc>
          <w:tcPr>
            <w:tcW w:w="2839" w:type="dxa"/>
            <w:gridSpan w:val="4"/>
            <w:shd w:val="clear" w:color="auto" w:fill="auto"/>
          </w:tcPr>
          <w:p w14:paraId="4DCA39E8" w14:textId="77777777" w:rsidR="00221FD1" w:rsidRPr="00AA2803" w:rsidRDefault="00221FD1" w:rsidP="00221FD1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INF_</w:t>
            </w:r>
            <w:r w:rsidRPr="00AA2803">
              <w:rPr>
                <w:rFonts w:ascii="新宋体" w:eastAsia="新宋体" w:hAnsi="新宋体"/>
                <w:b/>
                <w:sz w:val="24"/>
                <w:szCs w:val="22"/>
              </w:rPr>
              <w:t>AGENCY</w:t>
            </w: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S</w:t>
            </w:r>
          </w:p>
        </w:tc>
      </w:tr>
      <w:tr w:rsidR="00AA2803" w:rsidRPr="00AA2803" w14:paraId="6A0DA15D" w14:textId="77777777" w:rsidTr="00D71D16">
        <w:tc>
          <w:tcPr>
            <w:tcW w:w="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horzCross" w:color="auto" w:fill="C0C0C0"/>
          </w:tcPr>
          <w:p w14:paraId="73FE1A4F" w14:textId="77777777" w:rsidR="00221FD1" w:rsidRPr="00AA2803" w:rsidRDefault="00221FD1" w:rsidP="00D71D16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</w:p>
        </w:tc>
        <w:tc>
          <w:tcPr>
            <w:tcW w:w="2978" w:type="dxa"/>
            <w:gridSpan w:val="4"/>
            <w:tcBorders>
              <w:left w:val="single" w:sz="4" w:space="0" w:color="auto"/>
            </w:tcBorders>
            <w:shd w:val="clear" w:color="auto" w:fill="C0C0C0"/>
          </w:tcPr>
          <w:p w14:paraId="76444826" w14:textId="77777777" w:rsidR="00221FD1" w:rsidRPr="00AA2803" w:rsidRDefault="00221FD1" w:rsidP="00D71D16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字段名称</w:t>
            </w:r>
          </w:p>
        </w:tc>
        <w:tc>
          <w:tcPr>
            <w:tcW w:w="2268" w:type="dxa"/>
            <w:gridSpan w:val="4"/>
            <w:shd w:val="clear" w:color="auto" w:fill="C0C0C0"/>
          </w:tcPr>
          <w:p w14:paraId="3490D8F6" w14:textId="77777777" w:rsidR="00221FD1" w:rsidRPr="00AA2803" w:rsidRDefault="00221FD1" w:rsidP="00D71D16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字段命名</w:t>
            </w:r>
          </w:p>
        </w:tc>
        <w:tc>
          <w:tcPr>
            <w:tcW w:w="1833" w:type="dxa"/>
            <w:gridSpan w:val="3"/>
            <w:shd w:val="clear" w:color="auto" w:fill="C0C0C0"/>
          </w:tcPr>
          <w:p w14:paraId="33E01249" w14:textId="77777777" w:rsidR="00221FD1" w:rsidRPr="00AA2803" w:rsidRDefault="00221FD1" w:rsidP="00D71D16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类型</w:t>
            </w:r>
          </w:p>
        </w:tc>
        <w:tc>
          <w:tcPr>
            <w:tcW w:w="709" w:type="dxa"/>
            <w:gridSpan w:val="2"/>
            <w:shd w:val="clear" w:color="auto" w:fill="C0C0C0"/>
          </w:tcPr>
          <w:p w14:paraId="362A47D9" w14:textId="77777777" w:rsidR="00221FD1" w:rsidRPr="00AA2803" w:rsidRDefault="00221FD1" w:rsidP="00D71D16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非空</w:t>
            </w:r>
          </w:p>
        </w:tc>
        <w:tc>
          <w:tcPr>
            <w:tcW w:w="1568" w:type="dxa"/>
            <w:shd w:val="clear" w:color="auto" w:fill="C0C0C0"/>
          </w:tcPr>
          <w:p w14:paraId="0F1314B2" w14:textId="77777777" w:rsidR="00221FD1" w:rsidRPr="00AA2803" w:rsidRDefault="00221FD1" w:rsidP="00D71D16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默认</w:t>
            </w:r>
          </w:p>
        </w:tc>
      </w:tr>
      <w:tr w:rsidR="00AA2803" w:rsidRPr="00AA2803" w14:paraId="3F71C234" w14:textId="77777777" w:rsidTr="00D71D16">
        <w:tc>
          <w:tcPr>
            <w:tcW w:w="391" w:type="dxa"/>
            <w:tcBorders>
              <w:top w:val="single" w:sz="4" w:space="0" w:color="auto"/>
            </w:tcBorders>
          </w:tcPr>
          <w:p w14:paraId="27F46F89" w14:textId="77777777" w:rsidR="00D71D16" w:rsidRPr="00AA2803" w:rsidRDefault="00D71D16" w:rsidP="006164CE">
            <w:pPr>
              <w:pStyle w:val="af"/>
              <w:numPr>
                <w:ilvl w:val="0"/>
                <w:numId w:val="49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978" w:type="dxa"/>
            <w:gridSpan w:val="4"/>
          </w:tcPr>
          <w:p w14:paraId="6767B32F" w14:textId="77777777" w:rsidR="00D71D16" w:rsidRPr="00AA2803" w:rsidRDefault="00D71D16" w:rsidP="00D71D1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销售站编码（4位区域编码+</w:t>
            </w:r>
            <w:r w:rsidRPr="00AA2803">
              <w:rPr>
                <w:rFonts w:ascii="新宋体" w:eastAsia="新宋体" w:hAnsi="新宋体"/>
                <w:szCs w:val="22"/>
              </w:rPr>
              <w:t>4位顺序号</w:t>
            </w:r>
            <w:r w:rsidRPr="00AA2803">
              <w:rPr>
                <w:rFonts w:ascii="新宋体" w:eastAsia="新宋体" w:hAnsi="新宋体" w:hint="eastAsia"/>
                <w:szCs w:val="22"/>
              </w:rPr>
              <w:t>）</w:t>
            </w:r>
          </w:p>
        </w:tc>
        <w:tc>
          <w:tcPr>
            <w:tcW w:w="2268" w:type="dxa"/>
            <w:gridSpan w:val="4"/>
          </w:tcPr>
          <w:p w14:paraId="1051F8CE" w14:textId="77777777" w:rsidR="00D71D16" w:rsidRPr="00AA2803" w:rsidRDefault="00D71D16" w:rsidP="00D71D1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AGENCY_CODE</w:t>
            </w:r>
          </w:p>
        </w:tc>
        <w:tc>
          <w:tcPr>
            <w:tcW w:w="1833" w:type="dxa"/>
            <w:gridSpan w:val="3"/>
          </w:tcPr>
          <w:p w14:paraId="33C2AB70" w14:textId="77777777" w:rsidR="00D71D16" w:rsidRPr="00AA2803" w:rsidRDefault="00D71D16" w:rsidP="00D71D1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CHAR(8)</w:t>
            </w:r>
          </w:p>
        </w:tc>
        <w:tc>
          <w:tcPr>
            <w:tcW w:w="709" w:type="dxa"/>
            <w:gridSpan w:val="2"/>
          </w:tcPr>
          <w:p w14:paraId="4E37AECB" w14:textId="77777777" w:rsidR="00D71D16" w:rsidRPr="00AA2803" w:rsidRDefault="00D71D16" w:rsidP="00D71D1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49398A0C" w14:textId="77777777" w:rsidR="00D71D16" w:rsidRPr="00AA2803" w:rsidRDefault="00D71D16" w:rsidP="00D71D1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B974B5" w:rsidRPr="00AA2803" w14:paraId="7AA74CBD" w14:textId="77777777" w:rsidTr="00D71D16">
        <w:tc>
          <w:tcPr>
            <w:tcW w:w="391" w:type="dxa"/>
            <w:tcBorders>
              <w:top w:val="single" w:sz="4" w:space="0" w:color="auto"/>
            </w:tcBorders>
          </w:tcPr>
          <w:p w14:paraId="0A34288D" w14:textId="77777777" w:rsidR="00B974B5" w:rsidRPr="00AA2803" w:rsidRDefault="00B974B5" w:rsidP="006164CE">
            <w:pPr>
              <w:pStyle w:val="af"/>
              <w:numPr>
                <w:ilvl w:val="0"/>
                <w:numId w:val="49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978" w:type="dxa"/>
            <w:gridSpan w:val="4"/>
          </w:tcPr>
          <w:p w14:paraId="0E044CAB" w14:textId="77777777" w:rsidR="00B974B5" w:rsidRPr="00AA2803" w:rsidRDefault="00B974B5" w:rsidP="00B974B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销售站名称</w:t>
            </w:r>
          </w:p>
        </w:tc>
        <w:tc>
          <w:tcPr>
            <w:tcW w:w="2268" w:type="dxa"/>
            <w:gridSpan w:val="4"/>
          </w:tcPr>
          <w:p w14:paraId="55FDEC60" w14:textId="77777777" w:rsidR="00B974B5" w:rsidRPr="00AA2803" w:rsidRDefault="00B974B5" w:rsidP="00B974B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AGENCY_NAME</w:t>
            </w:r>
          </w:p>
        </w:tc>
        <w:tc>
          <w:tcPr>
            <w:tcW w:w="1833" w:type="dxa"/>
            <w:gridSpan w:val="3"/>
          </w:tcPr>
          <w:p w14:paraId="0961F7D2" w14:textId="77777777" w:rsidR="00B974B5" w:rsidRPr="00AA2803" w:rsidRDefault="00B974B5" w:rsidP="00B974B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VARCHAR2(1000)</w:t>
            </w:r>
          </w:p>
        </w:tc>
        <w:tc>
          <w:tcPr>
            <w:tcW w:w="709" w:type="dxa"/>
            <w:gridSpan w:val="2"/>
          </w:tcPr>
          <w:p w14:paraId="0E6CD7B5" w14:textId="77777777" w:rsidR="00B974B5" w:rsidRPr="00AA2803" w:rsidRDefault="00B974B5" w:rsidP="00B974B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009BF8E0" w14:textId="77777777" w:rsidR="00B974B5" w:rsidRPr="00AA2803" w:rsidRDefault="00B974B5" w:rsidP="00B974B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B974B5" w:rsidRPr="00AA2803" w14:paraId="38B330B1" w14:textId="77777777" w:rsidTr="00D71D16">
        <w:tc>
          <w:tcPr>
            <w:tcW w:w="391" w:type="dxa"/>
            <w:tcBorders>
              <w:top w:val="single" w:sz="4" w:space="0" w:color="auto"/>
            </w:tcBorders>
          </w:tcPr>
          <w:p w14:paraId="7F37E4AB" w14:textId="77777777" w:rsidR="00B974B5" w:rsidRPr="00AA2803" w:rsidRDefault="00B974B5" w:rsidP="006164CE">
            <w:pPr>
              <w:pStyle w:val="af"/>
              <w:numPr>
                <w:ilvl w:val="0"/>
                <w:numId w:val="49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978" w:type="dxa"/>
            <w:gridSpan w:val="4"/>
          </w:tcPr>
          <w:p w14:paraId="1E4C8329" w14:textId="77777777" w:rsidR="00B974B5" w:rsidRPr="00AA2803" w:rsidRDefault="00B974B5" w:rsidP="00B974B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店面类型ID</w:t>
            </w:r>
          </w:p>
        </w:tc>
        <w:tc>
          <w:tcPr>
            <w:tcW w:w="2268" w:type="dxa"/>
            <w:gridSpan w:val="4"/>
          </w:tcPr>
          <w:p w14:paraId="78508C4A" w14:textId="77777777" w:rsidR="00B974B5" w:rsidRPr="00AA2803" w:rsidRDefault="00B974B5" w:rsidP="00B974B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STORETYPE</w:t>
            </w:r>
            <w:r w:rsidRPr="00AA2803">
              <w:rPr>
                <w:rFonts w:ascii="新宋体" w:eastAsia="新宋体" w:hAnsi="新宋体" w:hint="eastAsia"/>
                <w:szCs w:val="22"/>
              </w:rPr>
              <w:t>_ID</w:t>
            </w:r>
          </w:p>
        </w:tc>
        <w:tc>
          <w:tcPr>
            <w:tcW w:w="1833" w:type="dxa"/>
            <w:gridSpan w:val="3"/>
          </w:tcPr>
          <w:p w14:paraId="4522EF44" w14:textId="77777777" w:rsidR="00B974B5" w:rsidRPr="00AA2803" w:rsidRDefault="00B974B5" w:rsidP="00B974B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NUMBER(2)</w:t>
            </w:r>
          </w:p>
        </w:tc>
        <w:tc>
          <w:tcPr>
            <w:tcW w:w="709" w:type="dxa"/>
            <w:gridSpan w:val="2"/>
          </w:tcPr>
          <w:p w14:paraId="6841CB42" w14:textId="77777777" w:rsidR="00B974B5" w:rsidRPr="00AA2803" w:rsidRDefault="00B974B5" w:rsidP="00B974B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3F1F8EB9" w14:textId="77777777" w:rsidR="00B974B5" w:rsidRPr="00AA2803" w:rsidRDefault="00B974B5" w:rsidP="00B974B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B974B5" w:rsidRPr="00AA2803" w14:paraId="2B2A85B2" w14:textId="77777777" w:rsidTr="00D71D16">
        <w:tc>
          <w:tcPr>
            <w:tcW w:w="391" w:type="dxa"/>
            <w:tcBorders>
              <w:top w:val="single" w:sz="4" w:space="0" w:color="auto"/>
            </w:tcBorders>
          </w:tcPr>
          <w:p w14:paraId="4D5FB5D7" w14:textId="77777777" w:rsidR="00B974B5" w:rsidRPr="00AA2803" w:rsidRDefault="00B974B5" w:rsidP="006164CE">
            <w:pPr>
              <w:pStyle w:val="af"/>
              <w:numPr>
                <w:ilvl w:val="0"/>
                <w:numId w:val="49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978" w:type="dxa"/>
            <w:gridSpan w:val="4"/>
          </w:tcPr>
          <w:p w14:paraId="6BCFD424" w14:textId="77777777" w:rsidR="00B974B5" w:rsidRPr="00AA2803" w:rsidRDefault="00B974B5" w:rsidP="00B974B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销售站状态（1=可用；2=已禁用；3=已清退）</w:t>
            </w:r>
          </w:p>
        </w:tc>
        <w:tc>
          <w:tcPr>
            <w:tcW w:w="2268" w:type="dxa"/>
            <w:gridSpan w:val="4"/>
          </w:tcPr>
          <w:p w14:paraId="1F0A5D85" w14:textId="77777777" w:rsidR="00B974B5" w:rsidRPr="00AA2803" w:rsidRDefault="00B974B5" w:rsidP="00B974B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STATUS</w:t>
            </w:r>
          </w:p>
        </w:tc>
        <w:tc>
          <w:tcPr>
            <w:tcW w:w="1833" w:type="dxa"/>
            <w:gridSpan w:val="3"/>
          </w:tcPr>
          <w:p w14:paraId="6BB27548" w14:textId="77777777" w:rsidR="00B974B5" w:rsidRPr="00AA2803" w:rsidRDefault="00B974B5" w:rsidP="00B974B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NUMBER(1)</w:t>
            </w:r>
          </w:p>
        </w:tc>
        <w:tc>
          <w:tcPr>
            <w:tcW w:w="709" w:type="dxa"/>
            <w:gridSpan w:val="2"/>
          </w:tcPr>
          <w:p w14:paraId="384A2D50" w14:textId="77777777" w:rsidR="00B974B5" w:rsidRPr="00AA2803" w:rsidRDefault="00B974B5" w:rsidP="00B974B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10B92E1B" w14:textId="77777777" w:rsidR="00B974B5" w:rsidRPr="00AA2803" w:rsidRDefault="00B974B5" w:rsidP="00B974B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B974B5" w:rsidRPr="00AA2803" w14:paraId="0A86418F" w14:textId="77777777" w:rsidTr="00D71D16">
        <w:tc>
          <w:tcPr>
            <w:tcW w:w="391" w:type="dxa"/>
            <w:tcBorders>
              <w:top w:val="single" w:sz="4" w:space="0" w:color="auto"/>
            </w:tcBorders>
          </w:tcPr>
          <w:p w14:paraId="1957C6DF" w14:textId="77777777" w:rsidR="00B974B5" w:rsidRPr="00AA2803" w:rsidRDefault="00B974B5" w:rsidP="006164CE">
            <w:pPr>
              <w:pStyle w:val="af"/>
              <w:numPr>
                <w:ilvl w:val="0"/>
                <w:numId w:val="49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978" w:type="dxa"/>
            <w:gridSpan w:val="4"/>
          </w:tcPr>
          <w:p w14:paraId="57751E3F" w14:textId="77777777" w:rsidR="00B974B5" w:rsidRPr="00AA2803" w:rsidRDefault="00B974B5" w:rsidP="00B974B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销售站类型（1=传统终端(预付费)；2=受信终端(后付费)；3=无纸化；4</w:t>
            </w:r>
            <w:r w:rsidRPr="00AA2803">
              <w:rPr>
                <w:rFonts w:ascii="新宋体" w:eastAsia="新宋体" w:hAnsi="新宋体"/>
                <w:szCs w:val="22"/>
              </w:rPr>
              <w:t>=中心销售站</w:t>
            </w:r>
            <w:r w:rsidRPr="00AA2803">
              <w:rPr>
                <w:rFonts w:ascii="新宋体" w:eastAsia="新宋体" w:hAnsi="新宋体" w:hint="eastAsia"/>
                <w:szCs w:val="22"/>
              </w:rPr>
              <w:t>）</w:t>
            </w:r>
          </w:p>
        </w:tc>
        <w:tc>
          <w:tcPr>
            <w:tcW w:w="2268" w:type="dxa"/>
            <w:gridSpan w:val="4"/>
          </w:tcPr>
          <w:p w14:paraId="43162A6F" w14:textId="77777777" w:rsidR="00B974B5" w:rsidRPr="00AA2803" w:rsidRDefault="00B974B5" w:rsidP="00B974B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AGENCY_TYPE</w:t>
            </w:r>
          </w:p>
        </w:tc>
        <w:tc>
          <w:tcPr>
            <w:tcW w:w="1833" w:type="dxa"/>
            <w:gridSpan w:val="3"/>
          </w:tcPr>
          <w:p w14:paraId="4466AC1B" w14:textId="77777777" w:rsidR="00B974B5" w:rsidRPr="00AA2803" w:rsidRDefault="00B974B5" w:rsidP="00B974B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NUMBER(1)</w:t>
            </w:r>
          </w:p>
        </w:tc>
        <w:tc>
          <w:tcPr>
            <w:tcW w:w="709" w:type="dxa"/>
            <w:gridSpan w:val="2"/>
          </w:tcPr>
          <w:p w14:paraId="31E56219" w14:textId="77777777" w:rsidR="00B974B5" w:rsidRPr="00AA2803" w:rsidRDefault="00B974B5" w:rsidP="00B974B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47F12E33" w14:textId="77777777" w:rsidR="00B974B5" w:rsidRPr="00AA2803" w:rsidRDefault="00B974B5" w:rsidP="00B974B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1</w:t>
            </w:r>
          </w:p>
        </w:tc>
      </w:tr>
      <w:tr w:rsidR="00B974B5" w:rsidRPr="00AA2803" w14:paraId="78E25D94" w14:textId="77777777" w:rsidTr="00D71D16">
        <w:tc>
          <w:tcPr>
            <w:tcW w:w="391" w:type="dxa"/>
            <w:tcBorders>
              <w:top w:val="single" w:sz="4" w:space="0" w:color="auto"/>
            </w:tcBorders>
          </w:tcPr>
          <w:p w14:paraId="5B8DB50F" w14:textId="77777777" w:rsidR="00B974B5" w:rsidRPr="00AA2803" w:rsidRDefault="00B974B5" w:rsidP="006164CE">
            <w:pPr>
              <w:pStyle w:val="af"/>
              <w:numPr>
                <w:ilvl w:val="0"/>
                <w:numId w:val="49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978" w:type="dxa"/>
            <w:gridSpan w:val="4"/>
          </w:tcPr>
          <w:p w14:paraId="6667DD6F" w14:textId="77777777" w:rsidR="00B974B5" w:rsidRPr="00AA2803" w:rsidRDefault="00B974B5" w:rsidP="00B974B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银行ID</w:t>
            </w:r>
          </w:p>
        </w:tc>
        <w:tc>
          <w:tcPr>
            <w:tcW w:w="2268" w:type="dxa"/>
            <w:gridSpan w:val="4"/>
          </w:tcPr>
          <w:p w14:paraId="39A6D520" w14:textId="77777777" w:rsidR="00B974B5" w:rsidRPr="00AA2803" w:rsidRDefault="00B974B5" w:rsidP="00B974B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BANK_ID</w:t>
            </w:r>
          </w:p>
        </w:tc>
        <w:tc>
          <w:tcPr>
            <w:tcW w:w="1833" w:type="dxa"/>
            <w:gridSpan w:val="3"/>
          </w:tcPr>
          <w:p w14:paraId="504AF262" w14:textId="77777777" w:rsidR="00B974B5" w:rsidRPr="00AA2803" w:rsidRDefault="00B974B5" w:rsidP="00B974B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NUMBER(4)</w:t>
            </w:r>
          </w:p>
        </w:tc>
        <w:tc>
          <w:tcPr>
            <w:tcW w:w="709" w:type="dxa"/>
            <w:gridSpan w:val="2"/>
          </w:tcPr>
          <w:p w14:paraId="6641778F" w14:textId="77777777" w:rsidR="00B974B5" w:rsidRPr="00AA2803" w:rsidRDefault="00B974B5" w:rsidP="00B974B5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1568" w:type="dxa"/>
          </w:tcPr>
          <w:p w14:paraId="7894A09B" w14:textId="77777777" w:rsidR="00B974B5" w:rsidRPr="00AA2803" w:rsidRDefault="00B974B5" w:rsidP="00B974B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B974B5" w:rsidRPr="00AA2803" w14:paraId="28D8FBE8" w14:textId="77777777" w:rsidTr="00D71D16">
        <w:tc>
          <w:tcPr>
            <w:tcW w:w="391" w:type="dxa"/>
            <w:tcBorders>
              <w:top w:val="single" w:sz="4" w:space="0" w:color="auto"/>
            </w:tcBorders>
          </w:tcPr>
          <w:p w14:paraId="1F2CFFF6" w14:textId="77777777" w:rsidR="00B974B5" w:rsidRPr="00AA2803" w:rsidRDefault="00B974B5" w:rsidP="006164CE">
            <w:pPr>
              <w:pStyle w:val="af"/>
              <w:numPr>
                <w:ilvl w:val="0"/>
                <w:numId w:val="49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978" w:type="dxa"/>
            <w:gridSpan w:val="4"/>
          </w:tcPr>
          <w:p w14:paraId="1C644A53" w14:textId="77777777" w:rsidR="00B974B5" w:rsidRPr="00AA2803" w:rsidRDefault="00B974B5" w:rsidP="00B974B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银行账号</w:t>
            </w:r>
          </w:p>
        </w:tc>
        <w:tc>
          <w:tcPr>
            <w:tcW w:w="2268" w:type="dxa"/>
            <w:gridSpan w:val="4"/>
          </w:tcPr>
          <w:p w14:paraId="4E841058" w14:textId="77777777" w:rsidR="00B974B5" w:rsidRPr="00AA2803" w:rsidRDefault="00B974B5" w:rsidP="00B974B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BANK_ACCOUNT</w:t>
            </w:r>
          </w:p>
        </w:tc>
        <w:tc>
          <w:tcPr>
            <w:tcW w:w="1833" w:type="dxa"/>
            <w:gridSpan w:val="3"/>
          </w:tcPr>
          <w:p w14:paraId="3B73D0AB" w14:textId="77777777" w:rsidR="00B974B5" w:rsidRPr="00AA2803" w:rsidRDefault="00B974B5" w:rsidP="00B974B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VARCHAR2(</w:t>
            </w:r>
            <w:r w:rsidRPr="00AA2803">
              <w:rPr>
                <w:rFonts w:ascii="新宋体" w:eastAsia="新宋体" w:hAnsi="新宋体" w:hint="eastAsia"/>
                <w:szCs w:val="22"/>
              </w:rPr>
              <w:t>32</w:t>
            </w:r>
            <w:r w:rsidRPr="00AA2803">
              <w:rPr>
                <w:rFonts w:ascii="新宋体" w:eastAsia="新宋体" w:hAnsi="新宋体"/>
                <w:szCs w:val="22"/>
              </w:rPr>
              <w:t>)</w:t>
            </w:r>
          </w:p>
        </w:tc>
        <w:tc>
          <w:tcPr>
            <w:tcW w:w="709" w:type="dxa"/>
            <w:gridSpan w:val="2"/>
          </w:tcPr>
          <w:p w14:paraId="6518FBA6" w14:textId="77777777" w:rsidR="00B974B5" w:rsidRPr="00AA2803" w:rsidRDefault="00B974B5" w:rsidP="00B974B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68" w:type="dxa"/>
          </w:tcPr>
          <w:p w14:paraId="0A7AECBE" w14:textId="77777777" w:rsidR="00B974B5" w:rsidRPr="00AA2803" w:rsidRDefault="00B974B5" w:rsidP="00B974B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B974B5" w:rsidRPr="00AA2803" w14:paraId="5456B2FD" w14:textId="77777777" w:rsidTr="00D71D16">
        <w:tc>
          <w:tcPr>
            <w:tcW w:w="391" w:type="dxa"/>
            <w:tcBorders>
              <w:top w:val="single" w:sz="4" w:space="0" w:color="auto"/>
            </w:tcBorders>
          </w:tcPr>
          <w:p w14:paraId="2744C6AE" w14:textId="77777777" w:rsidR="00B974B5" w:rsidRPr="00AA2803" w:rsidRDefault="00B974B5" w:rsidP="006164CE">
            <w:pPr>
              <w:pStyle w:val="af"/>
              <w:numPr>
                <w:ilvl w:val="0"/>
                <w:numId w:val="49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978" w:type="dxa"/>
            <w:gridSpan w:val="4"/>
          </w:tcPr>
          <w:p w14:paraId="1486BB0F" w14:textId="77777777" w:rsidR="00B974B5" w:rsidRPr="00AA2803" w:rsidRDefault="00B974B5" w:rsidP="00B974B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销售站电话</w:t>
            </w:r>
          </w:p>
        </w:tc>
        <w:tc>
          <w:tcPr>
            <w:tcW w:w="2268" w:type="dxa"/>
            <w:gridSpan w:val="4"/>
          </w:tcPr>
          <w:p w14:paraId="0FC2EA9F" w14:textId="77777777" w:rsidR="00B974B5" w:rsidRPr="00AA2803" w:rsidRDefault="00B974B5" w:rsidP="00B974B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TELEPHONE</w:t>
            </w:r>
          </w:p>
        </w:tc>
        <w:tc>
          <w:tcPr>
            <w:tcW w:w="1833" w:type="dxa"/>
            <w:gridSpan w:val="3"/>
          </w:tcPr>
          <w:p w14:paraId="43AF83C5" w14:textId="77777777" w:rsidR="00B974B5" w:rsidRPr="00AA2803" w:rsidRDefault="00B974B5" w:rsidP="00B974B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VARCHAR2(100)</w:t>
            </w:r>
          </w:p>
        </w:tc>
        <w:tc>
          <w:tcPr>
            <w:tcW w:w="709" w:type="dxa"/>
            <w:gridSpan w:val="2"/>
          </w:tcPr>
          <w:p w14:paraId="3F5EE446" w14:textId="77777777" w:rsidR="00B974B5" w:rsidRPr="00AA2803" w:rsidRDefault="00B974B5" w:rsidP="00B974B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68" w:type="dxa"/>
          </w:tcPr>
          <w:p w14:paraId="366824C0" w14:textId="77777777" w:rsidR="00B974B5" w:rsidRPr="00AA2803" w:rsidRDefault="00B974B5" w:rsidP="00B974B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B974B5" w:rsidRPr="00AA2803" w14:paraId="287B1A69" w14:textId="77777777" w:rsidTr="00D71D16">
        <w:tc>
          <w:tcPr>
            <w:tcW w:w="391" w:type="dxa"/>
            <w:tcBorders>
              <w:top w:val="single" w:sz="4" w:space="0" w:color="auto"/>
            </w:tcBorders>
          </w:tcPr>
          <w:p w14:paraId="1D1D7A90" w14:textId="77777777" w:rsidR="00B974B5" w:rsidRPr="00AA2803" w:rsidRDefault="00B974B5" w:rsidP="006164CE">
            <w:pPr>
              <w:pStyle w:val="af"/>
              <w:numPr>
                <w:ilvl w:val="0"/>
                <w:numId w:val="49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978" w:type="dxa"/>
            <w:gridSpan w:val="4"/>
          </w:tcPr>
          <w:p w14:paraId="0EF3BA4F" w14:textId="77777777" w:rsidR="00B974B5" w:rsidRPr="00AA2803" w:rsidRDefault="00B974B5" w:rsidP="00B974B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销售站联系人</w:t>
            </w:r>
          </w:p>
        </w:tc>
        <w:tc>
          <w:tcPr>
            <w:tcW w:w="2268" w:type="dxa"/>
            <w:gridSpan w:val="4"/>
          </w:tcPr>
          <w:p w14:paraId="373F33EE" w14:textId="77777777" w:rsidR="00B974B5" w:rsidRPr="00AA2803" w:rsidRDefault="00B974B5" w:rsidP="00B974B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CONTACT_PERSON</w:t>
            </w:r>
          </w:p>
        </w:tc>
        <w:tc>
          <w:tcPr>
            <w:tcW w:w="1833" w:type="dxa"/>
            <w:gridSpan w:val="3"/>
          </w:tcPr>
          <w:p w14:paraId="0EB7F307" w14:textId="77777777" w:rsidR="00B974B5" w:rsidRPr="00AA2803" w:rsidRDefault="00B974B5" w:rsidP="00B974B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VARCHAR2(500)</w:t>
            </w:r>
          </w:p>
        </w:tc>
        <w:tc>
          <w:tcPr>
            <w:tcW w:w="709" w:type="dxa"/>
            <w:gridSpan w:val="2"/>
          </w:tcPr>
          <w:p w14:paraId="41F3048C" w14:textId="77777777" w:rsidR="00B974B5" w:rsidRPr="00AA2803" w:rsidRDefault="00B974B5" w:rsidP="00B974B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68" w:type="dxa"/>
          </w:tcPr>
          <w:p w14:paraId="230240C2" w14:textId="77777777" w:rsidR="00B974B5" w:rsidRPr="00AA2803" w:rsidRDefault="00B974B5" w:rsidP="00B974B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B974B5" w:rsidRPr="00AA2803" w14:paraId="3C955E6E" w14:textId="77777777" w:rsidTr="00D71D16">
        <w:tc>
          <w:tcPr>
            <w:tcW w:w="391" w:type="dxa"/>
            <w:tcBorders>
              <w:top w:val="single" w:sz="4" w:space="0" w:color="auto"/>
            </w:tcBorders>
          </w:tcPr>
          <w:p w14:paraId="15B0F002" w14:textId="77777777" w:rsidR="00B974B5" w:rsidRPr="00AA2803" w:rsidRDefault="00B974B5" w:rsidP="006164CE">
            <w:pPr>
              <w:pStyle w:val="af"/>
              <w:numPr>
                <w:ilvl w:val="0"/>
                <w:numId w:val="49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978" w:type="dxa"/>
            <w:gridSpan w:val="4"/>
          </w:tcPr>
          <w:p w14:paraId="3FF4499A" w14:textId="77777777" w:rsidR="00B974B5" w:rsidRPr="00AA2803" w:rsidRDefault="00B974B5" w:rsidP="00B974B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销售站地址</w:t>
            </w:r>
          </w:p>
        </w:tc>
        <w:tc>
          <w:tcPr>
            <w:tcW w:w="2268" w:type="dxa"/>
            <w:gridSpan w:val="4"/>
          </w:tcPr>
          <w:p w14:paraId="19B880B9" w14:textId="77777777" w:rsidR="00B974B5" w:rsidRPr="00AA2803" w:rsidRDefault="00B974B5" w:rsidP="00B974B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ADDRESS</w:t>
            </w:r>
          </w:p>
        </w:tc>
        <w:tc>
          <w:tcPr>
            <w:tcW w:w="1833" w:type="dxa"/>
            <w:gridSpan w:val="3"/>
          </w:tcPr>
          <w:p w14:paraId="562F02A3" w14:textId="77777777" w:rsidR="00B974B5" w:rsidRPr="00AA2803" w:rsidRDefault="00B974B5" w:rsidP="00B974B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VARCHAR2(4000)</w:t>
            </w:r>
          </w:p>
        </w:tc>
        <w:tc>
          <w:tcPr>
            <w:tcW w:w="709" w:type="dxa"/>
            <w:gridSpan w:val="2"/>
          </w:tcPr>
          <w:p w14:paraId="6485015A" w14:textId="77777777" w:rsidR="00B974B5" w:rsidRPr="00AA2803" w:rsidRDefault="00B974B5" w:rsidP="00B974B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68" w:type="dxa"/>
          </w:tcPr>
          <w:p w14:paraId="5D91C73D" w14:textId="77777777" w:rsidR="00B974B5" w:rsidRPr="00AA2803" w:rsidRDefault="00B974B5" w:rsidP="00B974B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B974B5" w:rsidRPr="00AA2803" w14:paraId="41614195" w14:textId="77777777" w:rsidTr="00D71D16">
        <w:tc>
          <w:tcPr>
            <w:tcW w:w="391" w:type="dxa"/>
            <w:tcBorders>
              <w:top w:val="single" w:sz="4" w:space="0" w:color="auto"/>
            </w:tcBorders>
          </w:tcPr>
          <w:p w14:paraId="495471AF" w14:textId="77777777" w:rsidR="00B974B5" w:rsidRPr="00AA2803" w:rsidRDefault="00B974B5" w:rsidP="006164CE">
            <w:pPr>
              <w:pStyle w:val="af"/>
              <w:numPr>
                <w:ilvl w:val="0"/>
                <w:numId w:val="49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978" w:type="dxa"/>
            <w:gridSpan w:val="4"/>
          </w:tcPr>
          <w:p w14:paraId="479A2A9A" w14:textId="77777777" w:rsidR="00B974B5" w:rsidRPr="00AA2803" w:rsidRDefault="00B974B5" w:rsidP="00B974B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销售站添加时间</w:t>
            </w:r>
          </w:p>
        </w:tc>
        <w:tc>
          <w:tcPr>
            <w:tcW w:w="2268" w:type="dxa"/>
            <w:gridSpan w:val="4"/>
          </w:tcPr>
          <w:p w14:paraId="00614298" w14:textId="77777777" w:rsidR="00B974B5" w:rsidRPr="00AA2803" w:rsidRDefault="00B974B5" w:rsidP="00B974B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AGENCY_ADD_TIME</w:t>
            </w:r>
          </w:p>
        </w:tc>
        <w:tc>
          <w:tcPr>
            <w:tcW w:w="1833" w:type="dxa"/>
            <w:gridSpan w:val="3"/>
          </w:tcPr>
          <w:p w14:paraId="2E44833B" w14:textId="77777777" w:rsidR="00B974B5" w:rsidRPr="00AA2803" w:rsidRDefault="00B974B5" w:rsidP="00B974B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DATE</w:t>
            </w:r>
          </w:p>
        </w:tc>
        <w:tc>
          <w:tcPr>
            <w:tcW w:w="709" w:type="dxa"/>
            <w:gridSpan w:val="2"/>
          </w:tcPr>
          <w:p w14:paraId="156B4940" w14:textId="77777777" w:rsidR="00B974B5" w:rsidRPr="00AA2803" w:rsidRDefault="00B974B5" w:rsidP="00B974B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4FE5E3CE" w14:textId="77777777" w:rsidR="00B974B5" w:rsidRPr="00AA2803" w:rsidRDefault="00B974B5" w:rsidP="00B974B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sysdate</w:t>
            </w:r>
          </w:p>
        </w:tc>
      </w:tr>
      <w:tr w:rsidR="00B974B5" w:rsidRPr="00AA2803" w14:paraId="53C1EA38" w14:textId="77777777" w:rsidTr="00D71D16">
        <w:tc>
          <w:tcPr>
            <w:tcW w:w="391" w:type="dxa"/>
            <w:tcBorders>
              <w:top w:val="single" w:sz="4" w:space="0" w:color="auto"/>
            </w:tcBorders>
          </w:tcPr>
          <w:p w14:paraId="4B1DD29C" w14:textId="77777777" w:rsidR="00B974B5" w:rsidRPr="00AA2803" w:rsidRDefault="00B974B5" w:rsidP="006164CE">
            <w:pPr>
              <w:pStyle w:val="af"/>
              <w:numPr>
                <w:ilvl w:val="0"/>
                <w:numId w:val="49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978" w:type="dxa"/>
            <w:gridSpan w:val="4"/>
          </w:tcPr>
          <w:p w14:paraId="52259093" w14:textId="77777777" w:rsidR="00B974B5" w:rsidRPr="00AA2803" w:rsidRDefault="00B974B5" w:rsidP="00B974B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清退时间</w:t>
            </w:r>
          </w:p>
        </w:tc>
        <w:tc>
          <w:tcPr>
            <w:tcW w:w="2268" w:type="dxa"/>
            <w:gridSpan w:val="4"/>
          </w:tcPr>
          <w:p w14:paraId="06283272" w14:textId="77777777" w:rsidR="00B974B5" w:rsidRPr="00AA2803" w:rsidRDefault="00B974B5" w:rsidP="00B974B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QUIT</w:t>
            </w:r>
            <w:r w:rsidRPr="00AA2803">
              <w:rPr>
                <w:rFonts w:ascii="新宋体" w:eastAsia="新宋体" w:hAnsi="新宋体"/>
                <w:szCs w:val="22"/>
              </w:rPr>
              <w:t>_TIME</w:t>
            </w:r>
          </w:p>
        </w:tc>
        <w:tc>
          <w:tcPr>
            <w:tcW w:w="1833" w:type="dxa"/>
            <w:gridSpan w:val="3"/>
          </w:tcPr>
          <w:p w14:paraId="4F23E720" w14:textId="77777777" w:rsidR="00B974B5" w:rsidRPr="00AA2803" w:rsidRDefault="00B974B5" w:rsidP="00B974B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DATE</w:t>
            </w:r>
          </w:p>
        </w:tc>
        <w:tc>
          <w:tcPr>
            <w:tcW w:w="709" w:type="dxa"/>
            <w:gridSpan w:val="2"/>
          </w:tcPr>
          <w:p w14:paraId="2F669ACE" w14:textId="77777777" w:rsidR="00B974B5" w:rsidRPr="00AA2803" w:rsidRDefault="00B974B5" w:rsidP="00B974B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68" w:type="dxa"/>
          </w:tcPr>
          <w:p w14:paraId="0E4DA50F" w14:textId="77777777" w:rsidR="00B974B5" w:rsidRPr="00AA2803" w:rsidRDefault="00B974B5" w:rsidP="00B974B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B974B5" w:rsidRPr="00AA2803" w14:paraId="1CFAA78F" w14:textId="77777777" w:rsidTr="00D71D16">
        <w:tc>
          <w:tcPr>
            <w:tcW w:w="391" w:type="dxa"/>
            <w:tcBorders>
              <w:top w:val="single" w:sz="4" w:space="0" w:color="auto"/>
            </w:tcBorders>
          </w:tcPr>
          <w:p w14:paraId="514341E8" w14:textId="77777777" w:rsidR="00B974B5" w:rsidRPr="00AA2803" w:rsidRDefault="00B974B5" w:rsidP="006164CE">
            <w:pPr>
              <w:pStyle w:val="af"/>
              <w:numPr>
                <w:ilvl w:val="0"/>
                <w:numId w:val="49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978" w:type="dxa"/>
            <w:gridSpan w:val="4"/>
          </w:tcPr>
          <w:p w14:paraId="1C4439C6" w14:textId="77777777" w:rsidR="00B974B5" w:rsidRPr="00AA2803" w:rsidRDefault="00B974B5" w:rsidP="00B974B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所属部门编码</w:t>
            </w:r>
          </w:p>
        </w:tc>
        <w:tc>
          <w:tcPr>
            <w:tcW w:w="2268" w:type="dxa"/>
            <w:gridSpan w:val="4"/>
          </w:tcPr>
          <w:p w14:paraId="00692844" w14:textId="77777777" w:rsidR="00B974B5" w:rsidRPr="00AA2803" w:rsidRDefault="00B974B5" w:rsidP="00B974B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ORG_CODE</w:t>
            </w:r>
          </w:p>
        </w:tc>
        <w:tc>
          <w:tcPr>
            <w:tcW w:w="1833" w:type="dxa"/>
            <w:gridSpan w:val="3"/>
          </w:tcPr>
          <w:p w14:paraId="5D3A692E" w14:textId="77777777" w:rsidR="00B974B5" w:rsidRPr="00AA2803" w:rsidRDefault="00B974B5" w:rsidP="00B974B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CHAR(</w:t>
            </w:r>
            <w:r w:rsidRPr="00AA2803">
              <w:rPr>
                <w:rFonts w:ascii="新宋体" w:eastAsia="新宋体" w:hAnsi="新宋体" w:hint="eastAsia"/>
                <w:szCs w:val="22"/>
              </w:rPr>
              <w:t>2</w:t>
            </w:r>
            <w:r w:rsidRPr="00AA2803">
              <w:rPr>
                <w:rFonts w:ascii="新宋体" w:eastAsia="新宋体" w:hAnsi="新宋体"/>
                <w:szCs w:val="22"/>
              </w:rPr>
              <w:t>)</w:t>
            </w:r>
          </w:p>
        </w:tc>
        <w:tc>
          <w:tcPr>
            <w:tcW w:w="709" w:type="dxa"/>
            <w:gridSpan w:val="2"/>
          </w:tcPr>
          <w:p w14:paraId="24E1F78F" w14:textId="77777777" w:rsidR="00B974B5" w:rsidRPr="00AA2803" w:rsidRDefault="00B974B5" w:rsidP="00B974B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0BE2F5C1" w14:textId="77777777" w:rsidR="00B974B5" w:rsidRPr="00AA2803" w:rsidRDefault="00B974B5" w:rsidP="00B974B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B974B5" w:rsidRPr="00AA2803" w14:paraId="548C14D8" w14:textId="77777777" w:rsidTr="00D71D16">
        <w:tc>
          <w:tcPr>
            <w:tcW w:w="391" w:type="dxa"/>
            <w:tcBorders>
              <w:top w:val="single" w:sz="4" w:space="0" w:color="auto"/>
            </w:tcBorders>
          </w:tcPr>
          <w:p w14:paraId="56FAE680" w14:textId="77777777" w:rsidR="00B974B5" w:rsidRPr="00AA2803" w:rsidRDefault="00B974B5" w:rsidP="006164CE">
            <w:pPr>
              <w:pStyle w:val="af"/>
              <w:numPr>
                <w:ilvl w:val="0"/>
                <w:numId w:val="49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978" w:type="dxa"/>
            <w:gridSpan w:val="4"/>
          </w:tcPr>
          <w:p w14:paraId="72699643" w14:textId="77777777" w:rsidR="00B974B5" w:rsidRPr="00AA2803" w:rsidRDefault="00B974B5" w:rsidP="00B974B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所属区域编码</w:t>
            </w:r>
          </w:p>
        </w:tc>
        <w:tc>
          <w:tcPr>
            <w:tcW w:w="2268" w:type="dxa"/>
            <w:gridSpan w:val="4"/>
          </w:tcPr>
          <w:p w14:paraId="57B67968" w14:textId="77777777" w:rsidR="00B974B5" w:rsidRPr="00AA2803" w:rsidRDefault="00B974B5" w:rsidP="00B974B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AREA_CODE</w:t>
            </w:r>
          </w:p>
        </w:tc>
        <w:tc>
          <w:tcPr>
            <w:tcW w:w="1833" w:type="dxa"/>
            <w:gridSpan w:val="3"/>
          </w:tcPr>
          <w:p w14:paraId="0E5C685F" w14:textId="77777777" w:rsidR="00B974B5" w:rsidRPr="00AA2803" w:rsidRDefault="00B974B5" w:rsidP="00B974B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CHAR(</w:t>
            </w:r>
            <w:r w:rsidRPr="00AA2803">
              <w:rPr>
                <w:rFonts w:ascii="新宋体" w:eastAsia="新宋体" w:hAnsi="新宋体" w:hint="eastAsia"/>
                <w:szCs w:val="22"/>
              </w:rPr>
              <w:t>4</w:t>
            </w:r>
            <w:r w:rsidRPr="00AA2803">
              <w:rPr>
                <w:rFonts w:ascii="新宋体" w:eastAsia="新宋体" w:hAnsi="新宋体"/>
                <w:szCs w:val="22"/>
              </w:rPr>
              <w:t>)</w:t>
            </w:r>
          </w:p>
        </w:tc>
        <w:tc>
          <w:tcPr>
            <w:tcW w:w="709" w:type="dxa"/>
            <w:gridSpan w:val="2"/>
          </w:tcPr>
          <w:p w14:paraId="0A1CB2F9" w14:textId="77777777" w:rsidR="00B974B5" w:rsidRPr="00AA2803" w:rsidRDefault="00B974B5" w:rsidP="00B974B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0A0A9F40" w14:textId="77777777" w:rsidR="00B974B5" w:rsidRPr="00AA2803" w:rsidRDefault="00B974B5" w:rsidP="00B974B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B974B5" w:rsidRPr="00AA2803" w14:paraId="037DBF3C" w14:textId="77777777" w:rsidTr="00D71D16">
        <w:tc>
          <w:tcPr>
            <w:tcW w:w="391" w:type="dxa"/>
            <w:tcBorders>
              <w:top w:val="single" w:sz="4" w:space="0" w:color="auto"/>
            </w:tcBorders>
          </w:tcPr>
          <w:p w14:paraId="1D087DF5" w14:textId="77777777" w:rsidR="00B974B5" w:rsidRPr="00AA2803" w:rsidRDefault="00B974B5" w:rsidP="006164CE">
            <w:pPr>
              <w:pStyle w:val="af"/>
              <w:numPr>
                <w:ilvl w:val="0"/>
                <w:numId w:val="49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978" w:type="dxa"/>
            <w:gridSpan w:val="4"/>
          </w:tcPr>
          <w:p w14:paraId="69D4F186" w14:textId="77777777" w:rsidR="00B974B5" w:rsidRPr="00AA2803" w:rsidRDefault="00B974B5" w:rsidP="00B974B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登录密码</w:t>
            </w:r>
          </w:p>
        </w:tc>
        <w:tc>
          <w:tcPr>
            <w:tcW w:w="2268" w:type="dxa"/>
            <w:gridSpan w:val="4"/>
          </w:tcPr>
          <w:p w14:paraId="2942937F" w14:textId="77777777" w:rsidR="00B974B5" w:rsidRPr="00AA2803" w:rsidRDefault="00B974B5" w:rsidP="00B974B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LOGIN_PASS</w:t>
            </w:r>
          </w:p>
        </w:tc>
        <w:tc>
          <w:tcPr>
            <w:tcW w:w="1833" w:type="dxa"/>
            <w:gridSpan w:val="3"/>
          </w:tcPr>
          <w:p w14:paraId="7A21459A" w14:textId="77777777" w:rsidR="00B974B5" w:rsidRPr="00AA2803" w:rsidRDefault="00B974B5" w:rsidP="00B974B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VARCHAR2(32)</w:t>
            </w:r>
          </w:p>
        </w:tc>
        <w:tc>
          <w:tcPr>
            <w:tcW w:w="709" w:type="dxa"/>
            <w:gridSpan w:val="2"/>
          </w:tcPr>
          <w:p w14:paraId="6978164F" w14:textId="77777777" w:rsidR="00B974B5" w:rsidRPr="00AA2803" w:rsidRDefault="00B974B5" w:rsidP="00B974B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68" w:type="dxa"/>
          </w:tcPr>
          <w:p w14:paraId="3EFCCE29" w14:textId="77777777" w:rsidR="00B974B5" w:rsidRPr="00AA2803" w:rsidRDefault="00B974B5" w:rsidP="00B974B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B974B5" w:rsidRPr="00AA2803" w14:paraId="4B55C7E6" w14:textId="77777777" w:rsidTr="00D71D16">
        <w:tc>
          <w:tcPr>
            <w:tcW w:w="391" w:type="dxa"/>
            <w:tcBorders>
              <w:top w:val="single" w:sz="4" w:space="0" w:color="auto"/>
            </w:tcBorders>
          </w:tcPr>
          <w:p w14:paraId="0A1E0717" w14:textId="77777777" w:rsidR="00B974B5" w:rsidRPr="00AA2803" w:rsidRDefault="00B974B5" w:rsidP="006164CE">
            <w:pPr>
              <w:pStyle w:val="af"/>
              <w:numPr>
                <w:ilvl w:val="0"/>
                <w:numId w:val="49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978" w:type="dxa"/>
            <w:gridSpan w:val="4"/>
          </w:tcPr>
          <w:p w14:paraId="3D02A9DD" w14:textId="77777777" w:rsidR="00B974B5" w:rsidRPr="00AA2803" w:rsidRDefault="00B974B5" w:rsidP="00B974B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交易密码</w:t>
            </w:r>
          </w:p>
        </w:tc>
        <w:tc>
          <w:tcPr>
            <w:tcW w:w="2268" w:type="dxa"/>
            <w:gridSpan w:val="4"/>
          </w:tcPr>
          <w:p w14:paraId="2A3B5914" w14:textId="77777777" w:rsidR="00B974B5" w:rsidRPr="00AA2803" w:rsidRDefault="00B974B5" w:rsidP="00B974B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TRADE_PASS</w:t>
            </w:r>
          </w:p>
        </w:tc>
        <w:tc>
          <w:tcPr>
            <w:tcW w:w="1833" w:type="dxa"/>
            <w:gridSpan w:val="3"/>
          </w:tcPr>
          <w:p w14:paraId="41D52D48" w14:textId="77777777" w:rsidR="00B974B5" w:rsidRPr="00AA2803" w:rsidRDefault="00B974B5" w:rsidP="00B974B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VARCHAR2(32)</w:t>
            </w:r>
          </w:p>
        </w:tc>
        <w:tc>
          <w:tcPr>
            <w:tcW w:w="709" w:type="dxa"/>
            <w:gridSpan w:val="2"/>
          </w:tcPr>
          <w:p w14:paraId="2A36F4E8" w14:textId="77777777" w:rsidR="00B974B5" w:rsidRPr="00AA2803" w:rsidRDefault="00B974B5" w:rsidP="00B974B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68" w:type="dxa"/>
          </w:tcPr>
          <w:p w14:paraId="195E2247" w14:textId="77777777" w:rsidR="00B974B5" w:rsidRPr="00AA2803" w:rsidRDefault="00B974B5" w:rsidP="00B974B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B974B5" w:rsidRPr="00AA2803" w14:paraId="2A890C4A" w14:textId="77777777" w:rsidTr="00D71D16">
        <w:tc>
          <w:tcPr>
            <w:tcW w:w="391" w:type="dxa"/>
            <w:tcBorders>
              <w:top w:val="single" w:sz="4" w:space="0" w:color="auto"/>
            </w:tcBorders>
          </w:tcPr>
          <w:p w14:paraId="34E28EAF" w14:textId="77777777" w:rsidR="00B974B5" w:rsidRPr="00AA2803" w:rsidRDefault="00B974B5" w:rsidP="006164CE">
            <w:pPr>
              <w:pStyle w:val="af"/>
              <w:numPr>
                <w:ilvl w:val="0"/>
                <w:numId w:val="49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978" w:type="dxa"/>
            <w:gridSpan w:val="4"/>
          </w:tcPr>
          <w:p w14:paraId="72889807" w14:textId="77777777" w:rsidR="00B974B5" w:rsidRPr="00AA2803" w:rsidRDefault="00B974B5" w:rsidP="00B974B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市场管理员编码</w:t>
            </w:r>
          </w:p>
        </w:tc>
        <w:tc>
          <w:tcPr>
            <w:tcW w:w="2268" w:type="dxa"/>
            <w:gridSpan w:val="4"/>
          </w:tcPr>
          <w:p w14:paraId="7D3D372E" w14:textId="77777777" w:rsidR="00B974B5" w:rsidRPr="00AA2803" w:rsidRDefault="00B974B5" w:rsidP="00B974B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MARKET_</w:t>
            </w:r>
            <w:r w:rsidRPr="00AA2803">
              <w:rPr>
                <w:rFonts w:ascii="新宋体" w:eastAsia="新宋体" w:hAnsi="新宋体" w:hint="eastAsia"/>
                <w:szCs w:val="22"/>
              </w:rPr>
              <w:t>MANAGER_</w:t>
            </w:r>
            <w:r w:rsidRPr="00AA2803">
              <w:rPr>
                <w:rFonts w:ascii="新宋体" w:eastAsia="新宋体" w:hAnsi="新宋体"/>
                <w:szCs w:val="22"/>
              </w:rPr>
              <w:t>ID</w:t>
            </w:r>
          </w:p>
        </w:tc>
        <w:tc>
          <w:tcPr>
            <w:tcW w:w="1833" w:type="dxa"/>
            <w:gridSpan w:val="3"/>
          </w:tcPr>
          <w:p w14:paraId="307ADC9E" w14:textId="77777777" w:rsidR="00B974B5" w:rsidRPr="00AA2803" w:rsidRDefault="00B974B5" w:rsidP="00B974B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NUMBER(4)</w:t>
            </w:r>
          </w:p>
        </w:tc>
        <w:tc>
          <w:tcPr>
            <w:tcW w:w="709" w:type="dxa"/>
            <w:gridSpan w:val="2"/>
          </w:tcPr>
          <w:p w14:paraId="746E6B71" w14:textId="77777777" w:rsidR="00B974B5" w:rsidRPr="00AA2803" w:rsidRDefault="00B974B5" w:rsidP="00B974B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68" w:type="dxa"/>
          </w:tcPr>
          <w:p w14:paraId="4B1CCA48" w14:textId="77777777" w:rsidR="00B974B5" w:rsidRPr="00AA2803" w:rsidRDefault="00B974B5" w:rsidP="00B974B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B974B5" w:rsidRPr="00AA2803" w14:paraId="083343E8" w14:textId="77777777" w:rsidTr="00D71D16">
        <w:tc>
          <w:tcPr>
            <w:tcW w:w="9747" w:type="dxa"/>
            <w:gridSpan w:val="15"/>
            <w:shd w:val="clear" w:color="auto" w:fill="D9D9D9" w:themeFill="background1" w:themeFillShade="D9"/>
          </w:tcPr>
          <w:p w14:paraId="66A94E71" w14:textId="77777777" w:rsidR="00B974B5" w:rsidRPr="00AA2803" w:rsidRDefault="00B974B5" w:rsidP="00B974B5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表格其他属性信息定义（包括PK-FK、IDX等）</w:t>
            </w:r>
          </w:p>
        </w:tc>
      </w:tr>
      <w:tr w:rsidR="00B974B5" w:rsidRPr="00AA2803" w14:paraId="5C5DDB1F" w14:textId="77777777" w:rsidTr="00D71D16">
        <w:trPr>
          <w:trHeight w:val="231"/>
        </w:trPr>
        <w:tc>
          <w:tcPr>
            <w:tcW w:w="533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1C0E29D" w14:textId="77777777" w:rsidR="00B974B5" w:rsidRPr="00AA2803" w:rsidRDefault="00B974B5" w:rsidP="00B974B5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主键</w:t>
            </w:r>
          </w:p>
        </w:tc>
        <w:tc>
          <w:tcPr>
            <w:tcW w:w="2969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4FC277E0" w14:textId="77777777" w:rsidR="00B974B5" w:rsidRPr="00AA2803" w:rsidRDefault="00B974B5" w:rsidP="00B974B5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6245" w:type="dxa"/>
            <w:gridSpan w:val="9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727DBA38" w14:textId="77777777" w:rsidR="00B974B5" w:rsidRPr="00AA2803" w:rsidRDefault="00B974B5" w:rsidP="00B974B5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包含列</w:t>
            </w:r>
          </w:p>
        </w:tc>
      </w:tr>
      <w:tr w:rsidR="00B974B5" w:rsidRPr="00AA2803" w14:paraId="18155226" w14:textId="77777777" w:rsidTr="00D71D16">
        <w:trPr>
          <w:trHeight w:val="231"/>
        </w:trPr>
        <w:tc>
          <w:tcPr>
            <w:tcW w:w="533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7AC19F1" w14:textId="77777777" w:rsidR="00B974B5" w:rsidRPr="00AA2803" w:rsidRDefault="00B974B5" w:rsidP="00B974B5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2969" w:type="dxa"/>
            <w:gridSpan w:val="4"/>
            <w:tcBorders>
              <w:left w:val="single" w:sz="4" w:space="0" w:color="auto"/>
            </w:tcBorders>
          </w:tcPr>
          <w:p w14:paraId="406BF8AF" w14:textId="77777777" w:rsidR="00B974B5" w:rsidRPr="00AA2803" w:rsidRDefault="00B974B5" w:rsidP="00B974B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PK</w:t>
            </w:r>
            <w:r w:rsidRPr="00AA2803">
              <w:rPr>
                <w:rFonts w:hint="eastAsia"/>
              </w:rPr>
              <w:t>_</w:t>
            </w:r>
            <w:r w:rsidRPr="00AA2803">
              <w:rPr>
                <w:rFonts w:ascii="新宋体" w:eastAsia="新宋体" w:hAnsi="新宋体"/>
                <w:szCs w:val="22"/>
              </w:rPr>
              <w:t>INF_AGENCYS</w:t>
            </w:r>
          </w:p>
        </w:tc>
        <w:tc>
          <w:tcPr>
            <w:tcW w:w="6245" w:type="dxa"/>
            <w:gridSpan w:val="9"/>
            <w:tcBorders>
              <w:left w:val="single" w:sz="4" w:space="0" w:color="auto"/>
            </w:tcBorders>
          </w:tcPr>
          <w:p w14:paraId="09302C04" w14:textId="77777777" w:rsidR="00B974B5" w:rsidRPr="00AA2803" w:rsidRDefault="00B974B5" w:rsidP="00B974B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AGENCY_CODE</w:t>
            </w:r>
          </w:p>
        </w:tc>
      </w:tr>
      <w:tr w:rsidR="00B974B5" w:rsidRPr="00AA2803" w14:paraId="017EA6DA" w14:textId="77777777" w:rsidTr="00D71D16">
        <w:trPr>
          <w:trHeight w:val="231"/>
        </w:trPr>
        <w:tc>
          <w:tcPr>
            <w:tcW w:w="533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4FD343B" w14:textId="77777777" w:rsidR="00B974B5" w:rsidRPr="00AA2803" w:rsidRDefault="00B974B5" w:rsidP="00B974B5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外键</w:t>
            </w:r>
          </w:p>
        </w:tc>
        <w:tc>
          <w:tcPr>
            <w:tcW w:w="2969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00C9664C" w14:textId="77777777" w:rsidR="00B974B5" w:rsidRPr="00AA2803" w:rsidRDefault="00B974B5" w:rsidP="00B974B5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1990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49662130" w14:textId="77777777" w:rsidR="00B974B5" w:rsidRPr="00AA2803" w:rsidRDefault="00B974B5" w:rsidP="00B974B5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  <w:tc>
          <w:tcPr>
            <w:tcW w:w="2123" w:type="dxa"/>
            <w:gridSpan w:val="5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6E141563" w14:textId="77777777" w:rsidR="00B974B5" w:rsidRPr="00AA2803" w:rsidRDefault="00B974B5" w:rsidP="00B974B5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参照表名</w:t>
            </w:r>
          </w:p>
        </w:tc>
        <w:tc>
          <w:tcPr>
            <w:tcW w:w="2132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1385724D" w14:textId="77777777" w:rsidR="00B974B5" w:rsidRPr="00AA2803" w:rsidRDefault="00B974B5" w:rsidP="00B974B5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</w:tr>
      <w:tr w:rsidR="00B974B5" w:rsidRPr="00AA2803" w14:paraId="028C60AC" w14:textId="77777777" w:rsidTr="00D71D16">
        <w:trPr>
          <w:trHeight w:val="231"/>
        </w:trPr>
        <w:tc>
          <w:tcPr>
            <w:tcW w:w="533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2D3B97B" w14:textId="77777777" w:rsidR="00B974B5" w:rsidRPr="00AA2803" w:rsidRDefault="00B974B5" w:rsidP="00B974B5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2969" w:type="dxa"/>
            <w:gridSpan w:val="4"/>
            <w:tcBorders>
              <w:left w:val="single" w:sz="4" w:space="0" w:color="auto"/>
            </w:tcBorders>
          </w:tcPr>
          <w:p w14:paraId="3F7F9E0B" w14:textId="77777777" w:rsidR="00B974B5" w:rsidRPr="00AA2803" w:rsidRDefault="00B974B5" w:rsidP="00B974B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990" w:type="dxa"/>
            <w:gridSpan w:val="2"/>
            <w:tcBorders>
              <w:left w:val="single" w:sz="4" w:space="0" w:color="auto"/>
            </w:tcBorders>
          </w:tcPr>
          <w:p w14:paraId="1DDEE2D7" w14:textId="77777777" w:rsidR="00B974B5" w:rsidRPr="00AA2803" w:rsidRDefault="00B974B5" w:rsidP="00B974B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123" w:type="dxa"/>
            <w:gridSpan w:val="5"/>
            <w:tcBorders>
              <w:left w:val="single" w:sz="4" w:space="0" w:color="auto"/>
            </w:tcBorders>
          </w:tcPr>
          <w:p w14:paraId="0AB11997" w14:textId="77777777" w:rsidR="00B974B5" w:rsidRPr="00AA2803" w:rsidRDefault="00B974B5" w:rsidP="00B974B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132" w:type="dxa"/>
            <w:gridSpan w:val="2"/>
            <w:tcBorders>
              <w:left w:val="single" w:sz="4" w:space="0" w:color="auto"/>
            </w:tcBorders>
          </w:tcPr>
          <w:p w14:paraId="472F7445" w14:textId="77777777" w:rsidR="00B974B5" w:rsidRPr="00AA2803" w:rsidRDefault="00B974B5" w:rsidP="00B974B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B974B5" w:rsidRPr="00AA2803" w14:paraId="0A78F489" w14:textId="77777777" w:rsidTr="00D71D16">
        <w:trPr>
          <w:trHeight w:val="231"/>
        </w:trPr>
        <w:tc>
          <w:tcPr>
            <w:tcW w:w="533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E6565A6" w14:textId="77777777" w:rsidR="00B974B5" w:rsidRPr="00AA2803" w:rsidRDefault="00B974B5" w:rsidP="00B974B5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索引</w:t>
            </w:r>
          </w:p>
        </w:tc>
        <w:tc>
          <w:tcPr>
            <w:tcW w:w="2969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72F96FDD" w14:textId="77777777" w:rsidR="00B974B5" w:rsidRPr="00AA2803" w:rsidRDefault="00B974B5" w:rsidP="00B974B5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3118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66456AF7" w14:textId="77777777" w:rsidR="00B974B5" w:rsidRPr="00AA2803" w:rsidRDefault="00B974B5" w:rsidP="00B974B5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  <w:tc>
          <w:tcPr>
            <w:tcW w:w="3127" w:type="dxa"/>
            <w:gridSpan w:val="5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10258556" w14:textId="77777777" w:rsidR="00B974B5" w:rsidRPr="00AA2803" w:rsidRDefault="00B974B5" w:rsidP="00B974B5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类型</w:t>
            </w:r>
          </w:p>
        </w:tc>
      </w:tr>
      <w:tr w:rsidR="00B974B5" w:rsidRPr="00AA2803" w14:paraId="6CD72B38" w14:textId="77777777" w:rsidTr="00D71D16">
        <w:trPr>
          <w:trHeight w:val="231"/>
        </w:trPr>
        <w:tc>
          <w:tcPr>
            <w:tcW w:w="533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D49D966" w14:textId="77777777" w:rsidR="00B974B5" w:rsidRPr="00AA2803" w:rsidRDefault="00B974B5" w:rsidP="00B974B5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2969" w:type="dxa"/>
            <w:gridSpan w:val="4"/>
            <w:tcBorders>
              <w:left w:val="single" w:sz="4" w:space="0" w:color="auto"/>
            </w:tcBorders>
          </w:tcPr>
          <w:p w14:paraId="75260FA5" w14:textId="77777777" w:rsidR="00B974B5" w:rsidRPr="00AA2803" w:rsidRDefault="00B974B5" w:rsidP="00B974B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ID</w:t>
            </w:r>
            <w:r w:rsidRPr="00AA2803">
              <w:rPr>
                <w:rFonts w:ascii="新宋体" w:eastAsia="新宋体" w:hAnsi="新宋体"/>
                <w:szCs w:val="22"/>
              </w:rPr>
              <w:t>X_SALER_AGENCY_AREA</w:t>
            </w:r>
          </w:p>
        </w:tc>
        <w:tc>
          <w:tcPr>
            <w:tcW w:w="3118" w:type="dxa"/>
            <w:gridSpan w:val="4"/>
            <w:tcBorders>
              <w:left w:val="single" w:sz="4" w:space="0" w:color="auto"/>
            </w:tcBorders>
          </w:tcPr>
          <w:p w14:paraId="503314DE" w14:textId="77777777" w:rsidR="00B974B5" w:rsidRPr="00AA2803" w:rsidRDefault="00B974B5" w:rsidP="00B974B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AREA_CODE</w:t>
            </w:r>
          </w:p>
        </w:tc>
        <w:tc>
          <w:tcPr>
            <w:tcW w:w="3127" w:type="dxa"/>
            <w:gridSpan w:val="5"/>
            <w:tcBorders>
              <w:left w:val="single" w:sz="4" w:space="0" w:color="auto"/>
            </w:tcBorders>
          </w:tcPr>
          <w:p w14:paraId="52B46017" w14:textId="77777777" w:rsidR="00B974B5" w:rsidRPr="00AA2803" w:rsidRDefault="00B974B5" w:rsidP="00B974B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B974B5" w:rsidRPr="00AA2803" w14:paraId="2B40F5D0" w14:textId="77777777" w:rsidTr="00D71D16">
        <w:tc>
          <w:tcPr>
            <w:tcW w:w="533" w:type="dxa"/>
            <w:gridSpan w:val="2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5A1ED85" w14:textId="77777777" w:rsidR="00B974B5" w:rsidRPr="00AA2803" w:rsidRDefault="00B974B5" w:rsidP="00B974B5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约束</w:t>
            </w:r>
          </w:p>
        </w:tc>
        <w:tc>
          <w:tcPr>
            <w:tcW w:w="9214" w:type="dxa"/>
            <w:gridSpan w:val="13"/>
            <w:tcBorders>
              <w:left w:val="single" w:sz="4" w:space="0" w:color="auto"/>
            </w:tcBorders>
          </w:tcPr>
          <w:p w14:paraId="0021C9A2" w14:textId="77777777" w:rsidR="00B974B5" w:rsidRPr="00AA2803" w:rsidRDefault="00B974B5" w:rsidP="00B974B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B974B5" w:rsidRPr="00AA2803" w14:paraId="6E2FCF5D" w14:textId="77777777" w:rsidTr="00D71D16">
        <w:trPr>
          <w:trHeight w:val="231"/>
        </w:trPr>
        <w:tc>
          <w:tcPr>
            <w:tcW w:w="533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622FB9C" w14:textId="77777777" w:rsidR="00B974B5" w:rsidRPr="00AA2803" w:rsidRDefault="00B974B5" w:rsidP="00B974B5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</w:t>
            </w: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371B901A" w14:textId="77777777" w:rsidR="00B974B5" w:rsidRPr="00AA2803" w:rsidRDefault="00B974B5" w:rsidP="00B974B5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分区类型</w:t>
            </w:r>
          </w:p>
        </w:tc>
        <w:tc>
          <w:tcPr>
            <w:tcW w:w="1487" w:type="dxa"/>
            <w:gridSpan w:val="3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3773F5CF" w14:textId="77777777" w:rsidR="00B974B5" w:rsidRPr="00AA2803" w:rsidRDefault="00B974B5" w:rsidP="00B974B5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分区字段</w:t>
            </w:r>
          </w:p>
        </w:tc>
        <w:tc>
          <w:tcPr>
            <w:tcW w:w="6239" w:type="dxa"/>
            <w:gridSpan w:val="8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76A9E129" w14:textId="77777777" w:rsidR="00B974B5" w:rsidRPr="00AA2803" w:rsidRDefault="00B974B5" w:rsidP="00B974B5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分区条件</w:t>
            </w:r>
          </w:p>
        </w:tc>
      </w:tr>
      <w:tr w:rsidR="00B974B5" w:rsidRPr="00AA2803" w14:paraId="65C8731C" w14:textId="77777777" w:rsidTr="00D71D16">
        <w:trPr>
          <w:trHeight w:val="231"/>
        </w:trPr>
        <w:tc>
          <w:tcPr>
            <w:tcW w:w="533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B330B29" w14:textId="77777777" w:rsidR="00B974B5" w:rsidRPr="00AA2803" w:rsidRDefault="00B974B5" w:rsidP="00B974B5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</w:tcPr>
          <w:p w14:paraId="303FFEC9" w14:textId="77777777" w:rsidR="00B974B5" w:rsidRPr="00AA2803" w:rsidRDefault="00B974B5" w:rsidP="00B974B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主分区</w:t>
            </w:r>
          </w:p>
        </w:tc>
        <w:tc>
          <w:tcPr>
            <w:tcW w:w="1487" w:type="dxa"/>
            <w:gridSpan w:val="3"/>
            <w:tcBorders>
              <w:left w:val="single" w:sz="4" w:space="0" w:color="auto"/>
            </w:tcBorders>
          </w:tcPr>
          <w:p w14:paraId="221E2529" w14:textId="77777777" w:rsidR="00B974B5" w:rsidRPr="00AA2803" w:rsidRDefault="00B974B5" w:rsidP="00B974B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6239" w:type="dxa"/>
            <w:gridSpan w:val="8"/>
            <w:tcBorders>
              <w:left w:val="single" w:sz="4" w:space="0" w:color="auto"/>
            </w:tcBorders>
          </w:tcPr>
          <w:p w14:paraId="79845BF3" w14:textId="77777777" w:rsidR="00B974B5" w:rsidRPr="00AA2803" w:rsidRDefault="00B974B5" w:rsidP="00B974B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B974B5" w:rsidRPr="00AA2803" w14:paraId="21123792" w14:textId="77777777" w:rsidTr="00D71D16">
        <w:trPr>
          <w:trHeight w:val="231"/>
        </w:trPr>
        <w:tc>
          <w:tcPr>
            <w:tcW w:w="533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5F4E07F" w14:textId="77777777" w:rsidR="00B974B5" w:rsidRPr="00AA2803" w:rsidRDefault="00B974B5" w:rsidP="00B974B5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</w:tcPr>
          <w:p w14:paraId="2E55547C" w14:textId="77777777" w:rsidR="00B974B5" w:rsidRPr="00AA2803" w:rsidRDefault="00B974B5" w:rsidP="00B974B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子分区</w:t>
            </w:r>
          </w:p>
        </w:tc>
        <w:tc>
          <w:tcPr>
            <w:tcW w:w="1487" w:type="dxa"/>
            <w:gridSpan w:val="3"/>
            <w:tcBorders>
              <w:left w:val="single" w:sz="4" w:space="0" w:color="auto"/>
            </w:tcBorders>
          </w:tcPr>
          <w:p w14:paraId="1A96E58D" w14:textId="77777777" w:rsidR="00B974B5" w:rsidRPr="00AA2803" w:rsidRDefault="00B974B5" w:rsidP="00B974B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6239" w:type="dxa"/>
            <w:gridSpan w:val="8"/>
            <w:tcBorders>
              <w:left w:val="single" w:sz="4" w:space="0" w:color="auto"/>
            </w:tcBorders>
          </w:tcPr>
          <w:p w14:paraId="29F11729" w14:textId="77777777" w:rsidR="00B974B5" w:rsidRPr="00AA2803" w:rsidRDefault="00B974B5" w:rsidP="00B974B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</w:tbl>
    <w:p w14:paraId="52EA8DF1" w14:textId="77777777" w:rsidR="00221FD1" w:rsidRDefault="00221FD1" w:rsidP="00221FD1"/>
    <w:p w14:paraId="0B542F58" w14:textId="77777777" w:rsidR="005F5FA4" w:rsidRPr="00AA2803" w:rsidRDefault="005F5FA4" w:rsidP="005F5FA4">
      <w:pPr>
        <w:pStyle w:val="4"/>
      </w:pPr>
      <w:bookmarkStart w:id="45" w:name="_Toc435450816"/>
      <w:r w:rsidRPr="00AA2803">
        <w:rPr>
          <w:rFonts w:hint="eastAsia"/>
        </w:rPr>
        <w:t>站点</w:t>
      </w:r>
      <w:r>
        <w:rPr>
          <w:rFonts w:hint="eastAsia"/>
        </w:rPr>
        <w:t>扩展</w:t>
      </w:r>
      <w:r w:rsidRPr="00AA2803">
        <w:rPr>
          <w:rFonts w:hint="eastAsia"/>
        </w:rPr>
        <w:t>信息（</w:t>
      </w:r>
      <w:r w:rsidRPr="00AA2803">
        <w:rPr>
          <w:rFonts w:hint="eastAsia"/>
        </w:rPr>
        <w:t>INF_</w:t>
      </w:r>
      <w:r w:rsidRPr="00AA2803">
        <w:t>AGENCY</w:t>
      </w:r>
      <w:r w:rsidR="00A86C1E">
        <w:t>_EXT</w:t>
      </w:r>
      <w:r w:rsidRPr="00AA2803">
        <w:rPr>
          <w:rFonts w:hint="eastAsia"/>
        </w:rPr>
        <w:t>）</w:t>
      </w:r>
      <w:bookmarkEnd w:id="45"/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91"/>
        <w:gridCol w:w="142"/>
        <w:gridCol w:w="698"/>
        <w:gridCol w:w="790"/>
        <w:gridCol w:w="1348"/>
        <w:gridCol w:w="133"/>
        <w:gridCol w:w="6"/>
        <w:gridCol w:w="1984"/>
        <w:gridCol w:w="145"/>
        <w:gridCol w:w="983"/>
        <w:gridCol w:w="288"/>
        <w:gridCol w:w="562"/>
        <w:gridCol w:w="145"/>
        <w:gridCol w:w="564"/>
        <w:gridCol w:w="1568"/>
      </w:tblGrid>
      <w:tr w:rsidR="005F5FA4" w:rsidRPr="00AA2803" w14:paraId="003688E6" w14:textId="77777777" w:rsidTr="004F5520">
        <w:tc>
          <w:tcPr>
            <w:tcW w:w="1231" w:type="dxa"/>
            <w:gridSpan w:val="3"/>
            <w:shd w:val="clear" w:color="auto" w:fill="C0C0C0"/>
          </w:tcPr>
          <w:p w14:paraId="37A8FFD0" w14:textId="77777777" w:rsidR="005F5FA4" w:rsidRPr="00AA2803" w:rsidRDefault="005F5FA4" w:rsidP="004F5520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汉字注解</w:t>
            </w:r>
          </w:p>
        </w:tc>
        <w:tc>
          <w:tcPr>
            <w:tcW w:w="4406" w:type="dxa"/>
            <w:gridSpan w:val="6"/>
            <w:shd w:val="clear" w:color="auto" w:fill="auto"/>
          </w:tcPr>
          <w:p w14:paraId="696A94EB" w14:textId="77777777" w:rsidR="005F5FA4" w:rsidRPr="00AA2803" w:rsidRDefault="005F5FA4" w:rsidP="004F5520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站点</w:t>
            </w:r>
            <w:r w:rsidR="00A86C1E">
              <w:rPr>
                <w:rFonts w:ascii="新宋体" w:eastAsia="新宋体" w:hAnsi="新宋体" w:hint="eastAsia"/>
                <w:b/>
                <w:sz w:val="24"/>
                <w:szCs w:val="22"/>
              </w:rPr>
              <w:t>扩展</w:t>
            </w: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信息</w:t>
            </w:r>
          </w:p>
        </w:tc>
        <w:tc>
          <w:tcPr>
            <w:tcW w:w="1271" w:type="dxa"/>
            <w:gridSpan w:val="2"/>
            <w:shd w:val="clear" w:color="auto" w:fill="C0C0C0"/>
          </w:tcPr>
          <w:p w14:paraId="38DFEAB7" w14:textId="77777777" w:rsidR="005F5FA4" w:rsidRPr="00AA2803" w:rsidRDefault="005F5FA4" w:rsidP="004F5520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表名</w:t>
            </w:r>
          </w:p>
        </w:tc>
        <w:tc>
          <w:tcPr>
            <w:tcW w:w="2839" w:type="dxa"/>
            <w:gridSpan w:val="4"/>
            <w:shd w:val="clear" w:color="auto" w:fill="auto"/>
          </w:tcPr>
          <w:p w14:paraId="013C452D" w14:textId="77777777" w:rsidR="005F5FA4" w:rsidRPr="00AA2803" w:rsidRDefault="005F5FA4" w:rsidP="004F5520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INF_</w:t>
            </w:r>
            <w:r w:rsidRPr="00AA2803">
              <w:rPr>
                <w:rFonts w:ascii="新宋体" w:eastAsia="新宋体" w:hAnsi="新宋体"/>
                <w:b/>
                <w:sz w:val="24"/>
                <w:szCs w:val="22"/>
              </w:rPr>
              <w:t>AGENCY</w:t>
            </w:r>
            <w:r w:rsidR="00A86C1E">
              <w:rPr>
                <w:rFonts w:ascii="新宋体" w:eastAsia="新宋体" w:hAnsi="新宋体" w:hint="eastAsia"/>
                <w:b/>
                <w:sz w:val="24"/>
                <w:szCs w:val="22"/>
              </w:rPr>
              <w:t>_EXT</w:t>
            </w:r>
          </w:p>
        </w:tc>
      </w:tr>
      <w:tr w:rsidR="005F5FA4" w:rsidRPr="00AA2803" w14:paraId="1AE2B7CB" w14:textId="77777777" w:rsidTr="004F5520">
        <w:tc>
          <w:tcPr>
            <w:tcW w:w="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horzCross" w:color="auto" w:fill="C0C0C0"/>
          </w:tcPr>
          <w:p w14:paraId="472E7FDA" w14:textId="77777777" w:rsidR="005F5FA4" w:rsidRPr="00AA2803" w:rsidRDefault="005F5FA4" w:rsidP="004F5520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</w:p>
        </w:tc>
        <w:tc>
          <w:tcPr>
            <w:tcW w:w="2978" w:type="dxa"/>
            <w:gridSpan w:val="4"/>
            <w:tcBorders>
              <w:left w:val="single" w:sz="4" w:space="0" w:color="auto"/>
            </w:tcBorders>
            <w:shd w:val="clear" w:color="auto" w:fill="C0C0C0"/>
          </w:tcPr>
          <w:p w14:paraId="5DEB982F" w14:textId="77777777" w:rsidR="005F5FA4" w:rsidRPr="00AA2803" w:rsidRDefault="005F5FA4" w:rsidP="004F5520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字段名称</w:t>
            </w:r>
          </w:p>
        </w:tc>
        <w:tc>
          <w:tcPr>
            <w:tcW w:w="2268" w:type="dxa"/>
            <w:gridSpan w:val="4"/>
            <w:shd w:val="clear" w:color="auto" w:fill="C0C0C0"/>
          </w:tcPr>
          <w:p w14:paraId="323A2A2D" w14:textId="77777777" w:rsidR="005F5FA4" w:rsidRPr="00AA2803" w:rsidRDefault="005F5FA4" w:rsidP="004F5520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字段命名</w:t>
            </w:r>
          </w:p>
        </w:tc>
        <w:tc>
          <w:tcPr>
            <w:tcW w:w="1833" w:type="dxa"/>
            <w:gridSpan w:val="3"/>
            <w:shd w:val="clear" w:color="auto" w:fill="C0C0C0"/>
          </w:tcPr>
          <w:p w14:paraId="7C70D7C9" w14:textId="77777777" w:rsidR="005F5FA4" w:rsidRPr="00AA2803" w:rsidRDefault="005F5FA4" w:rsidP="004F5520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类型</w:t>
            </w:r>
          </w:p>
        </w:tc>
        <w:tc>
          <w:tcPr>
            <w:tcW w:w="709" w:type="dxa"/>
            <w:gridSpan w:val="2"/>
            <w:shd w:val="clear" w:color="auto" w:fill="C0C0C0"/>
          </w:tcPr>
          <w:p w14:paraId="10133940" w14:textId="77777777" w:rsidR="005F5FA4" w:rsidRPr="00AA2803" w:rsidRDefault="005F5FA4" w:rsidP="004F5520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非空</w:t>
            </w:r>
          </w:p>
        </w:tc>
        <w:tc>
          <w:tcPr>
            <w:tcW w:w="1568" w:type="dxa"/>
            <w:shd w:val="clear" w:color="auto" w:fill="C0C0C0"/>
          </w:tcPr>
          <w:p w14:paraId="4C881036" w14:textId="77777777" w:rsidR="005F5FA4" w:rsidRPr="00AA2803" w:rsidRDefault="005F5FA4" w:rsidP="004F5520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默认</w:t>
            </w:r>
          </w:p>
        </w:tc>
      </w:tr>
      <w:tr w:rsidR="005F5FA4" w:rsidRPr="00AA2803" w14:paraId="2CD703ED" w14:textId="77777777" w:rsidTr="004F5520">
        <w:tc>
          <w:tcPr>
            <w:tcW w:w="391" w:type="dxa"/>
            <w:tcBorders>
              <w:top w:val="single" w:sz="4" w:space="0" w:color="auto"/>
            </w:tcBorders>
          </w:tcPr>
          <w:p w14:paraId="06B1A7DD" w14:textId="77777777" w:rsidR="005F5FA4" w:rsidRPr="00AA2803" w:rsidRDefault="005F5FA4" w:rsidP="006164CE">
            <w:pPr>
              <w:pStyle w:val="af"/>
              <w:numPr>
                <w:ilvl w:val="0"/>
                <w:numId w:val="75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978" w:type="dxa"/>
            <w:gridSpan w:val="4"/>
          </w:tcPr>
          <w:p w14:paraId="688176D7" w14:textId="77777777" w:rsidR="005F5FA4" w:rsidRPr="00AA2803" w:rsidRDefault="005F5FA4" w:rsidP="0063175A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销售站编码</w:t>
            </w:r>
          </w:p>
        </w:tc>
        <w:tc>
          <w:tcPr>
            <w:tcW w:w="2268" w:type="dxa"/>
            <w:gridSpan w:val="4"/>
          </w:tcPr>
          <w:p w14:paraId="49B900BA" w14:textId="77777777" w:rsidR="005F5FA4" w:rsidRPr="00AA2803" w:rsidRDefault="005F5FA4" w:rsidP="004F552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AGENCY_CODE</w:t>
            </w:r>
          </w:p>
        </w:tc>
        <w:tc>
          <w:tcPr>
            <w:tcW w:w="1833" w:type="dxa"/>
            <w:gridSpan w:val="3"/>
          </w:tcPr>
          <w:p w14:paraId="595DCB9E" w14:textId="77777777" w:rsidR="005F5FA4" w:rsidRPr="00AA2803" w:rsidRDefault="005F5FA4" w:rsidP="004F552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CHAR(8)</w:t>
            </w:r>
          </w:p>
        </w:tc>
        <w:tc>
          <w:tcPr>
            <w:tcW w:w="709" w:type="dxa"/>
            <w:gridSpan w:val="2"/>
          </w:tcPr>
          <w:p w14:paraId="7E594363" w14:textId="77777777" w:rsidR="005F5FA4" w:rsidRPr="00AA2803" w:rsidRDefault="005F5FA4" w:rsidP="004F552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417B28BF" w14:textId="77777777" w:rsidR="005F5FA4" w:rsidRPr="00AA2803" w:rsidRDefault="005F5FA4" w:rsidP="004F552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5F5FA4" w:rsidRPr="00AA2803" w14:paraId="56287E66" w14:textId="77777777" w:rsidTr="004F5520">
        <w:tc>
          <w:tcPr>
            <w:tcW w:w="391" w:type="dxa"/>
            <w:tcBorders>
              <w:top w:val="single" w:sz="4" w:space="0" w:color="auto"/>
            </w:tcBorders>
          </w:tcPr>
          <w:p w14:paraId="4FBE5B16" w14:textId="77777777" w:rsidR="005F5FA4" w:rsidRPr="00AA2803" w:rsidRDefault="005F5FA4" w:rsidP="006164CE">
            <w:pPr>
              <w:pStyle w:val="af"/>
              <w:numPr>
                <w:ilvl w:val="0"/>
                <w:numId w:val="75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978" w:type="dxa"/>
            <w:gridSpan w:val="4"/>
          </w:tcPr>
          <w:p w14:paraId="54B9397A" w14:textId="77777777" w:rsidR="005F5FA4" w:rsidRPr="0063175A" w:rsidRDefault="0063175A" w:rsidP="004F5520">
            <w:pPr>
              <w:spacing w:before="60" w:after="60"/>
            </w:pPr>
            <w:r>
              <w:rPr>
                <w:rFonts w:hint="eastAsia"/>
              </w:rPr>
              <w:t>证件号码</w:t>
            </w:r>
          </w:p>
        </w:tc>
        <w:tc>
          <w:tcPr>
            <w:tcW w:w="2268" w:type="dxa"/>
            <w:gridSpan w:val="4"/>
          </w:tcPr>
          <w:p w14:paraId="60DED908" w14:textId="77777777" w:rsidR="005F5FA4" w:rsidRPr="00AA2803" w:rsidRDefault="0063175A" w:rsidP="004F552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PERSON</w:t>
            </w:r>
            <w:r>
              <w:rPr>
                <w:rFonts w:ascii="新宋体" w:eastAsia="新宋体" w:hAnsi="新宋体"/>
                <w:szCs w:val="22"/>
              </w:rPr>
              <w:t>AL_ID</w:t>
            </w:r>
          </w:p>
        </w:tc>
        <w:tc>
          <w:tcPr>
            <w:tcW w:w="1833" w:type="dxa"/>
            <w:gridSpan w:val="3"/>
          </w:tcPr>
          <w:p w14:paraId="6038EE55" w14:textId="77777777" w:rsidR="005F5FA4" w:rsidRPr="00AA2803" w:rsidRDefault="005F5FA4" w:rsidP="0063175A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VARCHAR2(100)</w:t>
            </w:r>
          </w:p>
        </w:tc>
        <w:tc>
          <w:tcPr>
            <w:tcW w:w="709" w:type="dxa"/>
            <w:gridSpan w:val="2"/>
          </w:tcPr>
          <w:p w14:paraId="031C1856" w14:textId="77777777" w:rsidR="005F5FA4" w:rsidRPr="00AA2803" w:rsidRDefault="005F5FA4" w:rsidP="004F552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68" w:type="dxa"/>
          </w:tcPr>
          <w:p w14:paraId="67DE4C78" w14:textId="77777777" w:rsidR="005F5FA4" w:rsidRPr="00AA2803" w:rsidRDefault="005F5FA4" w:rsidP="004F552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63175A" w:rsidRPr="00AA2803" w14:paraId="3842C772" w14:textId="77777777" w:rsidTr="004F5520">
        <w:tc>
          <w:tcPr>
            <w:tcW w:w="391" w:type="dxa"/>
            <w:tcBorders>
              <w:top w:val="single" w:sz="4" w:space="0" w:color="auto"/>
            </w:tcBorders>
          </w:tcPr>
          <w:p w14:paraId="6A85E1A0" w14:textId="77777777" w:rsidR="0063175A" w:rsidRPr="00AA2803" w:rsidRDefault="0063175A" w:rsidP="006164CE">
            <w:pPr>
              <w:pStyle w:val="af"/>
              <w:numPr>
                <w:ilvl w:val="0"/>
                <w:numId w:val="75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978" w:type="dxa"/>
            <w:gridSpan w:val="4"/>
          </w:tcPr>
          <w:p w14:paraId="2D2D9769" w14:textId="77777777" w:rsidR="0063175A" w:rsidRPr="00AA2803" w:rsidRDefault="0063175A" w:rsidP="0063175A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合同编号</w:t>
            </w:r>
          </w:p>
        </w:tc>
        <w:tc>
          <w:tcPr>
            <w:tcW w:w="2268" w:type="dxa"/>
            <w:gridSpan w:val="4"/>
          </w:tcPr>
          <w:p w14:paraId="49165A48" w14:textId="77777777" w:rsidR="0063175A" w:rsidRPr="00AA2803" w:rsidRDefault="0063175A" w:rsidP="0063175A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/>
                <w:szCs w:val="22"/>
              </w:rPr>
              <w:t>CONTRACT_NO</w:t>
            </w:r>
          </w:p>
        </w:tc>
        <w:tc>
          <w:tcPr>
            <w:tcW w:w="1833" w:type="dxa"/>
            <w:gridSpan w:val="3"/>
          </w:tcPr>
          <w:p w14:paraId="79924C67" w14:textId="77777777" w:rsidR="0063175A" w:rsidRPr="00AA2803" w:rsidRDefault="0063175A" w:rsidP="0063175A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VARCHAR2(100)</w:t>
            </w:r>
          </w:p>
        </w:tc>
        <w:tc>
          <w:tcPr>
            <w:tcW w:w="709" w:type="dxa"/>
            <w:gridSpan w:val="2"/>
          </w:tcPr>
          <w:p w14:paraId="7C89F9DC" w14:textId="77777777" w:rsidR="0063175A" w:rsidRPr="00AA2803" w:rsidRDefault="0063175A" w:rsidP="0063175A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68" w:type="dxa"/>
          </w:tcPr>
          <w:p w14:paraId="5443633C" w14:textId="77777777" w:rsidR="0063175A" w:rsidRPr="00AA2803" w:rsidRDefault="0063175A" w:rsidP="0063175A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63175A" w:rsidRPr="00AA2803" w14:paraId="626F6C87" w14:textId="77777777" w:rsidTr="004F5520">
        <w:tc>
          <w:tcPr>
            <w:tcW w:w="391" w:type="dxa"/>
            <w:tcBorders>
              <w:top w:val="single" w:sz="4" w:space="0" w:color="auto"/>
            </w:tcBorders>
          </w:tcPr>
          <w:p w14:paraId="74EA214D" w14:textId="77777777" w:rsidR="0063175A" w:rsidRPr="00AA2803" w:rsidRDefault="0063175A" w:rsidP="006164CE">
            <w:pPr>
              <w:pStyle w:val="af"/>
              <w:numPr>
                <w:ilvl w:val="0"/>
                <w:numId w:val="75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978" w:type="dxa"/>
            <w:gridSpan w:val="4"/>
          </w:tcPr>
          <w:p w14:paraId="550C6C5A" w14:textId="77777777" w:rsidR="0063175A" w:rsidRPr="00334E84" w:rsidRDefault="0063175A" w:rsidP="0063175A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销售站</w:t>
            </w:r>
            <w:r>
              <w:rPr>
                <w:rFonts w:ascii="新宋体" w:eastAsia="新宋体" w:hAnsi="新宋体"/>
                <w:szCs w:val="22"/>
              </w:rPr>
              <w:t>经度</w:t>
            </w:r>
          </w:p>
        </w:tc>
        <w:tc>
          <w:tcPr>
            <w:tcW w:w="2268" w:type="dxa"/>
            <w:gridSpan w:val="4"/>
          </w:tcPr>
          <w:p w14:paraId="58A58964" w14:textId="77777777" w:rsidR="0063175A" w:rsidRPr="00CD5932" w:rsidRDefault="0063175A" w:rsidP="0063175A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CD5932">
              <w:rPr>
                <w:rFonts w:ascii="新宋体" w:eastAsia="新宋体" w:hAnsi="新宋体"/>
                <w:szCs w:val="22"/>
              </w:rPr>
              <w:t>GLATLNG_N</w:t>
            </w:r>
          </w:p>
        </w:tc>
        <w:tc>
          <w:tcPr>
            <w:tcW w:w="1833" w:type="dxa"/>
            <w:gridSpan w:val="3"/>
          </w:tcPr>
          <w:p w14:paraId="6194B338" w14:textId="77777777" w:rsidR="0063175A" w:rsidRPr="00334E84" w:rsidRDefault="0063175A" w:rsidP="0063175A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334E84">
              <w:rPr>
                <w:rFonts w:ascii="新宋体" w:eastAsia="新宋体" w:hAnsi="新宋体"/>
                <w:szCs w:val="22"/>
              </w:rPr>
              <w:t>VARCHAR2(</w:t>
            </w:r>
            <w:r>
              <w:rPr>
                <w:rFonts w:ascii="新宋体" w:eastAsia="新宋体" w:hAnsi="新宋体"/>
                <w:szCs w:val="22"/>
              </w:rPr>
              <w:t>20</w:t>
            </w:r>
            <w:r w:rsidRPr="00334E84">
              <w:rPr>
                <w:rFonts w:ascii="新宋体" w:eastAsia="新宋体" w:hAnsi="新宋体"/>
                <w:szCs w:val="22"/>
              </w:rPr>
              <w:t>)</w:t>
            </w:r>
          </w:p>
        </w:tc>
        <w:tc>
          <w:tcPr>
            <w:tcW w:w="709" w:type="dxa"/>
            <w:gridSpan w:val="2"/>
          </w:tcPr>
          <w:p w14:paraId="20AC48C8" w14:textId="77777777" w:rsidR="0063175A" w:rsidRPr="00AA2803" w:rsidRDefault="0063175A" w:rsidP="0063175A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68" w:type="dxa"/>
          </w:tcPr>
          <w:p w14:paraId="0C70E78B" w14:textId="77777777" w:rsidR="0063175A" w:rsidRPr="00AA2803" w:rsidRDefault="0063175A" w:rsidP="0063175A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63175A" w:rsidRPr="00AA2803" w14:paraId="2C9AC674" w14:textId="77777777" w:rsidTr="004F5520">
        <w:tc>
          <w:tcPr>
            <w:tcW w:w="391" w:type="dxa"/>
            <w:tcBorders>
              <w:top w:val="single" w:sz="4" w:space="0" w:color="auto"/>
            </w:tcBorders>
          </w:tcPr>
          <w:p w14:paraId="67A35740" w14:textId="77777777" w:rsidR="0063175A" w:rsidRPr="00AA2803" w:rsidRDefault="0063175A" w:rsidP="006164CE">
            <w:pPr>
              <w:pStyle w:val="af"/>
              <w:numPr>
                <w:ilvl w:val="0"/>
                <w:numId w:val="75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978" w:type="dxa"/>
            <w:gridSpan w:val="4"/>
          </w:tcPr>
          <w:p w14:paraId="005714C9" w14:textId="77777777" w:rsidR="0063175A" w:rsidRPr="00114667" w:rsidRDefault="0063175A" w:rsidP="0063175A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销售站</w:t>
            </w:r>
            <w:r>
              <w:rPr>
                <w:rFonts w:ascii="新宋体" w:eastAsia="新宋体" w:hAnsi="新宋体"/>
                <w:szCs w:val="22"/>
              </w:rPr>
              <w:t>维度</w:t>
            </w:r>
          </w:p>
        </w:tc>
        <w:tc>
          <w:tcPr>
            <w:tcW w:w="2268" w:type="dxa"/>
            <w:gridSpan w:val="4"/>
          </w:tcPr>
          <w:p w14:paraId="27C51107" w14:textId="77777777" w:rsidR="0063175A" w:rsidRPr="00CD5932" w:rsidRDefault="0063175A" w:rsidP="0063175A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CD5932">
              <w:rPr>
                <w:rFonts w:ascii="新宋体" w:eastAsia="新宋体" w:hAnsi="新宋体"/>
                <w:szCs w:val="22"/>
              </w:rPr>
              <w:t>GLATLNG_E</w:t>
            </w:r>
          </w:p>
        </w:tc>
        <w:tc>
          <w:tcPr>
            <w:tcW w:w="1833" w:type="dxa"/>
            <w:gridSpan w:val="3"/>
          </w:tcPr>
          <w:p w14:paraId="4E2B0140" w14:textId="77777777" w:rsidR="0063175A" w:rsidRPr="00334E84" w:rsidRDefault="0063175A" w:rsidP="0063175A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334E84">
              <w:rPr>
                <w:rFonts w:ascii="新宋体" w:eastAsia="新宋体" w:hAnsi="新宋体"/>
                <w:szCs w:val="22"/>
              </w:rPr>
              <w:t>VARCHAR2(</w:t>
            </w:r>
            <w:r>
              <w:rPr>
                <w:rFonts w:ascii="新宋体" w:eastAsia="新宋体" w:hAnsi="新宋体"/>
                <w:szCs w:val="22"/>
              </w:rPr>
              <w:t>20</w:t>
            </w:r>
            <w:r w:rsidRPr="00334E84">
              <w:rPr>
                <w:rFonts w:ascii="新宋体" w:eastAsia="新宋体" w:hAnsi="新宋体"/>
                <w:szCs w:val="22"/>
              </w:rPr>
              <w:t>)</w:t>
            </w:r>
          </w:p>
        </w:tc>
        <w:tc>
          <w:tcPr>
            <w:tcW w:w="709" w:type="dxa"/>
            <w:gridSpan w:val="2"/>
          </w:tcPr>
          <w:p w14:paraId="62DBD5F4" w14:textId="77777777" w:rsidR="0063175A" w:rsidRPr="00AA2803" w:rsidRDefault="0063175A" w:rsidP="0063175A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68" w:type="dxa"/>
          </w:tcPr>
          <w:p w14:paraId="26ABEC73" w14:textId="77777777" w:rsidR="0063175A" w:rsidRPr="00AA2803" w:rsidRDefault="0063175A" w:rsidP="0063175A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63175A" w:rsidRPr="00AA2803" w14:paraId="740B2638" w14:textId="77777777" w:rsidTr="004F5520">
        <w:tc>
          <w:tcPr>
            <w:tcW w:w="9747" w:type="dxa"/>
            <w:gridSpan w:val="15"/>
            <w:shd w:val="clear" w:color="auto" w:fill="D9D9D9" w:themeFill="background1" w:themeFillShade="D9"/>
          </w:tcPr>
          <w:p w14:paraId="48BC1F57" w14:textId="77777777" w:rsidR="0063175A" w:rsidRPr="00AA2803" w:rsidRDefault="0063175A" w:rsidP="0063175A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表格其他属性信息定义（包括PK-FK、IDX等）</w:t>
            </w:r>
          </w:p>
        </w:tc>
      </w:tr>
      <w:tr w:rsidR="0063175A" w:rsidRPr="00AA2803" w14:paraId="6B8D536C" w14:textId="77777777" w:rsidTr="004F5520">
        <w:trPr>
          <w:trHeight w:val="231"/>
        </w:trPr>
        <w:tc>
          <w:tcPr>
            <w:tcW w:w="533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AC61579" w14:textId="77777777" w:rsidR="0063175A" w:rsidRPr="00AA2803" w:rsidRDefault="0063175A" w:rsidP="0063175A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主键</w:t>
            </w:r>
          </w:p>
        </w:tc>
        <w:tc>
          <w:tcPr>
            <w:tcW w:w="2969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4C32A8C9" w14:textId="77777777" w:rsidR="0063175A" w:rsidRPr="00AA2803" w:rsidRDefault="0063175A" w:rsidP="0063175A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6245" w:type="dxa"/>
            <w:gridSpan w:val="9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4E81FB2A" w14:textId="77777777" w:rsidR="0063175A" w:rsidRPr="00AA2803" w:rsidRDefault="0063175A" w:rsidP="0063175A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包含列</w:t>
            </w:r>
          </w:p>
        </w:tc>
      </w:tr>
      <w:tr w:rsidR="0063175A" w:rsidRPr="00AA2803" w14:paraId="65CADDAD" w14:textId="77777777" w:rsidTr="004F5520">
        <w:trPr>
          <w:trHeight w:val="231"/>
        </w:trPr>
        <w:tc>
          <w:tcPr>
            <w:tcW w:w="533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7C635EB" w14:textId="77777777" w:rsidR="0063175A" w:rsidRPr="00AA2803" w:rsidRDefault="0063175A" w:rsidP="0063175A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2969" w:type="dxa"/>
            <w:gridSpan w:val="4"/>
            <w:tcBorders>
              <w:left w:val="single" w:sz="4" w:space="0" w:color="auto"/>
            </w:tcBorders>
          </w:tcPr>
          <w:p w14:paraId="7A0F508F" w14:textId="77777777" w:rsidR="0063175A" w:rsidRPr="00AA2803" w:rsidRDefault="0063175A" w:rsidP="0063175A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PK</w:t>
            </w:r>
            <w:r w:rsidRPr="00AA2803">
              <w:rPr>
                <w:rFonts w:hint="eastAsia"/>
              </w:rPr>
              <w:t>_</w:t>
            </w:r>
            <w:r w:rsidRPr="00AA2803">
              <w:rPr>
                <w:rFonts w:ascii="新宋体" w:eastAsia="新宋体" w:hAnsi="新宋体"/>
                <w:szCs w:val="22"/>
              </w:rPr>
              <w:t>INF_AGENCY</w:t>
            </w:r>
            <w:r w:rsidR="00A86C1E">
              <w:rPr>
                <w:rFonts w:ascii="新宋体" w:eastAsia="新宋体" w:hAnsi="新宋体"/>
                <w:szCs w:val="22"/>
              </w:rPr>
              <w:t>_EXT</w:t>
            </w:r>
          </w:p>
        </w:tc>
        <w:tc>
          <w:tcPr>
            <w:tcW w:w="6245" w:type="dxa"/>
            <w:gridSpan w:val="9"/>
            <w:tcBorders>
              <w:left w:val="single" w:sz="4" w:space="0" w:color="auto"/>
            </w:tcBorders>
          </w:tcPr>
          <w:p w14:paraId="38927623" w14:textId="77777777" w:rsidR="0063175A" w:rsidRPr="00AA2803" w:rsidRDefault="0063175A" w:rsidP="0063175A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AGENCY_CODE</w:t>
            </w:r>
          </w:p>
        </w:tc>
      </w:tr>
      <w:tr w:rsidR="0063175A" w:rsidRPr="00AA2803" w14:paraId="25D828B5" w14:textId="77777777" w:rsidTr="004F5520">
        <w:trPr>
          <w:trHeight w:val="231"/>
        </w:trPr>
        <w:tc>
          <w:tcPr>
            <w:tcW w:w="533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2A72232" w14:textId="77777777" w:rsidR="0063175A" w:rsidRPr="00AA2803" w:rsidRDefault="0063175A" w:rsidP="0063175A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外键</w:t>
            </w:r>
          </w:p>
        </w:tc>
        <w:tc>
          <w:tcPr>
            <w:tcW w:w="2969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50D7A4AA" w14:textId="77777777" w:rsidR="0063175A" w:rsidRPr="00AA2803" w:rsidRDefault="0063175A" w:rsidP="0063175A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1990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7BD4F90D" w14:textId="77777777" w:rsidR="0063175A" w:rsidRPr="00AA2803" w:rsidRDefault="0063175A" w:rsidP="0063175A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  <w:tc>
          <w:tcPr>
            <w:tcW w:w="2123" w:type="dxa"/>
            <w:gridSpan w:val="5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34636C1F" w14:textId="77777777" w:rsidR="0063175A" w:rsidRPr="00AA2803" w:rsidRDefault="0063175A" w:rsidP="0063175A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参照表名</w:t>
            </w:r>
          </w:p>
        </w:tc>
        <w:tc>
          <w:tcPr>
            <w:tcW w:w="2132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6537B99A" w14:textId="77777777" w:rsidR="0063175A" w:rsidRPr="00AA2803" w:rsidRDefault="0063175A" w:rsidP="0063175A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</w:tr>
      <w:tr w:rsidR="0063175A" w:rsidRPr="00AA2803" w14:paraId="34060A14" w14:textId="77777777" w:rsidTr="004F5520">
        <w:trPr>
          <w:trHeight w:val="231"/>
        </w:trPr>
        <w:tc>
          <w:tcPr>
            <w:tcW w:w="533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09E6079" w14:textId="77777777" w:rsidR="0063175A" w:rsidRPr="00AA2803" w:rsidRDefault="0063175A" w:rsidP="0063175A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2969" w:type="dxa"/>
            <w:gridSpan w:val="4"/>
            <w:tcBorders>
              <w:left w:val="single" w:sz="4" w:space="0" w:color="auto"/>
            </w:tcBorders>
          </w:tcPr>
          <w:p w14:paraId="06E7EF0E" w14:textId="77777777" w:rsidR="0063175A" w:rsidRPr="00AA2803" w:rsidRDefault="0063175A" w:rsidP="0063175A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990" w:type="dxa"/>
            <w:gridSpan w:val="2"/>
            <w:tcBorders>
              <w:left w:val="single" w:sz="4" w:space="0" w:color="auto"/>
            </w:tcBorders>
          </w:tcPr>
          <w:p w14:paraId="0ACAB18C" w14:textId="77777777" w:rsidR="0063175A" w:rsidRPr="00AA2803" w:rsidRDefault="0063175A" w:rsidP="0063175A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123" w:type="dxa"/>
            <w:gridSpan w:val="5"/>
            <w:tcBorders>
              <w:left w:val="single" w:sz="4" w:space="0" w:color="auto"/>
            </w:tcBorders>
          </w:tcPr>
          <w:p w14:paraId="1D0A09F3" w14:textId="77777777" w:rsidR="0063175A" w:rsidRPr="00AA2803" w:rsidRDefault="0063175A" w:rsidP="0063175A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132" w:type="dxa"/>
            <w:gridSpan w:val="2"/>
            <w:tcBorders>
              <w:left w:val="single" w:sz="4" w:space="0" w:color="auto"/>
            </w:tcBorders>
          </w:tcPr>
          <w:p w14:paraId="252C6AB3" w14:textId="77777777" w:rsidR="0063175A" w:rsidRPr="00AA2803" w:rsidRDefault="0063175A" w:rsidP="0063175A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63175A" w:rsidRPr="00AA2803" w14:paraId="6E420D77" w14:textId="77777777" w:rsidTr="004F5520">
        <w:trPr>
          <w:trHeight w:val="231"/>
        </w:trPr>
        <w:tc>
          <w:tcPr>
            <w:tcW w:w="533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6BD6BD1" w14:textId="77777777" w:rsidR="0063175A" w:rsidRPr="00AA2803" w:rsidRDefault="0063175A" w:rsidP="0063175A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索引</w:t>
            </w:r>
          </w:p>
        </w:tc>
        <w:tc>
          <w:tcPr>
            <w:tcW w:w="2969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0BDE26DE" w14:textId="77777777" w:rsidR="0063175A" w:rsidRPr="00AA2803" w:rsidRDefault="0063175A" w:rsidP="0063175A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3118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6485C260" w14:textId="77777777" w:rsidR="0063175A" w:rsidRPr="00AA2803" w:rsidRDefault="0063175A" w:rsidP="0063175A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  <w:tc>
          <w:tcPr>
            <w:tcW w:w="3127" w:type="dxa"/>
            <w:gridSpan w:val="5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7A7ED1C3" w14:textId="77777777" w:rsidR="0063175A" w:rsidRPr="00AA2803" w:rsidRDefault="0063175A" w:rsidP="0063175A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类型</w:t>
            </w:r>
          </w:p>
        </w:tc>
      </w:tr>
      <w:tr w:rsidR="0063175A" w:rsidRPr="00AA2803" w14:paraId="60311956" w14:textId="77777777" w:rsidTr="004F5520">
        <w:trPr>
          <w:trHeight w:val="231"/>
        </w:trPr>
        <w:tc>
          <w:tcPr>
            <w:tcW w:w="533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70B7029" w14:textId="77777777" w:rsidR="0063175A" w:rsidRPr="00AA2803" w:rsidRDefault="0063175A" w:rsidP="0063175A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2969" w:type="dxa"/>
            <w:gridSpan w:val="4"/>
            <w:tcBorders>
              <w:left w:val="single" w:sz="4" w:space="0" w:color="auto"/>
            </w:tcBorders>
          </w:tcPr>
          <w:p w14:paraId="0CDABE52" w14:textId="77777777" w:rsidR="0063175A" w:rsidRPr="00AA2803" w:rsidRDefault="0063175A" w:rsidP="0063175A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118" w:type="dxa"/>
            <w:gridSpan w:val="4"/>
            <w:tcBorders>
              <w:left w:val="single" w:sz="4" w:space="0" w:color="auto"/>
            </w:tcBorders>
          </w:tcPr>
          <w:p w14:paraId="3EC41925" w14:textId="77777777" w:rsidR="0063175A" w:rsidRPr="00AA2803" w:rsidRDefault="0063175A" w:rsidP="0063175A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127" w:type="dxa"/>
            <w:gridSpan w:val="5"/>
            <w:tcBorders>
              <w:left w:val="single" w:sz="4" w:space="0" w:color="auto"/>
            </w:tcBorders>
          </w:tcPr>
          <w:p w14:paraId="0405739E" w14:textId="77777777" w:rsidR="0063175A" w:rsidRPr="00AA2803" w:rsidRDefault="0063175A" w:rsidP="0063175A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63175A" w:rsidRPr="00AA2803" w14:paraId="7C153BA3" w14:textId="77777777" w:rsidTr="004F5520">
        <w:tc>
          <w:tcPr>
            <w:tcW w:w="533" w:type="dxa"/>
            <w:gridSpan w:val="2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6A5E723" w14:textId="77777777" w:rsidR="0063175A" w:rsidRPr="00AA2803" w:rsidRDefault="0063175A" w:rsidP="0063175A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约束</w:t>
            </w:r>
          </w:p>
        </w:tc>
        <w:tc>
          <w:tcPr>
            <w:tcW w:w="9214" w:type="dxa"/>
            <w:gridSpan w:val="13"/>
            <w:tcBorders>
              <w:left w:val="single" w:sz="4" w:space="0" w:color="auto"/>
            </w:tcBorders>
          </w:tcPr>
          <w:p w14:paraId="35A0FCF6" w14:textId="77777777" w:rsidR="0063175A" w:rsidRPr="00AA2803" w:rsidRDefault="0063175A" w:rsidP="0063175A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63175A" w:rsidRPr="00AA2803" w14:paraId="706003CC" w14:textId="77777777" w:rsidTr="004F5520">
        <w:trPr>
          <w:trHeight w:val="231"/>
        </w:trPr>
        <w:tc>
          <w:tcPr>
            <w:tcW w:w="533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59DC6FD" w14:textId="77777777" w:rsidR="0063175A" w:rsidRPr="00AA2803" w:rsidRDefault="0063175A" w:rsidP="0063175A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</w:t>
            </w: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20E7AB9B" w14:textId="77777777" w:rsidR="0063175A" w:rsidRPr="00AA2803" w:rsidRDefault="0063175A" w:rsidP="0063175A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分区类型</w:t>
            </w:r>
          </w:p>
        </w:tc>
        <w:tc>
          <w:tcPr>
            <w:tcW w:w="1487" w:type="dxa"/>
            <w:gridSpan w:val="3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72AF2F06" w14:textId="77777777" w:rsidR="0063175A" w:rsidRPr="00AA2803" w:rsidRDefault="0063175A" w:rsidP="0063175A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分区字段</w:t>
            </w:r>
          </w:p>
        </w:tc>
        <w:tc>
          <w:tcPr>
            <w:tcW w:w="6239" w:type="dxa"/>
            <w:gridSpan w:val="8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45ABF197" w14:textId="77777777" w:rsidR="0063175A" w:rsidRPr="00AA2803" w:rsidRDefault="0063175A" w:rsidP="0063175A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分区条件</w:t>
            </w:r>
          </w:p>
        </w:tc>
      </w:tr>
      <w:tr w:rsidR="0063175A" w:rsidRPr="00AA2803" w14:paraId="2AB8D611" w14:textId="77777777" w:rsidTr="004F5520">
        <w:trPr>
          <w:trHeight w:val="231"/>
        </w:trPr>
        <w:tc>
          <w:tcPr>
            <w:tcW w:w="533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E7E9010" w14:textId="77777777" w:rsidR="0063175A" w:rsidRPr="00AA2803" w:rsidRDefault="0063175A" w:rsidP="0063175A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</w:tcPr>
          <w:p w14:paraId="48697F78" w14:textId="77777777" w:rsidR="0063175A" w:rsidRPr="00AA2803" w:rsidRDefault="0063175A" w:rsidP="0063175A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主分区</w:t>
            </w:r>
          </w:p>
        </w:tc>
        <w:tc>
          <w:tcPr>
            <w:tcW w:w="1487" w:type="dxa"/>
            <w:gridSpan w:val="3"/>
            <w:tcBorders>
              <w:left w:val="single" w:sz="4" w:space="0" w:color="auto"/>
            </w:tcBorders>
          </w:tcPr>
          <w:p w14:paraId="124BE747" w14:textId="77777777" w:rsidR="0063175A" w:rsidRPr="00AA2803" w:rsidRDefault="0063175A" w:rsidP="0063175A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6239" w:type="dxa"/>
            <w:gridSpan w:val="8"/>
            <w:tcBorders>
              <w:left w:val="single" w:sz="4" w:space="0" w:color="auto"/>
            </w:tcBorders>
          </w:tcPr>
          <w:p w14:paraId="04F4499E" w14:textId="77777777" w:rsidR="0063175A" w:rsidRPr="00AA2803" w:rsidRDefault="0063175A" w:rsidP="0063175A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63175A" w:rsidRPr="00AA2803" w14:paraId="2550201F" w14:textId="77777777" w:rsidTr="004F5520">
        <w:trPr>
          <w:trHeight w:val="231"/>
        </w:trPr>
        <w:tc>
          <w:tcPr>
            <w:tcW w:w="533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FF90F56" w14:textId="77777777" w:rsidR="0063175A" w:rsidRPr="00AA2803" w:rsidRDefault="0063175A" w:rsidP="0063175A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</w:tcPr>
          <w:p w14:paraId="60CE22D1" w14:textId="77777777" w:rsidR="0063175A" w:rsidRPr="00AA2803" w:rsidRDefault="0063175A" w:rsidP="0063175A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子分区</w:t>
            </w:r>
          </w:p>
        </w:tc>
        <w:tc>
          <w:tcPr>
            <w:tcW w:w="1487" w:type="dxa"/>
            <w:gridSpan w:val="3"/>
            <w:tcBorders>
              <w:left w:val="single" w:sz="4" w:space="0" w:color="auto"/>
            </w:tcBorders>
          </w:tcPr>
          <w:p w14:paraId="5F1A9E31" w14:textId="77777777" w:rsidR="0063175A" w:rsidRPr="00AA2803" w:rsidRDefault="0063175A" w:rsidP="0063175A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6239" w:type="dxa"/>
            <w:gridSpan w:val="8"/>
            <w:tcBorders>
              <w:left w:val="single" w:sz="4" w:space="0" w:color="auto"/>
            </w:tcBorders>
          </w:tcPr>
          <w:p w14:paraId="1B3397B8" w14:textId="77777777" w:rsidR="0063175A" w:rsidRPr="00AA2803" w:rsidRDefault="0063175A" w:rsidP="0063175A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</w:tbl>
    <w:p w14:paraId="0DED1A89" w14:textId="77777777" w:rsidR="005F5FA4" w:rsidRPr="00AA2803" w:rsidRDefault="005F5FA4" w:rsidP="005F5FA4"/>
    <w:p w14:paraId="5C1FA201" w14:textId="77777777" w:rsidR="001E4D5E" w:rsidRPr="00AA2803" w:rsidRDefault="001E4D5E" w:rsidP="001E4D5E">
      <w:pPr>
        <w:pStyle w:val="4"/>
      </w:pPr>
      <w:bookmarkStart w:id="46" w:name="_区域基本信息（INF_AREAS）"/>
      <w:bookmarkStart w:id="47" w:name="_Toc435450817"/>
      <w:bookmarkEnd w:id="46"/>
      <w:r w:rsidRPr="00AA2803">
        <w:rPr>
          <w:rFonts w:hint="eastAsia"/>
        </w:rPr>
        <w:t>销售站清退（</w:t>
      </w:r>
      <w:r w:rsidRPr="00AA2803">
        <w:rPr>
          <w:rFonts w:hint="eastAsia"/>
        </w:rPr>
        <w:t>INF_</w:t>
      </w:r>
      <w:r w:rsidRPr="00AA2803">
        <w:t>AGENCY_DELETE</w:t>
      </w:r>
      <w:r w:rsidRPr="00AA2803">
        <w:rPr>
          <w:rFonts w:hint="eastAsia"/>
        </w:rPr>
        <w:t>）</w:t>
      </w:r>
      <w:bookmarkEnd w:id="47"/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91"/>
        <w:gridCol w:w="142"/>
        <w:gridCol w:w="698"/>
        <w:gridCol w:w="790"/>
        <w:gridCol w:w="781"/>
        <w:gridCol w:w="700"/>
        <w:gridCol w:w="6"/>
        <w:gridCol w:w="1984"/>
        <w:gridCol w:w="1128"/>
        <w:gridCol w:w="288"/>
        <w:gridCol w:w="562"/>
        <w:gridCol w:w="145"/>
        <w:gridCol w:w="564"/>
        <w:gridCol w:w="1568"/>
      </w:tblGrid>
      <w:tr w:rsidR="00AA2803" w:rsidRPr="00AA2803" w14:paraId="3DD6281B" w14:textId="77777777" w:rsidTr="001E4D5E">
        <w:tc>
          <w:tcPr>
            <w:tcW w:w="1231" w:type="dxa"/>
            <w:gridSpan w:val="3"/>
            <w:shd w:val="clear" w:color="auto" w:fill="C0C0C0"/>
          </w:tcPr>
          <w:p w14:paraId="4496EEF5" w14:textId="77777777" w:rsidR="001E4D5E" w:rsidRPr="00AA2803" w:rsidRDefault="001E4D5E" w:rsidP="001E4D5E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汉字注解</w:t>
            </w:r>
          </w:p>
        </w:tc>
        <w:tc>
          <w:tcPr>
            <w:tcW w:w="4261" w:type="dxa"/>
            <w:gridSpan w:val="5"/>
            <w:shd w:val="clear" w:color="auto" w:fill="auto"/>
          </w:tcPr>
          <w:p w14:paraId="6D5A0ABD" w14:textId="77777777" w:rsidR="001E4D5E" w:rsidRPr="00AA2803" w:rsidRDefault="001E4D5E" w:rsidP="001E4D5E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销售站清退</w:t>
            </w:r>
          </w:p>
        </w:tc>
        <w:tc>
          <w:tcPr>
            <w:tcW w:w="1416" w:type="dxa"/>
            <w:gridSpan w:val="2"/>
            <w:shd w:val="clear" w:color="auto" w:fill="C0C0C0"/>
          </w:tcPr>
          <w:p w14:paraId="325AD76B" w14:textId="77777777" w:rsidR="001E4D5E" w:rsidRPr="00AA2803" w:rsidRDefault="001E4D5E" w:rsidP="001E4D5E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表名</w:t>
            </w:r>
          </w:p>
        </w:tc>
        <w:tc>
          <w:tcPr>
            <w:tcW w:w="2839" w:type="dxa"/>
            <w:gridSpan w:val="4"/>
            <w:shd w:val="clear" w:color="auto" w:fill="auto"/>
          </w:tcPr>
          <w:p w14:paraId="6206E6EE" w14:textId="77777777" w:rsidR="001E4D5E" w:rsidRPr="00AA2803" w:rsidRDefault="001E4D5E" w:rsidP="001E4D5E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/>
                <w:b/>
                <w:sz w:val="24"/>
                <w:szCs w:val="22"/>
              </w:rPr>
              <w:t>INF_AGENCY_DELETE</w:t>
            </w:r>
          </w:p>
        </w:tc>
      </w:tr>
      <w:tr w:rsidR="00AA2803" w:rsidRPr="00AA2803" w14:paraId="4DC9114A" w14:textId="77777777" w:rsidTr="00E85C76">
        <w:tc>
          <w:tcPr>
            <w:tcW w:w="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horzCross" w:color="auto" w:fill="C0C0C0"/>
          </w:tcPr>
          <w:p w14:paraId="5BCD6002" w14:textId="77777777" w:rsidR="001E4D5E" w:rsidRPr="00AA2803" w:rsidRDefault="001E4D5E" w:rsidP="001E4D5E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</w:p>
        </w:tc>
        <w:tc>
          <w:tcPr>
            <w:tcW w:w="2411" w:type="dxa"/>
            <w:gridSpan w:val="4"/>
            <w:tcBorders>
              <w:left w:val="single" w:sz="4" w:space="0" w:color="auto"/>
            </w:tcBorders>
            <w:shd w:val="clear" w:color="auto" w:fill="C0C0C0"/>
          </w:tcPr>
          <w:p w14:paraId="70E92283" w14:textId="77777777" w:rsidR="001E4D5E" w:rsidRPr="00AA2803" w:rsidRDefault="001E4D5E" w:rsidP="001E4D5E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字段名称</w:t>
            </w:r>
          </w:p>
        </w:tc>
        <w:tc>
          <w:tcPr>
            <w:tcW w:w="2690" w:type="dxa"/>
            <w:gridSpan w:val="3"/>
            <w:shd w:val="clear" w:color="auto" w:fill="C0C0C0"/>
          </w:tcPr>
          <w:p w14:paraId="3ADDEA1C" w14:textId="77777777" w:rsidR="001E4D5E" w:rsidRPr="00AA2803" w:rsidRDefault="001E4D5E" w:rsidP="001E4D5E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字段命名</w:t>
            </w:r>
          </w:p>
        </w:tc>
        <w:tc>
          <w:tcPr>
            <w:tcW w:w="1978" w:type="dxa"/>
            <w:gridSpan w:val="3"/>
            <w:shd w:val="clear" w:color="auto" w:fill="C0C0C0"/>
          </w:tcPr>
          <w:p w14:paraId="6E6B0B03" w14:textId="77777777" w:rsidR="001E4D5E" w:rsidRPr="00AA2803" w:rsidRDefault="001E4D5E" w:rsidP="001E4D5E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类型</w:t>
            </w:r>
          </w:p>
        </w:tc>
        <w:tc>
          <w:tcPr>
            <w:tcW w:w="709" w:type="dxa"/>
            <w:gridSpan w:val="2"/>
            <w:shd w:val="clear" w:color="auto" w:fill="C0C0C0"/>
          </w:tcPr>
          <w:p w14:paraId="1B925FF0" w14:textId="77777777" w:rsidR="001E4D5E" w:rsidRPr="00AA2803" w:rsidRDefault="001E4D5E" w:rsidP="001E4D5E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非空</w:t>
            </w:r>
          </w:p>
        </w:tc>
        <w:tc>
          <w:tcPr>
            <w:tcW w:w="1568" w:type="dxa"/>
            <w:shd w:val="clear" w:color="auto" w:fill="C0C0C0"/>
          </w:tcPr>
          <w:p w14:paraId="597738C0" w14:textId="77777777" w:rsidR="001E4D5E" w:rsidRPr="00AA2803" w:rsidRDefault="001E4D5E" w:rsidP="001E4D5E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默认</w:t>
            </w:r>
          </w:p>
        </w:tc>
      </w:tr>
      <w:tr w:rsidR="008B2D05" w:rsidRPr="00AA2803" w14:paraId="28E19A33" w14:textId="77777777" w:rsidTr="00E85C76">
        <w:tc>
          <w:tcPr>
            <w:tcW w:w="391" w:type="dxa"/>
            <w:tcBorders>
              <w:top w:val="single" w:sz="4" w:space="0" w:color="auto"/>
            </w:tcBorders>
          </w:tcPr>
          <w:p w14:paraId="35A9212B" w14:textId="77777777" w:rsidR="008B2D05" w:rsidRPr="00AA2803" w:rsidRDefault="008B2D05" w:rsidP="006164CE">
            <w:pPr>
              <w:pStyle w:val="af"/>
              <w:numPr>
                <w:ilvl w:val="0"/>
                <w:numId w:val="17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411" w:type="dxa"/>
            <w:gridSpan w:val="4"/>
          </w:tcPr>
          <w:p w14:paraId="346A4DEE" w14:textId="77777777" w:rsidR="008B2D05" w:rsidRPr="00AA2803" w:rsidRDefault="00E85C76" w:rsidP="008B2D0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清</w:t>
            </w:r>
            <w:r>
              <w:rPr>
                <w:rFonts w:ascii="新宋体" w:eastAsia="新宋体" w:hAnsi="新宋体"/>
                <w:szCs w:val="22"/>
              </w:rPr>
              <w:t>退</w:t>
            </w:r>
            <w:r w:rsidR="008B2D05" w:rsidRPr="00AA2803">
              <w:rPr>
                <w:rFonts w:ascii="新宋体" w:eastAsia="新宋体" w:hAnsi="新宋体"/>
                <w:szCs w:val="22"/>
              </w:rPr>
              <w:t>编号</w:t>
            </w:r>
            <w:r w:rsidR="008B2D05" w:rsidRPr="00AA2803">
              <w:rPr>
                <w:rFonts w:ascii="新宋体" w:eastAsia="新宋体" w:hAnsi="新宋体" w:hint="eastAsia"/>
                <w:szCs w:val="22"/>
              </w:rPr>
              <w:t>（</w:t>
            </w:r>
            <w:r w:rsidR="008B2D05" w:rsidRPr="00AA2803">
              <w:rPr>
                <w:rFonts w:ascii="新宋体" w:eastAsia="新宋体" w:hAnsi="新宋体"/>
                <w:szCs w:val="22"/>
              </w:rPr>
              <w:t>QT</w:t>
            </w:r>
            <w:r w:rsidR="008B2D05" w:rsidRPr="00AA2803">
              <w:rPr>
                <w:rFonts w:ascii="新宋体" w:eastAsia="新宋体" w:hAnsi="新宋体" w:hint="eastAsia"/>
                <w:szCs w:val="22"/>
              </w:rPr>
              <w:t>12345678）</w:t>
            </w:r>
          </w:p>
        </w:tc>
        <w:tc>
          <w:tcPr>
            <w:tcW w:w="2690" w:type="dxa"/>
            <w:gridSpan w:val="3"/>
          </w:tcPr>
          <w:p w14:paraId="6D3C7F19" w14:textId="77777777" w:rsidR="008B2D05" w:rsidRPr="00AA2803" w:rsidRDefault="008B2D05" w:rsidP="008B2D0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DELETE_</w:t>
            </w:r>
            <w:r>
              <w:rPr>
                <w:rFonts w:ascii="新宋体" w:eastAsia="新宋体" w:hAnsi="新宋体"/>
                <w:szCs w:val="22"/>
              </w:rPr>
              <w:t>NO</w:t>
            </w:r>
          </w:p>
        </w:tc>
        <w:tc>
          <w:tcPr>
            <w:tcW w:w="1978" w:type="dxa"/>
            <w:gridSpan w:val="3"/>
          </w:tcPr>
          <w:p w14:paraId="44E4C18A" w14:textId="77777777" w:rsidR="008B2D05" w:rsidRPr="00AA2803" w:rsidRDefault="008B2D05" w:rsidP="008B2D0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/>
                <w:szCs w:val="22"/>
              </w:rPr>
              <w:t>CHAR(10</w:t>
            </w:r>
            <w:r w:rsidRPr="00AA2803">
              <w:rPr>
                <w:rFonts w:ascii="新宋体" w:eastAsia="新宋体" w:hAnsi="新宋体"/>
                <w:szCs w:val="22"/>
              </w:rPr>
              <w:t>)</w:t>
            </w:r>
          </w:p>
        </w:tc>
        <w:tc>
          <w:tcPr>
            <w:tcW w:w="709" w:type="dxa"/>
            <w:gridSpan w:val="2"/>
          </w:tcPr>
          <w:p w14:paraId="16E1B4DC" w14:textId="77777777" w:rsidR="008B2D05" w:rsidRPr="00AA2803" w:rsidRDefault="008B2D05" w:rsidP="008B2D0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6BE41AB6" w14:textId="77777777" w:rsidR="008B2D05" w:rsidRPr="00AA2803" w:rsidRDefault="008B2D05" w:rsidP="008B2D0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2059A2FC" w14:textId="77777777" w:rsidTr="00E85C76">
        <w:tc>
          <w:tcPr>
            <w:tcW w:w="391" w:type="dxa"/>
            <w:tcBorders>
              <w:top w:val="single" w:sz="4" w:space="0" w:color="auto"/>
            </w:tcBorders>
          </w:tcPr>
          <w:p w14:paraId="71E56786" w14:textId="77777777" w:rsidR="001E4D5E" w:rsidRPr="00AA2803" w:rsidRDefault="001E4D5E" w:rsidP="006164CE">
            <w:pPr>
              <w:pStyle w:val="af"/>
              <w:numPr>
                <w:ilvl w:val="0"/>
                <w:numId w:val="17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411" w:type="dxa"/>
            <w:gridSpan w:val="4"/>
          </w:tcPr>
          <w:p w14:paraId="08C16716" w14:textId="77777777" w:rsidR="001E4D5E" w:rsidRPr="00AA2803" w:rsidRDefault="001E4D5E" w:rsidP="001E4D5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销售站编码</w:t>
            </w:r>
          </w:p>
        </w:tc>
        <w:tc>
          <w:tcPr>
            <w:tcW w:w="2690" w:type="dxa"/>
            <w:gridSpan w:val="3"/>
          </w:tcPr>
          <w:p w14:paraId="7E9C5D94" w14:textId="77777777" w:rsidR="001E4D5E" w:rsidRPr="00AA2803" w:rsidRDefault="001E4D5E" w:rsidP="001E4D5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AGENCY_CODE</w:t>
            </w:r>
          </w:p>
        </w:tc>
        <w:tc>
          <w:tcPr>
            <w:tcW w:w="1978" w:type="dxa"/>
            <w:gridSpan w:val="3"/>
          </w:tcPr>
          <w:p w14:paraId="4FBEE582" w14:textId="77777777" w:rsidR="001E4D5E" w:rsidRPr="00AA2803" w:rsidRDefault="001E4D5E" w:rsidP="001E4D5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CHAR(8)</w:t>
            </w:r>
          </w:p>
        </w:tc>
        <w:tc>
          <w:tcPr>
            <w:tcW w:w="709" w:type="dxa"/>
            <w:gridSpan w:val="2"/>
          </w:tcPr>
          <w:p w14:paraId="6977980C" w14:textId="77777777" w:rsidR="001E4D5E" w:rsidRPr="00AA2803" w:rsidRDefault="001E4D5E" w:rsidP="001E4D5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2C10ECD0" w14:textId="77777777" w:rsidR="001E4D5E" w:rsidRPr="00AA2803" w:rsidRDefault="001E4D5E" w:rsidP="001E4D5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6238357B" w14:textId="77777777" w:rsidTr="00E85C76">
        <w:tc>
          <w:tcPr>
            <w:tcW w:w="391" w:type="dxa"/>
            <w:tcBorders>
              <w:top w:val="single" w:sz="4" w:space="0" w:color="auto"/>
            </w:tcBorders>
          </w:tcPr>
          <w:p w14:paraId="29CE5299" w14:textId="77777777" w:rsidR="001E4D5E" w:rsidRPr="00AA2803" w:rsidRDefault="001E4D5E" w:rsidP="006164CE">
            <w:pPr>
              <w:pStyle w:val="af"/>
              <w:numPr>
                <w:ilvl w:val="0"/>
                <w:numId w:val="17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411" w:type="dxa"/>
            <w:gridSpan w:val="4"/>
          </w:tcPr>
          <w:p w14:paraId="6B438222" w14:textId="77777777" w:rsidR="001E4D5E" w:rsidRPr="00AA2803" w:rsidRDefault="001E4D5E" w:rsidP="001E4D5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销售站名称</w:t>
            </w:r>
          </w:p>
        </w:tc>
        <w:tc>
          <w:tcPr>
            <w:tcW w:w="2690" w:type="dxa"/>
            <w:gridSpan w:val="3"/>
          </w:tcPr>
          <w:p w14:paraId="17E4484B" w14:textId="77777777" w:rsidR="001E4D5E" w:rsidRPr="00AA2803" w:rsidRDefault="001E4D5E" w:rsidP="001E4D5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AGENCY_NAME</w:t>
            </w:r>
          </w:p>
        </w:tc>
        <w:tc>
          <w:tcPr>
            <w:tcW w:w="1978" w:type="dxa"/>
            <w:gridSpan w:val="3"/>
          </w:tcPr>
          <w:p w14:paraId="2BB61520" w14:textId="77777777" w:rsidR="001E4D5E" w:rsidRPr="00AA2803" w:rsidRDefault="001E4D5E" w:rsidP="001E4D5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VARCHAR2(1000)</w:t>
            </w:r>
          </w:p>
        </w:tc>
        <w:tc>
          <w:tcPr>
            <w:tcW w:w="709" w:type="dxa"/>
            <w:gridSpan w:val="2"/>
          </w:tcPr>
          <w:p w14:paraId="03554917" w14:textId="77777777" w:rsidR="001E4D5E" w:rsidRPr="00AA2803" w:rsidRDefault="001E4D5E" w:rsidP="001E4D5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68" w:type="dxa"/>
          </w:tcPr>
          <w:p w14:paraId="79E1B05F" w14:textId="77777777" w:rsidR="001E4D5E" w:rsidRPr="00AA2803" w:rsidRDefault="001E4D5E" w:rsidP="001E4D5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4BF98925" w14:textId="77777777" w:rsidTr="00E85C76">
        <w:tc>
          <w:tcPr>
            <w:tcW w:w="391" w:type="dxa"/>
            <w:tcBorders>
              <w:top w:val="single" w:sz="4" w:space="0" w:color="auto"/>
            </w:tcBorders>
          </w:tcPr>
          <w:p w14:paraId="2168A21A" w14:textId="77777777" w:rsidR="001E4D5E" w:rsidRPr="00AA2803" w:rsidRDefault="001E4D5E" w:rsidP="006164CE">
            <w:pPr>
              <w:pStyle w:val="af"/>
              <w:numPr>
                <w:ilvl w:val="0"/>
                <w:numId w:val="17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411" w:type="dxa"/>
            <w:gridSpan w:val="4"/>
          </w:tcPr>
          <w:p w14:paraId="461F80EF" w14:textId="77777777" w:rsidR="001E4D5E" w:rsidRPr="00AA2803" w:rsidRDefault="001E4D5E" w:rsidP="001E4D5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销售站</w:t>
            </w:r>
            <w:r w:rsidRPr="00AA2803">
              <w:rPr>
                <w:rFonts w:ascii="新宋体" w:eastAsia="新宋体" w:hAnsi="新宋体"/>
                <w:szCs w:val="22"/>
              </w:rPr>
              <w:t>余额</w:t>
            </w:r>
          </w:p>
        </w:tc>
        <w:tc>
          <w:tcPr>
            <w:tcW w:w="2690" w:type="dxa"/>
            <w:gridSpan w:val="3"/>
          </w:tcPr>
          <w:p w14:paraId="41A22139" w14:textId="77777777" w:rsidR="001E4D5E" w:rsidRPr="00AA2803" w:rsidRDefault="001E4D5E" w:rsidP="001E4D5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AVAILABLE_CREDIT</w:t>
            </w:r>
          </w:p>
        </w:tc>
        <w:tc>
          <w:tcPr>
            <w:tcW w:w="1978" w:type="dxa"/>
            <w:gridSpan w:val="3"/>
          </w:tcPr>
          <w:p w14:paraId="03E15DBB" w14:textId="77777777" w:rsidR="001E4D5E" w:rsidRPr="00AA2803" w:rsidRDefault="001E4D5E" w:rsidP="001E4D5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NUMBER(28)</w:t>
            </w:r>
          </w:p>
        </w:tc>
        <w:tc>
          <w:tcPr>
            <w:tcW w:w="709" w:type="dxa"/>
            <w:gridSpan w:val="2"/>
          </w:tcPr>
          <w:p w14:paraId="77D57020" w14:textId="77777777" w:rsidR="001E4D5E" w:rsidRPr="00AA2803" w:rsidRDefault="001E4D5E" w:rsidP="001E4D5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523B675F" w14:textId="77777777" w:rsidR="001E4D5E" w:rsidRPr="00AA2803" w:rsidRDefault="001E4D5E" w:rsidP="001E4D5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17F739AF" w14:textId="77777777" w:rsidTr="00E85C76">
        <w:tc>
          <w:tcPr>
            <w:tcW w:w="391" w:type="dxa"/>
            <w:tcBorders>
              <w:top w:val="single" w:sz="4" w:space="0" w:color="auto"/>
            </w:tcBorders>
          </w:tcPr>
          <w:p w14:paraId="3F0F1DEB" w14:textId="77777777" w:rsidR="001E4D5E" w:rsidRPr="00AA2803" w:rsidRDefault="001E4D5E" w:rsidP="006164CE">
            <w:pPr>
              <w:pStyle w:val="af"/>
              <w:numPr>
                <w:ilvl w:val="0"/>
                <w:numId w:val="17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411" w:type="dxa"/>
            <w:gridSpan w:val="4"/>
          </w:tcPr>
          <w:p w14:paraId="41FB932B" w14:textId="77777777" w:rsidR="001E4D5E" w:rsidRPr="00AA2803" w:rsidRDefault="001E4D5E" w:rsidP="001E4D5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临时信用额度</w:t>
            </w:r>
          </w:p>
        </w:tc>
        <w:tc>
          <w:tcPr>
            <w:tcW w:w="2690" w:type="dxa"/>
            <w:gridSpan w:val="3"/>
          </w:tcPr>
          <w:p w14:paraId="6B49A771" w14:textId="77777777" w:rsidR="001E4D5E" w:rsidRPr="00AA2803" w:rsidRDefault="001E4D5E" w:rsidP="001E4D5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TEMP_CREDIT</w:t>
            </w:r>
          </w:p>
        </w:tc>
        <w:tc>
          <w:tcPr>
            <w:tcW w:w="1978" w:type="dxa"/>
            <w:gridSpan w:val="3"/>
          </w:tcPr>
          <w:p w14:paraId="03A99D8E" w14:textId="77777777" w:rsidR="001E4D5E" w:rsidRPr="00AA2803" w:rsidRDefault="001E4D5E" w:rsidP="001E4D5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NUMBER(28)</w:t>
            </w:r>
          </w:p>
        </w:tc>
        <w:tc>
          <w:tcPr>
            <w:tcW w:w="709" w:type="dxa"/>
            <w:gridSpan w:val="2"/>
          </w:tcPr>
          <w:p w14:paraId="1D0DFBAC" w14:textId="77777777" w:rsidR="001E4D5E" w:rsidRPr="00AA2803" w:rsidRDefault="001E4D5E" w:rsidP="001E4D5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3C7CB9F8" w14:textId="77777777" w:rsidR="001E4D5E" w:rsidRPr="00AA2803" w:rsidRDefault="001E4D5E" w:rsidP="001E4D5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3D6A897E" w14:textId="77777777" w:rsidTr="00E85C76">
        <w:tc>
          <w:tcPr>
            <w:tcW w:w="391" w:type="dxa"/>
            <w:tcBorders>
              <w:top w:val="single" w:sz="4" w:space="0" w:color="auto"/>
            </w:tcBorders>
          </w:tcPr>
          <w:p w14:paraId="026CB935" w14:textId="77777777" w:rsidR="001E4D5E" w:rsidRPr="00AA2803" w:rsidRDefault="001E4D5E" w:rsidP="006164CE">
            <w:pPr>
              <w:pStyle w:val="af"/>
              <w:numPr>
                <w:ilvl w:val="0"/>
                <w:numId w:val="17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411" w:type="dxa"/>
            <w:gridSpan w:val="4"/>
          </w:tcPr>
          <w:p w14:paraId="2009D66F" w14:textId="77777777" w:rsidR="001E4D5E" w:rsidRPr="00AA2803" w:rsidRDefault="001E4D5E" w:rsidP="001E4D5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永久信用额度</w:t>
            </w:r>
          </w:p>
        </w:tc>
        <w:tc>
          <w:tcPr>
            <w:tcW w:w="2690" w:type="dxa"/>
            <w:gridSpan w:val="3"/>
          </w:tcPr>
          <w:p w14:paraId="3474324D" w14:textId="77777777" w:rsidR="001E4D5E" w:rsidRPr="00AA2803" w:rsidRDefault="001E4D5E" w:rsidP="001E4D5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MARGINAL_CREDIT</w:t>
            </w:r>
          </w:p>
        </w:tc>
        <w:tc>
          <w:tcPr>
            <w:tcW w:w="1978" w:type="dxa"/>
            <w:gridSpan w:val="3"/>
          </w:tcPr>
          <w:p w14:paraId="68BA7382" w14:textId="77777777" w:rsidR="001E4D5E" w:rsidRPr="00AA2803" w:rsidRDefault="001E4D5E" w:rsidP="001E4D5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NUMBER(28)</w:t>
            </w:r>
          </w:p>
        </w:tc>
        <w:tc>
          <w:tcPr>
            <w:tcW w:w="709" w:type="dxa"/>
            <w:gridSpan w:val="2"/>
          </w:tcPr>
          <w:p w14:paraId="53EE43A0" w14:textId="77777777" w:rsidR="001E4D5E" w:rsidRPr="00AA2803" w:rsidRDefault="001E4D5E" w:rsidP="001E4D5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76A54590" w14:textId="77777777" w:rsidR="001E4D5E" w:rsidRPr="00AA2803" w:rsidRDefault="001E4D5E" w:rsidP="001E4D5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04F19C27" w14:textId="77777777" w:rsidTr="00E85C76">
        <w:tc>
          <w:tcPr>
            <w:tcW w:w="391" w:type="dxa"/>
            <w:tcBorders>
              <w:top w:val="single" w:sz="4" w:space="0" w:color="auto"/>
            </w:tcBorders>
          </w:tcPr>
          <w:p w14:paraId="3B297B12" w14:textId="77777777" w:rsidR="001E4D5E" w:rsidRPr="00AA2803" w:rsidRDefault="001E4D5E" w:rsidP="006164CE">
            <w:pPr>
              <w:pStyle w:val="af"/>
              <w:numPr>
                <w:ilvl w:val="0"/>
                <w:numId w:val="17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411" w:type="dxa"/>
            <w:gridSpan w:val="4"/>
          </w:tcPr>
          <w:p w14:paraId="41632247" w14:textId="77777777" w:rsidR="001E4D5E" w:rsidRPr="00AA2803" w:rsidRDefault="001E4D5E" w:rsidP="001E4D5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操作时间</w:t>
            </w:r>
          </w:p>
        </w:tc>
        <w:tc>
          <w:tcPr>
            <w:tcW w:w="2690" w:type="dxa"/>
            <w:gridSpan w:val="3"/>
          </w:tcPr>
          <w:p w14:paraId="1326D53D" w14:textId="77777777" w:rsidR="001E4D5E" w:rsidRPr="00AA2803" w:rsidRDefault="001E4D5E" w:rsidP="001E4D5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OPER_TIME</w:t>
            </w:r>
          </w:p>
        </w:tc>
        <w:tc>
          <w:tcPr>
            <w:tcW w:w="1978" w:type="dxa"/>
            <w:gridSpan w:val="3"/>
          </w:tcPr>
          <w:p w14:paraId="53CF37A9" w14:textId="77777777" w:rsidR="001E4D5E" w:rsidRPr="00AA2803" w:rsidRDefault="001E4D5E" w:rsidP="001E4D5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DATE</w:t>
            </w:r>
          </w:p>
        </w:tc>
        <w:tc>
          <w:tcPr>
            <w:tcW w:w="709" w:type="dxa"/>
            <w:gridSpan w:val="2"/>
          </w:tcPr>
          <w:p w14:paraId="4F973891" w14:textId="77777777" w:rsidR="001E4D5E" w:rsidRPr="00AA2803" w:rsidRDefault="001E4D5E" w:rsidP="001E4D5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是</w:t>
            </w:r>
          </w:p>
        </w:tc>
        <w:tc>
          <w:tcPr>
            <w:tcW w:w="1568" w:type="dxa"/>
          </w:tcPr>
          <w:p w14:paraId="7761FB46" w14:textId="77777777" w:rsidR="001E4D5E" w:rsidRPr="00AA2803" w:rsidRDefault="001E4D5E" w:rsidP="001E4D5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12A579C5" w14:textId="77777777" w:rsidTr="00E85C76">
        <w:tc>
          <w:tcPr>
            <w:tcW w:w="391" w:type="dxa"/>
            <w:tcBorders>
              <w:top w:val="single" w:sz="4" w:space="0" w:color="auto"/>
            </w:tcBorders>
          </w:tcPr>
          <w:p w14:paraId="4400310D" w14:textId="77777777" w:rsidR="001E4D5E" w:rsidRPr="00AA2803" w:rsidRDefault="001E4D5E" w:rsidP="006164CE">
            <w:pPr>
              <w:pStyle w:val="af"/>
              <w:numPr>
                <w:ilvl w:val="0"/>
                <w:numId w:val="17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411" w:type="dxa"/>
            <w:gridSpan w:val="4"/>
          </w:tcPr>
          <w:p w14:paraId="566691FE" w14:textId="77777777" w:rsidR="001E4D5E" w:rsidRPr="00AA2803" w:rsidRDefault="001E4D5E" w:rsidP="001E4D5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操作人编码</w:t>
            </w:r>
          </w:p>
        </w:tc>
        <w:tc>
          <w:tcPr>
            <w:tcW w:w="2690" w:type="dxa"/>
            <w:gridSpan w:val="3"/>
          </w:tcPr>
          <w:p w14:paraId="37FBA80C" w14:textId="77777777" w:rsidR="001E4D5E" w:rsidRPr="00AA2803" w:rsidRDefault="001E4D5E" w:rsidP="001E4D5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OPER_ADMIN</w:t>
            </w:r>
          </w:p>
        </w:tc>
        <w:tc>
          <w:tcPr>
            <w:tcW w:w="1978" w:type="dxa"/>
            <w:gridSpan w:val="3"/>
          </w:tcPr>
          <w:p w14:paraId="4C6AA7FB" w14:textId="77777777" w:rsidR="001E4D5E" w:rsidRPr="00AA2803" w:rsidRDefault="001E4D5E" w:rsidP="001E4D5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NUMBER(4)</w:t>
            </w:r>
          </w:p>
        </w:tc>
        <w:tc>
          <w:tcPr>
            <w:tcW w:w="709" w:type="dxa"/>
            <w:gridSpan w:val="2"/>
          </w:tcPr>
          <w:p w14:paraId="32BB16EF" w14:textId="77777777" w:rsidR="001E4D5E" w:rsidRPr="00AA2803" w:rsidRDefault="001E4D5E" w:rsidP="001E4D5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是</w:t>
            </w:r>
          </w:p>
        </w:tc>
        <w:tc>
          <w:tcPr>
            <w:tcW w:w="1568" w:type="dxa"/>
          </w:tcPr>
          <w:p w14:paraId="4E6BA4FE" w14:textId="77777777" w:rsidR="001E4D5E" w:rsidRPr="00AA2803" w:rsidRDefault="001E4D5E" w:rsidP="001E4D5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548EFCFC" w14:textId="77777777" w:rsidTr="001E4D5E">
        <w:tc>
          <w:tcPr>
            <w:tcW w:w="9747" w:type="dxa"/>
            <w:gridSpan w:val="14"/>
            <w:shd w:val="clear" w:color="auto" w:fill="D9D9D9" w:themeFill="background1" w:themeFillShade="D9"/>
          </w:tcPr>
          <w:p w14:paraId="713D37B5" w14:textId="77777777" w:rsidR="001E4D5E" w:rsidRPr="00AA2803" w:rsidRDefault="001E4D5E" w:rsidP="001E4D5E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表格其他属性信息定义（包括PK-FK、IDX等）</w:t>
            </w:r>
          </w:p>
        </w:tc>
      </w:tr>
      <w:tr w:rsidR="00AA2803" w:rsidRPr="00AA2803" w14:paraId="361DB066" w14:textId="77777777" w:rsidTr="001E4D5E">
        <w:trPr>
          <w:trHeight w:val="231"/>
        </w:trPr>
        <w:tc>
          <w:tcPr>
            <w:tcW w:w="533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C8C2E7C" w14:textId="77777777" w:rsidR="001E4D5E" w:rsidRPr="00AA2803" w:rsidRDefault="001E4D5E" w:rsidP="001E4D5E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主</w:t>
            </w:r>
            <w:r w:rsidRPr="00AA2803">
              <w:rPr>
                <w:rFonts w:ascii="新宋体" w:eastAsia="新宋体" w:hAnsi="新宋体" w:hint="eastAsia"/>
                <w:b/>
                <w:szCs w:val="22"/>
              </w:rPr>
              <w:lastRenderedPageBreak/>
              <w:t>键</w:t>
            </w:r>
          </w:p>
        </w:tc>
        <w:tc>
          <w:tcPr>
            <w:tcW w:w="2969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78E003D7" w14:textId="77777777" w:rsidR="001E4D5E" w:rsidRPr="00AA2803" w:rsidRDefault="001E4D5E" w:rsidP="001E4D5E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lastRenderedPageBreak/>
              <w:t>名称</w:t>
            </w:r>
          </w:p>
        </w:tc>
        <w:tc>
          <w:tcPr>
            <w:tcW w:w="6245" w:type="dxa"/>
            <w:gridSpan w:val="8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4500432B" w14:textId="77777777" w:rsidR="001E4D5E" w:rsidRPr="00AA2803" w:rsidRDefault="001E4D5E" w:rsidP="001E4D5E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包含列</w:t>
            </w:r>
          </w:p>
        </w:tc>
      </w:tr>
      <w:tr w:rsidR="00715D99" w:rsidRPr="00AA2803" w14:paraId="257FE5AB" w14:textId="77777777" w:rsidTr="001E4D5E">
        <w:trPr>
          <w:trHeight w:val="231"/>
        </w:trPr>
        <w:tc>
          <w:tcPr>
            <w:tcW w:w="533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C05027C" w14:textId="77777777" w:rsidR="00715D99" w:rsidRPr="00AA2803" w:rsidRDefault="00715D99" w:rsidP="00715D99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2969" w:type="dxa"/>
            <w:gridSpan w:val="4"/>
            <w:tcBorders>
              <w:left w:val="single" w:sz="4" w:space="0" w:color="auto"/>
            </w:tcBorders>
          </w:tcPr>
          <w:p w14:paraId="573D292F" w14:textId="77777777" w:rsidR="00715D99" w:rsidRPr="00AA2803" w:rsidRDefault="00715D99" w:rsidP="00715D9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PK_</w:t>
            </w:r>
            <w:r w:rsidRPr="00715D99">
              <w:rPr>
                <w:rFonts w:ascii="新宋体" w:eastAsia="新宋体" w:hAnsi="新宋体"/>
                <w:szCs w:val="22"/>
              </w:rPr>
              <w:t>INF_AGENCY_DELETE</w:t>
            </w:r>
          </w:p>
        </w:tc>
        <w:tc>
          <w:tcPr>
            <w:tcW w:w="6245" w:type="dxa"/>
            <w:gridSpan w:val="8"/>
            <w:tcBorders>
              <w:left w:val="single" w:sz="4" w:space="0" w:color="auto"/>
            </w:tcBorders>
          </w:tcPr>
          <w:p w14:paraId="6061DD9E" w14:textId="77777777" w:rsidR="00715D99" w:rsidRPr="00AA2803" w:rsidRDefault="00715D99" w:rsidP="00715D9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DELETE_</w:t>
            </w:r>
            <w:r>
              <w:rPr>
                <w:rFonts w:ascii="新宋体" w:eastAsia="新宋体" w:hAnsi="新宋体"/>
                <w:szCs w:val="22"/>
              </w:rPr>
              <w:t>NO</w:t>
            </w:r>
          </w:p>
        </w:tc>
      </w:tr>
      <w:tr w:rsidR="00AA2803" w:rsidRPr="00AA2803" w14:paraId="7B5F9A60" w14:textId="77777777" w:rsidTr="001E4D5E">
        <w:trPr>
          <w:trHeight w:val="231"/>
        </w:trPr>
        <w:tc>
          <w:tcPr>
            <w:tcW w:w="533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69AA0D8" w14:textId="77777777" w:rsidR="001E4D5E" w:rsidRPr="00AA2803" w:rsidRDefault="001E4D5E" w:rsidP="001E4D5E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外键</w:t>
            </w:r>
          </w:p>
        </w:tc>
        <w:tc>
          <w:tcPr>
            <w:tcW w:w="2969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6519627F" w14:textId="77777777" w:rsidR="001E4D5E" w:rsidRPr="00AA2803" w:rsidRDefault="001E4D5E" w:rsidP="001E4D5E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1990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19E48EC9" w14:textId="77777777" w:rsidR="001E4D5E" w:rsidRPr="00AA2803" w:rsidRDefault="001E4D5E" w:rsidP="001E4D5E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  <w:tc>
          <w:tcPr>
            <w:tcW w:w="2123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70467707" w14:textId="77777777" w:rsidR="001E4D5E" w:rsidRPr="00AA2803" w:rsidRDefault="001E4D5E" w:rsidP="001E4D5E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参照表名</w:t>
            </w:r>
          </w:p>
        </w:tc>
        <w:tc>
          <w:tcPr>
            <w:tcW w:w="2132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5A5148B8" w14:textId="77777777" w:rsidR="001E4D5E" w:rsidRPr="00AA2803" w:rsidRDefault="001E4D5E" w:rsidP="001E4D5E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</w:tr>
      <w:tr w:rsidR="00AA2803" w:rsidRPr="00AA2803" w14:paraId="2B4C77D0" w14:textId="77777777" w:rsidTr="001E4D5E">
        <w:trPr>
          <w:trHeight w:val="231"/>
        </w:trPr>
        <w:tc>
          <w:tcPr>
            <w:tcW w:w="533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DB2456B" w14:textId="77777777" w:rsidR="001E4D5E" w:rsidRPr="00AA2803" w:rsidRDefault="001E4D5E" w:rsidP="001E4D5E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2969" w:type="dxa"/>
            <w:gridSpan w:val="4"/>
            <w:tcBorders>
              <w:left w:val="single" w:sz="4" w:space="0" w:color="auto"/>
            </w:tcBorders>
          </w:tcPr>
          <w:p w14:paraId="5B1DED1D" w14:textId="77777777" w:rsidR="001E4D5E" w:rsidRPr="00AA2803" w:rsidRDefault="001E4D5E" w:rsidP="001E4D5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990" w:type="dxa"/>
            <w:gridSpan w:val="2"/>
            <w:tcBorders>
              <w:left w:val="single" w:sz="4" w:space="0" w:color="auto"/>
            </w:tcBorders>
          </w:tcPr>
          <w:p w14:paraId="261E6A2C" w14:textId="77777777" w:rsidR="001E4D5E" w:rsidRPr="00AA2803" w:rsidRDefault="001E4D5E" w:rsidP="001E4D5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123" w:type="dxa"/>
            <w:gridSpan w:val="4"/>
            <w:tcBorders>
              <w:left w:val="single" w:sz="4" w:space="0" w:color="auto"/>
            </w:tcBorders>
          </w:tcPr>
          <w:p w14:paraId="77DBDE64" w14:textId="77777777" w:rsidR="001E4D5E" w:rsidRPr="00AA2803" w:rsidRDefault="001E4D5E" w:rsidP="001E4D5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132" w:type="dxa"/>
            <w:gridSpan w:val="2"/>
            <w:tcBorders>
              <w:left w:val="single" w:sz="4" w:space="0" w:color="auto"/>
            </w:tcBorders>
          </w:tcPr>
          <w:p w14:paraId="48EF9C50" w14:textId="77777777" w:rsidR="001E4D5E" w:rsidRPr="00AA2803" w:rsidRDefault="001E4D5E" w:rsidP="001E4D5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68361AB4" w14:textId="77777777" w:rsidTr="001E4D5E">
        <w:trPr>
          <w:trHeight w:val="231"/>
        </w:trPr>
        <w:tc>
          <w:tcPr>
            <w:tcW w:w="533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F9D3CBB" w14:textId="77777777" w:rsidR="001E4D5E" w:rsidRPr="00AA2803" w:rsidRDefault="001E4D5E" w:rsidP="001E4D5E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索引</w:t>
            </w:r>
          </w:p>
        </w:tc>
        <w:tc>
          <w:tcPr>
            <w:tcW w:w="2969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3E2FA76D" w14:textId="77777777" w:rsidR="001E4D5E" w:rsidRPr="00AA2803" w:rsidRDefault="001E4D5E" w:rsidP="001E4D5E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3118" w:type="dxa"/>
            <w:gridSpan w:val="3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4536E41A" w14:textId="77777777" w:rsidR="001E4D5E" w:rsidRPr="00AA2803" w:rsidRDefault="001E4D5E" w:rsidP="001E4D5E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  <w:tc>
          <w:tcPr>
            <w:tcW w:w="3127" w:type="dxa"/>
            <w:gridSpan w:val="5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65D99BAD" w14:textId="77777777" w:rsidR="001E4D5E" w:rsidRPr="00AA2803" w:rsidRDefault="001E4D5E" w:rsidP="001E4D5E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类型</w:t>
            </w:r>
          </w:p>
        </w:tc>
      </w:tr>
      <w:tr w:rsidR="00AA2803" w:rsidRPr="00AA2803" w14:paraId="6FBECBAC" w14:textId="77777777" w:rsidTr="001E4D5E">
        <w:trPr>
          <w:trHeight w:val="231"/>
        </w:trPr>
        <w:tc>
          <w:tcPr>
            <w:tcW w:w="533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EAB69F1" w14:textId="77777777" w:rsidR="001E4D5E" w:rsidRPr="00AA2803" w:rsidRDefault="001E4D5E" w:rsidP="001E4D5E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2969" w:type="dxa"/>
            <w:gridSpan w:val="4"/>
            <w:tcBorders>
              <w:left w:val="single" w:sz="4" w:space="0" w:color="auto"/>
            </w:tcBorders>
          </w:tcPr>
          <w:p w14:paraId="110C3ABD" w14:textId="77777777" w:rsidR="001E4D5E" w:rsidRPr="00AA2803" w:rsidRDefault="001E4D5E" w:rsidP="001E4D5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118" w:type="dxa"/>
            <w:gridSpan w:val="3"/>
            <w:tcBorders>
              <w:left w:val="single" w:sz="4" w:space="0" w:color="auto"/>
            </w:tcBorders>
          </w:tcPr>
          <w:p w14:paraId="1D3625A0" w14:textId="77777777" w:rsidR="001E4D5E" w:rsidRPr="00AA2803" w:rsidRDefault="001E4D5E" w:rsidP="001E4D5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127" w:type="dxa"/>
            <w:gridSpan w:val="5"/>
            <w:tcBorders>
              <w:left w:val="single" w:sz="4" w:space="0" w:color="auto"/>
            </w:tcBorders>
          </w:tcPr>
          <w:p w14:paraId="414E311C" w14:textId="77777777" w:rsidR="001E4D5E" w:rsidRPr="00AA2803" w:rsidRDefault="001E4D5E" w:rsidP="001E4D5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54DB0C91" w14:textId="77777777" w:rsidTr="001E4D5E">
        <w:tc>
          <w:tcPr>
            <w:tcW w:w="533" w:type="dxa"/>
            <w:gridSpan w:val="2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59870C9" w14:textId="77777777" w:rsidR="001E4D5E" w:rsidRPr="00AA2803" w:rsidRDefault="001E4D5E" w:rsidP="001E4D5E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约束</w:t>
            </w:r>
          </w:p>
        </w:tc>
        <w:tc>
          <w:tcPr>
            <w:tcW w:w="9214" w:type="dxa"/>
            <w:gridSpan w:val="12"/>
            <w:tcBorders>
              <w:left w:val="single" w:sz="4" w:space="0" w:color="auto"/>
            </w:tcBorders>
          </w:tcPr>
          <w:p w14:paraId="442B86B1" w14:textId="77777777" w:rsidR="001E4D5E" w:rsidRPr="00AA2803" w:rsidRDefault="001E4D5E" w:rsidP="001E4D5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1A9EFF4D" w14:textId="77777777" w:rsidTr="001E4D5E">
        <w:trPr>
          <w:trHeight w:val="231"/>
        </w:trPr>
        <w:tc>
          <w:tcPr>
            <w:tcW w:w="533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27DEF77" w14:textId="77777777" w:rsidR="001E4D5E" w:rsidRPr="00AA2803" w:rsidRDefault="001E4D5E" w:rsidP="001E4D5E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</w:t>
            </w: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64588B6F" w14:textId="77777777" w:rsidR="001E4D5E" w:rsidRPr="00AA2803" w:rsidRDefault="001E4D5E" w:rsidP="001E4D5E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分区类型</w:t>
            </w:r>
          </w:p>
        </w:tc>
        <w:tc>
          <w:tcPr>
            <w:tcW w:w="1487" w:type="dxa"/>
            <w:gridSpan w:val="3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33EA0E0C" w14:textId="77777777" w:rsidR="001E4D5E" w:rsidRPr="00AA2803" w:rsidRDefault="001E4D5E" w:rsidP="001E4D5E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分区字段</w:t>
            </w:r>
          </w:p>
        </w:tc>
        <w:tc>
          <w:tcPr>
            <w:tcW w:w="6239" w:type="dxa"/>
            <w:gridSpan w:val="7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3529AB57" w14:textId="77777777" w:rsidR="001E4D5E" w:rsidRPr="00AA2803" w:rsidRDefault="001E4D5E" w:rsidP="001E4D5E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分区条件</w:t>
            </w:r>
          </w:p>
        </w:tc>
      </w:tr>
      <w:tr w:rsidR="00AA2803" w:rsidRPr="00AA2803" w14:paraId="0311F67A" w14:textId="77777777" w:rsidTr="001E4D5E">
        <w:trPr>
          <w:trHeight w:val="231"/>
        </w:trPr>
        <w:tc>
          <w:tcPr>
            <w:tcW w:w="533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0B4E684" w14:textId="77777777" w:rsidR="001E4D5E" w:rsidRPr="00AA2803" w:rsidRDefault="001E4D5E" w:rsidP="001E4D5E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</w:tcPr>
          <w:p w14:paraId="16FC42FA" w14:textId="77777777" w:rsidR="001E4D5E" w:rsidRPr="00AA2803" w:rsidRDefault="001E4D5E" w:rsidP="001E4D5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主分区</w:t>
            </w:r>
          </w:p>
        </w:tc>
        <w:tc>
          <w:tcPr>
            <w:tcW w:w="1487" w:type="dxa"/>
            <w:gridSpan w:val="3"/>
            <w:tcBorders>
              <w:left w:val="single" w:sz="4" w:space="0" w:color="auto"/>
            </w:tcBorders>
          </w:tcPr>
          <w:p w14:paraId="66A22F4F" w14:textId="77777777" w:rsidR="001E4D5E" w:rsidRPr="00AA2803" w:rsidRDefault="001E4D5E" w:rsidP="001E4D5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6239" w:type="dxa"/>
            <w:gridSpan w:val="7"/>
            <w:tcBorders>
              <w:left w:val="single" w:sz="4" w:space="0" w:color="auto"/>
            </w:tcBorders>
          </w:tcPr>
          <w:p w14:paraId="76FDD644" w14:textId="77777777" w:rsidR="001E4D5E" w:rsidRPr="00AA2803" w:rsidRDefault="001E4D5E" w:rsidP="001E4D5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78E1E3D7" w14:textId="77777777" w:rsidTr="001E4D5E">
        <w:trPr>
          <w:trHeight w:val="231"/>
        </w:trPr>
        <w:tc>
          <w:tcPr>
            <w:tcW w:w="533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3295EE4" w14:textId="77777777" w:rsidR="001E4D5E" w:rsidRPr="00AA2803" w:rsidRDefault="001E4D5E" w:rsidP="001E4D5E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</w:tcPr>
          <w:p w14:paraId="452A2FFD" w14:textId="77777777" w:rsidR="001E4D5E" w:rsidRPr="00AA2803" w:rsidRDefault="001E4D5E" w:rsidP="001E4D5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子分区</w:t>
            </w:r>
          </w:p>
        </w:tc>
        <w:tc>
          <w:tcPr>
            <w:tcW w:w="1487" w:type="dxa"/>
            <w:gridSpan w:val="3"/>
            <w:tcBorders>
              <w:left w:val="single" w:sz="4" w:space="0" w:color="auto"/>
            </w:tcBorders>
          </w:tcPr>
          <w:p w14:paraId="7E7FE19C" w14:textId="77777777" w:rsidR="001E4D5E" w:rsidRPr="00AA2803" w:rsidRDefault="001E4D5E" w:rsidP="001E4D5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6239" w:type="dxa"/>
            <w:gridSpan w:val="7"/>
            <w:tcBorders>
              <w:left w:val="single" w:sz="4" w:space="0" w:color="auto"/>
            </w:tcBorders>
          </w:tcPr>
          <w:p w14:paraId="0AFF22AC" w14:textId="77777777" w:rsidR="001E4D5E" w:rsidRPr="00AA2803" w:rsidRDefault="001E4D5E" w:rsidP="001E4D5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</w:tbl>
    <w:p w14:paraId="0CEEBAA0" w14:textId="77777777" w:rsidR="001E4D5E" w:rsidRPr="00AA2803" w:rsidRDefault="001E4D5E" w:rsidP="001E4D5E"/>
    <w:p w14:paraId="3D7A47FE" w14:textId="77777777" w:rsidR="00540A1E" w:rsidRPr="00AA2803" w:rsidRDefault="00540A1E" w:rsidP="00540A1E">
      <w:pPr>
        <w:pStyle w:val="4"/>
        <w:rPr>
          <w:bCs w:val="0"/>
        </w:rPr>
      </w:pPr>
      <w:bookmarkStart w:id="48" w:name="_Toc435450818"/>
      <w:r w:rsidRPr="00AA2803">
        <w:rPr>
          <w:rFonts w:hint="eastAsia"/>
          <w:bCs w:val="0"/>
        </w:rPr>
        <w:t>市场管理员信息（</w:t>
      </w:r>
      <w:r w:rsidRPr="00AA2803">
        <w:rPr>
          <w:rFonts w:hint="eastAsia"/>
          <w:bCs w:val="0"/>
        </w:rPr>
        <w:t>INF_</w:t>
      </w:r>
      <w:r w:rsidRPr="00AA2803">
        <w:rPr>
          <w:bCs w:val="0"/>
        </w:rPr>
        <w:t>MARKET_ADMIN</w:t>
      </w:r>
      <w:r w:rsidRPr="00AA2803">
        <w:rPr>
          <w:rFonts w:hint="eastAsia"/>
          <w:bCs w:val="0"/>
        </w:rPr>
        <w:t>）</w:t>
      </w:r>
      <w:bookmarkEnd w:id="48"/>
    </w:p>
    <w:tbl>
      <w:tblPr>
        <w:tblW w:w="97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92"/>
        <w:gridCol w:w="143"/>
        <w:gridCol w:w="698"/>
        <w:gridCol w:w="790"/>
        <w:gridCol w:w="922"/>
        <w:gridCol w:w="559"/>
        <w:gridCol w:w="6"/>
        <w:gridCol w:w="1985"/>
        <w:gridCol w:w="1128"/>
        <w:gridCol w:w="288"/>
        <w:gridCol w:w="562"/>
        <w:gridCol w:w="145"/>
        <w:gridCol w:w="564"/>
        <w:gridCol w:w="1568"/>
      </w:tblGrid>
      <w:tr w:rsidR="00AA2803" w:rsidRPr="00AA2803" w14:paraId="0FA73419" w14:textId="77777777" w:rsidTr="00B51C22">
        <w:tc>
          <w:tcPr>
            <w:tcW w:w="12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hideMark/>
          </w:tcPr>
          <w:p w14:paraId="1728BA23" w14:textId="77777777" w:rsidR="00540A1E" w:rsidRPr="00AA2803" w:rsidRDefault="00540A1E" w:rsidP="00B51C22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汉字注解</w:t>
            </w:r>
          </w:p>
        </w:tc>
        <w:tc>
          <w:tcPr>
            <w:tcW w:w="426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79828C" w14:textId="77777777" w:rsidR="00540A1E" w:rsidRPr="00AA2803" w:rsidRDefault="00540A1E" w:rsidP="00B51C22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缴款专员</w:t>
            </w:r>
          </w:p>
        </w:tc>
        <w:tc>
          <w:tcPr>
            <w:tcW w:w="14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hideMark/>
          </w:tcPr>
          <w:p w14:paraId="2091E052" w14:textId="77777777" w:rsidR="00540A1E" w:rsidRPr="00AA2803" w:rsidRDefault="00540A1E" w:rsidP="00B51C22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表名</w:t>
            </w:r>
          </w:p>
        </w:tc>
        <w:tc>
          <w:tcPr>
            <w:tcW w:w="283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576AC1" w14:textId="77777777" w:rsidR="00540A1E" w:rsidRPr="00AA2803" w:rsidRDefault="00540A1E" w:rsidP="00B51C22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/>
                <w:b/>
                <w:szCs w:val="22"/>
              </w:rPr>
              <w:t>INF_MARKET_ADMIN</w:t>
            </w:r>
          </w:p>
        </w:tc>
      </w:tr>
      <w:tr w:rsidR="00AA2803" w:rsidRPr="00AA2803" w14:paraId="1FEFB001" w14:textId="77777777" w:rsidTr="00B51C22"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horzCross" w:color="auto" w:fill="C0C0C0"/>
          </w:tcPr>
          <w:p w14:paraId="1C866F96" w14:textId="77777777" w:rsidR="00540A1E" w:rsidRPr="00AA2803" w:rsidRDefault="00540A1E" w:rsidP="00B51C22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C0C0C0"/>
            <w:hideMark/>
          </w:tcPr>
          <w:p w14:paraId="6C73926D" w14:textId="77777777" w:rsidR="00540A1E" w:rsidRPr="00AA2803" w:rsidRDefault="00540A1E" w:rsidP="00B51C22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字段名称</w:t>
            </w:r>
          </w:p>
        </w:tc>
        <w:tc>
          <w:tcPr>
            <w:tcW w:w="25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hideMark/>
          </w:tcPr>
          <w:p w14:paraId="28C53DA2" w14:textId="77777777" w:rsidR="00540A1E" w:rsidRPr="00AA2803" w:rsidRDefault="00540A1E" w:rsidP="00B51C22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字段命名</w:t>
            </w:r>
          </w:p>
        </w:tc>
        <w:tc>
          <w:tcPr>
            <w:tcW w:w="19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hideMark/>
          </w:tcPr>
          <w:p w14:paraId="31DA4831" w14:textId="77777777" w:rsidR="00540A1E" w:rsidRPr="00AA2803" w:rsidRDefault="00540A1E" w:rsidP="00B51C22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类型</w:t>
            </w: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hideMark/>
          </w:tcPr>
          <w:p w14:paraId="1E105F90" w14:textId="77777777" w:rsidR="00540A1E" w:rsidRPr="00AA2803" w:rsidRDefault="00540A1E" w:rsidP="00B51C22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非空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hideMark/>
          </w:tcPr>
          <w:p w14:paraId="752ED008" w14:textId="77777777" w:rsidR="00540A1E" w:rsidRPr="00AA2803" w:rsidRDefault="00540A1E" w:rsidP="00B51C22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默认</w:t>
            </w:r>
          </w:p>
        </w:tc>
      </w:tr>
      <w:tr w:rsidR="00AA2803" w:rsidRPr="00AA2803" w14:paraId="3B339350" w14:textId="77777777" w:rsidTr="00B51C22">
        <w:tc>
          <w:tcPr>
            <w:tcW w:w="39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3FDBD2" w14:textId="77777777" w:rsidR="00540A1E" w:rsidRPr="00AA2803" w:rsidRDefault="00540A1E" w:rsidP="006164CE">
            <w:pPr>
              <w:pStyle w:val="af"/>
              <w:numPr>
                <w:ilvl w:val="0"/>
                <w:numId w:val="20"/>
              </w:numPr>
              <w:snapToGrid w:val="0"/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0EFBE" w14:textId="77777777" w:rsidR="00540A1E" w:rsidRPr="00AA2803" w:rsidRDefault="00540A1E" w:rsidP="00B51C22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市场管理员</w:t>
            </w:r>
          </w:p>
        </w:tc>
        <w:tc>
          <w:tcPr>
            <w:tcW w:w="25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5A0772" w14:textId="77777777" w:rsidR="00540A1E" w:rsidRPr="00AA2803" w:rsidRDefault="00540A1E" w:rsidP="00B51C22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MARKET_ADMIN</w:t>
            </w:r>
          </w:p>
        </w:tc>
        <w:tc>
          <w:tcPr>
            <w:tcW w:w="19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C5577" w14:textId="77777777" w:rsidR="00540A1E" w:rsidRPr="00AA2803" w:rsidRDefault="00540A1E" w:rsidP="00B51C22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NUMBER(4)</w:t>
            </w: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C780C9" w14:textId="77777777" w:rsidR="00540A1E" w:rsidRPr="00AA2803" w:rsidRDefault="00540A1E" w:rsidP="00B51C22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46E98" w14:textId="77777777" w:rsidR="00540A1E" w:rsidRPr="00AA2803" w:rsidRDefault="00540A1E" w:rsidP="00B51C22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66396C7B" w14:textId="77777777" w:rsidTr="00B51C22">
        <w:tc>
          <w:tcPr>
            <w:tcW w:w="39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73296" w14:textId="77777777" w:rsidR="00540A1E" w:rsidRPr="00AA2803" w:rsidRDefault="00540A1E" w:rsidP="006164CE">
            <w:pPr>
              <w:pStyle w:val="af"/>
              <w:numPr>
                <w:ilvl w:val="0"/>
                <w:numId w:val="20"/>
              </w:numPr>
              <w:snapToGrid w:val="0"/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C8C1E" w14:textId="77777777" w:rsidR="00540A1E" w:rsidRPr="00AA2803" w:rsidRDefault="00540A1E" w:rsidP="00B51C22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交易密码</w:t>
            </w:r>
          </w:p>
        </w:tc>
        <w:tc>
          <w:tcPr>
            <w:tcW w:w="25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A83CC1" w14:textId="77777777" w:rsidR="00540A1E" w:rsidRPr="00AA2803" w:rsidRDefault="00540A1E" w:rsidP="00B51C22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TRANS_PASS</w:t>
            </w:r>
          </w:p>
        </w:tc>
        <w:tc>
          <w:tcPr>
            <w:tcW w:w="19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F9A7F" w14:textId="77777777" w:rsidR="00540A1E" w:rsidRPr="00AA2803" w:rsidRDefault="00540A1E" w:rsidP="00B51C22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VARCHAR2(32)</w:t>
            </w: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6C091" w14:textId="77777777" w:rsidR="00540A1E" w:rsidRPr="00AA2803" w:rsidRDefault="00540A1E" w:rsidP="00B51C22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670FD" w14:textId="77777777" w:rsidR="00540A1E" w:rsidRPr="00AA2803" w:rsidRDefault="00540A1E" w:rsidP="00B51C22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266E669E" w14:textId="77777777" w:rsidTr="00B51C22">
        <w:tc>
          <w:tcPr>
            <w:tcW w:w="39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38AF7" w14:textId="77777777" w:rsidR="00540A1E" w:rsidRPr="00AA2803" w:rsidRDefault="00540A1E" w:rsidP="006164CE">
            <w:pPr>
              <w:pStyle w:val="af"/>
              <w:numPr>
                <w:ilvl w:val="0"/>
                <w:numId w:val="20"/>
              </w:numPr>
              <w:snapToGrid w:val="0"/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70F3A" w14:textId="77777777" w:rsidR="00540A1E" w:rsidRPr="00AA2803" w:rsidRDefault="00540A1E" w:rsidP="00B51C22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每笔交易限额</w:t>
            </w:r>
          </w:p>
        </w:tc>
        <w:tc>
          <w:tcPr>
            <w:tcW w:w="25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01AAE" w14:textId="77777777" w:rsidR="00540A1E" w:rsidRPr="00AA2803" w:rsidRDefault="00540A1E" w:rsidP="00B51C22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CREDIT_BY_TRAN</w:t>
            </w:r>
          </w:p>
        </w:tc>
        <w:tc>
          <w:tcPr>
            <w:tcW w:w="19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C73A9" w14:textId="77777777" w:rsidR="00540A1E" w:rsidRPr="00AA2803" w:rsidRDefault="00540A1E" w:rsidP="00B51C22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NUMBER(28)</w:t>
            </w: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DC3D5" w14:textId="77777777" w:rsidR="00540A1E" w:rsidRPr="00AA2803" w:rsidRDefault="00540A1E" w:rsidP="00B51C22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E8703" w14:textId="77777777" w:rsidR="00540A1E" w:rsidRPr="00AA2803" w:rsidRDefault="00540A1E" w:rsidP="00B51C22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D3655E" w:rsidRPr="00AA2803" w14:paraId="21C1123B" w14:textId="77777777" w:rsidTr="00B51C22">
        <w:tc>
          <w:tcPr>
            <w:tcW w:w="39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637DC8" w14:textId="77777777" w:rsidR="00D3655E" w:rsidRPr="00AA2803" w:rsidRDefault="00D3655E" w:rsidP="006164CE">
            <w:pPr>
              <w:pStyle w:val="af"/>
              <w:numPr>
                <w:ilvl w:val="0"/>
                <w:numId w:val="20"/>
              </w:numPr>
              <w:snapToGrid w:val="0"/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D5F50" w14:textId="77777777" w:rsidR="00D3655E" w:rsidRPr="00AA2803" w:rsidRDefault="00D3655E" w:rsidP="00D3655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最高赊票金额</w:t>
            </w:r>
          </w:p>
        </w:tc>
        <w:tc>
          <w:tcPr>
            <w:tcW w:w="25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E4B10" w14:textId="77777777" w:rsidR="00D3655E" w:rsidRPr="00AA2803" w:rsidRDefault="00D3655E" w:rsidP="00D3655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MAX_</w:t>
            </w:r>
            <w:r>
              <w:rPr>
                <w:rFonts w:ascii="新宋体" w:eastAsia="新宋体" w:hAnsi="新宋体"/>
                <w:szCs w:val="22"/>
              </w:rPr>
              <w:t>AMOUNT_TICKET</w:t>
            </w:r>
            <w:r w:rsidR="009E55BA">
              <w:rPr>
                <w:rFonts w:ascii="新宋体" w:eastAsia="新宋体" w:hAnsi="新宋体"/>
                <w:szCs w:val="22"/>
              </w:rPr>
              <w:t>SS</w:t>
            </w:r>
          </w:p>
        </w:tc>
        <w:tc>
          <w:tcPr>
            <w:tcW w:w="19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29E32" w14:textId="77777777" w:rsidR="00D3655E" w:rsidRPr="00AA2803" w:rsidRDefault="00D3655E" w:rsidP="00D3655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NUMBER(28)</w:t>
            </w: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BC7E6" w14:textId="77777777" w:rsidR="00D3655E" w:rsidRPr="00AA2803" w:rsidRDefault="00D3655E" w:rsidP="00D3655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E06CF7" w14:textId="77777777" w:rsidR="00D3655E" w:rsidRPr="00AA2803" w:rsidRDefault="00D3655E" w:rsidP="00D3655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D3655E" w:rsidRPr="00AA2803" w14:paraId="1D4BE139" w14:textId="77777777" w:rsidTr="00B51C22">
        <w:tc>
          <w:tcPr>
            <w:tcW w:w="9750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06E51463" w14:textId="77777777" w:rsidR="00D3655E" w:rsidRPr="00AA2803" w:rsidRDefault="00D3655E" w:rsidP="00D3655E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表格其他属性信息定义（包括PK-FK、IDX等）</w:t>
            </w:r>
          </w:p>
        </w:tc>
      </w:tr>
      <w:tr w:rsidR="00D3655E" w:rsidRPr="00AA2803" w14:paraId="5F5DAF5D" w14:textId="77777777" w:rsidTr="00B51C22">
        <w:trPr>
          <w:trHeight w:val="231"/>
        </w:trPr>
        <w:tc>
          <w:tcPr>
            <w:tcW w:w="53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30C1796" w14:textId="77777777" w:rsidR="00D3655E" w:rsidRPr="00AA2803" w:rsidRDefault="00D3655E" w:rsidP="00D3655E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主键</w:t>
            </w:r>
          </w:p>
        </w:tc>
        <w:tc>
          <w:tcPr>
            <w:tcW w:w="2969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8DB3E2" w:themeFill="text2" w:themeFillTint="66"/>
            <w:hideMark/>
          </w:tcPr>
          <w:p w14:paraId="01F17ABC" w14:textId="77777777" w:rsidR="00D3655E" w:rsidRPr="00AA2803" w:rsidRDefault="00D3655E" w:rsidP="00D3655E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6246" w:type="dxa"/>
            <w:gridSpan w:val="8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8DB3E2" w:themeFill="text2" w:themeFillTint="66"/>
            <w:hideMark/>
          </w:tcPr>
          <w:p w14:paraId="27FE3C57" w14:textId="77777777" w:rsidR="00D3655E" w:rsidRPr="00AA2803" w:rsidRDefault="00D3655E" w:rsidP="00D3655E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包含列</w:t>
            </w:r>
          </w:p>
        </w:tc>
      </w:tr>
      <w:tr w:rsidR="00D3655E" w:rsidRPr="00AA2803" w14:paraId="14FE34E7" w14:textId="77777777" w:rsidTr="00B51C22">
        <w:trPr>
          <w:trHeight w:val="231"/>
        </w:trPr>
        <w:tc>
          <w:tcPr>
            <w:tcW w:w="535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81D6C36" w14:textId="77777777" w:rsidR="00D3655E" w:rsidRPr="00AA2803" w:rsidRDefault="00D3655E" w:rsidP="00D3655E">
            <w:pPr>
              <w:widowControl/>
              <w:adjustRightInd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2969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14:paraId="0BCD1CE7" w14:textId="77777777" w:rsidR="00D3655E" w:rsidRPr="00AA2803" w:rsidRDefault="00D3655E" w:rsidP="00D3655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PK_</w:t>
            </w:r>
            <w:r w:rsidRPr="00AA2803">
              <w:rPr>
                <w:rFonts w:ascii="新宋体" w:eastAsia="新宋体" w:hAnsi="新宋体"/>
                <w:szCs w:val="22"/>
              </w:rPr>
              <w:t>INF_MARKET_ADMIN</w:t>
            </w:r>
          </w:p>
        </w:tc>
        <w:tc>
          <w:tcPr>
            <w:tcW w:w="6246" w:type="dxa"/>
            <w:gridSpan w:val="8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14:paraId="56DA6FC1" w14:textId="77777777" w:rsidR="00D3655E" w:rsidRPr="00AA2803" w:rsidRDefault="00D3655E" w:rsidP="00D3655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MARKET_ADMIN</w:t>
            </w:r>
          </w:p>
        </w:tc>
      </w:tr>
      <w:tr w:rsidR="00D3655E" w:rsidRPr="00AA2803" w14:paraId="5DC8BBFB" w14:textId="77777777" w:rsidTr="00B51C22">
        <w:trPr>
          <w:trHeight w:val="231"/>
        </w:trPr>
        <w:tc>
          <w:tcPr>
            <w:tcW w:w="53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7404A12" w14:textId="77777777" w:rsidR="00D3655E" w:rsidRPr="00AA2803" w:rsidRDefault="00D3655E" w:rsidP="00D3655E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外键</w:t>
            </w:r>
          </w:p>
        </w:tc>
        <w:tc>
          <w:tcPr>
            <w:tcW w:w="2969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8DB3E2" w:themeFill="text2" w:themeFillTint="66"/>
            <w:hideMark/>
          </w:tcPr>
          <w:p w14:paraId="786691AB" w14:textId="77777777" w:rsidR="00D3655E" w:rsidRPr="00AA2803" w:rsidRDefault="00D3655E" w:rsidP="00D3655E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1991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8DB3E2" w:themeFill="text2" w:themeFillTint="66"/>
            <w:hideMark/>
          </w:tcPr>
          <w:p w14:paraId="11EF3427" w14:textId="77777777" w:rsidR="00D3655E" w:rsidRPr="00AA2803" w:rsidRDefault="00D3655E" w:rsidP="00D3655E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  <w:tc>
          <w:tcPr>
            <w:tcW w:w="2123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8DB3E2" w:themeFill="text2" w:themeFillTint="66"/>
            <w:hideMark/>
          </w:tcPr>
          <w:p w14:paraId="20B0665B" w14:textId="77777777" w:rsidR="00D3655E" w:rsidRPr="00AA2803" w:rsidRDefault="00D3655E" w:rsidP="00D3655E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参照表名</w:t>
            </w:r>
          </w:p>
        </w:tc>
        <w:tc>
          <w:tcPr>
            <w:tcW w:w="2132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8DB3E2" w:themeFill="text2" w:themeFillTint="66"/>
            <w:hideMark/>
          </w:tcPr>
          <w:p w14:paraId="2A536EA7" w14:textId="77777777" w:rsidR="00D3655E" w:rsidRPr="00AA2803" w:rsidRDefault="00D3655E" w:rsidP="00D3655E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</w:tr>
      <w:tr w:rsidR="00D3655E" w:rsidRPr="00AA2803" w14:paraId="5CDE3477" w14:textId="77777777" w:rsidTr="00B51C22">
        <w:trPr>
          <w:trHeight w:val="231"/>
        </w:trPr>
        <w:tc>
          <w:tcPr>
            <w:tcW w:w="535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8E078AD" w14:textId="77777777" w:rsidR="00D3655E" w:rsidRPr="00AA2803" w:rsidRDefault="00D3655E" w:rsidP="00D3655E">
            <w:pPr>
              <w:widowControl/>
              <w:adjustRightInd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2969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568285A6" w14:textId="77777777" w:rsidR="00D3655E" w:rsidRPr="00AA2803" w:rsidRDefault="00D3655E" w:rsidP="00D3655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991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684E146F" w14:textId="77777777" w:rsidR="00D3655E" w:rsidRPr="00AA2803" w:rsidRDefault="00D3655E" w:rsidP="00D3655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123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1672CC14" w14:textId="77777777" w:rsidR="00D3655E" w:rsidRPr="00AA2803" w:rsidRDefault="00D3655E" w:rsidP="00D3655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132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4D0BE85E" w14:textId="77777777" w:rsidR="00D3655E" w:rsidRPr="00AA2803" w:rsidRDefault="00D3655E" w:rsidP="00D3655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D3655E" w:rsidRPr="00AA2803" w14:paraId="08634DA1" w14:textId="77777777" w:rsidTr="00B51C22">
        <w:trPr>
          <w:trHeight w:val="231"/>
        </w:trPr>
        <w:tc>
          <w:tcPr>
            <w:tcW w:w="53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38F9CA9" w14:textId="77777777" w:rsidR="00D3655E" w:rsidRPr="00AA2803" w:rsidRDefault="00D3655E" w:rsidP="00D3655E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索引</w:t>
            </w:r>
          </w:p>
        </w:tc>
        <w:tc>
          <w:tcPr>
            <w:tcW w:w="2969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8DB3E2" w:themeFill="text2" w:themeFillTint="66"/>
            <w:hideMark/>
          </w:tcPr>
          <w:p w14:paraId="4779DAA8" w14:textId="77777777" w:rsidR="00D3655E" w:rsidRPr="00AA2803" w:rsidRDefault="00D3655E" w:rsidP="00D3655E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3119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8DB3E2" w:themeFill="text2" w:themeFillTint="66"/>
            <w:hideMark/>
          </w:tcPr>
          <w:p w14:paraId="28C64203" w14:textId="77777777" w:rsidR="00D3655E" w:rsidRPr="00AA2803" w:rsidRDefault="00D3655E" w:rsidP="00D3655E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  <w:tc>
          <w:tcPr>
            <w:tcW w:w="3127" w:type="dxa"/>
            <w:gridSpan w:val="5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8DB3E2" w:themeFill="text2" w:themeFillTint="66"/>
            <w:hideMark/>
          </w:tcPr>
          <w:p w14:paraId="58DF44E8" w14:textId="77777777" w:rsidR="00D3655E" w:rsidRPr="00AA2803" w:rsidRDefault="00D3655E" w:rsidP="00D3655E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类型</w:t>
            </w:r>
          </w:p>
        </w:tc>
      </w:tr>
      <w:tr w:rsidR="00D3655E" w:rsidRPr="00AA2803" w14:paraId="49B81164" w14:textId="77777777" w:rsidTr="00B51C22">
        <w:trPr>
          <w:trHeight w:val="231"/>
        </w:trPr>
        <w:tc>
          <w:tcPr>
            <w:tcW w:w="535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4A5C8B1" w14:textId="77777777" w:rsidR="00D3655E" w:rsidRPr="00AA2803" w:rsidRDefault="00D3655E" w:rsidP="00D3655E">
            <w:pPr>
              <w:widowControl/>
              <w:adjustRightInd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2969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471118C6" w14:textId="77777777" w:rsidR="00D3655E" w:rsidRPr="00AA2803" w:rsidRDefault="00D3655E" w:rsidP="00D3655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119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75F04209" w14:textId="77777777" w:rsidR="00D3655E" w:rsidRPr="00AA2803" w:rsidRDefault="00D3655E" w:rsidP="00D3655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127" w:type="dxa"/>
            <w:gridSpan w:val="5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1D2258DE" w14:textId="77777777" w:rsidR="00D3655E" w:rsidRPr="00AA2803" w:rsidRDefault="00D3655E" w:rsidP="00D3655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D3655E" w:rsidRPr="00AA2803" w14:paraId="1818CD18" w14:textId="77777777" w:rsidTr="00B51C22">
        <w:trPr>
          <w:trHeight w:val="231"/>
        </w:trPr>
        <w:tc>
          <w:tcPr>
            <w:tcW w:w="53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58013E1" w14:textId="77777777" w:rsidR="00D3655E" w:rsidRPr="00AA2803" w:rsidRDefault="00D3655E" w:rsidP="00D3655E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</w:t>
            </w:r>
          </w:p>
        </w:tc>
        <w:tc>
          <w:tcPr>
            <w:tcW w:w="1488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8DB3E2" w:themeFill="text2" w:themeFillTint="66"/>
            <w:hideMark/>
          </w:tcPr>
          <w:p w14:paraId="0D875D75" w14:textId="77777777" w:rsidR="00D3655E" w:rsidRPr="00AA2803" w:rsidRDefault="00D3655E" w:rsidP="00D3655E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分区类型</w:t>
            </w:r>
          </w:p>
        </w:tc>
        <w:tc>
          <w:tcPr>
            <w:tcW w:w="1487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8DB3E2" w:themeFill="text2" w:themeFillTint="66"/>
            <w:hideMark/>
          </w:tcPr>
          <w:p w14:paraId="1D190642" w14:textId="77777777" w:rsidR="00D3655E" w:rsidRPr="00AA2803" w:rsidRDefault="00D3655E" w:rsidP="00D3655E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分区字段</w:t>
            </w:r>
          </w:p>
        </w:tc>
        <w:tc>
          <w:tcPr>
            <w:tcW w:w="6240" w:type="dxa"/>
            <w:gridSpan w:val="7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8DB3E2" w:themeFill="text2" w:themeFillTint="66"/>
            <w:hideMark/>
          </w:tcPr>
          <w:p w14:paraId="6411C0A8" w14:textId="77777777" w:rsidR="00D3655E" w:rsidRPr="00AA2803" w:rsidRDefault="00D3655E" w:rsidP="00D3655E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分区条件</w:t>
            </w:r>
          </w:p>
        </w:tc>
      </w:tr>
      <w:tr w:rsidR="00D3655E" w:rsidRPr="00AA2803" w14:paraId="221186B1" w14:textId="77777777" w:rsidTr="00B51C22">
        <w:trPr>
          <w:trHeight w:val="231"/>
        </w:trPr>
        <w:tc>
          <w:tcPr>
            <w:tcW w:w="535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A80BFF4" w14:textId="77777777" w:rsidR="00D3655E" w:rsidRPr="00AA2803" w:rsidRDefault="00D3655E" w:rsidP="00D3655E">
            <w:pPr>
              <w:widowControl/>
              <w:adjustRightInd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1488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14:paraId="0850A9E4" w14:textId="77777777" w:rsidR="00D3655E" w:rsidRPr="00AA2803" w:rsidRDefault="00D3655E" w:rsidP="00D3655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主分区</w:t>
            </w:r>
          </w:p>
        </w:tc>
        <w:tc>
          <w:tcPr>
            <w:tcW w:w="1487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199256CA" w14:textId="77777777" w:rsidR="00D3655E" w:rsidRPr="00AA2803" w:rsidRDefault="00D3655E" w:rsidP="00D3655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6240" w:type="dxa"/>
            <w:gridSpan w:val="7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1E183763" w14:textId="77777777" w:rsidR="00D3655E" w:rsidRPr="00AA2803" w:rsidRDefault="00D3655E" w:rsidP="00D3655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D3655E" w:rsidRPr="00AA2803" w14:paraId="76A6248D" w14:textId="77777777" w:rsidTr="00B51C22">
        <w:trPr>
          <w:trHeight w:val="231"/>
        </w:trPr>
        <w:tc>
          <w:tcPr>
            <w:tcW w:w="535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568F0D9" w14:textId="77777777" w:rsidR="00D3655E" w:rsidRPr="00AA2803" w:rsidRDefault="00D3655E" w:rsidP="00D3655E">
            <w:pPr>
              <w:widowControl/>
              <w:adjustRightInd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1488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14:paraId="75EC5F50" w14:textId="77777777" w:rsidR="00D3655E" w:rsidRPr="00AA2803" w:rsidRDefault="00D3655E" w:rsidP="00D3655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子分区</w:t>
            </w:r>
          </w:p>
        </w:tc>
        <w:tc>
          <w:tcPr>
            <w:tcW w:w="1487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08117FE5" w14:textId="77777777" w:rsidR="00D3655E" w:rsidRPr="00AA2803" w:rsidRDefault="00D3655E" w:rsidP="00D3655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6240" w:type="dxa"/>
            <w:gridSpan w:val="7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2264232C" w14:textId="77777777" w:rsidR="00D3655E" w:rsidRPr="00AA2803" w:rsidRDefault="00D3655E" w:rsidP="00D3655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</w:tbl>
    <w:p w14:paraId="5ED51FB2" w14:textId="77777777" w:rsidR="00540A1E" w:rsidRPr="00AA2803" w:rsidRDefault="00540A1E" w:rsidP="00540A1E"/>
    <w:p w14:paraId="312DCDDA" w14:textId="77777777" w:rsidR="000F16DC" w:rsidRPr="00AA2803" w:rsidRDefault="00751EA6" w:rsidP="00E231B0">
      <w:pPr>
        <w:pStyle w:val="4"/>
      </w:pPr>
      <w:bookmarkStart w:id="49" w:name="_Toc435450819"/>
      <w:r w:rsidRPr="00AA2803">
        <w:rPr>
          <w:rFonts w:hint="eastAsia"/>
        </w:rPr>
        <w:t>银行</w:t>
      </w:r>
      <w:r w:rsidR="000F16DC" w:rsidRPr="00AA2803">
        <w:rPr>
          <w:rFonts w:hint="eastAsia"/>
        </w:rPr>
        <w:t>基本信息（</w:t>
      </w:r>
      <w:r w:rsidR="000F16DC" w:rsidRPr="00AA2803">
        <w:rPr>
          <w:rFonts w:hint="eastAsia"/>
        </w:rPr>
        <w:t>INF_BANKS</w:t>
      </w:r>
      <w:r w:rsidR="000F16DC" w:rsidRPr="00AA2803">
        <w:rPr>
          <w:rFonts w:hint="eastAsia"/>
        </w:rPr>
        <w:t>）</w:t>
      </w:r>
      <w:bookmarkEnd w:id="49"/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92"/>
        <w:gridCol w:w="142"/>
        <w:gridCol w:w="698"/>
        <w:gridCol w:w="790"/>
        <w:gridCol w:w="638"/>
        <w:gridCol w:w="844"/>
        <w:gridCol w:w="6"/>
        <w:gridCol w:w="1980"/>
        <w:gridCol w:w="1134"/>
        <w:gridCol w:w="283"/>
        <w:gridCol w:w="567"/>
        <w:gridCol w:w="140"/>
        <w:gridCol w:w="569"/>
        <w:gridCol w:w="1564"/>
      </w:tblGrid>
      <w:tr w:rsidR="00AA2803" w:rsidRPr="00AA2803" w14:paraId="22936615" w14:textId="77777777" w:rsidTr="00EA4EC6">
        <w:tc>
          <w:tcPr>
            <w:tcW w:w="1232" w:type="dxa"/>
            <w:gridSpan w:val="3"/>
            <w:shd w:val="clear" w:color="auto" w:fill="C0C0C0"/>
          </w:tcPr>
          <w:p w14:paraId="453EE409" w14:textId="77777777" w:rsidR="000F16DC" w:rsidRPr="00AA2803" w:rsidRDefault="000F16DC" w:rsidP="00861054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汉字注解</w:t>
            </w:r>
          </w:p>
        </w:tc>
        <w:tc>
          <w:tcPr>
            <w:tcW w:w="4258" w:type="dxa"/>
            <w:gridSpan w:val="5"/>
            <w:shd w:val="clear" w:color="auto" w:fill="auto"/>
          </w:tcPr>
          <w:p w14:paraId="18BEFDD2" w14:textId="77777777" w:rsidR="000F16DC" w:rsidRPr="00AA2803" w:rsidRDefault="00751EA6" w:rsidP="00861054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银行</w:t>
            </w:r>
            <w:r w:rsidR="000F16DC"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基本信息</w:t>
            </w:r>
          </w:p>
        </w:tc>
        <w:tc>
          <w:tcPr>
            <w:tcW w:w="1417" w:type="dxa"/>
            <w:gridSpan w:val="2"/>
            <w:shd w:val="clear" w:color="auto" w:fill="C0C0C0"/>
          </w:tcPr>
          <w:p w14:paraId="721C1EE1" w14:textId="77777777" w:rsidR="000F16DC" w:rsidRPr="00AA2803" w:rsidRDefault="000F16DC" w:rsidP="00861054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表名</w:t>
            </w:r>
          </w:p>
        </w:tc>
        <w:tc>
          <w:tcPr>
            <w:tcW w:w="2840" w:type="dxa"/>
            <w:gridSpan w:val="4"/>
            <w:shd w:val="clear" w:color="auto" w:fill="auto"/>
          </w:tcPr>
          <w:p w14:paraId="3BD9836B" w14:textId="77777777" w:rsidR="000F16DC" w:rsidRPr="00AA2803" w:rsidRDefault="000F16DC" w:rsidP="00861054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INF_BANKS</w:t>
            </w:r>
          </w:p>
        </w:tc>
      </w:tr>
      <w:tr w:rsidR="00AA2803" w:rsidRPr="00AA2803" w14:paraId="618D597B" w14:textId="77777777" w:rsidTr="00EA4EC6"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horzCross" w:color="auto" w:fill="C0C0C0"/>
          </w:tcPr>
          <w:p w14:paraId="0BBFEEAD" w14:textId="77777777" w:rsidR="000F16DC" w:rsidRPr="00AA2803" w:rsidRDefault="000F16DC" w:rsidP="00861054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</w:p>
        </w:tc>
        <w:tc>
          <w:tcPr>
            <w:tcW w:w="2268" w:type="dxa"/>
            <w:gridSpan w:val="4"/>
            <w:tcBorders>
              <w:left w:val="single" w:sz="4" w:space="0" w:color="auto"/>
            </w:tcBorders>
            <w:shd w:val="clear" w:color="auto" w:fill="C0C0C0"/>
          </w:tcPr>
          <w:p w14:paraId="5D341B6B" w14:textId="77777777" w:rsidR="000F16DC" w:rsidRPr="00AA2803" w:rsidRDefault="000F16DC" w:rsidP="00861054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字段名称</w:t>
            </w:r>
          </w:p>
        </w:tc>
        <w:tc>
          <w:tcPr>
            <w:tcW w:w="2830" w:type="dxa"/>
            <w:gridSpan w:val="3"/>
            <w:shd w:val="clear" w:color="auto" w:fill="C0C0C0"/>
          </w:tcPr>
          <w:p w14:paraId="330CB708" w14:textId="77777777" w:rsidR="000F16DC" w:rsidRPr="00AA2803" w:rsidRDefault="000F16DC" w:rsidP="00861054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字段命名</w:t>
            </w:r>
          </w:p>
        </w:tc>
        <w:tc>
          <w:tcPr>
            <w:tcW w:w="1984" w:type="dxa"/>
            <w:gridSpan w:val="3"/>
            <w:shd w:val="clear" w:color="auto" w:fill="C0C0C0"/>
          </w:tcPr>
          <w:p w14:paraId="09D67B9C" w14:textId="77777777" w:rsidR="000F16DC" w:rsidRPr="00AA2803" w:rsidRDefault="000F16DC" w:rsidP="00861054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类型</w:t>
            </w:r>
          </w:p>
        </w:tc>
        <w:tc>
          <w:tcPr>
            <w:tcW w:w="709" w:type="dxa"/>
            <w:gridSpan w:val="2"/>
            <w:shd w:val="clear" w:color="auto" w:fill="C0C0C0"/>
          </w:tcPr>
          <w:p w14:paraId="0450D103" w14:textId="77777777" w:rsidR="000F16DC" w:rsidRPr="00AA2803" w:rsidRDefault="000F16DC" w:rsidP="00861054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非空</w:t>
            </w:r>
          </w:p>
        </w:tc>
        <w:tc>
          <w:tcPr>
            <w:tcW w:w="1564" w:type="dxa"/>
            <w:shd w:val="clear" w:color="auto" w:fill="C0C0C0"/>
          </w:tcPr>
          <w:p w14:paraId="2B6F228E" w14:textId="77777777" w:rsidR="000F16DC" w:rsidRPr="00AA2803" w:rsidRDefault="000F16DC" w:rsidP="00861054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默认</w:t>
            </w:r>
          </w:p>
        </w:tc>
      </w:tr>
      <w:tr w:rsidR="00AA2803" w:rsidRPr="00AA2803" w14:paraId="5FB14262" w14:textId="77777777" w:rsidTr="00EA4EC6">
        <w:tc>
          <w:tcPr>
            <w:tcW w:w="392" w:type="dxa"/>
            <w:tcBorders>
              <w:top w:val="single" w:sz="4" w:space="0" w:color="auto"/>
            </w:tcBorders>
          </w:tcPr>
          <w:p w14:paraId="06AEB0DC" w14:textId="77777777" w:rsidR="004772A7" w:rsidRPr="00AA2803" w:rsidRDefault="004772A7" w:rsidP="000A0DB5">
            <w:pPr>
              <w:pStyle w:val="af"/>
              <w:numPr>
                <w:ilvl w:val="0"/>
                <w:numId w:val="10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268" w:type="dxa"/>
            <w:gridSpan w:val="4"/>
          </w:tcPr>
          <w:p w14:paraId="76C38DFC" w14:textId="77777777" w:rsidR="004772A7" w:rsidRPr="00AA2803" w:rsidRDefault="004772A7" w:rsidP="0086105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银行</w:t>
            </w:r>
            <w:r w:rsidR="00D7642C" w:rsidRPr="00AA2803">
              <w:rPr>
                <w:rFonts w:ascii="新宋体" w:eastAsia="新宋体" w:hAnsi="新宋体" w:hint="eastAsia"/>
                <w:szCs w:val="22"/>
              </w:rPr>
              <w:t>ID</w:t>
            </w:r>
          </w:p>
        </w:tc>
        <w:tc>
          <w:tcPr>
            <w:tcW w:w="2830" w:type="dxa"/>
            <w:gridSpan w:val="3"/>
          </w:tcPr>
          <w:p w14:paraId="472AE0E0" w14:textId="77777777" w:rsidR="004772A7" w:rsidRPr="00AA2803" w:rsidRDefault="004772A7" w:rsidP="0086105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BANK_ID</w:t>
            </w:r>
          </w:p>
        </w:tc>
        <w:tc>
          <w:tcPr>
            <w:tcW w:w="1984" w:type="dxa"/>
            <w:gridSpan w:val="3"/>
          </w:tcPr>
          <w:p w14:paraId="5301D39B" w14:textId="77777777" w:rsidR="004772A7" w:rsidRPr="00AA2803" w:rsidRDefault="004772A7" w:rsidP="0086105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NUMBER(</w:t>
            </w:r>
            <w:r w:rsidR="00D7642C" w:rsidRPr="00AA2803">
              <w:rPr>
                <w:rFonts w:ascii="新宋体" w:eastAsia="新宋体" w:hAnsi="新宋体" w:hint="eastAsia"/>
                <w:szCs w:val="22"/>
              </w:rPr>
              <w:t>4</w:t>
            </w:r>
            <w:r w:rsidRPr="00AA2803">
              <w:rPr>
                <w:rFonts w:ascii="新宋体" w:eastAsia="新宋体" w:hAnsi="新宋体"/>
                <w:szCs w:val="22"/>
              </w:rPr>
              <w:t>)</w:t>
            </w:r>
          </w:p>
        </w:tc>
        <w:tc>
          <w:tcPr>
            <w:tcW w:w="709" w:type="dxa"/>
            <w:gridSpan w:val="2"/>
          </w:tcPr>
          <w:p w14:paraId="081FC02C" w14:textId="77777777" w:rsidR="004772A7" w:rsidRPr="00AA2803" w:rsidRDefault="004772A7" w:rsidP="0086105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4" w:type="dxa"/>
          </w:tcPr>
          <w:p w14:paraId="451C09D0" w14:textId="77777777" w:rsidR="004772A7" w:rsidRPr="00AA2803" w:rsidRDefault="004772A7" w:rsidP="0086105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3C66A9F4" w14:textId="77777777" w:rsidTr="00EA4EC6">
        <w:tc>
          <w:tcPr>
            <w:tcW w:w="392" w:type="dxa"/>
          </w:tcPr>
          <w:p w14:paraId="2E4C90EE" w14:textId="77777777" w:rsidR="004772A7" w:rsidRPr="00AA2803" w:rsidRDefault="004772A7" w:rsidP="000A0DB5">
            <w:pPr>
              <w:pStyle w:val="af"/>
              <w:numPr>
                <w:ilvl w:val="0"/>
                <w:numId w:val="10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268" w:type="dxa"/>
            <w:gridSpan w:val="4"/>
          </w:tcPr>
          <w:p w14:paraId="4A60C072" w14:textId="77777777" w:rsidR="004772A7" w:rsidRPr="00AA2803" w:rsidRDefault="004772A7" w:rsidP="0086105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银行名称</w:t>
            </w:r>
          </w:p>
        </w:tc>
        <w:tc>
          <w:tcPr>
            <w:tcW w:w="2830" w:type="dxa"/>
            <w:gridSpan w:val="3"/>
          </w:tcPr>
          <w:p w14:paraId="7CC3A1EA" w14:textId="77777777" w:rsidR="004772A7" w:rsidRPr="00AA2803" w:rsidRDefault="004772A7" w:rsidP="0086105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BANK_NAME</w:t>
            </w:r>
          </w:p>
        </w:tc>
        <w:tc>
          <w:tcPr>
            <w:tcW w:w="1984" w:type="dxa"/>
            <w:gridSpan w:val="3"/>
          </w:tcPr>
          <w:p w14:paraId="7827794D" w14:textId="77777777" w:rsidR="004772A7" w:rsidRPr="00AA2803" w:rsidRDefault="004772A7" w:rsidP="0086105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VARCHAR2(</w:t>
            </w:r>
            <w:r w:rsidRPr="00AA2803">
              <w:rPr>
                <w:rFonts w:ascii="新宋体" w:eastAsia="新宋体" w:hAnsi="新宋体" w:hint="eastAsia"/>
                <w:szCs w:val="22"/>
              </w:rPr>
              <w:t>20</w:t>
            </w:r>
            <w:r w:rsidRPr="00AA2803">
              <w:rPr>
                <w:rFonts w:ascii="新宋体" w:eastAsia="新宋体" w:hAnsi="新宋体"/>
                <w:szCs w:val="22"/>
              </w:rPr>
              <w:t>0)</w:t>
            </w:r>
          </w:p>
        </w:tc>
        <w:tc>
          <w:tcPr>
            <w:tcW w:w="709" w:type="dxa"/>
            <w:gridSpan w:val="2"/>
          </w:tcPr>
          <w:p w14:paraId="1D658360" w14:textId="77777777" w:rsidR="004772A7" w:rsidRPr="00AA2803" w:rsidRDefault="004772A7" w:rsidP="0086105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64" w:type="dxa"/>
          </w:tcPr>
          <w:p w14:paraId="5A6DABDA" w14:textId="77777777" w:rsidR="004772A7" w:rsidRPr="00AA2803" w:rsidRDefault="004772A7" w:rsidP="0086105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20F7AA4E" w14:textId="77777777" w:rsidTr="00EA4EC6">
        <w:tc>
          <w:tcPr>
            <w:tcW w:w="9747" w:type="dxa"/>
            <w:gridSpan w:val="14"/>
            <w:shd w:val="clear" w:color="auto" w:fill="D9D9D9" w:themeFill="background1" w:themeFillShade="D9"/>
          </w:tcPr>
          <w:p w14:paraId="4992D4B9" w14:textId="77777777" w:rsidR="000F16DC" w:rsidRPr="00AA2803" w:rsidRDefault="000F16DC" w:rsidP="00861054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表格其他属性信息定义（包括PK-FK、IDX等）</w:t>
            </w:r>
          </w:p>
        </w:tc>
      </w:tr>
      <w:tr w:rsidR="00AA2803" w:rsidRPr="00AA2803" w14:paraId="5734A953" w14:textId="77777777" w:rsidTr="00EA4EC6">
        <w:trPr>
          <w:trHeight w:val="231"/>
        </w:trPr>
        <w:tc>
          <w:tcPr>
            <w:tcW w:w="534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84D37CB" w14:textId="77777777" w:rsidR="000F16DC" w:rsidRPr="00AA2803" w:rsidRDefault="000F16DC" w:rsidP="00861054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主键</w:t>
            </w:r>
          </w:p>
        </w:tc>
        <w:tc>
          <w:tcPr>
            <w:tcW w:w="2970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25624F33" w14:textId="77777777" w:rsidR="000F16DC" w:rsidRPr="00AA2803" w:rsidRDefault="000F16DC" w:rsidP="00861054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6243" w:type="dxa"/>
            <w:gridSpan w:val="8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478512F2" w14:textId="77777777" w:rsidR="000F16DC" w:rsidRPr="00AA2803" w:rsidRDefault="000F16DC" w:rsidP="00861054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包含列</w:t>
            </w:r>
          </w:p>
        </w:tc>
      </w:tr>
      <w:tr w:rsidR="00AA2803" w:rsidRPr="00AA2803" w14:paraId="7DA19502" w14:textId="77777777" w:rsidTr="00EA4EC6">
        <w:trPr>
          <w:trHeight w:val="231"/>
        </w:trPr>
        <w:tc>
          <w:tcPr>
            <w:tcW w:w="534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A50C612" w14:textId="77777777" w:rsidR="004772A7" w:rsidRPr="00AA2803" w:rsidRDefault="004772A7" w:rsidP="00861054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2970" w:type="dxa"/>
            <w:gridSpan w:val="4"/>
            <w:tcBorders>
              <w:left w:val="single" w:sz="4" w:space="0" w:color="auto"/>
            </w:tcBorders>
          </w:tcPr>
          <w:p w14:paraId="27CB701D" w14:textId="77777777" w:rsidR="004772A7" w:rsidRPr="00AA2803" w:rsidRDefault="004772A7" w:rsidP="0086105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PK_INF_</w:t>
            </w:r>
            <w:r w:rsidRPr="00AA2803">
              <w:rPr>
                <w:rFonts w:ascii="新宋体" w:eastAsia="新宋体" w:hAnsi="新宋体" w:hint="eastAsia"/>
                <w:szCs w:val="22"/>
              </w:rPr>
              <w:t>BANKS</w:t>
            </w:r>
          </w:p>
        </w:tc>
        <w:tc>
          <w:tcPr>
            <w:tcW w:w="6243" w:type="dxa"/>
            <w:gridSpan w:val="8"/>
            <w:tcBorders>
              <w:left w:val="single" w:sz="4" w:space="0" w:color="auto"/>
            </w:tcBorders>
          </w:tcPr>
          <w:p w14:paraId="4298DEA1" w14:textId="77777777" w:rsidR="004772A7" w:rsidRPr="00AA2803" w:rsidRDefault="004772A7" w:rsidP="0086105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BANK_ID</w:t>
            </w:r>
          </w:p>
        </w:tc>
      </w:tr>
      <w:tr w:rsidR="00AA2803" w:rsidRPr="00AA2803" w14:paraId="6BE7707E" w14:textId="77777777" w:rsidTr="00EA4EC6">
        <w:trPr>
          <w:trHeight w:val="231"/>
        </w:trPr>
        <w:tc>
          <w:tcPr>
            <w:tcW w:w="534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ADE7BB7" w14:textId="77777777" w:rsidR="000F16DC" w:rsidRPr="00AA2803" w:rsidRDefault="000F16DC" w:rsidP="00861054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外键</w:t>
            </w:r>
          </w:p>
        </w:tc>
        <w:tc>
          <w:tcPr>
            <w:tcW w:w="2970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043CFD6A" w14:textId="77777777" w:rsidR="000F16DC" w:rsidRPr="00AA2803" w:rsidRDefault="000F16DC" w:rsidP="00861054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1986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32D28E7F" w14:textId="77777777" w:rsidR="000F16DC" w:rsidRPr="00AA2803" w:rsidRDefault="000F16DC" w:rsidP="00861054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  <w:tc>
          <w:tcPr>
            <w:tcW w:w="2124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52B16073" w14:textId="77777777" w:rsidR="000F16DC" w:rsidRPr="00AA2803" w:rsidRDefault="000F16DC" w:rsidP="00861054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参照表名</w:t>
            </w:r>
          </w:p>
        </w:tc>
        <w:tc>
          <w:tcPr>
            <w:tcW w:w="2133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79CDEC19" w14:textId="77777777" w:rsidR="000F16DC" w:rsidRPr="00AA2803" w:rsidRDefault="000F16DC" w:rsidP="00861054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</w:tr>
      <w:tr w:rsidR="00AA2803" w:rsidRPr="00AA2803" w14:paraId="15E16669" w14:textId="77777777" w:rsidTr="00EA4EC6">
        <w:trPr>
          <w:trHeight w:val="231"/>
        </w:trPr>
        <w:tc>
          <w:tcPr>
            <w:tcW w:w="534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8D383E4" w14:textId="77777777" w:rsidR="000F16DC" w:rsidRPr="00AA2803" w:rsidRDefault="000F16DC" w:rsidP="00861054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2970" w:type="dxa"/>
            <w:gridSpan w:val="4"/>
            <w:tcBorders>
              <w:left w:val="single" w:sz="4" w:space="0" w:color="auto"/>
            </w:tcBorders>
          </w:tcPr>
          <w:p w14:paraId="55778DE1" w14:textId="77777777" w:rsidR="000F16DC" w:rsidRPr="00AA2803" w:rsidRDefault="000F16DC" w:rsidP="0086105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986" w:type="dxa"/>
            <w:gridSpan w:val="2"/>
            <w:tcBorders>
              <w:left w:val="single" w:sz="4" w:space="0" w:color="auto"/>
            </w:tcBorders>
          </w:tcPr>
          <w:p w14:paraId="668AD896" w14:textId="77777777" w:rsidR="000F16DC" w:rsidRPr="00AA2803" w:rsidRDefault="000F16DC" w:rsidP="0086105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124" w:type="dxa"/>
            <w:gridSpan w:val="4"/>
            <w:tcBorders>
              <w:left w:val="single" w:sz="4" w:space="0" w:color="auto"/>
            </w:tcBorders>
          </w:tcPr>
          <w:p w14:paraId="77A3E940" w14:textId="77777777" w:rsidR="000F16DC" w:rsidRPr="00AA2803" w:rsidRDefault="000F16DC" w:rsidP="0086105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133" w:type="dxa"/>
            <w:gridSpan w:val="2"/>
            <w:tcBorders>
              <w:left w:val="single" w:sz="4" w:space="0" w:color="auto"/>
            </w:tcBorders>
          </w:tcPr>
          <w:p w14:paraId="663838A1" w14:textId="77777777" w:rsidR="000F16DC" w:rsidRPr="00AA2803" w:rsidRDefault="000F16DC" w:rsidP="0086105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2F035FFF" w14:textId="77777777" w:rsidTr="00EA4EC6">
        <w:trPr>
          <w:trHeight w:val="231"/>
        </w:trPr>
        <w:tc>
          <w:tcPr>
            <w:tcW w:w="534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3228F88" w14:textId="77777777" w:rsidR="000F16DC" w:rsidRPr="00AA2803" w:rsidRDefault="000F16DC" w:rsidP="00861054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索引</w:t>
            </w:r>
          </w:p>
        </w:tc>
        <w:tc>
          <w:tcPr>
            <w:tcW w:w="2970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5FE90F86" w14:textId="77777777" w:rsidR="000F16DC" w:rsidRPr="00AA2803" w:rsidRDefault="000F16DC" w:rsidP="00861054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3120" w:type="dxa"/>
            <w:gridSpan w:val="3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0B056D97" w14:textId="77777777" w:rsidR="000F16DC" w:rsidRPr="00AA2803" w:rsidRDefault="000F16DC" w:rsidP="00861054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  <w:tc>
          <w:tcPr>
            <w:tcW w:w="3123" w:type="dxa"/>
            <w:gridSpan w:val="5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6A49DF2B" w14:textId="77777777" w:rsidR="000F16DC" w:rsidRPr="00AA2803" w:rsidRDefault="000F16DC" w:rsidP="00861054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类型</w:t>
            </w:r>
          </w:p>
        </w:tc>
      </w:tr>
      <w:tr w:rsidR="00AA2803" w:rsidRPr="00AA2803" w14:paraId="48B7685B" w14:textId="77777777" w:rsidTr="00EA4EC6">
        <w:trPr>
          <w:trHeight w:val="231"/>
        </w:trPr>
        <w:tc>
          <w:tcPr>
            <w:tcW w:w="534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F867847" w14:textId="77777777" w:rsidR="000F16DC" w:rsidRPr="00AA2803" w:rsidRDefault="000F16DC" w:rsidP="00861054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2970" w:type="dxa"/>
            <w:gridSpan w:val="4"/>
            <w:tcBorders>
              <w:left w:val="single" w:sz="4" w:space="0" w:color="auto"/>
            </w:tcBorders>
          </w:tcPr>
          <w:p w14:paraId="54C10FF0" w14:textId="77777777" w:rsidR="000F16DC" w:rsidRPr="00AA2803" w:rsidRDefault="000F16DC" w:rsidP="0086105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120" w:type="dxa"/>
            <w:gridSpan w:val="3"/>
            <w:tcBorders>
              <w:left w:val="single" w:sz="4" w:space="0" w:color="auto"/>
            </w:tcBorders>
          </w:tcPr>
          <w:p w14:paraId="0D8D435B" w14:textId="77777777" w:rsidR="000F16DC" w:rsidRPr="00AA2803" w:rsidRDefault="000F16DC" w:rsidP="0086105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123" w:type="dxa"/>
            <w:gridSpan w:val="5"/>
            <w:tcBorders>
              <w:left w:val="single" w:sz="4" w:space="0" w:color="auto"/>
            </w:tcBorders>
          </w:tcPr>
          <w:p w14:paraId="7F5DB360" w14:textId="77777777" w:rsidR="000F16DC" w:rsidRPr="00AA2803" w:rsidRDefault="000F16DC" w:rsidP="0086105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1F42B954" w14:textId="77777777" w:rsidTr="00EA4EC6">
        <w:tc>
          <w:tcPr>
            <w:tcW w:w="534" w:type="dxa"/>
            <w:gridSpan w:val="2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F2B35EA" w14:textId="77777777" w:rsidR="000F16DC" w:rsidRPr="00AA2803" w:rsidRDefault="000F16DC" w:rsidP="00861054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约束</w:t>
            </w:r>
          </w:p>
        </w:tc>
        <w:tc>
          <w:tcPr>
            <w:tcW w:w="9213" w:type="dxa"/>
            <w:gridSpan w:val="12"/>
            <w:tcBorders>
              <w:left w:val="single" w:sz="4" w:space="0" w:color="auto"/>
            </w:tcBorders>
          </w:tcPr>
          <w:p w14:paraId="77C01717" w14:textId="77777777" w:rsidR="000F16DC" w:rsidRPr="00AA2803" w:rsidRDefault="000F16DC" w:rsidP="0086105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0E218D06" w14:textId="77777777" w:rsidTr="00EA4EC6">
        <w:trPr>
          <w:trHeight w:val="231"/>
        </w:trPr>
        <w:tc>
          <w:tcPr>
            <w:tcW w:w="534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DCC9B9D" w14:textId="77777777" w:rsidR="000F16DC" w:rsidRPr="00AA2803" w:rsidRDefault="000F16DC" w:rsidP="00861054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</w:t>
            </w: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0D7AB68C" w14:textId="77777777" w:rsidR="000F16DC" w:rsidRPr="00AA2803" w:rsidRDefault="000F16DC" w:rsidP="00861054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分区类型</w:t>
            </w:r>
          </w:p>
        </w:tc>
        <w:tc>
          <w:tcPr>
            <w:tcW w:w="1488" w:type="dxa"/>
            <w:gridSpan w:val="3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37B9CA8A" w14:textId="77777777" w:rsidR="000F16DC" w:rsidRPr="00AA2803" w:rsidRDefault="000F16DC" w:rsidP="00861054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分区字段</w:t>
            </w:r>
          </w:p>
        </w:tc>
        <w:tc>
          <w:tcPr>
            <w:tcW w:w="6237" w:type="dxa"/>
            <w:gridSpan w:val="7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6D9BD404" w14:textId="77777777" w:rsidR="000F16DC" w:rsidRPr="00AA2803" w:rsidRDefault="000F16DC" w:rsidP="00861054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分区条件</w:t>
            </w:r>
          </w:p>
        </w:tc>
      </w:tr>
      <w:tr w:rsidR="00AA2803" w:rsidRPr="00AA2803" w14:paraId="30651BAD" w14:textId="77777777" w:rsidTr="00EA4EC6">
        <w:trPr>
          <w:trHeight w:val="231"/>
        </w:trPr>
        <w:tc>
          <w:tcPr>
            <w:tcW w:w="534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82BE47D" w14:textId="77777777" w:rsidR="000F16DC" w:rsidRPr="00AA2803" w:rsidRDefault="000F16DC" w:rsidP="00861054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</w:tcPr>
          <w:p w14:paraId="06E969ED" w14:textId="77777777" w:rsidR="000F16DC" w:rsidRPr="00AA2803" w:rsidRDefault="000F16DC" w:rsidP="0086105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主分区</w:t>
            </w:r>
          </w:p>
        </w:tc>
        <w:tc>
          <w:tcPr>
            <w:tcW w:w="1488" w:type="dxa"/>
            <w:gridSpan w:val="3"/>
            <w:tcBorders>
              <w:left w:val="single" w:sz="4" w:space="0" w:color="auto"/>
            </w:tcBorders>
          </w:tcPr>
          <w:p w14:paraId="43916CC2" w14:textId="77777777" w:rsidR="000F16DC" w:rsidRPr="00AA2803" w:rsidRDefault="000F16DC" w:rsidP="0086105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6237" w:type="dxa"/>
            <w:gridSpan w:val="7"/>
            <w:tcBorders>
              <w:left w:val="single" w:sz="4" w:space="0" w:color="auto"/>
            </w:tcBorders>
          </w:tcPr>
          <w:p w14:paraId="3D062924" w14:textId="77777777" w:rsidR="000F16DC" w:rsidRPr="00AA2803" w:rsidRDefault="000F16DC" w:rsidP="0086105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6A2820DA" w14:textId="77777777" w:rsidTr="00EA4EC6">
        <w:trPr>
          <w:trHeight w:val="231"/>
        </w:trPr>
        <w:tc>
          <w:tcPr>
            <w:tcW w:w="534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1E38E45" w14:textId="77777777" w:rsidR="000F16DC" w:rsidRPr="00AA2803" w:rsidRDefault="000F16DC" w:rsidP="00861054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</w:tcPr>
          <w:p w14:paraId="01D5BF6B" w14:textId="77777777" w:rsidR="000F16DC" w:rsidRPr="00AA2803" w:rsidRDefault="000F16DC" w:rsidP="0086105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子分区</w:t>
            </w:r>
          </w:p>
        </w:tc>
        <w:tc>
          <w:tcPr>
            <w:tcW w:w="1488" w:type="dxa"/>
            <w:gridSpan w:val="3"/>
            <w:tcBorders>
              <w:left w:val="single" w:sz="4" w:space="0" w:color="auto"/>
            </w:tcBorders>
          </w:tcPr>
          <w:p w14:paraId="001D10E4" w14:textId="77777777" w:rsidR="000F16DC" w:rsidRPr="00AA2803" w:rsidRDefault="000F16DC" w:rsidP="0086105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6237" w:type="dxa"/>
            <w:gridSpan w:val="7"/>
            <w:tcBorders>
              <w:left w:val="single" w:sz="4" w:space="0" w:color="auto"/>
            </w:tcBorders>
          </w:tcPr>
          <w:p w14:paraId="761DA3F7" w14:textId="77777777" w:rsidR="000F16DC" w:rsidRPr="00AA2803" w:rsidRDefault="000F16DC" w:rsidP="0086105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</w:tbl>
    <w:p w14:paraId="20812B08" w14:textId="77777777" w:rsidR="000F16DC" w:rsidRDefault="000F16DC" w:rsidP="00861054"/>
    <w:p w14:paraId="165C9199" w14:textId="7D997A95" w:rsidR="00FF4E87" w:rsidRDefault="006F1BA7" w:rsidP="006F1BA7">
      <w:pPr>
        <w:pStyle w:val="4"/>
      </w:pPr>
      <w:bookmarkStart w:id="50" w:name="_Toc435450820"/>
      <w:r>
        <w:rPr>
          <w:rFonts w:hint="eastAsia"/>
        </w:rPr>
        <w:t>店面类型基本信息（</w:t>
      </w:r>
      <w:r w:rsidRPr="006F1BA7">
        <w:t>INF_STORETYPES</w:t>
      </w:r>
      <w:r>
        <w:rPr>
          <w:rFonts w:hint="eastAsia"/>
        </w:rPr>
        <w:t>）</w:t>
      </w:r>
      <w:bookmarkEnd w:id="50"/>
    </w:p>
    <w:tbl>
      <w:tblPr>
        <w:tblW w:w="97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93"/>
        <w:gridCol w:w="143"/>
        <w:gridCol w:w="698"/>
        <w:gridCol w:w="790"/>
        <w:gridCol w:w="1482"/>
        <w:gridCol w:w="6"/>
        <w:gridCol w:w="142"/>
        <w:gridCol w:w="1839"/>
        <w:gridCol w:w="1134"/>
        <w:gridCol w:w="283"/>
        <w:gridCol w:w="567"/>
        <w:gridCol w:w="140"/>
        <w:gridCol w:w="569"/>
        <w:gridCol w:w="1564"/>
      </w:tblGrid>
      <w:tr w:rsidR="00FF4E87" w14:paraId="26B0027C" w14:textId="77777777" w:rsidTr="00FF4E87">
        <w:tc>
          <w:tcPr>
            <w:tcW w:w="12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hideMark/>
          </w:tcPr>
          <w:p w14:paraId="784A5D31" w14:textId="77777777" w:rsidR="00FF4E87" w:rsidRDefault="00FF4E87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>
              <w:rPr>
                <w:rFonts w:ascii="新宋体" w:eastAsia="新宋体" w:hAnsi="新宋体" w:hint="eastAsia"/>
                <w:b/>
                <w:sz w:val="24"/>
                <w:szCs w:val="22"/>
              </w:rPr>
              <w:t>汉字注解</w:t>
            </w:r>
          </w:p>
        </w:tc>
        <w:tc>
          <w:tcPr>
            <w:tcW w:w="425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E60CFF" w14:textId="77777777" w:rsidR="00FF4E87" w:rsidRDefault="00FF4E87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>
              <w:rPr>
                <w:rFonts w:ascii="新宋体" w:eastAsia="新宋体" w:hAnsi="新宋体" w:hint="eastAsia"/>
                <w:b/>
                <w:sz w:val="24"/>
                <w:szCs w:val="22"/>
              </w:rPr>
              <w:t>店面类型基本信息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hideMark/>
          </w:tcPr>
          <w:p w14:paraId="2F8D7791" w14:textId="77777777" w:rsidR="00FF4E87" w:rsidRDefault="00FF4E87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>
              <w:rPr>
                <w:rFonts w:ascii="新宋体" w:eastAsia="新宋体" w:hAnsi="新宋体" w:hint="eastAsia"/>
                <w:b/>
                <w:sz w:val="24"/>
                <w:szCs w:val="22"/>
              </w:rPr>
              <w:t>表名</w:t>
            </w:r>
          </w:p>
        </w:tc>
        <w:tc>
          <w:tcPr>
            <w:tcW w:w="28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30C2DA" w14:textId="77777777" w:rsidR="00FF4E87" w:rsidRDefault="00FF4E87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>
              <w:rPr>
                <w:rFonts w:ascii="新宋体" w:eastAsia="新宋体" w:hAnsi="新宋体" w:hint="eastAsia"/>
                <w:b/>
                <w:sz w:val="24"/>
                <w:szCs w:val="22"/>
              </w:rPr>
              <w:t>INF_STORETYPES</w:t>
            </w:r>
          </w:p>
        </w:tc>
      </w:tr>
      <w:tr w:rsidR="00FF4E87" w14:paraId="4864F29B" w14:textId="77777777" w:rsidTr="00FF4E87"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horzCross" w:color="auto" w:fill="C0C0C0"/>
          </w:tcPr>
          <w:p w14:paraId="495C07FE" w14:textId="77777777" w:rsidR="00FF4E87" w:rsidRDefault="00FF4E87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</w:p>
        </w:tc>
        <w:tc>
          <w:tcPr>
            <w:tcW w:w="3260" w:type="dxa"/>
            <w:gridSpan w:val="6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C0C0C0"/>
            <w:hideMark/>
          </w:tcPr>
          <w:p w14:paraId="6AAB76E9" w14:textId="77777777" w:rsidR="00FF4E87" w:rsidRDefault="00FF4E87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>
              <w:rPr>
                <w:rFonts w:ascii="新宋体" w:eastAsia="新宋体" w:hAnsi="新宋体" w:hint="eastAsia"/>
                <w:b/>
                <w:sz w:val="24"/>
                <w:szCs w:val="22"/>
              </w:rPr>
              <w:t>字段名称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hideMark/>
          </w:tcPr>
          <w:p w14:paraId="4EFDA81A" w14:textId="77777777" w:rsidR="00FF4E87" w:rsidRDefault="00FF4E87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>
              <w:rPr>
                <w:rFonts w:ascii="新宋体" w:eastAsia="新宋体" w:hAnsi="新宋体" w:hint="eastAsia"/>
                <w:b/>
                <w:sz w:val="24"/>
                <w:szCs w:val="22"/>
              </w:rPr>
              <w:t>字段命名</w:t>
            </w:r>
          </w:p>
        </w:tc>
        <w:tc>
          <w:tcPr>
            <w:tcW w:w="19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hideMark/>
          </w:tcPr>
          <w:p w14:paraId="7426D704" w14:textId="77777777" w:rsidR="00FF4E87" w:rsidRDefault="00FF4E87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>
              <w:rPr>
                <w:rFonts w:ascii="新宋体" w:eastAsia="新宋体" w:hAnsi="新宋体" w:hint="eastAsia"/>
                <w:b/>
                <w:sz w:val="24"/>
                <w:szCs w:val="22"/>
              </w:rPr>
              <w:t>类型</w:t>
            </w: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hideMark/>
          </w:tcPr>
          <w:p w14:paraId="1113B209" w14:textId="77777777" w:rsidR="00FF4E87" w:rsidRDefault="00FF4E87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>
              <w:rPr>
                <w:rFonts w:ascii="新宋体" w:eastAsia="新宋体" w:hAnsi="新宋体" w:hint="eastAsia"/>
                <w:b/>
                <w:sz w:val="24"/>
                <w:szCs w:val="22"/>
              </w:rPr>
              <w:t>非空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hideMark/>
          </w:tcPr>
          <w:p w14:paraId="3BA1C73B" w14:textId="77777777" w:rsidR="00FF4E87" w:rsidRDefault="00FF4E87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>
              <w:rPr>
                <w:rFonts w:ascii="新宋体" w:eastAsia="新宋体" w:hAnsi="新宋体" w:hint="eastAsia"/>
                <w:b/>
                <w:sz w:val="24"/>
                <w:szCs w:val="22"/>
              </w:rPr>
              <w:t>默认</w:t>
            </w:r>
          </w:p>
        </w:tc>
      </w:tr>
      <w:tr w:rsidR="00FF4E87" w14:paraId="7A2C5611" w14:textId="77777777" w:rsidTr="00FF4E87">
        <w:tc>
          <w:tcPr>
            <w:tcW w:w="39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C0BC8" w14:textId="77777777" w:rsidR="00FF4E87" w:rsidRDefault="00FF4E87" w:rsidP="006164CE">
            <w:pPr>
              <w:pStyle w:val="af"/>
              <w:numPr>
                <w:ilvl w:val="0"/>
                <w:numId w:val="74"/>
              </w:numPr>
              <w:snapToGrid w:val="0"/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26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1CF1F1" w14:textId="77777777" w:rsidR="00FF4E87" w:rsidRDefault="00FF4E8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类型ID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7A6ED0" w14:textId="77777777" w:rsidR="00FF4E87" w:rsidRDefault="00FF4E8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STORETYPE_ID</w:t>
            </w:r>
          </w:p>
        </w:tc>
        <w:tc>
          <w:tcPr>
            <w:tcW w:w="19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F9E73F" w14:textId="77777777" w:rsidR="00FF4E87" w:rsidRDefault="00FF4E8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NUMBER(2)</w:t>
            </w: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2932E1" w14:textId="77777777" w:rsidR="00FF4E87" w:rsidRDefault="00FF4E8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91B729" w14:textId="77777777" w:rsidR="00FF4E87" w:rsidRDefault="00FF4E8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FF4E87" w14:paraId="0114AD22" w14:textId="77777777" w:rsidTr="00FF4E87">
        <w:tc>
          <w:tcPr>
            <w:tcW w:w="39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EB088" w14:textId="77777777" w:rsidR="00FF4E87" w:rsidRDefault="00FF4E87" w:rsidP="006164CE">
            <w:pPr>
              <w:pStyle w:val="af"/>
              <w:numPr>
                <w:ilvl w:val="0"/>
                <w:numId w:val="74"/>
              </w:numPr>
              <w:snapToGrid w:val="0"/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26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F709AE" w14:textId="77777777" w:rsidR="00FF4E87" w:rsidRDefault="00FF4E8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类型名称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3B1B7E" w14:textId="77777777" w:rsidR="00FF4E87" w:rsidRDefault="00FF4E8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STORETYPE_NAME</w:t>
            </w:r>
          </w:p>
        </w:tc>
        <w:tc>
          <w:tcPr>
            <w:tcW w:w="19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9AB553" w14:textId="35470889" w:rsidR="00FF4E87" w:rsidRDefault="00FF4E87" w:rsidP="00C867F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VARCHAR2(</w:t>
            </w:r>
            <w:r w:rsidR="00C867FF">
              <w:rPr>
                <w:rFonts w:ascii="新宋体" w:eastAsia="新宋体" w:hAnsi="新宋体"/>
                <w:szCs w:val="22"/>
              </w:rPr>
              <w:t>40</w:t>
            </w:r>
            <w:r>
              <w:rPr>
                <w:rFonts w:ascii="新宋体" w:eastAsia="新宋体" w:hAnsi="新宋体" w:hint="eastAsia"/>
                <w:szCs w:val="22"/>
              </w:rPr>
              <w:t>00)</w:t>
            </w: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2AF112" w14:textId="77777777" w:rsidR="00FF4E87" w:rsidRDefault="00FF4E8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6EF0B1" w14:textId="77777777" w:rsidR="00FF4E87" w:rsidRDefault="00FF4E8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FF4E87" w14:paraId="61877359" w14:textId="77777777" w:rsidTr="00FF4E87">
        <w:tc>
          <w:tcPr>
            <w:tcW w:w="39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298D8" w14:textId="77777777" w:rsidR="00FF4E87" w:rsidRDefault="00FF4E87" w:rsidP="006164CE">
            <w:pPr>
              <w:pStyle w:val="af"/>
              <w:numPr>
                <w:ilvl w:val="0"/>
                <w:numId w:val="74"/>
              </w:numPr>
              <w:snapToGrid w:val="0"/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26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EE3F62" w14:textId="77777777" w:rsidR="00FF4E87" w:rsidRDefault="00FF4E8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是否启用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025852" w14:textId="77777777" w:rsidR="00FF4E87" w:rsidRDefault="00FF4E8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IS_VALID</w:t>
            </w:r>
          </w:p>
        </w:tc>
        <w:tc>
          <w:tcPr>
            <w:tcW w:w="19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032F7B" w14:textId="77777777" w:rsidR="00FF4E87" w:rsidRDefault="00FF4E8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NUMBER(1)</w:t>
            </w: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417EE3" w14:textId="77777777" w:rsidR="00FF4E87" w:rsidRDefault="00FF4E8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ADB862" w14:textId="77777777" w:rsidR="00FF4E87" w:rsidRDefault="00FF4E8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FF4E87" w14:paraId="381C5777" w14:textId="77777777" w:rsidTr="00FF4E87">
        <w:tc>
          <w:tcPr>
            <w:tcW w:w="9747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2460FED1" w14:textId="77777777" w:rsidR="00FF4E87" w:rsidRDefault="00FF4E87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  <w:r>
              <w:rPr>
                <w:rFonts w:ascii="新宋体" w:eastAsia="新宋体" w:hAnsi="新宋体" w:hint="eastAsia"/>
                <w:b/>
                <w:szCs w:val="22"/>
              </w:rPr>
              <w:t>表格其他属性信息定义（包括PK-FK、IDX等）</w:t>
            </w:r>
          </w:p>
        </w:tc>
      </w:tr>
      <w:tr w:rsidR="00FF4E87" w14:paraId="454BC132" w14:textId="77777777" w:rsidTr="00FF4E87">
        <w:trPr>
          <w:trHeight w:val="231"/>
        </w:trPr>
        <w:tc>
          <w:tcPr>
            <w:tcW w:w="53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2544B45" w14:textId="77777777" w:rsidR="00FF4E87" w:rsidRDefault="00FF4E87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>
              <w:rPr>
                <w:rFonts w:ascii="新宋体" w:eastAsia="新宋体" w:hAnsi="新宋体" w:hint="eastAsia"/>
                <w:b/>
                <w:szCs w:val="22"/>
              </w:rPr>
              <w:lastRenderedPageBreak/>
              <w:t>主键</w:t>
            </w:r>
          </w:p>
        </w:tc>
        <w:tc>
          <w:tcPr>
            <w:tcW w:w="2970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8DB3E2" w:themeFill="text2" w:themeFillTint="66"/>
            <w:hideMark/>
          </w:tcPr>
          <w:p w14:paraId="66D86424" w14:textId="77777777" w:rsidR="00FF4E87" w:rsidRDefault="00FF4E87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6243" w:type="dxa"/>
            <w:gridSpan w:val="9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8DB3E2" w:themeFill="text2" w:themeFillTint="66"/>
            <w:hideMark/>
          </w:tcPr>
          <w:p w14:paraId="16869D43" w14:textId="77777777" w:rsidR="00FF4E87" w:rsidRDefault="00FF4E87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>
              <w:rPr>
                <w:rFonts w:ascii="新宋体" w:eastAsia="新宋体" w:hAnsi="新宋体" w:hint="eastAsia"/>
                <w:b/>
                <w:szCs w:val="22"/>
              </w:rPr>
              <w:t>包含列</w:t>
            </w:r>
          </w:p>
        </w:tc>
      </w:tr>
      <w:tr w:rsidR="00FF4E87" w14:paraId="19B09DA8" w14:textId="77777777" w:rsidTr="00FF4E87">
        <w:trPr>
          <w:trHeight w:val="231"/>
        </w:trPr>
        <w:tc>
          <w:tcPr>
            <w:tcW w:w="600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63F7B4D" w14:textId="77777777" w:rsidR="00FF4E87" w:rsidRDefault="00FF4E87">
            <w:pPr>
              <w:widowControl/>
              <w:adjustRightInd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2970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14:paraId="4C69EE2C" w14:textId="77777777" w:rsidR="00FF4E87" w:rsidRDefault="00FF4E8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PK_INF_STORETYPES</w:t>
            </w:r>
          </w:p>
        </w:tc>
        <w:tc>
          <w:tcPr>
            <w:tcW w:w="6243" w:type="dxa"/>
            <w:gridSpan w:val="9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14:paraId="16E2E67A" w14:textId="77777777" w:rsidR="00FF4E87" w:rsidRDefault="00FF4E8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STORETYPE_ID</w:t>
            </w:r>
          </w:p>
        </w:tc>
      </w:tr>
      <w:tr w:rsidR="00FF4E87" w14:paraId="2D7D261A" w14:textId="77777777" w:rsidTr="00FF4E87">
        <w:trPr>
          <w:trHeight w:val="231"/>
        </w:trPr>
        <w:tc>
          <w:tcPr>
            <w:tcW w:w="53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79CE683" w14:textId="77777777" w:rsidR="00FF4E87" w:rsidRDefault="00FF4E87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>
              <w:rPr>
                <w:rFonts w:ascii="新宋体" w:eastAsia="新宋体" w:hAnsi="新宋体" w:hint="eastAsia"/>
                <w:b/>
                <w:szCs w:val="22"/>
              </w:rPr>
              <w:t>外键</w:t>
            </w:r>
          </w:p>
        </w:tc>
        <w:tc>
          <w:tcPr>
            <w:tcW w:w="2970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8DB3E2" w:themeFill="text2" w:themeFillTint="66"/>
            <w:hideMark/>
          </w:tcPr>
          <w:p w14:paraId="4943F712" w14:textId="77777777" w:rsidR="00FF4E87" w:rsidRDefault="00FF4E87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1986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8DB3E2" w:themeFill="text2" w:themeFillTint="66"/>
            <w:hideMark/>
          </w:tcPr>
          <w:p w14:paraId="4F6A5251" w14:textId="77777777" w:rsidR="00FF4E87" w:rsidRDefault="00FF4E87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  <w:tc>
          <w:tcPr>
            <w:tcW w:w="2124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8DB3E2" w:themeFill="text2" w:themeFillTint="66"/>
            <w:hideMark/>
          </w:tcPr>
          <w:p w14:paraId="3CE4D307" w14:textId="77777777" w:rsidR="00FF4E87" w:rsidRDefault="00FF4E87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>
              <w:rPr>
                <w:rFonts w:ascii="新宋体" w:eastAsia="新宋体" w:hAnsi="新宋体" w:hint="eastAsia"/>
                <w:b/>
                <w:szCs w:val="22"/>
              </w:rPr>
              <w:t>参照表名</w:t>
            </w:r>
          </w:p>
        </w:tc>
        <w:tc>
          <w:tcPr>
            <w:tcW w:w="2133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8DB3E2" w:themeFill="text2" w:themeFillTint="66"/>
            <w:hideMark/>
          </w:tcPr>
          <w:p w14:paraId="31809912" w14:textId="77777777" w:rsidR="00FF4E87" w:rsidRDefault="00FF4E87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</w:tr>
      <w:tr w:rsidR="00FF4E87" w14:paraId="35AA6473" w14:textId="77777777" w:rsidTr="00FF4E87">
        <w:trPr>
          <w:trHeight w:val="231"/>
        </w:trPr>
        <w:tc>
          <w:tcPr>
            <w:tcW w:w="600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52B6FC3" w14:textId="77777777" w:rsidR="00FF4E87" w:rsidRDefault="00FF4E87">
            <w:pPr>
              <w:widowControl/>
              <w:adjustRightInd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2970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5E6B6E25" w14:textId="77777777" w:rsidR="00FF4E87" w:rsidRDefault="00FF4E8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986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5A6D6745" w14:textId="77777777" w:rsidR="00FF4E87" w:rsidRDefault="00FF4E8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124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321F9623" w14:textId="77777777" w:rsidR="00FF4E87" w:rsidRDefault="00FF4E8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133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00CF8EEA" w14:textId="77777777" w:rsidR="00FF4E87" w:rsidRDefault="00FF4E8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FF4E87" w14:paraId="388F3B20" w14:textId="77777777" w:rsidTr="00FF4E87">
        <w:trPr>
          <w:trHeight w:val="231"/>
        </w:trPr>
        <w:tc>
          <w:tcPr>
            <w:tcW w:w="53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4DC6785" w14:textId="77777777" w:rsidR="00FF4E87" w:rsidRDefault="00FF4E87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>
              <w:rPr>
                <w:rFonts w:ascii="新宋体" w:eastAsia="新宋体" w:hAnsi="新宋体" w:hint="eastAsia"/>
                <w:b/>
                <w:szCs w:val="22"/>
              </w:rPr>
              <w:t>索引</w:t>
            </w:r>
          </w:p>
        </w:tc>
        <w:tc>
          <w:tcPr>
            <w:tcW w:w="2970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8DB3E2" w:themeFill="text2" w:themeFillTint="66"/>
            <w:hideMark/>
          </w:tcPr>
          <w:p w14:paraId="767C3327" w14:textId="77777777" w:rsidR="00FF4E87" w:rsidRDefault="00FF4E87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3120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8DB3E2" w:themeFill="text2" w:themeFillTint="66"/>
            <w:hideMark/>
          </w:tcPr>
          <w:p w14:paraId="15C35735" w14:textId="77777777" w:rsidR="00FF4E87" w:rsidRDefault="00FF4E87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  <w:tc>
          <w:tcPr>
            <w:tcW w:w="3123" w:type="dxa"/>
            <w:gridSpan w:val="5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8DB3E2" w:themeFill="text2" w:themeFillTint="66"/>
            <w:hideMark/>
          </w:tcPr>
          <w:p w14:paraId="01F53F6F" w14:textId="77777777" w:rsidR="00FF4E87" w:rsidRDefault="00FF4E87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>
              <w:rPr>
                <w:rFonts w:ascii="新宋体" w:eastAsia="新宋体" w:hAnsi="新宋体" w:hint="eastAsia"/>
                <w:b/>
                <w:szCs w:val="22"/>
              </w:rPr>
              <w:t>类型</w:t>
            </w:r>
          </w:p>
        </w:tc>
      </w:tr>
      <w:tr w:rsidR="00FF4E87" w14:paraId="48E65F23" w14:textId="77777777" w:rsidTr="00FF4E87">
        <w:trPr>
          <w:trHeight w:val="231"/>
        </w:trPr>
        <w:tc>
          <w:tcPr>
            <w:tcW w:w="600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9DBFE23" w14:textId="77777777" w:rsidR="00FF4E87" w:rsidRDefault="00FF4E87">
            <w:pPr>
              <w:widowControl/>
              <w:adjustRightInd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2970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37B16872" w14:textId="77777777" w:rsidR="00FF4E87" w:rsidRDefault="00FF4E8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120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2C00AE30" w14:textId="77777777" w:rsidR="00FF4E87" w:rsidRDefault="00FF4E8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123" w:type="dxa"/>
            <w:gridSpan w:val="5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312739EF" w14:textId="77777777" w:rsidR="00FF4E87" w:rsidRDefault="00FF4E8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FF4E87" w14:paraId="7771B87F" w14:textId="77777777" w:rsidTr="00FF4E87">
        <w:tc>
          <w:tcPr>
            <w:tcW w:w="5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8DCAF56" w14:textId="77777777" w:rsidR="00FF4E87" w:rsidRDefault="00FF4E87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>
              <w:rPr>
                <w:rFonts w:ascii="新宋体" w:eastAsia="新宋体" w:hAnsi="新宋体" w:hint="eastAsia"/>
                <w:b/>
                <w:szCs w:val="22"/>
              </w:rPr>
              <w:t>约束</w:t>
            </w:r>
          </w:p>
        </w:tc>
        <w:tc>
          <w:tcPr>
            <w:tcW w:w="9213" w:type="dxa"/>
            <w:gridSpan w:val="1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553F461D" w14:textId="77777777" w:rsidR="00FF4E87" w:rsidRDefault="00FF4E8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FF4E87" w14:paraId="553415C1" w14:textId="77777777" w:rsidTr="00FF4E87">
        <w:trPr>
          <w:trHeight w:val="231"/>
        </w:trPr>
        <w:tc>
          <w:tcPr>
            <w:tcW w:w="53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0BFEAE7" w14:textId="77777777" w:rsidR="00FF4E87" w:rsidRDefault="00FF4E87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>
              <w:rPr>
                <w:rFonts w:ascii="新宋体" w:eastAsia="新宋体" w:hAnsi="新宋体" w:hint="eastAsia"/>
                <w:b/>
                <w:szCs w:val="22"/>
              </w:rPr>
              <w:t>分区</w:t>
            </w:r>
          </w:p>
        </w:tc>
        <w:tc>
          <w:tcPr>
            <w:tcW w:w="1488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8DB3E2" w:themeFill="text2" w:themeFillTint="66"/>
            <w:hideMark/>
          </w:tcPr>
          <w:p w14:paraId="3DA3890B" w14:textId="77777777" w:rsidR="00FF4E87" w:rsidRDefault="00FF4E87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>
              <w:rPr>
                <w:rFonts w:ascii="新宋体" w:eastAsia="新宋体" w:hAnsi="新宋体" w:hint="eastAsia"/>
                <w:b/>
                <w:szCs w:val="22"/>
              </w:rPr>
              <w:t>分区类型</w:t>
            </w:r>
          </w:p>
        </w:tc>
        <w:tc>
          <w:tcPr>
            <w:tcW w:w="1488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8DB3E2" w:themeFill="text2" w:themeFillTint="66"/>
            <w:hideMark/>
          </w:tcPr>
          <w:p w14:paraId="45CD3EC4" w14:textId="77777777" w:rsidR="00FF4E87" w:rsidRDefault="00FF4E87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>
              <w:rPr>
                <w:rFonts w:ascii="新宋体" w:eastAsia="新宋体" w:hAnsi="新宋体" w:hint="eastAsia"/>
                <w:b/>
                <w:szCs w:val="22"/>
              </w:rPr>
              <w:t>分区字段</w:t>
            </w:r>
          </w:p>
        </w:tc>
        <w:tc>
          <w:tcPr>
            <w:tcW w:w="6237" w:type="dxa"/>
            <w:gridSpan w:val="8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8DB3E2" w:themeFill="text2" w:themeFillTint="66"/>
            <w:hideMark/>
          </w:tcPr>
          <w:p w14:paraId="6DEDC1E3" w14:textId="77777777" w:rsidR="00FF4E87" w:rsidRDefault="00FF4E87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>
              <w:rPr>
                <w:rFonts w:ascii="新宋体" w:eastAsia="新宋体" w:hAnsi="新宋体" w:hint="eastAsia"/>
                <w:b/>
                <w:szCs w:val="22"/>
              </w:rPr>
              <w:t>分区条件</w:t>
            </w:r>
          </w:p>
        </w:tc>
      </w:tr>
      <w:tr w:rsidR="00FF4E87" w14:paraId="5D0F2630" w14:textId="77777777" w:rsidTr="00FF4E87">
        <w:trPr>
          <w:trHeight w:val="231"/>
        </w:trPr>
        <w:tc>
          <w:tcPr>
            <w:tcW w:w="600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A33635B" w14:textId="77777777" w:rsidR="00FF4E87" w:rsidRDefault="00FF4E87">
            <w:pPr>
              <w:widowControl/>
              <w:adjustRightInd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1488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14:paraId="30777685" w14:textId="77777777" w:rsidR="00FF4E87" w:rsidRDefault="00FF4E8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主分区</w:t>
            </w:r>
          </w:p>
        </w:tc>
        <w:tc>
          <w:tcPr>
            <w:tcW w:w="1488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720AABB3" w14:textId="77777777" w:rsidR="00FF4E87" w:rsidRDefault="00FF4E8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6237" w:type="dxa"/>
            <w:gridSpan w:val="8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1E69D4A3" w14:textId="77777777" w:rsidR="00FF4E87" w:rsidRDefault="00FF4E8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FF4E87" w14:paraId="2C9E2300" w14:textId="77777777" w:rsidTr="00FF4E87">
        <w:trPr>
          <w:trHeight w:val="231"/>
        </w:trPr>
        <w:tc>
          <w:tcPr>
            <w:tcW w:w="600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938E963" w14:textId="77777777" w:rsidR="00FF4E87" w:rsidRDefault="00FF4E87">
            <w:pPr>
              <w:widowControl/>
              <w:adjustRightInd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1488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14:paraId="075E4EAA" w14:textId="77777777" w:rsidR="00FF4E87" w:rsidRDefault="00FF4E8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子分区</w:t>
            </w:r>
          </w:p>
        </w:tc>
        <w:tc>
          <w:tcPr>
            <w:tcW w:w="1488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47FC7F1D" w14:textId="77777777" w:rsidR="00FF4E87" w:rsidRDefault="00FF4E8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6237" w:type="dxa"/>
            <w:gridSpan w:val="8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3CA54D95" w14:textId="77777777" w:rsidR="00FF4E87" w:rsidRDefault="00FF4E8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</w:tbl>
    <w:p w14:paraId="49B1709F" w14:textId="77777777" w:rsidR="00FF4E87" w:rsidRDefault="00FF4E87" w:rsidP="00FF4E87"/>
    <w:p w14:paraId="373A5163" w14:textId="77777777" w:rsidR="00C0623E" w:rsidRPr="00AA2803" w:rsidRDefault="00C0623E" w:rsidP="00C0623E">
      <w:pPr>
        <w:pStyle w:val="4"/>
      </w:pPr>
      <w:bookmarkStart w:id="51" w:name="_Toc435450821"/>
      <w:r w:rsidRPr="00AA2803">
        <w:rPr>
          <w:rFonts w:hint="eastAsia"/>
        </w:rPr>
        <w:t>印制厂商基本信息（</w:t>
      </w:r>
      <w:r w:rsidRPr="00AA2803">
        <w:rPr>
          <w:rFonts w:hint="eastAsia"/>
        </w:rPr>
        <w:t>INF_</w:t>
      </w:r>
      <w:r w:rsidRPr="00AA2803">
        <w:t>PUBLISHER</w:t>
      </w:r>
      <w:r w:rsidRPr="00AA2803">
        <w:rPr>
          <w:rFonts w:hint="eastAsia"/>
        </w:rPr>
        <w:t>S</w:t>
      </w:r>
      <w:r w:rsidRPr="00AA2803">
        <w:rPr>
          <w:rFonts w:hint="eastAsia"/>
        </w:rPr>
        <w:t>）</w:t>
      </w:r>
      <w:bookmarkEnd w:id="51"/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92"/>
        <w:gridCol w:w="142"/>
        <w:gridCol w:w="698"/>
        <w:gridCol w:w="790"/>
        <w:gridCol w:w="1482"/>
        <w:gridCol w:w="6"/>
        <w:gridCol w:w="142"/>
        <w:gridCol w:w="1838"/>
        <w:gridCol w:w="1134"/>
        <w:gridCol w:w="283"/>
        <w:gridCol w:w="567"/>
        <w:gridCol w:w="140"/>
        <w:gridCol w:w="569"/>
        <w:gridCol w:w="1564"/>
      </w:tblGrid>
      <w:tr w:rsidR="00AA2803" w:rsidRPr="00AA2803" w14:paraId="7AB3FAB1" w14:textId="77777777" w:rsidTr="003F4534">
        <w:tc>
          <w:tcPr>
            <w:tcW w:w="1232" w:type="dxa"/>
            <w:gridSpan w:val="3"/>
            <w:shd w:val="clear" w:color="auto" w:fill="C0C0C0"/>
          </w:tcPr>
          <w:p w14:paraId="535123B2" w14:textId="77777777" w:rsidR="00C0623E" w:rsidRPr="00AA2803" w:rsidRDefault="00C0623E" w:rsidP="003F4534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汉字注解</w:t>
            </w:r>
          </w:p>
        </w:tc>
        <w:tc>
          <w:tcPr>
            <w:tcW w:w="4258" w:type="dxa"/>
            <w:gridSpan w:val="5"/>
            <w:shd w:val="clear" w:color="auto" w:fill="auto"/>
          </w:tcPr>
          <w:p w14:paraId="6AD3509C" w14:textId="77777777" w:rsidR="00C0623E" w:rsidRPr="00AA2803" w:rsidRDefault="00C0623E" w:rsidP="003F4534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印制厂商基本信息</w:t>
            </w:r>
          </w:p>
        </w:tc>
        <w:tc>
          <w:tcPr>
            <w:tcW w:w="1417" w:type="dxa"/>
            <w:gridSpan w:val="2"/>
            <w:shd w:val="clear" w:color="auto" w:fill="C0C0C0"/>
          </w:tcPr>
          <w:p w14:paraId="47C84E8F" w14:textId="77777777" w:rsidR="00C0623E" w:rsidRPr="00AA2803" w:rsidRDefault="00C0623E" w:rsidP="003F4534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表名</w:t>
            </w:r>
          </w:p>
        </w:tc>
        <w:tc>
          <w:tcPr>
            <w:tcW w:w="2840" w:type="dxa"/>
            <w:gridSpan w:val="4"/>
            <w:shd w:val="clear" w:color="auto" w:fill="auto"/>
          </w:tcPr>
          <w:p w14:paraId="6A7A8E5A" w14:textId="77777777" w:rsidR="00C0623E" w:rsidRPr="00AA2803" w:rsidRDefault="00C0623E" w:rsidP="003F4534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/>
                <w:b/>
                <w:sz w:val="24"/>
                <w:szCs w:val="22"/>
              </w:rPr>
              <w:t>INF_PUBLISHERS</w:t>
            </w:r>
          </w:p>
        </w:tc>
      </w:tr>
      <w:tr w:rsidR="00AA2803" w:rsidRPr="00AA2803" w14:paraId="5929C904" w14:textId="77777777" w:rsidTr="003F4534"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horzCross" w:color="auto" w:fill="C0C0C0"/>
          </w:tcPr>
          <w:p w14:paraId="65A55CFF" w14:textId="77777777" w:rsidR="00C0623E" w:rsidRPr="00AA2803" w:rsidRDefault="00C0623E" w:rsidP="003F4534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</w:p>
        </w:tc>
        <w:tc>
          <w:tcPr>
            <w:tcW w:w="3260" w:type="dxa"/>
            <w:gridSpan w:val="6"/>
            <w:tcBorders>
              <w:left w:val="single" w:sz="4" w:space="0" w:color="auto"/>
            </w:tcBorders>
            <w:shd w:val="clear" w:color="auto" w:fill="C0C0C0"/>
          </w:tcPr>
          <w:p w14:paraId="13ED96DA" w14:textId="77777777" w:rsidR="00C0623E" w:rsidRPr="00AA2803" w:rsidRDefault="00C0623E" w:rsidP="003F4534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字段名称</w:t>
            </w:r>
          </w:p>
        </w:tc>
        <w:tc>
          <w:tcPr>
            <w:tcW w:w="1838" w:type="dxa"/>
            <w:shd w:val="clear" w:color="auto" w:fill="C0C0C0"/>
          </w:tcPr>
          <w:p w14:paraId="1CC0F879" w14:textId="77777777" w:rsidR="00C0623E" w:rsidRPr="00AA2803" w:rsidRDefault="00C0623E" w:rsidP="003F4534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字段命名</w:t>
            </w:r>
          </w:p>
        </w:tc>
        <w:tc>
          <w:tcPr>
            <w:tcW w:w="1984" w:type="dxa"/>
            <w:gridSpan w:val="3"/>
            <w:shd w:val="clear" w:color="auto" w:fill="C0C0C0"/>
          </w:tcPr>
          <w:p w14:paraId="3208F42D" w14:textId="77777777" w:rsidR="00C0623E" w:rsidRPr="00AA2803" w:rsidRDefault="00C0623E" w:rsidP="003F4534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类型</w:t>
            </w:r>
          </w:p>
        </w:tc>
        <w:tc>
          <w:tcPr>
            <w:tcW w:w="709" w:type="dxa"/>
            <w:gridSpan w:val="2"/>
            <w:shd w:val="clear" w:color="auto" w:fill="C0C0C0"/>
          </w:tcPr>
          <w:p w14:paraId="1C8C415C" w14:textId="77777777" w:rsidR="00C0623E" w:rsidRPr="00AA2803" w:rsidRDefault="00C0623E" w:rsidP="003F4534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非空</w:t>
            </w:r>
          </w:p>
        </w:tc>
        <w:tc>
          <w:tcPr>
            <w:tcW w:w="1564" w:type="dxa"/>
            <w:shd w:val="clear" w:color="auto" w:fill="C0C0C0"/>
          </w:tcPr>
          <w:p w14:paraId="4BB4262F" w14:textId="77777777" w:rsidR="00C0623E" w:rsidRPr="00AA2803" w:rsidRDefault="00C0623E" w:rsidP="003F4534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默认</w:t>
            </w:r>
          </w:p>
        </w:tc>
      </w:tr>
      <w:tr w:rsidR="00AA2803" w:rsidRPr="00AA2803" w14:paraId="76A254EA" w14:textId="77777777" w:rsidTr="003F4534">
        <w:tc>
          <w:tcPr>
            <w:tcW w:w="392" w:type="dxa"/>
            <w:tcBorders>
              <w:top w:val="single" w:sz="4" w:space="0" w:color="auto"/>
            </w:tcBorders>
          </w:tcPr>
          <w:p w14:paraId="33118688" w14:textId="77777777" w:rsidR="00C0623E" w:rsidRPr="00AA2803" w:rsidRDefault="00C0623E" w:rsidP="006164CE">
            <w:pPr>
              <w:pStyle w:val="af"/>
              <w:numPr>
                <w:ilvl w:val="0"/>
                <w:numId w:val="29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260" w:type="dxa"/>
            <w:gridSpan w:val="6"/>
          </w:tcPr>
          <w:p w14:paraId="4262CE59" w14:textId="77777777" w:rsidR="00C0623E" w:rsidRPr="00AA2803" w:rsidRDefault="00C0623E" w:rsidP="00C0623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印制厂商编码</w:t>
            </w:r>
          </w:p>
        </w:tc>
        <w:tc>
          <w:tcPr>
            <w:tcW w:w="1838" w:type="dxa"/>
          </w:tcPr>
          <w:p w14:paraId="6392F5FC" w14:textId="77777777" w:rsidR="00C0623E" w:rsidRPr="00AA2803" w:rsidRDefault="00C0623E" w:rsidP="00C0623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PUBLISHER</w:t>
            </w:r>
            <w:r w:rsidRPr="00AA2803">
              <w:rPr>
                <w:rFonts w:ascii="新宋体" w:eastAsia="新宋体" w:hAnsi="新宋体"/>
                <w:szCs w:val="22"/>
              </w:rPr>
              <w:t>_CODE</w:t>
            </w:r>
          </w:p>
        </w:tc>
        <w:tc>
          <w:tcPr>
            <w:tcW w:w="1984" w:type="dxa"/>
            <w:gridSpan w:val="3"/>
          </w:tcPr>
          <w:p w14:paraId="17F3B398" w14:textId="77777777" w:rsidR="00C0623E" w:rsidRPr="00AA2803" w:rsidRDefault="00C0623E" w:rsidP="00C0623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NUMBER</w:t>
            </w:r>
            <w:r w:rsidRPr="00AA2803">
              <w:rPr>
                <w:rFonts w:ascii="新宋体" w:eastAsia="新宋体" w:hAnsi="新宋体"/>
                <w:szCs w:val="22"/>
              </w:rPr>
              <w:t>(2)</w:t>
            </w:r>
          </w:p>
        </w:tc>
        <w:tc>
          <w:tcPr>
            <w:tcW w:w="709" w:type="dxa"/>
            <w:gridSpan w:val="2"/>
          </w:tcPr>
          <w:p w14:paraId="7B3D8909" w14:textId="77777777" w:rsidR="00C0623E" w:rsidRPr="00AA2803" w:rsidRDefault="00C0623E" w:rsidP="00C0623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4" w:type="dxa"/>
          </w:tcPr>
          <w:p w14:paraId="02BF0EAB" w14:textId="77777777" w:rsidR="00C0623E" w:rsidRPr="00AA2803" w:rsidRDefault="00C0623E" w:rsidP="00C0623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2F7B1E71" w14:textId="77777777" w:rsidTr="003F4534">
        <w:tc>
          <w:tcPr>
            <w:tcW w:w="392" w:type="dxa"/>
          </w:tcPr>
          <w:p w14:paraId="4CA087F3" w14:textId="77777777" w:rsidR="00C0623E" w:rsidRPr="00AA2803" w:rsidRDefault="00C0623E" w:rsidP="006164CE">
            <w:pPr>
              <w:pStyle w:val="af"/>
              <w:numPr>
                <w:ilvl w:val="0"/>
                <w:numId w:val="29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260" w:type="dxa"/>
            <w:gridSpan w:val="6"/>
          </w:tcPr>
          <w:p w14:paraId="458C5842" w14:textId="77777777" w:rsidR="00C0623E" w:rsidRPr="00AA2803" w:rsidRDefault="00C0623E" w:rsidP="00C0623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印制厂商名称</w:t>
            </w:r>
          </w:p>
        </w:tc>
        <w:tc>
          <w:tcPr>
            <w:tcW w:w="1838" w:type="dxa"/>
          </w:tcPr>
          <w:p w14:paraId="3422B3CB" w14:textId="77777777" w:rsidR="00C0623E" w:rsidRPr="00AA2803" w:rsidRDefault="00C0623E" w:rsidP="00C0623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PUBLISHER</w:t>
            </w:r>
            <w:r w:rsidRPr="00AA2803">
              <w:rPr>
                <w:rFonts w:ascii="新宋体" w:eastAsia="新宋体" w:hAnsi="新宋体"/>
                <w:szCs w:val="22"/>
              </w:rPr>
              <w:t>_</w:t>
            </w:r>
            <w:r w:rsidRPr="00AA2803">
              <w:rPr>
                <w:rFonts w:ascii="新宋体" w:eastAsia="新宋体" w:hAnsi="新宋体" w:hint="eastAsia"/>
                <w:szCs w:val="22"/>
              </w:rPr>
              <w:t>NAME</w:t>
            </w:r>
          </w:p>
        </w:tc>
        <w:tc>
          <w:tcPr>
            <w:tcW w:w="1984" w:type="dxa"/>
            <w:gridSpan w:val="3"/>
          </w:tcPr>
          <w:p w14:paraId="32584817" w14:textId="77777777" w:rsidR="00C0623E" w:rsidRPr="00AA2803" w:rsidRDefault="00C0623E" w:rsidP="00C0623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VARCHAR2(500)</w:t>
            </w:r>
          </w:p>
        </w:tc>
        <w:tc>
          <w:tcPr>
            <w:tcW w:w="709" w:type="dxa"/>
            <w:gridSpan w:val="2"/>
          </w:tcPr>
          <w:p w14:paraId="7FD26FEC" w14:textId="77777777" w:rsidR="00C0623E" w:rsidRPr="00AA2803" w:rsidRDefault="00C0623E" w:rsidP="00C0623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4" w:type="dxa"/>
          </w:tcPr>
          <w:p w14:paraId="471C9B35" w14:textId="77777777" w:rsidR="00C0623E" w:rsidRPr="00AA2803" w:rsidRDefault="00C0623E" w:rsidP="00C0623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28424723" w14:textId="77777777" w:rsidTr="003F4534">
        <w:tc>
          <w:tcPr>
            <w:tcW w:w="392" w:type="dxa"/>
          </w:tcPr>
          <w:p w14:paraId="214B94E4" w14:textId="77777777" w:rsidR="00C0623E" w:rsidRPr="00AA2803" w:rsidRDefault="00C0623E" w:rsidP="006164CE">
            <w:pPr>
              <w:pStyle w:val="af"/>
              <w:numPr>
                <w:ilvl w:val="0"/>
                <w:numId w:val="29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260" w:type="dxa"/>
            <w:gridSpan w:val="6"/>
          </w:tcPr>
          <w:p w14:paraId="6B9BBF60" w14:textId="77777777" w:rsidR="00C0623E" w:rsidRPr="00AA2803" w:rsidRDefault="00C0623E" w:rsidP="00C0623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是否有效（1-有效、0-无效）</w:t>
            </w:r>
          </w:p>
        </w:tc>
        <w:tc>
          <w:tcPr>
            <w:tcW w:w="1838" w:type="dxa"/>
          </w:tcPr>
          <w:p w14:paraId="5109A9D4" w14:textId="77777777" w:rsidR="00C0623E" w:rsidRPr="00AA2803" w:rsidRDefault="00C0623E" w:rsidP="00C0623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IS_VALID</w:t>
            </w:r>
          </w:p>
        </w:tc>
        <w:tc>
          <w:tcPr>
            <w:tcW w:w="1984" w:type="dxa"/>
            <w:gridSpan w:val="3"/>
          </w:tcPr>
          <w:p w14:paraId="7AC50FD7" w14:textId="77777777" w:rsidR="00C0623E" w:rsidRPr="00AA2803" w:rsidRDefault="00C0623E" w:rsidP="00C0623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NUMBER</w:t>
            </w:r>
            <w:r w:rsidRPr="00AA2803">
              <w:rPr>
                <w:rFonts w:ascii="新宋体" w:eastAsia="新宋体" w:hAnsi="新宋体"/>
                <w:szCs w:val="22"/>
              </w:rPr>
              <w:t>(1)</w:t>
            </w:r>
          </w:p>
        </w:tc>
        <w:tc>
          <w:tcPr>
            <w:tcW w:w="709" w:type="dxa"/>
            <w:gridSpan w:val="2"/>
          </w:tcPr>
          <w:p w14:paraId="74FDA589" w14:textId="77777777" w:rsidR="00C0623E" w:rsidRPr="00AA2803" w:rsidRDefault="00C0623E" w:rsidP="00C0623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4" w:type="dxa"/>
          </w:tcPr>
          <w:p w14:paraId="41C4717B" w14:textId="77777777" w:rsidR="00C0623E" w:rsidRPr="00AA2803" w:rsidRDefault="00C0623E" w:rsidP="00C0623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1</w:t>
            </w:r>
          </w:p>
        </w:tc>
      </w:tr>
      <w:tr w:rsidR="00715D99" w:rsidRPr="00AA2803" w14:paraId="0D03DA2A" w14:textId="77777777" w:rsidTr="003F4534">
        <w:tc>
          <w:tcPr>
            <w:tcW w:w="392" w:type="dxa"/>
          </w:tcPr>
          <w:p w14:paraId="11AFE02F" w14:textId="77777777" w:rsidR="00715D99" w:rsidRPr="00AA2803" w:rsidRDefault="00715D99" w:rsidP="006164CE">
            <w:pPr>
              <w:pStyle w:val="af"/>
              <w:numPr>
                <w:ilvl w:val="0"/>
                <w:numId w:val="29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260" w:type="dxa"/>
            <w:gridSpan w:val="6"/>
          </w:tcPr>
          <w:p w14:paraId="23383614" w14:textId="77777777" w:rsidR="00715D99" w:rsidRPr="00AA2803" w:rsidRDefault="00715D99" w:rsidP="00715D9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应对的处理流程（1-A计划，2-B计划）</w:t>
            </w:r>
          </w:p>
        </w:tc>
        <w:tc>
          <w:tcPr>
            <w:tcW w:w="1838" w:type="dxa"/>
          </w:tcPr>
          <w:p w14:paraId="3E7F7049" w14:textId="77777777" w:rsidR="00715D99" w:rsidRPr="00AA2803" w:rsidRDefault="00715D99" w:rsidP="00715D9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PLAN</w:t>
            </w:r>
            <w:r w:rsidRPr="00AA2803">
              <w:rPr>
                <w:rFonts w:ascii="新宋体" w:eastAsia="新宋体" w:hAnsi="新宋体"/>
                <w:szCs w:val="22"/>
              </w:rPr>
              <w:t>_FLOW</w:t>
            </w:r>
          </w:p>
        </w:tc>
        <w:tc>
          <w:tcPr>
            <w:tcW w:w="1984" w:type="dxa"/>
            <w:gridSpan w:val="3"/>
          </w:tcPr>
          <w:p w14:paraId="3A038440" w14:textId="77777777" w:rsidR="00715D99" w:rsidRPr="00AA2803" w:rsidRDefault="00715D99" w:rsidP="00715D9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NUMBER</w:t>
            </w:r>
            <w:r w:rsidRPr="00AA2803">
              <w:rPr>
                <w:rFonts w:ascii="新宋体" w:eastAsia="新宋体" w:hAnsi="新宋体"/>
                <w:szCs w:val="22"/>
              </w:rPr>
              <w:t>(1)</w:t>
            </w:r>
          </w:p>
        </w:tc>
        <w:tc>
          <w:tcPr>
            <w:tcW w:w="709" w:type="dxa"/>
            <w:gridSpan w:val="2"/>
          </w:tcPr>
          <w:p w14:paraId="33F55C06" w14:textId="77777777" w:rsidR="00715D99" w:rsidRPr="00AA2803" w:rsidRDefault="00715D99" w:rsidP="00715D9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64" w:type="dxa"/>
          </w:tcPr>
          <w:p w14:paraId="66D824AC" w14:textId="77777777" w:rsidR="00715D99" w:rsidRPr="00AA2803" w:rsidRDefault="00715D99" w:rsidP="00715D9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715D99" w:rsidRPr="00AA2803" w14:paraId="7BB24BD3" w14:textId="77777777" w:rsidTr="003F4534">
        <w:tc>
          <w:tcPr>
            <w:tcW w:w="9747" w:type="dxa"/>
            <w:gridSpan w:val="14"/>
            <w:shd w:val="clear" w:color="auto" w:fill="D9D9D9" w:themeFill="background1" w:themeFillShade="D9"/>
          </w:tcPr>
          <w:p w14:paraId="67D54483" w14:textId="77777777" w:rsidR="00715D99" w:rsidRPr="00AA2803" w:rsidRDefault="00715D99" w:rsidP="00715D99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表格其他属性信息定义（包括PK-FK、IDX等）</w:t>
            </w:r>
          </w:p>
        </w:tc>
      </w:tr>
      <w:tr w:rsidR="00715D99" w:rsidRPr="00AA2803" w14:paraId="0107A340" w14:textId="77777777" w:rsidTr="003F4534">
        <w:trPr>
          <w:trHeight w:val="231"/>
        </w:trPr>
        <w:tc>
          <w:tcPr>
            <w:tcW w:w="534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213CF9F" w14:textId="77777777" w:rsidR="00715D99" w:rsidRPr="00AA2803" w:rsidRDefault="00715D99" w:rsidP="00715D99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主键</w:t>
            </w:r>
          </w:p>
        </w:tc>
        <w:tc>
          <w:tcPr>
            <w:tcW w:w="2970" w:type="dxa"/>
            <w:gridSpan w:val="3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4D10C4E0" w14:textId="77777777" w:rsidR="00715D99" w:rsidRPr="00AA2803" w:rsidRDefault="00715D99" w:rsidP="00715D99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6243" w:type="dxa"/>
            <w:gridSpan w:val="9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175DB579" w14:textId="77777777" w:rsidR="00715D99" w:rsidRPr="00AA2803" w:rsidRDefault="00715D99" w:rsidP="00715D99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包含列</w:t>
            </w:r>
          </w:p>
        </w:tc>
      </w:tr>
      <w:tr w:rsidR="00BE1029" w:rsidRPr="00AA2803" w14:paraId="6195E09A" w14:textId="77777777" w:rsidTr="003F4534">
        <w:trPr>
          <w:trHeight w:val="231"/>
        </w:trPr>
        <w:tc>
          <w:tcPr>
            <w:tcW w:w="534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D0E7BE2" w14:textId="77777777" w:rsidR="00BE1029" w:rsidRPr="00AA2803" w:rsidRDefault="00BE1029" w:rsidP="00BE1029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2970" w:type="dxa"/>
            <w:gridSpan w:val="3"/>
            <w:tcBorders>
              <w:left w:val="single" w:sz="4" w:space="0" w:color="auto"/>
            </w:tcBorders>
          </w:tcPr>
          <w:p w14:paraId="4FB35855" w14:textId="77777777" w:rsidR="00BE1029" w:rsidRPr="00AA2803" w:rsidRDefault="00BE1029" w:rsidP="00BE102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PK_</w:t>
            </w:r>
            <w:r w:rsidRPr="00BE1029">
              <w:rPr>
                <w:rFonts w:ascii="新宋体" w:eastAsia="新宋体" w:hAnsi="新宋体"/>
                <w:szCs w:val="22"/>
              </w:rPr>
              <w:t>INF_PUBLISHERS</w:t>
            </w:r>
          </w:p>
        </w:tc>
        <w:tc>
          <w:tcPr>
            <w:tcW w:w="6243" w:type="dxa"/>
            <w:gridSpan w:val="9"/>
            <w:tcBorders>
              <w:left w:val="single" w:sz="4" w:space="0" w:color="auto"/>
            </w:tcBorders>
          </w:tcPr>
          <w:p w14:paraId="2E5081F2" w14:textId="77777777" w:rsidR="00BE1029" w:rsidRPr="00AA2803" w:rsidRDefault="00BE1029" w:rsidP="00BE102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PUBLISHER</w:t>
            </w:r>
            <w:r w:rsidRPr="00AA2803">
              <w:rPr>
                <w:rFonts w:ascii="新宋体" w:eastAsia="新宋体" w:hAnsi="新宋体"/>
                <w:szCs w:val="22"/>
              </w:rPr>
              <w:t>_CODE</w:t>
            </w:r>
          </w:p>
        </w:tc>
      </w:tr>
      <w:tr w:rsidR="00715D99" w:rsidRPr="00AA2803" w14:paraId="56305F43" w14:textId="77777777" w:rsidTr="003F4534">
        <w:trPr>
          <w:trHeight w:val="231"/>
        </w:trPr>
        <w:tc>
          <w:tcPr>
            <w:tcW w:w="534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DD65CEB" w14:textId="77777777" w:rsidR="00715D99" w:rsidRPr="00AA2803" w:rsidRDefault="00715D99" w:rsidP="00715D99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外键</w:t>
            </w:r>
          </w:p>
        </w:tc>
        <w:tc>
          <w:tcPr>
            <w:tcW w:w="2970" w:type="dxa"/>
            <w:gridSpan w:val="3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33B78F92" w14:textId="77777777" w:rsidR="00715D99" w:rsidRPr="00AA2803" w:rsidRDefault="00715D99" w:rsidP="00715D99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1986" w:type="dxa"/>
            <w:gridSpan w:val="3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240B929B" w14:textId="77777777" w:rsidR="00715D99" w:rsidRPr="00AA2803" w:rsidRDefault="00715D99" w:rsidP="00715D99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  <w:tc>
          <w:tcPr>
            <w:tcW w:w="2124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6B04117C" w14:textId="77777777" w:rsidR="00715D99" w:rsidRPr="00AA2803" w:rsidRDefault="00715D99" w:rsidP="00715D99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参照表名</w:t>
            </w:r>
          </w:p>
        </w:tc>
        <w:tc>
          <w:tcPr>
            <w:tcW w:w="2133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161F9F56" w14:textId="77777777" w:rsidR="00715D99" w:rsidRPr="00AA2803" w:rsidRDefault="00715D99" w:rsidP="00715D99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</w:tr>
      <w:tr w:rsidR="00715D99" w:rsidRPr="00AA2803" w14:paraId="3008D6A5" w14:textId="77777777" w:rsidTr="003F4534">
        <w:trPr>
          <w:trHeight w:val="231"/>
        </w:trPr>
        <w:tc>
          <w:tcPr>
            <w:tcW w:w="534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8C36FF3" w14:textId="77777777" w:rsidR="00715D99" w:rsidRPr="00AA2803" w:rsidRDefault="00715D99" w:rsidP="00715D99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2970" w:type="dxa"/>
            <w:gridSpan w:val="3"/>
            <w:tcBorders>
              <w:left w:val="single" w:sz="4" w:space="0" w:color="auto"/>
            </w:tcBorders>
          </w:tcPr>
          <w:p w14:paraId="1CAA7241" w14:textId="77777777" w:rsidR="00715D99" w:rsidRPr="00AA2803" w:rsidRDefault="00715D99" w:rsidP="00715D9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986" w:type="dxa"/>
            <w:gridSpan w:val="3"/>
            <w:tcBorders>
              <w:left w:val="single" w:sz="4" w:space="0" w:color="auto"/>
            </w:tcBorders>
          </w:tcPr>
          <w:p w14:paraId="51EDEB33" w14:textId="77777777" w:rsidR="00715D99" w:rsidRPr="00AA2803" w:rsidRDefault="00715D99" w:rsidP="00715D9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124" w:type="dxa"/>
            <w:gridSpan w:val="4"/>
            <w:tcBorders>
              <w:left w:val="single" w:sz="4" w:space="0" w:color="auto"/>
            </w:tcBorders>
          </w:tcPr>
          <w:p w14:paraId="2F64D739" w14:textId="77777777" w:rsidR="00715D99" w:rsidRPr="00AA2803" w:rsidRDefault="00715D99" w:rsidP="00715D9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133" w:type="dxa"/>
            <w:gridSpan w:val="2"/>
            <w:tcBorders>
              <w:left w:val="single" w:sz="4" w:space="0" w:color="auto"/>
            </w:tcBorders>
          </w:tcPr>
          <w:p w14:paraId="4AA17B6D" w14:textId="77777777" w:rsidR="00715D99" w:rsidRPr="00AA2803" w:rsidRDefault="00715D99" w:rsidP="00715D9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715D99" w:rsidRPr="00AA2803" w14:paraId="0F80F480" w14:textId="77777777" w:rsidTr="003F4534">
        <w:trPr>
          <w:trHeight w:val="231"/>
        </w:trPr>
        <w:tc>
          <w:tcPr>
            <w:tcW w:w="534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E1F4DCF" w14:textId="77777777" w:rsidR="00715D99" w:rsidRPr="00AA2803" w:rsidRDefault="00715D99" w:rsidP="00715D99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索引</w:t>
            </w:r>
          </w:p>
        </w:tc>
        <w:tc>
          <w:tcPr>
            <w:tcW w:w="2970" w:type="dxa"/>
            <w:gridSpan w:val="3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71F8DE2E" w14:textId="77777777" w:rsidR="00715D99" w:rsidRPr="00AA2803" w:rsidRDefault="00715D99" w:rsidP="00715D99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3120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73707EB2" w14:textId="77777777" w:rsidR="00715D99" w:rsidRPr="00AA2803" w:rsidRDefault="00715D99" w:rsidP="00715D99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  <w:tc>
          <w:tcPr>
            <w:tcW w:w="3123" w:type="dxa"/>
            <w:gridSpan w:val="5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3DB979C3" w14:textId="77777777" w:rsidR="00715D99" w:rsidRPr="00AA2803" w:rsidRDefault="00715D99" w:rsidP="00715D99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类型</w:t>
            </w:r>
          </w:p>
        </w:tc>
      </w:tr>
      <w:tr w:rsidR="00715D99" w:rsidRPr="00AA2803" w14:paraId="7974F10A" w14:textId="77777777" w:rsidTr="003F4534">
        <w:trPr>
          <w:trHeight w:val="231"/>
        </w:trPr>
        <w:tc>
          <w:tcPr>
            <w:tcW w:w="534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13090FD" w14:textId="77777777" w:rsidR="00715D99" w:rsidRPr="00AA2803" w:rsidRDefault="00715D99" w:rsidP="00715D99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2970" w:type="dxa"/>
            <w:gridSpan w:val="3"/>
            <w:tcBorders>
              <w:left w:val="single" w:sz="4" w:space="0" w:color="auto"/>
            </w:tcBorders>
          </w:tcPr>
          <w:p w14:paraId="1F37267C" w14:textId="77777777" w:rsidR="00715D99" w:rsidRPr="00AA2803" w:rsidRDefault="00715D99" w:rsidP="00715D9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120" w:type="dxa"/>
            <w:gridSpan w:val="4"/>
            <w:tcBorders>
              <w:left w:val="single" w:sz="4" w:space="0" w:color="auto"/>
            </w:tcBorders>
          </w:tcPr>
          <w:p w14:paraId="21CC1E18" w14:textId="77777777" w:rsidR="00715D99" w:rsidRPr="00AA2803" w:rsidRDefault="00715D99" w:rsidP="00715D9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123" w:type="dxa"/>
            <w:gridSpan w:val="5"/>
            <w:tcBorders>
              <w:left w:val="single" w:sz="4" w:space="0" w:color="auto"/>
            </w:tcBorders>
          </w:tcPr>
          <w:p w14:paraId="2EAB374A" w14:textId="77777777" w:rsidR="00715D99" w:rsidRPr="00AA2803" w:rsidRDefault="00715D99" w:rsidP="00715D9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715D99" w:rsidRPr="00AA2803" w14:paraId="6D467C7A" w14:textId="77777777" w:rsidTr="003F4534">
        <w:tc>
          <w:tcPr>
            <w:tcW w:w="534" w:type="dxa"/>
            <w:gridSpan w:val="2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65000B3" w14:textId="77777777" w:rsidR="00715D99" w:rsidRPr="00AA2803" w:rsidRDefault="00715D99" w:rsidP="00715D99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lastRenderedPageBreak/>
              <w:t>约束</w:t>
            </w:r>
          </w:p>
        </w:tc>
        <w:tc>
          <w:tcPr>
            <w:tcW w:w="9213" w:type="dxa"/>
            <w:gridSpan w:val="12"/>
            <w:tcBorders>
              <w:left w:val="single" w:sz="4" w:space="0" w:color="auto"/>
            </w:tcBorders>
          </w:tcPr>
          <w:p w14:paraId="16379471" w14:textId="77777777" w:rsidR="00715D99" w:rsidRPr="00AA2803" w:rsidRDefault="00715D99" w:rsidP="00715D9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715D99" w:rsidRPr="00AA2803" w14:paraId="11F2A785" w14:textId="77777777" w:rsidTr="003F4534">
        <w:trPr>
          <w:trHeight w:val="231"/>
        </w:trPr>
        <w:tc>
          <w:tcPr>
            <w:tcW w:w="534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42254D3" w14:textId="77777777" w:rsidR="00715D99" w:rsidRPr="00AA2803" w:rsidRDefault="00715D99" w:rsidP="00715D99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</w:t>
            </w: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741CE9E8" w14:textId="77777777" w:rsidR="00715D99" w:rsidRPr="00AA2803" w:rsidRDefault="00715D99" w:rsidP="00715D99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分区类型</w:t>
            </w: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14465F85" w14:textId="77777777" w:rsidR="00715D99" w:rsidRPr="00AA2803" w:rsidRDefault="00715D99" w:rsidP="00715D99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分区字段</w:t>
            </w:r>
          </w:p>
        </w:tc>
        <w:tc>
          <w:tcPr>
            <w:tcW w:w="6237" w:type="dxa"/>
            <w:gridSpan w:val="8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6ACB3D11" w14:textId="77777777" w:rsidR="00715D99" w:rsidRPr="00AA2803" w:rsidRDefault="00715D99" w:rsidP="00715D99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分区条件</w:t>
            </w:r>
          </w:p>
        </w:tc>
      </w:tr>
      <w:tr w:rsidR="00715D99" w:rsidRPr="00AA2803" w14:paraId="5C8A70DA" w14:textId="77777777" w:rsidTr="003F4534">
        <w:trPr>
          <w:trHeight w:val="231"/>
        </w:trPr>
        <w:tc>
          <w:tcPr>
            <w:tcW w:w="534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51153FD" w14:textId="77777777" w:rsidR="00715D99" w:rsidRPr="00AA2803" w:rsidRDefault="00715D99" w:rsidP="00715D99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</w:tcPr>
          <w:p w14:paraId="24CFCD01" w14:textId="77777777" w:rsidR="00715D99" w:rsidRPr="00AA2803" w:rsidRDefault="00715D99" w:rsidP="00715D9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主分区</w:t>
            </w: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</w:tcPr>
          <w:p w14:paraId="52F86CC3" w14:textId="77777777" w:rsidR="00715D99" w:rsidRPr="00AA2803" w:rsidRDefault="00715D99" w:rsidP="00715D9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6237" w:type="dxa"/>
            <w:gridSpan w:val="8"/>
            <w:tcBorders>
              <w:left w:val="single" w:sz="4" w:space="0" w:color="auto"/>
            </w:tcBorders>
          </w:tcPr>
          <w:p w14:paraId="1F716708" w14:textId="77777777" w:rsidR="00715D99" w:rsidRPr="00AA2803" w:rsidRDefault="00715D99" w:rsidP="00715D9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715D99" w:rsidRPr="00AA2803" w14:paraId="178F0970" w14:textId="77777777" w:rsidTr="003F4534">
        <w:trPr>
          <w:trHeight w:val="231"/>
        </w:trPr>
        <w:tc>
          <w:tcPr>
            <w:tcW w:w="534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61837F5" w14:textId="77777777" w:rsidR="00715D99" w:rsidRPr="00AA2803" w:rsidRDefault="00715D99" w:rsidP="00715D99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</w:tcPr>
          <w:p w14:paraId="2A2786E6" w14:textId="77777777" w:rsidR="00715D99" w:rsidRPr="00AA2803" w:rsidRDefault="00715D99" w:rsidP="00715D9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子分区</w:t>
            </w: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</w:tcPr>
          <w:p w14:paraId="496EF7AD" w14:textId="77777777" w:rsidR="00715D99" w:rsidRPr="00AA2803" w:rsidRDefault="00715D99" w:rsidP="00715D9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6237" w:type="dxa"/>
            <w:gridSpan w:val="8"/>
            <w:tcBorders>
              <w:left w:val="single" w:sz="4" w:space="0" w:color="auto"/>
            </w:tcBorders>
          </w:tcPr>
          <w:p w14:paraId="412084AF" w14:textId="77777777" w:rsidR="00715D99" w:rsidRPr="00AA2803" w:rsidRDefault="00715D99" w:rsidP="00715D9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</w:tbl>
    <w:p w14:paraId="6569DBB0" w14:textId="77777777" w:rsidR="00C0623E" w:rsidRPr="00AA2803" w:rsidRDefault="00C0623E" w:rsidP="00C0623E"/>
    <w:p w14:paraId="291DCC26" w14:textId="77777777" w:rsidR="00F96E7F" w:rsidRPr="00AA2803" w:rsidRDefault="00F96E7F" w:rsidP="00F96E7F">
      <w:pPr>
        <w:pStyle w:val="4"/>
      </w:pPr>
      <w:bookmarkStart w:id="52" w:name="_Toc435450822"/>
      <w:r w:rsidRPr="00AA2803">
        <w:rPr>
          <w:rFonts w:hint="eastAsia"/>
        </w:rPr>
        <w:t>终端机管理</w:t>
      </w:r>
      <w:r w:rsidR="003406EE" w:rsidRPr="00AA2803">
        <w:rPr>
          <w:rFonts w:hint="eastAsia"/>
        </w:rPr>
        <w:t>（</w:t>
      </w:r>
      <w:r w:rsidR="003406EE" w:rsidRPr="00AA2803">
        <w:t>INF_TERMINAL</w:t>
      </w:r>
      <w:r w:rsidR="003406EE" w:rsidRPr="00AA2803">
        <w:rPr>
          <w:rFonts w:hint="eastAsia"/>
        </w:rPr>
        <w:t>）</w:t>
      </w:r>
      <w:bookmarkEnd w:id="52"/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91"/>
        <w:gridCol w:w="142"/>
        <w:gridCol w:w="698"/>
        <w:gridCol w:w="790"/>
        <w:gridCol w:w="1348"/>
        <w:gridCol w:w="133"/>
        <w:gridCol w:w="6"/>
        <w:gridCol w:w="1984"/>
        <w:gridCol w:w="145"/>
        <w:gridCol w:w="983"/>
        <w:gridCol w:w="288"/>
        <w:gridCol w:w="562"/>
        <w:gridCol w:w="145"/>
        <w:gridCol w:w="564"/>
        <w:gridCol w:w="1568"/>
      </w:tblGrid>
      <w:tr w:rsidR="00AA2803" w:rsidRPr="00AA2803" w14:paraId="62298FCE" w14:textId="77777777" w:rsidTr="00B51C22">
        <w:tc>
          <w:tcPr>
            <w:tcW w:w="1231" w:type="dxa"/>
            <w:gridSpan w:val="3"/>
            <w:shd w:val="clear" w:color="auto" w:fill="C0C0C0"/>
          </w:tcPr>
          <w:p w14:paraId="772DA624" w14:textId="77777777" w:rsidR="00093433" w:rsidRPr="00AA2803" w:rsidRDefault="00093433" w:rsidP="00B51C22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汉字注解</w:t>
            </w:r>
          </w:p>
        </w:tc>
        <w:tc>
          <w:tcPr>
            <w:tcW w:w="4406" w:type="dxa"/>
            <w:gridSpan w:val="6"/>
            <w:shd w:val="clear" w:color="auto" w:fill="auto"/>
          </w:tcPr>
          <w:p w14:paraId="2D4BB934" w14:textId="77777777" w:rsidR="00093433" w:rsidRPr="00AA2803" w:rsidRDefault="00093433" w:rsidP="00B51C22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终端机管理</w:t>
            </w:r>
          </w:p>
        </w:tc>
        <w:tc>
          <w:tcPr>
            <w:tcW w:w="1271" w:type="dxa"/>
            <w:gridSpan w:val="2"/>
            <w:shd w:val="clear" w:color="auto" w:fill="C0C0C0"/>
          </w:tcPr>
          <w:p w14:paraId="4D0CB8C3" w14:textId="77777777" w:rsidR="00093433" w:rsidRPr="00AA2803" w:rsidRDefault="00093433" w:rsidP="00B51C22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表名</w:t>
            </w:r>
          </w:p>
        </w:tc>
        <w:tc>
          <w:tcPr>
            <w:tcW w:w="2839" w:type="dxa"/>
            <w:gridSpan w:val="4"/>
            <w:shd w:val="clear" w:color="auto" w:fill="auto"/>
          </w:tcPr>
          <w:p w14:paraId="7C18E581" w14:textId="77777777" w:rsidR="00093433" w:rsidRPr="00AA2803" w:rsidRDefault="00093433" w:rsidP="00B51C22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/>
                <w:b/>
                <w:sz w:val="24"/>
                <w:szCs w:val="22"/>
              </w:rPr>
              <w:t>INF_TERMINAL</w:t>
            </w:r>
          </w:p>
        </w:tc>
      </w:tr>
      <w:tr w:rsidR="00AA2803" w:rsidRPr="00AA2803" w14:paraId="158E4C3D" w14:textId="77777777" w:rsidTr="00B51C22">
        <w:tc>
          <w:tcPr>
            <w:tcW w:w="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horzCross" w:color="auto" w:fill="C0C0C0"/>
          </w:tcPr>
          <w:p w14:paraId="6F7EBB1C" w14:textId="77777777" w:rsidR="00093433" w:rsidRPr="00AA2803" w:rsidRDefault="00093433" w:rsidP="00B51C22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</w:p>
        </w:tc>
        <w:tc>
          <w:tcPr>
            <w:tcW w:w="2978" w:type="dxa"/>
            <w:gridSpan w:val="4"/>
            <w:tcBorders>
              <w:left w:val="single" w:sz="4" w:space="0" w:color="auto"/>
            </w:tcBorders>
            <w:shd w:val="clear" w:color="auto" w:fill="C0C0C0"/>
          </w:tcPr>
          <w:p w14:paraId="6BDD02E0" w14:textId="77777777" w:rsidR="00093433" w:rsidRPr="00AA2803" w:rsidRDefault="00093433" w:rsidP="00B51C22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字段名称</w:t>
            </w:r>
          </w:p>
        </w:tc>
        <w:tc>
          <w:tcPr>
            <w:tcW w:w="2268" w:type="dxa"/>
            <w:gridSpan w:val="4"/>
            <w:shd w:val="clear" w:color="auto" w:fill="C0C0C0"/>
          </w:tcPr>
          <w:p w14:paraId="18C4462F" w14:textId="77777777" w:rsidR="00093433" w:rsidRPr="00AA2803" w:rsidRDefault="00093433" w:rsidP="00B51C22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字段命名</w:t>
            </w:r>
          </w:p>
        </w:tc>
        <w:tc>
          <w:tcPr>
            <w:tcW w:w="1833" w:type="dxa"/>
            <w:gridSpan w:val="3"/>
            <w:shd w:val="clear" w:color="auto" w:fill="C0C0C0"/>
          </w:tcPr>
          <w:p w14:paraId="3CC547D3" w14:textId="77777777" w:rsidR="00093433" w:rsidRPr="00AA2803" w:rsidRDefault="00093433" w:rsidP="00B51C22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类型</w:t>
            </w:r>
          </w:p>
        </w:tc>
        <w:tc>
          <w:tcPr>
            <w:tcW w:w="709" w:type="dxa"/>
            <w:gridSpan w:val="2"/>
            <w:shd w:val="clear" w:color="auto" w:fill="C0C0C0"/>
          </w:tcPr>
          <w:p w14:paraId="77613FD1" w14:textId="77777777" w:rsidR="00093433" w:rsidRPr="00AA2803" w:rsidRDefault="00093433" w:rsidP="00B51C22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非空</w:t>
            </w:r>
          </w:p>
        </w:tc>
        <w:tc>
          <w:tcPr>
            <w:tcW w:w="1568" w:type="dxa"/>
            <w:shd w:val="clear" w:color="auto" w:fill="C0C0C0"/>
          </w:tcPr>
          <w:p w14:paraId="68DA30C8" w14:textId="77777777" w:rsidR="00093433" w:rsidRPr="00AA2803" w:rsidRDefault="00093433" w:rsidP="00B51C22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默认</w:t>
            </w:r>
          </w:p>
        </w:tc>
      </w:tr>
      <w:tr w:rsidR="00AA2803" w:rsidRPr="00AA2803" w14:paraId="3996A2D4" w14:textId="77777777" w:rsidTr="00B51C22">
        <w:tc>
          <w:tcPr>
            <w:tcW w:w="391" w:type="dxa"/>
            <w:tcBorders>
              <w:top w:val="single" w:sz="4" w:space="0" w:color="auto"/>
            </w:tcBorders>
          </w:tcPr>
          <w:p w14:paraId="0F0F8300" w14:textId="77777777" w:rsidR="00093433" w:rsidRPr="00AA2803" w:rsidRDefault="00093433" w:rsidP="00B51C22">
            <w:pPr>
              <w:pStyle w:val="af"/>
              <w:numPr>
                <w:ilvl w:val="0"/>
                <w:numId w:val="8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978" w:type="dxa"/>
            <w:gridSpan w:val="4"/>
          </w:tcPr>
          <w:p w14:paraId="61214B60" w14:textId="77777777" w:rsidR="00093433" w:rsidRPr="00AA2803" w:rsidRDefault="00093433" w:rsidP="00B51C22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终端机编码</w:t>
            </w:r>
          </w:p>
        </w:tc>
        <w:tc>
          <w:tcPr>
            <w:tcW w:w="2268" w:type="dxa"/>
            <w:gridSpan w:val="4"/>
          </w:tcPr>
          <w:p w14:paraId="55557A70" w14:textId="77777777" w:rsidR="00093433" w:rsidRPr="00AA2803" w:rsidRDefault="00093433" w:rsidP="00B51C22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TERMINAL_CODE</w:t>
            </w:r>
          </w:p>
        </w:tc>
        <w:tc>
          <w:tcPr>
            <w:tcW w:w="1833" w:type="dxa"/>
            <w:gridSpan w:val="3"/>
          </w:tcPr>
          <w:p w14:paraId="4B470F5A" w14:textId="77777777" w:rsidR="00093433" w:rsidRPr="00AA2803" w:rsidRDefault="00093433" w:rsidP="0009343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CHAR(8)</w:t>
            </w:r>
          </w:p>
        </w:tc>
        <w:tc>
          <w:tcPr>
            <w:tcW w:w="709" w:type="dxa"/>
            <w:gridSpan w:val="2"/>
          </w:tcPr>
          <w:p w14:paraId="0024C26C" w14:textId="77777777" w:rsidR="00093433" w:rsidRPr="00AA2803" w:rsidRDefault="00093433" w:rsidP="00B51C22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1D434ABB" w14:textId="77777777" w:rsidR="00093433" w:rsidRPr="00AA2803" w:rsidRDefault="00093433" w:rsidP="00B51C22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6960510F" w14:textId="77777777" w:rsidTr="00B51C22">
        <w:tc>
          <w:tcPr>
            <w:tcW w:w="391" w:type="dxa"/>
            <w:tcBorders>
              <w:top w:val="single" w:sz="4" w:space="0" w:color="auto"/>
            </w:tcBorders>
          </w:tcPr>
          <w:p w14:paraId="62F17E66" w14:textId="77777777" w:rsidR="00093433" w:rsidRPr="00AA2803" w:rsidRDefault="00093433" w:rsidP="00B51C22">
            <w:pPr>
              <w:pStyle w:val="af"/>
              <w:numPr>
                <w:ilvl w:val="0"/>
                <w:numId w:val="8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978" w:type="dxa"/>
            <w:gridSpan w:val="4"/>
          </w:tcPr>
          <w:p w14:paraId="658AF1A9" w14:textId="77777777" w:rsidR="00093433" w:rsidRPr="00AA2803" w:rsidRDefault="00093433" w:rsidP="00B51C22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终端机唯一标识</w:t>
            </w:r>
          </w:p>
        </w:tc>
        <w:tc>
          <w:tcPr>
            <w:tcW w:w="2268" w:type="dxa"/>
            <w:gridSpan w:val="4"/>
          </w:tcPr>
          <w:p w14:paraId="1E65BBBC" w14:textId="77777777" w:rsidR="00093433" w:rsidRPr="00AA2803" w:rsidRDefault="00093433" w:rsidP="00B51C22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TERM_IDENTITY_CODE</w:t>
            </w:r>
          </w:p>
        </w:tc>
        <w:tc>
          <w:tcPr>
            <w:tcW w:w="1833" w:type="dxa"/>
            <w:gridSpan w:val="3"/>
          </w:tcPr>
          <w:p w14:paraId="3FDFDEE2" w14:textId="77777777" w:rsidR="00093433" w:rsidRPr="00AA2803" w:rsidRDefault="00093433" w:rsidP="00B51C22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VARCHAR2(100)</w:t>
            </w:r>
          </w:p>
        </w:tc>
        <w:tc>
          <w:tcPr>
            <w:tcW w:w="709" w:type="dxa"/>
            <w:gridSpan w:val="2"/>
          </w:tcPr>
          <w:p w14:paraId="0A7657CD" w14:textId="77777777" w:rsidR="00093433" w:rsidRPr="00AA2803" w:rsidRDefault="00093433" w:rsidP="00B51C22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68" w:type="dxa"/>
          </w:tcPr>
          <w:p w14:paraId="791302D3" w14:textId="77777777" w:rsidR="00093433" w:rsidRPr="00AA2803" w:rsidRDefault="00093433" w:rsidP="00B51C22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79E0DB10" w14:textId="77777777" w:rsidTr="00B51C22">
        <w:tc>
          <w:tcPr>
            <w:tcW w:w="9747" w:type="dxa"/>
            <w:gridSpan w:val="15"/>
            <w:shd w:val="clear" w:color="auto" w:fill="D9D9D9" w:themeFill="background1" w:themeFillShade="D9"/>
          </w:tcPr>
          <w:p w14:paraId="2F12A8C2" w14:textId="77777777" w:rsidR="00093433" w:rsidRPr="00AA2803" w:rsidRDefault="00093433" w:rsidP="00B51C22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表格其他属性信息定义（包括PK-FK、IDX等）</w:t>
            </w:r>
          </w:p>
        </w:tc>
      </w:tr>
      <w:tr w:rsidR="00AA2803" w:rsidRPr="00AA2803" w14:paraId="2273425E" w14:textId="77777777" w:rsidTr="00B51C22">
        <w:trPr>
          <w:trHeight w:val="231"/>
        </w:trPr>
        <w:tc>
          <w:tcPr>
            <w:tcW w:w="533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240E4AE" w14:textId="77777777" w:rsidR="00093433" w:rsidRPr="00AA2803" w:rsidRDefault="00093433" w:rsidP="00B51C22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主键</w:t>
            </w:r>
          </w:p>
        </w:tc>
        <w:tc>
          <w:tcPr>
            <w:tcW w:w="2969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4E91C864" w14:textId="77777777" w:rsidR="00093433" w:rsidRPr="00AA2803" w:rsidRDefault="00093433" w:rsidP="00B51C22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6245" w:type="dxa"/>
            <w:gridSpan w:val="9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49C194B8" w14:textId="77777777" w:rsidR="00093433" w:rsidRPr="00AA2803" w:rsidRDefault="00093433" w:rsidP="00B51C22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包含列</w:t>
            </w:r>
          </w:p>
        </w:tc>
      </w:tr>
      <w:tr w:rsidR="00AA2803" w:rsidRPr="00AA2803" w14:paraId="0A9C01A8" w14:textId="77777777" w:rsidTr="00B51C22">
        <w:trPr>
          <w:trHeight w:val="231"/>
        </w:trPr>
        <w:tc>
          <w:tcPr>
            <w:tcW w:w="533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AC5DCBA" w14:textId="77777777" w:rsidR="00093433" w:rsidRPr="00AA2803" w:rsidRDefault="00093433" w:rsidP="0009343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2969" w:type="dxa"/>
            <w:gridSpan w:val="4"/>
            <w:tcBorders>
              <w:left w:val="single" w:sz="4" w:space="0" w:color="auto"/>
            </w:tcBorders>
          </w:tcPr>
          <w:p w14:paraId="53B19779" w14:textId="77777777" w:rsidR="00093433" w:rsidRPr="00AA2803" w:rsidRDefault="00093433" w:rsidP="0009343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PK_INF_TERMINAL</w:t>
            </w:r>
          </w:p>
        </w:tc>
        <w:tc>
          <w:tcPr>
            <w:tcW w:w="6245" w:type="dxa"/>
            <w:gridSpan w:val="9"/>
            <w:tcBorders>
              <w:left w:val="single" w:sz="4" w:space="0" w:color="auto"/>
            </w:tcBorders>
          </w:tcPr>
          <w:p w14:paraId="5F0CD6DF" w14:textId="77777777" w:rsidR="00093433" w:rsidRPr="00AA2803" w:rsidRDefault="00093433" w:rsidP="0009343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TERMINAL_CODE</w:t>
            </w:r>
          </w:p>
        </w:tc>
      </w:tr>
      <w:tr w:rsidR="00AA2803" w:rsidRPr="00AA2803" w14:paraId="79566D0F" w14:textId="77777777" w:rsidTr="00B51C22">
        <w:trPr>
          <w:trHeight w:val="231"/>
        </w:trPr>
        <w:tc>
          <w:tcPr>
            <w:tcW w:w="533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DF838F0" w14:textId="77777777" w:rsidR="00093433" w:rsidRPr="00AA2803" w:rsidRDefault="00093433" w:rsidP="00B51C22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外键</w:t>
            </w:r>
          </w:p>
        </w:tc>
        <w:tc>
          <w:tcPr>
            <w:tcW w:w="2969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56AD1DC9" w14:textId="77777777" w:rsidR="00093433" w:rsidRPr="00AA2803" w:rsidRDefault="00093433" w:rsidP="00B51C22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1990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4A5C969D" w14:textId="77777777" w:rsidR="00093433" w:rsidRPr="00AA2803" w:rsidRDefault="00093433" w:rsidP="00B51C22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  <w:tc>
          <w:tcPr>
            <w:tcW w:w="2123" w:type="dxa"/>
            <w:gridSpan w:val="5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5D0AE2C5" w14:textId="77777777" w:rsidR="00093433" w:rsidRPr="00AA2803" w:rsidRDefault="00093433" w:rsidP="00B51C22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参照表名</w:t>
            </w:r>
          </w:p>
        </w:tc>
        <w:tc>
          <w:tcPr>
            <w:tcW w:w="2132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05AA8253" w14:textId="77777777" w:rsidR="00093433" w:rsidRPr="00AA2803" w:rsidRDefault="00093433" w:rsidP="00B51C22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</w:tr>
      <w:tr w:rsidR="00AA2803" w:rsidRPr="00AA2803" w14:paraId="2CAC9CCA" w14:textId="77777777" w:rsidTr="00B51C22">
        <w:trPr>
          <w:trHeight w:val="231"/>
        </w:trPr>
        <w:tc>
          <w:tcPr>
            <w:tcW w:w="533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3A2E086" w14:textId="77777777" w:rsidR="00093433" w:rsidRPr="00AA2803" w:rsidRDefault="00093433" w:rsidP="00B51C22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2969" w:type="dxa"/>
            <w:gridSpan w:val="4"/>
            <w:tcBorders>
              <w:left w:val="single" w:sz="4" w:space="0" w:color="auto"/>
            </w:tcBorders>
          </w:tcPr>
          <w:p w14:paraId="1A8C22C3" w14:textId="77777777" w:rsidR="00093433" w:rsidRPr="00AA2803" w:rsidRDefault="00093433" w:rsidP="00B51C22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990" w:type="dxa"/>
            <w:gridSpan w:val="2"/>
            <w:tcBorders>
              <w:left w:val="single" w:sz="4" w:space="0" w:color="auto"/>
            </w:tcBorders>
          </w:tcPr>
          <w:p w14:paraId="0D1E6185" w14:textId="77777777" w:rsidR="00093433" w:rsidRPr="00AA2803" w:rsidRDefault="00093433" w:rsidP="00B51C22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123" w:type="dxa"/>
            <w:gridSpan w:val="5"/>
            <w:tcBorders>
              <w:left w:val="single" w:sz="4" w:space="0" w:color="auto"/>
            </w:tcBorders>
          </w:tcPr>
          <w:p w14:paraId="618FD427" w14:textId="77777777" w:rsidR="00093433" w:rsidRPr="00AA2803" w:rsidRDefault="00093433" w:rsidP="00B51C22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132" w:type="dxa"/>
            <w:gridSpan w:val="2"/>
            <w:tcBorders>
              <w:left w:val="single" w:sz="4" w:space="0" w:color="auto"/>
            </w:tcBorders>
          </w:tcPr>
          <w:p w14:paraId="65CAB5C8" w14:textId="77777777" w:rsidR="00093433" w:rsidRPr="00AA2803" w:rsidRDefault="00093433" w:rsidP="00B51C22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749297DE" w14:textId="77777777" w:rsidTr="00B51C22">
        <w:trPr>
          <w:trHeight w:val="231"/>
        </w:trPr>
        <w:tc>
          <w:tcPr>
            <w:tcW w:w="533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507B0C5" w14:textId="77777777" w:rsidR="00093433" w:rsidRPr="00AA2803" w:rsidRDefault="00093433" w:rsidP="00B51C22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索引</w:t>
            </w:r>
          </w:p>
        </w:tc>
        <w:tc>
          <w:tcPr>
            <w:tcW w:w="2969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43156908" w14:textId="77777777" w:rsidR="00093433" w:rsidRPr="00AA2803" w:rsidRDefault="00093433" w:rsidP="00B51C22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3118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276B2E4D" w14:textId="77777777" w:rsidR="00093433" w:rsidRPr="00AA2803" w:rsidRDefault="00093433" w:rsidP="00B51C22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  <w:tc>
          <w:tcPr>
            <w:tcW w:w="3127" w:type="dxa"/>
            <w:gridSpan w:val="5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55DC0402" w14:textId="77777777" w:rsidR="00093433" w:rsidRPr="00AA2803" w:rsidRDefault="00093433" w:rsidP="00B51C22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类型</w:t>
            </w:r>
          </w:p>
        </w:tc>
      </w:tr>
      <w:tr w:rsidR="00AA2803" w:rsidRPr="00AA2803" w14:paraId="2A5CC105" w14:textId="77777777" w:rsidTr="00B51C22">
        <w:trPr>
          <w:trHeight w:val="231"/>
        </w:trPr>
        <w:tc>
          <w:tcPr>
            <w:tcW w:w="533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6D90301" w14:textId="77777777" w:rsidR="00093433" w:rsidRPr="00AA2803" w:rsidRDefault="00093433" w:rsidP="00B51C22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2969" w:type="dxa"/>
            <w:gridSpan w:val="4"/>
            <w:tcBorders>
              <w:left w:val="single" w:sz="4" w:space="0" w:color="auto"/>
            </w:tcBorders>
          </w:tcPr>
          <w:p w14:paraId="3E5511CF" w14:textId="77777777" w:rsidR="00093433" w:rsidRPr="00AA2803" w:rsidRDefault="00093433" w:rsidP="00B51C22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118" w:type="dxa"/>
            <w:gridSpan w:val="4"/>
            <w:tcBorders>
              <w:left w:val="single" w:sz="4" w:space="0" w:color="auto"/>
            </w:tcBorders>
          </w:tcPr>
          <w:p w14:paraId="609900DF" w14:textId="77777777" w:rsidR="00093433" w:rsidRPr="00AA2803" w:rsidRDefault="00093433" w:rsidP="00B51C22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127" w:type="dxa"/>
            <w:gridSpan w:val="5"/>
            <w:tcBorders>
              <w:left w:val="single" w:sz="4" w:space="0" w:color="auto"/>
            </w:tcBorders>
          </w:tcPr>
          <w:p w14:paraId="68C36092" w14:textId="77777777" w:rsidR="00093433" w:rsidRPr="00AA2803" w:rsidRDefault="00093433" w:rsidP="00B51C22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452A8134" w14:textId="77777777" w:rsidTr="00B51C22">
        <w:tc>
          <w:tcPr>
            <w:tcW w:w="533" w:type="dxa"/>
            <w:gridSpan w:val="2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3659995" w14:textId="77777777" w:rsidR="00093433" w:rsidRPr="00AA2803" w:rsidRDefault="00093433" w:rsidP="00B51C22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约束</w:t>
            </w:r>
          </w:p>
        </w:tc>
        <w:tc>
          <w:tcPr>
            <w:tcW w:w="9214" w:type="dxa"/>
            <w:gridSpan w:val="13"/>
            <w:tcBorders>
              <w:left w:val="single" w:sz="4" w:space="0" w:color="auto"/>
            </w:tcBorders>
          </w:tcPr>
          <w:p w14:paraId="2BC1CEE2" w14:textId="77777777" w:rsidR="00093433" w:rsidRPr="00AA2803" w:rsidRDefault="00093433" w:rsidP="00B51C22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3CE9AAC4" w14:textId="77777777" w:rsidTr="00B51C22">
        <w:trPr>
          <w:trHeight w:val="231"/>
        </w:trPr>
        <w:tc>
          <w:tcPr>
            <w:tcW w:w="533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AAB7E36" w14:textId="77777777" w:rsidR="00093433" w:rsidRPr="00AA2803" w:rsidRDefault="00093433" w:rsidP="00B51C22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</w:t>
            </w: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70159AAE" w14:textId="77777777" w:rsidR="00093433" w:rsidRPr="00AA2803" w:rsidRDefault="00093433" w:rsidP="00B51C22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分区类型</w:t>
            </w:r>
          </w:p>
        </w:tc>
        <w:tc>
          <w:tcPr>
            <w:tcW w:w="1487" w:type="dxa"/>
            <w:gridSpan w:val="3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07DC06D7" w14:textId="77777777" w:rsidR="00093433" w:rsidRPr="00AA2803" w:rsidRDefault="00093433" w:rsidP="00B51C22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分区字段</w:t>
            </w:r>
          </w:p>
        </w:tc>
        <w:tc>
          <w:tcPr>
            <w:tcW w:w="6239" w:type="dxa"/>
            <w:gridSpan w:val="8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1EFF22E0" w14:textId="77777777" w:rsidR="00093433" w:rsidRPr="00AA2803" w:rsidRDefault="00093433" w:rsidP="00B51C22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分区条件</w:t>
            </w:r>
          </w:p>
        </w:tc>
      </w:tr>
      <w:tr w:rsidR="00AA2803" w:rsidRPr="00AA2803" w14:paraId="1BFBAAF4" w14:textId="77777777" w:rsidTr="00B51C22">
        <w:trPr>
          <w:trHeight w:val="231"/>
        </w:trPr>
        <w:tc>
          <w:tcPr>
            <w:tcW w:w="533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B48EE4D" w14:textId="77777777" w:rsidR="00093433" w:rsidRPr="00AA2803" w:rsidRDefault="00093433" w:rsidP="00B51C22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</w:tcPr>
          <w:p w14:paraId="67EAFCA7" w14:textId="77777777" w:rsidR="00093433" w:rsidRPr="00AA2803" w:rsidRDefault="00093433" w:rsidP="00B51C22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主分区</w:t>
            </w:r>
          </w:p>
        </w:tc>
        <w:tc>
          <w:tcPr>
            <w:tcW w:w="1487" w:type="dxa"/>
            <w:gridSpan w:val="3"/>
            <w:tcBorders>
              <w:left w:val="single" w:sz="4" w:space="0" w:color="auto"/>
            </w:tcBorders>
          </w:tcPr>
          <w:p w14:paraId="3CEB7619" w14:textId="77777777" w:rsidR="00093433" w:rsidRPr="00AA2803" w:rsidRDefault="00093433" w:rsidP="00B51C22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6239" w:type="dxa"/>
            <w:gridSpan w:val="8"/>
            <w:tcBorders>
              <w:left w:val="single" w:sz="4" w:space="0" w:color="auto"/>
            </w:tcBorders>
          </w:tcPr>
          <w:p w14:paraId="301E7859" w14:textId="77777777" w:rsidR="00093433" w:rsidRPr="00AA2803" w:rsidRDefault="00093433" w:rsidP="00B51C22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1A92A83B" w14:textId="77777777" w:rsidTr="00B51C22">
        <w:trPr>
          <w:trHeight w:val="231"/>
        </w:trPr>
        <w:tc>
          <w:tcPr>
            <w:tcW w:w="533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0DA0418" w14:textId="77777777" w:rsidR="00093433" w:rsidRPr="00AA2803" w:rsidRDefault="00093433" w:rsidP="00B51C22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</w:tcPr>
          <w:p w14:paraId="66DBE20F" w14:textId="77777777" w:rsidR="00093433" w:rsidRPr="00AA2803" w:rsidRDefault="00093433" w:rsidP="00B51C22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子分区</w:t>
            </w:r>
          </w:p>
        </w:tc>
        <w:tc>
          <w:tcPr>
            <w:tcW w:w="1487" w:type="dxa"/>
            <w:gridSpan w:val="3"/>
            <w:tcBorders>
              <w:left w:val="single" w:sz="4" w:space="0" w:color="auto"/>
            </w:tcBorders>
          </w:tcPr>
          <w:p w14:paraId="1C7C5562" w14:textId="77777777" w:rsidR="00093433" w:rsidRPr="00AA2803" w:rsidRDefault="00093433" w:rsidP="00B51C22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6239" w:type="dxa"/>
            <w:gridSpan w:val="8"/>
            <w:tcBorders>
              <w:left w:val="single" w:sz="4" w:space="0" w:color="auto"/>
            </w:tcBorders>
          </w:tcPr>
          <w:p w14:paraId="68E454B6" w14:textId="77777777" w:rsidR="00093433" w:rsidRPr="00AA2803" w:rsidRDefault="00093433" w:rsidP="00B51C22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</w:tbl>
    <w:p w14:paraId="074C984F" w14:textId="77777777" w:rsidR="00093433" w:rsidRPr="00AA2803" w:rsidRDefault="00093433" w:rsidP="00093433"/>
    <w:p w14:paraId="207BBD02" w14:textId="77777777" w:rsidR="00F96E7F" w:rsidRPr="00AA2803" w:rsidRDefault="00F96E7F" w:rsidP="00C0623E"/>
    <w:p w14:paraId="460EB2F1" w14:textId="77777777" w:rsidR="00A4125A" w:rsidRPr="00AA2803" w:rsidRDefault="00A4125A" w:rsidP="00C0623E"/>
    <w:p w14:paraId="3CF3B0C0" w14:textId="77777777" w:rsidR="00C0623E" w:rsidRPr="00AA2803" w:rsidRDefault="00635138" w:rsidP="005E6B04">
      <w:pPr>
        <w:pStyle w:val="3"/>
      </w:pPr>
      <w:bookmarkStart w:id="53" w:name="_Toc435450823"/>
      <w:r w:rsidRPr="00AA2803">
        <w:rPr>
          <w:rFonts w:hint="eastAsia"/>
        </w:rPr>
        <w:t>账户</w:t>
      </w:r>
      <w:bookmarkEnd w:id="53"/>
    </w:p>
    <w:p w14:paraId="6BD0907C" w14:textId="77777777" w:rsidR="00635138" w:rsidRPr="00AA2803" w:rsidRDefault="00635138" w:rsidP="00635138">
      <w:pPr>
        <w:pStyle w:val="4"/>
      </w:pPr>
      <w:bookmarkStart w:id="54" w:name="_Toc435450824"/>
      <w:r w:rsidRPr="00AA2803">
        <w:rPr>
          <w:rFonts w:hint="eastAsia"/>
        </w:rPr>
        <w:t>组织机构账户信息（</w:t>
      </w:r>
      <w:r w:rsidRPr="00AA2803">
        <w:rPr>
          <w:rFonts w:hint="eastAsia"/>
        </w:rPr>
        <w:t>ACC_</w:t>
      </w:r>
      <w:r w:rsidRPr="00AA2803">
        <w:t>ORG_ACCOUNT</w:t>
      </w:r>
      <w:r w:rsidRPr="00AA2803">
        <w:rPr>
          <w:rFonts w:hint="eastAsia"/>
        </w:rPr>
        <w:t>）</w:t>
      </w:r>
      <w:bookmarkEnd w:id="54"/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91"/>
        <w:gridCol w:w="142"/>
        <w:gridCol w:w="698"/>
        <w:gridCol w:w="790"/>
        <w:gridCol w:w="1348"/>
        <w:gridCol w:w="133"/>
        <w:gridCol w:w="6"/>
        <w:gridCol w:w="1984"/>
        <w:gridCol w:w="145"/>
        <w:gridCol w:w="983"/>
        <w:gridCol w:w="288"/>
        <w:gridCol w:w="562"/>
        <w:gridCol w:w="145"/>
        <w:gridCol w:w="564"/>
        <w:gridCol w:w="1568"/>
      </w:tblGrid>
      <w:tr w:rsidR="00AA2803" w:rsidRPr="00AA2803" w14:paraId="31E98B28" w14:textId="77777777" w:rsidTr="005E6B04">
        <w:tc>
          <w:tcPr>
            <w:tcW w:w="1231" w:type="dxa"/>
            <w:gridSpan w:val="3"/>
            <w:shd w:val="clear" w:color="auto" w:fill="C0C0C0"/>
          </w:tcPr>
          <w:p w14:paraId="3B43E3FA" w14:textId="77777777" w:rsidR="00635138" w:rsidRPr="00AA2803" w:rsidRDefault="00635138" w:rsidP="005E6B04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lastRenderedPageBreak/>
              <w:t>汉字注解</w:t>
            </w:r>
          </w:p>
        </w:tc>
        <w:tc>
          <w:tcPr>
            <w:tcW w:w="4406" w:type="dxa"/>
            <w:gridSpan w:val="6"/>
            <w:shd w:val="clear" w:color="auto" w:fill="auto"/>
          </w:tcPr>
          <w:p w14:paraId="368DBC45" w14:textId="77777777" w:rsidR="00635138" w:rsidRPr="00AA2803" w:rsidRDefault="00635138" w:rsidP="005E6B04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组织机构账户信息</w:t>
            </w:r>
          </w:p>
        </w:tc>
        <w:tc>
          <w:tcPr>
            <w:tcW w:w="1271" w:type="dxa"/>
            <w:gridSpan w:val="2"/>
            <w:shd w:val="clear" w:color="auto" w:fill="C0C0C0"/>
          </w:tcPr>
          <w:p w14:paraId="767C83B9" w14:textId="77777777" w:rsidR="00635138" w:rsidRPr="00AA2803" w:rsidRDefault="00635138" w:rsidP="005E6B04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表名</w:t>
            </w:r>
          </w:p>
        </w:tc>
        <w:tc>
          <w:tcPr>
            <w:tcW w:w="2839" w:type="dxa"/>
            <w:gridSpan w:val="4"/>
            <w:shd w:val="clear" w:color="auto" w:fill="auto"/>
          </w:tcPr>
          <w:p w14:paraId="21D63630" w14:textId="77777777" w:rsidR="00635138" w:rsidRPr="00AA2803" w:rsidRDefault="00635138" w:rsidP="005E6B04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/>
                <w:b/>
                <w:sz w:val="24"/>
                <w:szCs w:val="22"/>
              </w:rPr>
              <w:t>A</w:t>
            </w: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CC</w:t>
            </w:r>
            <w:r w:rsidRPr="00AA2803">
              <w:rPr>
                <w:rFonts w:ascii="新宋体" w:eastAsia="新宋体" w:hAnsi="新宋体"/>
                <w:b/>
                <w:sz w:val="24"/>
                <w:szCs w:val="22"/>
              </w:rPr>
              <w:t>_ORG_ACCOUNT</w:t>
            </w:r>
          </w:p>
        </w:tc>
      </w:tr>
      <w:tr w:rsidR="00AA2803" w:rsidRPr="00AA2803" w14:paraId="313A6E25" w14:textId="77777777" w:rsidTr="005E6B04">
        <w:tc>
          <w:tcPr>
            <w:tcW w:w="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horzCross" w:color="auto" w:fill="C0C0C0"/>
          </w:tcPr>
          <w:p w14:paraId="678C4E74" w14:textId="77777777" w:rsidR="00635138" w:rsidRPr="00AA2803" w:rsidRDefault="00635138" w:rsidP="005E6B04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</w:p>
        </w:tc>
        <w:tc>
          <w:tcPr>
            <w:tcW w:w="2978" w:type="dxa"/>
            <w:gridSpan w:val="4"/>
            <w:tcBorders>
              <w:left w:val="single" w:sz="4" w:space="0" w:color="auto"/>
            </w:tcBorders>
            <w:shd w:val="clear" w:color="auto" w:fill="C0C0C0"/>
          </w:tcPr>
          <w:p w14:paraId="0CAA9894" w14:textId="77777777" w:rsidR="00635138" w:rsidRPr="00AA2803" w:rsidRDefault="00635138" w:rsidP="005E6B04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字段名称</w:t>
            </w:r>
          </w:p>
        </w:tc>
        <w:tc>
          <w:tcPr>
            <w:tcW w:w="2268" w:type="dxa"/>
            <w:gridSpan w:val="4"/>
            <w:shd w:val="clear" w:color="auto" w:fill="C0C0C0"/>
          </w:tcPr>
          <w:p w14:paraId="07AC107B" w14:textId="77777777" w:rsidR="00635138" w:rsidRPr="00AA2803" w:rsidRDefault="00635138" w:rsidP="005E6B04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字段命名</w:t>
            </w:r>
          </w:p>
        </w:tc>
        <w:tc>
          <w:tcPr>
            <w:tcW w:w="1833" w:type="dxa"/>
            <w:gridSpan w:val="3"/>
            <w:shd w:val="clear" w:color="auto" w:fill="C0C0C0"/>
          </w:tcPr>
          <w:p w14:paraId="6F00E053" w14:textId="77777777" w:rsidR="00635138" w:rsidRPr="00AA2803" w:rsidRDefault="00635138" w:rsidP="005E6B04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类型</w:t>
            </w:r>
          </w:p>
        </w:tc>
        <w:tc>
          <w:tcPr>
            <w:tcW w:w="709" w:type="dxa"/>
            <w:gridSpan w:val="2"/>
            <w:shd w:val="clear" w:color="auto" w:fill="C0C0C0"/>
          </w:tcPr>
          <w:p w14:paraId="0FAABF59" w14:textId="77777777" w:rsidR="00635138" w:rsidRPr="00AA2803" w:rsidRDefault="00635138" w:rsidP="005E6B04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非空</w:t>
            </w:r>
          </w:p>
        </w:tc>
        <w:tc>
          <w:tcPr>
            <w:tcW w:w="1568" w:type="dxa"/>
            <w:shd w:val="clear" w:color="auto" w:fill="C0C0C0"/>
          </w:tcPr>
          <w:p w14:paraId="247B8217" w14:textId="77777777" w:rsidR="00635138" w:rsidRPr="00AA2803" w:rsidRDefault="00635138" w:rsidP="005E6B04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默认</w:t>
            </w:r>
          </w:p>
        </w:tc>
      </w:tr>
      <w:tr w:rsidR="00AA2803" w:rsidRPr="00AA2803" w14:paraId="6F7EC930" w14:textId="77777777" w:rsidTr="005E6B04">
        <w:tc>
          <w:tcPr>
            <w:tcW w:w="391" w:type="dxa"/>
            <w:tcBorders>
              <w:top w:val="single" w:sz="4" w:space="0" w:color="auto"/>
            </w:tcBorders>
          </w:tcPr>
          <w:p w14:paraId="29A0475A" w14:textId="77777777" w:rsidR="00635138" w:rsidRPr="00AA2803" w:rsidRDefault="00635138" w:rsidP="000A0DB5">
            <w:pPr>
              <w:pStyle w:val="af"/>
              <w:numPr>
                <w:ilvl w:val="0"/>
                <w:numId w:val="8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978" w:type="dxa"/>
            <w:gridSpan w:val="4"/>
          </w:tcPr>
          <w:p w14:paraId="04DE0D3C" w14:textId="77777777" w:rsidR="00635138" w:rsidRPr="00AA2803" w:rsidRDefault="00635138" w:rsidP="005E6B0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部门编码</w:t>
            </w:r>
          </w:p>
        </w:tc>
        <w:tc>
          <w:tcPr>
            <w:tcW w:w="2268" w:type="dxa"/>
            <w:gridSpan w:val="4"/>
          </w:tcPr>
          <w:p w14:paraId="55AE597D" w14:textId="77777777" w:rsidR="00635138" w:rsidRPr="00AA2803" w:rsidRDefault="00635138" w:rsidP="005E6B0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ORG_CODE</w:t>
            </w:r>
          </w:p>
        </w:tc>
        <w:tc>
          <w:tcPr>
            <w:tcW w:w="1833" w:type="dxa"/>
            <w:gridSpan w:val="3"/>
          </w:tcPr>
          <w:p w14:paraId="1CABEE13" w14:textId="77777777" w:rsidR="00635138" w:rsidRPr="00AA2803" w:rsidRDefault="00635138" w:rsidP="005E6B0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CHAR(</w:t>
            </w:r>
            <w:r w:rsidRPr="00AA2803">
              <w:rPr>
                <w:rFonts w:ascii="新宋体" w:eastAsia="新宋体" w:hAnsi="新宋体" w:hint="eastAsia"/>
                <w:szCs w:val="22"/>
              </w:rPr>
              <w:t>2</w:t>
            </w:r>
            <w:r w:rsidRPr="00AA2803">
              <w:rPr>
                <w:rFonts w:ascii="新宋体" w:eastAsia="新宋体" w:hAnsi="新宋体"/>
                <w:szCs w:val="22"/>
              </w:rPr>
              <w:t>)</w:t>
            </w:r>
          </w:p>
        </w:tc>
        <w:tc>
          <w:tcPr>
            <w:tcW w:w="709" w:type="dxa"/>
            <w:gridSpan w:val="2"/>
          </w:tcPr>
          <w:p w14:paraId="0AD90454" w14:textId="77777777" w:rsidR="00635138" w:rsidRPr="00AA2803" w:rsidRDefault="00635138" w:rsidP="005E6B0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4287D18C" w14:textId="77777777" w:rsidR="00635138" w:rsidRPr="00AA2803" w:rsidRDefault="00635138" w:rsidP="005E6B0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0B2C1775" w14:textId="77777777" w:rsidTr="005E6B04">
        <w:tc>
          <w:tcPr>
            <w:tcW w:w="391" w:type="dxa"/>
            <w:tcBorders>
              <w:top w:val="single" w:sz="4" w:space="0" w:color="auto"/>
            </w:tcBorders>
          </w:tcPr>
          <w:p w14:paraId="6DF934C4" w14:textId="77777777" w:rsidR="00A45C81" w:rsidRPr="00AA2803" w:rsidRDefault="00A45C81" w:rsidP="000A0DB5">
            <w:pPr>
              <w:pStyle w:val="af"/>
              <w:numPr>
                <w:ilvl w:val="0"/>
                <w:numId w:val="8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978" w:type="dxa"/>
            <w:gridSpan w:val="4"/>
          </w:tcPr>
          <w:p w14:paraId="0C6A26A3" w14:textId="77777777" w:rsidR="00A45C81" w:rsidRPr="00AA2803" w:rsidRDefault="00A45C81" w:rsidP="00A45C8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账户类型（1-主要账户）</w:t>
            </w:r>
          </w:p>
        </w:tc>
        <w:tc>
          <w:tcPr>
            <w:tcW w:w="2268" w:type="dxa"/>
            <w:gridSpan w:val="4"/>
          </w:tcPr>
          <w:p w14:paraId="5F58F030" w14:textId="77777777" w:rsidR="00A45C81" w:rsidRPr="00AA2803" w:rsidRDefault="00A45C81" w:rsidP="00A45C8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ACC_TYPE</w:t>
            </w:r>
          </w:p>
        </w:tc>
        <w:tc>
          <w:tcPr>
            <w:tcW w:w="1833" w:type="dxa"/>
            <w:gridSpan w:val="3"/>
          </w:tcPr>
          <w:p w14:paraId="72034B62" w14:textId="77777777" w:rsidR="00A45C81" w:rsidRPr="00AA2803" w:rsidRDefault="00A45C81" w:rsidP="00A45C8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NUMBER(1)</w:t>
            </w:r>
          </w:p>
        </w:tc>
        <w:tc>
          <w:tcPr>
            <w:tcW w:w="709" w:type="dxa"/>
            <w:gridSpan w:val="2"/>
          </w:tcPr>
          <w:p w14:paraId="036FE8AA" w14:textId="77777777" w:rsidR="00A45C81" w:rsidRPr="00AA2803" w:rsidRDefault="00A45C81" w:rsidP="00A45C8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773D712F" w14:textId="77777777" w:rsidR="00A45C81" w:rsidRPr="00AA2803" w:rsidRDefault="00A45C81" w:rsidP="00A45C8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1</w:t>
            </w:r>
          </w:p>
        </w:tc>
      </w:tr>
      <w:tr w:rsidR="00AA2803" w:rsidRPr="00AA2803" w14:paraId="2C2BF648" w14:textId="77777777" w:rsidTr="005E6B04">
        <w:tc>
          <w:tcPr>
            <w:tcW w:w="391" w:type="dxa"/>
            <w:tcBorders>
              <w:top w:val="single" w:sz="4" w:space="0" w:color="auto"/>
            </w:tcBorders>
          </w:tcPr>
          <w:p w14:paraId="358C8EE3" w14:textId="77777777" w:rsidR="00A45C81" w:rsidRPr="00AA2803" w:rsidRDefault="00A45C81" w:rsidP="000A0DB5">
            <w:pPr>
              <w:pStyle w:val="af"/>
              <w:numPr>
                <w:ilvl w:val="0"/>
                <w:numId w:val="8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978" w:type="dxa"/>
            <w:gridSpan w:val="4"/>
          </w:tcPr>
          <w:p w14:paraId="6C527AD2" w14:textId="77777777" w:rsidR="00A45C81" w:rsidRPr="00AA2803" w:rsidRDefault="00A45C81" w:rsidP="00A45C8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账户名称</w:t>
            </w:r>
          </w:p>
        </w:tc>
        <w:tc>
          <w:tcPr>
            <w:tcW w:w="2268" w:type="dxa"/>
            <w:gridSpan w:val="4"/>
          </w:tcPr>
          <w:p w14:paraId="333EBAC2" w14:textId="77777777" w:rsidR="00A45C81" w:rsidRPr="00AA2803" w:rsidRDefault="00A45C81" w:rsidP="00A45C8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ACC_NAME</w:t>
            </w:r>
          </w:p>
        </w:tc>
        <w:tc>
          <w:tcPr>
            <w:tcW w:w="1833" w:type="dxa"/>
            <w:gridSpan w:val="3"/>
          </w:tcPr>
          <w:p w14:paraId="088F70AF" w14:textId="77777777" w:rsidR="00A45C81" w:rsidRPr="00AA2803" w:rsidRDefault="00A45C81" w:rsidP="00A45C8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VARCHAR2(4000)</w:t>
            </w:r>
          </w:p>
        </w:tc>
        <w:tc>
          <w:tcPr>
            <w:tcW w:w="709" w:type="dxa"/>
            <w:gridSpan w:val="2"/>
          </w:tcPr>
          <w:p w14:paraId="01E292A4" w14:textId="77777777" w:rsidR="00A45C81" w:rsidRPr="00AA2803" w:rsidRDefault="00A45C81" w:rsidP="00A45C8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6C203F5E" w14:textId="77777777" w:rsidR="00A45C81" w:rsidRPr="00AA2803" w:rsidRDefault="00A45C81" w:rsidP="00A45C8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0E7FB94D" w14:textId="77777777" w:rsidTr="005E6B04">
        <w:tc>
          <w:tcPr>
            <w:tcW w:w="391" w:type="dxa"/>
            <w:tcBorders>
              <w:top w:val="single" w:sz="4" w:space="0" w:color="auto"/>
            </w:tcBorders>
          </w:tcPr>
          <w:p w14:paraId="2D93FFC0" w14:textId="77777777" w:rsidR="008F3CD9" w:rsidRPr="00AA2803" w:rsidRDefault="008F3CD9" w:rsidP="008F3CD9">
            <w:pPr>
              <w:pStyle w:val="af"/>
              <w:numPr>
                <w:ilvl w:val="0"/>
                <w:numId w:val="8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978" w:type="dxa"/>
            <w:gridSpan w:val="4"/>
          </w:tcPr>
          <w:p w14:paraId="21C72931" w14:textId="77777777" w:rsidR="008F3CD9" w:rsidRPr="00AA2803" w:rsidRDefault="008F3CD9" w:rsidP="008F3CD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账户状态</w:t>
            </w:r>
            <w:r w:rsidR="00AE6E3E">
              <w:rPr>
                <w:rFonts w:ascii="新宋体" w:eastAsia="新宋体" w:hAnsi="新宋体" w:hint="eastAsia"/>
                <w:szCs w:val="22"/>
              </w:rPr>
              <w:t>（</w:t>
            </w:r>
            <w:r w:rsidR="005E6B04" w:rsidRPr="00AA2803">
              <w:rPr>
                <w:rFonts w:ascii="新宋体" w:eastAsia="新宋体" w:hAnsi="新宋体" w:hint="eastAsia"/>
                <w:szCs w:val="22"/>
              </w:rPr>
              <w:t>1-可用，2-停用，3-异常</w:t>
            </w:r>
            <w:r w:rsidR="00AE6E3E">
              <w:rPr>
                <w:rFonts w:ascii="新宋体" w:eastAsia="新宋体" w:hAnsi="新宋体" w:hint="eastAsia"/>
                <w:szCs w:val="22"/>
              </w:rPr>
              <w:t>）</w:t>
            </w:r>
          </w:p>
        </w:tc>
        <w:tc>
          <w:tcPr>
            <w:tcW w:w="2268" w:type="dxa"/>
            <w:gridSpan w:val="4"/>
          </w:tcPr>
          <w:p w14:paraId="7083F85E" w14:textId="77777777" w:rsidR="008F3CD9" w:rsidRPr="00AA2803" w:rsidRDefault="008F3CD9" w:rsidP="008F3CD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ACC_STATUS</w:t>
            </w:r>
          </w:p>
        </w:tc>
        <w:tc>
          <w:tcPr>
            <w:tcW w:w="1833" w:type="dxa"/>
            <w:gridSpan w:val="3"/>
          </w:tcPr>
          <w:p w14:paraId="11DC1780" w14:textId="77777777" w:rsidR="008F3CD9" w:rsidRPr="00AA2803" w:rsidRDefault="008F3CD9" w:rsidP="008F3CD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NUMBER(1)</w:t>
            </w:r>
          </w:p>
        </w:tc>
        <w:tc>
          <w:tcPr>
            <w:tcW w:w="709" w:type="dxa"/>
            <w:gridSpan w:val="2"/>
          </w:tcPr>
          <w:p w14:paraId="437E4BF6" w14:textId="77777777" w:rsidR="008F3CD9" w:rsidRPr="00AA2803" w:rsidRDefault="008F3CD9" w:rsidP="008F3CD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5F34FAA0" w14:textId="77777777" w:rsidR="008F3CD9" w:rsidRPr="00AA2803" w:rsidRDefault="008F3CD9" w:rsidP="008F3CD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1EEC49D5" w14:textId="77777777" w:rsidTr="005E6B04">
        <w:tc>
          <w:tcPr>
            <w:tcW w:w="391" w:type="dxa"/>
            <w:tcBorders>
              <w:top w:val="single" w:sz="4" w:space="0" w:color="auto"/>
            </w:tcBorders>
          </w:tcPr>
          <w:p w14:paraId="54F46509" w14:textId="77777777" w:rsidR="008F3CD9" w:rsidRPr="00AA2803" w:rsidRDefault="008F3CD9" w:rsidP="008F3CD9">
            <w:pPr>
              <w:pStyle w:val="af"/>
              <w:numPr>
                <w:ilvl w:val="0"/>
                <w:numId w:val="8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978" w:type="dxa"/>
            <w:gridSpan w:val="4"/>
          </w:tcPr>
          <w:p w14:paraId="3ED4EE99" w14:textId="77777777" w:rsidR="008F3CD9" w:rsidRPr="00AA2803" w:rsidRDefault="008F3CD9" w:rsidP="008F3CD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账户编码（</w:t>
            </w:r>
            <w:r w:rsidRPr="00AA2803">
              <w:rPr>
                <w:rFonts w:ascii="新宋体" w:eastAsia="新宋体" w:hAnsi="新宋体"/>
                <w:szCs w:val="22"/>
              </w:rPr>
              <w:t>JG+</w:t>
            </w:r>
            <w:r w:rsidRPr="00AA2803">
              <w:rPr>
                <w:rFonts w:ascii="新宋体" w:eastAsia="新宋体" w:hAnsi="新宋体" w:hint="eastAsia"/>
                <w:szCs w:val="22"/>
              </w:rPr>
              <w:t>2位部门+8位顺序）</w:t>
            </w:r>
          </w:p>
        </w:tc>
        <w:tc>
          <w:tcPr>
            <w:tcW w:w="2268" w:type="dxa"/>
            <w:gridSpan w:val="4"/>
          </w:tcPr>
          <w:p w14:paraId="09D245BE" w14:textId="77777777" w:rsidR="008F3CD9" w:rsidRPr="00AA2803" w:rsidRDefault="008F3CD9" w:rsidP="008F3CD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ACC_NO</w:t>
            </w:r>
          </w:p>
        </w:tc>
        <w:tc>
          <w:tcPr>
            <w:tcW w:w="1833" w:type="dxa"/>
            <w:gridSpan w:val="3"/>
          </w:tcPr>
          <w:p w14:paraId="62CA3B8D" w14:textId="77777777" w:rsidR="008F3CD9" w:rsidRPr="00AA2803" w:rsidRDefault="008F3CD9" w:rsidP="008F3CD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CHAR(12)</w:t>
            </w:r>
          </w:p>
        </w:tc>
        <w:tc>
          <w:tcPr>
            <w:tcW w:w="709" w:type="dxa"/>
            <w:gridSpan w:val="2"/>
          </w:tcPr>
          <w:p w14:paraId="035B6C8A" w14:textId="77777777" w:rsidR="008F3CD9" w:rsidRPr="00AA2803" w:rsidRDefault="008F3CD9" w:rsidP="008F3CD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655F9537" w14:textId="77777777" w:rsidR="008F3CD9" w:rsidRPr="00AA2803" w:rsidRDefault="008F3CD9" w:rsidP="008F3CD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62C2DA0C" w14:textId="77777777" w:rsidTr="005E6B04">
        <w:tc>
          <w:tcPr>
            <w:tcW w:w="391" w:type="dxa"/>
            <w:tcBorders>
              <w:top w:val="single" w:sz="4" w:space="0" w:color="auto"/>
            </w:tcBorders>
          </w:tcPr>
          <w:p w14:paraId="69D9249A" w14:textId="77777777" w:rsidR="00CB6754" w:rsidRPr="00AA2803" w:rsidRDefault="00CB6754" w:rsidP="00CB6754">
            <w:pPr>
              <w:pStyle w:val="af"/>
              <w:numPr>
                <w:ilvl w:val="0"/>
                <w:numId w:val="8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978" w:type="dxa"/>
            <w:gridSpan w:val="4"/>
          </w:tcPr>
          <w:p w14:paraId="4A5E18F0" w14:textId="77777777" w:rsidR="00CB6754" w:rsidRPr="00AA2803" w:rsidRDefault="00CB6754" w:rsidP="00CB675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信用额度</w:t>
            </w:r>
          </w:p>
        </w:tc>
        <w:tc>
          <w:tcPr>
            <w:tcW w:w="2268" w:type="dxa"/>
            <w:gridSpan w:val="4"/>
          </w:tcPr>
          <w:p w14:paraId="16EF85BC" w14:textId="77777777" w:rsidR="00CB6754" w:rsidRPr="00AA2803" w:rsidRDefault="00CB6754" w:rsidP="00CB675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CREDIT_LIMIT</w:t>
            </w:r>
          </w:p>
        </w:tc>
        <w:tc>
          <w:tcPr>
            <w:tcW w:w="1833" w:type="dxa"/>
            <w:gridSpan w:val="3"/>
          </w:tcPr>
          <w:p w14:paraId="7DEA28E7" w14:textId="77777777" w:rsidR="00CB6754" w:rsidRPr="00AA2803" w:rsidRDefault="00CB6754" w:rsidP="00CB675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NUMBER(28)</w:t>
            </w:r>
          </w:p>
        </w:tc>
        <w:tc>
          <w:tcPr>
            <w:tcW w:w="709" w:type="dxa"/>
            <w:gridSpan w:val="2"/>
          </w:tcPr>
          <w:p w14:paraId="1B301B2F" w14:textId="77777777" w:rsidR="00CB6754" w:rsidRPr="00AA2803" w:rsidRDefault="00CB6754" w:rsidP="00CB675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1F8F97E4" w14:textId="77777777" w:rsidR="00CB6754" w:rsidRPr="00AA2803" w:rsidRDefault="00CB6754" w:rsidP="00CB675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0</w:t>
            </w:r>
          </w:p>
        </w:tc>
      </w:tr>
      <w:tr w:rsidR="00AA2803" w:rsidRPr="00AA2803" w14:paraId="51DAA233" w14:textId="77777777" w:rsidTr="005E6B04">
        <w:tc>
          <w:tcPr>
            <w:tcW w:w="391" w:type="dxa"/>
            <w:tcBorders>
              <w:top w:val="single" w:sz="4" w:space="0" w:color="auto"/>
            </w:tcBorders>
          </w:tcPr>
          <w:p w14:paraId="6833DE7E" w14:textId="77777777" w:rsidR="00CB6754" w:rsidRPr="00AA2803" w:rsidRDefault="00CB6754" w:rsidP="00CB6754">
            <w:pPr>
              <w:pStyle w:val="af"/>
              <w:numPr>
                <w:ilvl w:val="0"/>
                <w:numId w:val="8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978" w:type="dxa"/>
            <w:gridSpan w:val="4"/>
          </w:tcPr>
          <w:p w14:paraId="28EB6356" w14:textId="77777777" w:rsidR="00CB6754" w:rsidRPr="00AA2803" w:rsidRDefault="00CB6754" w:rsidP="00CB675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可用余额</w:t>
            </w:r>
          </w:p>
        </w:tc>
        <w:tc>
          <w:tcPr>
            <w:tcW w:w="2268" w:type="dxa"/>
            <w:gridSpan w:val="4"/>
          </w:tcPr>
          <w:p w14:paraId="694EB2BB" w14:textId="77777777" w:rsidR="00CB6754" w:rsidRPr="00AA2803" w:rsidRDefault="00CB6754" w:rsidP="00CB675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ACCOUNT_BALANCE</w:t>
            </w:r>
          </w:p>
        </w:tc>
        <w:tc>
          <w:tcPr>
            <w:tcW w:w="1833" w:type="dxa"/>
            <w:gridSpan w:val="3"/>
          </w:tcPr>
          <w:p w14:paraId="0B2B9DA2" w14:textId="77777777" w:rsidR="00CB6754" w:rsidRPr="00AA2803" w:rsidRDefault="00CB6754" w:rsidP="00CB675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NUMBER(28)</w:t>
            </w:r>
          </w:p>
        </w:tc>
        <w:tc>
          <w:tcPr>
            <w:tcW w:w="709" w:type="dxa"/>
            <w:gridSpan w:val="2"/>
          </w:tcPr>
          <w:p w14:paraId="234B0055" w14:textId="77777777" w:rsidR="00CB6754" w:rsidRPr="00AA2803" w:rsidRDefault="00CB6754" w:rsidP="00CB675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0F58845D" w14:textId="77777777" w:rsidR="00CB6754" w:rsidRPr="00AA2803" w:rsidRDefault="00CB6754" w:rsidP="00CB675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0</w:t>
            </w:r>
          </w:p>
        </w:tc>
      </w:tr>
      <w:tr w:rsidR="00AA2803" w:rsidRPr="00AA2803" w14:paraId="30FCF010" w14:textId="77777777" w:rsidTr="005E6B04">
        <w:tc>
          <w:tcPr>
            <w:tcW w:w="391" w:type="dxa"/>
            <w:tcBorders>
              <w:top w:val="single" w:sz="4" w:space="0" w:color="auto"/>
            </w:tcBorders>
          </w:tcPr>
          <w:p w14:paraId="4B8D6421" w14:textId="77777777" w:rsidR="00CB6754" w:rsidRPr="00AA2803" w:rsidRDefault="00CB6754" w:rsidP="00CB6754">
            <w:pPr>
              <w:pStyle w:val="af"/>
              <w:numPr>
                <w:ilvl w:val="0"/>
                <w:numId w:val="8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978" w:type="dxa"/>
            <w:gridSpan w:val="4"/>
          </w:tcPr>
          <w:p w14:paraId="0A472B85" w14:textId="77777777" w:rsidR="00CB6754" w:rsidRPr="00AA2803" w:rsidRDefault="00CB6754" w:rsidP="00CB675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冻结金额</w:t>
            </w:r>
          </w:p>
        </w:tc>
        <w:tc>
          <w:tcPr>
            <w:tcW w:w="2268" w:type="dxa"/>
            <w:gridSpan w:val="4"/>
          </w:tcPr>
          <w:p w14:paraId="675D4583" w14:textId="77777777" w:rsidR="00CB6754" w:rsidRPr="00AA2803" w:rsidRDefault="00CB6754" w:rsidP="00CB675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FROZEN_BALANCE</w:t>
            </w:r>
          </w:p>
        </w:tc>
        <w:tc>
          <w:tcPr>
            <w:tcW w:w="1833" w:type="dxa"/>
            <w:gridSpan w:val="3"/>
          </w:tcPr>
          <w:p w14:paraId="00409546" w14:textId="77777777" w:rsidR="00CB6754" w:rsidRPr="00AA2803" w:rsidRDefault="00CB6754" w:rsidP="00CB675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NUMBER(28)</w:t>
            </w:r>
          </w:p>
        </w:tc>
        <w:tc>
          <w:tcPr>
            <w:tcW w:w="709" w:type="dxa"/>
            <w:gridSpan w:val="2"/>
          </w:tcPr>
          <w:p w14:paraId="48AB5A5F" w14:textId="77777777" w:rsidR="00CB6754" w:rsidRPr="00AA2803" w:rsidRDefault="00CB6754" w:rsidP="00CB675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70B6D457" w14:textId="77777777" w:rsidR="00CB6754" w:rsidRPr="00AA2803" w:rsidRDefault="00CB6754" w:rsidP="00CB675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0</w:t>
            </w:r>
          </w:p>
        </w:tc>
      </w:tr>
      <w:tr w:rsidR="00AA2803" w:rsidRPr="00AA2803" w14:paraId="23DD852A" w14:textId="77777777" w:rsidTr="005E6B04">
        <w:tc>
          <w:tcPr>
            <w:tcW w:w="391" w:type="dxa"/>
            <w:tcBorders>
              <w:top w:val="single" w:sz="4" w:space="0" w:color="auto"/>
            </w:tcBorders>
          </w:tcPr>
          <w:p w14:paraId="7292635C" w14:textId="77777777" w:rsidR="007D78B7" w:rsidRPr="00AA2803" w:rsidRDefault="007D78B7" w:rsidP="007D78B7">
            <w:pPr>
              <w:pStyle w:val="af"/>
              <w:numPr>
                <w:ilvl w:val="0"/>
                <w:numId w:val="8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978" w:type="dxa"/>
            <w:gridSpan w:val="4"/>
          </w:tcPr>
          <w:p w14:paraId="74FAC08C" w14:textId="77777777" w:rsidR="007D78B7" w:rsidRPr="00AA2803" w:rsidRDefault="007D78B7" w:rsidP="007D78B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校验码（全部）</w:t>
            </w:r>
          </w:p>
        </w:tc>
        <w:tc>
          <w:tcPr>
            <w:tcW w:w="2268" w:type="dxa"/>
            <w:gridSpan w:val="4"/>
          </w:tcPr>
          <w:p w14:paraId="52B9AC13" w14:textId="77777777" w:rsidR="007D78B7" w:rsidRPr="00AA2803" w:rsidRDefault="007D78B7" w:rsidP="007D78B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CHECK_CODE</w:t>
            </w:r>
          </w:p>
        </w:tc>
        <w:tc>
          <w:tcPr>
            <w:tcW w:w="1833" w:type="dxa"/>
            <w:gridSpan w:val="3"/>
          </w:tcPr>
          <w:p w14:paraId="380B406D" w14:textId="77777777" w:rsidR="007D78B7" w:rsidRPr="00AA2803" w:rsidRDefault="007D78B7" w:rsidP="007D78B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VARCHAR2(40)</w:t>
            </w:r>
          </w:p>
        </w:tc>
        <w:tc>
          <w:tcPr>
            <w:tcW w:w="709" w:type="dxa"/>
            <w:gridSpan w:val="2"/>
          </w:tcPr>
          <w:p w14:paraId="22B3622D" w14:textId="77777777" w:rsidR="007D78B7" w:rsidRPr="00AA2803" w:rsidRDefault="007D78B7" w:rsidP="007D78B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56CA2440" w14:textId="77777777" w:rsidR="007D78B7" w:rsidRPr="00AA2803" w:rsidRDefault="007D78B7" w:rsidP="007D78B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377370D3" w14:textId="77777777" w:rsidTr="005E6B04">
        <w:tc>
          <w:tcPr>
            <w:tcW w:w="9747" w:type="dxa"/>
            <w:gridSpan w:val="15"/>
            <w:shd w:val="clear" w:color="auto" w:fill="D9D9D9" w:themeFill="background1" w:themeFillShade="D9"/>
          </w:tcPr>
          <w:p w14:paraId="044A74E7" w14:textId="77777777" w:rsidR="008F3CD9" w:rsidRPr="00AA2803" w:rsidRDefault="008F3CD9" w:rsidP="008F3CD9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表格其他属性信息定义（包括PK-FK、IDX等）</w:t>
            </w:r>
          </w:p>
        </w:tc>
      </w:tr>
      <w:tr w:rsidR="00AA2803" w:rsidRPr="00AA2803" w14:paraId="1C9F77A6" w14:textId="77777777" w:rsidTr="005E6B04">
        <w:trPr>
          <w:trHeight w:val="231"/>
        </w:trPr>
        <w:tc>
          <w:tcPr>
            <w:tcW w:w="533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2BC1D40" w14:textId="77777777" w:rsidR="008F3CD9" w:rsidRPr="00AA2803" w:rsidRDefault="008F3CD9" w:rsidP="008F3CD9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主键</w:t>
            </w:r>
          </w:p>
        </w:tc>
        <w:tc>
          <w:tcPr>
            <w:tcW w:w="2969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65BB0ED8" w14:textId="77777777" w:rsidR="008F3CD9" w:rsidRPr="00AA2803" w:rsidRDefault="008F3CD9" w:rsidP="008F3CD9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6245" w:type="dxa"/>
            <w:gridSpan w:val="9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54355234" w14:textId="77777777" w:rsidR="008F3CD9" w:rsidRPr="00AA2803" w:rsidRDefault="008F3CD9" w:rsidP="008F3CD9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包含列</w:t>
            </w:r>
          </w:p>
        </w:tc>
      </w:tr>
      <w:tr w:rsidR="00AA2803" w:rsidRPr="00AA2803" w14:paraId="75AF0F46" w14:textId="77777777" w:rsidTr="005E6B04">
        <w:trPr>
          <w:trHeight w:val="231"/>
        </w:trPr>
        <w:tc>
          <w:tcPr>
            <w:tcW w:w="533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CBDDE38" w14:textId="77777777" w:rsidR="008F3CD9" w:rsidRPr="00AA2803" w:rsidRDefault="008F3CD9" w:rsidP="008F3CD9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2969" w:type="dxa"/>
            <w:gridSpan w:val="4"/>
            <w:tcBorders>
              <w:left w:val="single" w:sz="4" w:space="0" w:color="auto"/>
            </w:tcBorders>
          </w:tcPr>
          <w:p w14:paraId="0B02C5B1" w14:textId="77777777" w:rsidR="008F3CD9" w:rsidRPr="00AA2803" w:rsidRDefault="008F3CD9" w:rsidP="008F3CD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PK_ACC_ORG_ACCOUNT</w:t>
            </w:r>
          </w:p>
        </w:tc>
        <w:tc>
          <w:tcPr>
            <w:tcW w:w="6245" w:type="dxa"/>
            <w:gridSpan w:val="9"/>
            <w:tcBorders>
              <w:left w:val="single" w:sz="4" w:space="0" w:color="auto"/>
            </w:tcBorders>
          </w:tcPr>
          <w:p w14:paraId="0466C563" w14:textId="77777777" w:rsidR="008F3CD9" w:rsidRPr="00AA2803" w:rsidRDefault="008F3CD9" w:rsidP="008F3CD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ACC_NO</w:t>
            </w:r>
          </w:p>
        </w:tc>
      </w:tr>
      <w:tr w:rsidR="00AA2803" w:rsidRPr="00AA2803" w14:paraId="1BAA6DA3" w14:textId="77777777" w:rsidTr="005E6B04">
        <w:trPr>
          <w:trHeight w:val="231"/>
        </w:trPr>
        <w:tc>
          <w:tcPr>
            <w:tcW w:w="533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7E9E5FE" w14:textId="77777777" w:rsidR="008F3CD9" w:rsidRPr="00AA2803" w:rsidRDefault="008F3CD9" w:rsidP="008F3CD9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外键</w:t>
            </w:r>
          </w:p>
        </w:tc>
        <w:tc>
          <w:tcPr>
            <w:tcW w:w="2969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43291AF6" w14:textId="77777777" w:rsidR="008F3CD9" w:rsidRPr="00AA2803" w:rsidRDefault="008F3CD9" w:rsidP="008F3CD9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1990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1AFC3978" w14:textId="77777777" w:rsidR="008F3CD9" w:rsidRPr="00AA2803" w:rsidRDefault="008F3CD9" w:rsidP="008F3CD9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  <w:tc>
          <w:tcPr>
            <w:tcW w:w="2123" w:type="dxa"/>
            <w:gridSpan w:val="5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59356BDC" w14:textId="77777777" w:rsidR="008F3CD9" w:rsidRPr="00AA2803" w:rsidRDefault="008F3CD9" w:rsidP="008F3CD9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参照表名</w:t>
            </w:r>
          </w:p>
        </w:tc>
        <w:tc>
          <w:tcPr>
            <w:tcW w:w="2132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7177CAC2" w14:textId="77777777" w:rsidR="008F3CD9" w:rsidRPr="00AA2803" w:rsidRDefault="008F3CD9" w:rsidP="008F3CD9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</w:tr>
      <w:tr w:rsidR="00AA2803" w:rsidRPr="00AA2803" w14:paraId="3B7381A0" w14:textId="77777777" w:rsidTr="005E6B04">
        <w:trPr>
          <w:trHeight w:val="231"/>
        </w:trPr>
        <w:tc>
          <w:tcPr>
            <w:tcW w:w="533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43CD51D" w14:textId="77777777" w:rsidR="008F3CD9" w:rsidRPr="00AA2803" w:rsidRDefault="008F3CD9" w:rsidP="008F3CD9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2969" w:type="dxa"/>
            <w:gridSpan w:val="4"/>
            <w:tcBorders>
              <w:left w:val="single" w:sz="4" w:space="0" w:color="auto"/>
            </w:tcBorders>
          </w:tcPr>
          <w:p w14:paraId="5CC89DA3" w14:textId="77777777" w:rsidR="008F3CD9" w:rsidRPr="00AA2803" w:rsidRDefault="008F3CD9" w:rsidP="008F3CD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990" w:type="dxa"/>
            <w:gridSpan w:val="2"/>
            <w:tcBorders>
              <w:left w:val="single" w:sz="4" w:space="0" w:color="auto"/>
            </w:tcBorders>
          </w:tcPr>
          <w:p w14:paraId="175469D5" w14:textId="77777777" w:rsidR="008F3CD9" w:rsidRPr="00AA2803" w:rsidRDefault="008F3CD9" w:rsidP="008F3CD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123" w:type="dxa"/>
            <w:gridSpan w:val="5"/>
            <w:tcBorders>
              <w:left w:val="single" w:sz="4" w:space="0" w:color="auto"/>
            </w:tcBorders>
          </w:tcPr>
          <w:p w14:paraId="1C6CCE46" w14:textId="77777777" w:rsidR="008F3CD9" w:rsidRPr="00AA2803" w:rsidRDefault="008F3CD9" w:rsidP="008F3CD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132" w:type="dxa"/>
            <w:gridSpan w:val="2"/>
            <w:tcBorders>
              <w:left w:val="single" w:sz="4" w:space="0" w:color="auto"/>
            </w:tcBorders>
          </w:tcPr>
          <w:p w14:paraId="15320842" w14:textId="77777777" w:rsidR="008F3CD9" w:rsidRPr="00AA2803" w:rsidRDefault="008F3CD9" w:rsidP="008F3CD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014FB7B0" w14:textId="77777777" w:rsidTr="005E6B04">
        <w:trPr>
          <w:trHeight w:val="231"/>
        </w:trPr>
        <w:tc>
          <w:tcPr>
            <w:tcW w:w="533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940B310" w14:textId="77777777" w:rsidR="008F3CD9" w:rsidRPr="00AA2803" w:rsidRDefault="008F3CD9" w:rsidP="008F3CD9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索引</w:t>
            </w:r>
          </w:p>
        </w:tc>
        <w:tc>
          <w:tcPr>
            <w:tcW w:w="2969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222241C9" w14:textId="77777777" w:rsidR="008F3CD9" w:rsidRPr="00AA2803" w:rsidRDefault="008F3CD9" w:rsidP="008F3CD9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3118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17426EC0" w14:textId="77777777" w:rsidR="008F3CD9" w:rsidRPr="00AA2803" w:rsidRDefault="008F3CD9" w:rsidP="008F3CD9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  <w:tc>
          <w:tcPr>
            <w:tcW w:w="3127" w:type="dxa"/>
            <w:gridSpan w:val="5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6A9F6E19" w14:textId="77777777" w:rsidR="008F3CD9" w:rsidRPr="00AA2803" w:rsidRDefault="008F3CD9" w:rsidP="008F3CD9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类型</w:t>
            </w:r>
          </w:p>
        </w:tc>
      </w:tr>
      <w:tr w:rsidR="00AA2803" w:rsidRPr="00AA2803" w14:paraId="52C40BDD" w14:textId="77777777" w:rsidTr="005E6B04">
        <w:trPr>
          <w:trHeight w:val="231"/>
        </w:trPr>
        <w:tc>
          <w:tcPr>
            <w:tcW w:w="533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A467F0D" w14:textId="77777777" w:rsidR="008F3CD9" w:rsidRPr="00AA2803" w:rsidRDefault="008F3CD9" w:rsidP="008F3CD9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2969" w:type="dxa"/>
            <w:gridSpan w:val="4"/>
            <w:tcBorders>
              <w:left w:val="single" w:sz="4" w:space="0" w:color="auto"/>
            </w:tcBorders>
          </w:tcPr>
          <w:p w14:paraId="2D8504B2" w14:textId="77777777" w:rsidR="008F3CD9" w:rsidRPr="00AA2803" w:rsidRDefault="008F3CD9" w:rsidP="008F3CD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118" w:type="dxa"/>
            <w:gridSpan w:val="4"/>
            <w:tcBorders>
              <w:left w:val="single" w:sz="4" w:space="0" w:color="auto"/>
            </w:tcBorders>
          </w:tcPr>
          <w:p w14:paraId="6311DFFA" w14:textId="77777777" w:rsidR="008F3CD9" w:rsidRPr="00AA2803" w:rsidRDefault="008F3CD9" w:rsidP="008F3CD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127" w:type="dxa"/>
            <w:gridSpan w:val="5"/>
            <w:tcBorders>
              <w:left w:val="single" w:sz="4" w:space="0" w:color="auto"/>
            </w:tcBorders>
          </w:tcPr>
          <w:p w14:paraId="3FCA6651" w14:textId="77777777" w:rsidR="008F3CD9" w:rsidRPr="00AA2803" w:rsidRDefault="008F3CD9" w:rsidP="008F3CD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303D158D" w14:textId="77777777" w:rsidTr="005E6B04">
        <w:tc>
          <w:tcPr>
            <w:tcW w:w="533" w:type="dxa"/>
            <w:gridSpan w:val="2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6080057" w14:textId="77777777" w:rsidR="008F3CD9" w:rsidRPr="00AA2803" w:rsidRDefault="008F3CD9" w:rsidP="008F3CD9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约束</w:t>
            </w:r>
          </w:p>
        </w:tc>
        <w:tc>
          <w:tcPr>
            <w:tcW w:w="9214" w:type="dxa"/>
            <w:gridSpan w:val="13"/>
            <w:tcBorders>
              <w:left w:val="single" w:sz="4" w:space="0" w:color="auto"/>
            </w:tcBorders>
          </w:tcPr>
          <w:p w14:paraId="3C01E864" w14:textId="77777777" w:rsidR="008F3CD9" w:rsidRPr="00AA2803" w:rsidRDefault="008F3CD9" w:rsidP="008F3CD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4E626892" w14:textId="77777777" w:rsidTr="005E6B04">
        <w:trPr>
          <w:trHeight w:val="231"/>
        </w:trPr>
        <w:tc>
          <w:tcPr>
            <w:tcW w:w="533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270982B" w14:textId="77777777" w:rsidR="008F3CD9" w:rsidRPr="00AA2803" w:rsidRDefault="008F3CD9" w:rsidP="008F3CD9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</w:t>
            </w: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248A6A36" w14:textId="77777777" w:rsidR="008F3CD9" w:rsidRPr="00AA2803" w:rsidRDefault="008F3CD9" w:rsidP="008F3CD9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分区类型</w:t>
            </w:r>
          </w:p>
        </w:tc>
        <w:tc>
          <w:tcPr>
            <w:tcW w:w="1487" w:type="dxa"/>
            <w:gridSpan w:val="3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6D19631F" w14:textId="77777777" w:rsidR="008F3CD9" w:rsidRPr="00AA2803" w:rsidRDefault="008F3CD9" w:rsidP="008F3CD9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分区字段</w:t>
            </w:r>
          </w:p>
        </w:tc>
        <w:tc>
          <w:tcPr>
            <w:tcW w:w="6239" w:type="dxa"/>
            <w:gridSpan w:val="8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01FC7D5F" w14:textId="77777777" w:rsidR="008F3CD9" w:rsidRPr="00AA2803" w:rsidRDefault="008F3CD9" w:rsidP="008F3CD9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分区条件</w:t>
            </w:r>
          </w:p>
        </w:tc>
      </w:tr>
      <w:tr w:rsidR="00AA2803" w:rsidRPr="00AA2803" w14:paraId="28558DE4" w14:textId="77777777" w:rsidTr="005E6B04">
        <w:trPr>
          <w:trHeight w:val="231"/>
        </w:trPr>
        <w:tc>
          <w:tcPr>
            <w:tcW w:w="533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05298B0" w14:textId="77777777" w:rsidR="008F3CD9" w:rsidRPr="00AA2803" w:rsidRDefault="008F3CD9" w:rsidP="008F3CD9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</w:tcPr>
          <w:p w14:paraId="6BB854C7" w14:textId="77777777" w:rsidR="008F3CD9" w:rsidRPr="00AA2803" w:rsidRDefault="008F3CD9" w:rsidP="008F3CD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主分区</w:t>
            </w:r>
          </w:p>
        </w:tc>
        <w:tc>
          <w:tcPr>
            <w:tcW w:w="1487" w:type="dxa"/>
            <w:gridSpan w:val="3"/>
            <w:tcBorders>
              <w:left w:val="single" w:sz="4" w:space="0" w:color="auto"/>
            </w:tcBorders>
          </w:tcPr>
          <w:p w14:paraId="19994304" w14:textId="77777777" w:rsidR="008F3CD9" w:rsidRPr="00AA2803" w:rsidRDefault="008F3CD9" w:rsidP="008F3CD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6239" w:type="dxa"/>
            <w:gridSpan w:val="8"/>
            <w:tcBorders>
              <w:left w:val="single" w:sz="4" w:space="0" w:color="auto"/>
            </w:tcBorders>
          </w:tcPr>
          <w:p w14:paraId="27ACB983" w14:textId="77777777" w:rsidR="008F3CD9" w:rsidRPr="00AA2803" w:rsidRDefault="008F3CD9" w:rsidP="008F3CD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1AE176D8" w14:textId="77777777" w:rsidTr="005E6B04">
        <w:trPr>
          <w:trHeight w:val="231"/>
        </w:trPr>
        <w:tc>
          <w:tcPr>
            <w:tcW w:w="533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5311940" w14:textId="77777777" w:rsidR="008F3CD9" w:rsidRPr="00AA2803" w:rsidRDefault="008F3CD9" w:rsidP="008F3CD9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</w:tcPr>
          <w:p w14:paraId="77A299A4" w14:textId="77777777" w:rsidR="008F3CD9" w:rsidRPr="00AA2803" w:rsidRDefault="008F3CD9" w:rsidP="008F3CD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子分区</w:t>
            </w:r>
          </w:p>
        </w:tc>
        <w:tc>
          <w:tcPr>
            <w:tcW w:w="1487" w:type="dxa"/>
            <w:gridSpan w:val="3"/>
            <w:tcBorders>
              <w:left w:val="single" w:sz="4" w:space="0" w:color="auto"/>
            </w:tcBorders>
          </w:tcPr>
          <w:p w14:paraId="33ED3046" w14:textId="77777777" w:rsidR="008F3CD9" w:rsidRPr="00AA2803" w:rsidRDefault="008F3CD9" w:rsidP="008F3CD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6239" w:type="dxa"/>
            <w:gridSpan w:val="8"/>
            <w:tcBorders>
              <w:left w:val="single" w:sz="4" w:space="0" w:color="auto"/>
            </w:tcBorders>
          </w:tcPr>
          <w:p w14:paraId="2D61C579" w14:textId="77777777" w:rsidR="008F3CD9" w:rsidRPr="00AA2803" w:rsidRDefault="008F3CD9" w:rsidP="008F3CD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</w:tbl>
    <w:p w14:paraId="569905AC" w14:textId="77777777" w:rsidR="00635138" w:rsidRPr="00AA2803" w:rsidRDefault="00635138" w:rsidP="00635138"/>
    <w:p w14:paraId="477B8315" w14:textId="77777777" w:rsidR="007F663E" w:rsidRPr="00AA2803" w:rsidRDefault="007F663E" w:rsidP="007F663E">
      <w:pPr>
        <w:pStyle w:val="4"/>
      </w:pPr>
      <w:bookmarkStart w:id="55" w:name="_Toc435450825"/>
      <w:r w:rsidRPr="00AA2803">
        <w:rPr>
          <w:rFonts w:hint="eastAsia"/>
        </w:rPr>
        <w:t>站点账户信息（</w:t>
      </w:r>
      <w:r w:rsidRPr="00AA2803">
        <w:rPr>
          <w:rFonts w:hint="eastAsia"/>
        </w:rPr>
        <w:t>ACC_</w:t>
      </w:r>
      <w:r w:rsidRPr="00AA2803">
        <w:t>AGENCY_ACCOUNT</w:t>
      </w:r>
      <w:r w:rsidRPr="00AA2803">
        <w:rPr>
          <w:rFonts w:hint="eastAsia"/>
        </w:rPr>
        <w:t>）</w:t>
      </w:r>
      <w:bookmarkEnd w:id="55"/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91"/>
        <w:gridCol w:w="142"/>
        <w:gridCol w:w="698"/>
        <w:gridCol w:w="790"/>
        <w:gridCol w:w="1348"/>
        <w:gridCol w:w="133"/>
        <w:gridCol w:w="6"/>
        <w:gridCol w:w="1984"/>
        <w:gridCol w:w="145"/>
        <w:gridCol w:w="983"/>
        <w:gridCol w:w="288"/>
        <w:gridCol w:w="562"/>
        <w:gridCol w:w="145"/>
        <w:gridCol w:w="564"/>
        <w:gridCol w:w="1568"/>
      </w:tblGrid>
      <w:tr w:rsidR="00AA2803" w:rsidRPr="00AA2803" w14:paraId="51F2C3AC" w14:textId="77777777" w:rsidTr="005E6B04">
        <w:tc>
          <w:tcPr>
            <w:tcW w:w="1231" w:type="dxa"/>
            <w:gridSpan w:val="3"/>
            <w:shd w:val="clear" w:color="auto" w:fill="C0C0C0"/>
          </w:tcPr>
          <w:p w14:paraId="6860902C" w14:textId="77777777" w:rsidR="007F663E" w:rsidRPr="00AA2803" w:rsidRDefault="007F663E" w:rsidP="005E6B04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汉字注解</w:t>
            </w:r>
          </w:p>
        </w:tc>
        <w:tc>
          <w:tcPr>
            <w:tcW w:w="4406" w:type="dxa"/>
            <w:gridSpan w:val="6"/>
            <w:shd w:val="clear" w:color="auto" w:fill="auto"/>
          </w:tcPr>
          <w:p w14:paraId="5B87D621" w14:textId="77777777" w:rsidR="007F663E" w:rsidRPr="00AA2803" w:rsidRDefault="007F663E" w:rsidP="005E6B04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站点账户信息</w:t>
            </w:r>
          </w:p>
        </w:tc>
        <w:tc>
          <w:tcPr>
            <w:tcW w:w="1271" w:type="dxa"/>
            <w:gridSpan w:val="2"/>
            <w:shd w:val="clear" w:color="auto" w:fill="C0C0C0"/>
          </w:tcPr>
          <w:p w14:paraId="052E8A48" w14:textId="77777777" w:rsidR="007F663E" w:rsidRPr="00AA2803" w:rsidRDefault="007F663E" w:rsidP="005E6B04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表名</w:t>
            </w:r>
          </w:p>
        </w:tc>
        <w:tc>
          <w:tcPr>
            <w:tcW w:w="2839" w:type="dxa"/>
            <w:gridSpan w:val="4"/>
            <w:shd w:val="clear" w:color="auto" w:fill="auto"/>
          </w:tcPr>
          <w:p w14:paraId="657B9AE9" w14:textId="77777777" w:rsidR="007F663E" w:rsidRPr="00AA2803" w:rsidRDefault="007F663E" w:rsidP="005E6B04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/>
                <w:b/>
                <w:sz w:val="24"/>
                <w:szCs w:val="22"/>
              </w:rPr>
              <w:t>ACC_AGENCY_ACCOUNT</w:t>
            </w:r>
          </w:p>
        </w:tc>
      </w:tr>
      <w:tr w:rsidR="00AA2803" w:rsidRPr="00AA2803" w14:paraId="2DF60BC9" w14:textId="77777777" w:rsidTr="005E6B04">
        <w:tc>
          <w:tcPr>
            <w:tcW w:w="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horzCross" w:color="auto" w:fill="C0C0C0"/>
          </w:tcPr>
          <w:p w14:paraId="69496DF5" w14:textId="77777777" w:rsidR="007F663E" w:rsidRPr="00AA2803" w:rsidRDefault="007F663E" w:rsidP="005E6B04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</w:p>
        </w:tc>
        <w:tc>
          <w:tcPr>
            <w:tcW w:w="2978" w:type="dxa"/>
            <w:gridSpan w:val="4"/>
            <w:tcBorders>
              <w:left w:val="single" w:sz="4" w:space="0" w:color="auto"/>
            </w:tcBorders>
            <w:shd w:val="clear" w:color="auto" w:fill="C0C0C0"/>
          </w:tcPr>
          <w:p w14:paraId="410C2CFD" w14:textId="77777777" w:rsidR="007F663E" w:rsidRPr="00AA2803" w:rsidRDefault="007F663E" w:rsidP="005E6B04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字段名称</w:t>
            </w:r>
          </w:p>
        </w:tc>
        <w:tc>
          <w:tcPr>
            <w:tcW w:w="2268" w:type="dxa"/>
            <w:gridSpan w:val="4"/>
            <w:shd w:val="clear" w:color="auto" w:fill="C0C0C0"/>
          </w:tcPr>
          <w:p w14:paraId="0B26CFB6" w14:textId="77777777" w:rsidR="007F663E" w:rsidRPr="00AA2803" w:rsidRDefault="007F663E" w:rsidP="005E6B04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字段命名</w:t>
            </w:r>
          </w:p>
        </w:tc>
        <w:tc>
          <w:tcPr>
            <w:tcW w:w="1833" w:type="dxa"/>
            <w:gridSpan w:val="3"/>
            <w:shd w:val="clear" w:color="auto" w:fill="C0C0C0"/>
          </w:tcPr>
          <w:p w14:paraId="6AFB3EE0" w14:textId="77777777" w:rsidR="007F663E" w:rsidRPr="00AA2803" w:rsidRDefault="007F663E" w:rsidP="005E6B04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类型</w:t>
            </w:r>
          </w:p>
        </w:tc>
        <w:tc>
          <w:tcPr>
            <w:tcW w:w="709" w:type="dxa"/>
            <w:gridSpan w:val="2"/>
            <w:shd w:val="clear" w:color="auto" w:fill="C0C0C0"/>
          </w:tcPr>
          <w:p w14:paraId="43A7F556" w14:textId="77777777" w:rsidR="007F663E" w:rsidRPr="00AA2803" w:rsidRDefault="007F663E" w:rsidP="005E6B04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非空</w:t>
            </w:r>
          </w:p>
        </w:tc>
        <w:tc>
          <w:tcPr>
            <w:tcW w:w="1568" w:type="dxa"/>
            <w:shd w:val="clear" w:color="auto" w:fill="C0C0C0"/>
          </w:tcPr>
          <w:p w14:paraId="1D7BB5B1" w14:textId="77777777" w:rsidR="007F663E" w:rsidRPr="00AA2803" w:rsidRDefault="007F663E" w:rsidP="005E6B04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默认</w:t>
            </w:r>
          </w:p>
        </w:tc>
      </w:tr>
      <w:tr w:rsidR="00AA2803" w:rsidRPr="00AA2803" w14:paraId="58E77E46" w14:textId="77777777" w:rsidTr="005E6B04">
        <w:tc>
          <w:tcPr>
            <w:tcW w:w="391" w:type="dxa"/>
            <w:tcBorders>
              <w:top w:val="single" w:sz="4" w:space="0" w:color="auto"/>
            </w:tcBorders>
          </w:tcPr>
          <w:p w14:paraId="532EF89B" w14:textId="77777777" w:rsidR="00512F8C" w:rsidRPr="00AA2803" w:rsidRDefault="00512F8C" w:rsidP="006164CE">
            <w:pPr>
              <w:pStyle w:val="af"/>
              <w:numPr>
                <w:ilvl w:val="0"/>
                <w:numId w:val="50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978" w:type="dxa"/>
            <w:gridSpan w:val="4"/>
          </w:tcPr>
          <w:p w14:paraId="4C04434D" w14:textId="77777777" w:rsidR="00512F8C" w:rsidRPr="00AA2803" w:rsidRDefault="00512F8C" w:rsidP="00512F8C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销售站编码</w:t>
            </w:r>
          </w:p>
        </w:tc>
        <w:tc>
          <w:tcPr>
            <w:tcW w:w="2268" w:type="dxa"/>
            <w:gridSpan w:val="4"/>
          </w:tcPr>
          <w:p w14:paraId="5A96B783" w14:textId="77777777" w:rsidR="00512F8C" w:rsidRPr="00AA2803" w:rsidRDefault="00512F8C" w:rsidP="00512F8C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AGENCY_CODE</w:t>
            </w:r>
          </w:p>
        </w:tc>
        <w:tc>
          <w:tcPr>
            <w:tcW w:w="1833" w:type="dxa"/>
            <w:gridSpan w:val="3"/>
          </w:tcPr>
          <w:p w14:paraId="630B14EC" w14:textId="77777777" w:rsidR="00512F8C" w:rsidRPr="00AA2803" w:rsidRDefault="00512F8C" w:rsidP="00512F8C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CHAR(8)</w:t>
            </w:r>
          </w:p>
        </w:tc>
        <w:tc>
          <w:tcPr>
            <w:tcW w:w="709" w:type="dxa"/>
            <w:gridSpan w:val="2"/>
          </w:tcPr>
          <w:p w14:paraId="3B2E96FF" w14:textId="77777777" w:rsidR="00512F8C" w:rsidRPr="00AA2803" w:rsidRDefault="00512F8C" w:rsidP="00512F8C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056398BF" w14:textId="77777777" w:rsidR="00512F8C" w:rsidRPr="00AA2803" w:rsidRDefault="00512F8C" w:rsidP="00512F8C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29FF4974" w14:textId="77777777" w:rsidTr="005E6B04">
        <w:tc>
          <w:tcPr>
            <w:tcW w:w="391" w:type="dxa"/>
            <w:tcBorders>
              <w:top w:val="single" w:sz="4" w:space="0" w:color="auto"/>
            </w:tcBorders>
          </w:tcPr>
          <w:p w14:paraId="43E427AF" w14:textId="77777777" w:rsidR="00512F8C" w:rsidRPr="00AA2803" w:rsidRDefault="00512F8C" w:rsidP="006164CE">
            <w:pPr>
              <w:pStyle w:val="af"/>
              <w:numPr>
                <w:ilvl w:val="0"/>
                <w:numId w:val="50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978" w:type="dxa"/>
            <w:gridSpan w:val="4"/>
          </w:tcPr>
          <w:p w14:paraId="22D33FC4" w14:textId="77777777" w:rsidR="00512F8C" w:rsidRPr="00AA2803" w:rsidRDefault="00512F8C" w:rsidP="00512F8C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账户类型（1-主要账户）</w:t>
            </w:r>
          </w:p>
        </w:tc>
        <w:tc>
          <w:tcPr>
            <w:tcW w:w="2268" w:type="dxa"/>
            <w:gridSpan w:val="4"/>
          </w:tcPr>
          <w:p w14:paraId="1D41F7DB" w14:textId="77777777" w:rsidR="00512F8C" w:rsidRPr="00AA2803" w:rsidRDefault="00512F8C" w:rsidP="00512F8C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ACC_TYPE</w:t>
            </w:r>
          </w:p>
        </w:tc>
        <w:tc>
          <w:tcPr>
            <w:tcW w:w="1833" w:type="dxa"/>
            <w:gridSpan w:val="3"/>
          </w:tcPr>
          <w:p w14:paraId="06CE4223" w14:textId="77777777" w:rsidR="00512F8C" w:rsidRPr="00AA2803" w:rsidRDefault="00512F8C" w:rsidP="00512F8C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NUMBER(1)</w:t>
            </w:r>
          </w:p>
        </w:tc>
        <w:tc>
          <w:tcPr>
            <w:tcW w:w="709" w:type="dxa"/>
            <w:gridSpan w:val="2"/>
          </w:tcPr>
          <w:p w14:paraId="31CBE752" w14:textId="77777777" w:rsidR="00512F8C" w:rsidRPr="00AA2803" w:rsidRDefault="00512F8C" w:rsidP="00512F8C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76760DE0" w14:textId="77777777" w:rsidR="00512F8C" w:rsidRPr="00AA2803" w:rsidRDefault="00512F8C" w:rsidP="00512F8C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1</w:t>
            </w:r>
          </w:p>
        </w:tc>
      </w:tr>
      <w:tr w:rsidR="00AA2803" w:rsidRPr="00AA2803" w14:paraId="2BF9D5B4" w14:textId="77777777" w:rsidTr="005E6B04">
        <w:tc>
          <w:tcPr>
            <w:tcW w:w="391" w:type="dxa"/>
            <w:tcBorders>
              <w:top w:val="single" w:sz="4" w:space="0" w:color="auto"/>
            </w:tcBorders>
          </w:tcPr>
          <w:p w14:paraId="41B1C361" w14:textId="77777777" w:rsidR="00512F8C" w:rsidRPr="00AA2803" w:rsidRDefault="00512F8C" w:rsidP="006164CE">
            <w:pPr>
              <w:pStyle w:val="af"/>
              <w:numPr>
                <w:ilvl w:val="0"/>
                <w:numId w:val="50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978" w:type="dxa"/>
            <w:gridSpan w:val="4"/>
          </w:tcPr>
          <w:p w14:paraId="5BA12AB7" w14:textId="77777777" w:rsidR="00512F8C" w:rsidRPr="00AA2803" w:rsidRDefault="00512F8C" w:rsidP="00512F8C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账户名称</w:t>
            </w:r>
          </w:p>
        </w:tc>
        <w:tc>
          <w:tcPr>
            <w:tcW w:w="2268" w:type="dxa"/>
            <w:gridSpan w:val="4"/>
          </w:tcPr>
          <w:p w14:paraId="50F09D73" w14:textId="77777777" w:rsidR="00512F8C" w:rsidRPr="00AA2803" w:rsidRDefault="00512F8C" w:rsidP="00512F8C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ACC_NAME</w:t>
            </w:r>
          </w:p>
        </w:tc>
        <w:tc>
          <w:tcPr>
            <w:tcW w:w="1833" w:type="dxa"/>
            <w:gridSpan w:val="3"/>
          </w:tcPr>
          <w:p w14:paraId="39D51EFE" w14:textId="77777777" w:rsidR="00512F8C" w:rsidRPr="00AA2803" w:rsidRDefault="00512F8C" w:rsidP="00512F8C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VARCHAR2(4000)</w:t>
            </w:r>
          </w:p>
        </w:tc>
        <w:tc>
          <w:tcPr>
            <w:tcW w:w="709" w:type="dxa"/>
            <w:gridSpan w:val="2"/>
          </w:tcPr>
          <w:p w14:paraId="4012C46D" w14:textId="77777777" w:rsidR="00512F8C" w:rsidRPr="00AA2803" w:rsidRDefault="00512F8C" w:rsidP="00512F8C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2B064E62" w14:textId="77777777" w:rsidR="00512F8C" w:rsidRPr="00AA2803" w:rsidRDefault="00512F8C" w:rsidP="00512F8C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44ED90AC" w14:textId="77777777" w:rsidTr="005E6B04">
        <w:tc>
          <w:tcPr>
            <w:tcW w:w="391" w:type="dxa"/>
            <w:tcBorders>
              <w:top w:val="single" w:sz="4" w:space="0" w:color="auto"/>
            </w:tcBorders>
          </w:tcPr>
          <w:p w14:paraId="2A881489" w14:textId="77777777" w:rsidR="005E6B04" w:rsidRPr="00AA2803" w:rsidRDefault="005E6B04" w:rsidP="006164CE">
            <w:pPr>
              <w:pStyle w:val="af"/>
              <w:numPr>
                <w:ilvl w:val="0"/>
                <w:numId w:val="50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978" w:type="dxa"/>
            <w:gridSpan w:val="4"/>
          </w:tcPr>
          <w:p w14:paraId="4188A3CF" w14:textId="77777777" w:rsidR="005E6B04" w:rsidRPr="00AA2803" w:rsidRDefault="005E6B04" w:rsidP="005E6B0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账户状态</w:t>
            </w:r>
            <w:r w:rsidR="00AE6E3E">
              <w:rPr>
                <w:rFonts w:ascii="新宋体" w:eastAsia="新宋体" w:hAnsi="新宋体" w:hint="eastAsia"/>
                <w:szCs w:val="22"/>
              </w:rPr>
              <w:t>（</w:t>
            </w:r>
            <w:r w:rsidRPr="00AA2803">
              <w:rPr>
                <w:rFonts w:ascii="新宋体" w:eastAsia="新宋体" w:hAnsi="新宋体" w:hint="eastAsia"/>
                <w:szCs w:val="22"/>
              </w:rPr>
              <w:t>1-可用，2-停用，3-异常</w:t>
            </w:r>
            <w:r w:rsidR="00AE6E3E">
              <w:rPr>
                <w:rFonts w:ascii="新宋体" w:eastAsia="新宋体" w:hAnsi="新宋体" w:hint="eastAsia"/>
                <w:szCs w:val="22"/>
              </w:rPr>
              <w:t>）</w:t>
            </w:r>
          </w:p>
        </w:tc>
        <w:tc>
          <w:tcPr>
            <w:tcW w:w="2268" w:type="dxa"/>
            <w:gridSpan w:val="4"/>
          </w:tcPr>
          <w:p w14:paraId="32012673" w14:textId="77777777" w:rsidR="005E6B04" w:rsidRPr="00AA2803" w:rsidRDefault="005E6B04" w:rsidP="005E6B0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ACC_STATUS</w:t>
            </w:r>
          </w:p>
        </w:tc>
        <w:tc>
          <w:tcPr>
            <w:tcW w:w="1833" w:type="dxa"/>
            <w:gridSpan w:val="3"/>
          </w:tcPr>
          <w:p w14:paraId="712CD2FB" w14:textId="77777777" w:rsidR="005E6B04" w:rsidRPr="00AA2803" w:rsidRDefault="005E6B04" w:rsidP="005E6B0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NUMBER(1)</w:t>
            </w:r>
          </w:p>
        </w:tc>
        <w:tc>
          <w:tcPr>
            <w:tcW w:w="709" w:type="dxa"/>
            <w:gridSpan w:val="2"/>
          </w:tcPr>
          <w:p w14:paraId="5FA6D2C7" w14:textId="77777777" w:rsidR="005E6B04" w:rsidRPr="00AA2803" w:rsidRDefault="005E6B04" w:rsidP="005E6B0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1DF11634" w14:textId="77777777" w:rsidR="005E6B04" w:rsidRPr="00AA2803" w:rsidRDefault="005E6B04" w:rsidP="005E6B0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7D648847" w14:textId="77777777" w:rsidTr="005E6B04">
        <w:tc>
          <w:tcPr>
            <w:tcW w:w="391" w:type="dxa"/>
            <w:tcBorders>
              <w:top w:val="single" w:sz="4" w:space="0" w:color="auto"/>
            </w:tcBorders>
          </w:tcPr>
          <w:p w14:paraId="68D3F0C5" w14:textId="77777777" w:rsidR="00CC3536" w:rsidRPr="00AA2803" w:rsidRDefault="00CC3536" w:rsidP="006164CE">
            <w:pPr>
              <w:pStyle w:val="af"/>
              <w:numPr>
                <w:ilvl w:val="0"/>
                <w:numId w:val="50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978" w:type="dxa"/>
            <w:gridSpan w:val="4"/>
          </w:tcPr>
          <w:p w14:paraId="25C8B10D" w14:textId="77777777" w:rsidR="00CC3536" w:rsidRPr="00AA2803" w:rsidRDefault="00CC3536" w:rsidP="00CC353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账户编码（ZD+8位站点+2位顺序）</w:t>
            </w:r>
          </w:p>
        </w:tc>
        <w:tc>
          <w:tcPr>
            <w:tcW w:w="2268" w:type="dxa"/>
            <w:gridSpan w:val="4"/>
          </w:tcPr>
          <w:p w14:paraId="1F3D0063" w14:textId="77777777" w:rsidR="00CC3536" w:rsidRPr="00AA2803" w:rsidRDefault="00CC3536" w:rsidP="00CC353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ACC_NO</w:t>
            </w:r>
          </w:p>
        </w:tc>
        <w:tc>
          <w:tcPr>
            <w:tcW w:w="1833" w:type="dxa"/>
            <w:gridSpan w:val="3"/>
          </w:tcPr>
          <w:p w14:paraId="0244A671" w14:textId="77777777" w:rsidR="00CC3536" w:rsidRPr="00AA2803" w:rsidRDefault="00CC3536" w:rsidP="00CC353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CHAR(12)</w:t>
            </w:r>
          </w:p>
        </w:tc>
        <w:tc>
          <w:tcPr>
            <w:tcW w:w="709" w:type="dxa"/>
            <w:gridSpan w:val="2"/>
          </w:tcPr>
          <w:p w14:paraId="1EB1F3AD" w14:textId="77777777" w:rsidR="00CC3536" w:rsidRPr="00AA2803" w:rsidRDefault="00CC3536" w:rsidP="00CC353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2BDDF749" w14:textId="77777777" w:rsidR="00CC3536" w:rsidRPr="00AA2803" w:rsidRDefault="00CC3536" w:rsidP="00CC353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4A201CDC" w14:textId="77777777" w:rsidTr="005E6B04">
        <w:tc>
          <w:tcPr>
            <w:tcW w:w="391" w:type="dxa"/>
            <w:tcBorders>
              <w:top w:val="single" w:sz="4" w:space="0" w:color="auto"/>
            </w:tcBorders>
          </w:tcPr>
          <w:p w14:paraId="14CD070E" w14:textId="77777777" w:rsidR="00CB6754" w:rsidRPr="00AA2803" w:rsidRDefault="00CB6754" w:rsidP="006164CE">
            <w:pPr>
              <w:pStyle w:val="af"/>
              <w:numPr>
                <w:ilvl w:val="0"/>
                <w:numId w:val="50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978" w:type="dxa"/>
            <w:gridSpan w:val="4"/>
          </w:tcPr>
          <w:p w14:paraId="18944FEC" w14:textId="77777777" w:rsidR="00CB6754" w:rsidRPr="00AA2803" w:rsidRDefault="00CB6754" w:rsidP="00CB675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信用额度</w:t>
            </w:r>
          </w:p>
        </w:tc>
        <w:tc>
          <w:tcPr>
            <w:tcW w:w="2268" w:type="dxa"/>
            <w:gridSpan w:val="4"/>
          </w:tcPr>
          <w:p w14:paraId="0CCACE2E" w14:textId="77777777" w:rsidR="00CB6754" w:rsidRPr="00AA2803" w:rsidRDefault="00CB6754" w:rsidP="00CB675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CREDIT_LIMIT</w:t>
            </w:r>
          </w:p>
        </w:tc>
        <w:tc>
          <w:tcPr>
            <w:tcW w:w="1833" w:type="dxa"/>
            <w:gridSpan w:val="3"/>
          </w:tcPr>
          <w:p w14:paraId="5B546C16" w14:textId="77777777" w:rsidR="00CB6754" w:rsidRPr="00AA2803" w:rsidRDefault="00CB6754" w:rsidP="00CB675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NUMBER(28)</w:t>
            </w:r>
          </w:p>
        </w:tc>
        <w:tc>
          <w:tcPr>
            <w:tcW w:w="709" w:type="dxa"/>
            <w:gridSpan w:val="2"/>
          </w:tcPr>
          <w:p w14:paraId="50C37CBB" w14:textId="77777777" w:rsidR="00CB6754" w:rsidRPr="00AA2803" w:rsidRDefault="00CB6754" w:rsidP="00CB675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7694EB9F" w14:textId="77777777" w:rsidR="00CB6754" w:rsidRPr="00AA2803" w:rsidRDefault="00CB6754" w:rsidP="00CB675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0</w:t>
            </w:r>
          </w:p>
        </w:tc>
      </w:tr>
      <w:tr w:rsidR="00AA2803" w:rsidRPr="00AA2803" w14:paraId="69C13038" w14:textId="77777777" w:rsidTr="005E6B04">
        <w:tc>
          <w:tcPr>
            <w:tcW w:w="391" w:type="dxa"/>
            <w:tcBorders>
              <w:top w:val="single" w:sz="4" w:space="0" w:color="auto"/>
            </w:tcBorders>
          </w:tcPr>
          <w:p w14:paraId="4D00058E" w14:textId="77777777" w:rsidR="00CB6754" w:rsidRPr="00AA2803" w:rsidRDefault="00CB6754" w:rsidP="006164CE">
            <w:pPr>
              <w:pStyle w:val="af"/>
              <w:numPr>
                <w:ilvl w:val="0"/>
                <w:numId w:val="50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978" w:type="dxa"/>
            <w:gridSpan w:val="4"/>
          </w:tcPr>
          <w:p w14:paraId="14E1E611" w14:textId="77777777" w:rsidR="00CB6754" w:rsidRPr="00AA2803" w:rsidRDefault="00CB6754" w:rsidP="00CB675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可用余额</w:t>
            </w:r>
          </w:p>
        </w:tc>
        <w:tc>
          <w:tcPr>
            <w:tcW w:w="2268" w:type="dxa"/>
            <w:gridSpan w:val="4"/>
          </w:tcPr>
          <w:p w14:paraId="3943C69C" w14:textId="77777777" w:rsidR="00CB6754" w:rsidRPr="00AA2803" w:rsidRDefault="00CB6754" w:rsidP="00CB675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ACCOUNT_BALANCE</w:t>
            </w:r>
          </w:p>
        </w:tc>
        <w:tc>
          <w:tcPr>
            <w:tcW w:w="1833" w:type="dxa"/>
            <w:gridSpan w:val="3"/>
          </w:tcPr>
          <w:p w14:paraId="78271D7E" w14:textId="77777777" w:rsidR="00CB6754" w:rsidRPr="00AA2803" w:rsidRDefault="00CB6754" w:rsidP="00CB675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NUMBER(28)</w:t>
            </w:r>
          </w:p>
        </w:tc>
        <w:tc>
          <w:tcPr>
            <w:tcW w:w="709" w:type="dxa"/>
            <w:gridSpan w:val="2"/>
          </w:tcPr>
          <w:p w14:paraId="0FA36E47" w14:textId="77777777" w:rsidR="00CB6754" w:rsidRPr="00AA2803" w:rsidRDefault="00CB6754" w:rsidP="00CB675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0BCA44E1" w14:textId="77777777" w:rsidR="00CB6754" w:rsidRPr="00AA2803" w:rsidRDefault="00CB6754" w:rsidP="00CB675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0</w:t>
            </w:r>
          </w:p>
        </w:tc>
      </w:tr>
      <w:tr w:rsidR="00AA2803" w:rsidRPr="00AA2803" w14:paraId="1C4283D6" w14:textId="77777777" w:rsidTr="005E6B04">
        <w:tc>
          <w:tcPr>
            <w:tcW w:w="391" w:type="dxa"/>
            <w:tcBorders>
              <w:top w:val="single" w:sz="4" w:space="0" w:color="auto"/>
            </w:tcBorders>
          </w:tcPr>
          <w:p w14:paraId="3363D54C" w14:textId="77777777" w:rsidR="00CB6754" w:rsidRPr="00AA2803" w:rsidRDefault="00CB6754" w:rsidP="006164CE">
            <w:pPr>
              <w:pStyle w:val="af"/>
              <w:numPr>
                <w:ilvl w:val="0"/>
                <w:numId w:val="50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978" w:type="dxa"/>
            <w:gridSpan w:val="4"/>
          </w:tcPr>
          <w:p w14:paraId="17FA8F3E" w14:textId="77777777" w:rsidR="00CB6754" w:rsidRPr="00AA2803" w:rsidRDefault="00CB6754" w:rsidP="00CB675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冻结金额</w:t>
            </w:r>
          </w:p>
        </w:tc>
        <w:tc>
          <w:tcPr>
            <w:tcW w:w="2268" w:type="dxa"/>
            <w:gridSpan w:val="4"/>
          </w:tcPr>
          <w:p w14:paraId="0255EDB5" w14:textId="77777777" w:rsidR="00CB6754" w:rsidRPr="00AA2803" w:rsidRDefault="00CB6754" w:rsidP="00CB675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FROZEN_BALANCE</w:t>
            </w:r>
          </w:p>
        </w:tc>
        <w:tc>
          <w:tcPr>
            <w:tcW w:w="1833" w:type="dxa"/>
            <w:gridSpan w:val="3"/>
          </w:tcPr>
          <w:p w14:paraId="358CE45D" w14:textId="77777777" w:rsidR="00CB6754" w:rsidRPr="00AA2803" w:rsidRDefault="00CB6754" w:rsidP="00CB675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NUMBER(28)</w:t>
            </w:r>
          </w:p>
        </w:tc>
        <w:tc>
          <w:tcPr>
            <w:tcW w:w="709" w:type="dxa"/>
            <w:gridSpan w:val="2"/>
          </w:tcPr>
          <w:p w14:paraId="792192AF" w14:textId="77777777" w:rsidR="00CB6754" w:rsidRPr="00AA2803" w:rsidRDefault="00CB6754" w:rsidP="00CB675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18053EAF" w14:textId="77777777" w:rsidR="00CB6754" w:rsidRPr="00AA2803" w:rsidRDefault="00CB6754" w:rsidP="00CB675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0</w:t>
            </w:r>
          </w:p>
        </w:tc>
      </w:tr>
      <w:tr w:rsidR="00AA2803" w:rsidRPr="00AA2803" w14:paraId="761BEF3F" w14:textId="77777777" w:rsidTr="005E6B04">
        <w:tc>
          <w:tcPr>
            <w:tcW w:w="391" w:type="dxa"/>
            <w:tcBorders>
              <w:top w:val="single" w:sz="4" w:space="0" w:color="auto"/>
            </w:tcBorders>
          </w:tcPr>
          <w:p w14:paraId="3EC86E6D" w14:textId="77777777" w:rsidR="007D78B7" w:rsidRPr="00AA2803" w:rsidRDefault="007D78B7" w:rsidP="006164CE">
            <w:pPr>
              <w:pStyle w:val="af"/>
              <w:numPr>
                <w:ilvl w:val="0"/>
                <w:numId w:val="50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978" w:type="dxa"/>
            <w:gridSpan w:val="4"/>
          </w:tcPr>
          <w:p w14:paraId="2A412297" w14:textId="77777777" w:rsidR="007D78B7" w:rsidRPr="00AA2803" w:rsidRDefault="007D78B7" w:rsidP="007D78B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校验码（全部）</w:t>
            </w:r>
          </w:p>
        </w:tc>
        <w:tc>
          <w:tcPr>
            <w:tcW w:w="2268" w:type="dxa"/>
            <w:gridSpan w:val="4"/>
          </w:tcPr>
          <w:p w14:paraId="1FD8D047" w14:textId="77777777" w:rsidR="007D78B7" w:rsidRPr="00AA2803" w:rsidRDefault="007D78B7" w:rsidP="007D78B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CHECK_CODE</w:t>
            </w:r>
          </w:p>
        </w:tc>
        <w:tc>
          <w:tcPr>
            <w:tcW w:w="1833" w:type="dxa"/>
            <w:gridSpan w:val="3"/>
          </w:tcPr>
          <w:p w14:paraId="5BBAE9F7" w14:textId="77777777" w:rsidR="007D78B7" w:rsidRPr="00AA2803" w:rsidRDefault="007D78B7" w:rsidP="007D78B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VARCHAR2(40)</w:t>
            </w:r>
          </w:p>
        </w:tc>
        <w:tc>
          <w:tcPr>
            <w:tcW w:w="709" w:type="dxa"/>
            <w:gridSpan w:val="2"/>
          </w:tcPr>
          <w:p w14:paraId="2CAE8F16" w14:textId="77777777" w:rsidR="007D78B7" w:rsidRPr="00AA2803" w:rsidRDefault="007D78B7" w:rsidP="007D78B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3FB3F71D" w14:textId="77777777" w:rsidR="007D78B7" w:rsidRPr="00AA2803" w:rsidRDefault="007D78B7" w:rsidP="007D78B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6F822496" w14:textId="77777777" w:rsidTr="005E6B04">
        <w:tc>
          <w:tcPr>
            <w:tcW w:w="9747" w:type="dxa"/>
            <w:gridSpan w:val="15"/>
            <w:shd w:val="clear" w:color="auto" w:fill="D9D9D9" w:themeFill="background1" w:themeFillShade="D9"/>
          </w:tcPr>
          <w:p w14:paraId="28B62A51" w14:textId="77777777" w:rsidR="00CB6754" w:rsidRPr="00AA2803" w:rsidRDefault="00CB6754" w:rsidP="00CB6754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表格其他属性信息定义（包括PK-FK、IDX等）</w:t>
            </w:r>
          </w:p>
        </w:tc>
      </w:tr>
      <w:tr w:rsidR="00AA2803" w:rsidRPr="00AA2803" w14:paraId="20828581" w14:textId="77777777" w:rsidTr="005E6B04">
        <w:trPr>
          <w:trHeight w:val="231"/>
        </w:trPr>
        <w:tc>
          <w:tcPr>
            <w:tcW w:w="533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EC2936A" w14:textId="77777777" w:rsidR="00CB6754" w:rsidRPr="00AA2803" w:rsidRDefault="00CB6754" w:rsidP="00CB6754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主键</w:t>
            </w:r>
          </w:p>
        </w:tc>
        <w:tc>
          <w:tcPr>
            <w:tcW w:w="2969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399E2C57" w14:textId="77777777" w:rsidR="00CB6754" w:rsidRPr="00AA2803" w:rsidRDefault="00CB6754" w:rsidP="00CB6754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6245" w:type="dxa"/>
            <w:gridSpan w:val="9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0417CF90" w14:textId="77777777" w:rsidR="00CB6754" w:rsidRPr="00AA2803" w:rsidRDefault="00CB6754" w:rsidP="00CB6754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包含列</w:t>
            </w:r>
          </w:p>
        </w:tc>
      </w:tr>
      <w:tr w:rsidR="00AA2803" w:rsidRPr="00AA2803" w14:paraId="0C5A2162" w14:textId="77777777" w:rsidTr="005E6B04">
        <w:trPr>
          <w:trHeight w:val="231"/>
        </w:trPr>
        <w:tc>
          <w:tcPr>
            <w:tcW w:w="533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A487690" w14:textId="77777777" w:rsidR="00CB6754" w:rsidRPr="00AA2803" w:rsidRDefault="00CB6754" w:rsidP="00CB6754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2969" w:type="dxa"/>
            <w:gridSpan w:val="4"/>
            <w:tcBorders>
              <w:left w:val="single" w:sz="4" w:space="0" w:color="auto"/>
            </w:tcBorders>
          </w:tcPr>
          <w:p w14:paraId="58F93DD7" w14:textId="77777777" w:rsidR="00CB6754" w:rsidRPr="00AA2803" w:rsidRDefault="00CB6754" w:rsidP="00CB675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PK_ACC_AGENCY_ACCOUNT</w:t>
            </w:r>
          </w:p>
        </w:tc>
        <w:tc>
          <w:tcPr>
            <w:tcW w:w="6245" w:type="dxa"/>
            <w:gridSpan w:val="9"/>
            <w:tcBorders>
              <w:left w:val="single" w:sz="4" w:space="0" w:color="auto"/>
            </w:tcBorders>
          </w:tcPr>
          <w:p w14:paraId="6CC63E8A" w14:textId="77777777" w:rsidR="00CB6754" w:rsidRPr="00AA2803" w:rsidRDefault="00CB6754" w:rsidP="00CB675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ACC_NO</w:t>
            </w:r>
          </w:p>
        </w:tc>
      </w:tr>
      <w:tr w:rsidR="00AA2803" w:rsidRPr="00AA2803" w14:paraId="57B943C9" w14:textId="77777777" w:rsidTr="005E6B04">
        <w:trPr>
          <w:trHeight w:val="231"/>
        </w:trPr>
        <w:tc>
          <w:tcPr>
            <w:tcW w:w="533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8BF59C8" w14:textId="77777777" w:rsidR="00CB6754" w:rsidRPr="00AA2803" w:rsidRDefault="00CB6754" w:rsidP="00CB6754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外键</w:t>
            </w:r>
          </w:p>
        </w:tc>
        <w:tc>
          <w:tcPr>
            <w:tcW w:w="2969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5FE43BCD" w14:textId="77777777" w:rsidR="00CB6754" w:rsidRPr="00AA2803" w:rsidRDefault="00CB6754" w:rsidP="00CB6754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1990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51D701E9" w14:textId="77777777" w:rsidR="00CB6754" w:rsidRPr="00AA2803" w:rsidRDefault="00CB6754" w:rsidP="00CB6754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  <w:tc>
          <w:tcPr>
            <w:tcW w:w="2123" w:type="dxa"/>
            <w:gridSpan w:val="5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40712AB3" w14:textId="77777777" w:rsidR="00CB6754" w:rsidRPr="00AA2803" w:rsidRDefault="00CB6754" w:rsidP="00CB6754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参照表名</w:t>
            </w:r>
          </w:p>
        </w:tc>
        <w:tc>
          <w:tcPr>
            <w:tcW w:w="2132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507FF3D0" w14:textId="77777777" w:rsidR="00CB6754" w:rsidRPr="00AA2803" w:rsidRDefault="00CB6754" w:rsidP="00CB6754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</w:tr>
      <w:tr w:rsidR="00AA2803" w:rsidRPr="00AA2803" w14:paraId="3B0EE6D7" w14:textId="77777777" w:rsidTr="005E6B04">
        <w:trPr>
          <w:trHeight w:val="231"/>
        </w:trPr>
        <w:tc>
          <w:tcPr>
            <w:tcW w:w="533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96A4BF6" w14:textId="77777777" w:rsidR="00CB6754" w:rsidRPr="00AA2803" w:rsidRDefault="00CB6754" w:rsidP="00CB6754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2969" w:type="dxa"/>
            <w:gridSpan w:val="4"/>
            <w:tcBorders>
              <w:left w:val="single" w:sz="4" w:space="0" w:color="auto"/>
            </w:tcBorders>
          </w:tcPr>
          <w:p w14:paraId="7DF10351" w14:textId="77777777" w:rsidR="00CB6754" w:rsidRPr="00AA2803" w:rsidRDefault="00CB6754" w:rsidP="00CB675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990" w:type="dxa"/>
            <w:gridSpan w:val="2"/>
            <w:tcBorders>
              <w:left w:val="single" w:sz="4" w:space="0" w:color="auto"/>
            </w:tcBorders>
          </w:tcPr>
          <w:p w14:paraId="22192A72" w14:textId="77777777" w:rsidR="00CB6754" w:rsidRPr="00AA2803" w:rsidRDefault="00CB6754" w:rsidP="00CB675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123" w:type="dxa"/>
            <w:gridSpan w:val="5"/>
            <w:tcBorders>
              <w:left w:val="single" w:sz="4" w:space="0" w:color="auto"/>
            </w:tcBorders>
          </w:tcPr>
          <w:p w14:paraId="3A7E202C" w14:textId="77777777" w:rsidR="00CB6754" w:rsidRPr="00AA2803" w:rsidRDefault="00CB6754" w:rsidP="00CB675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132" w:type="dxa"/>
            <w:gridSpan w:val="2"/>
            <w:tcBorders>
              <w:left w:val="single" w:sz="4" w:space="0" w:color="auto"/>
            </w:tcBorders>
          </w:tcPr>
          <w:p w14:paraId="13A4F9C6" w14:textId="77777777" w:rsidR="00CB6754" w:rsidRPr="00AA2803" w:rsidRDefault="00CB6754" w:rsidP="00CB675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47074445" w14:textId="77777777" w:rsidTr="005E6B04">
        <w:trPr>
          <w:trHeight w:val="231"/>
        </w:trPr>
        <w:tc>
          <w:tcPr>
            <w:tcW w:w="533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5BA8BA4" w14:textId="77777777" w:rsidR="00CB6754" w:rsidRPr="00AA2803" w:rsidRDefault="00CB6754" w:rsidP="00CB6754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索引</w:t>
            </w:r>
          </w:p>
        </w:tc>
        <w:tc>
          <w:tcPr>
            <w:tcW w:w="2969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208BDBA3" w14:textId="77777777" w:rsidR="00CB6754" w:rsidRPr="00AA2803" w:rsidRDefault="00CB6754" w:rsidP="00CB6754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3118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3075B383" w14:textId="77777777" w:rsidR="00CB6754" w:rsidRPr="00AA2803" w:rsidRDefault="00CB6754" w:rsidP="00CB6754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  <w:tc>
          <w:tcPr>
            <w:tcW w:w="3127" w:type="dxa"/>
            <w:gridSpan w:val="5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2E748461" w14:textId="77777777" w:rsidR="00CB6754" w:rsidRPr="00AA2803" w:rsidRDefault="00CB6754" w:rsidP="00CB6754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类型</w:t>
            </w:r>
          </w:p>
        </w:tc>
      </w:tr>
      <w:tr w:rsidR="00AA2803" w:rsidRPr="00AA2803" w14:paraId="26FB7CF0" w14:textId="77777777" w:rsidTr="005E6B04">
        <w:trPr>
          <w:trHeight w:val="231"/>
        </w:trPr>
        <w:tc>
          <w:tcPr>
            <w:tcW w:w="533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CD2EC65" w14:textId="77777777" w:rsidR="00CB6754" w:rsidRPr="00AA2803" w:rsidRDefault="00CB6754" w:rsidP="00CB6754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2969" w:type="dxa"/>
            <w:gridSpan w:val="4"/>
            <w:tcBorders>
              <w:left w:val="single" w:sz="4" w:space="0" w:color="auto"/>
            </w:tcBorders>
          </w:tcPr>
          <w:p w14:paraId="42C3DD05" w14:textId="77777777" w:rsidR="00CB6754" w:rsidRPr="00AA2803" w:rsidRDefault="00CB6754" w:rsidP="00CB675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118" w:type="dxa"/>
            <w:gridSpan w:val="4"/>
            <w:tcBorders>
              <w:left w:val="single" w:sz="4" w:space="0" w:color="auto"/>
            </w:tcBorders>
          </w:tcPr>
          <w:p w14:paraId="6F02EC3E" w14:textId="77777777" w:rsidR="00CB6754" w:rsidRPr="00AA2803" w:rsidRDefault="00CB6754" w:rsidP="00CB675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127" w:type="dxa"/>
            <w:gridSpan w:val="5"/>
            <w:tcBorders>
              <w:left w:val="single" w:sz="4" w:space="0" w:color="auto"/>
            </w:tcBorders>
          </w:tcPr>
          <w:p w14:paraId="5E2E0826" w14:textId="77777777" w:rsidR="00CB6754" w:rsidRPr="00AA2803" w:rsidRDefault="00CB6754" w:rsidP="00CB675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31653EF8" w14:textId="77777777" w:rsidTr="005E6B04">
        <w:tc>
          <w:tcPr>
            <w:tcW w:w="533" w:type="dxa"/>
            <w:gridSpan w:val="2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8F4C294" w14:textId="77777777" w:rsidR="00CB6754" w:rsidRPr="00AA2803" w:rsidRDefault="00CB6754" w:rsidP="00CB6754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约束</w:t>
            </w:r>
          </w:p>
        </w:tc>
        <w:tc>
          <w:tcPr>
            <w:tcW w:w="9214" w:type="dxa"/>
            <w:gridSpan w:val="13"/>
            <w:tcBorders>
              <w:left w:val="single" w:sz="4" w:space="0" w:color="auto"/>
            </w:tcBorders>
          </w:tcPr>
          <w:p w14:paraId="00D974DF" w14:textId="77777777" w:rsidR="00CB6754" w:rsidRPr="00AA2803" w:rsidRDefault="00CB6754" w:rsidP="00CB675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52601D49" w14:textId="77777777" w:rsidTr="005E6B04">
        <w:trPr>
          <w:trHeight w:val="231"/>
        </w:trPr>
        <w:tc>
          <w:tcPr>
            <w:tcW w:w="533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42D6D2A" w14:textId="77777777" w:rsidR="00CB6754" w:rsidRPr="00AA2803" w:rsidRDefault="00CB6754" w:rsidP="00CB6754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</w:t>
            </w: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2DC1A4A9" w14:textId="77777777" w:rsidR="00CB6754" w:rsidRPr="00AA2803" w:rsidRDefault="00CB6754" w:rsidP="00CB6754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分区类型</w:t>
            </w:r>
          </w:p>
        </w:tc>
        <w:tc>
          <w:tcPr>
            <w:tcW w:w="1487" w:type="dxa"/>
            <w:gridSpan w:val="3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78D6B2A8" w14:textId="77777777" w:rsidR="00CB6754" w:rsidRPr="00AA2803" w:rsidRDefault="00CB6754" w:rsidP="00CB6754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分区字段</w:t>
            </w:r>
          </w:p>
        </w:tc>
        <w:tc>
          <w:tcPr>
            <w:tcW w:w="6239" w:type="dxa"/>
            <w:gridSpan w:val="8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5F90D59F" w14:textId="77777777" w:rsidR="00CB6754" w:rsidRPr="00AA2803" w:rsidRDefault="00CB6754" w:rsidP="00CB6754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分区条件</w:t>
            </w:r>
          </w:p>
        </w:tc>
      </w:tr>
      <w:tr w:rsidR="00AA2803" w:rsidRPr="00AA2803" w14:paraId="1FF9CB3D" w14:textId="77777777" w:rsidTr="005E6B04">
        <w:trPr>
          <w:trHeight w:val="231"/>
        </w:trPr>
        <w:tc>
          <w:tcPr>
            <w:tcW w:w="533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C506245" w14:textId="77777777" w:rsidR="00CB6754" w:rsidRPr="00AA2803" w:rsidRDefault="00CB6754" w:rsidP="00CB6754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</w:tcPr>
          <w:p w14:paraId="42D6C85C" w14:textId="77777777" w:rsidR="00CB6754" w:rsidRPr="00AA2803" w:rsidRDefault="00CB6754" w:rsidP="00CB675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主分区</w:t>
            </w:r>
          </w:p>
        </w:tc>
        <w:tc>
          <w:tcPr>
            <w:tcW w:w="1487" w:type="dxa"/>
            <w:gridSpan w:val="3"/>
            <w:tcBorders>
              <w:left w:val="single" w:sz="4" w:space="0" w:color="auto"/>
            </w:tcBorders>
          </w:tcPr>
          <w:p w14:paraId="44D13C5A" w14:textId="77777777" w:rsidR="00CB6754" w:rsidRPr="00AA2803" w:rsidRDefault="00CB6754" w:rsidP="00CB675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6239" w:type="dxa"/>
            <w:gridSpan w:val="8"/>
            <w:tcBorders>
              <w:left w:val="single" w:sz="4" w:space="0" w:color="auto"/>
            </w:tcBorders>
          </w:tcPr>
          <w:p w14:paraId="2A0514C0" w14:textId="77777777" w:rsidR="00CB6754" w:rsidRPr="00AA2803" w:rsidRDefault="00CB6754" w:rsidP="00CB675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18A59B35" w14:textId="77777777" w:rsidTr="005E6B04">
        <w:trPr>
          <w:trHeight w:val="231"/>
        </w:trPr>
        <w:tc>
          <w:tcPr>
            <w:tcW w:w="533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CF6B38F" w14:textId="77777777" w:rsidR="00CB6754" w:rsidRPr="00AA2803" w:rsidRDefault="00CB6754" w:rsidP="00CB6754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</w:tcPr>
          <w:p w14:paraId="2F534AF8" w14:textId="77777777" w:rsidR="00CB6754" w:rsidRPr="00AA2803" w:rsidRDefault="00CB6754" w:rsidP="00CB675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子分区</w:t>
            </w:r>
          </w:p>
        </w:tc>
        <w:tc>
          <w:tcPr>
            <w:tcW w:w="1487" w:type="dxa"/>
            <w:gridSpan w:val="3"/>
            <w:tcBorders>
              <w:left w:val="single" w:sz="4" w:space="0" w:color="auto"/>
            </w:tcBorders>
          </w:tcPr>
          <w:p w14:paraId="296FD3A7" w14:textId="77777777" w:rsidR="00CB6754" w:rsidRPr="00AA2803" w:rsidRDefault="00CB6754" w:rsidP="00CB675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6239" w:type="dxa"/>
            <w:gridSpan w:val="8"/>
            <w:tcBorders>
              <w:left w:val="single" w:sz="4" w:space="0" w:color="auto"/>
            </w:tcBorders>
          </w:tcPr>
          <w:p w14:paraId="4217730D" w14:textId="77777777" w:rsidR="00CB6754" w:rsidRPr="00AA2803" w:rsidRDefault="00CB6754" w:rsidP="00CB675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</w:tbl>
    <w:p w14:paraId="243FFFCC" w14:textId="77777777" w:rsidR="007F663E" w:rsidRPr="00AA2803" w:rsidRDefault="007F663E" w:rsidP="007F663E"/>
    <w:p w14:paraId="4644E9C9" w14:textId="77777777" w:rsidR="00572009" w:rsidRPr="00AA2803" w:rsidRDefault="00572009" w:rsidP="00572009">
      <w:pPr>
        <w:pStyle w:val="4"/>
      </w:pPr>
      <w:bookmarkStart w:id="56" w:name="_Toc435450826"/>
      <w:r w:rsidRPr="00AA2803">
        <w:rPr>
          <w:rFonts w:hint="eastAsia"/>
        </w:rPr>
        <w:t>市场管理员账户信息（</w:t>
      </w:r>
      <w:r w:rsidRPr="00AA2803">
        <w:rPr>
          <w:rFonts w:hint="eastAsia"/>
        </w:rPr>
        <w:t>ACC_</w:t>
      </w:r>
      <w:r w:rsidRPr="00AA2803">
        <w:t>MM_ACCOUNT</w:t>
      </w:r>
      <w:r w:rsidRPr="00AA2803">
        <w:rPr>
          <w:rFonts w:hint="eastAsia"/>
        </w:rPr>
        <w:t>）</w:t>
      </w:r>
      <w:bookmarkEnd w:id="56"/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91"/>
        <w:gridCol w:w="142"/>
        <w:gridCol w:w="698"/>
        <w:gridCol w:w="790"/>
        <w:gridCol w:w="1348"/>
        <w:gridCol w:w="133"/>
        <w:gridCol w:w="6"/>
        <w:gridCol w:w="1984"/>
        <w:gridCol w:w="145"/>
        <w:gridCol w:w="983"/>
        <w:gridCol w:w="288"/>
        <w:gridCol w:w="562"/>
        <w:gridCol w:w="145"/>
        <w:gridCol w:w="564"/>
        <w:gridCol w:w="1568"/>
      </w:tblGrid>
      <w:tr w:rsidR="00AA2803" w:rsidRPr="00AA2803" w14:paraId="384D9E73" w14:textId="77777777" w:rsidTr="00B51C22">
        <w:tc>
          <w:tcPr>
            <w:tcW w:w="1231" w:type="dxa"/>
            <w:gridSpan w:val="3"/>
            <w:shd w:val="clear" w:color="auto" w:fill="C0C0C0"/>
          </w:tcPr>
          <w:p w14:paraId="5CC99218" w14:textId="77777777" w:rsidR="00572009" w:rsidRPr="00AA2803" w:rsidRDefault="00572009" w:rsidP="00B51C22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汉字注解</w:t>
            </w:r>
          </w:p>
        </w:tc>
        <w:tc>
          <w:tcPr>
            <w:tcW w:w="4406" w:type="dxa"/>
            <w:gridSpan w:val="6"/>
            <w:shd w:val="clear" w:color="auto" w:fill="auto"/>
          </w:tcPr>
          <w:p w14:paraId="3BF686E6" w14:textId="77777777" w:rsidR="00572009" w:rsidRPr="00AA2803" w:rsidRDefault="00572009" w:rsidP="00B51C22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市场管理员账户信息</w:t>
            </w:r>
          </w:p>
        </w:tc>
        <w:tc>
          <w:tcPr>
            <w:tcW w:w="1271" w:type="dxa"/>
            <w:gridSpan w:val="2"/>
            <w:shd w:val="clear" w:color="auto" w:fill="C0C0C0"/>
          </w:tcPr>
          <w:p w14:paraId="7BA1F9C5" w14:textId="77777777" w:rsidR="00572009" w:rsidRPr="00AA2803" w:rsidRDefault="00572009" w:rsidP="00B51C22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表名</w:t>
            </w:r>
          </w:p>
        </w:tc>
        <w:tc>
          <w:tcPr>
            <w:tcW w:w="2839" w:type="dxa"/>
            <w:gridSpan w:val="4"/>
            <w:shd w:val="clear" w:color="auto" w:fill="auto"/>
          </w:tcPr>
          <w:p w14:paraId="0FF80111" w14:textId="77777777" w:rsidR="00572009" w:rsidRPr="00AA2803" w:rsidRDefault="00572009" w:rsidP="00572009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/>
                <w:b/>
                <w:sz w:val="24"/>
                <w:szCs w:val="22"/>
              </w:rPr>
              <w:t>ACC_MM_ACCOUNT</w:t>
            </w:r>
          </w:p>
        </w:tc>
      </w:tr>
      <w:tr w:rsidR="00AA2803" w:rsidRPr="00AA2803" w14:paraId="079DD1C4" w14:textId="77777777" w:rsidTr="00B51C22">
        <w:tc>
          <w:tcPr>
            <w:tcW w:w="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horzCross" w:color="auto" w:fill="C0C0C0"/>
          </w:tcPr>
          <w:p w14:paraId="14C4813D" w14:textId="77777777" w:rsidR="00572009" w:rsidRPr="00AA2803" w:rsidRDefault="00572009" w:rsidP="00B51C22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</w:p>
        </w:tc>
        <w:tc>
          <w:tcPr>
            <w:tcW w:w="2978" w:type="dxa"/>
            <w:gridSpan w:val="4"/>
            <w:tcBorders>
              <w:left w:val="single" w:sz="4" w:space="0" w:color="auto"/>
            </w:tcBorders>
            <w:shd w:val="clear" w:color="auto" w:fill="C0C0C0"/>
          </w:tcPr>
          <w:p w14:paraId="519EC45F" w14:textId="77777777" w:rsidR="00572009" w:rsidRPr="00AA2803" w:rsidRDefault="00572009" w:rsidP="00B51C22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字段名称</w:t>
            </w:r>
          </w:p>
        </w:tc>
        <w:tc>
          <w:tcPr>
            <w:tcW w:w="2268" w:type="dxa"/>
            <w:gridSpan w:val="4"/>
            <w:shd w:val="clear" w:color="auto" w:fill="C0C0C0"/>
          </w:tcPr>
          <w:p w14:paraId="52E047BA" w14:textId="77777777" w:rsidR="00572009" w:rsidRPr="00AA2803" w:rsidRDefault="00572009" w:rsidP="00B51C22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字段命名</w:t>
            </w:r>
          </w:p>
        </w:tc>
        <w:tc>
          <w:tcPr>
            <w:tcW w:w="1833" w:type="dxa"/>
            <w:gridSpan w:val="3"/>
            <w:shd w:val="clear" w:color="auto" w:fill="C0C0C0"/>
          </w:tcPr>
          <w:p w14:paraId="012C94E6" w14:textId="77777777" w:rsidR="00572009" w:rsidRPr="00AA2803" w:rsidRDefault="00572009" w:rsidP="00B51C22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类型</w:t>
            </w:r>
          </w:p>
        </w:tc>
        <w:tc>
          <w:tcPr>
            <w:tcW w:w="709" w:type="dxa"/>
            <w:gridSpan w:val="2"/>
            <w:shd w:val="clear" w:color="auto" w:fill="C0C0C0"/>
          </w:tcPr>
          <w:p w14:paraId="2658E55E" w14:textId="77777777" w:rsidR="00572009" w:rsidRPr="00AA2803" w:rsidRDefault="00572009" w:rsidP="00B51C22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非空</w:t>
            </w:r>
          </w:p>
        </w:tc>
        <w:tc>
          <w:tcPr>
            <w:tcW w:w="1568" w:type="dxa"/>
            <w:shd w:val="clear" w:color="auto" w:fill="C0C0C0"/>
          </w:tcPr>
          <w:p w14:paraId="3B640843" w14:textId="77777777" w:rsidR="00572009" w:rsidRPr="00AA2803" w:rsidRDefault="00572009" w:rsidP="00B51C22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默认</w:t>
            </w:r>
          </w:p>
        </w:tc>
      </w:tr>
      <w:tr w:rsidR="00AA2803" w:rsidRPr="00AA2803" w14:paraId="7B6F519C" w14:textId="77777777" w:rsidTr="00B51C22">
        <w:tc>
          <w:tcPr>
            <w:tcW w:w="391" w:type="dxa"/>
            <w:tcBorders>
              <w:top w:val="single" w:sz="4" w:space="0" w:color="auto"/>
            </w:tcBorders>
          </w:tcPr>
          <w:p w14:paraId="4C84F8B6" w14:textId="77777777" w:rsidR="00572009" w:rsidRPr="00AA2803" w:rsidRDefault="00572009" w:rsidP="006164CE">
            <w:pPr>
              <w:pStyle w:val="af"/>
              <w:numPr>
                <w:ilvl w:val="0"/>
                <w:numId w:val="61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978" w:type="dxa"/>
            <w:gridSpan w:val="4"/>
          </w:tcPr>
          <w:p w14:paraId="244633E9" w14:textId="77777777" w:rsidR="00572009" w:rsidRPr="00AA2803" w:rsidRDefault="00572009" w:rsidP="0057200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市场管理员</w:t>
            </w:r>
          </w:p>
        </w:tc>
        <w:tc>
          <w:tcPr>
            <w:tcW w:w="2268" w:type="dxa"/>
            <w:gridSpan w:val="4"/>
          </w:tcPr>
          <w:p w14:paraId="34424AA9" w14:textId="77777777" w:rsidR="00572009" w:rsidRPr="00AA2803" w:rsidRDefault="00572009" w:rsidP="0057200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M</w:t>
            </w:r>
            <w:r w:rsidR="00CB6754" w:rsidRPr="00AA2803">
              <w:rPr>
                <w:rFonts w:ascii="新宋体" w:eastAsia="新宋体" w:hAnsi="新宋体"/>
                <w:szCs w:val="22"/>
              </w:rPr>
              <w:t>ARKET_ADMIN</w:t>
            </w:r>
          </w:p>
        </w:tc>
        <w:tc>
          <w:tcPr>
            <w:tcW w:w="1833" w:type="dxa"/>
            <w:gridSpan w:val="3"/>
          </w:tcPr>
          <w:p w14:paraId="6E370724" w14:textId="77777777" w:rsidR="00572009" w:rsidRPr="00AA2803" w:rsidRDefault="00572009" w:rsidP="0057200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NUMBER(4)</w:t>
            </w:r>
          </w:p>
        </w:tc>
        <w:tc>
          <w:tcPr>
            <w:tcW w:w="709" w:type="dxa"/>
            <w:gridSpan w:val="2"/>
          </w:tcPr>
          <w:p w14:paraId="5019D06F" w14:textId="77777777" w:rsidR="00572009" w:rsidRPr="00AA2803" w:rsidRDefault="00572009" w:rsidP="0057200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095E22F2" w14:textId="77777777" w:rsidR="00572009" w:rsidRPr="00AA2803" w:rsidRDefault="00572009" w:rsidP="0057200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3A68B786" w14:textId="77777777" w:rsidTr="00B51C22">
        <w:tc>
          <w:tcPr>
            <w:tcW w:w="391" w:type="dxa"/>
            <w:tcBorders>
              <w:top w:val="single" w:sz="4" w:space="0" w:color="auto"/>
            </w:tcBorders>
          </w:tcPr>
          <w:p w14:paraId="789ADA9C" w14:textId="77777777" w:rsidR="00572009" w:rsidRPr="00AA2803" w:rsidRDefault="00572009" w:rsidP="006164CE">
            <w:pPr>
              <w:pStyle w:val="af"/>
              <w:numPr>
                <w:ilvl w:val="0"/>
                <w:numId w:val="61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978" w:type="dxa"/>
            <w:gridSpan w:val="4"/>
          </w:tcPr>
          <w:p w14:paraId="67C18622" w14:textId="77777777" w:rsidR="00572009" w:rsidRPr="00AA2803" w:rsidRDefault="00572009" w:rsidP="0057200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账户类型（1-主要账户）</w:t>
            </w:r>
          </w:p>
        </w:tc>
        <w:tc>
          <w:tcPr>
            <w:tcW w:w="2268" w:type="dxa"/>
            <w:gridSpan w:val="4"/>
          </w:tcPr>
          <w:p w14:paraId="0643C31C" w14:textId="77777777" w:rsidR="00572009" w:rsidRPr="00AA2803" w:rsidRDefault="00572009" w:rsidP="0057200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ACC_TYPE</w:t>
            </w:r>
          </w:p>
        </w:tc>
        <w:tc>
          <w:tcPr>
            <w:tcW w:w="1833" w:type="dxa"/>
            <w:gridSpan w:val="3"/>
          </w:tcPr>
          <w:p w14:paraId="70A0CD34" w14:textId="77777777" w:rsidR="00572009" w:rsidRPr="00AA2803" w:rsidRDefault="00572009" w:rsidP="0057200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NUMBER(1)</w:t>
            </w:r>
          </w:p>
        </w:tc>
        <w:tc>
          <w:tcPr>
            <w:tcW w:w="709" w:type="dxa"/>
            <w:gridSpan w:val="2"/>
          </w:tcPr>
          <w:p w14:paraId="63ED4165" w14:textId="77777777" w:rsidR="00572009" w:rsidRPr="00AA2803" w:rsidRDefault="00572009" w:rsidP="0057200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1FF2A320" w14:textId="77777777" w:rsidR="00572009" w:rsidRPr="00AA2803" w:rsidRDefault="00572009" w:rsidP="0057200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1</w:t>
            </w:r>
          </w:p>
        </w:tc>
      </w:tr>
      <w:tr w:rsidR="00AA2803" w:rsidRPr="00AA2803" w14:paraId="3DE2F914" w14:textId="77777777" w:rsidTr="00B51C22">
        <w:tc>
          <w:tcPr>
            <w:tcW w:w="391" w:type="dxa"/>
            <w:tcBorders>
              <w:top w:val="single" w:sz="4" w:space="0" w:color="auto"/>
            </w:tcBorders>
          </w:tcPr>
          <w:p w14:paraId="5E5572A9" w14:textId="77777777" w:rsidR="00572009" w:rsidRPr="00AA2803" w:rsidRDefault="00572009" w:rsidP="006164CE">
            <w:pPr>
              <w:pStyle w:val="af"/>
              <w:numPr>
                <w:ilvl w:val="0"/>
                <w:numId w:val="61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978" w:type="dxa"/>
            <w:gridSpan w:val="4"/>
          </w:tcPr>
          <w:p w14:paraId="0F1C9537" w14:textId="77777777" w:rsidR="00572009" w:rsidRPr="00AA2803" w:rsidRDefault="00572009" w:rsidP="0057200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账户名称</w:t>
            </w:r>
          </w:p>
        </w:tc>
        <w:tc>
          <w:tcPr>
            <w:tcW w:w="2268" w:type="dxa"/>
            <w:gridSpan w:val="4"/>
          </w:tcPr>
          <w:p w14:paraId="56950DF6" w14:textId="77777777" w:rsidR="00572009" w:rsidRPr="00AA2803" w:rsidRDefault="00572009" w:rsidP="0057200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ACC_NAME</w:t>
            </w:r>
          </w:p>
        </w:tc>
        <w:tc>
          <w:tcPr>
            <w:tcW w:w="1833" w:type="dxa"/>
            <w:gridSpan w:val="3"/>
          </w:tcPr>
          <w:p w14:paraId="2F456BF0" w14:textId="77777777" w:rsidR="00572009" w:rsidRPr="00AA2803" w:rsidRDefault="00572009" w:rsidP="0057200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VARCHAR2(4000)</w:t>
            </w:r>
          </w:p>
        </w:tc>
        <w:tc>
          <w:tcPr>
            <w:tcW w:w="709" w:type="dxa"/>
            <w:gridSpan w:val="2"/>
          </w:tcPr>
          <w:p w14:paraId="154A9A4D" w14:textId="77777777" w:rsidR="00572009" w:rsidRPr="00AA2803" w:rsidRDefault="00572009" w:rsidP="0057200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6A0E33B8" w14:textId="77777777" w:rsidR="00572009" w:rsidRPr="00AA2803" w:rsidRDefault="00572009" w:rsidP="0057200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71A9CE39" w14:textId="77777777" w:rsidTr="00B51C22">
        <w:tc>
          <w:tcPr>
            <w:tcW w:w="391" w:type="dxa"/>
            <w:tcBorders>
              <w:top w:val="single" w:sz="4" w:space="0" w:color="auto"/>
            </w:tcBorders>
          </w:tcPr>
          <w:p w14:paraId="477A48EF" w14:textId="77777777" w:rsidR="00572009" w:rsidRPr="00AA2803" w:rsidRDefault="00572009" w:rsidP="006164CE">
            <w:pPr>
              <w:pStyle w:val="af"/>
              <w:numPr>
                <w:ilvl w:val="0"/>
                <w:numId w:val="61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978" w:type="dxa"/>
            <w:gridSpan w:val="4"/>
          </w:tcPr>
          <w:p w14:paraId="394CDC68" w14:textId="77777777" w:rsidR="00572009" w:rsidRPr="00AA2803" w:rsidRDefault="00572009" w:rsidP="0057200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账户状态</w:t>
            </w:r>
            <w:r w:rsidR="00CB6754" w:rsidRPr="00AA2803">
              <w:rPr>
                <w:rFonts w:ascii="新宋体" w:eastAsia="新宋体" w:hAnsi="新宋体" w:hint="eastAsia"/>
                <w:szCs w:val="22"/>
              </w:rPr>
              <w:t>（</w:t>
            </w:r>
            <w:r w:rsidRPr="00AA2803">
              <w:rPr>
                <w:rFonts w:ascii="新宋体" w:eastAsia="新宋体" w:hAnsi="新宋体" w:hint="eastAsia"/>
                <w:szCs w:val="22"/>
              </w:rPr>
              <w:t>1-可用，2-停用，3-异常</w:t>
            </w:r>
            <w:r w:rsidR="00CB6754" w:rsidRPr="00AA2803">
              <w:rPr>
                <w:rFonts w:ascii="新宋体" w:eastAsia="新宋体" w:hAnsi="新宋体" w:hint="eastAsia"/>
                <w:szCs w:val="22"/>
              </w:rPr>
              <w:t>）</w:t>
            </w:r>
          </w:p>
        </w:tc>
        <w:tc>
          <w:tcPr>
            <w:tcW w:w="2268" w:type="dxa"/>
            <w:gridSpan w:val="4"/>
          </w:tcPr>
          <w:p w14:paraId="54B0449E" w14:textId="77777777" w:rsidR="00572009" w:rsidRPr="00AA2803" w:rsidRDefault="00572009" w:rsidP="0057200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ACC_STATUS</w:t>
            </w:r>
          </w:p>
        </w:tc>
        <w:tc>
          <w:tcPr>
            <w:tcW w:w="1833" w:type="dxa"/>
            <w:gridSpan w:val="3"/>
          </w:tcPr>
          <w:p w14:paraId="09453C24" w14:textId="77777777" w:rsidR="00572009" w:rsidRPr="00AA2803" w:rsidRDefault="00572009" w:rsidP="0057200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NUMBER(1)</w:t>
            </w:r>
          </w:p>
        </w:tc>
        <w:tc>
          <w:tcPr>
            <w:tcW w:w="709" w:type="dxa"/>
            <w:gridSpan w:val="2"/>
          </w:tcPr>
          <w:p w14:paraId="4020E348" w14:textId="77777777" w:rsidR="00572009" w:rsidRPr="00AA2803" w:rsidRDefault="00572009" w:rsidP="0057200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48BC0F75" w14:textId="77777777" w:rsidR="00572009" w:rsidRPr="00AA2803" w:rsidRDefault="00572009" w:rsidP="0057200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3C28F722" w14:textId="77777777" w:rsidTr="00B51C22">
        <w:tc>
          <w:tcPr>
            <w:tcW w:w="391" w:type="dxa"/>
            <w:tcBorders>
              <w:top w:val="single" w:sz="4" w:space="0" w:color="auto"/>
            </w:tcBorders>
          </w:tcPr>
          <w:p w14:paraId="1A594EEE" w14:textId="77777777" w:rsidR="00572009" w:rsidRPr="00AA2803" w:rsidRDefault="00572009" w:rsidP="006164CE">
            <w:pPr>
              <w:pStyle w:val="af"/>
              <w:numPr>
                <w:ilvl w:val="0"/>
                <w:numId w:val="61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978" w:type="dxa"/>
            <w:gridSpan w:val="4"/>
          </w:tcPr>
          <w:p w14:paraId="6F35BB6D" w14:textId="77777777" w:rsidR="00572009" w:rsidRPr="00AA2803" w:rsidRDefault="00572009" w:rsidP="00307D6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账户编码（MM+</w:t>
            </w:r>
            <w:r w:rsidR="00307D69">
              <w:rPr>
                <w:rFonts w:ascii="新宋体" w:eastAsia="新宋体" w:hAnsi="新宋体"/>
                <w:szCs w:val="22"/>
              </w:rPr>
              <w:t>4</w:t>
            </w:r>
            <w:r w:rsidRPr="00AA2803">
              <w:rPr>
                <w:rFonts w:ascii="新宋体" w:eastAsia="新宋体" w:hAnsi="新宋体" w:hint="eastAsia"/>
                <w:szCs w:val="22"/>
              </w:rPr>
              <w:t>位</w:t>
            </w:r>
            <w:r w:rsidR="00263133">
              <w:rPr>
                <w:rFonts w:ascii="新宋体" w:eastAsia="新宋体" w:hAnsi="新宋体" w:hint="eastAsia"/>
                <w:szCs w:val="22"/>
              </w:rPr>
              <w:t>用户编号</w:t>
            </w:r>
            <w:r w:rsidRPr="00AA2803">
              <w:rPr>
                <w:rFonts w:ascii="新宋体" w:eastAsia="新宋体" w:hAnsi="新宋体" w:hint="eastAsia"/>
                <w:szCs w:val="22"/>
              </w:rPr>
              <w:t>+</w:t>
            </w:r>
            <w:r w:rsidR="00307D69">
              <w:rPr>
                <w:rFonts w:ascii="新宋体" w:eastAsia="新宋体" w:hAnsi="新宋体"/>
                <w:szCs w:val="22"/>
              </w:rPr>
              <w:t>6</w:t>
            </w:r>
            <w:r w:rsidRPr="00AA2803">
              <w:rPr>
                <w:rFonts w:ascii="新宋体" w:eastAsia="新宋体" w:hAnsi="新宋体" w:hint="eastAsia"/>
                <w:szCs w:val="22"/>
              </w:rPr>
              <w:t>位顺序）</w:t>
            </w:r>
          </w:p>
        </w:tc>
        <w:tc>
          <w:tcPr>
            <w:tcW w:w="2268" w:type="dxa"/>
            <w:gridSpan w:val="4"/>
          </w:tcPr>
          <w:p w14:paraId="7B6442EC" w14:textId="77777777" w:rsidR="00572009" w:rsidRPr="00AA2803" w:rsidRDefault="00572009" w:rsidP="0057200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ACC_NO</w:t>
            </w:r>
          </w:p>
        </w:tc>
        <w:tc>
          <w:tcPr>
            <w:tcW w:w="1833" w:type="dxa"/>
            <w:gridSpan w:val="3"/>
          </w:tcPr>
          <w:p w14:paraId="50686187" w14:textId="77777777" w:rsidR="00572009" w:rsidRPr="00AA2803" w:rsidRDefault="00572009" w:rsidP="0057200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CHAR(12)</w:t>
            </w:r>
          </w:p>
        </w:tc>
        <w:tc>
          <w:tcPr>
            <w:tcW w:w="709" w:type="dxa"/>
            <w:gridSpan w:val="2"/>
          </w:tcPr>
          <w:p w14:paraId="4F725361" w14:textId="77777777" w:rsidR="00572009" w:rsidRPr="00AA2803" w:rsidRDefault="00572009" w:rsidP="0057200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6FF59A2F" w14:textId="77777777" w:rsidR="00572009" w:rsidRPr="00AA2803" w:rsidRDefault="00572009" w:rsidP="0057200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3E920D79" w14:textId="77777777" w:rsidTr="00B51C22">
        <w:tc>
          <w:tcPr>
            <w:tcW w:w="391" w:type="dxa"/>
            <w:tcBorders>
              <w:top w:val="single" w:sz="4" w:space="0" w:color="auto"/>
            </w:tcBorders>
          </w:tcPr>
          <w:p w14:paraId="0A9DA926" w14:textId="77777777" w:rsidR="00CB6754" w:rsidRPr="00AA2803" w:rsidRDefault="00CB6754" w:rsidP="006164CE">
            <w:pPr>
              <w:pStyle w:val="af"/>
              <w:numPr>
                <w:ilvl w:val="0"/>
                <w:numId w:val="61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978" w:type="dxa"/>
            <w:gridSpan w:val="4"/>
          </w:tcPr>
          <w:p w14:paraId="5D6EC974" w14:textId="77777777" w:rsidR="00CB6754" w:rsidRPr="00AA2803" w:rsidRDefault="00CB6754" w:rsidP="00CB675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信用额度</w:t>
            </w:r>
          </w:p>
        </w:tc>
        <w:tc>
          <w:tcPr>
            <w:tcW w:w="2268" w:type="dxa"/>
            <w:gridSpan w:val="4"/>
          </w:tcPr>
          <w:p w14:paraId="7E335F3F" w14:textId="77777777" w:rsidR="00CB6754" w:rsidRPr="00AA2803" w:rsidRDefault="00CB6754" w:rsidP="00CB675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CREDIT_LIMIT</w:t>
            </w:r>
          </w:p>
        </w:tc>
        <w:tc>
          <w:tcPr>
            <w:tcW w:w="1833" w:type="dxa"/>
            <w:gridSpan w:val="3"/>
          </w:tcPr>
          <w:p w14:paraId="13D9FA9C" w14:textId="77777777" w:rsidR="00CB6754" w:rsidRPr="00AA2803" w:rsidRDefault="00CB6754" w:rsidP="00CB675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NUMBER(28)</w:t>
            </w:r>
          </w:p>
        </w:tc>
        <w:tc>
          <w:tcPr>
            <w:tcW w:w="709" w:type="dxa"/>
            <w:gridSpan w:val="2"/>
          </w:tcPr>
          <w:p w14:paraId="2C6FFCED" w14:textId="77777777" w:rsidR="00CB6754" w:rsidRPr="00AA2803" w:rsidRDefault="00CB6754" w:rsidP="00CB675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5F46EA29" w14:textId="77777777" w:rsidR="00CB6754" w:rsidRPr="00AA2803" w:rsidRDefault="00CB6754" w:rsidP="00CB675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0</w:t>
            </w:r>
          </w:p>
        </w:tc>
      </w:tr>
      <w:tr w:rsidR="00AA2803" w:rsidRPr="00AA2803" w14:paraId="5C8D15C1" w14:textId="77777777" w:rsidTr="00B51C22">
        <w:tc>
          <w:tcPr>
            <w:tcW w:w="391" w:type="dxa"/>
            <w:tcBorders>
              <w:top w:val="single" w:sz="4" w:space="0" w:color="auto"/>
            </w:tcBorders>
          </w:tcPr>
          <w:p w14:paraId="041BA7FD" w14:textId="77777777" w:rsidR="00CB6754" w:rsidRPr="00AA2803" w:rsidRDefault="00CB6754" w:rsidP="006164CE">
            <w:pPr>
              <w:pStyle w:val="af"/>
              <w:numPr>
                <w:ilvl w:val="0"/>
                <w:numId w:val="61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978" w:type="dxa"/>
            <w:gridSpan w:val="4"/>
          </w:tcPr>
          <w:p w14:paraId="34083DE6" w14:textId="77777777" w:rsidR="00CB6754" w:rsidRPr="00AA2803" w:rsidRDefault="00CB6754" w:rsidP="00CB675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可用余额</w:t>
            </w:r>
          </w:p>
        </w:tc>
        <w:tc>
          <w:tcPr>
            <w:tcW w:w="2268" w:type="dxa"/>
            <w:gridSpan w:val="4"/>
          </w:tcPr>
          <w:p w14:paraId="3B3B61BE" w14:textId="77777777" w:rsidR="00CB6754" w:rsidRPr="00AA2803" w:rsidRDefault="00CB6754" w:rsidP="00CB675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ACCOUNT_BALANCE</w:t>
            </w:r>
          </w:p>
        </w:tc>
        <w:tc>
          <w:tcPr>
            <w:tcW w:w="1833" w:type="dxa"/>
            <w:gridSpan w:val="3"/>
          </w:tcPr>
          <w:p w14:paraId="702190E9" w14:textId="77777777" w:rsidR="00CB6754" w:rsidRPr="00AA2803" w:rsidRDefault="00CB6754" w:rsidP="00CB675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NUMBER(28)</w:t>
            </w:r>
          </w:p>
        </w:tc>
        <w:tc>
          <w:tcPr>
            <w:tcW w:w="709" w:type="dxa"/>
            <w:gridSpan w:val="2"/>
          </w:tcPr>
          <w:p w14:paraId="52C12125" w14:textId="77777777" w:rsidR="00CB6754" w:rsidRPr="00AA2803" w:rsidRDefault="00CB6754" w:rsidP="00CB675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562174DD" w14:textId="77777777" w:rsidR="00CB6754" w:rsidRPr="00AA2803" w:rsidRDefault="00CB6754" w:rsidP="00CB675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0</w:t>
            </w:r>
          </w:p>
        </w:tc>
      </w:tr>
      <w:tr w:rsidR="00AA2803" w:rsidRPr="00AA2803" w14:paraId="1D89C55A" w14:textId="77777777" w:rsidTr="00B51C22">
        <w:tc>
          <w:tcPr>
            <w:tcW w:w="391" w:type="dxa"/>
            <w:tcBorders>
              <w:top w:val="single" w:sz="4" w:space="0" w:color="auto"/>
            </w:tcBorders>
          </w:tcPr>
          <w:p w14:paraId="2B88744B" w14:textId="77777777" w:rsidR="00572009" w:rsidRPr="00AA2803" w:rsidRDefault="00572009" w:rsidP="006164CE">
            <w:pPr>
              <w:pStyle w:val="af"/>
              <w:numPr>
                <w:ilvl w:val="0"/>
                <w:numId w:val="61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978" w:type="dxa"/>
            <w:gridSpan w:val="4"/>
          </w:tcPr>
          <w:p w14:paraId="2CE2194B" w14:textId="77777777" w:rsidR="00572009" w:rsidRPr="00AA2803" w:rsidRDefault="00572009" w:rsidP="0057200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校验码（全部）</w:t>
            </w:r>
          </w:p>
        </w:tc>
        <w:tc>
          <w:tcPr>
            <w:tcW w:w="2268" w:type="dxa"/>
            <w:gridSpan w:val="4"/>
          </w:tcPr>
          <w:p w14:paraId="78F126FD" w14:textId="77777777" w:rsidR="00572009" w:rsidRPr="00AA2803" w:rsidRDefault="00572009" w:rsidP="0057200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CHECK_CODE</w:t>
            </w:r>
          </w:p>
        </w:tc>
        <w:tc>
          <w:tcPr>
            <w:tcW w:w="1833" w:type="dxa"/>
            <w:gridSpan w:val="3"/>
          </w:tcPr>
          <w:p w14:paraId="5671A275" w14:textId="77777777" w:rsidR="00572009" w:rsidRPr="00AA2803" w:rsidRDefault="00572009" w:rsidP="0057200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VARCHAR2(40)</w:t>
            </w:r>
          </w:p>
        </w:tc>
        <w:tc>
          <w:tcPr>
            <w:tcW w:w="709" w:type="dxa"/>
            <w:gridSpan w:val="2"/>
          </w:tcPr>
          <w:p w14:paraId="607247BB" w14:textId="77777777" w:rsidR="00572009" w:rsidRPr="00AA2803" w:rsidRDefault="00572009" w:rsidP="0057200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1B36B9FC" w14:textId="77777777" w:rsidR="00572009" w:rsidRPr="00AA2803" w:rsidRDefault="00572009" w:rsidP="0057200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3A5EDAA1" w14:textId="77777777" w:rsidTr="00B51C22">
        <w:tc>
          <w:tcPr>
            <w:tcW w:w="9747" w:type="dxa"/>
            <w:gridSpan w:val="15"/>
            <w:shd w:val="clear" w:color="auto" w:fill="D9D9D9" w:themeFill="background1" w:themeFillShade="D9"/>
          </w:tcPr>
          <w:p w14:paraId="4964C824" w14:textId="77777777" w:rsidR="00572009" w:rsidRPr="00AA2803" w:rsidRDefault="00572009" w:rsidP="00572009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表格其他属性信息定义（包括PK-FK、IDX等）</w:t>
            </w:r>
          </w:p>
        </w:tc>
      </w:tr>
      <w:tr w:rsidR="00AA2803" w:rsidRPr="00AA2803" w14:paraId="128D690B" w14:textId="77777777" w:rsidTr="00B51C22">
        <w:trPr>
          <w:trHeight w:val="231"/>
        </w:trPr>
        <w:tc>
          <w:tcPr>
            <w:tcW w:w="533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3F62C40" w14:textId="77777777" w:rsidR="00572009" w:rsidRPr="00AA2803" w:rsidRDefault="00572009" w:rsidP="00572009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主键</w:t>
            </w:r>
          </w:p>
        </w:tc>
        <w:tc>
          <w:tcPr>
            <w:tcW w:w="2969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760C8450" w14:textId="77777777" w:rsidR="00572009" w:rsidRPr="00AA2803" w:rsidRDefault="00572009" w:rsidP="00572009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6245" w:type="dxa"/>
            <w:gridSpan w:val="9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593CF4EF" w14:textId="77777777" w:rsidR="00572009" w:rsidRPr="00AA2803" w:rsidRDefault="00572009" w:rsidP="00572009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包含列</w:t>
            </w:r>
          </w:p>
        </w:tc>
      </w:tr>
      <w:tr w:rsidR="00AA2803" w:rsidRPr="00AA2803" w14:paraId="57C00F5F" w14:textId="77777777" w:rsidTr="00B51C22">
        <w:trPr>
          <w:trHeight w:val="231"/>
        </w:trPr>
        <w:tc>
          <w:tcPr>
            <w:tcW w:w="533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60373E8" w14:textId="77777777" w:rsidR="00572009" w:rsidRPr="00AA2803" w:rsidRDefault="00572009" w:rsidP="00572009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2969" w:type="dxa"/>
            <w:gridSpan w:val="4"/>
            <w:tcBorders>
              <w:left w:val="single" w:sz="4" w:space="0" w:color="auto"/>
            </w:tcBorders>
          </w:tcPr>
          <w:p w14:paraId="5D826BDD" w14:textId="77777777" w:rsidR="00572009" w:rsidRPr="00AA2803" w:rsidRDefault="00572009" w:rsidP="0057200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PK_</w:t>
            </w:r>
            <w:r w:rsidR="00BE1029" w:rsidRPr="00BE1029">
              <w:rPr>
                <w:rFonts w:ascii="新宋体" w:eastAsia="新宋体" w:hAnsi="新宋体"/>
                <w:szCs w:val="22"/>
              </w:rPr>
              <w:t>ACC_MM_ACCOUNT</w:t>
            </w:r>
          </w:p>
        </w:tc>
        <w:tc>
          <w:tcPr>
            <w:tcW w:w="6245" w:type="dxa"/>
            <w:gridSpan w:val="9"/>
            <w:tcBorders>
              <w:left w:val="single" w:sz="4" w:space="0" w:color="auto"/>
            </w:tcBorders>
          </w:tcPr>
          <w:p w14:paraId="6F70DC4B" w14:textId="77777777" w:rsidR="00572009" w:rsidRPr="00AA2803" w:rsidRDefault="00572009" w:rsidP="0057200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ACC_NO</w:t>
            </w:r>
          </w:p>
        </w:tc>
      </w:tr>
      <w:tr w:rsidR="00AA2803" w:rsidRPr="00AA2803" w14:paraId="0ACD320A" w14:textId="77777777" w:rsidTr="00B51C22">
        <w:trPr>
          <w:trHeight w:val="231"/>
        </w:trPr>
        <w:tc>
          <w:tcPr>
            <w:tcW w:w="533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E1A9F87" w14:textId="77777777" w:rsidR="00572009" w:rsidRPr="00AA2803" w:rsidRDefault="00572009" w:rsidP="00572009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外键</w:t>
            </w:r>
          </w:p>
        </w:tc>
        <w:tc>
          <w:tcPr>
            <w:tcW w:w="2969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5E66ED16" w14:textId="77777777" w:rsidR="00572009" w:rsidRPr="00AA2803" w:rsidRDefault="00572009" w:rsidP="00572009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1990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2DA24653" w14:textId="77777777" w:rsidR="00572009" w:rsidRPr="00AA2803" w:rsidRDefault="00572009" w:rsidP="00572009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  <w:tc>
          <w:tcPr>
            <w:tcW w:w="2123" w:type="dxa"/>
            <w:gridSpan w:val="5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4570B61E" w14:textId="77777777" w:rsidR="00572009" w:rsidRPr="00AA2803" w:rsidRDefault="00572009" w:rsidP="00572009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参照表名</w:t>
            </w:r>
          </w:p>
        </w:tc>
        <w:tc>
          <w:tcPr>
            <w:tcW w:w="2132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1007802F" w14:textId="77777777" w:rsidR="00572009" w:rsidRPr="00AA2803" w:rsidRDefault="00572009" w:rsidP="00572009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</w:tr>
      <w:tr w:rsidR="00AA2803" w:rsidRPr="00AA2803" w14:paraId="1400FAA2" w14:textId="77777777" w:rsidTr="00B51C22">
        <w:trPr>
          <w:trHeight w:val="231"/>
        </w:trPr>
        <w:tc>
          <w:tcPr>
            <w:tcW w:w="533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D056E7D" w14:textId="77777777" w:rsidR="00572009" w:rsidRPr="00AA2803" w:rsidRDefault="00572009" w:rsidP="00572009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2969" w:type="dxa"/>
            <w:gridSpan w:val="4"/>
            <w:tcBorders>
              <w:left w:val="single" w:sz="4" w:space="0" w:color="auto"/>
            </w:tcBorders>
          </w:tcPr>
          <w:p w14:paraId="546CAED7" w14:textId="77777777" w:rsidR="00572009" w:rsidRPr="00AA2803" w:rsidRDefault="00572009" w:rsidP="0057200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990" w:type="dxa"/>
            <w:gridSpan w:val="2"/>
            <w:tcBorders>
              <w:left w:val="single" w:sz="4" w:space="0" w:color="auto"/>
            </w:tcBorders>
          </w:tcPr>
          <w:p w14:paraId="687C4AA4" w14:textId="77777777" w:rsidR="00572009" w:rsidRPr="00AA2803" w:rsidRDefault="00572009" w:rsidP="0057200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123" w:type="dxa"/>
            <w:gridSpan w:val="5"/>
            <w:tcBorders>
              <w:left w:val="single" w:sz="4" w:space="0" w:color="auto"/>
            </w:tcBorders>
          </w:tcPr>
          <w:p w14:paraId="03485BEF" w14:textId="77777777" w:rsidR="00572009" w:rsidRPr="00AA2803" w:rsidRDefault="00572009" w:rsidP="0057200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132" w:type="dxa"/>
            <w:gridSpan w:val="2"/>
            <w:tcBorders>
              <w:left w:val="single" w:sz="4" w:space="0" w:color="auto"/>
            </w:tcBorders>
          </w:tcPr>
          <w:p w14:paraId="09FB97F3" w14:textId="77777777" w:rsidR="00572009" w:rsidRPr="00AA2803" w:rsidRDefault="00572009" w:rsidP="0057200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2193A9AA" w14:textId="77777777" w:rsidTr="00B51C22">
        <w:trPr>
          <w:trHeight w:val="231"/>
        </w:trPr>
        <w:tc>
          <w:tcPr>
            <w:tcW w:w="533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49BC98D" w14:textId="77777777" w:rsidR="00572009" w:rsidRPr="00AA2803" w:rsidRDefault="00572009" w:rsidP="00572009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索引</w:t>
            </w:r>
          </w:p>
        </w:tc>
        <w:tc>
          <w:tcPr>
            <w:tcW w:w="2969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678FCCFF" w14:textId="77777777" w:rsidR="00572009" w:rsidRPr="00AA2803" w:rsidRDefault="00572009" w:rsidP="00572009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3118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12B83F9F" w14:textId="77777777" w:rsidR="00572009" w:rsidRPr="00AA2803" w:rsidRDefault="00572009" w:rsidP="00572009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  <w:tc>
          <w:tcPr>
            <w:tcW w:w="3127" w:type="dxa"/>
            <w:gridSpan w:val="5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416D84FD" w14:textId="77777777" w:rsidR="00572009" w:rsidRPr="00AA2803" w:rsidRDefault="00572009" w:rsidP="00572009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类型</w:t>
            </w:r>
          </w:p>
        </w:tc>
      </w:tr>
      <w:tr w:rsidR="00AA2803" w:rsidRPr="00AA2803" w14:paraId="6774EF6B" w14:textId="77777777" w:rsidTr="00B51C22">
        <w:trPr>
          <w:trHeight w:val="231"/>
        </w:trPr>
        <w:tc>
          <w:tcPr>
            <w:tcW w:w="533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8E0AABC" w14:textId="77777777" w:rsidR="00572009" w:rsidRPr="00AA2803" w:rsidRDefault="00572009" w:rsidP="00572009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2969" w:type="dxa"/>
            <w:gridSpan w:val="4"/>
            <w:tcBorders>
              <w:left w:val="single" w:sz="4" w:space="0" w:color="auto"/>
            </w:tcBorders>
          </w:tcPr>
          <w:p w14:paraId="1E02CF2E" w14:textId="77777777" w:rsidR="00572009" w:rsidRPr="00AA2803" w:rsidRDefault="00572009" w:rsidP="0057200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118" w:type="dxa"/>
            <w:gridSpan w:val="4"/>
            <w:tcBorders>
              <w:left w:val="single" w:sz="4" w:space="0" w:color="auto"/>
            </w:tcBorders>
          </w:tcPr>
          <w:p w14:paraId="6CD2EC3A" w14:textId="77777777" w:rsidR="00572009" w:rsidRPr="00AA2803" w:rsidRDefault="00572009" w:rsidP="0057200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127" w:type="dxa"/>
            <w:gridSpan w:val="5"/>
            <w:tcBorders>
              <w:left w:val="single" w:sz="4" w:space="0" w:color="auto"/>
            </w:tcBorders>
          </w:tcPr>
          <w:p w14:paraId="72BD6913" w14:textId="77777777" w:rsidR="00572009" w:rsidRPr="00AA2803" w:rsidRDefault="00572009" w:rsidP="0057200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5E154C46" w14:textId="77777777" w:rsidTr="00B51C22">
        <w:tc>
          <w:tcPr>
            <w:tcW w:w="533" w:type="dxa"/>
            <w:gridSpan w:val="2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C11BCE8" w14:textId="77777777" w:rsidR="00572009" w:rsidRPr="00AA2803" w:rsidRDefault="00572009" w:rsidP="00572009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约束</w:t>
            </w:r>
          </w:p>
        </w:tc>
        <w:tc>
          <w:tcPr>
            <w:tcW w:w="9214" w:type="dxa"/>
            <w:gridSpan w:val="13"/>
            <w:tcBorders>
              <w:left w:val="single" w:sz="4" w:space="0" w:color="auto"/>
            </w:tcBorders>
          </w:tcPr>
          <w:p w14:paraId="1F88CC60" w14:textId="77777777" w:rsidR="00572009" w:rsidRPr="00AA2803" w:rsidRDefault="00572009" w:rsidP="0057200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639E81D8" w14:textId="77777777" w:rsidTr="00B51C22">
        <w:trPr>
          <w:trHeight w:val="231"/>
        </w:trPr>
        <w:tc>
          <w:tcPr>
            <w:tcW w:w="533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21C0B9E" w14:textId="77777777" w:rsidR="00572009" w:rsidRPr="00AA2803" w:rsidRDefault="00572009" w:rsidP="00572009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</w:t>
            </w: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38F6A5B5" w14:textId="77777777" w:rsidR="00572009" w:rsidRPr="00AA2803" w:rsidRDefault="00572009" w:rsidP="00572009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分区类型</w:t>
            </w:r>
          </w:p>
        </w:tc>
        <w:tc>
          <w:tcPr>
            <w:tcW w:w="1487" w:type="dxa"/>
            <w:gridSpan w:val="3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693FED96" w14:textId="77777777" w:rsidR="00572009" w:rsidRPr="00AA2803" w:rsidRDefault="00572009" w:rsidP="00572009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分区字段</w:t>
            </w:r>
          </w:p>
        </w:tc>
        <w:tc>
          <w:tcPr>
            <w:tcW w:w="6239" w:type="dxa"/>
            <w:gridSpan w:val="8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548A95B7" w14:textId="77777777" w:rsidR="00572009" w:rsidRPr="00AA2803" w:rsidRDefault="00572009" w:rsidP="00572009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分区条件</w:t>
            </w:r>
          </w:p>
        </w:tc>
      </w:tr>
      <w:tr w:rsidR="00AA2803" w:rsidRPr="00AA2803" w14:paraId="140658CD" w14:textId="77777777" w:rsidTr="00B51C22">
        <w:trPr>
          <w:trHeight w:val="231"/>
        </w:trPr>
        <w:tc>
          <w:tcPr>
            <w:tcW w:w="533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2E818AE" w14:textId="77777777" w:rsidR="00572009" w:rsidRPr="00AA2803" w:rsidRDefault="00572009" w:rsidP="00572009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</w:tcPr>
          <w:p w14:paraId="2D07A38E" w14:textId="77777777" w:rsidR="00572009" w:rsidRPr="00AA2803" w:rsidRDefault="00572009" w:rsidP="0057200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主分区</w:t>
            </w:r>
          </w:p>
        </w:tc>
        <w:tc>
          <w:tcPr>
            <w:tcW w:w="1487" w:type="dxa"/>
            <w:gridSpan w:val="3"/>
            <w:tcBorders>
              <w:left w:val="single" w:sz="4" w:space="0" w:color="auto"/>
            </w:tcBorders>
          </w:tcPr>
          <w:p w14:paraId="191A37FC" w14:textId="77777777" w:rsidR="00572009" w:rsidRPr="00AA2803" w:rsidRDefault="00572009" w:rsidP="0057200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6239" w:type="dxa"/>
            <w:gridSpan w:val="8"/>
            <w:tcBorders>
              <w:left w:val="single" w:sz="4" w:space="0" w:color="auto"/>
            </w:tcBorders>
          </w:tcPr>
          <w:p w14:paraId="1DE27745" w14:textId="77777777" w:rsidR="00572009" w:rsidRPr="00AA2803" w:rsidRDefault="00572009" w:rsidP="0057200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40627584" w14:textId="77777777" w:rsidTr="00B51C22">
        <w:trPr>
          <w:trHeight w:val="231"/>
        </w:trPr>
        <w:tc>
          <w:tcPr>
            <w:tcW w:w="533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28975EE" w14:textId="77777777" w:rsidR="00572009" w:rsidRPr="00AA2803" w:rsidRDefault="00572009" w:rsidP="00572009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</w:tcPr>
          <w:p w14:paraId="7E7E13E8" w14:textId="77777777" w:rsidR="00572009" w:rsidRPr="00AA2803" w:rsidRDefault="00572009" w:rsidP="0057200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子分区</w:t>
            </w:r>
          </w:p>
        </w:tc>
        <w:tc>
          <w:tcPr>
            <w:tcW w:w="1487" w:type="dxa"/>
            <w:gridSpan w:val="3"/>
            <w:tcBorders>
              <w:left w:val="single" w:sz="4" w:space="0" w:color="auto"/>
            </w:tcBorders>
          </w:tcPr>
          <w:p w14:paraId="45CEB36D" w14:textId="77777777" w:rsidR="00572009" w:rsidRPr="00AA2803" w:rsidRDefault="00572009" w:rsidP="0057200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6239" w:type="dxa"/>
            <w:gridSpan w:val="8"/>
            <w:tcBorders>
              <w:left w:val="single" w:sz="4" w:space="0" w:color="auto"/>
            </w:tcBorders>
          </w:tcPr>
          <w:p w14:paraId="25C63816" w14:textId="77777777" w:rsidR="00572009" w:rsidRPr="00AA2803" w:rsidRDefault="00572009" w:rsidP="0057200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</w:tbl>
    <w:p w14:paraId="1C431469" w14:textId="77777777" w:rsidR="00572009" w:rsidRPr="00AA2803" w:rsidRDefault="00572009" w:rsidP="00572009"/>
    <w:p w14:paraId="5472B03F" w14:textId="77777777" w:rsidR="00635138" w:rsidRPr="00AA2803" w:rsidRDefault="00635138" w:rsidP="00861054"/>
    <w:p w14:paraId="4EE05241" w14:textId="77777777" w:rsidR="00CB6754" w:rsidRPr="00AA2803" w:rsidRDefault="00CB6754" w:rsidP="00CB6754">
      <w:pPr>
        <w:pStyle w:val="4"/>
      </w:pPr>
      <w:bookmarkStart w:id="57" w:name="_系统设备（INF_DEVICES）"/>
      <w:bookmarkStart w:id="58" w:name="_Toc435450827"/>
      <w:bookmarkEnd w:id="57"/>
      <w:r w:rsidRPr="00AA2803">
        <w:rPr>
          <w:rFonts w:hint="eastAsia"/>
        </w:rPr>
        <w:t>市场管理员持票数（</w:t>
      </w:r>
      <w:r w:rsidRPr="00AA2803">
        <w:rPr>
          <w:rFonts w:hint="eastAsia"/>
        </w:rPr>
        <w:t>ACC_</w:t>
      </w:r>
      <w:r w:rsidRPr="00AA2803">
        <w:rPr>
          <w:bCs w:val="0"/>
        </w:rPr>
        <w:t>MM_TICKETS</w:t>
      </w:r>
      <w:r w:rsidRPr="00AA2803">
        <w:rPr>
          <w:rFonts w:hint="eastAsia"/>
        </w:rPr>
        <w:t>）</w:t>
      </w:r>
      <w:bookmarkEnd w:id="58"/>
    </w:p>
    <w:tbl>
      <w:tblPr>
        <w:tblW w:w="97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92"/>
        <w:gridCol w:w="143"/>
        <w:gridCol w:w="698"/>
        <w:gridCol w:w="790"/>
        <w:gridCol w:w="922"/>
        <w:gridCol w:w="559"/>
        <w:gridCol w:w="6"/>
        <w:gridCol w:w="1985"/>
        <w:gridCol w:w="1128"/>
        <w:gridCol w:w="288"/>
        <w:gridCol w:w="562"/>
        <w:gridCol w:w="145"/>
        <w:gridCol w:w="564"/>
        <w:gridCol w:w="1568"/>
      </w:tblGrid>
      <w:tr w:rsidR="00AA2803" w:rsidRPr="00AA2803" w14:paraId="7FECFBD2" w14:textId="77777777" w:rsidTr="00B51C22">
        <w:tc>
          <w:tcPr>
            <w:tcW w:w="12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hideMark/>
          </w:tcPr>
          <w:p w14:paraId="0EC05AA3" w14:textId="77777777" w:rsidR="00CB6754" w:rsidRPr="00AA2803" w:rsidRDefault="00CB6754" w:rsidP="00B51C22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汉字注解</w:t>
            </w:r>
          </w:p>
        </w:tc>
        <w:tc>
          <w:tcPr>
            <w:tcW w:w="426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61DC96" w14:textId="77777777" w:rsidR="00CB6754" w:rsidRPr="00AA2803" w:rsidRDefault="00CB6754" w:rsidP="00B51C22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市场管理员持票数</w:t>
            </w:r>
          </w:p>
        </w:tc>
        <w:tc>
          <w:tcPr>
            <w:tcW w:w="14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hideMark/>
          </w:tcPr>
          <w:p w14:paraId="395810E7" w14:textId="77777777" w:rsidR="00CB6754" w:rsidRPr="00AA2803" w:rsidRDefault="00CB6754" w:rsidP="00B51C22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表名</w:t>
            </w:r>
          </w:p>
        </w:tc>
        <w:tc>
          <w:tcPr>
            <w:tcW w:w="283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8D406B" w14:textId="77777777" w:rsidR="00CB6754" w:rsidRPr="00AA2803" w:rsidRDefault="00CB6754" w:rsidP="00B51C22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/>
                <w:b/>
                <w:sz w:val="24"/>
                <w:szCs w:val="22"/>
              </w:rPr>
              <w:t>ACC_MM_TICKETS</w:t>
            </w:r>
          </w:p>
        </w:tc>
      </w:tr>
      <w:tr w:rsidR="00AA2803" w:rsidRPr="00AA2803" w14:paraId="2CF4D999" w14:textId="77777777" w:rsidTr="00B51C22"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horzCross" w:color="auto" w:fill="C0C0C0"/>
          </w:tcPr>
          <w:p w14:paraId="418594E9" w14:textId="77777777" w:rsidR="00CB6754" w:rsidRPr="00AA2803" w:rsidRDefault="00CB6754" w:rsidP="00B51C22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C0C0C0"/>
            <w:hideMark/>
          </w:tcPr>
          <w:p w14:paraId="3CAE9586" w14:textId="77777777" w:rsidR="00CB6754" w:rsidRPr="00AA2803" w:rsidRDefault="00CB6754" w:rsidP="00B51C22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字段名称</w:t>
            </w:r>
          </w:p>
        </w:tc>
        <w:tc>
          <w:tcPr>
            <w:tcW w:w="25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hideMark/>
          </w:tcPr>
          <w:p w14:paraId="10AAF838" w14:textId="77777777" w:rsidR="00CB6754" w:rsidRPr="00AA2803" w:rsidRDefault="00CB6754" w:rsidP="00B51C22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字段命名</w:t>
            </w:r>
          </w:p>
        </w:tc>
        <w:tc>
          <w:tcPr>
            <w:tcW w:w="19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hideMark/>
          </w:tcPr>
          <w:p w14:paraId="0A013B36" w14:textId="77777777" w:rsidR="00CB6754" w:rsidRPr="00AA2803" w:rsidRDefault="00CB6754" w:rsidP="00B51C22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类型</w:t>
            </w: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hideMark/>
          </w:tcPr>
          <w:p w14:paraId="6C49494D" w14:textId="77777777" w:rsidR="00CB6754" w:rsidRPr="00AA2803" w:rsidRDefault="00CB6754" w:rsidP="00B51C22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非空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hideMark/>
          </w:tcPr>
          <w:p w14:paraId="528E0223" w14:textId="77777777" w:rsidR="00CB6754" w:rsidRPr="00AA2803" w:rsidRDefault="00CB6754" w:rsidP="00B51C22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默认</w:t>
            </w:r>
          </w:p>
        </w:tc>
      </w:tr>
      <w:tr w:rsidR="00AA2803" w:rsidRPr="00AA2803" w14:paraId="2BC0C3D4" w14:textId="77777777" w:rsidTr="00B51C22">
        <w:tc>
          <w:tcPr>
            <w:tcW w:w="39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4C971A" w14:textId="77777777" w:rsidR="00CB6754" w:rsidRPr="00AA2803" w:rsidRDefault="00CB6754" w:rsidP="006164CE">
            <w:pPr>
              <w:pStyle w:val="af"/>
              <w:numPr>
                <w:ilvl w:val="0"/>
                <w:numId w:val="54"/>
              </w:numPr>
              <w:snapToGrid w:val="0"/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D9617" w14:textId="77777777" w:rsidR="00CB6754" w:rsidRPr="00AA2803" w:rsidRDefault="00CB6754" w:rsidP="00B51C22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hint="eastAsia"/>
              </w:rPr>
              <w:t>市场</w:t>
            </w:r>
            <w:r w:rsidRPr="00AA2803">
              <w:t>管理员</w:t>
            </w:r>
            <w:r w:rsidRPr="00AA2803">
              <w:rPr>
                <w:rFonts w:ascii="新宋体" w:eastAsia="新宋体" w:hAnsi="新宋体" w:hint="eastAsia"/>
                <w:szCs w:val="22"/>
              </w:rPr>
              <w:t>ID</w:t>
            </w:r>
          </w:p>
        </w:tc>
        <w:tc>
          <w:tcPr>
            <w:tcW w:w="25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3BB6F" w14:textId="77777777" w:rsidR="00CB6754" w:rsidRPr="00AA2803" w:rsidRDefault="00CB6754" w:rsidP="00B51C22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MARKET_ADMIN</w:t>
            </w:r>
          </w:p>
        </w:tc>
        <w:tc>
          <w:tcPr>
            <w:tcW w:w="19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A6B51" w14:textId="77777777" w:rsidR="00CB6754" w:rsidRPr="00AA2803" w:rsidRDefault="00CB6754" w:rsidP="00B51C22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NUMBER(4)</w:t>
            </w: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3BBAD" w14:textId="77777777" w:rsidR="00CB6754" w:rsidRPr="00AA2803" w:rsidRDefault="00CB6754" w:rsidP="00B51C22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386A2" w14:textId="77777777" w:rsidR="00CB6754" w:rsidRPr="00AA2803" w:rsidRDefault="00CB6754" w:rsidP="00B51C22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1E2BAEF3" w14:textId="77777777" w:rsidTr="00B51C22">
        <w:tc>
          <w:tcPr>
            <w:tcW w:w="39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560BA" w14:textId="77777777" w:rsidR="00CB6754" w:rsidRPr="00AA2803" w:rsidRDefault="00CB6754" w:rsidP="006164CE">
            <w:pPr>
              <w:pStyle w:val="af"/>
              <w:numPr>
                <w:ilvl w:val="0"/>
                <w:numId w:val="54"/>
              </w:numPr>
              <w:snapToGrid w:val="0"/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C88B3" w14:textId="77777777" w:rsidR="00CB6754" w:rsidRPr="00AA2803" w:rsidRDefault="00CB6754" w:rsidP="00B51C22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方案</w:t>
            </w:r>
          </w:p>
        </w:tc>
        <w:tc>
          <w:tcPr>
            <w:tcW w:w="25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151FA9" w14:textId="77777777" w:rsidR="00CB6754" w:rsidRPr="00AA2803" w:rsidRDefault="00CB6754" w:rsidP="00B51C22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PLAN_CODE</w:t>
            </w:r>
          </w:p>
        </w:tc>
        <w:tc>
          <w:tcPr>
            <w:tcW w:w="19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C47B2" w14:textId="77777777" w:rsidR="00CB6754" w:rsidRPr="00AA2803" w:rsidRDefault="00CB6754" w:rsidP="00B51C22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VARCHAR2(10)</w:t>
            </w: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7656F" w14:textId="77777777" w:rsidR="00CB6754" w:rsidRPr="00AA2803" w:rsidRDefault="00CB6754" w:rsidP="00B51C22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B3135" w14:textId="77777777" w:rsidR="00CB6754" w:rsidRPr="00AA2803" w:rsidRDefault="00CB6754" w:rsidP="00B51C22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CF79CD" w:rsidRPr="00AA2803" w14:paraId="1920206D" w14:textId="77777777" w:rsidTr="00B51C22">
        <w:tc>
          <w:tcPr>
            <w:tcW w:w="39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E35AF3" w14:textId="77777777" w:rsidR="00CF79CD" w:rsidRPr="00AA2803" w:rsidRDefault="00CF79CD" w:rsidP="006164CE">
            <w:pPr>
              <w:pStyle w:val="af"/>
              <w:numPr>
                <w:ilvl w:val="0"/>
                <w:numId w:val="54"/>
              </w:numPr>
              <w:snapToGrid w:val="0"/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24D860" w14:textId="77777777" w:rsidR="00CF79CD" w:rsidRPr="00AA2803" w:rsidRDefault="00CF79CD" w:rsidP="00CF79C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批次</w:t>
            </w:r>
          </w:p>
        </w:tc>
        <w:tc>
          <w:tcPr>
            <w:tcW w:w="25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D81E9" w14:textId="77777777" w:rsidR="00CF79CD" w:rsidRPr="00AA2803" w:rsidRDefault="00CF79CD" w:rsidP="00CF79C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BATCH</w:t>
            </w:r>
            <w:r w:rsidRPr="00AA2803">
              <w:rPr>
                <w:rFonts w:ascii="新宋体" w:eastAsia="新宋体" w:hAnsi="新宋体"/>
                <w:szCs w:val="22"/>
              </w:rPr>
              <w:t>_NO</w:t>
            </w:r>
          </w:p>
        </w:tc>
        <w:tc>
          <w:tcPr>
            <w:tcW w:w="19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DB9D7" w14:textId="77777777" w:rsidR="00CF79CD" w:rsidRPr="00AA2803" w:rsidRDefault="00CF79CD" w:rsidP="00CF79C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VARCHAR2(10)</w:t>
            </w: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8F19B1" w14:textId="77777777" w:rsidR="00CF79CD" w:rsidRPr="00AA2803" w:rsidRDefault="00CF79CD" w:rsidP="00CF79C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951B3" w14:textId="77777777" w:rsidR="00CF79CD" w:rsidRPr="00AA2803" w:rsidRDefault="00CF79CD" w:rsidP="00CF79C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CF79CD" w:rsidRPr="00AA2803" w14:paraId="65591589" w14:textId="77777777" w:rsidTr="00B51C22">
        <w:tc>
          <w:tcPr>
            <w:tcW w:w="39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8B00C" w14:textId="77777777" w:rsidR="00CF79CD" w:rsidRPr="00AA2803" w:rsidRDefault="00CF79CD" w:rsidP="006164CE">
            <w:pPr>
              <w:pStyle w:val="af"/>
              <w:numPr>
                <w:ilvl w:val="0"/>
                <w:numId w:val="54"/>
              </w:numPr>
              <w:snapToGrid w:val="0"/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6638D" w14:textId="77777777" w:rsidR="00CF79CD" w:rsidRPr="00AA2803" w:rsidRDefault="00CF79CD" w:rsidP="00CF79C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票</w:t>
            </w:r>
            <w:r w:rsidRPr="00AA2803">
              <w:rPr>
                <w:rFonts w:ascii="新宋体" w:eastAsia="新宋体" w:hAnsi="新宋体"/>
                <w:szCs w:val="22"/>
              </w:rPr>
              <w:t>数</w:t>
            </w:r>
          </w:p>
        </w:tc>
        <w:tc>
          <w:tcPr>
            <w:tcW w:w="25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5CBA0" w14:textId="77777777" w:rsidR="00CF79CD" w:rsidRPr="00AA2803" w:rsidRDefault="00CF79CD" w:rsidP="00CF79C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TICKETS</w:t>
            </w:r>
          </w:p>
        </w:tc>
        <w:tc>
          <w:tcPr>
            <w:tcW w:w="19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18F55" w14:textId="77777777" w:rsidR="00CF79CD" w:rsidRPr="00AA2803" w:rsidRDefault="00CF79CD" w:rsidP="00CF79C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NUMBER(</w:t>
            </w:r>
            <w:r w:rsidR="00B47D19">
              <w:rPr>
                <w:rFonts w:ascii="新宋体" w:eastAsia="新宋体" w:hAnsi="新宋体"/>
                <w:szCs w:val="22"/>
              </w:rPr>
              <w:t>2</w:t>
            </w:r>
            <w:r>
              <w:rPr>
                <w:rFonts w:ascii="新宋体" w:eastAsia="新宋体" w:hAnsi="新宋体"/>
                <w:szCs w:val="22"/>
              </w:rPr>
              <w:t>0</w:t>
            </w:r>
            <w:r w:rsidRPr="00AA2803">
              <w:rPr>
                <w:rFonts w:ascii="新宋体" w:eastAsia="新宋体" w:hAnsi="新宋体" w:hint="eastAsia"/>
                <w:szCs w:val="22"/>
              </w:rPr>
              <w:t>)</w:t>
            </w: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F475B6" w14:textId="77777777" w:rsidR="00CF79CD" w:rsidRPr="00AA2803" w:rsidRDefault="00CF79CD" w:rsidP="00CF79C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54AC0B" w14:textId="77777777" w:rsidR="00CF79CD" w:rsidRPr="00AA2803" w:rsidRDefault="00CF79CD" w:rsidP="00CF79C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CF79CD" w:rsidRPr="00AA2803" w14:paraId="6640F7C8" w14:textId="77777777" w:rsidTr="00B51C22">
        <w:tc>
          <w:tcPr>
            <w:tcW w:w="39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C060F" w14:textId="77777777" w:rsidR="00CF79CD" w:rsidRPr="00AA2803" w:rsidRDefault="00CF79CD" w:rsidP="006164CE">
            <w:pPr>
              <w:pStyle w:val="af"/>
              <w:numPr>
                <w:ilvl w:val="0"/>
                <w:numId w:val="54"/>
              </w:numPr>
              <w:snapToGrid w:val="0"/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5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A12664" w14:textId="77777777" w:rsidR="00CF79CD" w:rsidRPr="00AA2803" w:rsidRDefault="00CF79CD" w:rsidP="00CF79C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金额</w:t>
            </w:r>
          </w:p>
        </w:tc>
        <w:tc>
          <w:tcPr>
            <w:tcW w:w="25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ACC54" w14:textId="77777777" w:rsidR="00CF79CD" w:rsidRPr="00AA2803" w:rsidRDefault="00CF79CD" w:rsidP="00CF79C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AMOUNT</w:t>
            </w:r>
          </w:p>
        </w:tc>
        <w:tc>
          <w:tcPr>
            <w:tcW w:w="19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D920E" w14:textId="77777777" w:rsidR="00CF79CD" w:rsidRPr="00AA2803" w:rsidRDefault="00CF79CD" w:rsidP="00B47D1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NUMBER(</w:t>
            </w:r>
            <w:r w:rsidR="00B47D19">
              <w:rPr>
                <w:rFonts w:ascii="新宋体" w:eastAsia="新宋体" w:hAnsi="新宋体"/>
                <w:szCs w:val="22"/>
              </w:rPr>
              <w:t>2</w:t>
            </w:r>
            <w:r w:rsidRPr="00AA2803">
              <w:rPr>
                <w:rFonts w:ascii="新宋体" w:eastAsia="新宋体" w:hAnsi="新宋体"/>
                <w:szCs w:val="22"/>
              </w:rPr>
              <w:t>8</w:t>
            </w:r>
            <w:r w:rsidRPr="00AA2803">
              <w:rPr>
                <w:rFonts w:ascii="新宋体" w:eastAsia="新宋体" w:hAnsi="新宋体" w:hint="eastAsia"/>
                <w:szCs w:val="22"/>
              </w:rPr>
              <w:t>)</w:t>
            </w: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8C6E8" w14:textId="77777777" w:rsidR="00CF79CD" w:rsidRPr="00AA2803" w:rsidRDefault="00CF79CD" w:rsidP="00CF79C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635F05" w14:textId="77777777" w:rsidR="00CF79CD" w:rsidRPr="00AA2803" w:rsidRDefault="00CF79CD" w:rsidP="00CF79C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CF79CD" w:rsidRPr="00AA2803" w14:paraId="5D58215B" w14:textId="77777777" w:rsidTr="00B51C22">
        <w:tc>
          <w:tcPr>
            <w:tcW w:w="9750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656E8E5B" w14:textId="77777777" w:rsidR="00CF79CD" w:rsidRPr="00AA2803" w:rsidRDefault="00CF79CD" w:rsidP="00CF79CD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表格其他属性信息定义（包括PK-FK、IDX等）</w:t>
            </w:r>
          </w:p>
        </w:tc>
      </w:tr>
      <w:tr w:rsidR="00CF79CD" w:rsidRPr="00AA2803" w14:paraId="23D8A4B1" w14:textId="77777777" w:rsidTr="00B51C22">
        <w:trPr>
          <w:trHeight w:val="231"/>
        </w:trPr>
        <w:tc>
          <w:tcPr>
            <w:tcW w:w="53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9049A45" w14:textId="77777777" w:rsidR="00CF79CD" w:rsidRPr="00AA2803" w:rsidRDefault="00CF79CD" w:rsidP="00CF79CD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主键</w:t>
            </w:r>
          </w:p>
        </w:tc>
        <w:tc>
          <w:tcPr>
            <w:tcW w:w="2969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8DB3E2" w:themeFill="text2" w:themeFillTint="66"/>
            <w:hideMark/>
          </w:tcPr>
          <w:p w14:paraId="609F065B" w14:textId="77777777" w:rsidR="00CF79CD" w:rsidRPr="00AA2803" w:rsidRDefault="00CF79CD" w:rsidP="00CF79CD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6246" w:type="dxa"/>
            <w:gridSpan w:val="8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8DB3E2" w:themeFill="text2" w:themeFillTint="66"/>
            <w:hideMark/>
          </w:tcPr>
          <w:p w14:paraId="4FC3C13A" w14:textId="77777777" w:rsidR="00CF79CD" w:rsidRPr="00AA2803" w:rsidRDefault="00CF79CD" w:rsidP="00CF79CD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包含列</w:t>
            </w:r>
          </w:p>
        </w:tc>
      </w:tr>
      <w:tr w:rsidR="00CF79CD" w:rsidRPr="00AA2803" w14:paraId="3C5FF60E" w14:textId="77777777" w:rsidTr="00B51C22">
        <w:trPr>
          <w:trHeight w:val="231"/>
        </w:trPr>
        <w:tc>
          <w:tcPr>
            <w:tcW w:w="535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932CCE1" w14:textId="77777777" w:rsidR="00CF79CD" w:rsidRPr="00AA2803" w:rsidRDefault="00CF79CD" w:rsidP="00CF79CD">
            <w:pPr>
              <w:widowControl/>
              <w:adjustRightInd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2969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14:paraId="3CEA9E84" w14:textId="77777777" w:rsidR="00CF79CD" w:rsidRPr="00AA2803" w:rsidRDefault="00CF79CD" w:rsidP="00CF79C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PK_ACC_MM_TICKETS</w:t>
            </w:r>
          </w:p>
        </w:tc>
        <w:tc>
          <w:tcPr>
            <w:tcW w:w="6246" w:type="dxa"/>
            <w:gridSpan w:val="8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14:paraId="0FD0126F" w14:textId="1C7D6476" w:rsidR="00CF79CD" w:rsidRPr="00AA2803" w:rsidRDefault="00CF79CD" w:rsidP="002D105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MARKET_ADMIN</w:t>
            </w:r>
            <w:r>
              <w:rPr>
                <w:rFonts w:ascii="新宋体" w:eastAsia="新宋体" w:hAnsi="新宋体"/>
                <w:szCs w:val="22"/>
              </w:rPr>
              <w:t>,PLAN_CODE</w:t>
            </w:r>
            <w:r w:rsidR="002D1053">
              <w:rPr>
                <w:rFonts w:ascii="新宋体" w:eastAsia="新宋体" w:hAnsi="新宋体"/>
                <w:szCs w:val="22"/>
              </w:rPr>
              <w:t>,</w:t>
            </w:r>
            <w:r w:rsidR="002D1053" w:rsidRPr="002D1053">
              <w:rPr>
                <w:rFonts w:ascii="新宋体" w:eastAsia="新宋体" w:hAnsi="新宋体"/>
                <w:szCs w:val="22"/>
              </w:rPr>
              <w:t>BATCH_NO</w:t>
            </w:r>
          </w:p>
        </w:tc>
      </w:tr>
      <w:tr w:rsidR="00CF79CD" w:rsidRPr="00AA2803" w14:paraId="51E0CB07" w14:textId="77777777" w:rsidTr="00B51C22">
        <w:trPr>
          <w:trHeight w:val="231"/>
        </w:trPr>
        <w:tc>
          <w:tcPr>
            <w:tcW w:w="53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86F46BC" w14:textId="77777777" w:rsidR="00CF79CD" w:rsidRPr="00AA2803" w:rsidRDefault="00CF79CD" w:rsidP="00CF79CD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外键</w:t>
            </w:r>
          </w:p>
        </w:tc>
        <w:tc>
          <w:tcPr>
            <w:tcW w:w="2969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8DB3E2" w:themeFill="text2" w:themeFillTint="66"/>
            <w:hideMark/>
          </w:tcPr>
          <w:p w14:paraId="6FF9775B" w14:textId="77777777" w:rsidR="00CF79CD" w:rsidRPr="00AA2803" w:rsidRDefault="00CF79CD" w:rsidP="00CF79CD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1991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8DB3E2" w:themeFill="text2" w:themeFillTint="66"/>
            <w:hideMark/>
          </w:tcPr>
          <w:p w14:paraId="5064CED3" w14:textId="77777777" w:rsidR="00CF79CD" w:rsidRPr="00AA2803" w:rsidRDefault="00CF79CD" w:rsidP="00CF79CD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  <w:tc>
          <w:tcPr>
            <w:tcW w:w="2123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8DB3E2" w:themeFill="text2" w:themeFillTint="66"/>
            <w:hideMark/>
          </w:tcPr>
          <w:p w14:paraId="465F5CBA" w14:textId="77777777" w:rsidR="00CF79CD" w:rsidRPr="00AA2803" w:rsidRDefault="00CF79CD" w:rsidP="00CF79CD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参照表名</w:t>
            </w:r>
          </w:p>
        </w:tc>
        <w:tc>
          <w:tcPr>
            <w:tcW w:w="2132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8DB3E2" w:themeFill="text2" w:themeFillTint="66"/>
            <w:hideMark/>
          </w:tcPr>
          <w:p w14:paraId="537530DF" w14:textId="77777777" w:rsidR="00CF79CD" w:rsidRPr="00AA2803" w:rsidRDefault="00CF79CD" w:rsidP="00CF79CD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</w:tr>
      <w:tr w:rsidR="00CF79CD" w:rsidRPr="00AA2803" w14:paraId="3AF5FF41" w14:textId="77777777" w:rsidTr="00B51C22">
        <w:trPr>
          <w:trHeight w:val="231"/>
        </w:trPr>
        <w:tc>
          <w:tcPr>
            <w:tcW w:w="535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7D9BA96" w14:textId="77777777" w:rsidR="00CF79CD" w:rsidRPr="00AA2803" w:rsidRDefault="00CF79CD" w:rsidP="00CF79CD">
            <w:pPr>
              <w:widowControl/>
              <w:adjustRightInd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2969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36D7EDAD" w14:textId="77777777" w:rsidR="00CF79CD" w:rsidRPr="00AA2803" w:rsidRDefault="00CF79CD" w:rsidP="00CF79C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991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14C5CFE1" w14:textId="77777777" w:rsidR="00CF79CD" w:rsidRPr="00AA2803" w:rsidRDefault="00CF79CD" w:rsidP="00CF79C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123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03C4AFE7" w14:textId="77777777" w:rsidR="00CF79CD" w:rsidRPr="00AA2803" w:rsidRDefault="00CF79CD" w:rsidP="00CF79C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132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2B9CD722" w14:textId="77777777" w:rsidR="00CF79CD" w:rsidRPr="00AA2803" w:rsidRDefault="00CF79CD" w:rsidP="00CF79C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CF79CD" w:rsidRPr="00AA2803" w14:paraId="72DD4A95" w14:textId="77777777" w:rsidTr="00B51C22">
        <w:trPr>
          <w:trHeight w:val="231"/>
        </w:trPr>
        <w:tc>
          <w:tcPr>
            <w:tcW w:w="53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A4E3A88" w14:textId="77777777" w:rsidR="00CF79CD" w:rsidRPr="00AA2803" w:rsidRDefault="00CF79CD" w:rsidP="00CF79CD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索引</w:t>
            </w:r>
          </w:p>
        </w:tc>
        <w:tc>
          <w:tcPr>
            <w:tcW w:w="2969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8DB3E2" w:themeFill="text2" w:themeFillTint="66"/>
            <w:hideMark/>
          </w:tcPr>
          <w:p w14:paraId="762825AE" w14:textId="77777777" w:rsidR="00CF79CD" w:rsidRPr="00AA2803" w:rsidRDefault="00CF79CD" w:rsidP="00CF79CD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3119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8DB3E2" w:themeFill="text2" w:themeFillTint="66"/>
            <w:hideMark/>
          </w:tcPr>
          <w:p w14:paraId="7D3A7FD7" w14:textId="77777777" w:rsidR="00CF79CD" w:rsidRPr="00AA2803" w:rsidRDefault="00CF79CD" w:rsidP="00CF79CD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  <w:tc>
          <w:tcPr>
            <w:tcW w:w="3127" w:type="dxa"/>
            <w:gridSpan w:val="5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8DB3E2" w:themeFill="text2" w:themeFillTint="66"/>
            <w:hideMark/>
          </w:tcPr>
          <w:p w14:paraId="48475038" w14:textId="77777777" w:rsidR="00CF79CD" w:rsidRPr="00AA2803" w:rsidRDefault="00CF79CD" w:rsidP="00CF79CD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类型</w:t>
            </w:r>
          </w:p>
        </w:tc>
      </w:tr>
      <w:tr w:rsidR="00CF79CD" w:rsidRPr="00AA2803" w14:paraId="400BAF28" w14:textId="77777777" w:rsidTr="00B51C22">
        <w:trPr>
          <w:trHeight w:val="231"/>
        </w:trPr>
        <w:tc>
          <w:tcPr>
            <w:tcW w:w="535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E8338F5" w14:textId="77777777" w:rsidR="00CF79CD" w:rsidRPr="00AA2803" w:rsidRDefault="00CF79CD" w:rsidP="00CF79CD">
            <w:pPr>
              <w:widowControl/>
              <w:adjustRightInd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2969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7B2CC82C" w14:textId="77777777" w:rsidR="00CF79CD" w:rsidRPr="00AA2803" w:rsidRDefault="00CF79CD" w:rsidP="00CF79C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119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00083088" w14:textId="77777777" w:rsidR="00CF79CD" w:rsidRPr="00AA2803" w:rsidRDefault="00CF79CD" w:rsidP="00CF79C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127" w:type="dxa"/>
            <w:gridSpan w:val="5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553A7E4A" w14:textId="77777777" w:rsidR="00CF79CD" w:rsidRPr="00AA2803" w:rsidRDefault="00CF79CD" w:rsidP="00CF79C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CF79CD" w:rsidRPr="00AA2803" w14:paraId="1322B1E2" w14:textId="77777777" w:rsidTr="00B51C22">
        <w:trPr>
          <w:trHeight w:val="231"/>
        </w:trPr>
        <w:tc>
          <w:tcPr>
            <w:tcW w:w="53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B4B6395" w14:textId="77777777" w:rsidR="00CF79CD" w:rsidRPr="00AA2803" w:rsidRDefault="00CF79CD" w:rsidP="00CF79CD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</w:t>
            </w:r>
          </w:p>
        </w:tc>
        <w:tc>
          <w:tcPr>
            <w:tcW w:w="1488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8DB3E2" w:themeFill="text2" w:themeFillTint="66"/>
            <w:hideMark/>
          </w:tcPr>
          <w:p w14:paraId="3637FAA2" w14:textId="77777777" w:rsidR="00CF79CD" w:rsidRPr="00AA2803" w:rsidRDefault="00CF79CD" w:rsidP="00CF79CD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分区类型</w:t>
            </w:r>
          </w:p>
        </w:tc>
        <w:tc>
          <w:tcPr>
            <w:tcW w:w="1487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8DB3E2" w:themeFill="text2" w:themeFillTint="66"/>
            <w:hideMark/>
          </w:tcPr>
          <w:p w14:paraId="1C96F8D6" w14:textId="77777777" w:rsidR="00CF79CD" w:rsidRPr="00AA2803" w:rsidRDefault="00CF79CD" w:rsidP="00CF79CD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分区字段</w:t>
            </w:r>
          </w:p>
        </w:tc>
        <w:tc>
          <w:tcPr>
            <w:tcW w:w="6240" w:type="dxa"/>
            <w:gridSpan w:val="7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8DB3E2" w:themeFill="text2" w:themeFillTint="66"/>
            <w:hideMark/>
          </w:tcPr>
          <w:p w14:paraId="66D4F75E" w14:textId="77777777" w:rsidR="00CF79CD" w:rsidRPr="00AA2803" w:rsidRDefault="00CF79CD" w:rsidP="00CF79CD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分区条件</w:t>
            </w:r>
          </w:p>
        </w:tc>
      </w:tr>
      <w:tr w:rsidR="00CF79CD" w:rsidRPr="00AA2803" w14:paraId="03BC18A0" w14:textId="77777777" w:rsidTr="00B51C22">
        <w:trPr>
          <w:trHeight w:val="231"/>
        </w:trPr>
        <w:tc>
          <w:tcPr>
            <w:tcW w:w="535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50EF1AF" w14:textId="77777777" w:rsidR="00CF79CD" w:rsidRPr="00AA2803" w:rsidRDefault="00CF79CD" w:rsidP="00CF79CD">
            <w:pPr>
              <w:widowControl/>
              <w:adjustRightInd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1488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14:paraId="195AA476" w14:textId="77777777" w:rsidR="00CF79CD" w:rsidRPr="00AA2803" w:rsidRDefault="00CF79CD" w:rsidP="00CF79C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主分区</w:t>
            </w:r>
          </w:p>
        </w:tc>
        <w:tc>
          <w:tcPr>
            <w:tcW w:w="1487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45640D32" w14:textId="77777777" w:rsidR="00CF79CD" w:rsidRPr="00AA2803" w:rsidRDefault="00CF79CD" w:rsidP="00CF79C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6240" w:type="dxa"/>
            <w:gridSpan w:val="7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2A5B1833" w14:textId="77777777" w:rsidR="00CF79CD" w:rsidRPr="00AA2803" w:rsidRDefault="00CF79CD" w:rsidP="00CF79C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CF79CD" w:rsidRPr="00AA2803" w14:paraId="15D5902D" w14:textId="77777777" w:rsidTr="00B51C22">
        <w:trPr>
          <w:trHeight w:val="231"/>
        </w:trPr>
        <w:tc>
          <w:tcPr>
            <w:tcW w:w="535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2095929" w14:textId="77777777" w:rsidR="00CF79CD" w:rsidRPr="00AA2803" w:rsidRDefault="00CF79CD" w:rsidP="00CF79CD">
            <w:pPr>
              <w:widowControl/>
              <w:adjustRightInd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1488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14:paraId="1BAE6C16" w14:textId="77777777" w:rsidR="00CF79CD" w:rsidRPr="00AA2803" w:rsidRDefault="00CF79CD" w:rsidP="00CF79C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子分区</w:t>
            </w:r>
          </w:p>
        </w:tc>
        <w:tc>
          <w:tcPr>
            <w:tcW w:w="1487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0D755AF1" w14:textId="77777777" w:rsidR="00CF79CD" w:rsidRPr="00AA2803" w:rsidRDefault="00CF79CD" w:rsidP="00CF79C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6240" w:type="dxa"/>
            <w:gridSpan w:val="7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6A2E85F2" w14:textId="77777777" w:rsidR="00CF79CD" w:rsidRPr="00AA2803" w:rsidRDefault="00CF79CD" w:rsidP="00CF79C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</w:tbl>
    <w:p w14:paraId="3D08BA1B" w14:textId="77777777" w:rsidR="00CB6754" w:rsidRPr="00AA2803" w:rsidRDefault="00CB6754" w:rsidP="00CB6754"/>
    <w:p w14:paraId="12D87AA6" w14:textId="77777777" w:rsidR="007045F2" w:rsidRPr="00AA2803" w:rsidRDefault="00E95D14" w:rsidP="00E231B0">
      <w:pPr>
        <w:pStyle w:val="3"/>
      </w:pPr>
      <w:bookmarkStart w:id="59" w:name="_Toc435450828"/>
      <w:r w:rsidRPr="00AA2803">
        <w:rPr>
          <w:rFonts w:hint="eastAsia"/>
        </w:rPr>
        <w:t>方案与游戏</w:t>
      </w:r>
      <w:bookmarkEnd w:id="59"/>
    </w:p>
    <w:p w14:paraId="15E5E7CE" w14:textId="77777777" w:rsidR="00432190" w:rsidRPr="00AA2803" w:rsidRDefault="00432190" w:rsidP="00432190">
      <w:pPr>
        <w:pStyle w:val="4"/>
      </w:pPr>
      <w:bookmarkStart w:id="60" w:name="_Toc435450829"/>
      <w:r w:rsidRPr="00AA2803">
        <w:rPr>
          <w:rFonts w:hint="eastAsia"/>
        </w:rPr>
        <w:t>方案基本信息（</w:t>
      </w:r>
      <w:r w:rsidR="00C0623E" w:rsidRPr="00AA2803">
        <w:rPr>
          <w:rFonts w:hint="eastAsia"/>
        </w:rPr>
        <w:t>GAME_</w:t>
      </w:r>
      <w:r w:rsidRPr="00AA2803">
        <w:t>PLAN</w:t>
      </w:r>
      <w:r w:rsidRPr="00AA2803">
        <w:rPr>
          <w:rFonts w:hint="eastAsia"/>
        </w:rPr>
        <w:t>S</w:t>
      </w:r>
      <w:r w:rsidRPr="00AA2803">
        <w:rPr>
          <w:rFonts w:hint="eastAsia"/>
        </w:rPr>
        <w:t>）</w:t>
      </w:r>
      <w:bookmarkEnd w:id="60"/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89"/>
        <w:gridCol w:w="139"/>
        <w:gridCol w:w="698"/>
        <w:gridCol w:w="790"/>
        <w:gridCol w:w="1381"/>
        <w:gridCol w:w="101"/>
        <w:gridCol w:w="6"/>
        <w:gridCol w:w="1982"/>
        <w:gridCol w:w="1128"/>
        <w:gridCol w:w="288"/>
        <w:gridCol w:w="571"/>
        <w:gridCol w:w="136"/>
        <w:gridCol w:w="576"/>
        <w:gridCol w:w="1562"/>
      </w:tblGrid>
      <w:tr w:rsidR="00AA2803" w:rsidRPr="00AA2803" w14:paraId="10A99DCA" w14:textId="77777777" w:rsidTr="003F4534">
        <w:tc>
          <w:tcPr>
            <w:tcW w:w="1226" w:type="dxa"/>
            <w:gridSpan w:val="3"/>
            <w:shd w:val="clear" w:color="auto" w:fill="C0C0C0"/>
          </w:tcPr>
          <w:p w14:paraId="2FFA97D6" w14:textId="77777777" w:rsidR="00432190" w:rsidRPr="00AA2803" w:rsidRDefault="00432190" w:rsidP="003F4534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汉字注解</w:t>
            </w:r>
          </w:p>
        </w:tc>
        <w:tc>
          <w:tcPr>
            <w:tcW w:w="4260" w:type="dxa"/>
            <w:gridSpan w:val="5"/>
            <w:shd w:val="clear" w:color="auto" w:fill="auto"/>
          </w:tcPr>
          <w:p w14:paraId="3B9FC9F4" w14:textId="77777777" w:rsidR="00432190" w:rsidRPr="00AA2803" w:rsidRDefault="00432190" w:rsidP="003F4534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方案基本信息</w:t>
            </w:r>
          </w:p>
        </w:tc>
        <w:tc>
          <w:tcPr>
            <w:tcW w:w="1416" w:type="dxa"/>
            <w:gridSpan w:val="2"/>
            <w:shd w:val="clear" w:color="auto" w:fill="C0C0C0"/>
          </w:tcPr>
          <w:p w14:paraId="7C136DFA" w14:textId="77777777" w:rsidR="00432190" w:rsidRPr="00AA2803" w:rsidRDefault="00432190" w:rsidP="003F4534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表名</w:t>
            </w:r>
          </w:p>
        </w:tc>
        <w:tc>
          <w:tcPr>
            <w:tcW w:w="2845" w:type="dxa"/>
            <w:gridSpan w:val="4"/>
            <w:shd w:val="clear" w:color="auto" w:fill="auto"/>
          </w:tcPr>
          <w:p w14:paraId="106F15F2" w14:textId="77777777" w:rsidR="00432190" w:rsidRPr="00AA2803" w:rsidRDefault="00C0623E" w:rsidP="003F4534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GAME_</w:t>
            </w:r>
            <w:r w:rsidR="00432190" w:rsidRPr="00AA2803">
              <w:rPr>
                <w:rFonts w:ascii="新宋体" w:eastAsia="新宋体" w:hAnsi="新宋体"/>
                <w:b/>
                <w:sz w:val="24"/>
                <w:szCs w:val="22"/>
              </w:rPr>
              <w:t>PLAN</w:t>
            </w:r>
            <w:r w:rsidR="00432190"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S</w:t>
            </w:r>
          </w:p>
        </w:tc>
      </w:tr>
      <w:tr w:rsidR="00AA2803" w:rsidRPr="00AA2803" w14:paraId="604EEBD0" w14:textId="77777777" w:rsidTr="009A362D"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horzCross" w:color="auto" w:fill="C0C0C0"/>
          </w:tcPr>
          <w:p w14:paraId="5616FCB0" w14:textId="77777777" w:rsidR="00432190" w:rsidRPr="00AA2803" w:rsidRDefault="00432190" w:rsidP="003F4534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</w:p>
        </w:tc>
        <w:tc>
          <w:tcPr>
            <w:tcW w:w="3008" w:type="dxa"/>
            <w:gridSpan w:val="4"/>
            <w:tcBorders>
              <w:left w:val="single" w:sz="4" w:space="0" w:color="auto"/>
            </w:tcBorders>
            <w:shd w:val="clear" w:color="auto" w:fill="C0C0C0"/>
          </w:tcPr>
          <w:p w14:paraId="4AE8CF84" w14:textId="77777777" w:rsidR="00432190" w:rsidRPr="00AA2803" w:rsidRDefault="00432190" w:rsidP="003F4534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字段名称</w:t>
            </w:r>
          </w:p>
        </w:tc>
        <w:tc>
          <w:tcPr>
            <w:tcW w:w="2089" w:type="dxa"/>
            <w:gridSpan w:val="3"/>
            <w:shd w:val="clear" w:color="auto" w:fill="C0C0C0"/>
          </w:tcPr>
          <w:p w14:paraId="606DE427" w14:textId="77777777" w:rsidR="00432190" w:rsidRPr="00AA2803" w:rsidRDefault="00432190" w:rsidP="003F4534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字段命名</w:t>
            </w:r>
          </w:p>
        </w:tc>
        <w:tc>
          <w:tcPr>
            <w:tcW w:w="1987" w:type="dxa"/>
            <w:gridSpan w:val="3"/>
            <w:shd w:val="clear" w:color="auto" w:fill="C0C0C0"/>
          </w:tcPr>
          <w:p w14:paraId="72D686E7" w14:textId="77777777" w:rsidR="00432190" w:rsidRPr="00AA2803" w:rsidRDefault="00432190" w:rsidP="003F4534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类型</w:t>
            </w:r>
          </w:p>
        </w:tc>
        <w:tc>
          <w:tcPr>
            <w:tcW w:w="712" w:type="dxa"/>
            <w:gridSpan w:val="2"/>
            <w:shd w:val="clear" w:color="auto" w:fill="C0C0C0"/>
          </w:tcPr>
          <w:p w14:paraId="2B024AD9" w14:textId="77777777" w:rsidR="00432190" w:rsidRPr="00AA2803" w:rsidRDefault="00432190" w:rsidP="003F4534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非空</w:t>
            </w:r>
          </w:p>
        </w:tc>
        <w:tc>
          <w:tcPr>
            <w:tcW w:w="1562" w:type="dxa"/>
            <w:shd w:val="clear" w:color="auto" w:fill="C0C0C0"/>
          </w:tcPr>
          <w:p w14:paraId="11FE3549" w14:textId="77777777" w:rsidR="00432190" w:rsidRPr="00AA2803" w:rsidRDefault="00432190" w:rsidP="003F4534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默认</w:t>
            </w:r>
          </w:p>
        </w:tc>
      </w:tr>
      <w:tr w:rsidR="00AA2803" w:rsidRPr="00AA2803" w14:paraId="1E261F54" w14:textId="77777777" w:rsidTr="009A362D">
        <w:tc>
          <w:tcPr>
            <w:tcW w:w="389" w:type="dxa"/>
            <w:tcBorders>
              <w:top w:val="single" w:sz="4" w:space="0" w:color="auto"/>
            </w:tcBorders>
          </w:tcPr>
          <w:p w14:paraId="4EB9708A" w14:textId="77777777" w:rsidR="00432190" w:rsidRPr="00AA2803" w:rsidRDefault="00432190" w:rsidP="003F4534">
            <w:pPr>
              <w:pStyle w:val="af"/>
              <w:numPr>
                <w:ilvl w:val="0"/>
                <w:numId w:val="6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008" w:type="dxa"/>
            <w:gridSpan w:val="4"/>
          </w:tcPr>
          <w:p w14:paraId="3B1F4024" w14:textId="77777777" w:rsidR="00432190" w:rsidRPr="00AA2803" w:rsidRDefault="00432190" w:rsidP="003F453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方案编码</w:t>
            </w:r>
          </w:p>
        </w:tc>
        <w:tc>
          <w:tcPr>
            <w:tcW w:w="2089" w:type="dxa"/>
            <w:gridSpan w:val="3"/>
          </w:tcPr>
          <w:p w14:paraId="38EC6F08" w14:textId="77777777" w:rsidR="00432190" w:rsidRPr="00AA2803" w:rsidRDefault="00432190" w:rsidP="003F453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PLAN_CODE</w:t>
            </w:r>
          </w:p>
        </w:tc>
        <w:tc>
          <w:tcPr>
            <w:tcW w:w="1987" w:type="dxa"/>
            <w:gridSpan w:val="3"/>
          </w:tcPr>
          <w:p w14:paraId="616C6A75" w14:textId="77777777" w:rsidR="00432190" w:rsidRPr="00AA2803" w:rsidRDefault="00432190" w:rsidP="003F453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VARCHAR2(10)</w:t>
            </w:r>
          </w:p>
        </w:tc>
        <w:tc>
          <w:tcPr>
            <w:tcW w:w="712" w:type="dxa"/>
            <w:gridSpan w:val="2"/>
          </w:tcPr>
          <w:p w14:paraId="173D0191" w14:textId="77777777" w:rsidR="00432190" w:rsidRPr="00AA2803" w:rsidRDefault="00432190" w:rsidP="003F453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2" w:type="dxa"/>
          </w:tcPr>
          <w:p w14:paraId="1A71E335" w14:textId="77777777" w:rsidR="00432190" w:rsidRPr="00AA2803" w:rsidRDefault="00432190" w:rsidP="003F453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6755FEF1" w14:textId="77777777" w:rsidTr="009A362D">
        <w:tc>
          <w:tcPr>
            <w:tcW w:w="389" w:type="dxa"/>
          </w:tcPr>
          <w:p w14:paraId="378CA066" w14:textId="77777777" w:rsidR="00432190" w:rsidRPr="00AA2803" w:rsidRDefault="00432190" w:rsidP="003F4534">
            <w:pPr>
              <w:pStyle w:val="af"/>
              <w:numPr>
                <w:ilvl w:val="0"/>
                <w:numId w:val="6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008" w:type="dxa"/>
            <w:gridSpan w:val="4"/>
          </w:tcPr>
          <w:p w14:paraId="28F23C74" w14:textId="77777777" w:rsidR="00432190" w:rsidRPr="00AA2803" w:rsidRDefault="00432190" w:rsidP="003F453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方案名称</w:t>
            </w:r>
          </w:p>
        </w:tc>
        <w:tc>
          <w:tcPr>
            <w:tcW w:w="2089" w:type="dxa"/>
            <w:gridSpan w:val="3"/>
          </w:tcPr>
          <w:p w14:paraId="7005E7FC" w14:textId="77777777" w:rsidR="00432190" w:rsidRPr="00AA2803" w:rsidRDefault="00DB76C3" w:rsidP="003F453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FULL</w:t>
            </w:r>
            <w:r w:rsidR="00432190" w:rsidRPr="00AA2803">
              <w:rPr>
                <w:rFonts w:ascii="新宋体" w:eastAsia="新宋体" w:hAnsi="新宋体"/>
                <w:szCs w:val="22"/>
              </w:rPr>
              <w:t>_NAME</w:t>
            </w:r>
          </w:p>
        </w:tc>
        <w:tc>
          <w:tcPr>
            <w:tcW w:w="1987" w:type="dxa"/>
            <w:gridSpan w:val="3"/>
          </w:tcPr>
          <w:p w14:paraId="2DA19114" w14:textId="77777777" w:rsidR="00432190" w:rsidRPr="00AA2803" w:rsidRDefault="00432190" w:rsidP="003F453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VARCHAR2(4000)</w:t>
            </w:r>
          </w:p>
        </w:tc>
        <w:tc>
          <w:tcPr>
            <w:tcW w:w="712" w:type="dxa"/>
            <w:gridSpan w:val="2"/>
          </w:tcPr>
          <w:p w14:paraId="2A4780B6" w14:textId="77777777" w:rsidR="00432190" w:rsidRPr="00AA2803" w:rsidRDefault="00432190" w:rsidP="003F453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2" w:type="dxa"/>
          </w:tcPr>
          <w:p w14:paraId="142194CB" w14:textId="77777777" w:rsidR="00432190" w:rsidRPr="00AA2803" w:rsidRDefault="00432190" w:rsidP="003F453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0F4255A2" w14:textId="77777777" w:rsidTr="009A362D">
        <w:tc>
          <w:tcPr>
            <w:tcW w:w="389" w:type="dxa"/>
          </w:tcPr>
          <w:p w14:paraId="69226387" w14:textId="77777777" w:rsidR="00432190" w:rsidRPr="00AA2803" w:rsidRDefault="00432190" w:rsidP="003F4534">
            <w:pPr>
              <w:pStyle w:val="af"/>
              <w:numPr>
                <w:ilvl w:val="0"/>
                <w:numId w:val="6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008" w:type="dxa"/>
            <w:gridSpan w:val="4"/>
          </w:tcPr>
          <w:p w14:paraId="6751152C" w14:textId="77777777" w:rsidR="00432190" w:rsidRPr="00AA2803" w:rsidRDefault="00432190" w:rsidP="003F453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方案缩写</w:t>
            </w:r>
          </w:p>
        </w:tc>
        <w:tc>
          <w:tcPr>
            <w:tcW w:w="2089" w:type="dxa"/>
            <w:gridSpan w:val="3"/>
          </w:tcPr>
          <w:p w14:paraId="2CA61EBD" w14:textId="77777777" w:rsidR="00432190" w:rsidRPr="00AA2803" w:rsidRDefault="00432190" w:rsidP="003F453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SHORT_NAME</w:t>
            </w:r>
          </w:p>
        </w:tc>
        <w:tc>
          <w:tcPr>
            <w:tcW w:w="1987" w:type="dxa"/>
            <w:gridSpan w:val="3"/>
          </w:tcPr>
          <w:p w14:paraId="7BF605C2" w14:textId="77777777" w:rsidR="00432190" w:rsidRPr="00AA2803" w:rsidRDefault="00432190" w:rsidP="003F453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VARCHAR2(4000)</w:t>
            </w:r>
          </w:p>
        </w:tc>
        <w:tc>
          <w:tcPr>
            <w:tcW w:w="712" w:type="dxa"/>
            <w:gridSpan w:val="2"/>
          </w:tcPr>
          <w:p w14:paraId="2847E029" w14:textId="77777777" w:rsidR="00432190" w:rsidRPr="00AA2803" w:rsidRDefault="00432190" w:rsidP="003F453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2" w:type="dxa"/>
          </w:tcPr>
          <w:p w14:paraId="686F41F5" w14:textId="77777777" w:rsidR="00432190" w:rsidRPr="00AA2803" w:rsidRDefault="00432190" w:rsidP="003F453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9F4E6B" w:rsidRPr="00AA2803" w14:paraId="3C07464B" w14:textId="77777777" w:rsidTr="009A362D">
        <w:tc>
          <w:tcPr>
            <w:tcW w:w="389" w:type="dxa"/>
          </w:tcPr>
          <w:p w14:paraId="7EDBE477" w14:textId="77777777" w:rsidR="009F4E6B" w:rsidRPr="00AA2803" w:rsidRDefault="009F4E6B" w:rsidP="009F4E6B">
            <w:pPr>
              <w:pStyle w:val="af"/>
              <w:numPr>
                <w:ilvl w:val="0"/>
                <w:numId w:val="6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008" w:type="dxa"/>
            <w:gridSpan w:val="4"/>
          </w:tcPr>
          <w:p w14:paraId="54D8A769" w14:textId="77777777" w:rsidR="009F4E6B" w:rsidRPr="00AA2803" w:rsidRDefault="009F4E6B" w:rsidP="009F4E6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单票金额（面值）</w:t>
            </w:r>
          </w:p>
        </w:tc>
        <w:tc>
          <w:tcPr>
            <w:tcW w:w="2089" w:type="dxa"/>
            <w:gridSpan w:val="3"/>
          </w:tcPr>
          <w:p w14:paraId="169B3C7E" w14:textId="77777777" w:rsidR="009F4E6B" w:rsidRPr="00AA2803" w:rsidRDefault="009F4E6B" w:rsidP="009F4E6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TICKET_AMOUNT</w:t>
            </w:r>
          </w:p>
        </w:tc>
        <w:tc>
          <w:tcPr>
            <w:tcW w:w="1987" w:type="dxa"/>
            <w:gridSpan w:val="3"/>
          </w:tcPr>
          <w:p w14:paraId="5C6C5CFA" w14:textId="77777777" w:rsidR="009F4E6B" w:rsidRPr="00AA2803" w:rsidRDefault="009F4E6B" w:rsidP="009F4E6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NUMBER</w:t>
            </w:r>
            <w:r w:rsidRPr="00AA2803">
              <w:rPr>
                <w:rFonts w:ascii="新宋体" w:eastAsia="新宋体" w:hAnsi="新宋体"/>
                <w:szCs w:val="22"/>
              </w:rPr>
              <w:t>(</w:t>
            </w:r>
            <w:r>
              <w:rPr>
                <w:rFonts w:ascii="新宋体" w:eastAsia="新宋体" w:hAnsi="新宋体"/>
                <w:szCs w:val="22"/>
              </w:rPr>
              <w:t>10</w:t>
            </w:r>
            <w:r w:rsidRPr="00AA2803">
              <w:rPr>
                <w:rFonts w:ascii="新宋体" w:eastAsia="新宋体" w:hAnsi="新宋体"/>
                <w:szCs w:val="22"/>
              </w:rPr>
              <w:t>)</w:t>
            </w:r>
          </w:p>
        </w:tc>
        <w:tc>
          <w:tcPr>
            <w:tcW w:w="712" w:type="dxa"/>
            <w:gridSpan w:val="2"/>
          </w:tcPr>
          <w:p w14:paraId="4437CD4B" w14:textId="026D6F19" w:rsidR="009F4E6B" w:rsidRPr="00AA2803" w:rsidRDefault="009F4E6B" w:rsidP="009F4E6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2" w:type="dxa"/>
          </w:tcPr>
          <w:p w14:paraId="2BCB945C" w14:textId="3B4BBAEB" w:rsidR="009F4E6B" w:rsidRPr="00AA2803" w:rsidRDefault="009F4E6B" w:rsidP="009F4E6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0</w:t>
            </w:r>
          </w:p>
        </w:tc>
      </w:tr>
      <w:tr w:rsidR="009F4E6B" w:rsidRPr="00AA2803" w14:paraId="6F98F41A" w14:textId="77777777" w:rsidTr="009A362D">
        <w:tc>
          <w:tcPr>
            <w:tcW w:w="389" w:type="dxa"/>
          </w:tcPr>
          <w:p w14:paraId="7E207FE9" w14:textId="77777777" w:rsidR="009F4E6B" w:rsidRPr="00AA2803" w:rsidRDefault="009F4E6B" w:rsidP="009F4E6B">
            <w:pPr>
              <w:pStyle w:val="af"/>
              <w:numPr>
                <w:ilvl w:val="0"/>
                <w:numId w:val="6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008" w:type="dxa"/>
            <w:gridSpan w:val="4"/>
          </w:tcPr>
          <w:p w14:paraId="3FD81796" w14:textId="77777777" w:rsidR="009F4E6B" w:rsidRPr="00AA2803" w:rsidRDefault="009F4E6B" w:rsidP="009F4E6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印制厂商</w:t>
            </w:r>
          </w:p>
        </w:tc>
        <w:tc>
          <w:tcPr>
            <w:tcW w:w="2089" w:type="dxa"/>
            <w:gridSpan w:val="3"/>
          </w:tcPr>
          <w:p w14:paraId="600DBEC4" w14:textId="77777777" w:rsidR="009F4E6B" w:rsidRPr="00AA2803" w:rsidRDefault="009F4E6B" w:rsidP="009F4E6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PUBLISHER</w:t>
            </w:r>
            <w:r w:rsidRPr="00AA2803">
              <w:rPr>
                <w:rFonts w:ascii="新宋体" w:eastAsia="新宋体" w:hAnsi="新宋体"/>
                <w:szCs w:val="22"/>
              </w:rPr>
              <w:t>_CODE</w:t>
            </w:r>
          </w:p>
        </w:tc>
        <w:tc>
          <w:tcPr>
            <w:tcW w:w="1987" w:type="dxa"/>
            <w:gridSpan w:val="3"/>
          </w:tcPr>
          <w:p w14:paraId="0A5C46EA" w14:textId="77777777" w:rsidR="009F4E6B" w:rsidRPr="00AA2803" w:rsidRDefault="009F4E6B" w:rsidP="009F4E6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NUMBER</w:t>
            </w:r>
            <w:r w:rsidRPr="00AA2803">
              <w:rPr>
                <w:rFonts w:ascii="新宋体" w:eastAsia="新宋体" w:hAnsi="新宋体"/>
                <w:szCs w:val="22"/>
              </w:rPr>
              <w:t>(2)</w:t>
            </w:r>
          </w:p>
        </w:tc>
        <w:tc>
          <w:tcPr>
            <w:tcW w:w="712" w:type="dxa"/>
            <w:gridSpan w:val="2"/>
          </w:tcPr>
          <w:p w14:paraId="11192D18" w14:textId="77777777" w:rsidR="009F4E6B" w:rsidRPr="00AA2803" w:rsidRDefault="009F4E6B" w:rsidP="009F4E6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2" w:type="dxa"/>
          </w:tcPr>
          <w:p w14:paraId="0DE39A09" w14:textId="77777777" w:rsidR="009F4E6B" w:rsidRPr="00AA2803" w:rsidRDefault="009F4E6B" w:rsidP="009F4E6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9A362D" w:rsidRPr="00AA2803" w14:paraId="7CE3155D" w14:textId="77777777" w:rsidTr="009A362D">
        <w:tc>
          <w:tcPr>
            <w:tcW w:w="389" w:type="dxa"/>
          </w:tcPr>
          <w:p w14:paraId="55FE7531" w14:textId="77777777" w:rsidR="009A362D" w:rsidRPr="00AA2803" w:rsidRDefault="009A362D" w:rsidP="009F4E6B">
            <w:pPr>
              <w:pStyle w:val="af"/>
              <w:numPr>
                <w:ilvl w:val="0"/>
                <w:numId w:val="6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008" w:type="dxa"/>
            <w:gridSpan w:val="4"/>
          </w:tcPr>
          <w:p w14:paraId="1DE2B304" w14:textId="09FB728F" w:rsidR="009A362D" w:rsidRPr="00AA2803" w:rsidRDefault="009A362D" w:rsidP="009F4E6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彩票类型（1-标准、2-主动性）</w:t>
            </w:r>
          </w:p>
        </w:tc>
        <w:tc>
          <w:tcPr>
            <w:tcW w:w="2089" w:type="dxa"/>
            <w:gridSpan w:val="3"/>
          </w:tcPr>
          <w:p w14:paraId="1CFA6E9B" w14:textId="0D757D32" w:rsidR="009A362D" w:rsidRPr="009A362D" w:rsidRDefault="008B51D9" w:rsidP="009F4E6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LOTTERY</w:t>
            </w:r>
            <w:r>
              <w:rPr>
                <w:rFonts w:ascii="新宋体" w:eastAsia="新宋体" w:hAnsi="新宋体"/>
                <w:szCs w:val="22"/>
              </w:rPr>
              <w:t>_</w:t>
            </w:r>
            <w:r w:rsidR="009A362D">
              <w:rPr>
                <w:rFonts w:ascii="新宋体" w:eastAsia="新宋体" w:hAnsi="新宋体" w:hint="eastAsia"/>
                <w:szCs w:val="22"/>
              </w:rPr>
              <w:t>TYPE</w:t>
            </w:r>
          </w:p>
        </w:tc>
        <w:tc>
          <w:tcPr>
            <w:tcW w:w="1987" w:type="dxa"/>
            <w:gridSpan w:val="3"/>
          </w:tcPr>
          <w:p w14:paraId="4E71F518" w14:textId="7E7A1AD0" w:rsidR="009A362D" w:rsidRPr="00AA2803" w:rsidRDefault="009A362D" w:rsidP="009F4E6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NUMBER(1)</w:t>
            </w:r>
          </w:p>
        </w:tc>
        <w:tc>
          <w:tcPr>
            <w:tcW w:w="712" w:type="dxa"/>
            <w:gridSpan w:val="2"/>
          </w:tcPr>
          <w:p w14:paraId="04D469D2" w14:textId="2D639BF8" w:rsidR="009A362D" w:rsidRPr="00AA2803" w:rsidRDefault="009A362D" w:rsidP="009F4E6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2" w:type="dxa"/>
          </w:tcPr>
          <w:p w14:paraId="63EC576E" w14:textId="61633D0D" w:rsidR="009A362D" w:rsidRPr="00AA2803" w:rsidRDefault="009A362D" w:rsidP="009F4E6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1</w:t>
            </w:r>
          </w:p>
        </w:tc>
      </w:tr>
      <w:tr w:rsidR="009F4E6B" w:rsidRPr="00AA2803" w14:paraId="0979D75E" w14:textId="77777777" w:rsidTr="003F4534">
        <w:tc>
          <w:tcPr>
            <w:tcW w:w="9747" w:type="dxa"/>
            <w:gridSpan w:val="14"/>
            <w:shd w:val="clear" w:color="auto" w:fill="D9D9D9" w:themeFill="background1" w:themeFillShade="D9"/>
          </w:tcPr>
          <w:p w14:paraId="59D9896C" w14:textId="77777777" w:rsidR="009F4E6B" w:rsidRPr="00AA2803" w:rsidRDefault="009F4E6B" w:rsidP="009F4E6B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表格其他属性信息定义（包括PK-FK、IDX等）</w:t>
            </w:r>
          </w:p>
        </w:tc>
      </w:tr>
      <w:tr w:rsidR="009F4E6B" w:rsidRPr="00AA2803" w14:paraId="287782F7" w14:textId="77777777" w:rsidTr="003F4534">
        <w:trPr>
          <w:trHeight w:val="231"/>
        </w:trPr>
        <w:tc>
          <w:tcPr>
            <w:tcW w:w="528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247F08A" w14:textId="77777777" w:rsidR="009F4E6B" w:rsidRPr="00AA2803" w:rsidRDefault="009F4E6B" w:rsidP="009F4E6B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主</w:t>
            </w:r>
            <w:r w:rsidRPr="00AA2803">
              <w:rPr>
                <w:rFonts w:ascii="新宋体" w:eastAsia="新宋体" w:hAnsi="新宋体" w:hint="eastAsia"/>
                <w:b/>
                <w:szCs w:val="22"/>
              </w:rPr>
              <w:lastRenderedPageBreak/>
              <w:t>键</w:t>
            </w:r>
          </w:p>
        </w:tc>
        <w:tc>
          <w:tcPr>
            <w:tcW w:w="2970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3CE3AB3C" w14:textId="77777777" w:rsidR="009F4E6B" w:rsidRPr="00AA2803" w:rsidRDefault="009F4E6B" w:rsidP="009F4E6B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lastRenderedPageBreak/>
              <w:t>名称</w:t>
            </w:r>
          </w:p>
        </w:tc>
        <w:tc>
          <w:tcPr>
            <w:tcW w:w="6249" w:type="dxa"/>
            <w:gridSpan w:val="8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052CF31E" w14:textId="77777777" w:rsidR="009F4E6B" w:rsidRPr="00AA2803" w:rsidRDefault="009F4E6B" w:rsidP="009F4E6B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包含列</w:t>
            </w:r>
          </w:p>
        </w:tc>
      </w:tr>
      <w:tr w:rsidR="009F4E6B" w:rsidRPr="00AA2803" w14:paraId="681FB54D" w14:textId="77777777" w:rsidTr="003F4534">
        <w:trPr>
          <w:trHeight w:val="231"/>
        </w:trPr>
        <w:tc>
          <w:tcPr>
            <w:tcW w:w="528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BE818FF" w14:textId="77777777" w:rsidR="009F4E6B" w:rsidRPr="00AA2803" w:rsidRDefault="009F4E6B" w:rsidP="009F4E6B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2970" w:type="dxa"/>
            <w:gridSpan w:val="4"/>
            <w:tcBorders>
              <w:left w:val="single" w:sz="4" w:space="0" w:color="auto"/>
            </w:tcBorders>
          </w:tcPr>
          <w:p w14:paraId="6213AB41" w14:textId="77777777" w:rsidR="009F4E6B" w:rsidRPr="00AA2803" w:rsidRDefault="009F4E6B" w:rsidP="009F4E6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PK_GAME_PLAN</w:t>
            </w:r>
            <w:r w:rsidRPr="00AA2803">
              <w:rPr>
                <w:rFonts w:ascii="新宋体" w:eastAsia="新宋体" w:hAnsi="新宋体" w:hint="eastAsia"/>
                <w:szCs w:val="22"/>
              </w:rPr>
              <w:t>S</w:t>
            </w:r>
          </w:p>
        </w:tc>
        <w:tc>
          <w:tcPr>
            <w:tcW w:w="6249" w:type="dxa"/>
            <w:gridSpan w:val="8"/>
            <w:tcBorders>
              <w:left w:val="single" w:sz="4" w:space="0" w:color="auto"/>
            </w:tcBorders>
          </w:tcPr>
          <w:p w14:paraId="279DB46E" w14:textId="77777777" w:rsidR="009F4E6B" w:rsidRPr="00AA2803" w:rsidRDefault="009F4E6B" w:rsidP="009F4E6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PLAN_CODE</w:t>
            </w:r>
          </w:p>
        </w:tc>
      </w:tr>
      <w:tr w:rsidR="009F4E6B" w:rsidRPr="00AA2803" w14:paraId="2886B400" w14:textId="77777777" w:rsidTr="003F4534">
        <w:trPr>
          <w:trHeight w:val="231"/>
        </w:trPr>
        <w:tc>
          <w:tcPr>
            <w:tcW w:w="528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37B46E8" w14:textId="77777777" w:rsidR="009F4E6B" w:rsidRPr="00AA2803" w:rsidRDefault="009F4E6B" w:rsidP="009F4E6B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外键</w:t>
            </w:r>
          </w:p>
        </w:tc>
        <w:tc>
          <w:tcPr>
            <w:tcW w:w="2970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4B5BF664" w14:textId="77777777" w:rsidR="009F4E6B" w:rsidRPr="00AA2803" w:rsidRDefault="009F4E6B" w:rsidP="009F4E6B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1988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22083871" w14:textId="77777777" w:rsidR="009F4E6B" w:rsidRPr="00AA2803" w:rsidRDefault="009F4E6B" w:rsidP="009F4E6B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  <w:tc>
          <w:tcPr>
            <w:tcW w:w="2123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3069FFEC" w14:textId="77777777" w:rsidR="009F4E6B" w:rsidRPr="00AA2803" w:rsidRDefault="009F4E6B" w:rsidP="009F4E6B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参照表名</w:t>
            </w:r>
          </w:p>
        </w:tc>
        <w:tc>
          <w:tcPr>
            <w:tcW w:w="2138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6D8BD567" w14:textId="77777777" w:rsidR="009F4E6B" w:rsidRPr="00AA2803" w:rsidRDefault="009F4E6B" w:rsidP="009F4E6B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</w:tr>
      <w:tr w:rsidR="009F4E6B" w:rsidRPr="00AA2803" w14:paraId="60891FAD" w14:textId="77777777" w:rsidTr="003F4534">
        <w:trPr>
          <w:trHeight w:val="231"/>
        </w:trPr>
        <w:tc>
          <w:tcPr>
            <w:tcW w:w="528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2B426E9" w14:textId="77777777" w:rsidR="009F4E6B" w:rsidRPr="00AA2803" w:rsidRDefault="009F4E6B" w:rsidP="009F4E6B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2970" w:type="dxa"/>
            <w:gridSpan w:val="4"/>
            <w:tcBorders>
              <w:left w:val="single" w:sz="4" w:space="0" w:color="auto"/>
            </w:tcBorders>
          </w:tcPr>
          <w:p w14:paraId="64459A59" w14:textId="77777777" w:rsidR="009F4E6B" w:rsidRPr="00AA2803" w:rsidRDefault="009F4E6B" w:rsidP="009F4E6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988" w:type="dxa"/>
            <w:gridSpan w:val="2"/>
            <w:tcBorders>
              <w:left w:val="single" w:sz="4" w:space="0" w:color="auto"/>
            </w:tcBorders>
          </w:tcPr>
          <w:p w14:paraId="5D3F4323" w14:textId="77777777" w:rsidR="009F4E6B" w:rsidRPr="00AA2803" w:rsidRDefault="009F4E6B" w:rsidP="009F4E6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123" w:type="dxa"/>
            <w:gridSpan w:val="4"/>
            <w:tcBorders>
              <w:left w:val="single" w:sz="4" w:space="0" w:color="auto"/>
            </w:tcBorders>
          </w:tcPr>
          <w:p w14:paraId="5EFF8AC0" w14:textId="77777777" w:rsidR="009F4E6B" w:rsidRPr="00AA2803" w:rsidRDefault="009F4E6B" w:rsidP="009F4E6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138" w:type="dxa"/>
            <w:gridSpan w:val="2"/>
            <w:tcBorders>
              <w:left w:val="single" w:sz="4" w:space="0" w:color="auto"/>
            </w:tcBorders>
          </w:tcPr>
          <w:p w14:paraId="0C7ADD51" w14:textId="77777777" w:rsidR="009F4E6B" w:rsidRPr="00AA2803" w:rsidRDefault="009F4E6B" w:rsidP="009F4E6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9F4E6B" w:rsidRPr="00AA2803" w14:paraId="6C8B5923" w14:textId="77777777" w:rsidTr="003F4534">
        <w:trPr>
          <w:trHeight w:val="231"/>
        </w:trPr>
        <w:tc>
          <w:tcPr>
            <w:tcW w:w="528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79112FB" w14:textId="77777777" w:rsidR="009F4E6B" w:rsidRPr="00AA2803" w:rsidRDefault="009F4E6B" w:rsidP="009F4E6B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索引</w:t>
            </w:r>
          </w:p>
        </w:tc>
        <w:tc>
          <w:tcPr>
            <w:tcW w:w="2970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6391E692" w14:textId="77777777" w:rsidR="009F4E6B" w:rsidRPr="00AA2803" w:rsidRDefault="009F4E6B" w:rsidP="009F4E6B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3116" w:type="dxa"/>
            <w:gridSpan w:val="3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6F476280" w14:textId="77777777" w:rsidR="009F4E6B" w:rsidRPr="00AA2803" w:rsidRDefault="009F4E6B" w:rsidP="009F4E6B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  <w:tc>
          <w:tcPr>
            <w:tcW w:w="3133" w:type="dxa"/>
            <w:gridSpan w:val="5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209AC52F" w14:textId="77777777" w:rsidR="009F4E6B" w:rsidRPr="00AA2803" w:rsidRDefault="009F4E6B" w:rsidP="009F4E6B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类型</w:t>
            </w:r>
          </w:p>
        </w:tc>
      </w:tr>
      <w:tr w:rsidR="009F4E6B" w:rsidRPr="00AA2803" w14:paraId="41503AF8" w14:textId="77777777" w:rsidTr="003F4534">
        <w:trPr>
          <w:trHeight w:val="231"/>
        </w:trPr>
        <w:tc>
          <w:tcPr>
            <w:tcW w:w="528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8E79557" w14:textId="77777777" w:rsidR="009F4E6B" w:rsidRPr="00AA2803" w:rsidRDefault="009F4E6B" w:rsidP="009F4E6B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2970" w:type="dxa"/>
            <w:gridSpan w:val="4"/>
            <w:tcBorders>
              <w:left w:val="single" w:sz="4" w:space="0" w:color="auto"/>
            </w:tcBorders>
          </w:tcPr>
          <w:p w14:paraId="27590DBD" w14:textId="77777777" w:rsidR="009F4E6B" w:rsidRPr="00AA2803" w:rsidRDefault="009F4E6B" w:rsidP="009F4E6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116" w:type="dxa"/>
            <w:gridSpan w:val="3"/>
            <w:tcBorders>
              <w:left w:val="single" w:sz="4" w:space="0" w:color="auto"/>
            </w:tcBorders>
          </w:tcPr>
          <w:p w14:paraId="1E70CB0D" w14:textId="77777777" w:rsidR="009F4E6B" w:rsidRPr="00AA2803" w:rsidRDefault="009F4E6B" w:rsidP="009F4E6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133" w:type="dxa"/>
            <w:gridSpan w:val="5"/>
            <w:tcBorders>
              <w:left w:val="single" w:sz="4" w:space="0" w:color="auto"/>
            </w:tcBorders>
          </w:tcPr>
          <w:p w14:paraId="682A7ED2" w14:textId="77777777" w:rsidR="009F4E6B" w:rsidRPr="00AA2803" w:rsidRDefault="009F4E6B" w:rsidP="009F4E6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9F4E6B" w:rsidRPr="00AA2803" w14:paraId="1C682A89" w14:textId="77777777" w:rsidTr="003F4534">
        <w:tc>
          <w:tcPr>
            <w:tcW w:w="528" w:type="dxa"/>
            <w:gridSpan w:val="2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DF31F86" w14:textId="77777777" w:rsidR="009F4E6B" w:rsidRPr="00AA2803" w:rsidRDefault="009F4E6B" w:rsidP="009F4E6B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约束</w:t>
            </w:r>
          </w:p>
        </w:tc>
        <w:tc>
          <w:tcPr>
            <w:tcW w:w="9219" w:type="dxa"/>
            <w:gridSpan w:val="12"/>
            <w:tcBorders>
              <w:left w:val="single" w:sz="4" w:space="0" w:color="auto"/>
            </w:tcBorders>
          </w:tcPr>
          <w:p w14:paraId="330D32F2" w14:textId="77777777" w:rsidR="009F4E6B" w:rsidRPr="00AA2803" w:rsidRDefault="009F4E6B" w:rsidP="009F4E6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9F4E6B" w:rsidRPr="00AA2803" w14:paraId="3901F0E9" w14:textId="77777777" w:rsidTr="003F4534">
        <w:trPr>
          <w:trHeight w:val="231"/>
        </w:trPr>
        <w:tc>
          <w:tcPr>
            <w:tcW w:w="528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3347B38" w14:textId="77777777" w:rsidR="009F4E6B" w:rsidRPr="00AA2803" w:rsidRDefault="009F4E6B" w:rsidP="009F4E6B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</w:t>
            </w: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6F680F0C" w14:textId="77777777" w:rsidR="009F4E6B" w:rsidRPr="00AA2803" w:rsidRDefault="009F4E6B" w:rsidP="009F4E6B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分区类型</w:t>
            </w:r>
          </w:p>
        </w:tc>
        <w:tc>
          <w:tcPr>
            <w:tcW w:w="1488" w:type="dxa"/>
            <w:gridSpan w:val="3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06163B4B" w14:textId="77777777" w:rsidR="009F4E6B" w:rsidRPr="00AA2803" w:rsidRDefault="009F4E6B" w:rsidP="009F4E6B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分区字段</w:t>
            </w:r>
          </w:p>
        </w:tc>
        <w:tc>
          <w:tcPr>
            <w:tcW w:w="6243" w:type="dxa"/>
            <w:gridSpan w:val="7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1DED7082" w14:textId="77777777" w:rsidR="009F4E6B" w:rsidRPr="00AA2803" w:rsidRDefault="009F4E6B" w:rsidP="009F4E6B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分区条件</w:t>
            </w:r>
          </w:p>
        </w:tc>
      </w:tr>
      <w:tr w:rsidR="009F4E6B" w:rsidRPr="00AA2803" w14:paraId="4F0CD3E9" w14:textId="77777777" w:rsidTr="003F4534">
        <w:trPr>
          <w:trHeight w:val="231"/>
        </w:trPr>
        <w:tc>
          <w:tcPr>
            <w:tcW w:w="528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A83F1A4" w14:textId="77777777" w:rsidR="009F4E6B" w:rsidRPr="00AA2803" w:rsidRDefault="009F4E6B" w:rsidP="009F4E6B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</w:tcPr>
          <w:p w14:paraId="52D9CFA2" w14:textId="77777777" w:rsidR="009F4E6B" w:rsidRPr="00AA2803" w:rsidRDefault="009F4E6B" w:rsidP="009F4E6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主分区</w:t>
            </w:r>
          </w:p>
        </w:tc>
        <w:tc>
          <w:tcPr>
            <w:tcW w:w="1488" w:type="dxa"/>
            <w:gridSpan w:val="3"/>
            <w:tcBorders>
              <w:left w:val="single" w:sz="4" w:space="0" w:color="auto"/>
            </w:tcBorders>
          </w:tcPr>
          <w:p w14:paraId="08FF5664" w14:textId="77777777" w:rsidR="009F4E6B" w:rsidRPr="00AA2803" w:rsidRDefault="009F4E6B" w:rsidP="009F4E6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6243" w:type="dxa"/>
            <w:gridSpan w:val="7"/>
            <w:tcBorders>
              <w:left w:val="single" w:sz="4" w:space="0" w:color="auto"/>
            </w:tcBorders>
          </w:tcPr>
          <w:p w14:paraId="46A1FA51" w14:textId="77777777" w:rsidR="009F4E6B" w:rsidRPr="00AA2803" w:rsidRDefault="009F4E6B" w:rsidP="009F4E6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9F4E6B" w:rsidRPr="00AA2803" w14:paraId="2169FB29" w14:textId="77777777" w:rsidTr="003F4534">
        <w:trPr>
          <w:trHeight w:val="231"/>
        </w:trPr>
        <w:tc>
          <w:tcPr>
            <w:tcW w:w="528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A2A6D5C" w14:textId="77777777" w:rsidR="009F4E6B" w:rsidRPr="00AA2803" w:rsidRDefault="009F4E6B" w:rsidP="009F4E6B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</w:tcPr>
          <w:p w14:paraId="08B2227D" w14:textId="77777777" w:rsidR="009F4E6B" w:rsidRPr="00AA2803" w:rsidRDefault="009F4E6B" w:rsidP="009F4E6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子分区</w:t>
            </w:r>
          </w:p>
        </w:tc>
        <w:tc>
          <w:tcPr>
            <w:tcW w:w="1488" w:type="dxa"/>
            <w:gridSpan w:val="3"/>
            <w:tcBorders>
              <w:left w:val="single" w:sz="4" w:space="0" w:color="auto"/>
            </w:tcBorders>
          </w:tcPr>
          <w:p w14:paraId="34E1D480" w14:textId="77777777" w:rsidR="009F4E6B" w:rsidRPr="00AA2803" w:rsidRDefault="009F4E6B" w:rsidP="009F4E6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6243" w:type="dxa"/>
            <w:gridSpan w:val="7"/>
            <w:tcBorders>
              <w:left w:val="single" w:sz="4" w:space="0" w:color="auto"/>
            </w:tcBorders>
          </w:tcPr>
          <w:p w14:paraId="56A20A17" w14:textId="77777777" w:rsidR="009F4E6B" w:rsidRPr="00AA2803" w:rsidRDefault="009F4E6B" w:rsidP="009F4E6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</w:tbl>
    <w:p w14:paraId="79D50F76" w14:textId="77777777" w:rsidR="00432190" w:rsidRPr="00AA2803" w:rsidRDefault="00432190" w:rsidP="00432190"/>
    <w:p w14:paraId="7DBF0B37" w14:textId="77777777" w:rsidR="0080335F" w:rsidRPr="00AA2803" w:rsidRDefault="0080335F" w:rsidP="0080335F">
      <w:pPr>
        <w:pStyle w:val="4"/>
      </w:pPr>
      <w:bookmarkStart w:id="61" w:name="_Toc435450830"/>
      <w:r w:rsidRPr="00AA2803">
        <w:rPr>
          <w:rFonts w:hint="eastAsia"/>
        </w:rPr>
        <w:t>机构方案佣金（</w:t>
      </w:r>
      <w:r w:rsidRPr="00AA2803">
        <w:rPr>
          <w:rFonts w:hint="eastAsia"/>
        </w:rPr>
        <w:t>GAME_ORG</w:t>
      </w:r>
      <w:r w:rsidRPr="00AA2803">
        <w:t>_COMM_RATE</w:t>
      </w:r>
      <w:r w:rsidRPr="00AA2803">
        <w:rPr>
          <w:rFonts w:hint="eastAsia"/>
        </w:rPr>
        <w:t>）</w:t>
      </w:r>
      <w:bookmarkEnd w:id="61"/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89"/>
        <w:gridCol w:w="139"/>
        <w:gridCol w:w="698"/>
        <w:gridCol w:w="790"/>
        <w:gridCol w:w="1069"/>
        <w:gridCol w:w="413"/>
        <w:gridCol w:w="6"/>
        <w:gridCol w:w="1982"/>
        <w:gridCol w:w="1128"/>
        <w:gridCol w:w="288"/>
        <w:gridCol w:w="571"/>
        <w:gridCol w:w="136"/>
        <w:gridCol w:w="576"/>
        <w:gridCol w:w="1562"/>
      </w:tblGrid>
      <w:tr w:rsidR="00AA2803" w:rsidRPr="00AA2803" w14:paraId="2D480039" w14:textId="77777777" w:rsidTr="005E6B04">
        <w:tc>
          <w:tcPr>
            <w:tcW w:w="1226" w:type="dxa"/>
            <w:gridSpan w:val="3"/>
            <w:shd w:val="clear" w:color="auto" w:fill="C0C0C0"/>
          </w:tcPr>
          <w:p w14:paraId="251E25CF" w14:textId="77777777" w:rsidR="0080335F" w:rsidRPr="00AA2803" w:rsidRDefault="0080335F" w:rsidP="005E6B04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汉字注解</w:t>
            </w:r>
          </w:p>
        </w:tc>
        <w:tc>
          <w:tcPr>
            <w:tcW w:w="4260" w:type="dxa"/>
            <w:gridSpan w:val="5"/>
            <w:shd w:val="clear" w:color="auto" w:fill="auto"/>
          </w:tcPr>
          <w:p w14:paraId="109D2E2D" w14:textId="77777777" w:rsidR="0080335F" w:rsidRPr="00AA2803" w:rsidRDefault="002B25F1" w:rsidP="005E6B04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2B25F1">
              <w:rPr>
                <w:rFonts w:ascii="新宋体" w:eastAsia="新宋体" w:hAnsi="新宋体" w:hint="eastAsia"/>
                <w:b/>
                <w:sz w:val="24"/>
                <w:szCs w:val="22"/>
              </w:rPr>
              <w:t>机构方案佣金</w:t>
            </w:r>
          </w:p>
        </w:tc>
        <w:tc>
          <w:tcPr>
            <w:tcW w:w="1416" w:type="dxa"/>
            <w:gridSpan w:val="2"/>
            <w:shd w:val="clear" w:color="auto" w:fill="C0C0C0"/>
          </w:tcPr>
          <w:p w14:paraId="79011BC2" w14:textId="77777777" w:rsidR="0080335F" w:rsidRPr="00AA2803" w:rsidRDefault="0080335F" w:rsidP="005E6B04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表名</w:t>
            </w:r>
          </w:p>
        </w:tc>
        <w:tc>
          <w:tcPr>
            <w:tcW w:w="2845" w:type="dxa"/>
            <w:gridSpan w:val="4"/>
            <w:shd w:val="clear" w:color="auto" w:fill="auto"/>
          </w:tcPr>
          <w:p w14:paraId="3A92D025" w14:textId="77777777" w:rsidR="0080335F" w:rsidRPr="00AA2803" w:rsidRDefault="00BE1029" w:rsidP="005E6B04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BE1029">
              <w:rPr>
                <w:rFonts w:ascii="新宋体" w:eastAsia="新宋体" w:hAnsi="新宋体"/>
                <w:b/>
                <w:sz w:val="24"/>
                <w:szCs w:val="22"/>
              </w:rPr>
              <w:t>GAME_ORG_COMM_RATE</w:t>
            </w:r>
          </w:p>
        </w:tc>
      </w:tr>
      <w:tr w:rsidR="00AA2803" w:rsidRPr="00AA2803" w14:paraId="40792316" w14:textId="77777777" w:rsidTr="005E6B04"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horzCross" w:color="auto" w:fill="C0C0C0"/>
          </w:tcPr>
          <w:p w14:paraId="3E3D49F2" w14:textId="77777777" w:rsidR="0080335F" w:rsidRPr="00AA2803" w:rsidRDefault="0080335F" w:rsidP="005E6B04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</w:p>
        </w:tc>
        <w:tc>
          <w:tcPr>
            <w:tcW w:w="2696" w:type="dxa"/>
            <w:gridSpan w:val="4"/>
            <w:tcBorders>
              <w:left w:val="single" w:sz="4" w:space="0" w:color="auto"/>
            </w:tcBorders>
            <w:shd w:val="clear" w:color="auto" w:fill="C0C0C0"/>
          </w:tcPr>
          <w:p w14:paraId="504AAE71" w14:textId="77777777" w:rsidR="0080335F" w:rsidRPr="00AA2803" w:rsidRDefault="0080335F" w:rsidP="005E6B04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字段名称</w:t>
            </w:r>
          </w:p>
        </w:tc>
        <w:tc>
          <w:tcPr>
            <w:tcW w:w="2401" w:type="dxa"/>
            <w:gridSpan w:val="3"/>
            <w:shd w:val="clear" w:color="auto" w:fill="C0C0C0"/>
          </w:tcPr>
          <w:p w14:paraId="5C13039C" w14:textId="77777777" w:rsidR="0080335F" w:rsidRPr="00AA2803" w:rsidRDefault="0080335F" w:rsidP="005E6B04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字段命名</w:t>
            </w:r>
          </w:p>
        </w:tc>
        <w:tc>
          <w:tcPr>
            <w:tcW w:w="1987" w:type="dxa"/>
            <w:gridSpan w:val="3"/>
            <w:shd w:val="clear" w:color="auto" w:fill="C0C0C0"/>
          </w:tcPr>
          <w:p w14:paraId="607E5A5A" w14:textId="77777777" w:rsidR="0080335F" w:rsidRPr="00AA2803" w:rsidRDefault="0080335F" w:rsidP="005E6B04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类型</w:t>
            </w:r>
          </w:p>
        </w:tc>
        <w:tc>
          <w:tcPr>
            <w:tcW w:w="712" w:type="dxa"/>
            <w:gridSpan w:val="2"/>
            <w:shd w:val="clear" w:color="auto" w:fill="C0C0C0"/>
          </w:tcPr>
          <w:p w14:paraId="6A5D1100" w14:textId="77777777" w:rsidR="0080335F" w:rsidRPr="00AA2803" w:rsidRDefault="0080335F" w:rsidP="005E6B04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非空</w:t>
            </w:r>
          </w:p>
        </w:tc>
        <w:tc>
          <w:tcPr>
            <w:tcW w:w="1562" w:type="dxa"/>
            <w:shd w:val="clear" w:color="auto" w:fill="C0C0C0"/>
          </w:tcPr>
          <w:p w14:paraId="0F6212D5" w14:textId="77777777" w:rsidR="0080335F" w:rsidRPr="00AA2803" w:rsidRDefault="0080335F" w:rsidP="005E6B04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默认</w:t>
            </w:r>
          </w:p>
        </w:tc>
      </w:tr>
      <w:tr w:rsidR="00AA2803" w:rsidRPr="00AA2803" w14:paraId="68C9478A" w14:textId="77777777" w:rsidTr="005E6B04">
        <w:tc>
          <w:tcPr>
            <w:tcW w:w="389" w:type="dxa"/>
            <w:tcBorders>
              <w:top w:val="single" w:sz="4" w:space="0" w:color="auto"/>
            </w:tcBorders>
          </w:tcPr>
          <w:p w14:paraId="0243D531" w14:textId="77777777" w:rsidR="0080335F" w:rsidRPr="00AA2803" w:rsidRDefault="0080335F" w:rsidP="006164CE">
            <w:pPr>
              <w:pStyle w:val="af"/>
              <w:numPr>
                <w:ilvl w:val="0"/>
                <w:numId w:val="51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696" w:type="dxa"/>
            <w:gridSpan w:val="4"/>
          </w:tcPr>
          <w:p w14:paraId="7F56763D" w14:textId="77777777" w:rsidR="0080335F" w:rsidRPr="00AA2803" w:rsidRDefault="0080335F" w:rsidP="0080335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部门编码</w:t>
            </w:r>
          </w:p>
        </w:tc>
        <w:tc>
          <w:tcPr>
            <w:tcW w:w="2401" w:type="dxa"/>
            <w:gridSpan w:val="3"/>
          </w:tcPr>
          <w:p w14:paraId="33030045" w14:textId="77777777" w:rsidR="0080335F" w:rsidRPr="00AA2803" w:rsidRDefault="0080335F" w:rsidP="0080335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ORG_CODE</w:t>
            </w:r>
          </w:p>
        </w:tc>
        <w:tc>
          <w:tcPr>
            <w:tcW w:w="1987" w:type="dxa"/>
            <w:gridSpan w:val="3"/>
          </w:tcPr>
          <w:p w14:paraId="152E1616" w14:textId="77777777" w:rsidR="0080335F" w:rsidRPr="00AA2803" w:rsidRDefault="0080335F" w:rsidP="0080335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CHAR(</w:t>
            </w:r>
            <w:r w:rsidRPr="00AA2803">
              <w:rPr>
                <w:rFonts w:ascii="新宋体" w:eastAsia="新宋体" w:hAnsi="新宋体" w:hint="eastAsia"/>
                <w:szCs w:val="22"/>
              </w:rPr>
              <w:t>2</w:t>
            </w:r>
            <w:r w:rsidRPr="00AA2803">
              <w:rPr>
                <w:rFonts w:ascii="新宋体" w:eastAsia="新宋体" w:hAnsi="新宋体"/>
                <w:szCs w:val="22"/>
              </w:rPr>
              <w:t>)</w:t>
            </w:r>
          </w:p>
        </w:tc>
        <w:tc>
          <w:tcPr>
            <w:tcW w:w="712" w:type="dxa"/>
            <w:gridSpan w:val="2"/>
          </w:tcPr>
          <w:p w14:paraId="2411F441" w14:textId="77777777" w:rsidR="0080335F" w:rsidRPr="00AA2803" w:rsidRDefault="0080335F" w:rsidP="0080335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2" w:type="dxa"/>
          </w:tcPr>
          <w:p w14:paraId="5FD4262C" w14:textId="77777777" w:rsidR="0080335F" w:rsidRPr="00AA2803" w:rsidRDefault="0080335F" w:rsidP="0080335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5182CD72" w14:textId="77777777" w:rsidTr="005E6B04">
        <w:tc>
          <w:tcPr>
            <w:tcW w:w="389" w:type="dxa"/>
            <w:tcBorders>
              <w:top w:val="single" w:sz="4" w:space="0" w:color="auto"/>
            </w:tcBorders>
          </w:tcPr>
          <w:p w14:paraId="0CCA6602" w14:textId="77777777" w:rsidR="0080335F" w:rsidRPr="00AA2803" w:rsidRDefault="0080335F" w:rsidP="006164CE">
            <w:pPr>
              <w:pStyle w:val="af"/>
              <w:numPr>
                <w:ilvl w:val="0"/>
                <w:numId w:val="51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696" w:type="dxa"/>
            <w:gridSpan w:val="4"/>
          </w:tcPr>
          <w:p w14:paraId="4BB80B48" w14:textId="77777777" w:rsidR="0080335F" w:rsidRPr="00AA2803" w:rsidRDefault="0080335F" w:rsidP="0080335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方案编码</w:t>
            </w:r>
          </w:p>
        </w:tc>
        <w:tc>
          <w:tcPr>
            <w:tcW w:w="2401" w:type="dxa"/>
            <w:gridSpan w:val="3"/>
          </w:tcPr>
          <w:p w14:paraId="6E95979B" w14:textId="77777777" w:rsidR="0080335F" w:rsidRPr="00AA2803" w:rsidRDefault="0080335F" w:rsidP="0080335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PLAN_CODE</w:t>
            </w:r>
          </w:p>
        </w:tc>
        <w:tc>
          <w:tcPr>
            <w:tcW w:w="1987" w:type="dxa"/>
            <w:gridSpan w:val="3"/>
          </w:tcPr>
          <w:p w14:paraId="7BE5F5F6" w14:textId="77777777" w:rsidR="0080335F" w:rsidRPr="00AA2803" w:rsidRDefault="0080335F" w:rsidP="0080335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VARCHAR2(10)</w:t>
            </w:r>
          </w:p>
        </w:tc>
        <w:tc>
          <w:tcPr>
            <w:tcW w:w="712" w:type="dxa"/>
            <w:gridSpan w:val="2"/>
          </w:tcPr>
          <w:p w14:paraId="4019EADC" w14:textId="77777777" w:rsidR="0080335F" w:rsidRPr="00AA2803" w:rsidRDefault="0080335F" w:rsidP="0080335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2" w:type="dxa"/>
          </w:tcPr>
          <w:p w14:paraId="3D53C394" w14:textId="77777777" w:rsidR="0080335F" w:rsidRPr="00AA2803" w:rsidRDefault="0080335F" w:rsidP="0080335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596B4FD2" w14:textId="77777777" w:rsidTr="005E6B04">
        <w:tc>
          <w:tcPr>
            <w:tcW w:w="389" w:type="dxa"/>
          </w:tcPr>
          <w:p w14:paraId="22106F99" w14:textId="77777777" w:rsidR="009C4CFF" w:rsidRPr="00AA2803" w:rsidRDefault="009C4CFF" w:rsidP="006164CE">
            <w:pPr>
              <w:pStyle w:val="af"/>
              <w:numPr>
                <w:ilvl w:val="0"/>
                <w:numId w:val="51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696" w:type="dxa"/>
            <w:gridSpan w:val="4"/>
          </w:tcPr>
          <w:p w14:paraId="6B960A9C" w14:textId="77777777" w:rsidR="009C4CFF" w:rsidRPr="00AA2803" w:rsidRDefault="009C4CFF" w:rsidP="009C4CF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销售</w:t>
            </w:r>
            <w:r w:rsidR="00AE6E3E">
              <w:rPr>
                <w:rFonts w:ascii="新宋体" w:eastAsia="新宋体" w:hAnsi="新宋体" w:hint="eastAsia"/>
                <w:szCs w:val="22"/>
              </w:rPr>
              <w:t>佣金</w:t>
            </w:r>
            <w:r w:rsidRPr="00AA2803">
              <w:rPr>
                <w:rFonts w:ascii="新宋体" w:eastAsia="新宋体" w:hAnsi="新宋体" w:hint="eastAsia"/>
                <w:szCs w:val="22"/>
              </w:rPr>
              <w:t>比例</w:t>
            </w:r>
          </w:p>
        </w:tc>
        <w:tc>
          <w:tcPr>
            <w:tcW w:w="2401" w:type="dxa"/>
            <w:gridSpan w:val="3"/>
          </w:tcPr>
          <w:p w14:paraId="7621EE31" w14:textId="77777777" w:rsidR="009C4CFF" w:rsidRPr="00AA2803" w:rsidRDefault="009C4CFF" w:rsidP="009C4CF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SALE_COMM</w:t>
            </w:r>
          </w:p>
        </w:tc>
        <w:tc>
          <w:tcPr>
            <w:tcW w:w="1987" w:type="dxa"/>
            <w:gridSpan w:val="3"/>
          </w:tcPr>
          <w:p w14:paraId="0EBBC0D2" w14:textId="77777777" w:rsidR="009C4CFF" w:rsidRPr="00AA2803" w:rsidRDefault="009C4CFF" w:rsidP="009C4CF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NUMBER(8)</w:t>
            </w:r>
          </w:p>
        </w:tc>
        <w:tc>
          <w:tcPr>
            <w:tcW w:w="712" w:type="dxa"/>
            <w:gridSpan w:val="2"/>
          </w:tcPr>
          <w:p w14:paraId="53E0E4DF" w14:textId="77777777" w:rsidR="009C4CFF" w:rsidRPr="00AA2803" w:rsidRDefault="009C4CFF" w:rsidP="009C4CF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2" w:type="dxa"/>
          </w:tcPr>
          <w:p w14:paraId="75B91BC5" w14:textId="77777777" w:rsidR="009C4CFF" w:rsidRPr="00AA2803" w:rsidRDefault="009C4CFF" w:rsidP="009C4CF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62BD6812" w14:textId="77777777" w:rsidTr="005E6B04">
        <w:tc>
          <w:tcPr>
            <w:tcW w:w="389" w:type="dxa"/>
          </w:tcPr>
          <w:p w14:paraId="04E223DA" w14:textId="77777777" w:rsidR="009C4CFF" w:rsidRPr="00AA2803" w:rsidRDefault="009C4CFF" w:rsidP="006164CE">
            <w:pPr>
              <w:pStyle w:val="af"/>
              <w:numPr>
                <w:ilvl w:val="0"/>
                <w:numId w:val="51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696" w:type="dxa"/>
            <w:gridSpan w:val="4"/>
          </w:tcPr>
          <w:p w14:paraId="72861FA2" w14:textId="77777777" w:rsidR="009C4CFF" w:rsidRPr="00AA2803" w:rsidRDefault="00AE6E3E" w:rsidP="009C4CF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兑奖佣金</w:t>
            </w:r>
            <w:r w:rsidR="009C4CFF" w:rsidRPr="00AA2803">
              <w:rPr>
                <w:rFonts w:ascii="新宋体" w:eastAsia="新宋体" w:hAnsi="新宋体" w:hint="eastAsia"/>
                <w:szCs w:val="22"/>
              </w:rPr>
              <w:t>比例</w:t>
            </w:r>
          </w:p>
        </w:tc>
        <w:tc>
          <w:tcPr>
            <w:tcW w:w="2401" w:type="dxa"/>
            <w:gridSpan w:val="3"/>
          </w:tcPr>
          <w:p w14:paraId="1E7887F5" w14:textId="77777777" w:rsidR="009C4CFF" w:rsidRPr="00AA2803" w:rsidRDefault="009C4CFF" w:rsidP="009C4CF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PAY_COMM</w:t>
            </w:r>
          </w:p>
        </w:tc>
        <w:tc>
          <w:tcPr>
            <w:tcW w:w="1987" w:type="dxa"/>
            <w:gridSpan w:val="3"/>
          </w:tcPr>
          <w:p w14:paraId="11049075" w14:textId="77777777" w:rsidR="009C4CFF" w:rsidRPr="00AA2803" w:rsidRDefault="009C4CFF" w:rsidP="009C4CF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NUMBER(8)</w:t>
            </w:r>
          </w:p>
        </w:tc>
        <w:tc>
          <w:tcPr>
            <w:tcW w:w="712" w:type="dxa"/>
            <w:gridSpan w:val="2"/>
          </w:tcPr>
          <w:p w14:paraId="772692CC" w14:textId="77777777" w:rsidR="009C4CFF" w:rsidRPr="00AA2803" w:rsidRDefault="009C4CFF" w:rsidP="009C4CF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2" w:type="dxa"/>
          </w:tcPr>
          <w:p w14:paraId="1DDA8217" w14:textId="77777777" w:rsidR="009C4CFF" w:rsidRPr="00AA2803" w:rsidRDefault="009C4CFF" w:rsidP="009C4CF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37718C16" w14:textId="77777777" w:rsidTr="005E6B04">
        <w:tc>
          <w:tcPr>
            <w:tcW w:w="9747" w:type="dxa"/>
            <w:gridSpan w:val="14"/>
            <w:shd w:val="clear" w:color="auto" w:fill="D9D9D9" w:themeFill="background1" w:themeFillShade="D9"/>
          </w:tcPr>
          <w:p w14:paraId="174E71D4" w14:textId="77777777" w:rsidR="0080335F" w:rsidRPr="00AA2803" w:rsidRDefault="0080335F" w:rsidP="0080335F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表格其他属性信息定义（包括PK-FK、IDX等）</w:t>
            </w:r>
          </w:p>
        </w:tc>
      </w:tr>
      <w:tr w:rsidR="00AA2803" w:rsidRPr="00AA2803" w14:paraId="16C2050A" w14:textId="77777777" w:rsidTr="005E6B04">
        <w:trPr>
          <w:trHeight w:val="231"/>
        </w:trPr>
        <w:tc>
          <w:tcPr>
            <w:tcW w:w="528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A17F911" w14:textId="77777777" w:rsidR="0080335F" w:rsidRPr="00AA2803" w:rsidRDefault="0080335F" w:rsidP="0080335F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主键</w:t>
            </w:r>
          </w:p>
        </w:tc>
        <w:tc>
          <w:tcPr>
            <w:tcW w:w="2970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24BAC92F" w14:textId="77777777" w:rsidR="0080335F" w:rsidRPr="00AA2803" w:rsidRDefault="0080335F" w:rsidP="0080335F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6249" w:type="dxa"/>
            <w:gridSpan w:val="8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2CC4D8E8" w14:textId="77777777" w:rsidR="0080335F" w:rsidRPr="00AA2803" w:rsidRDefault="0080335F" w:rsidP="0080335F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包含列</w:t>
            </w:r>
          </w:p>
        </w:tc>
      </w:tr>
      <w:tr w:rsidR="00AA2803" w:rsidRPr="00AA2803" w14:paraId="1FCF06E1" w14:textId="77777777" w:rsidTr="005E6B04">
        <w:trPr>
          <w:trHeight w:val="231"/>
        </w:trPr>
        <w:tc>
          <w:tcPr>
            <w:tcW w:w="528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C48126C" w14:textId="77777777" w:rsidR="0080335F" w:rsidRPr="00AA2803" w:rsidRDefault="0080335F" w:rsidP="0080335F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2970" w:type="dxa"/>
            <w:gridSpan w:val="4"/>
            <w:tcBorders>
              <w:left w:val="single" w:sz="4" w:space="0" w:color="auto"/>
            </w:tcBorders>
          </w:tcPr>
          <w:p w14:paraId="63F77F24" w14:textId="77777777" w:rsidR="0080335F" w:rsidRPr="00AA2803" w:rsidRDefault="00B742F6" w:rsidP="0080335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PK_GAME_ORG_COMM_RATE</w:t>
            </w:r>
          </w:p>
        </w:tc>
        <w:tc>
          <w:tcPr>
            <w:tcW w:w="6249" w:type="dxa"/>
            <w:gridSpan w:val="8"/>
            <w:tcBorders>
              <w:left w:val="single" w:sz="4" w:space="0" w:color="auto"/>
            </w:tcBorders>
          </w:tcPr>
          <w:p w14:paraId="28D573FA" w14:textId="77777777" w:rsidR="0080335F" w:rsidRPr="00AA2803" w:rsidRDefault="00B742F6" w:rsidP="0080335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ORG_CODE,PLAN_CODE</w:t>
            </w:r>
          </w:p>
        </w:tc>
      </w:tr>
      <w:tr w:rsidR="00AA2803" w:rsidRPr="00AA2803" w14:paraId="4EEA8527" w14:textId="77777777" w:rsidTr="005E6B04">
        <w:trPr>
          <w:trHeight w:val="231"/>
        </w:trPr>
        <w:tc>
          <w:tcPr>
            <w:tcW w:w="528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4479D09" w14:textId="77777777" w:rsidR="0080335F" w:rsidRPr="00AA2803" w:rsidRDefault="0080335F" w:rsidP="0080335F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外键</w:t>
            </w:r>
          </w:p>
        </w:tc>
        <w:tc>
          <w:tcPr>
            <w:tcW w:w="2970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2A603E0F" w14:textId="77777777" w:rsidR="0080335F" w:rsidRPr="00AA2803" w:rsidRDefault="0080335F" w:rsidP="0080335F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1988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49398C7B" w14:textId="77777777" w:rsidR="0080335F" w:rsidRPr="00AA2803" w:rsidRDefault="0080335F" w:rsidP="0080335F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  <w:tc>
          <w:tcPr>
            <w:tcW w:w="2123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3FCF2C04" w14:textId="77777777" w:rsidR="0080335F" w:rsidRPr="00AA2803" w:rsidRDefault="0080335F" w:rsidP="0080335F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参照表名</w:t>
            </w:r>
          </w:p>
        </w:tc>
        <w:tc>
          <w:tcPr>
            <w:tcW w:w="2138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09D86D6C" w14:textId="77777777" w:rsidR="0080335F" w:rsidRPr="00AA2803" w:rsidRDefault="0080335F" w:rsidP="0080335F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</w:tr>
      <w:tr w:rsidR="00AA2803" w:rsidRPr="00AA2803" w14:paraId="4701907B" w14:textId="77777777" w:rsidTr="005E6B04">
        <w:trPr>
          <w:trHeight w:val="231"/>
        </w:trPr>
        <w:tc>
          <w:tcPr>
            <w:tcW w:w="528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602F67F" w14:textId="77777777" w:rsidR="0080335F" w:rsidRPr="00AA2803" w:rsidRDefault="0080335F" w:rsidP="0080335F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2970" w:type="dxa"/>
            <w:gridSpan w:val="4"/>
            <w:tcBorders>
              <w:left w:val="single" w:sz="4" w:space="0" w:color="auto"/>
            </w:tcBorders>
          </w:tcPr>
          <w:p w14:paraId="0AB72B00" w14:textId="77777777" w:rsidR="0080335F" w:rsidRPr="00AA2803" w:rsidRDefault="0080335F" w:rsidP="0080335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988" w:type="dxa"/>
            <w:gridSpan w:val="2"/>
            <w:tcBorders>
              <w:left w:val="single" w:sz="4" w:space="0" w:color="auto"/>
            </w:tcBorders>
          </w:tcPr>
          <w:p w14:paraId="2FF94FB4" w14:textId="77777777" w:rsidR="0080335F" w:rsidRPr="00AA2803" w:rsidRDefault="0080335F" w:rsidP="0080335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123" w:type="dxa"/>
            <w:gridSpan w:val="4"/>
            <w:tcBorders>
              <w:left w:val="single" w:sz="4" w:space="0" w:color="auto"/>
            </w:tcBorders>
          </w:tcPr>
          <w:p w14:paraId="0A7388C8" w14:textId="77777777" w:rsidR="0080335F" w:rsidRPr="00AA2803" w:rsidRDefault="0080335F" w:rsidP="0080335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138" w:type="dxa"/>
            <w:gridSpan w:val="2"/>
            <w:tcBorders>
              <w:left w:val="single" w:sz="4" w:space="0" w:color="auto"/>
            </w:tcBorders>
          </w:tcPr>
          <w:p w14:paraId="0D5312B6" w14:textId="77777777" w:rsidR="0080335F" w:rsidRPr="00AA2803" w:rsidRDefault="0080335F" w:rsidP="0080335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646B5CA1" w14:textId="77777777" w:rsidTr="005E6B04">
        <w:trPr>
          <w:trHeight w:val="231"/>
        </w:trPr>
        <w:tc>
          <w:tcPr>
            <w:tcW w:w="528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21099A6" w14:textId="77777777" w:rsidR="0080335F" w:rsidRPr="00AA2803" w:rsidRDefault="0080335F" w:rsidP="0080335F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索引</w:t>
            </w:r>
          </w:p>
        </w:tc>
        <w:tc>
          <w:tcPr>
            <w:tcW w:w="2970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71E33C69" w14:textId="77777777" w:rsidR="0080335F" w:rsidRPr="00AA2803" w:rsidRDefault="0080335F" w:rsidP="0080335F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3116" w:type="dxa"/>
            <w:gridSpan w:val="3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35917072" w14:textId="77777777" w:rsidR="0080335F" w:rsidRPr="00AA2803" w:rsidRDefault="0080335F" w:rsidP="0080335F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  <w:tc>
          <w:tcPr>
            <w:tcW w:w="3133" w:type="dxa"/>
            <w:gridSpan w:val="5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27939943" w14:textId="77777777" w:rsidR="0080335F" w:rsidRPr="00AA2803" w:rsidRDefault="0080335F" w:rsidP="0080335F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类型</w:t>
            </w:r>
          </w:p>
        </w:tc>
      </w:tr>
      <w:tr w:rsidR="00AA2803" w:rsidRPr="00AA2803" w14:paraId="0CEB593D" w14:textId="77777777" w:rsidTr="005E6B04">
        <w:trPr>
          <w:trHeight w:val="231"/>
        </w:trPr>
        <w:tc>
          <w:tcPr>
            <w:tcW w:w="528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5CD7CA9" w14:textId="77777777" w:rsidR="0080335F" w:rsidRPr="00AA2803" w:rsidRDefault="0080335F" w:rsidP="0080335F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2970" w:type="dxa"/>
            <w:gridSpan w:val="4"/>
            <w:tcBorders>
              <w:left w:val="single" w:sz="4" w:space="0" w:color="auto"/>
            </w:tcBorders>
          </w:tcPr>
          <w:p w14:paraId="37340FA6" w14:textId="77777777" w:rsidR="0080335F" w:rsidRPr="00AA2803" w:rsidRDefault="0080335F" w:rsidP="0080335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116" w:type="dxa"/>
            <w:gridSpan w:val="3"/>
            <w:tcBorders>
              <w:left w:val="single" w:sz="4" w:space="0" w:color="auto"/>
            </w:tcBorders>
          </w:tcPr>
          <w:p w14:paraId="63492C3E" w14:textId="77777777" w:rsidR="0080335F" w:rsidRPr="00AA2803" w:rsidRDefault="0080335F" w:rsidP="0080335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133" w:type="dxa"/>
            <w:gridSpan w:val="5"/>
            <w:tcBorders>
              <w:left w:val="single" w:sz="4" w:space="0" w:color="auto"/>
            </w:tcBorders>
          </w:tcPr>
          <w:p w14:paraId="093337AB" w14:textId="77777777" w:rsidR="0080335F" w:rsidRPr="00AA2803" w:rsidRDefault="0080335F" w:rsidP="0080335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349CC962" w14:textId="77777777" w:rsidTr="005E6B04">
        <w:tc>
          <w:tcPr>
            <w:tcW w:w="528" w:type="dxa"/>
            <w:gridSpan w:val="2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BCB42E4" w14:textId="77777777" w:rsidR="0080335F" w:rsidRPr="00AA2803" w:rsidRDefault="0080335F" w:rsidP="0080335F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约束</w:t>
            </w:r>
          </w:p>
        </w:tc>
        <w:tc>
          <w:tcPr>
            <w:tcW w:w="9219" w:type="dxa"/>
            <w:gridSpan w:val="12"/>
            <w:tcBorders>
              <w:left w:val="single" w:sz="4" w:space="0" w:color="auto"/>
            </w:tcBorders>
          </w:tcPr>
          <w:p w14:paraId="7FD1F479" w14:textId="77777777" w:rsidR="0080335F" w:rsidRPr="00AA2803" w:rsidRDefault="0080335F" w:rsidP="0080335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5FDF4475" w14:textId="77777777" w:rsidTr="005E6B04">
        <w:trPr>
          <w:trHeight w:val="231"/>
        </w:trPr>
        <w:tc>
          <w:tcPr>
            <w:tcW w:w="528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DE67F27" w14:textId="77777777" w:rsidR="0080335F" w:rsidRPr="00AA2803" w:rsidRDefault="0080335F" w:rsidP="0080335F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lastRenderedPageBreak/>
              <w:t>分区</w:t>
            </w: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0EA8F11C" w14:textId="77777777" w:rsidR="0080335F" w:rsidRPr="00AA2803" w:rsidRDefault="0080335F" w:rsidP="0080335F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分区类型</w:t>
            </w:r>
          </w:p>
        </w:tc>
        <w:tc>
          <w:tcPr>
            <w:tcW w:w="1488" w:type="dxa"/>
            <w:gridSpan w:val="3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02366F0E" w14:textId="77777777" w:rsidR="0080335F" w:rsidRPr="00AA2803" w:rsidRDefault="0080335F" w:rsidP="0080335F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分区字段</w:t>
            </w:r>
          </w:p>
        </w:tc>
        <w:tc>
          <w:tcPr>
            <w:tcW w:w="6243" w:type="dxa"/>
            <w:gridSpan w:val="7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7D4F222E" w14:textId="77777777" w:rsidR="0080335F" w:rsidRPr="00AA2803" w:rsidRDefault="0080335F" w:rsidP="0080335F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分区条件</w:t>
            </w:r>
          </w:p>
        </w:tc>
      </w:tr>
      <w:tr w:rsidR="00AA2803" w:rsidRPr="00AA2803" w14:paraId="1EBAA900" w14:textId="77777777" w:rsidTr="005E6B04">
        <w:trPr>
          <w:trHeight w:val="231"/>
        </w:trPr>
        <w:tc>
          <w:tcPr>
            <w:tcW w:w="528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352361E" w14:textId="77777777" w:rsidR="0080335F" w:rsidRPr="00AA2803" w:rsidRDefault="0080335F" w:rsidP="0080335F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</w:tcPr>
          <w:p w14:paraId="53F2C8CE" w14:textId="77777777" w:rsidR="0080335F" w:rsidRPr="00AA2803" w:rsidRDefault="0080335F" w:rsidP="0080335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主分区</w:t>
            </w:r>
          </w:p>
        </w:tc>
        <w:tc>
          <w:tcPr>
            <w:tcW w:w="1488" w:type="dxa"/>
            <w:gridSpan w:val="3"/>
            <w:tcBorders>
              <w:left w:val="single" w:sz="4" w:space="0" w:color="auto"/>
            </w:tcBorders>
          </w:tcPr>
          <w:p w14:paraId="240E719C" w14:textId="77777777" w:rsidR="0080335F" w:rsidRPr="00AA2803" w:rsidRDefault="0080335F" w:rsidP="0080335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6243" w:type="dxa"/>
            <w:gridSpan w:val="7"/>
            <w:tcBorders>
              <w:left w:val="single" w:sz="4" w:space="0" w:color="auto"/>
            </w:tcBorders>
          </w:tcPr>
          <w:p w14:paraId="5929414A" w14:textId="77777777" w:rsidR="0080335F" w:rsidRPr="00AA2803" w:rsidRDefault="0080335F" w:rsidP="0080335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7C90911B" w14:textId="77777777" w:rsidTr="005E6B04">
        <w:trPr>
          <w:trHeight w:val="231"/>
        </w:trPr>
        <w:tc>
          <w:tcPr>
            <w:tcW w:w="528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9F214CD" w14:textId="77777777" w:rsidR="0080335F" w:rsidRPr="00AA2803" w:rsidRDefault="0080335F" w:rsidP="0080335F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</w:tcPr>
          <w:p w14:paraId="5714F854" w14:textId="77777777" w:rsidR="0080335F" w:rsidRPr="00AA2803" w:rsidRDefault="0080335F" w:rsidP="0080335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子分区</w:t>
            </w:r>
          </w:p>
        </w:tc>
        <w:tc>
          <w:tcPr>
            <w:tcW w:w="1488" w:type="dxa"/>
            <w:gridSpan w:val="3"/>
            <w:tcBorders>
              <w:left w:val="single" w:sz="4" w:space="0" w:color="auto"/>
            </w:tcBorders>
          </w:tcPr>
          <w:p w14:paraId="5A879218" w14:textId="77777777" w:rsidR="0080335F" w:rsidRPr="00AA2803" w:rsidRDefault="0080335F" w:rsidP="0080335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6243" w:type="dxa"/>
            <w:gridSpan w:val="7"/>
            <w:tcBorders>
              <w:left w:val="single" w:sz="4" w:space="0" w:color="auto"/>
            </w:tcBorders>
          </w:tcPr>
          <w:p w14:paraId="1DFC8BEC" w14:textId="77777777" w:rsidR="0080335F" w:rsidRPr="00AA2803" w:rsidRDefault="0080335F" w:rsidP="0080335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</w:tbl>
    <w:p w14:paraId="511BB7BD" w14:textId="77777777" w:rsidR="0080335F" w:rsidRPr="00AA2803" w:rsidRDefault="0080335F" w:rsidP="0080335F"/>
    <w:p w14:paraId="2F649C1D" w14:textId="77777777" w:rsidR="00B742F6" w:rsidRPr="00AA2803" w:rsidRDefault="00B742F6" w:rsidP="00B742F6">
      <w:pPr>
        <w:pStyle w:val="4"/>
      </w:pPr>
      <w:bookmarkStart w:id="62" w:name="_Toc435450831"/>
      <w:r w:rsidRPr="00AA2803">
        <w:rPr>
          <w:rFonts w:hint="eastAsia"/>
        </w:rPr>
        <w:t>站点方案佣金（</w:t>
      </w:r>
      <w:r w:rsidRPr="00AA2803">
        <w:rPr>
          <w:rFonts w:hint="eastAsia"/>
        </w:rPr>
        <w:t>GAME_AGENCY</w:t>
      </w:r>
      <w:r w:rsidRPr="00AA2803">
        <w:t>_COMM_RATE</w:t>
      </w:r>
      <w:r w:rsidRPr="00AA2803">
        <w:rPr>
          <w:rFonts w:hint="eastAsia"/>
        </w:rPr>
        <w:t>）</w:t>
      </w:r>
      <w:bookmarkEnd w:id="62"/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89"/>
        <w:gridCol w:w="139"/>
        <w:gridCol w:w="698"/>
        <w:gridCol w:w="790"/>
        <w:gridCol w:w="1069"/>
        <w:gridCol w:w="413"/>
        <w:gridCol w:w="6"/>
        <w:gridCol w:w="1982"/>
        <w:gridCol w:w="1128"/>
        <w:gridCol w:w="288"/>
        <w:gridCol w:w="571"/>
        <w:gridCol w:w="136"/>
        <w:gridCol w:w="576"/>
        <w:gridCol w:w="1562"/>
      </w:tblGrid>
      <w:tr w:rsidR="00AA2803" w:rsidRPr="00AA2803" w14:paraId="04D54CCE" w14:textId="77777777" w:rsidTr="005E6B04">
        <w:tc>
          <w:tcPr>
            <w:tcW w:w="1226" w:type="dxa"/>
            <w:gridSpan w:val="3"/>
            <w:shd w:val="clear" w:color="auto" w:fill="C0C0C0"/>
          </w:tcPr>
          <w:p w14:paraId="41C5BED4" w14:textId="77777777" w:rsidR="00B742F6" w:rsidRPr="00AA2803" w:rsidRDefault="00B742F6" w:rsidP="005E6B04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汉字注解</w:t>
            </w:r>
          </w:p>
        </w:tc>
        <w:tc>
          <w:tcPr>
            <w:tcW w:w="4260" w:type="dxa"/>
            <w:gridSpan w:val="5"/>
            <w:shd w:val="clear" w:color="auto" w:fill="auto"/>
          </w:tcPr>
          <w:p w14:paraId="5A36B0FE" w14:textId="77777777" w:rsidR="00B742F6" w:rsidRPr="00AA2803" w:rsidRDefault="00B742F6" w:rsidP="005E6B04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站点方案佣金</w:t>
            </w:r>
          </w:p>
        </w:tc>
        <w:tc>
          <w:tcPr>
            <w:tcW w:w="1416" w:type="dxa"/>
            <w:gridSpan w:val="2"/>
            <w:shd w:val="clear" w:color="auto" w:fill="C0C0C0"/>
          </w:tcPr>
          <w:p w14:paraId="7F30E247" w14:textId="77777777" w:rsidR="00B742F6" w:rsidRPr="00AA2803" w:rsidRDefault="00B742F6" w:rsidP="005E6B04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表名</w:t>
            </w:r>
          </w:p>
        </w:tc>
        <w:tc>
          <w:tcPr>
            <w:tcW w:w="2845" w:type="dxa"/>
            <w:gridSpan w:val="4"/>
            <w:shd w:val="clear" w:color="auto" w:fill="auto"/>
          </w:tcPr>
          <w:p w14:paraId="1165AE1D" w14:textId="77777777" w:rsidR="00B742F6" w:rsidRPr="00AA2803" w:rsidRDefault="00B742F6" w:rsidP="005E6B04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/>
                <w:b/>
                <w:sz w:val="24"/>
                <w:szCs w:val="22"/>
              </w:rPr>
              <w:t>GAME_AGENCY_COMM_RATE</w:t>
            </w:r>
          </w:p>
        </w:tc>
      </w:tr>
      <w:tr w:rsidR="00AA2803" w:rsidRPr="00AA2803" w14:paraId="32653378" w14:textId="77777777" w:rsidTr="005E6B04"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horzCross" w:color="auto" w:fill="C0C0C0"/>
          </w:tcPr>
          <w:p w14:paraId="05F02C25" w14:textId="77777777" w:rsidR="00B742F6" w:rsidRPr="00AA2803" w:rsidRDefault="00B742F6" w:rsidP="005E6B04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</w:p>
        </w:tc>
        <w:tc>
          <w:tcPr>
            <w:tcW w:w="2696" w:type="dxa"/>
            <w:gridSpan w:val="4"/>
            <w:tcBorders>
              <w:left w:val="single" w:sz="4" w:space="0" w:color="auto"/>
            </w:tcBorders>
            <w:shd w:val="clear" w:color="auto" w:fill="C0C0C0"/>
          </w:tcPr>
          <w:p w14:paraId="69DA287C" w14:textId="77777777" w:rsidR="00B742F6" w:rsidRPr="00AA2803" w:rsidRDefault="00B742F6" w:rsidP="005E6B04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字段名称</w:t>
            </w:r>
          </w:p>
        </w:tc>
        <w:tc>
          <w:tcPr>
            <w:tcW w:w="2401" w:type="dxa"/>
            <w:gridSpan w:val="3"/>
            <w:shd w:val="clear" w:color="auto" w:fill="C0C0C0"/>
          </w:tcPr>
          <w:p w14:paraId="714FFADB" w14:textId="77777777" w:rsidR="00B742F6" w:rsidRPr="00AA2803" w:rsidRDefault="00B742F6" w:rsidP="005E6B04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字段命名</w:t>
            </w:r>
          </w:p>
        </w:tc>
        <w:tc>
          <w:tcPr>
            <w:tcW w:w="1987" w:type="dxa"/>
            <w:gridSpan w:val="3"/>
            <w:shd w:val="clear" w:color="auto" w:fill="C0C0C0"/>
          </w:tcPr>
          <w:p w14:paraId="24578D49" w14:textId="77777777" w:rsidR="00B742F6" w:rsidRPr="00AA2803" w:rsidRDefault="00B742F6" w:rsidP="005E6B04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类型</w:t>
            </w:r>
          </w:p>
        </w:tc>
        <w:tc>
          <w:tcPr>
            <w:tcW w:w="712" w:type="dxa"/>
            <w:gridSpan w:val="2"/>
            <w:shd w:val="clear" w:color="auto" w:fill="C0C0C0"/>
          </w:tcPr>
          <w:p w14:paraId="4DD3E862" w14:textId="77777777" w:rsidR="00B742F6" w:rsidRPr="00AA2803" w:rsidRDefault="00B742F6" w:rsidP="005E6B04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非空</w:t>
            </w:r>
          </w:p>
        </w:tc>
        <w:tc>
          <w:tcPr>
            <w:tcW w:w="1562" w:type="dxa"/>
            <w:shd w:val="clear" w:color="auto" w:fill="C0C0C0"/>
          </w:tcPr>
          <w:p w14:paraId="5586E0A6" w14:textId="77777777" w:rsidR="00B742F6" w:rsidRPr="00AA2803" w:rsidRDefault="00B742F6" w:rsidP="005E6B04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默认</w:t>
            </w:r>
          </w:p>
        </w:tc>
      </w:tr>
      <w:tr w:rsidR="00AA2803" w:rsidRPr="00AA2803" w14:paraId="2CACCFAE" w14:textId="77777777" w:rsidTr="005E6B04">
        <w:tc>
          <w:tcPr>
            <w:tcW w:w="389" w:type="dxa"/>
            <w:tcBorders>
              <w:top w:val="single" w:sz="4" w:space="0" w:color="auto"/>
            </w:tcBorders>
          </w:tcPr>
          <w:p w14:paraId="6F746366" w14:textId="77777777" w:rsidR="00B742F6" w:rsidRPr="00AA2803" w:rsidRDefault="00B742F6" w:rsidP="006164CE">
            <w:pPr>
              <w:pStyle w:val="af"/>
              <w:numPr>
                <w:ilvl w:val="0"/>
                <w:numId w:val="52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696" w:type="dxa"/>
            <w:gridSpan w:val="4"/>
          </w:tcPr>
          <w:p w14:paraId="5F1633F8" w14:textId="77777777" w:rsidR="00B742F6" w:rsidRPr="00AA2803" w:rsidRDefault="00B742F6" w:rsidP="00B742F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销售站编码</w:t>
            </w:r>
          </w:p>
        </w:tc>
        <w:tc>
          <w:tcPr>
            <w:tcW w:w="2401" w:type="dxa"/>
            <w:gridSpan w:val="3"/>
          </w:tcPr>
          <w:p w14:paraId="71D48AEE" w14:textId="77777777" w:rsidR="00B742F6" w:rsidRPr="00AA2803" w:rsidRDefault="00B742F6" w:rsidP="00B742F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AGENCY_CODE</w:t>
            </w:r>
          </w:p>
        </w:tc>
        <w:tc>
          <w:tcPr>
            <w:tcW w:w="1987" w:type="dxa"/>
            <w:gridSpan w:val="3"/>
          </w:tcPr>
          <w:p w14:paraId="01E2C480" w14:textId="77777777" w:rsidR="00B742F6" w:rsidRPr="00AA2803" w:rsidRDefault="00B742F6" w:rsidP="00B742F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CHAR(8)</w:t>
            </w:r>
          </w:p>
        </w:tc>
        <w:tc>
          <w:tcPr>
            <w:tcW w:w="712" w:type="dxa"/>
            <w:gridSpan w:val="2"/>
          </w:tcPr>
          <w:p w14:paraId="739915AC" w14:textId="77777777" w:rsidR="00B742F6" w:rsidRPr="00AA2803" w:rsidRDefault="00B742F6" w:rsidP="00B742F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2" w:type="dxa"/>
          </w:tcPr>
          <w:p w14:paraId="52E16A03" w14:textId="77777777" w:rsidR="00B742F6" w:rsidRPr="00AA2803" w:rsidRDefault="00B742F6" w:rsidP="00B742F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62363187" w14:textId="77777777" w:rsidTr="005E6B04">
        <w:tc>
          <w:tcPr>
            <w:tcW w:w="389" w:type="dxa"/>
            <w:tcBorders>
              <w:top w:val="single" w:sz="4" w:space="0" w:color="auto"/>
            </w:tcBorders>
          </w:tcPr>
          <w:p w14:paraId="7CA810D6" w14:textId="77777777" w:rsidR="00B742F6" w:rsidRPr="00AA2803" w:rsidRDefault="00B742F6" w:rsidP="006164CE">
            <w:pPr>
              <w:pStyle w:val="af"/>
              <w:numPr>
                <w:ilvl w:val="0"/>
                <w:numId w:val="52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696" w:type="dxa"/>
            <w:gridSpan w:val="4"/>
          </w:tcPr>
          <w:p w14:paraId="569ADEA6" w14:textId="77777777" w:rsidR="00B742F6" w:rsidRPr="00AA2803" w:rsidRDefault="00B742F6" w:rsidP="00B742F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方案编码</w:t>
            </w:r>
          </w:p>
        </w:tc>
        <w:tc>
          <w:tcPr>
            <w:tcW w:w="2401" w:type="dxa"/>
            <w:gridSpan w:val="3"/>
          </w:tcPr>
          <w:p w14:paraId="0E5C585B" w14:textId="77777777" w:rsidR="00B742F6" w:rsidRPr="00AA2803" w:rsidRDefault="00B742F6" w:rsidP="00B742F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PLAN_CODE</w:t>
            </w:r>
          </w:p>
        </w:tc>
        <w:tc>
          <w:tcPr>
            <w:tcW w:w="1987" w:type="dxa"/>
            <w:gridSpan w:val="3"/>
          </w:tcPr>
          <w:p w14:paraId="07B64A91" w14:textId="77777777" w:rsidR="00B742F6" w:rsidRPr="00AA2803" w:rsidRDefault="00B742F6" w:rsidP="00B742F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VARCHAR2(10)</w:t>
            </w:r>
          </w:p>
        </w:tc>
        <w:tc>
          <w:tcPr>
            <w:tcW w:w="712" w:type="dxa"/>
            <w:gridSpan w:val="2"/>
          </w:tcPr>
          <w:p w14:paraId="7757564B" w14:textId="77777777" w:rsidR="00B742F6" w:rsidRPr="00AA2803" w:rsidRDefault="00B742F6" w:rsidP="00B742F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2" w:type="dxa"/>
          </w:tcPr>
          <w:p w14:paraId="6C966F3C" w14:textId="77777777" w:rsidR="00B742F6" w:rsidRPr="00AA2803" w:rsidRDefault="00B742F6" w:rsidP="00B742F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00C3BECF" w14:textId="77777777" w:rsidTr="005E6B04">
        <w:tc>
          <w:tcPr>
            <w:tcW w:w="389" w:type="dxa"/>
          </w:tcPr>
          <w:p w14:paraId="5416F510" w14:textId="77777777" w:rsidR="00B742F6" w:rsidRPr="00AA2803" w:rsidRDefault="00B742F6" w:rsidP="006164CE">
            <w:pPr>
              <w:pStyle w:val="af"/>
              <w:numPr>
                <w:ilvl w:val="0"/>
                <w:numId w:val="52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696" w:type="dxa"/>
            <w:gridSpan w:val="4"/>
          </w:tcPr>
          <w:p w14:paraId="0FC44BAB" w14:textId="77777777" w:rsidR="00B742F6" w:rsidRPr="00AA2803" w:rsidRDefault="00B742F6" w:rsidP="00B742F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销售</w:t>
            </w:r>
            <w:r w:rsidR="00AE6E3E">
              <w:rPr>
                <w:rFonts w:ascii="新宋体" w:eastAsia="新宋体" w:hAnsi="新宋体" w:hint="eastAsia"/>
                <w:szCs w:val="22"/>
              </w:rPr>
              <w:t>佣金</w:t>
            </w:r>
            <w:r w:rsidRPr="00AA2803">
              <w:rPr>
                <w:rFonts w:ascii="新宋体" w:eastAsia="新宋体" w:hAnsi="新宋体" w:hint="eastAsia"/>
                <w:szCs w:val="22"/>
              </w:rPr>
              <w:t>比例</w:t>
            </w:r>
          </w:p>
        </w:tc>
        <w:tc>
          <w:tcPr>
            <w:tcW w:w="2401" w:type="dxa"/>
            <w:gridSpan w:val="3"/>
          </w:tcPr>
          <w:p w14:paraId="7897A553" w14:textId="77777777" w:rsidR="00B742F6" w:rsidRPr="00AA2803" w:rsidRDefault="00B742F6" w:rsidP="00B742F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SALE_COMM</w:t>
            </w:r>
          </w:p>
        </w:tc>
        <w:tc>
          <w:tcPr>
            <w:tcW w:w="1987" w:type="dxa"/>
            <w:gridSpan w:val="3"/>
          </w:tcPr>
          <w:p w14:paraId="6CAE68EC" w14:textId="77777777" w:rsidR="00B742F6" w:rsidRPr="00AA2803" w:rsidRDefault="00B742F6" w:rsidP="00B742F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NUMBER(8)</w:t>
            </w:r>
          </w:p>
        </w:tc>
        <w:tc>
          <w:tcPr>
            <w:tcW w:w="712" w:type="dxa"/>
            <w:gridSpan w:val="2"/>
          </w:tcPr>
          <w:p w14:paraId="79FC04AA" w14:textId="77777777" w:rsidR="00B742F6" w:rsidRPr="00AA2803" w:rsidRDefault="00B742F6" w:rsidP="00B742F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2" w:type="dxa"/>
          </w:tcPr>
          <w:p w14:paraId="544BF35B" w14:textId="77777777" w:rsidR="00B742F6" w:rsidRPr="00AA2803" w:rsidRDefault="00B742F6" w:rsidP="00B742F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2FABB0B3" w14:textId="77777777" w:rsidTr="005E6B04">
        <w:tc>
          <w:tcPr>
            <w:tcW w:w="389" w:type="dxa"/>
          </w:tcPr>
          <w:p w14:paraId="707BA905" w14:textId="77777777" w:rsidR="00B742F6" w:rsidRPr="00AA2803" w:rsidRDefault="00B742F6" w:rsidP="006164CE">
            <w:pPr>
              <w:pStyle w:val="af"/>
              <w:numPr>
                <w:ilvl w:val="0"/>
                <w:numId w:val="52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696" w:type="dxa"/>
            <w:gridSpan w:val="4"/>
          </w:tcPr>
          <w:p w14:paraId="531009E5" w14:textId="77777777" w:rsidR="00B742F6" w:rsidRPr="00AA2803" w:rsidRDefault="00B742F6" w:rsidP="00B742F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兑奖</w:t>
            </w:r>
            <w:r w:rsidR="00AE6E3E">
              <w:rPr>
                <w:rFonts w:ascii="新宋体" w:eastAsia="新宋体" w:hAnsi="新宋体" w:hint="eastAsia"/>
                <w:szCs w:val="22"/>
              </w:rPr>
              <w:t>佣金</w:t>
            </w:r>
            <w:r w:rsidRPr="00AA2803">
              <w:rPr>
                <w:rFonts w:ascii="新宋体" w:eastAsia="新宋体" w:hAnsi="新宋体" w:hint="eastAsia"/>
                <w:szCs w:val="22"/>
              </w:rPr>
              <w:t>比例</w:t>
            </w:r>
          </w:p>
        </w:tc>
        <w:tc>
          <w:tcPr>
            <w:tcW w:w="2401" w:type="dxa"/>
            <w:gridSpan w:val="3"/>
          </w:tcPr>
          <w:p w14:paraId="29587CEB" w14:textId="77777777" w:rsidR="00B742F6" w:rsidRPr="00AA2803" w:rsidRDefault="00B742F6" w:rsidP="00B742F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PAY_COMM</w:t>
            </w:r>
          </w:p>
        </w:tc>
        <w:tc>
          <w:tcPr>
            <w:tcW w:w="1987" w:type="dxa"/>
            <w:gridSpan w:val="3"/>
          </w:tcPr>
          <w:p w14:paraId="42BD1E56" w14:textId="77777777" w:rsidR="00B742F6" w:rsidRPr="00AA2803" w:rsidRDefault="00B742F6" w:rsidP="00B742F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NUMBER(8)</w:t>
            </w:r>
          </w:p>
        </w:tc>
        <w:tc>
          <w:tcPr>
            <w:tcW w:w="712" w:type="dxa"/>
            <w:gridSpan w:val="2"/>
          </w:tcPr>
          <w:p w14:paraId="6C419059" w14:textId="77777777" w:rsidR="00B742F6" w:rsidRPr="00AA2803" w:rsidRDefault="00B742F6" w:rsidP="00B742F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2" w:type="dxa"/>
          </w:tcPr>
          <w:p w14:paraId="2A4B8EA2" w14:textId="77777777" w:rsidR="00B742F6" w:rsidRPr="00AA2803" w:rsidRDefault="00B742F6" w:rsidP="00B742F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56959398" w14:textId="77777777" w:rsidTr="005E6B04">
        <w:tc>
          <w:tcPr>
            <w:tcW w:w="9747" w:type="dxa"/>
            <w:gridSpan w:val="14"/>
            <w:shd w:val="clear" w:color="auto" w:fill="D9D9D9" w:themeFill="background1" w:themeFillShade="D9"/>
          </w:tcPr>
          <w:p w14:paraId="68A68051" w14:textId="77777777" w:rsidR="00B742F6" w:rsidRPr="00AA2803" w:rsidRDefault="00B742F6" w:rsidP="00B742F6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表格其他属性信息定义（包括PK-FK、IDX等）</w:t>
            </w:r>
          </w:p>
        </w:tc>
      </w:tr>
      <w:tr w:rsidR="00AA2803" w:rsidRPr="00AA2803" w14:paraId="5780A32C" w14:textId="77777777" w:rsidTr="005E6B04">
        <w:trPr>
          <w:trHeight w:val="231"/>
        </w:trPr>
        <w:tc>
          <w:tcPr>
            <w:tcW w:w="528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34C04D6" w14:textId="77777777" w:rsidR="00B742F6" w:rsidRPr="00AA2803" w:rsidRDefault="00B742F6" w:rsidP="00B742F6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主键</w:t>
            </w:r>
          </w:p>
        </w:tc>
        <w:tc>
          <w:tcPr>
            <w:tcW w:w="2970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56625EAE" w14:textId="77777777" w:rsidR="00B742F6" w:rsidRPr="00AA2803" w:rsidRDefault="00B742F6" w:rsidP="00B742F6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6249" w:type="dxa"/>
            <w:gridSpan w:val="8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16D72A5B" w14:textId="77777777" w:rsidR="00B742F6" w:rsidRPr="00AA2803" w:rsidRDefault="00B742F6" w:rsidP="00B742F6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包含列</w:t>
            </w:r>
          </w:p>
        </w:tc>
      </w:tr>
      <w:tr w:rsidR="00AA2803" w:rsidRPr="00AA2803" w14:paraId="288A4BD1" w14:textId="77777777" w:rsidTr="005E6B04">
        <w:trPr>
          <w:trHeight w:val="231"/>
        </w:trPr>
        <w:tc>
          <w:tcPr>
            <w:tcW w:w="528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D00BF13" w14:textId="77777777" w:rsidR="00B742F6" w:rsidRPr="00AA2803" w:rsidRDefault="00B742F6" w:rsidP="00B742F6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2970" w:type="dxa"/>
            <w:gridSpan w:val="4"/>
            <w:tcBorders>
              <w:left w:val="single" w:sz="4" w:space="0" w:color="auto"/>
            </w:tcBorders>
          </w:tcPr>
          <w:p w14:paraId="20AF31EB" w14:textId="77777777" w:rsidR="00B742F6" w:rsidRPr="00AA2803" w:rsidRDefault="00B742F6" w:rsidP="00B742F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PK_GAME_AGENCY_COMM_RATE</w:t>
            </w:r>
          </w:p>
        </w:tc>
        <w:tc>
          <w:tcPr>
            <w:tcW w:w="6249" w:type="dxa"/>
            <w:gridSpan w:val="8"/>
            <w:tcBorders>
              <w:left w:val="single" w:sz="4" w:space="0" w:color="auto"/>
            </w:tcBorders>
          </w:tcPr>
          <w:p w14:paraId="7C1ABB24" w14:textId="77777777" w:rsidR="00B742F6" w:rsidRPr="00AA2803" w:rsidRDefault="00B742F6" w:rsidP="00B742F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AGENCY_CODE,PLAN_CODE</w:t>
            </w:r>
          </w:p>
        </w:tc>
      </w:tr>
      <w:tr w:rsidR="00AA2803" w:rsidRPr="00AA2803" w14:paraId="6BDB77A2" w14:textId="77777777" w:rsidTr="005E6B04">
        <w:trPr>
          <w:trHeight w:val="231"/>
        </w:trPr>
        <w:tc>
          <w:tcPr>
            <w:tcW w:w="528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C8B4E97" w14:textId="77777777" w:rsidR="00B742F6" w:rsidRPr="00AA2803" w:rsidRDefault="00B742F6" w:rsidP="00B742F6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外键</w:t>
            </w:r>
          </w:p>
        </w:tc>
        <w:tc>
          <w:tcPr>
            <w:tcW w:w="2970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6752E380" w14:textId="77777777" w:rsidR="00B742F6" w:rsidRPr="00AA2803" w:rsidRDefault="00B742F6" w:rsidP="00B742F6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1988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71EE8DDF" w14:textId="77777777" w:rsidR="00B742F6" w:rsidRPr="00AA2803" w:rsidRDefault="00B742F6" w:rsidP="00B742F6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  <w:tc>
          <w:tcPr>
            <w:tcW w:w="2123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67C5A530" w14:textId="77777777" w:rsidR="00B742F6" w:rsidRPr="00AA2803" w:rsidRDefault="00B742F6" w:rsidP="00B742F6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参照表名</w:t>
            </w:r>
          </w:p>
        </w:tc>
        <w:tc>
          <w:tcPr>
            <w:tcW w:w="2138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245F01F9" w14:textId="77777777" w:rsidR="00B742F6" w:rsidRPr="00AA2803" w:rsidRDefault="00B742F6" w:rsidP="00B742F6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</w:tr>
      <w:tr w:rsidR="00AA2803" w:rsidRPr="00AA2803" w14:paraId="775CF5C0" w14:textId="77777777" w:rsidTr="005E6B04">
        <w:trPr>
          <w:trHeight w:val="231"/>
        </w:trPr>
        <w:tc>
          <w:tcPr>
            <w:tcW w:w="528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D897B4F" w14:textId="77777777" w:rsidR="00B742F6" w:rsidRPr="00AA2803" w:rsidRDefault="00B742F6" w:rsidP="00B742F6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2970" w:type="dxa"/>
            <w:gridSpan w:val="4"/>
            <w:tcBorders>
              <w:left w:val="single" w:sz="4" w:space="0" w:color="auto"/>
            </w:tcBorders>
          </w:tcPr>
          <w:p w14:paraId="7E4C7078" w14:textId="77777777" w:rsidR="00B742F6" w:rsidRPr="00AA2803" w:rsidRDefault="00B742F6" w:rsidP="00B742F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988" w:type="dxa"/>
            <w:gridSpan w:val="2"/>
            <w:tcBorders>
              <w:left w:val="single" w:sz="4" w:space="0" w:color="auto"/>
            </w:tcBorders>
          </w:tcPr>
          <w:p w14:paraId="5583A593" w14:textId="77777777" w:rsidR="00B742F6" w:rsidRPr="00AA2803" w:rsidRDefault="00B742F6" w:rsidP="00B742F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123" w:type="dxa"/>
            <w:gridSpan w:val="4"/>
            <w:tcBorders>
              <w:left w:val="single" w:sz="4" w:space="0" w:color="auto"/>
            </w:tcBorders>
          </w:tcPr>
          <w:p w14:paraId="3673ED84" w14:textId="77777777" w:rsidR="00B742F6" w:rsidRPr="00AA2803" w:rsidRDefault="00B742F6" w:rsidP="00B742F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138" w:type="dxa"/>
            <w:gridSpan w:val="2"/>
            <w:tcBorders>
              <w:left w:val="single" w:sz="4" w:space="0" w:color="auto"/>
            </w:tcBorders>
          </w:tcPr>
          <w:p w14:paraId="186BB720" w14:textId="77777777" w:rsidR="00B742F6" w:rsidRPr="00AA2803" w:rsidRDefault="00B742F6" w:rsidP="00B742F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569B6E80" w14:textId="77777777" w:rsidTr="005E6B04">
        <w:trPr>
          <w:trHeight w:val="231"/>
        </w:trPr>
        <w:tc>
          <w:tcPr>
            <w:tcW w:w="528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44CD09E" w14:textId="77777777" w:rsidR="00B742F6" w:rsidRPr="00AA2803" w:rsidRDefault="00B742F6" w:rsidP="00B742F6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索引</w:t>
            </w:r>
          </w:p>
        </w:tc>
        <w:tc>
          <w:tcPr>
            <w:tcW w:w="2970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51EC1FA1" w14:textId="77777777" w:rsidR="00B742F6" w:rsidRPr="00AA2803" w:rsidRDefault="00B742F6" w:rsidP="00B742F6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3116" w:type="dxa"/>
            <w:gridSpan w:val="3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6A864258" w14:textId="77777777" w:rsidR="00B742F6" w:rsidRPr="00AA2803" w:rsidRDefault="00B742F6" w:rsidP="00B742F6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  <w:tc>
          <w:tcPr>
            <w:tcW w:w="3133" w:type="dxa"/>
            <w:gridSpan w:val="5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3BAC2886" w14:textId="77777777" w:rsidR="00B742F6" w:rsidRPr="00AA2803" w:rsidRDefault="00B742F6" w:rsidP="00B742F6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类型</w:t>
            </w:r>
          </w:p>
        </w:tc>
      </w:tr>
      <w:tr w:rsidR="00AA2803" w:rsidRPr="00AA2803" w14:paraId="46FA6325" w14:textId="77777777" w:rsidTr="005E6B04">
        <w:trPr>
          <w:trHeight w:val="231"/>
        </w:trPr>
        <w:tc>
          <w:tcPr>
            <w:tcW w:w="528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3EB0BD4" w14:textId="77777777" w:rsidR="00B742F6" w:rsidRPr="00AA2803" w:rsidRDefault="00B742F6" w:rsidP="00B742F6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2970" w:type="dxa"/>
            <w:gridSpan w:val="4"/>
            <w:tcBorders>
              <w:left w:val="single" w:sz="4" w:space="0" w:color="auto"/>
            </w:tcBorders>
          </w:tcPr>
          <w:p w14:paraId="0B318A01" w14:textId="77777777" w:rsidR="00B742F6" w:rsidRPr="00AA2803" w:rsidRDefault="00B742F6" w:rsidP="00B742F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116" w:type="dxa"/>
            <w:gridSpan w:val="3"/>
            <w:tcBorders>
              <w:left w:val="single" w:sz="4" w:space="0" w:color="auto"/>
            </w:tcBorders>
          </w:tcPr>
          <w:p w14:paraId="0687EE81" w14:textId="77777777" w:rsidR="00B742F6" w:rsidRPr="00AA2803" w:rsidRDefault="00B742F6" w:rsidP="00B742F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133" w:type="dxa"/>
            <w:gridSpan w:val="5"/>
            <w:tcBorders>
              <w:left w:val="single" w:sz="4" w:space="0" w:color="auto"/>
            </w:tcBorders>
          </w:tcPr>
          <w:p w14:paraId="27D58FCD" w14:textId="77777777" w:rsidR="00B742F6" w:rsidRPr="00AA2803" w:rsidRDefault="00B742F6" w:rsidP="00B742F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323979B4" w14:textId="77777777" w:rsidTr="005E6B04">
        <w:tc>
          <w:tcPr>
            <w:tcW w:w="528" w:type="dxa"/>
            <w:gridSpan w:val="2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EBA5AB6" w14:textId="77777777" w:rsidR="00B742F6" w:rsidRPr="00AA2803" w:rsidRDefault="00B742F6" w:rsidP="00B742F6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约束</w:t>
            </w:r>
          </w:p>
        </w:tc>
        <w:tc>
          <w:tcPr>
            <w:tcW w:w="9219" w:type="dxa"/>
            <w:gridSpan w:val="12"/>
            <w:tcBorders>
              <w:left w:val="single" w:sz="4" w:space="0" w:color="auto"/>
            </w:tcBorders>
          </w:tcPr>
          <w:p w14:paraId="1E36AA8C" w14:textId="77777777" w:rsidR="00B742F6" w:rsidRPr="00AA2803" w:rsidRDefault="00B742F6" w:rsidP="00B742F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156AC7EE" w14:textId="77777777" w:rsidTr="005E6B04">
        <w:trPr>
          <w:trHeight w:val="231"/>
        </w:trPr>
        <w:tc>
          <w:tcPr>
            <w:tcW w:w="528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1FEB4BF" w14:textId="77777777" w:rsidR="00B742F6" w:rsidRPr="00AA2803" w:rsidRDefault="00B742F6" w:rsidP="00B742F6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</w:t>
            </w: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0368F2BC" w14:textId="77777777" w:rsidR="00B742F6" w:rsidRPr="00AA2803" w:rsidRDefault="00B742F6" w:rsidP="00B742F6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分区类型</w:t>
            </w:r>
          </w:p>
        </w:tc>
        <w:tc>
          <w:tcPr>
            <w:tcW w:w="1488" w:type="dxa"/>
            <w:gridSpan w:val="3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6C34C6A0" w14:textId="77777777" w:rsidR="00B742F6" w:rsidRPr="00AA2803" w:rsidRDefault="00B742F6" w:rsidP="00B742F6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分区字段</w:t>
            </w:r>
          </w:p>
        </w:tc>
        <w:tc>
          <w:tcPr>
            <w:tcW w:w="6243" w:type="dxa"/>
            <w:gridSpan w:val="7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3FB4C809" w14:textId="77777777" w:rsidR="00B742F6" w:rsidRPr="00AA2803" w:rsidRDefault="00B742F6" w:rsidP="00B742F6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分区条件</w:t>
            </w:r>
          </w:p>
        </w:tc>
      </w:tr>
      <w:tr w:rsidR="00AA2803" w:rsidRPr="00AA2803" w14:paraId="4CF675E1" w14:textId="77777777" w:rsidTr="005E6B04">
        <w:trPr>
          <w:trHeight w:val="231"/>
        </w:trPr>
        <w:tc>
          <w:tcPr>
            <w:tcW w:w="528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C84B3F4" w14:textId="77777777" w:rsidR="00B742F6" w:rsidRPr="00AA2803" w:rsidRDefault="00B742F6" w:rsidP="00B742F6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</w:tcPr>
          <w:p w14:paraId="49F85DD9" w14:textId="77777777" w:rsidR="00B742F6" w:rsidRPr="00AA2803" w:rsidRDefault="00B742F6" w:rsidP="00B742F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主分区</w:t>
            </w:r>
          </w:p>
        </w:tc>
        <w:tc>
          <w:tcPr>
            <w:tcW w:w="1488" w:type="dxa"/>
            <w:gridSpan w:val="3"/>
            <w:tcBorders>
              <w:left w:val="single" w:sz="4" w:space="0" w:color="auto"/>
            </w:tcBorders>
          </w:tcPr>
          <w:p w14:paraId="58352F3D" w14:textId="77777777" w:rsidR="00B742F6" w:rsidRPr="00AA2803" w:rsidRDefault="00B742F6" w:rsidP="00B742F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6243" w:type="dxa"/>
            <w:gridSpan w:val="7"/>
            <w:tcBorders>
              <w:left w:val="single" w:sz="4" w:space="0" w:color="auto"/>
            </w:tcBorders>
          </w:tcPr>
          <w:p w14:paraId="0B621619" w14:textId="77777777" w:rsidR="00B742F6" w:rsidRPr="00AA2803" w:rsidRDefault="00B742F6" w:rsidP="00B742F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7CB9BBBF" w14:textId="77777777" w:rsidTr="005E6B04">
        <w:trPr>
          <w:trHeight w:val="231"/>
        </w:trPr>
        <w:tc>
          <w:tcPr>
            <w:tcW w:w="528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6150671" w14:textId="77777777" w:rsidR="00B742F6" w:rsidRPr="00AA2803" w:rsidRDefault="00B742F6" w:rsidP="00B742F6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</w:tcPr>
          <w:p w14:paraId="0FA4DE64" w14:textId="77777777" w:rsidR="00B742F6" w:rsidRPr="00AA2803" w:rsidRDefault="00B742F6" w:rsidP="00B742F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子分区</w:t>
            </w:r>
          </w:p>
        </w:tc>
        <w:tc>
          <w:tcPr>
            <w:tcW w:w="1488" w:type="dxa"/>
            <w:gridSpan w:val="3"/>
            <w:tcBorders>
              <w:left w:val="single" w:sz="4" w:space="0" w:color="auto"/>
            </w:tcBorders>
          </w:tcPr>
          <w:p w14:paraId="42F464CA" w14:textId="77777777" w:rsidR="00B742F6" w:rsidRPr="00AA2803" w:rsidRDefault="00B742F6" w:rsidP="00B742F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6243" w:type="dxa"/>
            <w:gridSpan w:val="7"/>
            <w:tcBorders>
              <w:left w:val="single" w:sz="4" w:space="0" w:color="auto"/>
            </w:tcBorders>
          </w:tcPr>
          <w:p w14:paraId="34CB77A5" w14:textId="77777777" w:rsidR="00B742F6" w:rsidRPr="00AA2803" w:rsidRDefault="00B742F6" w:rsidP="00B742F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</w:tbl>
    <w:p w14:paraId="7C64812C" w14:textId="77777777" w:rsidR="00B742F6" w:rsidRPr="00AA2803" w:rsidRDefault="00B742F6" w:rsidP="00B742F6"/>
    <w:p w14:paraId="36BC7FAD" w14:textId="77777777" w:rsidR="0080335F" w:rsidRPr="00AA2803" w:rsidRDefault="0080335F" w:rsidP="00432190"/>
    <w:p w14:paraId="787AF213" w14:textId="77777777" w:rsidR="00432190" w:rsidRPr="00AA2803" w:rsidRDefault="00432190" w:rsidP="00432190">
      <w:pPr>
        <w:pStyle w:val="4"/>
      </w:pPr>
      <w:bookmarkStart w:id="63" w:name="_Toc435450832"/>
      <w:r w:rsidRPr="00AA2803">
        <w:rPr>
          <w:rFonts w:hint="eastAsia"/>
        </w:rPr>
        <w:t>批次信息</w:t>
      </w:r>
      <w:r w:rsidR="00701D70" w:rsidRPr="00AA2803">
        <w:rPr>
          <w:rFonts w:hint="eastAsia"/>
        </w:rPr>
        <w:t>导入</w:t>
      </w:r>
      <w:r w:rsidRPr="00AA2803">
        <w:rPr>
          <w:rFonts w:hint="eastAsia"/>
        </w:rPr>
        <w:t>（</w:t>
      </w:r>
      <w:r w:rsidR="00C0623E" w:rsidRPr="00AA2803">
        <w:rPr>
          <w:rFonts w:hint="eastAsia"/>
        </w:rPr>
        <w:t>GAME_</w:t>
      </w:r>
      <w:r w:rsidRPr="00AA2803">
        <w:t>BATCH</w:t>
      </w:r>
      <w:r w:rsidR="00701D70" w:rsidRPr="00AA2803">
        <w:t>_IMPORT</w:t>
      </w:r>
      <w:r w:rsidRPr="00AA2803">
        <w:rPr>
          <w:rFonts w:hint="eastAsia"/>
        </w:rPr>
        <w:t>）</w:t>
      </w:r>
      <w:bookmarkEnd w:id="63"/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89"/>
        <w:gridCol w:w="139"/>
        <w:gridCol w:w="698"/>
        <w:gridCol w:w="790"/>
        <w:gridCol w:w="1353"/>
        <w:gridCol w:w="129"/>
        <w:gridCol w:w="6"/>
        <w:gridCol w:w="2133"/>
        <w:gridCol w:w="977"/>
        <w:gridCol w:w="288"/>
        <w:gridCol w:w="571"/>
        <w:gridCol w:w="136"/>
        <w:gridCol w:w="576"/>
        <w:gridCol w:w="1562"/>
      </w:tblGrid>
      <w:tr w:rsidR="00AA2803" w:rsidRPr="00AA2803" w14:paraId="63B972DE" w14:textId="77777777" w:rsidTr="00B00C62">
        <w:tc>
          <w:tcPr>
            <w:tcW w:w="1226" w:type="dxa"/>
            <w:gridSpan w:val="3"/>
            <w:shd w:val="clear" w:color="auto" w:fill="C0C0C0"/>
          </w:tcPr>
          <w:p w14:paraId="1FA5C821" w14:textId="77777777" w:rsidR="00432190" w:rsidRPr="00AA2803" w:rsidRDefault="00432190" w:rsidP="003F4534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汉字注解</w:t>
            </w:r>
          </w:p>
        </w:tc>
        <w:tc>
          <w:tcPr>
            <w:tcW w:w="4411" w:type="dxa"/>
            <w:gridSpan w:val="5"/>
            <w:shd w:val="clear" w:color="auto" w:fill="auto"/>
          </w:tcPr>
          <w:p w14:paraId="35FB4BF7" w14:textId="77777777" w:rsidR="00432190" w:rsidRPr="00AA2803" w:rsidRDefault="00701D70" w:rsidP="003F4534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批次</w:t>
            </w:r>
            <w:r w:rsidR="00432190"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信息</w:t>
            </w: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导入</w:t>
            </w:r>
          </w:p>
        </w:tc>
        <w:tc>
          <w:tcPr>
            <w:tcW w:w="1265" w:type="dxa"/>
            <w:gridSpan w:val="2"/>
            <w:shd w:val="clear" w:color="auto" w:fill="C0C0C0"/>
          </w:tcPr>
          <w:p w14:paraId="049E227E" w14:textId="77777777" w:rsidR="00432190" w:rsidRPr="00AA2803" w:rsidRDefault="00432190" w:rsidP="003F4534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表名</w:t>
            </w:r>
          </w:p>
        </w:tc>
        <w:tc>
          <w:tcPr>
            <w:tcW w:w="2845" w:type="dxa"/>
            <w:gridSpan w:val="4"/>
            <w:shd w:val="clear" w:color="auto" w:fill="auto"/>
          </w:tcPr>
          <w:p w14:paraId="419DF47F" w14:textId="77777777" w:rsidR="00432190" w:rsidRPr="00AA2803" w:rsidRDefault="00C0623E" w:rsidP="003F4534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GAME_</w:t>
            </w:r>
            <w:r w:rsidR="00432190" w:rsidRPr="00AA2803">
              <w:rPr>
                <w:rFonts w:ascii="新宋体" w:eastAsia="新宋体" w:hAnsi="新宋体"/>
                <w:b/>
                <w:sz w:val="24"/>
                <w:szCs w:val="22"/>
              </w:rPr>
              <w:t>BATCH</w:t>
            </w:r>
            <w:r w:rsidR="00701D70"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_IMPORT</w:t>
            </w:r>
          </w:p>
        </w:tc>
      </w:tr>
      <w:tr w:rsidR="00AA2803" w:rsidRPr="00AA2803" w14:paraId="0AE31187" w14:textId="77777777" w:rsidTr="00B00C62"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horzCross" w:color="auto" w:fill="C0C0C0"/>
          </w:tcPr>
          <w:p w14:paraId="5C789A78" w14:textId="77777777" w:rsidR="00432190" w:rsidRPr="00AA2803" w:rsidRDefault="00432190" w:rsidP="003F4534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</w:p>
        </w:tc>
        <w:tc>
          <w:tcPr>
            <w:tcW w:w="2980" w:type="dxa"/>
            <w:gridSpan w:val="4"/>
            <w:tcBorders>
              <w:left w:val="single" w:sz="4" w:space="0" w:color="auto"/>
            </w:tcBorders>
            <w:shd w:val="clear" w:color="auto" w:fill="C0C0C0"/>
          </w:tcPr>
          <w:p w14:paraId="19CAD60C" w14:textId="77777777" w:rsidR="00432190" w:rsidRPr="00AA2803" w:rsidRDefault="00432190" w:rsidP="003F4534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字段名称</w:t>
            </w:r>
          </w:p>
        </w:tc>
        <w:tc>
          <w:tcPr>
            <w:tcW w:w="2268" w:type="dxa"/>
            <w:gridSpan w:val="3"/>
            <w:shd w:val="clear" w:color="auto" w:fill="C0C0C0"/>
          </w:tcPr>
          <w:p w14:paraId="158245C8" w14:textId="77777777" w:rsidR="00432190" w:rsidRPr="00AA2803" w:rsidRDefault="00432190" w:rsidP="003F4534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字段命名</w:t>
            </w:r>
          </w:p>
        </w:tc>
        <w:tc>
          <w:tcPr>
            <w:tcW w:w="1836" w:type="dxa"/>
            <w:gridSpan w:val="3"/>
            <w:shd w:val="clear" w:color="auto" w:fill="C0C0C0"/>
          </w:tcPr>
          <w:p w14:paraId="41BBBEB5" w14:textId="77777777" w:rsidR="00432190" w:rsidRPr="00AA2803" w:rsidRDefault="00432190" w:rsidP="003F4534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类型</w:t>
            </w:r>
          </w:p>
        </w:tc>
        <w:tc>
          <w:tcPr>
            <w:tcW w:w="712" w:type="dxa"/>
            <w:gridSpan w:val="2"/>
            <w:shd w:val="clear" w:color="auto" w:fill="C0C0C0"/>
          </w:tcPr>
          <w:p w14:paraId="5A8FF04E" w14:textId="77777777" w:rsidR="00432190" w:rsidRPr="00AA2803" w:rsidRDefault="00432190" w:rsidP="003F4534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非空</w:t>
            </w:r>
          </w:p>
        </w:tc>
        <w:tc>
          <w:tcPr>
            <w:tcW w:w="1562" w:type="dxa"/>
            <w:shd w:val="clear" w:color="auto" w:fill="C0C0C0"/>
          </w:tcPr>
          <w:p w14:paraId="5F02D646" w14:textId="77777777" w:rsidR="00432190" w:rsidRPr="00AA2803" w:rsidRDefault="00432190" w:rsidP="003F4534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默认</w:t>
            </w:r>
          </w:p>
        </w:tc>
      </w:tr>
      <w:tr w:rsidR="00AA2803" w:rsidRPr="00AA2803" w14:paraId="589170E9" w14:textId="77777777" w:rsidTr="00B00C62">
        <w:tc>
          <w:tcPr>
            <w:tcW w:w="389" w:type="dxa"/>
            <w:tcBorders>
              <w:top w:val="single" w:sz="4" w:space="0" w:color="auto"/>
            </w:tcBorders>
          </w:tcPr>
          <w:p w14:paraId="44241034" w14:textId="77777777" w:rsidR="00065FA4" w:rsidRPr="00AA2803" w:rsidRDefault="00065FA4" w:rsidP="006164CE">
            <w:pPr>
              <w:pStyle w:val="af"/>
              <w:numPr>
                <w:ilvl w:val="0"/>
                <w:numId w:val="23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980" w:type="dxa"/>
            <w:gridSpan w:val="4"/>
          </w:tcPr>
          <w:p w14:paraId="368E8284" w14:textId="77777777" w:rsidR="00065FA4" w:rsidRPr="00AA2803" w:rsidRDefault="00065FA4" w:rsidP="003F453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数据导入序号（IMP</w:t>
            </w:r>
            <w:r w:rsidRPr="00AA2803">
              <w:rPr>
                <w:rFonts w:ascii="新宋体" w:eastAsia="新宋体" w:hAnsi="新宋体"/>
                <w:szCs w:val="22"/>
              </w:rPr>
              <w:t>-12345678</w:t>
            </w:r>
            <w:r w:rsidRPr="00AA2803">
              <w:rPr>
                <w:rFonts w:ascii="新宋体" w:eastAsia="新宋体" w:hAnsi="新宋体" w:hint="eastAsia"/>
                <w:szCs w:val="22"/>
              </w:rPr>
              <w:t>）</w:t>
            </w:r>
          </w:p>
        </w:tc>
        <w:tc>
          <w:tcPr>
            <w:tcW w:w="2268" w:type="dxa"/>
            <w:gridSpan w:val="3"/>
          </w:tcPr>
          <w:p w14:paraId="1431E3D0" w14:textId="77777777" w:rsidR="00065FA4" w:rsidRPr="00AA2803" w:rsidRDefault="00065FA4" w:rsidP="003F453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IMPORT_NO</w:t>
            </w:r>
          </w:p>
        </w:tc>
        <w:tc>
          <w:tcPr>
            <w:tcW w:w="1836" w:type="dxa"/>
            <w:gridSpan w:val="3"/>
          </w:tcPr>
          <w:p w14:paraId="58FD5E94" w14:textId="77777777" w:rsidR="00065FA4" w:rsidRPr="00AA2803" w:rsidRDefault="00065FA4" w:rsidP="003F453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CHAR(1</w:t>
            </w:r>
            <w:r w:rsidRPr="00AA2803">
              <w:rPr>
                <w:rFonts w:ascii="新宋体" w:eastAsia="新宋体" w:hAnsi="新宋体"/>
                <w:szCs w:val="22"/>
              </w:rPr>
              <w:t>2</w:t>
            </w:r>
            <w:r w:rsidRPr="00AA2803">
              <w:rPr>
                <w:rFonts w:ascii="新宋体" w:eastAsia="新宋体" w:hAnsi="新宋体" w:hint="eastAsia"/>
                <w:szCs w:val="22"/>
              </w:rPr>
              <w:t>)</w:t>
            </w:r>
          </w:p>
        </w:tc>
        <w:tc>
          <w:tcPr>
            <w:tcW w:w="712" w:type="dxa"/>
            <w:gridSpan w:val="2"/>
          </w:tcPr>
          <w:p w14:paraId="0B224091" w14:textId="77777777" w:rsidR="00065FA4" w:rsidRPr="00AA2803" w:rsidRDefault="00065FA4" w:rsidP="003F453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2" w:type="dxa"/>
          </w:tcPr>
          <w:p w14:paraId="3C13A443" w14:textId="77777777" w:rsidR="00065FA4" w:rsidRPr="00AA2803" w:rsidRDefault="00065FA4" w:rsidP="003F453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0604B5A4" w14:textId="77777777" w:rsidTr="00B00C62">
        <w:tc>
          <w:tcPr>
            <w:tcW w:w="389" w:type="dxa"/>
            <w:tcBorders>
              <w:top w:val="single" w:sz="4" w:space="0" w:color="auto"/>
            </w:tcBorders>
          </w:tcPr>
          <w:p w14:paraId="5EA57AED" w14:textId="77777777" w:rsidR="00CD1B61" w:rsidRPr="00AA2803" w:rsidRDefault="00CD1B61" w:rsidP="006164CE">
            <w:pPr>
              <w:pStyle w:val="af"/>
              <w:numPr>
                <w:ilvl w:val="0"/>
                <w:numId w:val="23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980" w:type="dxa"/>
            <w:gridSpan w:val="4"/>
          </w:tcPr>
          <w:p w14:paraId="0D69BF9A" w14:textId="77777777" w:rsidR="00CD1B61" w:rsidRPr="00AA2803" w:rsidRDefault="00CD1B61" w:rsidP="00CD1B6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方案编码</w:t>
            </w:r>
          </w:p>
        </w:tc>
        <w:tc>
          <w:tcPr>
            <w:tcW w:w="2268" w:type="dxa"/>
            <w:gridSpan w:val="3"/>
          </w:tcPr>
          <w:p w14:paraId="2CE820D5" w14:textId="77777777" w:rsidR="00CD1B61" w:rsidRPr="00AA2803" w:rsidRDefault="00CD1B61" w:rsidP="00CD1B6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PLAN_CODE</w:t>
            </w:r>
          </w:p>
        </w:tc>
        <w:tc>
          <w:tcPr>
            <w:tcW w:w="1836" w:type="dxa"/>
            <w:gridSpan w:val="3"/>
          </w:tcPr>
          <w:p w14:paraId="60405375" w14:textId="77777777" w:rsidR="00CD1B61" w:rsidRPr="00AA2803" w:rsidRDefault="00CD1B61" w:rsidP="00CD1B6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VARCHAR2(10)</w:t>
            </w:r>
          </w:p>
        </w:tc>
        <w:tc>
          <w:tcPr>
            <w:tcW w:w="712" w:type="dxa"/>
            <w:gridSpan w:val="2"/>
          </w:tcPr>
          <w:p w14:paraId="1ECEA5AB" w14:textId="77777777" w:rsidR="00CD1B61" w:rsidRPr="00AA2803" w:rsidRDefault="00CD1B61" w:rsidP="00CD1B6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2" w:type="dxa"/>
          </w:tcPr>
          <w:p w14:paraId="78B655C1" w14:textId="77777777" w:rsidR="00CD1B61" w:rsidRPr="00AA2803" w:rsidRDefault="00CD1B61" w:rsidP="00CD1B6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562DFF3E" w14:textId="77777777" w:rsidTr="00B00C62">
        <w:tc>
          <w:tcPr>
            <w:tcW w:w="389" w:type="dxa"/>
            <w:tcBorders>
              <w:top w:val="single" w:sz="4" w:space="0" w:color="auto"/>
            </w:tcBorders>
          </w:tcPr>
          <w:p w14:paraId="7DB91709" w14:textId="77777777" w:rsidR="00065FA4" w:rsidRPr="00AA2803" w:rsidRDefault="00065FA4" w:rsidP="006164CE">
            <w:pPr>
              <w:pStyle w:val="af"/>
              <w:numPr>
                <w:ilvl w:val="0"/>
                <w:numId w:val="23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980" w:type="dxa"/>
            <w:gridSpan w:val="4"/>
          </w:tcPr>
          <w:p w14:paraId="40B5B8E5" w14:textId="77777777" w:rsidR="00065FA4" w:rsidRPr="00AA2803" w:rsidRDefault="00065FA4" w:rsidP="00065FA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生产批次</w:t>
            </w:r>
          </w:p>
        </w:tc>
        <w:tc>
          <w:tcPr>
            <w:tcW w:w="2268" w:type="dxa"/>
            <w:gridSpan w:val="3"/>
          </w:tcPr>
          <w:p w14:paraId="1682F027" w14:textId="77777777" w:rsidR="00065FA4" w:rsidRPr="00AA2803" w:rsidRDefault="00065FA4" w:rsidP="00065FA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BATCH</w:t>
            </w:r>
            <w:r w:rsidRPr="00AA2803">
              <w:rPr>
                <w:rFonts w:ascii="新宋体" w:eastAsia="新宋体" w:hAnsi="新宋体"/>
                <w:szCs w:val="22"/>
              </w:rPr>
              <w:t>_NO</w:t>
            </w:r>
          </w:p>
        </w:tc>
        <w:tc>
          <w:tcPr>
            <w:tcW w:w="1836" w:type="dxa"/>
            <w:gridSpan w:val="3"/>
          </w:tcPr>
          <w:p w14:paraId="3843BC2B" w14:textId="77777777" w:rsidR="00065FA4" w:rsidRPr="00AA2803" w:rsidRDefault="00065FA4" w:rsidP="00065FA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VARCHAR2(10)</w:t>
            </w:r>
          </w:p>
        </w:tc>
        <w:tc>
          <w:tcPr>
            <w:tcW w:w="712" w:type="dxa"/>
            <w:gridSpan w:val="2"/>
          </w:tcPr>
          <w:p w14:paraId="199699B6" w14:textId="77777777" w:rsidR="00065FA4" w:rsidRPr="00AA2803" w:rsidRDefault="00065FA4" w:rsidP="00065FA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2" w:type="dxa"/>
          </w:tcPr>
          <w:p w14:paraId="419397A9" w14:textId="77777777" w:rsidR="00065FA4" w:rsidRPr="00AA2803" w:rsidRDefault="00065FA4" w:rsidP="00065FA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2AE84F8F" w14:textId="77777777" w:rsidTr="00B00C62">
        <w:tc>
          <w:tcPr>
            <w:tcW w:w="389" w:type="dxa"/>
            <w:tcBorders>
              <w:top w:val="single" w:sz="4" w:space="0" w:color="auto"/>
            </w:tcBorders>
          </w:tcPr>
          <w:p w14:paraId="3DA5C6FD" w14:textId="77777777" w:rsidR="00E21992" w:rsidRPr="00AA2803" w:rsidRDefault="00E21992" w:rsidP="006164CE">
            <w:pPr>
              <w:pStyle w:val="af"/>
              <w:numPr>
                <w:ilvl w:val="0"/>
                <w:numId w:val="23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980" w:type="dxa"/>
            <w:gridSpan w:val="4"/>
          </w:tcPr>
          <w:p w14:paraId="1BCFAD1B" w14:textId="77777777" w:rsidR="00E21992" w:rsidRPr="00AA2803" w:rsidRDefault="00E21992" w:rsidP="00E21992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包装信息文件</w:t>
            </w:r>
          </w:p>
        </w:tc>
        <w:tc>
          <w:tcPr>
            <w:tcW w:w="2268" w:type="dxa"/>
            <w:gridSpan w:val="3"/>
          </w:tcPr>
          <w:p w14:paraId="0930AC72" w14:textId="77777777" w:rsidR="00E21992" w:rsidRPr="00AA2803" w:rsidRDefault="00E21992" w:rsidP="00E21992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PACKAGE_FILE</w:t>
            </w:r>
          </w:p>
        </w:tc>
        <w:tc>
          <w:tcPr>
            <w:tcW w:w="1836" w:type="dxa"/>
            <w:gridSpan w:val="3"/>
          </w:tcPr>
          <w:p w14:paraId="2B543768" w14:textId="77777777" w:rsidR="00E21992" w:rsidRPr="00AA2803" w:rsidRDefault="00E21992" w:rsidP="00E21992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VARCHAR2(500)</w:t>
            </w:r>
          </w:p>
        </w:tc>
        <w:tc>
          <w:tcPr>
            <w:tcW w:w="712" w:type="dxa"/>
            <w:gridSpan w:val="2"/>
          </w:tcPr>
          <w:p w14:paraId="58DE47C7" w14:textId="77777777" w:rsidR="00E21992" w:rsidRPr="00AA2803" w:rsidRDefault="00E21992" w:rsidP="00E21992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2" w:type="dxa"/>
          </w:tcPr>
          <w:p w14:paraId="62748391" w14:textId="77777777" w:rsidR="00E21992" w:rsidRPr="00AA2803" w:rsidRDefault="00E21992" w:rsidP="00E21992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72DD633E" w14:textId="77777777" w:rsidTr="00B00C62">
        <w:tc>
          <w:tcPr>
            <w:tcW w:w="389" w:type="dxa"/>
            <w:tcBorders>
              <w:top w:val="single" w:sz="4" w:space="0" w:color="auto"/>
            </w:tcBorders>
          </w:tcPr>
          <w:p w14:paraId="2D40DA6C" w14:textId="77777777" w:rsidR="00E21992" w:rsidRPr="00AA2803" w:rsidRDefault="00E21992" w:rsidP="006164CE">
            <w:pPr>
              <w:pStyle w:val="af"/>
              <w:numPr>
                <w:ilvl w:val="0"/>
                <w:numId w:val="23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980" w:type="dxa"/>
            <w:gridSpan w:val="4"/>
          </w:tcPr>
          <w:p w14:paraId="2C0820ED" w14:textId="77777777" w:rsidR="00E21992" w:rsidRPr="00AA2803" w:rsidRDefault="00E21992" w:rsidP="00E21992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奖符构成表</w:t>
            </w:r>
            <w:r w:rsidR="00095A1F" w:rsidRPr="00AA2803">
              <w:rPr>
                <w:rFonts w:ascii="新宋体" w:eastAsia="新宋体" w:hAnsi="新宋体" w:hint="eastAsia"/>
                <w:szCs w:val="22"/>
              </w:rPr>
              <w:t>文件</w:t>
            </w:r>
          </w:p>
        </w:tc>
        <w:tc>
          <w:tcPr>
            <w:tcW w:w="2268" w:type="dxa"/>
            <w:gridSpan w:val="3"/>
          </w:tcPr>
          <w:p w14:paraId="4EE3E6B5" w14:textId="77777777" w:rsidR="00E21992" w:rsidRPr="00AA2803" w:rsidRDefault="00E21992" w:rsidP="00E21992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REWARD_MAP_FILE</w:t>
            </w:r>
          </w:p>
        </w:tc>
        <w:tc>
          <w:tcPr>
            <w:tcW w:w="1836" w:type="dxa"/>
            <w:gridSpan w:val="3"/>
          </w:tcPr>
          <w:p w14:paraId="181699F4" w14:textId="77777777" w:rsidR="00E21992" w:rsidRPr="00AA2803" w:rsidRDefault="00E21992" w:rsidP="00E21992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VARCHAR2(500)</w:t>
            </w:r>
          </w:p>
        </w:tc>
        <w:tc>
          <w:tcPr>
            <w:tcW w:w="712" w:type="dxa"/>
            <w:gridSpan w:val="2"/>
          </w:tcPr>
          <w:p w14:paraId="361CE435" w14:textId="77777777" w:rsidR="00E21992" w:rsidRPr="00AA2803" w:rsidRDefault="00E21992" w:rsidP="00E21992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2" w:type="dxa"/>
          </w:tcPr>
          <w:p w14:paraId="0D6B926F" w14:textId="77777777" w:rsidR="00E21992" w:rsidRPr="00AA2803" w:rsidRDefault="00E21992" w:rsidP="00E21992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4EFA5EC2" w14:textId="77777777" w:rsidTr="00B00C62">
        <w:tc>
          <w:tcPr>
            <w:tcW w:w="389" w:type="dxa"/>
            <w:tcBorders>
              <w:top w:val="single" w:sz="4" w:space="0" w:color="auto"/>
            </w:tcBorders>
          </w:tcPr>
          <w:p w14:paraId="32354732" w14:textId="77777777" w:rsidR="00E21992" w:rsidRPr="00AA2803" w:rsidRDefault="00E21992" w:rsidP="006164CE">
            <w:pPr>
              <w:pStyle w:val="af"/>
              <w:numPr>
                <w:ilvl w:val="0"/>
                <w:numId w:val="23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980" w:type="dxa"/>
            <w:gridSpan w:val="4"/>
          </w:tcPr>
          <w:p w14:paraId="40F924CD" w14:textId="77777777" w:rsidR="00E21992" w:rsidRPr="00AA2803" w:rsidRDefault="00E21992" w:rsidP="00E21992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中奖明细</w:t>
            </w:r>
            <w:r w:rsidR="00095A1F" w:rsidRPr="00AA2803">
              <w:rPr>
                <w:rFonts w:ascii="新宋体" w:eastAsia="新宋体" w:hAnsi="新宋体" w:hint="eastAsia"/>
                <w:szCs w:val="22"/>
              </w:rPr>
              <w:t>文件</w:t>
            </w:r>
          </w:p>
        </w:tc>
        <w:tc>
          <w:tcPr>
            <w:tcW w:w="2268" w:type="dxa"/>
            <w:gridSpan w:val="3"/>
          </w:tcPr>
          <w:p w14:paraId="3105ABEF" w14:textId="77777777" w:rsidR="00E21992" w:rsidRPr="00AA2803" w:rsidRDefault="00E21992" w:rsidP="00E21992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REWARD_DETAIL</w:t>
            </w:r>
            <w:r w:rsidR="00095A1F" w:rsidRPr="00AA2803">
              <w:rPr>
                <w:rFonts w:ascii="新宋体" w:eastAsia="新宋体" w:hAnsi="新宋体"/>
                <w:szCs w:val="22"/>
              </w:rPr>
              <w:t>_FILE</w:t>
            </w:r>
          </w:p>
        </w:tc>
        <w:tc>
          <w:tcPr>
            <w:tcW w:w="1836" w:type="dxa"/>
            <w:gridSpan w:val="3"/>
          </w:tcPr>
          <w:p w14:paraId="41A1B309" w14:textId="77777777" w:rsidR="00E21992" w:rsidRPr="00AA2803" w:rsidRDefault="00E21992" w:rsidP="00E21992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VARCHAR2(500)</w:t>
            </w:r>
          </w:p>
        </w:tc>
        <w:tc>
          <w:tcPr>
            <w:tcW w:w="712" w:type="dxa"/>
            <w:gridSpan w:val="2"/>
          </w:tcPr>
          <w:p w14:paraId="735E377C" w14:textId="77777777" w:rsidR="00E21992" w:rsidRPr="00AA2803" w:rsidRDefault="00E21992" w:rsidP="00E21992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2" w:type="dxa"/>
          </w:tcPr>
          <w:p w14:paraId="00837A60" w14:textId="77777777" w:rsidR="00E21992" w:rsidRPr="00AA2803" w:rsidRDefault="00E21992" w:rsidP="00E21992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7C37B80D" w14:textId="77777777" w:rsidTr="00B00C62">
        <w:tc>
          <w:tcPr>
            <w:tcW w:w="389" w:type="dxa"/>
            <w:tcBorders>
              <w:top w:val="single" w:sz="4" w:space="0" w:color="auto"/>
            </w:tcBorders>
          </w:tcPr>
          <w:p w14:paraId="761226EB" w14:textId="77777777" w:rsidR="00B00C62" w:rsidRPr="00AA2803" w:rsidRDefault="00B00C62" w:rsidP="006164CE">
            <w:pPr>
              <w:pStyle w:val="af"/>
              <w:numPr>
                <w:ilvl w:val="0"/>
                <w:numId w:val="23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980" w:type="dxa"/>
            <w:gridSpan w:val="4"/>
          </w:tcPr>
          <w:p w14:paraId="316C0700" w14:textId="77777777" w:rsidR="00B00C62" w:rsidRPr="00AA2803" w:rsidRDefault="00B00C62" w:rsidP="00B00C62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导入</w:t>
            </w:r>
            <w:r w:rsidR="003B3449" w:rsidRPr="00AA2803">
              <w:rPr>
                <w:rFonts w:ascii="新宋体" w:eastAsia="新宋体" w:hAnsi="新宋体" w:hint="eastAsia"/>
                <w:szCs w:val="22"/>
              </w:rPr>
              <w:t>开始</w:t>
            </w:r>
            <w:r w:rsidRPr="00AA2803">
              <w:rPr>
                <w:rFonts w:ascii="新宋体" w:eastAsia="新宋体" w:hAnsi="新宋体" w:hint="eastAsia"/>
                <w:szCs w:val="22"/>
              </w:rPr>
              <w:t>时间</w:t>
            </w:r>
          </w:p>
        </w:tc>
        <w:tc>
          <w:tcPr>
            <w:tcW w:w="2268" w:type="dxa"/>
            <w:gridSpan w:val="3"/>
          </w:tcPr>
          <w:p w14:paraId="185547C5" w14:textId="77777777" w:rsidR="00B00C62" w:rsidRPr="00AA2803" w:rsidRDefault="00F92317" w:rsidP="00B00C62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/>
                <w:szCs w:val="22"/>
              </w:rPr>
              <w:t>START</w:t>
            </w:r>
            <w:r w:rsidR="00B00C62" w:rsidRPr="00AA2803">
              <w:rPr>
                <w:rFonts w:ascii="新宋体" w:eastAsia="新宋体" w:hAnsi="新宋体" w:hint="eastAsia"/>
                <w:szCs w:val="22"/>
              </w:rPr>
              <w:t>_DATE</w:t>
            </w:r>
          </w:p>
        </w:tc>
        <w:tc>
          <w:tcPr>
            <w:tcW w:w="1836" w:type="dxa"/>
            <w:gridSpan w:val="3"/>
          </w:tcPr>
          <w:p w14:paraId="1AAF0FF5" w14:textId="77777777" w:rsidR="00B00C62" w:rsidRPr="00AA2803" w:rsidRDefault="00B00C62" w:rsidP="00B00C62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DATE</w:t>
            </w:r>
          </w:p>
        </w:tc>
        <w:tc>
          <w:tcPr>
            <w:tcW w:w="712" w:type="dxa"/>
            <w:gridSpan w:val="2"/>
          </w:tcPr>
          <w:p w14:paraId="4903F71B" w14:textId="77777777" w:rsidR="00B00C62" w:rsidRPr="00AA2803" w:rsidRDefault="00B00C62" w:rsidP="00B00C62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62" w:type="dxa"/>
          </w:tcPr>
          <w:p w14:paraId="382B9D20" w14:textId="77777777" w:rsidR="00B00C62" w:rsidRPr="00AA2803" w:rsidRDefault="00B00C62" w:rsidP="00B00C62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0DE07E36" w14:textId="77777777" w:rsidTr="00B00C62">
        <w:tc>
          <w:tcPr>
            <w:tcW w:w="389" w:type="dxa"/>
            <w:tcBorders>
              <w:top w:val="single" w:sz="4" w:space="0" w:color="auto"/>
            </w:tcBorders>
          </w:tcPr>
          <w:p w14:paraId="009CCC5A" w14:textId="77777777" w:rsidR="003B3449" w:rsidRPr="00AA2803" w:rsidRDefault="003B3449" w:rsidP="006164CE">
            <w:pPr>
              <w:pStyle w:val="af"/>
              <w:numPr>
                <w:ilvl w:val="0"/>
                <w:numId w:val="23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980" w:type="dxa"/>
            <w:gridSpan w:val="4"/>
          </w:tcPr>
          <w:p w14:paraId="1A585577" w14:textId="77777777" w:rsidR="003B3449" w:rsidRPr="00AA2803" w:rsidRDefault="003B3449" w:rsidP="003B344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导入完成时间</w:t>
            </w:r>
          </w:p>
        </w:tc>
        <w:tc>
          <w:tcPr>
            <w:tcW w:w="2268" w:type="dxa"/>
            <w:gridSpan w:val="3"/>
          </w:tcPr>
          <w:p w14:paraId="49D3759F" w14:textId="77777777" w:rsidR="003B3449" w:rsidRPr="00AA2803" w:rsidRDefault="00F92317" w:rsidP="003B344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/>
                <w:szCs w:val="22"/>
              </w:rPr>
              <w:t>END</w:t>
            </w:r>
            <w:r w:rsidR="003B3449" w:rsidRPr="00AA2803">
              <w:rPr>
                <w:rFonts w:ascii="新宋体" w:eastAsia="新宋体" w:hAnsi="新宋体" w:hint="eastAsia"/>
                <w:szCs w:val="22"/>
              </w:rPr>
              <w:t>_DATE</w:t>
            </w:r>
          </w:p>
        </w:tc>
        <w:tc>
          <w:tcPr>
            <w:tcW w:w="1836" w:type="dxa"/>
            <w:gridSpan w:val="3"/>
          </w:tcPr>
          <w:p w14:paraId="50542D5D" w14:textId="77777777" w:rsidR="003B3449" w:rsidRPr="00AA2803" w:rsidRDefault="003B3449" w:rsidP="003B344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DATE</w:t>
            </w:r>
          </w:p>
        </w:tc>
        <w:tc>
          <w:tcPr>
            <w:tcW w:w="712" w:type="dxa"/>
            <w:gridSpan w:val="2"/>
          </w:tcPr>
          <w:p w14:paraId="485D2DCA" w14:textId="77777777" w:rsidR="003B3449" w:rsidRPr="00AA2803" w:rsidRDefault="003B3449" w:rsidP="003B344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62" w:type="dxa"/>
          </w:tcPr>
          <w:p w14:paraId="39B27287" w14:textId="77777777" w:rsidR="003B3449" w:rsidRPr="00AA2803" w:rsidRDefault="003B3449" w:rsidP="003B344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43F53FA3" w14:textId="77777777" w:rsidTr="00B00C62">
        <w:tc>
          <w:tcPr>
            <w:tcW w:w="389" w:type="dxa"/>
            <w:tcBorders>
              <w:top w:val="single" w:sz="4" w:space="0" w:color="auto"/>
            </w:tcBorders>
          </w:tcPr>
          <w:p w14:paraId="785696EF" w14:textId="77777777" w:rsidR="003B3449" w:rsidRPr="00AA2803" w:rsidRDefault="003B3449" w:rsidP="006164CE">
            <w:pPr>
              <w:pStyle w:val="af"/>
              <w:numPr>
                <w:ilvl w:val="0"/>
                <w:numId w:val="23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980" w:type="dxa"/>
            <w:gridSpan w:val="4"/>
          </w:tcPr>
          <w:p w14:paraId="2CE94D4E" w14:textId="77777777" w:rsidR="003B3449" w:rsidRPr="00AA2803" w:rsidRDefault="003B3449" w:rsidP="003B344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导入人</w:t>
            </w:r>
          </w:p>
        </w:tc>
        <w:tc>
          <w:tcPr>
            <w:tcW w:w="2268" w:type="dxa"/>
            <w:gridSpan w:val="3"/>
          </w:tcPr>
          <w:p w14:paraId="0D477431" w14:textId="77777777" w:rsidR="003B3449" w:rsidRPr="00AA2803" w:rsidRDefault="003B3449" w:rsidP="003B344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IMPORT_ADMIN</w:t>
            </w:r>
          </w:p>
        </w:tc>
        <w:tc>
          <w:tcPr>
            <w:tcW w:w="1836" w:type="dxa"/>
            <w:gridSpan w:val="3"/>
          </w:tcPr>
          <w:p w14:paraId="094140E3" w14:textId="77777777" w:rsidR="003B3449" w:rsidRPr="00AA2803" w:rsidRDefault="003B3449" w:rsidP="003B344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NUMBER(4)</w:t>
            </w:r>
          </w:p>
        </w:tc>
        <w:tc>
          <w:tcPr>
            <w:tcW w:w="712" w:type="dxa"/>
            <w:gridSpan w:val="2"/>
          </w:tcPr>
          <w:p w14:paraId="27630A13" w14:textId="77777777" w:rsidR="003B3449" w:rsidRPr="00AA2803" w:rsidRDefault="003B3449" w:rsidP="003B344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2" w:type="dxa"/>
          </w:tcPr>
          <w:p w14:paraId="1D864AEE" w14:textId="77777777" w:rsidR="003B3449" w:rsidRPr="00AA2803" w:rsidRDefault="003B3449" w:rsidP="003B344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6C8E48BF" w14:textId="77777777" w:rsidTr="003F4534">
        <w:tc>
          <w:tcPr>
            <w:tcW w:w="9747" w:type="dxa"/>
            <w:gridSpan w:val="14"/>
            <w:shd w:val="clear" w:color="auto" w:fill="D9D9D9" w:themeFill="background1" w:themeFillShade="D9"/>
          </w:tcPr>
          <w:p w14:paraId="32972C61" w14:textId="77777777" w:rsidR="003B3449" w:rsidRPr="00AA2803" w:rsidRDefault="003B3449" w:rsidP="003B3449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表格其他属性信息定义（包括PK-FK、IDX等）</w:t>
            </w:r>
          </w:p>
        </w:tc>
      </w:tr>
      <w:tr w:rsidR="00AA2803" w:rsidRPr="00AA2803" w14:paraId="1E164611" w14:textId="77777777" w:rsidTr="003F4534">
        <w:trPr>
          <w:trHeight w:val="231"/>
        </w:trPr>
        <w:tc>
          <w:tcPr>
            <w:tcW w:w="528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989BA7A" w14:textId="77777777" w:rsidR="003B3449" w:rsidRPr="00AA2803" w:rsidRDefault="003B3449" w:rsidP="003B3449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主键</w:t>
            </w:r>
          </w:p>
        </w:tc>
        <w:tc>
          <w:tcPr>
            <w:tcW w:w="2970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23C3B429" w14:textId="77777777" w:rsidR="003B3449" w:rsidRPr="00AA2803" w:rsidRDefault="003B3449" w:rsidP="003B3449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6249" w:type="dxa"/>
            <w:gridSpan w:val="8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25E35A91" w14:textId="77777777" w:rsidR="003B3449" w:rsidRPr="00AA2803" w:rsidRDefault="003B3449" w:rsidP="003B3449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包含列</w:t>
            </w:r>
          </w:p>
        </w:tc>
      </w:tr>
      <w:tr w:rsidR="00AA2803" w:rsidRPr="00AA2803" w14:paraId="719DF040" w14:textId="77777777" w:rsidTr="003F4534">
        <w:trPr>
          <w:trHeight w:val="231"/>
        </w:trPr>
        <w:tc>
          <w:tcPr>
            <w:tcW w:w="528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78AC866" w14:textId="77777777" w:rsidR="003B3449" w:rsidRPr="00AA2803" w:rsidRDefault="003B3449" w:rsidP="003B3449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2970" w:type="dxa"/>
            <w:gridSpan w:val="4"/>
            <w:tcBorders>
              <w:left w:val="single" w:sz="4" w:space="0" w:color="auto"/>
            </w:tcBorders>
          </w:tcPr>
          <w:p w14:paraId="0236E32D" w14:textId="77777777" w:rsidR="003B3449" w:rsidRPr="00AA2803" w:rsidRDefault="003B3449" w:rsidP="003B344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PK_</w:t>
            </w:r>
            <w:r w:rsidR="00C0623E" w:rsidRPr="00AA2803">
              <w:rPr>
                <w:rFonts w:ascii="新宋体" w:eastAsia="新宋体" w:hAnsi="新宋体"/>
                <w:szCs w:val="22"/>
              </w:rPr>
              <w:t>GAME_</w:t>
            </w:r>
            <w:r w:rsidRPr="00AA2803">
              <w:rPr>
                <w:rFonts w:ascii="新宋体" w:eastAsia="新宋体" w:hAnsi="新宋体"/>
                <w:szCs w:val="22"/>
              </w:rPr>
              <w:t>BATCH_IMPORT</w:t>
            </w:r>
          </w:p>
        </w:tc>
        <w:tc>
          <w:tcPr>
            <w:tcW w:w="6249" w:type="dxa"/>
            <w:gridSpan w:val="8"/>
            <w:tcBorders>
              <w:left w:val="single" w:sz="4" w:space="0" w:color="auto"/>
            </w:tcBorders>
          </w:tcPr>
          <w:p w14:paraId="0EB5DAF7" w14:textId="77777777" w:rsidR="003B3449" w:rsidRPr="00AA2803" w:rsidRDefault="003B3449" w:rsidP="003B344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IMPORT_NO</w:t>
            </w:r>
          </w:p>
        </w:tc>
      </w:tr>
      <w:tr w:rsidR="00AA2803" w:rsidRPr="00AA2803" w14:paraId="01248097" w14:textId="77777777" w:rsidTr="00B00C62">
        <w:trPr>
          <w:trHeight w:val="231"/>
        </w:trPr>
        <w:tc>
          <w:tcPr>
            <w:tcW w:w="528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316B2C5" w14:textId="77777777" w:rsidR="003B3449" w:rsidRPr="00AA2803" w:rsidRDefault="003B3449" w:rsidP="003B3449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外键</w:t>
            </w:r>
          </w:p>
        </w:tc>
        <w:tc>
          <w:tcPr>
            <w:tcW w:w="2970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28D52295" w14:textId="77777777" w:rsidR="003B3449" w:rsidRPr="00AA2803" w:rsidRDefault="003B3449" w:rsidP="003B3449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2139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139C8101" w14:textId="77777777" w:rsidR="003B3449" w:rsidRPr="00AA2803" w:rsidRDefault="003B3449" w:rsidP="003B3449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  <w:tc>
          <w:tcPr>
            <w:tcW w:w="1972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760DB2CA" w14:textId="77777777" w:rsidR="003B3449" w:rsidRPr="00AA2803" w:rsidRDefault="003B3449" w:rsidP="003B3449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参照表名</w:t>
            </w:r>
          </w:p>
        </w:tc>
        <w:tc>
          <w:tcPr>
            <w:tcW w:w="2138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0690EEC4" w14:textId="77777777" w:rsidR="003B3449" w:rsidRPr="00AA2803" w:rsidRDefault="003B3449" w:rsidP="003B3449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</w:tr>
      <w:tr w:rsidR="00AA2803" w:rsidRPr="00AA2803" w14:paraId="344B3FFC" w14:textId="77777777" w:rsidTr="00B00C62">
        <w:trPr>
          <w:trHeight w:val="231"/>
        </w:trPr>
        <w:tc>
          <w:tcPr>
            <w:tcW w:w="528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065DAD9" w14:textId="77777777" w:rsidR="003B3449" w:rsidRPr="00AA2803" w:rsidRDefault="003B3449" w:rsidP="003B3449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2970" w:type="dxa"/>
            <w:gridSpan w:val="4"/>
            <w:tcBorders>
              <w:left w:val="single" w:sz="4" w:space="0" w:color="auto"/>
            </w:tcBorders>
          </w:tcPr>
          <w:p w14:paraId="0E89A74E" w14:textId="77777777" w:rsidR="003B3449" w:rsidRPr="00AA2803" w:rsidRDefault="003B3449" w:rsidP="003B344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139" w:type="dxa"/>
            <w:gridSpan w:val="2"/>
            <w:tcBorders>
              <w:left w:val="single" w:sz="4" w:space="0" w:color="auto"/>
            </w:tcBorders>
          </w:tcPr>
          <w:p w14:paraId="51E40CB7" w14:textId="77777777" w:rsidR="003B3449" w:rsidRPr="00AA2803" w:rsidRDefault="003B3449" w:rsidP="003B344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972" w:type="dxa"/>
            <w:gridSpan w:val="4"/>
            <w:tcBorders>
              <w:left w:val="single" w:sz="4" w:space="0" w:color="auto"/>
            </w:tcBorders>
          </w:tcPr>
          <w:p w14:paraId="34C896DB" w14:textId="77777777" w:rsidR="003B3449" w:rsidRPr="00AA2803" w:rsidRDefault="003B3449" w:rsidP="003B344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138" w:type="dxa"/>
            <w:gridSpan w:val="2"/>
            <w:tcBorders>
              <w:left w:val="single" w:sz="4" w:space="0" w:color="auto"/>
            </w:tcBorders>
          </w:tcPr>
          <w:p w14:paraId="0E502940" w14:textId="77777777" w:rsidR="003B3449" w:rsidRPr="00AA2803" w:rsidRDefault="003B3449" w:rsidP="003B344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071E72E7" w14:textId="77777777" w:rsidTr="003F4534">
        <w:trPr>
          <w:trHeight w:val="231"/>
        </w:trPr>
        <w:tc>
          <w:tcPr>
            <w:tcW w:w="528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5E2882E" w14:textId="77777777" w:rsidR="003B3449" w:rsidRPr="00AA2803" w:rsidRDefault="003B3449" w:rsidP="003B3449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索引</w:t>
            </w:r>
          </w:p>
        </w:tc>
        <w:tc>
          <w:tcPr>
            <w:tcW w:w="2970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1E8F1A30" w14:textId="77777777" w:rsidR="003B3449" w:rsidRPr="00AA2803" w:rsidRDefault="003B3449" w:rsidP="003B3449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3116" w:type="dxa"/>
            <w:gridSpan w:val="3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72EC763B" w14:textId="77777777" w:rsidR="003B3449" w:rsidRPr="00AA2803" w:rsidRDefault="003B3449" w:rsidP="003B3449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  <w:tc>
          <w:tcPr>
            <w:tcW w:w="3133" w:type="dxa"/>
            <w:gridSpan w:val="5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7480AA9E" w14:textId="77777777" w:rsidR="003B3449" w:rsidRPr="00AA2803" w:rsidRDefault="003B3449" w:rsidP="003B3449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类型</w:t>
            </w:r>
          </w:p>
        </w:tc>
      </w:tr>
      <w:tr w:rsidR="00AA2803" w:rsidRPr="00AA2803" w14:paraId="3B5EB5D4" w14:textId="77777777" w:rsidTr="003F4534">
        <w:trPr>
          <w:trHeight w:val="231"/>
        </w:trPr>
        <w:tc>
          <w:tcPr>
            <w:tcW w:w="528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62AB301" w14:textId="77777777" w:rsidR="003B3449" w:rsidRPr="00AA2803" w:rsidRDefault="003B3449" w:rsidP="003B3449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2970" w:type="dxa"/>
            <w:gridSpan w:val="4"/>
            <w:tcBorders>
              <w:left w:val="single" w:sz="4" w:space="0" w:color="auto"/>
            </w:tcBorders>
          </w:tcPr>
          <w:p w14:paraId="1F21F1DA" w14:textId="77777777" w:rsidR="003B3449" w:rsidRPr="00AA2803" w:rsidRDefault="00961E53" w:rsidP="003B344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961E53">
              <w:rPr>
                <w:rFonts w:ascii="新宋体" w:eastAsia="新宋体" w:hAnsi="新宋体"/>
                <w:szCs w:val="22"/>
              </w:rPr>
              <w:t>UDX_GAME_BATCH_IMPORT</w:t>
            </w:r>
          </w:p>
        </w:tc>
        <w:tc>
          <w:tcPr>
            <w:tcW w:w="3116" w:type="dxa"/>
            <w:gridSpan w:val="3"/>
            <w:tcBorders>
              <w:left w:val="single" w:sz="4" w:space="0" w:color="auto"/>
            </w:tcBorders>
          </w:tcPr>
          <w:p w14:paraId="7447EC6B" w14:textId="77777777" w:rsidR="003B3449" w:rsidRPr="00AA2803" w:rsidRDefault="00961E53" w:rsidP="003B344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961E53">
              <w:rPr>
                <w:rFonts w:ascii="新宋体" w:eastAsia="新宋体" w:hAnsi="新宋体"/>
                <w:szCs w:val="22"/>
              </w:rPr>
              <w:t>PLAN_CODE,BATCH_NO</w:t>
            </w:r>
          </w:p>
        </w:tc>
        <w:tc>
          <w:tcPr>
            <w:tcW w:w="3133" w:type="dxa"/>
            <w:gridSpan w:val="5"/>
            <w:tcBorders>
              <w:left w:val="single" w:sz="4" w:space="0" w:color="auto"/>
            </w:tcBorders>
          </w:tcPr>
          <w:p w14:paraId="0645B5DE" w14:textId="77777777" w:rsidR="003B3449" w:rsidRPr="00AA2803" w:rsidRDefault="00961E53" w:rsidP="003B344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唯一</w:t>
            </w:r>
          </w:p>
        </w:tc>
      </w:tr>
      <w:tr w:rsidR="00AA2803" w:rsidRPr="00AA2803" w14:paraId="03EA104F" w14:textId="77777777" w:rsidTr="003F4534">
        <w:tc>
          <w:tcPr>
            <w:tcW w:w="528" w:type="dxa"/>
            <w:gridSpan w:val="2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B7257FD" w14:textId="77777777" w:rsidR="003B3449" w:rsidRPr="00AA2803" w:rsidRDefault="003B3449" w:rsidP="003B3449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约束</w:t>
            </w:r>
          </w:p>
        </w:tc>
        <w:tc>
          <w:tcPr>
            <w:tcW w:w="9219" w:type="dxa"/>
            <w:gridSpan w:val="12"/>
            <w:tcBorders>
              <w:left w:val="single" w:sz="4" w:space="0" w:color="auto"/>
            </w:tcBorders>
          </w:tcPr>
          <w:p w14:paraId="2CA653D0" w14:textId="77777777" w:rsidR="003B3449" w:rsidRPr="00AA2803" w:rsidRDefault="003B3449" w:rsidP="003B344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3CF8B272" w14:textId="77777777" w:rsidTr="003F4534">
        <w:trPr>
          <w:trHeight w:val="231"/>
        </w:trPr>
        <w:tc>
          <w:tcPr>
            <w:tcW w:w="528" w:type="dxa"/>
            <w:gridSpan w:val="2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5804D96" w14:textId="77777777" w:rsidR="003B3449" w:rsidRPr="00AA2803" w:rsidRDefault="003B3449" w:rsidP="003B3449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</w:t>
            </w: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662D57BF" w14:textId="77777777" w:rsidR="003B3449" w:rsidRPr="00AA2803" w:rsidRDefault="003B3449" w:rsidP="003B3449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分区类型</w:t>
            </w:r>
          </w:p>
        </w:tc>
        <w:tc>
          <w:tcPr>
            <w:tcW w:w="1488" w:type="dxa"/>
            <w:gridSpan w:val="3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748C1592" w14:textId="77777777" w:rsidR="003B3449" w:rsidRPr="00AA2803" w:rsidRDefault="003B3449" w:rsidP="003B3449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分区字段</w:t>
            </w:r>
          </w:p>
        </w:tc>
        <w:tc>
          <w:tcPr>
            <w:tcW w:w="6243" w:type="dxa"/>
            <w:gridSpan w:val="7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3D24846A" w14:textId="77777777" w:rsidR="003B3449" w:rsidRPr="00AA2803" w:rsidRDefault="003B3449" w:rsidP="003B3449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分区条件</w:t>
            </w:r>
          </w:p>
        </w:tc>
      </w:tr>
    </w:tbl>
    <w:p w14:paraId="2BE29462" w14:textId="77777777" w:rsidR="00432190" w:rsidRPr="00AA2803" w:rsidRDefault="00432190" w:rsidP="00432190"/>
    <w:p w14:paraId="2E634CB1" w14:textId="77777777" w:rsidR="00095A1F" w:rsidRPr="00AA2803" w:rsidRDefault="00095A1F" w:rsidP="00095A1F">
      <w:pPr>
        <w:pStyle w:val="4"/>
      </w:pPr>
      <w:bookmarkStart w:id="64" w:name="_Toc435450833"/>
      <w:r w:rsidRPr="00AA2803">
        <w:rPr>
          <w:rFonts w:hint="eastAsia"/>
        </w:rPr>
        <w:t>批次信息导入</w:t>
      </w:r>
      <w:r w:rsidR="00FE5BF2" w:rsidRPr="00AA2803">
        <w:rPr>
          <w:rFonts w:hint="eastAsia"/>
        </w:rPr>
        <w:t>之包装</w:t>
      </w:r>
      <w:r w:rsidRPr="00AA2803">
        <w:rPr>
          <w:rFonts w:hint="eastAsia"/>
        </w:rPr>
        <w:t>（</w:t>
      </w:r>
      <w:r w:rsidR="00C0623E" w:rsidRPr="00AA2803">
        <w:rPr>
          <w:rFonts w:hint="eastAsia"/>
        </w:rPr>
        <w:t>GAME_</w:t>
      </w:r>
      <w:r w:rsidRPr="00AA2803">
        <w:t>BATCH_IMPORT_DETAIL</w:t>
      </w:r>
      <w:r w:rsidRPr="00AA2803">
        <w:rPr>
          <w:rFonts w:hint="eastAsia"/>
        </w:rPr>
        <w:t>）</w:t>
      </w:r>
      <w:bookmarkEnd w:id="64"/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89"/>
        <w:gridCol w:w="139"/>
        <w:gridCol w:w="698"/>
        <w:gridCol w:w="790"/>
        <w:gridCol w:w="644"/>
        <w:gridCol w:w="1701"/>
        <w:gridCol w:w="1125"/>
        <w:gridCol w:w="1001"/>
        <w:gridCol w:w="127"/>
        <w:gridCol w:w="859"/>
        <w:gridCol w:w="136"/>
        <w:gridCol w:w="576"/>
        <w:gridCol w:w="1562"/>
      </w:tblGrid>
      <w:tr w:rsidR="00AA2803" w:rsidRPr="00AA2803" w14:paraId="3BF9058E" w14:textId="77777777" w:rsidTr="00095A1F">
        <w:tc>
          <w:tcPr>
            <w:tcW w:w="1226" w:type="dxa"/>
            <w:gridSpan w:val="3"/>
            <w:shd w:val="clear" w:color="auto" w:fill="C0C0C0"/>
          </w:tcPr>
          <w:p w14:paraId="3281FB04" w14:textId="77777777" w:rsidR="00095A1F" w:rsidRPr="00AA2803" w:rsidRDefault="00095A1F" w:rsidP="003F4534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汉字注解</w:t>
            </w:r>
          </w:p>
        </w:tc>
        <w:tc>
          <w:tcPr>
            <w:tcW w:w="4260" w:type="dxa"/>
            <w:gridSpan w:val="4"/>
            <w:shd w:val="clear" w:color="auto" w:fill="auto"/>
          </w:tcPr>
          <w:p w14:paraId="3F87A4B1" w14:textId="77777777" w:rsidR="00095A1F" w:rsidRPr="00AA2803" w:rsidRDefault="00095A1F" w:rsidP="00FE5BF2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批次信息导入</w:t>
            </w:r>
            <w:r w:rsidR="00FE5BF2"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之包装</w:t>
            </w:r>
          </w:p>
        </w:tc>
        <w:tc>
          <w:tcPr>
            <w:tcW w:w="1001" w:type="dxa"/>
            <w:shd w:val="clear" w:color="auto" w:fill="C0C0C0"/>
          </w:tcPr>
          <w:p w14:paraId="51C5E4C7" w14:textId="77777777" w:rsidR="00095A1F" w:rsidRPr="00AA2803" w:rsidRDefault="00095A1F" w:rsidP="003F4534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表名</w:t>
            </w:r>
          </w:p>
        </w:tc>
        <w:tc>
          <w:tcPr>
            <w:tcW w:w="3260" w:type="dxa"/>
            <w:gridSpan w:val="5"/>
            <w:shd w:val="clear" w:color="auto" w:fill="auto"/>
          </w:tcPr>
          <w:p w14:paraId="2FE69543" w14:textId="77777777" w:rsidR="00095A1F" w:rsidRPr="00AA2803" w:rsidRDefault="00C0623E" w:rsidP="003F4534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GAME_</w:t>
            </w:r>
            <w:r w:rsidR="00095A1F" w:rsidRPr="00AA2803">
              <w:rPr>
                <w:rFonts w:ascii="新宋体" w:eastAsia="新宋体" w:hAnsi="新宋体"/>
                <w:b/>
                <w:sz w:val="24"/>
                <w:szCs w:val="22"/>
              </w:rPr>
              <w:t>BATCH</w:t>
            </w:r>
            <w:r w:rsidR="00095A1F"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_IMPORT</w:t>
            </w:r>
            <w:r w:rsidR="00095A1F" w:rsidRPr="00AA2803">
              <w:rPr>
                <w:rFonts w:ascii="新宋体" w:eastAsia="新宋体" w:hAnsi="新宋体"/>
                <w:b/>
                <w:sz w:val="24"/>
                <w:szCs w:val="22"/>
              </w:rPr>
              <w:t>_DETAIL</w:t>
            </w:r>
          </w:p>
        </w:tc>
      </w:tr>
      <w:tr w:rsidR="00AA2803" w:rsidRPr="00AA2803" w14:paraId="0A480CAB" w14:textId="77777777" w:rsidTr="003F4534"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horzCross" w:color="auto" w:fill="C0C0C0"/>
          </w:tcPr>
          <w:p w14:paraId="5B56E6BC" w14:textId="77777777" w:rsidR="00095A1F" w:rsidRPr="00AA2803" w:rsidRDefault="00095A1F" w:rsidP="003F4534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</w:p>
        </w:tc>
        <w:tc>
          <w:tcPr>
            <w:tcW w:w="2271" w:type="dxa"/>
            <w:gridSpan w:val="4"/>
            <w:tcBorders>
              <w:left w:val="single" w:sz="4" w:space="0" w:color="auto"/>
            </w:tcBorders>
            <w:shd w:val="clear" w:color="auto" w:fill="C0C0C0"/>
          </w:tcPr>
          <w:p w14:paraId="2FDEA572" w14:textId="77777777" w:rsidR="00095A1F" w:rsidRPr="00AA2803" w:rsidRDefault="00095A1F" w:rsidP="003F4534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字段名称</w:t>
            </w:r>
          </w:p>
        </w:tc>
        <w:tc>
          <w:tcPr>
            <w:tcW w:w="2826" w:type="dxa"/>
            <w:gridSpan w:val="2"/>
            <w:shd w:val="clear" w:color="auto" w:fill="C0C0C0"/>
          </w:tcPr>
          <w:p w14:paraId="0B7DD684" w14:textId="77777777" w:rsidR="00095A1F" w:rsidRPr="00AA2803" w:rsidRDefault="00095A1F" w:rsidP="003F4534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字段命名</w:t>
            </w:r>
          </w:p>
        </w:tc>
        <w:tc>
          <w:tcPr>
            <w:tcW w:w="1987" w:type="dxa"/>
            <w:gridSpan w:val="3"/>
            <w:shd w:val="clear" w:color="auto" w:fill="C0C0C0"/>
          </w:tcPr>
          <w:p w14:paraId="759B4018" w14:textId="77777777" w:rsidR="00095A1F" w:rsidRPr="00AA2803" w:rsidRDefault="00095A1F" w:rsidP="003F4534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类型</w:t>
            </w:r>
          </w:p>
        </w:tc>
        <w:tc>
          <w:tcPr>
            <w:tcW w:w="712" w:type="dxa"/>
            <w:gridSpan w:val="2"/>
            <w:shd w:val="clear" w:color="auto" w:fill="C0C0C0"/>
          </w:tcPr>
          <w:p w14:paraId="5FF6D71F" w14:textId="77777777" w:rsidR="00095A1F" w:rsidRPr="00AA2803" w:rsidRDefault="00095A1F" w:rsidP="003F4534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非空</w:t>
            </w:r>
          </w:p>
        </w:tc>
        <w:tc>
          <w:tcPr>
            <w:tcW w:w="1562" w:type="dxa"/>
            <w:shd w:val="clear" w:color="auto" w:fill="C0C0C0"/>
          </w:tcPr>
          <w:p w14:paraId="1BA7AA96" w14:textId="77777777" w:rsidR="00095A1F" w:rsidRPr="00AA2803" w:rsidRDefault="00095A1F" w:rsidP="003F4534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默认</w:t>
            </w:r>
          </w:p>
        </w:tc>
      </w:tr>
      <w:tr w:rsidR="00AA2803" w:rsidRPr="00AA2803" w14:paraId="65581A4C" w14:textId="77777777" w:rsidTr="003F4534">
        <w:tc>
          <w:tcPr>
            <w:tcW w:w="389" w:type="dxa"/>
            <w:tcBorders>
              <w:top w:val="single" w:sz="4" w:space="0" w:color="auto"/>
            </w:tcBorders>
          </w:tcPr>
          <w:p w14:paraId="091ABD3D" w14:textId="77777777" w:rsidR="00095A1F" w:rsidRPr="00AA2803" w:rsidRDefault="00095A1F" w:rsidP="006164CE">
            <w:pPr>
              <w:pStyle w:val="af"/>
              <w:numPr>
                <w:ilvl w:val="0"/>
                <w:numId w:val="26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271" w:type="dxa"/>
            <w:gridSpan w:val="4"/>
          </w:tcPr>
          <w:p w14:paraId="61DA7AB7" w14:textId="77777777" w:rsidR="00095A1F" w:rsidRPr="00AA2803" w:rsidRDefault="00095A1F" w:rsidP="003F453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数据导入序号（IMP</w:t>
            </w:r>
            <w:r w:rsidRPr="00AA2803">
              <w:rPr>
                <w:rFonts w:ascii="新宋体" w:eastAsia="新宋体" w:hAnsi="新宋体"/>
                <w:szCs w:val="22"/>
              </w:rPr>
              <w:t>-12345678</w:t>
            </w:r>
            <w:r w:rsidRPr="00AA2803">
              <w:rPr>
                <w:rFonts w:ascii="新宋体" w:eastAsia="新宋体" w:hAnsi="新宋体" w:hint="eastAsia"/>
                <w:szCs w:val="22"/>
              </w:rPr>
              <w:t>）</w:t>
            </w:r>
          </w:p>
        </w:tc>
        <w:tc>
          <w:tcPr>
            <w:tcW w:w="2826" w:type="dxa"/>
            <w:gridSpan w:val="2"/>
          </w:tcPr>
          <w:p w14:paraId="15A2A91B" w14:textId="77777777" w:rsidR="00095A1F" w:rsidRPr="00AA2803" w:rsidRDefault="00095A1F" w:rsidP="003F453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IMPORT_NO</w:t>
            </w:r>
          </w:p>
        </w:tc>
        <w:tc>
          <w:tcPr>
            <w:tcW w:w="1987" w:type="dxa"/>
            <w:gridSpan w:val="3"/>
          </w:tcPr>
          <w:p w14:paraId="1C3E367F" w14:textId="77777777" w:rsidR="00095A1F" w:rsidRPr="00AA2803" w:rsidRDefault="00095A1F" w:rsidP="003F453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CHAR(1</w:t>
            </w:r>
            <w:r w:rsidRPr="00AA2803">
              <w:rPr>
                <w:rFonts w:ascii="新宋体" w:eastAsia="新宋体" w:hAnsi="新宋体"/>
                <w:szCs w:val="22"/>
              </w:rPr>
              <w:t>2</w:t>
            </w:r>
            <w:r w:rsidRPr="00AA2803">
              <w:rPr>
                <w:rFonts w:ascii="新宋体" w:eastAsia="新宋体" w:hAnsi="新宋体" w:hint="eastAsia"/>
                <w:szCs w:val="22"/>
              </w:rPr>
              <w:t>)</w:t>
            </w:r>
          </w:p>
        </w:tc>
        <w:tc>
          <w:tcPr>
            <w:tcW w:w="712" w:type="dxa"/>
            <w:gridSpan w:val="2"/>
          </w:tcPr>
          <w:p w14:paraId="19BD56C5" w14:textId="77777777" w:rsidR="00095A1F" w:rsidRPr="00AA2803" w:rsidRDefault="00095A1F" w:rsidP="003F453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2" w:type="dxa"/>
          </w:tcPr>
          <w:p w14:paraId="0FB672A0" w14:textId="77777777" w:rsidR="00095A1F" w:rsidRPr="00AA2803" w:rsidRDefault="00095A1F" w:rsidP="003F453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654AAB82" w14:textId="77777777" w:rsidTr="003F4534">
        <w:tc>
          <w:tcPr>
            <w:tcW w:w="389" w:type="dxa"/>
            <w:tcBorders>
              <w:top w:val="single" w:sz="4" w:space="0" w:color="auto"/>
            </w:tcBorders>
          </w:tcPr>
          <w:p w14:paraId="7FF5BBF5" w14:textId="77777777" w:rsidR="00095A1F" w:rsidRPr="00AA2803" w:rsidRDefault="00095A1F" w:rsidP="006164CE">
            <w:pPr>
              <w:pStyle w:val="af"/>
              <w:numPr>
                <w:ilvl w:val="0"/>
                <w:numId w:val="26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271" w:type="dxa"/>
            <w:gridSpan w:val="4"/>
          </w:tcPr>
          <w:p w14:paraId="1138AADB" w14:textId="77777777" w:rsidR="00095A1F" w:rsidRPr="00AA2803" w:rsidRDefault="00095A1F" w:rsidP="003F453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方案编码</w:t>
            </w:r>
          </w:p>
        </w:tc>
        <w:tc>
          <w:tcPr>
            <w:tcW w:w="2826" w:type="dxa"/>
            <w:gridSpan w:val="2"/>
          </w:tcPr>
          <w:p w14:paraId="45FF48FC" w14:textId="77777777" w:rsidR="00095A1F" w:rsidRPr="00AA2803" w:rsidRDefault="00095A1F" w:rsidP="003F453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PLAN_CODE</w:t>
            </w:r>
          </w:p>
        </w:tc>
        <w:tc>
          <w:tcPr>
            <w:tcW w:w="1987" w:type="dxa"/>
            <w:gridSpan w:val="3"/>
          </w:tcPr>
          <w:p w14:paraId="6D9FB294" w14:textId="77777777" w:rsidR="00095A1F" w:rsidRPr="00AA2803" w:rsidRDefault="00095A1F" w:rsidP="003F453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VARCHAR2(10)</w:t>
            </w:r>
          </w:p>
        </w:tc>
        <w:tc>
          <w:tcPr>
            <w:tcW w:w="712" w:type="dxa"/>
            <w:gridSpan w:val="2"/>
          </w:tcPr>
          <w:p w14:paraId="2292B919" w14:textId="77777777" w:rsidR="00095A1F" w:rsidRPr="00AA2803" w:rsidRDefault="00095A1F" w:rsidP="003F453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2" w:type="dxa"/>
          </w:tcPr>
          <w:p w14:paraId="71D3CC1F" w14:textId="77777777" w:rsidR="00095A1F" w:rsidRPr="00AA2803" w:rsidRDefault="00095A1F" w:rsidP="003F453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5E31062D" w14:textId="77777777" w:rsidTr="003F4534">
        <w:tc>
          <w:tcPr>
            <w:tcW w:w="389" w:type="dxa"/>
            <w:tcBorders>
              <w:top w:val="single" w:sz="4" w:space="0" w:color="auto"/>
            </w:tcBorders>
          </w:tcPr>
          <w:p w14:paraId="7CA289F1" w14:textId="77777777" w:rsidR="00095A1F" w:rsidRPr="00AA2803" w:rsidRDefault="00095A1F" w:rsidP="006164CE">
            <w:pPr>
              <w:pStyle w:val="af"/>
              <w:numPr>
                <w:ilvl w:val="0"/>
                <w:numId w:val="26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271" w:type="dxa"/>
            <w:gridSpan w:val="4"/>
          </w:tcPr>
          <w:p w14:paraId="0292DC17" w14:textId="77777777" w:rsidR="00095A1F" w:rsidRPr="00AA2803" w:rsidRDefault="00095A1F" w:rsidP="003F453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生产批次</w:t>
            </w:r>
          </w:p>
        </w:tc>
        <w:tc>
          <w:tcPr>
            <w:tcW w:w="2826" w:type="dxa"/>
            <w:gridSpan w:val="2"/>
          </w:tcPr>
          <w:p w14:paraId="57120372" w14:textId="77777777" w:rsidR="00095A1F" w:rsidRPr="00AA2803" w:rsidRDefault="00095A1F" w:rsidP="003F453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BATCH</w:t>
            </w:r>
            <w:r w:rsidRPr="00AA2803">
              <w:rPr>
                <w:rFonts w:ascii="新宋体" w:eastAsia="新宋体" w:hAnsi="新宋体"/>
                <w:szCs w:val="22"/>
              </w:rPr>
              <w:t>_NO</w:t>
            </w:r>
          </w:p>
        </w:tc>
        <w:tc>
          <w:tcPr>
            <w:tcW w:w="1987" w:type="dxa"/>
            <w:gridSpan w:val="3"/>
          </w:tcPr>
          <w:p w14:paraId="691B02E2" w14:textId="77777777" w:rsidR="00095A1F" w:rsidRPr="00AA2803" w:rsidRDefault="00095A1F" w:rsidP="003F453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VARCHAR2(10)</w:t>
            </w:r>
          </w:p>
        </w:tc>
        <w:tc>
          <w:tcPr>
            <w:tcW w:w="712" w:type="dxa"/>
            <w:gridSpan w:val="2"/>
          </w:tcPr>
          <w:p w14:paraId="4C4A7A1B" w14:textId="77777777" w:rsidR="00095A1F" w:rsidRPr="00AA2803" w:rsidRDefault="00095A1F" w:rsidP="003F453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2" w:type="dxa"/>
          </w:tcPr>
          <w:p w14:paraId="603B4E20" w14:textId="77777777" w:rsidR="00095A1F" w:rsidRPr="00AA2803" w:rsidRDefault="00095A1F" w:rsidP="003F453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6D1C6F5F" w14:textId="77777777" w:rsidTr="003F4534">
        <w:tc>
          <w:tcPr>
            <w:tcW w:w="389" w:type="dxa"/>
          </w:tcPr>
          <w:p w14:paraId="19C6E369" w14:textId="77777777" w:rsidR="00095A1F" w:rsidRPr="00AA2803" w:rsidRDefault="00095A1F" w:rsidP="006164CE">
            <w:pPr>
              <w:pStyle w:val="af"/>
              <w:numPr>
                <w:ilvl w:val="0"/>
                <w:numId w:val="26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271" w:type="dxa"/>
            <w:gridSpan w:val="4"/>
          </w:tcPr>
          <w:p w14:paraId="7E0EFEAB" w14:textId="77777777" w:rsidR="00095A1F" w:rsidRPr="00AA2803" w:rsidRDefault="00095A1F" w:rsidP="003F453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彩票分类</w:t>
            </w:r>
          </w:p>
        </w:tc>
        <w:tc>
          <w:tcPr>
            <w:tcW w:w="2826" w:type="dxa"/>
            <w:gridSpan w:val="2"/>
          </w:tcPr>
          <w:p w14:paraId="204CE9EC" w14:textId="77777777" w:rsidR="00095A1F" w:rsidRPr="00AA2803" w:rsidRDefault="00095A1F" w:rsidP="003F453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LOTTERY_TYPE</w:t>
            </w:r>
          </w:p>
        </w:tc>
        <w:tc>
          <w:tcPr>
            <w:tcW w:w="1987" w:type="dxa"/>
            <w:gridSpan w:val="3"/>
          </w:tcPr>
          <w:p w14:paraId="41B6C9B1" w14:textId="77777777" w:rsidR="00095A1F" w:rsidRPr="00AA2803" w:rsidRDefault="00095A1F" w:rsidP="003F453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VARCHAR2(500)</w:t>
            </w:r>
          </w:p>
        </w:tc>
        <w:tc>
          <w:tcPr>
            <w:tcW w:w="712" w:type="dxa"/>
            <w:gridSpan w:val="2"/>
          </w:tcPr>
          <w:p w14:paraId="1C6465AB" w14:textId="77777777" w:rsidR="00095A1F" w:rsidRPr="00AA2803" w:rsidRDefault="00095A1F" w:rsidP="003F453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2" w:type="dxa"/>
          </w:tcPr>
          <w:p w14:paraId="529D06D8" w14:textId="77777777" w:rsidR="00095A1F" w:rsidRPr="00AA2803" w:rsidRDefault="00095A1F" w:rsidP="003F453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2C131923" w14:textId="77777777" w:rsidTr="003F4534">
        <w:tc>
          <w:tcPr>
            <w:tcW w:w="389" w:type="dxa"/>
          </w:tcPr>
          <w:p w14:paraId="76E986B8" w14:textId="77777777" w:rsidR="00095A1F" w:rsidRPr="00AA2803" w:rsidRDefault="00095A1F" w:rsidP="006164CE">
            <w:pPr>
              <w:pStyle w:val="af"/>
              <w:numPr>
                <w:ilvl w:val="0"/>
                <w:numId w:val="26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271" w:type="dxa"/>
            <w:gridSpan w:val="4"/>
          </w:tcPr>
          <w:p w14:paraId="77E240BE" w14:textId="77777777" w:rsidR="00095A1F" w:rsidRPr="00AA2803" w:rsidRDefault="00095A1F" w:rsidP="003F453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彩票名称</w:t>
            </w:r>
          </w:p>
        </w:tc>
        <w:tc>
          <w:tcPr>
            <w:tcW w:w="2826" w:type="dxa"/>
            <w:gridSpan w:val="2"/>
          </w:tcPr>
          <w:p w14:paraId="3DDABBA0" w14:textId="77777777" w:rsidR="00095A1F" w:rsidRPr="00AA2803" w:rsidRDefault="00095A1F" w:rsidP="003F453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LOTTERY_NAME</w:t>
            </w:r>
          </w:p>
        </w:tc>
        <w:tc>
          <w:tcPr>
            <w:tcW w:w="1987" w:type="dxa"/>
            <w:gridSpan w:val="3"/>
          </w:tcPr>
          <w:p w14:paraId="0B5CB3AF" w14:textId="77777777" w:rsidR="00095A1F" w:rsidRPr="00AA2803" w:rsidRDefault="00095A1F" w:rsidP="003F453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VARCHAR2(500)</w:t>
            </w:r>
          </w:p>
        </w:tc>
        <w:tc>
          <w:tcPr>
            <w:tcW w:w="712" w:type="dxa"/>
            <w:gridSpan w:val="2"/>
          </w:tcPr>
          <w:p w14:paraId="7E65E9C8" w14:textId="77777777" w:rsidR="00095A1F" w:rsidRPr="00AA2803" w:rsidRDefault="00095A1F" w:rsidP="003F453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2" w:type="dxa"/>
          </w:tcPr>
          <w:p w14:paraId="26C69A1D" w14:textId="77777777" w:rsidR="00095A1F" w:rsidRPr="00AA2803" w:rsidRDefault="00095A1F" w:rsidP="003F453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7E799E62" w14:textId="77777777" w:rsidTr="003F4534">
        <w:tc>
          <w:tcPr>
            <w:tcW w:w="389" w:type="dxa"/>
          </w:tcPr>
          <w:p w14:paraId="73B81BF1" w14:textId="77777777" w:rsidR="00095A1F" w:rsidRPr="00AA2803" w:rsidRDefault="00095A1F" w:rsidP="006164CE">
            <w:pPr>
              <w:pStyle w:val="af"/>
              <w:numPr>
                <w:ilvl w:val="0"/>
                <w:numId w:val="26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271" w:type="dxa"/>
            <w:gridSpan w:val="4"/>
          </w:tcPr>
          <w:p w14:paraId="7914F0A5" w14:textId="77777777" w:rsidR="00095A1F" w:rsidRPr="00AA2803" w:rsidRDefault="00095A1F" w:rsidP="003F453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每箱盒数</w:t>
            </w:r>
          </w:p>
        </w:tc>
        <w:tc>
          <w:tcPr>
            <w:tcW w:w="2826" w:type="dxa"/>
            <w:gridSpan w:val="2"/>
          </w:tcPr>
          <w:p w14:paraId="3360F323" w14:textId="77777777" w:rsidR="00095A1F" w:rsidRPr="00AA2803" w:rsidRDefault="00095A1F" w:rsidP="00D87EB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BOXES_EVERY_</w:t>
            </w:r>
            <w:r w:rsidR="00D87EB6" w:rsidRPr="00AA2803">
              <w:rPr>
                <w:rFonts w:ascii="新宋体" w:eastAsia="新宋体" w:hAnsi="新宋体"/>
                <w:szCs w:val="22"/>
              </w:rPr>
              <w:t>TRUNK</w:t>
            </w:r>
          </w:p>
        </w:tc>
        <w:tc>
          <w:tcPr>
            <w:tcW w:w="1987" w:type="dxa"/>
            <w:gridSpan w:val="3"/>
          </w:tcPr>
          <w:p w14:paraId="295C4FAC" w14:textId="77777777" w:rsidR="00095A1F" w:rsidRPr="00AA2803" w:rsidRDefault="00095A1F" w:rsidP="003F453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NUMBER(10)</w:t>
            </w:r>
          </w:p>
        </w:tc>
        <w:tc>
          <w:tcPr>
            <w:tcW w:w="712" w:type="dxa"/>
            <w:gridSpan w:val="2"/>
          </w:tcPr>
          <w:p w14:paraId="556937AD" w14:textId="77777777" w:rsidR="00095A1F" w:rsidRPr="00AA2803" w:rsidRDefault="00095A1F" w:rsidP="003F453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2" w:type="dxa"/>
          </w:tcPr>
          <w:p w14:paraId="4089B88C" w14:textId="77777777" w:rsidR="00095A1F" w:rsidRPr="00AA2803" w:rsidRDefault="00095A1F" w:rsidP="003F453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126AD3B0" w14:textId="77777777" w:rsidTr="003F4534">
        <w:tc>
          <w:tcPr>
            <w:tcW w:w="389" w:type="dxa"/>
          </w:tcPr>
          <w:p w14:paraId="1ABE1967" w14:textId="77777777" w:rsidR="00095A1F" w:rsidRPr="00AA2803" w:rsidRDefault="00095A1F" w:rsidP="006164CE">
            <w:pPr>
              <w:pStyle w:val="af"/>
              <w:numPr>
                <w:ilvl w:val="0"/>
                <w:numId w:val="26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271" w:type="dxa"/>
            <w:gridSpan w:val="4"/>
          </w:tcPr>
          <w:p w14:paraId="09E14B61" w14:textId="77777777" w:rsidR="00095A1F" w:rsidRPr="00AA2803" w:rsidRDefault="00095A1F" w:rsidP="003F453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每组箱数</w:t>
            </w:r>
          </w:p>
        </w:tc>
        <w:tc>
          <w:tcPr>
            <w:tcW w:w="2826" w:type="dxa"/>
            <w:gridSpan w:val="2"/>
          </w:tcPr>
          <w:p w14:paraId="23157C3E" w14:textId="77777777" w:rsidR="00095A1F" w:rsidRPr="00AA2803" w:rsidRDefault="00D87EB6" w:rsidP="003F453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TRUNK</w:t>
            </w:r>
            <w:r w:rsidR="00095A1F" w:rsidRPr="00AA2803">
              <w:rPr>
                <w:rFonts w:ascii="新宋体" w:eastAsia="新宋体" w:hAnsi="新宋体" w:hint="eastAsia"/>
                <w:szCs w:val="22"/>
              </w:rPr>
              <w:t>S</w:t>
            </w:r>
            <w:r w:rsidR="00095A1F" w:rsidRPr="00AA2803">
              <w:rPr>
                <w:rFonts w:ascii="新宋体" w:eastAsia="新宋体" w:hAnsi="新宋体"/>
                <w:szCs w:val="22"/>
              </w:rPr>
              <w:t>_EVERY_GROUP</w:t>
            </w:r>
          </w:p>
        </w:tc>
        <w:tc>
          <w:tcPr>
            <w:tcW w:w="1987" w:type="dxa"/>
            <w:gridSpan w:val="3"/>
          </w:tcPr>
          <w:p w14:paraId="0A4C0C40" w14:textId="77777777" w:rsidR="00095A1F" w:rsidRPr="00AA2803" w:rsidRDefault="00095A1F" w:rsidP="003F453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NUMBER(10)</w:t>
            </w:r>
          </w:p>
        </w:tc>
        <w:tc>
          <w:tcPr>
            <w:tcW w:w="712" w:type="dxa"/>
            <w:gridSpan w:val="2"/>
          </w:tcPr>
          <w:p w14:paraId="227EAFCB" w14:textId="77777777" w:rsidR="00095A1F" w:rsidRPr="00AA2803" w:rsidRDefault="00095A1F" w:rsidP="003F453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2" w:type="dxa"/>
          </w:tcPr>
          <w:p w14:paraId="712ACF97" w14:textId="77777777" w:rsidR="00095A1F" w:rsidRPr="00AA2803" w:rsidRDefault="00095A1F" w:rsidP="003F453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41823347" w14:textId="77777777" w:rsidTr="003F4534">
        <w:tc>
          <w:tcPr>
            <w:tcW w:w="389" w:type="dxa"/>
          </w:tcPr>
          <w:p w14:paraId="2747B5EB" w14:textId="77777777" w:rsidR="00095A1F" w:rsidRPr="00AA2803" w:rsidRDefault="00095A1F" w:rsidP="006164CE">
            <w:pPr>
              <w:pStyle w:val="af"/>
              <w:numPr>
                <w:ilvl w:val="0"/>
                <w:numId w:val="26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271" w:type="dxa"/>
            <w:gridSpan w:val="4"/>
          </w:tcPr>
          <w:p w14:paraId="051ACDF1" w14:textId="77777777" w:rsidR="00095A1F" w:rsidRPr="00AA2803" w:rsidRDefault="00095A1F" w:rsidP="003F453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每箱本数</w:t>
            </w:r>
          </w:p>
        </w:tc>
        <w:tc>
          <w:tcPr>
            <w:tcW w:w="2826" w:type="dxa"/>
            <w:gridSpan w:val="2"/>
          </w:tcPr>
          <w:p w14:paraId="705B5AA8" w14:textId="77777777" w:rsidR="00095A1F" w:rsidRPr="00AA2803" w:rsidRDefault="00095A1F" w:rsidP="00D87EB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PACKS_EVERY_</w:t>
            </w:r>
            <w:r w:rsidR="00D87EB6" w:rsidRPr="00AA2803">
              <w:rPr>
                <w:rFonts w:ascii="新宋体" w:eastAsia="新宋体" w:hAnsi="新宋体"/>
                <w:szCs w:val="22"/>
              </w:rPr>
              <w:t>TRUNK</w:t>
            </w:r>
          </w:p>
        </w:tc>
        <w:tc>
          <w:tcPr>
            <w:tcW w:w="1987" w:type="dxa"/>
            <w:gridSpan w:val="3"/>
          </w:tcPr>
          <w:p w14:paraId="7BB1E380" w14:textId="77777777" w:rsidR="00095A1F" w:rsidRPr="00AA2803" w:rsidRDefault="00095A1F" w:rsidP="003F453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NUMBER(10)</w:t>
            </w:r>
          </w:p>
        </w:tc>
        <w:tc>
          <w:tcPr>
            <w:tcW w:w="712" w:type="dxa"/>
            <w:gridSpan w:val="2"/>
          </w:tcPr>
          <w:p w14:paraId="7271AB18" w14:textId="77777777" w:rsidR="00095A1F" w:rsidRPr="00AA2803" w:rsidRDefault="00095A1F" w:rsidP="003F453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2" w:type="dxa"/>
          </w:tcPr>
          <w:p w14:paraId="0DBDB2D4" w14:textId="77777777" w:rsidR="00095A1F" w:rsidRPr="00AA2803" w:rsidRDefault="00095A1F" w:rsidP="003F453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7EB26EB3" w14:textId="77777777" w:rsidTr="003F4534">
        <w:tc>
          <w:tcPr>
            <w:tcW w:w="389" w:type="dxa"/>
          </w:tcPr>
          <w:p w14:paraId="3AF5F07A" w14:textId="77777777" w:rsidR="00095A1F" w:rsidRPr="00AA2803" w:rsidRDefault="00095A1F" w:rsidP="006164CE">
            <w:pPr>
              <w:pStyle w:val="af"/>
              <w:numPr>
                <w:ilvl w:val="0"/>
                <w:numId w:val="26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271" w:type="dxa"/>
            <w:gridSpan w:val="4"/>
          </w:tcPr>
          <w:p w14:paraId="08174F51" w14:textId="77777777" w:rsidR="00095A1F" w:rsidRPr="00AA2803" w:rsidRDefault="00095A1F" w:rsidP="003F453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每本张数</w:t>
            </w:r>
          </w:p>
        </w:tc>
        <w:tc>
          <w:tcPr>
            <w:tcW w:w="2826" w:type="dxa"/>
            <w:gridSpan w:val="2"/>
          </w:tcPr>
          <w:p w14:paraId="014A857C" w14:textId="77777777" w:rsidR="00095A1F" w:rsidRPr="00AA2803" w:rsidRDefault="00095A1F" w:rsidP="003F453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TICKETS_EVERY_PACK</w:t>
            </w:r>
          </w:p>
        </w:tc>
        <w:tc>
          <w:tcPr>
            <w:tcW w:w="1987" w:type="dxa"/>
            <w:gridSpan w:val="3"/>
          </w:tcPr>
          <w:p w14:paraId="22EF9C39" w14:textId="77777777" w:rsidR="00095A1F" w:rsidRPr="00AA2803" w:rsidRDefault="00095A1F" w:rsidP="003F453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NUMBER(10)</w:t>
            </w:r>
          </w:p>
        </w:tc>
        <w:tc>
          <w:tcPr>
            <w:tcW w:w="712" w:type="dxa"/>
            <w:gridSpan w:val="2"/>
          </w:tcPr>
          <w:p w14:paraId="5D48F6B2" w14:textId="77777777" w:rsidR="00095A1F" w:rsidRPr="00AA2803" w:rsidRDefault="00095A1F" w:rsidP="003F453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2" w:type="dxa"/>
          </w:tcPr>
          <w:p w14:paraId="532CF4A6" w14:textId="77777777" w:rsidR="00095A1F" w:rsidRPr="00AA2803" w:rsidRDefault="00095A1F" w:rsidP="003F453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5E0DDC5A" w14:textId="77777777" w:rsidTr="003F4534">
        <w:tc>
          <w:tcPr>
            <w:tcW w:w="389" w:type="dxa"/>
          </w:tcPr>
          <w:p w14:paraId="1E4DC689" w14:textId="77777777" w:rsidR="003012C2" w:rsidRPr="00AA2803" w:rsidRDefault="003012C2" w:rsidP="006164CE">
            <w:pPr>
              <w:pStyle w:val="af"/>
              <w:numPr>
                <w:ilvl w:val="0"/>
                <w:numId w:val="26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271" w:type="dxa"/>
            <w:gridSpan w:val="4"/>
          </w:tcPr>
          <w:p w14:paraId="28C632D6" w14:textId="77777777" w:rsidR="003012C2" w:rsidRPr="00AA2803" w:rsidRDefault="003012C2" w:rsidP="003012C2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奖组张数（万张）</w:t>
            </w:r>
          </w:p>
        </w:tc>
        <w:tc>
          <w:tcPr>
            <w:tcW w:w="2826" w:type="dxa"/>
            <w:gridSpan w:val="2"/>
          </w:tcPr>
          <w:p w14:paraId="56991701" w14:textId="77777777" w:rsidR="003012C2" w:rsidRPr="00AA2803" w:rsidRDefault="003012C2" w:rsidP="003012C2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TICKETS_EVERY_GROUP</w:t>
            </w:r>
          </w:p>
        </w:tc>
        <w:tc>
          <w:tcPr>
            <w:tcW w:w="1987" w:type="dxa"/>
            <w:gridSpan w:val="3"/>
          </w:tcPr>
          <w:p w14:paraId="4A146458" w14:textId="70467C77" w:rsidR="003012C2" w:rsidRPr="00AA2803" w:rsidRDefault="003012C2" w:rsidP="00231D6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NUMBER(</w:t>
            </w:r>
            <w:r w:rsidR="00231D63">
              <w:rPr>
                <w:rFonts w:ascii="新宋体" w:eastAsia="新宋体" w:hAnsi="新宋体"/>
                <w:szCs w:val="22"/>
              </w:rPr>
              <w:t>1</w:t>
            </w:r>
            <w:r w:rsidR="00BF4385">
              <w:rPr>
                <w:rFonts w:ascii="新宋体" w:eastAsia="新宋体" w:hAnsi="新宋体"/>
                <w:szCs w:val="22"/>
              </w:rPr>
              <w:t>8</w:t>
            </w:r>
            <w:r w:rsidRPr="00AA2803">
              <w:rPr>
                <w:rFonts w:ascii="新宋体" w:eastAsia="新宋体" w:hAnsi="新宋体" w:hint="eastAsia"/>
                <w:szCs w:val="22"/>
              </w:rPr>
              <w:t>)</w:t>
            </w:r>
          </w:p>
        </w:tc>
        <w:tc>
          <w:tcPr>
            <w:tcW w:w="712" w:type="dxa"/>
            <w:gridSpan w:val="2"/>
          </w:tcPr>
          <w:p w14:paraId="0B5A5BCA" w14:textId="77777777" w:rsidR="003012C2" w:rsidRPr="00AA2803" w:rsidRDefault="003012C2" w:rsidP="003012C2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2" w:type="dxa"/>
          </w:tcPr>
          <w:p w14:paraId="2480035D" w14:textId="77777777" w:rsidR="003012C2" w:rsidRPr="00AA2803" w:rsidRDefault="003012C2" w:rsidP="003012C2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6F744DB1" w14:textId="77777777" w:rsidTr="003F4534">
        <w:tc>
          <w:tcPr>
            <w:tcW w:w="389" w:type="dxa"/>
          </w:tcPr>
          <w:p w14:paraId="54CB532B" w14:textId="77777777" w:rsidR="003012C2" w:rsidRPr="00AA2803" w:rsidRDefault="003012C2" w:rsidP="006164CE">
            <w:pPr>
              <w:pStyle w:val="af"/>
              <w:numPr>
                <w:ilvl w:val="0"/>
                <w:numId w:val="26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271" w:type="dxa"/>
            <w:gridSpan w:val="4"/>
          </w:tcPr>
          <w:p w14:paraId="174276BC" w14:textId="77777777" w:rsidR="003012C2" w:rsidRPr="00AA2803" w:rsidRDefault="003012C2" w:rsidP="003012C2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首分组号</w:t>
            </w:r>
          </w:p>
        </w:tc>
        <w:tc>
          <w:tcPr>
            <w:tcW w:w="2826" w:type="dxa"/>
            <w:gridSpan w:val="2"/>
          </w:tcPr>
          <w:p w14:paraId="6BD1C32A" w14:textId="77777777" w:rsidR="003012C2" w:rsidRPr="00AA2803" w:rsidRDefault="003012C2" w:rsidP="003012C2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FIRST_</w:t>
            </w:r>
            <w:r w:rsidRPr="00AA2803">
              <w:rPr>
                <w:rFonts w:ascii="新宋体" w:eastAsia="新宋体" w:hAnsi="新宋体" w:hint="eastAsia"/>
                <w:szCs w:val="22"/>
              </w:rPr>
              <w:t>REWARD</w:t>
            </w:r>
            <w:r w:rsidRPr="00AA2803">
              <w:rPr>
                <w:rFonts w:ascii="新宋体" w:eastAsia="新宋体" w:hAnsi="新宋体"/>
                <w:szCs w:val="22"/>
              </w:rPr>
              <w:t>_GROUP_NO</w:t>
            </w:r>
          </w:p>
        </w:tc>
        <w:tc>
          <w:tcPr>
            <w:tcW w:w="1987" w:type="dxa"/>
            <w:gridSpan w:val="3"/>
          </w:tcPr>
          <w:p w14:paraId="69391D4A" w14:textId="77777777" w:rsidR="003012C2" w:rsidRPr="00AA2803" w:rsidRDefault="003012C2" w:rsidP="003012C2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NUMBER(10)</w:t>
            </w:r>
          </w:p>
        </w:tc>
        <w:tc>
          <w:tcPr>
            <w:tcW w:w="712" w:type="dxa"/>
            <w:gridSpan w:val="2"/>
          </w:tcPr>
          <w:p w14:paraId="4F25839D" w14:textId="77777777" w:rsidR="003012C2" w:rsidRPr="00AA2803" w:rsidRDefault="003012C2" w:rsidP="003012C2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2" w:type="dxa"/>
          </w:tcPr>
          <w:p w14:paraId="6D36EECE" w14:textId="77777777" w:rsidR="003012C2" w:rsidRPr="00AA2803" w:rsidRDefault="003012C2" w:rsidP="003012C2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0B39CD91" w14:textId="77777777" w:rsidTr="003F4534">
        <w:tc>
          <w:tcPr>
            <w:tcW w:w="389" w:type="dxa"/>
          </w:tcPr>
          <w:p w14:paraId="5BD57F0D" w14:textId="77777777" w:rsidR="009A2830" w:rsidRPr="00AA2803" w:rsidRDefault="009A2830" w:rsidP="006164CE">
            <w:pPr>
              <w:pStyle w:val="af"/>
              <w:numPr>
                <w:ilvl w:val="0"/>
                <w:numId w:val="26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271" w:type="dxa"/>
            <w:gridSpan w:val="4"/>
          </w:tcPr>
          <w:p w14:paraId="28780A63" w14:textId="77777777" w:rsidR="009A2830" w:rsidRPr="00AA2803" w:rsidRDefault="009A2830" w:rsidP="009A283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批次张数</w:t>
            </w:r>
          </w:p>
        </w:tc>
        <w:tc>
          <w:tcPr>
            <w:tcW w:w="2826" w:type="dxa"/>
            <w:gridSpan w:val="2"/>
          </w:tcPr>
          <w:p w14:paraId="20334AB0" w14:textId="77777777" w:rsidR="009A2830" w:rsidRPr="00AA2803" w:rsidRDefault="009A2830" w:rsidP="009A283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TICKETS_EVERY_</w:t>
            </w:r>
            <w:r w:rsidRPr="00AA2803">
              <w:rPr>
                <w:rFonts w:ascii="新宋体" w:eastAsia="新宋体" w:hAnsi="新宋体"/>
                <w:szCs w:val="22"/>
              </w:rPr>
              <w:t>BATCH</w:t>
            </w:r>
          </w:p>
        </w:tc>
        <w:tc>
          <w:tcPr>
            <w:tcW w:w="1987" w:type="dxa"/>
            <w:gridSpan w:val="3"/>
          </w:tcPr>
          <w:p w14:paraId="6AC509CB" w14:textId="77777777" w:rsidR="009A2830" w:rsidRPr="00AA2803" w:rsidRDefault="009A2830" w:rsidP="009A283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NUMBER(18)</w:t>
            </w:r>
          </w:p>
        </w:tc>
        <w:tc>
          <w:tcPr>
            <w:tcW w:w="712" w:type="dxa"/>
            <w:gridSpan w:val="2"/>
          </w:tcPr>
          <w:p w14:paraId="24159201" w14:textId="77777777" w:rsidR="009A2830" w:rsidRPr="00AA2803" w:rsidRDefault="009A2830" w:rsidP="009A283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2" w:type="dxa"/>
          </w:tcPr>
          <w:p w14:paraId="6A8F0182" w14:textId="77777777" w:rsidR="009A2830" w:rsidRPr="00AA2803" w:rsidRDefault="009A2830" w:rsidP="009A283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193944" w:rsidRPr="00AA2803" w14:paraId="4D24C25C" w14:textId="77777777" w:rsidTr="003F4534">
        <w:tc>
          <w:tcPr>
            <w:tcW w:w="389" w:type="dxa"/>
          </w:tcPr>
          <w:p w14:paraId="438FF863" w14:textId="77777777" w:rsidR="00193944" w:rsidRPr="00AA2803" w:rsidRDefault="00193944" w:rsidP="006164CE">
            <w:pPr>
              <w:pStyle w:val="af"/>
              <w:numPr>
                <w:ilvl w:val="0"/>
                <w:numId w:val="26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271" w:type="dxa"/>
            <w:gridSpan w:val="4"/>
          </w:tcPr>
          <w:p w14:paraId="0538B719" w14:textId="77777777" w:rsidR="00193944" w:rsidRPr="00AA2803" w:rsidRDefault="00193944" w:rsidP="0019394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批次</w:t>
            </w:r>
            <w:r w:rsidRPr="00193944">
              <w:rPr>
                <w:rFonts w:ascii="新宋体" w:eastAsia="新宋体" w:hAnsi="新宋体" w:hint="eastAsia"/>
                <w:szCs w:val="22"/>
              </w:rPr>
              <w:t>首箱编号</w:t>
            </w:r>
          </w:p>
        </w:tc>
        <w:tc>
          <w:tcPr>
            <w:tcW w:w="2826" w:type="dxa"/>
            <w:gridSpan w:val="2"/>
          </w:tcPr>
          <w:p w14:paraId="6BD4F858" w14:textId="77777777" w:rsidR="00193944" w:rsidRPr="00AA2803" w:rsidRDefault="00193944" w:rsidP="0019394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193944">
              <w:rPr>
                <w:rFonts w:ascii="新宋体" w:eastAsia="新宋体" w:hAnsi="新宋体"/>
                <w:szCs w:val="22"/>
              </w:rPr>
              <w:t>FIRST_TRUNK_BATCH</w:t>
            </w:r>
          </w:p>
        </w:tc>
        <w:tc>
          <w:tcPr>
            <w:tcW w:w="1987" w:type="dxa"/>
            <w:gridSpan w:val="3"/>
          </w:tcPr>
          <w:p w14:paraId="644845FF" w14:textId="77777777" w:rsidR="00193944" w:rsidRPr="00AA2803" w:rsidRDefault="00193944" w:rsidP="0019394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NUMBER(18)</w:t>
            </w:r>
          </w:p>
        </w:tc>
        <w:tc>
          <w:tcPr>
            <w:tcW w:w="712" w:type="dxa"/>
            <w:gridSpan w:val="2"/>
          </w:tcPr>
          <w:p w14:paraId="43B2358E" w14:textId="77777777" w:rsidR="00193944" w:rsidRPr="00AA2803" w:rsidRDefault="00193944" w:rsidP="0019394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2" w:type="dxa"/>
          </w:tcPr>
          <w:p w14:paraId="26BD7456" w14:textId="77777777" w:rsidR="00193944" w:rsidRPr="00AA2803" w:rsidRDefault="00193944" w:rsidP="0019394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193944" w:rsidRPr="00AA2803" w14:paraId="3FD12CA8" w14:textId="77777777" w:rsidTr="003F4534">
        <w:tc>
          <w:tcPr>
            <w:tcW w:w="389" w:type="dxa"/>
          </w:tcPr>
          <w:p w14:paraId="16412954" w14:textId="77777777" w:rsidR="00193944" w:rsidRPr="00AA2803" w:rsidRDefault="00193944" w:rsidP="006164CE">
            <w:pPr>
              <w:pStyle w:val="af"/>
              <w:numPr>
                <w:ilvl w:val="0"/>
                <w:numId w:val="26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271" w:type="dxa"/>
            <w:gridSpan w:val="4"/>
          </w:tcPr>
          <w:p w14:paraId="5CDB3030" w14:textId="77777777" w:rsidR="00193944" w:rsidRPr="00AA2803" w:rsidRDefault="00193944" w:rsidP="0019394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状态</w:t>
            </w:r>
            <w:r w:rsidRPr="003D5D8C">
              <w:rPr>
                <w:rFonts w:ascii="新宋体" w:eastAsia="新宋体" w:hAnsi="新宋体" w:hint="eastAsia"/>
                <w:szCs w:val="22"/>
              </w:rPr>
              <w:t>（1-启用，2-</w:t>
            </w:r>
            <w:r w:rsidR="00112D6E">
              <w:rPr>
                <w:rFonts w:ascii="新宋体" w:eastAsia="新宋体" w:hAnsi="新宋体" w:hint="eastAsia"/>
                <w:szCs w:val="22"/>
              </w:rPr>
              <w:t>暂停，3-退市</w:t>
            </w:r>
            <w:r w:rsidRPr="003D5D8C">
              <w:rPr>
                <w:rFonts w:ascii="新宋体" w:eastAsia="新宋体" w:hAnsi="新宋体" w:hint="eastAsia"/>
                <w:szCs w:val="22"/>
              </w:rPr>
              <w:t>）</w:t>
            </w:r>
          </w:p>
        </w:tc>
        <w:tc>
          <w:tcPr>
            <w:tcW w:w="2826" w:type="dxa"/>
            <w:gridSpan w:val="2"/>
          </w:tcPr>
          <w:p w14:paraId="5FD495E0" w14:textId="77777777" w:rsidR="00193944" w:rsidRPr="00AA2803" w:rsidRDefault="00193944" w:rsidP="0019394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STATUS</w:t>
            </w:r>
          </w:p>
        </w:tc>
        <w:tc>
          <w:tcPr>
            <w:tcW w:w="1987" w:type="dxa"/>
            <w:gridSpan w:val="3"/>
          </w:tcPr>
          <w:p w14:paraId="7986968D" w14:textId="77777777" w:rsidR="00193944" w:rsidRPr="00AA2803" w:rsidRDefault="00193944" w:rsidP="0019394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NUMBER(1)</w:t>
            </w:r>
          </w:p>
        </w:tc>
        <w:tc>
          <w:tcPr>
            <w:tcW w:w="712" w:type="dxa"/>
            <w:gridSpan w:val="2"/>
          </w:tcPr>
          <w:p w14:paraId="3B4A99CE" w14:textId="77777777" w:rsidR="00193944" w:rsidRPr="00AA2803" w:rsidRDefault="00193944" w:rsidP="0019394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2" w:type="dxa"/>
          </w:tcPr>
          <w:p w14:paraId="37FB53F8" w14:textId="77777777" w:rsidR="00193944" w:rsidRPr="00AA2803" w:rsidRDefault="00193944" w:rsidP="0019394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193944" w:rsidRPr="00AA2803" w14:paraId="79663902" w14:textId="77777777" w:rsidTr="003F4534">
        <w:tc>
          <w:tcPr>
            <w:tcW w:w="9747" w:type="dxa"/>
            <w:gridSpan w:val="13"/>
            <w:shd w:val="clear" w:color="auto" w:fill="D9D9D9" w:themeFill="background1" w:themeFillShade="D9"/>
          </w:tcPr>
          <w:p w14:paraId="56AB0185" w14:textId="77777777" w:rsidR="00193944" w:rsidRPr="00AA2803" w:rsidRDefault="00193944" w:rsidP="00193944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表格其他属性信息定义（包括PK-FK、IDX等）</w:t>
            </w:r>
          </w:p>
        </w:tc>
      </w:tr>
      <w:tr w:rsidR="00193944" w:rsidRPr="00AA2803" w14:paraId="19711708" w14:textId="77777777" w:rsidTr="00642D94">
        <w:trPr>
          <w:trHeight w:val="231"/>
        </w:trPr>
        <w:tc>
          <w:tcPr>
            <w:tcW w:w="528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1A5FEEE" w14:textId="77777777" w:rsidR="00193944" w:rsidRPr="00AA2803" w:rsidRDefault="00193944" w:rsidP="00193944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主键</w:t>
            </w:r>
          </w:p>
        </w:tc>
        <w:tc>
          <w:tcPr>
            <w:tcW w:w="3833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3831DE62" w14:textId="77777777" w:rsidR="00193944" w:rsidRPr="00AA2803" w:rsidRDefault="00193944" w:rsidP="00193944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5386" w:type="dxa"/>
            <w:gridSpan w:val="7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6C2D1AFC" w14:textId="77777777" w:rsidR="00193944" w:rsidRPr="00AA2803" w:rsidRDefault="00193944" w:rsidP="00193944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包含列</w:t>
            </w:r>
          </w:p>
        </w:tc>
      </w:tr>
      <w:tr w:rsidR="00193944" w:rsidRPr="00AA2803" w14:paraId="7014D35C" w14:textId="77777777" w:rsidTr="00642D94">
        <w:trPr>
          <w:trHeight w:val="231"/>
        </w:trPr>
        <w:tc>
          <w:tcPr>
            <w:tcW w:w="528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28D4D86" w14:textId="77777777" w:rsidR="00193944" w:rsidRPr="00AA2803" w:rsidRDefault="00193944" w:rsidP="00193944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3833" w:type="dxa"/>
            <w:gridSpan w:val="4"/>
            <w:tcBorders>
              <w:left w:val="single" w:sz="4" w:space="0" w:color="auto"/>
            </w:tcBorders>
          </w:tcPr>
          <w:p w14:paraId="21E3C953" w14:textId="77777777" w:rsidR="00193944" w:rsidRPr="00AA2803" w:rsidRDefault="00193944" w:rsidP="0019394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PK_GAME_BATCH_IMPORT_DETAIL</w:t>
            </w:r>
          </w:p>
        </w:tc>
        <w:tc>
          <w:tcPr>
            <w:tcW w:w="5386" w:type="dxa"/>
            <w:gridSpan w:val="7"/>
            <w:tcBorders>
              <w:left w:val="single" w:sz="4" w:space="0" w:color="auto"/>
            </w:tcBorders>
          </w:tcPr>
          <w:p w14:paraId="3AAF3F1B" w14:textId="77777777" w:rsidR="00193944" w:rsidRPr="00AA2803" w:rsidRDefault="00193944" w:rsidP="0019394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IMPORT_NO</w:t>
            </w:r>
          </w:p>
        </w:tc>
      </w:tr>
      <w:tr w:rsidR="00193944" w:rsidRPr="00AA2803" w14:paraId="4E57ADEA" w14:textId="77777777" w:rsidTr="00642D94">
        <w:trPr>
          <w:trHeight w:val="231"/>
        </w:trPr>
        <w:tc>
          <w:tcPr>
            <w:tcW w:w="528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9FD677B" w14:textId="77777777" w:rsidR="00193944" w:rsidRPr="00AA2803" w:rsidRDefault="00193944" w:rsidP="00193944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外键</w:t>
            </w:r>
          </w:p>
        </w:tc>
        <w:tc>
          <w:tcPr>
            <w:tcW w:w="3833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3977CBA6" w14:textId="77777777" w:rsidR="00193944" w:rsidRPr="00AA2803" w:rsidRDefault="00193944" w:rsidP="00193944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1125" w:type="dxa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43CC83B5" w14:textId="77777777" w:rsidR="00193944" w:rsidRPr="00AA2803" w:rsidRDefault="00193944" w:rsidP="00193944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  <w:tc>
          <w:tcPr>
            <w:tcW w:w="2123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17E59FE2" w14:textId="77777777" w:rsidR="00193944" w:rsidRPr="00AA2803" w:rsidRDefault="00193944" w:rsidP="00193944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参照表名</w:t>
            </w:r>
          </w:p>
        </w:tc>
        <w:tc>
          <w:tcPr>
            <w:tcW w:w="2138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5F334E82" w14:textId="77777777" w:rsidR="00193944" w:rsidRPr="00AA2803" w:rsidRDefault="00193944" w:rsidP="00193944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</w:tr>
      <w:tr w:rsidR="00193944" w:rsidRPr="00AA2803" w14:paraId="3E4A12C7" w14:textId="77777777" w:rsidTr="00642D94">
        <w:trPr>
          <w:trHeight w:val="231"/>
        </w:trPr>
        <w:tc>
          <w:tcPr>
            <w:tcW w:w="528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4B7B7F0" w14:textId="77777777" w:rsidR="00193944" w:rsidRPr="00AA2803" w:rsidRDefault="00193944" w:rsidP="00193944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3833" w:type="dxa"/>
            <w:gridSpan w:val="4"/>
            <w:tcBorders>
              <w:left w:val="single" w:sz="4" w:space="0" w:color="auto"/>
            </w:tcBorders>
          </w:tcPr>
          <w:p w14:paraId="67182211" w14:textId="77777777" w:rsidR="00193944" w:rsidRPr="00AA2803" w:rsidRDefault="00193944" w:rsidP="0019394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125" w:type="dxa"/>
            <w:tcBorders>
              <w:left w:val="single" w:sz="4" w:space="0" w:color="auto"/>
            </w:tcBorders>
          </w:tcPr>
          <w:p w14:paraId="23DFC2A4" w14:textId="77777777" w:rsidR="00193944" w:rsidRPr="00AA2803" w:rsidRDefault="00193944" w:rsidP="0019394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123" w:type="dxa"/>
            <w:gridSpan w:val="4"/>
            <w:tcBorders>
              <w:left w:val="single" w:sz="4" w:space="0" w:color="auto"/>
            </w:tcBorders>
          </w:tcPr>
          <w:p w14:paraId="5A3AC699" w14:textId="77777777" w:rsidR="00193944" w:rsidRPr="00AA2803" w:rsidRDefault="00193944" w:rsidP="0019394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138" w:type="dxa"/>
            <w:gridSpan w:val="2"/>
            <w:tcBorders>
              <w:left w:val="single" w:sz="4" w:space="0" w:color="auto"/>
            </w:tcBorders>
          </w:tcPr>
          <w:p w14:paraId="1BE1BE31" w14:textId="77777777" w:rsidR="00193944" w:rsidRPr="00AA2803" w:rsidRDefault="00193944" w:rsidP="0019394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193944" w:rsidRPr="00AA2803" w14:paraId="59DD51DD" w14:textId="77777777" w:rsidTr="00642D94">
        <w:trPr>
          <w:trHeight w:val="231"/>
        </w:trPr>
        <w:tc>
          <w:tcPr>
            <w:tcW w:w="528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ABF1FE1" w14:textId="77777777" w:rsidR="00193944" w:rsidRPr="00AA2803" w:rsidRDefault="00193944" w:rsidP="00193944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索引</w:t>
            </w:r>
          </w:p>
        </w:tc>
        <w:tc>
          <w:tcPr>
            <w:tcW w:w="3833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5136CE6F" w14:textId="77777777" w:rsidR="00193944" w:rsidRPr="00AA2803" w:rsidRDefault="00193944" w:rsidP="00193944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2253" w:type="dxa"/>
            <w:gridSpan w:val="3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3E9A4E0B" w14:textId="77777777" w:rsidR="00193944" w:rsidRPr="00AA2803" w:rsidRDefault="00193944" w:rsidP="00193944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  <w:tc>
          <w:tcPr>
            <w:tcW w:w="3133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40B0CE0B" w14:textId="77777777" w:rsidR="00193944" w:rsidRPr="00AA2803" w:rsidRDefault="00193944" w:rsidP="00193944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类型</w:t>
            </w:r>
          </w:p>
        </w:tc>
      </w:tr>
      <w:tr w:rsidR="00193944" w:rsidRPr="00AA2803" w14:paraId="4A95BA15" w14:textId="77777777" w:rsidTr="00642D94">
        <w:trPr>
          <w:trHeight w:val="231"/>
        </w:trPr>
        <w:tc>
          <w:tcPr>
            <w:tcW w:w="528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A9A6B45" w14:textId="77777777" w:rsidR="00193944" w:rsidRPr="00AA2803" w:rsidRDefault="00193944" w:rsidP="00193944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3833" w:type="dxa"/>
            <w:gridSpan w:val="4"/>
            <w:tcBorders>
              <w:left w:val="single" w:sz="4" w:space="0" w:color="auto"/>
            </w:tcBorders>
          </w:tcPr>
          <w:p w14:paraId="311203B1" w14:textId="77777777" w:rsidR="00193944" w:rsidRPr="00AA2803" w:rsidRDefault="00193944" w:rsidP="0019394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UDX</w:t>
            </w:r>
            <w:r w:rsidRPr="00AA2803">
              <w:rPr>
                <w:rFonts w:ascii="新宋体" w:eastAsia="新宋体" w:hAnsi="新宋体"/>
                <w:szCs w:val="22"/>
              </w:rPr>
              <w:t>_GAME_BATCH_IMPORT_DETAIL</w:t>
            </w:r>
          </w:p>
        </w:tc>
        <w:tc>
          <w:tcPr>
            <w:tcW w:w="2253" w:type="dxa"/>
            <w:gridSpan w:val="3"/>
            <w:tcBorders>
              <w:left w:val="single" w:sz="4" w:space="0" w:color="auto"/>
            </w:tcBorders>
          </w:tcPr>
          <w:p w14:paraId="1B247E09" w14:textId="77777777" w:rsidR="00193944" w:rsidRPr="00AA2803" w:rsidRDefault="00193944" w:rsidP="0019394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PLAN_CODE,BATCH_NO</w:t>
            </w:r>
          </w:p>
        </w:tc>
        <w:tc>
          <w:tcPr>
            <w:tcW w:w="3133" w:type="dxa"/>
            <w:gridSpan w:val="4"/>
            <w:tcBorders>
              <w:left w:val="single" w:sz="4" w:space="0" w:color="auto"/>
            </w:tcBorders>
          </w:tcPr>
          <w:p w14:paraId="6203E5DA" w14:textId="77777777" w:rsidR="00193944" w:rsidRPr="00AA2803" w:rsidRDefault="00193944" w:rsidP="0019394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唯一</w:t>
            </w:r>
          </w:p>
        </w:tc>
      </w:tr>
      <w:tr w:rsidR="00193944" w:rsidRPr="00AA2803" w14:paraId="68D4BCCC" w14:textId="77777777" w:rsidTr="003F4534">
        <w:tc>
          <w:tcPr>
            <w:tcW w:w="528" w:type="dxa"/>
            <w:gridSpan w:val="2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D1081F5" w14:textId="77777777" w:rsidR="00193944" w:rsidRPr="00AA2803" w:rsidRDefault="00193944" w:rsidP="00193944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约束</w:t>
            </w:r>
          </w:p>
        </w:tc>
        <w:tc>
          <w:tcPr>
            <w:tcW w:w="9219" w:type="dxa"/>
            <w:gridSpan w:val="11"/>
            <w:tcBorders>
              <w:left w:val="single" w:sz="4" w:space="0" w:color="auto"/>
            </w:tcBorders>
          </w:tcPr>
          <w:p w14:paraId="2D56750A" w14:textId="77777777" w:rsidR="00193944" w:rsidRPr="00AA2803" w:rsidRDefault="00193944" w:rsidP="0019394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193944" w:rsidRPr="00AA2803" w14:paraId="73E99412" w14:textId="77777777" w:rsidTr="00642D94">
        <w:trPr>
          <w:trHeight w:val="231"/>
        </w:trPr>
        <w:tc>
          <w:tcPr>
            <w:tcW w:w="528" w:type="dxa"/>
            <w:gridSpan w:val="2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45BD8D8" w14:textId="77777777" w:rsidR="00193944" w:rsidRPr="00AA2803" w:rsidRDefault="00193944" w:rsidP="00193944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</w:t>
            </w: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129A9E2E" w14:textId="77777777" w:rsidR="00193944" w:rsidRPr="00AA2803" w:rsidRDefault="00193944" w:rsidP="00193944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分区类型</w:t>
            </w:r>
          </w:p>
        </w:tc>
        <w:tc>
          <w:tcPr>
            <w:tcW w:w="2345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50B2F7AB" w14:textId="77777777" w:rsidR="00193944" w:rsidRPr="00AA2803" w:rsidRDefault="00193944" w:rsidP="00193944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分区字段</w:t>
            </w:r>
          </w:p>
        </w:tc>
        <w:tc>
          <w:tcPr>
            <w:tcW w:w="5386" w:type="dxa"/>
            <w:gridSpan w:val="7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7CD4345B" w14:textId="77777777" w:rsidR="00193944" w:rsidRPr="00AA2803" w:rsidRDefault="00193944" w:rsidP="00193944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分区条件</w:t>
            </w:r>
          </w:p>
        </w:tc>
      </w:tr>
    </w:tbl>
    <w:p w14:paraId="62E2710C" w14:textId="77777777" w:rsidR="00095A1F" w:rsidRPr="00AA2803" w:rsidRDefault="00095A1F" w:rsidP="00095A1F"/>
    <w:p w14:paraId="2417B29A" w14:textId="77777777" w:rsidR="00D66450" w:rsidRPr="00AA2803" w:rsidRDefault="00D66450" w:rsidP="00D66450">
      <w:pPr>
        <w:pStyle w:val="4"/>
      </w:pPr>
      <w:bookmarkStart w:id="65" w:name="_Toc435450834"/>
      <w:r w:rsidRPr="00AA2803">
        <w:rPr>
          <w:rFonts w:hint="eastAsia"/>
        </w:rPr>
        <w:t>批次信息导入</w:t>
      </w:r>
      <w:r w:rsidR="00FE5BF2" w:rsidRPr="00AA2803">
        <w:rPr>
          <w:rFonts w:hint="eastAsia"/>
        </w:rPr>
        <w:t>之奖符</w:t>
      </w:r>
      <w:r w:rsidRPr="00AA2803">
        <w:rPr>
          <w:rFonts w:hint="eastAsia"/>
        </w:rPr>
        <w:t>（</w:t>
      </w:r>
      <w:r w:rsidR="00C0623E" w:rsidRPr="00AA2803">
        <w:rPr>
          <w:rFonts w:hint="eastAsia"/>
        </w:rPr>
        <w:t>GAME_</w:t>
      </w:r>
      <w:r w:rsidRPr="00AA2803">
        <w:t>BATCH_IMPORT_REWARD</w:t>
      </w:r>
      <w:r w:rsidRPr="00AA2803">
        <w:rPr>
          <w:rFonts w:hint="eastAsia"/>
        </w:rPr>
        <w:t>）</w:t>
      </w:r>
      <w:bookmarkEnd w:id="65"/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89"/>
        <w:gridCol w:w="139"/>
        <w:gridCol w:w="698"/>
        <w:gridCol w:w="790"/>
        <w:gridCol w:w="644"/>
        <w:gridCol w:w="992"/>
        <w:gridCol w:w="1834"/>
        <w:gridCol w:w="1001"/>
        <w:gridCol w:w="567"/>
        <w:gridCol w:w="419"/>
        <w:gridCol w:w="136"/>
        <w:gridCol w:w="576"/>
        <w:gridCol w:w="1562"/>
      </w:tblGrid>
      <w:tr w:rsidR="00AA2803" w:rsidRPr="00AA2803" w14:paraId="2B5E37F8" w14:textId="77777777" w:rsidTr="003F4534">
        <w:tc>
          <w:tcPr>
            <w:tcW w:w="1226" w:type="dxa"/>
            <w:gridSpan w:val="3"/>
            <w:shd w:val="clear" w:color="auto" w:fill="C0C0C0"/>
          </w:tcPr>
          <w:p w14:paraId="3C2B7E3C" w14:textId="77777777" w:rsidR="00D66450" w:rsidRPr="00AA2803" w:rsidRDefault="00D66450" w:rsidP="003F4534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汉字注解</w:t>
            </w:r>
          </w:p>
        </w:tc>
        <w:tc>
          <w:tcPr>
            <w:tcW w:w="4260" w:type="dxa"/>
            <w:gridSpan w:val="4"/>
            <w:shd w:val="clear" w:color="auto" w:fill="auto"/>
          </w:tcPr>
          <w:p w14:paraId="6B9697CA" w14:textId="77777777" w:rsidR="00D66450" w:rsidRPr="00AA2803" w:rsidRDefault="00D66450" w:rsidP="003F4534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批次信息导入</w:t>
            </w:r>
            <w:r w:rsidR="00FE5BF2"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之奖符</w:t>
            </w:r>
          </w:p>
        </w:tc>
        <w:tc>
          <w:tcPr>
            <w:tcW w:w="1001" w:type="dxa"/>
            <w:shd w:val="clear" w:color="auto" w:fill="C0C0C0"/>
          </w:tcPr>
          <w:p w14:paraId="0B4A11FA" w14:textId="77777777" w:rsidR="00D66450" w:rsidRPr="00AA2803" w:rsidRDefault="00D66450" w:rsidP="003F4534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表名</w:t>
            </w:r>
          </w:p>
        </w:tc>
        <w:tc>
          <w:tcPr>
            <w:tcW w:w="3260" w:type="dxa"/>
            <w:gridSpan w:val="5"/>
            <w:shd w:val="clear" w:color="auto" w:fill="auto"/>
          </w:tcPr>
          <w:p w14:paraId="33A06562" w14:textId="77777777" w:rsidR="00D66450" w:rsidRPr="00AA2803" w:rsidRDefault="00C0623E" w:rsidP="00FE5BF2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GAME_</w:t>
            </w:r>
            <w:r w:rsidR="00D66450" w:rsidRPr="00AA2803">
              <w:rPr>
                <w:rFonts w:ascii="新宋体" w:eastAsia="新宋体" w:hAnsi="新宋体"/>
                <w:b/>
                <w:sz w:val="24"/>
                <w:szCs w:val="22"/>
              </w:rPr>
              <w:t>BATCH</w:t>
            </w:r>
            <w:r w:rsidR="00D66450"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_IMPORT</w:t>
            </w:r>
            <w:r w:rsidR="00D66450" w:rsidRPr="00AA2803">
              <w:rPr>
                <w:rFonts w:ascii="新宋体" w:eastAsia="新宋体" w:hAnsi="新宋体"/>
                <w:b/>
                <w:sz w:val="24"/>
                <w:szCs w:val="22"/>
              </w:rPr>
              <w:t>_</w:t>
            </w:r>
            <w:r w:rsidR="00FE5BF2" w:rsidRPr="00AA2803">
              <w:rPr>
                <w:rFonts w:ascii="新宋体" w:eastAsia="新宋体" w:hAnsi="新宋体"/>
                <w:b/>
                <w:sz w:val="24"/>
                <w:szCs w:val="22"/>
              </w:rPr>
              <w:t>REWARD</w:t>
            </w:r>
          </w:p>
        </w:tc>
      </w:tr>
      <w:tr w:rsidR="00AA2803" w:rsidRPr="00AA2803" w14:paraId="212E8D37" w14:textId="77777777" w:rsidTr="003F4534"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horzCross" w:color="auto" w:fill="C0C0C0"/>
          </w:tcPr>
          <w:p w14:paraId="5895F6FD" w14:textId="77777777" w:rsidR="00D66450" w:rsidRPr="00AA2803" w:rsidRDefault="00D66450" w:rsidP="003F4534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</w:p>
        </w:tc>
        <w:tc>
          <w:tcPr>
            <w:tcW w:w="2271" w:type="dxa"/>
            <w:gridSpan w:val="4"/>
            <w:tcBorders>
              <w:left w:val="single" w:sz="4" w:space="0" w:color="auto"/>
            </w:tcBorders>
            <w:shd w:val="clear" w:color="auto" w:fill="C0C0C0"/>
          </w:tcPr>
          <w:p w14:paraId="0C313635" w14:textId="77777777" w:rsidR="00D66450" w:rsidRPr="00AA2803" w:rsidRDefault="00D66450" w:rsidP="003F4534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字段名称</w:t>
            </w:r>
          </w:p>
        </w:tc>
        <w:tc>
          <w:tcPr>
            <w:tcW w:w="2826" w:type="dxa"/>
            <w:gridSpan w:val="2"/>
            <w:shd w:val="clear" w:color="auto" w:fill="C0C0C0"/>
          </w:tcPr>
          <w:p w14:paraId="56F9511D" w14:textId="77777777" w:rsidR="00D66450" w:rsidRPr="00AA2803" w:rsidRDefault="00D66450" w:rsidP="003F4534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字段命名</w:t>
            </w:r>
          </w:p>
        </w:tc>
        <w:tc>
          <w:tcPr>
            <w:tcW w:w="1987" w:type="dxa"/>
            <w:gridSpan w:val="3"/>
            <w:shd w:val="clear" w:color="auto" w:fill="C0C0C0"/>
          </w:tcPr>
          <w:p w14:paraId="35A9B8C7" w14:textId="77777777" w:rsidR="00D66450" w:rsidRPr="00AA2803" w:rsidRDefault="00D66450" w:rsidP="003F4534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类型</w:t>
            </w:r>
          </w:p>
        </w:tc>
        <w:tc>
          <w:tcPr>
            <w:tcW w:w="712" w:type="dxa"/>
            <w:gridSpan w:val="2"/>
            <w:shd w:val="clear" w:color="auto" w:fill="C0C0C0"/>
          </w:tcPr>
          <w:p w14:paraId="4B226BB4" w14:textId="77777777" w:rsidR="00D66450" w:rsidRPr="00AA2803" w:rsidRDefault="00D66450" w:rsidP="003F4534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非空</w:t>
            </w:r>
          </w:p>
        </w:tc>
        <w:tc>
          <w:tcPr>
            <w:tcW w:w="1562" w:type="dxa"/>
            <w:shd w:val="clear" w:color="auto" w:fill="C0C0C0"/>
          </w:tcPr>
          <w:p w14:paraId="028AC830" w14:textId="77777777" w:rsidR="00D66450" w:rsidRPr="00AA2803" w:rsidRDefault="00D66450" w:rsidP="003F4534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默认</w:t>
            </w:r>
          </w:p>
        </w:tc>
      </w:tr>
      <w:tr w:rsidR="00AA2803" w:rsidRPr="00AA2803" w14:paraId="5E1EE292" w14:textId="77777777" w:rsidTr="003F4534">
        <w:tc>
          <w:tcPr>
            <w:tcW w:w="389" w:type="dxa"/>
            <w:tcBorders>
              <w:top w:val="single" w:sz="4" w:space="0" w:color="auto"/>
            </w:tcBorders>
          </w:tcPr>
          <w:p w14:paraId="11EC3E2B" w14:textId="77777777" w:rsidR="00D66450" w:rsidRPr="00AA2803" w:rsidRDefault="00D66450" w:rsidP="006164CE">
            <w:pPr>
              <w:pStyle w:val="af"/>
              <w:numPr>
                <w:ilvl w:val="0"/>
                <w:numId w:val="27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271" w:type="dxa"/>
            <w:gridSpan w:val="4"/>
          </w:tcPr>
          <w:p w14:paraId="2F19B12B" w14:textId="77777777" w:rsidR="00D66450" w:rsidRPr="00AA2803" w:rsidRDefault="00D66450" w:rsidP="003F453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数据导入序号（IMP</w:t>
            </w:r>
            <w:r w:rsidRPr="00AA2803">
              <w:rPr>
                <w:rFonts w:ascii="新宋体" w:eastAsia="新宋体" w:hAnsi="新宋体"/>
                <w:szCs w:val="22"/>
              </w:rPr>
              <w:t>-12345678</w:t>
            </w:r>
            <w:r w:rsidRPr="00AA2803">
              <w:rPr>
                <w:rFonts w:ascii="新宋体" w:eastAsia="新宋体" w:hAnsi="新宋体" w:hint="eastAsia"/>
                <w:szCs w:val="22"/>
              </w:rPr>
              <w:t>）</w:t>
            </w:r>
          </w:p>
        </w:tc>
        <w:tc>
          <w:tcPr>
            <w:tcW w:w="2826" w:type="dxa"/>
            <w:gridSpan w:val="2"/>
          </w:tcPr>
          <w:p w14:paraId="07AE8548" w14:textId="77777777" w:rsidR="00D66450" w:rsidRPr="00AA2803" w:rsidRDefault="00D66450" w:rsidP="003F453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IMPORT_NO</w:t>
            </w:r>
          </w:p>
        </w:tc>
        <w:tc>
          <w:tcPr>
            <w:tcW w:w="1987" w:type="dxa"/>
            <w:gridSpan w:val="3"/>
          </w:tcPr>
          <w:p w14:paraId="4D3BD9A5" w14:textId="77777777" w:rsidR="00D66450" w:rsidRPr="00AA2803" w:rsidRDefault="00D66450" w:rsidP="003F453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CHAR(1</w:t>
            </w:r>
            <w:r w:rsidRPr="00AA2803">
              <w:rPr>
                <w:rFonts w:ascii="新宋体" w:eastAsia="新宋体" w:hAnsi="新宋体"/>
                <w:szCs w:val="22"/>
              </w:rPr>
              <w:t>2</w:t>
            </w:r>
            <w:r w:rsidRPr="00AA2803">
              <w:rPr>
                <w:rFonts w:ascii="新宋体" w:eastAsia="新宋体" w:hAnsi="新宋体" w:hint="eastAsia"/>
                <w:szCs w:val="22"/>
              </w:rPr>
              <w:t>)</w:t>
            </w:r>
          </w:p>
        </w:tc>
        <w:tc>
          <w:tcPr>
            <w:tcW w:w="712" w:type="dxa"/>
            <w:gridSpan w:val="2"/>
          </w:tcPr>
          <w:p w14:paraId="0C197B84" w14:textId="77777777" w:rsidR="00D66450" w:rsidRPr="00AA2803" w:rsidRDefault="00D66450" w:rsidP="003F453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2" w:type="dxa"/>
          </w:tcPr>
          <w:p w14:paraId="48A431FF" w14:textId="77777777" w:rsidR="00D66450" w:rsidRPr="00AA2803" w:rsidRDefault="00D66450" w:rsidP="003F453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3E41628A" w14:textId="77777777" w:rsidTr="003F4534">
        <w:tc>
          <w:tcPr>
            <w:tcW w:w="389" w:type="dxa"/>
            <w:tcBorders>
              <w:top w:val="single" w:sz="4" w:space="0" w:color="auto"/>
            </w:tcBorders>
          </w:tcPr>
          <w:p w14:paraId="61E6DA32" w14:textId="77777777" w:rsidR="00D66450" w:rsidRPr="00AA2803" w:rsidRDefault="00D66450" w:rsidP="006164CE">
            <w:pPr>
              <w:pStyle w:val="af"/>
              <w:numPr>
                <w:ilvl w:val="0"/>
                <w:numId w:val="27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271" w:type="dxa"/>
            <w:gridSpan w:val="4"/>
          </w:tcPr>
          <w:p w14:paraId="704DA43A" w14:textId="77777777" w:rsidR="00D66450" w:rsidRPr="00AA2803" w:rsidRDefault="00D66450" w:rsidP="003F453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方案编码</w:t>
            </w:r>
          </w:p>
        </w:tc>
        <w:tc>
          <w:tcPr>
            <w:tcW w:w="2826" w:type="dxa"/>
            <w:gridSpan w:val="2"/>
          </w:tcPr>
          <w:p w14:paraId="6DA22CC5" w14:textId="77777777" w:rsidR="00D66450" w:rsidRPr="00AA2803" w:rsidRDefault="00D66450" w:rsidP="003F453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PLAN_CODE</w:t>
            </w:r>
          </w:p>
        </w:tc>
        <w:tc>
          <w:tcPr>
            <w:tcW w:w="1987" w:type="dxa"/>
            <w:gridSpan w:val="3"/>
          </w:tcPr>
          <w:p w14:paraId="019C6A65" w14:textId="77777777" w:rsidR="00D66450" w:rsidRPr="00AA2803" w:rsidRDefault="00D66450" w:rsidP="003F453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VARCHAR2(10)</w:t>
            </w:r>
          </w:p>
        </w:tc>
        <w:tc>
          <w:tcPr>
            <w:tcW w:w="712" w:type="dxa"/>
            <w:gridSpan w:val="2"/>
          </w:tcPr>
          <w:p w14:paraId="68AA5CA9" w14:textId="77777777" w:rsidR="00D66450" w:rsidRPr="00AA2803" w:rsidRDefault="00D66450" w:rsidP="003F453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2" w:type="dxa"/>
          </w:tcPr>
          <w:p w14:paraId="6AB1B388" w14:textId="77777777" w:rsidR="00D66450" w:rsidRPr="00AA2803" w:rsidRDefault="00D66450" w:rsidP="003F453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2EA02F6F" w14:textId="77777777" w:rsidTr="003F4534">
        <w:tc>
          <w:tcPr>
            <w:tcW w:w="389" w:type="dxa"/>
            <w:tcBorders>
              <w:top w:val="single" w:sz="4" w:space="0" w:color="auto"/>
            </w:tcBorders>
          </w:tcPr>
          <w:p w14:paraId="6D6E24D1" w14:textId="77777777" w:rsidR="00D66450" w:rsidRPr="00AA2803" w:rsidRDefault="00D66450" w:rsidP="006164CE">
            <w:pPr>
              <w:pStyle w:val="af"/>
              <w:numPr>
                <w:ilvl w:val="0"/>
                <w:numId w:val="27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271" w:type="dxa"/>
            <w:gridSpan w:val="4"/>
          </w:tcPr>
          <w:p w14:paraId="35875A37" w14:textId="77777777" w:rsidR="00D66450" w:rsidRPr="00AA2803" w:rsidRDefault="00D66450" w:rsidP="003F453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生产批次</w:t>
            </w:r>
          </w:p>
        </w:tc>
        <w:tc>
          <w:tcPr>
            <w:tcW w:w="2826" w:type="dxa"/>
            <w:gridSpan w:val="2"/>
          </w:tcPr>
          <w:p w14:paraId="249CC63A" w14:textId="77777777" w:rsidR="00D66450" w:rsidRPr="00AA2803" w:rsidRDefault="00D66450" w:rsidP="003F453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BATCH</w:t>
            </w:r>
            <w:r w:rsidRPr="00AA2803">
              <w:rPr>
                <w:rFonts w:ascii="新宋体" w:eastAsia="新宋体" w:hAnsi="新宋体"/>
                <w:szCs w:val="22"/>
              </w:rPr>
              <w:t>_NO</w:t>
            </w:r>
          </w:p>
        </w:tc>
        <w:tc>
          <w:tcPr>
            <w:tcW w:w="1987" w:type="dxa"/>
            <w:gridSpan w:val="3"/>
          </w:tcPr>
          <w:p w14:paraId="2D6D552C" w14:textId="77777777" w:rsidR="00D66450" w:rsidRPr="00AA2803" w:rsidRDefault="00D66450" w:rsidP="003F453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VARCHAR2(10)</w:t>
            </w:r>
          </w:p>
        </w:tc>
        <w:tc>
          <w:tcPr>
            <w:tcW w:w="712" w:type="dxa"/>
            <w:gridSpan w:val="2"/>
          </w:tcPr>
          <w:p w14:paraId="56693201" w14:textId="77777777" w:rsidR="00D66450" w:rsidRPr="00AA2803" w:rsidRDefault="00D66450" w:rsidP="003F453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2" w:type="dxa"/>
          </w:tcPr>
          <w:p w14:paraId="1CB032F9" w14:textId="77777777" w:rsidR="00D66450" w:rsidRPr="00AA2803" w:rsidRDefault="00D66450" w:rsidP="003F453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36FA3579" w14:textId="77777777" w:rsidTr="003F4534">
        <w:tc>
          <w:tcPr>
            <w:tcW w:w="389" w:type="dxa"/>
          </w:tcPr>
          <w:p w14:paraId="524878E9" w14:textId="77777777" w:rsidR="00FE5BF2" w:rsidRPr="00AA2803" w:rsidRDefault="00FE5BF2" w:rsidP="006164CE">
            <w:pPr>
              <w:pStyle w:val="af"/>
              <w:numPr>
                <w:ilvl w:val="0"/>
                <w:numId w:val="27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271" w:type="dxa"/>
            <w:gridSpan w:val="4"/>
          </w:tcPr>
          <w:p w14:paraId="41535657" w14:textId="14C4948F" w:rsidR="00FE5BF2" w:rsidRPr="00AA2803" w:rsidRDefault="00897463" w:rsidP="00FE5BF2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奖级</w:t>
            </w:r>
          </w:p>
        </w:tc>
        <w:tc>
          <w:tcPr>
            <w:tcW w:w="2826" w:type="dxa"/>
            <w:gridSpan w:val="2"/>
          </w:tcPr>
          <w:p w14:paraId="35241D53" w14:textId="77777777" w:rsidR="00FE5BF2" w:rsidRPr="00AA2803" w:rsidRDefault="00FE5BF2" w:rsidP="00FE5BF2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REWARD_NO</w:t>
            </w:r>
          </w:p>
        </w:tc>
        <w:tc>
          <w:tcPr>
            <w:tcW w:w="1987" w:type="dxa"/>
            <w:gridSpan w:val="3"/>
          </w:tcPr>
          <w:p w14:paraId="4585CB33" w14:textId="77777777" w:rsidR="00FE5BF2" w:rsidRPr="00AA2803" w:rsidRDefault="00820CC4" w:rsidP="00FE5BF2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NUMBER(3)</w:t>
            </w:r>
          </w:p>
        </w:tc>
        <w:tc>
          <w:tcPr>
            <w:tcW w:w="712" w:type="dxa"/>
            <w:gridSpan w:val="2"/>
          </w:tcPr>
          <w:p w14:paraId="38D13965" w14:textId="77777777" w:rsidR="00FE5BF2" w:rsidRPr="00AA2803" w:rsidRDefault="00FE5BF2" w:rsidP="00FE5BF2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2" w:type="dxa"/>
          </w:tcPr>
          <w:p w14:paraId="4D93B7AD" w14:textId="77777777" w:rsidR="00FE5BF2" w:rsidRPr="00AA2803" w:rsidRDefault="00FE5BF2" w:rsidP="00FE5BF2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36313D" w:rsidRPr="00AA2803" w14:paraId="3F6D1040" w14:textId="77777777" w:rsidTr="003F4534">
        <w:tc>
          <w:tcPr>
            <w:tcW w:w="389" w:type="dxa"/>
          </w:tcPr>
          <w:p w14:paraId="6E013696" w14:textId="77777777" w:rsidR="0036313D" w:rsidRPr="00AA2803" w:rsidRDefault="0036313D" w:rsidP="0036313D">
            <w:pPr>
              <w:pStyle w:val="af"/>
              <w:numPr>
                <w:ilvl w:val="0"/>
                <w:numId w:val="27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271" w:type="dxa"/>
            <w:gridSpan w:val="4"/>
          </w:tcPr>
          <w:p w14:paraId="3F980969" w14:textId="1522D497" w:rsidR="0036313D" w:rsidRDefault="0036313D" w:rsidP="0036313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奖符快速识别码</w:t>
            </w:r>
            <w:r>
              <w:rPr>
                <w:rFonts w:ascii="新宋体" w:eastAsia="新宋体" w:hAnsi="新宋体" w:hint="eastAsia"/>
                <w:szCs w:val="22"/>
              </w:rPr>
              <w:t>（奖符通过逗号进行分割）</w:t>
            </w:r>
          </w:p>
        </w:tc>
        <w:tc>
          <w:tcPr>
            <w:tcW w:w="2826" w:type="dxa"/>
            <w:gridSpan w:val="2"/>
          </w:tcPr>
          <w:p w14:paraId="46ADD0CB" w14:textId="3728075D" w:rsidR="0036313D" w:rsidRPr="00AA2803" w:rsidRDefault="0036313D" w:rsidP="0036313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FAST_IDENTITY_CODE</w:t>
            </w:r>
          </w:p>
        </w:tc>
        <w:tc>
          <w:tcPr>
            <w:tcW w:w="1987" w:type="dxa"/>
            <w:gridSpan w:val="3"/>
          </w:tcPr>
          <w:p w14:paraId="152FD8CF" w14:textId="04262C85" w:rsidR="0036313D" w:rsidRPr="00AA2803" w:rsidRDefault="0036313D" w:rsidP="0036313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VARCHAR2(</w:t>
            </w:r>
            <w:r>
              <w:rPr>
                <w:rFonts w:ascii="新宋体" w:eastAsia="新宋体" w:hAnsi="新宋体"/>
                <w:szCs w:val="22"/>
              </w:rPr>
              <w:t>4000</w:t>
            </w:r>
            <w:r w:rsidRPr="00AA2803">
              <w:rPr>
                <w:rFonts w:ascii="新宋体" w:eastAsia="新宋体" w:hAnsi="新宋体"/>
                <w:szCs w:val="22"/>
              </w:rPr>
              <w:t>)</w:t>
            </w:r>
          </w:p>
        </w:tc>
        <w:tc>
          <w:tcPr>
            <w:tcW w:w="712" w:type="dxa"/>
            <w:gridSpan w:val="2"/>
          </w:tcPr>
          <w:p w14:paraId="679D479A" w14:textId="7E68DCAB" w:rsidR="0036313D" w:rsidRPr="00AA2803" w:rsidRDefault="0036313D" w:rsidP="0036313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2" w:type="dxa"/>
          </w:tcPr>
          <w:p w14:paraId="17D0C6F3" w14:textId="77777777" w:rsidR="0036313D" w:rsidRPr="00AA2803" w:rsidRDefault="0036313D" w:rsidP="0036313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36313D" w:rsidRPr="00AA2803" w14:paraId="656E2F52" w14:textId="77777777" w:rsidTr="003F4534">
        <w:tc>
          <w:tcPr>
            <w:tcW w:w="389" w:type="dxa"/>
          </w:tcPr>
          <w:p w14:paraId="52851A6F" w14:textId="77777777" w:rsidR="0036313D" w:rsidRPr="00AA2803" w:rsidRDefault="0036313D" w:rsidP="0036313D">
            <w:pPr>
              <w:pStyle w:val="af"/>
              <w:numPr>
                <w:ilvl w:val="0"/>
                <w:numId w:val="27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271" w:type="dxa"/>
            <w:gridSpan w:val="4"/>
          </w:tcPr>
          <w:p w14:paraId="5753F907" w14:textId="77777777" w:rsidR="0036313D" w:rsidRPr="00AA2803" w:rsidRDefault="0036313D" w:rsidP="0036313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单注中奖金额</w:t>
            </w:r>
          </w:p>
        </w:tc>
        <w:tc>
          <w:tcPr>
            <w:tcW w:w="2826" w:type="dxa"/>
            <w:gridSpan w:val="2"/>
          </w:tcPr>
          <w:p w14:paraId="4B85602D" w14:textId="77777777" w:rsidR="0036313D" w:rsidRPr="00AA2803" w:rsidRDefault="0036313D" w:rsidP="0036313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SINGLE_REWARD_AMOUNT</w:t>
            </w:r>
          </w:p>
        </w:tc>
        <w:tc>
          <w:tcPr>
            <w:tcW w:w="1987" w:type="dxa"/>
            <w:gridSpan w:val="3"/>
          </w:tcPr>
          <w:p w14:paraId="56C787FF" w14:textId="50314D24" w:rsidR="0036313D" w:rsidRPr="00AA2803" w:rsidRDefault="0036313D" w:rsidP="00F41562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NUMBER(1</w:t>
            </w:r>
            <w:r w:rsidR="00F41562">
              <w:rPr>
                <w:rFonts w:ascii="新宋体" w:eastAsia="新宋体" w:hAnsi="新宋体"/>
                <w:szCs w:val="22"/>
              </w:rPr>
              <w:t>8</w:t>
            </w:r>
            <w:r w:rsidRPr="00AA2803">
              <w:rPr>
                <w:rFonts w:ascii="新宋体" w:eastAsia="新宋体" w:hAnsi="新宋体" w:hint="eastAsia"/>
                <w:szCs w:val="22"/>
              </w:rPr>
              <w:t>)</w:t>
            </w:r>
          </w:p>
        </w:tc>
        <w:tc>
          <w:tcPr>
            <w:tcW w:w="712" w:type="dxa"/>
            <w:gridSpan w:val="2"/>
          </w:tcPr>
          <w:p w14:paraId="3FB91FD2" w14:textId="77777777" w:rsidR="0036313D" w:rsidRPr="00AA2803" w:rsidRDefault="0036313D" w:rsidP="0036313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2" w:type="dxa"/>
          </w:tcPr>
          <w:p w14:paraId="3C06A17E" w14:textId="77777777" w:rsidR="0036313D" w:rsidRPr="00AA2803" w:rsidRDefault="0036313D" w:rsidP="0036313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36313D" w:rsidRPr="00AA2803" w14:paraId="475B82E5" w14:textId="77777777" w:rsidTr="003F4534">
        <w:tc>
          <w:tcPr>
            <w:tcW w:w="389" w:type="dxa"/>
          </w:tcPr>
          <w:p w14:paraId="4F1A40BE" w14:textId="77777777" w:rsidR="0036313D" w:rsidRPr="00AA2803" w:rsidRDefault="0036313D" w:rsidP="0036313D">
            <w:pPr>
              <w:pStyle w:val="af"/>
              <w:numPr>
                <w:ilvl w:val="0"/>
                <w:numId w:val="27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271" w:type="dxa"/>
            <w:gridSpan w:val="4"/>
          </w:tcPr>
          <w:p w14:paraId="3D329EB4" w14:textId="77777777" w:rsidR="0036313D" w:rsidRPr="00AA2803" w:rsidRDefault="0036313D" w:rsidP="0036313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总数量</w:t>
            </w:r>
          </w:p>
        </w:tc>
        <w:tc>
          <w:tcPr>
            <w:tcW w:w="2826" w:type="dxa"/>
            <w:gridSpan w:val="2"/>
          </w:tcPr>
          <w:p w14:paraId="59FF2586" w14:textId="77777777" w:rsidR="0036313D" w:rsidRPr="00AA2803" w:rsidRDefault="0036313D" w:rsidP="0036313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COUNTS</w:t>
            </w:r>
          </w:p>
        </w:tc>
        <w:tc>
          <w:tcPr>
            <w:tcW w:w="1987" w:type="dxa"/>
            <w:gridSpan w:val="3"/>
          </w:tcPr>
          <w:p w14:paraId="2C4F601F" w14:textId="7853445B" w:rsidR="0036313D" w:rsidRPr="00AA2803" w:rsidRDefault="0036313D" w:rsidP="00F41562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NUMBER(1</w:t>
            </w:r>
            <w:r w:rsidR="00F41562">
              <w:rPr>
                <w:rFonts w:ascii="新宋体" w:eastAsia="新宋体" w:hAnsi="新宋体"/>
                <w:szCs w:val="22"/>
              </w:rPr>
              <w:t>8</w:t>
            </w:r>
            <w:r w:rsidRPr="00AA2803">
              <w:rPr>
                <w:rFonts w:ascii="新宋体" w:eastAsia="新宋体" w:hAnsi="新宋体" w:hint="eastAsia"/>
                <w:szCs w:val="22"/>
              </w:rPr>
              <w:t>)</w:t>
            </w:r>
          </w:p>
        </w:tc>
        <w:tc>
          <w:tcPr>
            <w:tcW w:w="712" w:type="dxa"/>
            <w:gridSpan w:val="2"/>
          </w:tcPr>
          <w:p w14:paraId="7C2741F3" w14:textId="77777777" w:rsidR="0036313D" w:rsidRPr="00AA2803" w:rsidRDefault="0036313D" w:rsidP="0036313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2" w:type="dxa"/>
          </w:tcPr>
          <w:p w14:paraId="091A0C6E" w14:textId="77777777" w:rsidR="0036313D" w:rsidRPr="00AA2803" w:rsidRDefault="0036313D" w:rsidP="0036313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36313D" w:rsidRPr="00AA2803" w14:paraId="0FDB9047" w14:textId="77777777" w:rsidTr="003F4534">
        <w:tc>
          <w:tcPr>
            <w:tcW w:w="9747" w:type="dxa"/>
            <w:gridSpan w:val="13"/>
            <w:shd w:val="clear" w:color="auto" w:fill="D9D9D9" w:themeFill="background1" w:themeFillShade="D9"/>
          </w:tcPr>
          <w:p w14:paraId="1CB9681B" w14:textId="77777777" w:rsidR="0036313D" w:rsidRPr="00AA2803" w:rsidRDefault="0036313D" w:rsidP="0036313D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表格其他属性信息定义（包括PK-FK、IDX等）</w:t>
            </w:r>
          </w:p>
        </w:tc>
      </w:tr>
      <w:tr w:rsidR="0036313D" w:rsidRPr="00AA2803" w14:paraId="6703F472" w14:textId="77777777" w:rsidTr="003F4534">
        <w:trPr>
          <w:trHeight w:val="231"/>
        </w:trPr>
        <w:tc>
          <w:tcPr>
            <w:tcW w:w="528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53ABDAB" w14:textId="77777777" w:rsidR="0036313D" w:rsidRPr="00AA2803" w:rsidRDefault="0036313D" w:rsidP="0036313D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主键</w:t>
            </w:r>
          </w:p>
        </w:tc>
        <w:tc>
          <w:tcPr>
            <w:tcW w:w="3124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698B4D11" w14:textId="77777777" w:rsidR="0036313D" w:rsidRPr="00AA2803" w:rsidRDefault="0036313D" w:rsidP="0036313D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6095" w:type="dxa"/>
            <w:gridSpan w:val="7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2018806F" w14:textId="77777777" w:rsidR="0036313D" w:rsidRPr="00AA2803" w:rsidRDefault="0036313D" w:rsidP="0036313D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包含列</w:t>
            </w:r>
          </w:p>
        </w:tc>
      </w:tr>
      <w:tr w:rsidR="0036313D" w:rsidRPr="00AA2803" w14:paraId="34936BFB" w14:textId="77777777" w:rsidTr="003F4534">
        <w:trPr>
          <w:trHeight w:val="231"/>
        </w:trPr>
        <w:tc>
          <w:tcPr>
            <w:tcW w:w="528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DC59641" w14:textId="77777777" w:rsidR="0036313D" w:rsidRPr="00AA2803" w:rsidRDefault="0036313D" w:rsidP="0036313D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3124" w:type="dxa"/>
            <w:gridSpan w:val="4"/>
            <w:tcBorders>
              <w:left w:val="single" w:sz="4" w:space="0" w:color="auto"/>
            </w:tcBorders>
          </w:tcPr>
          <w:p w14:paraId="4021F11D" w14:textId="77777777" w:rsidR="0036313D" w:rsidRPr="00AA2803" w:rsidRDefault="0036313D" w:rsidP="0036313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PK_GAME_BATCH_IMPORT_REWARD</w:t>
            </w:r>
          </w:p>
        </w:tc>
        <w:tc>
          <w:tcPr>
            <w:tcW w:w="6095" w:type="dxa"/>
            <w:gridSpan w:val="7"/>
            <w:tcBorders>
              <w:left w:val="single" w:sz="4" w:space="0" w:color="auto"/>
            </w:tcBorders>
          </w:tcPr>
          <w:p w14:paraId="712BB388" w14:textId="77777777" w:rsidR="0036313D" w:rsidRPr="00AA2803" w:rsidRDefault="0036313D" w:rsidP="0036313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IMPORT_NO,REWARD_NO</w:t>
            </w:r>
          </w:p>
        </w:tc>
      </w:tr>
      <w:tr w:rsidR="0036313D" w:rsidRPr="00AA2803" w14:paraId="4D2F3052" w14:textId="77777777" w:rsidTr="003F4534">
        <w:trPr>
          <w:trHeight w:val="231"/>
        </w:trPr>
        <w:tc>
          <w:tcPr>
            <w:tcW w:w="528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6A25487" w14:textId="77777777" w:rsidR="0036313D" w:rsidRPr="00AA2803" w:rsidRDefault="0036313D" w:rsidP="0036313D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外键</w:t>
            </w:r>
          </w:p>
        </w:tc>
        <w:tc>
          <w:tcPr>
            <w:tcW w:w="3124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6C917870" w14:textId="77777777" w:rsidR="0036313D" w:rsidRPr="00AA2803" w:rsidRDefault="0036313D" w:rsidP="0036313D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1834" w:type="dxa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23C63FC6" w14:textId="77777777" w:rsidR="0036313D" w:rsidRPr="00AA2803" w:rsidRDefault="0036313D" w:rsidP="0036313D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  <w:tc>
          <w:tcPr>
            <w:tcW w:w="2123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078955BE" w14:textId="77777777" w:rsidR="0036313D" w:rsidRPr="00AA2803" w:rsidRDefault="0036313D" w:rsidP="0036313D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参照表名</w:t>
            </w:r>
          </w:p>
        </w:tc>
        <w:tc>
          <w:tcPr>
            <w:tcW w:w="2138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3AAB0016" w14:textId="77777777" w:rsidR="0036313D" w:rsidRPr="00AA2803" w:rsidRDefault="0036313D" w:rsidP="0036313D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</w:tr>
      <w:tr w:rsidR="0036313D" w:rsidRPr="00AA2803" w14:paraId="372CDFAC" w14:textId="77777777" w:rsidTr="003F4534">
        <w:trPr>
          <w:trHeight w:val="231"/>
        </w:trPr>
        <w:tc>
          <w:tcPr>
            <w:tcW w:w="528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65D9BF2" w14:textId="77777777" w:rsidR="0036313D" w:rsidRPr="00AA2803" w:rsidRDefault="0036313D" w:rsidP="0036313D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3124" w:type="dxa"/>
            <w:gridSpan w:val="4"/>
            <w:tcBorders>
              <w:left w:val="single" w:sz="4" w:space="0" w:color="auto"/>
            </w:tcBorders>
          </w:tcPr>
          <w:p w14:paraId="70346ACD" w14:textId="77777777" w:rsidR="0036313D" w:rsidRPr="00AA2803" w:rsidRDefault="0036313D" w:rsidP="0036313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834" w:type="dxa"/>
            <w:tcBorders>
              <w:left w:val="single" w:sz="4" w:space="0" w:color="auto"/>
            </w:tcBorders>
          </w:tcPr>
          <w:p w14:paraId="25F23D26" w14:textId="77777777" w:rsidR="0036313D" w:rsidRPr="00AA2803" w:rsidRDefault="0036313D" w:rsidP="0036313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123" w:type="dxa"/>
            <w:gridSpan w:val="4"/>
            <w:tcBorders>
              <w:left w:val="single" w:sz="4" w:space="0" w:color="auto"/>
            </w:tcBorders>
          </w:tcPr>
          <w:p w14:paraId="5920AC40" w14:textId="77777777" w:rsidR="0036313D" w:rsidRPr="00AA2803" w:rsidRDefault="0036313D" w:rsidP="0036313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138" w:type="dxa"/>
            <w:gridSpan w:val="2"/>
            <w:tcBorders>
              <w:left w:val="single" w:sz="4" w:space="0" w:color="auto"/>
            </w:tcBorders>
          </w:tcPr>
          <w:p w14:paraId="557CFE19" w14:textId="77777777" w:rsidR="0036313D" w:rsidRPr="00AA2803" w:rsidRDefault="0036313D" w:rsidP="0036313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36313D" w:rsidRPr="00AA2803" w14:paraId="2A02428E" w14:textId="77777777" w:rsidTr="00501854">
        <w:trPr>
          <w:trHeight w:val="231"/>
        </w:trPr>
        <w:tc>
          <w:tcPr>
            <w:tcW w:w="528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F8D941D" w14:textId="77777777" w:rsidR="0036313D" w:rsidRPr="00AA2803" w:rsidRDefault="0036313D" w:rsidP="0036313D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索引</w:t>
            </w:r>
          </w:p>
        </w:tc>
        <w:tc>
          <w:tcPr>
            <w:tcW w:w="3124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0577F315" w14:textId="77777777" w:rsidR="0036313D" w:rsidRPr="00AA2803" w:rsidRDefault="0036313D" w:rsidP="0036313D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3402" w:type="dxa"/>
            <w:gridSpan w:val="3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65B5183C" w14:textId="77777777" w:rsidR="0036313D" w:rsidRPr="00AA2803" w:rsidRDefault="0036313D" w:rsidP="0036313D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  <w:tc>
          <w:tcPr>
            <w:tcW w:w="2693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6F6FAB0F" w14:textId="77777777" w:rsidR="0036313D" w:rsidRPr="00AA2803" w:rsidRDefault="0036313D" w:rsidP="0036313D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类型</w:t>
            </w:r>
          </w:p>
        </w:tc>
      </w:tr>
      <w:tr w:rsidR="0036313D" w:rsidRPr="00AA2803" w14:paraId="2DC637B2" w14:textId="77777777" w:rsidTr="00501854">
        <w:trPr>
          <w:trHeight w:val="231"/>
        </w:trPr>
        <w:tc>
          <w:tcPr>
            <w:tcW w:w="528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3C00ED7" w14:textId="77777777" w:rsidR="0036313D" w:rsidRPr="00AA2803" w:rsidRDefault="0036313D" w:rsidP="0036313D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3124" w:type="dxa"/>
            <w:gridSpan w:val="4"/>
            <w:tcBorders>
              <w:left w:val="single" w:sz="4" w:space="0" w:color="auto"/>
            </w:tcBorders>
          </w:tcPr>
          <w:p w14:paraId="6A060BFE" w14:textId="348A9C8F" w:rsidR="0036313D" w:rsidRPr="00AA2803" w:rsidRDefault="0036313D" w:rsidP="0036313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IDX_GAME_BATCH_REWARD_GAME</w:t>
            </w:r>
          </w:p>
        </w:tc>
        <w:tc>
          <w:tcPr>
            <w:tcW w:w="3402" w:type="dxa"/>
            <w:gridSpan w:val="3"/>
            <w:tcBorders>
              <w:left w:val="single" w:sz="4" w:space="0" w:color="auto"/>
            </w:tcBorders>
          </w:tcPr>
          <w:p w14:paraId="050710D4" w14:textId="7F64C99A" w:rsidR="0036313D" w:rsidRPr="00AA2803" w:rsidRDefault="0036313D" w:rsidP="0036313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50505F">
              <w:rPr>
                <w:rFonts w:ascii="新宋体" w:eastAsia="新宋体" w:hAnsi="新宋体"/>
                <w:szCs w:val="22"/>
              </w:rPr>
              <w:t>PLAN_CODE,BATCH_NO,REWARD_NO</w:t>
            </w:r>
          </w:p>
        </w:tc>
        <w:tc>
          <w:tcPr>
            <w:tcW w:w="2693" w:type="dxa"/>
            <w:gridSpan w:val="4"/>
            <w:tcBorders>
              <w:left w:val="single" w:sz="4" w:space="0" w:color="auto"/>
            </w:tcBorders>
          </w:tcPr>
          <w:p w14:paraId="7B1D4AA9" w14:textId="77777777" w:rsidR="0036313D" w:rsidRPr="00AA2803" w:rsidRDefault="0036313D" w:rsidP="0036313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36313D" w:rsidRPr="00AA2803" w14:paraId="38A5FF28" w14:textId="77777777" w:rsidTr="003F4534">
        <w:tc>
          <w:tcPr>
            <w:tcW w:w="528" w:type="dxa"/>
            <w:gridSpan w:val="2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8537CB6" w14:textId="77777777" w:rsidR="0036313D" w:rsidRPr="00AA2803" w:rsidRDefault="0036313D" w:rsidP="0036313D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约束</w:t>
            </w:r>
          </w:p>
        </w:tc>
        <w:tc>
          <w:tcPr>
            <w:tcW w:w="9219" w:type="dxa"/>
            <w:gridSpan w:val="11"/>
            <w:tcBorders>
              <w:left w:val="single" w:sz="4" w:space="0" w:color="auto"/>
            </w:tcBorders>
          </w:tcPr>
          <w:p w14:paraId="25E40BD0" w14:textId="77777777" w:rsidR="0036313D" w:rsidRPr="00AA2803" w:rsidRDefault="0036313D" w:rsidP="0036313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36313D" w:rsidRPr="00AA2803" w14:paraId="135560EA" w14:textId="77777777" w:rsidTr="003F4534">
        <w:trPr>
          <w:trHeight w:val="231"/>
        </w:trPr>
        <w:tc>
          <w:tcPr>
            <w:tcW w:w="528" w:type="dxa"/>
            <w:gridSpan w:val="2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33A7E24" w14:textId="77777777" w:rsidR="0036313D" w:rsidRPr="00AA2803" w:rsidRDefault="0036313D" w:rsidP="0036313D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</w:t>
            </w: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06061867" w14:textId="77777777" w:rsidR="0036313D" w:rsidRPr="00AA2803" w:rsidRDefault="0036313D" w:rsidP="0036313D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分区类型</w:t>
            </w:r>
          </w:p>
        </w:tc>
        <w:tc>
          <w:tcPr>
            <w:tcW w:w="1636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32E2DB6B" w14:textId="77777777" w:rsidR="0036313D" w:rsidRPr="00AA2803" w:rsidRDefault="0036313D" w:rsidP="0036313D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分区字段</w:t>
            </w:r>
          </w:p>
        </w:tc>
        <w:tc>
          <w:tcPr>
            <w:tcW w:w="6095" w:type="dxa"/>
            <w:gridSpan w:val="7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440873F5" w14:textId="77777777" w:rsidR="0036313D" w:rsidRPr="00AA2803" w:rsidRDefault="0036313D" w:rsidP="0036313D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分区条件</w:t>
            </w:r>
          </w:p>
        </w:tc>
      </w:tr>
    </w:tbl>
    <w:p w14:paraId="51160E55" w14:textId="77777777" w:rsidR="0050505F" w:rsidRPr="00AA2803" w:rsidRDefault="0050505F" w:rsidP="00D66450"/>
    <w:p w14:paraId="67210A3C" w14:textId="77777777" w:rsidR="00820CC4" w:rsidRPr="00AA2803" w:rsidRDefault="00820CC4" w:rsidP="00820CC4">
      <w:pPr>
        <w:pStyle w:val="4"/>
      </w:pPr>
      <w:bookmarkStart w:id="66" w:name="_Toc435450835"/>
      <w:r w:rsidRPr="00AA2803">
        <w:rPr>
          <w:rFonts w:hint="eastAsia"/>
        </w:rPr>
        <w:t>批次信息导入之中奖明细（</w:t>
      </w:r>
      <w:r w:rsidR="00C0623E" w:rsidRPr="00AA2803">
        <w:rPr>
          <w:rFonts w:hint="eastAsia"/>
        </w:rPr>
        <w:t>GAME_</w:t>
      </w:r>
      <w:r w:rsidRPr="00AA2803">
        <w:t>BATCH_REWARD_DETAIL</w:t>
      </w:r>
      <w:r w:rsidRPr="00AA2803">
        <w:rPr>
          <w:rFonts w:hint="eastAsia"/>
        </w:rPr>
        <w:t>）</w:t>
      </w:r>
      <w:bookmarkEnd w:id="66"/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89"/>
        <w:gridCol w:w="139"/>
        <w:gridCol w:w="698"/>
        <w:gridCol w:w="790"/>
        <w:gridCol w:w="644"/>
        <w:gridCol w:w="992"/>
        <w:gridCol w:w="1134"/>
        <w:gridCol w:w="851"/>
        <w:gridCol w:w="1417"/>
        <w:gridCol w:w="419"/>
        <w:gridCol w:w="136"/>
        <w:gridCol w:w="576"/>
        <w:gridCol w:w="1562"/>
      </w:tblGrid>
      <w:tr w:rsidR="00AA2803" w:rsidRPr="00AA2803" w14:paraId="4474C5D2" w14:textId="77777777" w:rsidTr="009B0471">
        <w:tc>
          <w:tcPr>
            <w:tcW w:w="1226" w:type="dxa"/>
            <w:gridSpan w:val="3"/>
            <w:shd w:val="clear" w:color="auto" w:fill="C0C0C0"/>
          </w:tcPr>
          <w:p w14:paraId="79929B5A" w14:textId="77777777" w:rsidR="00820CC4" w:rsidRPr="00AA2803" w:rsidRDefault="00820CC4" w:rsidP="003F4534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汉字注解</w:t>
            </w:r>
          </w:p>
        </w:tc>
        <w:tc>
          <w:tcPr>
            <w:tcW w:w="3560" w:type="dxa"/>
            <w:gridSpan w:val="4"/>
            <w:shd w:val="clear" w:color="auto" w:fill="auto"/>
          </w:tcPr>
          <w:p w14:paraId="085EB9B2" w14:textId="77777777" w:rsidR="00820CC4" w:rsidRPr="00AA2803" w:rsidRDefault="00820CC4" w:rsidP="003F4534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批次信息导入之中奖明细</w:t>
            </w:r>
          </w:p>
        </w:tc>
        <w:tc>
          <w:tcPr>
            <w:tcW w:w="851" w:type="dxa"/>
            <w:shd w:val="clear" w:color="auto" w:fill="C0C0C0"/>
          </w:tcPr>
          <w:p w14:paraId="350687A7" w14:textId="77777777" w:rsidR="00820CC4" w:rsidRPr="00AA2803" w:rsidRDefault="00820CC4" w:rsidP="003F4534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表名</w:t>
            </w:r>
          </w:p>
        </w:tc>
        <w:tc>
          <w:tcPr>
            <w:tcW w:w="4110" w:type="dxa"/>
            <w:gridSpan w:val="5"/>
            <w:shd w:val="clear" w:color="auto" w:fill="auto"/>
          </w:tcPr>
          <w:p w14:paraId="568EEF07" w14:textId="77777777" w:rsidR="00820CC4" w:rsidRPr="00AA2803" w:rsidRDefault="00C0623E" w:rsidP="00D221D9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GAME_</w:t>
            </w:r>
            <w:r w:rsidR="00820CC4" w:rsidRPr="00AA2803">
              <w:rPr>
                <w:rFonts w:ascii="新宋体" w:eastAsia="新宋体" w:hAnsi="新宋体"/>
                <w:b/>
                <w:sz w:val="24"/>
                <w:szCs w:val="22"/>
              </w:rPr>
              <w:t>BATCH</w:t>
            </w:r>
            <w:r w:rsidR="00820CC4"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_</w:t>
            </w:r>
            <w:r w:rsidR="00820CC4" w:rsidRPr="00AA2803">
              <w:rPr>
                <w:rFonts w:ascii="新宋体" w:eastAsia="新宋体" w:hAnsi="新宋体"/>
                <w:b/>
                <w:sz w:val="24"/>
                <w:szCs w:val="22"/>
              </w:rPr>
              <w:t>REWARD_DETAIL</w:t>
            </w:r>
          </w:p>
        </w:tc>
      </w:tr>
      <w:tr w:rsidR="00AA2803" w:rsidRPr="00AA2803" w14:paraId="127B6217" w14:textId="77777777" w:rsidTr="009B0471"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horzCross" w:color="auto" w:fill="C0C0C0"/>
          </w:tcPr>
          <w:p w14:paraId="4ED5E0CE" w14:textId="77777777" w:rsidR="00820CC4" w:rsidRPr="00AA2803" w:rsidRDefault="00820CC4" w:rsidP="003F4534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</w:p>
        </w:tc>
        <w:tc>
          <w:tcPr>
            <w:tcW w:w="2271" w:type="dxa"/>
            <w:gridSpan w:val="4"/>
            <w:tcBorders>
              <w:left w:val="single" w:sz="4" w:space="0" w:color="auto"/>
            </w:tcBorders>
            <w:shd w:val="clear" w:color="auto" w:fill="C0C0C0"/>
          </w:tcPr>
          <w:p w14:paraId="7E1E1EAA" w14:textId="77777777" w:rsidR="00820CC4" w:rsidRPr="00AA2803" w:rsidRDefault="00820CC4" w:rsidP="003F4534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字段名称</w:t>
            </w:r>
          </w:p>
        </w:tc>
        <w:tc>
          <w:tcPr>
            <w:tcW w:w="2126" w:type="dxa"/>
            <w:gridSpan w:val="2"/>
            <w:shd w:val="clear" w:color="auto" w:fill="C0C0C0"/>
          </w:tcPr>
          <w:p w14:paraId="648B6C2C" w14:textId="77777777" w:rsidR="00820CC4" w:rsidRPr="00AA2803" w:rsidRDefault="00820CC4" w:rsidP="003F4534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字段命名</w:t>
            </w:r>
          </w:p>
        </w:tc>
        <w:tc>
          <w:tcPr>
            <w:tcW w:w="2687" w:type="dxa"/>
            <w:gridSpan w:val="3"/>
            <w:shd w:val="clear" w:color="auto" w:fill="C0C0C0"/>
          </w:tcPr>
          <w:p w14:paraId="53C1BD1C" w14:textId="77777777" w:rsidR="00820CC4" w:rsidRPr="00AA2803" w:rsidRDefault="00820CC4" w:rsidP="003F4534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类型</w:t>
            </w:r>
          </w:p>
        </w:tc>
        <w:tc>
          <w:tcPr>
            <w:tcW w:w="712" w:type="dxa"/>
            <w:gridSpan w:val="2"/>
            <w:shd w:val="clear" w:color="auto" w:fill="C0C0C0"/>
          </w:tcPr>
          <w:p w14:paraId="4A80AEF1" w14:textId="77777777" w:rsidR="00820CC4" w:rsidRPr="00AA2803" w:rsidRDefault="00820CC4" w:rsidP="003F4534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非空</w:t>
            </w:r>
          </w:p>
        </w:tc>
        <w:tc>
          <w:tcPr>
            <w:tcW w:w="1562" w:type="dxa"/>
            <w:shd w:val="clear" w:color="auto" w:fill="C0C0C0"/>
          </w:tcPr>
          <w:p w14:paraId="45C4303D" w14:textId="77777777" w:rsidR="00820CC4" w:rsidRPr="00AA2803" w:rsidRDefault="00820CC4" w:rsidP="003F4534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默认</w:t>
            </w:r>
          </w:p>
        </w:tc>
      </w:tr>
      <w:tr w:rsidR="00AA2803" w:rsidRPr="00AA2803" w14:paraId="5645E3B6" w14:textId="77777777" w:rsidTr="009B0471">
        <w:tc>
          <w:tcPr>
            <w:tcW w:w="389" w:type="dxa"/>
            <w:tcBorders>
              <w:top w:val="single" w:sz="4" w:space="0" w:color="auto"/>
            </w:tcBorders>
          </w:tcPr>
          <w:p w14:paraId="226EBC3D" w14:textId="77777777" w:rsidR="00820CC4" w:rsidRPr="00AA2803" w:rsidRDefault="00820CC4" w:rsidP="006164CE">
            <w:pPr>
              <w:pStyle w:val="af"/>
              <w:numPr>
                <w:ilvl w:val="0"/>
                <w:numId w:val="28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271" w:type="dxa"/>
            <w:gridSpan w:val="4"/>
          </w:tcPr>
          <w:p w14:paraId="0D382643" w14:textId="77777777" w:rsidR="00820CC4" w:rsidRPr="00AA2803" w:rsidRDefault="00820CC4" w:rsidP="003F453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数据导入序号（IMP</w:t>
            </w:r>
            <w:r w:rsidRPr="00AA2803">
              <w:rPr>
                <w:rFonts w:ascii="新宋体" w:eastAsia="新宋体" w:hAnsi="新宋体"/>
                <w:szCs w:val="22"/>
              </w:rPr>
              <w:t>-12345678</w:t>
            </w:r>
            <w:r w:rsidRPr="00AA2803">
              <w:rPr>
                <w:rFonts w:ascii="新宋体" w:eastAsia="新宋体" w:hAnsi="新宋体" w:hint="eastAsia"/>
                <w:szCs w:val="22"/>
              </w:rPr>
              <w:t>）</w:t>
            </w:r>
          </w:p>
        </w:tc>
        <w:tc>
          <w:tcPr>
            <w:tcW w:w="2126" w:type="dxa"/>
            <w:gridSpan w:val="2"/>
          </w:tcPr>
          <w:p w14:paraId="3E20915C" w14:textId="77777777" w:rsidR="00820CC4" w:rsidRPr="00AA2803" w:rsidRDefault="00820CC4" w:rsidP="003F453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IMPORT_NO</w:t>
            </w:r>
          </w:p>
        </w:tc>
        <w:tc>
          <w:tcPr>
            <w:tcW w:w="2687" w:type="dxa"/>
            <w:gridSpan w:val="3"/>
          </w:tcPr>
          <w:p w14:paraId="02755908" w14:textId="77777777" w:rsidR="00820CC4" w:rsidRPr="00AA2803" w:rsidRDefault="00820CC4" w:rsidP="003F453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CHAR(1</w:t>
            </w:r>
            <w:r w:rsidRPr="00AA2803">
              <w:rPr>
                <w:rFonts w:ascii="新宋体" w:eastAsia="新宋体" w:hAnsi="新宋体"/>
                <w:szCs w:val="22"/>
              </w:rPr>
              <w:t>2</w:t>
            </w:r>
            <w:r w:rsidRPr="00AA2803">
              <w:rPr>
                <w:rFonts w:ascii="新宋体" w:eastAsia="新宋体" w:hAnsi="新宋体" w:hint="eastAsia"/>
                <w:szCs w:val="22"/>
              </w:rPr>
              <w:t>)</w:t>
            </w:r>
          </w:p>
        </w:tc>
        <w:tc>
          <w:tcPr>
            <w:tcW w:w="712" w:type="dxa"/>
            <w:gridSpan w:val="2"/>
          </w:tcPr>
          <w:p w14:paraId="6AE53CE1" w14:textId="77777777" w:rsidR="00820CC4" w:rsidRPr="00AA2803" w:rsidRDefault="00820CC4" w:rsidP="003F453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2" w:type="dxa"/>
          </w:tcPr>
          <w:p w14:paraId="775D6DB0" w14:textId="77777777" w:rsidR="00820CC4" w:rsidRPr="00AA2803" w:rsidRDefault="00820CC4" w:rsidP="003F453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57AE1D49" w14:textId="77777777" w:rsidTr="009B0471">
        <w:tc>
          <w:tcPr>
            <w:tcW w:w="389" w:type="dxa"/>
            <w:tcBorders>
              <w:top w:val="single" w:sz="4" w:space="0" w:color="auto"/>
            </w:tcBorders>
          </w:tcPr>
          <w:p w14:paraId="523D90D0" w14:textId="77777777" w:rsidR="00820CC4" w:rsidRPr="00AA2803" w:rsidRDefault="00820CC4" w:rsidP="006164CE">
            <w:pPr>
              <w:pStyle w:val="af"/>
              <w:numPr>
                <w:ilvl w:val="0"/>
                <w:numId w:val="28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271" w:type="dxa"/>
            <w:gridSpan w:val="4"/>
          </w:tcPr>
          <w:p w14:paraId="1EE95148" w14:textId="77777777" w:rsidR="00820CC4" w:rsidRPr="00AA2803" w:rsidRDefault="00820CC4" w:rsidP="003F453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方案编码</w:t>
            </w:r>
          </w:p>
        </w:tc>
        <w:tc>
          <w:tcPr>
            <w:tcW w:w="2126" w:type="dxa"/>
            <w:gridSpan w:val="2"/>
          </w:tcPr>
          <w:p w14:paraId="77E00933" w14:textId="77777777" w:rsidR="00820CC4" w:rsidRPr="00AA2803" w:rsidRDefault="00820CC4" w:rsidP="003F453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PLAN_CODE</w:t>
            </w:r>
          </w:p>
        </w:tc>
        <w:tc>
          <w:tcPr>
            <w:tcW w:w="2687" w:type="dxa"/>
            <w:gridSpan w:val="3"/>
          </w:tcPr>
          <w:p w14:paraId="68CDE5C2" w14:textId="77777777" w:rsidR="00820CC4" w:rsidRPr="00AA2803" w:rsidRDefault="00820CC4" w:rsidP="003F453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VARCHAR2(10)</w:t>
            </w:r>
          </w:p>
        </w:tc>
        <w:tc>
          <w:tcPr>
            <w:tcW w:w="712" w:type="dxa"/>
            <w:gridSpan w:val="2"/>
          </w:tcPr>
          <w:p w14:paraId="3DF4239C" w14:textId="77777777" w:rsidR="00820CC4" w:rsidRPr="00AA2803" w:rsidRDefault="00820CC4" w:rsidP="003F453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2" w:type="dxa"/>
          </w:tcPr>
          <w:p w14:paraId="5A06F33C" w14:textId="77777777" w:rsidR="00820CC4" w:rsidRPr="00AA2803" w:rsidRDefault="00820CC4" w:rsidP="003F453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6C12D529" w14:textId="77777777" w:rsidTr="009B0471">
        <w:tc>
          <w:tcPr>
            <w:tcW w:w="389" w:type="dxa"/>
            <w:tcBorders>
              <w:top w:val="single" w:sz="4" w:space="0" w:color="auto"/>
            </w:tcBorders>
          </w:tcPr>
          <w:p w14:paraId="4DA66737" w14:textId="77777777" w:rsidR="00820CC4" w:rsidRPr="00AA2803" w:rsidRDefault="00820CC4" w:rsidP="006164CE">
            <w:pPr>
              <w:pStyle w:val="af"/>
              <w:numPr>
                <w:ilvl w:val="0"/>
                <w:numId w:val="28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271" w:type="dxa"/>
            <w:gridSpan w:val="4"/>
          </w:tcPr>
          <w:p w14:paraId="03D27FD4" w14:textId="77777777" w:rsidR="00820CC4" w:rsidRPr="00AA2803" w:rsidRDefault="00820CC4" w:rsidP="003F453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生产批次</w:t>
            </w:r>
          </w:p>
        </w:tc>
        <w:tc>
          <w:tcPr>
            <w:tcW w:w="2126" w:type="dxa"/>
            <w:gridSpan w:val="2"/>
          </w:tcPr>
          <w:p w14:paraId="3D7E8922" w14:textId="77777777" w:rsidR="00820CC4" w:rsidRPr="00AA2803" w:rsidRDefault="00820CC4" w:rsidP="003F453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BATCH</w:t>
            </w:r>
            <w:r w:rsidRPr="00AA2803">
              <w:rPr>
                <w:rFonts w:ascii="新宋体" w:eastAsia="新宋体" w:hAnsi="新宋体"/>
                <w:szCs w:val="22"/>
              </w:rPr>
              <w:t>_NO</w:t>
            </w:r>
          </w:p>
        </w:tc>
        <w:tc>
          <w:tcPr>
            <w:tcW w:w="2687" w:type="dxa"/>
            <w:gridSpan w:val="3"/>
          </w:tcPr>
          <w:p w14:paraId="3A5FC221" w14:textId="77777777" w:rsidR="00820CC4" w:rsidRPr="00AA2803" w:rsidRDefault="00820CC4" w:rsidP="003F453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VARCHAR2(10)</w:t>
            </w:r>
          </w:p>
        </w:tc>
        <w:tc>
          <w:tcPr>
            <w:tcW w:w="712" w:type="dxa"/>
            <w:gridSpan w:val="2"/>
          </w:tcPr>
          <w:p w14:paraId="06A75198" w14:textId="77777777" w:rsidR="00820CC4" w:rsidRPr="00AA2803" w:rsidRDefault="00820CC4" w:rsidP="003F453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2" w:type="dxa"/>
          </w:tcPr>
          <w:p w14:paraId="5BF1F362" w14:textId="77777777" w:rsidR="00820CC4" w:rsidRPr="00AA2803" w:rsidRDefault="00820CC4" w:rsidP="003F453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188FF6D1" w14:textId="77777777" w:rsidTr="009B0471">
        <w:tc>
          <w:tcPr>
            <w:tcW w:w="389" w:type="dxa"/>
          </w:tcPr>
          <w:p w14:paraId="29886894" w14:textId="77777777" w:rsidR="00820CC4" w:rsidRPr="00AA2803" w:rsidRDefault="00820CC4" w:rsidP="006164CE">
            <w:pPr>
              <w:pStyle w:val="af"/>
              <w:numPr>
                <w:ilvl w:val="0"/>
                <w:numId w:val="28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271" w:type="dxa"/>
            <w:gridSpan w:val="4"/>
          </w:tcPr>
          <w:p w14:paraId="7120B1C8" w14:textId="77777777" w:rsidR="00820CC4" w:rsidRPr="00AA2803" w:rsidRDefault="00820CC4" w:rsidP="003F453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安全码</w:t>
            </w:r>
          </w:p>
        </w:tc>
        <w:tc>
          <w:tcPr>
            <w:tcW w:w="2126" w:type="dxa"/>
            <w:gridSpan w:val="2"/>
          </w:tcPr>
          <w:p w14:paraId="0E513275" w14:textId="77777777" w:rsidR="00820CC4" w:rsidRPr="00AA2803" w:rsidRDefault="00820CC4" w:rsidP="003F453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SAFE_CODE</w:t>
            </w:r>
          </w:p>
        </w:tc>
        <w:tc>
          <w:tcPr>
            <w:tcW w:w="2687" w:type="dxa"/>
            <w:gridSpan w:val="3"/>
          </w:tcPr>
          <w:p w14:paraId="5C095C16" w14:textId="77777777" w:rsidR="00820CC4" w:rsidRPr="00AA2803" w:rsidRDefault="00820CC4" w:rsidP="00820CC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VARCHAR2(50)</w:t>
            </w:r>
          </w:p>
        </w:tc>
        <w:tc>
          <w:tcPr>
            <w:tcW w:w="712" w:type="dxa"/>
            <w:gridSpan w:val="2"/>
          </w:tcPr>
          <w:p w14:paraId="6E1EB0ED" w14:textId="77777777" w:rsidR="00820CC4" w:rsidRPr="00AA2803" w:rsidRDefault="00820CC4" w:rsidP="003F453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2" w:type="dxa"/>
          </w:tcPr>
          <w:p w14:paraId="2A765462" w14:textId="77777777" w:rsidR="00820CC4" w:rsidRPr="00AA2803" w:rsidRDefault="00820CC4" w:rsidP="003F453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16E927E7" w14:textId="77777777" w:rsidTr="009B0471">
        <w:tc>
          <w:tcPr>
            <w:tcW w:w="389" w:type="dxa"/>
          </w:tcPr>
          <w:p w14:paraId="65FC60C7" w14:textId="77777777" w:rsidR="00DB6F8F" w:rsidRPr="00AA2803" w:rsidRDefault="00DB6F8F" w:rsidP="006164CE">
            <w:pPr>
              <w:pStyle w:val="af"/>
              <w:numPr>
                <w:ilvl w:val="0"/>
                <w:numId w:val="28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271" w:type="dxa"/>
            <w:gridSpan w:val="4"/>
          </w:tcPr>
          <w:p w14:paraId="1E199C9E" w14:textId="77777777" w:rsidR="00DB6F8F" w:rsidRPr="00AA2803" w:rsidRDefault="00DB6F8F" w:rsidP="00DB6F8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是否已经兑奖</w:t>
            </w:r>
          </w:p>
        </w:tc>
        <w:tc>
          <w:tcPr>
            <w:tcW w:w="2126" w:type="dxa"/>
            <w:gridSpan w:val="2"/>
          </w:tcPr>
          <w:p w14:paraId="579A2992" w14:textId="77777777" w:rsidR="00DB6F8F" w:rsidRPr="00AA2803" w:rsidRDefault="00DB6F8F" w:rsidP="00DB6F8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IS_PAID</w:t>
            </w:r>
          </w:p>
        </w:tc>
        <w:tc>
          <w:tcPr>
            <w:tcW w:w="2687" w:type="dxa"/>
            <w:gridSpan w:val="3"/>
          </w:tcPr>
          <w:p w14:paraId="5039AD84" w14:textId="77777777" w:rsidR="00DB6F8F" w:rsidRPr="00AA2803" w:rsidRDefault="00DB6F8F" w:rsidP="00DB6F8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NUMBER(1)</w:t>
            </w:r>
          </w:p>
        </w:tc>
        <w:tc>
          <w:tcPr>
            <w:tcW w:w="712" w:type="dxa"/>
            <w:gridSpan w:val="2"/>
          </w:tcPr>
          <w:p w14:paraId="4FC274DF" w14:textId="77777777" w:rsidR="00DB6F8F" w:rsidRPr="00AA2803" w:rsidRDefault="00DB6F8F" w:rsidP="00DB6F8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2" w:type="dxa"/>
          </w:tcPr>
          <w:p w14:paraId="720A79A2" w14:textId="77777777" w:rsidR="00DB6F8F" w:rsidRPr="00AA2803" w:rsidRDefault="00DB6F8F" w:rsidP="00DB6F8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0</w:t>
            </w:r>
          </w:p>
        </w:tc>
      </w:tr>
      <w:tr w:rsidR="00AA2803" w:rsidRPr="00AA2803" w14:paraId="38C58505" w14:textId="77777777" w:rsidTr="003F4534">
        <w:tc>
          <w:tcPr>
            <w:tcW w:w="9747" w:type="dxa"/>
            <w:gridSpan w:val="13"/>
            <w:shd w:val="clear" w:color="auto" w:fill="D9D9D9" w:themeFill="background1" w:themeFillShade="D9"/>
          </w:tcPr>
          <w:p w14:paraId="09AC79B3" w14:textId="77777777" w:rsidR="00DB6F8F" w:rsidRPr="00AA2803" w:rsidRDefault="00DB6F8F" w:rsidP="00DB6F8F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表格其他属性信息定义（包括PK-FK、IDX等）</w:t>
            </w:r>
          </w:p>
        </w:tc>
      </w:tr>
      <w:tr w:rsidR="00AA2803" w:rsidRPr="00AA2803" w14:paraId="00A9E1E2" w14:textId="77777777" w:rsidTr="003F4534">
        <w:trPr>
          <w:trHeight w:val="231"/>
        </w:trPr>
        <w:tc>
          <w:tcPr>
            <w:tcW w:w="528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C8CE51D" w14:textId="77777777" w:rsidR="00DB6F8F" w:rsidRPr="00AA2803" w:rsidRDefault="00DB6F8F" w:rsidP="00DB6F8F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主键</w:t>
            </w:r>
          </w:p>
        </w:tc>
        <w:tc>
          <w:tcPr>
            <w:tcW w:w="3124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143E4A47" w14:textId="77777777" w:rsidR="00DB6F8F" w:rsidRPr="00AA2803" w:rsidRDefault="00DB6F8F" w:rsidP="00DB6F8F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6095" w:type="dxa"/>
            <w:gridSpan w:val="7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34B436DF" w14:textId="77777777" w:rsidR="00DB6F8F" w:rsidRPr="00AA2803" w:rsidRDefault="00DB6F8F" w:rsidP="00DB6F8F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包含列</w:t>
            </w:r>
          </w:p>
        </w:tc>
      </w:tr>
      <w:tr w:rsidR="00AA2803" w:rsidRPr="00AA2803" w14:paraId="691A8506" w14:textId="77777777" w:rsidTr="003F4534">
        <w:trPr>
          <w:trHeight w:val="231"/>
        </w:trPr>
        <w:tc>
          <w:tcPr>
            <w:tcW w:w="528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04B388D" w14:textId="77777777" w:rsidR="00DB6F8F" w:rsidRPr="00AA2803" w:rsidRDefault="00DB6F8F" w:rsidP="00DB6F8F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3124" w:type="dxa"/>
            <w:gridSpan w:val="4"/>
            <w:tcBorders>
              <w:left w:val="single" w:sz="4" w:space="0" w:color="auto"/>
            </w:tcBorders>
          </w:tcPr>
          <w:p w14:paraId="30C53B76" w14:textId="77777777" w:rsidR="00DB6F8F" w:rsidRPr="00AA2803" w:rsidRDefault="00DB6F8F" w:rsidP="00D221D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PK_GAME_BATCH_REWARD</w:t>
            </w:r>
            <w:r w:rsidR="00D221D9">
              <w:rPr>
                <w:rFonts w:ascii="新宋体" w:eastAsia="新宋体" w:hAnsi="新宋体"/>
                <w:szCs w:val="22"/>
              </w:rPr>
              <w:t>_DETAIL</w:t>
            </w:r>
          </w:p>
        </w:tc>
        <w:tc>
          <w:tcPr>
            <w:tcW w:w="6095" w:type="dxa"/>
            <w:gridSpan w:val="7"/>
            <w:tcBorders>
              <w:left w:val="single" w:sz="4" w:space="0" w:color="auto"/>
            </w:tcBorders>
          </w:tcPr>
          <w:p w14:paraId="1986F2BA" w14:textId="77777777" w:rsidR="00DB6F8F" w:rsidRPr="00AA2803" w:rsidRDefault="00DB6F8F" w:rsidP="0028083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IMPORT_NO,</w:t>
            </w:r>
            <w:r w:rsidR="007073D8" w:rsidRPr="00AA2803">
              <w:rPr>
                <w:rFonts w:ascii="新宋体" w:eastAsia="新宋体" w:hAnsi="新宋体"/>
                <w:szCs w:val="22"/>
              </w:rPr>
              <w:t>PLAN_CODE,</w:t>
            </w:r>
            <w:r w:rsidR="0028083F" w:rsidRPr="0028083F">
              <w:rPr>
                <w:rFonts w:ascii="新宋体" w:eastAsia="新宋体" w:hAnsi="新宋体"/>
                <w:szCs w:val="22"/>
              </w:rPr>
              <w:t>BATCH_NO</w:t>
            </w:r>
            <w:r w:rsidR="0028083F">
              <w:rPr>
                <w:rFonts w:ascii="新宋体" w:eastAsia="新宋体" w:hAnsi="新宋体"/>
                <w:szCs w:val="22"/>
              </w:rPr>
              <w:t>,</w:t>
            </w:r>
            <w:r w:rsidRPr="00AA2803">
              <w:rPr>
                <w:rFonts w:ascii="新宋体" w:eastAsia="新宋体" w:hAnsi="新宋体"/>
                <w:szCs w:val="22"/>
              </w:rPr>
              <w:t>SAFE_CODE</w:t>
            </w:r>
          </w:p>
        </w:tc>
      </w:tr>
      <w:tr w:rsidR="00AA2803" w:rsidRPr="00AA2803" w14:paraId="33B15A8D" w14:textId="77777777" w:rsidTr="009B0471">
        <w:trPr>
          <w:trHeight w:val="231"/>
        </w:trPr>
        <w:tc>
          <w:tcPr>
            <w:tcW w:w="528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96E2942" w14:textId="77777777" w:rsidR="00DB6F8F" w:rsidRPr="00AA2803" w:rsidRDefault="00DB6F8F" w:rsidP="00DB6F8F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外键</w:t>
            </w:r>
          </w:p>
        </w:tc>
        <w:tc>
          <w:tcPr>
            <w:tcW w:w="3124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5231A4B0" w14:textId="77777777" w:rsidR="00DB6F8F" w:rsidRPr="00AA2803" w:rsidRDefault="00DB6F8F" w:rsidP="00DB6F8F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5587DA5D" w14:textId="77777777" w:rsidR="00DB6F8F" w:rsidRPr="00AA2803" w:rsidRDefault="00DB6F8F" w:rsidP="00DB6F8F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  <w:tc>
          <w:tcPr>
            <w:tcW w:w="2823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57D1073D" w14:textId="77777777" w:rsidR="00DB6F8F" w:rsidRPr="00AA2803" w:rsidRDefault="00DB6F8F" w:rsidP="00DB6F8F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参照表名</w:t>
            </w:r>
          </w:p>
        </w:tc>
        <w:tc>
          <w:tcPr>
            <w:tcW w:w="2138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090F86C1" w14:textId="77777777" w:rsidR="00DB6F8F" w:rsidRPr="00AA2803" w:rsidRDefault="00DB6F8F" w:rsidP="00DB6F8F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</w:tr>
      <w:tr w:rsidR="00AA2803" w:rsidRPr="00AA2803" w14:paraId="17A726B7" w14:textId="77777777" w:rsidTr="009B0471">
        <w:trPr>
          <w:trHeight w:val="231"/>
        </w:trPr>
        <w:tc>
          <w:tcPr>
            <w:tcW w:w="528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5EBB528" w14:textId="77777777" w:rsidR="00DB6F8F" w:rsidRPr="00AA2803" w:rsidRDefault="00DB6F8F" w:rsidP="00DB6F8F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3124" w:type="dxa"/>
            <w:gridSpan w:val="4"/>
            <w:tcBorders>
              <w:left w:val="single" w:sz="4" w:space="0" w:color="auto"/>
            </w:tcBorders>
          </w:tcPr>
          <w:p w14:paraId="2E918285" w14:textId="77777777" w:rsidR="00DB6F8F" w:rsidRPr="00AA2803" w:rsidRDefault="00DB6F8F" w:rsidP="00DB6F8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1F48EAA1" w14:textId="77777777" w:rsidR="00DB6F8F" w:rsidRPr="00AA2803" w:rsidRDefault="00DB6F8F" w:rsidP="00DB6F8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823" w:type="dxa"/>
            <w:gridSpan w:val="4"/>
            <w:tcBorders>
              <w:left w:val="single" w:sz="4" w:space="0" w:color="auto"/>
            </w:tcBorders>
          </w:tcPr>
          <w:p w14:paraId="4B5DF2D0" w14:textId="77777777" w:rsidR="00DB6F8F" w:rsidRPr="00AA2803" w:rsidRDefault="00DB6F8F" w:rsidP="00DB6F8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138" w:type="dxa"/>
            <w:gridSpan w:val="2"/>
            <w:tcBorders>
              <w:left w:val="single" w:sz="4" w:space="0" w:color="auto"/>
            </w:tcBorders>
          </w:tcPr>
          <w:p w14:paraId="6E38E49C" w14:textId="77777777" w:rsidR="00DB6F8F" w:rsidRPr="00AA2803" w:rsidRDefault="00DB6F8F" w:rsidP="00DB6F8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7B712A2B" w14:textId="77777777" w:rsidTr="003F4534">
        <w:trPr>
          <w:trHeight w:val="231"/>
        </w:trPr>
        <w:tc>
          <w:tcPr>
            <w:tcW w:w="528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284FFA5" w14:textId="77777777" w:rsidR="00DB6F8F" w:rsidRPr="00AA2803" w:rsidRDefault="00DB6F8F" w:rsidP="00DB6F8F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索引</w:t>
            </w:r>
          </w:p>
        </w:tc>
        <w:tc>
          <w:tcPr>
            <w:tcW w:w="3124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43500328" w14:textId="77777777" w:rsidR="00DB6F8F" w:rsidRPr="00AA2803" w:rsidRDefault="00DB6F8F" w:rsidP="00DB6F8F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3402" w:type="dxa"/>
            <w:gridSpan w:val="3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6F95E16F" w14:textId="77777777" w:rsidR="00DB6F8F" w:rsidRPr="00AA2803" w:rsidRDefault="00DB6F8F" w:rsidP="00DB6F8F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  <w:tc>
          <w:tcPr>
            <w:tcW w:w="2693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63F6503D" w14:textId="77777777" w:rsidR="00DB6F8F" w:rsidRPr="00AA2803" w:rsidRDefault="00DB6F8F" w:rsidP="00DB6F8F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类型</w:t>
            </w:r>
          </w:p>
        </w:tc>
      </w:tr>
      <w:tr w:rsidR="00AA2803" w:rsidRPr="00AA2803" w14:paraId="0C18D04F" w14:textId="77777777" w:rsidTr="003F4534">
        <w:trPr>
          <w:trHeight w:val="231"/>
        </w:trPr>
        <w:tc>
          <w:tcPr>
            <w:tcW w:w="528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F6BB70C" w14:textId="77777777" w:rsidR="00DB6F8F" w:rsidRPr="00AA2803" w:rsidRDefault="00DB6F8F" w:rsidP="00DB6F8F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3124" w:type="dxa"/>
            <w:gridSpan w:val="4"/>
            <w:tcBorders>
              <w:left w:val="single" w:sz="4" w:space="0" w:color="auto"/>
            </w:tcBorders>
          </w:tcPr>
          <w:p w14:paraId="225A11EA" w14:textId="77777777" w:rsidR="00DB6F8F" w:rsidRPr="00AA2803" w:rsidRDefault="00DB6F8F" w:rsidP="00DB6F8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402" w:type="dxa"/>
            <w:gridSpan w:val="3"/>
            <w:tcBorders>
              <w:left w:val="single" w:sz="4" w:space="0" w:color="auto"/>
            </w:tcBorders>
          </w:tcPr>
          <w:p w14:paraId="746E0D94" w14:textId="77777777" w:rsidR="00DB6F8F" w:rsidRPr="00AA2803" w:rsidRDefault="00DB6F8F" w:rsidP="00DB6F8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693" w:type="dxa"/>
            <w:gridSpan w:val="4"/>
            <w:tcBorders>
              <w:left w:val="single" w:sz="4" w:space="0" w:color="auto"/>
            </w:tcBorders>
          </w:tcPr>
          <w:p w14:paraId="3D0BE339" w14:textId="77777777" w:rsidR="00DB6F8F" w:rsidRPr="00AA2803" w:rsidRDefault="00DB6F8F" w:rsidP="00DB6F8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13DBE6EC" w14:textId="77777777" w:rsidTr="003F4534">
        <w:tc>
          <w:tcPr>
            <w:tcW w:w="528" w:type="dxa"/>
            <w:gridSpan w:val="2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EFC2EEE" w14:textId="77777777" w:rsidR="00DB6F8F" w:rsidRPr="00AA2803" w:rsidRDefault="00DB6F8F" w:rsidP="00DB6F8F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约束</w:t>
            </w:r>
          </w:p>
        </w:tc>
        <w:tc>
          <w:tcPr>
            <w:tcW w:w="9219" w:type="dxa"/>
            <w:gridSpan w:val="11"/>
            <w:tcBorders>
              <w:left w:val="single" w:sz="4" w:space="0" w:color="auto"/>
            </w:tcBorders>
          </w:tcPr>
          <w:p w14:paraId="1BA13E33" w14:textId="77777777" w:rsidR="00DB6F8F" w:rsidRPr="00AA2803" w:rsidRDefault="00DB6F8F" w:rsidP="00DB6F8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042851CD" w14:textId="77777777" w:rsidTr="003F4534">
        <w:trPr>
          <w:trHeight w:val="231"/>
        </w:trPr>
        <w:tc>
          <w:tcPr>
            <w:tcW w:w="528" w:type="dxa"/>
            <w:gridSpan w:val="2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636AEA4" w14:textId="77777777" w:rsidR="00DB6F8F" w:rsidRPr="00AA2803" w:rsidRDefault="00DB6F8F" w:rsidP="00DB6F8F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</w:t>
            </w: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2AD6D1A6" w14:textId="77777777" w:rsidR="00DB6F8F" w:rsidRPr="00AA2803" w:rsidRDefault="00DB6F8F" w:rsidP="00DB6F8F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分区类型</w:t>
            </w:r>
          </w:p>
        </w:tc>
        <w:tc>
          <w:tcPr>
            <w:tcW w:w="1636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0E35A1C1" w14:textId="77777777" w:rsidR="00DB6F8F" w:rsidRPr="00AA2803" w:rsidRDefault="00DB6F8F" w:rsidP="00DB6F8F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分区字段</w:t>
            </w:r>
          </w:p>
        </w:tc>
        <w:tc>
          <w:tcPr>
            <w:tcW w:w="6095" w:type="dxa"/>
            <w:gridSpan w:val="7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3A8B116D" w14:textId="77777777" w:rsidR="00DB6F8F" w:rsidRPr="00AA2803" w:rsidRDefault="00DB6F8F" w:rsidP="00DB6F8F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分区条件</w:t>
            </w:r>
          </w:p>
        </w:tc>
      </w:tr>
    </w:tbl>
    <w:p w14:paraId="19D6D8BA" w14:textId="77777777" w:rsidR="00820CC4" w:rsidRPr="00AA2803" w:rsidRDefault="00820CC4" w:rsidP="00820CC4"/>
    <w:p w14:paraId="62451456" w14:textId="77777777" w:rsidR="00C0623E" w:rsidRPr="00AA2803" w:rsidRDefault="00C0623E" w:rsidP="00C0623E">
      <w:pPr>
        <w:pStyle w:val="3"/>
      </w:pPr>
      <w:bookmarkStart w:id="67" w:name="_Toc435450836"/>
      <w:r w:rsidRPr="00AA2803">
        <w:rPr>
          <w:rFonts w:hint="eastAsia"/>
        </w:rPr>
        <w:t>仓库与库存</w:t>
      </w:r>
      <w:r w:rsidR="00931935" w:rsidRPr="00AA2803">
        <w:rPr>
          <w:rFonts w:hint="eastAsia"/>
        </w:rPr>
        <w:t>基本信息</w:t>
      </w:r>
      <w:bookmarkEnd w:id="67"/>
    </w:p>
    <w:p w14:paraId="0F2A0D00" w14:textId="77777777" w:rsidR="00C0623E" w:rsidRPr="00AA2803" w:rsidRDefault="009B0471" w:rsidP="00C0623E">
      <w:pPr>
        <w:pStyle w:val="4"/>
      </w:pPr>
      <w:bookmarkStart w:id="68" w:name="_Toc435450837"/>
      <w:r w:rsidRPr="00AA2803">
        <w:rPr>
          <w:rFonts w:hint="eastAsia"/>
        </w:rPr>
        <w:t>仓库</w:t>
      </w:r>
      <w:r w:rsidR="00C0623E" w:rsidRPr="00AA2803">
        <w:rPr>
          <w:rFonts w:hint="eastAsia"/>
        </w:rPr>
        <w:t>基本信息（</w:t>
      </w:r>
      <w:r w:rsidRPr="00AA2803">
        <w:t>WH</w:t>
      </w:r>
      <w:r w:rsidR="00C0623E" w:rsidRPr="00AA2803">
        <w:rPr>
          <w:rFonts w:hint="eastAsia"/>
        </w:rPr>
        <w:t>_</w:t>
      </w:r>
      <w:r w:rsidRPr="00AA2803">
        <w:t>INFO</w:t>
      </w:r>
      <w:r w:rsidR="00C0623E" w:rsidRPr="00AA2803">
        <w:rPr>
          <w:rFonts w:hint="eastAsia"/>
        </w:rPr>
        <w:t>）</w:t>
      </w:r>
      <w:bookmarkEnd w:id="68"/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89"/>
        <w:gridCol w:w="139"/>
        <w:gridCol w:w="698"/>
        <w:gridCol w:w="790"/>
        <w:gridCol w:w="1069"/>
        <w:gridCol w:w="413"/>
        <w:gridCol w:w="6"/>
        <w:gridCol w:w="1982"/>
        <w:gridCol w:w="1128"/>
        <w:gridCol w:w="288"/>
        <w:gridCol w:w="571"/>
        <w:gridCol w:w="136"/>
        <w:gridCol w:w="576"/>
        <w:gridCol w:w="1562"/>
      </w:tblGrid>
      <w:tr w:rsidR="00AA2803" w:rsidRPr="00AA2803" w14:paraId="48D6CF71" w14:textId="77777777" w:rsidTr="003F4534">
        <w:tc>
          <w:tcPr>
            <w:tcW w:w="1226" w:type="dxa"/>
            <w:gridSpan w:val="3"/>
            <w:shd w:val="clear" w:color="auto" w:fill="C0C0C0"/>
          </w:tcPr>
          <w:p w14:paraId="5B415FBD" w14:textId="77777777" w:rsidR="00C0623E" w:rsidRPr="00AA2803" w:rsidRDefault="00C0623E" w:rsidP="003F4534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汉字注解</w:t>
            </w:r>
          </w:p>
        </w:tc>
        <w:tc>
          <w:tcPr>
            <w:tcW w:w="4260" w:type="dxa"/>
            <w:gridSpan w:val="5"/>
            <w:shd w:val="clear" w:color="auto" w:fill="auto"/>
          </w:tcPr>
          <w:p w14:paraId="7602ABF9" w14:textId="77777777" w:rsidR="00C0623E" w:rsidRPr="00AA2803" w:rsidRDefault="009B0471" w:rsidP="003F4534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仓库基本信息</w:t>
            </w:r>
          </w:p>
        </w:tc>
        <w:tc>
          <w:tcPr>
            <w:tcW w:w="1416" w:type="dxa"/>
            <w:gridSpan w:val="2"/>
            <w:shd w:val="clear" w:color="auto" w:fill="C0C0C0"/>
          </w:tcPr>
          <w:p w14:paraId="5F8C7940" w14:textId="77777777" w:rsidR="00C0623E" w:rsidRPr="00AA2803" w:rsidRDefault="00C0623E" w:rsidP="003F4534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表名</w:t>
            </w:r>
          </w:p>
        </w:tc>
        <w:tc>
          <w:tcPr>
            <w:tcW w:w="2845" w:type="dxa"/>
            <w:gridSpan w:val="4"/>
            <w:shd w:val="clear" w:color="auto" w:fill="auto"/>
          </w:tcPr>
          <w:p w14:paraId="2B146797" w14:textId="77777777" w:rsidR="00C0623E" w:rsidRPr="00AA2803" w:rsidRDefault="009B0471" w:rsidP="003F4534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/>
                <w:b/>
                <w:sz w:val="24"/>
                <w:szCs w:val="22"/>
              </w:rPr>
              <w:t>WH_INFO</w:t>
            </w:r>
          </w:p>
        </w:tc>
      </w:tr>
      <w:tr w:rsidR="00AA2803" w:rsidRPr="00AA2803" w14:paraId="46D028C7" w14:textId="77777777" w:rsidTr="003F4534"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horzCross" w:color="auto" w:fill="C0C0C0"/>
          </w:tcPr>
          <w:p w14:paraId="73E0F5BE" w14:textId="77777777" w:rsidR="00C0623E" w:rsidRPr="00AA2803" w:rsidRDefault="00C0623E" w:rsidP="003F4534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</w:p>
        </w:tc>
        <w:tc>
          <w:tcPr>
            <w:tcW w:w="2696" w:type="dxa"/>
            <w:gridSpan w:val="4"/>
            <w:tcBorders>
              <w:left w:val="single" w:sz="4" w:space="0" w:color="auto"/>
            </w:tcBorders>
            <w:shd w:val="clear" w:color="auto" w:fill="C0C0C0"/>
          </w:tcPr>
          <w:p w14:paraId="1840761C" w14:textId="77777777" w:rsidR="00C0623E" w:rsidRPr="00AA2803" w:rsidRDefault="00C0623E" w:rsidP="003F4534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字段名称</w:t>
            </w:r>
          </w:p>
        </w:tc>
        <w:tc>
          <w:tcPr>
            <w:tcW w:w="2401" w:type="dxa"/>
            <w:gridSpan w:val="3"/>
            <w:shd w:val="clear" w:color="auto" w:fill="C0C0C0"/>
          </w:tcPr>
          <w:p w14:paraId="7BFFBBDA" w14:textId="77777777" w:rsidR="00C0623E" w:rsidRPr="00AA2803" w:rsidRDefault="00C0623E" w:rsidP="003F4534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字段命名</w:t>
            </w:r>
          </w:p>
        </w:tc>
        <w:tc>
          <w:tcPr>
            <w:tcW w:w="1987" w:type="dxa"/>
            <w:gridSpan w:val="3"/>
            <w:shd w:val="clear" w:color="auto" w:fill="C0C0C0"/>
          </w:tcPr>
          <w:p w14:paraId="1CD6966E" w14:textId="77777777" w:rsidR="00C0623E" w:rsidRPr="00AA2803" w:rsidRDefault="00C0623E" w:rsidP="003F4534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类型</w:t>
            </w:r>
          </w:p>
        </w:tc>
        <w:tc>
          <w:tcPr>
            <w:tcW w:w="712" w:type="dxa"/>
            <w:gridSpan w:val="2"/>
            <w:shd w:val="clear" w:color="auto" w:fill="C0C0C0"/>
          </w:tcPr>
          <w:p w14:paraId="6F55B3BA" w14:textId="77777777" w:rsidR="00C0623E" w:rsidRPr="00AA2803" w:rsidRDefault="00C0623E" w:rsidP="003F4534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非空</w:t>
            </w:r>
          </w:p>
        </w:tc>
        <w:tc>
          <w:tcPr>
            <w:tcW w:w="1562" w:type="dxa"/>
            <w:shd w:val="clear" w:color="auto" w:fill="C0C0C0"/>
          </w:tcPr>
          <w:p w14:paraId="45DCE87F" w14:textId="77777777" w:rsidR="00C0623E" w:rsidRPr="00AA2803" w:rsidRDefault="00C0623E" w:rsidP="003F4534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默认</w:t>
            </w:r>
          </w:p>
        </w:tc>
      </w:tr>
      <w:tr w:rsidR="00AA2803" w:rsidRPr="00AA2803" w14:paraId="2A463FE8" w14:textId="77777777" w:rsidTr="003F4534">
        <w:tc>
          <w:tcPr>
            <w:tcW w:w="389" w:type="dxa"/>
            <w:tcBorders>
              <w:top w:val="single" w:sz="4" w:space="0" w:color="auto"/>
            </w:tcBorders>
          </w:tcPr>
          <w:p w14:paraId="3AB92F90" w14:textId="77777777" w:rsidR="003F4534" w:rsidRPr="00AA2803" w:rsidRDefault="003F4534" w:rsidP="006164CE">
            <w:pPr>
              <w:pStyle w:val="af"/>
              <w:numPr>
                <w:ilvl w:val="0"/>
                <w:numId w:val="30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696" w:type="dxa"/>
            <w:gridSpan w:val="4"/>
          </w:tcPr>
          <w:p w14:paraId="6D6275E9" w14:textId="77777777" w:rsidR="003F4534" w:rsidRPr="00AA2803" w:rsidRDefault="003F4534" w:rsidP="00553F2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仓库编号</w:t>
            </w:r>
            <w:r w:rsidR="00553F28" w:rsidRPr="00AA2803">
              <w:rPr>
                <w:rFonts w:ascii="新宋体" w:eastAsia="新宋体" w:hAnsi="新宋体" w:hint="eastAsia"/>
                <w:szCs w:val="22"/>
              </w:rPr>
              <w:t>（部门+序号）</w:t>
            </w:r>
          </w:p>
        </w:tc>
        <w:tc>
          <w:tcPr>
            <w:tcW w:w="2401" w:type="dxa"/>
            <w:gridSpan w:val="3"/>
          </w:tcPr>
          <w:p w14:paraId="75525A3C" w14:textId="77777777" w:rsidR="003F4534" w:rsidRPr="00AA2803" w:rsidRDefault="003F4534" w:rsidP="003F453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WAREHOUSE_CODE</w:t>
            </w:r>
          </w:p>
        </w:tc>
        <w:tc>
          <w:tcPr>
            <w:tcW w:w="1987" w:type="dxa"/>
            <w:gridSpan w:val="3"/>
          </w:tcPr>
          <w:p w14:paraId="735CB3E5" w14:textId="77777777" w:rsidR="003F4534" w:rsidRPr="00AA2803" w:rsidRDefault="003F4534" w:rsidP="00553F2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CHAR(</w:t>
            </w:r>
            <w:r w:rsidR="00553F28" w:rsidRPr="00AA2803">
              <w:rPr>
                <w:rFonts w:ascii="新宋体" w:eastAsia="新宋体" w:hAnsi="新宋体"/>
                <w:szCs w:val="22"/>
              </w:rPr>
              <w:t>4</w:t>
            </w:r>
            <w:r w:rsidRPr="00AA2803">
              <w:rPr>
                <w:rFonts w:ascii="新宋体" w:eastAsia="新宋体" w:hAnsi="新宋体"/>
                <w:szCs w:val="22"/>
              </w:rPr>
              <w:t>)</w:t>
            </w:r>
          </w:p>
        </w:tc>
        <w:tc>
          <w:tcPr>
            <w:tcW w:w="712" w:type="dxa"/>
            <w:gridSpan w:val="2"/>
          </w:tcPr>
          <w:p w14:paraId="466E3B06" w14:textId="77777777" w:rsidR="003F4534" w:rsidRPr="00AA2803" w:rsidRDefault="003F4534" w:rsidP="003F453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2" w:type="dxa"/>
          </w:tcPr>
          <w:p w14:paraId="0DDB1F23" w14:textId="77777777" w:rsidR="003F4534" w:rsidRPr="00AA2803" w:rsidRDefault="003F4534" w:rsidP="003F453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37EDF515" w14:textId="77777777" w:rsidTr="003F4534">
        <w:tc>
          <w:tcPr>
            <w:tcW w:w="389" w:type="dxa"/>
          </w:tcPr>
          <w:p w14:paraId="640E77FA" w14:textId="77777777" w:rsidR="003F4534" w:rsidRPr="00AA2803" w:rsidRDefault="003F4534" w:rsidP="006164CE">
            <w:pPr>
              <w:pStyle w:val="af"/>
              <w:numPr>
                <w:ilvl w:val="0"/>
                <w:numId w:val="30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696" w:type="dxa"/>
            <w:gridSpan w:val="4"/>
          </w:tcPr>
          <w:p w14:paraId="1A1DA3B7" w14:textId="77777777" w:rsidR="003F4534" w:rsidRPr="00AA2803" w:rsidRDefault="003F4534" w:rsidP="003F453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仓库名称</w:t>
            </w:r>
          </w:p>
        </w:tc>
        <w:tc>
          <w:tcPr>
            <w:tcW w:w="2401" w:type="dxa"/>
            <w:gridSpan w:val="3"/>
          </w:tcPr>
          <w:p w14:paraId="7E1E5A8D" w14:textId="77777777" w:rsidR="003F4534" w:rsidRPr="00AA2803" w:rsidRDefault="003F4534" w:rsidP="003F453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WAREHOUSE_NAME</w:t>
            </w:r>
          </w:p>
        </w:tc>
        <w:tc>
          <w:tcPr>
            <w:tcW w:w="1987" w:type="dxa"/>
            <w:gridSpan w:val="3"/>
          </w:tcPr>
          <w:p w14:paraId="6D84C077" w14:textId="77777777" w:rsidR="003F4534" w:rsidRPr="00AA2803" w:rsidRDefault="003F4534" w:rsidP="003F453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VARCHAR2(4000)</w:t>
            </w:r>
          </w:p>
        </w:tc>
        <w:tc>
          <w:tcPr>
            <w:tcW w:w="712" w:type="dxa"/>
            <w:gridSpan w:val="2"/>
          </w:tcPr>
          <w:p w14:paraId="18D88F24" w14:textId="77777777" w:rsidR="003F4534" w:rsidRPr="00AA2803" w:rsidRDefault="003F4534" w:rsidP="003F453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2" w:type="dxa"/>
          </w:tcPr>
          <w:p w14:paraId="46F81FEF" w14:textId="77777777" w:rsidR="003F4534" w:rsidRPr="00AA2803" w:rsidRDefault="003F4534" w:rsidP="003F453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4F68D585" w14:textId="77777777" w:rsidTr="003F4534">
        <w:tc>
          <w:tcPr>
            <w:tcW w:w="389" w:type="dxa"/>
          </w:tcPr>
          <w:p w14:paraId="3EDFF7A0" w14:textId="77777777" w:rsidR="003F4534" w:rsidRPr="00AA2803" w:rsidRDefault="003F4534" w:rsidP="006164CE">
            <w:pPr>
              <w:pStyle w:val="af"/>
              <w:numPr>
                <w:ilvl w:val="0"/>
                <w:numId w:val="30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696" w:type="dxa"/>
            <w:gridSpan w:val="4"/>
          </w:tcPr>
          <w:p w14:paraId="312B9C87" w14:textId="77777777" w:rsidR="003F4534" w:rsidRPr="00AA2803" w:rsidRDefault="003F4534" w:rsidP="003F453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所属部门</w:t>
            </w:r>
          </w:p>
        </w:tc>
        <w:tc>
          <w:tcPr>
            <w:tcW w:w="2401" w:type="dxa"/>
            <w:gridSpan w:val="3"/>
          </w:tcPr>
          <w:p w14:paraId="7120B3FE" w14:textId="77777777" w:rsidR="003F4534" w:rsidRPr="00AA2803" w:rsidRDefault="003F4534" w:rsidP="003F453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ORG_CODE</w:t>
            </w:r>
          </w:p>
        </w:tc>
        <w:tc>
          <w:tcPr>
            <w:tcW w:w="1987" w:type="dxa"/>
            <w:gridSpan w:val="3"/>
          </w:tcPr>
          <w:p w14:paraId="0EA60605" w14:textId="77777777" w:rsidR="003F4534" w:rsidRPr="00AA2803" w:rsidRDefault="003F4534" w:rsidP="003F453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CHAR(</w:t>
            </w:r>
            <w:r w:rsidRPr="00AA2803">
              <w:rPr>
                <w:rFonts w:ascii="新宋体" w:eastAsia="新宋体" w:hAnsi="新宋体" w:hint="eastAsia"/>
                <w:szCs w:val="22"/>
              </w:rPr>
              <w:t>2</w:t>
            </w:r>
            <w:r w:rsidRPr="00AA2803">
              <w:rPr>
                <w:rFonts w:ascii="新宋体" w:eastAsia="新宋体" w:hAnsi="新宋体"/>
                <w:szCs w:val="22"/>
              </w:rPr>
              <w:t>)</w:t>
            </w:r>
          </w:p>
        </w:tc>
        <w:tc>
          <w:tcPr>
            <w:tcW w:w="712" w:type="dxa"/>
            <w:gridSpan w:val="2"/>
          </w:tcPr>
          <w:p w14:paraId="1241B347" w14:textId="77777777" w:rsidR="003F4534" w:rsidRPr="00AA2803" w:rsidRDefault="003F4534" w:rsidP="003F453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2" w:type="dxa"/>
          </w:tcPr>
          <w:p w14:paraId="7D876CE0" w14:textId="77777777" w:rsidR="003F4534" w:rsidRPr="00AA2803" w:rsidRDefault="003F4534" w:rsidP="003F453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341ECAA5" w14:textId="77777777" w:rsidTr="003F4534">
        <w:tc>
          <w:tcPr>
            <w:tcW w:w="389" w:type="dxa"/>
          </w:tcPr>
          <w:p w14:paraId="03D42ACF" w14:textId="77777777" w:rsidR="003F4534" w:rsidRPr="00AA2803" w:rsidRDefault="003F4534" w:rsidP="006164CE">
            <w:pPr>
              <w:pStyle w:val="af"/>
              <w:numPr>
                <w:ilvl w:val="0"/>
                <w:numId w:val="30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696" w:type="dxa"/>
            <w:gridSpan w:val="4"/>
          </w:tcPr>
          <w:p w14:paraId="7D7AF25B" w14:textId="77777777" w:rsidR="003F4534" w:rsidRPr="00AA2803" w:rsidRDefault="003F4534" w:rsidP="003F453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仓库地址</w:t>
            </w:r>
          </w:p>
        </w:tc>
        <w:tc>
          <w:tcPr>
            <w:tcW w:w="2401" w:type="dxa"/>
            <w:gridSpan w:val="3"/>
          </w:tcPr>
          <w:p w14:paraId="70B07EDF" w14:textId="77777777" w:rsidR="003F4534" w:rsidRPr="00AA2803" w:rsidRDefault="003F4534" w:rsidP="003F453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ADDRESS</w:t>
            </w:r>
          </w:p>
        </w:tc>
        <w:tc>
          <w:tcPr>
            <w:tcW w:w="1987" w:type="dxa"/>
            <w:gridSpan w:val="3"/>
          </w:tcPr>
          <w:p w14:paraId="3E002DEB" w14:textId="77777777" w:rsidR="003F4534" w:rsidRPr="00AA2803" w:rsidRDefault="003F4534" w:rsidP="003F453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VARCHAR2(4000)</w:t>
            </w:r>
          </w:p>
        </w:tc>
        <w:tc>
          <w:tcPr>
            <w:tcW w:w="712" w:type="dxa"/>
            <w:gridSpan w:val="2"/>
          </w:tcPr>
          <w:p w14:paraId="27EE626B" w14:textId="77777777" w:rsidR="003F4534" w:rsidRPr="00AA2803" w:rsidRDefault="003F4534" w:rsidP="003F453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2" w:type="dxa"/>
          </w:tcPr>
          <w:p w14:paraId="7F4278BC" w14:textId="77777777" w:rsidR="003F4534" w:rsidRPr="00AA2803" w:rsidRDefault="003F4534" w:rsidP="003F453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6533FB4B" w14:textId="77777777" w:rsidTr="003F4534">
        <w:tc>
          <w:tcPr>
            <w:tcW w:w="389" w:type="dxa"/>
          </w:tcPr>
          <w:p w14:paraId="1C50E9A5" w14:textId="77777777" w:rsidR="003F4534" w:rsidRPr="00AA2803" w:rsidRDefault="003F4534" w:rsidP="006164CE">
            <w:pPr>
              <w:pStyle w:val="af"/>
              <w:numPr>
                <w:ilvl w:val="0"/>
                <w:numId w:val="30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696" w:type="dxa"/>
            <w:gridSpan w:val="4"/>
          </w:tcPr>
          <w:p w14:paraId="67202047" w14:textId="77777777" w:rsidR="003F4534" w:rsidRPr="00AA2803" w:rsidRDefault="003F4534" w:rsidP="003F453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联系电话</w:t>
            </w:r>
          </w:p>
        </w:tc>
        <w:tc>
          <w:tcPr>
            <w:tcW w:w="2401" w:type="dxa"/>
            <w:gridSpan w:val="3"/>
          </w:tcPr>
          <w:p w14:paraId="56832C9E" w14:textId="77777777" w:rsidR="003F4534" w:rsidRPr="00AA2803" w:rsidRDefault="003F4534" w:rsidP="003F453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PHONE</w:t>
            </w:r>
          </w:p>
        </w:tc>
        <w:tc>
          <w:tcPr>
            <w:tcW w:w="1987" w:type="dxa"/>
            <w:gridSpan w:val="3"/>
          </w:tcPr>
          <w:p w14:paraId="015387AA" w14:textId="77777777" w:rsidR="003F4534" w:rsidRPr="00AA2803" w:rsidRDefault="003F4534" w:rsidP="003F453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VARCHAR2(100)</w:t>
            </w:r>
          </w:p>
        </w:tc>
        <w:tc>
          <w:tcPr>
            <w:tcW w:w="712" w:type="dxa"/>
            <w:gridSpan w:val="2"/>
          </w:tcPr>
          <w:p w14:paraId="7C882533" w14:textId="77777777" w:rsidR="003F4534" w:rsidRPr="00AA2803" w:rsidRDefault="003F4534" w:rsidP="003F453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2" w:type="dxa"/>
          </w:tcPr>
          <w:p w14:paraId="0E080852" w14:textId="77777777" w:rsidR="003F4534" w:rsidRPr="00AA2803" w:rsidRDefault="003F4534" w:rsidP="003F453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64F28F60" w14:textId="77777777" w:rsidTr="003F4534">
        <w:tc>
          <w:tcPr>
            <w:tcW w:w="389" w:type="dxa"/>
          </w:tcPr>
          <w:p w14:paraId="163C4D5B" w14:textId="77777777" w:rsidR="003F4534" w:rsidRPr="00AA2803" w:rsidRDefault="003F4534" w:rsidP="006164CE">
            <w:pPr>
              <w:pStyle w:val="af"/>
              <w:numPr>
                <w:ilvl w:val="0"/>
                <w:numId w:val="30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696" w:type="dxa"/>
            <w:gridSpan w:val="4"/>
          </w:tcPr>
          <w:p w14:paraId="22705F1F" w14:textId="77777777" w:rsidR="003F4534" w:rsidRPr="00AA2803" w:rsidRDefault="003F4534" w:rsidP="003F453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负责人</w:t>
            </w:r>
          </w:p>
        </w:tc>
        <w:tc>
          <w:tcPr>
            <w:tcW w:w="2401" w:type="dxa"/>
            <w:gridSpan w:val="3"/>
          </w:tcPr>
          <w:p w14:paraId="4BFDF18B" w14:textId="77777777" w:rsidR="003F4534" w:rsidRPr="00AA2803" w:rsidRDefault="003F4534" w:rsidP="003F453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DIRECTOR_ADMIN</w:t>
            </w:r>
          </w:p>
        </w:tc>
        <w:tc>
          <w:tcPr>
            <w:tcW w:w="1987" w:type="dxa"/>
            <w:gridSpan w:val="3"/>
          </w:tcPr>
          <w:p w14:paraId="68282DB2" w14:textId="77777777" w:rsidR="003F4534" w:rsidRPr="00AA2803" w:rsidRDefault="003F4534" w:rsidP="003F453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NUMBER(4)</w:t>
            </w:r>
          </w:p>
        </w:tc>
        <w:tc>
          <w:tcPr>
            <w:tcW w:w="712" w:type="dxa"/>
            <w:gridSpan w:val="2"/>
          </w:tcPr>
          <w:p w14:paraId="686DFB73" w14:textId="77777777" w:rsidR="003F4534" w:rsidRPr="00AA2803" w:rsidRDefault="003F4534" w:rsidP="003F453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2" w:type="dxa"/>
          </w:tcPr>
          <w:p w14:paraId="5E54594C" w14:textId="77777777" w:rsidR="003F4534" w:rsidRPr="00AA2803" w:rsidRDefault="003F4534" w:rsidP="003F453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1C04FBFF" w14:textId="77777777" w:rsidTr="003F4534">
        <w:tc>
          <w:tcPr>
            <w:tcW w:w="389" w:type="dxa"/>
          </w:tcPr>
          <w:p w14:paraId="48733CC0" w14:textId="77777777" w:rsidR="003F4534" w:rsidRPr="00AA2803" w:rsidRDefault="003F4534" w:rsidP="006164CE">
            <w:pPr>
              <w:pStyle w:val="af"/>
              <w:numPr>
                <w:ilvl w:val="0"/>
                <w:numId w:val="30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696" w:type="dxa"/>
            <w:gridSpan w:val="4"/>
          </w:tcPr>
          <w:p w14:paraId="07EE7AA7" w14:textId="77777777" w:rsidR="003F4534" w:rsidRPr="00AA2803" w:rsidRDefault="003F4534" w:rsidP="003F453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状态（1-启用，2-停用</w:t>
            </w:r>
            <w:r w:rsidR="008F148F" w:rsidRPr="00AA2803">
              <w:rPr>
                <w:rFonts w:ascii="新宋体" w:eastAsia="新宋体" w:hAnsi="新宋体" w:hint="eastAsia"/>
                <w:szCs w:val="22"/>
              </w:rPr>
              <w:t>，3-盘点中</w:t>
            </w:r>
            <w:r w:rsidRPr="00AA2803">
              <w:rPr>
                <w:rFonts w:ascii="新宋体" w:eastAsia="新宋体" w:hAnsi="新宋体" w:hint="eastAsia"/>
                <w:szCs w:val="22"/>
              </w:rPr>
              <w:t>）</w:t>
            </w:r>
          </w:p>
        </w:tc>
        <w:tc>
          <w:tcPr>
            <w:tcW w:w="2401" w:type="dxa"/>
            <w:gridSpan w:val="3"/>
          </w:tcPr>
          <w:p w14:paraId="62E41788" w14:textId="77777777" w:rsidR="003F4534" w:rsidRPr="00AA2803" w:rsidRDefault="003F4534" w:rsidP="003F453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STATUS</w:t>
            </w:r>
          </w:p>
        </w:tc>
        <w:tc>
          <w:tcPr>
            <w:tcW w:w="1987" w:type="dxa"/>
            <w:gridSpan w:val="3"/>
          </w:tcPr>
          <w:p w14:paraId="6367A574" w14:textId="77777777" w:rsidR="003F4534" w:rsidRPr="00AA2803" w:rsidRDefault="003F4534" w:rsidP="003F453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NUMBER(1)</w:t>
            </w:r>
          </w:p>
        </w:tc>
        <w:tc>
          <w:tcPr>
            <w:tcW w:w="712" w:type="dxa"/>
            <w:gridSpan w:val="2"/>
          </w:tcPr>
          <w:p w14:paraId="1A43464F" w14:textId="77777777" w:rsidR="003F4534" w:rsidRPr="00AA2803" w:rsidRDefault="003F4534" w:rsidP="003F453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2" w:type="dxa"/>
          </w:tcPr>
          <w:p w14:paraId="21ECFF25" w14:textId="77777777" w:rsidR="003F4534" w:rsidRPr="00AA2803" w:rsidRDefault="003F4534" w:rsidP="003F453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49DD4BEC" w14:textId="77777777" w:rsidTr="003F4534">
        <w:tc>
          <w:tcPr>
            <w:tcW w:w="389" w:type="dxa"/>
          </w:tcPr>
          <w:p w14:paraId="0644190B" w14:textId="77777777" w:rsidR="003F4534" w:rsidRPr="00AA2803" w:rsidRDefault="003F4534" w:rsidP="006164CE">
            <w:pPr>
              <w:pStyle w:val="af"/>
              <w:numPr>
                <w:ilvl w:val="0"/>
                <w:numId w:val="30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696" w:type="dxa"/>
            <w:gridSpan w:val="4"/>
          </w:tcPr>
          <w:p w14:paraId="7D815F55" w14:textId="77777777" w:rsidR="003F4534" w:rsidRPr="00AA2803" w:rsidRDefault="003F4534" w:rsidP="003F453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创建人</w:t>
            </w:r>
          </w:p>
        </w:tc>
        <w:tc>
          <w:tcPr>
            <w:tcW w:w="2401" w:type="dxa"/>
            <w:gridSpan w:val="3"/>
          </w:tcPr>
          <w:p w14:paraId="673343C0" w14:textId="77777777" w:rsidR="003F4534" w:rsidRPr="00AA2803" w:rsidRDefault="003F4534" w:rsidP="003F453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CREATE</w:t>
            </w:r>
            <w:r w:rsidRPr="00AA2803">
              <w:rPr>
                <w:rFonts w:ascii="新宋体" w:eastAsia="新宋体" w:hAnsi="新宋体"/>
                <w:szCs w:val="22"/>
              </w:rPr>
              <w:t>_ADMIN</w:t>
            </w:r>
          </w:p>
        </w:tc>
        <w:tc>
          <w:tcPr>
            <w:tcW w:w="1987" w:type="dxa"/>
            <w:gridSpan w:val="3"/>
          </w:tcPr>
          <w:p w14:paraId="34BB10F7" w14:textId="77777777" w:rsidR="003F4534" w:rsidRPr="00AA2803" w:rsidRDefault="003F4534" w:rsidP="003F453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NUMBER(4)</w:t>
            </w:r>
          </w:p>
        </w:tc>
        <w:tc>
          <w:tcPr>
            <w:tcW w:w="712" w:type="dxa"/>
            <w:gridSpan w:val="2"/>
          </w:tcPr>
          <w:p w14:paraId="0786A302" w14:textId="77777777" w:rsidR="003F4534" w:rsidRPr="00AA2803" w:rsidRDefault="003F4534" w:rsidP="003F453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2" w:type="dxa"/>
          </w:tcPr>
          <w:p w14:paraId="53283DF2" w14:textId="77777777" w:rsidR="003F4534" w:rsidRPr="00AA2803" w:rsidRDefault="003F4534" w:rsidP="003F453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39F27623" w14:textId="77777777" w:rsidTr="003F4534">
        <w:tc>
          <w:tcPr>
            <w:tcW w:w="389" w:type="dxa"/>
          </w:tcPr>
          <w:p w14:paraId="49B682DD" w14:textId="77777777" w:rsidR="003F4534" w:rsidRPr="00AA2803" w:rsidRDefault="003F4534" w:rsidP="006164CE">
            <w:pPr>
              <w:pStyle w:val="af"/>
              <w:numPr>
                <w:ilvl w:val="0"/>
                <w:numId w:val="30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696" w:type="dxa"/>
            <w:gridSpan w:val="4"/>
          </w:tcPr>
          <w:p w14:paraId="79C721DD" w14:textId="77777777" w:rsidR="003F4534" w:rsidRPr="00AA2803" w:rsidRDefault="003F4534" w:rsidP="003F453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创建时间</w:t>
            </w:r>
          </w:p>
        </w:tc>
        <w:tc>
          <w:tcPr>
            <w:tcW w:w="2401" w:type="dxa"/>
            <w:gridSpan w:val="3"/>
          </w:tcPr>
          <w:p w14:paraId="676B035C" w14:textId="77777777" w:rsidR="003F4534" w:rsidRPr="00AA2803" w:rsidRDefault="003F4534" w:rsidP="003F453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CREATE_DATE</w:t>
            </w:r>
          </w:p>
        </w:tc>
        <w:tc>
          <w:tcPr>
            <w:tcW w:w="1987" w:type="dxa"/>
            <w:gridSpan w:val="3"/>
          </w:tcPr>
          <w:p w14:paraId="0F6CC5CE" w14:textId="77777777" w:rsidR="003F4534" w:rsidRPr="00AA2803" w:rsidRDefault="003F4534" w:rsidP="003F453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DATE</w:t>
            </w:r>
          </w:p>
        </w:tc>
        <w:tc>
          <w:tcPr>
            <w:tcW w:w="712" w:type="dxa"/>
            <w:gridSpan w:val="2"/>
          </w:tcPr>
          <w:p w14:paraId="5AED1A18" w14:textId="77777777" w:rsidR="003F4534" w:rsidRPr="00AA2803" w:rsidRDefault="003F4534" w:rsidP="003F453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2" w:type="dxa"/>
          </w:tcPr>
          <w:p w14:paraId="550EF5A4" w14:textId="77777777" w:rsidR="003F4534" w:rsidRPr="00AA2803" w:rsidRDefault="003F4534" w:rsidP="003F453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76B4D443" w14:textId="77777777" w:rsidTr="003F4534">
        <w:tc>
          <w:tcPr>
            <w:tcW w:w="389" w:type="dxa"/>
          </w:tcPr>
          <w:p w14:paraId="25AAE339" w14:textId="77777777" w:rsidR="003F4534" w:rsidRPr="00AA2803" w:rsidRDefault="003F4534" w:rsidP="006164CE">
            <w:pPr>
              <w:pStyle w:val="af"/>
              <w:numPr>
                <w:ilvl w:val="0"/>
                <w:numId w:val="30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696" w:type="dxa"/>
            <w:gridSpan w:val="4"/>
          </w:tcPr>
          <w:p w14:paraId="27DBD8A0" w14:textId="77777777" w:rsidR="003F4534" w:rsidRPr="00AA2803" w:rsidRDefault="003F4534" w:rsidP="003F453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停用人</w:t>
            </w:r>
          </w:p>
        </w:tc>
        <w:tc>
          <w:tcPr>
            <w:tcW w:w="2401" w:type="dxa"/>
            <w:gridSpan w:val="3"/>
          </w:tcPr>
          <w:p w14:paraId="38124093" w14:textId="77777777" w:rsidR="003F4534" w:rsidRPr="00AA2803" w:rsidRDefault="003F4534" w:rsidP="003F453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STOP_ADMIN</w:t>
            </w:r>
          </w:p>
        </w:tc>
        <w:tc>
          <w:tcPr>
            <w:tcW w:w="1987" w:type="dxa"/>
            <w:gridSpan w:val="3"/>
          </w:tcPr>
          <w:p w14:paraId="2F442810" w14:textId="77777777" w:rsidR="003F4534" w:rsidRPr="00AA2803" w:rsidRDefault="003F4534" w:rsidP="003F453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NUMBER(4)</w:t>
            </w:r>
          </w:p>
        </w:tc>
        <w:tc>
          <w:tcPr>
            <w:tcW w:w="712" w:type="dxa"/>
            <w:gridSpan w:val="2"/>
          </w:tcPr>
          <w:p w14:paraId="64C1AD6D" w14:textId="77777777" w:rsidR="003F4534" w:rsidRPr="00AA2803" w:rsidRDefault="003F4534" w:rsidP="003F453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62" w:type="dxa"/>
          </w:tcPr>
          <w:p w14:paraId="7527109A" w14:textId="77777777" w:rsidR="003F4534" w:rsidRPr="00AA2803" w:rsidRDefault="003F4534" w:rsidP="003F453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2ED6550F" w14:textId="77777777" w:rsidTr="003F4534">
        <w:tc>
          <w:tcPr>
            <w:tcW w:w="389" w:type="dxa"/>
          </w:tcPr>
          <w:p w14:paraId="123FF2F9" w14:textId="77777777" w:rsidR="003F4534" w:rsidRPr="00AA2803" w:rsidRDefault="003F4534" w:rsidP="006164CE">
            <w:pPr>
              <w:pStyle w:val="af"/>
              <w:numPr>
                <w:ilvl w:val="0"/>
                <w:numId w:val="30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696" w:type="dxa"/>
            <w:gridSpan w:val="4"/>
          </w:tcPr>
          <w:p w14:paraId="3A58EBD6" w14:textId="77777777" w:rsidR="003F4534" w:rsidRPr="00AA2803" w:rsidRDefault="003F4534" w:rsidP="003F453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停用时间</w:t>
            </w:r>
          </w:p>
        </w:tc>
        <w:tc>
          <w:tcPr>
            <w:tcW w:w="2401" w:type="dxa"/>
            <w:gridSpan w:val="3"/>
          </w:tcPr>
          <w:p w14:paraId="005C3F1F" w14:textId="77777777" w:rsidR="003F4534" w:rsidRPr="00AA2803" w:rsidRDefault="003F4534" w:rsidP="003F453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STOP_DATE</w:t>
            </w:r>
          </w:p>
        </w:tc>
        <w:tc>
          <w:tcPr>
            <w:tcW w:w="1987" w:type="dxa"/>
            <w:gridSpan w:val="3"/>
          </w:tcPr>
          <w:p w14:paraId="6DEE3B96" w14:textId="77777777" w:rsidR="003F4534" w:rsidRPr="00AA2803" w:rsidRDefault="003F4534" w:rsidP="003F453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DATE</w:t>
            </w:r>
          </w:p>
        </w:tc>
        <w:tc>
          <w:tcPr>
            <w:tcW w:w="712" w:type="dxa"/>
            <w:gridSpan w:val="2"/>
          </w:tcPr>
          <w:p w14:paraId="6770D397" w14:textId="77777777" w:rsidR="003F4534" w:rsidRPr="00AA2803" w:rsidRDefault="003F4534" w:rsidP="003F453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62" w:type="dxa"/>
          </w:tcPr>
          <w:p w14:paraId="6E7237DF" w14:textId="77777777" w:rsidR="003F4534" w:rsidRPr="00AA2803" w:rsidRDefault="003F4534" w:rsidP="003F453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16B36FD7" w14:textId="77777777" w:rsidTr="003F4534">
        <w:tc>
          <w:tcPr>
            <w:tcW w:w="9747" w:type="dxa"/>
            <w:gridSpan w:val="14"/>
            <w:shd w:val="clear" w:color="auto" w:fill="D9D9D9" w:themeFill="background1" w:themeFillShade="D9"/>
          </w:tcPr>
          <w:p w14:paraId="6F89DB6A" w14:textId="77777777" w:rsidR="003F4534" w:rsidRPr="00AA2803" w:rsidRDefault="003F4534" w:rsidP="003F4534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表格其他属性信息定义（包括PK-FK、IDX等）</w:t>
            </w:r>
          </w:p>
        </w:tc>
      </w:tr>
      <w:tr w:rsidR="00AA2803" w:rsidRPr="00AA2803" w14:paraId="5E3DB634" w14:textId="77777777" w:rsidTr="003F4534">
        <w:trPr>
          <w:trHeight w:val="231"/>
        </w:trPr>
        <w:tc>
          <w:tcPr>
            <w:tcW w:w="528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CD6482B" w14:textId="77777777" w:rsidR="003F4534" w:rsidRPr="00AA2803" w:rsidRDefault="003F4534" w:rsidP="003F4534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主键</w:t>
            </w:r>
          </w:p>
        </w:tc>
        <w:tc>
          <w:tcPr>
            <w:tcW w:w="2970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439B9B3F" w14:textId="77777777" w:rsidR="003F4534" w:rsidRPr="00AA2803" w:rsidRDefault="003F4534" w:rsidP="003F4534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6249" w:type="dxa"/>
            <w:gridSpan w:val="8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439FA304" w14:textId="77777777" w:rsidR="003F4534" w:rsidRPr="00AA2803" w:rsidRDefault="003F4534" w:rsidP="003F4534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包含列</w:t>
            </w:r>
          </w:p>
        </w:tc>
      </w:tr>
      <w:tr w:rsidR="00AA2803" w:rsidRPr="00AA2803" w14:paraId="74F6520F" w14:textId="77777777" w:rsidTr="003F4534">
        <w:trPr>
          <w:trHeight w:val="231"/>
        </w:trPr>
        <w:tc>
          <w:tcPr>
            <w:tcW w:w="528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083DC5C" w14:textId="77777777" w:rsidR="003F4534" w:rsidRPr="00AA2803" w:rsidRDefault="003F4534" w:rsidP="003F4534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2970" w:type="dxa"/>
            <w:gridSpan w:val="4"/>
            <w:tcBorders>
              <w:left w:val="single" w:sz="4" w:space="0" w:color="auto"/>
            </w:tcBorders>
          </w:tcPr>
          <w:p w14:paraId="5DA96560" w14:textId="77777777" w:rsidR="003F4534" w:rsidRPr="00AA2803" w:rsidRDefault="003F4534" w:rsidP="003F453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PK_WH_INFO</w:t>
            </w:r>
          </w:p>
        </w:tc>
        <w:tc>
          <w:tcPr>
            <w:tcW w:w="6249" w:type="dxa"/>
            <w:gridSpan w:val="8"/>
            <w:tcBorders>
              <w:left w:val="single" w:sz="4" w:space="0" w:color="auto"/>
            </w:tcBorders>
          </w:tcPr>
          <w:p w14:paraId="46A2F74E" w14:textId="77777777" w:rsidR="003F4534" w:rsidRPr="00AA2803" w:rsidRDefault="003F4534" w:rsidP="003F453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WAREHOUSE_CODE</w:t>
            </w:r>
          </w:p>
        </w:tc>
      </w:tr>
      <w:tr w:rsidR="00AA2803" w:rsidRPr="00AA2803" w14:paraId="3BA822F2" w14:textId="77777777" w:rsidTr="003F4534">
        <w:trPr>
          <w:trHeight w:val="231"/>
        </w:trPr>
        <w:tc>
          <w:tcPr>
            <w:tcW w:w="528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8B70AC7" w14:textId="77777777" w:rsidR="003F4534" w:rsidRPr="00AA2803" w:rsidRDefault="003F4534" w:rsidP="003F4534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外键</w:t>
            </w:r>
          </w:p>
        </w:tc>
        <w:tc>
          <w:tcPr>
            <w:tcW w:w="2970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11253B8E" w14:textId="77777777" w:rsidR="003F4534" w:rsidRPr="00AA2803" w:rsidRDefault="003F4534" w:rsidP="003F4534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1988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5C6A6018" w14:textId="77777777" w:rsidR="003F4534" w:rsidRPr="00AA2803" w:rsidRDefault="003F4534" w:rsidP="003F4534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  <w:tc>
          <w:tcPr>
            <w:tcW w:w="2123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77F56AAE" w14:textId="77777777" w:rsidR="003F4534" w:rsidRPr="00AA2803" w:rsidRDefault="003F4534" w:rsidP="003F4534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参照表名</w:t>
            </w:r>
          </w:p>
        </w:tc>
        <w:tc>
          <w:tcPr>
            <w:tcW w:w="2138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1D0A9FFB" w14:textId="77777777" w:rsidR="003F4534" w:rsidRPr="00AA2803" w:rsidRDefault="003F4534" w:rsidP="003F4534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</w:tr>
      <w:tr w:rsidR="00AA2803" w:rsidRPr="00AA2803" w14:paraId="068C6343" w14:textId="77777777" w:rsidTr="003F4534">
        <w:trPr>
          <w:trHeight w:val="231"/>
        </w:trPr>
        <w:tc>
          <w:tcPr>
            <w:tcW w:w="528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C5171AF" w14:textId="77777777" w:rsidR="003F4534" w:rsidRPr="00AA2803" w:rsidRDefault="003F4534" w:rsidP="003F4534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2970" w:type="dxa"/>
            <w:gridSpan w:val="4"/>
            <w:tcBorders>
              <w:left w:val="single" w:sz="4" w:space="0" w:color="auto"/>
            </w:tcBorders>
          </w:tcPr>
          <w:p w14:paraId="1B832343" w14:textId="77777777" w:rsidR="003F4534" w:rsidRPr="00AA2803" w:rsidRDefault="003F4534" w:rsidP="003F453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988" w:type="dxa"/>
            <w:gridSpan w:val="2"/>
            <w:tcBorders>
              <w:left w:val="single" w:sz="4" w:space="0" w:color="auto"/>
            </w:tcBorders>
          </w:tcPr>
          <w:p w14:paraId="10EC8F45" w14:textId="77777777" w:rsidR="003F4534" w:rsidRPr="00AA2803" w:rsidRDefault="003F4534" w:rsidP="003F453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123" w:type="dxa"/>
            <w:gridSpan w:val="4"/>
            <w:tcBorders>
              <w:left w:val="single" w:sz="4" w:space="0" w:color="auto"/>
            </w:tcBorders>
          </w:tcPr>
          <w:p w14:paraId="5E40F9F2" w14:textId="77777777" w:rsidR="003F4534" w:rsidRPr="00AA2803" w:rsidRDefault="003F4534" w:rsidP="003F453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138" w:type="dxa"/>
            <w:gridSpan w:val="2"/>
            <w:tcBorders>
              <w:left w:val="single" w:sz="4" w:space="0" w:color="auto"/>
            </w:tcBorders>
          </w:tcPr>
          <w:p w14:paraId="7DC1955F" w14:textId="77777777" w:rsidR="003F4534" w:rsidRPr="00AA2803" w:rsidRDefault="003F4534" w:rsidP="003F453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1FB629BE" w14:textId="77777777" w:rsidTr="003F4534">
        <w:trPr>
          <w:trHeight w:val="231"/>
        </w:trPr>
        <w:tc>
          <w:tcPr>
            <w:tcW w:w="528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2C8BDA8" w14:textId="77777777" w:rsidR="003F4534" w:rsidRPr="00AA2803" w:rsidRDefault="003F4534" w:rsidP="003F4534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索引</w:t>
            </w:r>
          </w:p>
        </w:tc>
        <w:tc>
          <w:tcPr>
            <w:tcW w:w="2970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7A20B855" w14:textId="77777777" w:rsidR="003F4534" w:rsidRPr="00AA2803" w:rsidRDefault="003F4534" w:rsidP="003F4534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3116" w:type="dxa"/>
            <w:gridSpan w:val="3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544CA112" w14:textId="77777777" w:rsidR="003F4534" w:rsidRPr="00AA2803" w:rsidRDefault="003F4534" w:rsidP="003F4534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  <w:tc>
          <w:tcPr>
            <w:tcW w:w="3133" w:type="dxa"/>
            <w:gridSpan w:val="5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1ACC03B0" w14:textId="77777777" w:rsidR="003F4534" w:rsidRPr="00AA2803" w:rsidRDefault="003F4534" w:rsidP="003F4534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类型</w:t>
            </w:r>
          </w:p>
        </w:tc>
      </w:tr>
      <w:tr w:rsidR="00AA2803" w:rsidRPr="00AA2803" w14:paraId="329AB6FB" w14:textId="77777777" w:rsidTr="003F4534">
        <w:trPr>
          <w:trHeight w:val="231"/>
        </w:trPr>
        <w:tc>
          <w:tcPr>
            <w:tcW w:w="528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A6C1758" w14:textId="77777777" w:rsidR="003F4534" w:rsidRPr="00AA2803" w:rsidRDefault="003F4534" w:rsidP="003F4534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2970" w:type="dxa"/>
            <w:gridSpan w:val="4"/>
            <w:tcBorders>
              <w:left w:val="single" w:sz="4" w:space="0" w:color="auto"/>
            </w:tcBorders>
          </w:tcPr>
          <w:p w14:paraId="0FC86316" w14:textId="77777777" w:rsidR="003F4534" w:rsidRPr="00AA2803" w:rsidRDefault="003F4534" w:rsidP="003F453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116" w:type="dxa"/>
            <w:gridSpan w:val="3"/>
            <w:tcBorders>
              <w:left w:val="single" w:sz="4" w:space="0" w:color="auto"/>
            </w:tcBorders>
          </w:tcPr>
          <w:p w14:paraId="158E0DD9" w14:textId="77777777" w:rsidR="003F4534" w:rsidRPr="00AA2803" w:rsidRDefault="003F4534" w:rsidP="003F453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133" w:type="dxa"/>
            <w:gridSpan w:val="5"/>
            <w:tcBorders>
              <w:left w:val="single" w:sz="4" w:space="0" w:color="auto"/>
            </w:tcBorders>
          </w:tcPr>
          <w:p w14:paraId="05B602EB" w14:textId="77777777" w:rsidR="003F4534" w:rsidRPr="00AA2803" w:rsidRDefault="003F4534" w:rsidP="003F453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4CFACCFB" w14:textId="77777777" w:rsidTr="003F4534">
        <w:tc>
          <w:tcPr>
            <w:tcW w:w="528" w:type="dxa"/>
            <w:gridSpan w:val="2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46A8B34" w14:textId="77777777" w:rsidR="003F4534" w:rsidRPr="00AA2803" w:rsidRDefault="003F4534" w:rsidP="003F4534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约束</w:t>
            </w:r>
          </w:p>
        </w:tc>
        <w:tc>
          <w:tcPr>
            <w:tcW w:w="9219" w:type="dxa"/>
            <w:gridSpan w:val="12"/>
            <w:tcBorders>
              <w:left w:val="single" w:sz="4" w:space="0" w:color="auto"/>
            </w:tcBorders>
          </w:tcPr>
          <w:p w14:paraId="366B49CB" w14:textId="77777777" w:rsidR="003F4534" w:rsidRPr="00AA2803" w:rsidRDefault="003F4534" w:rsidP="003F453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230C06E1" w14:textId="77777777" w:rsidTr="003F4534">
        <w:trPr>
          <w:trHeight w:val="231"/>
        </w:trPr>
        <w:tc>
          <w:tcPr>
            <w:tcW w:w="528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C96AA06" w14:textId="77777777" w:rsidR="003F4534" w:rsidRPr="00AA2803" w:rsidRDefault="003F4534" w:rsidP="003F4534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</w:t>
            </w: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4B059726" w14:textId="77777777" w:rsidR="003F4534" w:rsidRPr="00AA2803" w:rsidRDefault="003F4534" w:rsidP="003F4534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分区类型</w:t>
            </w:r>
          </w:p>
        </w:tc>
        <w:tc>
          <w:tcPr>
            <w:tcW w:w="1488" w:type="dxa"/>
            <w:gridSpan w:val="3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30846705" w14:textId="77777777" w:rsidR="003F4534" w:rsidRPr="00AA2803" w:rsidRDefault="003F4534" w:rsidP="003F4534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分区字段</w:t>
            </w:r>
          </w:p>
        </w:tc>
        <w:tc>
          <w:tcPr>
            <w:tcW w:w="6243" w:type="dxa"/>
            <w:gridSpan w:val="7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6270F8F7" w14:textId="77777777" w:rsidR="003F4534" w:rsidRPr="00AA2803" w:rsidRDefault="003F4534" w:rsidP="003F4534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分区条件</w:t>
            </w:r>
          </w:p>
        </w:tc>
      </w:tr>
      <w:tr w:rsidR="00AA2803" w:rsidRPr="00AA2803" w14:paraId="6747E48E" w14:textId="77777777" w:rsidTr="003F4534">
        <w:trPr>
          <w:trHeight w:val="231"/>
        </w:trPr>
        <w:tc>
          <w:tcPr>
            <w:tcW w:w="528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F70B5D7" w14:textId="77777777" w:rsidR="003F4534" w:rsidRPr="00AA2803" w:rsidRDefault="003F4534" w:rsidP="003F4534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</w:tcPr>
          <w:p w14:paraId="41FCB340" w14:textId="77777777" w:rsidR="003F4534" w:rsidRPr="00AA2803" w:rsidRDefault="003F4534" w:rsidP="003F453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主分区</w:t>
            </w:r>
          </w:p>
        </w:tc>
        <w:tc>
          <w:tcPr>
            <w:tcW w:w="1488" w:type="dxa"/>
            <w:gridSpan w:val="3"/>
            <w:tcBorders>
              <w:left w:val="single" w:sz="4" w:space="0" w:color="auto"/>
            </w:tcBorders>
          </w:tcPr>
          <w:p w14:paraId="1675764B" w14:textId="77777777" w:rsidR="003F4534" w:rsidRPr="00AA2803" w:rsidRDefault="003F4534" w:rsidP="003F453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6243" w:type="dxa"/>
            <w:gridSpan w:val="7"/>
            <w:tcBorders>
              <w:left w:val="single" w:sz="4" w:space="0" w:color="auto"/>
            </w:tcBorders>
          </w:tcPr>
          <w:p w14:paraId="3347DF22" w14:textId="77777777" w:rsidR="003F4534" w:rsidRPr="00AA2803" w:rsidRDefault="003F4534" w:rsidP="003F453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22A9EA24" w14:textId="77777777" w:rsidTr="003F4534">
        <w:trPr>
          <w:trHeight w:val="231"/>
        </w:trPr>
        <w:tc>
          <w:tcPr>
            <w:tcW w:w="528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C18072F" w14:textId="77777777" w:rsidR="003F4534" w:rsidRPr="00AA2803" w:rsidRDefault="003F4534" w:rsidP="003F4534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</w:tcPr>
          <w:p w14:paraId="50D8699E" w14:textId="77777777" w:rsidR="003F4534" w:rsidRPr="00AA2803" w:rsidRDefault="003F4534" w:rsidP="003F453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子分区</w:t>
            </w:r>
          </w:p>
        </w:tc>
        <w:tc>
          <w:tcPr>
            <w:tcW w:w="1488" w:type="dxa"/>
            <w:gridSpan w:val="3"/>
            <w:tcBorders>
              <w:left w:val="single" w:sz="4" w:space="0" w:color="auto"/>
            </w:tcBorders>
          </w:tcPr>
          <w:p w14:paraId="1958C08C" w14:textId="77777777" w:rsidR="003F4534" w:rsidRPr="00AA2803" w:rsidRDefault="003F4534" w:rsidP="003F453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6243" w:type="dxa"/>
            <w:gridSpan w:val="7"/>
            <w:tcBorders>
              <w:left w:val="single" w:sz="4" w:space="0" w:color="auto"/>
            </w:tcBorders>
          </w:tcPr>
          <w:p w14:paraId="7CDF6EC8" w14:textId="77777777" w:rsidR="003F4534" w:rsidRPr="00AA2803" w:rsidRDefault="003F4534" w:rsidP="003F453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</w:tbl>
    <w:p w14:paraId="6B8827BD" w14:textId="77777777" w:rsidR="00C0623E" w:rsidRPr="00AA2803" w:rsidRDefault="00C0623E" w:rsidP="00C0623E"/>
    <w:p w14:paraId="6169747F" w14:textId="77777777" w:rsidR="00E747C6" w:rsidRPr="00AA2803" w:rsidRDefault="00E747C6" w:rsidP="00E747C6">
      <w:pPr>
        <w:pStyle w:val="4"/>
      </w:pPr>
      <w:bookmarkStart w:id="69" w:name="_Toc435450838"/>
      <w:r w:rsidRPr="00AA2803">
        <w:rPr>
          <w:rFonts w:hint="eastAsia"/>
        </w:rPr>
        <w:t>仓库管理员信息（</w:t>
      </w:r>
      <w:r w:rsidRPr="00AA2803">
        <w:t>WH</w:t>
      </w:r>
      <w:r w:rsidRPr="00AA2803">
        <w:rPr>
          <w:rFonts w:hint="eastAsia"/>
        </w:rPr>
        <w:t>_MANAGER</w:t>
      </w:r>
      <w:r w:rsidRPr="00AA2803">
        <w:rPr>
          <w:rFonts w:hint="eastAsia"/>
        </w:rPr>
        <w:t>）</w:t>
      </w:r>
      <w:bookmarkEnd w:id="69"/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89"/>
        <w:gridCol w:w="139"/>
        <w:gridCol w:w="698"/>
        <w:gridCol w:w="790"/>
        <w:gridCol w:w="1069"/>
        <w:gridCol w:w="413"/>
        <w:gridCol w:w="6"/>
        <w:gridCol w:w="1982"/>
        <w:gridCol w:w="1128"/>
        <w:gridCol w:w="288"/>
        <w:gridCol w:w="571"/>
        <w:gridCol w:w="136"/>
        <w:gridCol w:w="576"/>
        <w:gridCol w:w="1562"/>
      </w:tblGrid>
      <w:tr w:rsidR="00AA2803" w:rsidRPr="00AA2803" w14:paraId="60FCCA09" w14:textId="77777777" w:rsidTr="00E728BE">
        <w:tc>
          <w:tcPr>
            <w:tcW w:w="1226" w:type="dxa"/>
            <w:gridSpan w:val="3"/>
            <w:shd w:val="clear" w:color="auto" w:fill="C0C0C0"/>
          </w:tcPr>
          <w:p w14:paraId="25A70946" w14:textId="77777777" w:rsidR="00E747C6" w:rsidRPr="00AA2803" w:rsidRDefault="00E747C6" w:rsidP="00E728BE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汉字注解</w:t>
            </w:r>
          </w:p>
        </w:tc>
        <w:tc>
          <w:tcPr>
            <w:tcW w:w="4260" w:type="dxa"/>
            <w:gridSpan w:val="5"/>
            <w:shd w:val="clear" w:color="auto" w:fill="auto"/>
          </w:tcPr>
          <w:p w14:paraId="141B93CE" w14:textId="77777777" w:rsidR="00E747C6" w:rsidRPr="00AA2803" w:rsidRDefault="00E747C6" w:rsidP="00E728BE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仓库管理员信息</w:t>
            </w:r>
          </w:p>
        </w:tc>
        <w:tc>
          <w:tcPr>
            <w:tcW w:w="1416" w:type="dxa"/>
            <w:gridSpan w:val="2"/>
            <w:shd w:val="clear" w:color="auto" w:fill="C0C0C0"/>
          </w:tcPr>
          <w:p w14:paraId="0102035B" w14:textId="77777777" w:rsidR="00E747C6" w:rsidRPr="00AA2803" w:rsidRDefault="00E747C6" w:rsidP="00E728BE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表名</w:t>
            </w:r>
          </w:p>
        </w:tc>
        <w:tc>
          <w:tcPr>
            <w:tcW w:w="2845" w:type="dxa"/>
            <w:gridSpan w:val="4"/>
            <w:shd w:val="clear" w:color="auto" w:fill="auto"/>
          </w:tcPr>
          <w:p w14:paraId="45477268" w14:textId="77777777" w:rsidR="00E747C6" w:rsidRPr="00AA2803" w:rsidRDefault="00E747C6" w:rsidP="00E728BE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/>
                <w:b/>
                <w:sz w:val="24"/>
                <w:szCs w:val="22"/>
              </w:rPr>
              <w:t>WH_MANAGER</w:t>
            </w:r>
          </w:p>
        </w:tc>
      </w:tr>
      <w:tr w:rsidR="00AA2803" w:rsidRPr="00AA2803" w14:paraId="2F007014" w14:textId="77777777" w:rsidTr="00E728BE"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horzCross" w:color="auto" w:fill="C0C0C0"/>
          </w:tcPr>
          <w:p w14:paraId="5CDFA0CC" w14:textId="77777777" w:rsidR="00E747C6" w:rsidRPr="00AA2803" w:rsidRDefault="00E747C6" w:rsidP="00E728BE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</w:p>
        </w:tc>
        <w:tc>
          <w:tcPr>
            <w:tcW w:w="2696" w:type="dxa"/>
            <w:gridSpan w:val="4"/>
            <w:tcBorders>
              <w:left w:val="single" w:sz="4" w:space="0" w:color="auto"/>
            </w:tcBorders>
            <w:shd w:val="clear" w:color="auto" w:fill="C0C0C0"/>
          </w:tcPr>
          <w:p w14:paraId="0A2890AC" w14:textId="77777777" w:rsidR="00E747C6" w:rsidRPr="00AA2803" w:rsidRDefault="00E747C6" w:rsidP="00E728BE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字段名称</w:t>
            </w:r>
          </w:p>
        </w:tc>
        <w:tc>
          <w:tcPr>
            <w:tcW w:w="2401" w:type="dxa"/>
            <w:gridSpan w:val="3"/>
            <w:shd w:val="clear" w:color="auto" w:fill="C0C0C0"/>
          </w:tcPr>
          <w:p w14:paraId="5142D2CD" w14:textId="77777777" w:rsidR="00E747C6" w:rsidRPr="00AA2803" w:rsidRDefault="00E747C6" w:rsidP="00E728BE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字段命名</w:t>
            </w:r>
          </w:p>
        </w:tc>
        <w:tc>
          <w:tcPr>
            <w:tcW w:w="1987" w:type="dxa"/>
            <w:gridSpan w:val="3"/>
            <w:shd w:val="clear" w:color="auto" w:fill="C0C0C0"/>
          </w:tcPr>
          <w:p w14:paraId="0B9DE4C8" w14:textId="77777777" w:rsidR="00E747C6" w:rsidRPr="00AA2803" w:rsidRDefault="00E747C6" w:rsidP="00E728BE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类型</w:t>
            </w:r>
          </w:p>
        </w:tc>
        <w:tc>
          <w:tcPr>
            <w:tcW w:w="712" w:type="dxa"/>
            <w:gridSpan w:val="2"/>
            <w:shd w:val="clear" w:color="auto" w:fill="C0C0C0"/>
          </w:tcPr>
          <w:p w14:paraId="435E8C1F" w14:textId="77777777" w:rsidR="00E747C6" w:rsidRPr="00AA2803" w:rsidRDefault="00E747C6" w:rsidP="00E728BE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非空</w:t>
            </w:r>
          </w:p>
        </w:tc>
        <w:tc>
          <w:tcPr>
            <w:tcW w:w="1562" w:type="dxa"/>
            <w:shd w:val="clear" w:color="auto" w:fill="C0C0C0"/>
          </w:tcPr>
          <w:p w14:paraId="1D325555" w14:textId="77777777" w:rsidR="00E747C6" w:rsidRPr="00AA2803" w:rsidRDefault="00E747C6" w:rsidP="00E728BE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默认</w:t>
            </w:r>
          </w:p>
        </w:tc>
      </w:tr>
      <w:tr w:rsidR="00AA2803" w:rsidRPr="00AA2803" w14:paraId="45ACE16B" w14:textId="77777777" w:rsidTr="00E728BE">
        <w:tc>
          <w:tcPr>
            <w:tcW w:w="389" w:type="dxa"/>
            <w:tcBorders>
              <w:top w:val="single" w:sz="4" w:space="0" w:color="auto"/>
            </w:tcBorders>
          </w:tcPr>
          <w:p w14:paraId="3ED86CB5" w14:textId="77777777" w:rsidR="00E747C6" w:rsidRPr="00AA2803" w:rsidRDefault="00E747C6" w:rsidP="006164CE">
            <w:pPr>
              <w:pStyle w:val="af"/>
              <w:numPr>
                <w:ilvl w:val="0"/>
                <w:numId w:val="31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696" w:type="dxa"/>
            <w:gridSpan w:val="4"/>
          </w:tcPr>
          <w:p w14:paraId="0FCF3380" w14:textId="77777777" w:rsidR="00E747C6" w:rsidRPr="00AA2803" w:rsidRDefault="00E747C6" w:rsidP="00E728B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仓库编号</w:t>
            </w:r>
          </w:p>
        </w:tc>
        <w:tc>
          <w:tcPr>
            <w:tcW w:w="2401" w:type="dxa"/>
            <w:gridSpan w:val="3"/>
          </w:tcPr>
          <w:p w14:paraId="1AF75D84" w14:textId="77777777" w:rsidR="00E747C6" w:rsidRPr="00AA2803" w:rsidRDefault="00E747C6" w:rsidP="00E728B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WAREHOUSE_CODE</w:t>
            </w:r>
          </w:p>
        </w:tc>
        <w:tc>
          <w:tcPr>
            <w:tcW w:w="1987" w:type="dxa"/>
            <w:gridSpan w:val="3"/>
          </w:tcPr>
          <w:p w14:paraId="1ECB4448" w14:textId="77777777" w:rsidR="00E747C6" w:rsidRPr="00AA2803" w:rsidRDefault="00E747C6" w:rsidP="00E728B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CHAR(4)</w:t>
            </w:r>
          </w:p>
        </w:tc>
        <w:tc>
          <w:tcPr>
            <w:tcW w:w="712" w:type="dxa"/>
            <w:gridSpan w:val="2"/>
          </w:tcPr>
          <w:p w14:paraId="770741E3" w14:textId="77777777" w:rsidR="00E747C6" w:rsidRPr="00AA2803" w:rsidRDefault="00E747C6" w:rsidP="00E728B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2" w:type="dxa"/>
          </w:tcPr>
          <w:p w14:paraId="6C77A975" w14:textId="77777777" w:rsidR="00E747C6" w:rsidRPr="00AA2803" w:rsidRDefault="00E747C6" w:rsidP="00E728B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2E50D139" w14:textId="77777777" w:rsidTr="00E728BE">
        <w:tc>
          <w:tcPr>
            <w:tcW w:w="389" w:type="dxa"/>
          </w:tcPr>
          <w:p w14:paraId="14509FB7" w14:textId="77777777" w:rsidR="00E747C6" w:rsidRPr="00AA2803" w:rsidRDefault="00E747C6" w:rsidP="006164CE">
            <w:pPr>
              <w:pStyle w:val="af"/>
              <w:numPr>
                <w:ilvl w:val="0"/>
                <w:numId w:val="31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696" w:type="dxa"/>
            <w:gridSpan w:val="4"/>
          </w:tcPr>
          <w:p w14:paraId="740BDAC9" w14:textId="77777777" w:rsidR="00E747C6" w:rsidRPr="00AA2803" w:rsidRDefault="00E747C6" w:rsidP="00E728B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所属部门</w:t>
            </w:r>
          </w:p>
        </w:tc>
        <w:tc>
          <w:tcPr>
            <w:tcW w:w="2401" w:type="dxa"/>
            <w:gridSpan w:val="3"/>
          </w:tcPr>
          <w:p w14:paraId="05D550C7" w14:textId="77777777" w:rsidR="00E747C6" w:rsidRPr="00AA2803" w:rsidRDefault="00E747C6" w:rsidP="00E728B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ORG_CODE</w:t>
            </w:r>
          </w:p>
        </w:tc>
        <w:tc>
          <w:tcPr>
            <w:tcW w:w="1987" w:type="dxa"/>
            <w:gridSpan w:val="3"/>
          </w:tcPr>
          <w:p w14:paraId="63888A3A" w14:textId="77777777" w:rsidR="00E747C6" w:rsidRPr="00AA2803" w:rsidRDefault="00E747C6" w:rsidP="00E728B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CHAR(</w:t>
            </w:r>
            <w:r w:rsidRPr="00AA2803">
              <w:rPr>
                <w:rFonts w:ascii="新宋体" w:eastAsia="新宋体" w:hAnsi="新宋体" w:hint="eastAsia"/>
                <w:szCs w:val="22"/>
              </w:rPr>
              <w:t>2</w:t>
            </w:r>
            <w:r w:rsidRPr="00AA2803">
              <w:rPr>
                <w:rFonts w:ascii="新宋体" w:eastAsia="新宋体" w:hAnsi="新宋体"/>
                <w:szCs w:val="22"/>
              </w:rPr>
              <w:t>)</w:t>
            </w:r>
          </w:p>
        </w:tc>
        <w:tc>
          <w:tcPr>
            <w:tcW w:w="712" w:type="dxa"/>
            <w:gridSpan w:val="2"/>
          </w:tcPr>
          <w:p w14:paraId="082BCC28" w14:textId="77777777" w:rsidR="00E747C6" w:rsidRPr="00AA2803" w:rsidRDefault="00E747C6" w:rsidP="00E728B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2" w:type="dxa"/>
          </w:tcPr>
          <w:p w14:paraId="1343E264" w14:textId="77777777" w:rsidR="00E747C6" w:rsidRPr="00AA2803" w:rsidRDefault="00E747C6" w:rsidP="00E728B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00EA0C91" w14:textId="77777777" w:rsidTr="00E728BE">
        <w:tc>
          <w:tcPr>
            <w:tcW w:w="389" w:type="dxa"/>
          </w:tcPr>
          <w:p w14:paraId="6D7748B4" w14:textId="77777777" w:rsidR="00E747C6" w:rsidRPr="00AA2803" w:rsidRDefault="00E747C6" w:rsidP="006164CE">
            <w:pPr>
              <w:pStyle w:val="af"/>
              <w:numPr>
                <w:ilvl w:val="0"/>
                <w:numId w:val="31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696" w:type="dxa"/>
            <w:gridSpan w:val="4"/>
          </w:tcPr>
          <w:p w14:paraId="142D08CB" w14:textId="77777777" w:rsidR="00E747C6" w:rsidRPr="00AA2803" w:rsidRDefault="00E747C6" w:rsidP="00E728B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管理员</w:t>
            </w:r>
          </w:p>
        </w:tc>
        <w:tc>
          <w:tcPr>
            <w:tcW w:w="2401" w:type="dxa"/>
            <w:gridSpan w:val="3"/>
          </w:tcPr>
          <w:p w14:paraId="1EB720B3" w14:textId="77777777" w:rsidR="00E747C6" w:rsidRPr="00AA2803" w:rsidRDefault="00E747C6" w:rsidP="00E728B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MANAG</w:t>
            </w:r>
            <w:r w:rsidRPr="00AA2803">
              <w:rPr>
                <w:rFonts w:ascii="新宋体" w:eastAsia="新宋体" w:hAnsi="新宋体"/>
                <w:szCs w:val="22"/>
              </w:rPr>
              <w:t>ER_ID</w:t>
            </w:r>
          </w:p>
        </w:tc>
        <w:tc>
          <w:tcPr>
            <w:tcW w:w="1987" w:type="dxa"/>
            <w:gridSpan w:val="3"/>
          </w:tcPr>
          <w:p w14:paraId="726E3B68" w14:textId="77777777" w:rsidR="00E747C6" w:rsidRPr="00AA2803" w:rsidRDefault="00E747C6" w:rsidP="00E728B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NUMBER(4)</w:t>
            </w:r>
          </w:p>
        </w:tc>
        <w:tc>
          <w:tcPr>
            <w:tcW w:w="712" w:type="dxa"/>
            <w:gridSpan w:val="2"/>
          </w:tcPr>
          <w:p w14:paraId="09E9F075" w14:textId="77777777" w:rsidR="00E747C6" w:rsidRPr="00AA2803" w:rsidRDefault="00E747C6" w:rsidP="00E728B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2" w:type="dxa"/>
          </w:tcPr>
          <w:p w14:paraId="6EBA6CBA" w14:textId="77777777" w:rsidR="00E747C6" w:rsidRPr="00AA2803" w:rsidRDefault="00E747C6" w:rsidP="00E728B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01965D88" w14:textId="77777777" w:rsidTr="00E728BE">
        <w:tc>
          <w:tcPr>
            <w:tcW w:w="389" w:type="dxa"/>
          </w:tcPr>
          <w:p w14:paraId="2DF0C6DB" w14:textId="77777777" w:rsidR="00E747C6" w:rsidRPr="00AA2803" w:rsidRDefault="00E747C6" w:rsidP="006164CE">
            <w:pPr>
              <w:pStyle w:val="af"/>
              <w:numPr>
                <w:ilvl w:val="0"/>
                <w:numId w:val="31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696" w:type="dxa"/>
            <w:gridSpan w:val="4"/>
          </w:tcPr>
          <w:p w14:paraId="09099189" w14:textId="77777777" w:rsidR="00E747C6" w:rsidRPr="00AA2803" w:rsidRDefault="00E747C6" w:rsidP="00E747C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是否有效（1-有效，0-无效）</w:t>
            </w:r>
          </w:p>
        </w:tc>
        <w:tc>
          <w:tcPr>
            <w:tcW w:w="2401" w:type="dxa"/>
            <w:gridSpan w:val="3"/>
          </w:tcPr>
          <w:p w14:paraId="4F20E8CE" w14:textId="77777777" w:rsidR="00E747C6" w:rsidRPr="00AA2803" w:rsidRDefault="00E747C6" w:rsidP="00E747C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IS_VALID</w:t>
            </w:r>
          </w:p>
        </w:tc>
        <w:tc>
          <w:tcPr>
            <w:tcW w:w="1987" w:type="dxa"/>
            <w:gridSpan w:val="3"/>
          </w:tcPr>
          <w:p w14:paraId="3C901997" w14:textId="77777777" w:rsidR="00E747C6" w:rsidRPr="00AA2803" w:rsidRDefault="00E747C6" w:rsidP="00E747C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NUMBER(1)</w:t>
            </w:r>
          </w:p>
        </w:tc>
        <w:tc>
          <w:tcPr>
            <w:tcW w:w="712" w:type="dxa"/>
            <w:gridSpan w:val="2"/>
          </w:tcPr>
          <w:p w14:paraId="7F32837A" w14:textId="77777777" w:rsidR="00E747C6" w:rsidRPr="00AA2803" w:rsidRDefault="00E747C6" w:rsidP="00E747C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2" w:type="dxa"/>
          </w:tcPr>
          <w:p w14:paraId="4FEAE66A" w14:textId="77777777" w:rsidR="00E747C6" w:rsidRPr="00AA2803" w:rsidRDefault="00E747C6" w:rsidP="00E747C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2EBA3CE4" w14:textId="77777777" w:rsidTr="00E728BE">
        <w:tc>
          <w:tcPr>
            <w:tcW w:w="389" w:type="dxa"/>
          </w:tcPr>
          <w:p w14:paraId="008EE8E7" w14:textId="77777777" w:rsidR="006D2BF9" w:rsidRPr="00AA2803" w:rsidRDefault="006D2BF9" w:rsidP="006164CE">
            <w:pPr>
              <w:pStyle w:val="af"/>
              <w:numPr>
                <w:ilvl w:val="0"/>
                <w:numId w:val="31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696" w:type="dxa"/>
            <w:gridSpan w:val="4"/>
          </w:tcPr>
          <w:p w14:paraId="058985C4" w14:textId="77777777" w:rsidR="006D2BF9" w:rsidRPr="00AA2803" w:rsidRDefault="006D2BF9" w:rsidP="00E747C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生效时间</w:t>
            </w:r>
          </w:p>
        </w:tc>
        <w:tc>
          <w:tcPr>
            <w:tcW w:w="2401" w:type="dxa"/>
            <w:gridSpan w:val="3"/>
          </w:tcPr>
          <w:p w14:paraId="07DD76C0" w14:textId="77777777" w:rsidR="006D2BF9" w:rsidRPr="00AA2803" w:rsidRDefault="00084368" w:rsidP="00E747C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START</w:t>
            </w:r>
            <w:r w:rsidRPr="00AA2803">
              <w:rPr>
                <w:rFonts w:ascii="新宋体" w:eastAsia="新宋体" w:hAnsi="新宋体"/>
                <w:szCs w:val="22"/>
              </w:rPr>
              <w:t>_TIME</w:t>
            </w:r>
          </w:p>
        </w:tc>
        <w:tc>
          <w:tcPr>
            <w:tcW w:w="1987" w:type="dxa"/>
            <w:gridSpan w:val="3"/>
          </w:tcPr>
          <w:p w14:paraId="562153FA" w14:textId="77777777" w:rsidR="006D2BF9" w:rsidRPr="00AA2803" w:rsidRDefault="00084368" w:rsidP="00E747C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DATE</w:t>
            </w:r>
          </w:p>
        </w:tc>
        <w:tc>
          <w:tcPr>
            <w:tcW w:w="712" w:type="dxa"/>
            <w:gridSpan w:val="2"/>
          </w:tcPr>
          <w:p w14:paraId="579F6F5A" w14:textId="77777777" w:rsidR="006D2BF9" w:rsidRPr="00AA2803" w:rsidRDefault="006D2BF9" w:rsidP="00E747C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62" w:type="dxa"/>
          </w:tcPr>
          <w:p w14:paraId="1A7FAA70" w14:textId="77777777" w:rsidR="006D2BF9" w:rsidRPr="00AA2803" w:rsidRDefault="006D2BF9" w:rsidP="00E747C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7B5BC128" w14:textId="77777777" w:rsidTr="00E728BE">
        <w:tc>
          <w:tcPr>
            <w:tcW w:w="389" w:type="dxa"/>
          </w:tcPr>
          <w:p w14:paraId="39BEC521" w14:textId="77777777" w:rsidR="006D2BF9" w:rsidRPr="00AA2803" w:rsidRDefault="006D2BF9" w:rsidP="006164CE">
            <w:pPr>
              <w:pStyle w:val="af"/>
              <w:numPr>
                <w:ilvl w:val="0"/>
                <w:numId w:val="31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696" w:type="dxa"/>
            <w:gridSpan w:val="4"/>
          </w:tcPr>
          <w:p w14:paraId="669D55B5" w14:textId="77777777" w:rsidR="006D2BF9" w:rsidRPr="00AA2803" w:rsidRDefault="006D2BF9" w:rsidP="00E747C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停用时间</w:t>
            </w:r>
          </w:p>
        </w:tc>
        <w:tc>
          <w:tcPr>
            <w:tcW w:w="2401" w:type="dxa"/>
            <w:gridSpan w:val="3"/>
          </w:tcPr>
          <w:p w14:paraId="3CEDEEF9" w14:textId="77777777" w:rsidR="006D2BF9" w:rsidRPr="00AA2803" w:rsidRDefault="00084368" w:rsidP="00E747C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END_TIME</w:t>
            </w:r>
          </w:p>
        </w:tc>
        <w:tc>
          <w:tcPr>
            <w:tcW w:w="1987" w:type="dxa"/>
            <w:gridSpan w:val="3"/>
          </w:tcPr>
          <w:p w14:paraId="0EF5A7B8" w14:textId="77777777" w:rsidR="006D2BF9" w:rsidRPr="00AA2803" w:rsidRDefault="00084368" w:rsidP="00E747C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DATE</w:t>
            </w:r>
          </w:p>
        </w:tc>
        <w:tc>
          <w:tcPr>
            <w:tcW w:w="712" w:type="dxa"/>
            <w:gridSpan w:val="2"/>
          </w:tcPr>
          <w:p w14:paraId="012FE87B" w14:textId="77777777" w:rsidR="006D2BF9" w:rsidRPr="00AA2803" w:rsidRDefault="006D2BF9" w:rsidP="00E747C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62" w:type="dxa"/>
          </w:tcPr>
          <w:p w14:paraId="25F677B9" w14:textId="77777777" w:rsidR="006D2BF9" w:rsidRPr="00AA2803" w:rsidRDefault="006D2BF9" w:rsidP="00E747C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59664749" w14:textId="77777777" w:rsidTr="00E728BE">
        <w:tc>
          <w:tcPr>
            <w:tcW w:w="9747" w:type="dxa"/>
            <w:gridSpan w:val="14"/>
            <w:shd w:val="clear" w:color="auto" w:fill="D9D9D9" w:themeFill="background1" w:themeFillShade="D9"/>
          </w:tcPr>
          <w:p w14:paraId="0A0E15C8" w14:textId="77777777" w:rsidR="00E747C6" w:rsidRPr="00AA2803" w:rsidRDefault="00E747C6" w:rsidP="00E747C6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表格其他属性信息定义（包括PK-FK、IDX等）</w:t>
            </w:r>
          </w:p>
        </w:tc>
      </w:tr>
      <w:tr w:rsidR="00AA2803" w:rsidRPr="00AA2803" w14:paraId="262056AD" w14:textId="77777777" w:rsidTr="00E728BE">
        <w:trPr>
          <w:trHeight w:val="231"/>
        </w:trPr>
        <w:tc>
          <w:tcPr>
            <w:tcW w:w="528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3C9AD1C" w14:textId="77777777" w:rsidR="00E747C6" w:rsidRPr="00AA2803" w:rsidRDefault="00E747C6" w:rsidP="00E747C6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主键</w:t>
            </w:r>
          </w:p>
        </w:tc>
        <w:tc>
          <w:tcPr>
            <w:tcW w:w="2970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2B02F319" w14:textId="77777777" w:rsidR="00E747C6" w:rsidRPr="00AA2803" w:rsidRDefault="00E747C6" w:rsidP="00E747C6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6249" w:type="dxa"/>
            <w:gridSpan w:val="8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2B34DD73" w14:textId="77777777" w:rsidR="00E747C6" w:rsidRPr="00AA2803" w:rsidRDefault="00E747C6" w:rsidP="00E747C6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包含列</w:t>
            </w:r>
          </w:p>
        </w:tc>
      </w:tr>
      <w:tr w:rsidR="00AA2803" w:rsidRPr="00AA2803" w14:paraId="7AF9F293" w14:textId="77777777" w:rsidTr="00E728BE">
        <w:trPr>
          <w:trHeight w:val="231"/>
        </w:trPr>
        <w:tc>
          <w:tcPr>
            <w:tcW w:w="528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1A9F2C7" w14:textId="77777777" w:rsidR="00E747C6" w:rsidRPr="00AA2803" w:rsidRDefault="00E747C6" w:rsidP="00E747C6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2970" w:type="dxa"/>
            <w:gridSpan w:val="4"/>
            <w:tcBorders>
              <w:left w:val="single" w:sz="4" w:space="0" w:color="auto"/>
            </w:tcBorders>
          </w:tcPr>
          <w:p w14:paraId="2FD3A485" w14:textId="77777777" w:rsidR="00E747C6" w:rsidRPr="00AA2803" w:rsidRDefault="00E747C6" w:rsidP="00E747C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PK_WH_MANAGER</w:t>
            </w:r>
          </w:p>
        </w:tc>
        <w:tc>
          <w:tcPr>
            <w:tcW w:w="6249" w:type="dxa"/>
            <w:gridSpan w:val="8"/>
            <w:tcBorders>
              <w:left w:val="single" w:sz="4" w:space="0" w:color="auto"/>
            </w:tcBorders>
          </w:tcPr>
          <w:p w14:paraId="655B4F31" w14:textId="77777777" w:rsidR="00E747C6" w:rsidRPr="00AA2803" w:rsidRDefault="00E747C6" w:rsidP="00E747C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WAREHOUSE_CODE,MANAGER_ID</w:t>
            </w:r>
          </w:p>
        </w:tc>
      </w:tr>
      <w:tr w:rsidR="00AA2803" w:rsidRPr="00AA2803" w14:paraId="1E474761" w14:textId="77777777" w:rsidTr="00E728BE">
        <w:trPr>
          <w:trHeight w:val="231"/>
        </w:trPr>
        <w:tc>
          <w:tcPr>
            <w:tcW w:w="528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1DBE132" w14:textId="77777777" w:rsidR="00E747C6" w:rsidRPr="00AA2803" w:rsidRDefault="00E747C6" w:rsidP="00E747C6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lastRenderedPageBreak/>
              <w:t>外键</w:t>
            </w:r>
          </w:p>
        </w:tc>
        <w:tc>
          <w:tcPr>
            <w:tcW w:w="2970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4B5B154D" w14:textId="77777777" w:rsidR="00E747C6" w:rsidRPr="00AA2803" w:rsidRDefault="00E747C6" w:rsidP="00E747C6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1988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004D1886" w14:textId="77777777" w:rsidR="00E747C6" w:rsidRPr="00AA2803" w:rsidRDefault="00E747C6" w:rsidP="00E747C6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  <w:tc>
          <w:tcPr>
            <w:tcW w:w="2123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28B26F39" w14:textId="77777777" w:rsidR="00E747C6" w:rsidRPr="00AA2803" w:rsidRDefault="00E747C6" w:rsidP="00E747C6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参照表名</w:t>
            </w:r>
          </w:p>
        </w:tc>
        <w:tc>
          <w:tcPr>
            <w:tcW w:w="2138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6061AD6E" w14:textId="77777777" w:rsidR="00E747C6" w:rsidRPr="00AA2803" w:rsidRDefault="00E747C6" w:rsidP="00E747C6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</w:tr>
      <w:tr w:rsidR="00AA2803" w:rsidRPr="00AA2803" w14:paraId="55E73CDF" w14:textId="77777777" w:rsidTr="00E728BE">
        <w:trPr>
          <w:trHeight w:val="231"/>
        </w:trPr>
        <w:tc>
          <w:tcPr>
            <w:tcW w:w="528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F8A15BA" w14:textId="77777777" w:rsidR="00E747C6" w:rsidRPr="00AA2803" w:rsidRDefault="00E747C6" w:rsidP="00E747C6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2970" w:type="dxa"/>
            <w:gridSpan w:val="4"/>
            <w:tcBorders>
              <w:left w:val="single" w:sz="4" w:space="0" w:color="auto"/>
            </w:tcBorders>
          </w:tcPr>
          <w:p w14:paraId="5F7050F7" w14:textId="77777777" w:rsidR="00E747C6" w:rsidRPr="00AA2803" w:rsidRDefault="00E747C6" w:rsidP="00E747C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988" w:type="dxa"/>
            <w:gridSpan w:val="2"/>
            <w:tcBorders>
              <w:left w:val="single" w:sz="4" w:space="0" w:color="auto"/>
            </w:tcBorders>
          </w:tcPr>
          <w:p w14:paraId="72DF101C" w14:textId="77777777" w:rsidR="00E747C6" w:rsidRPr="00AA2803" w:rsidRDefault="00E747C6" w:rsidP="00E747C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123" w:type="dxa"/>
            <w:gridSpan w:val="4"/>
            <w:tcBorders>
              <w:left w:val="single" w:sz="4" w:space="0" w:color="auto"/>
            </w:tcBorders>
          </w:tcPr>
          <w:p w14:paraId="7279F017" w14:textId="77777777" w:rsidR="00E747C6" w:rsidRPr="00AA2803" w:rsidRDefault="00E747C6" w:rsidP="00E747C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138" w:type="dxa"/>
            <w:gridSpan w:val="2"/>
            <w:tcBorders>
              <w:left w:val="single" w:sz="4" w:space="0" w:color="auto"/>
            </w:tcBorders>
          </w:tcPr>
          <w:p w14:paraId="4AFC8E2D" w14:textId="77777777" w:rsidR="00E747C6" w:rsidRPr="00AA2803" w:rsidRDefault="00E747C6" w:rsidP="00E747C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2D38312E" w14:textId="77777777" w:rsidTr="00E728BE">
        <w:trPr>
          <w:trHeight w:val="231"/>
        </w:trPr>
        <w:tc>
          <w:tcPr>
            <w:tcW w:w="528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3171FC3" w14:textId="77777777" w:rsidR="00E747C6" w:rsidRPr="00AA2803" w:rsidRDefault="00E747C6" w:rsidP="00E747C6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索引</w:t>
            </w:r>
          </w:p>
        </w:tc>
        <w:tc>
          <w:tcPr>
            <w:tcW w:w="2970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492A5322" w14:textId="77777777" w:rsidR="00E747C6" w:rsidRPr="00AA2803" w:rsidRDefault="00E747C6" w:rsidP="00E747C6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3116" w:type="dxa"/>
            <w:gridSpan w:val="3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77C40A47" w14:textId="77777777" w:rsidR="00E747C6" w:rsidRPr="00AA2803" w:rsidRDefault="00E747C6" w:rsidP="00E747C6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  <w:tc>
          <w:tcPr>
            <w:tcW w:w="3133" w:type="dxa"/>
            <w:gridSpan w:val="5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36CB3836" w14:textId="77777777" w:rsidR="00E747C6" w:rsidRPr="00AA2803" w:rsidRDefault="00E747C6" w:rsidP="00E747C6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类型</w:t>
            </w:r>
          </w:p>
        </w:tc>
      </w:tr>
      <w:tr w:rsidR="00AA2803" w:rsidRPr="00AA2803" w14:paraId="118334A3" w14:textId="77777777" w:rsidTr="00E728BE">
        <w:trPr>
          <w:trHeight w:val="231"/>
        </w:trPr>
        <w:tc>
          <w:tcPr>
            <w:tcW w:w="528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FC38913" w14:textId="77777777" w:rsidR="00E747C6" w:rsidRPr="00AA2803" w:rsidRDefault="00E747C6" w:rsidP="00E747C6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2970" w:type="dxa"/>
            <w:gridSpan w:val="4"/>
            <w:tcBorders>
              <w:left w:val="single" w:sz="4" w:space="0" w:color="auto"/>
            </w:tcBorders>
          </w:tcPr>
          <w:p w14:paraId="6B6E9629" w14:textId="77777777" w:rsidR="00E747C6" w:rsidRPr="00AA2803" w:rsidRDefault="00E747C6" w:rsidP="00E747C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116" w:type="dxa"/>
            <w:gridSpan w:val="3"/>
            <w:tcBorders>
              <w:left w:val="single" w:sz="4" w:space="0" w:color="auto"/>
            </w:tcBorders>
          </w:tcPr>
          <w:p w14:paraId="0C839131" w14:textId="77777777" w:rsidR="00E747C6" w:rsidRPr="00AA2803" w:rsidRDefault="00E747C6" w:rsidP="00E747C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133" w:type="dxa"/>
            <w:gridSpan w:val="5"/>
            <w:tcBorders>
              <w:left w:val="single" w:sz="4" w:space="0" w:color="auto"/>
            </w:tcBorders>
          </w:tcPr>
          <w:p w14:paraId="2E65C6AA" w14:textId="77777777" w:rsidR="00E747C6" w:rsidRPr="00AA2803" w:rsidRDefault="00E747C6" w:rsidP="00E747C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3B85D883" w14:textId="77777777" w:rsidTr="00E728BE">
        <w:tc>
          <w:tcPr>
            <w:tcW w:w="528" w:type="dxa"/>
            <w:gridSpan w:val="2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18712A0" w14:textId="77777777" w:rsidR="00E747C6" w:rsidRPr="00AA2803" w:rsidRDefault="00E747C6" w:rsidP="00E747C6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约束</w:t>
            </w:r>
          </w:p>
        </w:tc>
        <w:tc>
          <w:tcPr>
            <w:tcW w:w="9219" w:type="dxa"/>
            <w:gridSpan w:val="12"/>
            <w:tcBorders>
              <w:left w:val="single" w:sz="4" w:space="0" w:color="auto"/>
            </w:tcBorders>
          </w:tcPr>
          <w:p w14:paraId="65E273EB" w14:textId="77777777" w:rsidR="00E747C6" w:rsidRPr="00AA2803" w:rsidRDefault="00E747C6" w:rsidP="00E747C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0F59D2A0" w14:textId="77777777" w:rsidTr="00E728BE">
        <w:trPr>
          <w:trHeight w:val="231"/>
        </w:trPr>
        <w:tc>
          <w:tcPr>
            <w:tcW w:w="528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8CFE0C6" w14:textId="77777777" w:rsidR="00E747C6" w:rsidRPr="00AA2803" w:rsidRDefault="00E747C6" w:rsidP="00E747C6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</w:t>
            </w: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79EED4D5" w14:textId="77777777" w:rsidR="00E747C6" w:rsidRPr="00AA2803" w:rsidRDefault="00E747C6" w:rsidP="00E747C6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分区类型</w:t>
            </w:r>
          </w:p>
        </w:tc>
        <w:tc>
          <w:tcPr>
            <w:tcW w:w="1488" w:type="dxa"/>
            <w:gridSpan w:val="3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5A67E577" w14:textId="77777777" w:rsidR="00E747C6" w:rsidRPr="00AA2803" w:rsidRDefault="00E747C6" w:rsidP="00E747C6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分区字段</w:t>
            </w:r>
          </w:p>
        </w:tc>
        <w:tc>
          <w:tcPr>
            <w:tcW w:w="6243" w:type="dxa"/>
            <w:gridSpan w:val="7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5EDAEA42" w14:textId="77777777" w:rsidR="00E747C6" w:rsidRPr="00AA2803" w:rsidRDefault="00E747C6" w:rsidP="00E747C6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分区条件</w:t>
            </w:r>
          </w:p>
        </w:tc>
      </w:tr>
      <w:tr w:rsidR="00AA2803" w:rsidRPr="00AA2803" w14:paraId="69A47EE1" w14:textId="77777777" w:rsidTr="00E728BE">
        <w:trPr>
          <w:trHeight w:val="231"/>
        </w:trPr>
        <w:tc>
          <w:tcPr>
            <w:tcW w:w="528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3F20624" w14:textId="77777777" w:rsidR="00E747C6" w:rsidRPr="00AA2803" w:rsidRDefault="00E747C6" w:rsidP="00E747C6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</w:tcPr>
          <w:p w14:paraId="76E24786" w14:textId="77777777" w:rsidR="00E747C6" w:rsidRPr="00AA2803" w:rsidRDefault="00E747C6" w:rsidP="00E747C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主分区</w:t>
            </w:r>
          </w:p>
        </w:tc>
        <w:tc>
          <w:tcPr>
            <w:tcW w:w="1488" w:type="dxa"/>
            <w:gridSpan w:val="3"/>
            <w:tcBorders>
              <w:left w:val="single" w:sz="4" w:space="0" w:color="auto"/>
            </w:tcBorders>
          </w:tcPr>
          <w:p w14:paraId="61DEE593" w14:textId="77777777" w:rsidR="00E747C6" w:rsidRPr="00AA2803" w:rsidRDefault="00E747C6" w:rsidP="00E747C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6243" w:type="dxa"/>
            <w:gridSpan w:val="7"/>
            <w:tcBorders>
              <w:left w:val="single" w:sz="4" w:space="0" w:color="auto"/>
            </w:tcBorders>
          </w:tcPr>
          <w:p w14:paraId="3F1A2905" w14:textId="77777777" w:rsidR="00E747C6" w:rsidRPr="00AA2803" w:rsidRDefault="00E747C6" w:rsidP="00E747C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0F0B5F42" w14:textId="77777777" w:rsidTr="00E728BE">
        <w:trPr>
          <w:trHeight w:val="231"/>
        </w:trPr>
        <w:tc>
          <w:tcPr>
            <w:tcW w:w="528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6A46450" w14:textId="77777777" w:rsidR="00E747C6" w:rsidRPr="00AA2803" w:rsidRDefault="00E747C6" w:rsidP="00E747C6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</w:tcPr>
          <w:p w14:paraId="4BA94474" w14:textId="77777777" w:rsidR="00E747C6" w:rsidRPr="00AA2803" w:rsidRDefault="00E747C6" w:rsidP="00E747C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子分区</w:t>
            </w:r>
          </w:p>
        </w:tc>
        <w:tc>
          <w:tcPr>
            <w:tcW w:w="1488" w:type="dxa"/>
            <w:gridSpan w:val="3"/>
            <w:tcBorders>
              <w:left w:val="single" w:sz="4" w:space="0" w:color="auto"/>
            </w:tcBorders>
          </w:tcPr>
          <w:p w14:paraId="37B3E57E" w14:textId="77777777" w:rsidR="00E747C6" w:rsidRPr="00AA2803" w:rsidRDefault="00E747C6" w:rsidP="00E747C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6243" w:type="dxa"/>
            <w:gridSpan w:val="7"/>
            <w:tcBorders>
              <w:left w:val="single" w:sz="4" w:space="0" w:color="auto"/>
            </w:tcBorders>
          </w:tcPr>
          <w:p w14:paraId="0B77D3F7" w14:textId="77777777" w:rsidR="00E747C6" w:rsidRPr="00AA2803" w:rsidRDefault="00E747C6" w:rsidP="00E747C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</w:tbl>
    <w:p w14:paraId="4252271E" w14:textId="77777777" w:rsidR="00E747C6" w:rsidRPr="00AA2803" w:rsidRDefault="00E747C6" w:rsidP="00E747C6"/>
    <w:p w14:paraId="64B36FF4" w14:textId="77777777" w:rsidR="001A76CD" w:rsidRPr="00AA2803" w:rsidRDefault="001A76CD" w:rsidP="001A76CD">
      <w:pPr>
        <w:pStyle w:val="4"/>
      </w:pPr>
      <w:bookmarkStart w:id="70" w:name="_Toc435450839"/>
      <w:r w:rsidRPr="00AA2803">
        <w:rPr>
          <w:rFonts w:hint="eastAsia"/>
        </w:rPr>
        <w:t>即开票信息（箱）（</w:t>
      </w:r>
      <w:r w:rsidRPr="00AA2803">
        <w:t>WH</w:t>
      </w:r>
      <w:r w:rsidRPr="00AA2803">
        <w:rPr>
          <w:rFonts w:hint="eastAsia"/>
        </w:rPr>
        <w:t>_</w:t>
      </w:r>
      <w:r w:rsidR="003F44FF" w:rsidRPr="00AA2803">
        <w:rPr>
          <w:rFonts w:hint="eastAsia"/>
        </w:rPr>
        <w:t>TICKET</w:t>
      </w:r>
      <w:r w:rsidR="003F44FF" w:rsidRPr="00AA2803">
        <w:t>_</w:t>
      </w:r>
      <w:r w:rsidR="00D87EB6" w:rsidRPr="00AA2803">
        <w:t>TRUNK</w:t>
      </w:r>
      <w:r w:rsidRPr="00AA2803">
        <w:rPr>
          <w:rFonts w:hint="eastAsia"/>
        </w:rPr>
        <w:t>）</w:t>
      </w:r>
      <w:bookmarkEnd w:id="70"/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89"/>
        <w:gridCol w:w="139"/>
        <w:gridCol w:w="698"/>
        <w:gridCol w:w="790"/>
        <w:gridCol w:w="1069"/>
        <w:gridCol w:w="413"/>
        <w:gridCol w:w="6"/>
        <w:gridCol w:w="1982"/>
        <w:gridCol w:w="1128"/>
        <w:gridCol w:w="288"/>
        <w:gridCol w:w="571"/>
        <w:gridCol w:w="136"/>
        <w:gridCol w:w="576"/>
        <w:gridCol w:w="1562"/>
      </w:tblGrid>
      <w:tr w:rsidR="00AA2803" w:rsidRPr="00AA2803" w14:paraId="4A4CB7AD" w14:textId="77777777" w:rsidTr="001A76CD">
        <w:tc>
          <w:tcPr>
            <w:tcW w:w="1226" w:type="dxa"/>
            <w:gridSpan w:val="3"/>
            <w:shd w:val="clear" w:color="auto" w:fill="C0C0C0"/>
          </w:tcPr>
          <w:p w14:paraId="52DADD79" w14:textId="77777777" w:rsidR="001A76CD" w:rsidRPr="00AA2803" w:rsidRDefault="001A76CD" w:rsidP="001A76CD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汉字注解</w:t>
            </w:r>
          </w:p>
        </w:tc>
        <w:tc>
          <w:tcPr>
            <w:tcW w:w="4260" w:type="dxa"/>
            <w:gridSpan w:val="5"/>
            <w:shd w:val="clear" w:color="auto" w:fill="auto"/>
          </w:tcPr>
          <w:p w14:paraId="316F5222" w14:textId="77777777" w:rsidR="001A76CD" w:rsidRPr="00AA2803" w:rsidRDefault="003F44FF" w:rsidP="001A76CD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即开票信息（箱）</w:t>
            </w:r>
          </w:p>
        </w:tc>
        <w:tc>
          <w:tcPr>
            <w:tcW w:w="1416" w:type="dxa"/>
            <w:gridSpan w:val="2"/>
            <w:shd w:val="clear" w:color="auto" w:fill="C0C0C0"/>
          </w:tcPr>
          <w:p w14:paraId="16AEC0C4" w14:textId="77777777" w:rsidR="001A76CD" w:rsidRPr="00AA2803" w:rsidRDefault="001A76CD" w:rsidP="001A76CD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表名</w:t>
            </w:r>
          </w:p>
        </w:tc>
        <w:tc>
          <w:tcPr>
            <w:tcW w:w="2845" w:type="dxa"/>
            <w:gridSpan w:val="4"/>
            <w:shd w:val="clear" w:color="auto" w:fill="auto"/>
          </w:tcPr>
          <w:p w14:paraId="4925CD95" w14:textId="77777777" w:rsidR="001A76CD" w:rsidRPr="00AA2803" w:rsidRDefault="001A76CD" w:rsidP="00D87EB6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/>
                <w:b/>
                <w:sz w:val="24"/>
                <w:szCs w:val="22"/>
              </w:rPr>
              <w:t>WH_</w:t>
            </w:r>
            <w:r w:rsidR="003F44FF" w:rsidRPr="00AA2803">
              <w:rPr>
                <w:rFonts w:ascii="新宋体" w:eastAsia="新宋体" w:hAnsi="新宋体"/>
                <w:b/>
                <w:sz w:val="24"/>
                <w:szCs w:val="22"/>
              </w:rPr>
              <w:t>TICKET_</w:t>
            </w:r>
            <w:r w:rsidR="00D87EB6" w:rsidRPr="00AA2803">
              <w:rPr>
                <w:rFonts w:ascii="新宋体" w:eastAsia="新宋体" w:hAnsi="新宋体"/>
                <w:b/>
                <w:sz w:val="24"/>
                <w:szCs w:val="22"/>
              </w:rPr>
              <w:t>TRUNK</w:t>
            </w:r>
          </w:p>
        </w:tc>
      </w:tr>
      <w:tr w:rsidR="00AA2803" w:rsidRPr="00AA2803" w14:paraId="30681524" w14:textId="77777777" w:rsidTr="001A76CD"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horzCross" w:color="auto" w:fill="C0C0C0"/>
          </w:tcPr>
          <w:p w14:paraId="7C2F4CEC" w14:textId="77777777" w:rsidR="001A76CD" w:rsidRPr="00AA2803" w:rsidRDefault="001A76CD" w:rsidP="001A76CD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</w:p>
        </w:tc>
        <w:tc>
          <w:tcPr>
            <w:tcW w:w="2696" w:type="dxa"/>
            <w:gridSpan w:val="4"/>
            <w:tcBorders>
              <w:left w:val="single" w:sz="4" w:space="0" w:color="auto"/>
            </w:tcBorders>
            <w:shd w:val="clear" w:color="auto" w:fill="C0C0C0"/>
          </w:tcPr>
          <w:p w14:paraId="3DA6FB36" w14:textId="77777777" w:rsidR="001A76CD" w:rsidRPr="00AA2803" w:rsidRDefault="001A76CD" w:rsidP="001A76CD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字段名称</w:t>
            </w:r>
          </w:p>
        </w:tc>
        <w:tc>
          <w:tcPr>
            <w:tcW w:w="2401" w:type="dxa"/>
            <w:gridSpan w:val="3"/>
            <w:shd w:val="clear" w:color="auto" w:fill="C0C0C0"/>
          </w:tcPr>
          <w:p w14:paraId="4A001BA9" w14:textId="77777777" w:rsidR="001A76CD" w:rsidRPr="00AA2803" w:rsidRDefault="001A76CD" w:rsidP="001A76CD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字段命名</w:t>
            </w:r>
          </w:p>
        </w:tc>
        <w:tc>
          <w:tcPr>
            <w:tcW w:w="1987" w:type="dxa"/>
            <w:gridSpan w:val="3"/>
            <w:shd w:val="clear" w:color="auto" w:fill="C0C0C0"/>
          </w:tcPr>
          <w:p w14:paraId="01320275" w14:textId="77777777" w:rsidR="001A76CD" w:rsidRPr="00AA2803" w:rsidRDefault="001A76CD" w:rsidP="001A76CD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类型</w:t>
            </w:r>
          </w:p>
        </w:tc>
        <w:tc>
          <w:tcPr>
            <w:tcW w:w="712" w:type="dxa"/>
            <w:gridSpan w:val="2"/>
            <w:shd w:val="clear" w:color="auto" w:fill="C0C0C0"/>
          </w:tcPr>
          <w:p w14:paraId="7694F0BB" w14:textId="77777777" w:rsidR="001A76CD" w:rsidRPr="00AA2803" w:rsidRDefault="001A76CD" w:rsidP="001A76CD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非空</w:t>
            </w:r>
          </w:p>
        </w:tc>
        <w:tc>
          <w:tcPr>
            <w:tcW w:w="1562" w:type="dxa"/>
            <w:shd w:val="clear" w:color="auto" w:fill="C0C0C0"/>
          </w:tcPr>
          <w:p w14:paraId="4AE438E9" w14:textId="77777777" w:rsidR="001A76CD" w:rsidRPr="00AA2803" w:rsidRDefault="001A76CD" w:rsidP="001A76CD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默认</w:t>
            </w:r>
          </w:p>
        </w:tc>
      </w:tr>
      <w:tr w:rsidR="00AA2803" w:rsidRPr="00AA2803" w14:paraId="5144951D" w14:textId="77777777" w:rsidTr="001A76CD">
        <w:tc>
          <w:tcPr>
            <w:tcW w:w="389" w:type="dxa"/>
            <w:tcBorders>
              <w:top w:val="single" w:sz="4" w:space="0" w:color="auto"/>
            </w:tcBorders>
          </w:tcPr>
          <w:p w14:paraId="23FFDF65" w14:textId="77777777" w:rsidR="00C22EC4" w:rsidRPr="00AA2803" w:rsidRDefault="00C22EC4" w:rsidP="006164CE">
            <w:pPr>
              <w:pStyle w:val="af"/>
              <w:numPr>
                <w:ilvl w:val="0"/>
                <w:numId w:val="32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696" w:type="dxa"/>
            <w:gridSpan w:val="4"/>
          </w:tcPr>
          <w:p w14:paraId="2A29ECF3" w14:textId="77777777" w:rsidR="00C22EC4" w:rsidRPr="00AA2803" w:rsidRDefault="00C22EC4" w:rsidP="00C22EC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方案</w:t>
            </w:r>
          </w:p>
        </w:tc>
        <w:tc>
          <w:tcPr>
            <w:tcW w:w="2401" w:type="dxa"/>
            <w:gridSpan w:val="3"/>
          </w:tcPr>
          <w:p w14:paraId="2573F627" w14:textId="77777777" w:rsidR="00C22EC4" w:rsidRPr="00AA2803" w:rsidRDefault="00C22EC4" w:rsidP="00C22EC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PLAN_CODE</w:t>
            </w:r>
          </w:p>
        </w:tc>
        <w:tc>
          <w:tcPr>
            <w:tcW w:w="1987" w:type="dxa"/>
            <w:gridSpan w:val="3"/>
          </w:tcPr>
          <w:p w14:paraId="6CB701C5" w14:textId="77777777" w:rsidR="00C22EC4" w:rsidRPr="00AA2803" w:rsidRDefault="00C22EC4" w:rsidP="00C22EC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VARCHAR2(10)</w:t>
            </w:r>
          </w:p>
        </w:tc>
        <w:tc>
          <w:tcPr>
            <w:tcW w:w="712" w:type="dxa"/>
            <w:gridSpan w:val="2"/>
          </w:tcPr>
          <w:p w14:paraId="43CBC6F8" w14:textId="77777777" w:rsidR="00C22EC4" w:rsidRPr="00AA2803" w:rsidRDefault="00A6512F" w:rsidP="00C22EC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2" w:type="dxa"/>
          </w:tcPr>
          <w:p w14:paraId="7B9D0137" w14:textId="77777777" w:rsidR="00C22EC4" w:rsidRPr="00AA2803" w:rsidRDefault="00C22EC4" w:rsidP="00C22EC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052832CE" w14:textId="77777777" w:rsidTr="001A76CD">
        <w:tc>
          <w:tcPr>
            <w:tcW w:w="389" w:type="dxa"/>
          </w:tcPr>
          <w:p w14:paraId="4F19565F" w14:textId="77777777" w:rsidR="00A6512F" w:rsidRPr="00AA2803" w:rsidRDefault="00A6512F" w:rsidP="006164CE">
            <w:pPr>
              <w:pStyle w:val="af"/>
              <w:numPr>
                <w:ilvl w:val="0"/>
                <w:numId w:val="32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696" w:type="dxa"/>
            <w:gridSpan w:val="4"/>
          </w:tcPr>
          <w:p w14:paraId="1A135660" w14:textId="77777777" w:rsidR="00A6512F" w:rsidRPr="00AA2803" w:rsidRDefault="00A6512F" w:rsidP="00A6512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批次</w:t>
            </w:r>
          </w:p>
        </w:tc>
        <w:tc>
          <w:tcPr>
            <w:tcW w:w="2401" w:type="dxa"/>
            <w:gridSpan w:val="3"/>
          </w:tcPr>
          <w:p w14:paraId="72E56EDF" w14:textId="77777777" w:rsidR="00A6512F" w:rsidRPr="00AA2803" w:rsidRDefault="00A6512F" w:rsidP="00A6512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BATCH</w:t>
            </w:r>
            <w:r w:rsidRPr="00AA2803">
              <w:rPr>
                <w:rFonts w:ascii="新宋体" w:eastAsia="新宋体" w:hAnsi="新宋体"/>
                <w:szCs w:val="22"/>
              </w:rPr>
              <w:t>_NO</w:t>
            </w:r>
          </w:p>
        </w:tc>
        <w:tc>
          <w:tcPr>
            <w:tcW w:w="1987" w:type="dxa"/>
            <w:gridSpan w:val="3"/>
          </w:tcPr>
          <w:p w14:paraId="66DB6495" w14:textId="77777777" w:rsidR="00A6512F" w:rsidRPr="00AA2803" w:rsidRDefault="00A6512F" w:rsidP="00A6512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VARCHAR2(10)</w:t>
            </w:r>
          </w:p>
        </w:tc>
        <w:tc>
          <w:tcPr>
            <w:tcW w:w="712" w:type="dxa"/>
            <w:gridSpan w:val="2"/>
          </w:tcPr>
          <w:p w14:paraId="09AEA6D6" w14:textId="77777777" w:rsidR="00A6512F" w:rsidRPr="00AA2803" w:rsidRDefault="00A6512F" w:rsidP="00A6512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2" w:type="dxa"/>
          </w:tcPr>
          <w:p w14:paraId="0C431924" w14:textId="77777777" w:rsidR="00A6512F" w:rsidRPr="00AA2803" w:rsidRDefault="00A6512F" w:rsidP="00A6512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2FC79623" w14:textId="77777777" w:rsidTr="001A76CD">
        <w:tc>
          <w:tcPr>
            <w:tcW w:w="389" w:type="dxa"/>
          </w:tcPr>
          <w:p w14:paraId="7231A934" w14:textId="77777777" w:rsidR="00A6512F" w:rsidRPr="00AA2803" w:rsidRDefault="00A6512F" w:rsidP="006164CE">
            <w:pPr>
              <w:pStyle w:val="af"/>
              <w:numPr>
                <w:ilvl w:val="0"/>
                <w:numId w:val="32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696" w:type="dxa"/>
            <w:gridSpan w:val="4"/>
          </w:tcPr>
          <w:p w14:paraId="76351BB6" w14:textId="77777777" w:rsidR="00A6512F" w:rsidRPr="00AA2803" w:rsidRDefault="00A6512F" w:rsidP="00A6512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奖组</w:t>
            </w:r>
          </w:p>
        </w:tc>
        <w:tc>
          <w:tcPr>
            <w:tcW w:w="2401" w:type="dxa"/>
            <w:gridSpan w:val="3"/>
          </w:tcPr>
          <w:p w14:paraId="6E74FDA4" w14:textId="77777777" w:rsidR="00A6512F" w:rsidRPr="00AA2803" w:rsidRDefault="00A6512F" w:rsidP="00A6512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REWARD</w:t>
            </w:r>
            <w:r w:rsidRPr="00AA2803">
              <w:rPr>
                <w:rFonts w:ascii="新宋体" w:eastAsia="新宋体" w:hAnsi="新宋体"/>
                <w:szCs w:val="22"/>
              </w:rPr>
              <w:t>_GROUP</w:t>
            </w:r>
          </w:p>
        </w:tc>
        <w:tc>
          <w:tcPr>
            <w:tcW w:w="1987" w:type="dxa"/>
            <w:gridSpan w:val="3"/>
          </w:tcPr>
          <w:p w14:paraId="19336568" w14:textId="77777777" w:rsidR="00A6512F" w:rsidRPr="00AA2803" w:rsidRDefault="00A6512F" w:rsidP="00A6512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NUMBER(2)</w:t>
            </w:r>
          </w:p>
        </w:tc>
        <w:tc>
          <w:tcPr>
            <w:tcW w:w="712" w:type="dxa"/>
            <w:gridSpan w:val="2"/>
          </w:tcPr>
          <w:p w14:paraId="63C5FEC0" w14:textId="77777777" w:rsidR="00A6512F" w:rsidRPr="00AA2803" w:rsidRDefault="00A6512F" w:rsidP="00A6512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62" w:type="dxa"/>
          </w:tcPr>
          <w:p w14:paraId="3DCAFFE4" w14:textId="77777777" w:rsidR="00A6512F" w:rsidRPr="00AA2803" w:rsidRDefault="00A6512F" w:rsidP="00A6512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6C810D51" w14:textId="77777777" w:rsidTr="001A76CD">
        <w:tc>
          <w:tcPr>
            <w:tcW w:w="389" w:type="dxa"/>
          </w:tcPr>
          <w:p w14:paraId="16D77B0F" w14:textId="77777777" w:rsidR="00A6512F" w:rsidRPr="00AA2803" w:rsidRDefault="00A6512F" w:rsidP="006164CE">
            <w:pPr>
              <w:pStyle w:val="af"/>
              <w:numPr>
                <w:ilvl w:val="0"/>
                <w:numId w:val="32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696" w:type="dxa"/>
            <w:gridSpan w:val="4"/>
          </w:tcPr>
          <w:p w14:paraId="6398A6B8" w14:textId="77777777" w:rsidR="00A6512F" w:rsidRPr="00AA2803" w:rsidRDefault="00A6512F" w:rsidP="00A6512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箱号</w:t>
            </w:r>
          </w:p>
        </w:tc>
        <w:tc>
          <w:tcPr>
            <w:tcW w:w="2401" w:type="dxa"/>
            <w:gridSpan w:val="3"/>
          </w:tcPr>
          <w:p w14:paraId="7240CA7D" w14:textId="77777777" w:rsidR="00A6512F" w:rsidRPr="00AA2803" w:rsidRDefault="00D87EB6" w:rsidP="00A6512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TRUNK</w:t>
            </w:r>
            <w:r w:rsidR="00A6512F" w:rsidRPr="00AA2803">
              <w:rPr>
                <w:rFonts w:ascii="新宋体" w:eastAsia="新宋体" w:hAnsi="新宋体" w:hint="eastAsia"/>
                <w:szCs w:val="22"/>
              </w:rPr>
              <w:t>_NO</w:t>
            </w:r>
          </w:p>
        </w:tc>
        <w:tc>
          <w:tcPr>
            <w:tcW w:w="1987" w:type="dxa"/>
            <w:gridSpan w:val="3"/>
          </w:tcPr>
          <w:p w14:paraId="3AA521F5" w14:textId="77777777" w:rsidR="00A6512F" w:rsidRPr="00AA2803" w:rsidRDefault="00A6512F" w:rsidP="00A6512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VARCHAR2(10)</w:t>
            </w:r>
          </w:p>
        </w:tc>
        <w:tc>
          <w:tcPr>
            <w:tcW w:w="712" w:type="dxa"/>
            <w:gridSpan w:val="2"/>
          </w:tcPr>
          <w:p w14:paraId="6C149A47" w14:textId="77777777" w:rsidR="00A6512F" w:rsidRPr="00AA2803" w:rsidRDefault="00A6512F" w:rsidP="00A6512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2" w:type="dxa"/>
          </w:tcPr>
          <w:p w14:paraId="6D6F93AC" w14:textId="77777777" w:rsidR="00A6512F" w:rsidRPr="00AA2803" w:rsidRDefault="00A6512F" w:rsidP="00A6512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3EA97120" w14:textId="77777777" w:rsidTr="001A76CD">
        <w:tc>
          <w:tcPr>
            <w:tcW w:w="389" w:type="dxa"/>
          </w:tcPr>
          <w:p w14:paraId="2DE8C28E" w14:textId="77777777" w:rsidR="00D7132C" w:rsidRPr="00AA2803" w:rsidRDefault="00D7132C" w:rsidP="006164CE">
            <w:pPr>
              <w:pStyle w:val="af"/>
              <w:numPr>
                <w:ilvl w:val="0"/>
                <w:numId w:val="32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696" w:type="dxa"/>
            <w:gridSpan w:val="4"/>
          </w:tcPr>
          <w:p w14:paraId="557C8B3D" w14:textId="77777777" w:rsidR="00D7132C" w:rsidRPr="00AA2803" w:rsidRDefault="00D7132C" w:rsidP="00D7132C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所含</w:t>
            </w:r>
            <w:r w:rsidR="00C1267B" w:rsidRPr="00AA2803">
              <w:rPr>
                <w:rFonts w:ascii="新宋体" w:eastAsia="新宋体" w:hAnsi="新宋体" w:hint="eastAsia"/>
                <w:szCs w:val="22"/>
              </w:rPr>
              <w:t>本</w:t>
            </w:r>
            <w:r w:rsidRPr="00AA2803">
              <w:rPr>
                <w:rFonts w:ascii="新宋体" w:eastAsia="新宋体" w:hAnsi="新宋体" w:hint="eastAsia"/>
                <w:szCs w:val="22"/>
              </w:rPr>
              <w:t>号起</w:t>
            </w:r>
          </w:p>
        </w:tc>
        <w:tc>
          <w:tcPr>
            <w:tcW w:w="2401" w:type="dxa"/>
            <w:gridSpan w:val="3"/>
          </w:tcPr>
          <w:p w14:paraId="25F69235" w14:textId="77777777" w:rsidR="00D7132C" w:rsidRPr="00AA2803" w:rsidRDefault="00C1267B" w:rsidP="00D7132C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PACKAGE</w:t>
            </w:r>
            <w:r w:rsidR="00D7132C" w:rsidRPr="00AA2803">
              <w:rPr>
                <w:rFonts w:ascii="新宋体" w:eastAsia="新宋体" w:hAnsi="新宋体" w:hint="eastAsia"/>
                <w:szCs w:val="22"/>
              </w:rPr>
              <w:t>_NO_START</w:t>
            </w:r>
          </w:p>
        </w:tc>
        <w:tc>
          <w:tcPr>
            <w:tcW w:w="1987" w:type="dxa"/>
            <w:gridSpan w:val="3"/>
          </w:tcPr>
          <w:p w14:paraId="7F53B612" w14:textId="77777777" w:rsidR="00D7132C" w:rsidRPr="00AA2803" w:rsidRDefault="00D7132C" w:rsidP="00D7132C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VARCHAR2(10)</w:t>
            </w:r>
          </w:p>
        </w:tc>
        <w:tc>
          <w:tcPr>
            <w:tcW w:w="712" w:type="dxa"/>
            <w:gridSpan w:val="2"/>
          </w:tcPr>
          <w:p w14:paraId="497CC0EE" w14:textId="77777777" w:rsidR="00D7132C" w:rsidRPr="00AA2803" w:rsidRDefault="00D7132C" w:rsidP="00D7132C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2" w:type="dxa"/>
          </w:tcPr>
          <w:p w14:paraId="520255FB" w14:textId="77777777" w:rsidR="00D7132C" w:rsidRPr="00AA2803" w:rsidRDefault="00D7132C" w:rsidP="00D7132C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75F4016F" w14:textId="77777777" w:rsidTr="001A76CD">
        <w:tc>
          <w:tcPr>
            <w:tcW w:w="389" w:type="dxa"/>
          </w:tcPr>
          <w:p w14:paraId="0565A488" w14:textId="77777777" w:rsidR="00D7132C" w:rsidRPr="00AA2803" w:rsidRDefault="00D7132C" w:rsidP="006164CE">
            <w:pPr>
              <w:pStyle w:val="af"/>
              <w:numPr>
                <w:ilvl w:val="0"/>
                <w:numId w:val="32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696" w:type="dxa"/>
            <w:gridSpan w:val="4"/>
          </w:tcPr>
          <w:p w14:paraId="2765A8F5" w14:textId="77777777" w:rsidR="00D7132C" w:rsidRPr="00AA2803" w:rsidRDefault="00D7132C" w:rsidP="00D7132C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所含</w:t>
            </w:r>
            <w:r w:rsidR="00C1267B" w:rsidRPr="00AA2803">
              <w:rPr>
                <w:rFonts w:ascii="新宋体" w:eastAsia="新宋体" w:hAnsi="新宋体" w:hint="eastAsia"/>
                <w:szCs w:val="22"/>
              </w:rPr>
              <w:t>本</w:t>
            </w:r>
            <w:r w:rsidRPr="00AA2803">
              <w:rPr>
                <w:rFonts w:ascii="新宋体" w:eastAsia="新宋体" w:hAnsi="新宋体" w:hint="eastAsia"/>
                <w:szCs w:val="22"/>
              </w:rPr>
              <w:t>号止</w:t>
            </w:r>
          </w:p>
        </w:tc>
        <w:tc>
          <w:tcPr>
            <w:tcW w:w="2401" w:type="dxa"/>
            <w:gridSpan w:val="3"/>
          </w:tcPr>
          <w:p w14:paraId="020F97A6" w14:textId="77777777" w:rsidR="00D7132C" w:rsidRPr="00AA2803" w:rsidRDefault="00C1267B" w:rsidP="00D7132C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PACKAGE</w:t>
            </w:r>
            <w:r w:rsidR="00D7132C" w:rsidRPr="00AA2803">
              <w:rPr>
                <w:rFonts w:ascii="新宋体" w:eastAsia="新宋体" w:hAnsi="新宋体" w:hint="eastAsia"/>
                <w:szCs w:val="22"/>
              </w:rPr>
              <w:t>_NO_</w:t>
            </w:r>
            <w:r w:rsidR="00D7132C" w:rsidRPr="00AA2803">
              <w:rPr>
                <w:rFonts w:ascii="新宋体" w:eastAsia="新宋体" w:hAnsi="新宋体"/>
                <w:szCs w:val="22"/>
              </w:rPr>
              <w:t>END</w:t>
            </w:r>
          </w:p>
        </w:tc>
        <w:tc>
          <w:tcPr>
            <w:tcW w:w="1987" w:type="dxa"/>
            <w:gridSpan w:val="3"/>
          </w:tcPr>
          <w:p w14:paraId="2B396A36" w14:textId="77777777" w:rsidR="00D7132C" w:rsidRPr="00AA2803" w:rsidRDefault="00D7132C" w:rsidP="00D7132C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VARCHAR2(10)</w:t>
            </w:r>
          </w:p>
        </w:tc>
        <w:tc>
          <w:tcPr>
            <w:tcW w:w="712" w:type="dxa"/>
            <w:gridSpan w:val="2"/>
          </w:tcPr>
          <w:p w14:paraId="54AC6838" w14:textId="77777777" w:rsidR="00D7132C" w:rsidRPr="00AA2803" w:rsidRDefault="00D7132C" w:rsidP="00D7132C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2" w:type="dxa"/>
          </w:tcPr>
          <w:p w14:paraId="75270B93" w14:textId="77777777" w:rsidR="00D7132C" w:rsidRPr="00AA2803" w:rsidRDefault="00D7132C" w:rsidP="00D7132C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671DFE67" w14:textId="77777777" w:rsidTr="001A76CD">
        <w:tc>
          <w:tcPr>
            <w:tcW w:w="389" w:type="dxa"/>
          </w:tcPr>
          <w:p w14:paraId="2CE7E30E" w14:textId="77777777" w:rsidR="00D7132C" w:rsidRPr="00AA2803" w:rsidRDefault="00D7132C" w:rsidP="006164CE">
            <w:pPr>
              <w:pStyle w:val="af"/>
              <w:numPr>
                <w:ilvl w:val="0"/>
                <w:numId w:val="32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696" w:type="dxa"/>
            <w:gridSpan w:val="4"/>
          </w:tcPr>
          <w:p w14:paraId="56FE60EF" w14:textId="77777777" w:rsidR="00D7132C" w:rsidRPr="00AA2803" w:rsidRDefault="00D7132C" w:rsidP="00D7132C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是否完整</w:t>
            </w:r>
          </w:p>
        </w:tc>
        <w:tc>
          <w:tcPr>
            <w:tcW w:w="2401" w:type="dxa"/>
            <w:gridSpan w:val="3"/>
          </w:tcPr>
          <w:p w14:paraId="77D98A49" w14:textId="77777777" w:rsidR="00D7132C" w:rsidRPr="00AA2803" w:rsidRDefault="00D7132C" w:rsidP="00D7132C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IS_FULL</w:t>
            </w:r>
          </w:p>
        </w:tc>
        <w:tc>
          <w:tcPr>
            <w:tcW w:w="1987" w:type="dxa"/>
            <w:gridSpan w:val="3"/>
          </w:tcPr>
          <w:p w14:paraId="6F9B0E13" w14:textId="77777777" w:rsidR="00D7132C" w:rsidRPr="00AA2803" w:rsidRDefault="00D7132C" w:rsidP="00D7132C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NUMBER(1)</w:t>
            </w:r>
          </w:p>
        </w:tc>
        <w:tc>
          <w:tcPr>
            <w:tcW w:w="712" w:type="dxa"/>
            <w:gridSpan w:val="2"/>
          </w:tcPr>
          <w:p w14:paraId="2A77DCF9" w14:textId="77777777" w:rsidR="00D7132C" w:rsidRPr="00AA2803" w:rsidRDefault="00D7132C" w:rsidP="00D7132C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2" w:type="dxa"/>
          </w:tcPr>
          <w:p w14:paraId="53650FDA" w14:textId="77777777" w:rsidR="00D7132C" w:rsidRPr="00AA2803" w:rsidRDefault="00D7132C" w:rsidP="00D7132C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1</w:t>
            </w:r>
          </w:p>
        </w:tc>
      </w:tr>
      <w:tr w:rsidR="00AA2803" w:rsidRPr="00AA2803" w14:paraId="70A7977A" w14:textId="77777777" w:rsidTr="001A76CD">
        <w:tc>
          <w:tcPr>
            <w:tcW w:w="389" w:type="dxa"/>
          </w:tcPr>
          <w:p w14:paraId="04B597F4" w14:textId="77777777" w:rsidR="00CD1F2F" w:rsidRPr="00AA2803" w:rsidRDefault="00CD1F2F" w:rsidP="006164CE">
            <w:pPr>
              <w:pStyle w:val="af"/>
              <w:numPr>
                <w:ilvl w:val="0"/>
                <w:numId w:val="32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696" w:type="dxa"/>
            <w:gridSpan w:val="4"/>
          </w:tcPr>
          <w:p w14:paraId="459319A6" w14:textId="77777777" w:rsidR="00CD1F2F" w:rsidRPr="00AA2803" w:rsidRDefault="00CD1F2F" w:rsidP="0030576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状态（</w:t>
            </w:r>
            <w:r w:rsidR="00305764" w:rsidRPr="00305764">
              <w:rPr>
                <w:rFonts w:ascii="新宋体" w:eastAsia="新宋体" w:hAnsi="新宋体" w:hint="eastAsia"/>
                <w:szCs w:val="22"/>
              </w:rPr>
              <w:t>11-在库、12-在站点，20-在途，</w:t>
            </w:r>
            <w:r w:rsidR="005E1CC1">
              <w:rPr>
                <w:rFonts w:ascii="新宋体" w:eastAsia="新宋体" w:hAnsi="新宋体" w:hint="eastAsia"/>
                <w:szCs w:val="22"/>
              </w:rPr>
              <w:t>21-管理员持有，</w:t>
            </w:r>
            <w:r w:rsidR="00305764" w:rsidRPr="00305764">
              <w:rPr>
                <w:rFonts w:ascii="新宋体" w:eastAsia="新宋体" w:hAnsi="新宋体" w:hint="eastAsia"/>
                <w:szCs w:val="22"/>
              </w:rPr>
              <w:t>31-已销售、41-被盗、42-损坏、43-丢失）</w:t>
            </w:r>
          </w:p>
        </w:tc>
        <w:tc>
          <w:tcPr>
            <w:tcW w:w="2401" w:type="dxa"/>
            <w:gridSpan w:val="3"/>
          </w:tcPr>
          <w:p w14:paraId="374BBD03" w14:textId="77777777" w:rsidR="00CD1F2F" w:rsidRPr="00AA2803" w:rsidRDefault="00CD1F2F" w:rsidP="00CD1F2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STA</w:t>
            </w:r>
            <w:r w:rsidRPr="00AA2803">
              <w:rPr>
                <w:rFonts w:ascii="新宋体" w:eastAsia="新宋体" w:hAnsi="新宋体"/>
                <w:szCs w:val="22"/>
              </w:rPr>
              <w:t>T</w:t>
            </w:r>
            <w:r w:rsidRPr="00AA2803">
              <w:rPr>
                <w:rFonts w:ascii="新宋体" w:eastAsia="新宋体" w:hAnsi="新宋体" w:hint="eastAsia"/>
                <w:szCs w:val="22"/>
              </w:rPr>
              <w:t>US</w:t>
            </w:r>
          </w:p>
        </w:tc>
        <w:tc>
          <w:tcPr>
            <w:tcW w:w="1987" w:type="dxa"/>
            <w:gridSpan w:val="3"/>
          </w:tcPr>
          <w:p w14:paraId="6F9EEF68" w14:textId="77777777" w:rsidR="00CD1F2F" w:rsidRPr="00AA2803" w:rsidRDefault="00CD1F2F" w:rsidP="00CD1F2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NUMBER(2)</w:t>
            </w:r>
          </w:p>
        </w:tc>
        <w:tc>
          <w:tcPr>
            <w:tcW w:w="712" w:type="dxa"/>
            <w:gridSpan w:val="2"/>
          </w:tcPr>
          <w:p w14:paraId="3F536862" w14:textId="77777777" w:rsidR="00CD1F2F" w:rsidRPr="00AA2803" w:rsidRDefault="00CD1F2F" w:rsidP="00CD1F2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2" w:type="dxa"/>
          </w:tcPr>
          <w:p w14:paraId="7DD85E53" w14:textId="77777777" w:rsidR="00CD1F2F" w:rsidRPr="00AA2803" w:rsidRDefault="00CD1F2F" w:rsidP="00CD1F2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11</w:t>
            </w:r>
          </w:p>
        </w:tc>
      </w:tr>
      <w:tr w:rsidR="00AA2803" w:rsidRPr="00AA2803" w14:paraId="3AA91D57" w14:textId="77777777" w:rsidTr="001A76CD">
        <w:tc>
          <w:tcPr>
            <w:tcW w:w="389" w:type="dxa"/>
          </w:tcPr>
          <w:p w14:paraId="686B10F0" w14:textId="77777777" w:rsidR="00393D1B" w:rsidRPr="00AA2803" w:rsidRDefault="00393D1B" w:rsidP="006164CE">
            <w:pPr>
              <w:pStyle w:val="af"/>
              <w:numPr>
                <w:ilvl w:val="0"/>
                <w:numId w:val="32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696" w:type="dxa"/>
            <w:gridSpan w:val="4"/>
          </w:tcPr>
          <w:p w14:paraId="6E75BD7F" w14:textId="77777777" w:rsidR="00393D1B" w:rsidRPr="00AA2803" w:rsidRDefault="00393D1B" w:rsidP="00393D1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所在仓库（只有在完整的情况下，此值才有效）</w:t>
            </w:r>
          </w:p>
        </w:tc>
        <w:tc>
          <w:tcPr>
            <w:tcW w:w="2401" w:type="dxa"/>
            <w:gridSpan w:val="3"/>
          </w:tcPr>
          <w:p w14:paraId="35F3AA12" w14:textId="77777777" w:rsidR="00393D1B" w:rsidRPr="00AA2803" w:rsidRDefault="00393D1B" w:rsidP="00393D1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CURRENT</w:t>
            </w:r>
            <w:r w:rsidRPr="00AA2803">
              <w:rPr>
                <w:rFonts w:ascii="新宋体" w:eastAsia="新宋体" w:hAnsi="新宋体"/>
                <w:szCs w:val="22"/>
              </w:rPr>
              <w:t>_WAREHOUSE</w:t>
            </w:r>
          </w:p>
        </w:tc>
        <w:tc>
          <w:tcPr>
            <w:tcW w:w="1987" w:type="dxa"/>
            <w:gridSpan w:val="3"/>
          </w:tcPr>
          <w:p w14:paraId="5FD054F8" w14:textId="77777777" w:rsidR="00393D1B" w:rsidRPr="00AA2803" w:rsidRDefault="00393D1B" w:rsidP="00393D1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VAR</w:t>
            </w:r>
            <w:r w:rsidRPr="00AA2803">
              <w:rPr>
                <w:rFonts w:ascii="新宋体" w:eastAsia="新宋体" w:hAnsi="新宋体"/>
                <w:szCs w:val="22"/>
              </w:rPr>
              <w:t>CHAR</w:t>
            </w:r>
            <w:r w:rsidRPr="00AA2803">
              <w:rPr>
                <w:rFonts w:ascii="新宋体" w:eastAsia="新宋体" w:hAnsi="新宋体" w:hint="eastAsia"/>
                <w:szCs w:val="22"/>
              </w:rPr>
              <w:t>2</w:t>
            </w:r>
            <w:r w:rsidRPr="00AA2803">
              <w:rPr>
                <w:rFonts w:ascii="新宋体" w:eastAsia="新宋体" w:hAnsi="新宋体"/>
                <w:szCs w:val="22"/>
              </w:rPr>
              <w:t>(</w:t>
            </w:r>
            <w:r w:rsidRPr="00AA2803">
              <w:rPr>
                <w:rFonts w:ascii="新宋体" w:eastAsia="新宋体" w:hAnsi="新宋体" w:hint="eastAsia"/>
                <w:szCs w:val="22"/>
              </w:rPr>
              <w:t>8</w:t>
            </w:r>
            <w:r w:rsidRPr="00AA2803">
              <w:rPr>
                <w:rFonts w:ascii="新宋体" w:eastAsia="新宋体" w:hAnsi="新宋体"/>
                <w:szCs w:val="22"/>
              </w:rPr>
              <w:t>)</w:t>
            </w:r>
          </w:p>
        </w:tc>
        <w:tc>
          <w:tcPr>
            <w:tcW w:w="712" w:type="dxa"/>
            <w:gridSpan w:val="2"/>
          </w:tcPr>
          <w:p w14:paraId="5658A587" w14:textId="77777777" w:rsidR="00393D1B" w:rsidRPr="00AA2803" w:rsidRDefault="00393D1B" w:rsidP="00393D1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62" w:type="dxa"/>
          </w:tcPr>
          <w:p w14:paraId="21D31A6A" w14:textId="77777777" w:rsidR="00393D1B" w:rsidRPr="00AA2803" w:rsidRDefault="00393D1B" w:rsidP="00393D1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3DB81C2A" w14:textId="77777777" w:rsidTr="001A76CD">
        <w:tc>
          <w:tcPr>
            <w:tcW w:w="389" w:type="dxa"/>
          </w:tcPr>
          <w:p w14:paraId="04D75B5D" w14:textId="77777777" w:rsidR="00393D1B" w:rsidRPr="00AA2803" w:rsidRDefault="00393D1B" w:rsidP="006164CE">
            <w:pPr>
              <w:pStyle w:val="af"/>
              <w:numPr>
                <w:ilvl w:val="0"/>
                <w:numId w:val="32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696" w:type="dxa"/>
            <w:gridSpan w:val="4"/>
          </w:tcPr>
          <w:p w14:paraId="54D8C092" w14:textId="77777777" w:rsidR="00393D1B" w:rsidRPr="00AA2803" w:rsidRDefault="00393D1B" w:rsidP="00393D1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最近所在仓库（只有在完整的情况下，此值才有效）</w:t>
            </w:r>
          </w:p>
        </w:tc>
        <w:tc>
          <w:tcPr>
            <w:tcW w:w="2401" w:type="dxa"/>
            <w:gridSpan w:val="3"/>
          </w:tcPr>
          <w:p w14:paraId="1A608D50" w14:textId="77777777" w:rsidR="00393D1B" w:rsidRPr="00AA2803" w:rsidRDefault="00393D1B" w:rsidP="00393D1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LAST_WAREHOUSE</w:t>
            </w:r>
          </w:p>
        </w:tc>
        <w:tc>
          <w:tcPr>
            <w:tcW w:w="1987" w:type="dxa"/>
            <w:gridSpan w:val="3"/>
          </w:tcPr>
          <w:p w14:paraId="0519FB9A" w14:textId="77777777" w:rsidR="00393D1B" w:rsidRPr="00AA2803" w:rsidRDefault="00393D1B" w:rsidP="00393D1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VAR</w:t>
            </w:r>
            <w:r w:rsidRPr="00AA2803">
              <w:rPr>
                <w:rFonts w:ascii="新宋体" w:eastAsia="新宋体" w:hAnsi="新宋体"/>
                <w:szCs w:val="22"/>
              </w:rPr>
              <w:t>CHAR</w:t>
            </w:r>
            <w:r w:rsidRPr="00AA2803">
              <w:rPr>
                <w:rFonts w:ascii="新宋体" w:eastAsia="新宋体" w:hAnsi="新宋体" w:hint="eastAsia"/>
                <w:szCs w:val="22"/>
              </w:rPr>
              <w:t>2</w:t>
            </w:r>
            <w:r w:rsidRPr="00AA2803">
              <w:rPr>
                <w:rFonts w:ascii="新宋体" w:eastAsia="新宋体" w:hAnsi="新宋体"/>
                <w:szCs w:val="22"/>
              </w:rPr>
              <w:t>(</w:t>
            </w:r>
            <w:r w:rsidRPr="00AA2803">
              <w:rPr>
                <w:rFonts w:ascii="新宋体" w:eastAsia="新宋体" w:hAnsi="新宋体" w:hint="eastAsia"/>
                <w:szCs w:val="22"/>
              </w:rPr>
              <w:t>8</w:t>
            </w:r>
            <w:r w:rsidRPr="00AA2803">
              <w:rPr>
                <w:rFonts w:ascii="新宋体" w:eastAsia="新宋体" w:hAnsi="新宋体"/>
                <w:szCs w:val="22"/>
              </w:rPr>
              <w:t>)</w:t>
            </w:r>
          </w:p>
        </w:tc>
        <w:tc>
          <w:tcPr>
            <w:tcW w:w="712" w:type="dxa"/>
            <w:gridSpan w:val="2"/>
          </w:tcPr>
          <w:p w14:paraId="50D5E5A3" w14:textId="77777777" w:rsidR="00393D1B" w:rsidRPr="00AA2803" w:rsidRDefault="00393D1B" w:rsidP="00393D1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62" w:type="dxa"/>
          </w:tcPr>
          <w:p w14:paraId="38D77BE0" w14:textId="77777777" w:rsidR="00393D1B" w:rsidRPr="00AA2803" w:rsidRDefault="00393D1B" w:rsidP="00393D1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4438DCEB" w14:textId="77777777" w:rsidTr="001A76CD">
        <w:tc>
          <w:tcPr>
            <w:tcW w:w="389" w:type="dxa"/>
          </w:tcPr>
          <w:p w14:paraId="5B1D3E4A" w14:textId="77777777" w:rsidR="00D7132C" w:rsidRPr="00AA2803" w:rsidRDefault="00D7132C" w:rsidP="006164CE">
            <w:pPr>
              <w:pStyle w:val="af"/>
              <w:numPr>
                <w:ilvl w:val="0"/>
                <w:numId w:val="32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696" w:type="dxa"/>
            <w:gridSpan w:val="4"/>
          </w:tcPr>
          <w:p w14:paraId="0BEB7E38" w14:textId="77777777" w:rsidR="00D7132C" w:rsidRPr="00AA2803" w:rsidRDefault="00D7132C" w:rsidP="00D7132C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创建时间</w:t>
            </w:r>
          </w:p>
        </w:tc>
        <w:tc>
          <w:tcPr>
            <w:tcW w:w="2401" w:type="dxa"/>
            <w:gridSpan w:val="3"/>
          </w:tcPr>
          <w:p w14:paraId="6455DBF2" w14:textId="77777777" w:rsidR="00D7132C" w:rsidRPr="00AA2803" w:rsidRDefault="00D7132C" w:rsidP="00D7132C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CREATE</w:t>
            </w:r>
            <w:r w:rsidRPr="00AA2803">
              <w:rPr>
                <w:rFonts w:ascii="新宋体" w:eastAsia="新宋体" w:hAnsi="新宋体"/>
                <w:szCs w:val="22"/>
              </w:rPr>
              <w:t>_DATE</w:t>
            </w:r>
          </w:p>
        </w:tc>
        <w:tc>
          <w:tcPr>
            <w:tcW w:w="1987" w:type="dxa"/>
            <w:gridSpan w:val="3"/>
          </w:tcPr>
          <w:p w14:paraId="4CE3B632" w14:textId="77777777" w:rsidR="00D7132C" w:rsidRPr="00AA2803" w:rsidRDefault="00D7132C" w:rsidP="00D7132C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DATE</w:t>
            </w:r>
          </w:p>
        </w:tc>
        <w:tc>
          <w:tcPr>
            <w:tcW w:w="712" w:type="dxa"/>
            <w:gridSpan w:val="2"/>
          </w:tcPr>
          <w:p w14:paraId="56D1697D" w14:textId="77777777" w:rsidR="00D7132C" w:rsidRPr="00AA2803" w:rsidRDefault="00D7132C" w:rsidP="00D7132C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2" w:type="dxa"/>
          </w:tcPr>
          <w:p w14:paraId="3AC8CBA2" w14:textId="77777777" w:rsidR="00D7132C" w:rsidRPr="00AA2803" w:rsidRDefault="00D7132C" w:rsidP="00D7132C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sysdate</w:t>
            </w:r>
          </w:p>
        </w:tc>
      </w:tr>
      <w:tr w:rsidR="00AA2803" w:rsidRPr="00AA2803" w14:paraId="57DE27C5" w14:textId="77777777" w:rsidTr="001A76CD">
        <w:tc>
          <w:tcPr>
            <w:tcW w:w="389" w:type="dxa"/>
          </w:tcPr>
          <w:p w14:paraId="547FFFC2" w14:textId="77777777" w:rsidR="00D7132C" w:rsidRPr="00AA2803" w:rsidRDefault="00D7132C" w:rsidP="006164CE">
            <w:pPr>
              <w:pStyle w:val="af"/>
              <w:numPr>
                <w:ilvl w:val="0"/>
                <w:numId w:val="32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696" w:type="dxa"/>
            <w:gridSpan w:val="4"/>
          </w:tcPr>
          <w:p w14:paraId="4D838DE4" w14:textId="77777777" w:rsidR="00D7132C" w:rsidRPr="00AA2803" w:rsidRDefault="00D7132C" w:rsidP="00D7132C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创建人</w:t>
            </w:r>
          </w:p>
        </w:tc>
        <w:tc>
          <w:tcPr>
            <w:tcW w:w="2401" w:type="dxa"/>
            <w:gridSpan w:val="3"/>
          </w:tcPr>
          <w:p w14:paraId="4AE74A8E" w14:textId="77777777" w:rsidR="00D7132C" w:rsidRPr="00AA2803" w:rsidRDefault="00D7132C" w:rsidP="00D7132C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CREATE_ADMIN</w:t>
            </w:r>
          </w:p>
        </w:tc>
        <w:tc>
          <w:tcPr>
            <w:tcW w:w="1987" w:type="dxa"/>
            <w:gridSpan w:val="3"/>
          </w:tcPr>
          <w:p w14:paraId="2624048D" w14:textId="77777777" w:rsidR="00D7132C" w:rsidRPr="00AA2803" w:rsidRDefault="00D7132C" w:rsidP="00D7132C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NUMBER(4)</w:t>
            </w:r>
          </w:p>
        </w:tc>
        <w:tc>
          <w:tcPr>
            <w:tcW w:w="712" w:type="dxa"/>
            <w:gridSpan w:val="2"/>
          </w:tcPr>
          <w:p w14:paraId="4ECF5C54" w14:textId="77777777" w:rsidR="00D7132C" w:rsidRPr="00AA2803" w:rsidRDefault="00D7132C" w:rsidP="00D7132C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2" w:type="dxa"/>
          </w:tcPr>
          <w:p w14:paraId="0415EAD2" w14:textId="77777777" w:rsidR="00D7132C" w:rsidRPr="00AA2803" w:rsidRDefault="00D7132C" w:rsidP="00D7132C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6C71C7F4" w14:textId="77777777" w:rsidTr="001A76CD">
        <w:tc>
          <w:tcPr>
            <w:tcW w:w="389" w:type="dxa"/>
          </w:tcPr>
          <w:p w14:paraId="00A8943A" w14:textId="77777777" w:rsidR="00D7132C" w:rsidRPr="00AA2803" w:rsidRDefault="00D7132C" w:rsidP="006164CE">
            <w:pPr>
              <w:pStyle w:val="af"/>
              <w:numPr>
                <w:ilvl w:val="0"/>
                <w:numId w:val="32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696" w:type="dxa"/>
            <w:gridSpan w:val="4"/>
          </w:tcPr>
          <w:p w14:paraId="5E4B1883" w14:textId="77777777" w:rsidR="00D7132C" w:rsidRPr="00AA2803" w:rsidRDefault="00D7132C" w:rsidP="00D7132C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最进变动人</w:t>
            </w:r>
          </w:p>
        </w:tc>
        <w:tc>
          <w:tcPr>
            <w:tcW w:w="2401" w:type="dxa"/>
            <w:gridSpan w:val="3"/>
          </w:tcPr>
          <w:p w14:paraId="01F83036" w14:textId="77777777" w:rsidR="00D7132C" w:rsidRPr="00AA2803" w:rsidRDefault="00D7132C" w:rsidP="00D7132C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CHANGE_ADMIN</w:t>
            </w:r>
          </w:p>
        </w:tc>
        <w:tc>
          <w:tcPr>
            <w:tcW w:w="1987" w:type="dxa"/>
            <w:gridSpan w:val="3"/>
          </w:tcPr>
          <w:p w14:paraId="295E45A9" w14:textId="77777777" w:rsidR="00D7132C" w:rsidRPr="00AA2803" w:rsidRDefault="00D7132C" w:rsidP="00D7132C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NUMBER(4)</w:t>
            </w:r>
          </w:p>
        </w:tc>
        <w:tc>
          <w:tcPr>
            <w:tcW w:w="712" w:type="dxa"/>
            <w:gridSpan w:val="2"/>
          </w:tcPr>
          <w:p w14:paraId="20A32729" w14:textId="77777777" w:rsidR="00D7132C" w:rsidRPr="00AA2803" w:rsidRDefault="00D7132C" w:rsidP="00D7132C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62" w:type="dxa"/>
          </w:tcPr>
          <w:p w14:paraId="2E22144E" w14:textId="77777777" w:rsidR="00D7132C" w:rsidRPr="00AA2803" w:rsidRDefault="00D7132C" w:rsidP="00D7132C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224FCCDE" w14:textId="77777777" w:rsidTr="001A76CD">
        <w:tc>
          <w:tcPr>
            <w:tcW w:w="389" w:type="dxa"/>
          </w:tcPr>
          <w:p w14:paraId="6410D0C0" w14:textId="77777777" w:rsidR="00D7132C" w:rsidRPr="00AA2803" w:rsidRDefault="00D7132C" w:rsidP="006164CE">
            <w:pPr>
              <w:pStyle w:val="af"/>
              <w:numPr>
                <w:ilvl w:val="0"/>
                <w:numId w:val="32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696" w:type="dxa"/>
            <w:gridSpan w:val="4"/>
          </w:tcPr>
          <w:p w14:paraId="7425525A" w14:textId="77777777" w:rsidR="00D7132C" w:rsidRPr="00AA2803" w:rsidRDefault="00D7132C" w:rsidP="00D7132C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最进变动时间</w:t>
            </w:r>
          </w:p>
        </w:tc>
        <w:tc>
          <w:tcPr>
            <w:tcW w:w="2401" w:type="dxa"/>
            <w:gridSpan w:val="3"/>
          </w:tcPr>
          <w:p w14:paraId="56D54985" w14:textId="77777777" w:rsidR="00D7132C" w:rsidRPr="00AA2803" w:rsidRDefault="00D7132C" w:rsidP="00D7132C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CHANGE_DATE</w:t>
            </w:r>
          </w:p>
        </w:tc>
        <w:tc>
          <w:tcPr>
            <w:tcW w:w="1987" w:type="dxa"/>
            <w:gridSpan w:val="3"/>
          </w:tcPr>
          <w:p w14:paraId="4F7252D9" w14:textId="77777777" w:rsidR="00D7132C" w:rsidRPr="00AA2803" w:rsidRDefault="00D7132C" w:rsidP="00D7132C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DATE</w:t>
            </w:r>
          </w:p>
        </w:tc>
        <w:tc>
          <w:tcPr>
            <w:tcW w:w="712" w:type="dxa"/>
            <w:gridSpan w:val="2"/>
          </w:tcPr>
          <w:p w14:paraId="6FE13F5F" w14:textId="77777777" w:rsidR="00D7132C" w:rsidRPr="00AA2803" w:rsidRDefault="00D7132C" w:rsidP="00D7132C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62" w:type="dxa"/>
          </w:tcPr>
          <w:p w14:paraId="2F4918F9" w14:textId="77777777" w:rsidR="00D7132C" w:rsidRPr="00AA2803" w:rsidRDefault="00D7132C" w:rsidP="00D7132C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60A909D0" w14:textId="77777777" w:rsidTr="001A76CD">
        <w:tc>
          <w:tcPr>
            <w:tcW w:w="9747" w:type="dxa"/>
            <w:gridSpan w:val="14"/>
            <w:shd w:val="clear" w:color="auto" w:fill="D9D9D9" w:themeFill="background1" w:themeFillShade="D9"/>
          </w:tcPr>
          <w:p w14:paraId="6A733444" w14:textId="77777777" w:rsidR="00D7132C" w:rsidRPr="00AA2803" w:rsidRDefault="00D7132C" w:rsidP="00D7132C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表格其他属性信息定义（包括PK-FK、IDX等）</w:t>
            </w:r>
          </w:p>
        </w:tc>
      </w:tr>
      <w:tr w:rsidR="00AA2803" w:rsidRPr="00AA2803" w14:paraId="0DCB357F" w14:textId="77777777" w:rsidTr="001A76CD">
        <w:trPr>
          <w:trHeight w:val="231"/>
        </w:trPr>
        <w:tc>
          <w:tcPr>
            <w:tcW w:w="528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FEA6D18" w14:textId="77777777" w:rsidR="00D7132C" w:rsidRPr="00AA2803" w:rsidRDefault="00D7132C" w:rsidP="00D7132C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主键</w:t>
            </w:r>
          </w:p>
        </w:tc>
        <w:tc>
          <w:tcPr>
            <w:tcW w:w="2970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6F680736" w14:textId="77777777" w:rsidR="00D7132C" w:rsidRPr="00AA2803" w:rsidRDefault="00D7132C" w:rsidP="00D7132C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6249" w:type="dxa"/>
            <w:gridSpan w:val="8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04E98620" w14:textId="77777777" w:rsidR="00D7132C" w:rsidRPr="00AA2803" w:rsidRDefault="00D7132C" w:rsidP="00D7132C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包含列</w:t>
            </w:r>
          </w:p>
        </w:tc>
      </w:tr>
      <w:tr w:rsidR="00AA2803" w:rsidRPr="00AA2803" w14:paraId="28F7D041" w14:textId="77777777" w:rsidTr="001A76CD">
        <w:trPr>
          <w:trHeight w:val="231"/>
        </w:trPr>
        <w:tc>
          <w:tcPr>
            <w:tcW w:w="528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7D001A2" w14:textId="77777777" w:rsidR="00D7132C" w:rsidRPr="00AA2803" w:rsidRDefault="00D7132C" w:rsidP="00D7132C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2970" w:type="dxa"/>
            <w:gridSpan w:val="4"/>
            <w:tcBorders>
              <w:left w:val="single" w:sz="4" w:space="0" w:color="auto"/>
            </w:tcBorders>
          </w:tcPr>
          <w:p w14:paraId="11DB7C0C" w14:textId="77777777" w:rsidR="00D7132C" w:rsidRPr="00AA2803" w:rsidRDefault="00D7132C" w:rsidP="00D7132C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PK_WH_TICKET_TRUNK</w:t>
            </w:r>
          </w:p>
        </w:tc>
        <w:tc>
          <w:tcPr>
            <w:tcW w:w="6249" w:type="dxa"/>
            <w:gridSpan w:val="8"/>
            <w:tcBorders>
              <w:left w:val="single" w:sz="4" w:space="0" w:color="auto"/>
            </w:tcBorders>
          </w:tcPr>
          <w:p w14:paraId="2C3283D2" w14:textId="77777777" w:rsidR="00D7132C" w:rsidRPr="00AA2803" w:rsidRDefault="00D7132C" w:rsidP="00D7132C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PLAN_CODE,BATCH_NO,TRUNK_NO</w:t>
            </w:r>
          </w:p>
        </w:tc>
      </w:tr>
      <w:tr w:rsidR="00AA2803" w:rsidRPr="00AA2803" w14:paraId="64AF6930" w14:textId="77777777" w:rsidTr="001A76CD">
        <w:trPr>
          <w:trHeight w:val="231"/>
        </w:trPr>
        <w:tc>
          <w:tcPr>
            <w:tcW w:w="528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5FD1399" w14:textId="77777777" w:rsidR="00D7132C" w:rsidRPr="00AA2803" w:rsidRDefault="00D7132C" w:rsidP="00D7132C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外键</w:t>
            </w:r>
          </w:p>
        </w:tc>
        <w:tc>
          <w:tcPr>
            <w:tcW w:w="2970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18E5A116" w14:textId="77777777" w:rsidR="00D7132C" w:rsidRPr="00AA2803" w:rsidRDefault="00D7132C" w:rsidP="00D7132C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1988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3C618DED" w14:textId="77777777" w:rsidR="00D7132C" w:rsidRPr="00AA2803" w:rsidRDefault="00D7132C" w:rsidP="00D7132C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  <w:tc>
          <w:tcPr>
            <w:tcW w:w="2123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058E9B23" w14:textId="77777777" w:rsidR="00D7132C" w:rsidRPr="00AA2803" w:rsidRDefault="00D7132C" w:rsidP="00D7132C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参照表名</w:t>
            </w:r>
          </w:p>
        </w:tc>
        <w:tc>
          <w:tcPr>
            <w:tcW w:w="2138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4AE23F9E" w14:textId="77777777" w:rsidR="00D7132C" w:rsidRPr="00AA2803" w:rsidRDefault="00D7132C" w:rsidP="00D7132C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</w:tr>
      <w:tr w:rsidR="00AA2803" w:rsidRPr="00AA2803" w14:paraId="19D4760B" w14:textId="77777777" w:rsidTr="001A76CD">
        <w:trPr>
          <w:trHeight w:val="231"/>
        </w:trPr>
        <w:tc>
          <w:tcPr>
            <w:tcW w:w="528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86339A5" w14:textId="77777777" w:rsidR="00D7132C" w:rsidRPr="00AA2803" w:rsidRDefault="00D7132C" w:rsidP="00D7132C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2970" w:type="dxa"/>
            <w:gridSpan w:val="4"/>
            <w:tcBorders>
              <w:left w:val="single" w:sz="4" w:space="0" w:color="auto"/>
            </w:tcBorders>
          </w:tcPr>
          <w:p w14:paraId="51A7354C" w14:textId="77777777" w:rsidR="00D7132C" w:rsidRPr="00AA2803" w:rsidRDefault="00D7132C" w:rsidP="00D7132C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988" w:type="dxa"/>
            <w:gridSpan w:val="2"/>
            <w:tcBorders>
              <w:left w:val="single" w:sz="4" w:space="0" w:color="auto"/>
            </w:tcBorders>
          </w:tcPr>
          <w:p w14:paraId="16B493F5" w14:textId="77777777" w:rsidR="00D7132C" w:rsidRPr="00AA2803" w:rsidRDefault="00D7132C" w:rsidP="00D7132C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123" w:type="dxa"/>
            <w:gridSpan w:val="4"/>
            <w:tcBorders>
              <w:left w:val="single" w:sz="4" w:space="0" w:color="auto"/>
            </w:tcBorders>
          </w:tcPr>
          <w:p w14:paraId="289CCE56" w14:textId="77777777" w:rsidR="00D7132C" w:rsidRPr="00AA2803" w:rsidRDefault="00D7132C" w:rsidP="00D7132C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138" w:type="dxa"/>
            <w:gridSpan w:val="2"/>
            <w:tcBorders>
              <w:left w:val="single" w:sz="4" w:space="0" w:color="auto"/>
            </w:tcBorders>
          </w:tcPr>
          <w:p w14:paraId="22A472CA" w14:textId="77777777" w:rsidR="00D7132C" w:rsidRPr="00AA2803" w:rsidRDefault="00D7132C" w:rsidP="00D7132C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335FF2BA" w14:textId="77777777" w:rsidTr="001A76CD">
        <w:trPr>
          <w:trHeight w:val="231"/>
        </w:trPr>
        <w:tc>
          <w:tcPr>
            <w:tcW w:w="528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6C1427D" w14:textId="77777777" w:rsidR="00D7132C" w:rsidRPr="00AA2803" w:rsidRDefault="00D7132C" w:rsidP="00D7132C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索引</w:t>
            </w:r>
          </w:p>
        </w:tc>
        <w:tc>
          <w:tcPr>
            <w:tcW w:w="2970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3F207B9E" w14:textId="77777777" w:rsidR="00D7132C" w:rsidRPr="00AA2803" w:rsidRDefault="00D7132C" w:rsidP="00D7132C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3116" w:type="dxa"/>
            <w:gridSpan w:val="3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5C333DCE" w14:textId="77777777" w:rsidR="00D7132C" w:rsidRPr="00AA2803" w:rsidRDefault="00D7132C" w:rsidP="00D7132C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  <w:tc>
          <w:tcPr>
            <w:tcW w:w="3133" w:type="dxa"/>
            <w:gridSpan w:val="5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34D6E6C5" w14:textId="77777777" w:rsidR="00D7132C" w:rsidRPr="00AA2803" w:rsidRDefault="00D7132C" w:rsidP="00D7132C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类型</w:t>
            </w:r>
          </w:p>
        </w:tc>
      </w:tr>
      <w:tr w:rsidR="00AA2803" w:rsidRPr="00AA2803" w14:paraId="3C0224F1" w14:textId="77777777" w:rsidTr="001A76CD">
        <w:trPr>
          <w:trHeight w:val="231"/>
        </w:trPr>
        <w:tc>
          <w:tcPr>
            <w:tcW w:w="528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2EF9746" w14:textId="77777777" w:rsidR="00D7132C" w:rsidRPr="00AA2803" w:rsidRDefault="00D7132C" w:rsidP="00D7132C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2970" w:type="dxa"/>
            <w:gridSpan w:val="4"/>
            <w:tcBorders>
              <w:left w:val="single" w:sz="4" w:space="0" w:color="auto"/>
            </w:tcBorders>
          </w:tcPr>
          <w:p w14:paraId="3C8B19C5" w14:textId="77777777" w:rsidR="00D7132C" w:rsidRPr="00AA2803" w:rsidRDefault="00D7132C" w:rsidP="00D7132C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116" w:type="dxa"/>
            <w:gridSpan w:val="3"/>
            <w:tcBorders>
              <w:left w:val="single" w:sz="4" w:space="0" w:color="auto"/>
            </w:tcBorders>
          </w:tcPr>
          <w:p w14:paraId="3F685D08" w14:textId="77777777" w:rsidR="00D7132C" w:rsidRPr="00AA2803" w:rsidRDefault="00D7132C" w:rsidP="00D7132C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133" w:type="dxa"/>
            <w:gridSpan w:val="5"/>
            <w:tcBorders>
              <w:left w:val="single" w:sz="4" w:space="0" w:color="auto"/>
            </w:tcBorders>
          </w:tcPr>
          <w:p w14:paraId="21C5CACF" w14:textId="77777777" w:rsidR="00D7132C" w:rsidRPr="00AA2803" w:rsidRDefault="00D7132C" w:rsidP="00D7132C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037CD4C3" w14:textId="77777777" w:rsidTr="001A76CD">
        <w:tc>
          <w:tcPr>
            <w:tcW w:w="528" w:type="dxa"/>
            <w:gridSpan w:val="2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94FFECD" w14:textId="77777777" w:rsidR="00D7132C" w:rsidRPr="00AA2803" w:rsidRDefault="00D7132C" w:rsidP="00D7132C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约束</w:t>
            </w:r>
          </w:p>
        </w:tc>
        <w:tc>
          <w:tcPr>
            <w:tcW w:w="9219" w:type="dxa"/>
            <w:gridSpan w:val="12"/>
            <w:tcBorders>
              <w:left w:val="single" w:sz="4" w:space="0" w:color="auto"/>
            </w:tcBorders>
          </w:tcPr>
          <w:p w14:paraId="4CEEE2BA" w14:textId="77777777" w:rsidR="00D7132C" w:rsidRPr="00AA2803" w:rsidRDefault="00D7132C" w:rsidP="00D7132C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34BB7D87" w14:textId="77777777" w:rsidTr="001A76CD">
        <w:trPr>
          <w:trHeight w:val="231"/>
        </w:trPr>
        <w:tc>
          <w:tcPr>
            <w:tcW w:w="528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6FAF27D" w14:textId="77777777" w:rsidR="00D7132C" w:rsidRPr="00AA2803" w:rsidRDefault="00D7132C" w:rsidP="00D7132C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</w:t>
            </w: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44358159" w14:textId="77777777" w:rsidR="00D7132C" w:rsidRPr="00AA2803" w:rsidRDefault="00D7132C" w:rsidP="00D7132C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分区类型</w:t>
            </w:r>
          </w:p>
        </w:tc>
        <w:tc>
          <w:tcPr>
            <w:tcW w:w="1488" w:type="dxa"/>
            <w:gridSpan w:val="3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53B0084D" w14:textId="77777777" w:rsidR="00D7132C" w:rsidRPr="00AA2803" w:rsidRDefault="00D7132C" w:rsidP="00D7132C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分区字段</w:t>
            </w:r>
          </w:p>
        </w:tc>
        <w:tc>
          <w:tcPr>
            <w:tcW w:w="6243" w:type="dxa"/>
            <w:gridSpan w:val="7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233B4B11" w14:textId="77777777" w:rsidR="00D7132C" w:rsidRPr="00AA2803" w:rsidRDefault="00D7132C" w:rsidP="00D7132C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分区条件</w:t>
            </w:r>
          </w:p>
        </w:tc>
      </w:tr>
      <w:tr w:rsidR="00AA2803" w:rsidRPr="00AA2803" w14:paraId="1E79CDE3" w14:textId="77777777" w:rsidTr="001A76CD">
        <w:trPr>
          <w:trHeight w:val="231"/>
        </w:trPr>
        <w:tc>
          <w:tcPr>
            <w:tcW w:w="528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7CB8048" w14:textId="77777777" w:rsidR="00D7132C" w:rsidRPr="00AA2803" w:rsidRDefault="00D7132C" w:rsidP="00D7132C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</w:tcPr>
          <w:p w14:paraId="750514A2" w14:textId="77777777" w:rsidR="00D7132C" w:rsidRPr="00AA2803" w:rsidRDefault="00D7132C" w:rsidP="00D7132C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主分区</w:t>
            </w:r>
          </w:p>
        </w:tc>
        <w:tc>
          <w:tcPr>
            <w:tcW w:w="1488" w:type="dxa"/>
            <w:gridSpan w:val="3"/>
            <w:tcBorders>
              <w:left w:val="single" w:sz="4" w:space="0" w:color="auto"/>
            </w:tcBorders>
          </w:tcPr>
          <w:p w14:paraId="5EF579D2" w14:textId="77777777" w:rsidR="00D7132C" w:rsidRPr="00AA2803" w:rsidRDefault="00D7132C" w:rsidP="00D7132C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6243" w:type="dxa"/>
            <w:gridSpan w:val="7"/>
            <w:tcBorders>
              <w:left w:val="single" w:sz="4" w:space="0" w:color="auto"/>
            </w:tcBorders>
          </w:tcPr>
          <w:p w14:paraId="0A4F4795" w14:textId="77777777" w:rsidR="00D7132C" w:rsidRPr="00AA2803" w:rsidRDefault="00D7132C" w:rsidP="00D7132C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39FD4B65" w14:textId="77777777" w:rsidTr="001A76CD">
        <w:trPr>
          <w:trHeight w:val="231"/>
        </w:trPr>
        <w:tc>
          <w:tcPr>
            <w:tcW w:w="528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1DC3E21" w14:textId="77777777" w:rsidR="00D7132C" w:rsidRPr="00AA2803" w:rsidRDefault="00D7132C" w:rsidP="00D7132C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</w:tcPr>
          <w:p w14:paraId="39484876" w14:textId="77777777" w:rsidR="00D7132C" w:rsidRPr="00AA2803" w:rsidRDefault="00D7132C" w:rsidP="00D7132C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子分区</w:t>
            </w:r>
          </w:p>
        </w:tc>
        <w:tc>
          <w:tcPr>
            <w:tcW w:w="1488" w:type="dxa"/>
            <w:gridSpan w:val="3"/>
            <w:tcBorders>
              <w:left w:val="single" w:sz="4" w:space="0" w:color="auto"/>
            </w:tcBorders>
          </w:tcPr>
          <w:p w14:paraId="2510B3DB" w14:textId="77777777" w:rsidR="00D7132C" w:rsidRPr="00AA2803" w:rsidRDefault="00D7132C" w:rsidP="00D7132C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6243" w:type="dxa"/>
            <w:gridSpan w:val="7"/>
            <w:tcBorders>
              <w:left w:val="single" w:sz="4" w:space="0" w:color="auto"/>
            </w:tcBorders>
          </w:tcPr>
          <w:p w14:paraId="0CD09BFF" w14:textId="77777777" w:rsidR="00D7132C" w:rsidRPr="00AA2803" w:rsidRDefault="00D7132C" w:rsidP="00D7132C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</w:tbl>
    <w:p w14:paraId="45423FA7" w14:textId="77777777" w:rsidR="001A76CD" w:rsidRPr="00AA2803" w:rsidRDefault="001A76CD" w:rsidP="001A76CD"/>
    <w:p w14:paraId="1990BAF8" w14:textId="77777777" w:rsidR="002476D9" w:rsidRPr="00AA2803" w:rsidRDefault="002476D9" w:rsidP="002476D9">
      <w:pPr>
        <w:pStyle w:val="4"/>
      </w:pPr>
      <w:bookmarkStart w:id="71" w:name="_Toc435450840"/>
      <w:r w:rsidRPr="00AA2803">
        <w:rPr>
          <w:rFonts w:hint="eastAsia"/>
        </w:rPr>
        <w:t>即开票信息（</w:t>
      </w:r>
      <w:r w:rsidR="008971C6" w:rsidRPr="00AA2803">
        <w:rPr>
          <w:rFonts w:hint="eastAsia"/>
        </w:rPr>
        <w:t>盒</w:t>
      </w:r>
      <w:r w:rsidRPr="00AA2803">
        <w:rPr>
          <w:rFonts w:hint="eastAsia"/>
        </w:rPr>
        <w:t>）（</w:t>
      </w:r>
      <w:r w:rsidRPr="00AA2803">
        <w:t>WH</w:t>
      </w:r>
      <w:r w:rsidRPr="00AA2803">
        <w:rPr>
          <w:rFonts w:hint="eastAsia"/>
        </w:rPr>
        <w:t>_TICKET</w:t>
      </w:r>
      <w:r w:rsidRPr="00AA2803">
        <w:t>_</w:t>
      </w:r>
      <w:r w:rsidR="008971C6" w:rsidRPr="00AA2803">
        <w:t>BOX</w:t>
      </w:r>
      <w:r w:rsidRPr="00AA2803">
        <w:rPr>
          <w:rFonts w:hint="eastAsia"/>
        </w:rPr>
        <w:t>）</w:t>
      </w:r>
      <w:bookmarkEnd w:id="71"/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89"/>
        <w:gridCol w:w="139"/>
        <w:gridCol w:w="698"/>
        <w:gridCol w:w="790"/>
        <w:gridCol w:w="1069"/>
        <w:gridCol w:w="413"/>
        <w:gridCol w:w="6"/>
        <w:gridCol w:w="1982"/>
        <w:gridCol w:w="1128"/>
        <w:gridCol w:w="288"/>
        <w:gridCol w:w="571"/>
        <w:gridCol w:w="136"/>
        <w:gridCol w:w="576"/>
        <w:gridCol w:w="1562"/>
      </w:tblGrid>
      <w:tr w:rsidR="00AA2803" w:rsidRPr="00AA2803" w14:paraId="7EC6A105" w14:textId="77777777" w:rsidTr="00084E23">
        <w:tc>
          <w:tcPr>
            <w:tcW w:w="1226" w:type="dxa"/>
            <w:gridSpan w:val="3"/>
            <w:shd w:val="clear" w:color="auto" w:fill="C0C0C0"/>
          </w:tcPr>
          <w:p w14:paraId="606172A4" w14:textId="77777777" w:rsidR="002476D9" w:rsidRPr="00AA2803" w:rsidRDefault="002476D9" w:rsidP="00084E2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汉字注解</w:t>
            </w:r>
          </w:p>
        </w:tc>
        <w:tc>
          <w:tcPr>
            <w:tcW w:w="4260" w:type="dxa"/>
            <w:gridSpan w:val="5"/>
            <w:shd w:val="clear" w:color="auto" w:fill="auto"/>
          </w:tcPr>
          <w:p w14:paraId="1577E069" w14:textId="77777777" w:rsidR="002476D9" w:rsidRPr="00AA2803" w:rsidRDefault="002476D9" w:rsidP="00084E2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即开票信息（</w:t>
            </w:r>
            <w:r w:rsidR="008971C6"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盒</w:t>
            </w: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）</w:t>
            </w:r>
          </w:p>
        </w:tc>
        <w:tc>
          <w:tcPr>
            <w:tcW w:w="1416" w:type="dxa"/>
            <w:gridSpan w:val="2"/>
            <w:shd w:val="clear" w:color="auto" w:fill="C0C0C0"/>
          </w:tcPr>
          <w:p w14:paraId="32E8E606" w14:textId="77777777" w:rsidR="002476D9" w:rsidRPr="00AA2803" w:rsidRDefault="002476D9" w:rsidP="00084E2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表名</w:t>
            </w:r>
          </w:p>
        </w:tc>
        <w:tc>
          <w:tcPr>
            <w:tcW w:w="2845" w:type="dxa"/>
            <w:gridSpan w:val="4"/>
            <w:shd w:val="clear" w:color="auto" w:fill="auto"/>
          </w:tcPr>
          <w:p w14:paraId="2BCD51C4" w14:textId="77777777" w:rsidR="002476D9" w:rsidRPr="00AA2803" w:rsidRDefault="002476D9" w:rsidP="00084E2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/>
                <w:b/>
                <w:sz w:val="24"/>
                <w:szCs w:val="22"/>
              </w:rPr>
              <w:t>WH_TICKET_</w:t>
            </w:r>
            <w:r w:rsidR="008971C6" w:rsidRPr="00AA2803">
              <w:rPr>
                <w:rFonts w:ascii="新宋体" w:eastAsia="新宋体" w:hAnsi="新宋体"/>
                <w:b/>
                <w:sz w:val="24"/>
                <w:szCs w:val="22"/>
              </w:rPr>
              <w:t>BOX</w:t>
            </w:r>
          </w:p>
        </w:tc>
      </w:tr>
      <w:tr w:rsidR="00AA2803" w:rsidRPr="00AA2803" w14:paraId="7945325D" w14:textId="77777777" w:rsidTr="00084E23"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horzCross" w:color="auto" w:fill="C0C0C0"/>
          </w:tcPr>
          <w:p w14:paraId="251C2E56" w14:textId="77777777" w:rsidR="002476D9" w:rsidRPr="00AA2803" w:rsidRDefault="002476D9" w:rsidP="00084E2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</w:p>
        </w:tc>
        <w:tc>
          <w:tcPr>
            <w:tcW w:w="2696" w:type="dxa"/>
            <w:gridSpan w:val="4"/>
            <w:tcBorders>
              <w:left w:val="single" w:sz="4" w:space="0" w:color="auto"/>
            </w:tcBorders>
            <w:shd w:val="clear" w:color="auto" w:fill="C0C0C0"/>
          </w:tcPr>
          <w:p w14:paraId="452A53E9" w14:textId="77777777" w:rsidR="002476D9" w:rsidRPr="00AA2803" w:rsidRDefault="002476D9" w:rsidP="00084E2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字段名称</w:t>
            </w:r>
          </w:p>
        </w:tc>
        <w:tc>
          <w:tcPr>
            <w:tcW w:w="2401" w:type="dxa"/>
            <w:gridSpan w:val="3"/>
            <w:shd w:val="clear" w:color="auto" w:fill="C0C0C0"/>
          </w:tcPr>
          <w:p w14:paraId="03E1F41B" w14:textId="77777777" w:rsidR="002476D9" w:rsidRPr="00AA2803" w:rsidRDefault="002476D9" w:rsidP="00084E2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字段命名</w:t>
            </w:r>
          </w:p>
        </w:tc>
        <w:tc>
          <w:tcPr>
            <w:tcW w:w="1987" w:type="dxa"/>
            <w:gridSpan w:val="3"/>
            <w:shd w:val="clear" w:color="auto" w:fill="C0C0C0"/>
          </w:tcPr>
          <w:p w14:paraId="0E5E56D9" w14:textId="77777777" w:rsidR="002476D9" w:rsidRPr="00AA2803" w:rsidRDefault="002476D9" w:rsidP="00084E2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类型</w:t>
            </w:r>
          </w:p>
        </w:tc>
        <w:tc>
          <w:tcPr>
            <w:tcW w:w="712" w:type="dxa"/>
            <w:gridSpan w:val="2"/>
            <w:shd w:val="clear" w:color="auto" w:fill="C0C0C0"/>
          </w:tcPr>
          <w:p w14:paraId="54368EA9" w14:textId="77777777" w:rsidR="002476D9" w:rsidRPr="00AA2803" w:rsidRDefault="002476D9" w:rsidP="00084E2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非空</w:t>
            </w:r>
          </w:p>
        </w:tc>
        <w:tc>
          <w:tcPr>
            <w:tcW w:w="1562" w:type="dxa"/>
            <w:shd w:val="clear" w:color="auto" w:fill="C0C0C0"/>
          </w:tcPr>
          <w:p w14:paraId="4C0BBC57" w14:textId="77777777" w:rsidR="002476D9" w:rsidRPr="00AA2803" w:rsidRDefault="002476D9" w:rsidP="00084E2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默认</w:t>
            </w:r>
          </w:p>
        </w:tc>
      </w:tr>
      <w:tr w:rsidR="00AA2803" w:rsidRPr="00AA2803" w14:paraId="5FABB208" w14:textId="77777777" w:rsidTr="00084E23">
        <w:tc>
          <w:tcPr>
            <w:tcW w:w="389" w:type="dxa"/>
            <w:tcBorders>
              <w:top w:val="single" w:sz="4" w:space="0" w:color="auto"/>
            </w:tcBorders>
          </w:tcPr>
          <w:p w14:paraId="6EAA150A" w14:textId="77777777" w:rsidR="002476D9" w:rsidRPr="00AA2803" w:rsidRDefault="002476D9" w:rsidP="006164CE">
            <w:pPr>
              <w:pStyle w:val="af"/>
              <w:numPr>
                <w:ilvl w:val="0"/>
                <w:numId w:val="33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696" w:type="dxa"/>
            <w:gridSpan w:val="4"/>
          </w:tcPr>
          <w:p w14:paraId="0DF61932" w14:textId="77777777" w:rsidR="002476D9" w:rsidRPr="00AA2803" w:rsidRDefault="002476D9" w:rsidP="00084E2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方案</w:t>
            </w:r>
          </w:p>
        </w:tc>
        <w:tc>
          <w:tcPr>
            <w:tcW w:w="2401" w:type="dxa"/>
            <w:gridSpan w:val="3"/>
          </w:tcPr>
          <w:p w14:paraId="353150AE" w14:textId="77777777" w:rsidR="002476D9" w:rsidRPr="00AA2803" w:rsidRDefault="002476D9" w:rsidP="00084E2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PLAN_CODE</w:t>
            </w:r>
          </w:p>
        </w:tc>
        <w:tc>
          <w:tcPr>
            <w:tcW w:w="1987" w:type="dxa"/>
            <w:gridSpan w:val="3"/>
          </w:tcPr>
          <w:p w14:paraId="3FF101EC" w14:textId="77777777" w:rsidR="002476D9" w:rsidRPr="00AA2803" w:rsidRDefault="002476D9" w:rsidP="00084E2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VARCHAR2(10)</w:t>
            </w:r>
          </w:p>
        </w:tc>
        <w:tc>
          <w:tcPr>
            <w:tcW w:w="712" w:type="dxa"/>
            <w:gridSpan w:val="2"/>
          </w:tcPr>
          <w:p w14:paraId="1BE384FE" w14:textId="77777777" w:rsidR="002476D9" w:rsidRPr="00AA2803" w:rsidRDefault="002476D9" w:rsidP="00084E2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2" w:type="dxa"/>
          </w:tcPr>
          <w:p w14:paraId="0271B7FA" w14:textId="77777777" w:rsidR="002476D9" w:rsidRPr="00AA2803" w:rsidRDefault="002476D9" w:rsidP="00084E2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281241D9" w14:textId="77777777" w:rsidTr="00084E23">
        <w:tc>
          <w:tcPr>
            <w:tcW w:w="389" w:type="dxa"/>
          </w:tcPr>
          <w:p w14:paraId="58D9D04C" w14:textId="77777777" w:rsidR="002476D9" w:rsidRPr="00AA2803" w:rsidRDefault="002476D9" w:rsidP="006164CE">
            <w:pPr>
              <w:pStyle w:val="af"/>
              <w:numPr>
                <w:ilvl w:val="0"/>
                <w:numId w:val="33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696" w:type="dxa"/>
            <w:gridSpan w:val="4"/>
          </w:tcPr>
          <w:p w14:paraId="3718D9F6" w14:textId="77777777" w:rsidR="002476D9" w:rsidRPr="00AA2803" w:rsidRDefault="002476D9" w:rsidP="00084E2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批次</w:t>
            </w:r>
          </w:p>
        </w:tc>
        <w:tc>
          <w:tcPr>
            <w:tcW w:w="2401" w:type="dxa"/>
            <w:gridSpan w:val="3"/>
          </w:tcPr>
          <w:p w14:paraId="4F6E90DA" w14:textId="77777777" w:rsidR="002476D9" w:rsidRPr="00AA2803" w:rsidRDefault="002476D9" w:rsidP="00084E2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BATCH</w:t>
            </w:r>
            <w:r w:rsidRPr="00AA2803">
              <w:rPr>
                <w:rFonts w:ascii="新宋体" w:eastAsia="新宋体" w:hAnsi="新宋体"/>
                <w:szCs w:val="22"/>
              </w:rPr>
              <w:t>_NO</w:t>
            </w:r>
          </w:p>
        </w:tc>
        <w:tc>
          <w:tcPr>
            <w:tcW w:w="1987" w:type="dxa"/>
            <w:gridSpan w:val="3"/>
          </w:tcPr>
          <w:p w14:paraId="5FB7D6E8" w14:textId="77777777" w:rsidR="002476D9" w:rsidRPr="00AA2803" w:rsidRDefault="002476D9" w:rsidP="00084E2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VARCHAR2(10)</w:t>
            </w:r>
          </w:p>
        </w:tc>
        <w:tc>
          <w:tcPr>
            <w:tcW w:w="712" w:type="dxa"/>
            <w:gridSpan w:val="2"/>
          </w:tcPr>
          <w:p w14:paraId="2ABC68B6" w14:textId="77777777" w:rsidR="002476D9" w:rsidRPr="00AA2803" w:rsidRDefault="002476D9" w:rsidP="00084E2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2" w:type="dxa"/>
          </w:tcPr>
          <w:p w14:paraId="1909CD36" w14:textId="77777777" w:rsidR="002476D9" w:rsidRPr="00AA2803" w:rsidRDefault="002476D9" w:rsidP="00084E2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5E9CE7AE" w14:textId="77777777" w:rsidTr="00084E23">
        <w:tc>
          <w:tcPr>
            <w:tcW w:w="389" w:type="dxa"/>
          </w:tcPr>
          <w:p w14:paraId="5F74E245" w14:textId="77777777" w:rsidR="002476D9" w:rsidRPr="00AA2803" w:rsidRDefault="002476D9" w:rsidP="006164CE">
            <w:pPr>
              <w:pStyle w:val="af"/>
              <w:numPr>
                <w:ilvl w:val="0"/>
                <w:numId w:val="33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696" w:type="dxa"/>
            <w:gridSpan w:val="4"/>
          </w:tcPr>
          <w:p w14:paraId="22195300" w14:textId="77777777" w:rsidR="002476D9" w:rsidRPr="00AA2803" w:rsidRDefault="002476D9" w:rsidP="00084E2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奖组</w:t>
            </w:r>
          </w:p>
        </w:tc>
        <w:tc>
          <w:tcPr>
            <w:tcW w:w="2401" w:type="dxa"/>
            <w:gridSpan w:val="3"/>
          </w:tcPr>
          <w:p w14:paraId="4091E9FC" w14:textId="77777777" w:rsidR="002476D9" w:rsidRPr="00AA2803" w:rsidRDefault="002476D9" w:rsidP="00084E2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REWARD</w:t>
            </w:r>
            <w:r w:rsidRPr="00AA2803">
              <w:rPr>
                <w:rFonts w:ascii="新宋体" w:eastAsia="新宋体" w:hAnsi="新宋体"/>
                <w:szCs w:val="22"/>
              </w:rPr>
              <w:t>_GROUP</w:t>
            </w:r>
          </w:p>
        </w:tc>
        <w:tc>
          <w:tcPr>
            <w:tcW w:w="1987" w:type="dxa"/>
            <w:gridSpan w:val="3"/>
          </w:tcPr>
          <w:p w14:paraId="38CA5139" w14:textId="77777777" w:rsidR="002476D9" w:rsidRPr="00AA2803" w:rsidRDefault="002476D9" w:rsidP="00084E2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NUMBER(2)</w:t>
            </w:r>
          </w:p>
        </w:tc>
        <w:tc>
          <w:tcPr>
            <w:tcW w:w="712" w:type="dxa"/>
            <w:gridSpan w:val="2"/>
          </w:tcPr>
          <w:p w14:paraId="449AC808" w14:textId="77777777" w:rsidR="002476D9" w:rsidRPr="00AA2803" w:rsidRDefault="002476D9" w:rsidP="00084E2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2" w:type="dxa"/>
          </w:tcPr>
          <w:p w14:paraId="00F8A9F6" w14:textId="77777777" w:rsidR="002476D9" w:rsidRPr="00AA2803" w:rsidRDefault="002476D9" w:rsidP="00084E2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6B3F1215" w14:textId="77777777" w:rsidTr="00084E23">
        <w:tc>
          <w:tcPr>
            <w:tcW w:w="389" w:type="dxa"/>
          </w:tcPr>
          <w:p w14:paraId="4470E996" w14:textId="77777777" w:rsidR="002476D9" w:rsidRPr="00AA2803" w:rsidRDefault="002476D9" w:rsidP="006164CE">
            <w:pPr>
              <w:pStyle w:val="af"/>
              <w:numPr>
                <w:ilvl w:val="0"/>
                <w:numId w:val="33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696" w:type="dxa"/>
            <w:gridSpan w:val="4"/>
          </w:tcPr>
          <w:p w14:paraId="3ABDE999" w14:textId="77777777" w:rsidR="002476D9" w:rsidRPr="00AA2803" w:rsidRDefault="002476D9" w:rsidP="00084E2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箱号</w:t>
            </w:r>
          </w:p>
        </w:tc>
        <w:tc>
          <w:tcPr>
            <w:tcW w:w="2401" w:type="dxa"/>
            <w:gridSpan w:val="3"/>
          </w:tcPr>
          <w:p w14:paraId="22B75EB6" w14:textId="77777777" w:rsidR="002476D9" w:rsidRPr="00AA2803" w:rsidRDefault="005C3C63" w:rsidP="00084E2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TRUNK</w:t>
            </w:r>
            <w:r w:rsidR="002476D9" w:rsidRPr="00AA2803">
              <w:rPr>
                <w:rFonts w:ascii="新宋体" w:eastAsia="新宋体" w:hAnsi="新宋体" w:hint="eastAsia"/>
                <w:szCs w:val="22"/>
              </w:rPr>
              <w:t>_NO</w:t>
            </w:r>
          </w:p>
        </w:tc>
        <w:tc>
          <w:tcPr>
            <w:tcW w:w="1987" w:type="dxa"/>
            <w:gridSpan w:val="3"/>
          </w:tcPr>
          <w:p w14:paraId="6FB93492" w14:textId="77777777" w:rsidR="002476D9" w:rsidRPr="00AA2803" w:rsidRDefault="002476D9" w:rsidP="00084E2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VARCHAR2(10)</w:t>
            </w:r>
          </w:p>
        </w:tc>
        <w:tc>
          <w:tcPr>
            <w:tcW w:w="712" w:type="dxa"/>
            <w:gridSpan w:val="2"/>
          </w:tcPr>
          <w:p w14:paraId="2F22B7AE" w14:textId="77777777" w:rsidR="002476D9" w:rsidRPr="00AA2803" w:rsidRDefault="002476D9" w:rsidP="00084E2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2" w:type="dxa"/>
          </w:tcPr>
          <w:p w14:paraId="61ED64C0" w14:textId="77777777" w:rsidR="002476D9" w:rsidRPr="00AA2803" w:rsidRDefault="002476D9" w:rsidP="00084E2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C04C7D" w:rsidRPr="00AA2803" w14:paraId="32B8C7C6" w14:textId="77777777" w:rsidTr="00084E23">
        <w:tc>
          <w:tcPr>
            <w:tcW w:w="389" w:type="dxa"/>
          </w:tcPr>
          <w:p w14:paraId="6DA5A4E4" w14:textId="77777777" w:rsidR="00C04C7D" w:rsidRPr="00AA2803" w:rsidRDefault="00C04C7D" w:rsidP="006164CE">
            <w:pPr>
              <w:pStyle w:val="af"/>
              <w:numPr>
                <w:ilvl w:val="0"/>
                <w:numId w:val="33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696" w:type="dxa"/>
            <w:gridSpan w:val="4"/>
          </w:tcPr>
          <w:p w14:paraId="06B3A303" w14:textId="77777777" w:rsidR="00C04C7D" w:rsidRPr="00AA2803" w:rsidRDefault="00C04C7D" w:rsidP="00C04C7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盒号</w:t>
            </w:r>
            <w:r>
              <w:rPr>
                <w:rFonts w:ascii="新宋体" w:eastAsia="新宋体" w:hAnsi="新宋体" w:hint="eastAsia"/>
                <w:szCs w:val="22"/>
              </w:rPr>
              <w:t>（箱号+盒子顺序号）</w:t>
            </w:r>
          </w:p>
        </w:tc>
        <w:tc>
          <w:tcPr>
            <w:tcW w:w="2401" w:type="dxa"/>
            <w:gridSpan w:val="3"/>
          </w:tcPr>
          <w:p w14:paraId="34815806" w14:textId="77777777" w:rsidR="00C04C7D" w:rsidRPr="00AA2803" w:rsidRDefault="00C04C7D" w:rsidP="00C04C7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BOX_NO</w:t>
            </w:r>
          </w:p>
        </w:tc>
        <w:tc>
          <w:tcPr>
            <w:tcW w:w="1987" w:type="dxa"/>
            <w:gridSpan w:val="3"/>
          </w:tcPr>
          <w:p w14:paraId="611A9EEB" w14:textId="77777777" w:rsidR="00C04C7D" w:rsidRPr="00AA2803" w:rsidRDefault="00C04C7D" w:rsidP="00C04C7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VARCHAR2(</w:t>
            </w:r>
            <w:r>
              <w:rPr>
                <w:rFonts w:ascii="新宋体" w:eastAsia="新宋体" w:hAnsi="新宋体"/>
                <w:szCs w:val="22"/>
              </w:rPr>
              <w:t>2</w:t>
            </w:r>
            <w:r w:rsidRPr="00AA2803">
              <w:rPr>
                <w:rFonts w:ascii="新宋体" w:eastAsia="新宋体" w:hAnsi="新宋体"/>
                <w:szCs w:val="22"/>
              </w:rPr>
              <w:t>0)</w:t>
            </w:r>
          </w:p>
        </w:tc>
        <w:tc>
          <w:tcPr>
            <w:tcW w:w="712" w:type="dxa"/>
            <w:gridSpan w:val="2"/>
          </w:tcPr>
          <w:p w14:paraId="554F74D0" w14:textId="77777777" w:rsidR="00C04C7D" w:rsidRPr="00AA2803" w:rsidRDefault="00C04C7D" w:rsidP="00C04C7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2" w:type="dxa"/>
          </w:tcPr>
          <w:p w14:paraId="6441286D" w14:textId="77777777" w:rsidR="00C04C7D" w:rsidRPr="00AA2803" w:rsidRDefault="00C04C7D" w:rsidP="00C04C7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C04C7D" w:rsidRPr="00AA2803" w14:paraId="20F93267" w14:textId="77777777" w:rsidTr="00084E23">
        <w:tc>
          <w:tcPr>
            <w:tcW w:w="389" w:type="dxa"/>
          </w:tcPr>
          <w:p w14:paraId="75D4B92A" w14:textId="77777777" w:rsidR="00C04C7D" w:rsidRPr="00AA2803" w:rsidRDefault="00C04C7D" w:rsidP="006164CE">
            <w:pPr>
              <w:pStyle w:val="af"/>
              <w:numPr>
                <w:ilvl w:val="0"/>
                <w:numId w:val="33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696" w:type="dxa"/>
            <w:gridSpan w:val="4"/>
          </w:tcPr>
          <w:p w14:paraId="7CD06FF9" w14:textId="77777777" w:rsidR="00C04C7D" w:rsidRPr="00AA2803" w:rsidRDefault="00C04C7D" w:rsidP="00C04C7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所含本号起</w:t>
            </w:r>
          </w:p>
        </w:tc>
        <w:tc>
          <w:tcPr>
            <w:tcW w:w="2401" w:type="dxa"/>
            <w:gridSpan w:val="3"/>
          </w:tcPr>
          <w:p w14:paraId="63649D10" w14:textId="77777777" w:rsidR="00C04C7D" w:rsidRPr="00AA2803" w:rsidRDefault="00C04C7D" w:rsidP="00C04C7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PACKAGE_NO_START</w:t>
            </w:r>
          </w:p>
        </w:tc>
        <w:tc>
          <w:tcPr>
            <w:tcW w:w="1987" w:type="dxa"/>
            <w:gridSpan w:val="3"/>
          </w:tcPr>
          <w:p w14:paraId="25EA6786" w14:textId="77777777" w:rsidR="00C04C7D" w:rsidRPr="00AA2803" w:rsidRDefault="00C04C7D" w:rsidP="00C04C7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VARCHAR2(10)</w:t>
            </w:r>
          </w:p>
        </w:tc>
        <w:tc>
          <w:tcPr>
            <w:tcW w:w="712" w:type="dxa"/>
            <w:gridSpan w:val="2"/>
          </w:tcPr>
          <w:p w14:paraId="2C924B0F" w14:textId="77777777" w:rsidR="00C04C7D" w:rsidRPr="00AA2803" w:rsidRDefault="00C04C7D" w:rsidP="00C04C7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2" w:type="dxa"/>
          </w:tcPr>
          <w:p w14:paraId="03564DF4" w14:textId="77777777" w:rsidR="00C04C7D" w:rsidRPr="00AA2803" w:rsidRDefault="00C04C7D" w:rsidP="00C04C7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573B73" w:rsidRPr="00AA2803" w14:paraId="677CDADC" w14:textId="77777777" w:rsidTr="00084E23">
        <w:tc>
          <w:tcPr>
            <w:tcW w:w="389" w:type="dxa"/>
          </w:tcPr>
          <w:p w14:paraId="130F6C11" w14:textId="77777777" w:rsidR="00573B73" w:rsidRPr="00AA2803" w:rsidRDefault="00573B73" w:rsidP="006164CE">
            <w:pPr>
              <w:pStyle w:val="af"/>
              <w:numPr>
                <w:ilvl w:val="0"/>
                <w:numId w:val="33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696" w:type="dxa"/>
            <w:gridSpan w:val="4"/>
          </w:tcPr>
          <w:p w14:paraId="51B18910" w14:textId="77777777" w:rsidR="00573B73" w:rsidRPr="00AA2803" w:rsidRDefault="00573B73" w:rsidP="00573B7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所含本号止</w:t>
            </w:r>
          </w:p>
        </w:tc>
        <w:tc>
          <w:tcPr>
            <w:tcW w:w="2401" w:type="dxa"/>
            <w:gridSpan w:val="3"/>
          </w:tcPr>
          <w:p w14:paraId="22E41031" w14:textId="77777777" w:rsidR="00573B73" w:rsidRPr="00AA2803" w:rsidRDefault="00573B73" w:rsidP="00573B7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PACKAGE</w:t>
            </w:r>
            <w:r w:rsidRPr="00AA2803">
              <w:rPr>
                <w:rFonts w:ascii="新宋体" w:eastAsia="新宋体" w:hAnsi="新宋体" w:hint="eastAsia"/>
                <w:szCs w:val="22"/>
              </w:rPr>
              <w:t>_NO_</w:t>
            </w:r>
            <w:r w:rsidRPr="00AA2803">
              <w:rPr>
                <w:rFonts w:ascii="新宋体" w:eastAsia="新宋体" w:hAnsi="新宋体"/>
                <w:szCs w:val="22"/>
              </w:rPr>
              <w:t>END</w:t>
            </w:r>
          </w:p>
        </w:tc>
        <w:tc>
          <w:tcPr>
            <w:tcW w:w="1987" w:type="dxa"/>
            <w:gridSpan w:val="3"/>
          </w:tcPr>
          <w:p w14:paraId="224DF86D" w14:textId="77777777" w:rsidR="00573B73" w:rsidRPr="00AA2803" w:rsidRDefault="00573B73" w:rsidP="00573B7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VARCHAR2(10)</w:t>
            </w:r>
          </w:p>
        </w:tc>
        <w:tc>
          <w:tcPr>
            <w:tcW w:w="712" w:type="dxa"/>
            <w:gridSpan w:val="2"/>
          </w:tcPr>
          <w:p w14:paraId="24403229" w14:textId="77777777" w:rsidR="00573B73" w:rsidRPr="00AA2803" w:rsidRDefault="00573B73" w:rsidP="00573B7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2" w:type="dxa"/>
          </w:tcPr>
          <w:p w14:paraId="4DD10A16" w14:textId="77777777" w:rsidR="00573B73" w:rsidRPr="00AA2803" w:rsidRDefault="00573B73" w:rsidP="00573B7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2615D4" w:rsidRPr="00AA2803" w14:paraId="59E4DF58" w14:textId="77777777" w:rsidTr="00084E23">
        <w:tc>
          <w:tcPr>
            <w:tcW w:w="389" w:type="dxa"/>
          </w:tcPr>
          <w:p w14:paraId="3BE52734" w14:textId="77777777" w:rsidR="002615D4" w:rsidRPr="00AA2803" w:rsidRDefault="002615D4" w:rsidP="006164CE">
            <w:pPr>
              <w:pStyle w:val="af"/>
              <w:numPr>
                <w:ilvl w:val="0"/>
                <w:numId w:val="33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696" w:type="dxa"/>
            <w:gridSpan w:val="4"/>
          </w:tcPr>
          <w:p w14:paraId="611DC457" w14:textId="77777777" w:rsidR="002615D4" w:rsidRPr="00AA2803" w:rsidRDefault="002615D4" w:rsidP="002615D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是否完整</w:t>
            </w:r>
          </w:p>
        </w:tc>
        <w:tc>
          <w:tcPr>
            <w:tcW w:w="2401" w:type="dxa"/>
            <w:gridSpan w:val="3"/>
          </w:tcPr>
          <w:p w14:paraId="4E021E43" w14:textId="77777777" w:rsidR="002615D4" w:rsidRPr="00AA2803" w:rsidRDefault="002615D4" w:rsidP="002615D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IS_FULL</w:t>
            </w:r>
          </w:p>
        </w:tc>
        <w:tc>
          <w:tcPr>
            <w:tcW w:w="1987" w:type="dxa"/>
            <w:gridSpan w:val="3"/>
          </w:tcPr>
          <w:p w14:paraId="424FD651" w14:textId="77777777" w:rsidR="002615D4" w:rsidRPr="00AA2803" w:rsidRDefault="002615D4" w:rsidP="002615D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NUMBER(1)</w:t>
            </w:r>
          </w:p>
        </w:tc>
        <w:tc>
          <w:tcPr>
            <w:tcW w:w="712" w:type="dxa"/>
            <w:gridSpan w:val="2"/>
          </w:tcPr>
          <w:p w14:paraId="0BDDC36F" w14:textId="77777777" w:rsidR="002615D4" w:rsidRPr="00AA2803" w:rsidRDefault="002615D4" w:rsidP="002615D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2" w:type="dxa"/>
          </w:tcPr>
          <w:p w14:paraId="559F4347" w14:textId="77777777" w:rsidR="002615D4" w:rsidRPr="00AA2803" w:rsidRDefault="002615D4" w:rsidP="002615D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1</w:t>
            </w:r>
          </w:p>
        </w:tc>
      </w:tr>
      <w:tr w:rsidR="005E1CC1" w:rsidRPr="00AA2803" w14:paraId="081534B4" w14:textId="77777777" w:rsidTr="00084E23">
        <w:tc>
          <w:tcPr>
            <w:tcW w:w="389" w:type="dxa"/>
          </w:tcPr>
          <w:p w14:paraId="3C592A08" w14:textId="77777777" w:rsidR="005E1CC1" w:rsidRPr="00AA2803" w:rsidRDefault="005E1CC1" w:rsidP="006164CE">
            <w:pPr>
              <w:pStyle w:val="af"/>
              <w:numPr>
                <w:ilvl w:val="0"/>
                <w:numId w:val="33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696" w:type="dxa"/>
            <w:gridSpan w:val="4"/>
          </w:tcPr>
          <w:p w14:paraId="43AE406F" w14:textId="77777777" w:rsidR="005E1CC1" w:rsidRPr="00AA2803" w:rsidRDefault="005E1CC1" w:rsidP="005E1CC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状态（</w:t>
            </w:r>
            <w:r w:rsidRPr="00305764">
              <w:rPr>
                <w:rFonts w:ascii="新宋体" w:eastAsia="新宋体" w:hAnsi="新宋体" w:hint="eastAsia"/>
                <w:szCs w:val="22"/>
              </w:rPr>
              <w:t>11-在库、12-在站点，20-在途，</w:t>
            </w:r>
            <w:r>
              <w:rPr>
                <w:rFonts w:ascii="新宋体" w:eastAsia="新宋体" w:hAnsi="新宋体" w:hint="eastAsia"/>
                <w:szCs w:val="22"/>
              </w:rPr>
              <w:t>21-管理员持有，</w:t>
            </w:r>
            <w:r w:rsidRPr="00305764">
              <w:rPr>
                <w:rFonts w:ascii="新宋体" w:eastAsia="新宋体" w:hAnsi="新宋体" w:hint="eastAsia"/>
                <w:szCs w:val="22"/>
              </w:rPr>
              <w:t>31-已销售、41-被盗、42-损坏、43-丢失）</w:t>
            </w:r>
          </w:p>
        </w:tc>
        <w:tc>
          <w:tcPr>
            <w:tcW w:w="2401" w:type="dxa"/>
            <w:gridSpan w:val="3"/>
          </w:tcPr>
          <w:p w14:paraId="0EEABFC3" w14:textId="77777777" w:rsidR="005E1CC1" w:rsidRPr="00AA2803" w:rsidRDefault="005E1CC1" w:rsidP="005E1CC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STA</w:t>
            </w:r>
            <w:r w:rsidRPr="00AA2803">
              <w:rPr>
                <w:rFonts w:ascii="新宋体" w:eastAsia="新宋体" w:hAnsi="新宋体"/>
                <w:szCs w:val="22"/>
              </w:rPr>
              <w:t>T</w:t>
            </w:r>
            <w:r w:rsidRPr="00AA2803">
              <w:rPr>
                <w:rFonts w:ascii="新宋体" w:eastAsia="新宋体" w:hAnsi="新宋体" w:hint="eastAsia"/>
                <w:szCs w:val="22"/>
              </w:rPr>
              <w:t>US</w:t>
            </w:r>
          </w:p>
        </w:tc>
        <w:tc>
          <w:tcPr>
            <w:tcW w:w="1987" w:type="dxa"/>
            <w:gridSpan w:val="3"/>
          </w:tcPr>
          <w:p w14:paraId="5ECB62B8" w14:textId="77777777" w:rsidR="005E1CC1" w:rsidRPr="00AA2803" w:rsidRDefault="005E1CC1" w:rsidP="005E1CC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NUMBER(2)</w:t>
            </w:r>
          </w:p>
        </w:tc>
        <w:tc>
          <w:tcPr>
            <w:tcW w:w="712" w:type="dxa"/>
            <w:gridSpan w:val="2"/>
          </w:tcPr>
          <w:p w14:paraId="3B97269A" w14:textId="77777777" w:rsidR="005E1CC1" w:rsidRPr="00AA2803" w:rsidRDefault="005E1CC1" w:rsidP="005E1CC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2" w:type="dxa"/>
          </w:tcPr>
          <w:p w14:paraId="30B0C228" w14:textId="77777777" w:rsidR="005E1CC1" w:rsidRPr="00AA2803" w:rsidRDefault="005E1CC1" w:rsidP="005E1CC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11</w:t>
            </w:r>
          </w:p>
        </w:tc>
      </w:tr>
      <w:tr w:rsidR="002615D4" w:rsidRPr="00AA2803" w14:paraId="62618264" w14:textId="77777777" w:rsidTr="00084E23">
        <w:tc>
          <w:tcPr>
            <w:tcW w:w="389" w:type="dxa"/>
          </w:tcPr>
          <w:p w14:paraId="30938B66" w14:textId="77777777" w:rsidR="002615D4" w:rsidRPr="00AA2803" w:rsidRDefault="002615D4" w:rsidP="006164CE">
            <w:pPr>
              <w:pStyle w:val="af"/>
              <w:numPr>
                <w:ilvl w:val="0"/>
                <w:numId w:val="33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696" w:type="dxa"/>
            <w:gridSpan w:val="4"/>
          </w:tcPr>
          <w:p w14:paraId="27578FC3" w14:textId="77777777" w:rsidR="002615D4" w:rsidRPr="00AA2803" w:rsidRDefault="002615D4" w:rsidP="002615D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所在仓库（只有在完整的情况下，此值才有效）</w:t>
            </w:r>
          </w:p>
        </w:tc>
        <w:tc>
          <w:tcPr>
            <w:tcW w:w="2401" w:type="dxa"/>
            <w:gridSpan w:val="3"/>
          </w:tcPr>
          <w:p w14:paraId="6532FF28" w14:textId="77777777" w:rsidR="002615D4" w:rsidRPr="00AA2803" w:rsidRDefault="002615D4" w:rsidP="002615D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CURRENT</w:t>
            </w:r>
            <w:r w:rsidRPr="00AA2803">
              <w:rPr>
                <w:rFonts w:ascii="新宋体" w:eastAsia="新宋体" w:hAnsi="新宋体"/>
                <w:szCs w:val="22"/>
              </w:rPr>
              <w:t>_WAREHOUSE</w:t>
            </w:r>
          </w:p>
        </w:tc>
        <w:tc>
          <w:tcPr>
            <w:tcW w:w="1987" w:type="dxa"/>
            <w:gridSpan w:val="3"/>
          </w:tcPr>
          <w:p w14:paraId="7073A122" w14:textId="77777777" w:rsidR="002615D4" w:rsidRPr="00AA2803" w:rsidRDefault="002615D4" w:rsidP="002615D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VAR</w:t>
            </w:r>
            <w:r w:rsidRPr="00AA2803">
              <w:rPr>
                <w:rFonts w:ascii="新宋体" w:eastAsia="新宋体" w:hAnsi="新宋体"/>
                <w:szCs w:val="22"/>
              </w:rPr>
              <w:t>CHAR</w:t>
            </w:r>
            <w:r w:rsidRPr="00AA2803">
              <w:rPr>
                <w:rFonts w:ascii="新宋体" w:eastAsia="新宋体" w:hAnsi="新宋体" w:hint="eastAsia"/>
                <w:szCs w:val="22"/>
              </w:rPr>
              <w:t>2</w:t>
            </w:r>
            <w:r w:rsidRPr="00AA2803">
              <w:rPr>
                <w:rFonts w:ascii="新宋体" w:eastAsia="新宋体" w:hAnsi="新宋体"/>
                <w:szCs w:val="22"/>
              </w:rPr>
              <w:t>(</w:t>
            </w:r>
            <w:r w:rsidRPr="00AA2803">
              <w:rPr>
                <w:rFonts w:ascii="新宋体" w:eastAsia="新宋体" w:hAnsi="新宋体" w:hint="eastAsia"/>
                <w:szCs w:val="22"/>
              </w:rPr>
              <w:t>8</w:t>
            </w:r>
            <w:r w:rsidRPr="00AA2803">
              <w:rPr>
                <w:rFonts w:ascii="新宋体" w:eastAsia="新宋体" w:hAnsi="新宋体"/>
                <w:szCs w:val="22"/>
              </w:rPr>
              <w:t>)</w:t>
            </w:r>
          </w:p>
        </w:tc>
        <w:tc>
          <w:tcPr>
            <w:tcW w:w="712" w:type="dxa"/>
            <w:gridSpan w:val="2"/>
          </w:tcPr>
          <w:p w14:paraId="1EF97C01" w14:textId="77777777" w:rsidR="002615D4" w:rsidRPr="00AA2803" w:rsidRDefault="002615D4" w:rsidP="002615D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62" w:type="dxa"/>
          </w:tcPr>
          <w:p w14:paraId="64170682" w14:textId="77777777" w:rsidR="002615D4" w:rsidRPr="00AA2803" w:rsidRDefault="002615D4" w:rsidP="002615D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2615D4" w:rsidRPr="00AA2803" w14:paraId="2157F85E" w14:textId="77777777" w:rsidTr="00084E23">
        <w:tc>
          <w:tcPr>
            <w:tcW w:w="389" w:type="dxa"/>
          </w:tcPr>
          <w:p w14:paraId="51D41603" w14:textId="77777777" w:rsidR="002615D4" w:rsidRPr="00AA2803" w:rsidRDefault="002615D4" w:rsidP="006164CE">
            <w:pPr>
              <w:pStyle w:val="af"/>
              <w:numPr>
                <w:ilvl w:val="0"/>
                <w:numId w:val="33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696" w:type="dxa"/>
            <w:gridSpan w:val="4"/>
          </w:tcPr>
          <w:p w14:paraId="505D4934" w14:textId="77777777" w:rsidR="002615D4" w:rsidRPr="00AA2803" w:rsidRDefault="002615D4" w:rsidP="002615D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最近所在仓库（只有在完整的情况下，此值才有效）</w:t>
            </w:r>
          </w:p>
        </w:tc>
        <w:tc>
          <w:tcPr>
            <w:tcW w:w="2401" w:type="dxa"/>
            <w:gridSpan w:val="3"/>
          </w:tcPr>
          <w:p w14:paraId="25CE411C" w14:textId="77777777" w:rsidR="002615D4" w:rsidRPr="00AA2803" w:rsidRDefault="002615D4" w:rsidP="002615D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LAST_WAREHOUSE</w:t>
            </w:r>
          </w:p>
        </w:tc>
        <w:tc>
          <w:tcPr>
            <w:tcW w:w="1987" w:type="dxa"/>
            <w:gridSpan w:val="3"/>
          </w:tcPr>
          <w:p w14:paraId="74A49441" w14:textId="77777777" w:rsidR="002615D4" w:rsidRPr="00AA2803" w:rsidRDefault="002615D4" w:rsidP="002615D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VAR</w:t>
            </w:r>
            <w:r w:rsidRPr="00AA2803">
              <w:rPr>
                <w:rFonts w:ascii="新宋体" w:eastAsia="新宋体" w:hAnsi="新宋体"/>
                <w:szCs w:val="22"/>
              </w:rPr>
              <w:t>CHAR</w:t>
            </w:r>
            <w:r w:rsidRPr="00AA2803">
              <w:rPr>
                <w:rFonts w:ascii="新宋体" w:eastAsia="新宋体" w:hAnsi="新宋体" w:hint="eastAsia"/>
                <w:szCs w:val="22"/>
              </w:rPr>
              <w:t>2</w:t>
            </w:r>
            <w:r w:rsidRPr="00AA2803">
              <w:rPr>
                <w:rFonts w:ascii="新宋体" w:eastAsia="新宋体" w:hAnsi="新宋体"/>
                <w:szCs w:val="22"/>
              </w:rPr>
              <w:t>(</w:t>
            </w:r>
            <w:r w:rsidRPr="00AA2803">
              <w:rPr>
                <w:rFonts w:ascii="新宋体" w:eastAsia="新宋体" w:hAnsi="新宋体" w:hint="eastAsia"/>
                <w:szCs w:val="22"/>
              </w:rPr>
              <w:t>8</w:t>
            </w:r>
            <w:r w:rsidRPr="00AA2803">
              <w:rPr>
                <w:rFonts w:ascii="新宋体" w:eastAsia="新宋体" w:hAnsi="新宋体"/>
                <w:szCs w:val="22"/>
              </w:rPr>
              <w:t>)</w:t>
            </w:r>
          </w:p>
        </w:tc>
        <w:tc>
          <w:tcPr>
            <w:tcW w:w="712" w:type="dxa"/>
            <w:gridSpan w:val="2"/>
          </w:tcPr>
          <w:p w14:paraId="68D86D95" w14:textId="77777777" w:rsidR="002615D4" w:rsidRPr="00AA2803" w:rsidRDefault="002615D4" w:rsidP="002615D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62" w:type="dxa"/>
          </w:tcPr>
          <w:p w14:paraId="51F0E397" w14:textId="77777777" w:rsidR="002615D4" w:rsidRPr="00AA2803" w:rsidRDefault="002615D4" w:rsidP="002615D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2615D4" w:rsidRPr="00AA2803" w14:paraId="2D300D51" w14:textId="77777777" w:rsidTr="00084E23">
        <w:tc>
          <w:tcPr>
            <w:tcW w:w="389" w:type="dxa"/>
          </w:tcPr>
          <w:p w14:paraId="46DFDFD3" w14:textId="77777777" w:rsidR="002615D4" w:rsidRPr="00AA2803" w:rsidRDefault="002615D4" w:rsidP="006164CE">
            <w:pPr>
              <w:pStyle w:val="af"/>
              <w:numPr>
                <w:ilvl w:val="0"/>
                <w:numId w:val="33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696" w:type="dxa"/>
            <w:gridSpan w:val="4"/>
          </w:tcPr>
          <w:p w14:paraId="159A8BE7" w14:textId="77777777" w:rsidR="002615D4" w:rsidRPr="00AA2803" w:rsidRDefault="002615D4" w:rsidP="002615D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创建时间</w:t>
            </w:r>
          </w:p>
        </w:tc>
        <w:tc>
          <w:tcPr>
            <w:tcW w:w="2401" w:type="dxa"/>
            <w:gridSpan w:val="3"/>
          </w:tcPr>
          <w:p w14:paraId="64F5E61F" w14:textId="77777777" w:rsidR="002615D4" w:rsidRPr="00AA2803" w:rsidRDefault="002615D4" w:rsidP="002615D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CREATE</w:t>
            </w:r>
            <w:r w:rsidRPr="00AA2803">
              <w:rPr>
                <w:rFonts w:ascii="新宋体" w:eastAsia="新宋体" w:hAnsi="新宋体"/>
                <w:szCs w:val="22"/>
              </w:rPr>
              <w:t>_DATE</w:t>
            </w:r>
          </w:p>
        </w:tc>
        <w:tc>
          <w:tcPr>
            <w:tcW w:w="1987" w:type="dxa"/>
            <w:gridSpan w:val="3"/>
          </w:tcPr>
          <w:p w14:paraId="488A1EDC" w14:textId="77777777" w:rsidR="002615D4" w:rsidRPr="00AA2803" w:rsidRDefault="002615D4" w:rsidP="002615D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DATE</w:t>
            </w:r>
          </w:p>
        </w:tc>
        <w:tc>
          <w:tcPr>
            <w:tcW w:w="712" w:type="dxa"/>
            <w:gridSpan w:val="2"/>
          </w:tcPr>
          <w:p w14:paraId="75CEB177" w14:textId="77777777" w:rsidR="002615D4" w:rsidRPr="00AA2803" w:rsidRDefault="002615D4" w:rsidP="002615D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2" w:type="dxa"/>
          </w:tcPr>
          <w:p w14:paraId="157B1061" w14:textId="77777777" w:rsidR="002615D4" w:rsidRPr="00AA2803" w:rsidRDefault="002615D4" w:rsidP="002615D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sysdate</w:t>
            </w:r>
          </w:p>
        </w:tc>
      </w:tr>
      <w:tr w:rsidR="002615D4" w:rsidRPr="00AA2803" w14:paraId="541182B1" w14:textId="77777777" w:rsidTr="00084E23">
        <w:tc>
          <w:tcPr>
            <w:tcW w:w="389" w:type="dxa"/>
          </w:tcPr>
          <w:p w14:paraId="277B991F" w14:textId="77777777" w:rsidR="002615D4" w:rsidRPr="00AA2803" w:rsidRDefault="002615D4" w:rsidP="006164CE">
            <w:pPr>
              <w:pStyle w:val="af"/>
              <w:numPr>
                <w:ilvl w:val="0"/>
                <w:numId w:val="33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696" w:type="dxa"/>
            <w:gridSpan w:val="4"/>
          </w:tcPr>
          <w:p w14:paraId="4BADF2AF" w14:textId="77777777" w:rsidR="002615D4" w:rsidRPr="00AA2803" w:rsidRDefault="002615D4" w:rsidP="002615D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创建人</w:t>
            </w:r>
          </w:p>
        </w:tc>
        <w:tc>
          <w:tcPr>
            <w:tcW w:w="2401" w:type="dxa"/>
            <w:gridSpan w:val="3"/>
          </w:tcPr>
          <w:p w14:paraId="6B43F4CB" w14:textId="77777777" w:rsidR="002615D4" w:rsidRPr="00AA2803" w:rsidRDefault="002615D4" w:rsidP="002615D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CREATE_ADMIN</w:t>
            </w:r>
          </w:p>
        </w:tc>
        <w:tc>
          <w:tcPr>
            <w:tcW w:w="1987" w:type="dxa"/>
            <w:gridSpan w:val="3"/>
          </w:tcPr>
          <w:p w14:paraId="29130C0E" w14:textId="77777777" w:rsidR="002615D4" w:rsidRPr="00AA2803" w:rsidRDefault="002615D4" w:rsidP="002615D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NUMBER(4)</w:t>
            </w:r>
          </w:p>
        </w:tc>
        <w:tc>
          <w:tcPr>
            <w:tcW w:w="712" w:type="dxa"/>
            <w:gridSpan w:val="2"/>
          </w:tcPr>
          <w:p w14:paraId="5AC235BF" w14:textId="77777777" w:rsidR="002615D4" w:rsidRPr="00AA2803" w:rsidRDefault="002615D4" w:rsidP="002615D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2" w:type="dxa"/>
          </w:tcPr>
          <w:p w14:paraId="6794D739" w14:textId="77777777" w:rsidR="002615D4" w:rsidRPr="00AA2803" w:rsidRDefault="002615D4" w:rsidP="002615D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2615D4" w:rsidRPr="00AA2803" w14:paraId="284E36AA" w14:textId="77777777" w:rsidTr="00084E23">
        <w:tc>
          <w:tcPr>
            <w:tcW w:w="389" w:type="dxa"/>
          </w:tcPr>
          <w:p w14:paraId="3ECFAA1A" w14:textId="77777777" w:rsidR="002615D4" w:rsidRPr="00AA2803" w:rsidRDefault="002615D4" w:rsidP="006164CE">
            <w:pPr>
              <w:pStyle w:val="af"/>
              <w:numPr>
                <w:ilvl w:val="0"/>
                <w:numId w:val="33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696" w:type="dxa"/>
            <w:gridSpan w:val="4"/>
          </w:tcPr>
          <w:p w14:paraId="3FBD6D34" w14:textId="77777777" w:rsidR="002615D4" w:rsidRPr="00AA2803" w:rsidRDefault="002615D4" w:rsidP="002615D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最进变动人</w:t>
            </w:r>
          </w:p>
        </w:tc>
        <w:tc>
          <w:tcPr>
            <w:tcW w:w="2401" w:type="dxa"/>
            <w:gridSpan w:val="3"/>
          </w:tcPr>
          <w:p w14:paraId="611341D9" w14:textId="77777777" w:rsidR="002615D4" w:rsidRPr="00AA2803" w:rsidRDefault="002615D4" w:rsidP="002615D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CHANGE_ADMIN</w:t>
            </w:r>
          </w:p>
        </w:tc>
        <w:tc>
          <w:tcPr>
            <w:tcW w:w="1987" w:type="dxa"/>
            <w:gridSpan w:val="3"/>
          </w:tcPr>
          <w:p w14:paraId="3AD2197E" w14:textId="77777777" w:rsidR="002615D4" w:rsidRPr="00AA2803" w:rsidRDefault="002615D4" w:rsidP="002615D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NUMBER(4)</w:t>
            </w:r>
          </w:p>
        </w:tc>
        <w:tc>
          <w:tcPr>
            <w:tcW w:w="712" w:type="dxa"/>
            <w:gridSpan w:val="2"/>
          </w:tcPr>
          <w:p w14:paraId="2928D3B0" w14:textId="77777777" w:rsidR="002615D4" w:rsidRPr="00AA2803" w:rsidRDefault="002615D4" w:rsidP="002615D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62" w:type="dxa"/>
          </w:tcPr>
          <w:p w14:paraId="1E4DC368" w14:textId="77777777" w:rsidR="002615D4" w:rsidRPr="00AA2803" w:rsidRDefault="002615D4" w:rsidP="002615D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2615D4" w:rsidRPr="00AA2803" w14:paraId="229C28D4" w14:textId="77777777" w:rsidTr="00084E23">
        <w:tc>
          <w:tcPr>
            <w:tcW w:w="389" w:type="dxa"/>
          </w:tcPr>
          <w:p w14:paraId="5B93CEFB" w14:textId="77777777" w:rsidR="002615D4" w:rsidRPr="00AA2803" w:rsidRDefault="002615D4" w:rsidP="006164CE">
            <w:pPr>
              <w:pStyle w:val="af"/>
              <w:numPr>
                <w:ilvl w:val="0"/>
                <w:numId w:val="33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696" w:type="dxa"/>
            <w:gridSpan w:val="4"/>
          </w:tcPr>
          <w:p w14:paraId="50784800" w14:textId="77777777" w:rsidR="002615D4" w:rsidRPr="00AA2803" w:rsidRDefault="002615D4" w:rsidP="002615D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最进变动时间</w:t>
            </w:r>
          </w:p>
        </w:tc>
        <w:tc>
          <w:tcPr>
            <w:tcW w:w="2401" w:type="dxa"/>
            <w:gridSpan w:val="3"/>
          </w:tcPr>
          <w:p w14:paraId="316F1984" w14:textId="77777777" w:rsidR="002615D4" w:rsidRPr="00AA2803" w:rsidRDefault="002615D4" w:rsidP="002615D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CHANGE_DATE</w:t>
            </w:r>
          </w:p>
        </w:tc>
        <w:tc>
          <w:tcPr>
            <w:tcW w:w="1987" w:type="dxa"/>
            <w:gridSpan w:val="3"/>
          </w:tcPr>
          <w:p w14:paraId="0E32BDEA" w14:textId="77777777" w:rsidR="002615D4" w:rsidRPr="00AA2803" w:rsidRDefault="002615D4" w:rsidP="002615D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DATE</w:t>
            </w:r>
          </w:p>
        </w:tc>
        <w:tc>
          <w:tcPr>
            <w:tcW w:w="712" w:type="dxa"/>
            <w:gridSpan w:val="2"/>
          </w:tcPr>
          <w:p w14:paraId="4BAC6F22" w14:textId="77777777" w:rsidR="002615D4" w:rsidRPr="00AA2803" w:rsidRDefault="002615D4" w:rsidP="002615D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62" w:type="dxa"/>
          </w:tcPr>
          <w:p w14:paraId="31303CE0" w14:textId="77777777" w:rsidR="002615D4" w:rsidRPr="00AA2803" w:rsidRDefault="002615D4" w:rsidP="002615D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2615D4" w:rsidRPr="00AA2803" w14:paraId="6779170C" w14:textId="77777777" w:rsidTr="00084E23">
        <w:tc>
          <w:tcPr>
            <w:tcW w:w="9747" w:type="dxa"/>
            <w:gridSpan w:val="14"/>
            <w:shd w:val="clear" w:color="auto" w:fill="D9D9D9" w:themeFill="background1" w:themeFillShade="D9"/>
          </w:tcPr>
          <w:p w14:paraId="5BD7237B" w14:textId="77777777" w:rsidR="002615D4" w:rsidRPr="00AA2803" w:rsidRDefault="002615D4" w:rsidP="002615D4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表格其他属性信息定义（包括PK-FK、IDX等）</w:t>
            </w:r>
          </w:p>
        </w:tc>
      </w:tr>
      <w:tr w:rsidR="002615D4" w:rsidRPr="00AA2803" w14:paraId="2DF3FF1D" w14:textId="77777777" w:rsidTr="00084E23">
        <w:trPr>
          <w:trHeight w:val="231"/>
        </w:trPr>
        <w:tc>
          <w:tcPr>
            <w:tcW w:w="528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B7620BF" w14:textId="77777777" w:rsidR="002615D4" w:rsidRPr="00AA2803" w:rsidRDefault="002615D4" w:rsidP="002615D4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主键</w:t>
            </w:r>
          </w:p>
        </w:tc>
        <w:tc>
          <w:tcPr>
            <w:tcW w:w="2970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6DD2FCC0" w14:textId="77777777" w:rsidR="002615D4" w:rsidRPr="00AA2803" w:rsidRDefault="002615D4" w:rsidP="002615D4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6249" w:type="dxa"/>
            <w:gridSpan w:val="8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523748E3" w14:textId="77777777" w:rsidR="002615D4" w:rsidRPr="00AA2803" w:rsidRDefault="002615D4" w:rsidP="002615D4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包含列</w:t>
            </w:r>
          </w:p>
        </w:tc>
      </w:tr>
      <w:tr w:rsidR="002615D4" w:rsidRPr="00AA2803" w14:paraId="178612F5" w14:textId="77777777" w:rsidTr="00084E23">
        <w:trPr>
          <w:trHeight w:val="231"/>
        </w:trPr>
        <w:tc>
          <w:tcPr>
            <w:tcW w:w="528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48EBC6D" w14:textId="77777777" w:rsidR="002615D4" w:rsidRPr="00AA2803" w:rsidRDefault="002615D4" w:rsidP="002615D4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2970" w:type="dxa"/>
            <w:gridSpan w:val="4"/>
            <w:tcBorders>
              <w:left w:val="single" w:sz="4" w:space="0" w:color="auto"/>
            </w:tcBorders>
          </w:tcPr>
          <w:p w14:paraId="72DF609C" w14:textId="77777777" w:rsidR="002615D4" w:rsidRPr="00AA2803" w:rsidRDefault="002615D4" w:rsidP="002615D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PK_WH_TICKET_BOX</w:t>
            </w:r>
          </w:p>
        </w:tc>
        <w:tc>
          <w:tcPr>
            <w:tcW w:w="6249" w:type="dxa"/>
            <w:gridSpan w:val="8"/>
            <w:tcBorders>
              <w:left w:val="single" w:sz="4" w:space="0" w:color="auto"/>
            </w:tcBorders>
          </w:tcPr>
          <w:p w14:paraId="7E8A37A8" w14:textId="77777777" w:rsidR="002615D4" w:rsidRPr="00AA2803" w:rsidRDefault="002615D4" w:rsidP="002615D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PLAN_CODE,BATCH_NO,TRUNK_NO,BOX_NO</w:t>
            </w:r>
          </w:p>
        </w:tc>
      </w:tr>
      <w:tr w:rsidR="002615D4" w:rsidRPr="00AA2803" w14:paraId="6D2ACD25" w14:textId="77777777" w:rsidTr="00084E23">
        <w:trPr>
          <w:trHeight w:val="231"/>
        </w:trPr>
        <w:tc>
          <w:tcPr>
            <w:tcW w:w="528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D91FC47" w14:textId="77777777" w:rsidR="002615D4" w:rsidRPr="00AA2803" w:rsidRDefault="002615D4" w:rsidP="002615D4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外键</w:t>
            </w:r>
          </w:p>
        </w:tc>
        <w:tc>
          <w:tcPr>
            <w:tcW w:w="2970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3487D6E8" w14:textId="77777777" w:rsidR="002615D4" w:rsidRPr="00AA2803" w:rsidRDefault="002615D4" w:rsidP="002615D4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1988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5A4C5513" w14:textId="77777777" w:rsidR="002615D4" w:rsidRPr="00AA2803" w:rsidRDefault="002615D4" w:rsidP="002615D4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  <w:tc>
          <w:tcPr>
            <w:tcW w:w="2123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3D68AF17" w14:textId="77777777" w:rsidR="002615D4" w:rsidRPr="00AA2803" w:rsidRDefault="002615D4" w:rsidP="002615D4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参照表名</w:t>
            </w:r>
          </w:p>
        </w:tc>
        <w:tc>
          <w:tcPr>
            <w:tcW w:w="2138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7411E27D" w14:textId="77777777" w:rsidR="002615D4" w:rsidRPr="00AA2803" w:rsidRDefault="002615D4" w:rsidP="002615D4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</w:tr>
      <w:tr w:rsidR="002615D4" w:rsidRPr="00AA2803" w14:paraId="58F3D416" w14:textId="77777777" w:rsidTr="00084E23">
        <w:trPr>
          <w:trHeight w:val="231"/>
        </w:trPr>
        <w:tc>
          <w:tcPr>
            <w:tcW w:w="528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E0CE879" w14:textId="77777777" w:rsidR="002615D4" w:rsidRPr="00AA2803" w:rsidRDefault="002615D4" w:rsidP="002615D4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2970" w:type="dxa"/>
            <w:gridSpan w:val="4"/>
            <w:tcBorders>
              <w:left w:val="single" w:sz="4" w:space="0" w:color="auto"/>
            </w:tcBorders>
          </w:tcPr>
          <w:p w14:paraId="703F3050" w14:textId="77777777" w:rsidR="002615D4" w:rsidRPr="00AA2803" w:rsidRDefault="002615D4" w:rsidP="002615D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988" w:type="dxa"/>
            <w:gridSpan w:val="2"/>
            <w:tcBorders>
              <w:left w:val="single" w:sz="4" w:space="0" w:color="auto"/>
            </w:tcBorders>
          </w:tcPr>
          <w:p w14:paraId="432D5C68" w14:textId="77777777" w:rsidR="002615D4" w:rsidRPr="00AA2803" w:rsidRDefault="002615D4" w:rsidP="002615D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123" w:type="dxa"/>
            <w:gridSpan w:val="4"/>
            <w:tcBorders>
              <w:left w:val="single" w:sz="4" w:space="0" w:color="auto"/>
            </w:tcBorders>
          </w:tcPr>
          <w:p w14:paraId="3E3ED8A0" w14:textId="77777777" w:rsidR="002615D4" w:rsidRPr="00AA2803" w:rsidRDefault="002615D4" w:rsidP="002615D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138" w:type="dxa"/>
            <w:gridSpan w:val="2"/>
            <w:tcBorders>
              <w:left w:val="single" w:sz="4" w:space="0" w:color="auto"/>
            </w:tcBorders>
          </w:tcPr>
          <w:p w14:paraId="0C09399C" w14:textId="77777777" w:rsidR="002615D4" w:rsidRPr="00AA2803" w:rsidRDefault="002615D4" w:rsidP="002615D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2615D4" w:rsidRPr="00AA2803" w14:paraId="66EB3D99" w14:textId="77777777" w:rsidTr="00084E23">
        <w:trPr>
          <w:trHeight w:val="231"/>
        </w:trPr>
        <w:tc>
          <w:tcPr>
            <w:tcW w:w="528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D1C3599" w14:textId="77777777" w:rsidR="002615D4" w:rsidRPr="00AA2803" w:rsidRDefault="002615D4" w:rsidP="002615D4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索引</w:t>
            </w:r>
          </w:p>
        </w:tc>
        <w:tc>
          <w:tcPr>
            <w:tcW w:w="2970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5E40EDBF" w14:textId="77777777" w:rsidR="002615D4" w:rsidRPr="00AA2803" w:rsidRDefault="002615D4" w:rsidP="002615D4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3116" w:type="dxa"/>
            <w:gridSpan w:val="3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7BED96F1" w14:textId="77777777" w:rsidR="002615D4" w:rsidRPr="00AA2803" w:rsidRDefault="002615D4" w:rsidP="002615D4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  <w:tc>
          <w:tcPr>
            <w:tcW w:w="3133" w:type="dxa"/>
            <w:gridSpan w:val="5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64C4A498" w14:textId="77777777" w:rsidR="002615D4" w:rsidRPr="00AA2803" w:rsidRDefault="002615D4" w:rsidP="002615D4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类型</w:t>
            </w:r>
          </w:p>
        </w:tc>
      </w:tr>
      <w:tr w:rsidR="002615D4" w:rsidRPr="00AA2803" w14:paraId="7CCEE339" w14:textId="77777777" w:rsidTr="00084E23">
        <w:trPr>
          <w:trHeight w:val="231"/>
        </w:trPr>
        <w:tc>
          <w:tcPr>
            <w:tcW w:w="528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9A70360" w14:textId="77777777" w:rsidR="002615D4" w:rsidRPr="00AA2803" w:rsidRDefault="002615D4" w:rsidP="002615D4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2970" w:type="dxa"/>
            <w:gridSpan w:val="4"/>
            <w:tcBorders>
              <w:left w:val="single" w:sz="4" w:space="0" w:color="auto"/>
            </w:tcBorders>
          </w:tcPr>
          <w:p w14:paraId="47397030" w14:textId="77777777" w:rsidR="002615D4" w:rsidRPr="00AA2803" w:rsidRDefault="002615D4" w:rsidP="002615D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116" w:type="dxa"/>
            <w:gridSpan w:val="3"/>
            <w:tcBorders>
              <w:left w:val="single" w:sz="4" w:space="0" w:color="auto"/>
            </w:tcBorders>
          </w:tcPr>
          <w:p w14:paraId="0191B403" w14:textId="77777777" w:rsidR="002615D4" w:rsidRPr="00AA2803" w:rsidRDefault="002615D4" w:rsidP="002615D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133" w:type="dxa"/>
            <w:gridSpan w:val="5"/>
            <w:tcBorders>
              <w:left w:val="single" w:sz="4" w:space="0" w:color="auto"/>
            </w:tcBorders>
          </w:tcPr>
          <w:p w14:paraId="4DB39102" w14:textId="77777777" w:rsidR="002615D4" w:rsidRPr="00AA2803" w:rsidRDefault="002615D4" w:rsidP="002615D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2615D4" w:rsidRPr="00AA2803" w14:paraId="21666916" w14:textId="77777777" w:rsidTr="00084E23">
        <w:tc>
          <w:tcPr>
            <w:tcW w:w="528" w:type="dxa"/>
            <w:gridSpan w:val="2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7F003C9" w14:textId="77777777" w:rsidR="002615D4" w:rsidRPr="00AA2803" w:rsidRDefault="002615D4" w:rsidP="002615D4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约束</w:t>
            </w:r>
          </w:p>
        </w:tc>
        <w:tc>
          <w:tcPr>
            <w:tcW w:w="9219" w:type="dxa"/>
            <w:gridSpan w:val="12"/>
            <w:tcBorders>
              <w:left w:val="single" w:sz="4" w:space="0" w:color="auto"/>
            </w:tcBorders>
          </w:tcPr>
          <w:p w14:paraId="3DCDF615" w14:textId="77777777" w:rsidR="002615D4" w:rsidRPr="00AA2803" w:rsidRDefault="002615D4" w:rsidP="002615D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2615D4" w:rsidRPr="00AA2803" w14:paraId="4B41FF78" w14:textId="77777777" w:rsidTr="00084E23">
        <w:trPr>
          <w:trHeight w:val="231"/>
        </w:trPr>
        <w:tc>
          <w:tcPr>
            <w:tcW w:w="528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0DA2238" w14:textId="77777777" w:rsidR="002615D4" w:rsidRPr="00AA2803" w:rsidRDefault="002615D4" w:rsidP="002615D4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</w:t>
            </w: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7B5FA524" w14:textId="77777777" w:rsidR="002615D4" w:rsidRPr="00AA2803" w:rsidRDefault="002615D4" w:rsidP="002615D4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分区类型</w:t>
            </w:r>
          </w:p>
        </w:tc>
        <w:tc>
          <w:tcPr>
            <w:tcW w:w="1488" w:type="dxa"/>
            <w:gridSpan w:val="3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1F4F5E60" w14:textId="77777777" w:rsidR="002615D4" w:rsidRPr="00AA2803" w:rsidRDefault="002615D4" w:rsidP="002615D4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分区字段</w:t>
            </w:r>
          </w:p>
        </w:tc>
        <w:tc>
          <w:tcPr>
            <w:tcW w:w="6243" w:type="dxa"/>
            <w:gridSpan w:val="7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42E44BF0" w14:textId="77777777" w:rsidR="002615D4" w:rsidRPr="00AA2803" w:rsidRDefault="002615D4" w:rsidP="002615D4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分区条件</w:t>
            </w:r>
          </w:p>
        </w:tc>
      </w:tr>
      <w:tr w:rsidR="002615D4" w:rsidRPr="00AA2803" w14:paraId="38C42D2A" w14:textId="77777777" w:rsidTr="00084E23">
        <w:trPr>
          <w:trHeight w:val="231"/>
        </w:trPr>
        <w:tc>
          <w:tcPr>
            <w:tcW w:w="528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DF26ACC" w14:textId="77777777" w:rsidR="002615D4" w:rsidRPr="00AA2803" w:rsidRDefault="002615D4" w:rsidP="002615D4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</w:tcPr>
          <w:p w14:paraId="17F7E389" w14:textId="77777777" w:rsidR="002615D4" w:rsidRPr="00AA2803" w:rsidRDefault="002615D4" w:rsidP="002615D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主分区</w:t>
            </w:r>
          </w:p>
        </w:tc>
        <w:tc>
          <w:tcPr>
            <w:tcW w:w="1488" w:type="dxa"/>
            <w:gridSpan w:val="3"/>
            <w:tcBorders>
              <w:left w:val="single" w:sz="4" w:space="0" w:color="auto"/>
            </w:tcBorders>
          </w:tcPr>
          <w:p w14:paraId="1BE0C6EE" w14:textId="77777777" w:rsidR="002615D4" w:rsidRPr="00AA2803" w:rsidRDefault="002615D4" w:rsidP="002615D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6243" w:type="dxa"/>
            <w:gridSpan w:val="7"/>
            <w:tcBorders>
              <w:left w:val="single" w:sz="4" w:space="0" w:color="auto"/>
            </w:tcBorders>
          </w:tcPr>
          <w:p w14:paraId="193C48DE" w14:textId="77777777" w:rsidR="002615D4" w:rsidRPr="00AA2803" w:rsidRDefault="002615D4" w:rsidP="002615D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2615D4" w:rsidRPr="00AA2803" w14:paraId="1DC6AC5A" w14:textId="77777777" w:rsidTr="00084E23">
        <w:trPr>
          <w:trHeight w:val="231"/>
        </w:trPr>
        <w:tc>
          <w:tcPr>
            <w:tcW w:w="528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90566CB" w14:textId="77777777" w:rsidR="002615D4" w:rsidRPr="00AA2803" w:rsidRDefault="002615D4" w:rsidP="002615D4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</w:tcPr>
          <w:p w14:paraId="3F455EF9" w14:textId="77777777" w:rsidR="002615D4" w:rsidRPr="00AA2803" w:rsidRDefault="002615D4" w:rsidP="002615D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子分区</w:t>
            </w:r>
          </w:p>
        </w:tc>
        <w:tc>
          <w:tcPr>
            <w:tcW w:w="1488" w:type="dxa"/>
            <w:gridSpan w:val="3"/>
            <w:tcBorders>
              <w:left w:val="single" w:sz="4" w:space="0" w:color="auto"/>
            </w:tcBorders>
          </w:tcPr>
          <w:p w14:paraId="63595F81" w14:textId="77777777" w:rsidR="002615D4" w:rsidRPr="00AA2803" w:rsidRDefault="002615D4" w:rsidP="002615D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6243" w:type="dxa"/>
            <w:gridSpan w:val="7"/>
            <w:tcBorders>
              <w:left w:val="single" w:sz="4" w:space="0" w:color="auto"/>
            </w:tcBorders>
          </w:tcPr>
          <w:p w14:paraId="76B1CB06" w14:textId="77777777" w:rsidR="002615D4" w:rsidRPr="00AA2803" w:rsidRDefault="002615D4" w:rsidP="002615D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</w:tbl>
    <w:p w14:paraId="69CEC63E" w14:textId="77777777" w:rsidR="002476D9" w:rsidRPr="00AA2803" w:rsidRDefault="002476D9" w:rsidP="002476D9"/>
    <w:p w14:paraId="3C9838A7" w14:textId="77777777" w:rsidR="005C3C63" w:rsidRPr="00AA2803" w:rsidRDefault="005C3C63" w:rsidP="005C3C63">
      <w:pPr>
        <w:pStyle w:val="4"/>
      </w:pPr>
      <w:bookmarkStart w:id="72" w:name="_Toc435450841"/>
      <w:r w:rsidRPr="00AA2803">
        <w:rPr>
          <w:rFonts w:hint="eastAsia"/>
        </w:rPr>
        <w:t>即开票信息（</w:t>
      </w:r>
      <w:r w:rsidR="00115E4B" w:rsidRPr="00AA2803">
        <w:rPr>
          <w:rFonts w:hint="eastAsia"/>
        </w:rPr>
        <w:t>本</w:t>
      </w:r>
      <w:r w:rsidRPr="00AA2803">
        <w:rPr>
          <w:rFonts w:hint="eastAsia"/>
        </w:rPr>
        <w:t>）（</w:t>
      </w:r>
      <w:r w:rsidRPr="00AA2803">
        <w:t>WH</w:t>
      </w:r>
      <w:r w:rsidRPr="00AA2803">
        <w:rPr>
          <w:rFonts w:hint="eastAsia"/>
        </w:rPr>
        <w:t>_TICKET</w:t>
      </w:r>
      <w:r w:rsidRPr="00AA2803">
        <w:t>_</w:t>
      </w:r>
      <w:r w:rsidR="00115E4B" w:rsidRPr="00AA2803">
        <w:rPr>
          <w:rFonts w:hint="eastAsia"/>
        </w:rPr>
        <w:t>PACKAGE</w:t>
      </w:r>
      <w:r w:rsidRPr="00AA2803">
        <w:rPr>
          <w:rFonts w:hint="eastAsia"/>
        </w:rPr>
        <w:t>）</w:t>
      </w:r>
      <w:bookmarkEnd w:id="72"/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89"/>
        <w:gridCol w:w="139"/>
        <w:gridCol w:w="698"/>
        <w:gridCol w:w="790"/>
        <w:gridCol w:w="1069"/>
        <w:gridCol w:w="413"/>
        <w:gridCol w:w="6"/>
        <w:gridCol w:w="1982"/>
        <w:gridCol w:w="1128"/>
        <w:gridCol w:w="288"/>
        <w:gridCol w:w="571"/>
        <w:gridCol w:w="136"/>
        <w:gridCol w:w="576"/>
        <w:gridCol w:w="1562"/>
      </w:tblGrid>
      <w:tr w:rsidR="00AA2803" w:rsidRPr="00AA2803" w14:paraId="3FF6CE4B" w14:textId="77777777" w:rsidTr="00084E23">
        <w:tc>
          <w:tcPr>
            <w:tcW w:w="1226" w:type="dxa"/>
            <w:gridSpan w:val="3"/>
            <w:shd w:val="clear" w:color="auto" w:fill="C0C0C0"/>
          </w:tcPr>
          <w:p w14:paraId="36C2295F" w14:textId="77777777" w:rsidR="005C3C63" w:rsidRPr="00AA2803" w:rsidRDefault="005C3C63" w:rsidP="00084E2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汉字注解</w:t>
            </w:r>
          </w:p>
        </w:tc>
        <w:tc>
          <w:tcPr>
            <w:tcW w:w="4260" w:type="dxa"/>
            <w:gridSpan w:val="5"/>
            <w:shd w:val="clear" w:color="auto" w:fill="auto"/>
          </w:tcPr>
          <w:p w14:paraId="51B9FF05" w14:textId="77777777" w:rsidR="005C3C63" w:rsidRPr="00AA2803" w:rsidRDefault="005C3C63" w:rsidP="00084E2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即开票信息（</w:t>
            </w:r>
            <w:r w:rsidR="00115E4B"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本</w:t>
            </w: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）</w:t>
            </w:r>
          </w:p>
        </w:tc>
        <w:tc>
          <w:tcPr>
            <w:tcW w:w="1416" w:type="dxa"/>
            <w:gridSpan w:val="2"/>
            <w:shd w:val="clear" w:color="auto" w:fill="C0C0C0"/>
          </w:tcPr>
          <w:p w14:paraId="67795707" w14:textId="77777777" w:rsidR="005C3C63" w:rsidRPr="00AA2803" w:rsidRDefault="005C3C63" w:rsidP="00084E2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表名</w:t>
            </w:r>
          </w:p>
        </w:tc>
        <w:tc>
          <w:tcPr>
            <w:tcW w:w="2845" w:type="dxa"/>
            <w:gridSpan w:val="4"/>
            <w:shd w:val="clear" w:color="auto" w:fill="auto"/>
          </w:tcPr>
          <w:p w14:paraId="350C9D2E" w14:textId="77777777" w:rsidR="005C3C63" w:rsidRPr="00AA2803" w:rsidRDefault="005C3C63" w:rsidP="00084E2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/>
                <w:b/>
                <w:sz w:val="24"/>
                <w:szCs w:val="22"/>
              </w:rPr>
              <w:t>WH_TICKET_</w:t>
            </w:r>
            <w:r w:rsidR="00115E4B" w:rsidRPr="00AA2803">
              <w:rPr>
                <w:rFonts w:ascii="新宋体" w:eastAsia="新宋体" w:hAnsi="新宋体"/>
                <w:b/>
                <w:sz w:val="24"/>
                <w:szCs w:val="22"/>
              </w:rPr>
              <w:t>PACKAGE</w:t>
            </w:r>
          </w:p>
        </w:tc>
      </w:tr>
      <w:tr w:rsidR="00AA2803" w:rsidRPr="00AA2803" w14:paraId="0666B16D" w14:textId="77777777" w:rsidTr="00084E23"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horzCross" w:color="auto" w:fill="C0C0C0"/>
          </w:tcPr>
          <w:p w14:paraId="7A54F240" w14:textId="77777777" w:rsidR="005C3C63" w:rsidRPr="00AA2803" w:rsidRDefault="005C3C63" w:rsidP="00084E2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</w:p>
        </w:tc>
        <w:tc>
          <w:tcPr>
            <w:tcW w:w="2696" w:type="dxa"/>
            <w:gridSpan w:val="4"/>
            <w:tcBorders>
              <w:left w:val="single" w:sz="4" w:space="0" w:color="auto"/>
            </w:tcBorders>
            <w:shd w:val="clear" w:color="auto" w:fill="C0C0C0"/>
          </w:tcPr>
          <w:p w14:paraId="27DE8DBE" w14:textId="77777777" w:rsidR="005C3C63" w:rsidRPr="00AA2803" w:rsidRDefault="005C3C63" w:rsidP="00084E2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字段名称</w:t>
            </w:r>
          </w:p>
        </w:tc>
        <w:tc>
          <w:tcPr>
            <w:tcW w:w="2401" w:type="dxa"/>
            <w:gridSpan w:val="3"/>
            <w:shd w:val="clear" w:color="auto" w:fill="C0C0C0"/>
          </w:tcPr>
          <w:p w14:paraId="1FF07BAE" w14:textId="77777777" w:rsidR="005C3C63" w:rsidRPr="00AA2803" w:rsidRDefault="005C3C63" w:rsidP="00084E2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字段命名</w:t>
            </w:r>
          </w:p>
        </w:tc>
        <w:tc>
          <w:tcPr>
            <w:tcW w:w="1987" w:type="dxa"/>
            <w:gridSpan w:val="3"/>
            <w:shd w:val="clear" w:color="auto" w:fill="C0C0C0"/>
          </w:tcPr>
          <w:p w14:paraId="67C58AE4" w14:textId="77777777" w:rsidR="005C3C63" w:rsidRPr="00AA2803" w:rsidRDefault="005C3C63" w:rsidP="00084E2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类型</w:t>
            </w:r>
          </w:p>
        </w:tc>
        <w:tc>
          <w:tcPr>
            <w:tcW w:w="712" w:type="dxa"/>
            <w:gridSpan w:val="2"/>
            <w:shd w:val="clear" w:color="auto" w:fill="C0C0C0"/>
          </w:tcPr>
          <w:p w14:paraId="206E2E03" w14:textId="77777777" w:rsidR="005C3C63" w:rsidRPr="00AA2803" w:rsidRDefault="005C3C63" w:rsidP="00084E2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非空</w:t>
            </w:r>
          </w:p>
        </w:tc>
        <w:tc>
          <w:tcPr>
            <w:tcW w:w="1562" w:type="dxa"/>
            <w:shd w:val="clear" w:color="auto" w:fill="C0C0C0"/>
          </w:tcPr>
          <w:p w14:paraId="3DE7F31F" w14:textId="77777777" w:rsidR="005C3C63" w:rsidRPr="00AA2803" w:rsidRDefault="005C3C63" w:rsidP="00084E2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默认</w:t>
            </w:r>
          </w:p>
        </w:tc>
      </w:tr>
      <w:tr w:rsidR="00AA2803" w:rsidRPr="00AA2803" w14:paraId="619A04D6" w14:textId="77777777" w:rsidTr="00084E23">
        <w:tc>
          <w:tcPr>
            <w:tcW w:w="389" w:type="dxa"/>
            <w:tcBorders>
              <w:top w:val="single" w:sz="4" w:space="0" w:color="auto"/>
            </w:tcBorders>
          </w:tcPr>
          <w:p w14:paraId="2CB148D0" w14:textId="77777777" w:rsidR="005C3C63" w:rsidRPr="00AA2803" w:rsidRDefault="005C3C63" w:rsidP="006164CE">
            <w:pPr>
              <w:pStyle w:val="af"/>
              <w:numPr>
                <w:ilvl w:val="0"/>
                <w:numId w:val="34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696" w:type="dxa"/>
            <w:gridSpan w:val="4"/>
          </w:tcPr>
          <w:p w14:paraId="28431F77" w14:textId="77777777" w:rsidR="005C3C63" w:rsidRPr="00AA2803" w:rsidRDefault="005C3C63" w:rsidP="00084E2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方案</w:t>
            </w:r>
          </w:p>
        </w:tc>
        <w:tc>
          <w:tcPr>
            <w:tcW w:w="2401" w:type="dxa"/>
            <w:gridSpan w:val="3"/>
          </w:tcPr>
          <w:p w14:paraId="321AF225" w14:textId="77777777" w:rsidR="005C3C63" w:rsidRPr="00AA2803" w:rsidRDefault="005C3C63" w:rsidP="00084E2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PLAN_CODE</w:t>
            </w:r>
          </w:p>
        </w:tc>
        <w:tc>
          <w:tcPr>
            <w:tcW w:w="1987" w:type="dxa"/>
            <w:gridSpan w:val="3"/>
          </w:tcPr>
          <w:p w14:paraId="4EC84E15" w14:textId="77777777" w:rsidR="005C3C63" w:rsidRPr="00AA2803" w:rsidRDefault="005C3C63" w:rsidP="00084E2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VARCHAR2(10)</w:t>
            </w:r>
          </w:p>
        </w:tc>
        <w:tc>
          <w:tcPr>
            <w:tcW w:w="712" w:type="dxa"/>
            <w:gridSpan w:val="2"/>
          </w:tcPr>
          <w:p w14:paraId="756850E5" w14:textId="77777777" w:rsidR="005C3C63" w:rsidRPr="00AA2803" w:rsidRDefault="005C3C63" w:rsidP="00084E2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2" w:type="dxa"/>
          </w:tcPr>
          <w:p w14:paraId="3DF45628" w14:textId="77777777" w:rsidR="005C3C63" w:rsidRPr="00AA2803" w:rsidRDefault="005C3C63" w:rsidP="00084E2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3EBC5302" w14:textId="77777777" w:rsidTr="00084E23">
        <w:tc>
          <w:tcPr>
            <w:tcW w:w="389" w:type="dxa"/>
          </w:tcPr>
          <w:p w14:paraId="6CB86A72" w14:textId="77777777" w:rsidR="005C3C63" w:rsidRPr="00AA2803" w:rsidRDefault="005C3C63" w:rsidP="006164CE">
            <w:pPr>
              <w:pStyle w:val="af"/>
              <w:numPr>
                <w:ilvl w:val="0"/>
                <w:numId w:val="34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696" w:type="dxa"/>
            <w:gridSpan w:val="4"/>
          </w:tcPr>
          <w:p w14:paraId="79D8760C" w14:textId="77777777" w:rsidR="005C3C63" w:rsidRPr="00AA2803" w:rsidRDefault="005C3C63" w:rsidP="00084E2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批次</w:t>
            </w:r>
          </w:p>
        </w:tc>
        <w:tc>
          <w:tcPr>
            <w:tcW w:w="2401" w:type="dxa"/>
            <w:gridSpan w:val="3"/>
          </w:tcPr>
          <w:p w14:paraId="00359416" w14:textId="77777777" w:rsidR="005C3C63" w:rsidRPr="00AA2803" w:rsidRDefault="005C3C63" w:rsidP="00084E2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BATCH</w:t>
            </w:r>
            <w:r w:rsidRPr="00AA2803">
              <w:rPr>
                <w:rFonts w:ascii="新宋体" w:eastAsia="新宋体" w:hAnsi="新宋体"/>
                <w:szCs w:val="22"/>
              </w:rPr>
              <w:t>_NO</w:t>
            </w:r>
          </w:p>
        </w:tc>
        <w:tc>
          <w:tcPr>
            <w:tcW w:w="1987" w:type="dxa"/>
            <w:gridSpan w:val="3"/>
          </w:tcPr>
          <w:p w14:paraId="227ECEDC" w14:textId="77777777" w:rsidR="005C3C63" w:rsidRPr="00AA2803" w:rsidRDefault="005C3C63" w:rsidP="00084E2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VARCHAR2(10)</w:t>
            </w:r>
          </w:p>
        </w:tc>
        <w:tc>
          <w:tcPr>
            <w:tcW w:w="712" w:type="dxa"/>
            <w:gridSpan w:val="2"/>
          </w:tcPr>
          <w:p w14:paraId="75D2909B" w14:textId="77777777" w:rsidR="005C3C63" w:rsidRPr="00AA2803" w:rsidRDefault="005C3C63" w:rsidP="00084E2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2" w:type="dxa"/>
          </w:tcPr>
          <w:p w14:paraId="2A028BDC" w14:textId="77777777" w:rsidR="005C3C63" w:rsidRPr="00AA2803" w:rsidRDefault="005C3C63" w:rsidP="00084E2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04A53E19" w14:textId="77777777" w:rsidTr="00084E23">
        <w:tc>
          <w:tcPr>
            <w:tcW w:w="389" w:type="dxa"/>
          </w:tcPr>
          <w:p w14:paraId="59C956A1" w14:textId="77777777" w:rsidR="005C3C63" w:rsidRPr="00AA2803" w:rsidRDefault="005C3C63" w:rsidP="006164CE">
            <w:pPr>
              <w:pStyle w:val="af"/>
              <w:numPr>
                <w:ilvl w:val="0"/>
                <w:numId w:val="34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696" w:type="dxa"/>
            <w:gridSpan w:val="4"/>
          </w:tcPr>
          <w:p w14:paraId="1C0D55B4" w14:textId="77777777" w:rsidR="005C3C63" w:rsidRPr="00AA2803" w:rsidRDefault="005C3C63" w:rsidP="00084E2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奖组</w:t>
            </w:r>
          </w:p>
        </w:tc>
        <w:tc>
          <w:tcPr>
            <w:tcW w:w="2401" w:type="dxa"/>
            <w:gridSpan w:val="3"/>
          </w:tcPr>
          <w:p w14:paraId="469D8D7E" w14:textId="77777777" w:rsidR="005C3C63" w:rsidRPr="00AA2803" w:rsidRDefault="005C3C63" w:rsidP="00084E2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REWARD</w:t>
            </w:r>
            <w:r w:rsidRPr="00AA2803">
              <w:rPr>
                <w:rFonts w:ascii="新宋体" w:eastAsia="新宋体" w:hAnsi="新宋体"/>
                <w:szCs w:val="22"/>
              </w:rPr>
              <w:t>_GROUP</w:t>
            </w:r>
          </w:p>
        </w:tc>
        <w:tc>
          <w:tcPr>
            <w:tcW w:w="1987" w:type="dxa"/>
            <w:gridSpan w:val="3"/>
          </w:tcPr>
          <w:p w14:paraId="2549EFF8" w14:textId="77777777" w:rsidR="005C3C63" w:rsidRPr="00AA2803" w:rsidRDefault="005C3C63" w:rsidP="00084E2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NUMBER(2)</w:t>
            </w:r>
          </w:p>
        </w:tc>
        <w:tc>
          <w:tcPr>
            <w:tcW w:w="712" w:type="dxa"/>
            <w:gridSpan w:val="2"/>
          </w:tcPr>
          <w:p w14:paraId="2087C4BA" w14:textId="77777777" w:rsidR="005C3C63" w:rsidRPr="00AA2803" w:rsidRDefault="005C3C63" w:rsidP="00084E2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2" w:type="dxa"/>
          </w:tcPr>
          <w:p w14:paraId="1392DFED" w14:textId="77777777" w:rsidR="005C3C63" w:rsidRPr="00AA2803" w:rsidRDefault="005C3C63" w:rsidP="00084E2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54F22363" w14:textId="77777777" w:rsidTr="00084E23">
        <w:tc>
          <w:tcPr>
            <w:tcW w:w="389" w:type="dxa"/>
          </w:tcPr>
          <w:p w14:paraId="524C04FF" w14:textId="77777777" w:rsidR="005C3C63" w:rsidRPr="00AA2803" w:rsidRDefault="005C3C63" w:rsidP="006164CE">
            <w:pPr>
              <w:pStyle w:val="af"/>
              <w:numPr>
                <w:ilvl w:val="0"/>
                <w:numId w:val="34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696" w:type="dxa"/>
            <w:gridSpan w:val="4"/>
          </w:tcPr>
          <w:p w14:paraId="49688227" w14:textId="77777777" w:rsidR="005C3C63" w:rsidRPr="00AA2803" w:rsidRDefault="005C3C63" w:rsidP="00084E2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箱号</w:t>
            </w:r>
          </w:p>
        </w:tc>
        <w:tc>
          <w:tcPr>
            <w:tcW w:w="2401" w:type="dxa"/>
            <w:gridSpan w:val="3"/>
          </w:tcPr>
          <w:p w14:paraId="4955F200" w14:textId="77777777" w:rsidR="005C3C63" w:rsidRPr="00AA2803" w:rsidRDefault="005C3C63" w:rsidP="00084E2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TRUNK</w:t>
            </w:r>
            <w:r w:rsidRPr="00AA2803">
              <w:rPr>
                <w:rFonts w:ascii="新宋体" w:eastAsia="新宋体" w:hAnsi="新宋体" w:hint="eastAsia"/>
                <w:szCs w:val="22"/>
              </w:rPr>
              <w:t>_NO</w:t>
            </w:r>
          </w:p>
        </w:tc>
        <w:tc>
          <w:tcPr>
            <w:tcW w:w="1987" w:type="dxa"/>
            <w:gridSpan w:val="3"/>
          </w:tcPr>
          <w:p w14:paraId="0131D00E" w14:textId="77777777" w:rsidR="005C3C63" w:rsidRPr="00AA2803" w:rsidRDefault="005C3C63" w:rsidP="00084E2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VARCHAR2(10)</w:t>
            </w:r>
          </w:p>
        </w:tc>
        <w:tc>
          <w:tcPr>
            <w:tcW w:w="712" w:type="dxa"/>
            <w:gridSpan w:val="2"/>
          </w:tcPr>
          <w:p w14:paraId="6F076BB2" w14:textId="77777777" w:rsidR="005C3C63" w:rsidRPr="00AA2803" w:rsidRDefault="005C3C63" w:rsidP="00084E2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2" w:type="dxa"/>
          </w:tcPr>
          <w:p w14:paraId="0ABB77DE" w14:textId="77777777" w:rsidR="005C3C63" w:rsidRPr="00AA2803" w:rsidRDefault="005C3C63" w:rsidP="00084E2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C04C7D" w:rsidRPr="00AA2803" w14:paraId="2CB9652E" w14:textId="77777777" w:rsidTr="00084E23">
        <w:tc>
          <w:tcPr>
            <w:tcW w:w="389" w:type="dxa"/>
          </w:tcPr>
          <w:p w14:paraId="68447F74" w14:textId="77777777" w:rsidR="00C04C7D" w:rsidRPr="00AA2803" w:rsidRDefault="00C04C7D" w:rsidP="006164CE">
            <w:pPr>
              <w:pStyle w:val="af"/>
              <w:numPr>
                <w:ilvl w:val="0"/>
                <w:numId w:val="34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696" w:type="dxa"/>
            <w:gridSpan w:val="4"/>
          </w:tcPr>
          <w:p w14:paraId="26DA73F6" w14:textId="77777777" w:rsidR="00C04C7D" w:rsidRPr="00AA2803" w:rsidRDefault="00C04C7D" w:rsidP="00C04C7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盒号</w:t>
            </w:r>
            <w:r>
              <w:rPr>
                <w:rFonts w:ascii="新宋体" w:eastAsia="新宋体" w:hAnsi="新宋体" w:hint="eastAsia"/>
                <w:szCs w:val="22"/>
              </w:rPr>
              <w:t>（箱号+盒子顺序号）</w:t>
            </w:r>
          </w:p>
        </w:tc>
        <w:tc>
          <w:tcPr>
            <w:tcW w:w="2401" w:type="dxa"/>
            <w:gridSpan w:val="3"/>
          </w:tcPr>
          <w:p w14:paraId="259F70A5" w14:textId="77777777" w:rsidR="00C04C7D" w:rsidRPr="00AA2803" w:rsidRDefault="00C04C7D" w:rsidP="00C04C7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BOX_NO</w:t>
            </w:r>
          </w:p>
        </w:tc>
        <w:tc>
          <w:tcPr>
            <w:tcW w:w="1987" w:type="dxa"/>
            <w:gridSpan w:val="3"/>
          </w:tcPr>
          <w:p w14:paraId="70B14055" w14:textId="77777777" w:rsidR="00C04C7D" w:rsidRPr="00AA2803" w:rsidRDefault="00C04C7D" w:rsidP="00C04C7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VARCHAR2(</w:t>
            </w:r>
            <w:r>
              <w:rPr>
                <w:rFonts w:ascii="新宋体" w:eastAsia="新宋体" w:hAnsi="新宋体"/>
                <w:szCs w:val="22"/>
              </w:rPr>
              <w:t>2</w:t>
            </w:r>
            <w:r w:rsidRPr="00AA2803">
              <w:rPr>
                <w:rFonts w:ascii="新宋体" w:eastAsia="新宋体" w:hAnsi="新宋体"/>
                <w:szCs w:val="22"/>
              </w:rPr>
              <w:t>0)</w:t>
            </w:r>
          </w:p>
        </w:tc>
        <w:tc>
          <w:tcPr>
            <w:tcW w:w="712" w:type="dxa"/>
            <w:gridSpan w:val="2"/>
          </w:tcPr>
          <w:p w14:paraId="5AFDE747" w14:textId="77777777" w:rsidR="00C04C7D" w:rsidRPr="00AA2803" w:rsidRDefault="00C04C7D" w:rsidP="00C04C7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2" w:type="dxa"/>
          </w:tcPr>
          <w:p w14:paraId="599E65EF" w14:textId="77777777" w:rsidR="00C04C7D" w:rsidRPr="00AA2803" w:rsidRDefault="00C04C7D" w:rsidP="00C04C7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0434F197" w14:textId="77777777" w:rsidTr="00084E23">
        <w:tc>
          <w:tcPr>
            <w:tcW w:w="389" w:type="dxa"/>
          </w:tcPr>
          <w:p w14:paraId="5F6B6A01" w14:textId="77777777" w:rsidR="00115E4B" w:rsidRPr="00AA2803" w:rsidRDefault="00115E4B" w:rsidP="006164CE">
            <w:pPr>
              <w:pStyle w:val="af"/>
              <w:numPr>
                <w:ilvl w:val="0"/>
                <w:numId w:val="34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696" w:type="dxa"/>
            <w:gridSpan w:val="4"/>
          </w:tcPr>
          <w:p w14:paraId="36CE8F77" w14:textId="77777777" w:rsidR="00115E4B" w:rsidRPr="00AA2803" w:rsidRDefault="00115E4B" w:rsidP="00115E4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本号</w:t>
            </w:r>
          </w:p>
        </w:tc>
        <w:tc>
          <w:tcPr>
            <w:tcW w:w="2401" w:type="dxa"/>
            <w:gridSpan w:val="3"/>
          </w:tcPr>
          <w:p w14:paraId="2D629FAC" w14:textId="77777777" w:rsidR="00115E4B" w:rsidRPr="00AA2803" w:rsidRDefault="00115E4B" w:rsidP="00115E4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PACKAGE_NO</w:t>
            </w:r>
          </w:p>
        </w:tc>
        <w:tc>
          <w:tcPr>
            <w:tcW w:w="1987" w:type="dxa"/>
            <w:gridSpan w:val="3"/>
          </w:tcPr>
          <w:p w14:paraId="3B94625A" w14:textId="77777777" w:rsidR="00115E4B" w:rsidRPr="00AA2803" w:rsidRDefault="00115E4B" w:rsidP="00115E4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VARCHAR2(10)</w:t>
            </w:r>
          </w:p>
        </w:tc>
        <w:tc>
          <w:tcPr>
            <w:tcW w:w="712" w:type="dxa"/>
            <w:gridSpan w:val="2"/>
          </w:tcPr>
          <w:p w14:paraId="468DDA81" w14:textId="77777777" w:rsidR="00115E4B" w:rsidRPr="00AA2803" w:rsidRDefault="00115E4B" w:rsidP="00115E4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2" w:type="dxa"/>
          </w:tcPr>
          <w:p w14:paraId="4B046F76" w14:textId="77777777" w:rsidR="00115E4B" w:rsidRPr="00AA2803" w:rsidRDefault="00115E4B" w:rsidP="00115E4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7E15232A" w14:textId="77777777" w:rsidTr="00084E23">
        <w:tc>
          <w:tcPr>
            <w:tcW w:w="389" w:type="dxa"/>
          </w:tcPr>
          <w:p w14:paraId="7E24DAA9" w14:textId="77777777" w:rsidR="00115E4B" w:rsidRPr="00AA2803" w:rsidRDefault="00115E4B" w:rsidP="006164CE">
            <w:pPr>
              <w:pStyle w:val="af"/>
              <w:numPr>
                <w:ilvl w:val="0"/>
                <w:numId w:val="34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696" w:type="dxa"/>
            <w:gridSpan w:val="4"/>
          </w:tcPr>
          <w:p w14:paraId="66E5770F" w14:textId="77777777" w:rsidR="00115E4B" w:rsidRPr="00AA2803" w:rsidRDefault="00115E4B" w:rsidP="00115E4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所含</w:t>
            </w:r>
            <w:r w:rsidR="009B4707" w:rsidRPr="00AA2803">
              <w:rPr>
                <w:rFonts w:ascii="新宋体" w:eastAsia="新宋体" w:hAnsi="新宋体" w:hint="eastAsia"/>
                <w:szCs w:val="22"/>
              </w:rPr>
              <w:t>票</w:t>
            </w:r>
            <w:r w:rsidRPr="00AA2803">
              <w:rPr>
                <w:rFonts w:ascii="新宋体" w:eastAsia="新宋体" w:hAnsi="新宋体" w:hint="eastAsia"/>
                <w:szCs w:val="22"/>
              </w:rPr>
              <w:t>号起</w:t>
            </w:r>
          </w:p>
        </w:tc>
        <w:tc>
          <w:tcPr>
            <w:tcW w:w="2401" w:type="dxa"/>
            <w:gridSpan w:val="3"/>
          </w:tcPr>
          <w:p w14:paraId="0C15696C" w14:textId="77777777" w:rsidR="00115E4B" w:rsidRPr="00AA2803" w:rsidRDefault="00D7132C" w:rsidP="00115E4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TICKET</w:t>
            </w:r>
            <w:r w:rsidR="00115E4B" w:rsidRPr="00AA2803">
              <w:rPr>
                <w:rFonts w:ascii="新宋体" w:eastAsia="新宋体" w:hAnsi="新宋体" w:hint="eastAsia"/>
                <w:szCs w:val="22"/>
              </w:rPr>
              <w:t>_NO_START</w:t>
            </w:r>
          </w:p>
        </w:tc>
        <w:tc>
          <w:tcPr>
            <w:tcW w:w="1987" w:type="dxa"/>
            <w:gridSpan w:val="3"/>
          </w:tcPr>
          <w:p w14:paraId="2C7A0816" w14:textId="77777777" w:rsidR="00115E4B" w:rsidRPr="00AA2803" w:rsidRDefault="00115E4B" w:rsidP="00115E4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VARCHAR2(10)</w:t>
            </w:r>
          </w:p>
        </w:tc>
        <w:tc>
          <w:tcPr>
            <w:tcW w:w="712" w:type="dxa"/>
            <w:gridSpan w:val="2"/>
          </w:tcPr>
          <w:p w14:paraId="60950224" w14:textId="77777777" w:rsidR="00115E4B" w:rsidRPr="00AA2803" w:rsidRDefault="00115E4B" w:rsidP="00115E4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2" w:type="dxa"/>
          </w:tcPr>
          <w:p w14:paraId="4F800A3A" w14:textId="77777777" w:rsidR="00115E4B" w:rsidRPr="00AA2803" w:rsidRDefault="00115E4B" w:rsidP="00115E4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6212F384" w14:textId="77777777" w:rsidTr="00084E23">
        <w:tc>
          <w:tcPr>
            <w:tcW w:w="389" w:type="dxa"/>
          </w:tcPr>
          <w:p w14:paraId="0BF30922" w14:textId="77777777" w:rsidR="00115E4B" w:rsidRPr="00AA2803" w:rsidRDefault="00115E4B" w:rsidP="006164CE">
            <w:pPr>
              <w:pStyle w:val="af"/>
              <w:numPr>
                <w:ilvl w:val="0"/>
                <w:numId w:val="34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696" w:type="dxa"/>
            <w:gridSpan w:val="4"/>
          </w:tcPr>
          <w:p w14:paraId="05B20F08" w14:textId="77777777" w:rsidR="00115E4B" w:rsidRPr="00AA2803" w:rsidRDefault="00115E4B" w:rsidP="00115E4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所含</w:t>
            </w:r>
            <w:r w:rsidR="009B4707" w:rsidRPr="00AA2803">
              <w:rPr>
                <w:rFonts w:ascii="新宋体" w:eastAsia="新宋体" w:hAnsi="新宋体" w:hint="eastAsia"/>
                <w:szCs w:val="22"/>
              </w:rPr>
              <w:t>票</w:t>
            </w:r>
            <w:r w:rsidRPr="00AA2803">
              <w:rPr>
                <w:rFonts w:ascii="新宋体" w:eastAsia="新宋体" w:hAnsi="新宋体" w:hint="eastAsia"/>
                <w:szCs w:val="22"/>
              </w:rPr>
              <w:t>号止</w:t>
            </w:r>
          </w:p>
        </w:tc>
        <w:tc>
          <w:tcPr>
            <w:tcW w:w="2401" w:type="dxa"/>
            <w:gridSpan w:val="3"/>
          </w:tcPr>
          <w:p w14:paraId="1AF769CB" w14:textId="77777777" w:rsidR="00115E4B" w:rsidRPr="00AA2803" w:rsidRDefault="00D7132C" w:rsidP="00115E4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TICKET</w:t>
            </w:r>
            <w:r w:rsidR="00115E4B" w:rsidRPr="00AA2803">
              <w:rPr>
                <w:rFonts w:ascii="新宋体" w:eastAsia="新宋体" w:hAnsi="新宋体" w:hint="eastAsia"/>
                <w:szCs w:val="22"/>
              </w:rPr>
              <w:t>_NO_</w:t>
            </w:r>
            <w:r w:rsidR="00115E4B" w:rsidRPr="00AA2803">
              <w:rPr>
                <w:rFonts w:ascii="新宋体" w:eastAsia="新宋体" w:hAnsi="新宋体"/>
                <w:szCs w:val="22"/>
              </w:rPr>
              <w:t>END</w:t>
            </w:r>
          </w:p>
        </w:tc>
        <w:tc>
          <w:tcPr>
            <w:tcW w:w="1987" w:type="dxa"/>
            <w:gridSpan w:val="3"/>
          </w:tcPr>
          <w:p w14:paraId="20A259F4" w14:textId="77777777" w:rsidR="00115E4B" w:rsidRPr="00AA2803" w:rsidRDefault="00115E4B" w:rsidP="00115E4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VARCHAR2(10)</w:t>
            </w:r>
          </w:p>
        </w:tc>
        <w:tc>
          <w:tcPr>
            <w:tcW w:w="712" w:type="dxa"/>
            <w:gridSpan w:val="2"/>
          </w:tcPr>
          <w:p w14:paraId="0F61AAE1" w14:textId="77777777" w:rsidR="00115E4B" w:rsidRPr="00AA2803" w:rsidRDefault="00115E4B" w:rsidP="00115E4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2" w:type="dxa"/>
          </w:tcPr>
          <w:p w14:paraId="30E526EC" w14:textId="77777777" w:rsidR="00115E4B" w:rsidRPr="00AA2803" w:rsidRDefault="00115E4B" w:rsidP="00115E4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4B8308C7" w14:textId="77777777" w:rsidTr="00084E23">
        <w:tc>
          <w:tcPr>
            <w:tcW w:w="389" w:type="dxa"/>
          </w:tcPr>
          <w:p w14:paraId="0C14E93F" w14:textId="77777777" w:rsidR="003158AB" w:rsidRPr="00AA2803" w:rsidRDefault="003158AB" w:rsidP="006164CE">
            <w:pPr>
              <w:pStyle w:val="af"/>
              <w:numPr>
                <w:ilvl w:val="0"/>
                <w:numId w:val="34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696" w:type="dxa"/>
            <w:gridSpan w:val="4"/>
          </w:tcPr>
          <w:p w14:paraId="1944C4A5" w14:textId="77777777" w:rsidR="003158AB" w:rsidRPr="00AA2803" w:rsidRDefault="003158AB" w:rsidP="003158A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是否完整</w:t>
            </w:r>
          </w:p>
        </w:tc>
        <w:tc>
          <w:tcPr>
            <w:tcW w:w="2401" w:type="dxa"/>
            <w:gridSpan w:val="3"/>
          </w:tcPr>
          <w:p w14:paraId="7E38AE9A" w14:textId="77777777" w:rsidR="003158AB" w:rsidRPr="00AA2803" w:rsidRDefault="003158AB" w:rsidP="003158A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IS_FULL</w:t>
            </w:r>
          </w:p>
        </w:tc>
        <w:tc>
          <w:tcPr>
            <w:tcW w:w="1987" w:type="dxa"/>
            <w:gridSpan w:val="3"/>
          </w:tcPr>
          <w:p w14:paraId="5F8F40C8" w14:textId="77777777" w:rsidR="003158AB" w:rsidRPr="00AA2803" w:rsidRDefault="003158AB" w:rsidP="003158A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NUMBER(1)</w:t>
            </w:r>
          </w:p>
        </w:tc>
        <w:tc>
          <w:tcPr>
            <w:tcW w:w="712" w:type="dxa"/>
            <w:gridSpan w:val="2"/>
          </w:tcPr>
          <w:p w14:paraId="15B515CC" w14:textId="77777777" w:rsidR="003158AB" w:rsidRPr="00AA2803" w:rsidRDefault="003158AB" w:rsidP="003158A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2" w:type="dxa"/>
          </w:tcPr>
          <w:p w14:paraId="5F11DE1E" w14:textId="77777777" w:rsidR="003158AB" w:rsidRPr="00AA2803" w:rsidRDefault="003158AB" w:rsidP="003158A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1</w:t>
            </w:r>
          </w:p>
        </w:tc>
      </w:tr>
      <w:tr w:rsidR="005E1CC1" w:rsidRPr="00AA2803" w14:paraId="6CA0C0F9" w14:textId="77777777" w:rsidTr="00084E23">
        <w:tc>
          <w:tcPr>
            <w:tcW w:w="389" w:type="dxa"/>
          </w:tcPr>
          <w:p w14:paraId="7CF49900" w14:textId="77777777" w:rsidR="005E1CC1" w:rsidRPr="00AA2803" w:rsidRDefault="005E1CC1" w:rsidP="006164CE">
            <w:pPr>
              <w:pStyle w:val="af"/>
              <w:numPr>
                <w:ilvl w:val="0"/>
                <w:numId w:val="34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696" w:type="dxa"/>
            <w:gridSpan w:val="4"/>
          </w:tcPr>
          <w:p w14:paraId="4E9E859E" w14:textId="77777777" w:rsidR="005E1CC1" w:rsidRPr="00AA2803" w:rsidRDefault="005E1CC1" w:rsidP="005E1CC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状态（</w:t>
            </w:r>
            <w:r w:rsidRPr="00305764">
              <w:rPr>
                <w:rFonts w:ascii="新宋体" w:eastAsia="新宋体" w:hAnsi="新宋体" w:hint="eastAsia"/>
                <w:szCs w:val="22"/>
              </w:rPr>
              <w:t>11-在库、12-在站点，20-在途，</w:t>
            </w:r>
            <w:r>
              <w:rPr>
                <w:rFonts w:ascii="新宋体" w:eastAsia="新宋体" w:hAnsi="新宋体" w:hint="eastAsia"/>
                <w:szCs w:val="22"/>
              </w:rPr>
              <w:t>21-管理员持有，</w:t>
            </w:r>
            <w:r w:rsidRPr="00305764">
              <w:rPr>
                <w:rFonts w:ascii="新宋体" w:eastAsia="新宋体" w:hAnsi="新宋体" w:hint="eastAsia"/>
                <w:szCs w:val="22"/>
              </w:rPr>
              <w:t>31-已销售、41-被盗、42-损坏、43-丢失）</w:t>
            </w:r>
          </w:p>
        </w:tc>
        <w:tc>
          <w:tcPr>
            <w:tcW w:w="2401" w:type="dxa"/>
            <w:gridSpan w:val="3"/>
          </w:tcPr>
          <w:p w14:paraId="3278D88A" w14:textId="77777777" w:rsidR="005E1CC1" w:rsidRPr="00AA2803" w:rsidRDefault="005E1CC1" w:rsidP="005E1CC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STA</w:t>
            </w:r>
            <w:r w:rsidRPr="00AA2803">
              <w:rPr>
                <w:rFonts w:ascii="新宋体" w:eastAsia="新宋体" w:hAnsi="新宋体"/>
                <w:szCs w:val="22"/>
              </w:rPr>
              <w:t>T</w:t>
            </w:r>
            <w:r w:rsidRPr="00AA2803">
              <w:rPr>
                <w:rFonts w:ascii="新宋体" w:eastAsia="新宋体" w:hAnsi="新宋体" w:hint="eastAsia"/>
                <w:szCs w:val="22"/>
              </w:rPr>
              <w:t>US</w:t>
            </w:r>
          </w:p>
        </w:tc>
        <w:tc>
          <w:tcPr>
            <w:tcW w:w="1987" w:type="dxa"/>
            <w:gridSpan w:val="3"/>
          </w:tcPr>
          <w:p w14:paraId="6117ED50" w14:textId="77777777" w:rsidR="005E1CC1" w:rsidRPr="00AA2803" w:rsidRDefault="005E1CC1" w:rsidP="005E1CC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NUMBER(2)</w:t>
            </w:r>
          </w:p>
        </w:tc>
        <w:tc>
          <w:tcPr>
            <w:tcW w:w="712" w:type="dxa"/>
            <w:gridSpan w:val="2"/>
          </w:tcPr>
          <w:p w14:paraId="6DF80554" w14:textId="77777777" w:rsidR="005E1CC1" w:rsidRPr="00AA2803" w:rsidRDefault="005E1CC1" w:rsidP="005E1CC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2" w:type="dxa"/>
          </w:tcPr>
          <w:p w14:paraId="5EF15D9A" w14:textId="77777777" w:rsidR="005E1CC1" w:rsidRPr="00AA2803" w:rsidRDefault="005E1CC1" w:rsidP="005E1CC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11</w:t>
            </w:r>
          </w:p>
        </w:tc>
      </w:tr>
      <w:tr w:rsidR="00AA2803" w:rsidRPr="00AA2803" w14:paraId="68CB4D7D" w14:textId="77777777" w:rsidTr="00084E23">
        <w:tc>
          <w:tcPr>
            <w:tcW w:w="389" w:type="dxa"/>
          </w:tcPr>
          <w:p w14:paraId="6E17FD1A" w14:textId="77777777" w:rsidR="003158AB" w:rsidRPr="00AA2803" w:rsidRDefault="003158AB" w:rsidP="006164CE">
            <w:pPr>
              <w:pStyle w:val="af"/>
              <w:numPr>
                <w:ilvl w:val="0"/>
                <w:numId w:val="34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696" w:type="dxa"/>
            <w:gridSpan w:val="4"/>
          </w:tcPr>
          <w:p w14:paraId="2955B6F9" w14:textId="77777777" w:rsidR="003158AB" w:rsidRPr="00AA2803" w:rsidRDefault="003158AB" w:rsidP="003158A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所在仓库（只有在完整的情况下，此值才有效）</w:t>
            </w:r>
          </w:p>
        </w:tc>
        <w:tc>
          <w:tcPr>
            <w:tcW w:w="2401" w:type="dxa"/>
            <w:gridSpan w:val="3"/>
          </w:tcPr>
          <w:p w14:paraId="585930EB" w14:textId="77777777" w:rsidR="003158AB" w:rsidRPr="00AA2803" w:rsidRDefault="003158AB" w:rsidP="003158A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CURRENT</w:t>
            </w:r>
            <w:r w:rsidRPr="00AA2803">
              <w:rPr>
                <w:rFonts w:ascii="新宋体" w:eastAsia="新宋体" w:hAnsi="新宋体"/>
                <w:szCs w:val="22"/>
              </w:rPr>
              <w:t>_WAREHOUSE</w:t>
            </w:r>
          </w:p>
        </w:tc>
        <w:tc>
          <w:tcPr>
            <w:tcW w:w="1987" w:type="dxa"/>
            <w:gridSpan w:val="3"/>
          </w:tcPr>
          <w:p w14:paraId="70B685A1" w14:textId="77777777" w:rsidR="003158AB" w:rsidRPr="00AA2803" w:rsidRDefault="003158AB" w:rsidP="003158A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VAR</w:t>
            </w:r>
            <w:r w:rsidRPr="00AA2803">
              <w:rPr>
                <w:rFonts w:ascii="新宋体" w:eastAsia="新宋体" w:hAnsi="新宋体"/>
                <w:szCs w:val="22"/>
              </w:rPr>
              <w:t>CHAR</w:t>
            </w:r>
            <w:r w:rsidRPr="00AA2803">
              <w:rPr>
                <w:rFonts w:ascii="新宋体" w:eastAsia="新宋体" w:hAnsi="新宋体" w:hint="eastAsia"/>
                <w:szCs w:val="22"/>
              </w:rPr>
              <w:t>2</w:t>
            </w:r>
            <w:r w:rsidRPr="00AA2803">
              <w:rPr>
                <w:rFonts w:ascii="新宋体" w:eastAsia="新宋体" w:hAnsi="新宋体"/>
                <w:szCs w:val="22"/>
              </w:rPr>
              <w:t>(</w:t>
            </w:r>
            <w:r w:rsidRPr="00AA2803">
              <w:rPr>
                <w:rFonts w:ascii="新宋体" w:eastAsia="新宋体" w:hAnsi="新宋体" w:hint="eastAsia"/>
                <w:szCs w:val="22"/>
              </w:rPr>
              <w:t>8</w:t>
            </w:r>
            <w:r w:rsidRPr="00AA2803">
              <w:rPr>
                <w:rFonts w:ascii="新宋体" w:eastAsia="新宋体" w:hAnsi="新宋体"/>
                <w:szCs w:val="22"/>
              </w:rPr>
              <w:t>)</w:t>
            </w:r>
          </w:p>
        </w:tc>
        <w:tc>
          <w:tcPr>
            <w:tcW w:w="712" w:type="dxa"/>
            <w:gridSpan w:val="2"/>
          </w:tcPr>
          <w:p w14:paraId="25315EA9" w14:textId="77777777" w:rsidR="003158AB" w:rsidRPr="00AA2803" w:rsidRDefault="003158AB" w:rsidP="003158A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62" w:type="dxa"/>
          </w:tcPr>
          <w:p w14:paraId="720945E5" w14:textId="77777777" w:rsidR="003158AB" w:rsidRPr="00AA2803" w:rsidRDefault="003158AB" w:rsidP="003158A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4AB34559" w14:textId="77777777" w:rsidTr="00084E23">
        <w:tc>
          <w:tcPr>
            <w:tcW w:w="389" w:type="dxa"/>
          </w:tcPr>
          <w:p w14:paraId="5A689272" w14:textId="77777777" w:rsidR="003158AB" w:rsidRPr="00AA2803" w:rsidRDefault="003158AB" w:rsidP="006164CE">
            <w:pPr>
              <w:pStyle w:val="af"/>
              <w:numPr>
                <w:ilvl w:val="0"/>
                <w:numId w:val="34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696" w:type="dxa"/>
            <w:gridSpan w:val="4"/>
          </w:tcPr>
          <w:p w14:paraId="78C6F7AD" w14:textId="77777777" w:rsidR="003158AB" w:rsidRPr="00AA2803" w:rsidRDefault="003158AB" w:rsidP="003158A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最近所在仓库（只有在完整的情况下，此值才有效）</w:t>
            </w:r>
          </w:p>
        </w:tc>
        <w:tc>
          <w:tcPr>
            <w:tcW w:w="2401" w:type="dxa"/>
            <w:gridSpan w:val="3"/>
          </w:tcPr>
          <w:p w14:paraId="0418A701" w14:textId="77777777" w:rsidR="003158AB" w:rsidRPr="00AA2803" w:rsidRDefault="003158AB" w:rsidP="003158A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LAST_WAREHOUSE</w:t>
            </w:r>
          </w:p>
        </w:tc>
        <w:tc>
          <w:tcPr>
            <w:tcW w:w="1987" w:type="dxa"/>
            <w:gridSpan w:val="3"/>
          </w:tcPr>
          <w:p w14:paraId="40CB8E48" w14:textId="77777777" w:rsidR="003158AB" w:rsidRPr="00AA2803" w:rsidRDefault="003158AB" w:rsidP="003158A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VAR</w:t>
            </w:r>
            <w:r w:rsidRPr="00AA2803">
              <w:rPr>
                <w:rFonts w:ascii="新宋体" w:eastAsia="新宋体" w:hAnsi="新宋体"/>
                <w:szCs w:val="22"/>
              </w:rPr>
              <w:t>CHAR</w:t>
            </w:r>
            <w:r w:rsidRPr="00AA2803">
              <w:rPr>
                <w:rFonts w:ascii="新宋体" w:eastAsia="新宋体" w:hAnsi="新宋体" w:hint="eastAsia"/>
                <w:szCs w:val="22"/>
              </w:rPr>
              <w:t>2</w:t>
            </w:r>
            <w:r w:rsidRPr="00AA2803">
              <w:rPr>
                <w:rFonts w:ascii="新宋体" w:eastAsia="新宋体" w:hAnsi="新宋体"/>
                <w:szCs w:val="22"/>
              </w:rPr>
              <w:t>(</w:t>
            </w:r>
            <w:r w:rsidRPr="00AA2803">
              <w:rPr>
                <w:rFonts w:ascii="新宋体" w:eastAsia="新宋体" w:hAnsi="新宋体" w:hint="eastAsia"/>
                <w:szCs w:val="22"/>
              </w:rPr>
              <w:t>8</w:t>
            </w:r>
            <w:r w:rsidRPr="00AA2803">
              <w:rPr>
                <w:rFonts w:ascii="新宋体" w:eastAsia="新宋体" w:hAnsi="新宋体"/>
                <w:szCs w:val="22"/>
              </w:rPr>
              <w:t>)</w:t>
            </w:r>
          </w:p>
        </w:tc>
        <w:tc>
          <w:tcPr>
            <w:tcW w:w="712" w:type="dxa"/>
            <w:gridSpan w:val="2"/>
          </w:tcPr>
          <w:p w14:paraId="5C1E2D7B" w14:textId="77777777" w:rsidR="003158AB" w:rsidRPr="00AA2803" w:rsidRDefault="003158AB" w:rsidP="003158A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62" w:type="dxa"/>
          </w:tcPr>
          <w:p w14:paraId="0CC3B2E9" w14:textId="77777777" w:rsidR="003158AB" w:rsidRPr="00AA2803" w:rsidRDefault="003158AB" w:rsidP="003158A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7B22AACA" w14:textId="77777777" w:rsidTr="00084E23">
        <w:tc>
          <w:tcPr>
            <w:tcW w:w="389" w:type="dxa"/>
          </w:tcPr>
          <w:p w14:paraId="5A7843B8" w14:textId="77777777" w:rsidR="003158AB" w:rsidRPr="00AA2803" w:rsidRDefault="003158AB" w:rsidP="006164CE">
            <w:pPr>
              <w:pStyle w:val="af"/>
              <w:numPr>
                <w:ilvl w:val="0"/>
                <w:numId w:val="34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696" w:type="dxa"/>
            <w:gridSpan w:val="4"/>
          </w:tcPr>
          <w:p w14:paraId="52CAC242" w14:textId="77777777" w:rsidR="003158AB" w:rsidRPr="00AA2803" w:rsidRDefault="003158AB" w:rsidP="003158A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创建时间</w:t>
            </w:r>
          </w:p>
        </w:tc>
        <w:tc>
          <w:tcPr>
            <w:tcW w:w="2401" w:type="dxa"/>
            <w:gridSpan w:val="3"/>
          </w:tcPr>
          <w:p w14:paraId="478B44B4" w14:textId="77777777" w:rsidR="003158AB" w:rsidRPr="00AA2803" w:rsidRDefault="003158AB" w:rsidP="003158A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CREATE</w:t>
            </w:r>
            <w:r w:rsidRPr="00AA2803">
              <w:rPr>
                <w:rFonts w:ascii="新宋体" w:eastAsia="新宋体" w:hAnsi="新宋体"/>
                <w:szCs w:val="22"/>
              </w:rPr>
              <w:t>_DATE</w:t>
            </w:r>
          </w:p>
        </w:tc>
        <w:tc>
          <w:tcPr>
            <w:tcW w:w="1987" w:type="dxa"/>
            <w:gridSpan w:val="3"/>
          </w:tcPr>
          <w:p w14:paraId="44D7885B" w14:textId="77777777" w:rsidR="003158AB" w:rsidRPr="00AA2803" w:rsidRDefault="003158AB" w:rsidP="003158A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DATE</w:t>
            </w:r>
          </w:p>
        </w:tc>
        <w:tc>
          <w:tcPr>
            <w:tcW w:w="712" w:type="dxa"/>
            <w:gridSpan w:val="2"/>
          </w:tcPr>
          <w:p w14:paraId="1B96D22B" w14:textId="77777777" w:rsidR="003158AB" w:rsidRPr="00AA2803" w:rsidRDefault="003158AB" w:rsidP="003158A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2" w:type="dxa"/>
          </w:tcPr>
          <w:p w14:paraId="04097D90" w14:textId="77777777" w:rsidR="003158AB" w:rsidRPr="00AA2803" w:rsidRDefault="003158AB" w:rsidP="003158A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sysdate</w:t>
            </w:r>
          </w:p>
        </w:tc>
      </w:tr>
      <w:tr w:rsidR="00AA2803" w:rsidRPr="00AA2803" w14:paraId="3695BDA3" w14:textId="77777777" w:rsidTr="00084E23">
        <w:tc>
          <w:tcPr>
            <w:tcW w:w="389" w:type="dxa"/>
          </w:tcPr>
          <w:p w14:paraId="7BFF1166" w14:textId="77777777" w:rsidR="003158AB" w:rsidRPr="00AA2803" w:rsidRDefault="003158AB" w:rsidP="006164CE">
            <w:pPr>
              <w:pStyle w:val="af"/>
              <w:numPr>
                <w:ilvl w:val="0"/>
                <w:numId w:val="34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696" w:type="dxa"/>
            <w:gridSpan w:val="4"/>
          </w:tcPr>
          <w:p w14:paraId="034B6660" w14:textId="77777777" w:rsidR="003158AB" w:rsidRPr="00AA2803" w:rsidRDefault="003158AB" w:rsidP="003158A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创建人</w:t>
            </w:r>
          </w:p>
        </w:tc>
        <w:tc>
          <w:tcPr>
            <w:tcW w:w="2401" w:type="dxa"/>
            <w:gridSpan w:val="3"/>
          </w:tcPr>
          <w:p w14:paraId="7EA32F23" w14:textId="77777777" w:rsidR="003158AB" w:rsidRPr="00AA2803" w:rsidRDefault="003158AB" w:rsidP="003158A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CREATE_ADMIN</w:t>
            </w:r>
          </w:p>
        </w:tc>
        <w:tc>
          <w:tcPr>
            <w:tcW w:w="1987" w:type="dxa"/>
            <w:gridSpan w:val="3"/>
          </w:tcPr>
          <w:p w14:paraId="55544FBF" w14:textId="77777777" w:rsidR="003158AB" w:rsidRPr="00AA2803" w:rsidRDefault="003158AB" w:rsidP="003158A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NUMBER(4)</w:t>
            </w:r>
          </w:p>
        </w:tc>
        <w:tc>
          <w:tcPr>
            <w:tcW w:w="712" w:type="dxa"/>
            <w:gridSpan w:val="2"/>
          </w:tcPr>
          <w:p w14:paraId="1E8430E0" w14:textId="77777777" w:rsidR="003158AB" w:rsidRPr="00AA2803" w:rsidRDefault="003158AB" w:rsidP="003158A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2" w:type="dxa"/>
          </w:tcPr>
          <w:p w14:paraId="5053B6B9" w14:textId="77777777" w:rsidR="003158AB" w:rsidRPr="00AA2803" w:rsidRDefault="003158AB" w:rsidP="003158A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3C4B6DA1" w14:textId="77777777" w:rsidTr="00084E23">
        <w:tc>
          <w:tcPr>
            <w:tcW w:w="389" w:type="dxa"/>
          </w:tcPr>
          <w:p w14:paraId="2998D54E" w14:textId="77777777" w:rsidR="003158AB" w:rsidRPr="00AA2803" w:rsidRDefault="003158AB" w:rsidP="006164CE">
            <w:pPr>
              <w:pStyle w:val="af"/>
              <w:numPr>
                <w:ilvl w:val="0"/>
                <w:numId w:val="34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696" w:type="dxa"/>
            <w:gridSpan w:val="4"/>
          </w:tcPr>
          <w:p w14:paraId="673BE8ED" w14:textId="77777777" w:rsidR="003158AB" w:rsidRPr="00AA2803" w:rsidRDefault="003158AB" w:rsidP="003158A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最进变动人</w:t>
            </w:r>
          </w:p>
        </w:tc>
        <w:tc>
          <w:tcPr>
            <w:tcW w:w="2401" w:type="dxa"/>
            <w:gridSpan w:val="3"/>
          </w:tcPr>
          <w:p w14:paraId="0063B2E7" w14:textId="77777777" w:rsidR="003158AB" w:rsidRPr="00AA2803" w:rsidRDefault="003158AB" w:rsidP="003158A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CHANGE_ADMIN</w:t>
            </w:r>
          </w:p>
        </w:tc>
        <w:tc>
          <w:tcPr>
            <w:tcW w:w="1987" w:type="dxa"/>
            <w:gridSpan w:val="3"/>
          </w:tcPr>
          <w:p w14:paraId="0BD3037D" w14:textId="77777777" w:rsidR="003158AB" w:rsidRPr="00AA2803" w:rsidRDefault="003158AB" w:rsidP="003158A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NUMBER(4)</w:t>
            </w:r>
          </w:p>
        </w:tc>
        <w:tc>
          <w:tcPr>
            <w:tcW w:w="712" w:type="dxa"/>
            <w:gridSpan w:val="2"/>
          </w:tcPr>
          <w:p w14:paraId="39399566" w14:textId="77777777" w:rsidR="003158AB" w:rsidRPr="00AA2803" w:rsidRDefault="003158AB" w:rsidP="003158A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62" w:type="dxa"/>
          </w:tcPr>
          <w:p w14:paraId="71253ABE" w14:textId="77777777" w:rsidR="003158AB" w:rsidRPr="00AA2803" w:rsidRDefault="003158AB" w:rsidP="003158A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31EC8E69" w14:textId="77777777" w:rsidTr="00084E23">
        <w:tc>
          <w:tcPr>
            <w:tcW w:w="389" w:type="dxa"/>
          </w:tcPr>
          <w:p w14:paraId="34B994D4" w14:textId="77777777" w:rsidR="003158AB" w:rsidRPr="00AA2803" w:rsidRDefault="003158AB" w:rsidP="006164CE">
            <w:pPr>
              <w:pStyle w:val="af"/>
              <w:numPr>
                <w:ilvl w:val="0"/>
                <w:numId w:val="34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696" w:type="dxa"/>
            <w:gridSpan w:val="4"/>
          </w:tcPr>
          <w:p w14:paraId="4E8F4C9A" w14:textId="77777777" w:rsidR="003158AB" w:rsidRPr="00AA2803" w:rsidRDefault="003158AB" w:rsidP="003158A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最进变动时间</w:t>
            </w:r>
          </w:p>
        </w:tc>
        <w:tc>
          <w:tcPr>
            <w:tcW w:w="2401" w:type="dxa"/>
            <w:gridSpan w:val="3"/>
          </w:tcPr>
          <w:p w14:paraId="6A7A83A3" w14:textId="77777777" w:rsidR="003158AB" w:rsidRPr="00AA2803" w:rsidRDefault="003158AB" w:rsidP="003158A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CHANGE_DATE</w:t>
            </w:r>
          </w:p>
        </w:tc>
        <w:tc>
          <w:tcPr>
            <w:tcW w:w="1987" w:type="dxa"/>
            <w:gridSpan w:val="3"/>
          </w:tcPr>
          <w:p w14:paraId="7919004B" w14:textId="77777777" w:rsidR="003158AB" w:rsidRPr="00AA2803" w:rsidRDefault="003158AB" w:rsidP="003158A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DATE</w:t>
            </w:r>
          </w:p>
        </w:tc>
        <w:tc>
          <w:tcPr>
            <w:tcW w:w="712" w:type="dxa"/>
            <w:gridSpan w:val="2"/>
          </w:tcPr>
          <w:p w14:paraId="4F2D35A8" w14:textId="77777777" w:rsidR="003158AB" w:rsidRPr="00AA2803" w:rsidRDefault="003158AB" w:rsidP="003158A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62" w:type="dxa"/>
          </w:tcPr>
          <w:p w14:paraId="147043FA" w14:textId="77777777" w:rsidR="003158AB" w:rsidRPr="00AA2803" w:rsidRDefault="003158AB" w:rsidP="003158A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79D19069" w14:textId="77777777" w:rsidTr="00084E23">
        <w:tc>
          <w:tcPr>
            <w:tcW w:w="9747" w:type="dxa"/>
            <w:gridSpan w:val="14"/>
            <w:shd w:val="clear" w:color="auto" w:fill="D9D9D9" w:themeFill="background1" w:themeFillShade="D9"/>
          </w:tcPr>
          <w:p w14:paraId="5B201BA6" w14:textId="77777777" w:rsidR="003158AB" w:rsidRPr="00AA2803" w:rsidRDefault="003158AB" w:rsidP="003158AB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表格其他属性信息定义（包括PK-FK、IDX等）</w:t>
            </w:r>
          </w:p>
        </w:tc>
      </w:tr>
      <w:tr w:rsidR="00AA2803" w:rsidRPr="00AA2803" w14:paraId="02EE0D77" w14:textId="77777777" w:rsidTr="00084E23">
        <w:trPr>
          <w:trHeight w:val="231"/>
        </w:trPr>
        <w:tc>
          <w:tcPr>
            <w:tcW w:w="528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79DF591" w14:textId="77777777" w:rsidR="003158AB" w:rsidRPr="00AA2803" w:rsidRDefault="003158AB" w:rsidP="003158AB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主键</w:t>
            </w:r>
          </w:p>
        </w:tc>
        <w:tc>
          <w:tcPr>
            <w:tcW w:w="2970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01E2AB66" w14:textId="77777777" w:rsidR="003158AB" w:rsidRPr="00AA2803" w:rsidRDefault="003158AB" w:rsidP="003158AB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6249" w:type="dxa"/>
            <w:gridSpan w:val="8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6FD614EF" w14:textId="77777777" w:rsidR="003158AB" w:rsidRPr="00AA2803" w:rsidRDefault="003158AB" w:rsidP="003158AB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包含列</w:t>
            </w:r>
          </w:p>
        </w:tc>
      </w:tr>
      <w:tr w:rsidR="00AA2803" w:rsidRPr="00AA2803" w14:paraId="79570F6C" w14:textId="77777777" w:rsidTr="00084E23">
        <w:trPr>
          <w:trHeight w:val="231"/>
        </w:trPr>
        <w:tc>
          <w:tcPr>
            <w:tcW w:w="528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187435C" w14:textId="77777777" w:rsidR="003158AB" w:rsidRPr="00AA2803" w:rsidRDefault="003158AB" w:rsidP="003158AB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2970" w:type="dxa"/>
            <w:gridSpan w:val="4"/>
            <w:tcBorders>
              <w:left w:val="single" w:sz="4" w:space="0" w:color="auto"/>
            </w:tcBorders>
          </w:tcPr>
          <w:p w14:paraId="3D2FCB95" w14:textId="77777777" w:rsidR="003158AB" w:rsidRPr="00AA2803" w:rsidRDefault="003158AB" w:rsidP="003158A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PK_WH_TICKET_PACKAGE</w:t>
            </w:r>
          </w:p>
        </w:tc>
        <w:tc>
          <w:tcPr>
            <w:tcW w:w="6249" w:type="dxa"/>
            <w:gridSpan w:val="8"/>
            <w:tcBorders>
              <w:left w:val="single" w:sz="4" w:space="0" w:color="auto"/>
            </w:tcBorders>
          </w:tcPr>
          <w:p w14:paraId="6DA1F594" w14:textId="77777777" w:rsidR="003158AB" w:rsidRPr="00AA2803" w:rsidRDefault="003158AB" w:rsidP="003158A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PLAN_CODE,BATCH_NO,TRUNK_NO,BOX_NO,PACKAGE_NO</w:t>
            </w:r>
          </w:p>
        </w:tc>
      </w:tr>
      <w:tr w:rsidR="00AA2803" w:rsidRPr="00AA2803" w14:paraId="1417F2FF" w14:textId="77777777" w:rsidTr="00084E23">
        <w:trPr>
          <w:trHeight w:val="231"/>
        </w:trPr>
        <w:tc>
          <w:tcPr>
            <w:tcW w:w="528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BF7885D" w14:textId="77777777" w:rsidR="003158AB" w:rsidRPr="00AA2803" w:rsidRDefault="003158AB" w:rsidP="003158AB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外键</w:t>
            </w:r>
          </w:p>
        </w:tc>
        <w:tc>
          <w:tcPr>
            <w:tcW w:w="2970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02372172" w14:textId="77777777" w:rsidR="003158AB" w:rsidRPr="00AA2803" w:rsidRDefault="003158AB" w:rsidP="003158AB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1988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180AB4BC" w14:textId="77777777" w:rsidR="003158AB" w:rsidRPr="00AA2803" w:rsidRDefault="003158AB" w:rsidP="003158AB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  <w:tc>
          <w:tcPr>
            <w:tcW w:w="2123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6DC44B1E" w14:textId="77777777" w:rsidR="003158AB" w:rsidRPr="00AA2803" w:rsidRDefault="003158AB" w:rsidP="003158AB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参照表名</w:t>
            </w:r>
          </w:p>
        </w:tc>
        <w:tc>
          <w:tcPr>
            <w:tcW w:w="2138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1E829EEF" w14:textId="77777777" w:rsidR="003158AB" w:rsidRPr="00AA2803" w:rsidRDefault="003158AB" w:rsidP="003158AB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</w:tr>
      <w:tr w:rsidR="00AA2803" w:rsidRPr="00AA2803" w14:paraId="6F3BDBE2" w14:textId="77777777" w:rsidTr="00084E23">
        <w:trPr>
          <w:trHeight w:val="231"/>
        </w:trPr>
        <w:tc>
          <w:tcPr>
            <w:tcW w:w="528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5D1CEA4" w14:textId="77777777" w:rsidR="003158AB" w:rsidRPr="00AA2803" w:rsidRDefault="003158AB" w:rsidP="003158AB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2970" w:type="dxa"/>
            <w:gridSpan w:val="4"/>
            <w:tcBorders>
              <w:left w:val="single" w:sz="4" w:space="0" w:color="auto"/>
            </w:tcBorders>
          </w:tcPr>
          <w:p w14:paraId="0CF157A7" w14:textId="77777777" w:rsidR="003158AB" w:rsidRPr="00AA2803" w:rsidRDefault="003158AB" w:rsidP="003158A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988" w:type="dxa"/>
            <w:gridSpan w:val="2"/>
            <w:tcBorders>
              <w:left w:val="single" w:sz="4" w:space="0" w:color="auto"/>
            </w:tcBorders>
          </w:tcPr>
          <w:p w14:paraId="21BC4EB4" w14:textId="77777777" w:rsidR="003158AB" w:rsidRPr="00AA2803" w:rsidRDefault="003158AB" w:rsidP="003158A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123" w:type="dxa"/>
            <w:gridSpan w:val="4"/>
            <w:tcBorders>
              <w:left w:val="single" w:sz="4" w:space="0" w:color="auto"/>
            </w:tcBorders>
          </w:tcPr>
          <w:p w14:paraId="5024093C" w14:textId="77777777" w:rsidR="003158AB" w:rsidRPr="00AA2803" w:rsidRDefault="003158AB" w:rsidP="003158A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138" w:type="dxa"/>
            <w:gridSpan w:val="2"/>
            <w:tcBorders>
              <w:left w:val="single" w:sz="4" w:space="0" w:color="auto"/>
            </w:tcBorders>
          </w:tcPr>
          <w:p w14:paraId="11832555" w14:textId="77777777" w:rsidR="003158AB" w:rsidRPr="00AA2803" w:rsidRDefault="003158AB" w:rsidP="003158A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7647A648" w14:textId="77777777" w:rsidTr="00084E23">
        <w:trPr>
          <w:trHeight w:val="231"/>
        </w:trPr>
        <w:tc>
          <w:tcPr>
            <w:tcW w:w="528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66F5B2B" w14:textId="77777777" w:rsidR="003158AB" w:rsidRPr="00AA2803" w:rsidRDefault="003158AB" w:rsidP="003158AB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索</w:t>
            </w:r>
            <w:r w:rsidRPr="00AA2803">
              <w:rPr>
                <w:rFonts w:ascii="新宋体" w:eastAsia="新宋体" w:hAnsi="新宋体" w:hint="eastAsia"/>
                <w:b/>
                <w:szCs w:val="22"/>
              </w:rPr>
              <w:lastRenderedPageBreak/>
              <w:t>引</w:t>
            </w:r>
          </w:p>
        </w:tc>
        <w:tc>
          <w:tcPr>
            <w:tcW w:w="2970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59097A61" w14:textId="77777777" w:rsidR="003158AB" w:rsidRPr="00AA2803" w:rsidRDefault="003158AB" w:rsidP="003158AB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lastRenderedPageBreak/>
              <w:t>名称</w:t>
            </w:r>
          </w:p>
        </w:tc>
        <w:tc>
          <w:tcPr>
            <w:tcW w:w="3116" w:type="dxa"/>
            <w:gridSpan w:val="3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5BA8BB72" w14:textId="77777777" w:rsidR="003158AB" w:rsidRPr="00AA2803" w:rsidRDefault="003158AB" w:rsidP="003158AB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  <w:tc>
          <w:tcPr>
            <w:tcW w:w="3133" w:type="dxa"/>
            <w:gridSpan w:val="5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732BE6F1" w14:textId="77777777" w:rsidR="003158AB" w:rsidRPr="00AA2803" w:rsidRDefault="003158AB" w:rsidP="003158AB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类型</w:t>
            </w:r>
          </w:p>
        </w:tc>
      </w:tr>
      <w:tr w:rsidR="00AA2803" w:rsidRPr="00AA2803" w14:paraId="296A9D74" w14:textId="77777777" w:rsidTr="00084E23">
        <w:trPr>
          <w:trHeight w:val="231"/>
        </w:trPr>
        <w:tc>
          <w:tcPr>
            <w:tcW w:w="528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5C30660" w14:textId="77777777" w:rsidR="003158AB" w:rsidRPr="00AA2803" w:rsidRDefault="003158AB" w:rsidP="003158AB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2970" w:type="dxa"/>
            <w:gridSpan w:val="4"/>
            <w:tcBorders>
              <w:left w:val="single" w:sz="4" w:space="0" w:color="auto"/>
            </w:tcBorders>
          </w:tcPr>
          <w:p w14:paraId="15D87236" w14:textId="77777777" w:rsidR="003158AB" w:rsidRPr="00AA2803" w:rsidRDefault="003158AB" w:rsidP="003158A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116" w:type="dxa"/>
            <w:gridSpan w:val="3"/>
            <w:tcBorders>
              <w:left w:val="single" w:sz="4" w:space="0" w:color="auto"/>
            </w:tcBorders>
          </w:tcPr>
          <w:p w14:paraId="2BA23339" w14:textId="77777777" w:rsidR="003158AB" w:rsidRPr="00AA2803" w:rsidRDefault="003158AB" w:rsidP="003158A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133" w:type="dxa"/>
            <w:gridSpan w:val="5"/>
            <w:tcBorders>
              <w:left w:val="single" w:sz="4" w:space="0" w:color="auto"/>
            </w:tcBorders>
          </w:tcPr>
          <w:p w14:paraId="0893CEA1" w14:textId="77777777" w:rsidR="003158AB" w:rsidRPr="00AA2803" w:rsidRDefault="003158AB" w:rsidP="003158A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7DD833B5" w14:textId="77777777" w:rsidTr="00084E23">
        <w:tc>
          <w:tcPr>
            <w:tcW w:w="528" w:type="dxa"/>
            <w:gridSpan w:val="2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A272FFF" w14:textId="77777777" w:rsidR="003158AB" w:rsidRPr="00AA2803" w:rsidRDefault="003158AB" w:rsidP="003158AB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约束</w:t>
            </w:r>
          </w:p>
        </w:tc>
        <w:tc>
          <w:tcPr>
            <w:tcW w:w="9219" w:type="dxa"/>
            <w:gridSpan w:val="12"/>
            <w:tcBorders>
              <w:left w:val="single" w:sz="4" w:space="0" w:color="auto"/>
            </w:tcBorders>
          </w:tcPr>
          <w:p w14:paraId="4C694711" w14:textId="77777777" w:rsidR="003158AB" w:rsidRPr="00AA2803" w:rsidRDefault="003158AB" w:rsidP="003158A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2C324EBF" w14:textId="77777777" w:rsidTr="00084E23">
        <w:trPr>
          <w:trHeight w:val="231"/>
        </w:trPr>
        <w:tc>
          <w:tcPr>
            <w:tcW w:w="528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A44B378" w14:textId="77777777" w:rsidR="003158AB" w:rsidRPr="00AA2803" w:rsidRDefault="003158AB" w:rsidP="003158AB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</w:t>
            </w: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68A5E13A" w14:textId="77777777" w:rsidR="003158AB" w:rsidRPr="00AA2803" w:rsidRDefault="003158AB" w:rsidP="003158AB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分区类型</w:t>
            </w:r>
          </w:p>
        </w:tc>
        <w:tc>
          <w:tcPr>
            <w:tcW w:w="1488" w:type="dxa"/>
            <w:gridSpan w:val="3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3EBE57B8" w14:textId="77777777" w:rsidR="003158AB" w:rsidRPr="00AA2803" w:rsidRDefault="003158AB" w:rsidP="003158AB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分区字段</w:t>
            </w:r>
          </w:p>
        </w:tc>
        <w:tc>
          <w:tcPr>
            <w:tcW w:w="6243" w:type="dxa"/>
            <w:gridSpan w:val="7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27380C08" w14:textId="77777777" w:rsidR="003158AB" w:rsidRPr="00AA2803" w:rsidRDefault="003158AB" w:rsidP="003158AB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分区条件</w:t>
            </w:r>
          </w:p>
        </w:tc>
      </w:tr>
      <w:tr w:rsidR="00AA2803" w:rsidRPr="00AA2803" w14:paraId="5B28814B" w14:textId="77777777" w:rsidTr="00084E23">
        <w:trPr>
          <w:trHeight w:val="231"/>
        </w:trPr>
        <w:tc>
          <w:tcPr>
            <w:tcW w:w="528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103C5F0" w14:textId="77777777" w:rsidR="003158AB" w:rsidRPr="00AA2803" w:rsidRDefault="003158AB" w:rsidP="003158AB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</w:tcPr>
          <w:p w14:paraId="28CD45C8" w14:textId="77777777" w:rsidR="003158AB" w:rsidRPr="00AA2803" w:rsidRDefault="003158AB" w:rsidP="003158A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主分区</w:t>
            </w:r>
          </w:p>
        </w:tc>
        <w:tc>
          <w:tcPr>
            <w:tcW w:w="1488" w:type="dxa"/>
            <w:gridSpan w:val="3"/>
            <w:tcBorders>
              <w:left w:val="single" w:sz="4" w:space="0" w:color="auto"/>
            </w:tcBorders>
          </w:tcPr>
          <w:p w14:paraId="65FAC8F8" w14:textId="77777777" w:rsidR="003158AB" w:rsidRPr="00AA2803" w:rsidRDefault="003158AB" w:rsidP="003158A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6243" w:type="dxa"/>
            <w:gridSpan w:val="7"/>
            <w:tcBorders>
              <w:left w:val="single" w:sz="4" w:space="0" w:color="auto"/>
            </w:tcBorders>
          </w:tcPr>
          <w:p w14:paraId="60FCBE97" w14:textId="77777777" w:rsidR="003158AB" w:rsidRPr="00AA2803" w:rsidRDefault="003158AB" w:rsidP="003158A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6E8BE90B" w14:textId="77777777" w:rsidTr="00084E23">
        <w:trPr>
          <w:trHeight w:val="231"/>
        </w:trPr>
        <w:tc>
          <w:tcPr>
            <w:tcW w:w="528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BF4FD4D" w14:textId="77777777" w:rsidR="003158AB" w:rsidRPr="00AA2803" w:rsidRDefault="003158AB" w:rsidP="003158AB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</w:tcPr>
          <w:p w14:paraId="40A651C2" w14:textId="77777777" w:rsidR="003158AB" w:rsidRPr="00AA2803" w:rsidRDefault="003158AB" w:rsidP="003158A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子分区</w:t>
            </w:r>
          </w:p>
        </w:tc>
        <w:tc>
          <w:tcPr>
            <w:tcW w:w="1488" w:type="dxa"/>
            <w:gridSpan w:val="3"/>
            <w:tcBorders>
              <w:left w:val="single" w:sz="4" w:space="0" w:color="auto"/>
            </w:tcBorders>
          </w:tcPr>
          <w:p w14:paraId="479B50B3" w14:textId="77777777" w:rsidR="003158AB" w:rsidRPr="00AA2803" w:rsidRDefault="003158AB" w:rsidP="003158A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6243" w:type="dxa"/>
            <w:gridSpan w:val="7"/>
            <w:tcBorders>
              <w:left w:val="single" w:sz="4" w:space="0" w:color="auto"/>
            </w:tcBorders>
          </w:tcPr>
          <w:p w14:paraId="2C73B8F9" w14:textId="77777777" w:rsidR="003158AB" w:rsidRPr="00AA2803" w:rsidRDefault="003158AB" w:rsidP="003158A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</w:tbl>
    <w:p w14:paraId="08783ADE" w14:textId="77777777" w:rsidR="005C3C63" w:rsidRPr="00AA2803" w:rsidRDefault="005C3C63" w:rsidP="005C3C63"/>
    <w:p w14:paraId="3C3286E7" w14:textId="77777777" w:rsidR="001E199A" w:rsidRPr="00AA2803" w:rsidRDefault="001E199A" w:rsidP="001E199A">
      <w:pPr>
        <w:pStyle w:val="4"/>
      </w:pPr>
      <w:bookmarkStart w:id="73" w:name="_Toc435450842"/>
      <w:r>
        <w:rPr>
          <w:rFonts w:hint="eastAsia"/>
        </w:rPr>
        <w:t>批次</w:t>
      </w:r>
      <w:r w:rsidRPr="00AA2803">
        <w:rPr>
          <w:rFonts w:hint="eastAsia"/>
        </w:rPr>
        <w:t>入库（</w:t>
      </w:r>
      <w:r w:rsidRPr="00AA2803">
        <w:t>WH</w:t>
      </w:r>
      <w:r w:rsidRPr="00AA2803">
        <w:rPr>
          <w:rFonts w:hint="eastAsia"/>
        </w:rPr>
        <w:t>_</w:t>
      </w:r>
      <w:r>
        <w:rPr>
          <w:rFonts w:hint="eastAsia"/>
        </w:rPr>
        <w:t>BATCH</w:t>
      </w:r>
      <w:r>
        <w:t>_</w:t>
      </w:r>
      <w:r w:rsidRPr="00AA2803">
        <w:rPr>
          <w:rFonts w:hint="eastAsia"/>
        </w:rPr>
        <w:t>INBOUND</w:t>
      </w:r>
      <w:r w:rsidRPr="00AA2803">
        <w:rPr>
          <w:rFonts w:hint="eastAsia"/>
        </w:rPr>
        <w:t>）</w:t>
      </w:r>
      <w:bookmarkEnd w:id="73"/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89"/>
        <w:gridCol w:w="139"/>
        <w:gridCol w:w="698"/>
        <w:gridCol w:w="790"/>
        <w:gridCol w:w="1069"/>
        <w:gridCol w:w="413"/>
        <w:gridCol w:w="6"/>
        <w:gridCol w:w="1982"/>
        <w:gridCol w:w="1128"/>
        <w:gridCol w:w="288"/>
        <w:gridCol w:w="571"/>
        <w:gridCol w:w="136"/>
        <w:gridCol w:w="576"/>
        <w:gridCol w:w="1562"/>
      </w:tblGrid>
      <w:tr w:rsidR="001E199A" w:rsidRPr="00AA2803" w14:paraId="427F13D2" w14:textId="77777777" w:rsidTr="00305764">
        <w:tc>
          <w:tcPr>
            <w:tcW w:w="1226" w:type="dxa"/>
            <w:gridSpan w:val="3"/>
            <w:shd w:val="clear" w:color="auto" w:fill="C0C0C0"/>
          </w:tcPr>
          <w:p w14:paraId="796E200F" w14:textId="77777777" w:rsidR="001E199A" w:rsidRPr="00AA2803" w:rsidRDefault="001E199A" w:rsidP="00305764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汉字注解</w:t>
            </w:r>
          </w:p>
        </w:tc>
        <w:tc>
          <w:tcPr>
            <w:tcW w:w="4260" w:type="dxa"/>
            <w:gridSpan w:val="5"/>
            <w:shd w:val="clear" w:color="auto" w:fill="auto"/>
          </w:tcPr>
          <w:p w14:paraId="10D0DEFB" w14:textId="77777777" w:rsidR="001E199A" w:rsidRPr="00AA2803" w:rsidRDefault="001E199A" w:rsidP="00305764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>
              <w:rPr>
                <w:rFonts w:ascii="新宋体" w:eastAsia="新宋体" w:hAnsi="新宋体" w:hint="eastAsia"/>
                <w:b/>
                <w:sz w:val="24"/>
                <w:szCs w:val="22"/>
              </w:rPr>
              <w:t>批次</w:t>
            </w: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入库</w:t>
            </w:r>
          </w:p>
        </w:tc>
        <w:tc>
          <w:tcPr>
            <w:tcW w:w="1416" w:type="dxa"/>
            <w:gridSpan w:val="2"/>
            <w:shd w:val="clear" w:color="auto" w:fill="C0C0C0"/>
          </w:tcPr>
          <w:p w14:paraId="3806FCA8" w14:textId="77777777" w:rsidR="001E199A" w:rsidRPr="00AA2803" w:rsidRDefault="001E199A" w:rsidP="00305764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表名</w:t>
            </w:r>
          </w:p>
        </w:tc>
        <w:tc>
          <w:tcPr>
            <w:tcW w:w="2845" w:type="dxa"/>
            <w:gridSpan w:val="4"/>
            <w:shd w:val="clear" w:color="auto" w:fill="auto"/>
          </w:tcPr>
          <w:p w14:paraId="7F1778B7" w14:textId="77777777" w:rsidR="001E199A" w:rsidRPr="00AA2803" w:rsidRDefault="00367B72" w:rsidP="00305764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367B72">
              <w:rPr>
                <w:rFonts w:ascii="新宋体" w:eastAsia="新宋体" w:hAnsi="新宋体"/>
                <w:b/>
                <w:sz w:val="24"/>
                <w:szCs w:val="22"/>
              </w:rPr>
              <w:t>WH_BATCH_INBOUND</w:t>
            </w:r>
          </w:p>
        </w:tc>
      </w:tr>
      <w:tr w:rsidR="001E199A" w:rsidRPr="00AA2803" w14:paraId="714D9750" w14:textId="77777777" w:rsidTr="00305764"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horzCross" w:color="auto" w:fill="C0C0C0"/>
          </w:tcPr>
          <w:p w14:paraId="20282533" w14:textId="77777777" w:rsidR="001E199A" w:rsidRPr="00AA2803" w:rsidRDefault="001E199A" w:rsidP="00305764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</w:p>
        </w:tc>
        <w:tc>
          <w:tcPr>
            <w:tcW w:w="2696" w:type="dxa"/>
            <w:gridSpan w:val="4"/>
            <w:tcBorders>
              <w:left w:val="single" w:sz="4" w:space="0" w:color="auto"/>
            </w:tcBorders>
            <w:shd w:val="clear" w:color="auto" w:fill="C0C0C0"/>
          </w:tcPr>
          <w:p w14:paraId="3F27DB10" w14:textId="77777777" w:rsidR="001E199A" w:rsidRPr="00AA2803" w:rsidRDefault="001E199A" w:rsidP="00305764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字段名称</w:t>
            </w:r>
          </w:p>
        </w:tc>
        <w:tc>
          <w:tcPr>
            <w:tcW w:w="2401" w:type="dxa"/>
            <w:gridSpan w:val="3"/>
            <w:shd w:val="clear" w:color="auto" w:fill="C0C0C0"/>
          </w:tcPr>
          <w:p w14:paraId="770BBDDD" w14:textId="77777777" w:rsidR="001E199A" w:rsidRPr="00AA2803" w:rsidRDefault="001E199A" w:rsidP="00305764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字段命名</w:t>
            </w:r>
          </w:p>
        </w:tc>
        <w:tc>
          <w:tcPr>
            <w:tcW w:w="1987" w:type="dxa"/>
            <w:gridSpan w:val="3"/>
            <w:shd w:val="clear" w:color="auto" w:fill="C0C0C0"/>
          </w:tcPr>
          <w:p w14:paraId="187FCB50" w14:textId="77777777" w:rsidR="001E199A" w:rsidRPr="00AA2803" w:rsidRDefault="001E199A" w:rsidP="00305764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类型</w:t>
            </w:r>
          </w:p>
        </w:tc>
        <w:tc>
          <w:tcPr>
            <w:tcW w:w="712" w:type="dxa"/>
            <w:gridSpan w:val="2"/>
            <w:shd w:val="clear" w:color="auto" w:fill="C0C0C0"/>
          </w:tcPr>
          <w:p w14:paraId="79A771A2" w14:textId="77777777" w:rsidR="001E199A" w:rsidRPr="00AA2803" w:rsidRDefault="001E199A" w:rsidP="00305764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非空</w:t>
            </w:r>
          </w:p>
        </w:tc>
        <w:tc>
          <w:tcPr>
            <w:tcW w:w="1562" w:type="dxa"/>
            <w:shd w:val="clear" w:color="auto" w:fill="C0C0C0"/>
          </w:tcPr>
          <w:p w14:paraId="27BF4F2F" w14:textId="77777777" w:rsidR="001E199A" w:rsidRPr="00AA2803" w:rsidRDefault="001E199A" w:rsidP="00305764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默认</w:t>
            </w:r>
          </w:p>
        </w:tc>
      </w:tr>
      <w:tr w:rsidR="00173D8F" w:rsidRPr="00AA2803" w14:paraId="3E7DF808" w14:textId="77777777" w:rsidTr="00305764">
        <w:tc>
          <w:tcPr>
            <w:tcW w:w="389" w:type="dxa"/>
          </w:tcPr>
          <w:p w14:paraId="48B2BEB7" w14:textId="77777777" w:rsidR="00173D8F" w:rsidRPr="00AA2803" w:rsidRDefault="00173D8F" w:rsidP="006164CE">
            <w:pPr>
              <w:pStyle w:val="af"/>
              <w:numPr>
                <w:ilvl w:val="0"/>
                <w:numId w:val="42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696" w:type="dxa"/>
            <w:gridSpan w:val="4"/>
          </w:tcPr>
          <w:p w14:paraId="0C4B46A1" w14:textId="77777777" w:rsidR="00173D8F" w:rsidRPr="00AA2803" w:rsidRDefault="00173D8F" w:rsidP="00173D8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173D8F">
              <w:rPr>
                <w:rFonts w:ascii="新宋体" w:eastAsia="新宋体" w:hAnsi="新宋体" w:hint="eastAsia"/>
                <w:szCs w:val="22"/>
              </w:rPr>
              <w:t>入库单编号</w:t>
            </w:r>
            <w:r w:rsidR="00273314">
              <w:rPr>
                <w:rFonts w:ascii="新宋体" w:eastAsia="新宋体" w:hAnsi="新宋体" w:hint="eastAsia"/>
                <w:szCs w:val="22"/>
              </w:rPr>
              <w:t>(</w:t>
            </w:r>
            <w:r w:rsidR="00273314">
              <w:rPr>
                <w:rFonts w:ascii="新宋体" w:eastAsia="新宋体" w:hAnsi="新宋体"/>
                <w:szCs w:val="22"/>
              </w:rPr>
              <w:t>BI12345678</w:t>
            </w:r>
            <w:r w:rsidR="00273314">
              <w:rPr>
                <w:rFonts w:ascii="新宋体" w:eastAsia="新宋体" w:hAnsi="新宋体" w:hint="eastAsia"/>
                <w:szCs w:val="22"/>
              </w:rPr>
              <w:t>)</w:t>
            </w:r>
          </w:p>
        </w:tc>
        <w:tc>
          <w:tcPr>
            <w:tcW w:w="2401" w:type="dxa"/>
            <w:gridSpan w:val="3"/>
          </w:tcPr>
          <w:p w14:paraId="3EE1414A" w14:textId="77777777" w:rsidR="00173D8F" w:rsidRPr="00AA2803" w:rsidRDefault="00173D8F" w:rsidP="00173D8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BI_NO</w:t>
            </w:r>
          </w:p>
        </w:tc>
        <w:tc>
          <w:tcPr>
            <w:tcW w:w="1987" w:type="dxa"/>
            <w:gridSpan w:val="3"/>
          </w:tcPr>
          <w:p w14:paraId="62929391" w14:textId="77777777" w:rsidR="00173D8F" w:rsidRPr="00AA2803" w:rsidRDefault="00173D8F" w:rsidP="00173D8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CHAR(10)</w:t>
            </w:r>
          </w:p>
        </w:tc>
        <w:tc>
          <w:tcPr>
            <w:tcW w:w="712" w:type="dxa"/>
            <w:gridSpan w:val="2"/>
          </w:tcPr>
          <w:p w14:paraId="2C33F9CB" w14:textId="77777777" w:rsidR="00173D8F" w:rsidRPr="00AA2803" w:rsidRDefault="00173D8F" w:rsidP="00173D8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2" w:type="dxa"/>
          </w:tcPr>
          <w:p w14:paraId="6102AB99" w14:textId="77777777" w:rsidR="00173D8F" w:rsidRPr="00AA2803" w:rsidRDefault="00173D8F" w:rsidP="00173D8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173D8F" w:rsidRPr="00AA2803" w14:paraId="2F287144" w14:textId="77777777" w:rsidTr="00305764">
        <w:tc>
          <w:tcPr>
            <w:tcW w:w="389" w:type="dxa"/>
          </w:tcPr>
          <w:p w14:paraId="01A11085" w14:textId="77777777" w:rsidR="00173D8F" w:rsidRPr="00AA2803" w:rsidRDefault="00173D8F" w:rsidP="006164CE">
            <w:pPr>
              <w:pStyle w:val="af"/>
              <w:numPr>
                <w:ilvl w:val="0"/>
                <w:numId w:val="42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696" w:type="dxa"/>
            <w:gridSpan w:val="4"/>
          </w:tcPr>
          <w:p w14:paraId="1B0367FB" w14:textId="77777777" w:rsidR="00173D8F" w:rsidRPr="00AA2803" w:rsidRDefault="00173D8F" w:rsidP="00173D8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方案编码</w:t>
            </w:r>
          </w:p>
        </w:tc>
        <w:tc>
          <w:tcPr>
            <w:tcW w:w="2401" w:type="dxa"/>
            <w:gridSpan w:val="3"/>
          </w:tcPr>
          <w:p w14:paraId="6CB8BB5C" w14:textId="77777777" w:rsidR="00173D8F" w:rsidRPr="00AA2803" w:rsidRDefault="00173D8F" w:rsidP="00173D8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PLAN_CODE</w:t>
            </w:r>
          </w:p>
        </w:tc>
        <w:tc>
          <w:tcPr>
            <w:tcW w:w="1987" w:type="dxa"/>
            <w:gridSpan w:val="3"/>
          </w:tcPr>
          <w:p w14:paraId="05F8A017" w14:textId="77777777" w:rsidR="00173D8F" w:rsidRPr="00AA2803" w:rsidRDefault="00173D8F" w:rsidP="00173D8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VARCHAR2(10)</w:t>
            </w:r>
          </w:p>
        </w:tc>
        <w:tc>
          <w:tcPr>
            <w:tcW w:w="712" w:type="dxa"/>
            <w:gridSpan w:val="2"/>
          </w:tcPr>
          <w:p w14:paraId="2E223E31" w14:textId="77777777" w:rsidR="00173D8F" w:rsidRPr="00AA2803" w:rsidRDefault="00173D8F" w:rsidP="00173D8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2" w:type="dxa"/>
          </w:tcPr>
          <w:p w14:paraId="72B89B3D" w14:textId="77777777" w:rsidR="00173D8F" w:rsidRPr="00AA2803" w:rsidRDefault="00173D8F" w:rsidP="00173D8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173D8F" w:rsidRPr="00AA2803" w14:paraId="0CB94459" w14:textId="77777777" w:rsidTr="00305764">
        <w:tc>
          <w:tcPr>
            <w:tcW w:w="389" w:type="dxa"/>
          </w:tcPr>
          <w:p w14:paraId="3D8E0C27" w14:textId="77777777" w:rsidR="00173D8F" w:rsidRPr="00AA2803" w:rsidRDefault="00173D8F" w:rsidP="006164CE">
            <w:pPr>
              <w:pStyle w:val="af"/>
              <w:numPr>
                <w:ilvl w:val="0"/>
                <w:numId w:val="42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696" w:type="dxa"/>
            <w:gridSpan w:val="4"/>
          </w:tcPr>
          <w:p w14:paraId="0D7514D4" w14:textId="77777777" w:rsidR="00173D8F" w:rsidRPr="00AA2803" w:rsidRDefault="00173D8F" w:rsidP="00173D8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批次</w:t>
            </w:r>
          </w:p>
        </w:tc>
        <w:tc>
          <w:tcPr>
            <w:tcW w:w="2401" w:type="dxa"/>
            <w:gridSpan w:val="3"/>
          </w:tcPr>
          <w:p w14:paraId="5FACC8A1" w14:textId="77777777" w:rsidR="00173D8F" w:rsidRPr="00AA2803" w:rsidRDefault="00173D8F" w:rsidP="00173D8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BATCH</w:t>
            </w:r>
            <w:r w:rsidRPr="00AA2803">
              <w:rPr>
                <w:rFonts w:ascii="新宋体" w:eastAsia="新宋体" w:hAnsi="新宋体"/>
                <w:szCs w:val="22"/>
              </w:rPr>
              <w:t>_NO</w:t>
            </w:r>
          </w:p>
        </w:tc>
        <w:tc>
          <w:tcPr>
            <w:tcW w:w="1987" w:type="dxa"/>
            <w:gridSpan w:val="3"/>
          </w:tcPr>
          <w:p w14:paraId="0299AA80" w14:textId="77777777" w:rsidR="00173D8F" w:rsidRPr="00AA2803" w:rsidRDefault="00173D8F" w:rsidP="00173D8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VARCHAR2(10)</w:t>
            </w:r>
          </w:p>
        </w:tc>
        <w:tc>
          <w:tcPr>
            <w:tcW w:w="712" w:type="dxa"/>
            <w:gridSpan w:val="2"/>
          </w:tcPr>
          <w:p w14:paraId="5C2E9417" w14:textId="77777777" w:rsidR="00173D8F" w:rsidRPr="00AA2803" w:rsidRDefault="00173D8F" w:rsidP="00173D8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2" w:type="dxa"/>
          </w:tcPr>
          <w:p w14:paraId="01F41AEA" w14:textId="77777777" w:rsidR="00173D8F" w:rsidRPr="00AA2803" w:rsidRDefault="00173D8F" w:rsidP="00173D8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173D8F" w:rsidRPr="00AA2803" w14:paraId="6C5F0393" w14:textId="77777777" w:rsidTr="00305764">
        <w:tc>
          <w:tcPr>
            <w:tcW w:w="389" w:type="dxa"/>
          </w:tcPr>
          <w:p w14:paraId="3A7FCCCC" w14:textId="77777777" w:rsidR="00173D8F" w:rsidRPr="00AA2803" w:rsidRDefault="00173D8F" w:rsidP="006164CE">
            <w:pPr>
              <w:pStyle w:val="af"/>
              <w:numPr>
                <w:ilvl w:val="0"/>
                <w:numId w:val="42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696" w:type="dxa"/>
            <w:gridSpan w:val="4"/>
          </w:tcPr>
          <w:p w14:paraId="53E07D00" w14:textId="77777777" w:rsidR="00173D8F" w:rsidRPr="00AA2803" w:rsidRDefault="00173D8F" w:rsidP="00173D8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批次应入库票数</w:t>
            </w:r>
          </w:p>
        </w:tc>
        <w:tc>
          <w:tcPr>
            <w:tcW w:w="2401" w:type="dxa"/>
            <w:gridSpan w:val="3"/>
          </w:tcPr>
          <w:p w14:paraId="66283DD1" w14:textId="77777777" w:rsidR="00173D8F" w:rsidRPr="00AA2803" w:rsidRDefault="00173D8F" w:rsidP="00173D8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/>
                <w:szCs w:val="22"/>
              </w:rPr>
              <w:t>BATCH_TICKETS</w:t>
            </w:r>
          </w:p>
        </w:tc>
        <w:tc>
          <w:tcPr>
            <w:tcW w:w="1987" w:type="dxa"/>
            <w:gridSpan w:val="3"/>
          </w:tcPr>
          <w:p w14:paraId="30D86C72" w14:textId="77777777" w:rsidR="00173D8F" w:rsidRPr="00AA2803" w:rsidRDefault="00173D8F" w:rsidP="00173D8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NUMBER(</w:t>
            </w:r>
            <w:r>
              <w:rPr>
                <w:rFonts w:ascii="新宋体" w:eastAsia="新宋体" w:hAnsi="新宋体"/>
                <w:szCs w:val="22"/>
              </w:rPr>
              <w:t>18</w:t>
            </w:r>
            <w:r w:rsidRPr="00AA2803">
              <w:rPr>
                <w:rFonts w:ascii="新宋体" w:eastAsia="新宋体" w:hAnsi="新宋体" w:hint="eastAsia"/>
                <w:szCs w:val="22"/>
              </w:rPr>
              <w:t>)</w:t>
            </w:r>
          </w:p>
        </w:tc>
        <w:tc>
          <w:tcPr>
            <w:tcW w:w="712" w:type="dxa"/>
            <w:gridSpan w:val="2"/>
          </w:tcPr>
          <w:p w14:paraId="79C50C01" w14:textId="77777777" w:rsidR="00173D8F" w:rsidRPr="00AA2803" w:rsidRDefault="00173D8F" w:rsidP="00173D8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2" w:type="dxa"/>
          </w:tcPr>
          <w:p w14:paraId="176A8438" w14:textId="77777777" w:rsidR="00173D8F" w:rsidRPr="00AA2803" w:rsidRDefault="00173D8F" w:rsidP="00173D8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173D8F" w:rsidRPr="00AA2803" w14:paraId="5CA5A617" w14:textId="77777777" w:rsidTr="00305764">
        <w:tc>
          <w:tcPr>
            <w:tcW w:w="389" w:type="dxa"/>
          </w:tcPr>
          <w:p w14:paraId="14191731" w14:textId="77777777" w:rsidR="00173D8F" w:rsidRPr="00AA2803" w:rsidRDefault="00173D8F" w:rsidP="006164CE">
            <w:pPr>
              <w:pStyle w:val="af"/>
              <w:numPr>
                <w:ilvl w:val="0"/>
                <w:numId w:val="42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696" w:type="dxa"/>
            <w:gridSpan w:val="4"/>
          </w:tcPr>
          <w:p w14:paraId="219B5EC9" w14:textId="77777777" w:rsidR="00173D8F" w:rsidRPr="00AA2803" w:rsidRDefault="00173D8F" w:rsidP="00173D8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批次应入库</w:t>
            </w:r>
            <w:r w:rsidRPr="00AA2803">
              <w:rPr>
                <w:rFonts w:ascii="新宋体" w:eastAsia="新宋体" w:hAnsi="新宋体" w:hint="eastAsia"/>
                <w:szCs w:val="22"/>
              </w:rPr>
              <w:t>金额</w:t>
            </w:r>
          </w:p>
        </w:tc>
        <w:tc>
          <w:tcPr>
            <w:tcW w:w="2401" w:type="dxa"/>
            <w:gridSpan w:val="3"/>
          </w:tcPr>
          <w:p w14:paraId="60901065" w14:textId="77777777" w:rsidR="00173D8F" w:rsidRPr="00AA2803" w:rsidRDefault="00173D8F" w:rsidP="00173D8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/>
                <w:szCs w:val="22"/>
              </w:rPr>
              <w:t>BATCH_</w:t>
            </w:r>
            <w:r w:rsidRPr="00AA2803">
              <w:rPr>
                <w:rFonts w:ascii="新宋体" w:eastAsia="新宋体" w:hAnsi="新宋体"/>
                <w:szCs w:val="22"/>
              </w:rPr>
              <w:t>AMOUNT</w:t>
            </w:r>
          </w:p>
        </w:tc>
        <w:tc>
          <w:tcPr>
            <w:tcW w:w="1987" w:type="dxa"/>
            <w:gridSpan w:val="3"/>
          </w:tcPr>
          <w:p w14:paraId="11D1E88F" w14:textId="77777777" w:rsidR="00173D8F" w:rsidRPr="00AA2803" w:rsidRDefault="00173D8F" w:rsidP="00173D8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NUMBER(</w:t>
            </w:r>
            <w:r>
              <w:rPr>
                <w:rFonts w:ascii="新宋体" w:eastAsia="新宋体" w:hAnsi="新宋体"/>
                <w:szCs w:val="22"/>
              </w:rPr>
              <w:t>2</w:t>
            </w:r>
            <w:r w:rsidRPr="00AA2803">
              <w:rPr>
                <w:rFonts w:ascii="新宋体" w:eastAsia="新宋体" w:hAnsi="新宋体"/>
                <w:szCs w:val="22"/>
              </w:rPr>
              <w:t>8</w:t>
            </w:r>
            <w:r w:rsidRPr="00AA2803">
              <w:rPr>
                <w:rFonts w:ascii="新宋体" w:eastAsia="新宋体" w:hAnsi="新宋体" w:hint="eastAsia"/>
                <w:szCs w:val="22"/>
              </w:rPr>
              <w:t>)</w:t>
            </w:r>
          </w:p>
        </w:tc>
        <w:tc>
          <w:tcPr>
            <w:tcW w:w="712" w:type="dxa"/>
            <w:gridSpan w:val="2"/>
          </w:tcPr>
          <w:p w14:paraId="3CD35EB6" w14:textId="77777777" w:rsidR="00173D8F" w:rsidRPr="00AA2803" w:rsidRDefault="00173D8F" w:rsidP="00173D8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2" w:type="dxa"/>
          </w:tcPr>
          <w:p w14:paraId="13E53EC4" w14:textId="77777777" w:rsidR="00173D8F" w:rsidRPr="00AA2803" w:rsidRDefault="00173D8F" w:rsidP="00173D8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247CDB" w:rsidRPr="00AA2803" w14:paraId="3E994EEA" w14:textId="77777777" w:rsidTr="00305764">
        <w:tc>
          <w:tcPr>
            <w:tcW w:w="389" w:type="dxa"/>
          </w:tcPr>
          <w:p w14:paraId="59E1A5BB" w14:textId="77777777" w:rsidR="00247CDB" w:rsidRPr="00AA2803" w:rsidRDefault="00247CDB" w:rsidP="006164CE">
            <w:pPr>
              <w:pStyle w:val="af"/>
              <w:numPr>
                <w:ilvl w:val="0"/>
                <w:numId w:val="42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696" w:type="dxa"/>
            <w:gridSpan w:val="4"/>
          </w:tcPr>
          <w:p w14:paraId="409FEDEC" w14:textId="77777777" w:rsidR="00247CDB" w:rsidRPr="00AA2803" w:rsidRDefault="00247CDB" w:rsidP="00247CD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实际入库票数</w:t>
            </w:r>
          </w:p>
        </w:tc>
        <w:tc>
          <w:tcPr>
            <w:tcW w:w="2401" w:type="dxa"/>
            <w:gridSpan w:val="3"/>
          </w:tcPr>
          <w:p w14:paraId="52773B4B" w14:textId="77777777" w:rsidR="00247CDB" w:rsidRPr="00AA2803" w:rsidRDefault="00247CDB" w:rsidP="00247CD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/>
                <w:szCs w:val="22"/>
              </w:rPr>
              <w:t>ACT_TICKETS</w:t>
            </w:r>
          </w:p>
        </w:tc>
        <w:tc>
          <w:tcPr>
            <w:tcW w:w="1987" w:type="dxa"/>
            <w:gridSpan w:val="3"/>
          </w:tcPr>
          <w:p w14:paraId="432A8DCE" w14:textId="77777777" w:rsidR="00247CDB" w:rsidRPr="00AA2803" w:rsidRDefault="00247CDB" w:rsidP="00247CD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NUMBER(</w:t>
            </w:r>
            <w:r>
              <w:rPr>
                <w:rFonts w:ascii="新宋体" w:eastAsia="新宋体" w:hAnsi="新宋体"/>
                <w:szCs w:val="22"/>
              </w:rPr>
              <w:t>18</w:t>
            </w:r>
            <w:r w:rsidRPr="00AA2803">
              <w:rPr>
                <w:rFonts w:ascii="新宋体" w:eastAsia="新宋体" w:hAnsi="新宋体" w:hint="eastAsia"/>
                <w:szCs w:val="22"/>
              </w:rPr>
              <w:t>)</w:t>
            </w:r>
          </w:p>
        </w:tc>
        <w:tc>
          <w:tcPr>
            <w:tcW w:w="712" w:type="dxa"/>
            <w:gridSpan w:val="2"/>
          </w:tcPr>
          <w:p w14:paraId="528EDE58" w14:textId="77777777" w:rsidR="00247CDB" w:rsidRPr="00AA2803" w:rsidRDefault="00247CDB" w:rsidP="00247CD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2" w:type="dxa"/>
          </w:tcPr>
          <w:p w14:paraId="4DF4ACE3" w14:textId="77777777" w:rsidR="00247CDB" w:rsidRPr="00AA2803" w:rsidRDefault="00247CDB" w:rsidP="00247CD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/>
                <w:szCs w:val="22"/>
              </w:rPr>
              <w:t>0</w:t>
            </w:r>
          </w:p>
        </w:tc>
      </w:tr>
      <w:tr w:rsidR="00247CDB" w:rsidRPr="00AA2803" w14:paraId="515A6562" w14:textId="77777777" w:rsidTr="00305764">
        <w:tc>
          <w:tcPr>
            <w:tcW w:w="389" w:type="dxa"/>
          </w:tcPr>
          <w:p w14:paraId="1A7547AB" w14:textId="77777777" w:rsidR="00247CDB" w:rsidRPr="00AA2803" w:rsidRDefault="00247CDB" w:rsidP="006164CE">
            <w:pPr>
              <w:pStyle w:val="af"/>
              <w:numPr>
                <w:ilvl w:val="0"/>
                <w:numId w:val="42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696" w:type="dxa"/>
            <w:gridSpan w:val="4"/>
          </w:tcPr>
          <w:p w14:paraId="204B2ABD" w14:textId="77777777" w:rsidR="00247CDB" w:rsidRPr="00AA2803" w:rsidRDefault="00247CDB" w:rsidP="00247CD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实际库</w:t>
            </w:r>
            <w:r w:rsidRPr="00AA2803">
              <w:rPr>
                <w:rFonts w:ascii="新宋体" w:eastAsia="新宋体" w:hAnsi="新宋体" w:hint="eastAsia"/>
                <w:szCs w:val="22"/>
              </w:rPr>
              <w:t>金额</w:t>
            </w:r>
          </w:p>
        </w:tc>
        <w:tc>
          <w:tcPr>
            <w:tcW w:w="2401" w:type="dxa"/>
            <w:gridSpan w:val="3"/>
          </w:tcPr>
          <w:p w14:paraId="7EB3504D" w14:textId="77777777" w:rsidR="00247CDB" w:rsidRPr="00AA2803" w:rsidRDefault="00247CDB" w:rsidP="00247CD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/>
                <w:szCs w:val="22"/>
              </w:rPr>
              <w:t>ACT_</w:t>
            </w:r>
            <w:r w:rsidRPr="00AA2803">
              <w:rPr>
                <w:rFonts w:ascii="新宋体" w:eastAsia="新宋体" w:hAnsi="新宋体"/>
                <w:szCs w:val="22"/>
              </w:rPr>
              <w:t>AMOUNT</w:t>
            </w:r>
          </w:p>
        </w:tc>
        <w:tc>
          <w:tcPr>
            <w:tcW w:w="1987" w:type="dxa"/>
            <w:gridSpan w:val="3"/>
          </w:tcPr>
          <w:p w14:paraId="401C8A4A" w14:textId="77777777" w:rsidR="00247CDB" w:rsidRPr="00AA2803" w:rsidRDefault="00247CDB" w:rsidP="00247CD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NUMBER(</w:t>
            </w:r>
            <w:r>
              <w:rPr>
                <w:rFonts w:ascii="新宋体" w:eastAsia="新宋体" w:hAnsi="新宋体"/>
                <w:szCs w:val="22"/>
              </w:rPr>
              <w:t>2</w:t>
            </w:r>
            <w:r w:rsidRPr="00AA2803">
              <w:rPr>
                <w:rFonts w:ascii="新宋体" w:eastAsia="新宋体" w:hAnsi="新宋体"/>
                <w:szCs w:val="22"/>
              </w:rPr>
              <w:t>8</w:t>
            </w:r>
            <w:r w:rsidRPr="00AA2803">
              <w:rPr>
                <w:rFonts w:ascii="新宋体" w:eastAsia="新宋体" w:hAnsi="新宋体" w:hint="eastAsia"/>
                <w:szCs w:val="22"/>
              </w:rPr>
              <w:t>)</w:t>
            </w:r>
          </w:p>
        </w:tc>
        <w:tc>
          <w:tcPr>
            <w:tcW w:w="712" w:type="dxa"/>
            <w:gridSpan w:val="2"/>
          </w:tcPr>
          <w:p w14:paraId="21F21D83" w14:textId="77777777" w:rsidR="00247CDB" w:rsidRPr="00AA2803" w:rsidRDefault="00247CDB" w:rsidP="00247CD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2" w:type="dxa"/>
          </w:tcPr>
          <w:p w14:paraId="60630241" w14:textId="77777777" w:rsidR="00247CDB" w:rsidRPr="00AA2803" w:rsidRDefault="00247CDB" w:rsidP="00247CD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/>
                <w:szCs w:val="22"/>
              </w:rPr>
              <w:t>0</w:t>
            </w:r>
          </w:p>
        </w:tc>
      </w:tr>
      <w:tr w:rsidR="00247CDB" w:rsidRPr="00AA2803" w14:paraId="703651E6" w14:textId="77777777" w:rsidTr="00305764">
        <w:tc>
          <w:tcPr>
            <w:tcW w:w="389" w:type="dxa"/>
          </w:tcPr>
          <w:p w14:paraId="13F03E6A" w14:textId="77777777" w:rsidR="00247CDB" w:rsidRPr="00AA2803" w:rsidRDefault="00247CDB" w:rsidP="006164CE">
            <w:pPr>
              <w:pStyle w:val="af"/>
              <w:numPr>
                <w:ilvl w:val="0"/>
                <w:numId w:val="42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696" w:type="dxa"/>
            <w:gridSpan w:val="4"/>
          </w:tcPr>
          <w:p w14:paraId="02972BDF" w14:textId="77777777" w:rsidR="00247CDB" w:rsidRDefault="00247CDB" w:rsidP="00247CD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差异数量</w:t>
            </w:r>
          </w:p>
        </w:tc>
        <w:tc>
          <w:tcPr>
            <w:tcW w:w="2401" w:type="dxa"/>
            <w:gridSpan w:val="3"/>
          </w:tcPr>
          <w:p w14:paraId="7C7AC8CC" w14:textId="77777777" w:rsidR="00247CDB" w:rsidRPr="00FA5259" w:rsidRDefault="00247CDB" w:rsidP="00247CD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FA5259">
              <w:rPr>
                <w:rFonts w:ascii="新宋体" w:eastAsia="新宋体" w:hAnsi="新宋体"/>
                <w:szCs w:val="22"/>
              </w:rPr>
              <w:t>DISCREPANCY_TICKETS</w:t>
            </w:r>
          </w:p>
        </w:tc>
        <w:tc>
          <w:tcPr>
            <w:tcW w:w="1987" w:type="dxa"/>
            <w:gridSpan w:val="3"/>
          </w:tcPr>
          <w:p w14:paraId="0D76428F" w14:textId="77777777" w:rsidR="00247CDB" w:rsidRPr="00AA2803" w:rsidRDefault="00247CDB" w:rsidP="00247CD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NUMBER(</w:t>
            </w:r>
            <w:r>
              <w:rPr>
                <w:rFonts w:ascii="新宋体" w:eastAsia="新宋体" w:hAnsi="新宋体"/>
                <w:szCs w:val="22"/>
              </w:rPr>
              <w:t>18</w:t>
            </w:r>
            <w:r w:rsidRPr="00AA2803">
              <w:rPr>
                <w:rFonts w:ascii="新宋体" w:eastAsia="新宋体" w:hAnsi="新宋体" w:hint="eastAsia"/>
                <w:szCs w:val="22"/>
              </w:rPr>
              <w:t>)</w:t>
            </w:r>
          </w:p>
        </w:tc>
        <w:tc>
          <w:tcPr>
            <w:tcW w:w="712" w:type="dxa"/>
            <w:gridSpan w:val="2"/>
          </w:tcPr>
          <w:p w14:paraId="0CE42984" w14:textId="77777777" w:rsidR="00247CDB" w:rsidRPr="00AA2803" w:rsidRDefault="00247CDB" w:rsidP="00247CD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2" w:type="dxa"/>
          </w:tcPr>
          <w:p w14:paraId="28195DF5" w14:textId="77777777" w:rsidR="00247CDB" w:rsidRPr="00AA2803" w:rsidRDefault="00247CDB" w:rsidP="00247CD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/>
                <w:szCs w:val="22"/>
              </w:rPr>
              <w:t>0</w:t>
            </w:r>
          </w:p>
        </w:tc>
      </w:tr>
      <w:tr w:rsidR="00247CDB" w:rsidRPr="00AA2803" w14:paraId="4A4271A5" w14:textId="77777777" w:rsidTr="00305764">
        <w:tc>
          <w:tcPr>
            <w:tcW w:w="389" w:type="dxa"/>
          </w:tcPr>
          <w:p w14:paraId="6EF0D2D9" w14:textId="77777777" w:rsidR="00247CDB" w:rsidRPr="00AA2803" w:rsidRDefault="00247CDB" w:rsidP="006164CE">
            <w:pPr>
              <w:pStyle w:val="af"/>
              <w:numPr>
                <w:ilvl w:val="0"/>
                <w:numId w:val="42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696" w:type="dxa"/>
            <w:gridSpan w:val="4"/>
          </w:tcPr>
          <w:p w14:paraId="27D5B70F" w14:textId="77777777" w:rsidR="00247CDB" w:rsidRDefault="00247CDB" w:rsidP="00247CD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差异金额</w:t>
            </w:r>
          </w:p>
        </w:tc>
        <w:tc>
          <w:tcPr>
            <w:tcW w:w="2401" w:type="dxa"/>
            <w:gridSpan w:val="3"/>
          </w:tcPr>
          <w:p w14:paraId="4CDC8766" w14:textId="77777777" w:rsidR="00247CDB" w:rsidRPr="00FA5259" w:rsidRDefault="00247CDB" w:rsidP="00247CD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FA5259">
              <w:rPr>
                <w:rFonts w:ascii="新宋体" w:eastAsia="新宋体" w:hAnsi="新宋体"/>
                <w:szCs w:val="22"/>
              </w:rPr>
              <w:t>DISCREPANCY_AMOUNT</w:t>
            </w:r>
          </w:p>
        </w:tc>
        <w:tc>
          <w:tcPr>
            <w:tcW w:w="1987" w:type="dxa"/>
            <w:gridSpan w:val="3"/>
          </w:tcPr>
          <w:p w14:paraId="434342CC" w14:textId="77777777" w:rsidR="00247CDB" w:rsidRPr="00AA2803" w:rsidRDefault="00247CDB" w:rsidP="00247CD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NUMBER(</w:t>
            </w:r>
            <w:r>
              <w:rPr>
                <w:rFonts w:ascii="新宋体" w:eastAsia="新宋体" w:hAnsi="新宋体"/>
                <w:szCs w:val="22"/>
              </w:rPr>
              <w:t>2</w:t>
            </w:r>
            <w:r w:rsidRPr="00AA2803">
              <w:rPr>
                <w:rFonts w:ascii="新宋体" w:eastAsia="新宋体" w:hAnsi="新宋体"/>
                <w:szCs w:val="22"/>
              </w:rPr>
              <w:t>8</w:t>
            </w:r>
            <w:r w:rsidRPr="00AA2803">
              <w:rPr>
                <w:rFonts w:ascii="新宋体" w:eastAsia="新宋体" w:hAnsi="新宋体" w:hint="eastAsia"/>
                <w:szCs w:val="22"/>
              </w:rPr>
              <w:t>)</w:t>
            </w:r>
          </w:p>
        </w:tc>
        <w:tc>
          <w:tcPr>
            <w:tcW w:w="712" w:type="dxa"/>
            <w:gridSpan w:val="2"/>
          </w:tcPr>
          <w:p w14:paraId="066677C9" w14:textId="77777777" w:rsidR="00247CDB" w:rsidRPr="00AA2803" w:rsidRDefault="00247CDB" w:rsidP="00247CD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2" w:type="dxa"/>
          </w:tcPr>
          <w:p w14:paraId="240E0E2C" w14:textId="77777777" w:rsidR="00247CDB" w:rsidRPr="00AA2803" w:rsidRDefault="00247CDB" w:rsidP="00247CD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/>
                <w:szCs w:val="22"/>
              </w:rPr>
              <w:t>0</w:t>
            </w:r>
          </w:p>
        </w:tc>
      </w:tr>
      <w:tr w:rsidR="00247CDB" w:rsidRPr="00AA2803" w14:paraId="6A5054D8" w14:textId="77777777" w:rsidTr="00305764">
        <w:tc>
          <w:tcPr>
            <w:tcW w:w="389" w:type="dxa"/>
          </w:tcPr>
          <w:p w14:paraId="720EA19A" w14:textId="77777777" w:rsidR="00247CDB" w:rsidRPr="00AA2803" w:rsidRDefault="00247CDB" w:rsidP="006164CE">
            <w:pPr>
              <w:pStyle w:val="af"/>
              <w:numPr>
                <w:ilvl w:val="0"/>
                <w:numId w:val="42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696" w:type="dxa"/>
            <w:gridSpan w:val="4"/>
          </w:tcPr>
          <w:p w14:paraId="365A88E8" w14:textId="77777777" w:rsidR="00247CDB" w:rsidRDefault="00247CDB" w:rsidP="00247CD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损毁数量</w:t>
            </w:r>
          </w:p>
        </w:tc>
        <w:tc>
          <w:tcPr>
            <w:tcW w:w="2401" w:type="dxa"/>
            <w:gridSpan w:val="3"/>
          </w:tcPr>
          <w:p w14:paraId="4A42FEC7" w14:textId="77777777" w:rsidR="00247CDB" w:rsidRPr="00FA5259" w:rsidRDefault="00247CDB" w:rsidP="00247CD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FA5259">
              <w:rPr>
                <w:rFonts w:ascii="新宋体" w:eastAsia="新宋体" w:hAnsi="新宋体"/>
                <w:szCs w:val="22"/>
              </w:rPr>
              <w:t>DAMAGED_TICKETS</w:t>
            </w:r>
          </w:p>
        </w:tc>
        <w:tc>
          <w:tcPr>
            <w:tcW w:w="1987" w:type="dxa"/>
            <w:gridSpan w:val="3"/>
          </w:tcPr>
          <w:p w14:paraId="0734F19C" w14:textId="77777777" w:rsidR="00247CDB" w:rsidRPr="00AA2803" w:rsidRDefault="00247CDB" w:rsidP="00247CD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NUMBER(</w:t>
            </w:r>
            <w:r>
              <w:rPr>
                <w:rFonts w:ascii="新宋体" w:eastAsia="新宋体" w:hAnsi="新宋体"/>
                <w:szCs w:val="22"/>
              </w:rPr>
              <w:t>18</w:t>
            </w:r>
            <w:r w:rsidRPr="00AA2803">
              <w:rPr>
                <w:rFonts w:ascii="新宋体" w:eastAsia="新宋体" w:hAnsi="新宋体" w:hint="eastAsia"/>
                <w:szCs w:val="22"/>
              </w:rPr>
              <w:t>)</w:t>
            </w:r>
          </w:p>
        </w:tc>
        <w:tc>
          <w:tcPr>
            <w:tcW w:w="712" w:type="dxa"/>
            <w:gridSpan w:val="2"/>
          </w:tcPr>
          <w:p w14:paraId="1525B4EE" w14:textId="77777777" w:rsidR="00247CDB" w:rsidRPr="00AA2803" w:rsidRDefault="00247CDB" w:rsidP="00247CD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2" w:type="dxa"/>
          </w:tcPr>
          <w:p w14:paraId="629ADE55" w14:textId="77777777" w:rsidR="00247CDB" w:rsidRPr="00AA2803" w:rsidRDefault="00247CDB" w:rsidP="00247CD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/>
                <w:szCs w:val="22"/>
              </w:rPr>
              <w:t>0</w:t>
            </w:r>
          </w:p>
        </w:tc>
      </w:tr>
      <w:tr w:rsidR="00247CDB" w:rsidRPr="00AA2803" w14:paraId="013FDBA2" w14:textId="77777777" w:rsidTr="00305764">
        <w:tc>
          <w:tcPr>
            <w:tcW w:w="389" w:type="dxa"/>
          </w:tcPr>
          <w:p w14:paraId="26D3C6E0" w14:textId="77777777" w:rsidR="00247CDB" w:rsidRPr="00AA2803" w:rsidRDefault="00247CDB" w:rsidP="006164CE">
            <w:pPr>
              <w:pStyle w:val="af"/>
              <w:numPr>
                <w:ilvl w:val="0"/>
                <w:numId w:val="42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696" w:type="dxa"/>
            <w:gridSpan w:val="4"/>
          </w:tcPr>
          <w:p w14:paraId="25814223" w14:textId="77777777" w:rsidR="00247CDB" w:rsidRDefault="00247CDB" w:rsidP="00247CD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损毁金额</w:t>
            </w:r>
          </w:p>
        </w:tc>
        <w:tc>
          <w:tcPr>
            <w:tcW w:w="2401" w:type="dxa"/>
            <w:gridSpan w:val="3"/>
          </w:tcPr>
          <w:p w14:paraId="6AD30C7B" w14:textId="77777777" w:rsidR="00247CDB" w:rsidRPr="00FA5259" w:rsidRDefault="00247CDB" w:rsidP="00247CD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FA5259">
              <w:rPr>
                <w:rFonts w:ascii="新宋体" w:eastAsia="新宋体" w:hAnsi="新宋体"/>
                <w:szCs w:val="22"/>
              </w:rPr>
              <w:t>DAMAGED_AMOUNT</w:t>
            </w:r>
          </w:p>
        </w:tc>
        <w:tc>
          <w:tcPr>
            <w:tcW w:w="1987" w:type="dxa"/>
            <w:gridSpan w:val="3"/>
          </w:tcPr>
          <w:p w14:paraId="3D92CDBC" w14:textId="77777777" w:rsidR="00247CDB" w:rsidRPr="00AA2803" w:rsidRDefault="00247CDB" w:rsidP="00247CD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NUMBER(</w:t>
            </w:r>
            <w:r>
              <w:rPr>
                <w:rFonts w:ascii="新宋体" w:eastAsia="新宋体" w:hAnsi="新宋体"/>
                <w:szCs w:val="22"/>
              </w:rPr>
              <w:t>2</w:t>
            </w:r>
            <w:r w:rsidRPr="00AA2803">
              <w:rPr>
                <w:rFonts w:ascii="新宋体" w:eastAsia="新宋体" w:hAnsi="新宋体"/>
                <w:szCs w:val="22"/>
              </w:rPr>
              <w:t>8</w:t>
            </w:r>
            <w:r w:rsidRPr="00AA2803">
              <w:rPr>
                <w:rFonts w:ascii="新宋体" w:eastAsia="新宋体" w:hAnsi="新宋体" w:hint="eastAsia"/>
                <w:szCs w:val="22"/>
              </w:rPr>
              <w:t>)</w:t>
            </w:r>
          </w:p>
        </w:tc>
        <w:tc>
          <w:tcPr>
            <w:tcW w:w="712" w:type="dxa"/>
            <w:gridSpan w:val="2"/>
          </w:tcPr>
          <w:p w14:paraId="43EB734C" w14:textId="77777777" w:rsidR="00247CDB" w:rsidRPr="00AA2803" w:rsidRDefault="00247CDB" w:rsidP="00247CD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2" w:type="dxa"/>
          </w:tcPr>
          <w:p w14:paraId="3AB307D2" w14:textId="77777777" w:rsidR="00247CDB" w:rsidRPr="00AA2803" w:rsidRDefault="00247CDB" w:rsidP="00247CD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/>
                <w:szCs w:val="22"/>
              </w:rPr>
              <w:t>0</w:t>
            </w:r>
          </w:p>
        </w:tc>
      </w:tr>
      <w:tr w:rsidR="00247CDB" w:rsidRPr="00AA2803" w14:paraId="60C848E4" w14:textId="77777777" w:rsidTr="00305764">
        <w:tc>
          <w:tcPr>
            <w:tcW w:w="389" w:type="dxa"/>
          </w:tcPr>
          <w:p w14:paraId="09D98F40" w14:textId="77777777" w:rsidR="00247CDB" w:rsidRPr="00AA2803" w:rsidRDefault="00247CDB" w:rsidP="006164CE">
            <w:pPr>
              <w:pStyle w:val="af"/>
              <w:numPr>
                <w:ilvl w:val="0"/>
                <w:numId w:val="42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696" w:type="dxa"/>
            <w:gridSpan w:val="4"/>
          </w:tcPr>
          <w:p w14:paraId="7A5942F8" w14:textId="77777777" w:rsidR="00247CDB" w:rsidRDefault="00247CDB" w:rsidP="00247CD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入库箱数</w:t>
            </w:r>
          </w:p>
        </w:tc>
        <w:tc>
          <w:tcPr>
            <w:tcW w:w="2401" w:type="dxa"/>
            <w:gridSpan w:val="3"/>
          </w:tcPr>
          <w:p w14:paraId="4D6B1CB1" w14:textId="77777777" w:rsidR="00247CDB" w:rsidRDefault="00247CDB" w:rsidP="00247CD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TRUNKS</w:t>
            </w:r>
          </w:p>
        </w:tc>
        <w:tc>
          <w:tcPr>
            <w:tcW w:w="1987" w:type="dxa"/>
            <w:gridSpan w:val="3"/>
          </w:tcPr>
          <w:p w14:paraId="21388673" w14:textId="77777777" w:rsidR="00247CDB" w:rsidRPr="00AA2803" w:rsidRDefault="00247CDB" w:rsidP="00247CD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NUMBER(</w:t>
            </w:r>
            <w:r>
              <w:rPr>
                <w:rFonts w:ascii="新宋体" w:eastAsia="新宋体" w:hAnsi="新宋体"/>
                <w:szCs w:val="22"/>
              </w:rPr>
              <w:t>18</w:t>
            </w:r>
            <w:r w:rsidRPr="00AA2803">
              <w:rPr>
                <w:rFonts w:ascii="新宋体" w:eastAsia="新宋体" w:hAnsi="新宋体" w:hint="eastAsia"/>
                <w:szCs w:val="22"/>
              </w:rPr>
              <w:t>)</w:t>
            </w:r>
          </w:p>
        </w:tc>
        <w:tc>
          <w:tcPr>
            <w:tcW w:w="712" w:type="dxa"/>
            <w:gridSpan w:val="2"/>
          </w:tcPr>
          <w:p w14:paraId="108A9C95" w14:textId="77777777" w:rsidR="00247CDB" w:rsidRPr="00AA2803" w:rsidRDefault="00247CDB" w:rsidP="00247CD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2" w:type="dxa"/>
          </w:tcPr>
          <w:p w14:paraId="30A5B973" w14:textId="77777777" w:rsidR="00247CDB" w:rsidRPr="00AA2803" w:rsidRDefault="00247CDB" w:rsidP="00247CD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/>
                <w:szCs w:val="22"/>
              </w:rPr>
              <w:t>0</w:t>
            </w:r>
          </w:p>
        </w:tc>
      </w:tr>
      <w:tr w:rsidR="00247CDB" w:rsidRPr="00AA2803" w14:paraId="053E33E1" w14:textId="77777777" w:rsidTr="00305764">
        <w:tc>
          <w:tcPr>
            <w:tcW w:w="389" w:type="dxa"/>
          </w:tcPr>
          <w:p w14:paraId="7EA1440B" w14:textId="77777777" w:rsidR="00247CDB" w:rsidRPr="00AA2803" w:rsidRDefault="00247CDB" w:rsidP="006164CE">
            <w:pPr>
              <w:pStyle w:val="af"/>
              <w:numPr>
                <w:ilvl w:val="0"/>
                <w:numId w:val="42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696" w:type="dxa"/>
            <w:gridSpan w:val="4"/>
          </w:tcPr>
          <w:p w14:paraId="0BBC4572" w14:textId="77777777" w:rsidR="00247CDB" w:rsidRDefault="00247CDB" w:rsidP="00247CD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入库盒数</w:t>
            </w:r>
          </w:p>
        </w:tc>
        <w:tc>
          <w:tcPr>
            <w:tcW w:w="2401" w:type="dxa"/>
            <w:gridSpan w:val="3"/>
          </w:tcPr>
          <w:p w14:paraId="50C0EC2C" w14:textId="77777777" w:rsidR="00247CDB" w:rsidRDefault="00247CDB" w:rsidP="00247CD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BOXES</w:t>
            </w:r>
          </w:p>
        </w:tc>
        <w:tc>
          <w:tcPr>
            <w:tcW w:w="1987" w:type="dxa"/>
            <w:gridSpan w:val="3"/>
          </w:tcPr>
          <w:p w14:paraId="143131F3" w14:textId="77777777" w:rsidR="00247CDB" w:rsidRPr="00AA2803" w:rsidRDefault="00247CDB" w:rsidP="00247CD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NUMBER(</w:t>
            </w:r>
            <w:r>
              <w:rPr>
                <w:rFonts w:ascii="新宋体" w:eastAsia="新宋体" w:hAnsi="新宋体"/>
                <w:szCs w:val="22"/>
              </w:rPr>
              <w:t>18</w:t>
            </w:r>
            <w:r w:rsidRPr="00AA2803">
              <w:rPr>
                <w:rFonts w:ascii="新宋体" w:eastAsia="新宋体" w:hAnsi="新宋体" w:hint="eastAsia"/>
                <w:szCs w:val="22"/>
              </w:rPr>
              <w:t>)</w:t>
            </w:r>
          </w:p>
        </w:tc>
        <w:tc>
          <w:tcPr>
            <w:tcW w:w="712" w:type="dxa"/>
            <w:gridSpan w:val="2"/>
          </w:tcPr>
          <w:p w14:paraId="3E55E236" w14:textId="77777777" w:rsidR="00247CDB" w:rsidRPr="00AA2803" w:rsidRDefault="00247CDB" w:rsidP="00247CD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2" w:type="dxa"/>
          </w:tcPr>
          <w:p w14:paraId="7FD40E86" w14:textId="77777777" w:rsidR="00247CDB" w:rsidRPr="00AA2803" w:rsidRDefault="00247CDB" w:rsidP="00247CD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/>
                <w:szCs w:val="22"/>
              </w:rPr>
              <w:t>0</w:t>
            </w:r>
          </w:p>
        </w:tc>
      </w:tr>
      <w:tr w:rsidR="00247CDB" w:rsidRPr="00AA2803" w14:paraId="3645F8F7" w14:textId="77777777" w:rsidTr="00305764">
        <w:tc>
          <w:tcPr>
            <w:tcW w:w="389" w:type="dxa"/>
          </w:tcPr>
          <w:p w14:paraId="3E58E254" w14:textId="77777777" w:rsidR="00247CDB" w:rsidRPr="00AA2803" w:rsidRDefault="00247CDB" w:rsidP="006164CE">
            <w:pPr>
              <w:pStyle w:val="af"/>
              <w:numPr>
                <w:ilvl w:val="0"/>
                <w:numId w:val="42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696" w:type="dxa"/>
            <w:gridSpan w:val="4"/>
          </w:tcPr>
          <w:p w14:paraId="72EF9511" w14:textId="77777777" w:rsidR="00247CDB" w:rsidRDefault="00247CDB" w:rsidP="00247CD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入库本数</w:t>
            </w:r>
          </w:p>
        </w:tc>
        <w:tc>
          <w:tcPr>
            <w:tcW w:w="2401" w:type="dxa"/>
            <w:gridSpan w:val="3"/>
          </w:tcPr>
          <w:p w14:paraId="6C36A43C" w14:textId="77777777" w:rsidR="00247CDB" w:rsidRDefault="00247CDB" w:rsidP="00247CD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PACKAGES</w:t>
            </w:r>
          </w:p>
        </w:tc>
        <w:tc>
          <w:tcPr>
            <w:tcW w:w="1987" w:type="dxa"/>
            <w:gridSpan w:val="3"/>
          </w:tcPr>
          <w:p w14:paraId="074783C4" w14:textId="77777777" w:rsidR="00247CDB" w:rsidRPr="00AA2803" w:rsidRDefault="00247CDB" w:rsidP="00247CD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NUMBER(</w:t>
            </w:r>
            <w:r>
              <w:rPr>
                <w:rFonts w:ascii="新宋体" w:eastAsia="新宋体" w:hAnsi="新宋体"/>
                <w:szCs w:val="22"/>
              </w:rPr>
              <w:t>18</w:t>
            </w:r>
            <w:r w:rsidRPr="00AA2803">
              <w:rPr>
                <w:rFonts w:ascii="新宋体" w:eastAsia="新宋体" w:hAnsi="新宋体" w:hint="eastAsia"/>
                <w:szCs w:val="22"/>
              </w:rPr>
              <w:t>)</w:t>
            </w:r>
          </w:p>
        </w:tc>
        <w:tc>
          <w:tcPr>
            <w:tcW w:w="712" w:type="dxa"/>
            <w:gridSpan w:val="2"/>
          </w:tcPr>
          <w:p w14:paraId="5D96B451" w14:textId="77777777" w:rsidR="00247CDB" w:rsidRPr="00AA2803" w:rsidRDefault="00247CDB" w:rsidP="00247CD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2" w:type="dxa"/>
          </w:tcPr>
          <w:p w14:paraId="79907784" w14:textId="77777777" w:rsidR="00247CDB" w:rsidRPr="00AA2803" w:rsidRDefault="00247CDB" w:rsidP="00247CD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/>
                <w:szCs w:val="22"/>
              </w:rPr>
              <w:t>0</w:t>
            </w:r>
          </w:p>
        </w:tc>
      </w:tr>
      <w:tr w:rsidR="00247CDB" w:rsidRPr="00AA2803" w14:paraId="7F68AA4C" w14:textId="77777777" w:rsidTr="00305764">
        <w:tc>
          <w:tcPr>
            <w:tcW w:w="389" w:type="dxa"/>
          </w:tcPr>
          <w:p w14:paraId="356CF8DE" w14:textId="77777777" w:rsidR="00247CDB" w:rsidRPr="00AA2803" w:rsidRDefault="00247CDB" w:rsidP="006164CE">
            <w:pPr>
              <w:pStyle w:val="af"/>
              <w:numPr>
                <w:ilvl w:val="0"/>
                <w:numId w:val="42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696" w:type="dxa"/>
            <w:gridSpan w:val="4"/>
          </w:tcPr>
          <w:p w14:paraId="30942E06" w14:textId="77777777" w:rsidR="00247CDB" w:rsidRDefault="00247CDB" w:rsidP="00247CD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创建人</w:t>
            </w:r>
          </w:p>
        </w:tc>
        <w:tc>
          <w:tcPr>
            <w:tcW w:w="2401" w:type="dxa"/>
            <w:gridSpan w:val="3"/>
          </w:tcPr>
          <w:p w14:paraId="3FB659B2" w14:textId="77777777" w:rsidR="00247CDB" w:rsidRPr="00AA2803" w:rsidRDefault="00247CDB" w:rsidP="00247CD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/>
                <w:szCs w:val="22"/>
              </w:rPr>
              <w:t>CREATE</w:t>
            </w:r>
            <w:r>
              <w:rPr>
                <w:rFonts w:ascii="新宋体" w:eastAsia="新宋体" w:hAnsi="新宋体" w:hint="eastAsia"/>
                <w:szCs w:val="22"/>
              </w:rPr>
              <w:t>_ADMIN</w:t>
            </w:r>
          </w:p>
        </w:tc>
        <w:tc>
          <w:tcPr>
            <w:tcW w:w="1987" w:type="dxa"/>
            <w:gridSpan w:val="3"/>
          </w:tcPr>
          <w:p w14:paraId="519BE05F" w14:textId="77777777" w:rsidR="00247CDB" w:rsidRPr="00AA2803" w:rsidRDefault="00247CDB" w:rsidP="00247CD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NUMBER(4)</w:t>
            </w:r>
          </w:p>
        </w:tc>
        <w:tc>
          <w:tcPr>
            <w:tcW w:w="712" w:type="dxa"/>
            <w:gridSpan w:val="2"/>
          </w:tcPr>
          <w:p w14:paraId="63FB8D21" w14:textId="77777777" w:rsidR="00247CDB" w:rsidRPr="00AA2803" w:rsidRDefault="00247CDB" w:rsidP="00247CD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2" w:type="dxa"/>
          </w:tcPr>
          <w:p w14:paraId="4462050D" w14:textId="77777777" w:rsidR="00247CDB" w:rsidRPr="00AA2803" w:rsidRDefault="00247CDB" w:rsidP="00247CD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247CDB" w:rsidRPr="00AA2803" w14:paraId="4D2E3684" w14:textId="77777777" w:rsidTr="00305764">
        <w:tc>
          <w:tcPr>
            <w:tcW w:w="389" w:type="dxa"/>
          </w:tcPr>
          <w:p w14:paraId="6D5A18FF" w14:textId="77777777" w:rsidR="00247CDB" w:rsidRPr="00AA2803" w:rsidRDefault="00247CDB" w:rsidP="006164CE">
            <w:pPr>
              <w:pStyle w:val="af"/>
              <w:numPr>
                <w:ilvl w:val="0"/>
                <w:numId w:val="42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696" w:type="dxa"/>
            <w:gridSpan w:val="4"/>
          </w:tcPr>
          <w:p w14:paraId="347DE45A" w14:textId="77777777" w:rsidR="00247CDB" w:rsidRDefault="00247CDB" w:rsidP="00247CD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创建时间</w:t>
            </w:r>
          </w:p>
        </w:tc>
        <w:tc>
          <w:tcPr>
            <w:tcW w:w="2401" w:type="dxa"/>
            <w:gridSpan w:val="3"/>
          </w:tcPr>
          <w:p w14:paraId="5CAE11F5" w14:textId="77777777" w:rsidR="00247CDB" w:rsidRPr="00AA2803" w:rsidRDefault="00247CDB" w:rsidP="00247CD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/>
                <w:szCs w:val="22"/>
              </w:rPr>
              <w:t>CREATE</w:t>
            </w:r>
            <w:r>
              <w:rPr>
                <w:rFonts w:ascii="新宋体" w:eastAsia="新宋体" w:hAnsi="新宋体" w:hint="eastAsia"/>
                <w:szCs w:val="22"/>
              </w:rPr>
              <w:t>_DATE</w:t>
            </w:r>
          </w:p>
        </w:tc>
        <w:tc>
          <w:tcPr>
            <w:tcW w:w="1987" w:type="dxa"/>
            <w:gridSpan w:val="3"/>
          </w:tcPr>
          <w:p w14:paraId="1CF3C5DD" w14:textId="77777777" w:rsidR="00247CDB" w:rsidRPr="00AA2803" w:rsidRDefault="00247CDB" w:rsidP="00247CD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DATE</w:t>
            </w:r>
          </w:p>
        </w:tc>
        <w:tc>
          <w:tcPr>
            <w:tcW w:w="712" w:type="dxa"/>
            <w:gridSpan w:val="2"/>
          </w:tcPr>
          <w:p w14:paraId="4EFA6B4D" w14:textId="77777777" w:rsidR="00247CDB" w:rsidRPr="00AA2803" w:rsidRDefault="00247CDB" w:rsidP="00247CD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2" w:type="dxa"/>
          </w:tcPr>
          <w:p w14:paraId="77F355C4" w14:textId="77777777" w:rsidR="00247CDB" w:rsidRPr="00AA2803" w:rsidRDefault="00247CDB" w:rsidP="00247CD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/>
                <w:szCs w:val="22"/>
              </w:rPr>
              <w:t>s</w:t>
            </w:r>
            <w:r>
              <w:rPr>
                <w:rFonts w:ascii="新宋体" w:eastAsia="新宋体" w:hAnsi="新宋体" w:hint="eastAsia"/>
                <w:szCs w:val="22"/>
              </w:rPr>
              <w:t>ysdate</w:t>
            </w:r>
          </w:p>
        </w:tc>
      </w:tr>
      <w:tr w:rsidR="00247CDB" w:rsidRPr="00AA2803" w14:paraId="10371345" w14:textId="77777777" w:rsidTr="00305764">
        <w:tc>
          <w:tcPr>
            <w:tcW w:w="389" w:type="dxa"/>
          </w:tcPr>
          <w:p w14:paraId="00EE389A" w14:textId="77777777" w:rsidR="00247CDB" w:rsidRPr="00AA2803" w:rsidRDefault="00247CDB" w:rsidP="006164CE">
            <w:pPr>
              <w:pStyle w:val="af"/>
              <w:numPr>
                <w:ilvl w:val="0"/>
                <w:numId w:val="42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696" w:type="dxa"/>
            <w:gridSpan w:val="4"/>
          </w:tcPr>
          <w:p w14:paraId="4DFE2CD5" w14:textId="77777777" w:rsidR="00247CDB" w:rsidRDefault="00247CDB" w:rsidP="00247CD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最终操作人</w:t>
            </w:r>
          </w:p>
        </w:tc>
        <w:tc>
          <w:tcPr>
            <w:tcW w:w="2401" w:type="dxa"/>
            <w:gridSpan w:val="3"/>
          </w:tcPr>
          <w:p w14:paraId="2B0ACCC2" w14:textId="77777777" w:rsidR="00247CDB" w:rsidRPr="00AA2803" w:rsidRDefault="00247CDB" w:rsidP="00247CD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OPER_ADMIN</w:t>
            </w:r>
          </w:p>
        </w:tc>
        <w:tc>
          <w:tcPr>
            <w:tcW w:w="1987" w:type="dxa"/>
            <w:gridSpan w:val="3"/>
          </w:tcPr>
          <w:p w14:paraId="585E0A90" w14:textId="77777777" w:rsidR="00247CDB" w:rsidRPr="00AA2803" w:rsidRDefault="00247CDB" w:rsidP="00247CD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NUMBER(4)</w:t>
            </w:r>
          </w:p>
        </w:tc>
        <w:tc>
          <w:tcPr>
            <w:tcW w:w="712" w:type="dxa"/>
            <w:gridSpan w:val="2"/>
          </w:tcPr>
          <w:p w14:paraId="2AC81938" w14:textId="77777777" w:rsidR="00247CDB" w:rsidRPr="00AA2803" w:rsidRDefault="00247CDB" w:rsidP="00247CD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62" w:type="dxa"/>
          </w:tcPr>
          <w:p w14:paraId="597C4A31" w14:textId="77777777" w:rsidR="00247CDB" w:rsidRPr="00AA2803" w:rsidRDefault="00247CDB" w:rsidP="00247CD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247CDB" w:rsidRPr="00AA2803" w14:paraId="3DC8BF56" w14:textId="77777777" w:rsidTr="00305764">
        <w:tc>
          <w:tcPr>
            <w:tcW w:w="389" w:type="dxa"/>
          </w:tcPr>
          <w:p w14:paraId="2BEAECE6" w14:textId="77777777" w:rsidR="00247CDB" w:rsidRPr="00AA2803" w:rsidRDefault="00247CDB" w:rsidP="006164CE">
            <w:pPr>
              <w:pStyle w:val="af"/>
              <w:numPr>
                <w:ilvl w:val="0"/>
                <w:numId w:val="42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696" w:type="dxa"/>
            <w:gridSpan w:val="4"/>
          </w:tcPr>
          <w:p w14:paraId="6E8EFB2F" w14:textId="77777777" w:rsidR="00247CDB" w:rsidRDefault="00247CDB" w:rsidP="00247CD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最终操作时间</w:t>
            </w:r>
          </w:p>
        </w:tc>
        <w:tc>
          <w:tcPr>
            <w:tcW w:w="2401" w:type="dxa"/>
            <w:gridSpan w:val="3"/>
          </w:tcPr>
          <w:p w14:paraId="7E472CC9" w14:textId="77777777" w:rsidR="00247CDB" w:rsidRPr="00AA2803" w:rsidRDefault="00247CDB" w:rsidP="00247CD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OPER_DATE</w:t>
            </w:r>
          </w:p>
        </w:tc>
        <w:tc>
          <w:tcPr>
            <w:tcW w:w="1987" w:type="dxa"/>
            <w:gridSpan w:val="3"/>
          </w:tcPr>
          <w:p w14:paraId="0B8E1ED2" w14:textId="77777777" w:rsidR="00247CDB" w:rsidRPr="00AA2803" w:rsidRDefault="00247CDB" w:rsidP="00247CD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DATE</w:t>
            </w:r>
          </w:p>
        </w:tc>
        <w:tc>
          <w:tcPr>
            <w:tcW w:w="712" w:type="dxa"/>
            <w:gridSpan w:val="2"/>
          </w:tcPr>
          <w:p w14:paraId="6641253F" w14:textId="77777777" w:rsidR="00247CDB" w:rsidRPr="00AA2803" w:rsidRDefault="00247CDB" w:rsidP="00247CD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62" w:type="dxa"/>
          </w:tcPr>
          <w:p w14:paraId="6C3EBC3F" w14:textId="77777777" w:rsidR="00247CDB" w:rsidRPr="00AA2803" w:rsidRDefault="00247CDB" w:rsidP="00247CD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247CDB" w:rsidRPr="00AA2803" w14:paraId="7F774785" w14:textId="77777777" w:rsidTr="00305764">
        <w:tc>
          <w:tcPr>
            <w:tcW w:w="9747" w:type="dxa"/>
            <w:gridSpan w:val="14"/>
            <w:shd w:val="clear" w:color="auto" w:fill="D9D9D9" w:themeFill="background1" w:themeFillShade="D9"/>
          </w:tcPr>
          <w:p w14:paraId="59612939" w14:textId="77777777" w:rsidR="00247CDB" w:rsidRPr="00AA2803" w:rsidRDefault="00247CDB" w:rsidP="00247CDB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表格其他属性信息定义（包括PK-FK、IDX等）</w:t>
            </w:r>
          </w:p>
        </w:tc>
      </w:tr>
      <w:tr w:rsidR="00247CDB" w:rsidRPr="00AA2803" w14:paraId="021E6114" w14:textId="77777777" w:rsidTr="00305764">
        <w:trPr>
          <w:trHeight w:val="231"/>
        </w:trPr>
        <w:tc>
          <w:tcPr>
            <w:tcW w:w="528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DFFB507" w14:textId="77777777" w:rsidR="00247CDB" w:rsidRPr="00AA2803" w:rsidRDefault="00247CDB" w:rsidP="00247CDB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主键</w:t>
            </w:r>
          </w:p>
        </w:tc>
        <w:tc>
          <w:tcPr>
            <w:tcW w:w="2970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75D07CD2" w14:textId="77777777" w:rsidR="00247CDB" w:rsidRPr="00AA2803" w:rsidRDefault="00247CDB" w:rsidP="00247CDB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6249" w:type="dxa"/>
            <w:gridSpan w:val="8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5A5175BB" w14:textId="77777777" w:rsidR="00247CDB" w:rsidRPr="00AA2803" w:rsidRDefault="00247CDB" w:rsidP="00247CDB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包含列</w:t>
            </w:r>
          </w:p>
        </w:tc>
      </w:tr>
      <w:tr w:rsidR="00247CDB" w:rsidRPr="00AA2803" w14:paraId="3DC6D01F" w14:textId="77777777" w:rsidTr="00305764">
        <w:trPr>
          <w:trHeight w:val="231"/>
        </w:trPr>
        <w:tc>
          <w:tcPr>
            <w:tcW w:w="528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27EDD15" w14:textId="77777777" w:rsidR="00247CDB" w:rsidRPr="00AA2803" w:rsidRDefault="00247CDB" w:rsidP="00247CDB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2970" w:type="dxa"/>
            <w:gridSpan w:val="4"/>
            <w:tcBorders>
              <w:left w:val="single" w:sz="4" w:space="0" w:color="auto"/>
            </w:tcBorders>
          </w:tcPr>
          <w:p w14:paraId="37F45DE7" w14:textId="172934E4" w:rsidR="00247CDB" w:rsidRPr="00AA2803" w:rsidRDefault="00DB24A6" w:rsidP="00247CD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/>
                <w:szCs w:val="22"/>
              </w:rPr>
              <w:t>PK_WH_INBOUND</w:t>
            </w:r>
          </w:p>
        </w:tc>
        <w:tc>
          <w:tcPr>
            <w:tcW w:w="6249" w:type="dxa"/>
            <w:gridSpan w:val="8"/>
            <w:tcBorders>
              <w:left w:val="single" w:sz="4" w:space="0" w:color="auto"/>
            </w:tcBorders>
          </w:tcPr>
          <w:p w14:paraId="34C32748" w14:textId="77777777" w:rsidR="00247CDB" w:rsidRPr="00AA2803" w:rsidRDefault="00247CDB" w:rsidP="00247CD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314C79">
              <w:rPr>
                <w:rFonts w:ascii="新宋体" w:eastAsia="新宋体" w:hAnsi="新宋体"/>
                <w:szCs w:val="22"/>
              </w:rPr>
              <w:t>PLAN_CODE,BATCH_NO</w:t>
            </w:r>
          </w:p>
        </w:tc>
      </w:tr>
      <w:tr w:rsidR="00247CDB" w:rsidRPr="00AA2803" w14:paraId="1F651B5C" w14:textId="77777777" w:rsidTr="00305764">
        <w:trPr>
          <w:trHeight w:val="231"/>
        </w:trPr>
        <w:tc>
          <w:tcPr>
            <w:tcW w:w="528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F2AFC5F" w14:textId="77777777" w:rsidR="00247CDB" w:rsidRPr="00AA2803" w:rsidRDefault="00247CDB" w:rsidP="00247CDB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外键</w:t>
            </w:r>
          </w:p>
        </w:tc>
        <w:tc>
          <w:tcPr>
            <w:tcW w:w="2970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7F208A72" w14:textId="77777777" w:rsidR="00247CDB" w:rsidRPr="00AA2803" w:rsidRDefault="00247CDB" w:rsidP="00247CDB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1988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1E6C31A0" w14:textId="77777777" w:rsidR="00247CDB" w:rsidRPr="00AA2803" w:rsidRDefault="00247CDB" w:rsidP="00247CDB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  <w:tc>
          <w:tcPr>
            <w:tcW w:w="2123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37B8847E" w14:textId="77777777" w:rsidR="00247CDB" w:rsidRPr="00AA2803" w:rsidRDefault="00247CDB" w:rsidP="00247CDB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参照表名</w:t>
            </w:r>
          </w:p>
        </w:tc>
        <w:tc>
          <w:tcPr>
            <w:tcW w:w="2138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3CBFA68C" w14:textId="77777777" w:rsidR="00247CDB" w:rsidRPr="00AA2803" w:rsidRDefault="00247CDB" w:rsidP="00247CDB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</w:tr>
      <w:tr w:rsidR="00247CDB" w:rsidRPr="00AA2803" w14:paraId="75F24C96" w14:textId="77777777" w:rsidTr="00305764">
        <w:trPr>
          <w:trHeight w:val="231"/>
        </w:trPr>
        <w:tc>
          <w:tcPr>
            <w:tcW w:w="528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4D74B61" w14:textId="77777777" w:rsidR="00247CDB" w:rsidRPr="00AA2803" w:rsidRDefault="00247CDB" w:rsidP="00247CDB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2970" w:type="dxa"/>
            <w:gridSpan w:val="4"/>
            <w:tcBorders>
              <w:left w:val="single" w:sz="4" w:space="0" w:color="auto"/>
            </w:tcBorders>
          </w:tcPr>
          <w:p w14:paraId="52736922" w14:textId="77777777" w:rsidR="00247CDB" w:rsidRPr="00AA2803" w:rsidRDefault="00247CDB" w:rsidP="00247CD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988" w:type="dxa"/>
            <w:gridSpan w:val="2"/>
            <w:tcBorders>
              <w:left w:val="single" w:sz="4" w:space="0" w:color="auto"/>
            </w:tcBorders>
          </w:tcPr>
          <w:p w14:paraId="30950D3A" w14:textId="77777777" w:rsidR="00247CDB" w:rsidRPr="00AA2803" w:rsidRDefault="00247CDB" w:rsidP="00247CD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123" w:type="dxa"/>
            <w:gridSpan w:val="4"/>
            <w:tcBorders>
              <w:left w:val="single" w:sz="4" w:space="0" w:color="auto"/>
            </w:tcBorders>
          </w:tcPr>
          <w:p w14:paraId="612935AC" w14:textId="77777777" w:rsidR="00247CDB" w:rsidRPr="00AA2803" w:rsidRDefault="00247CDB" w:rsidP="00247CD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138" w:type="dxa"/>
            <w:gridSpan w:val="2"/>
            <w:tcBorders>
              <w:left w:val="single" w:sz="4" w:space="0" w:color="auto"/>
            </w:tcBorders>
          </w:tcPr>
          <w:p w14:paraId="04FCEBE4" w14:textId="77777777" w:rsidR="00247CDB" w:rsidRPr="00AA2803" w:rsidRDefault="00247CDB" w:rsidP="00247CD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247CDB" w:rsidRPr="00AA2803" w14:paraId="1307394D" w14:textId="77777777" w:rsidTr="00305764">
        <w:trPr>
          <w:trHeight w:val="231"/>
        </w:trPr>
        <w:tc>
          <w:tcPr>
            <w:tcW w:w="528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B71109F" w14:textId="77777777" w:rsidR="00247CDB" w:rsidRPr="00AA2803" w:rsidRDefault="00247CDB" w:rsidP="00247CDB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索引</w:t>
            </w:r>
          </w:p>
        </w:tc>
        <w:tc>
          <w:tcPr>
            <w:tcW w:w="2970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6B97A6F5" w14:textId="77777777" w:rsidR="00247CDB" w:rsidRPr="00AA2803" w:rsidRDefault="00247CDB" w:rsidP="00247CDB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3116" w:type="dxa"/>
            <w:gridSpan w:val="3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33ED074E" w14:textId="77777777" w:rsidR="00247CDB" w:rsidRPr="00AA2803" w:rsidRDefault="00247CDB" w:rsidP="00247CDB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  <w:tc>
          <w:tcPr>
            <w:tcW w:w="3133" w:type="dxa"/>
            <w:gridSpan w:val="5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273E1062" w14:textId="77777777" w:rsidR="00247CDB" w:rsidRPr="00AA2803" w:rsidRDefault="00247CDB" w:rsidP="00247CDB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类型</w:t>
            </w:r>
          </w:p>
        </w:tc>
      </w:tr>
      <w:tr w:rsidR="00814C81" w:rsidRPr="00AA2803" w14:paraId="09489FE9" w14:textId="77777777" w:rsidTr="00305764">
        <w:trPr>
          <w:trHeight w:val="231"/>
        </w:trPr>
        <w:tc>
          <w:tcPr>
            <w:tcW w:w="528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72DED35" w14:textId="77777777" w:rsidR="00814C81" w:rsidRPr="00AA2803" w:rsidRDefault="00814C81" w:rsidP="00814C81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2970" w:type="dxa"/>
            <w:gridSpan w:val="4"/>
            <w:tcBorders>
              <w:left w:val="single" w:sz="4" w:space="0" w:color="auto"/>
            </w:tcBorders>
          </w:tcPr>
          <w:p w14:paraId="57F1C080" w14:textId="5066A71D" w:rsidR="00814C81" w:rsidRPr="00AA2803" w:rsidRDefault="00814C81" w:rsidP="00814C8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IDX_WH_INBOUND_NO</w:t>
            </w:r>
          </w:p>
        </w:tc>
        <w:tc>
          <w:tcPr>
            <w:tcW w:w="3116" w:type="dxa"/>
            <w:gridSpan w:val="3"/>
            <w:tcBorders>
              <w:left w:val="single" w:sz="4" w:space="0" w:color="auto"/>
            </w:tcBorders>
          </w:tcPr>
          <w:p w14:paraId="7072DBD1" w14:textId="65783A6F" w:rsidR="00814C81" w:rsidRPr="00AA2803" w:rsidRDefault="00814C81" w:rsidP="00814C8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BI_NO</w:t>
            </w:r>
          </w:p>
        </w:tc>
        <w:tc>
          <w:tcPr>
            <w:tcW w:w="3133" w:type="dxa"/>
            <w:gridSpan w:val="5"/>
            <w:tcBorders>
              <w:left w:val="single" w:sz="4" w:space="0" w:color="auto"/>
            </w:tcBorders>
          </w:tcPr>
          <w:p w14:paraId="0167E1A8" w14:textId="77777777" w:rsidR="00814C81" w:rsidRPr="00AA2803" w:rsidRDefault="00814C81" w:rsidP="00814C8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814C81" w:rsidRPr="00AA2803" w14:paraId="150F21D1" w14:textId="77777777" w:rsidTr="00305764">
        <w:tc>
          <w:tcPr>
            <w:tcW w:w="528" w:type="dxa"/>
            <w:gridSpan w:val="2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22B51C3" w14:textId="77777777" w:rsidR="00814C81" w:rsidRPr="00AA2803" w:rsidRDefault="00814C81" w:rsidP="00814C81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约束</w:t>
            </w:r>
          </w:p>
        </w:tc>
        <w:tc>
          <w:tcPr>
            <w:tcW w:w="9219" w:type="dxa"/>
            <w:gridSpan w:val="12"/>
            <w:tcBorders>
              <w:left w:val="single" w:sz="4" w:space="0" w:color="auto"/>
            </w:tcBorders>
          </w:tcPr>
          <w:p w14:paraId="12EC79F3" w14:textId="77777777" w:rsidR="00814C81" w:rsidRPr="00AA2803" w:rsidRDefault="00814C81" w:rsidP="00814C8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814C81" w:rsidRPr="00AA2803" w14:paraId="08466218" w14:textId="77777777" w:rsidTr="00305764">
        <w:trPr>
          <w:trHeight w:val="231"/>
        </w:trPr>
        <w:tc>
          <w:tcPr>
            <w:tcW w:w="528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0910DCB" w14:textId="77777777" w:rsidR="00814C81" w:rsidRPr="00AA2803" w:rsidRDefault="00814C81" w:rsidP="00814C81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</w:t>
            </w: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57CAE76E" w14:textId="77777777" w:rsidR="00814C81" w:rsidRPr="00AA2803" w:rsidRDefault="00814C81" w:rsidP="00814C81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分区类型</w:t>
            </w:r>
          </w:p>
        </w:tc>
        <w:tc>
          <w:tcPr>
            <w:tcW w:w="1488" w:type="dxa"/>
            <w:gridSpan w:val="3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1E1D5A21" w14:textId="77777777" w:rsidR="00814C81" w:rsidRPr="00AA2803" w:rsidRDefault="00814C81" w:rsidP="00814C81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分区字段</w:t>
            </w:r>
          </w:p>
        </w:tc>
        <w:tc>
          <w:tcPr>
            <w:tcW w:w="6243" w:type="dxa"/>
            <w:gridSpan w:val="7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671769E5" w14:textId="77777777" w:rsidR="00814C81" w:rsidRPr="00AA2803" w:rsidRDefault="00814C81" w:rsidP="00814C81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分区条件</w:t>
            </w:r>
          </w:p>
        </w:tc>
      </w:tr>
      <w:tr w:rsidR="00814C81" w:rsidRPr="00AA2803" w14:paraId="3EF1C8BC" w14:textId="77777777" w:rsidTr="00305764">
        <w:trPr>
          <w:trHeight w:val="231"/>
        </w:trPr>
        <w:tc>
          <w:tcPr>
            <w:tcW w:w="528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F2DD56A" w14:textId="77777777" w:rsidR="00814C81" w:rsidRPr="00AA2803" w:rsidRDefault="00814C81" w:rsidP="00814C81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</w:tcPr>
          <w:p w14:paraId="6C60FACD" w14:textId="77777777" w:rsidR="00814C81" w:rsidRPr="00AA2803" w:rsidRDefault="00814C81" w:rsidP="00814C8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主分区</w:t>
            </w:r>
          </w:p>
        </w:tc>
        <w:tc>
          <w:tcPr>
            <w:tcW w:w="1488" w:type="dxa"/>
            <w:gridSpan w:val="3"/>
            <w:tcBorders>
              <w:left w:val="single" w:sz="4" w:space="0" w:color="auto"/>
            </w:tcBorders>
          </w:tcPr>
          <w:p w14:paraId="5F828C9F" w14:textId="77777777" w:rsidR="00814C81" w:rsidRPr="00AA2803" w:rsidRDefault="00814C81" w:rsidP="00814C8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6243" w:type="dxa"/>
            <w:gridSpan w:val="7"/>
            <w:tcBorders>
              <w:left w:val="single" w:sz="4" w:space="0" w:color="auto"/>
            </w:tcBorders>
          </w:tcPr>
          <w:p w14:paraId="2E599D3C" w14:textId="77777777" w:rsidR="00814C81" w:rsidRPr="00AA2803" w:rsidRDefault="00814C81" w:rsidP="00814C8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814C81" w:rsidRPr="00AA2803" w14:paraId="1E9D40C1" w14:textId="77777777" w:rsidTr="00305764">
        <w:trPr>
          <w:trHeight w:val="231"/>
        </w:trPr>
        <w:tc>
          <w:tcPr>
            <w:tcW w:w="528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CAEA824" w14:textId="77777777" w:rsidR="00814C81" w:rsidRPr="00AA2803" w:rsidRDefault="00814C81" w:rsidP="00814C81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</w:tcPr>
          <w:p w14:paraId="337550BC" w14:textId="77777777" w:rsidR="00814C81" w:rsidRPr="00AA2803" w:rsidRDefault="00814C81" w:rsidP="00814C8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子分区</w:t>
            </w:r>
          </w:p>
        </w:tc>
        <w:tc>
          <w:tcPr>
            <w:tcW w:w="1488" w:type="dxa"/>
            <w:gridSpan w:val="3"/>
            <w:tcBorders>
              <w:left w:val="single" w:sz="4" w:space="0" w:color="auto"/>
            </w:tcBorders>
          </w:tcPr>
          <w:p w14:paraId="36A7061A" w14:textId="77777777" w:rsidR="00814C81" w:rsidRPr="00AA2803" w:rsidRDefault="00814C81" w:rsidP="00814C8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6243" w:type="dxa"/>
            <w:gridSpan w:val="7"/>
            <w:tcBorders>
              <w:left w:val="single" w:sz="4" w:space="0" w:color="auto"/>
            </w:tcBorders>
          </w:tcPr>
          <w:p w14:paraId="40A1EA10" w14:textId="77777777" w:rsidR="00814C81" w:rsidRPr="00AA2803" w:rsidRDefault="00814C81" w:rsidP="00814C8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</w:tbl>
    <w:p w14:paraId="11C9F6E5" w14:textId="77777777" w:rsidR="001E199A" w:rsidRPr="00AA2803" w:rsidRDefault="001E199A" w:rsidP="001E199A"/>
    <w:p w14:paraId="0C116D4F" w14:textId="77777777" w:rsidR="00A36A31" w:rsidRPr="00AA2803" w:rsidRDefault="00A36A31" w:rsidP="00A36A31">
      <w:pPr>
        <w:pStyle w:val="4"/>
      </w:pPr>
      <w:bookmarkStart w:id="74" w:name="_Toc435450843"/>
      <w:r w:rsidRPr="00AA2803">
        <w:rPr>
          <w:rFonts w:hint="eastAsia"/>
        </w:rPr>
        <w:t>出库单（</w:t>
      </w:r>
      <w:r w:rsidR="00FD7A43" w:rsidRPr="00AA2803">
        <w:rPr>
          <w:rFonts w:hint="eastAsia"/>
        </w:rPr>
        <w:t>WH_</w:t>
      </w:r>
      <w:r w:rsidRPr="00AA2803">
        <w:t>GOODS_ISSUE</w:t>
      </w:r>
      <w:r w:rsidRPr="00AA2803">
        <w:rPr>
          <w:rFonts w:hint="eastAsia"/>
        </w:rPr>
        <w:t>）</w:t>
      </w:r>
      <w:bookmarkEnd w:id="74"/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91"/>
        <w:gridCol w:w="142"/>
        <w:gridCol w:w="698"/>
        <w:gridCol w:w="790"/>
        <w:gridCol w:w="1481"/>
        <w:gridCol w:w="6"/>
        <w:gridCol w:w="144"/>
        <w:gridCol w:w="2126"/>
        <w:gridCol w:w="709"/>
        <w:gridCol w:w="133"/>
        <w:gridCol w:w="850"/>
        <w:gridCol w:w="145"/>
        <w:gridCol w:w="564"/>
        <w:gridCol w:w="1568"/>
      </w:tblGrid>
      <w:tr w:rsidR="00AA2803" w:rsidRPr="00AA2803" w14:paraId="71DCFE06" w14:textId="77777777" w:rsidTr="008034A1">
        <w:tc>
          <w:tcPr>
            <w:tcW w:w="1231" w:type="dxa"/>
            <w:gridSpan w:val="3"/>
            <w:shd w:val="clear" w:color="auto" w:fill="C0C0C0"/>
          </w:tcPr>
          <w:p w14:paraId="139B396F" w14:textId="77777777" w:rsidR="00163682" w:rsidRPr="00AA2803" w:rsidRDefault="00163682" w:rsidP="00036848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汉字注解</w:t>
            </w:r>
          </w:p>
        </w:tc>
        <w:tc>
          <w:tcPr>
            <w:tcW w:w="4547" w:type="dxa"/>
            <w:gridSpan w:val="5"/>
            <w:shd w:val="clear" w:color="auto" w:fill="auto"/>
          </w:tcPr>
          <w:p w14:paraId="44F7009C" w14:textId="77777777" w:rsidR="00163682" w:rsidRPr="00AA2803" w:rsidRDefault="00163682" w:rsidP="00036848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出货单所包含的订单</w:t>
            </w:r>
          </w:p>
        </w:tc>
        <w:tc>
          <w:tcPr>
            <w:tcW w:w="709" w:type="dxa"/>
            <w:shd w:val="clear" w:color="auto" w:fill="C0C0C0"/>
          </w:tcPr>
          <w:p w14:paraId="52DF3DBB" w14:textId="77777777" w:rsidR="00163682" w:rsidRPr="00AA2803" w:rsidRDefault="00163682" w:rsidP="00036848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表名</w:t>
            </w:r>
          </w:p>
        </w:tc>
        <w:tc>
          <w:tcPr>
            <w:tcW w:w="3260" w:type="dxa"/>
            <w:gridSpan w:val="5"/>
            <w:shd w:val="clear" w:color="auto" w:fill="auto"/>
          </w:tcPr>
          <w:p w14:paraId="59501FB3" w14:textId="77777777" w:rsidR="00163682" w:rsidRPr="00AA2803" w:rsidRDefault="00FD7A43" w:rsidP="00F91540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/>
                <w:b/>
                <w:sz w:val="24"/>
                <w:szCs w:val="22"/>
              </w:rPr>
              <w:t>WH_</w:t>
            </w:r>
            <w:r w:rsidR="00163682" w:rsidRPr="00AA2803">
              <w:rPr>
                <w:rFonts w:ascii="新宋体" w:eastAsia="新宋体" w:hAnsi="新宋体"/>
                <w:b/>
                <w:sz w:val="24"/>
                <w:szCs w:val="22"/>
              </w:rPr>
              <w:t>GOODS_ISSUE</w:t>
            </w:r>
          </w:p>
        </w:tc>
      </w:tr>
      <w:tr w:rsidR="00AA2803" w:rsidRPr="00AA2803" w14:paraId="0F0E49FE" w14:textId="77777777" w:rsidTr="008034A1">
        <w:tc>
          <w:tcPr>
            <w:tcW w:w="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horzCross" w:color="auto" w:fill="C0C0C0"/>
          </w:tcPr>
          <w:p w14:paraId="460A30E1" w14:textId="77777777" w:rsidR="00163682" w:rsidRPr="00AA2803" w:rsidRDefault="00163682" w:rsidP="00036848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</w:p>
        </w:tc>
        <w:tc>
          <w:tcPr>
            <w:tcW w:w="3261" w:type="dxa"/>
            <w:gridSpan w:val="6"/>
            <w:tcBorders>
              <w:left w:val="single" w:sz="4" w:space="0" w:color="auto"/>
            </w:tcBorders>
            <w:shd w:val="clear" w:color="auto" w:fill="C0C0C0"/>
          </w:tcPr>
          <w:p w14:paraId="1001F598" w14:textId="77777777" w:rsidR="00163682" w:rsidRPr="00AA2803" w:rsidRDefault="00163682" w:rsidP="00036848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字段名称</w:t>
            </w:r>
          </w:p>
        </w:tc>
        <w:tc>
          <w:tcPr>
            <w:tcW w:w="2126" w:type="dxa"/>
            <w:shd w:val="clear" w:color="auto" w:fill="C0C0C0"/>
          </w:tcPr>
          <w:p w14:paraId="36377121" w14:textId="77777777" w:rsidR="00163682" w:rsidRPr="00AA2803" w:rsidRDefault="00163682" w:rsidP="00036848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字段命名</w:t>
            </w:r>
          </w:p>
        </w:tc>
        <w:tc>
          <w:tcPr>
            <w:tcW w:w="1692" w:type="dxa"/>
            <w:gridSpan w:val="3"/>
            <w:shd w:val="clear" w:color="auto" w:fill="C0C0C0"/>
          </w:tcPr>
          <w:p w14:paraId="07FBDF93" w14:textId="77777777" w:rsidR="00163682" w:rsidRPr="00AA2803" w:rsidRDefault="00163682" w:rsidP="00036848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类型</w:t>
            </w:r>
          </w:p>
        </w:tc>
        <w:tc>
          <w:tcPr>
            <w:tcW w:w="709" w:type="dxa"/>
            <w:gridSpan w:val="2"/>
            <w:shd w:val="clear" w:color="auto" w:fill="C0C0C0"/>
          </w:tcPr>
          <w:p w14:paraId="64BCC30C" w14:textId="77777777" w:rsidR="00163682" w:rsidRPr="00AA2803" w:rsidRDefault="00163682" w:rsidP="00036848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非空</w:t>
            </w:r>
          </w:p>
        </w:tc>
        <w:tc>
          <w:tcPr>
            <w:tcW w:w="1568" w:type="dxa"/>
            <w:shd w:val="clear" w:color="auto" w:fill="C0C0C0"/>
          </w:tcPr>
          <w:p w14:paraId="3893897D" w14:textId="77777777" w:rsidR="00163682" w:rsidRPr="00AA2803" w:rsidRDefault="00163682" w:rsidP="00036848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默认</w:t>
            </w:r>
          </w:p>
        </w:tc>
      </w:tr>
      <w:tr w:rsidR="00AA2803" w:rsidRPr="00AA2803" w14:paraId="203D73FF" w14:textId="77777777" w:rsidTr="008034A1">
        <w:tc>
          <w:tcPr>
            <w:tcW w:w="391" w:type="dxa"/>
            <w:tcBorders>
              <w:top w:val="single" w:sz="4" w:space="0" w:color="auto"/>
            </w:tcBorders>
          </w:tcPr>
          <w:p w14:paraId="323956FD" w14:textId="77777777" w:rsidR="00163682" w:rsidRPr="00AA2803" w:rsidRDefault="00163682" w:rsidP="006164CE">
            <w:pPr>
              <w:pStyle w:val="af"/>
              <w:numPr>
                <w:ilvl w:val="0"/>
                <w:numId w:val="37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261" w:type="dxa"/>
            <w:gridSpan w:val="6"/>
          </w:tcPr>
          <w:p w14:paraId="5CCAE6D9" w14:textId="77777777" w:rsidR="00163682" w:rsidRPr="00AA2803" w:rsidRDefault="00163682" w:rsidP="0008436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出库单编号</w:t>
            </w:r>
            <w:r w:rsidR="00BE0FE1" w:rsidRPr="00AA2803">
              <w:rPr>
                <w:rFonts w:ascii="新宋体" w:eastAsia="新宋体" w:hAnsi="新宋体" w:hint="eastAsia"/>
                <w:szCs w:val="22"/>
              </w:rPr>
              <w:t>（CK12345678）</w:t>
            </w:r>
          </w:p>
        </w:tc>
        <w:tc>
          <w:tcPr>
            <w:tcW w:w="2126" w:type="dxa"/>
          </w:tcPr>
          <w:p w14:paraId="6F0702D9" w14:textId="77777777" w:rsidR="00163682" w:rsidRPr="00AA2803" w:rsidRDefault="00163682" w:rsidP="0003684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SGI_NO</w:t>
            </w:r>
          </w:p>
        </w:tc>
        <w:tc>
          <w:tcPr>
            <w:tcW w:w="1692" w:type="dxa"/>
            <w:gridSpan w:val="3"/>
          </w:tcPr>
          <w:p w14:paraId="7B052DDF" w14:textId="77777777" w:rsidR="00163682" w:rsidRPr="00AA2803" w:rsidRDefault="00163682" w:rsidP="0003684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CHAR(10)</w:t>
            </w:r>
          </w:p>
        </w:tc>
        <w:tc>
          <w:tcPr>
            <w:tcW w:w="709" w:type="dxa"/>
            <w:gridSpan w:val="2"/>
          </w:tcPr>
          <w:p w14:paraId="10BDCBB6" w14:textId="77777777" w:rsidR="00163682" w:rsidRPr="00AA2803" w:rsidRDefault="00163682" w:rsidP="0003684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5C3CB6CB" w14:textId="77777777" w:rsidR="00163682" w:rsidRPr="00AA2803" w:rsidRDefault="00163682" w:rsidP="0003684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781D90DE" w14:textId="77777777" w:rsidTr="008034A1">
        <w:tc>
          <w:tcPr>
            <w:tcW w:w="391" w:type="dxa"/>
            <w:tcBorders>
              <w:top w:val="single" w:sz="4" w:space="0" w:color="auto"/>
            </w:tcBorders>
          </w:tcPr>
          <w:p w14:paraId="7097C6D7" w14:textId="77777777" w:rsidR="00FA73BD" w:rsidRPr="00AA2803" w:rsidRDefault="00FA73BD" w:rsidP="006164CE">
            <w:pPr>
              <w:pStyle w:val="af"/>
              <w:numPr>
                <w:ilvl w:val="0"/>
                <w:numId w:val="37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261" w:type="dxa"/>
            <w:gridSpan w:val="6"/>
          </w:tcPr>
          <w:p w14:paraId="09B411B5" w14:textId="77777777" w:rsidR="00FA73BD" w:rsidRPr="00AA2803" w:rsidRDefault="00FA73BD" w:rsidP="00FA73B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建立人</w:t>
            </w:r>
          </w:p>
        </w:tc>
        <w:tc>
          <w:tcPr>
            <w:tcW w:w="2126" w:type="dxa"/>
          </w:tcPr>
          <w:p w14:paraId="5C17F9EF" w14:textId="77777777" w:rsidR="00FA73BD" w:rsidRPr="00AA2803" w:rsidRDefault="00FA73BD" w:rsidP="00FA73B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CREATE</w:t>
            </w:r>
            <w:r w:rsidRPr="00AA2803">
              <w:rPr>
                <w:rFonts w:ascii="新宋体" w:eastAsia="新宋体" w:hAnsi="新宋体"/>
                <w:szCs w:val="22"/>
              </w:rPr>
              <w:t>_ADMIN</w:t>
            </w:r>
          </w:p>
        </w:tc>
        <w:tc>
          <w:tcPr>
            <w:tcW w:w="1692" w:type="dxa"/>
            <w:gridSpan w:val="3"/>
          </w:tcPr>
          <w:p w14:paraId="1EDC33F9" w14:textId="77777777" w:rsidR="00FA73BD" w:rsidRPr="00AA2803" w:rsidRDefault="00FA73BD" w:rsidP="00FA73B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NUMBER(</w:t>
            </w:r>
            <w:r w:rsidRPr="00AA2803">
              <w:rPr>
                <w:rFonts w:ascii="新宋体" w:eastAsia="新宋体" w:hAnsi="新宋体"/>
                <w:szCs w:val="22"/>
              </w:rPr>
              <w:t>4</w:t>
            </w:r>
            <w:r w:rsidRPr="00AA2803">
              <w:rPr>
                <w:rFonts w:ascii="新宋体" w:eastAsia="新宋体" w:hAnsi="新宋体" w:hint="eastAsia"/>
                <w:szCs w:val="22"/>
              </w:rPr>
              <w:t>)</w:t>
            </w:r>
          </w:p>
        </w:tc>
        <w:tc>
          <w:tcPr>
            <w:tcW w:w="709" w:type="dxa"/>
            <w:gridSpan w:val="2"/>
          </w:tcPr>
          <w:p w14:paraId="00C28B63" w14:textId="77777777" w:rsidR="00FA73BD" w:rsidRPr="00AA2803" w:rsidRDefault="00FA73BD" w:rsidP="00FA73B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426A03B8" w14:textId="77777777" w:rsidR="00FA73BD" w:rsidRPr="00AA2803" w:rsidRDefault="00FA73BD" w:rsidP="00FA73B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27AB9940" w14:textId="77777777" w:rsidTr="008034A1">
        <w:tc>
          <w:tcPr>
            <w:tcW w:w="391" w:type="dxa"/>
            <w:tcBorders>
              <w:top w:val="single" w:sz="4" w:space="0" w:color="auto"/>
            </w:tcBorders>
          </w:tcPr>
          <w:p w14:paraId="214B96F3" w14:textId="77777777" w:rsidR="00FA73BD" w:rsidRPr="00AA2803" w:rsidRDefault="00FA73BD" w:rsidP="006164CE">
            <w:pPr>
              <w:pStyle w:val="af"/>
              <w:numPr>
                <w:ilvl w:val="0"/>
                <w:numId w:val="37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261" w:type="dxa"/>
            <w:gridSpan w:val="6"/>
          </w:tcPr>
          <w:p w14:paraId="6BEABD52" w14:textId="77777777" w:rsidR="00FA73BD" w:rsidRPr="00AA2803" w:rsidRDefault="00FA73BD" w:rsidP="00FA73B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建立时间</w:t>
            </w:r>
          </w:p>
        </w:tc>
        <w:tc>
          <w:tcPr>
            <w:tcW w:w="2126" w:type="dxa"/>
          </w:tcPr>
          <w:p w14:paraId="276DD2D9" w14:textId="77777777" w:rsidR="00FA73BD" w:rsidRPr="00AA2803" w:rsidRDefault="00FA73BD" w:rsidP="00FA73B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CREATE_DATE</w:t>
            </w:r>
          </w:p>
        </w:tc>
        <w:tc>
          <w:tcPr>
            <w:tcW w:w="1692" w:type="dxa"/>
            <w:gridSpan w:val="3"/>
          </w:tcPr>
          <w:p w14:paraId="3B3EA394" w14:textId="77777777" w:rsidR="00FA73BD" w:rsidRPr="00AA2803" w:rsidRDefault="00FA73BD" w:rsidP="00FA73B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DATE</w:t>
            </w:r>
          </w:p>
        </w:tc>
        <w:tc>
          <w:tcPr>
            <w:tcW w:w="709" w:type="dxa"/>
            <w:gridSpan w:val="2"/>
          </w:tcPr>
          <w:p w14:paraId="6D1628F3" w14:textId="77777777" w:rsidR="00FA73BD" w:rsidRPr="00AA2803" w:rsidRDefault="00FA73BD" w:rsidP="00FA73B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062DD75C" w14:textId="77777777" w:rsidR="00FA73BD" w:rsidRPr="00AA2803" w:rsidRDefault="00367B72" w:rsidP="00FA73B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sysdate</w:t>
            </w:r>
          </w:p>
        </w:tc>
      </w:tr>
      <w:tr w:rsidR="001C0B6B" w:rsidRPr="00AA2803" w14:paraId="259E9D43" w14:textId="77777777" w:rsidTr="008034A1">
        <w:tc>
          <w:tcPr>
            <w:tcW w:w="391" w:type="dxa"/>
            <w:tcBorders>
              <w:top w:val="single" w:sz="4" w:space="0" w:color="auto"/>
            </w:tcBorders>
          </w:tcPr>
          <w:p w14:paraId="7D22E1E5" w14:textId="77777777" w:rsidR="001C0B6B" w:rsidRPr="00AA2803" w:rsidRDefault="001C0B6B" w:rsidP="006164CE">
            <w:pPr>
              <w:pStyle w:val="af"/>
              <w:numPr>
                <w:ilvl w:val="0"/>
                <w:numId w:val="37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261" w:type="dxa"/>
            <w:gridSpan w:val="6"/>
          </w:tcPr>
          <w:p w14:paraId="3E41107E" w14:textId="77777777" w:rsidR="001C0B6B" w:rsidRPr="00AA2803" w:rsidRDefault="001C0B6B" w:rsidP="001C0B6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结束出</w:t>
            </w:r>
            <w:r w:rsidRPr="00AA2803">
              <w:rPr>
                <w:rFonts w:ascii="新宋体" w:eastAsia="新宋体" w:hAnsi="新宋体" w:hint="eastAsia"/>
                <w:szCs w:val="22"/>
              </w:rPr>
              <w:t>库时间</w:t>
            </w:r>
          </w:p>
        </w:tc>
        <w:tc>
          <w:tcPr>
            <w:tcW w:w="2126" w:type="dxa"/>
          </w:tcPr>
          <w:p w14:paraId="612286D1" w14:textId="77777777" w:rsidR="001C0B6B" w:rsidRPr="00AA2803" w:rsidRDefault="00F174D3" w:rsidP="001C0B6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/>
                <w:szCs w:val="22"/>
              </w:rPr>
              <w:t>ISSUE</w:t>
            </w:r>
            <w:r w:rsidR="001C0B6B" w:rsidRPr="00AA2803">
              <w:rPr>
                <w:rFonts w:ascii="新宋体" w:eastAsia="新宋体" w:hAnsi="新宋体" w:hint="eastAsia"/>
                <w:szCs w:val="22"/>
              </w:rPr>
              <w:t>_</w:t>
            </w:r>
            <w:r w:rsidR="001C0B6B">
              <w:rPr>
                <w:rFonts w:ascii="新宋体" w:eastAsia="新宋体" w:hAnsi="新宋体"/>
                <w:szCs w:val="22"/>
              </w:rPr>
              <w:t>END_TIME</w:t>
            </w:r>
          </w:p>
        </w:tc>
        <w:tc>
          <w:tcPr>
            <w:tcW w:w="1692" w:type="dxa"/>
            <w:gridSpan w:val="3"/>
          </w:tcPr>
          <w:p w14:paraId="049ADFFD" w14:textId="77777777" w:rsidR="001C0B6B" w:rsidRPr="00AA2803" w:rsidRDefault="001C0B6B" w:rsidP="001C0B6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DATE</w:t>
            </w:r>
          </w:p>
        </w:tc>
        <w:tc>
          <w:tcPr>
            <w:tcW w:w="709" w:type="dxa"/>
            <w:gridSpan w:val="2"/>
          </w:tcPr>
          <w:p w14:paraId="448F9B24" w14:textId="77777777" w:rsidR="001C0B6B" w:rsidRPr="00AA2803" w:rsidRDefault="001C0B6B" w:rsidP="001C0B6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68" w:type="dxa"/>
          </w:tcPr>
          <w:p w14:paraId="543F90B0" w14:textId="77777777" w:rsidR="001C0B6B" w:rsidRDefault="001C0B6B" w:rsidP="001C0B6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1C0B6B" w:rsidRPr="00AA2803" w14:paraId="5AE183BC" w14:textId="77777777" w:rsidTr="008034A1">
        <w:tc>
          <w:tcPr>
            <w:tcW w:w="391" w:type="dxa"/>
            <w:tcBorders>
              <w:top w:val="single" w:sz="4" w:space="0" w:color="auto"/>
            </w:tcBorders>
          </w:tcPr>
          <w:p w14:paraId="5103C757" w14:textId="77777777" w:rsidR="001C0B6B" w:rsidRPr="00AA2803" w:rsidRDefault="001C0B6B" w:rsidP="006164CE">
            <w:pPr>
              <w:pStyle w:val="af"/>
              <w:numPr>
                <w:ilvl w:val="0"/>
                <w:numId w:val="37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261" w:type="dxa"/>
            <w:gridSpan w:val="6"/>
          </w:tcPr>
          <w:p w14:paraId="190330B2" w14:textId="77777777" w:rsidR="001C0B6B" w:rsidRPr="00AA2803" w:rsidRDefault="001C0B6B" w:rsidP="001C0B6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出库金额合计</w:t>
            </w:r>
          </w:p>
        </w:tc>
        <w:tc>
          <w:tcPr>
            <w:tcW w:w="2126" w:type="dxa"/>
          </w:tcPr>
          <w:p w14:paraId="2A6FD935" w14:textId="77777777" w:rsidR="001C0B6B" w:rsidRPr="00AA2803" w:rsidRDefault="001C0B6B" w:rsidP="001C0B6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ISSUE_AMOUNT</w:t>
            </w:r>
          </w:p>
        </w:tc>
        <w:tc>
          <w:tcPr>
            <w:tcW w:w="1692" w:type="dxa"/>
            <w:gridSpan w:val="3"/>
          </w:tcPr>
          <w:p w14:paraId="1FEC971B" w14:textId="77777777" w:rsidR="001C0B6B" w:rsidRPr="00AA2803" w:rsidRDefault="001C0B6B" w:rsidP="001C0B6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NUMBER(</w:t>
            </w:r>
            <w:r w:rsidRPr="00AA2803">
              <w:rPr>
                <w:rFonts w:ascii="新宋体" w:eastAsia="新宋体" w:hAnsi="新宋体"/>
                <w:szCs w:val="22"/>
              </w:rPr>
              <w:t>28</w:t>
            </w:r>
            <w:r w:rsidRPr="00AA2803">
              <w:rPr>
                <w:rFonts w:ascii="新宋体" w:eastAsia="新宋体" w:hAnsi="新宋体" w:hint="eastAsia"/>
                <w:szCs w:val="22"/>
              </w:rPr>
              <w:t>)</w:t>
            </w:r>
          </w:p>
        </w:tc>
        <w:tc>
          <w:tcPr>
            <w:tcW w:w="709" w:type="dxa"/>
            <w:gridSpan w:val="2"/>
          </w:tcPr>
          <w:p w14:paraId="526D99E9" w14:textId="77777777" w:rsidR="001C0B6B" w:rsidRPr="00AA2803" w:rsidRDefault="001C0B6B" w:rsidP="001C0B6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51B654D6" w14:textId="1A080544" w:rsidR="001C0B6B" w:rsidRPr="00AA2803" w:rsidRDefault="00842145" w:rsidP="001C0B6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0</w:t>
            </w:r>
          </w:p>
        </w:tc>
      </w:tr>
      <w:tr w:rsidR="001C0B6B" w:rsidRPr="00AA2803" w14:paraId="66D603F1" w14:textId="77777777" w:rsidTr="008034A1">
        <w:tc>
          <w:tcPr>
            <w:tcW w:w="391" w:type="dxa"/>
            <w:tcBorders>
              <w:top w:val="single" w:sz="4" w:space="0" w:color="auto"/>
            </w:tcBorders>
          </w:tcPr>
          <w:p w14:paraId="1887B604" w14:textId="77777777" w:rsidR="001C0B6B" w:rsidRPr="00AA2803" w:rsidRDefault="001C0B6B" w:rsidP="006164CE">
            <w:pPr>
              <w:pStyle w:val="af"/>
              <w:numPr>
                <w:ilvl w:val="0"/>
                <w:numId w:val="37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261" w:type="dxa"/>
            <w:gridSpan w:val="6"/>
          </w:tcPr>
          <w:p w14:paraId="295E6E74" w14:textId="77777777" w:rsidR="001C0B6B" w:rsidRPr="00AA2803" w:rsidRDefault="001C0B6B" w:rsidP="001C0B6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出库张数</w:t>
            </w:r>
            <w:r w:rsidR="00F174D3">
              <w:rPr>
                <w:rFonts w:ascii="新宋体" w:eastAsia="新宋体" w:hAnsi="新宋体" w:hint="eastAsia"/>
                <w:szCs w:val="22"/>
              </w:rPr>
              <w:t>合计</w:t>
            </w:r>
          </w:p>
        </w:tc>
        <w:tc>
          <w:tcPr>
            <w:tcW w:w="2126" w:type="dxa"/>
          </w:tcPr>
          <w:p w14:paraId="26C0180E" w14:textId="77777777" w:rsidR="001C0B6B" w:rsidRPr="00AA2803" w:rsidRDefault="001C0B6B" w:rsidP="001C0B6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ISSUE_TICKETS</w:t>
            </w:r>
          </w:p>
        </w:tc>
        <w:tc>
          <w:tcPr>
            <w:tcW w:w="1692" w:type="dxa"/>
            <w:gridSpan w:val="3"/>
          </w:tcPr>
          <w:p w14:paraId="3267A89A" w14:textId="77777777" w:rsidR="001C0B6B" w:rsidRPr="00AA2803" w:rsidRDefault="001C0B6B" w:rsidP="001C0B6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NUMBER(</w:t>
            </w:r>
            <w:r w:rsidRPr="00AA2803">
              <w:rPr>
                <w:rFonts w:ascii="新宋体" w:eastAsia="新宋体" w:hAnsi="新宋体"/>
                <w:szCs w:val="22"/>
              </w:rPr>
              <w:t>18</w:t>
            </w:r>
            <w:r w:rsidRPr="00AA2803">
              <w:rPr>
                <w:rFonts w:ascii="新宋体" w:eastAsia="新宋体" w:hAnsi="新宋体" w:hint="eastAsia"/>
                <w:szCs w:val="22"/>
              </w:rPr>
              <w:t>)</w:t>
            </w:r>
          </w:p>
        </w:tc>
        <w:tc>
          <w:tcPr>
            <w:tcW w:w="709" w:type="dxa"/>
            <w:gridSpan w:val="2"/>
          </w:tcPr>
          <w:p w14:paraId="4DBBFBC7" w14:textId="77777777" w:rsidR="001C0B6B" w:rsidRPr="00AA2803" w:rsidRDefault="001C0B6B" w:rsidP="001C0B6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3FB6E758" w14:textId="40BEB721" w:rsidR="001C0B6B" w:rsidRPr="00AA2803" w:rsidRDefault="00842145" w:rsidP="001C0B6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0</w:t>
            </w:r>
          </w:p>
        </w:tc>
      </w:tr>
      <w:tr w:rsidR="001C0B6B" w:rsidRPr="00AA2803" w14:paraId="18E795DB" w14:textId="77777777" w:rsidTr="008034A1">
        <w:tc>
          <w:tcPr>
            <w:tcW w:w="391" w:type="dxa"/>
            <w:tcBorders>
              <w:top w:val="single" w:sz="4" w:space="0" w:color="auto"/>
            </w:tcBorders>
          </w:tcPr>
          <w:p w14:paraId="3B6220BF" w14:textId="77777777" w:rsidR="001C0B6B" w:rsidRPr="00AA2803" w:rsidRDefault="001C0B6B" w:rsidP="006164CE">
            <w:pPr>
              <w:pStyle w:val="af"/>
              <w:numPr>
                <w:ilvl w:val="0"/>
                <w:numId w:val="37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261" w:type="dxa"/>
            <w:gridSpan w:val="6"/>
          </w:tcPr>
          <w:p w14:paraId="3E8F2451" w14:textId="77777777" w:rsidR="001C0B6B" w:rsidRPr="00AA2803" w:rsidRDefault="001C0B6B" w:rsidP="001C0B6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实际出库金额合计</w:t>
            </w:r>
          </w:p>
        </w:tc>
        <w:tc>
          <w:tcPr>
            <w:tcW w:w="2126" w:type="dxa"/>
          </w:tcPr>
          <w:p w14:paraId="1471049B" w14:textId="77777777" w:rsidR="001C0B6B" w:rsidRPr="00AA2803" w:rsidRDefault="001C0B6B" w:rsidP="001C0B6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ACT_ISSUE_AMOUNT</w:t>
            </w:r>
          </w:p>
        </w:tc>
        <w:tc>
          <w:tcPr>
            <w:tcW w:w="1692" w:type="dxa"/>
            <w:gridSpan w:val="3"/>
          </w:tcPr>
          <w:p w14:paraId="4ECA653B" w14:textId="77777777" w:rsidR="001C0B6B" w:rsidRPr="00AA2803" w:rsidRDefault="001C0B6B" w:rsidP="001C0B6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NUMBER(</w:t>
            </w:r>
            <w:r w:rsidRPr="00AA2803">
              <w:rPr>
                <w:rFonts w:ascii="新宋体" w:eastAsia="新宋体" w:hAnsi="新宋体"/>
                <w:szCs w:val="22"/>
              </w:rPr>
              <w:t>28</w:t>
            </w:r>
            <w:r w:rsidRPr="00AA2803">
              <w:rPr>
                <w:rFonts w:ascii="新宋体" w:eastAsia="新宋体" w:hAnsi="新宋体" w:hint="eastAsia"/>
                <w:szCs w:val="22"/>
              </w:rPr>
              <w:t>)</w:t>
            </w:r>
          </w:p>
        </w:tc>
        <w:tc>
          <w:tcPr>
            <w:tcW w:w="709" w:type="dxa"/>
            <w:gridSpan w:val="2"/>
          </w:tcPr>
          <w:p w14:paraId="459A67BE" w14:textId="77777777" w:rsidR="001C0B6B" w:rsidRPr="00AA2803" w:rsidRDefault="001C0B6B" w:rsidP="001C0B6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4F8ABFA9" w14:textId="6F843405" w:rsidR="001C0B6B" w:rsidRPr="00AA2803" w:rsidRDefault="00842145" w:rsidP="001C0B6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0</w:t>
            </w:r>
          </w:p>
        </w:tc>
      </w:tr>
      <w:tr w:rsidR="001C0B6B" w:rsidRPr="00AA2803" w14:paraId="15557FD7" w14:textId="77777777" w:rsidTr="008034A1">
        <w:tc>
          <w:tcPr>
            <w:tcW w:w="391" w:type="dxa"/>
            <w:tcBorders>
              <w:top w:val="single" w:sz="4" w:space="0" w:color="auto"/>
            </w:tcBorders>
          </w:tcPr>
          <w:p w14:paraId="076CB5C6" w14:textId="77777777" w:rsidR="001C0B6B" w:rsidRPr="00AA2803" w:rsidRDefault="001C0B6B" w:rsidP="006164CE">
            <w:pPr>
              <w:pStyle w:val="af"/>
              <w:numPr>
                <w:ilvl w:val="0"/>
                <w:numId w:val="37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261" w:type="dxa"/>
            <w:gridSpan w:val="6"/>
          </w:tcPr>
          <w:p w14:paraId="70861DC8" w14:textId="77777777" w:rsidR="001C0B6B" w:rsidRPr="00AA2803" w:rsidRDefault="001C0B6B" w:rsidP="001C0B6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实际出库张数</w:t>
            </w:r>
            <w:r w:rsidR="00F174D3">
              <w:rPr>
                <w:rFonts w:ascii="新宋体" w:eastAsia="新宋体" w:hAnsi="新宋体" w:hint="eastAsia"/>
                <w:szCs w:val="22"/>
              </w:rPr>
              <w:t>合计</w:t>
            </w:r>
          </w:p>
        </w:tc>
        <w:tc>
          <w:tcPr>
            <w:tcW w:w="2126" w:type="dxa"/>
          </w:tcPr>
          <w:p w14:paraId="64316BFA" w14:textId="77777777" w:rsidR="001C0B6B" w:rsidRPr="00AA2803" w:rsidRDefault="001C0B6B" w:rsidP="001C0B6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ACT_ISSUE_TICKETS</w:t>
            </w:r>
          </w:p>
        </w:tc>
        <w:tc>
          <w:tcPr>
            <w:tcW w:w="1692" w:type="dxa"/>
            <w:gridSpan w:val="3"/>
          </w:tcPr>
          <w:p w14:paraId="57084C6E" w14:textId="77777777" w:rsidR="001C0B6B" w:rsidRPr="00AA2803" w:rsidRDefault="001C0B6B" w:rsidP="001C0B6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NUMBER(</w:t>
            </w:r>
            <w:r w:rsidRPr="00AA2803">
              <w:rPr>
                <w:rFonts w:ascii="新宋体" w:eastAsia="新宋体" w:hAnsi="新宋体"/>
                <w:szCs w:val="22"/>
              </w:rPr>
              <w:t>18</w:t>
            </w:r>
            <w:r w:rsidRPr="00AA2803">
              <w:rPr>
                <w:rFonts w:ascii="新宋体" w:eastAsia="新宋体" w:hAnsi="新宋体" w:hint="eastAsia"/>
                <w:szCs w:val="22"/>
              </w:rPr>
              <w:t>)</w:t>
            </w:r>
          </w:p>
        </w:tc>
        <w:tc>
          <w:tcPr>
            <w:tcW w:w="709" w:type="dxa"/>
            <w:gridSpan w:val="2"/>
          </w:tcPr>
          <w:p w14:paraId="74690667" w14:textId="77777777" w:rsidR="001C0B6B" w:rsidRPr="00AA2803" w:rsidRDefault="001C0B6B" w:rsidP="001C0B6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7C279394" w14:textId="3DCC8526" w:rsidR="001C0B6B" w:rsidRPr="00AA2803" w:rsidRDefault="00842145" w:rsidP="001C0B6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0</w:t>
            </w:r>
          </w:p>
        </w:tc>
      </w:tr>
      <w:tr w:rsidR="001C0B6B" w:rsidRPr="00AA2803" w14:paraId="02BE3198" w14:textId="77777777" w:rsidTr="008034A1">
        <w:tc>
          <w:tcPr>
            <w:tcW w:w="391" w:type="dxa"/>
            <w:tcBorders>
              <w:top w:val="single" w:sz="4" w:space="0" w:color="auto"/>
            </w:tcBorders>
          </w:tcPr>
          <w:p w14:paraId="0C162450" w14:textId="77777777" w:rsidR="001C0B6B" w:rsidRPr="00AA2803" w:rsidRDefault="001C0B6B" w:rsidP="006164CE">
            <w:pPr>
              <w:pStyle w:val="af"/>
              <w:numPr>
                <w:ilvl w:val="0"/>
                <w:numId w:val="37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261" w:type="dxa"/>
            <w:gridSpan w:val="6"/>
          </w:tcPr>
          <w:p w14:paraId="487BD64C" w14:textId="1D756D77" w:rsidR="001C0B6B" w:rsidRPr="00AA2803" w:rsidRDefault="001C0B6B" w:rsidP="001C0B6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出库类型（1-调拨出库、2-出货单出库，3-</w:t>
            </w:r>
            <w:r>
              <w:rPr>
                <w:rFonts w:ascii="新宋体" w:eastAsia="新宋体" w:hAnsi="新宋体" w:hint="eastAsia"/>
                <w:szCs w:val="22"/>
              </w:rPr>
              <w:t>损毁出库</w:t>
            </w:r>
            <w:r w:rsidR="00D35E25">
              <w:rPr>
                <w:rFonts w:ascii="新宋体" w:eastAsia="新宋体" w:hAnsi="新宋体" w:hint="eastAsia"/>
                <w:szCs w:val="22"/>
              </w:rPr>
              <w:t>，4-站点退货</w:t>
            </w:r>
            <w:r w:rsidRPr="00AA2803">
              <w:rPr>
                <w:rFonts w:ascii="新宋体" w:eastAsia="新宋体" w:hAnsi="新宋体" w:hint="eastAsia"/>
                <w:szCs w:val="22"/>
              </w:rPr>
              <w:t>）</w:t>
            </w:r>
          </w:p>
        </w:tc>
        <w:tc>
          <w:tcPr>
            <w:tcW w:w="2126" w:type="dxa"/>
          </w:tcPr>
          <w:p w14:paraId="51D8F527" w14:textId="77777777" w:rsidR="001C0B6B" w:rsidRPr="00AA2803" w:rsidRDefault="001C0B6B" w:rsidP="001C0B6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/>
                <w:szCs w:val="22"/>
              </w:rPr>
              <w:t>ISSUE_TYPE</w:t>
            </w:r>
          </w:p>
        </w:tc>
        <w:tc>
          <w:tcPr>
            <w:tcW w:w="1692" w:type="dxa"/>
            <w:gridSpan w:val="3"/>
          </w:tcPr>
          <w:p w14:paraId="0B41C751" w14:textId="77777777" w:rsidR="001C0B6B" w:rsidRPr="00AA2803" w:rsidRDefault="001C0B6B" w:rsidP="001C0B6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NUMBER(</w:t>
            </w:r>
            <w:r w:rsidRPr="00AA2803">
              <w:rPr>
                <w:rFonts w:ascii="新宋体" w:eastAsia="新宋体" w:hAnsi="新宋体"/>
                <w:szCs w:val="22"/>
              </w:rPr>
              <w:t>1</w:t>
            </w:r>
            <w:r w:rsidRPr="00AA2803">
              <w:rPr>
                <w:rFonts w:ascii="新宋体" w:eastAsia="新宋体" w:hAnsi="新宋体" w:hint="eastAsia"/>
                <w:szCs w:val="22"/>
              </w:rPr>
              <w:t>)</w:t>
            </w:r>
          </w:p>
        </w:tc>
        <w:tc>
          <w:tcPr>
            <w:tcW w:w="709" w:type="dxa"/>
            <w:gridSpan w:val="2"/>
          </w:tcPr>
          <w:p w14:paraId="75882259" w14:textId="77777777" w:rsidR="001C0B6B" w:rsidRPr="00AA2803" w:rsidRDefault="001C0B6B" w:rsidP="001C0B6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029AABD1" w14:textId="77777777" w:rsidR="001C0B6B" w:rsidRPr="00AA2803" w:rsidRDefault="001C0B6B" w:rsidP="001C0B6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1C0B6B" w:rsidRPr="00AA2803" w14:paraId="7AE98508" w14:textId="77777777" w:rsidTr="008034A1">
        <w:tc>
          <w:tcPr>
            <w:tcW w:w="391" w:type="dxa"/>
            <w:tcBorders>
              <w:top w:val="single" w:sz="4" w:space="0" w:color="auto"/>
            </w:tcBorders>
          </w:tcPr>
          <w:p w14:paraId="55813E54" w14:textId="77777777" w:rsidR="001C0B6B" w:rsidRPr="00AA2803" w:rsidRDefault="001C0B6B" w:rsidP="006164CE">
            <w:pPr>
              <w:pStyle w:val="af"/>
              <w:numPr>
                <w:ilvl w:val="0"/>
                <w:numId w:val="37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261" w:type="dxa"/>
            <w:gridSpan w:val="6"/>
          </w:tcPr>
          <w:p w14:paraId="5A411080" w14:textId="77777777" w:rsidR="001C0B6B" w:rsidRPr="00AA2803" w:rsidRDefault="001C0B6B" w:rsidP="001C0B6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参考编号</w:t>
            </w:r>
          </w:p>
        </w:tc>
        <w:tc>
          <w:tcPr>
            <w:tcW w:w="2126" w:type="dxa"/>
          </w:tcPr>
          <w:p w14:paraId="0D22D798" w14:textId="77777777" w:rsidR="001C0B6B" w:rsidRPr="00AA2803" w:rsidRDefault="001C0B6B" w:rsidP="001C0B6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REF_NO</w:t>
            </w:r>
          </w:p>
        </w:tc>
        <w:tc>
          <w:tcPr>
            <w:tcW w:w="1692" w:type="dxa"/>
            <w:gridSpan w:val="3"/>
          </w:tcPr>
          <w:p w14:paraId="0CB59493" w14:textId="77777777" w:rsidR="001C0B6B" w:rsidRPr="00AA2803" w:rsidRDefault="001C0B6B" w:rsidP="001C0B6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CHAR</w:t>
            </w:r>
            <w:r w:rsidRPr="00AA2803">
              <w:rPr>
                <w:rFonts w:ascii="新宋体" w:eastAsia="新宋体" w:hAnsi="新宋体"/>
                <w:szCs w:val="22"/>
              </w:rPr>
              <w:t>(10)</w:t>
            </w:r>
          </w:p>
        </w:tc>
        <w:tc>
          <w:tcPr>
            <w:tcW w:w="709" w:type="dxa"/>
            <w:gridSpan w:val="2"/>
          </w:tcPr>
          <w:p w14:paraId="2D118147" w14:textId="77777777" w:rsidR="001C0B6B" w:rsidRPr="00AA2803" w:rsidRDefault="001C0B6B" w:rsidP="001C0B6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13994B46" w14:textId="77777777" w:rsidR="001C0B6B" w:rsidRPr="00AA2803" w:rsidRDefault="001C0B6B" w:rsidP="001C0B6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1C0B6B" w:rsidRPr="00AA2803" w14:paraId="4A84471F" w14:textId="77777777" w:rsidTr="008034A1">
        <w:tc>
          <w:tcPr>
            <w:tcW w:w="391" w:type="dxa"/>
            <w:tcBorders>
              <w:top w:val="single" w:sz="4" w:space="0" w:color="auto"/>
            </w:tcBorders>
          </w:tcPr>
          <w:p w14:paraId="6BA1847B" w14:textId="77777777" w:rsidR="001C0B6B" w:rsidRPr="00AA2803" w:rsidRDefault="001C0B6B" w:rsidP="006164CE">
            <w:pPr>
              <w:pStyle w:val="af"/>
              <w:numPr>
                <w:ilvl w:val="0"/>
                <w:numId w:val="37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261" w:type="dxa"/>
            <w:gridSpan w:val="6"/>
          </w:tcPr>
          <w:p w14:paraId="2E645733" w14:textId="77777777" w:rsidR="001C0B6B" w:rsidRPr="00AA2803" w:rsidRDefault="001C0B6B" w:rsidP="001C0B6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状态（1-未完成，2-已完成）</w:t>
            </w:r>
          </w:p>
        </w:tc>
        <w:tc>
          <w:tcPr>
            <w:tcW w:w="2126" w:type="dxa"/>
          </w:tcPr>
          <w:p w14:paraId="5A720463" w14:textId="77777777" w:rsidR="001C0B6B" w:rsidRPr="00AA2803" w:rsidRDefault="001C0B6B" w:rsidP="001C0B6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STATUS</w:t>
            </w:r>
          </w:p>
        </w:tc>
        <w:tc>
          <w:tcPr>
            <w:tcW w:w="1692" w:type="dxa"/>
            <w:gridSpan w:val="3"/>
          </w:tcPr>
          <w:p w14:paraId="631F2108" w14:textId="77777777" w:rsidR="001C0B6B" w:rsidRPr="00AA2803" w:rsidRDefault="001C0B6B" w:rsidP="001C0B6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NUMBER(</w:t>
            </w:r>
            <w:r w:rsidRPr="00AA2803">
              <w:rPr>
                <w:rFonts w:ascii="新宋体" w:eastAsia="新宋体" w:hAnsi="新宋体"/>
                <w:szCs w:val="22"/>
              </w:rPr>
              <w:t>1</w:t>
            </w:r>
            <w:r w:rsidRPr="00AA2803">
              <w:rPr>
                <w:rFonts w:ascii="新宋体" w:eastAsia="新宋体" w:hAnsi="新宋体" w:hint="eastAsia"/>
                <w:szCs w:val="22"/>
              </w:rPr>
              <w:t>)</w:t>
            </w:r>
          </w:p>
        </w:tc>
        <w:tc>
          <w:tcPr>
            <w:tcW w:w="709" w:type="dxa"/>
            <w:gridSpan w:val="2"/>
          </w:tcPr>
          <w:p w14:paraId="3C430C4B" w14:textId="77777777" w:rsidR="001C0B6B" w:rsidRPr="00AA2803" w:rsidRDefault="001C0B6B" w:rsidP="001C0B6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733B71A9" w14:textId="77777777" w:rsidR="001C0B6B" w:rsidRPr="00AA2803" w:rsidRDefault="001C0B6B" w:rsidP="001C0B6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1</w:t>
            </w:r>
          </w:p>
        </w:tc>
      </w:tr>
      <w:tr w:rsidR="001C0B6B" w:rsidRPr="00AA2803" w14:paraId="685E6767" w14:textId="77777777" w:rsidTr="008034A1">
        <w:tc>
          <w:tcPr>
            <w:tcW w:w="391" w:type="dxa"/>
            <w:tcBorders>
              <w:top w:val="single" w:sz="4" w:space="0" w:color="auto"/>
            </w:tcBorders>
          </w:tcPr>
          <w:p w14:paraId="4FA94B4D" w14:textId="77777777" w:rsidR="001C0B6B" w:rsidRPr="00AA2803" w:rsidRDefault="001C0B6B" w:rsidP="006164CE">
            <w:pPr>
              <w:pStyle w:val="af"/>
              <w:numPr>
                <w:ilvl w:val="0"/>
                <w:numId w:val="37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261" w:type="dxa"/>
            <w:gridSpan w:val="6"/>
          </w:tcPr>
          <w:p w14:paraId="2CBA970D" w14:textId="77777777" w:rsidR="001C0B6B" w:rsidRPr="00AA2803" w:rsidRDefault="001C0B6B" w:rsidP="001C0B6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提货人</w:t>
            </w:r>
          </w:p>
        </w:tc>
        <w:tc>
          <w:tcPr>
            <w:tcW w:w="2126" w:type="dxa"/>
          </w:tcPr>
          <w:p w14:paraId="0D418B8B" w14:textId="77777777" w:rsidR="001C0B6B" w:rsidRPr="00AA2803" w:rsidRDefault="001C0B6B" w:rsidP="001C0B6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CARRIER</w:t>
            </w:r>
          </w:p>
        </w:tc>
        <w:tc>
          <w:tcPr>
            <w:tcW w:w="1692" w:type="dxa"/>
            <w:gridSpan w:val="3"/>
          </w:tcPr>
          <w:p w14:paraId="2693015B" w14:textId="77777777" w:rsidR="001C0B6B" w:rsidRPr="00AA2803" w:rsidRDefault="001C0B6B" w:rsidP="001C0B6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VARCHAR2(</w:t>
            </w:r>
            <w:r w:rsidRPr="00AA2803">
              <w:rPr>
                <w:rFonts w:ascii="新宋体" w:eastAsia="新宋体" w:hAnsi="新宋体" w:hint="eastAsia"/>
                <w:szCs w:val="22"/>
              </w:rPr>
              <w:t>50</w:t>
            </w:r>
            <w:r w:rsidRPr="00AA2803">
              <w:rPr>
                <w:rFonts w:ascii="新宋体" w:eastAsia="新宋体" w:hAnsi="新宋体"/>
                <w:szCs w:val="22"/>
              </w:rPr>
              <w:t>0)</w:t>
            </w:r>
          </w:p>
        </w:tc>
        <w:tc>
          <w:tcPr>
            <w:tcW w:w="709" w:type="dxa"/>
            <w:gridSpan w:val="2"/>
          </w:tcPr>
          <w:p w14:paraId="70A7B9D3" w14:textId="77777777" w:rsidR="001C0B6B" w:rsidRPr="00AA2803" w:rsidRDefault="001C0B6B" w:rsidP="001C0B6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68" w:type="dxa"/>
          </w:tcPr>
          <w:p w14:paraId="6D90D593" w14:textId="77777777" w:rsidR="001C0B6B" w:rsidRPr="00AA2803" w:rsidRDefault="001C0B6B" w:rsidP="001C0B6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1C0B6B" w:rsidRPr="00AA2803" w14:paraId="76908881" w14:textId="77777777" w:rsidTr="008034A1">
        <w:tc>
          <w:tcPr>
            <w:tcW w:w="391" w:type="dxa"/>
            <w:tcBorders>
              <w:top w:val="single" w:sz="4" w:space="0" w:color="auto"/>
            </w:tcBorders>
          </w:tcPr>
          <w:p w14:paraId="08B1D621" w14:textId="77777777" w:rsidR="001C0B6B" w:rsidRPr="00AA2803" w:rsidRDefault="001C0B6B" w:rsidP="006164CE">
            <w:pPr>
              <w:pStyle w:val="af"/>
              <w:numPr>
                <w:ilvl w:val="0"/>
                <w:numId w:val="37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261" w:type="dxa"/>
            <w:gridSpan w:val="6"/>
          </w:tcPr>
          <w:p w14:paraId="29705F32" w14:textId="77777777" w:rsidR="001C0B6B" w:rsidRPr="00AA2803" w:rsidRDefault="001C0B6B" w:rsidP="001C0B6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提货时间</w:t>
            </w:r>
          </w:p>
        </w:tc>
        <w:tc>
          <w:tcPr>
            <w:tcW w:w="2126" w:type="dxa"/>
          </w:tcPr>
          <w:p w14:paraId="5700C546" w14:textId="77777777" w:rsidR="001C0B6B" w:rsidRPr="00AA2803" w:rsidRDefault="001C0B6B" w:rsidP="001C0B6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CARRY_DATE</w:t>
            </w:r>
          </w:p>
        </w:tc>
        <w:tc>
          <w:tcPr>
            <w:tcW w:w="1692" w:type="dxa"/>
            <w:gridSpan w:val="3"/>
          </w:tcPr>
          <w:p w14:paraId="539CEC8A" w14:textId="77777777" w:rsidR="001C0B6B" w:rsidRPr="00AA2803" w:rsidRDefault="001C0B6B" w:rsidP="001C0B6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DATE</w:t>
            </w:r>
          </w:p>
        </w:tc>
        <w:tc>
          <w:tcPr>
            <w:tcW w:w="709" w:type="dxa"/>
            <w:gridSpan w:val="2"/>
          </w:tcPr>
          <w:p w14:paraId="462B495E" w14:textId="77777777" w:rsidR="001C0B6B" w:rsidRPr="00AA2803" w:rsidRDefault="001C0B6B" w:rsidP="001C0B6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68" w:type="dxa"/>
          </w:tcPr>
          <w:p w14:paraId="05AA6FD2" w14:textId="77777777" w:rsidR="001C0B6B" w:rsidRPr="00AA2803" w:rsidRDefault="001C0B6B" w:rsidP="001C0B6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1C0B6B" w:rsidRPr="00AA2803" w14:paraId="4D4FDC12" w14:textId="77777777" w:rsidTr="008034A1">
        <w:tc>
          <w:tcPr>
            <w:tcW w:w="391" w:type="dxa"/>
            <w:tcBorders>
              <w:top w:val="single" w:sz="4" w:space="0" w:color="auto"/>
            </w:tcBorders>
          </w:tcPr>
          <w:p w14:paraId="21D1A611" w14:textId="77777777" w:rsidR="001C0B6B" w:rsidRPr="00AA2803" w:rsidRDefault="001C0B6B" w:rsidP="006164CE">
            <w:pPr>
              <w:pStyle w:val="af"/>
              <w:numPr>
                <w:ilvl w:val="0"/>
                <w:numId w:val="37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261" w:type="dxa"/>
            <w:gridSpan w:val="6"/>
          </w:tcPr>
          <w:p w14:paraId="02DC8E8E" w14:textId="77777777" w:rsidR="001C0B6B" w:rsidRPr="00AA2803" w:rsidRDefault="00175BE0" w:rsidP="001C0B6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提货人</w:t>
            </w:r>
            <w:r w:rsidR="001C0B6B" w:rsidRPr="00AA2803">
              <w:rPr>
                <w:rFonts w:ascii="新宋体" w:eastAsia="新宋体" w:hAnsi="新宋体" w:hint="eastAsia"/>
                <w:szCs w:val="22"/>
              </w:rPr>
              <w:t>联系方式</w:t>
            </w:r>
          </w:p>
        </w:tc>
        <w:tc>
          <w:tcPr>
            <w:tcW w:w="2126" w:type="dxa"/>
          </w:tcPr>
          <w:p w14:paraId="62558FC9" w14:textId="77777777" w:rsidR="001C0B6B" w:rsidRPr="00AA2803" w:rsidRDefault="001C0B6B" w:rsidP="001C0B6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CARRIER_CONTACT</w:t>
            </w:r>
          </w:p>
        </w:tc>
        <w:tc>
          <w:tcPr>
            <w:tcW w:w="1692" w:type="dxa"/>
            <w:gridSpan w:val="3"/>
          </w:tcPr>
          <w:p w14:paraId="077A06B0" w14:textId="77777777" w:rsidR="001C0B6B" w:rsidRPr="00AA2803" w:rsidRDefault="001C0B6B" w:rsidP="001C0B6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VARCHAR2(</w:t>
            </w:r>
            <w:r w:rsidRPr="00AA2803">
              <w:rPr>
                <w:rFonts w:ascii="新宋体" w:eastAsia="新宋体" w:hAnsi="新宋体" w:hint="eastAsia"/>
                <w:szCs w:val="22"/>
              </w:rPr>
              <w:t>50</w:t>
            </w:r>
            <w:r w:rsidRPr="00AA2803">
              <w:rPr>
                <w:rFonts w:ascii="新宋体" w:eastAsia="新宋体" w:hAnsi="新宋体"/>
                <w:szCs w:val="22"/>
              </w:rPr>
              <w:t>0)</w:t>
            </w:r>
          </w:p>
        </w:tc>
        <w:tc>
          <w:tcPr>
            <w:tcW w:w="709" w:type="dxa"/>
            <w:gridSpan w:val="2"/>
          </w:tcPr>
          <w:p w14:paraId="6F5F514C" w14:textId="77777777" w:rsidR="001C0B6B" w:rsidRPr="00AA2803" w:rsidRDefault="001C0B6B" w:rsidP="001C0B6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68" w:type="dxa"/>
          </w:tcPr>
          <w:p w14:paraId="36BEB5C3" w14:textId="77777777" w:rsidR="001C0B6B" w:rsidRPr="00AA2803" w:rsidRDefault="001C0B6B" w:rsidP="001C0B6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1C0B6B" w:rsidRPr="00AA2803" w14:paraId="5FAAE411" w14:textId="77777777" w:rsidTr="008034A1">
        <w:tc>
          <w:tcPr>
            <w:tcW w:w="391" w:type="dxa"/>
            <w:tcBorders>
              <w:top w:val="single" w:sz="4" w:space="0" w:color="auto"/>
            </w:tcBorders>
          </w:tcPr>
          <w:p w14:paraId="0BBA7D67" w14:textId="77777777" w:rsidR="001C0B6B" w:rsidRPr="00AA2803" w:rsidRDefault="001C0B6B" w:rsidP="006164CE">
            <w:pPr>
              <w:pStyle w:val="af"/>
              <w:numPr>
                <w:ilvl w:val="0"/>
                <w:numId w:val="37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261" w:type="dxa"/>
            <w:gridSpan w:val="6"/>
          </w:tcPr>
          <w:p w14:paraId="0C698A40" w14:textId="77777777" w:rsidR="001C0B6B" w:rsidRPr="00AA2803" w:rsidRDefault="001C0B6B" w:rsidP="001C0B6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出库仓库所属单位</w:t>
            </w:r>
          </w:p>
        </w:tc>
        <w:tc>
          <w:tcPr>
            <w:tcW w:w="2126" w:type="dxa"/>
          </w:tcPr>
          <w:p w14:paraId="47E964B5" w14:textId="77777777" w:rsidR="001C0B6B" w:rsidRPr="00AA2803" w:rsidRDefault="001C0B6B" w:rsidP="001C0B6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SEND</w:t>
            </w:r>
            <w:r w:rsidRPr="00AA2803">
              <w:rPr>
                <w:rFonts w:ascii="新宋体" w:eastAsia="新宋体" w:hAnsi="新宋体"/>
                <w:szCs w:val="22"/>
              </w:rPr>
              <w:t>_ORG</w:t>
            </w:r>
          </w:p>
        </w:tc>
        <w:tc>
          <w:tcPr>
            <w:tcW w:w="1692" w:type="dxa"/>
            <w:gridSpan w:val="3"/>
          </w:tcPr>
          <w:p w14:paraId="5FC95B14" w14:textId="77777777" w:rsidR="001C0B6B" w:rsidRPr="00AA2803" w:rsidRDefault="001C0B6B" w:rsidP="001C0B6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CHAR(</w:t>
            </w:r>
            <w:r w:rsidRPr="00AA2803">
              <w:rPr>
                <w:rFonts w:ascii="新宋体" w:eastAsia="新宋体" w:hAnsi="新宋体" w:hint="eastAsia"/>
                <w:szCs w:val="22"/>
              </w:rPr>
              <w:t>2</w:t>
            </w:r>
            <w:r w:rsidRPr="00AA2803">
              <w:rPr>
                <w:rFonts w:ascii="新宋体" w:eastAsia="新宋体" w:hAnsi="新宋体"/>
                <w:szCs w:val="22"/>
              </w:rPr>
              <w:t>)</w:t>
            </w:r>
          </w:p>
        </w:tc>
        <w:tc>
          <w:tcPr>
            <w:tcW w:w="709" w:type="dxa"/>
            <w:gridSpan w:val="2"/>
          </w:tcPr>
          <w:p w14:paraId="4AB7FA9D" w14:textId="77777777" w:rsidR="001C0B6B" w:rsidRPr="00AA2803" w:rsidRDefault="001C0B6B" w:rsidP="001C0B6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68" w:type="dxa"/>
          </w:tcPr>
          <w:p w14:paraId="0F16258A" w14:textId="77777777" w:rsidR="001C0B6B" w:rsidRPr="00AA2803" w:rsidRDefault="001C0B6B" w:rsidP="001C0B6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1C0B6B" w:rsidRPr="00AA2803" w14:paraId="0535FB4A" w14:textId="77777777" w:rsidTr="008034A1">
        <w:tc>
          <w:tcPr>
            <w:tcW w:w="391" w:type="dxa"/>
            <w:tcBorders>
              <w:top w:val="single" w:sz="4" w:space="0" w:color="auto"/>
            </w:tcBorders>
          </w:tcPr>
          <w:p w14:paraId="39FC3E36" w14:textId="77777777" w:rsidR="001C0B6B" w:rsidRPr="00AA2803" w:rsidRDefault="001C0B6B" w:rsidP="006164CE">
            <w:pPr>
              <w:pStyle w:val="af"/>
              <w:numPr>
                <w:ilvl w:val="0"/>
                <w:numId w:val="37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261" w:type="dxa"/>
            <w:gridSpan w:val="6"/>
          </w:tcPr>
          <w:p w14:paraId="1CEB75E3" w14:textId="77777777" w:rsidR="001C0B6B" w:rsidRPr="00AA2803" w:rsidRDefault="001C0B6B" w:rsidP="001C0B6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出库仓库</w:t>
            </w:r>
          </w:p>
        </w:tc>
        <w:tc>
          <w:tcPr>
            <w:tcW w:w="2126" w:type="dxa"/>
          </w:tcPr>
          <w:p w14:paraId="101637E5" w14:textId="77777777" w:rsidR="001C0B6B" w:rsidRPr="00AA2803" w:rsidRDefault="001C0B6B" w:rsidP="001C0B6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SEND_WH</w:t>
            </w:r>
          </w:p>
        </w:tc>
        <w:tc>
          <w:tcPr>
            <w:tcW w:w="1692" w:type="dxa"/>
            <w:gridSpan w:val="3"/>
          </w:tcPr>
          <w:p w14:paraId="3F6B0909" w14:textId="77777777" w:rsidR="001C0B6B" w:rsidRPr="00AA2803" w:rsidRDefault="001C0B6B" w:rsidP="001C0B6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VAR</w:t>
            </w:r>
            <w:r w:rsidRPr="00AA2803">
              <w:rPr>
                <w:rFonts w:ascii="新宋体" w:eastAsia="新宋体" w:hAnsi="新宋体"/>
                <w:szCs w:val="22"/>
              </w:rPr>
              <w:t>CHAR</w:t>
            </w:r>
            <w:r w:rsidRPr="00AA2803">
              <w:rPr>
                <w:rFonts w:ascii="新宋体" w:eastAsia="新宋体" w:hAnsi="新宋体" w:hint="eastAsia"/>
                <w:szCs w:val="22"/>
              </w:rPr>
              <w:t>2</w:t>
            </w:r>
            <w:r w:rsidRPr="00AA2803">
              <w:rPr>
                <w:rFonts w:ascii="新宋体" w:eastAsia="新宋体" w:hAnsi="新宋体"/>
                <w:szCs w:val="22"/>
              </w:rPr>
              <w:t>(</w:t>
            </w:r>
            <w:r w:rsidRPr="00AA2803">
              <w:rPr>
                <w:rFonts w:ascii="新宋体" w:eastAsia="新宋体" w:hAnsi="新宋体" w:hint="eastAsia"/>
                <w:szCs w:val="22"/>
              </w:rPr>
              <w:t>8</w:t>
            </w:r>
            <w:r w:rsidRPr="00AA2803">
              <w:rPr>
                <w:rFonts w:ascii="新宋体" w:eastAsia="新宋体" w:hAnsi="新宋体"/>
                <w:szCs w:val="22"/>
              </w:rPr>
              <w:t>)</w:t>
            </w:r>
          </w:p>
        </w:tc>
        <w:tc>
          <w:tcPr>
            <w:tcW w:w="709" w:type="dxa"/>
            <w:gridSpan w:val="2"/>
          </w:tcPr>
          <w:p w14:paraId="084664A2" w14:textId="77777777" w:rsidR="001C0B6B" w:rsidRPr="00AA2803" w:rsidRDefault="001C0B6B" w:rsidP="001C0B6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68" w:type="dxa"/>
          </w:tcPr>
          <w:p w14:paraId="0F8F3D79" w14:textId="77777777" w:rsidR="001C0B6B" w:rsidRPr="00AA2803" w:rsidRDefault="001C0B6B" w:rsidP="001C0B6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1C0B6B" w:rsidRPr="00AA2803" w14:paraId="1356FCDD" w14:textId="77777777" w:rsidTr="008034A1">
        <w:tc>
          <w:tcPr>
            <w:tcW w:w="391" w:type="dxa"/>
            <w:tcBorders>
              <w:top w:val="single" w:sz="4" w:space="0" w:color="auto"/>
            </w:tcBorders>
          </w:tcPr>
          <w:p w14:paraId="02F5FF6F" w14:textId="77777777" w:rsidR="001C0B6B" w:rsidRPr="00AA2803" w:rsidRDefault="001C0B6B" w:rsidP="006164CE">
            <w:pPr>
              <w:pStyle w:val="af"/>
              <w:numPr>
                <w:ilvl w:val="0"/>
                <w:numId w:val="37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261" w:type="dxa"/>
            <w:gridSpan w:val="6"/>
          </w:tcPr>
          <w:p w14:paraId="3254E59F" w14:textId="77777777" w:rsidR="001C0B6B" w:rsidRPr="00AA2803" w:rsidRDefault="001C0B6B" w:rsidP="001C0B6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/>
                <w:szCs w:val="22"/>
              </w:rPr>
              <w:t>接收人</w:t>
            </w:r>
          </w:p>
        </w:tc>
        <w:tc>
          <w:tcPr>
            <w:tcW w:w="2126" w:type="dxa"/>
          </w:tcPr>
          <w:p w14:paraId="7DF9C340" w14:textId="77777777" w:rsidR="001C0B6B" w:rsidRPr="00AA2803" w:rsidRDefault="001C0B6B" w:rsidP="001C0B6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RECEIVE_ADMIN</w:t>
            </w:r>
          </w:p>
        </w:tc>
        <w:tc>
          <w:tcPr>
            <w:tcW w:w="1692" w:type="dxa"/>
            <w:gridSpan w:val="3"/>
          </w:tcPr>
          <w:p w14:paraId="71C471D2" w14:textId="77777777" w:rsidR="001C0B6B" w:rsidRPr="00AA2803" w:rsidRDefault="001C0B6B" w:rsidP="001C0B6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NUMBER(</w:t>
            </w:r>
            <w:r w:rsidRPr="00AA2803">
              <w:rPr>
                <w:rFonts w:ascii="新宋体" w:eastAsia="新宋体" w:hAnsi="新宋体"/>
                <w:szCs w:val="22"/>
              </w:rPr>
              <w:t>4</w:t>
            </w:r>
            <w:r w:rsidRPr="00AA2803">
              <w:rPr>
                <w:rFonts w:ascii="新宋体" w:eastAsia="新宋体" w:hAnsi="新宋体" w:hint="eastAsia"/>
                <w:szCs w:val="22"/>
              </w:rPr>
              <w:t>)</w:t>
            </w:r>
          </w:p>
        </w:tc>
        <w:tc>
          <w:tcPr>
            <w:tcW w:w="709" w:type="dxa"/>
            <w:gridSpan w:val="2"/>
          </w:tcPr>
          <w:p w14:paraId="184F83FF" w14:textId="77777777" w:rsidR="001C0B6B" w:rsidRPr="00AA2803" w:rsidRDefault="001C0B6B" w:rsidP="001C0B6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68" w:type="dxa"/>
          </w:tcPr>
          <w:p w14:paraId="3D87871B" w14:textId="77777777" w:rsidR="001C0B6B" w:rsidRPr="00AA2803" w:rsidRDefault="001C0B6B" w:rsidP="001C0B6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1C0B6B" w:rsidRPr="00AA2803" w14:paraId="78503F7C" w14:textId="77777777" w:rsidTr="008034A1">
        <w:tc>
          <w:tcPr>
            <w:tcW w:w="391" w:type="dxa"/>
            <w:tcBorders>
              <w:top w:val="single" w:sz="4" w:space="0" w:color="auto"/>
            </w:tcBorders>
          </w:tcPr>
          <w:p w14:paraId="0B2F6CE6" w14:textId="77777777" w:rsidR="001C0B6B" w:rsidRPr="00AA2803" w:rsidRDefault="001C0B6B" w:rsidP="006164CE">
            <w:pPr>
              <w:pStyle w:val="af"/>
              <w:numPr>
                <w:ilvl w:val="0"/>
                <w:numId w:val="37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261" w:type="dxa"/>
            <w:gridSpan w:val="6"/>
          </w:tcPr>
          <w:p w14:paraId="35717964" w14:textId="77777777" w:rsidR="001C0B6B" w:rsidRPr="00AA2803" w:rsidRDefault="001C0B6B" w:rsidP="001C0B6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备注</w:t>
            </w:r>
          </w:p>
        </w:tc>
        <w:tc>
          <w:tcPr>
            <w:tcW w:w="2126" w:type="dxa"/>
          </w:tcPr>
          <w:p w14:paraId="5D4AAFE4" w14:textId="77777777" w:rsidR="001C0B6B" w:rsidRPr="00AA2803" w:rsidRDefault="001C0B6B" w:rsidP="001C0B6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/>
                <w:szCs w:val="22"/>
              </w:rPr>
              <w:t>REMARK</w:t>
            </w:r>
          </w:p>
        </w:tc>
        <w:tc>
          <w:tcPr>
            <w:tcW w:w="1692" w:type="dxa"/>
            <w:gridSpan w:val="3"/>
          </w:tcPr>
          <w:p w14:paraId="154AB15F" w14:textId="77777777" w:rsidR="001C0B6B" w:rsidRPr="00AA2803" w:rsidRDefault="001C0B6B" w:rsidP="001C0B6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VARCHAR2(4000)</w:t>
            </w:r>
          </w:p>
        </w:tc>
        <w:tc>
          <w:tcPr>
            <w:tcW w:w="709" w:type="dxa"/>
            <w:gridSpan w:val="2"/>
          </w:tcPr>
          <w:p w14:paraId="6D83406F" w14:textId="77777777" w:rsidR="001C0B6B" w:rsidRPr="00AA2803" w:rsidRDefault="001C0B6B" w:rsidP="001C0B6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68" w:type="dxa"/>
          </w:tcPr>
          <w:p w14:paraId="5F4BC1A2" w14:textId="77777777" w:rsidR="001C0B6B" w:rsidRPr="00AA2803" w:rsidRDefault="001C0B6B" w:rsidP="001C0B6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1C0B6B" w:rsidRPr="00AA2803" w14:paraId="5D09975F" w14:textId="77777777" w:rsidTr="00036848">
        <w:tc>
          <w:tcPr>
            <w:tcW w:w="9747" w:type="dxa"/>
            <w:gridSpan w:val="14"/>
            <w:shd w:val="clear" w:color="auto" w:fill="D9D9D9" w:themeFill="background1" w:themeFillShade="D9"/>
          </w:tcPr>
          <w:p w14:paraId="39A07DDF" w14:textId="77777777" w:rsidR="001C0B6B" w:rsidRPr="00AA2803" w:rsidRDefault="001C0B6B" w:rsidP="001C0B6B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表格其他属性信息定义（包括PK-FK、IDX等）</w:t>
            </w:r>
          </w:p>
        </w:tc>
      </w:tr>
      <w:tr w:rsidR="001C0B6B" w:rsidRPr="00AA2803" w14:paraId="4DF190FA" w14:textId="77777777" w:rsidTr="00036848">
        <w:trPr>
          <w:trHeight w:val="231"/>
        </w:trPr>
        <w:tc>
          <w:tcPr>
            <w:tcW w:w="533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400FCAA" w14:textId="77777777" w:rsidR="001C0B6B" w:rsidRPr="00AA2803" w:rsidRDefault="001C0B6B" w:rsidP="001C0B6B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主键</w:t>
            </w:r>
          </w:p>
        </w:tc>
        <w:tc>
          <w:tcPr>
            <w:tcW w:w="2969" w:type="dxa"/>
            <w:gridSpan w:val="3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44E9E7D7" w14:textId="77777777" w:rsidR="001C0B6B" w:rsidRPr="00AA2803" w:rsidRDefault="001C0B6B" w:rsidP="001C0B6B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6245" w:type="dxa"/>
            <w:gridSpan w:val="9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5C6FF407" w14:textId="77777777" w:rsidR="001C0B6B" w:rsidRPr="00AA2803" w:rsidRDefault="001C0B6B" w:rsidP="001C0B6B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包含列</w:t>
            </w:r>
          </w:p>
        </w:tc>
      </w:tr>
      <w:tr w:rsidR="001C0B6B" w:rsidRPr="00AA2803" w14:paraId="65BDBF2D" w14:textId="77777777" w:rsidTr="00036848">
        <w:trPr>
          <w:trHeight w:val="231"/>
        </w:trPr>
        <w:tc>
          <w:tcPr>
            <w:tcW w:w="533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75397E5" w14:textId="77777777" w:rsidR="001C0B6B" w:rsidRPr="00AA2803" w:rsidRDefault="001C0B6B" w:rsidP="001C0B6B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2969" w:type="dxa"/>
            <w:gridSpan w:val="3"/>
            <w:tcBorders>
              <w:left w:val="single" w:sz="4" w:space="0" w:color="auto"/>
            </w:tcBorders>
          </w:tcPr>
          <w:p w14:paraId="6CF6F432" w14:textId="77777777" w:rsidR="001C0B6B" w:rsidRPr="00AA2803" w:rsidRDefault="001C0B6B" w:rsidP="001C0B6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PK_WH_GOODS_ISSUE</w:t>
            </w:r>
          </w:p>
        </w:tc>
        <w:tc>
          <w:tcPr>
            <w:tcW w:w="6245" w:type="dxa"/>
            <w:gridSpan w:val="9"/>
            <w:tcBorders>
              <w:left w:val="single" w:sz="4" w:space="0" w:color="auto"/>
            </w:tcBorders>
          </w:tcPr>
          <w:p w14:paraId="5903115B" w14:textId="77777777" w:rsidR="001C0B6B" w:rsidRPr="00AA2803" w:rsidRDefault="001C0B6B" w:rsidP="001C0B6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SGI_NO</w:t>
            </w:r>
          </w:p>
        </w:tc>
      </w:tr>
      <w:tr w:rsidR="001C0B6B" w:rsidRPr="00AA2803" w14:paraId="4CE98B71" w14:textId="77777777" w:rsidTr="008034A1">
        <w:trPr>
          <w:trHeight w:val="231"/>
        </w:trPr>
        <w:tc>
          <w:tcPr>
            <w:tcW w:w="533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B5C0980" w14:textId="77777777" w:rsidR="001C0B6B" w:rsidRPr="00AA2803" w:rsidRDefault="001C0B6B" w:rsidP="001C0B6B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外键</w:t>
            </w:r>
          </w:p>
        </w:tc>
        <w:tc>
          <w:tcPr>
            <w:tcW w:w="2969" w:type="dxa"/>
            <w:gridSpan w:val="3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54E53968" w14:textId="77777777" w:rsidR="001C0B6B" w:rsidRPr="00AA2803" w:rsidRDefault="001C0B6B" w:rsidP="001C0B6B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2276" w:type="dxa"/>
            <w:gridSpan w:val="3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78D836AD" w14:textId="77777777" w:rsidR="001C0B6B" w:rsidRPr="00AA2803" w:rsidRDefault="001C0B6B" w:rsidP="001C0B6B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  <w:tc>
          <w:tcPr>
            <w:tcW w:w="1837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19B67A45" w14:textId="77777777" w:rsidR="001C0B6B" w:rsidRPr="00AA2803" w:rsidRDefault="001C0B6B" w:rsidP="001C0B6B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参照表名</w:t>
            </w:r>
          </w:p>
        </w:tc>
        <w:tc>
          <w:tcPr>
            <w:tcW w:w="2132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087D6071" w14:textId="77777777" w:rsidR="001C0B6B" w:rsidRPr="00AA2803" w:rsidRDefault="001C0B6B" w:rsidP="001C0B6B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</w:tr>
      <w:tr w:rsidR="001C0B6B" w:rsidRPr="00AA2803" w14:paraId="0376C9D0" w14:textId="77777777" w:rsidTr="008034A1">
        <w:trPr>
          <w:trHeight w:val="231"/>
        </w:trPr>
        <w:tc>
          <w:tcPr>
            <w:tcW w:w="533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6975753" w14:textId="77777777" w:rsidR="001C0B6B" w:rsidRPr="00AA2803" w:rsidRDefault="001C0B6B" w:rsidP="001C0B6B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2969" w:type="dxa"/>
            <w:gridSpan w:val="3"/>
            <w:tcBorders>
              <w:left w:val="single" w:sz="4" w:space="0" w:color="auto"/>
            </w:tcBorders>
          </w:tcPr>
          <w:p w14:paraId="66FDECDB" w14:textId="77777777" w:rsidR="001C0B6B" w:rsidRPr="00AA2803" w:rsidRDefault="001C0B6B" w:rsidP="001C0B6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276" w:type="dxa"/>
            <w:gridSpan w:val="3"/>
            <w:tcBorders>
              <w:left w:val="single" w:sz="4" w:space="0" w:color="auto"/>
            </w:tcBorders>
          </w:tcPr>
          <w:p w14:paraId="3674885E" w14:textId="77777777" w:rsidR="001C0B6B" w:rsidRPr="00AA2803" w:rsidRDefault="001C0B6B" w:rsidP="001C0B6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837" w:type="dxa"/>
            <w:gridSpan w:val="4"/>
            <w:tcBorders>
              <w:left w:val="single" w:sz="4" w:space="0" w:color="auto"/>
            </w:tcBorders>
          </w:tcPr>
          <w:p w14:paraId="2FA04CD3" w14:textId="77777777" w:rsidR="001C0B6B" w:rsidRPr="00AA2803" w:rsidRDefault="001C0B6B" w:rsidP="001C0B6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132" w:type="dxa"/>
            <w:gridSpan w:val="2"/>
            <w:tcBorders>
              <w:left w:val="single" w:sz="4" w:space="0" w:color="auto"/>
            </w:tcBorders>
          </w:tcPr>
          <w:p w14:paraId="33B009DA" w14:textId="77777777" w:rsidR="001C0B6B" w:rsidRPr="00AA2803" w:rsidRDefault="001C0B6B" w:rsidP="001C0B6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1C0B6B" w:rsidRPr="00AA2803" w14:paraId="6D2BA665" w14:textId="77777777" w:rsidTr="00036848">
        <w:trPr>
          <w:trHeight w:val="231"/>
        </w:trPr>
        <w:tc>
          <w:tcPr>
            <w:tcW w:w="533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F28ED53" w14:textId="77777777" w:rsidR="001C0B6B" w:rsidRPr="00AA2803" w:rsidRDefault="001C0B6B" w:rsidP="001C0B6B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索引</w:t>
            </w:r>
          </w:p>
        </w:tc>
        <w:tc>
          <w:tcPr>
            <w:tcW w:w="2969" w:type="dxa"/>
            <w:gridSpan w:val="3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60259544" w14:textId="77777777" w:rsidR="001C0B6B" w:rsidRPr="00AA2803" w:rsidRDefault="001C0B6B" w:rsidP="001C0B6B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3118" w:type="dxa"/>
            <w:gridSpan w:val="5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1CDC4552" w14:textId="77777777" w:rsidR="001C0B6B" w:rsidRPr="00AA2803" w:rsidRDefault="001C0B6B" w:rsidP="001C0B6B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  <w:tc>
          <w:tcPr>
            <w:tcW w:w="3127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495C18AE" w14:textId="77777777" w:rsidR="001C0B6B" w:rsidRPr="00AA2803" w:rsidRDefault="001C0B6B" w:rsidP="001C0B6B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类型</w:t>
            </w:r>
          </w:p>
        </w:tc>
      </w:tr>
      <w:tr w:rsidR="001C0B6B" w:rsidRPr="00AA2803" w14:paraId="0F05C22D" w14:textId="77777777" w:rsidTr="00036848">
        <w:trPr>
          <w:trHeight w:val="231"/>
        </w:trPr>
        <w:tc>
          <w:tcPr>
            <w:tcW w:w="533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E9B7311" w14:textId="77777777" w:rsidR="001C0B6B" w:rsidRPr="00AA2803" w:rsidRDefault="001C0B6B" w:rsidP="001C0B6B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2969" w:type="dxa"/>
            <w:gridSpan w:val="3"/>
            <w:tcBorders>
              <w:left w:val="single" w:sz="4" w:space="0" w:color="auto"/>
            </w:tcBorders>
          </w:tcPr>
          <w:p w14:paraId="6C9A2F1C" w14:textId="77777777" w:rsidR="001C0B6B" w:rsidRPr="00AA2803" w:rsidRDefault="001C0B6B" w:rsidP="001C0B6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118" w:type="dxa"/>
            <w:gridSpan w:val="5"/>
            <w:tcBorders>
              <w:left w:val="single" w:sz="4" w:space="0" w:color="auto"/>
            </w:tcBorders>
          </w:tcPr>
          <w:p w14:paraId="720E4080" w14:textId="77777777" w:rsidR="001C0B6B" w:rsidRPr="00AA2803" w:rsidRDefault="001C0B6B" w:rsidP="001C0B6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127" w:type="dxa"/>
            <w:gridSpan w:val="4"/>
            <w:tcBorders>
              <w:left w:val="single" w:sz="4" w:space="0" w:color="auto"/>
            </w:tcBorders>
          </w:tcPr>
          <w:p w14:paraId="27CD6E1B" w14:textId="77777777" w:rsidR="001C0B6B" w:rsidRPr="00AA2803" w:rsidRDefault="001C0B6B" w:rsidP="001C0B6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1C0B6B" w:rsidRPr="00AA2803" w14:paraId="255BB0FB" w14:textId="77777777" w:rsidTr="00036848">
        <w:tc>
          <w:tcPr>
            <w:tcW w:w="533" w:type="dxa"/>
            <w:gridSpan w:val="2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AF6ECF2" w14:textId="77777777" w:rsidR="001C0B6B" w:rsidRPr="00AA2803" w:rsidRDefault="001C0B6B" w:rsidP="001C0B6B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约束</w:t>
            </w:r>
          </w:p>
        </w:tc>
        <w:tc>
          <w:tcPr>
            <w:tcW w:w="9214" w:type="dxa"/>
            <w:gridSpan w:val="12"/>
            <w:tcBorders>
              <w:left w:val="single" w:sz="4" w:space="0" w:color="auto"/>
            </w:tcBorders>
          </w:tcPr>
          <w:p w14:paraId="1DECED63" w14:textId="77777777" w:rsidR="001C0B6B" w:rsidRPr="00AA2803" w:rsidRDefault="001C0B6B" w:rsidP="001C0B6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1C0B6B" w:rsidRPr="00AA2803" w14:paraId="35C90778" w14:textId="77777777" w:rsidTr="00036848">
        <w:trPr>
          <w:trHeight w:val="231"/>
        </w:trPr>
        <w:tc>
          <w:tcPr>
            <w:tcW w:w="533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9A141A2" w14:textId="77777777" w:rsidR="001C0B6B" w:rsidRPr="00AA2803" w:rsidRDefault="001C0B6B" w:rsidP="001C0B6B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</w:t>
            </w: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4A5FC363" w14:textId="77777777" w:rsidR="001C0B6B" w:rsidRPr="00AA2803" w:rsidRDefault="001C0B6B" w:rsidP="001C0B6B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分区类型</w:t>
            </w:r>
          </w:p>
        </w:tc>
        <w:tc>
          <w:tcPr>
            <w:tcW w:w="1487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56D77725" w14:textId="77777777" w:rsidR="001C0B6B" w:rsidRPr="00AA2803" w:rsidRDefault="001C0B6B" w:rsidP="001C0B6B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分区字段</w:t>
            </w:r>
          </w:p>
        </w:tc>
        <w:tc>
          <w:tcPr>
            <w:tcW w:w="6239" w:type="dxa"/>
            <w:gridSpan w:val="8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2302998A" w14:textId="77777777" w:rsidR="001C0B6B" w:rsidRPr="00AA2803" w:rsidRDefault="001C0B6B" w:rsidP="001C0B6B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分区条件</w:t>
            </w:r>
          </w:p>
        </w:tc>
      </w:tr>
      <w:tr w:rsidR="001C0B6B" w:rsidRPr="00AA2803" w14:paraId="75F87527" w14:textId="77777777" w:rsidTr="00036848">
        <w:trPr>
          <w:trHeight w:val="231"/>
        </w:trPr>
        <w:tc>
          <w:tcPr>
            <w:tcW w:w="533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C30533E" w14:textId="77777777" w:rsidR="001C0B6B" w:rsidRPr="00AA2803" w:rsidRDefault="001C0B6B" w:rsidP="001C0B6B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</w:tcPr>
          <w:p w14:paraId="64F66AC1" w14:textId="77777777" w:rsidR="001C0B6B" w:rsidRPr="00AA2803" w:rsidRDefault="001C0B6B" w:rsidP="001C0B6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主分区</w:t>
            </w:r>
          </w:p>
        </w:tc>
        <w:tc>
          <w:tcPr>
            <w:tcW w:w="1487" w:type="dxa"/>
            <w:gridSpan w:val="2"/>
            <w:tcBorders>
              <w:left w:val="single" w:sz="4" w:space="0" w:color="auto"/>
            </w:tcBorders>
          </w:tcPr>
          <w:p w14:paraId="5C6A6A6B" w14:textId="77777777" w:rsidR="001C0B6B" w:rsidRPr="00AA2803" w:rsidRDefault="001C0B6B" w:rsidP="001C0B6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6239" w:type="dxa"/>
            <w:gridSpan w:val="8"/>
            <w:tcBorders>
              <w:left w:val="single" w:sz="4" w:space="0" w:color="auto"/>
            </w:tcBorders>
          </w:tcPr>
          <w:p w14:paraId="798171D2" w14:textId="77777777" w:rsidR="001C0B6B" w:rsidRPr="00AA2803" w:rsidRDefault="001C0B6B" w:rsidP="001C0B6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1C0B6B" w:rsidRPr="00AA2803" w14:paraId="32F4409F" w14:textId="77777777" w:rsidTr="00036848">
        <w:trPr>
          <w:trHeight w:val="231"/>
        </w:trPr>
        <w:tc>
          <w:tcPr>
            <w:tcW w:w="533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7B360B6" w14:textId="77777777" w:rsidR="001C0B6B" w:rsidRPr="00AA2803" w:rsidRDefault="001C0B6B" w:rsidP="001C0B6B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</w:tcPr>
          <w:p w14:paraId="17921696" w14:textId="77777777" w:rsidR="001C0B6B" w:rsidRPr="00AA2803" w:rsidRDefault="001C0B6B" w:rsidP="001C0B6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子分区</w:t>
            </w:r>
          </w:p>
        </w:tc>
        <w:tc>
          <w:tcPr>
            <w:tcW w:w="1487" w:type="dxa"/>
            <w:gridSpan w:val="2"/>
            <w:tcBorders>
              <w:left w:val="single" w:sz="4" w:space="0" w:color="auto"/>
            </w:tcBorders>
          </w:tcPr>
          <w:p w14:paraId="5A79449E" w14:textId="77777777" w:rsidR="001C0B6B" w:rsidRPr="00AA2803" w:rsidRDefault="001C0B6B" w:rsidP="001C0B6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6239" w:type="dxa"/>
            <w:gridSpan w:val="8"/>
            <w:tcBorders>
              <w:left w:val="single" w:sz="4" w:space="0" w:color="auto"/>
            </w:tcBorders>
          </w:tcPr>
          <w:p w14:paraId="794A5037" w14:textId="77777777" w:rsidR="001C0B6B" w:rsidRPr="00AA2803" w:rsidRDefault="001C0B6B" w:rsidP="001C0B6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</w:tbl>
    <w:p w14:paraId="5F5FEA4D" w14:textId="77777777" w:rsidR="00163682" w:rsidRPr="00AA2803" w:rsidRDefault="00163682" w:rsidP="00163682"/>
    <w:p w14:paraId="7DAC844E" w14:textId="77777777" w:rsidR="00A36A31" w:rsidRPr="00AA2803" w:rsidRDefault="00A36A31" w:rsidP="00A36A31"/>
    <w:p w14:paraId="5E5C9999" w14:textId="77777777" w:rsidR="00A36A31" w:rsidRPr="00AA2803" w:rsidRDefault="00A36A31" w:rsidP="00A36A31">
      <w:pPr>
        <w:pStyle w:val="4"/>
      </w:pPr>
      <w:bookmarkStart w:id="75" w:name="_Toc435450844"/>
      <w:r w:rsidRPr="00AA2803">
        <w:rPr>
          <w:rFonts w:hint="eastAsia"/>
        </w:rPr>
        <w:t>出库单明细（</w:t>
      </w:r>
      <w:r w:rsidR="00FD7A43" w:rsidRPr="00AA2803">
        <w:rPr>
          <w:rFonts w:hint="eastAsia"/>
        </w:rPr>
        <w:t>WH_</w:t>
      </w:r>
      <w:r w:rsidRPr="00AA2803">
        <w:t>GOODS_ISSUE_</w:t>
      </w:r>
      <w:r w:rsidR="00FD7A43" w:rsidRPr="00AA2803">
        <w:rPr>
          <w:rFonts w:hint="eastAsia"/>
        </w:rPr>
        <w:t>DETAIL</w:t>
      </w:r>
      <w:r w:rsidRPr="00AA2803">
        <w:rPr>
          <w:rFonts w:hint="eastAsia"/>
        </w:rPr>
        <w:t>）</w:t>
      </w:r>
      <w:bookmarkEnd w:id="75"/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91"/>
        <w:gridCol w:w="142"/>
        <w:gridCol w:w="698"/>
        <w:gridCol w:w="790"/>
        <w:gridCol w:w="1348"/>
        <w:gridCol w:w="133"/>
        <w:gridCol w:w="6"/>
        <w:gridCol w:w="1984"/>
        <w:gridCol w:w="995"/>
        <w:gridCol w:w="133"/>
        <w:gridCol w:w="850"/>
        <w:gridCol w:w="145"/>
        <w:gridCol w:w="564"/>
        <w:gridCol w:w="1568"/>
      </w:tblGrid>
      <w:tr w:rsidR="00AA2803" w:rsidRPr="00AA2803" w14:paraId="5E104FCA" w14:textId="77777777" w:rsidTr="00E728BE">
        <w:tc>
          <w:tcPr>
            <w:tcW w:w="1231" w:type="dxa"/>
            <w:gridSpan w:val="3"/>
            <w:shd w:val="clear" w:color="auto" w:fill="C0C0C0"/>
          </w:tcPr>
          <w:p w14:paraId="217D66C3" w14:textId="77777777" w:rsidR="00A36A31" w:rsidRPr="00AA2803" w:rsidRDefault="00A36A31" w:rsidP="00E728BE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汉字注解</w:t>
            </w:r>
          </w:p>
        </w:tc>
        <w:tc>
          <w:tcPr>
            <w:tcW w:w="4261" w:type="dxa"/>
            <w:gridSpan w:val="5"/>
            <w:shd w:val="clear" w:color="auto" w:fill="auto"/>
          </w:tcPr>
          <w:p w14:paraId="62DC1B0F" w14:textId="77777777" w:rsidR="00A36A31" w:rsidRPr="00AA2803" w:rsidRDefault="00F91540" w:rsidP="00E728BE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出库单明细</w:t>
            </w:r>
          </w:p>
        </w:tc>
        <w:tc>
          <w:tcPr>
            <w:tcW w:w="995" w:type="dxa"/>
            <w:shd w:val="clear" w:color="auto" w:fill="C0C0C0"/>
          </w:tcPr>
          <w:p w14:paraId="3106EE95" w14:textId="77777777" w:rsidR="00A36A31" w:rsidRPr="00AA2803" w:rsidRDefault="00A36A31" w:rsidP="00E728BE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表名</w:t>
            </w:r>
          </w:p>
        </w:tc>
        <w:tc>
          <w:tcPr>
            <w:tcW w:w="3260" w:type="dxa"/>
            <w:gridSpan w:val="5"/>
            <w:shd w:val="clear" w:color="auto" w:fill="auto"/>
          </w:tcPr>
          <w:p w14:paraId="71FBA5B0" w14:textId="77777777" w:rsidR="00A36A31" w:rsidRPr="00AA2803" w:rsidRDefault="00FD7A43" w:rsidP="00E728BE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/>
                <w:b/>
                <w:sz w:val="24"/>
                <w:szCs w:val="22"/>
              </w:rPr>
              <w:t>WH_</w:t>
            </w:r>
            <w:r w:rsidR="00A36A31" w:rsidRPr="00AA2803">
              <w:rPr>
                <w:rFonts w:ascii="新宋体" w:eastAsia="新宋体" w:hAnsi="新宋体"/>
                <w:b/>
                <w:sz w:val="24"/>
                <w:szCs w:val="22"/>
              </w:rPr>
              <w:t>GOODS_ISSUE_</w:t>
            </w:r>
            <w:r w:rsidRPr="00AA2803">
              <w:rPr>
                <w:rFonts w:ascii="新宋体" w:eastAsia="新宋体" w:hAnsi="新宋体"/>
                <w:b/>
                <w:sz w:val="24"/>
                <w:szCs w:val="22"/>
              </w:rPr>
              <w:t>DETAIL</w:t>
            </w:r>
          </w:p>
        </w:tc>
      </w:tr>
      <w:tr w:rsidR="00AA2803" w:rsidRPr="00AA2803" w14:paraId="244B88E6" w14:textId="77777777" w:rsidTr="00E728BE">
        <w:tc>
          <w:tcPr>
            <w:tcW w:w="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horzCross" w:color="auto" w:fill="C0C0C0"/>
          </w:tcPr>
          <w:p w14:paraId="32D1E627" w14:textId="77777777" w:rsidR="00A36A31" w:rsidRPr="00AA2803" w:rsidRDefault="00A36A31" w:rsidP="00E728BE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</w:p>
        </w:tc>
        <w:tc>
          <w:tcPr>
            <w:tcW w:w="2978" w:type="dxa"/>
            <w:gridSpan w:val="4"/>
            <w:tcBorders>
              <w:left w:val="single" w:sz="4" w:space="0" w:color="auto"/>
            </w:tcBorders>
            <w:shd w:val="clear" w:color="auto" w:fill="C0C0C0"/>
          </w:tcPr>
          <w:p w14:paraId="397743FB" w14:textId="77777777" w:rsidR="00A36A31" w:rsidRPr="00AA2803" w:rsidRDefault="00A36A31" w:rsidP="00E728BE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字段名称</w:t>
            </w:r>
          </w:p>
        </w:tc>
        <w:tc>
          <w:tcPr>
            <w:tcW w:w="2123" w:type="dxa"/>
            <w:gridSpan w:val="3"/>
            <w:shd w:val="clear" w:color="auto" w:fill="C0C0C0"/>
          </w:tcPr>
          <w:p w14:paraId="2F77B78C" w14:textId="77777777" w:rsidR="00A36A31" w:rsidRPr="00AA2803" w:rsidRDefault="00A36A31" w:rsidP="00E728BE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字段命名</w:t>
            </w:r>
          </w:p>
        </w:tc>
        <w:tc>
          <w:tcPr>
            <w:tcW w:w="1978" w:type="dxa"/>
            <w:gridSpan w:val="3"/>
            <w:shd w:val="clear" w:color="auto" w:fill="C0C0C0"/>
          </w:tcPr>
          <w:p w14:paraId="1EC934A7" w14:textId="77777777" w:rsidR="00A36A31" w:rsidRPr="00AA2803" w:rsidRDefault="00A36A31" w:rsidP="00E728BE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类型</w:t>
            </w:r>
          </w:p>
        </w:tc>
        <w:tc>
          <w:tcPr>
            <w:tcW w:w="709" w:type="dxa"/>
            <w:gridSpan w:val="2"/>
            <w:shd w:val="clear" w:color="auto" w:fill="C0C0C0"/>
          </w:tcPr>
          <w:p w14:paraId="27F5A663" w14:textId="77777777" w:rsidR="00A36A31" w:rsidRPr="00AA2803" w:rsidRDefault="00A36A31" w:rsidP="00E728BE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非空</w:t>
            </w:r>
          </w:p>
        </w:tc>
        <w:tc>
          <w:tcPr>
            <w:tcW w:w="1568" w:type="dxa"/>
            <w:shd w:val="clear" w:color="auto" w:fill="C0C0C0"/>
          </w:tcPr>
          <w:p w14:paraId="15FCF4E4" w14:textId="77777777" w:rsidR="00A36A31" w:rsidRPr="00AA2803" w:rsidRDefault="00A36A31" w:rsidP="00E728BE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默认</w:t>
            </w:r>
          </w:p>
        </w:tc>
      </w:tr>
      <w:tr w:rsidR="00AA2803" w:rsidRPr="00AA2803" w14:paraId="0C575010" w14:textId="77777777" w:rsidTr="00E728BE">
        <w:tc>
          <w:tcPr>
            <w:tcW w:w="391" w:type="dxa"/>
            <w:tcBorders>
              <w:top w:val="single" w:sz="4" w:space="0" w:color="auto"/>
            </w:tcBorders>
          </w:tcPr>
          <w:p w14:paraId="00CFB0A2" w14:textId="77777777" w:rsidR="00F91540" w:rsidRPr="00AA2803" w:rsidRDefault="00F91540" w:rsidP="006164CE">
            <w:pPr>
              <w:pStyle w:val="af"/>
              <w:numPr>
                <w:ilvl w:val="0"/>
                <w:numId w:val="53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978" w:type="dxa"/>
            <w:gridSpan w:val="4"/>
          </w:tcPr>
          <w:p w14:paraId="3AB7D87F" w14:textId="77777777" w:rsidR="00F91540" w:rsidRPr="00AA2803" w:rsidRDefault="00A63EAA" w:rsidP="00F9154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出</w:t>
            </w:r>
            <w:r w:rsidRPr="00AA2803">
              <w:rPr>
                <w:rFonts w:ascii="新宋体" w:eastAsia="新宋体" w:hAnsi="新宋体" w:hint="eastAsia"/>
                <w:szCs w:val="22"/>
              </w:rPr>
              <w:t>库单编号（</w:t>
            </w:r>
            <w:r>
              <w:rPr>
                <w:rFonts w:ascii="新宋体" w:eastAsia="新宋体" w:hAnsi="新宋体" w:hint="eastAsia"/>
                <w:szCs w:val="22"/>
              </w:rPr>
              <w:t>C</w:t>
            </w:r>
            <w:r w:rsidRPr="00AA2803">
              <w:rPr>
                <w:rFonts w:ascii="新宋体" w:eastAsia="新宋体" w:hAnsi="新宋体" w:hint="eastAsia"/>
                <w:szCs w:val="22"/>
              </w:rPr>
              <w:t>K12345678）</w:t>
            </w:r>
          </w:p>
        </w:tc>
        <w:tc>
          <w:tcPr>
            <w:tcW w:w="2123" w:type="dxa"/>
            <w:gridSpan w:val="3"/>
          </w:tcPr>
          <w:p w14:paraId="39F948F8" w14:textId="77777777" w:rsidR="00F91540" w:rsidRPr="00AA2803" w:rsidRDefault="00F91540" w:rsidP="00F9154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SGI_NO</w:t>
            </w:r>
          </w:p>
        </w:tc>
        <w:tc>
          <w:tcPr>
            <w:tcW w:w="1978" w:type="dxa"/>
            <w:gridSpan w:val="3"/>
          </w:tcPr>
          <w:p w14:paraId="2B712651" w14:textId="77777777" w:rsidR="00F91540" w:rsidRPr="00AA2803" w:rsidRDefault="00F91540" w:rsidP="00F9154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CHAR(10)</w:t>
            </w:r>
          </w:p>
        </w:tc>
        <w:tc>
          <w:tcPr>
            <w:tcW w:w="709" w:type="dxa"/>
            <w:gridSpan w:val="2"/>
          </w:tcPr>
          <w:p w14:paraId="2ED7AB32" w14:textId="77777777" w:rsidR="00F91540" w:rsidRPr="00AA2803" w:rsidRDefault="00F91540" w:rsidP="00F9154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22CF78BB" w14:textId="77777777" w:rsidR="00F91540" w:rsidRPr="00AA2803" w:rsidRDefault="00F91540" w:rsidP="00F9154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0D9F1968" w14:textId="77777777" w:rsidTr="00E728BE">
        <w:tc>
          <w:tcPr>
            <w:tcW w:w="391" w:type="dxa"/>
            <w:tcBorders>
              <w:top w:val="single" w:sz="4" w:space="0" w:color="auto"/>
            </w:tcBorders>
          </w:tcPr>
          <w:p w14:paraId="0CA73D26" w14:textId="77777777" w:rsidR="00F91540" w:rsidRPr="00AA2803" w:rsidRDefault="00F91540" w:rsidP="006164CE">
            <w:pPr>
              <w:pStyle w:val="af"/>
              <w:numPr>
                <w:ilvl w:val="0"/>
                <w:numId w:val="53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978" w:type="dxa"/>
            <w:gridSpan w:val="4"/>
          </w:tcPr>
          <w:p w14:paraId="06E18B49" w14:textId="77777777" w:rsidR="00F91540" w:rsidRPr="00AA2803" w:rsidRDefault="00F91540" w:rsidP="00F9154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顺序号</w:t>
            </w:r>
          </w:p>
        </w:tc>
        <w:tc>
          <w:tcPr>
            <w:tcW w:w="2123" w:type="dxa"/>
            <w:gridSpan w:val="3"/>
          </w:tcPr>
          <w:p w14:paraId="15A93701" w14:textId="77777777" w:rsidR="00F91540" w:rsidRPr="00AA2803" w:rsidRDefault="00F91540" w:rsidP="00F9154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SEQUENCE_NO</w:t>
            </w:r>
          </w:p>
        </w:tc>
        <w:tc>
          <w:tcPr>
            <w:tcW w:w="1978" w:type="dxa"/>
            <w:gridSpan w:val="3"/>
          </w:tcPr>
          <w:p w14:paraId="17AFDFC8" w14:textId="77777777" w:rsidR="00F91540" w:rsidRPr="00AA2803" w:rsidRDefault="00F91540" w:rsidP="00A4356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NUMBER(</w:t>
            </w:r>
            <w:r w:rsidR="00A43565">
              <w:rPr>
                <w:rFonts w:ascii="新宋体" w:eastAsia="新宋体" w:hAnsi="新宋体"/>
                <w:szCs w:val="22"/>
              </w:rPr>
              <w:t>24</w:t>
            </w:r>
            <w:r w:rsidRPr="00AA2803">
              <w:rPr>
                <w:rFonts w:ascii="新宋体" w:eastAsia="新宋体" w:hAnsi="新宋体" w:hint="eastAsia"/>
                <w:szCs w:val="22"/>
              </w:rPr>
              <w:t>)</w:t>
            </w:r>
          </w:p>
        </w:tc>
        <w:tc>
          <w:tcPr>
            <w:tcW w:w="709" w:type="dxa"/>
            <w:gridSpan w:val="2"/>
          </w:tcPr>
          <w:p w14:paraId="5128BAE5" w14:textId="77777777" w:rsidR="00F91540" w:rsidRPr="00AA2803" w:rsidRDefault="00F91540" w:rsidP="00F9154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2296C8B9" w14:textId="77777777" w:rsidR="00F91540" w:rsidRPr="00AA2803" w:rsidRDefault="00F91540" w:rsidP="00F9154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584D2902" w14:textId="77777777" w:rsidTr="00E728BE">
        <w:tc>
          <w:tcPr>
            <w:tcW w:w="391" w:type="dxa"/>
            <w:tcBorders>
              <w:top w:val="single" w:sz="4" w:space="0" w:color="auto"/>
            </w:tcBorders>
          </w:tcPr>
          <w:p w14:paraId="2B9E671A" w14:textId="77777777" w:rsidR="00FD7A43" w:rsidRPr="00AA2803" w:rsidRDefault="00FD7A43" w:rsidP="006164CE">
            <w:pPr>
              <w:pStyle w:val="af"/>
              <w:numPr>
                <w:ilvl w:val="0"/>
                <w:numId w:val="53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978" w:type="dxa"/>
            <w:gridSpan w:val="4"/>
          </w:tcPr>
          <w:p w14:paraId="76E60C63" w14:textId="187DCBF2" w:rsidR="00FD7A43" w:rsidRPr="00AA2803" w:rsidRDefault="00FD7A43" w:rsidP="00FD7A4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出库类型（</w:t>
            </w:r>
            <w:r w:rsidR="001742B2" w:rsidRPr="001742B2">
              <w:rPr>
                <w:rFonts w:ascii="新宋体" w:eastAsia="新宋体" w:hAnsi="新宋体" w:hint="eastAsia"/>
                <w:szCs w:val="22"/>
              </w:rPr>
              <w:t>1-调拨出库、2-出货单出库，3-损毁出库，4-站点退货</w:t>
            </w:r>
            <w:r w:rsidRPr="00AA2803">
              <w:rPr>
                <w:rFonts w:ascii="新宋体" w:eastAsia="新宋体" w:hAnsi="新宋体" w:hint="eastAsia"/>
                <w:szCs w:val="22"/>
              </w:rPr>
              <w:t>）</w:t>
            </w:r>
          </w:p>
        </w:tc>
        <w:tc>
          <w:tcPr>
            <w:tcW w:w="2123" w:type="dxa"/>
            <w:gridSpan w:val="3"/>
          </w:tcPr>
          <w:p w14:paraId="727617CA" w14:textId="77777777" w:rsidR="00FD7A43" w:rsidRPr="00AA2803" w:rsidRDefault="00D221D9" w:rsidP="00FD7A4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/>
                <w:szCs w:val="22"/>
              </w:rPr>
              <w:t>ISSUE_TYPE</w:t>
            </w:r>
          </w:p>
        </w:tc>
        <w:tc>
          <w:tcPr>
            <w:tcW w:w="1978" w:type="dxa"/>
            <w:gridSpan w:val="3"/>
          </w:tcPr>
          <w:p w14:paraId="377B9AE4" w14:textId="77777777" w:rsidR="00FD7A43" w:rsidRPr="00AA2803" w:rsidRDefault="00FD7A43" w:rsidP="00FD7A4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NUMBER(</w:t>
            </w:r>
            <w:r w:rsidRPr="00AA2803">
              <w:rPr>
                <w:rFonts w:ascii="新宋体" w:eastAsia="新宋体" w:hAnsi="新宋体"/>
                <w:szCs w:val="22"/>
              </w:rPr>
              <w:t>1</w:t>
            </w:r>
            <w:r w:rsidRPr="00AA2803">
              <w:rPr>
                <w:rFonts w:ascii="新宋体" w:eastAsia="新宋体" w:hAnsi="新宋体" w:hint="eastAsia"/>
                <w:szCs w:val="22"/>
              </w:rPr>
              <w:t>)</w:t>
            </w:r>
          </w:p>
        </w:tc>
        <w:tc>
          <w:tcPr>
            <w:tcW w:w="709" w:type="dxa"/>
            <w:gridSpan w:val="2"/>
          </w:tcPr>
          <w:p w14:paraId="1BF1F612" w14:textId="77777777" w:rsidR="00FD7A43" w:rsidRPr="00AA2803" w:rsidRDefault="00FD7A43" w:rsidP="00FD7A4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68" w:type="dxa"/>
          </w:tcPr>
          <w:p w14:paraId="2C79D0D4" w14:textId="77777777" w:rsidR="00FD7A43" w:rsidRPr="00AA2803" w:rsidRDefault="00FD7A43" w:rsidP="00FD7A4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0B73EA5F" w14:textId="77777777" w:rsidTr="00E728BE">
        <w:tc>
          <w:tcPr>
            <w:tcW w:w="391" w:type="dxa"/>
            <w:tcBorders>
              <w:top w:val="single" w:sz="4" w:space="0" w:color="auto"/>
            </w:tcBorders>
          </w:tcPr>
          <w:p w14:paraId="232B2352" w14:textId="77777777" w:rsidR="00FD7A43" w:rsidRPr="00AA2803" w:rsidRDefault="00FD7A43" w:rsidP="006164CE">
            <w:pPr>
              <w:pStyle w:val="af"/>
              <w:numPr>
                <w:ilvl w:val="0"/>
                <w:numId w:val="53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978" w:type="dxa"/>
            <w:gridSpan w:val="4"/>
          </w:tcPr>
          <w:p w14:paraId="48F6C25A" w14:textId="77777777" w:rsidR="00FD7A43" w:rsidRPr="00AA2803" w:rsidRDefault="00FD7A43" w:rsidP="00FD7A4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出货参考编号</w:t>
            </w:r>
          </w:p>
        </w:tc>
        <w:tc>
          <w:tcPr>
            <w:tcW w:w="2123" w:type="dxa"/>
            <w:gridSpan w:val="3"/>
          </w:tcPr>
          <w:p w14:paraId="3D8ACE10" w14:textId="77777777" w:rsidR="00FD7A43" w:rsidRPr="00AA2803" w:rsidRDefault="00FD7A43" w:rsidP="00FD7A4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REF_NO</w:t>
            </w:r>
          </w:p>
        </w:tc>
        <w:tc>
          <w:tcPr>
            <w:tcW w:w="1978" w:type="dxa"/>
            <w:gridSpan w:val="3"/>
          </w:tcPr>
          <w:p w14:paraId="11100DB6" w14:textId="77777777" w:rsidR="00FD7A43" w:rsidRPr="00AA2803" w:rsidRDefault="00FD7A43" w:rsidP="00FD7A4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CHAR</w:t>
            </w:r>
            <w:r w:rsidRPr="00AA2803">
              <w:rPr>
                <w:rFonts w:ascii="新宋体" w:eastAsia="新宋体" w:hAnsi="新宋体"/>
                <w:szCs w:val="22"/>
              </w:rPr>
              <w:t>(10)</w:t>
            </w:r>
          </w:p>
        </w:tc>
        <w:tc>
          <w:tcPr>
            <w:tcW w:w="709" w:type="dxa"/>
            <w:gridSpan w:val="2"/>
          </w:tcPr>
          <w:p w14:paraId="2FEAC70D" w14:textId="77777777" w:rsidR="00FD7A43" w:rsidRPr="00AA2803" w:rsidRDefault="00FD7A43" w:rsidP="00FD7A4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68" w:type="dxa"/>
          </w:tcPr>
          <w:p w14:paraId="5CE2FF95" w14:textId="77777777" w:rsidR="00FD7A43" w:rsidRPr="00AA2803" w:rsidRDefault="00FD7A43" w:rsidP="00FD7A4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21AED6AF" w14:textId="77777777" w:rsidTr="00E728BE">
        <w:tc>
          <w:tcPr>
            <w:tcW w:w="391" w:type="dxa"/>
            <w:tcBorders>
              <w:top w:val="single" w:sz="4" w:space="0" w:color="auto"/>
            </w:tcBorders>
          </w:tcPr>
          <w:p w14:paraId="78F2FFEC" w14:textId="77777777" w:rsidR="00FD7A43" w:rsidRPr="00AA2803" w:rsidRDefault="00FD7A43" w:rsidP="006164CE">
            <w:pPr>
              <w:pStyle w:val="af"/>
              <w:numPr>
                <w:ilvl w:val="0"/>
                <w:numId w:val="53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978" w:type="dxa"/>
            <w:gridSpan w:val="4"/>
          </w:tcPr>
          <w:p w14:paraId="1D50F088" w14:textId="77777777" w:rsidR="00FD7A43" w:rsidRPr="00AA2803" w:rsidRDefault="00FD7A43" w:rsidP="00FD7A4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有效位数（1-箱号、2-盒号、3-本号）</w:t>
            </w:r>
          </w:p>
        </w:tc>
        <w:tc>
          <w:tcPr>
            <w:tcW w:w="2123" w:type="dxa"/>
            <w:gridSpan w:val="3"/>
          </w:tcPr>
          <w:p w14:paraId="4528452F" w14:textId="77777777" w:rsidR="00FD7A43" w:rsidRPr="00AA2803" w:rsidRDefault="00FD7A43" w:rsidP="00FD7A4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VALID_NUMBER</w:t>
            </w:r>
          </w:p>
        </w:tc>
        <w:tc>
          <w:tcPr>
            <w:tcW w:w="1978" w:type="dxa"/>
            <w:gridSpan w:val="3"/>
          </w:tcPr>
          <w:p w14:paraId="34F2E342" w14:textId="77777777" w:rsidR="00FD7A43" w:rsidRPr="00AA2803" w:rsidRDefault="00FD7A43" w:rsidP="00FD7A4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NUMBER(</w:t>
            </w:r>
            <w:r w:rsidRPr="00AA2803">
              <w:rPr>
                <w:rFonts w:ascii="新宋体" w:eastAsia="新宋体" w:hAnsi="新宋体"/>
                <w:szCs w:val="22"/>
              </w:rPr>
              <w:t>1</w:t>
            </w:r>
            <w:r w:rsidRPr="00AA2803">
              <w:rPr>
                <w:rFonts w:ascii="新宋体" w:eastAsia="新宋体" w:hAnsi="新宋体" w:hint="eastAsia"/>
                <w:szCs w:val="22"/>
              </w:rPr>
              <w:t>)</w:t>
            </w:r>
          </w:p>
        </w:tc>
        <w:tc>
          <w:tcPr>
            <w:tcW w:w="709" w:type="dxa"/>
            <w:gridSpan w:val="2"/>
          </w:tcPr>
          <w:p w14:paraId="650523E1" w14:textId="77777777" w:rsidR="00FD7A43" w:rsidRPr="00AA2803" w:rsidRDefault="00FD7A43" w:rsidP="00FD7A4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113E64D4" w14:textId="77777777" w:rsidR="00FD7A43" w:rsidRPr="00AA2803" w:rsidRDefault="00FD7A43" w:rsidP="00FD7A4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5BB5B348" w14:textId="77777777" w:rsidTr="00E728BE">
        <w:tc>
          <w:tcPr>
            <w:tcW w:w="391" w:type="dxa"/>
            <w:tcBorders>
              <w:top w:val="single" w:sz="4" w:space="0" w:color="auto"/>
            </w:tcBorders>
          </w:tcPr>
          <w:p w14:paraId="4B6EBDDB" w14:textId="77777777" w:rsidR="00FD7A43" w:rsidRPr="00AA2803" w:rsidRDefault="00FD7A43" w:rsidP="006164CE">
            <w:pPr>
              <w:pStyle w:val="af"/>
              <w:numPr>
                <w:ilvl w:val="0"/>
                <w:numId w:val="53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978" w:type="dxa"/>
            <w:gridSpan w:val="4"/>
          </w:tcPr>
          <w:p w14:paraId="727662EE" w14:textId="77777777" w:rsidR="00FD7A43" w:rsidRPr="00AA2803" w:rsidRDefault="00FD7A43" w:rsidP="00FD7A4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方案编码</w:t>
            </w:r>
          </w:p>
        </w:tc>
        <w:tc>
          <w:tcPr>
            <w:tcW w:w="2123" w:type="dxa"/>
            <w:gridSpan w:val="3"/>
          </w:tcPr>
          <w:p w14:paraId="42BE45A3" w14:textId="77777777" w:rsidR="00FD7A43" w:rsidRPr="00AA2803" w:rsidRDefault="00FD7A43" w:rsidP="00FD7A4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PLAN_CODE</w:t>
            </w:r>
          </w:p>
        </w:tc>
        <w:tc>
          <w:tcPr>
            <w:tcW w:w="1978" w:type="dxa"/>
            <w:gridSpan w:val="3"/>
          </w:tcPr>
          <w:p w14:paraId="18825DC0" w14:textId="77777777" w:rsidR="00FD7A43" w:rsidRPr="00AA2803" w:rsidRDefault="00FD7A43" w:rsidP="00FD7A4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VARCHAR2(10)</w:t>
            </w:r>
          </w:p>
        </w:tc>
        <w:tc>
          <w:tcPr>
            <w:tcW w:w="709" w:type="dxa"/>
            <w:gridSpan w:val="2"/>
          </w:tcPr>
          <w:p w14:paraId="5C5358ED" w14:textId="77777777" w:rsidR="00FD7A43" w:rsidRPr="00AA2803" w:rsidRDefault="00FD7A43" w:rsidP="00FD7A4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0487758F" w14:textId="77777777" w:rsidR="00FD7A43" w:rsidRPr="00AA2803" w:rsidRDefault="00FD7A43" w:rsidP="00FD7A4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113D1F0C" w14:textId="77777777" w:rsidTr="00E728BE">
        <w:tc>
          <w:tcPr>
            <w:tcW w:w="391" w:type="dxa"/>
            <w:tcBorders>
              <w:top w:val="single" w:sz="4" w:space="0" w:color="auto"/>
            </w:tcBorders>
          </w:tcPr>
          <w:p w14:paraId="64ABC42B" w14:textId="77777777" w:rsidR="00FD7A43" w:rsidRPr="00AA2803" w:rsidRDefault="00FD7A43" w:rsidP="006164CE">
            <w:pPr>
              <w:pStyle w:val="af"/>
              <w:numPr>
                <w:ilvl w:val="0"/>
                <w:numId w:val="53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978" w:type="dxa"/>
            <w:gridSpan w:val="4"/>
          </w:tcPr>
          <w:p w14:paraId="2C919EDB" w14:textId="77777777" w:rsidR="00FD7A43" w:rsidRPr="00AA2803" w:rsidRDefault="00FD7A43" w:rsidP="00FD7A4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批次</w:t>
            </w:r>
          </w:p>
        </w:tc>
        <w:tc>
          <w:tcPr>
            <w:tcW w:w="2123" w:type="dxa"/>
            <w:gridSpan w:val="3"/>
          </w:tcPr>
          <w:p w14:paraId="69880D59" w14:textId="77777777" w:rsidR="00FD7A43" w:rsidRPr="00AA2803" w:rsidRDefault="00FD7A43" w:rsidP="00FD7A4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BATCH</w:t>
            </w:r>
            <w:r w:rsidRPr="00AA2803">
              <w:rPr>
                <w:rFonts w:ascii="新宋体" w:eastAsia="新宋体" w:hAnsi="新宋体"/>
                <w:szCs w:val="22"/>
              </w:rPr>
              <w:t>_NO</w:t>
            </w:r>
          </w:p>
        </w:tc>
        <w:tc>
          <w:tcPr>
            <w:tcW w:w="1978" w:type="dxa"/>
            <w:gridSpan w:val="3"/>
          </w:tcPr>
          <w:p w14:paraId="23750EB6" w14:textId="77777777" w:rsidR="00FD7A43" w:rsidRPr="00AA2803" w:rsidRDefault="00FD7A43" w:rsidP="00FD7A4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VARCHAR2(10)</w:t>
            </w:r>
          </w:p>
        </w:tc>
        <w:tc>
          <w:tcPr>
            <w:tcW w:w="709" w:type="dxa"/>
            <w:gridSpan w:val="2"/>
          </w:tcPr>
          <w:p w14:paraId="5CC22DDD" w14:textId="77777777" w:rsidR="00FD7A43" w:rsidRPr="00AA2803" w:rsidRDefault="00FD7A43" w:rsidP="00FD7A4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206657A5" w14:textId="77777777" w:rsidR="00FD7A43" w:rsidRPr="00AA2803" w:rsidRDefault="00FD7A43" w:rsidP="00FD7A4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0529B955" w14:textId="77777777" w:rsidTr="00E728BE">
        <w:tc>
          <w:tcPr>
            <w:tcW w:w="391" w:type="dxa"/>
            <w:tcBorders>
              <w:top w:val="single" w:sz="4" w:space="0" w:color="auto"/>
            </w:tcBorders>
          </w:tcPr>
          <w:p w14:paraId="70DCDB7C" w14:textId="77777777" w:rsidR="00FD7A43" w:rsidRPr="00AA2803" w:rsidRDefault="00FD7A43" w:rsidP="006164CE">
            <w:pPr>
              <w:pStyle w:val="af"/>
              <w:numPr>
                <w:ilvl w:val="0"/>
                <w:numId w:val="53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978" w:type="dxa"/>
            <w:gridSpan w:val="4"/>
          </w:tcPr>
          <w:p w14:paraId="63DD12DD" w14:textId="77777777" w:rsidR="00FD7A43" w:rsidRPr="00AA2803" w:rsidRDefault="00FD7A43" w:rsidP="00FD7A4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箱号</w:t>
            </w:r>
          </w:p>
        </w:tc>
        <w:tc>
          <w:tcPr>
            <w:tcW w:w="2123" w:type="dxa"/>
            <w:gridSpan w:val="3"/>
          </w:tcPr>
          <w:p w14:paraId="33299B00" w14:textId="77777777" w:rsidR="00FD7A43" w:rsidRPr="00AA2803" w:rsidRDefault="00FD7A43" w:rsidP="00FD7A4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TRUNK</w:t>
            </w:r>
            <w:r w:rsidRPr="00AA2803">
              <w:rPr>
                <w:rFonts w:ascii="新宋体" w:eastAsia="新宋体" w:hAnsi="新宋体" w:hint="eastAsia"/>
                <w:szCs w:val="22"/>
              </w:rPr>
              <w:t>_NO</w:t>
            </w:r>
          </w:p>
        </w:tc>
        <w:tc>
          <w:tcPr>
            <w:tcW w:w="1978" w:type="dxa"/>
            <w:gridSpan w:val="3"/>
          </w:tcPr>
          <w:p w14:paraId="5E2C2C5C" w14:textId="77777777" w:rsidR="00FD7A43" w:rsidRPr="00AA2803" w:rsidRDefault="00FD7A43" w:rsidP="00FD7A4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VARCHAR2(10)</w:t>
            </w:r>
          </w:p>
        </w:tc>
        <w:tc>
          <w:tcPr>
            <w:tcW w:w="709" w:type="dxa"/>
            <w:gridSpan w:val="2"/>
          </w:tcPr>
          <w:p w14:paraId="5FAEABB3" w14:textId="77777777" w:rsidR="00FD7A43" w:rsidRPr="00AA2803" w:rsidRDefault="00FD7A43" w:rsidP="00FD7A4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4AFDC98B" w14:textId="77777777" w:rsidR="00FD7A43" w:rsidRPr="00AA2803" w:rsidRDefault="00FD7A43" w:rsidP="00FD7A4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637041" w:rsidRPr="00AA2803" w14:paraId="0A997750" w14:textId="77777777" w:rsidTr="00E728BE">
        <w:tc>
          <w:tcPr>
            <w:tcW w:w="391" w:type="dxa"/>
            <w:tcBorders>
              <w:top w:val="single" w:sz="4" w:space="0" w:color="auto"/>
            </w:tcBorders>
          </w:tcPr>
          <w:p w14:paraId="2CB7B192" w14:textId="77777777" w:rsidR="00637041" w:rsidRPr="00AA2803" w:rsidRDefault="00637041" w:rsidP="006164CE">
            <w:pPr>
              <w:pStyle w:val="af"/>
              <w:numPr>
                <w:ilvl w:val="0"/>
                <w:numId w:val="53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978" w:type="dxa"/>
            <w:gridSpan w:val="4"/>
          </w:tcPr>
          <w:p w14:paraId="1E23F0A7" w14:textId="77777777" w:rsidR="00637041" w:rsidRPr="00AA2803" w:rsidRDefault="00637041" w:rsidP="0063704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盒号</w:t>
            </w:r>
            <w:r>
              <w:rPr>
                <w:rFonts w:ascii="新宋体" w:eastAsia="新宋体" w:hAnsi="新宋体" w:hint="eastAsia"/>
                <w:szCs w:val="22"/>
              </w:rPr>
              <w:t>（箱号+盒子顺序号）</w:t>
            </w:r>
          </w:p>
        </w:tc>
        <w:tc>
          <w:tcPr>
            <w:tcW w:w="2123" w:type="dxa"/>
            <w:gridSpan w:val="3"/>
          </w:tcPr>
          <w:p w14:paraId="63D3FC80" w14:textId="77777777" w:rsidR="00637041" w:rsidRPr="00AA2803" w:rsidRDefault="00637041" w:rsidP="0063704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BOX_NO</w:t>
            </w:r>
          </w:p>
        </w:tc>
        <w:tc>
          <w:tcPr>
            <w:tcW w:w="1978" w:type="dxa"/>
            <w:gridSpan w:val="3"/>
          </w:tcPr>
          <w:p w14:paraId="568A9F6D" w14:textId="77777777" w:rsidR="00637041" w:rsidRPr="00AA2803" w:rsidRDefault="00637041" w:rsidP="0063704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VARCHAR2(</w:t>
            </w:r>
            <w:r>
              <w:rPr>
                <w:rFonts w:ascii="新宋体" w:eastAsia="新宋体" w:hAnsi="新宋体"/>
                <w:szCs w:val="22"/>
              </w:rPr>
              <w:t>2</w:t>
            </w:r>
            <w:r w:rsidRPr="00AA2803">
              <w:rPr>
                <w:rFonts w:ascii="新宋体" w:eastAsia="新宋体" w:hAnsi="新宋体"/>
                <w:szCs w:val="22"/>
              </w:rPr>
              <w:t>0)</w:t>
            </w:r>
          </w:p>
        </w:tc>
        <w:tc>
          <w:tcPr>
            <w:tcW w:w="709" w:type="dxa"/>
            <w:gridSpan w:val="2"/>
          </w:tcPr>
          <w:p w14:paraId="1F130C24" w14:textId="77777777" w:rsidR="00637041" w:rsidRPr="00AA2803" w:rsidRDefault="00637041" w:rsidP="0063704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38C57800" w14:textId="77777777" w:rsidR="00637041" w:rsidRPr="00AA2803" w:rsidRDefault="00637041" w:rsidP="0063704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637041" w:rsidRPr="00AA2803" w14:paraId="54A02C94" w14:textId="77777777" w:rsidTr="00E728BE">
        <w:tc>
          <w:tcPr>
            <w:tcW w:w="391" w:type="dxa"/>
            <w:tcBorders>
              <w:top w:val="single" w:sz="4" w:space="0" w:color="auto"/>
            </w:tcBorders>
          </w:tcPr>
          <w:p w14:paraId="3C82ED56" w14:textId="77777777" w:rsidR="00637041" w:rsidRPr="00AA2803" w:rsidRDefault="00637041" w:rsidP="006164CE">
            <w:pPr>
              <w:pStyle w:val="af"/>
              <w:numPr>
                <w:ilvl w:val="0"/>
                <w:numId w:val="53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978" w:type="dxa"/>
            <w:gridSpan w:val="4"/>
          </w:tcPr>
          <w:p w14:paraId="05D7DBB4" w14:textId="77777777" w:rsidR="00637041" w:rsidRPr="00AA2803" w:rsidRDefault="00637041" w:rsidP="0063704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本号</w:t>
            </w:r>
          </w:p>
        </w:tc>
        <w:tc>
          <w:tcPr>
            <w:tcW w:w="2123" w:type="dxa"/>
            <w:gridSpan w:val="3"/>
          </w:tcPr>
          <w:p w14:paraId="45144B9A" w14:textId="77777777" w:rsidR="00637041" w:rsidRPr="00AA2803" w:rsidRDefault="00637041" w:rsidP="0063704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PACKAGE_NO</w:t>
            </w:r>
          </w:p>
        </w:tc>
        <w:tc>
          <w:tcPr>
            <w:tcW w:w="1978" w:type="dxa"/>
            <w:gridSpan w:val="3"/>
          </w:tcPr>
          <w:p w14:paraId="36A52A2A" w14:textId="77777777" w:rsidR="00637041" w:rsidRPr="00AA2803" w:rsidRDefault="00637041" w:rsidP="0063704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VARCHAR2(10)</w:t>
            </w:r>
          </w:p>
        </w:tc>
        <w:tc>
          <w:tcPr>
            <w:tcW w:w="709" w:type="dxa"/>
            <w:gridSpan w:val="2"/>
          </w:tcPr>
          <w:p w14:paraId="794F5137" w14:textId="77777777" w:rsidR="00637041" w:rsidRPr="00AA2803" w:rsidRDefault="00637041" w:rsidP="0063704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72EBA184" w14:textId="77777777" w:rsidR="00637041" w:rsidRPr="00AA2803" w:rsidRDefault="00637041" w:rsidP="0063704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637041" w:rsidRPr="00AA2803" w14:paraId="0B6C6311" w14:textId="77777777" w:rsidTr="00E728BE">
        <w:tc>
          <w:tcPr>
            <w:tcW w:w="391" w:type="dxa"/>
            <w:tcBorders>
              <w:top w:val="single" w:sz="4" w:space="0" w:color="auto"/>
            </w:tcBorders>
          </w:tcPr>
          <w:p w14:paraId="1FDB0BB3" w14:textId="77777777" w:rsidR="00637041" w:rsidRPr="00AA2803" w:rsidRDefault="00637041" w:rsidP="006164CE">
            <w:pPr>
              <w:pStyle w:val="af"/>
              <w:numPr>
                <w:ilvl w:val="0"/>
                <w:numId w:val="53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978" w:type="dxa"/>
            <w:gridSpan w:val="4"/>
          </w:tcPr>
          <w:p w14:paraId="315C9504" w14:textId="77777777" w:rsidR="00637041" w:rsidRPr="00AA2803" w:rsidRDefault="00637041" w:rsidP="0063704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票数</w:t>
            </w:r>
          </w:p>
        </w:tc>
        <w:tc>
          <w:tcPr>
            <w:tcW w:w="2123" w:type="dxa"/>
            <w:gridSpan w:val="3"/>
          </w:tcPr>
          <w:p w14:paraId="47CD7CC4" w14:textId="77777777" w:rsidR="00637041" w:rsidRPr="00AA2803" w:rsidRDefault="00637041" w:rsidP="0063704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TICKETS</w:t>
            </w:r>
          </w:p>
        </w:tc>
        <w:tc>
          <w:tcPr>
            <w:tcW w:w="1978" w:type="dxa"/>
            <w:gridSpan w:val="3"/>
          </w:tcPr>
          <w:p w14:paraId="31383B87" w14:textId="42B9B8AC" w:rsidR="00637041" w:rsidRPr="00AA2803" w:rsidRDefault="00637041" w:rsidP="005D48A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NUMBER(</w:t>
            </w:r>
            <w:r w:rsidR="005D48A6">
              <w:rPr>
                <w:rFonts w:ascii="新宋体" w:eastAsia="新宋体" w:hAnsi="新宋体"/>
                <w:szCs w:val="22"/>
              </w:rPr>
              <w:t>18</w:t>
            </w:r>
            <w:r w:rsidRPr="00AA2803">
              <w:rPr>
                <w:rFonts w:ascii="新宋体" w:eastAsia="新宋体" w:hAnsi="新宋体" w:hint="eastAsia"/>
                <w:szCs w:val="22"/>
              </w:rPr>
              <w:t>)</w:t>
            </w:r>
          </w:p>
        </w:tc>
        <w:tc>
          <w:tcPr>
            <w:tcW w:w="709" w:type="dxa"/>
            <w:gridSpan w:val="2"/>
          </w:tcPr>
          <w:p w14:paraId="55507917" w14:textId="77777777" w:rsidR="00637041" w:rsidRPr="00AA2803" w:rsidRDefault="00637041" w:rsidP="0063704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0B425966" w14:textId="77777777" w:rsidR="00637041" w:rsidRPr="00AA2803" w:rsidRDefault="00637041" w:rsidP="0063704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637041" w:rsidRPr="00AA2803" w14:paraId="5F4FE591" w14:textId="77777777" w:rsidTr="00E728BE">
        <w:tc>
          <w:tcPr>
            <w:tcW w:w="391" w:type="dxa"/>
            <w:tcBorders>
              <w:top w:val="single" w:sz="4" w:space="0" w:color="auto"/>
            </w:tcBorders>
          </w:tcPr>
          <w:p w14:paraId="582141D1" w14:textId="77777777" w:rsidR="00637041" w:rsidRPr="00AA2803" w:rsidRDefault="00637041" w:rsidP="006164CE">
            <w:pPr>
              <w:pStyle w:val="af"/>
              <w:numPr>
                <w:ilvl w:val="0"/>
                <w:numId w:val="53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978" w:type="dxa"/>
            <w:gridSpan w:val="4"/>
          </w:tcPr>
          <w:p w14:paraId="0EE6C313" w14:textId="77777777" w:rsidR="00637041" w:rsidRPr="00AA2803" w:rsidRDefault="00637041" w:rsidP="0063704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金额</w:t>
            </w:r>
          </w:p>
        </w:tc>
        <w:tc>
          <w:tcPr>
            <w:tcW w:w="2123" w:type="dxa"/>
            <w:gridSpan w:val="3"/>
          </w:tcPr>
          <w:p w14:paraId="45D662B4" w14:textId="77777777" w:rsidR="00637041" w:rsidRPr="00AA2803" w:rsidRDefault="00637041" w:rsidP="0063704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AMOUNT</w:t>
            </w:r>
          </w:p>
        </w:tc>
        <w:tc>
          <w:tcPr>
            <w:tcW w:w="1978" w:type="dxa"/>
            <w:gridSpan w:val="3"/>
          </w:tcPr>
          <w:p w14:paraId="4C957313" w14:textId="7C291E38" w:rsidR="00637041" w:rsidRPr="00AA2803" w:rsidRDefault="00637041" w:rsidP="005D48A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NUMBER(</w:t>
            </w:r>
            <w:r w:rsidR="005D48A6">
              <w:rPr>
                <w:rFonts w:ascii="新宋体" w:eastAsia="新宋体" w:hAnsi="新宋体"/>
                <w:szCs w:val="22"/>
              </w:rPr>
              <w:t>2</w:t>
            </w:r>
            <w:r w:rsidRPr="00AA2803">
              <w:rPr>
                <w:rFonts w:ascii="新宋体" w:eastAsia="新宋体" w:hAnsi="新宋体"/>
                <w:szCs w:val="22"/>
              </w:rPr>
              <w:t>8</w:t>
            </w:r>
            <w:r w:rsidRPr="00AA2803">
              <w:rPr>
                <w:rFonts w:ascii="新宋体" w:eastAsia="新宋体" w:hAnsi="新宋体" w:hint="eastAsia"/>
                <w:szCs w:val="22"/>
              </w:rPr>
              <w:t>)</w:t>
            </w:r>
          </w:p>
        </w:tc>
        <w:tc>
          <w:tcPr>
            <w:tcW w:w="709" w:type="dxa"/>
            <w:gridSpan w:val="2"/>
          </w:tcPr>
          <w:p w14:paraId="1C6C7805" w14:textId="77777777" w:rsidR="00637041" w:rsidRPr="00AA2803" w:rsidRDefault="00637041" w:rsidP="0063704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084522AC" w14:textId="77777777" w:rsidR="00637041" w:rsidRPr="00AA2803" w:rsidRDefault="00637041" w:rsidP="0063704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637041" w:rsidRPr="00AA2803" w14:paraId="482BCB54" w14:textId="77777777" w:rsidTr="00E728BE">
        <w:tc>
          <w:tcPr>
            <w:tcW w:w="9747" w:type="dxa"/>
            <w:gridSpan w:val="14"/>
            <w:shd w:val="clear" w:color="auto" w:fill="D9D9D9" w:themeFill="background1" w:themeFillShade="D9"/>
          </w:tcPr>
          <w:p w14:paraId="1726D7A6" w14:textId="77777777" w:rsidR="00637041" w:rsidRPr="00AA2803" w:rsidRDefault="00637041" w:rsidP="00637041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表格其他属性信息定义（包括PK-FK、IDX等）</w:t>
            </w:r>
          </w:p>
        </w:tc>
      </w:tr>
      <w:tr w:rsidR="00637041" w:rsidRPr="00AA2803" w14:paraId="79B0FF90" w14:textId="77777777" w:rsidTr="00E728BE">
        <w:trPr>
          <w:trHeight w:val="231"/>
        </w:trPr>
        <w:tc>
          <w:tcPr>
            <w:tcW w:w="533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3242F0E" w14:textId="77777777" w:rsidR="00637041" w:rsidRPr="00AA2803" w:rsidRDefault="00637041" w:rsidP="00637041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主键</w:t>
            </w:r>
          </w:p>
        </w:tc>
        <w:tc>
          <w:tcPr>
            <w:tcW w:w="2969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2E2E0840" w14:textId="77777777" w:rsidR="00637041" w:rsidRPr="00AA2803" w:rsidRDefault="00637041" w:rsidP="00637041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6245" w:type="dxa"/>
            <w:gridSpan w:val="8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36FF42C3" w14:textId="77777777" w:rsidR="00637041" w:rsidRPr="00AA2803" w:rsidRDefault="00637041" w:rsidP="00637041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包含列</w:t>
            </w:r>
          </w:p>
        </w:tc>
      </w:tr>
      <w:tr w:rsidR="00637041" w:rsidRPr="00AA2803" w14:paraId="590CDB11" w14:textId="77777777" w:rsidTr="00E728BE">
        <w:trPr>
          <w:trHeight w:val="231"/>
        </w:trPr>
        <w:tc>
          <w:tcPr>
            <w:tcW w:w="533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6493785" w14:textId="77777777" w:rsidR="00637041" w:rsidRPr="00AA2803" w:rsidRDefault="00637041" w:rsidP="00637041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2969" w:type="dxa"/>
            <w:gridSpan w:val="4"/>
            <w:tcBorders>
              <w:left w:val="single" w:sz="4" w:space="0" w:color="auto"/>
            </w:tcBorders>
          </w:tcPr>
          <w:p w14:paraId="11E394B4" w14:textId="77777777" w:rsidR="00637041" w:rsidRPr="00AA2803" w:rsidRDefault="00637041" w:rsidP="0063704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PK_WH_GOODS_ISSUE_DETAIL</w:t>
            </w:r>
          </w:p>
        </w:tc>
        <w:tc>
          <w:tcPr>
            <w:tcW w:w="6245" w:type="dxa"/>
            <w:gridSpan w:val="8"/>
            <w:tcBorders>
              <w:left w:val="single" w:sz="4" w:space="0" w:color="auto"/>
            </w:tcBorders>
          </w:tcPr>
          <w:p w14:paraId="62CC7762" w14:textId="77777777" w:rsidR="00637041" w:rsidRPr="00AA2803" w:rsidRDefault="00637041" w:rsidP="0063704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SEQUENCE_NO</w:t>
            </w:r>
          </w:p>
        </w:tc>
      </w:tr>
      <w:tr w:rsidR="00637041" w:rsidRPr="00AA2803" w14:paraId="0ADDB5EE" w14:textId="77777777" w:rsidTr="00E728BE">
        <w:trPr>
          <w:trHeight w:val="231"/>
        </w:trPr>
        <w:tc>
          <w:tcPr>
            <w:tcW w:w="533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D3D0DAA" w14:textId="77777777" w:rsidR="00637041" w:rsidRPr="00AA2803" w:rsidRDefault="00637041" w:rsidP="00637041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外键</w:t>
            </w:r>
          </w:p>
        </w:tc>
        <w:tc>
          <w:tcPr>
            <w:tcW w:w="2969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0A422195" w14:textId="77777777" w:rsidR="00637041" w:rsidRPr="00AA2803" w:rsidRDefault="00637041" w:rsidP="00637041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1990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260EF70B" w14:textId="77777777" w:rsidR="00637041" w:rsidRPr="00AA2803" w:rsidRDefault="00637041" w:rsidP="00637041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  <w:tc>
          <w:tcPr>
            <w:tcW w:w="2123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27283764" w14:textId="77777777" w:rsidR="00637041" w:rsidRPr="00AA2803" w:rsidRDefault="00637041" w:rsidP="00637041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参照表名</w:t>
            </w:r>
          </w:p>
        </w:tc>
        <w:tc>
          <w:tcPr>
            <w:tcW w:w="2132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4CE1BB5D" w14:textId="77777777" w:rsidR="00637041" w:rsidRPr="00AA2803" w:rsidRDefault="00637041" w:rsidP="00637041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</w:tr>
      <w:tr w:rsidR="00637041" w:rsidRPr="00AA2803" w14:paraId="6F46A446" w14:textId="77777777" w:rsidTr="00E728BE">
        <w:trPr>
          <w:trHeight w:val="231"/>
        </w:trPr>
        <w:tc>
          <w:tcPr>
            <w:tcW w:w="533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6992873" w14:textId="77777777" w:rsidR="00637041" w:rsidRPr="00AA2803" w:rsidRDefault="00637041" w:rsidP="00637041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2969" w:type="dxa"/>
            <w:gridSpan w:val="4"/>
            <w:tcBorders>
              <w:left w:val="single" w:sz="4" w:space="0" w:color="auto"/>
            </w:tcBorders>
          </w:tcPr>
          <w:p w14:paraId="6CB1BE6F" w14:textId="77777777" w:rsidR="00637041" w:rsidRPr="00AA2803" w:rsidRDefault="00637041" w:rsidP="0063704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990" w:type="dxa"/>
            <w:gridSpan w:val="2"/>
            <w:tcBorders>
              <w:left w:val="single" w:sz="4" w:space="0" w:color="auto"/>
            </w:tcBorders>
          </w:tcPr>
          <w:p w14:paraId="79E38F7F" w14:textId="77777777" w:rsidR="00637041" w:rsidRPr="00AA2803" w:rsidRDefault="00637041" w:rsidP="0063704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123" w:type="dxa"/>
            <w:gridSpan w:val="4"/>
            <w:tcBorders>
              <w:left w:val="single" w:sz="4" w:space="0" w:color="auto"/>
            </w:tcBorders>
          </w:tcPr>
          <w:p w14:paraId="2A04FFFC" w14:textId="77777777" w:rsidR="00637041" w:rsidRPr="00AA2803" w:rsidRDefault="00637041" w:rsidP="0063704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132" w:type="dxa"/>
            <w:gridSpan w:val="2"/>
            <w:tcBorders>
              <w:left w:val="single" w:sz="4" w:space="0" w:color="auto"/>
            </w:tcBorders>
          </w:tcPr>
          <w:p w14:paraId="1CDD4256" w14:textId="77777777" w:rsidR="00637041" w:rsidRPr="00AA2803" w:rsidRDefault="00637041" w:rsidP="0063704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41781D" w:rsidRPr="00AA2803" w14:paraId="1C959622" w14:textId="77777777" w:rsidTr="00E728BE">
        <w:trPr>
          <w:trHeight w:val="231"/>
        </w:trPr>
        <w:tc>
          <w:tcPr>
            <w:tcW w:w="533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418F2C4" w14:textId="77777777" w:rsidR="0041781D" w:rsidRPr="00AA2803" w:rsidRDefault="0041781D" w:rsidP="00637041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索引</w:t>
            </w:r>
          </w:p>
        </w:tc>
        <w:tc>
          <w:tcPr>
            <w:tcW w:w="2969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4C25FAE1" w14:textId="77777777" w:rsidR="0041781D" w:rsidRPr="00AA2803" w:rsidRDefault="0041781D" w:rsidP="00637041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3118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681673FC" w14:textId="77777777" w:rsidR="0041781D" w:rsidRPr="00AA2803" w:rsidRDefault="0041781D" w:rsidP="00637041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  <w:tc>
          <w:tcPr>
            <w:tcW w:w="3127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406C7A1E" w14:textId="77777777" w:rsidR="0041781D" w:rsidRPr="00AA2803" w:rsidRDefault="0041781D" w:rsidP="00637041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类型</w:t>
            </w:r>
          </w:p>
        </w:tc>
      </w:tr>
      <w:tr w:rsidR="0041781D" w:rsidRPr="00AA2803" w14:paraId="00E9F2B6" w14:textId="77777777" w:rsidTr="00E728BE">
        <w:trPr>
          <w:trHeight w:val="231"/>
        </w:trPr>
        <w:tc>
          <w:tcPr>
            <w:tcW w:w="533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1AD69E6" w14:textId="77777777" w:rsidR="0041781D" w:rsidRPr="00AA2803" w:rsidRDefault="0041781D" w:rsidP="00637041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2969" w:type="dxa"/>
            <w:gridSpan w:val="4"/>
            <w:tcBorders>
              <w:left w:val="single" w:sz="4" w:space="0" w:color="auto"/>
            </w:tcBorders>
          </w:tcPr>
          <w:p w14:paraId="64C46456" w14:textId="77777777" w:rsidR="0041781D" w:rsidRPr="00AA2803" w:rsidRDefault="0041781D" w:rsidP="0063704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IDX_WH_GI_DETAIL_SGI</w:t>
            </w:r>
          </w:p>
        </w:tc>
        <w:tc>
          <w:tcPr>
            <w:tcW w:w="3118" w:type="dxa"/>
            <w:gridSpan w:val="4"/>
            <w:tcBorders>
              <w:left w:val="single" w:sz="4" w:space="0" w:color="auto"/>
            </w:tcBorders>
          </w:tcPr>
          <w:p w14:paraId="5D4A1188" w14:textId="77777777" w:rsidR="0041781D" w:rsidRPr="00AA2803" w:rsidRDefault="0041781D" w:rsidP="0063704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SGI_NO</w:t>
            </w:r>
          </w:p>
        </w:tc>
        <w:tc>
          <w:tcPr>
            <w:tcW w:w="3127" w:type="dxa"/>
            <w:gridSpan w:val="4"/>
            <w:tcBorders>
              <w:left w:val="single" w:sz="4" w:space="0" w:color="auto"/>
            </w:tcBorders>
          </w:tcPr>
          <w:p w14:paraId="7D8F6385" w14:textId="77777777" w:rsidR="0041781D" w:rsidRPr="00AA2803" w:rsidRDefault="0041781D" w:rsidP="0063704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41781D" w:rsidRPr="00AA2803" w14:paraId="2C01E231" w14:textId="77777777" w:rsidTr="00E728BE">
        <w:trPr>
          <w:trHeight w:val="231"/>
        </w:trPr>
        <w:tc>
          <w:tcPr>
            <w:tcW w:w="533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A10DA4E" w14:textId="77777777" w:rsidR="0041781D" w:rsidRPr="00AA2803" w:rsidRDefault="0041781D" w:rsidP="0041781D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2969" w:type="dxa"/>
            <w:gridSpan w:val="4"/>
            <w:tcBorders>
              <w:left w:val="single" w:sz="4" w:space="0" w:color="auto"/>
            </w:tcBorders>
          </w:tcPr>
          <w:p w14:paraId="63939FED" w14:textId="77777777" w:rsidR="0041781D" w:rsidRPr="00AA2803" w:rsidRDefault="0041781D" w:rsidP="0041781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IDX_WH_GI_DETAIL_ALL</w:t>
            </w:r>
          </w:p>
        </w:tc>
        <w:tc>
          <w:tcPr>
            <w:tcW w:w="3118" w:type="dxa"/>
            <w:gridSpan w:val="4"/>
            <w:tcBorders>
              <w:left w:val="single" w:sz="4" w:space="0" w:color="auto"/>
            </w:tcBorders>
          </w:tcPr>
          <w:p w14:paraId="316B3847" w14:textId="77777777" w:rsidR="0041781D" w:rsidRPr="00AA2803" w:rsidRDefault="0041781D" w:rsidP="0041781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41781D">
              <w:rPr>
                <w:rFonts w:ascii="新宋体" w:eastAsia="新宋体" w:hAnsi="新宋体"/>
                <w:szCs w:val="22"/>
              </w:rPr>
              <w:t>PLAN_CODE,BATCH_NO,TRUNK_NO,BOX_NO,PACKAGE_NO</w:t>
            </w:r>
          </w:p>
        </w:tc>
        <w:tc>
          <w:tcPr>
            <w:tcW w:w="3127" w:type="dxa"/>
            <w:gridSpan w:val="4"/>
            <w:tcBorders>
              <w:left w:val="single" w:sz="4" w:space="0" w:color="auto"/>
            </w:tcBorders>
          </w:tcPr>
          <w:p w14:paraId="795AD09C" w14:textId="77777777" w:rsidR="0041781D" w:rsidRPr="00AA2803" w:rsidRDefault="0041781D" w:rsidP="0041781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0157F1" w:rsidRPr="00AA2803" w14:paraId="31F13277" w14:textId="77777777" w:rsidTr="00E728BE">
        <w:trPr>
          <w:trHeight w:val="231"/>
        </w:trPr>
        <w:tc>
          <w:tcPr>
            <w:tcW w:w="533" w:type="dxa"/>
            <w:gridSpan w:val="2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89A9675" w14:textId="77777777" w:rsidR="000157F1" w:rsidRPr="00AA2803" w:rsidRDefault="000157F1" w:rsidP="000157F1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2969" w:type="dxa"/>
            <w:gridSpan w:val="4"/>
            <w:tcBorders>
              <w:left w:val="single" w:sz="4" w:space="0" w:color="auto"/>
            </w:tcBorders>
          </w:tcPr>
          <w:p w14:paraId="1D8ACA8B" w14:textId="17CD0C7C" w:rsidR="000157F1" w:rsidRDefault="000157F1" w:rsidP="000157F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IDX_WH_GI_DETAIL_</w:t>
            </w:r>
            <w:r>
              <w:rPr>
                <w:rFonts w:ascii="新宋体" w:eastAsia="新宋体" w:hAnsi="新宋体"/>
                <w:szCs w:val="22"/>
              </w:rPr>
              <w:t>REF</w:t>
            </w:r>
          </w:p>
        </w:tc>
        <w:tc>
          <w:tcPr>
            <w:tcW w:w="3118" w:type="dxa"/>
            <w:gridSpan w:val="4"/>
            <w:tcBorders>
              <w:left w:val="single" w:sz="4" w:space="0" w:color="auto"/>
            </w:tcBorders>
          </w:tcPr>
          <w:p w14:paraId="7088E746" w14:textId="38CADF80" w:rsidR="000157F1" w:rsidRPr="0041781D" w:rsidRDefault="000157F1" w:rsidP="000157F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REF_NO</w:t>
            </w:r>
          </w:p>
        </w:tc>
        <w:tc>
          <w:tcPr>
            <w:tcW w:w="3127" w:type="dxa"/>
            <w:gridSpan w:val="4"/>
            <w:tcBorders>
              <w:left w:val="single" w:sz="4" w:space="0" w:color="auto"/>
            </w:tcBorders>
          </w:tcPr>
          <w:p w14:paraId="4F1D4BC9" w14:textId="77777777" w:rsidR="000157F1" w:rsidRPr="00AA2803" w:rsidRDefault="000157F1" w:rsidP="000157F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0157F1" w:rsidRPr="00AA2803" w14:paraId="26DEF220" w14:textId="77777777" w:rsidTr="00E728BE">
        <w:tc>
          <w:tcPr>
            <w:tcW w:w="533" w:type="dxa"/>
            <w:gridSpan w:val="2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F4F2C78" w14:textId="77777777" w:rsidR="000157F1" w:rsidRPr="00AA2803" w:rsidRDefault="000157F1" w:rsidP="000157F1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约束</w:t>
            </w:r>
          </w:p>
        </w:tc>
        <w:tc>
          <w:tcPr>
            <w:tcW w:w="9214" w:type="dxa"/>
            <w:gridSpan w:val="12"/>
            <w:tcBorders>
              <w:left w:val="single" w:sz="4" w:space="0" w:color="auto"/>
            </w:tcBorders>
          </w:tcPr>
          <w:p w14:paraId="7B69DA0C" w14:textId="77777777" w:rsidR="000157F1" w:rsidRPr="00AA2803" w:rsidRDefault="000157F1" w:rsidP="000157F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0157F1" w:rsidRPr="00AA2803" w14:paraId="46F0D538" w14:textId="77777777" w:rsidTr="00E728BE">
        <w:trPr>
          <w:trHeight w:val="231"/>
        </w:trPr>
        <w:tc>
          <w:tcPr>
            <w:tcW w:w="533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1FB8187" w14:textId="77777777" w:rsidR="000157F1" w:rsidRPr="00AA2803" w:rsidRDefault="000157F1" w:rsidP="000157F1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</w:t>
            </w: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38A4F1F5" w14:textId="77777777" w:rsidR="000157F1" w:rsidRPr="00AA2803" w:rsidRDefault="000157F1" w:rsidP="000157F1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分区类型</w:t>
            </w:r>
          </w:p>
        </w:tc>
        <w:tc>
          <w:tcPr>
            <w:tcW w:w="1487" w:type="dxa"/>
            <w:gridSpan w:val="3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2AE31CA5" w14:textId="77777777" w:rsidR="000157F1" w:rsidRPr="00AA2803" w:rsidRDefault="000157F1" w:rsidP="000157F1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分区字段</w:t>
            </w:r>
          </w:p>
        </w:tc>
        <w:tc>
          <w:tcPr>
            <w:tcW w:w="6239" w:type="dxa"/>
            <w:gridSpan w:val="7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65CEBB35" w14:textId="77777777" w:rsidR="000157F1" w:rsidRPr="00AA2803" w:rsidRDefault="000157F1" w:rsidP="000157F1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分区条件</w:t>
            </w:r>
          </w:p>
        </w:tc>
      </w:tr>
      <w:tr w:rsidR="000157F1" w:rsidRPr="00AA2803" w14:paraId="47CC905C" w14:textId="77777777" w:rsidTr="00E728BE">
        <w:trPr>
          <w:trHeight w:val="231"/>
        </w:trPr>
        <w:tc>
          <w:tcPr>
            <w:tcW w:w="533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0308D94" w14:textId="77777777" w:rsidR="000157F1" w:rsidRPr="00AA2803" w:rsidRDefault="000157F1" w:rsidP="000157F1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</w:tcPr>
          <w:p w14:paraId="01B41E24" w14:textId="77777777" w:rsidR="000157F1" w:rsidRPr="00AA2803" w:rsidRDefault="000157F1" w:rsidP="000157F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主分区</w:t>
            </w:r>
          </w:p>
        </w:tc>
        <w:tc>
          <w:tcPr>
            <w:tcW w:w="1487" w:type="dxa"/>
            <w:gridSpan w:val="3"/>
            <w:tcBorders>
              <w:left w:val="single" w:sz="4" w:space="0" w:color="auto"/>
            </w:tcBorders>
          </w:tcPr>
          <w:p w14:paraId="75F50778" w14:textId="77777777" w:rsidR="000157F1" w:rsidRPr="00AA2803" w:rsidRDefault="000157F1" w:rsidP="000157F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6239" w:type="dxa"/>
            <w:gridSpan w:val="7"/>
            <w:tcBorders>
              <w:left w:val="single" w:sz="4" w:space="0" w:color="auto"/>
            </w:tcBorders>
          </w:tcPr>
          <w:p w14:paraId="542C6FDF" w14:textId="77777777" w:rsidR="000157F1" w:rsidRPr="00AA2803" w:rsidRDefault="000157F1" w:rsidP="000157F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0157F1" w:rsidRPr="00AA2803" w14:paraId="5D827F2E" w14:textId="77777777" w:rsidTr="00E728BE">
        <w:trPr>
          <w:trHeight w:val="231"/>
        </w:trPr>
        <w:tc>
          <w:tcPr>
            <w:tcW w:w="533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DCAE4CE" w14:textId="77777777" w:rsidR="000157F1" w:rsidRPr="00AA2803" w:rsidRDefault="000157F1" w:rsidP="000157F1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</w:tcPr>
          <w:p w14:paraId="3BB85BF9" w14:textId="77777777" w:rsidR="000157F1" w:rsidRPr="00AA2803" w:rsidRDefault="000157F1" w:rsidP="000157F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子分区</w:t>
            </w:r>
          </w:p>
        </w:tc>
        <w:tc>
          <w:tcPr>
            <w:tcW w:w="1487" w:type="dxa"/>
            <w:gridSpan w:val="3"/>
            <w:tcBorders>
              <w:left w:val="single" w:sz="4" w:space="0" w:color="auto"/>
            </w:tcBorders>
          </w:tcPr>
          <w:p w14:paraId="2AAD2E95" w14:textId="77777777" w:rsidR="000157F1" w:rsidRPr="00AA2803" w:rsidRDefault="000157F1" w:rsidP="000157F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6239" w:type="dxa"/>
            <w:gridSpan w:val="7"/>
            <w:tcBorders>
              <w:left w:val="single" w:sz="4" w:space="0" w:color="auto"/>
            </w:tcBorders>
          </w:tcPr>
          <w:p w14:paraId="50E0DCC6" w14:textId="77777777" w:rsidR="000157F1" w:rsidRPr="00AA2803" w:rsidRDefault="000157F1" w:rsidP="000157F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</w:tbl>
    <w:p w14:paraId="7255ED16" w14:textId="77777777" w:rsidR="00A36A31" w:rsidRPr="00AA2803" w:rsidRDefault="00A36A31" w:rsidP="00A36A31"/>
    <w:p w14:paraId="65755BFA" w14:textId="77777777" w:rsidR="005E3110" w:rsidRPr="00AA2803" w:rsidRDefault="005E3110" w:rsidP="00BB4867">
      <w:pPr>
        <w:pStyle w:val="4"/>
      </w:pPr>
      <w:bookmarkStart w:id="76" w:name="_Toc435450845"/>
      <w:r w:rsidRPr="00AA2803">
        <w:rPr>
          <w:rFonts w:hint="eastAsia"/>
        </w:rPr>
        <w:t>入库单（</w:t>
      </w:r>
      <w:r w:rsidR="00FD7A43" w:rsidRPr="00AA2803">
        <w:rPr>
          <w:rFonts w:hint="eastAsia"/>
        </w:rPr>
        <w:t>WH_</w:t>
      </w:r>
      <w:r w:rsidRPr="00AA2803">
        <w:t>GOODS_</w:t>
      </w:r>
      <w:r w:rsidR="00BB4867" w:rsidRPr="00AA2803">
        <w:t>RECEIPT</w:t>
      </w:r>
      <w:r w:rsidRPr="00AA2803">
        <w:rPr>
          <w:rFonts w:hint="eastAsia"/>
        </w:rPr>
        <w:t>）</w:t>
      </w:r>
      <w:bookmarkEnd w:id="76"/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91"/>
        <w:gridCol w:w="142"/>
        <w:gridCol w:w="698"/>
        <w:gridCol w:w="790"/>
        <w:gridCol w:w="1206"/>
        <w:gridCol w:w="275"/>
        <w:gridCol w:w="6"/>
        <w:gridCol w:w="1984"/>
        <w:gridCol w:w="995"/>
        <w:gridCol w:w="133"/>
        <w:gridCol w:w="850"/>
        <w:gridCol w:w="145"/>
        <w:gridCol w:w="564"/>
        <w:gridCol w:w="1568"/>
      </w:tblGrid>
      <w:tr w:rsidR="00AA2803" w:rsidRPr="00AA2803" w14:paraId="323536CD" w14:textId="77777777" w:rsidTr="00FD7A43">
        <w:tc>
          <w:tcPr>
            <w:tcW w:w="1231" w:type="dxa"/>
            <w:gridSpan w:val="3"/>
            <w:shd w:val="clear" w:color="auto" w:fill="C0C0C0"/>
          </w:tcPr>
          <w:p w14:paraId="625670BE" w14:textId="77777777" w:rsidR="005E3110" w:rsidRPr="00AA2803" w:rsidRDefault="005E3110" w:rsidP="00FD7A4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汉字注解</w:t>
            </w:r>
          </w:p>
        </w:tc>
        <w:tc>
          <w:tcPr>
            <w:tcW w:w="4261" w:type="dxa"/>
            <w:gridSpan w:val="5"/>
            <w:shd w:val="clear" w:color="auto" w:fill="auto"/>
          </w:tcPr>
          <w:p w14:paraId="29300A95" w14:textId="77777777" w:rsidR="005E3110" w:rsidRPr="00AA2803" w:rsidRDefault="00BB4867" w:rsidP="00FD7A4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入库单</w:t>
            </w:r>
          </w:p>
        </w:tc>
        <w:tc>
          <w:tcPr>
            <w:tcW w:w="995" w:type="dxa"/>
            <w:shd w:val="clear" w:color="auto" w:fill="C0C0C0"/>
          </w:tcPr>
          <w:p w14:paraId="3312BCA3" w14:textId="77777777" w:rsidR="005E3110" w:rsidRPr="00AA2803" w:rsidRDefault="005E3110" w:rsidP="00FD7A4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表名</w:t>
            </w:r>
          </w:p>
        </w:tc>
        <w:tc>
          <w:tcPr>
            <w:tcW w:w="3260" w:type="dxa"/>
            <w:gridSpan w:val="5"/>
            <w:shd w:val="clear" w:color="auto" w:fill="auto"/>
          </w:tcPr>
          <w:p w14:paraId="70DB9021" w14:textId="77777777" w:rsidR="005E3110" w:rsidRPr="00AA2803" w:rsidRDefault="00FD7A43" w:rsidP="00FD7A4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/>
                <w:b/>
                <w:sz w:val="24"/>
                <w:szCs w:val="22"/>
              </w:rPr>
              <w:t>WH_</w:t>
            </w:r>
            <w:r w:rsidR="00BB4867" w:rsidRPr="00AA2803">
              <w:rPr>
                <w:rFonts w:ascii="新宋体" w:eastAsia="新宋体" w:hAnsi="新宋体"/>
                <w:b/>
                <w:sz w:val="24"/>
                <w:szCs w:val="22"/>
              </w:rPr>
              <w:t>GOODS_RECEIPT</w:t>
            </w:r>
          </w:p>
        </w:tc>
      </w:tr>
      <w:tr w:rsidR="00AA2803" w:rsidRPr="00AA2803" w14:paraId="464E1E8C" w14:textId="77777777" w:rsidTr="00FD7A43">
        <w:tc>
          <w:tcPr>
            <w:tcW w:w="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horzCross" w:color="auto" w:fill="C0C0C0"/>
          </w:tcPr>
          <w:p w14:paraId="3E843735" w14:textId="77777777" w:rsidR="005E3110" w:rsidRPr="00AA2803" w:rsidRDefault="005E3110" w:rsidP="00FD7A4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</w:p>
        </w:tc>
        <w:tc>
          <w:tcPr>
            <w:tcW w:w="2836" w:type="dxa"/>
            <w:gridSpan w:val="4"/>
            <w:tcBorders>
              <w:left w:val="single" w:sz="4" w:space="0" w:color="auto"/>
            </w:tcBorders>
            <w:shd w:val="clear" w:color="auto" w:fill="C0C0C0"/>
          </w:tcPr>
          <w:p w14:paraId="7146B2D5" w14:textId="77777777" w:rsidR="005E3110" w:rsidRPr="00AA2803" w:rsidRDefault="005E3110" w:rsidP="00FD7A4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字段名称</w:t>
            </w:r>
          </w:p>
        </w:tc>
        <w:tc>
          <w:tcPr>
            <w:tcW w:w="2265" w:type="dxa"/>
            <w:gridSpan w:val="3"/>
            <w:shd w:val="clear" w:color="auto" w:fill="C0C0C0"/>
          </w:tcPr>
          <w:p w14:paraId="404799A1" w14:textId="77777777" w:rsidR="005E3110" w:rsidRPr="00AA2803" w:rsidRDefault="005E3110" w:rsidP="00FD7A4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字段命名</w:t>
            </w:r>
          </w:p>
        </w:tc>
        <w:tc>
          <w:tcPr>
            <w:tcW w:w="1978" w:type="dxa"/>
            <w:gridSpan w:val="3"/>
            <w:shd w:val="clear" w:color="auto" w:fill="C0C0C0"/>
          </w:tcPr>
          <w:p w14:paraId="15DD7FE5" w14:textId="77777777" w:rsidR="005E3110" w:rsidRPr="00AA2803" w:rsidRDefault="005E3110" w:rsidP="00FD7A4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类型</w:t>
            </w:r>
          </w:p>
        </w:tc>
        <w:tc>
          <w:tcPr>
            <w:tcW w:w="709" w:type="dxa"/>
            <w:gridSpan w:val="2"/>
            <w:shd w:val="clear" w:color="auto" w:fill="C0C0C0"/>
          </w:tcPr>
          <w:p w14:paraId="6D8035D3" w14:textId="77777777" w:rsidR="005E3110" w:rsidRPr="00AA2803" w:rsidRDefault="005E3110" w:rsidP="00FD7A4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非空</w:t>
            </w:r>
          </w:p>
        </w:tc>
        <w:tc>
          <w:tcPr>
            <w:tcW w:w="1568" w:type="dxa"/>
            <w:shd w:val="clear" w:color="auto" w:fill="C0C0C0"/>
          </w:tcPr>
          <w:p w14:paraId="6A9DE459" w14:textId="77777777" w:rsidR="005E3110" w:rsidRPr="00AA2803" w:rsidRDefault="005E3110" w:rsidP="00FD7A4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默认</w:t>
            </w:r>
          </w:p>
        </w:tc>
      </w:tr>
      <w:tr w:rsidR="00AA2803" w:rsidRPr="00AA2803" w14:paraId="092DDDF4" w14:textId="77777777" w:rsidTr="00FD7A43">
        <w:tc>
          <w:tcPr>
            <w:tcW w:w="391" w:type="dxa"/>
            <w:tcBorders>
              <w:top w:val="single" w:sz="4" w:space="0" w:color="auto"/>
            </w:tcBorders>
          </w:tcPr>
          <w:p w14:paraId="3DF6B022" w14:textId="77777777" w:rsidR="005E3110" w:rsidRPr="00AA2803" w:rsidRDefault="005E3110" w:rsidP="006164CE">
            <w:pPr>
              <w:pStyle w:val="af"/>
              <w:numPr>
                <w:ilvl w:val="0"/>
                <w:numId w:val="55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836" w:type="dxa"/>
            <w:gridSpan w:val="4"/>
          </w:tcPr>
          <w:p w14:paraId="3BCFE8EF" w14:textId="77777777" w:rsidR="005E3110" w:rsidRPr="00AA2803" w:rsidRDefault="005E3110" w:rsidP="00FD7A4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入库单编号</w:t>
            </w:r>
            <w:r w:rsidR="00FD7A43" w:rsidRPr="00AA2803">
              <w:rPr>
                <w:rFonts w:ascii="新宋体" w:eastAsia="新宋体" w:hAnsi="新宋体" w:hint="eastAsia"/>
                <w:szCs w:val="22"/>
              </w:rPr>
              <w:t>（</w:t>
            </w:r>
            <w:r w:rsidR="00BE0FE1" w:rsidRPr="00AA2803">
              <w:rPr>
                <w:rFonts w:ascii="新宋体" w:eastAsia="新宋体" w:hAnsi="新宋体" w:hint="eastAsia"/>
                <w:szCs w:val="22"/>
              </w:rPr>
              <w:t>RK</w:t>
            </w:r>
            <w:r w:rsidR="00FD7A43" w:rsidRPr="00AA2803">
              <w:rPr>
                <w:rFonts w:ascii="新宋体" w:eastAsia="新宋体" w:hAnsi="新宋体" w:hint="eastAsia"/>
                <w:szCs w:val="22"/>
              </w:rPr>
              <w:t>12345678）</w:t>
            </w:r>
          </w:p>
        </w:tc>
        <w:tc>
          <w:tcPr>
            <w:tcW w:w="2265" w:type="dxa"/>
            <w:gridSpan w:val="3"/>
          </w:tcPr>
          <w:p w14:paraId="3227F7D6" w14:textId="77777777" w:rsidR="005E3110" w:rsidRPr="00AA2803" w:rsidRDefault="005E3110" w:rsidP="00D46EC7">
            <w:pPr>
              <w:tabs>
                <w:tab w:val="left" w:pos="675"/>
              </w:tabs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SG</w:t>
            </w:r>
            <w:r w:rsidR="00BB4867" w:rsidRPr="00AA2803">
              <w:rPr>
                <w:rFonts w:ascii="新宋体" w:eastAsia="新宋体" w:hAnsi="新宋体" w:hint="eastAsia"/>
                <w:szCs w:val="22"/>
              </w:rPr>
              <w:t>R</w:t>
            </w:r>
            <w:r w:rsidRPr="00AA2803">
              <w:rPr>
                <w:rFonts w:ascii="新宋体" w:eastAsia="新宋体" w:hAnsi="新宋体"/>
                <w:szCs w:val="22"/>
              </w:rPr>
              <w:t>_NO</w:t>
            </w:r>
          </w:p>
        </w:tc>
        <w:tc>
          <w:tcPr>
            <w:tcW w:w="1978" w:type="dxa"/>
            <w:gridSpan w:val="3"/>
          </w:tcPr>
          <w:p w14:paraId="425B8C82" w14:textId="77777777" w:rsidR="005E3110" w:rsidRPr="00AA2803" w:rsidRDefault="005E3110" w:rsidP="00FD7A4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CHAR(10)</w:t>
            </w:r>
          </w:p>
        </w:tc>
        <w:tc>
          <w:tcPr>
            <w:tcW w:w="709" w:type="dxa"/>
            <w:gridSpan w:val="2"/>
          </w:tcPr>
          <w:p w14:paraId="4D2A20CE" w14:textId="77777777" w:rsidR="005E3110" w:rsidRPr="00AA2803" w:rsidRDefault="005E3110" w:rsidP="00FD7A4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643966E9" w14:textId="77777777" w:rsidR="005E3110" w:rsidRPr="00AA2803" w:rsidRDefault="005E3110" w:rsidP="00FD7A4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6F3588" w:rsidRPr="00AA2803" w14:paraId="35050ED0" w14:textId="77777777" w:rsidTr="00FD7A43">
        <w:tc>
          <w:tcPr>
            <w:tcW w:w="391" w:type="dxa"/>
            <w:tcBorders>
              <w:top w:val="single" w:sz="4" w:space="0" w:color="auto"/>
            </w:tcBorders>
          </w:tcPr>
          <w:p w14:paraId="3FA87CEF" w14:textId="77777777" w:rsidR="006F3588" w:rsidRPr="00AA2803" w:rsidRDefault="006F3588" w:rsidP="006164CE">
            <w:pPr>
              <w:pStyle w:val="af"/>
              <w:numPr>
                <w:ilvl w:val="0"/>
                <w:numId w:val="55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836" w:type="dxa"/>
            <w:gridSpan w:val="4"/>
          </w:tcPr>
          <w:p w14:paraId="3DCDA581" w14:textId="77777777" w:rsidR="006F3588" w:rsidRPr="00AA2803" w:rsidRDefault="006F3588" w:rsidP="006F358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建立人</w:t>
            </w:r>
          </w:p>
        </w:tc>
        <w:tc>
          <w:tcPr>
            <w:tcW w:w="2265" w:type="dxa"/>
            <w:gridSpan w:val="3"/>
          </w:tcPr>
          <w:p w14:paraId="1553270C" w14:textId="77777777" w:rsidR="006F3588" w:rsidRPr="00AA2803" w:rsidRDefault="006F3588" w:rsidP="006F358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CREATE</w:t>
            </w:r>
            <w:r w:rsidRPr="00AA2803">
              <w:rPr>
                <w:rFonts w:ascii="新宋体" w:eastAsia="新宋体" w:hAnsi="新宋体"/>
                <w:szCs w:val="22"/>
              </w:rPr>
              <w:t>_ADMIN</w:t>
            </w:r>
          </w:p>
        </w:tc>
        <w:tc>
          <w:tcPr>
            <w:tcW w:w="1978" w:type="dxa"/>
            <w:gridSpan w:val="3"/>
          </w:tcPr>
          <w:p w14:paraId="320DC164" w14:textId="77777777" w:rsidR="006F3588" w:rsidRPr="00AA2803" w:rsidRDefault="006F3588" w:rsidP="006F358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NUMBER(</w:t>
            </w:r>
            <w:r w:rsidRPr="00AA2803">
              <w:rPr>
                <w:rFonts w:ascii="新宋体" w:eastAsia="新宋体" w:hAnsi="新宋体"/>
                <w:szCs w:val="22"/>
              </w:rPr>
              <w:t>4</w:t>
            </w:r>
            <w:r w:rsidRPr="00AA2803">
              <w:rPr>
                <w:rFonts w:ascii="新宋体" w:eastAsia="新宋体" w:hAnsi="新宋体" w:hint="eastAsia"/>
                <w:szCs w:val="22"/>
              </w:rPr>
              <w:t>)</w:t>
            </w:r>
          </w:p>
        </w:tc>
        <w:tc>
          <w:tcPr>
            <w:tcW w:w="709" w:type="dxa"/>
            <w:gridSpan w:val="2"/>
          </w:tcPr>
          <w:p w14:paraId="54C0DE7C" w14:textId="77777777" w:rsidR="006F3588" w:rsidRPr="00AA2803" w:rsidRDefault="006F3588" w:rsidP="006F358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06242DFE" w14:textId="77777777" w:rsidR="006F3588" w:rsidRPr="00AA2803" w:rsidRDefault="006F3588" w:rsidP="006F358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1C0B6B" w:rsidRPr="00AA2803" w14:paraId="5DD72575" w14:textId="77777777" w:rsidTr="00FD7A43">
        <w:tc>
          <w:tcPr>
            <w:tcW w:w="391" w:type="dxa"/>
            <w:tcBorders>
              <w:top w:val="single" w:sz="4" w:space="0" w:color="auto"/>
            </w:tcBorders>
          </w:tcPr>
          <w:p w14:paraId="1E161B7B" w14:textId="77777777" w:rsidR="001C0B6B" w:rsidRPr="00AA2803" w:rsidRDefault="001C0B6B" w:rsidP="006164CE">
            <w:pPr>
              <w:pStyle w:val="af"/>
              <w:numPr>
                <w:ilvl w:val="0"/>
                <w:numId w:val="55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836" w:type="dxa"/>
            <w:gridSpan w:val="4"/>
          </w:tcPr>
          <w:p w14:paraId="5128EFF6" w14:textId="77777777" w:rsidR="001C0B6B" w:rsidRPr="00AA2803" w:rsidRDefault="001C0B6B" w:rsidP="001C0B6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建立时间</w:t>
            </w:r>
          </w:p>
        </w:tc>
        <w:tc>
          <w:tcPr>
            <w:tcW w:w="2265" w:type="dxa"/>
            <w:gridSpan w:val="3"/>
          </w:tcPr>
          <w:p w14:paraId="2A8A85A3" w14:textId="77777777" w:rsidR="001C0B6B" w:rsidRPr="00AA2803" w:rsidRDefault="001C0B6B" w:rsidP="001C0B6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CREATE_DATE</w:t>
            </w:r>
          </w:p>
        </w:tc>
        <w:tc>
          <w:tcPr>
            <w:tcW w:w="1978" w:type="dxa"/>
            <w:gridSpan w:val="3"/>
          </w:tcPr>
          <w:p w14:paraId="1F358CD1" w14:textId="77777777" w:rsidR="001C0B6B" w:rsidRPr="00AA2803" w:rsidRDefault="001C0B6B" w:rsidP="001C0B6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DATE</w:t>
            </w:r>
          </w:p>
        </w:tc>
        <w:tc>
          <w:tcPr>
            <w:tcW w:w="709" w:type="dxa"/>
            <w:gridSpan w:val="2"/>
          </w:tcPr>
          <w:p w14:paraId="6467F628" w14:textId="77777777" w:rsidR="001C0B6B" w:rsidRPr="00AA2803" w:rsidRDefault="001C0B6B" w:rsidP="001C0B6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035B3A45" w14:textId="77777777" w:rsidR="001C0B6B" w:rsidRPr="00AA2803" w:rsidRDefault="001C0B6B" w:rsidP="001C0B6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sysdate</w:t>
            </w:r>
          </w:p>
        </w:tc>
      </w:tr>
      <w:tr w:rsidR="001C0B6B" w:rsidRPr="00AA2803" w14:paraId="5B2DCBA8" w14:textId="77777777" w:rsidTr="00FD7A43">
        <w:tc>
          <w:tcPr>
            <w:tcW w:w="391" w:type="dxa"/>
            <w:tcBorders>
              <w:top w:val="single" w:sz="4" w:space="0" w:color="auto"/>
            </w:tcBorders>
          </w:tcPr>
          <w:p w14:paraId="21C4E2C8" w14:textId="77777777" w:rsidR="001C0B6B" w:rsidRPr="00AA2803" w:rsidRDefault="001C0B6B" w:rsidP="006164CE">
            <w:pPr>
              <w:pStyle w:val="af"/>
              <w:numPr>
                <w:ilvl w:val="0"/>
                <w:numId w:val="55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836" w:type="dxa"/>
            <w:gridSpan w:val="4"/>
          </w:tcPr>
          <w:p w14:paraId="193CCE01" w14:textId="77777777" w:rsidR="001C0B6B" w:rsidRPr="00AA2803" w:rsidRDefault="001C0B6B" w:rsidP="001C0B6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结束</w:t>
            </w:r>
            <w:r w:rsidRPr="00AA2803">
              <w:rPr>
                <w:rFonts w:ascii="新宋体" w:eastAsia="新宋体" w:hAnsi="新宋体" w:hint="eastAsia"/>
                <w:szCs w:val="22"/>
              </w:rPr>
              <w:t>入库时间</w:t>
            </w:r>
          </w:p>
        </w:tc>
        <w:tc>
          <w:tcPr>
            <w:tcW w:w="2265" w:type="dxa"/>
            <w:gridSpan w:val="3"/>
          </w:tcPr>
          <w:p w14:paraId="4CB7AA72" w14:textId="77777777" w:rsidR="001C0B6B" w:rsidRPr="00AA2803" w:rsidRDefault="001C0B6B" w:rsidP="001C0B6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1C0B6B">
              <w:rPr>
                <w:rFonts w:ascii="新宋体" w:eastAsia="新宋体" w:hAnsi="新宋体"/>
                <w:szCs w:val="22"/>
              </w:rPr>
              <w:t>RECEIPT</w:t>
            </w:r>
            <w:r w:rsidRPr="00AA2803">
              <w:rPr>
                <w:rFonts w:ascii="新宋体" w:eastAsia="新宋体" w:hAnsi="新宋体" w:hint="eastAsia"/>
                <w:szCs w:val="22"/>
              </w:rPr>
              <w:t>_</w:t>
            </w:r>
            <w:r>
              <w:rPr>
                <w:rFonts w:ascii="新宋体" w:eastAsia="新宋体" w:hAnsi="新宋体"/>
                <w:szCs w:val="22"/>
              </w:rPr>
              <w:t>END_TIME</w:t>
            </w:r>
          </w:p>
        </w:tc>
        <w:tc>
          <w:tcPr>
            <w:tcW w:w="1978" w:type="dxa"/>
            <w:gridSpan w:val="3"/>
          </w:tcPr>
          <w:p w14:paraId="3D12A617" w14:textId="77777777" w:rsidR="001C0B6B" w:rsidRPr="00AA2803" w:rsidRDefault="001C0B6B" w:rsidP="001C0B6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DATE</w:t>
            </w:r>
          </w:p>
        </w:tc>
        <w:tc>
          <w:tcPr>
            <w:tcW w:w="709" w:type="dxa"/>
            <w:gridSpan w:val="2"/>
          </w:tcPr>
          <w:p w14:paraId="0F7A8F8F" w14:textId="77777777" w:rsidR="001C0B6B" w:rsidRPr="00AA2803" w:rsidRDefault="001C0B6B" w:rsidP="001C0B6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68" w:type="dxa"/>
          </w:tcPr>
          <w:p w14:paraId="6BE21433" w14:textId="77777777" w:rsidR="001C0B6B" w:rsidRPr="00AA2803" w:rsidRDefault="001C0B6B" w:rsidP="001C0B6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1C0B6B" w:rsidRPr="00AA2803" w14:paraId="0C5FA01A" w14:textId="77777777" w:rsidTr="00FD7A43">
        <w:tc>
          <w:tcPr>
            <w:tcW w:w="391" w:type="dxa"/>
            <w:tcBorders>
              <w:top w:val="single" w:sz="4" w:space="0" w:color="auto"/>
            </w:tcBorders>
          </w:tcPr>
          <w:p w14:paraId="06EAD1DD" w14:textId="77777777" w:rsidR="001C0B6B" w:rsidRPr="00AA2803" w:rsidRDefault="001C0B6B" w:rsidP="006164CE">
            <w:pPr>
              <w:pStyle w:val="af"/>
              <w:numPr>
                <w:ilvl w:val="0"/>
                <w:numId w:val="55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836" w:type="dxa"/>
            <w:gridSpan w:val="4"/>
          </w:tcPr>
          <w:p w14:paraId="7981B8FD" w14:textId="77777777" w:rsidR="001C0B6B" w:rsidRPr="00AA2803" w:rsidRDefault="001C0B6B" w:rsidP="001C0B6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入库金额合计</w:t>
            </w:r>
          </w:p>
        </w:tc>
        <w:tc>
          <w:tcPr>
            <w:tcW w:w="2265" w:type="dxa"/>
            <w:gridSpan w:val="3"/>
          </w:tcPr>
          <w:p w14:paraId="00A2BA79" w14:textId="77777777" w:rsidR="001C0B6B" w:rsidRPr="00AA2803" w:rsidRDefault="001C0B6B" w:rsidP="001C0B6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RECEIPT_AMOUNT</w:t>
            </w:r>
          </w:p>
        </w:tc>
        <w:tc>
          <w:tcPr>
            <w:tcW w:w="1978" w:type="dxa"/>
            <w:gridSpan w:val="3"/>
          </w:tcPr>
          <w:p w14:paraId="7DD87178" w14:textId="77777777" w:rsidR="001C0B6B" w:rsidRPr="00AA2803" w:rsidRDefault="001C0B6B" w:rsidP="001C0B6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NUMBER(</w:t>
            </w:r>
            <w:r w:rsidRPr="00AA2803">
              <w:rPr>
                <w:rFonts w:ascii="新宋体" w:eastAsia="新宋体" w:hAnsi="新宋体"/>
                <w:szCs w:val="22"/>
              </w:rPr>
              <w:t>28</w:t>
            </w:r>
            <w:r w:rsidRPr="00AA2803">
              <w:rPr>
                <w:rFonts w:ascii="新宋体" w:eastAsia="新宋体" w:hAnsi="新宋体" w:hint="eastAsia"/>
                <w:szCs w:val="22"/>
              </w:rPr>
              <w:t>)</w:t>
            </w:r>
          </w:p>
        </w:tc>
        <w:tc>
          <w:tcPr>
            <w:tcW w:w="709" w:type="dxa"/>
            <w:gridSpan w:val="2"/>
          </w:tcPr>
          <w:p w14:paraId="73860DAA" w14:textId="77777777" w:rsidR="001C0B6B" w:rsidRPr="00AA2803" w:rsidRDefault="001C0B6B" w:rsidP="001C0B6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78C72EE9" w14:textId="77777777" w:rsidR="001C0B6B" w:rsidRPr="00AA2803" w:rsidRDefault="001C0B6B" w:rsidP="001C0B6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0</w:t>
            </w:r>
          </w:p>
        </w:tc>
      </w:tr>
      <w:tr w:rsidR="001C0B6B" w:rsidRPr="00AA2803" w14:paraId="1A635522" w14:textId="77777777" w:rsidTr="00FD7A43">
        <w:tc>
          <w:tcPr>
            <w:tcW w:w="391" w:type="dxa"/>
            <w:tcBorders>
              <w:top w:val="single" w:sz="4" w:space="0" w:color="auto"/>
            </w:tcBorders>
          </w:tcPr>
          <w:p w14:paraId="4B8DB7DF" w14:textId="77777777" w:rsidR="001C0B6B" w:rsidRPr="00AA2803" w:rsidRDefault="001C0B6B" w:rsidP="006164CE">
            <w:pPr>
              <w:pStyle w:val="af"/>
              <w:numPr>
                <w:ilvl w:val="0"/>
                <w:numId w:val="55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836" w:type="dxa"/>
            <w:gridSpan w:val="4"/>
          </w:tcPr>
          <w:p w14:paraId="16D3C938" w14:textId="77777777" w:rsidR="001C0B6B" w:rsidRPr="00AA2803" w:rsidRDefault="001C0B6B" w:rsidP="001C0B6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入库张数</w:t>
            </w:r>
            <w:r>
              <w:rPr>
                <w:rFonts w:ascii="新宋体" w:eastAsia="新宋体" w:hAnsi="新宋体" w:hint="eastAsia"/>
                <w:szCs w:val="22"/>
              </w:rPr>
              <w:t>合计</w:t>
            </w:r>
          </w:p>
        </w:tc>
        <w:tc>
          <w:tcPr>
            <w:tcW w:w="2265" w:type="dxa"/>
            <w:gridSpan w:val="3"/>
          </w:tcPr>
          <w:p w14:paraId="55DB2FB3" w14:textId="77777777" w:rsidR="001C0B6B" w:rsidRPr="00AA2803" w:rsidRDefault="001C0B6B" w:rsidP="001C0B6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RECEIPT_TICKETS</w:t>
            </w:r>
          </w:p>
        </w:tc>
        <w:tc>
          <w:tcPr>
            <w:tcW w:w="1978" w:type="dxa"/>
            <w:gridSpan w:val="3"/>
          </w:tcPr>
          <w:p w14:paraId="54C1D55F" w14:textId="77777777" w:rsidR="001C0B6B" w:rsidRPr="00AA2803" w:rsidRDefault="001C0B6B" w:rsidP="001C0B6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NUMBER(</w:t>
            </w:r>
            <w:r w:rsidRPr="00AA2803">
              <w:rPr>
                <w:rFonts w:ascii="新宋体" w:eastAsia="新宋体" w:hAnsi="新宋体"/>
                <w:szCs w:val="22"/>
              </w:rPr>
              <w:t>18</w:t>
            </w:r>
            <w:r w:rsidRPr="00AA2803">
              <w:rPr>
                <w:rFonts w:ascii="新宋体" w:eastAsia="新宋体" w:hAnsi="新宋体" w:hint="eastAsia"/>
                <w:szCs w:val="22"/>
              </w:rPr>
              <w:t>)</w:t>
            </w:r>
          </w:p>
        </w:tc>
        <w:tc>
          <w:tcPr>
            <w:tcW w:w="709" w:type="dxa"/>
            <w:gridSpan w:val="2"/>
          </w:tcPr>
          <w:p w14:paraId="2B237435" w14:textId="77777777" w:rsidR="001C0B6B" w:rsidRPr="00AA2803" w:rsidRDefault="001C0B6B" w:rsidP="001C0B6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0A2DCECD" w14:textId="77777777" w:rsidR="001C0B6B" w:rsidRPr="00AA2803" w:rsidRDefault="001C0B6B" w:rsidP="001C0B6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0</w:t>
            </w:r>
          </w:p>
        </w:tc>
      </w:tr>
      <w:tr w:rsidR="001C0B6B" w:rsidRPr="00AA2803" w14:paraId="203C5706" w14:textId="77777777" w:rsidTr="00FD7A43">
        <w:tc>
          <w:tcPr>
            <w:tcW w:w="391" w:type="dxa"/>
            <w:tcBorders>
              <w:top w:val="single" w:sz="4" w:space="0" w:color="auto"/>
            </w:tcBorders>
          </w:tcPr>
          <w:p w14:paraId="6FC5B7D7" w14:textId="77777777" w:rsidR="001C0B6B" w:rsidRPr="00AA2803" w:rsidRDefault="001C0B6B" w:rsidP="006164CE">
            <w:pPr>
              <w:pStyle w:val="af"/>
              <w:numPr>
                <w:ilvl w:val="0"/>
                <w:numId w:val="55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836" w:type="dxa"/>
            <w:gridSpan w:val="4"/>
          </w:tcPr>
          <w:p w14:paraId="0F2A9FAE" w14:textId="77777777" w:rsidR="001C0B6B" w:rsidRPr="00AA2803" w:rsidRDefault="001C0B6B" w:rsidP="001C0B6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实际入库金额合计</w:t>
            </w:r>
          </w:p>
        </w:tc>
        <w:tc>
          <w:tcPr>
            <w:tcW w:w="2265" w:type="dxa"/>
            <w:gridSpan w:val="3"/>
          </w:tcPr>
          <w:p w14:paraId="713C9154" w14:textId="77777777" w:rsidR="001C0B6B" w:rsidRPr="00AA2803" w:rsidRDefault="001C0B6B" w:rsidP="001C0B6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ACT_RECEIPT_AMOUNT</w:t>
            </w:r>
          </w:p>
        </w:tc>
        <w:tc>
          <w:tcPr>
            <w:tcW w:w="1978" w:type="dxa"/>
            <w:gridSpan w:val="3"/>
          </w:tcPr>
          <w:p w14:paraId="3BA0296B" w14:textId="77777777" w:rsidR="001C0B6B" w:rsidRPr="00AA2803" w:rsidRDefault="001C0B6B" w:rsidP="001C0B6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NUMBER(</w:t>
            </w:r>
            <w:r w:rsidRPr="00AA2803">
              <w:rPr>
                <w:rFonts w:ascii="新宋体" w:eastAsia="新宋体" w:hAnsi="新宋体"/>
                <w:szCs w:val="22"/>
              </w:rPr>
              <w:t>28</w:t>
            </w:r>
            <w:r w:rsidRPr="00AA2803">
              <w:rPr>
                <w:rFonts w:ascii="新宋体" w:eastAsia="新宋体" w:hAnsi="新宋体" w:hint="eastAsia"/>
                <w:szCs w:val="22"/>
              </w:rPr>
              <w:t>)</w:t>
            </w:r>
          </w:p>
        </w:tc>
        <w:tc>
          <w:tcPr>
            <w:tcW w:w="709" w:type="dxa"/>
            <w:gridSpan w:val="2"/>
          </w:tcPr>
          <w:p w14:paraId="0A61C8EA" w14:textId="77777777" w:rsidR="001C0B6B" w:rsidRPr="00AA2803" w:rsidRDefault="001C0B6B" w:rsidP="001C0B6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646560B8" w14:textId="77777777" w:rsidR="001C0B6B" w:rsidRPr="00AA2803" w:rsidRDefault="001C0B6B" w:rsidP="001C0B6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0</w:t>
            </w:r>
          </w:p>
        </w:tc>
      </w:tr>
      <w:tr w:rsidR="001C0B6B" w:rsidRPr="00AA2803" w14:paraId="6F7FB026" w14:textId="77777777" w:rsidTr="00FD7A43">
        <w:tc>
          <w:tcPr>
            <w:tcW w:w="391" w:type="dxa"/>
            <w:tcBorders>
              <w:top w:val="single" w:sz="4" w:space="0" w:color="auto"/>
            </w:tcBorders>
          </w:tcPr>
          <w:p w14:paraId="45E35566" w14:textId="77777777" w:rsidR="001C0B6B" w:rsidRPr="00AA2803" w:rsidRDefault="001C0B6B" w:rsidP="006164CE">
            <w:pPr>
              <w:pStyle w:val="af"/>
              <w:numPr>
                <w:ilvl w:val="0"/>
                <w:numId w:val="55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836" w:type="dxa"/>
            <w:gridSpan w:val="4"/>
          </w:tcPr>
          <w:p w14:paraId="3D500A30" w14:textId="77777777" w:rsidR="001C0B6B" w:rsidRPr="00AA2803" w:rsidRDefault="001C0B6B" w:rsidP="001C0B6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实际入库张数</w:t>
            </w:r>
            <w:r>
              <w:rPr>
                <w:rFonts w:ascii="新宋体" w:eastAsia="新宋体" w:hAnsi="新宋体" w:hint="eastAsia"/>
                <w:szCs w:val="22"/>
              </w:rPr>
              <w:t>合计</w:t>
            </w:r>
          </w:p>
        </w:tc>
        <w:tc>
          <w:tcPr>
            <w:tcW w:w="2265" w:type="dxa"/>
            <w:gridSpan w:val="3"/>
          </w:tcPr>
          <w:p w14:paraId="42A3AF00" w14:textId="77777777" w:rsidR="001C0B6B" w:rsidRPr="00AA2803" w:rsidRDefault="001C0B6B" w:rsidP="001C0B6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ACT_RECEIPT_TICKETS</w:t>
            </w:r>
          </w:p>
        </w:tc>
        <w:tc>
          <w:tcPr>
            <w:tcW w:w="1978" w:type="dxa"/>
            <w:gridSpan w:val="3"/>
          </w:tcPr>
          <w:p w14:paraId="1C7D6B7E" w14:textId="77777777" w:rsidR="001C0B6B" w:rsidRPr="00AA2803" w:rsidRDefault="001C0B6B" w:rsidP="001C0B6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NUMBER(</w:t>
            </w:r>
            <w:r w:rsidRPr="00AA2803">
              <w:rPr>
                <w:rFonts w:ascii="新宋体" w:eastAsia="新宋体" w:hAnsi="新宋体"/>
                <w:szCs w:val="22"/>
              </w:rPr>
              <w:t>18</w:t>
            </w:r>
            <w:r w:rsidRPr="00AA2803">
              <w:rPr>
                <w:rFonts w:ascii="新宋体" w:eastAsia="新宋体" w:hAnsi="新宋体" w:hint="eastAsia"/>
                <w:szCs w:val="22"/>
              </w:rPr>
              <w:t>)</w:t>
            </w:r>
          </w:p>
        </w:tc>
        <w:tc>
          <w:tcPr>
            <w:tcW w:w="709" w:type="dxa"/>
            <w:gridSpan w:val="2"/>
          </w:tcPr>
          <w:p w14:paraId="1291881C" w14:textId="77777777" w:rsidR="001C0B6B" w:rsidRPr="00AA2803" w:rsidRDefault="001C0B6B" w:rsidP="001C0B6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741F4AA6" w14:textId="77777777" w:rsidR="001C0B6B" w:rsidRPr="00AA2803" w:rsidRDefault="001C0B6B" w:rsidP="001C0B6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0</w:t>
            </w:r>
          </w:p>
        </w:tc>
      </w:tr>
      <w:tr w:rsidR="001C0B6B" w:rsidRPr="00AA2803" w14:paraId="5649CEE3" w14:textId="77777777" w:rsidTr="00FD7A43">
        <w:tc>
          <w:tcPr>
            <w:tcW w:w="391" w:type="dxa"/>
            <w:tcBorders>
              <w:top w:val="single" w:sz="4" w:space="0" w:color="auto"/>
            </w:tcBorders>
          </w:tcPr>
          <w:p w14:paraId="109586BC" w14:textId="77777777" w:rsidR="001C0B6B" w:rsidRPr="00AA2803" w:rsidRDefault="001C0B6B" w:rsidP="006164CE">
            <w:pPr>
              <w:pStyle w:val="af"/>
              <w:numPr>
                <w:ilvl w:val="0"/>
                <w:numId w:val="55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836" w:type="dxa"/>
            <w:gridSpan w:val="4"/>
          </w:tcPr>
          <w:p w14:paraId="535EA78C" w14:textId="67D9FEE0" w:rsidR="001C0B6B" w:rsidRPr="00AA2803" w:rsidRDefault="001C0B6B" w:rsidP="001C0B6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入库类型（1-</w:t>
            </w:r>
            <w:r w:rsidRPr="00AA2803">
              <w:rPr>
                <w:rFonts w:ascii="新宋体" w:eastAsia="新宋体" w:hAnsi="新宋体"/>
                <w:szCs w:val="22"/>
              </w:rPr>
              <w:t>批次入库、2-调拨单入库、3-</w:t>
            </w:r>
            <w:r w:rsidR="00986DC4">
              <w:rPr>
                <w:rFonts w:ascii="新宋体" w:eastAsia="新宋体" w:hAnsi="新宋体" w:hint="eastAsia"/>
                <w:szCs w:val="22"/>
              </w:rPr>
              <w:t>还</w:t>
            </w:r>
            <w:r w:rsidRPr="00AA2803">
              <w:rPr>
                <w:rFonts w:ascii="新宋体" w:eastAsia="新宋体" w:hAnsi="新宋体"/>
                <w:szCs w:val="22"/>
              </w:rPr>
              <w:t>货入库、</w:t>
            </w:r>
            <w:r>
              <w:rPr>
                <w:rFonts w:ascii="新宋体" w:eastAsia="新宋体" w:hAnsi="新宋体"/>
                <w:szCs w:val="22"/>
              </w:rPr>
              <w:t>4</w:t>
            </w:r>
            <w:r w:rsidRPr="00AA2803">
              <w:rPr>
                <w:rFonts w:ascii="新宋体" w:eastAsia="新宋体" w:hAnsi="新宋体"/>
                <w:szCs w:val="22"/>
              </w:rPr>
              <w:t>-</w:t>
            </w:r>
            <w:r>
              <w:rPr>
                <w:rFonts w:ascii="新宋体" w:eastAsia="新宋体" w:hAnsi="新宋体" w:hint="eastAsia"/>
                <w:szCs w:val="22"/>
              </w:rPr>
              <w:t>站点</w:t>
            </w:r>
            <w:r w:rsidRPr="00AA2803">
              <w:rPr>
                <w:rFonts w:ascii="新宋体" w:eastAsia="新宋体" w:hAnsi="新宋体"/>
                <w:szCs w:val="22"/>
              </w:rPr>
              <w:t>入库</w:t>
            </w:r>
            <w:r w:rsidRPr="00AA2803">
              <w:rPr>
                <w:rFonts w:ascii="新宋体" w:eastAsia="新宋体" w:hAnsi="新宋体" w:hint="eastAsia"/>
                <w:szCs w:val="22"/>
              </w:rPr>
              <w:t>）</w:t>
            </w:r>
          </w:p>
        </w:tc>
        <w:tc>
          <w:tcPr>
            <w:tcW w:w="2265" w:type="dxa"/>
            <w:gridSpan w:val="3"/>
          </w:tcPr>
          <w:p w14:paraId="714E8A1C" w14:textId="77777777" w:rsidR="001C0B6B" w:rsidRPr="00AA2803" w:rsidRDefault="001C0B6B" w:rsidP="001C0B6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/>
                <w:szCs w:val="22"/>
              </w:rPr>
              <w:t>RECEIPT_TYPE</w:t>
            </w:r>
          </w:p>
        </w:tc>
        <w:tc>
          <w:tcPr>
            <w:tcW w:w="1978" w:type="dxa"/>
            <w:gridSpan w:val="3"/>
          </w:tcPr>
          <w:p w14:paraId="6D1555B8" w14:textId="77777777" w:rsidR="001C0B6B" w:rsidRPr="00AA2803" w:rsidRDefault="001C0B6B" w:rsidP="001C0B6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NUMBER(</w:t>
            </w:r>
            <w:r w:rsidRPr="00AA2803">
              <w:rPr>
                <w:rFonts w:ascii="新宋体" w:eastAsia="新宋体" w:hAnsi="新宋体"/>
                <w:szCs w:val="22"/>
              </w:rPr>
              <w:t>1</w:t>
            </w:r>
            <w:r w:rsidRPr="00AA2803">
              <w:rPr>
                <w:rFonts w:ascii="新宋体" w:eastAsia="新宋体" w:hAnsi="新宋体" w:hint="eastAsia"/>
                <w:szCs w:val="22"/>
              </w:rPr>
              <w:t>)</w:t>
            </w:r>
          </w:p>
        </w:tc>
        <w:tc>
          <w:tcPr>
            <w:tcW w:w="709" w:type="dxa"/>
            <w:gridSpan w:val="2"/>
          </w:tcPr>
          <w:p w14:paraId="6686764B" w14:textId="77777777" w:rsidR="001C0B6B" w:rsidRPr="00AA2803" w:rsidRDefault="001C0B6B" w:rsidP="001C0B6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4F74FE3A" w14:textId="77777777" w:rsidR="001C0B6B" w:rsidRPr="00AA2803" w:rsidRDefault="001C0B6B" w:rsidP="001C0B6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1C0B6B" w:rsidRPr="00AA2803" w14:paraId="1051DA8B" w14:textId="77777777" w:rsidTr="00FD7A43">
        <w:tc>
          <w:tcPr>
            <w:tcW w:w="391" w:type="dxa"/>
            <w:tcBorders>
              <w:top w:val="single" w:sz="4" w:space="0" w:color="auto"/>
            </w:tcBorders>
          </w:tcPr>
          <w:p w14:paraId="6892AFCE" w14:textId="77777777" w:rsidR="001C0B6B" w:rsidRPr="00AA2803" w:rsidRDefault="001C0B6B" w:rsidP="006164CE">
            <w:pPr>
              <w:pStyle w:val="af"/>
              <w:numPr>
                <w:ilvl w:val="0"/>
                <w:numId w:val="55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836" w:type="dxa"/>
            <w:gridSpan w:val="4"/>
          </w:tcPr>
          <w:p w14:paraId="5E6F6DC4" w14:textId="77777777" w:rsidR="001C0B6B" w:rsidRPr="00AA2803" w:rsidRDefault="001C0B6B" w:rsidP="001C0B6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参考编号</w:t>
            </w:r>
          </w:p>
        </w:tc>
        <w:tc>
          <w:tcPr>
            <w:tcW w:w="2265" w:type="dxa"/>
            <w:gridSpan w:val="3"/>
          </w:tcPr>
          <w:p w14:paraId="73D2E2AC" w14:textId="77777777" w:rsidR="001C0B6B" w:rsidRPr="00AA2803" w:rsidRDefault="001C0B6B" w:rsidP="001C0B6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REF_NO</w:t>
            </w:r>
          </w:p>
        </w:tc>
        <w:tc>
          <w:tcPr>
            <w:tcW w:w="1978" w:type="dxa"/>
            <w:gridSpan w:val="3"/>
          </w:tcPr>
          <w:p w14:paraId="7C4EE4F4" w14:textId="77777777" w:rsidR="001C0B6B" w:rsidRPr="00AA2803" w:rsidRDefault="001C0B6B" w:rsidP="001C0B6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CHAR</w:t>
            </w:r>
            <w:r w:rsidRPr="00AA2803">
              <w:rPr>
                <w:rFonts w:ascii="新宋体" w:eastAsia="新宋体" w:hAnsi="新宋体"/>
                <w:szCs w:val="22"/>
              </w:rPr>
              <w:t>(10)</w:t>
            </w:r>
          </w:p>
        </w:tc>
        <w:tc>
          <w:tcPr>
            <w:tcW w:w="709" w:type="dxa"/>
            <w:gridSpan w:val="2"/>
          </w:tcPr>
          <w:p w14:paraId="79B26A3C" w14:textId="77777777" w:rsidR="001C0B6B" w:rsidRPr="00AA2803" w:rsidRDefault="001C0B6B" w:rsidP="001C0B6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4CA27AE7" w14:textId="77777777" w:rsidR="001C0B6B" w:rsidRPr="00AA2803" w:rsidRDefault="001C0B6B" w:rsidP="001C0B6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1C0B6B" w:rsidRPr="00AA2803" w14:paraId="0EA5A6D7" w14:textId="77777777" w:rsidTr="00FD7A43">
        <w:tc>
          <w:tcPr>
            <w:tcW w:w="391" w:type="dxa"/>
            <w:tcBorders>
              <w:top w:val="single" w:sz="4" w:space="0" w:color="auto"/>
            </w:tcBorders>
          </w:tcPr>
          <w:p w14:paraId="2F39CC2E" w14:textId="77777777" w:rsidR="001C0B6B" w:rsidRPr="00AA2803" w:rsidRDefault="001C0B6B" w:rsidP="006164CE">
            <w:pPr>
              <w:pStyle w:val="af"/>
              <w:numPr>
                <w:ilvl w:val="0"/>
                <w:numId w:val="55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836" w:type="dxa"/>
            <w:gridSpan w:val="4"/>
          </w:tcPr>
          <w:p w14:paraId="575AD7B4" w14:textId="77777777" w:rsidR="001C0B6B" w:rsidRPr="00AA2803" w:rsidRDefault="001C0B6B" w:rsidP="001C0B6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状态（1-未完成，2-已完成）</w:t>
            </w:r>
          </w:p>
        </w:tc>
        <w:tc>
          <w:tcPr>
            <w:tcW w:w="2265" w:type="dxa"/>
            <w:gridSpan w:val="3"/>
          </w:tcPr>
          <w:p w14:paraId="5311E9CF" w14:textId="77777777" w:rsidR="001C0B6B" w:rsidRPr="00AA2803" w:rsidRDefault="001C0B6B" w:rsidP="001C0B6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STATUS</w:t>
            </w:r>
          </w:p>
        </w:tc>
        <w:tc>
          <w:tcPr>
            <w:tcW w:w="1978" w:type="dxa"/>
            <w:gridSpan w:val="3"/>
          </w:tcPr>
          <w:p w14:paraId="714386BC" w14:textId="77777777" w:rsidR="001C0B6B" w:rsidRPr="00AA2803" w:rsidRDefault="001C0B6B" w:rsidP="001C0B6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NUMBER(</w:t>
            </w:r>
            <w:r w:rsidRPr="00AA2803">
              <w:rPr>
                <w:rFonts w:ascii="新宋体" w:eastAsia="新宋体" w:hAnsi="新宋体"/>
                <w:szCs w:val="22"/>
              </w:rPr>
              <w:t>1</w:t>
            </w:r>
            <w:r w:rsidRPr="00AA2803">
              <w:rPr>
                <w:rFonts w:ascii="新宋体" w:eastAsia="新宋体" w:hAnsi="新宋体" w:hint="eastAsia"/>
                <w:szCs w:val="22"/>
              </w:rPr>
              <w:t>)</w:t>
            </w:r>
          </w:p>
        </w:tc>
        <w:tc>
          <w:tcPr>
            <w:tcW w:w="709" w:type="dxa"/>
            <w:gridSpan w:val="2"/>
          </w:tcPr>
          <w:p w14:paraId="4694C0A6" w14:textId="77777777" w:rsidR="001C0B6B" w:rsidRPr="00AA2803" w:rsidRDefault="001C0B6B" w:rsidP="001C0B6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53AF7EF0" w14:textId="77777777" w:rsidR="001C0B6B" w:rsidRPr="00AA2803" w:rsidRDefault="001C0B6B" w:rsidP="001C0B6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1</w:t>
            </w:r>
          </w:p>
        </w:tc>
      </w:tr>
      <w:tr w:rsidR="001C0B6B" w:rsidRPr="00AA2803" w14:paraId="278C40C2" w14:textId="77777777" w:rsidTr="00FD7A43">
        <w:tc>
          <w:tcPr>
            <w:tcW w:w="391" w:type="dxa"/>
            <w:tcBorders>
              <w:top w:val="single" w:sz="4" w:space="0" w:color="auto"/>
            </w:tcBorders>
          </w:tcPr>
          <w:p w14:paraId="03FE3DEE" w14:textId="77777777" w:rsidR="001C0B6B" w:rsidRPr="00AA2803" w:rsidRDefault="001C0B6B" w:rsidP="006164CE">
            <w:pPr>
              <w:pStyle w:val="af"/>
              <w:numPr>
                <w:ilvl w:val="0"/>
                <w:numId w:val="55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836" w:type="dxa"/>
            <w:gridSpan w:val="4"/>
          </w:tcPr>
          <w:p w14:paraId="4B9A934D" w14:textId="77777777" w:rsidR="001C0B6B" w:rsidRPr="00AA2803" w:rsidRDefault="001C0B6B" w:rsidP="001C0B6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送货人</w:t>
            </w:r>
          </w:p>
        </w:tc>
        <w:tc>
          <w:tcPr>
            <w:tcW w:w="2265" w:type="dxa"/>
            <w:gridSpan w:val="3"/>
          </w:tcPr>
          <w:p w14:paraId="0411C186" w14:textId="77777777" w:rsidR="001C0B6B" w:rsidRPr="00AA2803" w:rsidRDefault="001C0B6B" w:rsidP="001C0B6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CARRIER</w:t>
            </w:r>
          </w:p>
        </w:tc>
        <w:tc>
          <w:tcPr>
            <w:tcW w:w="1978" w:type="dxa"/>
            <w:gridSpan w:val="3"/>
          </w:tcPr>
          <w:p w14:paraId="3839EF46" w14:textId="77777777" w:rsidR="001C0B6B" w:rsidRPr="00AA2803" w:rsidRDefault="001C0B6B" w:rsidP="001C0B6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VARCHAR2(</w:t>
            </w:r>
            <w:r w:rsidRPr="00AA2803">
              <w:rPr>
                <w:rFonts w:ascii="新宋体" w:eastAsia="新宋体" w:hAnsi="新宋体" w:hint="eastAsia"/>
                <w:szCs w:val="22"/>
              </w:rPr>
              <w:t>50</w:t>
            </w:r>
            <w:r w:rsidRPr="00AA2803">
              <w:rPr>
                <w:rFonts w:ascii="新宋体" w:eastAsia="新宋体" w:hAnsi="新宋体"/>
                <w:szCs w:val="22"/>
              </w:rPr>
              <w:t>0)</w:t>
            </w:r>
          </w:p>
        </w:tc>
        <w:tc>
          <w:tcPr>
            <w:tcW w:w="709" w:type="dxa"/>
            <w:gridSpan w:val="2"/>
          </w:tcPr>
          <w:p w14:paraId="219D0FBF" w14:textId="77777777" w:rsidR="001C0B6B" w:rsidRPr="00AA2803" w:rsidRDefault="001C0B6B" w:rsidP="001C0B6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68" w:type="dxa"/>
          </w:tcPr>
          <w:p w14:paraId="2171D886" w14:textId="77777777" w:rsidR="001C0B6B" w:rsidRPr="00AA2803" w:rsidRDefault="001C0B6B" w:rsidP="001C0B6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1C0B6B" w:rsidRPr="00AA2803" w14:paraId="34BB3026" w14:textId="77777777" w:rsidTr="00FD7A43">
        <w:tc>
          <w:tcPr>
            <w:tcW w:w="391" w:type="dxa"/>
            <w:tcBorders>
              <w:top w:val="single" w:sz="4" w:space="0" w:color="auto"/>
            </w:tcBorders>
          </w:tcPr>
          <w:p w14:paraId="4A9D0F2B" w14:textId="77777777" w:rsidR="001C0B6B" w:rsidRPr="00AA2803" w:rsidRDefault="001C0B6B" w:rsidP="006164CE">
            <w:pPr>
              <w:pStyle w:val="af"/>
              <w:numPr>
                <w:ilvl w:val="0"/>
                <w:numId w:val="55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836" w:type="dxa"/>
            <w:gridSpan w:val="4"/>
          </w:tcPr>
          <w:p w14:paraId="065BC369" w14:textId="77777777" w:rsidR="001C0B6B" w:rsidRPr="00AA2803" w:rsidRDefault="001C0B6B" w:rsidP="001C0B6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送货时间</w:t>
            </w:r>
          </w:p>
        </w:tc>
        <w:tc>
          <w:tcPr>
            <w:tcW w:w="2265" w:type="dxa"/>
            <w:gridSpan w:val="3"/>
          </w:tcPr>
          <w:p w14:paraId="09643E02" w14:textId="77777777" w:rsidR="001C0B6B" w:rsidRPr="00AA2803" w:rsidRDefault="001C0B6B" w:rsidP="001C0B6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CARRY_DATE</w:t>
            </w:r>
          </w:p>
        </w:tc>
        <w:tc>
          <w:tcPr>
            <w:tcW w:w="1978" w:type="dxa"/>
            <w:gridSpan w:val="3"/>
          </w:tcPr>
          <w:p w14:paraId="65AB824E" w14:textId="77777777" w:rsidR="001C0B6B" w:rsidRPr="00AA2803" w:rsidRDefault="001C0B6B" w:rsidP="001C0B6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DATE</w:t>
            </w:r>
          </w:p>
        </w:tc>
        <w:tc>
          <w:tcPr>
            <w:tcW w:w="709" w:type="dxa"/>
            <w:gridSpan w:val="2"/>
          </w:tcPr>
          <w:p w14:paraId="7FB2D149" w14:textId="77777777" w:rsidR="001C0B6B" w:rsidRPr="00AA2803" w:rsidRDefault="001C0B6B" w:rsidP="001C0B6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68" w:type="dxa"/>
          </w:tcPr>
          <w:p w14:paraId="0A13CD64" w14:textId="77777777" w:rsidR="001C0B6B" w:rsidRPr="00AA2803" w:rsidRDefault="001C0B6B" w:rsidP="001C0B6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1C0B6B" w:rsidRPr="00AA2803" w14:paraId="0FE24AC6" w14:textId="77777777" w:rsidTr="00FD7A43">
        <w:tc>
          <w:tcPr>
            <w:tcW w:w="391" w:type="dxa"/>
            <w:tcBorders>
              <w:top w:val="single" w:sz="4" w:space="0" w:color="auto"/>
            </w:tcBorders>
          </w:tcPr>
          <w:p w14:paraId="0C32EBD6" w14:textId="77777777" w:rsidR="001C0B6B" w:rsidRPr="00AA2803" w:rsidRDefault="001C0B6B" w:rsidP="006164CE">
            <w:pPr>
              <w:pStyle w:val="af"/>
              <w:numPr>
                <w:ilvl w:val="0"/>
                <w:numId w:val="55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836" w:type="dxa"/>
            <w:gridSpan w:val="4"/>
          </w:tcPr>
          <w:p w14:paraId="188E35E7" w14:textId="77777777" w:rsidR="001C0B6B" w:rsidRPr="00AA2803" w:rsidRDefault="00175BE0" w:rsidP="001C0B6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送货人</w:t>
            </w:r>
            <w:r w:rsidR="001C0B6B" w:rsidRPr="00AA2803">
              <w:rPr>
                <w:rFonts w:ascii="新宋体" w:eastAsia="新宋体" w:hAnsi="新宋体" w:hint="eastAsia"/>
                <w:szCs w:val="22"/>
              </w:rPr>
              <w:t>联系方式</w:t>
            </w:r>
          </w:p>
        </w:tc>
        <w:tc>
          <w:tcPr>
            <w:tcW w:w="2265" w:type="dxa"/>
            <w:gridSpan w:val="3"/>
          </w:tcPr>
          <w:p w14:paraId="22B6AB7F" w14:textId="77777777" w:rsidR="001C0B6B" w:rsidRPr="00AA2803" w:rsidRDefault="001C0B6B" w:rsidP="001C0B6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CARRIER_CONTACT</w:t>
            </w:r>
          </w:p>
        </w:tc>
        <w:tc>
          <w:tcPr>
            <w:tcW w:w="1978" w:type="dxa"/>
            <w:gridSpan w:val="3"/>
          </w:tcPr>
          <w:p w14:paraId="54DDF30A" w14:textId="77777777" w:rsidR="001C0B6B" w:rsidRPr="00AA2803" w:rsidRDefault="001C0B6B" w:rsidP="001C0B6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VARCHAR2(</w:t>
            </w:r>
            <w:r w:rsidRPr="00AA2803">
              <w:rPr>
                <w:rFonts w:ascii="新宋体" w:eastAsia="新宋体" w:hAnsi="新宋体" w:hint="eastAsia"/>
                <w:szCs w:val="22"/>
              </w:rPr>
              <w:t>50</w:t>
            </w:r>
            <w:r w:rsidRPr="00AA2803">
              <w:rPr>
                <w:rFonts w:ascii="新宋体" w:eastAsia="新宋体" w:hAnsi="新宋体"/>
                <w:szCs w:val="22"/>
              </w:rPr>
              <w:t>0)</w:t>
            </w:r>
          </w:p>
        </w:tc>
        <w:tc>
          <w:tcPr>
            <w:tcW w:w="709" w:type="dxa"/>
            <w:gridSpan w:val="2"/>
          </w:tcPr>
          <w:p w14:paraId="61C1A08C" w14:textId="77777777" w:rsidR="001C0B6B" w:rsidRPr="00AA2803" w:rsidRDefault="001C0B6B" w:rsidP="001C0B6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68" w:type="dxa"/>
          </w:tcPr>
          <w:p w14:paraId="5C38F380" w14:textId="77777777" w:rsidR="001C0B6B" w:rsidRPr="00AA2803" w:rsidRDefault="001C0B6B" w:rsidP="001C0B6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175BE0" w:rsidRPr="00AA2803" w14:paraId="54FA4262" w14:textId="77777777" w:rsidTr="00FD7A43">
        <w:tc>
          <w:tcPr>
            <w:tcW w:w="391" w:type="dxa"/>
            <w:tcBorders>
              <w:top w:val="single" w:sz="4" w:space="0" w:color="auto"/>
            </w:tcBorders>
          </w:tcPr>
          <w:p w14:paraId="775B362A" w14:textId="77777777" w:rsidR="00175BE0" w:rsidRPr="00AA2803" w:rsidRDefault="00175BE0" w:rsidP="006164CE">
            <w:pPr>
              <w:pStyle w:val="af"/>
              <w:numPr>
                <w:ilvl w:val="0"/>
                <w:numId w:val="55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836" w:type="dxa"/>
            <w:gridSpan w:val="4"/>
          </w:tcPr>
          <w:p w14:paraId="0139D7DB" w14:textId="77777777" w:rsidR="00175BE0" w:rsidRPr="00AA2803" w:rsidRDefault="00175BE0" w:rsidP="00175BE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入库仓库所属单位</w:t>
            </w:r>
          </w:p>
        </w:tc>
        <w:tc>
          <w:tcPr>
            <w:tcW w:w="2265" w:type="dxa"/>
            <w:gridSpan w:val="3"/>
          </w:tcPr>
          <w:p w14:paraId="231AA3EF" w14:textId="77777777" w:rsidR="00175BE0" w:rsidRPr="00AA2803" w:rsidRDefault="00175BE0" w:rsidP="00175BE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RECEIVE_ORG</w:t>
            </w:r>
          </w:p>
        </w:tc>
        <w:tc>
          <w:tcPr>
            <w:tcW w:w="1978" w:type="dxa"/>
            <w:gridSpan w:val="3"/>
          </w:tcPr>
          <w:p w14:paraId="500FC438" w14:textId="77777777" w:rsidR="00175BE0" w:rsidRPr="00AA2803" w:rsidRDefault="00175BE0" w:rsidP="00175BE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CHAR(</w:t>
            </w:r>
            <w:r w:rsidRPr="00AA2803">
              <w:rPr>
                <w:rFonts w:ascii="新宋体" w:eastAsia="新宋体" w:hAnsi="新宋体" w:hint="eastAsia"/>
                <w:szCs w:val="22"/>
              </w:rPr>
              <w:t>2</w:t>
            </w:r>
            <w:r w:rsidRPr="00AA2803">
              <w:rPr>
                <w:rFonts w:ascii="新宋体" w:eastAsia="新宋体" w:hAnsi="新宋体"/>
                <w:szCs w:val="22"/>
              </w:rPr>
              <w:t>)</w:t>
            </w:r>
          </w:p>
        </w:tc>
        <w:tc>
          <w:tcPr>
            <w:tcW w:w="709" w:type="dxa"/>
            <w:gridSpan w:val="2"/>
          </w:tcPr>
          <w:p w14:paraId="07E766C3" w14:textId="77777777" w:rsidR="00175BE0" w:rsidRPr="00AA2803" w:rsidRDefault="00175BE0" w:rsidP="00175BE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68" w:type="dxa"/>
          </w:tcPr>
          <w:p w14:paraId="535DEA81" w14:textId="77777777" w:rsidR="00175BE0" w:rsidRPr="00AA2803" w:rsidRDefault="00175BE0" w:rsidP="00175BE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175BE0" w:rsidRPr="00AA2803" w14:paraId="67F12206" w14:textId="77777777" w:rsidTr="00FD7A43">
        <w:tc>
          <w:tcPr>
            <w:tcW w:w="391" w:type="dxa"/>
            <w:tcBorders>
              <w:top w:val="single" w:sz="4" w:space="0" w:color="auto"/>
            </w:tcBorders>
          </w:tcPr>
          <w:p w14:paraId="1FD19C8B" w14:textId="77777777" w:rsidR="00175BE0" w:rsidRPr="00AA2803" w:rsidRDefault="00175BE0" w:rsidP="006164CE">
            <w:pPr>
              <w:pStyle w:val="af"/>
              <w:numPr>
                <w:ilvl w:val="0"/>
                <w:numId w:val="55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836" w:type="dxa"/>
            <w:gridSpan w:val="4"/>
          </w:tcPr>
          <w:p w14:paraId="476F4C66" w14:textId="77777777" w:rsidR="00175BE0" w:rsidRPr="00AA2803" w:rsidRDefault="00175BE0" w:rsidP="00175BE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入库仓库</w:t>
            </w:r>
          </w:p>
        </w:tc>
        <w:tc>
          <w:tcPr>
            <w:tcW w:w="2265" w:type="dxa"/>
            <w:gridSpan w:val="3"/>
          </w:tcPr>
          <w:p w14:paraId="13D2BEF9" w14:textId="77777777" w:rsidR="00175BE0" w:rsidRPr="00AA2803" w:rsidRDefault="00175BE0" w:rsidP="00175BE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/>
                <w:szCs w:val="22"/>
              </w:rPr>
              <w:t>RECEIVE_WH</w:t>
            </w:r>
          </w:p>
        </w:tc>
        <w:tc>
          <w:tcPr>
            <w:tcW w:w="1978" w:type="dxa"/>
            <w:gridSpan w:val="3"/>
          </w:tcPr>
          <w:p w14:paraId="16F508BD" w14:textId="77777777" w:rsidR="00175BE0" w:rsidRPr="00AA2803" w:rsidRDefault="00175BE0" w:rsidP="00175BE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VAR</w:t>
            </w:r>
            <w:r w:rsidRPr="00AA2803">
              <w:rPr>
                <w:rFonts w:ascii="新宋体" w:eastAsia="新宋体" w:hAnsi="新宋体"/>
                <w:szCs w:val="22"/>
              </w:rPr>
              <w:t>CHAR</w:t>
            </w:r>
            <w:r w:rsidRPr="00AA2803">
              <w:rPr>
                <w:rFonts w:ascii="新宋体" w:eastAsia="新宋体" w:hAnsi="新宋体" w:hint="eastAsia"/>
                <w:szCs w:val="22"/>
              </w:rPr>
              <w:t>2</w:t>
            </w:r>
            <w:r w:rsidRPr="00AA2803">
              <w:rPr>
                <w:rFonts w:ascii="新宋体" w:eastAsia="新宋体" w:hAnsi="新宋体"/>
                <w:szCs w:val="22"/>
              </w:rPr>
              <w:t>(</w:t>
            </w:r>
            <w:r w:rsidRPr="00AA2803">
              <w:rPr>
                <w:rFonts w:ascii="新宋体" w:eastAsia="新宋体" w:hAnsi="新宋体" w:hint="eastAsia"/>
                <w:szCs w:val="22"/>
              </w:rPr>
              <w:t>8</w:t>
            </w:r>
            <w:r w:rsidRPr="00AA2803">
              <w:rPr>
                <w:rFonts w:ascii="新宋体" w:eastAsia="新宋体" w:hAnsi="新宋体"/>
                <w:szCs w:val="22"/>
              </w:rPr>
              <w:t>)</w:t>
            </w:r>
          </w:p>
        </w:tc>
        <w:tc>
          <w:tcPr>
            <w:tcW w:w="709" w:type="dxa"/>
            <w:gridSpan w:val="2"/>
          </w:tcPr>
          <w:p w14:paraId="515CE991" w14:textId="77777777" w:rsidR="00175BE0" w:rsidRPr="00AA2803" w:rsidRDefault="00175BE0" w:rsidP="00175BE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74792E46" w14:textId="77777777" w:rsidR="00175BE0" w:rsidRPr="00AA2803" w:rsidRDefault="00175BE0" w:rsidP="00175BE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175BE0" w:rsidRPr="00AA2803" w14:paraId="1CD764DD" w14:textId="77777777" w:rsidTr="00FD7A43">
        <w:tc>
          <w:tcPr>
            <w:tcW w:w="391" w:type="dxa"/>
            <w:tcBorders>
              <w:top w:val="single" w:sz="4" w:space="0" w:color="auto"/>
            </w:tcBorders>
          </w:tcPr>
          <w:p w14:paraId="28B31DEB" w14:textId="77777777" w:rsidR="00175BE0" w:rsidRPr="00AA2803" w:rsidRDefault="00175BE0" w:rsidP="006164CE">
            <w:pPr>
              <w:pStyle w:val="af"/>
              <w:numPr>
                <w:ilvl w:val="0"/>
                <w:numId w:val="55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836" w:type="dxa"/>
            <w:gridSpan w:val="4"/>
          </w:tcPr>
          <w:p w14:paraId="7A8F7CC3" w14:textId="77777777" w:rsidR="00175BE0" w:rsidRPr="00AA2803" w:rsidRDefault="00175BE0" w:rsidP="00175BE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发送人员</w:t>
            </w:r>
          </w:p>
        </w:tc>
        <w:tc>
          <w:tcPr>
            <w:tcW w:w="2265" w:type="dxa"/>
            <w:gridSpan w:val="3"/>
          </w:tcPr>
          <w:p w14:paraId="6DB22E1D" w14:textId="77777777" w:rsidR="00175BE0" w:rsidRPr="00AA2803" w:rsidRDefault="00175BE0" w:rsidP="00175BE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SEND_ADMIN</w:t>
            </w:r>
          </w:p>
        </w:tc>
        <w:tc>
          <w:tcPr>
            <w:tcW w:w="1978" w:type="dxa"/>
            <w:gridSpan w:val="3"/>
          </w:tcPr>
          <w:p w14:paraId="679FF051" w14:textId="77777777" w:rsidR="00175BE0" w:rsidRPr="00AA2803" w:rsidRDefault="00175BE0" w:rsidP="00175BE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NUMBER(</w:t>
            </w:r>
            <w:r w:rsidRPr="00AA2803">
              <w:rPr>
                <w:rFonts w:ascii="新宋体" w:eastAsia="新宋体" w:hAnsi="新宋体"/>
                <w:szCs w:val="22"/>
              </w:rPr>
              <w:t>4</w:t>
            </w:r>
            <w:r w:rsidRPr="00AA2803">
              <w:rPr>
                <w:rFonts w:ascii="新宋体" w:eastAsia="新宋体" w:hAnsi="新宋体" w:hint="eastAsia"/>
                <w:szCs w:val="22"/>
              </w:rPr>
              <w:t>)</w:t>
            </w:r>
          </w:p>
        </w:tc>
        <w:tc>
          <w:tcPr>
            <w:tcW w:w="709" w:type="dxa"/>
            <w:gridSpan w:val="2"/>
          </w:tcPr>
          <w:p w14:paraId="7DD32EE9" w14:textId="77777777" w:rsidR="00175BE0" w:rsidRPr="00AA2803" w:rsidRDefault="00175BE0" w:rsidP="00175BE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68" w:type="dxa"/>
          </w:tcPr>
          <w:p w14:paraId="29BB9888" w14:textId="77777777" w:rsidR="00175BE0" w:rsidRPr="00AA2803" w:rsidRDefault="00175BE0" w:rsidP="00175BE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175BE0" w:rsidRPr="00AA2803" w14:paraId="1EEB6157" w14:textId="77777777" w:rsidTr="00FD7A43">
        <w:tc>
          <w:tcPr>
            <w:tcW w:w="391" w:type="dxa"/>
            <w:tcBorders>
              <w:top w:val="single" w:sz="4" w:space="0" w:color="auto"/>
            </w:tcBorders>
          </w:tcPr>
          <w:p w14:paraId="0E452264" w14:textId="77777777" w:rsidR="00175BE0" w:rsidRPr="00AA2803" w:rsidRDefault="00175BE0" w:rsidP="006164CE">
            <w:pPr>
              <w:pStyle w:val="af"/>
              <w:numPr>
                <w:ilvl w:val="0"/>
                <w:numId w:val="55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836" w:type="dxa"/>
            <w:gridSpan w:val="4"/>
          </w:tcPr>
          <w:p w14:paraId="0D452156" w14:textId="77777777" w:rsidR="00175BE0" w:rsidRPr="00AA2803" w:rsidRDefault="00175BE0" w:rsidP="00175BE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备注</w:t>
            </w:r>
          </w:p>
        </w:tc>
        <w:tc>
          <w:tcPr>
            <w:tcW w:w="2265" w:type="dxa"/>
            <w:gridSpan w:val="3"/>
          </w:tcPr>
          <w:p w14:paraId="301C8CE7" w14:textId="77777777" w:rsidR="00175BE0" w:rsidRPr="00AA2803" w:rsidRDefault="00175BE0" w:rsidP="00175BE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/>
                <w:szCs w:val="22"/>
              </w:rPr>
              <w:t>REMARK</w:t>
            </w:r>
          </w:p>
        </w:tc>
        <w:tc>
          <w:tcPr>
            <w:tcW w:w="1978" w:type="dxa"/>
            <w:gridSpan w:val="3"/>
          </w:tcPr>
          <w:p w14:paraId="52563749" w14:textId="77777777" w:rsidR="00175BE0" w:rsidRPr="00AA2803" w:rsidRDefault="00175BE0" w:rsidP="00175BE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VARCHAR2(4000)</w:t>
            </w:r>
          </w:p>
        </w:tc>
        <w:tc>
          <w:tcPr>
            <w:tcW w:w="709" w:type="dxa"/>
            <w:gridSpan w:val="2"/>
          </w:tcPr>
          <w:p w14:paraId="5093BC4B" w14:textId="77777777" w:rsidR="00175BE0" w:rsidRPr="00AA2803" w:rsidRDefault="00175BE0" w:rsidP="00175BE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68" w:type="dxa"/>
          </w:tcPr>
          <w:p w14:paraId="4EAB5BBE" w14:textId="77777777" w:rsidR="00175BE0" w:rsidRPr="00AA2803" w:rsidRDefault="00175BE0" w:rsidP="00175BE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175BE0" w:rsidRPr="00AA2803" w14:paraId="34DAA729" w14:textId="77777777" w:rsidTr="00FD7A43">
        <w:tc>
          <w:tcPr>
            <w:tcW w:w="9747" w:type="dxa"/>
            <w:gridSpan w:val="14"/>
            <w:shd w:val="clear" w:color="auto" w:fill="D9D9D9" w:themeFill="background1" w:themeFillShade="D9"/>
          </w:tcPr>
          <w:p w14:paraId="47020DDD" w14:textId="77777777" w:rsidR="00175BE0" w:rsidRPr="00AA2803" w:rsidRDefault="00175BE0" w:rsidP="00175BE0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表格其他属性信息定义（包括PK-FK、IDX等）</w:t>
            </w:r>
          </w:p>
        </w:tc>
      </w:tr>
      <w:tr w:rsidR="00175BE0" w:rsidRPr="00AA2803" w14:paraId="0692E5C0" w14:textId="77777777" w:rsidTr="00FD7A43">
        <w:trPr>
          <w:trHeight w:val="231"/>
        </w:trPr>
        <w:tc>
          <w:tcPr>
            <w:tcW w:w="533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34B9B7F" w14:textId="77777777" w:rsidR="00175BE0" w:rsidRPr="00AA2803" w:rsidRDefault="00175BE0" w:rsidP="00175BE0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主</w:t>
            </w:r>
            <w:r w:rsidRPr="00AA2803">
              <w:rPr>
                <w:rFonts w:ascii="新宋体" w:eastAsia="新宋体" w:hAnsi="新宋体" w:hint="eastAsia"/>
                <w:b/>
                <w:szCs w:val="22"/>
              </w:rPr>
              <w:lastRenderedPageBreak/>
              <w:t>键</w:t>
            </w:r>
          </w:p>
        </w:tc>
        <w:tc>
          <w:tcPr>
            <w:tcW w:w="2969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46993B8A" w14:textId="77777777" w:rsidR="00175BE0" w:rsidRPr="00AA2803" w:rsidRDefault="00175BE0" w:rsidP="00175BE0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lastRenderedPageBreak/>
              <w:t>名称</w:t>
            </w:r>
          </w:p>
        </w:tc>
        <w:tc>
          <w:tcPr>
            <w:tcW w:w="6245" w:type="dxa"/>
            <w:gridSpan w:val="8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7F8E0641" w14:textId="77777777" w:rsidR="00175BE0" w:rsidRPr="00AA2803" w:rsidRDefault="00175BE0" w:rsidP="00175BE0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包含列</w:t>
            </w:r>
          </w:p>
        </w:tc>
      </w:tr>
      <w:tr w:rsidR="00175BE0" w:rsidRPr="00AA2803" w14:paraId="037C66D9" w14:textId="77777777" w:rsidTr="00FD7A43">
        <w:trPr>
          <w:trHeight w:val="231"/>
        </w:trPr>
        <w:tc>
          <w:tcPr>
            <w:tcW w:w="533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C84AD39" w14:textId="77777777" w:rsidR="00175BE0" w:rsidRPr="00AA2803" w:rsidRDefault="00175BE0" w:rsidP="00175BE0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2969" w:type="dxa"/>
            <w:gridSpan w:val="4"/>
            <w:tcBorders>
              <w:left w:val="single" w:sz="4" w:space="0" w:color="auto"/>
            </w:tcBorders>
          </w:tcPr>
          <w:p w14:paraId="18F63F92" w14:textId="77777777" w:rsidR="00175BE0" w:rsidRPr="00AA2803" w:rsidRDefault="00175BE0" w:rsidP="00175BE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PK_WH_GOODS_RECEIPT</w:t>
            </w:r>
          </w:p>
        </w:tc>
        <w:tc>
          <w:tcPr>
            <w:tcW w:w="6245" w:type="dxa"/>
            <w:gridSpan w:val="8"/>
            <w:tcBorders>
              <w:left w:val="single" w:sz="4" w:space="0" w:color="auto"/>
            </w:tcBorders>
          </w:tcPr>
          <w:p w14:paraId="39F1920A" w14:textId="77777777" w:rsidR="00175BE0" w:rsidRPr="00AA2803" w:rsidRDefault="00175BE0" w:rsidP="00175BE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SGR_NO</w:t>
            </w:r>
          </w:p>
        </w:tc>
      </w:tr>
      <w:tr w:rsidR="00175BE0" w:rsidRPr="00AA2803" w14:paraId="504DD603" w14:textId="77777777" w:rsidTr="00FD7A43">
        <w:trPr>
          <w:trHeight w:val="231"/>
        </w:trPr>
        <w:tc>
          <w:tcPr>
            <w:tcW w:w="533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68244CF" w14:textId="77777777" w:rsidR="00175BE0" w:rsidRPr="00AA2803" w:rsidRDefault="00175BE0" w:rsidP="00175BE0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外键</w:t>
            </w:r>
          </w:p>
        </w:tc>
        <w:tc>
          <w:tcPr>
            <w:tcW w:w="2969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5E9698F5" w14:textId="77777777" w:rsidR="00175BE0" w:rsidRPr="00AA2803" w:rsidRDefault="00175BE0" w:rsidP="00175BE0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1990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5276CE16" w14:textId="77777777" w:rsidR="00175BE0" w:rsidRPr="00AA2803" w:rsidRDefault="00175BE0" w:rsidP="00175BE0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  <w:tc>
          <w:tcPr>
            <w:tcW w:w="2123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32CD0F17" w14:textId="77777777" w:rsidR="00175BE0" w:rsidRPr="00AA2803" w:rsidRDefault="00175BE0" w:rsidP="00175BE0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参照表名</w:t>
            </w:r>
          </w:p>
        </w:tc>
        <w:tc>
          <w:tcPr>
            <w:tcW w:w="2132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7FC8AACF" w14:textId="77777777" w:rsidR="00175BE0" w:rsidRPr="00AA2803" w:rsidRDefault="00175BE0" w:rsidP="00175BE0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</w:tr>
      <w:tr w:rsidR="00175BE0" w:rsidRPr="00AA2803" w14:paraId="338D153D" w14:textId="77777777" w:rsidTr="00FD7A43">
        <w:trPr>
          <w:trHeight w:val="231"/>
        </w:trPr>
        <w:tc>
          <w:tcPr>
            <w:tcW w:w="533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5181305" w14:textId="77777777" w:rsidR="00175BE0" w:rsidRPr="00AA2803" w:rsidRDefault="00175BE0" w:rsidP="00175BE0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2969" w:type="dxa"/>
            <w:gridSpan w:val="4"/>
            <w:tcBorders>
              <w:left w:val="single" w:sz="4" w:space="0" w:color="auto"/>
            </w:tcBorders>
          </w:tcPr>
          <w:p w14:paraId="179E902B" w14:textId="77777777" w:rsidR="00175BE0" w:rsidRPr="00AA2803" w:rsidRDefault="00175BE0" w:rsidP="00175BE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990" w:type="dxa"/>
            <w:gridSpan w:val="2"/>
            <w:tcBorders>
              <w:left w:val="single" w:sz="4" w:space="0" w:color="auto"/>
            </w:tcBorders>
          </w:tcPr>
          <w:p w14:paraId="390D83EF" w14:textId="77777777" w:rsidR="00175BE0" w:rsidRPr="00AA2803" w:rsidRDefault="00175BE0" w:rsidP="00175BE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123" w:type="dxa"/>
            <w:gridSpan w:val="4"/>
            <w:tcBorders>
              <w:left w:val="single" w:sz="4" w:space="0" w:color="auto"/>
            </w:tcBorders>
          </w:tcPr>
          <w:p w14:paraId="568B3825" w14:textId="77777777" w:rsidR="00175BE0" w:rsidRPr="00AA2803" w:rsidRDefault="00175BE0" w:rsidP="00175BE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132" w:type="dxa"/>
            <w:gridSpan w:val="2"/>
            <w:tcBorders>
              <w:left w:val="single" w:sz="4" w:space="0" w:color="auto"/>
            </w:tcBorders>
          </w:tcPr>
          <w:p w14:paraId="35F5D8DB" w14:textId="77777777" w:rsidR="00175BE0" w:rsidRPr="00AA2803" w:rsidRDefault="00175BE0" w:rsidP="00175BE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175BE0" w:rsidRPr="00AA2803" w14:paraId="3EDC1CFD" w14:textId="77777777" w:rsidTr="00FD7A43">
        <w:trPr>
          <w:trHeight w:val="231"/>
        </w:trPr>
        <w:tc>
          <w:tcPr>
            <w:tcW w:w="533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6748A2B" w14:textId="77777777" w:rsidR="00175BE0" w:rsidRPr="00AA2803" w:rsidRDefault="00175BE0" w:rsidP="00175BE0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索引</w:t>
            </w:r>
          </w:p>
        </w:tc>
        <w:tc>
          <w:tcPr>
            <w:tcW w:w="2969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7FE5789F" w14:textId="77777777" w:rsidR="00175BE0" w:rsidRPr="00AA2803" w:rsidRDefault="00175BE0" w:rsidP="00175BE0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3118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21516646" w14:textId="77777777" w:rsidR="00175BE0" w:rsidRPr="00AA2803" w:rsidRDefault="00175BE0" w:rsidP="00175BE0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  <w:tc>
          <w:tcPr>
            <w:tcW w:w="3127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4ACD3E4E" w14:textId="77777777" w:rsidR="00175BE0" w:rsidRPr="00AA2803" w:rsidRDefault="00175BE0" w:rsidP="00175BE0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类型</w:t>
            </w:r>
          </w:p>
        </w:tc>
      </w:tr>
      <w:tr w:rsidR="00175BE0" w:rsidRPr="00AA2803" w14:paraId="72DCABAA" w14:textId="77777777" w:rsidTr="00FD7A43">
        <w:trPr>
          <w:trHeight w:val="231"/>
        </w:trPr>
        <w:tc>
          <w:tcPr>
            <w:tcW w:w="533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D50E9E8" w14:textId="77777777" w:rsidR="00175BE0" w:rsidRPr="00AA2803" w:rsidRDefault="00175BE0" w:rsidP="00175BE0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2969" w:type="dxa"/>
            <w:gridSpan w:val="4"/>
            <w:tcBorders>
              <w:left w:val="single" w:sz="4" w:space="0" w:color="auto"/>
            </w:tcBorders>
          </w:tcPr>
          <w:p w14:paraId="442A3482" w14:textId="77777777" w:rsidR="00175BE0" w:rsidRPr="00AA2803" w:rsidRDefault="00175BE0" w:rsidP="00175BE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118" w:type="dxa"/>
            <w:gridSpan w:val="4"/>
            <w:tcBorders>
              <w:left w:val="single" w:sz="4" w:space="0" w:color="auto"/>
            </w:tcBorders>
          </w:tcPr>
          <w:p w14:paraId="222D4727" w14:textId="77777777" w:rsidR="00175BE0" w:rsidRPr="00AA2803" w:rsidRDefault="00175BE0" w:rsidP="00175BE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127" w:type="dxa"/>
            <w:gridSpan w:val="4"/>
            <w:tcBorders>
              <w:left w:val="single" w:sz="4" w:space="0" w:color="auto"/>
            </w:tcBorders>
          </w:tcPr>
          <w:p w14:paraId="3E0F7A89" w14:textId="77777777" w:rsidR="00175BE0" w:rsidRPr="00AA2803" w:rsidRDefault="00175BE0" w:rsidP="00175BE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175BE0" w:rsidRPr="00AA2803" w14:paraId="7CC96826" w14:textId="77777777" w:rsidTr="00FD7A43">
        <w:tc>
          <w:tcPr>
            <w:tcW w:w="533" w:type="dxa"/>
            <w:gridSpan w:val="2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6B2870E" w14:textId="77777777" w:rsidR="00175BE0" w:rsidRPr="00AA2803" w:rsidRDefault="00175BE0" w:rsidP="00175BE0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约束</w:t>
            </w:r>
          </w:p>
        </w:tc>
        <w:tc>
          <w:tcPr>
            <w:tcW w:w="9214" w:type="dxa"/>
            <w:gridSpan w:val="12"/>
            <w:tcBorders>
              <w:left w:val="single" w:sz="4" w:space="0" w:color="auto"/>
            </w:tcBorders>
          </w:tcPr>
          <w:p w14:paraId="59F3E5F2" w14:textId="77777777" w:rsidR="00175BE0" w:rsidRPr="00AA2803" w:rsidRDefault="00175BE0" w:rsidP="00175BE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175BE0" w:rsidRPr="00AA2803" w14:paraId="2474832B" w14:textId="77777777" w:rsidTr="00FD7A43">
        <w:trPr>
          <w:trHeight w:val="231"/>
        </w:trPr>
        <w:tc>
          <w:tcPr>
            <w:tcW w:w="533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5AD87F1" w14:textId="77777777" w:rsidR="00175BE0" w:rsidRPr="00AA2803" w:rsidRDefault="00175BE0" w:rsidP="00175BE0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</w:t>
            </w: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7D45186A" w14:textId="77777777" w:rsidR="00175BE0" w:rsidRPr="00AA2803" w:rsidRDefault="00175BE0" w:rsidP="00175BE0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分区类型</w:t>
            </w:r>
          </w:p>
        </w:tc>
        <w:tc>
          <w:tcPr>
            <w:tcW w:w="1487" w:type="dxa"/>
            <w:gridSpan w:val="3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5EC6A1FA" w14:textId="77777777" w:rsidR="00175BE0" w:rsidRPr="00AA2803" w:rsidRDefault="00175BE0" w:rsidP="00175BE0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分区字段</w:t>
            </w:r>
          </w:p>
        </w:tc>
        <w:tc>
          <w:tcPr>
            <w:tcW w:w="6239" w:type="dxa"/>
            <w:gridSpan w:val="7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0540DD40" w14:textId="77777777" w:rsidR="00175BE0" w:rsidRPr="00AA2803" w:rsidRDefault="00175BE0" w:rsidP="00175BE0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分区条件</w:t>
            </w:r>
          </w:p>
        </w:tc>
      </w:tr>
      <w:tr w:rsidR="00175BE0" w:rsidRPr="00AA2803" w14:paraId="5BE98DE0" w14:textId="77777777" w:rsidTr="00FD7A43">
        <w:trPr>
          <w:trHeight w:val="231"/>
        </w:trPr>
        <w:tc>
          <w:tcPr>
            <w:tcW w:w="533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4D8D4D3" w14:textId="77777777" w:rsidR="00175BE0" w:rsidRPr="00AA2803" w:rsidRDefault="00175BE0" w:rsidP="00175BE0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</w:tcPr>
          <w:p w14:paraId="2D697214" w14:textId="77777777" w:rsidR="00175BE0" w:rsidRPr="00AA2803" w:rsidRDefault="00175BE0" w:rsidP="00175BE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主分区</w:t>
            </w:r>
          </w:p>
        </w:tc>
        <w:tc>
          <w:tcPr>
            <w:tcW w:w="1487" w:type="dxa"/>
            <w:gridSpan w:val="3"/>
            <w:tcBorders>
              <w:left w:val="single" w:sz="4" w:space="0" w:color="auto"/>
            </w:tcBorders>
          </w:tcPr>
          <w:p w14:paraId="414A316C" w14:textId="77777777" w:rsidR="00175BE0" w:rsidRPr="00AA2803" w:rsidRDefault="00175BE0" w:rsidP="00175BE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6239" w:type="dxa"/>
            <w:gridSpan w:val="7"/>
            <w:tcBorders>
              <w:left w:val="single" w:sz="4" w:space="0" w:color="auto"/>
            </w:tcBorders>
          </w:tcPr>
          <w:p w14:paraId="5656D300" w14:textId="77777777" w:rsidR="00175BE0" w:rsidRPr="00AA2803" w:rsidRDefault="00175BE0" w:rsidP="00175BE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175BE0" w:rsidRPr="00AA2803" w14:paraId="4DC999C5" w14:textId="77777777" w:rsidTr="00FD7A43">
        <w:trPr>
          <w:trHeight w:val="231"/>
        </w:trPr>
        <w:tc>
          <w:tcPr>
            <w:tcW w:w="533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9F4B347" w14:textId="77777777" w:rsidR="00175BE0" w:rsidRPr="00AA2803" w:rsidRDefault="00175BE0" w:rsidP="00175BE0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</w:tcPr>
          <w:p w14:paraId="2B8E69A9" w14:textId="77777777" w:rsidR="00175BE0" w:rsidRPr="00AA2803" w:rsidRDefault="00175BE0" w:rsidP="00175BE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子分区</w:t>
            </w:r>
          </w:p>
        </w:tc>
        <w:tc>
          <w:tcPr>
            <w:tcW w:w="1487" w:type="dxa"/>
            <w:gridSpan w:val="3"/>
            <w:tcBorders>
              <w:left w:val="single" w:sz="4" w:space="0" w:color="auto"/>
            </w:tcBorders>
          </w:tcPr>
          <w:p w14:paraId="11783B15" w14:textId="77777777" w:rsidR="00175BE0" w:rsidRPr="00AA2803" w:rsidRDefault="00175BE0" w:rsidP="00175BE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6239" w:type="dxa"/>
            <w:gridSpan w:val="7"/>
            <w:tcBorders>
              <w:left w:val="single" w:sz="4" w:space="0" w:color="auto"/>
            </w:tcBorders>
          </w:tcPr>
          <w:p w14:paraId="4C7F616E" w14:textId="77777777" w:rsidR="00175BE0" w:rsidRPr="00AA2803" w:rsidRDefault="00175BE0" w:rsidP="00175BE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</w:tbl>
    <w:p w14:paraId="4A1CE81E" w14:textId="77777777" w:rsidR="005E3110" w:rsidRPr="00AA2803" w:rsidRDefault="005E3110" w:rsidP="005E3110"/>
    <w:p w14:paraId="5201A0A9" w14:textId="77777777" w:rsidR="00FD7A43" w:rsidRPr="00AA2803" w:rsidRDefault="00C528FD" w:rsidP="00FD7A43">
      <w:pPr>
        <w:pStyle w:val="4"/>
      </w:pPr>
      <w:bookmarkStart w:id="77" w:name="_Toc435450846"/>
      <w:r w:rsidRPr="00AA2803">
        <w:rPr>
          <w:rFonts w:hint="eastAsia"/>
        </w:rPr>
        <w:t>入</w:t>
      </w:r>
      <w:r w:rsidR="00FD7A43" w:rsidRPr="00AA2803">
        <w:rPr>
          <w:rFonts w:hint="eastAsia"/>
        </w:rPr>
        <w:t>库单明细（</w:t>
      </w:r>
      <w:r w:rsidR="00FD7A43" w:rsidRPr="00AA2803">
        <w:rPr>
          <w:rFonts w:hint="eastAsia"/>
        </w:rPr>
        <w:t>WH_</w:t>
      </w:r>
      <w:r w:rsidR="00FD7A43" w:rsidRPr="00AA2803">
        <w:t>GOODS_RECEIPT_</w:t>
      </w:r>
      <w:r w:rsidR="00FD7A43" w:rsidRPr="00AA2803">
        <w:rPr>
          <w:rFonts w:hint="eastAsia"/>
        </w:rPr>
        <w:t>DETAIL</w:t>
      </w:r>
      <w:r w:rsidR="00FD7A43" w:rsidRPr="00AA2803">
        <w:rPr>
          <w:rFonts w:hint="eastAsia"/>
        </w:rPr>
        <w:t>）</w:t>
      </w:r>
      <w:bookmarkEnd w:id="77"/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91"/>
        <w:gridCol w:w="142"/>
        <w:gridCol w:w="698"/>
        <w:gridCol w:w="790"/>
        <w:gridCol w:w="1348"/>
        <w:gridCol w:w="133"/>
        <w:gridCol w:w="6"/>
        <w:gridCol w:w="1984"/>
        <w:gridCol w:w="995"/>
        <w:gridCol w:w="133"/>
        <w:gridCol w:w="850"/>
        <w:gridCol w:w="145"/>
        <w:gridCol w:w="564"/>
        <w:gridCol w:w="1568"/>
      </w:tblGrid>
      <w:tr w:rsidR="00AA2803" w:rsidRPr="00AA2803" w14:paraId="6FF84D11" w14:textId="77777777" w:rsidTr="00FD7A43">
        <w:tc>
          <w:tcPr>
            <w:tcW w:w="1231" w:type="dxa"/>
            <w:gridSpan w:val="3"/>
            <w:shd w:val="clear" w:color="auto" w:fill="C0C0C0"/>
          </w:tcPr>
          <w:p w14:paraId="237D6477" w14:textId="77777777" w:rsidR="00FD7A43" w:rsidRPr="00AA2803" w:rsidRDefault="00FD7A43" w:rsidP="00FD7A4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汉字注解</w:t>
            </w:r>
          </w:p>
        </w:tc>
        <w:tc>
          <w:tcPr>
            <w:tcW w:w="4261" w:type="dxa"/>
            <w:gridSpan w:val="5"/>
            <w:shd w:val="clear" w:color="auto" w:fill="auto"/>
          </w:tcPr>
          <w:p w14:paraId="1C83E061" w14:textId="77777777" w:rsidR="00FD7A43" w:rsidRPr="00AA2803" w:rsidRDefault="00C528FD" w:rsidP="00FD7A4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入</w:t>
            </w:r>
            <w:r w:rsidR="00FD7A43"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库单明细</w:t>
            </w:r>
          </w:p>
        </w:tc>
        <w:tc>
          <w:tcPr>
            <w:tcW w:w="995" w:type="dxa"/>
            <w:shd w:val="clear" w:color="auto" w:fill="C0C0C0"/>
          </w:tcPr>
          <w:p w14:paraId="0A43B718" w14:textId="77777777" w:rsidR="00FD7A43" w:rsidRPr="00AA2803" w:rsidRDefault="00FD7A43" w:rsidP="00FD7A4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表名</w:t>
            </w:r>
          </w:p>
        </w:tc>
        <w:tc>
          <w:tcPr>
            <w:tcW w:w="3260" w:type="dxa"/>
            <w:gridSpan w:val="5"/>
            <w:shd w:val="clear" w:color="auto" w:fill="auto"/>
          </w:tcPr>
          <w:p w14:paraId="62D3BCA1" w14:textId="77777777" w:rsidR="00FD7A43" w:rsidRPr="00AA2803" w:rsidRDefault="00FD7A43" w:rsidP="00FD7A4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/>
                <w:b/>
                <w:sz w:val="24"/>
                <w:szCs w:val="22"/>
              </w:rPr>
              <w:t>WH_GOODS_RECEIPT_DETAIL</w:t>
            </w:r>
          </w:p>
        </w:tc>
      </w:tr>
      <w:tr w:rsidR="00AA2803" w:rsidRPr="00AA2803" w14:paraId="2F1D49DC" w14:textId="77777777" w:rsidTr="00FD7A43">
        <w:tc>
          <w:tcPr>
            <w:tcW w:w="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horzCross" w:color="auto" w:fill="C0C0C0"/>
          </w:tcPr>
          <w:p w14:paraId="23B18A8D" w14:textId="77777777" w:rsidR="00FD7A43" w:rsidRPr="00AA2803" w:rsidRDefault="00FD7A43" w:rsidP="00FD7A4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</w:p>
        </w:tc>
        <w:tc>
          <w:tcPr>
            <w:tcW w:w="2978" w:type="dxa"/>
            <w:gridSpan w:val="4"/>
            <w:tcBorders>
              <w:left w:val="single" w:sz="4" w:space="0" w:color="auto"/>
            </w:tcBorders>
            <w:shd w:val="clear" w:color="auto" w:fill="C0C0C0"/>
          </w:tcPr>
          <w:p w14:paraId="6D1D02FC" w14:textId="77777777" w:rsidR="00FD7A43" w:rsidRPr="00AA2803" w:rsidRDefault="00FD7A43" w:rsidP="00FD7A4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字段名称</w:t>
            </w:r>
          </w:p>
        </w:tc>
        <w:tc>
          <w:tcPr>
            <w:tcW w:w="2123" w:type="dxa"/>
            <w:gridSpan w:val="3"/>
            <w:shd w:val="clear" w:color="auto" w:fill="C0C0C0"/>
          </w:tcPr>
          <w:p w14:paraId="0D086D7E" w14:textId="77777777" w:rsidR="00FD7A43" w:rsidRPr="00AA2803" w:rsidRDefault="00FD7A43" w:rsidP="00FD7A4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字段命名</w:t>
            </w:r>
          </w:p>
        </w:tc>
        <w:tc>
          <w:tcPr>
            <w:tcW w:w="1978" w:type="dxa"/>
            <w:gridSpan w:val="3"/>
            <w:shd w:val="clear" w:color="auto" w:fill="C0C0C0"/>
          </w:tcPr>
          <w:p w14:paraId="175D3CA3" w14:textId="77777777" w:rsidR="00FD7A43" w:rsidRPr="00AA2803" w:rsidRDefault="00FD7A43" w:rsidP="00FD7A4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类型</w:t>
            </w:r>
          </w:p>
        </w:tc>
        <w:tc>
          <w:tcPr>
            <w:tcW w:w="709" w:type="dxa"/>
            <w:gridSpan w:val="2"/>
            <w:shd w:val="clear" w:color="auto" w:fill="C0C0C0"/>
          </w:tcPr>
          <w:p w14:paraId="6EEC0617" w14:textId="77777777" w:rsidR="00FD7A43" w:rsidRPr="00AA2803" w:rsidRDefault="00FD7A43" w:rsidP="00FD7A4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非空</w:t>
            </w:r>
          </w:p>
        </w:tc>
        <w:tc>
          <w:tcPr>
            <w:tcW w:w="1568" w:type="dxa"/>
            <w:shd w:val="clear" w:color="auto" w:fill="C0C0C0"/>
          </w:tcPr>
          <w:p w14:paraId="6FB28821" w14:textId="77777777" w:rsidR="00FD7A43" w:rsidRPr="00AA2803" w:rsidRDefault="00FD7A43" w:rsidP="00FD7A4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默认</w:t>
            </w:r>
          </w:p>
        </w:tc>
      </w:tr>
      <w:tr w:rsidR="00AA2803" w:rsidRPr="00AA2803" w14:paraId="23F60520" w14:textId="77777777" w:rsidTr="00FD7A43">
        <w:tc>
          <w:tcPr>
            <w:tcW w:w="391" w:type="dxa"/>
            <w:tcBorders>
              <w:top w:val="single" w:sz="4" w:space="0" w:color="auto"/>
            </w:tcBorders>
          </w:tcPr>
          <w:p w14:paraId="11A737BE" w14:textId="77777777" w:rsidR="00FD7A43" w:rsidRPr="00AA2803" w:rsidRDefault="00FD7A43" w:rsidP="006164CE">
            <w:pPr>
              <w:pStyle w:val="af"/>
              <w:numPr>
                <w:ilvl w:val="0"/>
                <w:numId w:val="56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978" w:type="dxa"/>
            <w:gridSpan w:val="4"/>
          </w:tcPr>
          <w:p w14:paraId="57123E0D" w14:textId="77777777" w:rsidR="00FD7A43" w:rsidRPr="00AA2803" w:rsidRDefault="00E45117" w:rsidP="00FD7A4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入</w:t>
            </w:r>
            <w:r w:rsidR="00FD7A43" w:rsidRPr="00AA2803">
              <w:rPr>
                <w:rFonts w:ascii="新宋体" w:eastAsia="新宋体" w:hAnsi="新宋体" w:hint="eastAsia"/>
                <w:szCs w:val="22"/>
              </w:rPr>
              <w:t>库单编号</w:t>
            </w:r>
          </w:p>
        </w:tc>
        <w:tc>
          <w:tcPr>
            <w:tcW w:w="2123" w:type="dxa"/>
            <w:gridSpan w:val="3"/>
          </w:tcPr>
          <w:p w14:paraId="71E3643E" w14:textId="77777777" w:rsidR="00FD7A43" w:rsidRPr="00AA2803" w:rsidRDefault="00FD7A43" w:rsidP="00FD7A4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SGR_NO</w:t>
            </w:r>
          </w:p>
        </w:tc>
        <w:tc>
          <w:tcPr>
            <w:tcW w:w="1978" w:type="dxa"/>
            <w:gridSpan w:val="3"/>
          </w:tcPr>
          <w:p w14:paraId="3B899177" w14:textId="77777777" w:rsidR="00FD7A43" w:rsidRPr="00AA2803" w:rsidRDefault="00FD7A43" w:rsidP="00FD7A4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CHAR(10)</w:t>
            </w:r>
          </w:p>
        </w:tc>
        <w:tc>
          <w:tcPr>
            <w:tcW w:w="709" w:type="dxa"/>
            <w:gridSpan w:val="2"/>
          </w:tcPr>
          <w:p w14:paraId="279E4E49" w14:textId="77777777" w:rsidR="00FD7A43" w:rsidRPr="00AA2803" w:rsidRDefault="00FD7A43" w:rsidP="00FD7A4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7F2E0801" w14:textId="77777777" w:rsidR="00FD7A43" w:rsidRPr="00AA2803" w:rsidRDefault="00FD7A43" w:rsidP="00FD7A4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467EA217" w14:textId="77777777" w:rsidTr="00FD7A43">
        <w:tc>
          <w:tcPr>
            <w:tcW w:w="391" w:type="dxa"/>
            <w:tcBorders>
              <w:top w:val="single" w:sz="4" w:space="0" w:color="auto"/>
            </w:tcBorders>
          </w:tcPr>
          <w:p w14:paraId="302F72B8" w14:textId="77777777" w:rsidR="00FD7A43" w:rsidRPr="00AA2803" w:rsidRDefault="00FD7A43" w:rsidP="006164CE">
            <w:pPr>
              <w:pStyle w:val="af"/>
              <w:numPr>
                <w:ilvl w:val="0"/>
                <w:numId w:val="56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978" w:type="dxa"/>
            <w:gridSpan w:val="4"/>
          </w:tcPr>
          <w:p w14:paraId="2750CB5F" w14:textId="77777777" w:rsidR="00FD7A43" w:rsidRPr="00AA2803" w:rsidRDefault="00FD7A43" w:rsidP="00FD7A4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顺序号</w:t>
            </w:r>
          </w:p>
        </w:tc>
        <w:tc>
          <w:tcPr>
            <w:tcW w:w="2123" w:type="dxa"/>
            <w:gridSpan w:val="3"/>
          </w:tcPr>
          <w:p w14:paraId="6196BCC6" w14:textId="77777777" w:rsidR="00FD7A43" w:rsidRPr="00AA2803" w:rsidRDefault="00FD7A43" w:rsidP="00FD7A4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SEQUENCE_NO</w:t>
            </w:r>
          </w:p>
        </w:tc>
        <w:tc>
          <w:tcPr>
            <w:tcW w:w="1978" w:type="dxa"/>
            <w:gridSpan w:val="3"/>
          </w:tcPr>
          <w:p w14:paraId="6ED4D9C9" w14:textId="77777777" w:rsidR="00FD7A43" w:rsidRPr="00AA2803" w:rsidRDefault="00FD7A43" w:rsidP="00A4356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NUMBER(</w:t>
            </w:r>
            <w:r w:rsidR="00A43565">
              <w:rPr>
                <w:rFonts w:ascii="新宋体" w:eastAsia="新宋体" w:hAnsi="新宋体"/>
                <w:szCs w:val="22"/>
              </w:rPr>
              <w:t>24</w:t>
            </w:r>
            <w:r w:rsidRPr="00AA2803">
              <w:rPr>
                <w:rFonts w:ascii="新宋体" w:eastAsia="新宋体" w:hAnsi="新宋体" w:hint="eastAsia"/>
                <w:szCs w:val="22"/>
              </w:rPr>
              <w:t>)</w:t>
            </w:r>
          </w:p>
        </w:tc>
        <w:tc>
          <w:tcPr>
            <w:tcW w:w="709" w:type="dxa"/>
            <w:gridSpan w:val="2"/>
          </w:tcPr>
          <w:p w14:paraId="76B3D666" w14:textId="77777777" w:rsidR="00FD7A43" w:rsidRPr="00AA2803" w:rsidRDefault="00FD7A43" w:rsidP="00FD7A4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6C34F3EC" w14:textId="77777777" w:rsidR="00FD7A43" w:rsidRPr="00AA2803" w:rsidRDefault="00FD7A43" w:rsidP="00FD7A4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6C568B" w:rsidRPr="00AA2803" w14:paraId="6A7F087E" w14:textId="77777777" w:rsidTr="00FD7A43">
        <w:tc>
          <w:tcPr>
            <w:tcW w:w="391" w:type="dxa"/>
            <w:tcBorders>
              <w:top w:val="single" w:sz="4" w:space="0" w:color="auto"/>
            </w:tcBorders>
          </w:tcPr>
          <w:p w14:paraId="031D21DA" w14:textId="77777777" w:rsidR="006C568B" w:rsidRPr="00AA2803" w:rsidRDefault="006C568B" w:rsidP="006164CE">
            <w:pPr>
              <w:pStyle w:val="af"/>
              <w:numPr>
                <w:ilvl w:val="0"/>
                <w:numId w:val="56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978" w:type="dxa"/>
            <w:gridSpan w:val="4"/>
          </w:tcPr>
          <w:p w14:paraId="0FA86557" w14:textId="77777777" w:rsidR="006C568B" w:rsidRPr="00AA2803" w:rsidRDefault="006C568B" w:rsidP="006C568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入库类型（1-</w:t>
            </w:r>
            <w:r w:rsidRPr="00AA2803">
              <w:rPr>
                <w:rFonts w:ascii="新宋体" w:eastAsia="新宋体" w:hAnsi="新宋体"/>
                <w:szCs w:val="22"/>
              </w:rPr>
              <w:t>批次入库、2-调拨单入库、3-退货入库、</w:t>
            </w:r>
            <w:r>
              <w:rPr>
                <w:rFonts w:ascii="新宋体" w:eastAsia="新宋体" w:hAnsi="新宋体"/>
                <w:szCs w:val="22"/>
              </w:rPr>
              <w:t>4</w:t>
            </w:r>
            <w:r w:rsidRPr="00AA2803">
              <w:rPr>
                <w:rFonts w:ascii="新宋体" w:eastAsia="新宋体" w:hAnsi="新宋体"/>
                <w:szCs w:val="22"/>
              </w:rPr>
              <w:t>-</w:t>
            </w:r>
            <w:r>
              <w:rPr>
                <w:rFonts w:ascii="新宋体" w:eastAsia="新宋体" w:hAnsi="新宋体" w:hint="eastAsia"/>
                <w:szCs w:val="22"/>
              </w:rPr>
              <w:t>站点</w:t>
            </w:r>
            <w:r w:rsidRPr="00AA2803">
              <w:rPr>
                <w:rFonts w:ascii="新宋体" w:eastAsia="新宋体" w:hAnsi="新宋体"/>
                <w:szCs w:val="22"/>
              </w:rPr>
              <w:t>入库</w:t>
            </w:r>
            <w:r w:rsidRPr="00AA2803">
              <w:rPr>
                <w:rFonts w:ascii="新宋体" w:eastAsia="新宋体" w:hAnsi="新宋体" w:hint="eastAsia"/>
                <w:szCs w:val="22"/>
              </w:rPr>
              <w:t>）</w:t>
            </w:r>
          </w:p>
        </w:tc>
        <w:tc>
          <w:tcPr>
            <w:tcW w:w="2123" w:type="dxa"/>
            <w:gridSpan w:val="3"/>
          </w:tcPr>
          <w:p w14:paraId="4A44767A" w14:textId="77777777" w:rsidR="006C568B" w:rsidRPr="00AA2803" w:rsidRDefault="006C568B" w:rsidP="006C568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/>
                <w:szCs w:val="22"/>
              </w:rPr>
              <w:t>RECEIPT_TYPE</w:t>
            </w:r>
          </w:p>
        </w:tc>
        <w:tc>
          <w:tcPr>
            <w:tcW w:w="1978" w:type="dxa"/>
            <w:gridSpan w:val="3"/>
          </w:tcPr>
          <w:p w14:paraId="3F81F5D2" w14:textId="77777777" w:rsidR="006C568B" w:rsidRPr="00AA2803" w:rsidRDefault="006C568B" w:rsidP="006C568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NUMBER(</w:t>
            </w:r>
            <w:r w:rsidRPr="00AA2803">
              <w:rPr>
                <w:rFonts w:ascii="新宋体" w:eastAsia="新宋体" w:hAnsi="新宋体"/>
                <w:szCs w:val="22"/>
              </w:rPr>
              <w:t>1</w:t>
            </w:r>
            <w:r w:rsidRPr="00AA2803">
              <w:rPr>
                <w:rFonts w:ascii="新宋体" w:eastAsia="新宋体" w:hAnsi="新宋体" w:hint="eastAsia"/>
                <w:szCs w:val="22"/>
              </w:rPr>
              <w:t>)</w:t>
            </w:r>
          </w:p>
        </w:tc>
        <w:tc>
          <w:tcPr>
            <w:tcW w:w="709" w:type="dxa"/>
            <w:gridSpan w:val="2"/>
          </w:tcPr>
          <w:p w14:paraId="77C04869" w14:textId="77777777" w:rsidR="006C568B" w:rsidRPr="00AA2803" w:rsidRDefault="006C568B" w:rsidP="006C568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68" w:type="dxa"/>
          </w:tcPr>
          <w:p w14:paraId="26A6DD28" w14:textId="77777777" w:rsidR="006C568B" w:rsidRPr="00AA2803" w:rsidRDefault="006C568B" w:rsidP="006C568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4E1C629E" w14:textId="77777777" w:rsidTr="00FD7A43">
        <w:tc>
          <w:tcPr>
            <w:tcW w:w="391" w:type="dxa"/>
            <w:tcBorders>
              <w:top w:val="single" w:sz="4" w:space="0" w:color="auto"/>
            </w:tcBorders>
          </w:tcPr>
          <w:p w14:paraId="2675B61F" w14:textId="77777777" w:rsidR="00FD7A43" w:rsidRPr="00AA2803" w:rsidRDefault="00FD7A43" w:rsidP="006164CE">
            <w:pPr>
              <w:pStyle w:val="af"/>
              <w:numPr>
                <w:ilvl w:val="0"/>
                <w:numId w:val="56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978" w:type="dxa"/>
            <w:gridSpan w:val="4"/>
          </w:tcPr>
          <w:p w14:paraId="0CD88FC4" w14:textId="77777777" w:rsidR="00FD7A43" w:rsidRPr="00AA2803" w:rsidRDefault="00FD7A43" w:rsidP="00FD7A4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参考编号</w:t>
            </w:r>
          </w:p>
        </w:tc>
        <w:tc>
          <w:tcPr>
            <w:tcW w:w="2123" w:type="dxa"/>
            <w:gridSpan w:val="3"/>
          </w:tcPr>
          <w:p w14:paraId="6B101723" w14:textId="77777777" w:rsidR="00FD7A43" w:rsidRPr="00AA2803" w:rsidRDefault="00FD7A43" w:rsidP="00FD7A4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REF_NO</w:t>
            </w:r>
          </w:p>
        </w:tc>
        <w:tc>
          <w:tcPr>
            <w:tcW w:w="1978" w:type="dxa"/>
            <w:gridSpan w:val="3"/>
          </w:tcPr>
          <w:p w14:paraId="635477BF" w14:textId="77777777" w:rsidR="00FD7A43" w:rsidRPr="00AA2803" w:rsidRDefault="00FD7A43" w:rsidP="00FD7A4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CHAR</w:t>
            </w:r>
            <w:r w:rsidRPr="00AA2803">
              <w:rPr>
                <w:rFonts w:ascii="新宋体" w:eastAsia="新宋体" w:hAnsi="新宋体"/>
                <w:szCs w:val="22"/>
              </w:rPr>
              <w:t>(10)</w:t>
            </w:r>
          </w:p>
        </w:tc>
        <w:tc>
          <w:tcPr>
            <w:tcW w:w="709" w:type="dxa"/>
            <w:gridSpan w:val="2"/>
          </w:tcPr>
          <w:p w14:paraId="3A82D917" w14:textId="77777777" w:rsidR="00FD7A43" w:rsidRPr="00AA2803" w:rsidRDefault="00FD7A43" w:rsidP="00FD7A4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68" w:type="dxa"/>
          </w:tcPr>
          <w:p w14:paraId="48CF271D" w14:textId="77777777" w:rsidR="00FD7A43" w:rsidRPr="00AA2803" w:rsidRDefault="00FD7A43" w:rsidP="00FD7A4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195DBEE7" w14:textId="77777777" w:rsidTr="00FD7A43">
        <w:tc>
          <w:tcPr>
            <w:tcW w:w="391" w:type="dxa"/>
            <w:tcBorders>
              <w:top w:val="single" w:sz="4" w:space="0" w:color="auto"/>
            </w:tcBorders>
          </w:tcPr>
          <w:p w14:paraId="3200347F" w14:textId="77777777" w:rsidR="00FD7A43" w:rsidRPr="00AA2803" w:rsidRDefault="00FD7A43" w:rsidP="006164CE">
            <w:pPr>
              <w:pStyle w:val="af"/>
              <w:numPr>
                <w:ilvl w:val="0"/>
                <w:numId w:val="56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978" w:type="dxa"/>
            <w:gridSpan w:val="4"/>
          </w:tcPr>
          <w:p w14:paraId="4CEAB198" w14:textId="77777777" w:rsidR="00FD7A43" w:rsidRPr="00AA2803" w:rsidRDefault="00FD7A43" w:rsidP="00FD7A4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有效位数（1-箱号、2-盒号、3-本号）</w:t>
            </w:r>
          </w:p>
        </w:tc>
        <w:tc>
          <w:tcPr>
            <w:tcW w:w="2123" w:type="dxa"/>
            <w:gridSpan w:val="3"/>
          </w:tcPr>
          <w:p w14:paraId="62ABFCAB" w14:textId="77777777" w:rsidR="00FD7A43" w:rsidRPr="00AA2803" w:rsidRDefault="00FD7A43" w:rsidP="00FD7A4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VALID_NUMBER</w:t>
            </w:r>
          </w:p>
        </w:tc>
        <w:tc>
          <w:tcPr>
            <w:tcW w:w="1978" w:type="dxa"/>
            <w:gridSpan w:val="3"/>
          </w:tcPr>
          <w:p w14:paraId="7B090DE6" w14:textId="77777777" w:rsidR="00FD7A43" w:rsidRPr="00AA2803" w:rsidRDefault="00FD7A43" w:rsidP="00FD7A4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NUMBER(</w:t>
            </w:r>
            <w:r w:rsidRPr="00AA2803">
              <w:rPr>
                <w:rFonts w:ascii="新宋体" w:eastAsia="新宋体" w:hAnsi="新宋体"/>
                <w:szCs w:val="22"/>
              </w:rPr>
              <w:t>1</w:t>
            </w:r>
            <w:r w:rsidRPr="00AA2803">
              <w:rPr>
                <w:rFonts w:ascii="新宋体" w:eastAsia="新宋体" w:hAnsi="新宋体" w:hint="eastAsia"/>
                <w:szCs w:val="22"/>
              </w:rPr>
              <w:t>)</w:t>
            </w:r>
          </w:p>
        </w:tc>
        <w:tc>
          <w:tcPr>
            <w:tcW w:w="709" w:type="dxa"/>
            <w:gridSpan w:val="2"/>
          </w:tcPr>
          <w:p w14:paraId="25673255" w14:textId="77777777" w:rsidR="00FD7A43" w:rsidRPr="00AA2803" w:rsidRDefault="00FD7A43" w:rsidP="00FD7A4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0302B170" w14:textId="77777777" w:rsidR="00FD7A43" w:rsidRPr="00AA2803" w:rsidRDefault="00FD7A43" w:rsidP="00FD7A4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55F455AA" w14:textId="77777777" w:rsidTr="00FD7A43">
        <w:tc>
          <w:tcPr>
            <w:tcW w:w="391" w:type="dxa"/>
            <w:tcBorders>
              <w:top w:val="single" w:sz="4" w:space="0" w:color="auto"/>
            </w:tcBorders>
          </w:tcPr>
          <w:p w14:paraId="3C7153A6" w14:textId="77777777" w:rsidR="00FD7A43" w:rsidRPr="00AA2803" w:rsidRDefault="00FD7A43" w:rsidP="006164CE">
            <w:pPr>
              <w:pStyle w:val="af"/>
              <w:numPr>
                <w:ilvl w:val="0"/>
                <w:numId w:val="56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978" w:type="dxa"/>
            <w:gridSpan w:val="4"/>
          </w:tcPr>
          <w:p w14:paraId="62A2ECD5" w14:textId="77777777" w:rsidR="00FD7A43" w:rsidRPr="00AA2803" w:rsidRDefault="00FD7A43" w:rsidP="00FD7A4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方案编码</w:t>
            </w:r>
          </w:p>
        </w:tc>
        <w:tc>
          <w:tcPr>
            <w:tcW w:w="2123" w:type="dxa"/>
            <w:gridSpan w:val="3"/>
          </w:tcPr>
          <w:p w14:paraId="1F6485F1" w14:textId="77777777" w:rsidR="00FD7A43" w:rsidRPr="00AA2803" w:rsidRDefault="00FD7A43" w:rsidP="00FD7A4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PLAN_CODE</w:t>
            </w:r>
          </w:p>
        </w:tc>
        <w:tc>
          <w:tcPr>
            <w:tcW w:w="1978" w:type="dxa"/>
            <w:gridSpan w:val="3"/>
          </w:tcPr>
          <w:p w14:paraId="6E732ADE" w14:textId="77777777" w:rsidR="00FD7A43" w:rsidRPr="00AA2803" w:rsidRDefault="00FD7A43" w:rsidP="00FD7A4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VARCHAR2(10)</w:t>
            </w:r>
          </w:p>
        </w:tc>
        <w:tc>
          <w:tcPr>
            <w:tcW w:w="709" w:type="dxa"/>
            <w:gridSpan w:val="2"/>
          </w:tcPr>
          <w:p w14:paraId="534068F4" w14:textId="77777777" w:rsidR="00FD7A43" w:rsidRPr="00AA2803" w:rsidRDefault="00FD7A43" w:rsidP="00FD7A4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69073E77" w14:textId="77777777" w:rsidR="00FD7A43" w:rsidRPr="00AA2803" w:rsidRDefault="00FD7A43" w:rsidP="00FD7A4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2B8EA5AD" w14:textId="77777777" w:rsidTr="00FD7A43">
        <w:tc>
          <w:tcPr>
            <w:tcW w:w="391" w:type="dxa"/>
            <w:tcBorders>
              <w:top w:val="single" w:sz="4" w:space="0" w:color="auto"/>
            </w:tcBorders>
          </w:tcPr>
          <w:p w14:paraId="19872CF5" w14:textId="77777777" w:rsidR="00FD7A43" w:rsidRPr="00AA2803" w:rsidRDefault="00FD7A43" w:rsidP="006164CE">
            <w:pPr>
              <w:pStyle w:val="af"/>
              <w:numPr>
                <w:ilvl w:val="0"/>
                <w:numId w:val="56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978" w:type="dxa"/>
            <w:gridSpan w:val="4"/>
          </w:tcPr>
          <w:p w14:paraId="71D47071" w14:textId="77777777" w:rsidR="00FD7A43" w:rsidRPr="00AA2803" w:rsidRDefault="00FD7A43" w:rsidP="00FD7A4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批次</w:t>
            </w:r>
          </w:p>
        </w:tc>
        <w:tc>
          <w:tcPr>
            <w:tcW w:w="2123" w:type="dxa"/>
            <w:gridSpan w:val="3"/>
          </w:tcPr>
          <w:p w14:paraId="7DEA9D27" w14:textId="77777777" w:rsidR="00FD7A43" w:rsidRPr="00AA2803" w:rsidRDefault="00FD7A43" w:rsidP="00FD7A4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BATCH</w:t>
            </w:r>
            <w:r w:rsidRPr="00AA2803">
              <w:rPr>
                <w:rFonts w:ascii="新宋体" w:eastAsia="新宋体" w:hAnsi="新宋体"/>
                <w:szCs w:val="22"/>
              </w:rPr>
              <w:t>_NO</w:t>
            </w:r>
          </w:p>
        </w:tc>
        <w:tc>
          <w:tcPr>
            <w:tcW w:w="1978" w:type="dxa"/>
            <w:gridSpan w:val="3"/>
          </w:tcPr>
          <w:p w14:paraId="2C9BD5FC" w14:textId="77777777" w:rsidR="00FD7A43" w:rsidRPr="00AA2803" w:rsidRDefault="00FD7A43" w:rsidP="00FD7A4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VARCHAR2(10)</w:t>
            </w:r>
          </w:p>
        </w:tc>
        <w:tc>
          <w:tcPr>
            <w:tcW w:w="709" w:type="dxa"/>
            <w:gridSpan w:val="2"/>
          </w:tcPr>
          <w:p w14:paraId="716CDEEA" w14:textId="77777777" w:rsidR="00FD7A43" w:rsidRPr="00AA2803" w:rsidRDefault="00FD7A43" w:rsidP="00FD7A4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78B0A3F3" w14:textId="77777777" w:rsidR="00FD7A43" w:rsidRPr="00AA2803" w:rsidRDefault="00FD7A43" w:rsidP="00FD7A4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477DD537" w14:textId="77777777" w:rsidTr="00FD7A43">
        <w:tc>
          <w:tcPr>
            <w:tcW w:w="391" w:type="dxa"/>
            <w:tcBorders>
              <w:top w:val="single" w:sz="4" w:space="0" w:color="auto"/>
            </w:tcBorders>
          </w:tcPr>
          <w:p w14:paraId="1A76B631" w14:textId="77777777" w:rsidR="00FD7A43" w:rsidRPr="00AA2803" w:rsidRDefault="00FD7A43" w:rsidP="006164CE">
            <w:pPr>
              <w:pStyle w:val="af"/>
              <w:numPr>
                <w:ilvl w:val="0"/>
                <w:numId w:val="56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978" w:type="dxa"/>
            <w:gridSpan w:val="4"/>
          </w:tcPr>
          <w:p w14:paraId="57382F32" w14:textId="77777777" w:rsidR="00FD7A43" w:rsidRPr="00AA2803" w:rsidRDefault="00FD7A43" w:rsidP="00FD7A4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箱号</w:t>
            </w:r>
          </w:p>
        </w:tc>
        <w:tc>
          <w:tcPr>
            <w:tcW w:w="2123" w:type="dxa"/>
            <w:gridSpan w:val="3"/>
          </w:tcPr>
          <w:p w14:paraId="21777040" w14:textId="77777777" w:rsidR="00FD7A43" w:rsidRPr="00AA2803" w:rsidRDefault="00FD7A43" w:rsidP="00FD7A4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TRUNK</w:t>
            </w:r>
            <w:r w:rsidRPr="00AA2803">
              <w:rPr>
                <w:rFonts w:ascii="新宋体" w:eastAsia="新宋体" w:hAnsi="新宋体" w:hint="eastAsia"/>
                <w:szCs w:val="22"/>
              </w:rPr>
              <w:t>_NO</w:t>
            </w:r>
          </w:p>
        </w:tc>
        <w:tc>
          <w:tcPr>
            <w:tcW w:w="1978" w:type="dxa"/>
            <w:gridSpan w:val="3"/>
          </w:tcPr>
          <w:p w14:paraId="7E1A0DFB" w14:textId="77777777" w:rsidR="00FD7A43" w:rsidRPr="00AA2803" w:rsidRDefault="00FD7A43" w:rsidP="00FD7A4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VARCHAR2(10)</w:t>
            </w:r>
          </w:p>
        </w:tc>
        <w:tc>
          <w:tcPr>
            <w:tcW w:w="709" w:type="dxa"/>
            <w:gridSpan w:val="2"/>
          </w:tcPr>
          <w:p w14:paraId="48974201" w14:textId="77777777" w:rsidR="00FD7A43" w:rsidRPr="00AA2803" w:rsidRDefault="00FD7A43" w:rsidP="00FD7A4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68" w:type="dxa"/>
          </w:tcPr>
          <w:p w14:paraId="6DCC08E3" w14:textId="77777777" w:rsidR="00FD7A43" w:rsidRPr="00AA2803" w:rsidRDefault="00FD7A43" w:rsidP="00FD7A4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CD3B15" w:rsidRPr="00AA2803" w14:paraId="7BCC6FCF" w14:textId="77777777" w:rsidTr="00FD7A43">
        <w:tc>
          <w:tcPr>
            <w:tcW w:w="391" w:type="dxa"/>
            <w:tcBorders>
              <w:top w:val="single" w:sz="4" w:space="0" w:color="auto"/>
            </w:tcBorders>
          </w:tcPr>
          <w:p w14:paraId="4169766C" w14:textId="77777777" w:rsidR="00CD3B15" w:rsidRPr="00AA2803" w:rsidRDefault="00CD3B15" w:rsidP="006164CE">
            <w:pPr>
              <w:pStyle w:val="af"/>
              <w:numPr>
                <w:ilvl w:val="0"/>
                <w:numId w:val="56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978" w:type="dxa"/>
            <w:gridSpan w:val="4"/>
          </w:tcPr>
          <w:p w14:paraId="05F0E61A" w14:textId="77777777" w:rsidR="00CD3B15" w:rsidRPr="00AA2803" w:rsidRDefault="00CD3B15" w:rsidP="00CD3B1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盒号</w:t>
            </w:r>
            <w:r>
              <w:rPr>
                <w:rFonts w:ascii="新宋体" w:eastAsia="新宋体" w:hAnsi="新宋体" w:hint="eastAsia"/>
                <w:szCs w:val="22"/>
              </w:rPr>
              <w:t>（箱号+盒子顺序号）</w:t>
            </w:r>
          </w:p>
        </w:tc>
        <w:tc>
          <w:tcPr>
            <w:tcW w:w="2123" w:type="dxa"/>
            <w:gridSpan w:val="3"/>
          </w:tcPr>
          <w:p w14:paraId="05B83742" w14:textId="77777777" w:rsidR="00CD3B15" w:rsidRPr="00AA2803" w:rsidRDefault="00CD3B15" w:rsidP="00CD3B1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BOX_NO</w:t>
            </w:r>
          </w:p>
        </w:tc>
        <w:tc>
          <w:tcPr>
            <w:tcW w:w="1978" w:type="dxa"/>
            <w:gridSpan w:val="3"/>
          </w:tcPr>
          <w:p w14:paraId="072CA138" w14:textId="77777777" w:rsidR="00CD3B15" w:rsidRPr="00AA2803" w:rsidRDefault="00CD3B15" w:rsidP="00CD3B1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VARCHAR2(</w:t>
            </w:r>
            <w:r>
              <w:rPr>
                <w:rFonts w:ascii="新宋体" w:eastAsia="新宋体" w:hAnsi="新宋体"/>
                <w:szCs w:val="22"/>
              </w:rPr>
              <w:t>2</w:t>
            </w:r>
            <w:r w:rsidRPr="00AA2803">
              <w:rPr>
                <w:rFonts w:ascii="新宋体" w:eastAsia="新宋体" w:hAnsi="新宋体"/>
                <w:szCs w:val="22"/>
              </w:rPr>
              <w:t>0)</w:t>
            </w:r>
          </w:p>
        </w:tc>
        <w:tc>
          <w:tcPr>
            <w:tcW w:w="709" w:type="dxa"/>
            <w:gridSpan w:val="2"/>
          </w:tcPr>
          <w:p w14:paraId="56318456" w14:textId="77777777" w:rsidR="00CD3B15" w:rsidRPr="00AA2803" w:rsidRDefault="00CD3B15" w:rsidP="00CD3B1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68" w:type="dxa"/>
          </w:tcPr>
          <w:p w14:paraId="44AEAA6A" w14:textId="77777777" w:rsidR="00CD3B15" w:rsidRPr="00AA2803" w:rsidRDefault="00CD3B15" w:rsidP="00CD3B1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CD3B15" w:rsidRPr="00AA2803" w14:paraId="32401E33" w14:textId="77777777" w:rsidTr="00FD7A43">
        <w:tc>
          <w:tcPr>
            <w:tcW w:w="391" w:type="dxa"/>
            <w:tcBorders>
              <w:top w:val="single" w:sz="4" w:space="0" w:color="auto"/>
            </w:tcBorders>
          </w:tcPr>
          <w:p w14:paraId="6CEA4717" w14:textId="77777777" w:rsidR="00CD3B15" w:rsidRPr="00AA2803" w:rsidRDefault="00CD3B15" w:rsidP="006164CE">
            <w:pPr>
              <w:pStyle w:val="af"/>
              <w:numPr>
                <w:ilvl w:val="0"/>
                <w:numId w:val="56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978" w:type="dxa"/>
            <w:gridSpan w:val="4"/>
          </w:tcPr>
          <w:p w14:paraId="72B636F6" w14:textId="77777777" w:rsidR="00CD3B15" w:rsidRPr="00AA2803" w:rsidRDefault="00CD3B15" w:rsidP="00CD3B1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本号</w:t>
            </w:r>
          </w:p>
        </w:tc>
        <w:tc>
          <w:tcPr>
            <w:tcW w:w="2123" w:type="dxa"/>
            <w:gridSpan w:val="3"/>
          </w:tcPr>
          <w:p w14:paraId="53677413" w14:textId="77777777" w:rsidR="00CD3B15" w:rsidRPr="00AA2803" w:rsidRDefault="00CD3B15" w:rsidP="00CD3B1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PACKAGE_NO</w:t>
            </w:r>
          </w:p>
        </w:tc>
        <w:tc>
          <w:tcPr>
            <w:tcW w:w="1978" w:type="dxa"/>
            <w:gridSpan w:val="3"/>
          </w:tcPr>
          <w:p w14:paraId="42DCEEB8" w14:textId="77777777" w:rsidR="00CD3B15" w:rsidRPr="00AA2803" w:rsidRDefault="00CD3B15" w:rsidP="00CD3B1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VARCHAR2(10)</w:t>
            </w:r>
          </w:p>
        </w:tc>
        <w:tc>
          <w:tcPr>
            <w:tcW w:w="709" w:type="dxa"/>
            <w:gridSpan w:val="2"/>
          </w:tcPr>
          <w:p w14:paraId="30BEDF50" w14:textId="77777777" w:rsidR="00CD3B15" w:rsidRPr="00AA2803" w:rsidRDefault="00CD3B15" w:rsidP="00CD3B1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68" w:type="dxa"/>
          </w:tcPr>
          <w:p w14:paraId="2589CB11" w14:textId="77777777" w:rsidR="00CD3B15" w:rsidRPr="00AA2803" w:rsidRDefault="00CD3B15" w:rsidP="00CD3B1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CD3B15" w:rsidRPr="00AA2803" w14:paraId="3C0CFAE2" w14:textId="77777777" w:rsidTr="00FD7A43">
        <w:tc>
          <w:tcPr>
            <w:tcW w:w="391" w:type="dxa"/>
            <w:tcBorders>
              <w:top w:val="single" w:sz="4" w:space="0" w:color="auto"/>
            </w:tcBorders>
          </w:tcPr>
          <w:p w14:paraId="60D347E4" w14:textId="77777777" w:rsidR="00CD3B15" w:rsidRPr="00AA2803" w:rsidRDefault="00CD3B15" w:rsidP="006164CE">
            <w:pPr>
              <w:pStyle w:val="af"/>
              <w:numPr>
                <w:ilvl w:val="0"/>
                <w:numId w:val="56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978" w:type="dxa"/>
            <w:gridSpan w:val="4"/>
          </w:tcPr>
          <w:p w14:paraId="2479ECF7" w14:textId="77777777" w:rsidR="00CD3B15" w:rsidRPr="00AA2803" w:rsidRDefault="00CD3B15" w:rsidP="00CD3B1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票数</w:t>
            </w:r>
          </w:p>
        </w:tc>
        <w:tc>
          <w:tcPr>
            <w:tcW w:w="2123" w:type="dxa"/>
            <w:gridSpan w:val="3"/>
          </w:tcPr>
          <w:p w14:paraId="74849239" w14:textId="77777777" w:rsidR="00CD3B15" w:rsidRPr="00AA2803" w:rsidRDefault="00CD3B15" w:rsidP="00CD3B1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TICKETS</w:t>
            </w:r>
          </w:p>
        </w:tc>
        <w:tc>
          <w:tcPr>
            <w:tcW w:w="1978" w:type="dxa"/>
            <w:gridSpan w:val="3"/>
          </w:tcPr>
          <w:p w14:paraId="1CEA9463" w14:textId="77777777" w:rsidR="00CD3B15" w:rsidRPr="00AA2803" w:rsidRDefault="00CD3B15" w:rsidP="00A413B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NUMBER(</w:t>
            </w:r>
            <w:r w:rsidR="00A413BD">
              <w:rPr>
                <w:rFonts w:ascii="新宋体" w:eastAsia="新宋体" w:hAnsi="新宋体"/>
                <w:szCs w:val="22"/>
              </w:rPr>
              <w:t>18</w:t>
            </w:r>
            <w:r w:rsidRPr="00AA2803">
              <w:rPr>
                <w:rFonts w:ascii="新宋体" w:eastAsia="新宋体" w:hAnsi="新宋体" w:hint="eastAsia"/>
                <w:szCs w:val="22"/>
              </w:rPr>
              <w:t>)</w:t>
            </w:r>
          </w:p>
        </w:tc>
        <w:tc>
          <w:tcPr>
            <w:tcW w:w="709" w:type="dxa"/>
            <w:gridSpan w:val="2"/>
          </w:tcPr>
          <w:p w14:paraId="6E4B6138" w14:textId="77777777" w:rsidR="00CD3B15" w:rsidRPr="00AA2803" w:rsidRDefault="00CD3B15" w:rsidP="00CD3B1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5CDD9794" w14:textId="77777777" w:rsidR="00CD3B15" w:rsidRPr="00AA2803" w:rsidRDefault="00CD3B15" w:rsidP="00CD3B1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CD3B15" w:rsidRPr="00AA2803" w14:paraId="61437448" w14:textId="77777777" w:rsidTr="00FD7A43">
        <w:tc>
          <w:tcPr>
            <w:tcW w:w="391" w:type="dxa"/>
            <w:tcBorders>
              <w:top w:val="single" w:sz="4" w:space="0" w:color="auto"/>
            </w:tcBorders>
          </w:tcPr>
          <w:p w14:paraId="59017C14" w14:textId="77777777" w:rsidR="00CD3B15" w:rsidRPr="00AA2803" w:rsidRDefault="00CD3B15" w:rsidP="006164CE">
            <w:pPr>
              <w:pStyle w:val="af"/>
              <w:numPr>
                <w:ilvl w:val="0"/>
                <w:numId w:val="56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978" w:type="dxa"/>
            <w:gridSpan w:val="4"/>
          </w:tcPr>
          <w:p w14:paraId="2901EC26" w14:textId="77777777" w:rsidR="00CD3B15" w:rsidRPr="00AA2803" w:rsidRDefault="00CD3B15" w:rsidP="00CD3B1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金额</w:t>
            </w:r>
          </w:p>
        </w:tc>
        <w:tc>
          <w:tcPr>
            <w:tcW w:w="2123" w:type="dxa"/>
            <w:gridSpan w:val="3"/>
          </w:tcPr>
          <w:p w14:paraId="49CD4253" w14:textId="77777777" w:rsidR="00CD3B15" w:rsidRPr="00AA2803" w:rsidRDefault="00CD3B15" w:rsidP="00CD3B1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AMOUNT</w:t>
            </w:r>
          </w:p>
        </w:tc>
        <w:tc>
          <w:tcPr>
            <w:tcW w:w="1978" w:type="dxa"/>
            <w:gridSpan w:val="3"/>
          </w:tcPr>
          <w:p w14:paraId="62763FCB" w14:textId="77777777" w:rsidR="00CD3B15" w:rsidRPr="00AA2803" w:rsidRDefault="00CD3B15" w:rsidP="00CD3B1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NUMBER(</w:t>
            </w:r>
            <w:r w:rsidR="00A413BD">
              <w:rPr>
                <w:rFonts w:ascii="新宋体" w:eastAsia="新宋体" w:hAnsi="新宋体"/>
                <w:szCs w:val="22"/>
              </w:rPr>
              <w:t>2</w:t>
            </w:r>
            <w:r w:rsidRPr="00AA2803">
              <w:rPr>
                <w:rFonts w:ascii="新宋体" w:eastAsia="新宋体" w:hAnsi="新宋体"/>
                <w:szCs w:val="22"/>
              </w:rPr>
              <w:t>8</w:t>
            </w:r>
            <w:r w:rsidRPr="00AA2803">
              <w:rPr>
                <w:rFonts w:ascii="新宋体" w:eastAsia="新宋体" w:hAnsi="新宋体" w:hint="eastAsia"/>
                <w:szCs w:val="22"/>
              </w:rPr>
              <w:t>)</w:t>
            </w:r>
          </w:p>
        </w:tc>
        <w:tc>
          <w:tcPr>
            <w:tcW w:w="709" w:type="dxa"/>
            <w:gridSpan w:val="2"/>
          </w:tcPr>
          <w:p w14:paraId="6D7A402F" w14:textId="77777777" w:rsidR="00CD3B15" w:rsidRPr="00AA2803" w:rsidRDefault="00CD3B15" w:rsidP="00CD3B1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05FD4B6E" w14:textId="77777777" w:rsidR="00CD3B15" w:rsidRPr="00AA2803" w:rsidRDefault="00CD3B15" w:rsidP="00CD3B1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8B2931" w:rsidRPr="00AA2803" w14:paraId="30F453F7" w14:textId="77777777" w:rsidTr="00FD7A43">
        <w:tc>
          <w:tcPr>
            <w:tcW w:w="391" w:type="dxa"/>
            <w:tcBorders>
              <w:top w:val="single" w:sz="4" w:space="0" w:color="auto"/>
            </w:tcBorders>
          </w:tcPr>
          <w:p w14:paraId="73D0C645" w14:textId="77777777" w:rsidR="008B2931" w:rsidRPr="00AA2803" w:rsidRDefault="008B2931" w:rsidP="006164CE">
            <w:pPr>
              <w:pStyle w:val="af"/>
              <w:numPr>
                <w:ilvl w:val="0"/>
                <w:numId w:val="56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978" w:type="dxa"/>
            <w:gridSpan w:val="4"/>
          </w:tcPr>
          <w:p w14:paraId="2B533649" w14:textId="77777777" w:rsidR="008B2931" w:rsidRPr="00AA2803" w:rsidRDefault="008B2931" w:rsidP="008B293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建立人</w:t>
            </w:r>
          </w:p>
        </w:tc>
        <w:tc>
          <w:tcPr>
            <w:tcW w:w="2123" w:type="dxa"/>
            <w:gridSpan w:val="3"/>
          </w:tcPr>
          <w:p w14:paraId="325653AE" w14:textId="77777777" w:rsidR="008B2931" w:rsidRPr="00AA2803" w:rsidRDefault="008B2931" w:rsidP="008B293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CREATE</w:t>
            </w:r>
            <w:r w:rsidRPr="00AA2803">
              <w:rPr>
                <w:rFonts w:ascii="新宋体" w:eastAsia="新宋体" w:hAnsi="新宋体"/>
                <w:szCs w:val="22"/>
              </w:rPr>
              <w:t>_ADMIN</w:t>
            </w:r>
          </w:p>
        </w:tc>
        <w:tc>
          <w:tcPr>
            <w:tcW w:w="1978" w:type="dxa"/>
            <w:gridSpan w:val="3"/>
          </w:tcPr>
          <w:p w14:paraId="34D506CA" w14:textId="77777777" w:rsidR="008B2931" w:rsidRPr="00AA2803" w:rsidRDefault="008B2931" w:rsidP="008B293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NUMBER(</w:t>
            </w:r>
            <w:r w:rsidRPr="00AA2803">
              <w:rPr>
                <w:rFonts w:ascii="新宋体" w:eastAsia="新宋体" w:hAnsi="新宋体"/>
                <w:szCs w:val="22"/>
              </w:rPr>
              <w:t>4</w:t>
            </w:r>
            <w:r w:rsidRPr="00AA2803">
              <w:rPr>
                <w:rFonts w:ascii="新宋体" w:eastAsia="新宋体" w:hAnsi="新宋体" w:hint="eastAsia"/>
                <w:szCs w:val="22"/>
              </w:rPr>
              <w:t>)</w:t>
            </w:r>
          </w:p>
        </w:tc>
        <w:tc>
          <w:tcPr>
            <w:tcW w:w="709" w:type="dxa"/>
            <w:gridSpan w:val="2"/>
          </w:tcPr>
          <w:p w14:paraId="6B723F48" w14:textId="15794BAE" w:rsidR="008B2931" w:rsidRPr="00AA2803" w:rsidRDefault="008B2931" w:rsidP="008B293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68" w:type="dxa"/>
          </w:tcPr>
          <w:p w14:paraId="18F2AD70" w14:textId="77777777" w:rsidR="008B2931" w:rsidRPr="00AA2803" w:rsidRDefault="008B2931" w:rsidP="008B293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8B2931" w:rsidRPr="00AA2803" w14:paraId="62485114" w14:textId="77777777" w:rsidTr="00FD7A43">
        <w:tc>
          <w:tcPr>
            <w:tcW w:w="391" w:type="dxa"/>
            <w:tcBorders>
              <w:top w:val="single" w:sz="4" w:space="0" w:color="auto"/>
            </w:tcBorders>
          </w:tcPr>
          <w:p w14:paraId="28460000" w14:textId="77777777" w:rsidR="008B2931" w:rsidRPr="00AA2803" w:rsidRDefault="008B2931" w:rsidP="006164CE">
            <w:pPr>
              <w:pStyle w:val="af"/>
              <w:numPr>
                <w:ilvl w:val="0"/>
                <w:numId w:val="56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978" w:type="dxa"/>
            <w:gridSpan w:val="4"/>
          </w:tcPr>
          <w:p w14:paraId="207ACE9A" w14:textId="77777777" w:rsidR="008B2931" w:rsidRPr="00AA2803" w:rsidRDefault="008B2931" w:rsidP="008B293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建立</w:t>
            </w:r>
            <w:r w:rsidRPr="00AA2803">
              <w:rPr>
                <w:rFonts w:ascii="新宋体" w:eastAsia="新宋体" w:hAnsi="新宋体" w:hint="eastAsia"/>
                <w:szCs w:val="22"/>
              </w:rPr>
              <w:t>时间</w:t>
            </w:r>
          </w:p>
        </w:tc>
        <w:tc>
          <w:tcPr>
            <w:tcW w:w="2123" w:type="dxa"/>
            <w:gridSpan w:val="3"/>
          </w:tcPr>
          <w:p w14:paraId="2254B22E" w14:textId="77777777" w:rsidR="008B2931" w:rsidRPr="00AA2803" w:rsidRDefault="008B2931" w:rsidP="008B293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CREATE_DATE</w:t>
            </w:r>
          </w:p>
        </w:tc>
        <w:tc>
          <w:tcPr>
            <w:tcW w:w="1978" w:type="dxa"/>
            <w:gridSpan w:val="3"/>
          </w:tcPr>
          <w:p w14:paraId="26444616" w14:textId="77777777" w:rsidR="008B2931" w:rsidRPr="00AA2803" w:rsidRDefault="008B2931" w:rsidP="008B293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DATE</w:t>
            </w:r>
          </w:p>
        </w:tc>
        <w:tc>
          <w:tcPr>
            <w:tcW w:w="709" w:type="dxa"/>
            <w:gridSpan w:val="2"/>
          </w:tcPr>
          <w:p w14:paraId="24417663" w14:textId="2024E805" w:rsidR="008B2931" w:rsidRPr="00AA2803" w:rsidRDefault="008B2931" w:rsidP="008B293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68" w:type="dxa"/>
          </w:tcPr>
          <w:p w14:paraId="7E6776DF" w14:textId="5C1B58A7" w:rsidR="008B2931" w:rsidRPr="00AA2803" w:rsidRDefault="008B2931" w:rsidP="008B293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8B2931" w:rsidRPr="00AA2803" w14:paraId="4C8E1294" w14:textId="77777777" w:rsidTr="00FD7A43">
        <w:tc>
          <w:tcPr>
            <w:tcW w:w="9747" w:type="dxa"/>
            <w:gridSpan w:val="14"/>
            <w:shd w:val="clear" w:color="auto" w:fill="D9D9D9" w:themeFill="background1" w:themeFillShade="D9"/>
          </w:tcPr>
          <w:p w14:paraId="0B5B6714" w14:textId="77777777" w:rsidR="008B2931" w:rsidRPr="00AA2803" w:rsidRDefault="008B2931" w:rsidP="008B2931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表格其他属性信息定义（包括PK-FK、IDX等）</w:t>
            </w:r>
          </w:p>
        </w:tc>
      </w:tr>
      <w:tr w:rsidR="008B2931" w:rsidRPr="00AA2803" w14:paraId="5974BA56" w14:textId="77777777" w:rsidTr="00FD7A43">
        <w:trPr>
          <w:trHeight w:val="231"/>
        </w:trPr>
        <w:tc>
          <w:tcPr>
            <w:tcW w:w="533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16B86F8" w14:textId="77777777" w:rsidR="008B2931" w:rsidRPr="00AA2803" w:rsidRDefault="008B2931" w:rsidP="008B2931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主键</w:t>
            </w:r>
          </w:p>
        </w:tc>
        <w:tc>
          <w:tcPr>
            <w:tcW w:w="2969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15258B59" w14:textId="77777777" w:rsidR="008B2931" w:rsidRPr="00AA2803" w:rsidRDefault="008B2931" w:rsidP="008B2931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6245" w:type="dxa"/>
            <w:gridSpan w:val="8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5C5F9219" w14:textId="77777777" w:rsidR="008B2931" w:rsidRPr="00AA2803" w:rsidRDefault="008B2931" w:rsidP="008B2931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包含列</w:t>
            </w:r>
          </w:p>
        </w:tc>
      </w:tr>
      <w:tr w:rsidR="008B2931" w:rsidRPr="00AA2803" w14:paraId="5F4DE406" w14:textId="77777777" w:rsidTr="00FD7A43">
        <w:trPr>
          <w:trHeight w:val="231"/>
        </w:trPr>
        <w:tc>
          <w:tcPr>
            <w:tcW w:w="533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E1D50F4" w14:textId="77777777" w:rsidR="008B2931" w:rsidRPr="00AA2803" w:rsidRDefault="008B2931" w:rsidP="008B2931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2969" w:type="dxa"/>
            <w:gridSpan w:val="4"/>
            <w:tcBorders>
              <w:left w:val="single" w:sz="4" w:space="0" w:color="auto"/>
            </w:tcBorders>
          </w:tcPr>
          <w:p w14:paraId="75B78711" w14:textId="77777777" w:rsidR="008B2931" w:rsidRPr="00AA2803" w:rsidRDefault="008B2931" w:rsidP="008B293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PK_WH_GOODS_RECEIPT_DETAIL</w:t>
            </w:r>
          </w:p>
        </w:tc>
        <w:tc>
          <w:tcPr>
            <w:tcW w:w="6245" w:type="dxa"/>
            <w:gridSpan w:val="8"/>
            <w:tcBorders>
              <w:left w:val="single" w:sz="4" w:space="0" w:color="auto"/>
            </w:tcBorders>
          </w:tcPr>
          <w:p w14:paraId="1CC57CB5" w14:textId="77777777" w:rsidR="008B2931" w:rsidRPr="00AA2803" w:rsidRDefault="008B2931" w:rsidP="008B293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SEQUENCE_NO</w:t>
            </w:r>
          </w:p>
        </w:tc>
      </w:tr>
      <w:tr w:rsidR="008B2931" w:rsidRPr="00AA2803" w14:paraId="02A4CF0C" w14:textId="77777777" w:rsidTr="00FD7A43">
        <w:trPr>
          <w:trHeight w:val="231"/>
        </w:trPr>
        <w:tc>
          <w:tcPr>
            <w:tcW w:w="533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A31A3D4" w14:textId="77777777" w:rsidR="008B2931" w:rsidRPr="00AA2803" w:rsidRDefault="008B2931" w:rsidP="008B2931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外键</w:t>
            </w:r>
          </w:p>
        </w:tc>
        <w:tc>
          <w:tcPr>
            <w:tcW w:w="2969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6D66DA33" w14:textId="77777777" w:rsidR="008B2931" w:rsidRPr="00AA2803" w:rsidRDefault="008B2931" w:rsidP="008B2931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1990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1DCDBCBB" w14:textId="77777777" w:rsidR="008B2931" w:rsidRPr="00AA2803" w:rsidRDefault="008B2931" w:rsidP="008B2931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  <w:tc>
          <w:tcPr>
            <w:tcW w:w="2123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78CE227A" w14:textId="77777777" w:rsidR="008B2931" w:rsidRPr="00AA2803" w:rsidRDefault="008B2931" w:rsidP="008B2931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参照表名</w:t>
            </w:r>
          </w:p>
        </w:tc>
        <w:tc>
          <w:tcPr>
            <w:tcW w:w="2132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170DACA4" w14:textId="77777777" w:rsidR="008B2931" w:rsidRPr="00AA2803" w:rsidRDefault="008B2931" w:rsidP="008B2931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</w:tr>
      <w:tr w:rsidR="008B2931" w:rsidRPr="00AA2803" w14:paraId="3263C9EB" w14:textId="77777777" w:rsidTr="00FD7A43">
        <w:trPr>
          <w:trHeight w:val="231"/>
        </w:trPr>
        <w:tc>
          <w:tcPr>
            <w:tcW w:w="533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7A7AD12" w14:textId="77777777" w:rsidR="008B2931" w:rsidRPr="00AA2803" w:rsidRDefault="008B2931" w:rsidP="008B2931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2969" w:type="dxa"/>
            <w:gridSpan w:val="4"/>
            <w:tcBorders>
              <w:left w:val="single" w:sz="4" w:space="0" w:color="auto"/>
            </w:tcBorders>
          </w:tcPr>
          <w:p w14:paraId="46A73760" w14:textId="77777777" w:rsidR="008B2931" w:rsidRPr="00AA2803" w:rsidRDefault="008B2931" w:rsidP="008B293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990" w:type="dxa"/>
            <w:gridSpan w:val="2"/>
            <w:tcBorders>
              <w:left w:val="single" w:sz="4" w:space="0" w:color="auto"/>
            </w:tcBorders>
          </w:tcPr>
          <w:p w14:paraId="18043250" w14:textId="77777777" w:rsidR="008B2931" w:rsidRPr="00AA2803" w:rsidRDefault="008B2931" w:rsidP="008B293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123" w:type="dxa"/>
            <w:gridSpan w:val="4"/>
            <w:tcBorders>
              <w:left w:val="single" w:sz="4" w:space="0" w:color="auto"/>
            </w:tcBorders>
          </w:tcPr>
          <w:p w14:paraId="740AE673" w14:textId="77777777" w:rsidR="008B2931" w:rsidRPr="00AA2803" w:rsidRDefault="008B2931" w:rsidP="008B293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132" w:type="dxa"/>
            <w:gridSpan w:val="2"/>
            <w:tcBorders>
              <w:left w:val="single" w:sz="4" w:space="0" w:color="auto"/>
            </w:tcBorders>
          </w:tcPr>
          <w:p w14:paraId="6137BD3D" w14:textId="77777777" w:rsidR="008B2931" w:rsidRPr="00AA2803" w:rsidRDefault="008B2931" w:rsidP="008B293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8B2931" w:rsidRPr="00AA2803" w14:paraId="7E675A67" w14:textId="77777777" w:rsidTr="00FD7A43">
        <w:trPr>
          <w:trHeight w:val="231"/>
        </w:trPr>
        <w:tc>
          <w:tcPr>
            <w:tcW w:w="533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9460068" w14:textId="77777777" w:rsidR="008B2931" w:rsidRPr="00AA2803" w:rsidRDefault="008B2931" w:rsidP="008B2931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索引</w:t>
            </w:r>
          </w:p>
        </w:tc>
        <w:tc>
          <w:tcPr>
            <w:tcW w:w="2969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4D8A6CEC" w14:textId="77777777" w:rsidR="008B2931" w:rsidRPr="00AA2803" w:rsidRDefault="008B2931" w:rsidP="008B2931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3118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52817D17" w14:textId="77777777" w:rsidR="008B2931" w:rsidRPr="00AA2803" w:rsidRDefault="008B2931" w:rsidP="008B2931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  <w:tc>
          <w:tcPr>
            <w:tcW w:w="3127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4CA8AFA6" w14:textId="77777777" w:rsidR="008B2931" w:rsidRPr="00AA2803" w:rsidRDefault="008B2931" w:rsidP="008B2931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类型</w:t>
            </w:r>
          </w:p>
        </w:tc>
      </w:tr>
      <w:tr w:rsidR="008B2931" w:rsidRPr="00AA2803" w14:paraId="25CC1EE7" w14:textId="77777777" w:rsidTr="00FD7A43">
        <w:trPr>
          <w:trHeight w:val="231"/>
        </w:trPr>
        <w:tc>
          <w:tcPr>
            <w:tcW w:w="533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E041F39" w14:textId="77777777" w:rsidR="008B2931" w:rsidRPr="00AA2803" w:rsidRDefault="008B2931" w:rsidP="008B2931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2969" w:type="dxa"/>
            <w:gridSpan w:val="4"/>
            <w:tcBorders>
              <w:left w:val="single" w:sz="4" w:space="0" w:color="auto"/>
            </w:tcBorders>
          </w:tcPr>
          <w:p w14:paraId="5F2EA6A5" w14:textId="77777777" w:rsidR="008B2931" w:rsidRPr="00AA2803" w:rsidRDefault="008B2931" w:rsidP="008B293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IDX_WH_GR_DETAIL_SGR</w:t>
            </w:r>
          </w:p>
        </w:tc>
        <w:tc>
          <w:tcPr>
            <w:tcW w:w="3118" w:type="dxa"/>
            <w:gridSpan w:val="4"/>
            <w:tcBorders>
              <w:left w:val="single" w:sz="4" w:space="0" w:color="auto"/>
            </w:tcBorders>
          </w:tcPr>
          <w:p w14:paraId="1BBBF916" w14:textId="77777777" w:rsidR="008B2931" w:rsidRPr="00AA2803" w:rsidRDefault="008B2931" w:rsidP="008B293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SGR_NO</w:t>
            </w:r>
          </w:p>
        </w:tc>
        <w:tc>
          <w:tcPr>
            <w:tcW w:w="3127" w:type="dxa"/>
            <w:gridSpan w:val="4"/>
            <w:tcBorders>
              <w:left w:val="single" w:sz="4" w:space="0" w:color="auto"/>
            </w:tcBorders>
          </w:tcPr>
          <w:p w14:paraId="154F7F1C" w14:textId="77777777" w:rsidR="008B2931" w:rsidRPr="00AA2803" w:rsidRDefault="008B2931" w:rsidP="008B293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0157F1" w:rsidRPr="00AA2803" w14:paraId="30914BA1" w14:textId="77777777" w:rsidTr="00FD7A43">
        <w:trPr>
          <w:trHeight w:val="231"/>
        </w:trPr>
        <w:tc>
          <w:tcPr>
            <w:tcW w:w="533" w:type="dxa"/>
            <w:gridSpan w:val="2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6E9172D" w14:textId="77777777" w:rsidR="000157F1" w:rsidRPr="00AA2803" w:rsidRDefault="000157F1" w:rsidP="000157F1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2969" w:type="dxa"/>
            <w:gridSpan w:val="4"/>
            <w:tcBorders>
              <w:left w:val="single" w:sz="4" w:space="0" w:color="auto"/>
            </w:tcBorders>
          </w:tcPr>
          <w:p w14:paraId="572ACFBF" w14:textId="3E61C387" w:rsidR="000157F1" w:rsidRDefault="000157F1" w:rsidP="000157F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IDX_WH_GR_DETAIL_ALL</w:t>
            </w:r>
          </w:p>
        </w:tc>
        <w:tc>
          <w:tcPr>
            <w:tcW w:w="3118" w:type="dxa"/>
            <w:gridSpan w:val="4"/>
            <w:tcBorders>
              <w:left w:val="single" w:sz="4" w:space="0" w:color="auto"/>
            </w:tcBorders>
          </w:tcPr>
          <w:p w14:paraId="2070A748" w14:textId="046EC640" w:rsidR="000157F1" w:rsidRPr="00AA2803" w:rsidRDefault="000157F1" w:rsidP="000157F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41781D">
              <w:rPr>
                <w:rFonts w:ascii="新宋体" w:eastAsia="新宋体" w:hAnsi="新宋体"/>
                <w:szCs w:val="22"/>
              </w:rPr>
              <w:t>PLAN_CODE,BATCH_NO,TRUNK_NO,BOX_NO,PACKAGE_NO</w:t>
            </w:r>
          </w:p>
        </w:tc>
        <w:tc>
          <w:tcPr>
            <w:tcW w:w="3127" w:type="dxa"/>
            <w:gridSpan w:val="4"/>
            <w:tcBorders>
              <w:left w:val="single" w:sz="4" w:space="0" w:color="auto"/>
            </w:tcBorders>
          </w:tcPr>
          <w:p w14:paraId="1CCE4748" w14:textId="77777777" w:rsidR="000157F1" w:rsidRPr="00AA2803" w:rsidRDefault="000157F1" w:rsidP="000157F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0157F1" w:rsidRPr="00AA2803" w14:paraId="7E49F078" w14:textId="77777777" w:rsidTr="00FD7A43">
        <w:trPr>
          <w:trHeight w:val="231"/>
        </w:trPr>
        <w:tc>
          <w:tcPr>
            <w:tcW w:w="533" w:type="dxa"/>
            <w:gridSpan w:val="2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8951D98" w14:textId="77777777" w:rsidR="000157F1" w:rsidRPr="00AA2803" w:rsidRDefault="000157F1" w:rsidP="000157F1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2969" w:type="dxa"/>
            <w:gridSpan w:val="4"/>
            <w:tcBorders>
              <w:left w:val="single" w:sz="4" w:space="0" w:color="auto"/>
            </w:tcBorders>
          </w:tcPr>
          <w:p w14:paraId="7B9D0A96" w14:textId="04234BEF" w:rsidR="000157F1" w:rsidRDefault="000157F1" w:rsidP="000157F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IDX_WH_G</w:t>
            </w:r>
            <w:r>
              <w:rPr>
                <w:rFonts w:ascii="新宋体" w:eastAsia="新宋体" w:hAnsi="新宋体"/>
                <w:szCs w:val="22"/>
              </w:rPr>
              <w:t>R</w:t>
            </w:r>
            <w:r>
              <w:rPr>
                <w:rFonts w:ascii="新宋体" w:eastAsia="新宋体" w:hAnsi="新宋体" w:hint="eastAsia"/>
                <w:szCs w:val="22"/>
              </w:rPr>
              <w:t>_DETAIL_</w:t>
            </w:r>
            <w:r>
              <w:rPr>
                <w:rFonts w:ascii="新宋体" w:eastAsia="新宋体" w:hAnsi="新宋体"/>
                <w:szCs w:val="22"/>
              </w:rPr>
              <w:t>REF</w:t>
            </w:r>
          </w:p>
        </w:tc>
        <w:tc>
          <w:tcPr>
            <w:tcW w:w="3118" w:type="dxa"/>
            <w:gridSpan w:val="4"/>
            <w:tcBorders>
              <w:left w:val="single" w:sz="4" w:space="0" w:color="auto"/>
            </w:tcBorders>
          </w:tcPr>
          <w:p w14:paraId="52AC0970" w14:textId="3B880A39" w:rsidR="000157F1" w:rsidRPr="00AA2803" w:rsidRDefault="000157F1" w:rsidP="000157F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REF_NO</w:t>
            </w:r>
          </w:p>
        </w:tc>
        <w:tc>
          <w:tcPr>
            <w:tcW w:w="3127" w:type="dxa"/>
            <w:gridSpan w:val="4"/>
            <w:tcBorders>
              <w:left w:val="single" w:sz="4" w:space="0" w:color="auto"/>
            </w:tcBorders>
          </w:tcPr>
          <w:p w14:paraId="2CF2EBB9" w14:textId="77777777" w:rsidR="000157F1" w:rsidRPr="00AA2803" w:rsidRDefault="000157F1" w:rsidP="000157F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0157F1" w:rsidRPr="00AA2803" w14:paraId="36462311" w14:textId="77777777" w:rsidTr="00FD7A43">
        <w:tc>
          <w:tcPr>
            <w:tcW w:w="533" w:type="dxa"/>
            <w:gridSpan w:val="2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2CA5392" w14:textId="77777777" w:rsidR="000157F1" w:rsidRPr="00AA2803" w:rsidRDefault="000157F1" w:rsidP="000157F1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约束</w:t>
            </w:r>
          </w:p>
        </w:tc>
        <w:tc>
          <w:tcPr>
            <w:tcW w:w="9214" w:type="dxa"/>
            <w:gridSpan w:val="12"/>
            <w:tcBorders>
              <w:left w:val="single" w:sz="4" w:space="0" w:color="auto"/>
            </w:tcBorders>
          </w:tcPr>
          <w:p w14:paraId="46F4BEBD" w14:textId="77777777" w:rsidR="000157F1" w:rsidRPr="00AA2803" w:rsidRDefault="000157F1" w:rsidP="000157F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0157F1" w:rsidRPr="00AA2803" w14:paraId="3A24DEC7" w14:textId="77777777" w:rsidTr="00FD7A43">
        <w:trPr>
          <w:trHeight w:val="231"/>
        </w:trPr>
        <w:tc>
          <w:tcPr>
            <w:tcW w:w="533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BBC04D0" w14:textId="77777777" w:rsidR="000157F1" w:rsidRPr="00AA2803" w:rsidRDefault="000157F1" w:rsidP="000157F1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</w:t>
            </w: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37117DE6" w14:textId="77777777" w:rsidR="000157F1" w:rsidRPr="00AA2803" w:rsidRDefault="000157F1" w:rsidP="000157F1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分区类型</w:t>
            </w:r>
          </w:p>
        </w:tc>
        <w:tc>
          <w:tcPr>
            <w:tcW w:w="1487" w:type="dxa"/>
            <w:gridSpan w:val="3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3517AE55" w14:textId="77777777" w:rsidR="000157F1" w:rsidRPr="00AA2803" w:rsidRDefault="000157F1" w:rsidP="000157F1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分区字段</w:t>
            </w:r>
          </w:p>
        </w:tc>
        <w:tc>
          <w:tcPr>
            <w:tcW w:w="6239" w:type="dxa"/>
            <w:gridSpan w:val="7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6887BB2F" w14:textId="77777777" w:rsidR="000157F1" w:rsidRPr="00AA2803" w:rsidRDefault="000157F1" w:rsidP="000157F1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分区条件</w:t>
            </w:r>
          </w:p>
        </w:tc>
      </w:tr>
      <w:tr w:rsidR="000157F1" w:rsidRPr="00AA2803" w14:paraId="320BE213" w14:textId="77777777" w:rsidTr="00FD7A43">
        <w:trPr>
          <w:trHeight w:val="231"/>
        </w:trPr>
        <w:tc>
          <w:tcPr>
            <w:tcW w:w="533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38356EE" w14:textId="77777777" w:rsidR="000157F1" w:rsidRPr="00AA2803" w:rsidRDefault="000157F1" w:rsidP="000157F1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</w:tcPr>
          <w:p w14:paraId="50AAABBF" w14:textId="77777777" w:rsidR="000157F1" w:rsidRPr="00AA2803" w:rsidRDefault="000157F1" w:rsidP="000157F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主分区</w:t>
            </w:r>
          </w:p>
        </w:tc>
        <w:tc>
          <w:tcPr>
            <w:tcW w:w="1487" w:type="dxa"/>
            <w:gridSpan w:val="3"/>
            <w:tcBorders>
              <w:left w:val="single" w:sz="4" w:space="0" w:color="auto"/>
            </w:tcBorders>
          </w:tcPr>
          <w:p w14:paraId="3E8B9C92" w14:textId="77777777" w:rsidR="000157F1" w:rsidRPr="00AA2803" w:rsidRDefault="000157F1" w:rsidP="000157F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6239" w:type="dxa"/>
            <w:gridSpan w:val="7"/>
            <w:tcBorders>
              <w:left w:val="single" w:sz="4" w:space="0" w:color="auto"/>
            </w:tcBorders>
          </w:tcPr>
          <w:p w14:paraId="0D02733F" w14:textId="77777777" w:rsidR="000157F1" w:rsidRPr="00AA2803" w:rsidRDefault="000157F1" w:rsidP="000157F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0157F1" w:rsidRPr="00AA2803" w14:paraId="77EABDB3" w14:textId="77777777" w:rsidTr="00FD7A43">
        <w:trPr>
          <w:trHeight w:val="231"/>
        </w:trPr>
        <w:tc>
          <w:tcPr>
            <w:tcW w:w="533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CECB07F" w14:textId="77777777" w:rsidR="000157F1" w:rsidRPr="00AA2803" w:rsidRDefault="000157F1" w:rsidP="000157F1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</w:tcPr>
          <w:p w14:paraId="6F3BB773" w14:textId="77777777" w:rsidR="000157F1" w:rsidRPr="00AA2803" w:rsidRDefault="000157F1" w:rsidP="000157F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子分区</w:t>
            </w:r>
          </w:p>
        </w:tc>
        <w:tc>
          <w:tcPr>
            <w:tcW w:w="1487" w:type="dxa"/>
            <w:gridSpan w:val="3"/>
            <w:tcBorders>
              <w:left w:val="single" w:sz="4" w:space="0" w:color="auto"/>
            </w:tcBorders>
          </w:tcPr>
          <w:p w14:paraId="60F9A346" w14:textId="77777777" w:rsidR="000157F1" w:rsidRPr="00AA2803" w:rsidRDefault="000157F1" w:rsidP="000157F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6239" w:type="dxa"/>
            <w:gridSpan w:val="7"/>
            <w:tcBorders>
              <w:left w:val="single" w:sz="4" w:space="0" w:color="auto"/>
            </w:tcBorders>
          </w:tcPr>
          <w:p w14:paraId="63F98EDE" w14:textId="77777777" w:rsidR="000157F1" w:rsidRPr="00AA2803" w:rsidRDefault="000157F1" w:rsidP="000157F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</w:tbl>
    <w:p w14:paraId="037C812E" w14:textId="77777777" w:rsidR="00FD7A43" w:rsidRPr="00AA2803" w:rsidRDefault="00FD7A43" w:rsidP="00FD7A43"/>
    <w:p w14:paraId="5A746CA5" w14:textId="77777777" w:rsidR="005E3110" w:rsidRPr="00AA2803" w:rsidRDefault="005E3110" w:rsidP="00A36A31"/>
    <w:p w14:paraId="3F78D2DA" w14:textId="77777777" w:rsidR="00A36A31" w:rsidRPr="00AA2803" w:rsidRDefault="00A36A31" w:rsidP="00A36A31"/>
    <w:p w14:paraId="193DD807" w14:textId="77777777" w:rsidR="00F711C3" w:rsidRPr="00AA2803" w:rsidRDefault="00F711C3" w:rsidP="00F711C3">
      <w:pPr>
        <w:pStyle w:val="4"/>
      </w:pPr>
      <w:bookmarkStart w:id="78" w:name="_Toc435450847"/>
      <w:r w:rsidRPr="00AA2803">
        <w:rPr>
          <w:rFonts w:hint="eastAsia"/>
        </w:rPr>
        <w:t>盘点单（</w:t>
      </w:r>
      <w:r w:rsidRPr="00AA2803">
        <w:t>WH</w:t>
      </w:r>
      <w:r w:rsidRPr="00AA2803">
        <w:rPr>
          <w:rFonts w:hint="eastAsia"/>
        </w:rPr>
        <w:t>_</w:t>
      </w:r>
      <w:r w:rsidRPr="00AA2803">
        <w:t>CHECK_POINT</w:t>
      </w:r>
      <w:r w:rsidRPr="00AA2803">
        <w:rPr>
          <w:rFonts w:hint="eastAsia"/>
        </w:rPr>
        <w:t>）</w:t>
      </w:r>
      <w:bookmarkEnd w:id="78"/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89"/>
        <w:gridCol w:w="139"/>
        <w:gridCol w:w="698"/>
        <w:gridCol w:w="790"/>
        <w:gridCol w:w="1069"/>
        <w:gridCol w:w="413"/>
        <w:gridCol w:w="6"/>
        <w:gridCol w:w="1982"/>
        <w:gridCol w:w="1128"/>
        <w:gridCol w:w="288"/>
        <w:gridCol w:w="571"/>
        <w:gridCol w:w="136"/>
        <w:gridCol w:w="576"/>
        <w:gridCol w:w="1562"/>
      </w:tblGrid>
      <w:tr w:rsidR="00AA2803" w:rsidRPr="00AA2803" w14:paraId="7EF302FF" w14:textId="77777777" w:rsidTr="00B83F45">
        <w:tc>
          <w:tcPr>
            <w:tcW w:w="1226" w:type="dxa"/>
            <w:gridSpan w:val="3"/>
            <w:shd w:val="clear" w:color="auto" w:fill="C0C0C0"/>
          </w:tcPr>
          <w:p w14:paraId="74954E6B" w14:textId="77777777" w:rsidR="00F711C3" w:rsidRPr="00AA2803" w:rsidRDefault="00F711C3" w:rsidP="00B83F45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汉字注解</w:t>
            </w:r>
          </w:p>
        </w:tc>
        <w:tc>
          <w:tcPr>
            <w:tcW w:w="4260" w:type="dxa"/>
            <w:gridSpan w:val="5"/>
            <w:shd w:val="clear" w:color="auto" w:fill="auto"/>
          </w:tcPr>
          <w:p w14:paraId="1EEE62D2" w14:textId="77777777" w:rsidR="00F711C3" w:rsidRPr="00AA2803" w:rsidRDefault="00F711C3" w:rsidP="00B83F45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盘点单</w:t>
            </w:r>
          </w:p>
        </w:tc>
        <w:tc>
          <w:tcPr>
            <w:tcW w:w="1416" w:type="dxa"/>
            <w:gridSpan w:val="2"/>
            <w:shd w:val="clear" w:color="auto" w:fill="C0C0C0"/>
          </w:tcPr>
          <w:p w14:paraId="3A51E72F" w14:textId="77777777" w:rsidR="00F711C3" w:rsidRPr="00AA2803" w:rsidRDefault="00F711C3" w:rsidP="00B83F45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表名</w:t>
            </w:r>
          </w:p>
        </w:tc>
        <w:tc>
          <w:tcPr>
            <w:tcW w:w="2845" w:type="dxa"/>
            <w:gridSpan w:val="4"/>
            <w:shd w:val="clear" w:color="auto" w:fill="auto"/>
          </w:tcPr>
          <w:p w14:paraId="731EC831" w14:textId="77777777" w:rsidR="00F711C3" w:rsidRPr="00AA2803" w:rsidRDefault="00F711C3" w:rsidP="00B83F45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/>
                <w:b/>
                <w:sz w:val="24"/>
                <w:szCs w:val="22"/>
              </w:rPr>
              <w:t>WH_CHECK_POINT</w:t>
            </w:r>
          </w:p>
        </w:tc>
      </w:tr>
      <w:tr w:rsidR="00AA2803" w:rsidRPr="00AA2803" w14:paraId="684D848C" w14:textId="77777777" w:rsidTr="00B83F45"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horzCross" w:color="auto" w:fill="C0C0C0"/>
          </w:tcPr>
          <w:p w14:paraId="4BC6F2F0" w14:textId="77777777" w:rsidR="00F711C3" w:rsidRPr="00AA2803" w:rsidRDefault="00F711C3" w:rsidP="00B83F45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</w:p>
        </w:tc>
        <w:tc>
          <w:tcPr>
            <w:tcW w:w="2696" w:type="dxa"/>
            <w:gridSpan w:val="4"/>
            <w:tcBorders>
              <w:left w:val="single" w:sz="4" w:space="0" w:color="auto"/>
            </w:tcBorders>
            <w:shd w:val="clear" w:color="auto" w:fill="C0C0C0"/>
          </w:tcPr>
          <w:p w14:paraId="2A62B63C" w14:textId="77777777" w:rsidR="00F711C3" w:rsidRPr="00AA2803" w:rsidRDefault="00F711C3" w:rsidP="00B83F45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字段名称</w:t>
            </w:r>
          </w:p>
        </w:tc>
        <w:tc>
          <w:tcPr>
            <w:tcW w:w="2401" w:type="dxa"/>
            <w:gridSpan w:val="3"/>
            <w:shd w:val="clear" w:color="auto" w:fill="C0C0C0"/>
          </w:tcPr>
          <w:p w14:paraId="27F5D57E" w14:textId="77777777" w:rsidR="00F711C3" w:rsidRPr="00AA2803" w:rsidRDefault="00F711C3" w:rsidP="00B83F45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字段命名</w:t>
            </w:r>
          </w:p>
        </w:tc>
        <w:tc>
          <w:tcPr>
            <w:tcW w:w="1987" w:type="dxa"/>
            <w:gridSpan w:val="3"/>
            <w:shd w:val="clear" w:color="auto" w:fill="C0C0C0"/>
          </w:tcPr>
          <w:p w14:paraId="1D0C175F" w14:textId="77777777" w:rsidR="00F711C3" w:rsidRPr="00AA2803" w:rsidRDefault="00F711C3" w:rsidP="00B83F45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类型</w:t>
            </w:r>
          </w:p>
        </w:tc>
        <w:tc>
          <w:tcPr>
            <w:tcW w:w="712" w:type="dxa"/>
            <w:gridSpan w:val="2"/>
            <w:shd w:val="clear" w:color="auto" w:fill="C0C0C0"/>
          </w:tcPr>
          <w:p w14:paraId="73E94DC2" w14:textId="77777777" w:rsidR="00F711C3" w:rsidRPr="00AA2803" w:rsidRDefault="00F711C3" w:rsidP="00B83F45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非空</w:t>
            </w:r>
          </w:p>
        </w:tc>
        <w:tc>
          <w:tcPr>
            <w:tcW w:w="1562" w:type="dxa"/>
            <w:shd w:val="clear" w:color="auto" w:fill="C0C0C0"/>
          </w:tcPr>
          <w:p w14:paraId="5858F8CC" w14:textId="77777777" w:rsidR="00F711C3" w:rsidRPr="00AA2803" w:rsidRDefault="00F711C3" w:rsidP="00B83F45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默认</w:t>
            </w:r>
          </w:p>
        </w:tc>
      </w:tr>
      <w:tr w:rsidR="00AA2803" w:rsidRPr="00AA2803" w14:paraId="4B44EBC9" w14:textId="77777777" w:rsidTr="00B83F45">
        <w:tc>
          <w:tcPr>
            <w:tcW w:w="389" w:type="dxa"/>
            <w:tcBorders>
              <w:top w:val="single" w:sz="4" w:space="0" w:color="auto"/>
            </w:tcBorders>
          </w:tcPr>
          <w:p w14:paraId="00E2D1EB" w14:textId="77777777" w:rsidR="00F711C3" w:rsidRPr="00AA2803" w:rsidRDefault="00F711C3" w:rsidP="006164CE">
            <w:pPr>
              <w:pStyle w:val="af"/>
              <w:numPr>
                <w:ilvl w:val="0"/>
                <w:numId w:val="45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696" w:type="dxa"/>
            <w:gridSpan w:val="4"/>
          </w:tcPr>
          <w:p w14:paraId="189BDCCB" w14:textId="77777777" w:rsidR="00F711C3" w:rsidRPr="00AA2803" w:rsidRDefault="00F711C3" w:rsidP="00F711C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盘点单编号（</w:t>
            </w:r>
            <w:r w:rsidRPr="00AA2803">
              <w:rPr>
                <w:rFonts w:ascii="新宋体" w:eastAsia="新宋体" w:hAnsi="新宋体"/>
                <w:szCs w:val="22"/>
              </w:rPr>
              <w:t>PD</w:t>
            </w:r>
            <w:r w:rsidRPr="00AA2803">
              <w:rPr>
                <w:rFonts w:ascii="新宋体" w:eastAsia="新宋体" w:hAnsi="新宋体" w:hint="eastAsia"/>
                <w:szCs w:val="22"/>
              </w:rPr>
              <w:t>12345678）</w:t>
            </w:r>
          </w:p>
        </w:tc>
        <w:tc>
          <w:tcPr>
            <w:tcW w:w="2401" w:type="dxa"/>
            <w:gridSpan w:val="3"/>
          </w:tcPr>
          <w:p w14:paraId="2E7228F9" w14:textId="77777777" w:rsidR="00F711C3" w:rsidRPr="00AA2803" w:rsidRDefault="00F711C3" w:rsidP="00B83F4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CP_NO</w:t>
            </w:r>
          </w:p>
        </w:tc>
        <w:tc>
          <w:tcPr>
            <w:tcW w:w="1987" w:type="dxa"/>
            <w:gridSpan w:val="3"/>
          </w:tcPr>
          <w:p w14:paraId="6C9A9389" w14:textId="77777777" w:rsidR="00F711C3" w:rsidRPr="00AA2803" w:rsidRDefault="00F711C3" w:rsidP="00B83F4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CHAR(10)</w:t>
            </w:r>
          </w:p>
        </w:tc>
        <w:tc>
          <w:tcPr>
            <w:tcW w:w="712" w:type="dxa"/>
            <w:gridSpan w:val="2"/>
          </w:tcPr>
          <w:p w14:paraId="011AE460" w14:textId="77777777" w:rsidR="00F711C3" w:rsidRPr="00AA2803" w:rsidRDefault="00F711C3" w:rsidP="00B83F4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2" w:type="dxa"/>
          </w:tcPr>
          <w:p w14:paraId="7FB7DA76" w14:textId="77777777" w:rsidR="00F711C3" w:rsidRPr="00AA2803" w:rsidRDefault="00F711C3" w:rsidP="00B83F4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2B4861AD" w14:textId="77777777" w:rsidTr="00B83F45">
        <w:tc>
          <w:tcPr>
            <w:tcW w:w="389" w:type="dxa"/>
          </w:tcPr>
          <w:p w14:paraId="2E165A42" w14:textId="77777777" w:rsidR="00F711C3" w:rsidRPr="00AA2803" w:rsidRDefault="00F711C3" w:rsidP="006164CE">
            <w:pPr>
              <w:pStyle w:val="af"/>
              <w:numPr>
                <w:ilvl w:val="0"/>
                <w:numId w:val="45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696" w:type="dxa"/>
            <w:gridSpan w:val="4"/>
          </w:tcPr>
          <w:p w14:paraId="2A916075" w14:textId="77777777" w:rsidR="00F711C3" w:rsidRPr="00AA2803" w:rsidRDefault="00F711C3" w:rsidP="00F711C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仓库名称</w:t>
            </w:r>
          </w:p>
        </w:tc>
        <w:tc>
          <w:tcPr>
            <w:tcW w:w="2401" w:type="dxa"/>
            <w:gridSpan w:val="3"/>
          </w:tcPr>
          <w:p w14:paraId="262E311C" w14:textId="77777777" w:rsidR="00F711C3" w:rsidRPr="00AA2803" w:rsidRDefault="00F711C3" w:rsidP="00F711C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WAREHOUSE_CODE</w:t>
            </w:r>
          </w:p>
        </w:tc>
        <w:tc>
          <w:tcPr>
            <w:tcW w:w="1987" w:type="dxa"/>
            <w:gridSpan w:val="3"/>
          </w:tcPr>
          <w:p w14:paraId="551ED962" w14:textId="77777777" w:rsidR="00F711C3" w:rsidRPr="00AA2803" w:rsidRDefault="00F711C3" w:rsidP="00F711C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CHAR(4)</w:t>
            </w:r>
          </w:p>
        </w:tc>
        <w:tc>
          <w:tcPr>
            <w:tcW w:w="712" w:type="dxa"/>
            <w:gridSpan w:val="2"/>
          </w:tcPr>
          <w:p w14:paraId="1B86791E" w14:textId="77777777" w:rsidR="00F711C3" w:rsidRPr="00AA2803" w:rsidRDefault="00F711C3" w:rsidP="00F711C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2" w:type="dxa"/>
          </w:tcPr>
          <w:p w14:paraId="10E138B0" w14:textId="77777777" w:rsidR="00F711C3" w:rsidRPr="00AA2803" w:rsidRDefault="00F711C3" w:rsidP="00F711C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57A98381" w14:textId="77777777" w:rsidTr="00B83F45">
        <w:tc>
          <w:tcPr>
            <w:tcW w:w="389" w:type="dxa"/>
          </w:tcPr>
          <w:p w14:paraId="12D7E3FF" w14:textId="77777777" w:rsidR="00F711C3" w:rsidRPr="00AA2803" w:rsidRDefault="00F711C3" w:rsidP="006164CE">
            <w:pPr>
              <w:pStyle w:val="af"/>
              <w:numPr>
                <w:ilvl w:val="0"/>
                <w:numId w:val="45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696" w:type="dxa"/>
            <w:gridSpan w:val="4"/>
          </w:tcPr>
          <w:p w14:paraId="7F525F50" w14:textId="77777777" w:rsidR="00F711C3" w:rsidRPr="00AA2803" w:rsidRDefault="00F711C3" w:rsidP="00F711C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盘点名称</w:t>
            </w:r>
          </w:p>
        </w:tc>
        <w:tc>
          <w:tcPr>
            <w:tcW w:w="2401" w:type="dxa"/>
            <w:gridSpan w:val="3"/>
          </w:tcPr>
          <w:p w14:paraId="161F6A50" w14:textId="77777777" w:rsidR="00F711C3" w:rsidRPr="00AA2803" w:rsidRDefault="00F711C3" w:rsidP="00F711C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CP_NAME</w:t>
            </w:r>
          </w:p>
        </w:tc>
        <w:tc>
          <w:tcPr>
            <w:tcW w:w="1987" w:type="dxa"/>
            <w:gridSpan w:val="3"/>
          </w:tcPr>
          <w:p w14:paraId="4E3E486B" w14:textId="77777777" w:rsidR="00F711C3" w:rsidRPr="00AA2803" w:rsidRDefault="00F711C3" w:rsidP="00F711C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VARCHAR2(4000)</w:t>
            </w:r>
          </w:p>
        </w:tc>
        <w:tc>
          <w:tcPr>
            <w:tcW w:w="712" w:type="dxa"/>
            <w:gridSpan w:val="2"/>
          </w:tcPr>
          <w:p w14:paraId="466D040B" w14:textId="77777777" w:rsidR="00F711C3" w:rsidRPr="00AA2803" w:rsidRDefault="00F711C3" w:rsidP="00F711C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2" w:type="dxa"/>
          </w:tcPr>
          <w:p w14:paraId="5F40E54C" w14:textId="77777777" w:rsidR="00F711C3" w:rsidRPr="00AA2803" w:rsidRDefault="00F711C3" w:rsidP="00F711C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00C40" w:rsidRPr="00AA2803" w14:paraId="169CD213" w14:textId="77777777" w:rsidTr="00B83F45">
        <w:tc>
          <w:tcPr>
            <w:tcW w:w="389" w:type="dxa"/>
          </w:tcPr>
          <w:p w14:paraId="34B76E77" w14:textId="77777777" w:rsidR="00A00C40" w:rsidRPr="00AA2803" w:rsidRDefault="00A00C40" w:rsidP="006164CE">
            <w:pPr>
              <w:pStyle w:val="af"/>
              <w:numPr>
                <w:ilvl w:val="0"/>
                <w:numId w:val="45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696" w:type="dxa"/>
            <w:gridSpan w:val="4"/>
          </w:tcPr>
          <w:p w14:paraId="7C159CE6" w14:textId="52F958C1" w:rsidR="00A00C40" w:rsidRPr="00AA2803" w:rsidRDefault="00A00C40" w:rsidP="00A00C4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方案编码</w:t>
            </w:r>
          </w:p>
        </w:tc>
        <w:tc>
          <w:tcPr>
            <w:tcW w:w="2401" w:type="dxa"/>
            <w:gridSpan w:val="3"/>
          </w:tcPr>
          <w:p w14:paraId="6431234E" w14:textId="42CED3D5" w:rsidR="00A00C40" w:rsidRPr="00AA2803" w:rsidRDefault="00A00C40" w:rsidP="00A00C4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PLAN_CODE</w:t>
            </w:r>
          </w:p>
        </w:tc>
        <w:tc>
          <w:tcPr>
            <w:tcW w:w="1987" w:type="dxa"/>
            <w:gridSpan w:val="3"/>
          </w:tcPr>
          <w:p w14:paraId="4C245C00" w14:textId="13A1658D" w:rsidR="00A00C40" w:rsidRPr="00AA2803" w:rsidRDefault="00A00C40" w:rsidP="00A00C4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VARCHAR2(10)</w:t>
            </w:r>
          </w:p>
        </w:tc>
        <w:tc>
          <w:tcPr>
            <w:tcW w:w="712" w:type="dxa"/>
            <w:gridSpan w:val="2"/>
          </w:tcPr>
          <w:p w14:paraId="29EA3EB9" w14:textId="77777777" w:rsidR="00A00C40" w:rsidRPr="00AA2803" w:rsidRDefault="00A00C40" w:rsidP="00A00C4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62" w:type="dxa"/>
          </w:tcPr>
          <w:p w14:paraId="1A750711" w14:textId="77777777" w:rsidR="00A00C40" w:rsidRPr="00AA2803" w:rsidRDefault="00A00C40" w:rsidP="00A00C4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00C40" w:rsidRPr="00AA2803" w14:paraId="73E993CF" w14:textId="77777777" w:rsidTr="00B83F45">
        <w:tc>
          <w:tcPr>
            <w:tcW w:w="389" w:type="dxa"/>
          </w:tcPr>
          <w:p w14:paraId="43113869" w14:textId="77777777" w:rsidR="00A00C40" w:rsidRPr="00AA2803" w:rsidRDefault="00A00C40" w:rsidP="006164CE">
            <w:pPr>
              <w:pStyle w:val="af"/>
              <w:numPr>
                <w:ilvl w:val="0"/>
                <w:numId w:val="45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696" w:type="dxa"/>
            <w:gridSpan w:val="4"/>
          </w:tcPr>
          <w:p w14:paraId="06ADFE66" w14:textId="31C19D87" w:rsidR="00A00C40" w:rsidRPr="00AA2803" w:rsidRDefault="00A00C40" w:rsidP="00A00C4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批次</w:t>
            </w:r>
          </w:p>
        </w:tc>
        <w:tc>
          <w:tcPr>
            <w:tcW w:w="2401" w:type="dxa"/>
            <w:gridSpan w:val="3"/>
          </w:tcPr>
          <w:p w14:paraId="5C0531E5" w14:textId="6BC50C92" w:rsidR="00A00C40" w:rsidRPr="00AA2803" w:rsidRDefault="00A00C40" w:rsidP="00A00C4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BATCH</w:t>
            </w:r>
            <w:r w:rsidRPr="00AA2803">
              <w:rPr>
                <w:rFonts w:ascii="新宋体" w:eastAsia="新宋体" w:hAnsi="新宋体"/>
                <w:szCs w:val="22"/>
              </w:rPr>
              <w:t>_NO</w:t>
            </w:r>
          </w:p>
        </w:tc>
        <w:tc>
          <w:tcPr>
            <w:tcW w:w="1987" w:type="dxa"/>
            <w:gridSpan w:val="3"/>
          </w:tcPr>
          <w:p w14:paraId="4E5809CA" w14:textId="018036A7" w:rsidR="00A00C40" w:rsidRPr="00AA2803" w:rsidRDefault="00A00C40" w:rsidP="00A00C4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VARCHAR2(10)</w:t>
            </w:r>
          </w:p>
        </w:tc>
        <w:tc>
          <w:tcPr>
            <w:tcW w:w="712" w:type="dxa"/>
            <w:gridSpan w:val="2"/>
          </w:tcPr>
          <w:p w14:paraId="227C5DEE" w14:textId="77777777" w:rsidR="00A00C40" w:rsidRPr="00AA2803" w:rsidRDefault="00A00C40" w:rsidP="00A00C4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62" w:type="dxa"/>
          </w:tcPr>
          <w:p w14:paraId="182C3B3F" w14:textId="77777777" w:rsidR="00A00C40" w:rsidRPr="00AA2803" w:rsidRDefault="00A00C40" w:rsidP="00A00C4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00C40" w:rsidRPr="00AA2803" w14:paraId="4E362332" w14:textId="77777777" w:rsidTr="00B83F45">
        <w:tc>
          <w:tcPr>
            <w:tcW w:w="389" w:type="dxa"/>
          </w:tcPr>
          <w:p w14:paraId="1D26BF1C" w14:textId="77777777" w:rsidR="00A00C40" w:rsidRPr="00AA2803" w:rsidRDefault="00A00C40" w:rsidP="006164CE">
            <w:pPr>
              <w:pStyle w:val="af"/>
              <w:numPr>
                <w:ilvl w:val="0"/>
                <w:numId w:val="45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696" w:type="dxa"/>
            <w:gridSpan w:val="4"/>
          </w:tcPr>
          <w:p w14:paraId="727E6771" w14:textId="77777777" w:rsidR="00A00C40" w:rsidRPr="00AA2803" w:rsidRDefault="00A00C40" w:rsidP="00A00C4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盘点状态（1-盘点中，2-盘点结束）</w:t>
            </w:r>
          </w:p>
        </w:tc>
        <w:tc>
          <w:tcPr>
            <w:tcW w:w="2401" w:type="dxa"/>
            <w:gridSpan w:val="3"/>
          </w:tcPr>
          <w:p w14:paraId="765344D2" w14:textId="77777777" w:rsidR="00A00C40" w:rsidRPr="00AA2803" w:rsidRDefault="00A00C40" w:rsidP="00A00C4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STATUS</w:t>
            </w:r>
          </w:p>
        </w:tc>
        <w:tc>
          <w:tcPr>
            <w:tcW w:w="1987" w:type="dxa"/>
            <w:gridSpan w:val="3"/>
          </w:tcPr>
          <w:p w14:paraId="73842658" w14:textId="77777777" w:rsidR="00A00C40" w:rsidRPr="00AA2803" w:rsidRDefault="00A00C40" w:rsidP="00A00C4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NUMBER(1)</w:t>
            </w:r>
          </w:p>
        </w:tc>
        <w:tc>
          <w:tcPr>
            <w:tcW w:w="712" w:type="dxa"/>
            <w:gridSpan w:val="2"/>
          </w:tcPr>
          <w:p w14:paraId="2FBFFA20" w14:textId="77777777" w:rsidR="00A00C40" w:rsidRPr="00AA2803" w:rsidRDefault="00A00C40" w:rsidP="00A00C4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2" w:type="dxa"/>
          </w:tcPr>
          <w:p w14:paraId="72EB76B6" w14:textId="77777777" w:rsidR="00A00C40" w:rsidRPr="00AA2803" w:rsidRDefault="00A00C40" w:rsidP="00A00C4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00C40" w:rsidRPr="00AA2803" w14:paraId="61F7A47D" w14:textId="77777777" w:rsidTr="00B83F45">
        <w:tc>
          <w:tcPr>
            <w:tcW w:w="389" w:type="dxa"/>
          </w:tcPr>
          <w:p w14:paraId="0DF11167" w14:textId="77777777" w:rsidR="00A00C40" w:rsidRPr="00AA2803" w:rsidRDefault="00A00C40" w:rsidP="006164CE">
            <w:pPr>
              <w:pStyle w:val="af"/>
              <w:numPr>
                <w:ilvl w:val="0"/>
                <w:numId w:val="45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696" w:type="dxa"/>
            <w:gridSpan w:val="4"/>
          </w:tcPr>
          <w:p w14:paraId="743566E5" w14:textId="77777777" w:rsidR="00A00C40" w:rsidRPr="00AA2803" w:rsidRDefault="00A00C40" w:rsidP="00A00C4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盘点结果（1-一致，2-盘亏，3-盘盈）</w:t>
            </w:r>
          </w:p>
        </w:tc>
        <w:tc>
          <w:tcPr>
            <w:tcW w:w="2401" w:type="dxa"/>
            <w:gridSpan w:val="3"/>
          </w:tcPr>
          <w:p w14:paraId="3FB94E29" w14:textId="77777777" w:rsidR="00A00C40" w:rsidRPr="00AA2803" w:rsidRDefault="00A00C40" w:rsidP="00A00C4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RESULT</w:t>
            </w:r>
          </w:p>
        </w:tc>
        <w:tc>
          <w:tcPr>
            <w:tcW w:w="1987" w:type="dxa"/>
            <w:gridSpan w:val="3"/>
          </w:tcPr>
          <w:p w14:paraId="42F8552F" w14:textId="77777777" w:rsidR="00A00C40" w:rsidRPr="00AA2803" w:rsidRDefault="00A00C40" w:rsidP="00A00C4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NUMBER(1)</w:t>
            </w:r>
          </w:p>
        </w:tc>
        <w:tc>
          <w:tcPr>
            <w:tcW w:w="712" w:type="dxa"/>
            <w:gridSpan w:val="2"/>
          </w:tcPr>
          <w:p w14:paraId="4BE8C131" w14:textId="77777777" w:rsidR="00A00C40" w:rsidRPr="00AA2803" w:rsidRDefault="00A00C40" w:rsidP="00A00C4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2" w:type="dxa"/>
          </w:tcPr>
          <w:p w14:paraId="3B485BD4" w14:textId="77777777" w:rsidR="00A00C40" w:rsidRPr="00AA2803" w:rsidRDefault="00A00C40" w:rsidP="00A00C4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00C40" w:rsidRPr="00AA2803" w14:paraId="2BC095FC" w14:textId="77777777" w:rsidTr="00B83F45">
        <w:tc>
          <w:tcPr>
            <w:tcW w:w="389" w:type="dxa"/>
          </w:tcPr>
          <w:p w14:paraId="746E2C65" w14:textId="77777777" w:rsidR="00A00C40" w:rsidRPr="00AA2803" w:rsidRDefault="00A00C40" w:rsidP="006164CE">
            <w:pPr>
              <w:pStyle w:val="af"/>
              <w:numPr>
                <w:ilvl w:val="0"/>
                <w:numId w:val="45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696" w:type="dxa"/>
            <w:gridSpan w:val="4"/>
          </w:tcPr>
          <w:p w14:paraId="41AA087E" w14:textId="77777777" w:rsidR="00A00C40" w:rsidRPr="00AA2803" w:rsidRDefault="00A00C40" w:rsidP="00A00C4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差错票数</w:t>
            </w:r>
          </w:p>
        </w:tc>
        <w:tc>
          <w:tcPr>
            <w:tcW w:w="2401" w:type="dxa"/>
            <w:gridSpan w:val="3"/>
          </w:tcPr>
          <w:p w14:paraId="33148F88" w14:textId="77777777" w:rsidR="00A00C40" w:rsidRPr="00AA2803" w:rsidRDefault="00A00C40" w:rsidP="00A00C4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NOMATCH_TICKETS</w:t>
            </w:r>
          </w:p>
        </w:tc>
        <w:tc>
          <w:tcPr>
            <w:tcW w:w="1987" w:type="dxa"/>
            <w:gridSpan w:val="3"/>
          </w:tcPr>
          <w:p w14:paraId="36D3325E" w14:textId="77777777" w:rsidR="00A00C40" w:rsidRPr="00AA2803" w:rsidRDefault="00A00C40" w:rsidP="00A00C4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NUMBER(18)</w:t>
            </w:r>
          </w:p>
        </w:tc>
        <w:tc>
          <w:tcPr>
            <w:tcW w:w="712" w:type="dxa"/>
            <w:gridSpan w:val="2"/>
          </w:tcPr>
          <w:p w14:paraId="5F401172" w14:textId="77777777" w:rsidR="00A00C40" w:rsidRPr="00AA2803" w:rsidRDefault="00A00C40" w:rsidP="00A00C4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62" w:type="dxa"/>
          </w:tcPr>
          <w:p w14:paraId="37EA1F53" w14:textId="77777777" w:rsidR="00A00C40" w:rsidRPr="00AA2803" w:rsidRDefault="00A00C40" w:rsidP="00A00C4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00C40" w:rsidRPr="00AA2803" w14:paraId="38972F04" w14:textId="77777777" w:rsidTr="00B83F45">
        <w:tc>
          <w:tcPr>
            <w:tcW w:w="389" w:type="dxa"/>
          </w:tcPr>
          <w:p w14:paraId="1646AE6E" w14:textId="77777777" w:rsidR="00A00C40" w:rsidRPr="00AA2803" w:rsidRDefault="00A00C40" w:rsidP="006164CE">
            <w:pPr>
              <w:pStyle w:val="af"/>
              <w:numPr>
                <w:ilvl w:val="0"/>
                <w:numId w:val="45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696" w:type="dxa"/>
            <w:gridSpan w:val="4"/>
          </w:tcPr>
          <w:p w14:paraId="309E692F" w14:textId="77777777" w:rsidR="00A00C40" w:rsidRPr="00AA2803" w:rsidRDefault="00A00C40" w:rsidP="00A00C4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差错金额</w:t>
            </w:r>
          </w:p>
        </w:tc>
        <w:tc>
          <w:tcPr>
            <w:tcW w:w="2401" w:type="dxa"/>
            <w:gridSpan w:val="3"/>
          </w:tcPr>
          <w:p w14:paraId="483604E5" w14:textId="77777777" w:rsidR="00A00C40" w:rsidRPr="00AA2803" w:rsidRDefault="00A00C40" w:rsidP="00A00C4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NOMATCH_AMOUNT</w:t>
            </w:r>
          </w:p>
        </w:tc>
        <w:tc>
          <w:tcPr>
            <w:tcW w:w="1987" w:type="dxa"/>
            <w:gridSpan w:val="3"/>
          </w:tcPr>
          <w:p w14:paraId="5B669058" w14:textId="77777777" w:rsidR="00A00C40" w:rsidRPr="00AA2803" w:rsidRDefault="00A00C40" w:rsidP="00A00C4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NUMBER(28)</w:t>
            </w:r>
          </w:p>
        </w:tc>
        <w:tc>
          <w:tcPr>
            <w:tcW w:w="712" w:type="dxa"/>
            <w:gridSpan w:val="2"/>
          </w:tcPr>
          <w:p w14:paraId="08BC60EE" w14:textId="77777777" w:rsidR="00A00C40" w:rsidRPr="00AA2803" w:rsidRDefault="00A00C40" w:rsidP="00A00C4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62" w:type="dxa"/>
          </w:tcPr>
          <w:p w14:paraId="3DDF3F96" w14:textId="77777777" w:rsidR="00A00C40" w:rsidRPr="00AA2803" w:rsidRDefault="00A00C40" w:rsidP="00A00C4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00C40" w:rsidRPr="00AA2803" w14:paraId="641EF7EA" w14:textId="77777777" w:rsidTr="00B83F45">
        <w:tc>
          <w:tcPr>
            <w:tcW w:w="389" w:type="dxa"/>
          </w:tcPr>
          <w:p w14:paraId="1AF377E9" w14:textId="77777777" w:rsidR="00A00C40" w:rsidRPr="00AA2803" w:rsidRDefault="00A00C40" w:rsidP="006164CE">
            <w:pPr>
              <w:pStyle w:val="af"/>
              <w:numPr>
                <w:ilvl w:val="0"/>
                <w:numId w:val="45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696" w:type="dxa"/>
            <w:gridSpan w:val="4"/>
          </w:tcPr>
          <w:p w14:paraId="094BD5C1" w14:textId="77777777" w:rsidR="00A00C40" w:rsidRPr="00AA2803" w:rsidRDefault="00A00C40" w:rsidP="00A00C4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盘点人</w:t>
            </w:r>
          </w:p>
        </w:tc>
        <w:tc>
          <w:tcPr>
            <w:tcW w:w="2401" w:type="dxa"/>
            <w:gridSpan w:val="3"/>
          </w:tcPr>
          <w:p w14:paraId="3D53F1C1" w14:textId="77777777" w:rsidR="00A00C40" w:rsidRPr="00AA2803" w:rsidRDefault="00A00C40" w:rsidP="00A00C4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CP_ADMIN</w:t>
            </w:r>
          </w:p>
        </w:tc>
        <w:tc>
          <w:tcPr>
            <w:tcW w:w="1987" w:type="dxa"/>
            <w:gridSpan w:val="3"/>
          </w:tcPr>
          <w:p w14:paraId="586E4C22" w14:textId="77777777" w:rsidR="00A00C40" w:rsidRPr="00AA2803" w:rsidRDefault="00A00C40" w:rsidP="00A00C4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NUMBER(4)</w:t>
            </w:r>
          </w:p>
        </w:tc>
        <w:tc>
          <w:tcPr>
            <w:tcW w:w="712" w:type="dxa"/>
            <w:gridSpan w:val="2"/>
          </w:tcPr>
          <w:p w14:paraId="1A6B9815" w14:textId="77777777" w:rsidR="00A00C40" w:rsidRPr="00AA2803" w:rsidRDefault="00A00C40" w:rsidP="00A00C4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2" w:type="dxa"/>
          </w:tcPr>
          <w:p w14:paraId="2CB62E67" w14:textId="77777777" w:rsidR="00A00C40" w:rsidRPr="00AA2803" w:rsidRDefault="00A00C40" w:rsidP="00A00C4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00C40" w:rsidRPr="00AA2803" w14:paraId="1840495C" w14:textId="77777777" w:rsidTr="00B83F45">
        <w:tc>
          <w:tcPr>
            <w:tcW w:w="389" w:type="dxa"/>
          </w:tcPr>
          <w:p w14:paraId="1319A553" w14:textId="77777777" w:rsidR="00A00C40" w:rsidRPr="00AA2803" w:rsidRDefault="00A00C40" w:rsidP="006164CE">
            <w:pPr>
              <w:pStyle w:val="af"/>
              <w:numPr>
                <w:ilvl w:val="0"/>
                <w:numId w:val="45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696" w:type="dxa"/>
            <w:gridSpan w:val="4"/>
          </w:tcPr>
          <w:p w14:paraId="59E82868" w14:textId="77777777" w:rsidR="00A00C40" w:rsidRPr="00AA2803" w:rsidRDefault="00A00C40" w:rsidP="00A00C4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盘点日期</w:t>
            </w:r>
          </w:p>
        </w:tc>
        <w:tc>
          <w:tcPr>
            <w:tcW w:w="2401" w:type="dxa"/>
            <w:gridSpan w:val="3"/>
          </w:tcPr>
          <w:p w14:paraId="3A631405" w14:textId="77777777" w:rsidR="00A00C40" w:rsidRPr="00AA2803" w:rsidRDefault="00A00C40" w:rsidP="00A00C4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CP_DATE</w:t>
            </w:r>
          </w:p>
        </w:tc>
        <w:tc>
          <w:tcPr>
            <w:tcW w:w="1987" w:type="dxa"/>
            <w:gridSpan w:val="3"/>
          </w:tcPr>
          <w:p w14:paraId="0603CF6C" w14:textId="77777777" w:rsidR="00A00C40" w:rsidRPr="00AA2803" w:rsidRDefault="00A00C40" w:rsidP="00A00C4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DATE</w:t>
            </w:r>
          </w:p>
        </w:tc>
        <w:tc>
          <w:tcPr>
            <w:tcW w:w="712" w:type="dxa"/>
            <w:gridSpan w:val="2"/>
          </w:tcPr>
          <w:p w14:paraId="5B392046" w14:textId="77777777" w:rsidR="00A00C40" w:rsidRPr="00AA2803" w:rsidRDefault="00A00C40" w:rsidP="00A00C4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2" w:type="dxa"/>
          </w:tcPr>
          <w:p w14:paraId="3998068E" w14:textId="77777777" w:rsidR="00A00C40" w:rsidRPr="00AA2803" w:rsidRDefault="00A00C40" w:rsidP="00A00C4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00C40" w:rsidRPr="00AA2803" w14:paraId="1B439D94" w14:textId="77777777" w:rsidTr="00B83F45">
        <w:tc>
          <w:tcPr>
            <w:tcW w:w="389" w:type="dxa"/>
          </w:tcPr>
          <w:p w14:paraId="754B04BE" w14:textId="77777777" w:rsidR="00A00C40" w:rsidRPr="00AA2803" w:rsidRDefault="00A00C40" w:rsidP="006164CE">
            <w:pPr>
              <w:pStyle w:val="af"/>
              <w:numPr>
                <w:ilvl w:val="0"/>
                <w:numId w:val="45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696" w:type="dxa"/>
            <w:gridSpan w:val="4"/>
          </w:tcPr>
          <w:p w14:paraId="5A01E150" w14:textId="77777777" w:rsidR="00A00C40" w:rsidRPr="00AA2803" w:rsidRDefault="00A00C40" w:rsidP="00A00C4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备注</w:t>
            </w:r>
          </w:p>
        </w:tc>
        <w:tc>
          <w:tcPr>
            <w:tcW w:w="2401" w:type="dxa"/>
            <w:gridSpan w:val="3"/>
          </w:tcPr>
          <w:p w14:paraId="152D904F" w14:textId="77777777" w:rsidR="00A00C40" w:rsidRPr="00AA2803" w:rsidRDefault="00A00C40" w:rsidP="00A00C4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REMARK</w:t>
            </w:r>
          </w:p>
        </w:tc>
        <w:tc>
          <w:tcPr>
            <w:tcW w:w="1987" w:type="dxa"/>
            <w:gridSpan w:val="3"/>
          </w:tcPr>
          <w:p w14:paraId="1005DCCD" w14:textId="77777777" w:rsidR="00A00C40" w:rsidRPr="00AA2803" w:rsidRDefault="00A00C40" w:rsidP="00A00C4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VARCHAR2(4000)</w:t>
            </w:r>
          </w:p>
        </w:tc>
        <w:tc>
          <w:tcPr>
            <w:tcW w:w="712" w:type="dxa"/>
            <w:gridSpan w:val="2"/>
          </w:tcPr>
          <w:p w14:paraId="4BF45D7E" w14:textId="77777777" w:rsidR="00A00C40" w:rsidRPr="00AA2803" w:rsidRDefault="00A00C40" w:rsidP="00A00C4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62" w:type="dxa"/>
          </w:tcPr>
          <w:p w14:paraId="78B38D60" w14:textId="77777777" w:rsidR="00A00C40" w:rsidRPr="00AA2803" w:rsidRDefault="00A00C40" w:rsidP="00A00C4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00C40" w:rsidRPr="00AA2803" w14:paraId="1C940243" w14:textId="77777777" w:rsidTr="00B83F45">
        <w:tc>
          <w:tcPr>
            <w:tcW w:w="9747" w:type="dxa"/>
            <w:gridSpan w:val="14"/>
            <w:shd w:val="clear" w:color="auto" w:fill="D9D9D9" w:themeFill="background1" w:themeFillShade="D9"/>
          </w:tcPr>
          <w:p w14:paraId="0C00FA6E" w14:textId="77777777" w:rsidR="00A00C40" w:rsidRPr="00AA2803" w:rsidRDefault="00A00C40" w:rsidP="00A00C40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表格其他属性信息定义（包括PK-FK、IDX等）</w:t>
            </w:r>
          </w:p>
        </w:tc>
      </w:tr>
      <w:tr w:rsidR="00A00C40" w:rsidRPr="00AA2803" w14:paraId="30A6CC32" w14:textId="77777777" w:rsidTr="00B83F45">
        <w:trPr>
          <w:trHeight w:val="231"/>
        </w:trPr>
        <w:tc>
          <w:tcPr>
            <w:tcW w:w="528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52795EF" w14:textId="77777777" w:rsidR="00A00C40" w:rsidRPr="00AA2803" w:rsidRDefault="00A00C40" w:rsidP="00A00C40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主键</w:t>
            </w:r>
          </w:p>
        </w:tc>
        <w:tc>
          <w:tcPr>
            <w:tcW w:w="2970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0AAFEA9D" w14:textId="77777777" w:rsidR="00A00C40" w:rsidRPr="00AA2803" w:rsidRDefault="00A00C40" w:rsidP="00A00C40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6249" w:type="dxa"/>
            <w:gridSpan w:val="8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19C83505" w14:textId="77777777" w:rsidR="00A00C40" w:rsidRPr="00AA2803" w:rsidRDefault="00A00C40" w:rsidP="00A00C40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包含列</w:t>
            </w:r>
          </w:p>
        </w:tc>
      </w:tr>
      <w:tr w:rsidR="00A00C40" w:rsidRPr="00AA2803" w14:paraId="64440BA3" w14:textId="77777777" w:rsidTr="00B83F45">
        <w:trPr>
          <w:trHeight w:val="231"/>
        </w:trPr>
        <w:tc>
          <w:tcPr>
            <w:tcW w:w="528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9F469AB" w14:textId="77777777" w:rsidR="00A00C40" w:rsidRPr="00AA2803" w:rsidRDefault="00A00C40" w:rsidP="00A00C40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2970" w:type="dxa"/>
            <w:gridSpan w:val="4"/>
            <w:tcBorders>
              <w:left w:val="single" w:sz="4" w:space="0" w:color="auto"/>
            </w:tcBorders>
          </w:tcPr>
          <w:p w14:paraId="00866DE3" w14:textId="77777777" w:rsidR="00A00C40" w:rsidRPr="00AA2803" w:rsidRDefault="00A00C40" w:rsidP="00A00C4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PK_WH_CHECK_POINT</w:t>
            </w:r>
          </w:p>
        </w:tc>
        <w:tc>
          <w:tcPr>
            <w:tcW w:w="6249" w:type="dxa"/>
            <w:gridSpan w:val="8"/>
            <w:tcBorders>
              <w:left w:val="single" w:sz="4" w:space="0" w:color="auto"/>
            </w:tcBorders>
          </w:tcPr>
          <w:p w14:paraId="403249BF" w14:textId="77777777" w:rsidR="00A00C40" w:rsidRPr="00AA2803" w:rsidRDefault="00A00C40" w:rsidP="00A00C4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CP_NO</w:t>
            </w:r>
          </w:p>
        </w:tc>
      </w:tr>
      <w:tr w:rsidR="00A00C40" w:rsidRPr="00AA2803" w14:paraId="55C8543E" w14:textId="77777777" w:rsidTr="00B83F45">
        <w:trPr>
          <w:trHeight w:val="231"/>
        </w:trPr>
        <w:tc>
          <w:tcPr>
            <w:tcW w:w="528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17F5D0F" w14:textId="77777777" w:rsidR="00A00C40" w:rsidRPr="00AA2803" w:rsidRDefault="00A00C40" w:rsidP="00A00C40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外键</w:t>
            </w:r>
          </w:p>
        </w:tc>
        <w:tc>
          <w:tcPr>
            <w:tcW w:w="2970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2E21D10E" w14:textId="77777777" w:rsidR="00A00C40" w:rsidRPr="00AA2803" w:rsidRDefault="00A00C40" w:rsidP="00A00C40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1988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625DE04C" w14:textId="77777777" w:rsidR="00A00C40" w:rsidRPr="00AA2803" w:rsidRDefault="00A00C40" w:rsidP="00A00C40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  <w:tc>
          <w:tcPr>
            <w:tcW w:w="2123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4672B81F" w14:textId="77777777" w:rsidR="00A00C40" w:rsidRPr="00AA2803" w:rsidRDefault="00A00C40" w:rsidP="00A00C40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参照表名</w:t>
            </w:r>
          </w:p>
        </w:tc>
        <w:tc>
          <w:tcPr>
            <w:tcW w:w="2138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3A0E6869" w14:textId="77777777" w:rsidR="00A00C40" w:rsidRPr="00AA2803" w:rsidRDefault="00A00C40" w:rsidP="00A00C40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</w:tr>
      <w:tr w:rsidR="00A00C40" w:rsidRPr="00AA2803" w14:paraId="1B5BDFF5" w14:textId="77777777" w:rsidTr="00B83F45">
        <w:trPr>
          <w:trHeight w:val="231"/>
        </w:trPr>
        <w:tc>
          <w:tcPr>
            <w:tcW w:w="528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154AF09" w14:textId="77777777" w:rsidR="00A00C40" w:rsidRPr="00AA2803" w:rsidRDefault="00A00C40" w:rsidP="00A00C40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2970" w:type="dxa"/>
            <w:gridSpan w:val="4"/>
            <w:tcBorders>
              <w:left w:val="single" w:sz="4" w:space="0" w:color="auto"/>
            </w:tcBorders>
          </w:tcPr>
          <w:p w14:paraId="28CB9DF3" w14:textId="77777777" w:rsidR="00A00C40" w:rsidRPr="00AA2803" w:rsidRDefault="00A00C40" w:rsidP="00A00C4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988" w:type="dxa"/>
            <w:gridSpan w:val="2"/>
            <w:tcBorders>
              <w:left w:val="single" w:sz="4" w:space="0" w:color="auto"/>
            </w:tcBorders>
          </w:tcPr>
          <w:p w14:paraId="2677372A" w14:textId="77777777" w:rsidR="00A00C40" w:rsidRPr="00AA2803" w:rsidRDefault="00A00C40" w:rsidP="00A00C4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123" w:type="dxa"/>
            <w:gridSpan w:val="4"/>
            <w:tcBorders>
              <w:left w:val="single" w:sz="4" w:space="0" w:color="auto"/>
            </w:tcBorders>
          </w:tcPr>
          <w:p w14:paraId="468C1AF7" w14:textId="77777777" w:rsidR="00A00C40" w:rsidRPr="00AA2803" w:rsidRDefault="00A00C40" w:rsidP="00A00C4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138" w:type="dxa"/>
            <w:gridSpan w:val="2"/>
            <w:tcBorders>
              <w:left w:val="single" w:sz="4" w:space="0" w:color="auto"/>
            </w:tcBorders>
          </w:tcPr>
          <w:p w14:paraId="07F3499E" w14:textId="77777777" w:rsidR="00A00C40" w:rsidRPr="00AA2803" w:rsidRDefault="00A00C40" w:rsidP="00A00C4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00C40" w:rsidRPr="00AA2803" w14:paraId="74F19FC5" w14:textId="77777777" w:rsidTr="00B83F45">
        <w:trPr>
          <w:trHeight w:val="231"/>
        </w:trPr>
        <w:tc>
          <w:tcPr>
            <w:tcW w:w="528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EAB7E44" w14:textId="77777777" w:rsidR="00A00C40" w:rsidRPr="00AA2803" w:rsidRDefault="00A00C40" w:rsidP="00A00C40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索引</w:t>
            </w:r>
          </w:p>
        </w:tc>
        <w:tc>
          <w:tcPr>
            <w:tcW w:w="2970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0417BC64" w14:textId="77777777" w:rsidR="00A00C40" w:rsidRPr="00AA2803" w:rsidRDefault="00A00C40" w:rsidP="00A00C40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3116" w:type="dxa"/>
            <w:gridSpan w:val="3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1DA2F8F6" w14:textId="77777777" w:rsidR="00A00C40" w:rsidRPr="00AA2803" w:rsidRDefault="00A00C40" w:rsidP="00A00C40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  <w:tc>
          <w:tcPr>
            <w:tcW w:w="3133" w:type="dxa"/>
            <w:gridSpan w:val="5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1035A46D" w14:textId="77777777" w:rsidR="00A00C40" w:rsidRPr="00AA2803" w:rsidRDefault="00A00C40" w:rsidP="00A00C40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类型</w:t>
            </w:r>
          </w:p>
        </w:tc>
      </w:tr>
      <w:tr w:rsidR="00A00C40" w:rsidRPr="00AA2803" w14:paraId="498EC686" w14:textId="77777777" w:rsidTr="00B83F45">
        <w:trPr>
          <w:trHeight w:val="231"/>
        </w:trPr>
        <w:tc>
          <w:tcPr>
            <w:tcW w:w="528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48B2EEA" w14:textId="77777777" w:rsidR="00A00C40" w:rsidRPr="00AA2803" w:rsidRDefault="00A00C40" w:rsidP="00A00C40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2970" w:type="dxa"/>
            <w:gridSpan w:val="4"/>
            <w:tcBorders>
              <w:left w:val="single" w:sz="4" w:space="0" w:color="auto"/>
            </w:tcBorders>
          </w:tcPr>
          <w:p w14:paraId="1A93CC02" w14:textId="77777777" w:rsidR="00A00C40" w:rsidRPr="00AA2803" w:rsidRDefault="00A00C40" w:rsidP="00A00C4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116" w:type="dxa"/>
            <w:gridSpan w:val="3"/>
            <w:tcBorders>
              <w:left w:val="single" w:sz="4" w:space="0" w:color="auto"/>
            </w:tcBorders>
          </w:tcPr>
          <w:p w14:paraId="33062C17" w14:textId="77777777" w:rsidR="00A00C40" w:rsidRPr="00AA2803" w:rsidRDefault="00A00C40" w:rsidP="00A00C4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133" w:type="dxa"/>
            <w:gridSpan w:val="5"/>
            <w:tcBorders>
              <w:left w:val="single" w:sz="4" w:space="0" w:color="auto"/>
            </w:tcBorders>
          </w:tcPr>
          <w:p w14:paraId="0ED62D26" w14:textId="77777777" w:rsidR="00A00C40" w:rsidRPr="00AA2803" w:rsidRDefault="00A00C40" w:rsidP="00A00C4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00C40" w:rsidRPr="00AA2803" w14:paraId="6AC1A94F" w14:textId="77777777" w:rsidTr="00B83F45">
        <w:tc>
          <w:tcPr>
            <w:tcW w:w="528" w:type="dxa"/>
            <w:gridSpan w:val="2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562D39B" w14:textId="77777777" w:rsidR="00A00C40" w:rsidRPr="00AA2803" w:rsidRDefault="00A00C40" w:rsidP="00A00C40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约束</w:t>
            </w:r>
          </w:p>
        </w:tc>
        <w:tc>
          <w:tcPr>
            <w:tcW w:w="9219" w:type="dxa"/>
            <w:gridSpan w:val="12"/>
            <w:tcBorders>
              <w:left w:val="single" w:sz="4" w:space="0" w:color="auto"/>
            </w:tcBorders>
          </w:tcPr>
          <w:p w14:paraId="3B5C9B61" w14:textId="77777777" w:rsidR="00A00C40" w:rsidRPr="00AA2803" w:rsidRDefault="00A00C40" w:rsidP="00A00C4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00C40" w:rsidRPr="00AA2803" w14:paraId="7850048B" w14:textId="77777777" w:rsidTr="00B83F45">
        <w:trPr>
          <w:trHeight w:val="231"/>
        </w:trPr>
        <w:tc>
          <w:tcPr>
            <w:tcW w:w="528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2892A12" w14:textId="77777777" w:rsidR="00A00C40" w:rsidRPr="00AA2803" w:rsidRDefault="00A00C40" w:rsidP="00A00C40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</w:t>
            </w: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031FBD60" w14:textId="77777777" w:rsidR="00A00C40" w:rsidRPr="00AA2803" w:rsidRDefault="00A00C40" w:rsidP="00A00C40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分区类型</w:t>
            </w:r>
          </w:p>
        </w:tc>
        <w:tc>
          <w:tcPr>
            <w:tcW w:w="1488" w:type="dxa"/>
            <w:gridSpan w:val="3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73B0AE44" w14:textId="77777777" w:rsidR="00A00C40" w:rsidRPr="00AA2803" w:rsidRDefault="00A00C40" w:rsidP="00A00C40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分区字段</w:t>
            </w:r>
          </w:p>
        </w:tc>
        <w:tc>
          <w:tcPr>
            <w:tcW w:w="6243" w:type="dxa"/>
            <w:gridSpan w:val="7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5C1A4EDB" w14:textId="77777777" w:rsidR="00A00C40" w:rsidRPr="00AA2803" w:rsidRDefault="00A00C40" w:rsidP="00A00C40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分区条件</w:t>
            </w:r>
          </w:p>
        </w:tc>
      </w:tr>
      <w:tr w:rsidR="00A00C40" w:rsidRPr="00AA2803" w14:paraId="3A94E23F" w14:textId="77777777" w:rsidTr="00B83F45">
        <w:trPr>
          <w:trHeight w:val="231"/>
        </w:trPr>
        <w:tc>
          <w:tcPr>
            <w:tcW w:w="528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0CB324C" w14:textId="77777777" w:rsidR="00A00C40" w:rsidRPr="00AA2803" w:rsidRDefault="00A00C40" w:rsidP="00A00C40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</w:tcPr>
          <w:p w14:paraId="7E55535D" w14:textId="77777777" w:rsidR="00A00C40" w:rsidRPr="00AA2803" w:rsidRDefault="00A00C40" w:rsidP="00A00C4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主分区</w:t>
            </w:r>
          </w:p>
        </w:tc>
        <w:tc>
          <w:tcPr>
            <w:tcW w:w="1488" w:type="dxa"/>
            <w:gridSpan w:val="3"/>
            <w:tcBorders>
              <w:left w:val="single" w:sz="4" w:space="0" w:color="auto"/>
            </w:tcBorders>
          </w:tcPr>
          <w:p w14:paraId="2A6C1B1C" w14:textId="77777777" w:rsidR="00A00C40" w:rsidRPr="00AA2803" w:rsidRDefault="00A00C40" w:rsidP="00A00C4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6243" w:type="dxa"/>
            <w:gridSpan w:val="7"/>
            <w:tcBorders>
              <w:left w:val="single" w:sz="4" w:space="0" w:color="auto"/>
            </w:tcBorders>
          </w:tcPr>
          <w:p w14:paraId="1058D29F" w14:textId="77777777" w:rsidR="00A00C40" w:rsidRPr="00AA2803" w:rsidRDefault="00A00C40" w:rsidP="00A00C4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00C40" w:rsidRPr="00AA2803" w14:paraId="49EDCA64" w14:textId="77777777" w:rsidTr="00B83F45">
        <w:trPr>
          <w:trHeight w:val="231"/>
        </w:trPr>
        <w:tc>
          <w:tcPr>
            <w:tcW w:w="528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CB86579" w14:textId="77777777" w:rsidR="00A00C40" w:rsidRPr="00AA2803" w:rsidRDefault="00A00C40" w:rsidP="00A00C40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</w:tcPr>
          <w:p w14:paraId="4919C3F3" w14:textId="77777777" w:rsidR="00A00C40" w:rsidRPr="00AA2803" w:rsidRDefault="00A00C40" w:rsidP="00A00C4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子分区</w:t>
            </w:r>
          </w:p>
        </w:tc>
        <w:tc>
          <w:tcPr>
            <w:tcW w:w="1488" w:type="dxa"/>
            <w:gridSpan w:val="3"/>
            <w:tcBorders>
              <w:left w:val="single" w:sz="4" w:space="0" w:color="auto"/>
            </w:tcBorders>
          </w:tcPr>
          <w:p w14:paraId="7C7F17D1" w14:textId="77777777" w:rsidR="00A00C40" w:rsidRPr="00AA2803" w:rsidRDefault="00A00C40" w:rsidP="00A00C4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6243" w:type="dxa"/>
            <w:gridSpan w:val="7"/>
            <w:tcBorders>
              <w:left w:val="single" w:sz="4" w:space="0" w:color="auto"/>
            </w:tcBorders>
          </w:tcPr>
          <w:p w14:paraId="32C1A543" w14:textId="77777777" w:rsidR="00A00C40" w:rsidRPr="00AA2803" w:rsidRDefault="00A00C40" w:rsidP="00A00C4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</w:tbl>
    <w:p w14:paraId="427A2A02" w14:textId="77777777" w:rsidR="00F711C3" w:rsidRPr="00AA2803" w:rsidRDefault="00F711C3" w:rsidP="00F711C3"/>
    <w:p w14:paraId="63AA53BC" w14:textId="77777777" w:rsidR="003F7B5B" w:rsidRPr="00AA2803" w:rsidRDefault="003F7B5B" w:rsidP="003F7B5B">
      <w:pPr>
        <w:pStyle w:val="4"/>
      </w:pPr>
      <w:bookmarkStart w:id="79" w:name="_Toc435450848"/>
      <w:r w:rsidRPr="00AA2803">
        <w:rPr>
          <w:rFonts w:hint="eastAsia"/>
        </w:rPr>
        <w:t>盘点前库存明细（</w:t>
      </w:r>
      <w:r w:rsidRPr="00AA2803">
        <w:t>WH</w:t>
      </w:r>
      <w:r w:rsidRPr="00AA2803">
        <w:rPr>
          <w:rFonts w:hint="eastAsia"/>
        </w:rPr>
        <w:t>_</w:t>
      </w:r>
      <w:r w:rsidRPr="00AA2803">
        <w:t>CHECK_POINT_DETAIL</w:t>
      </w:r>
      <w:r w:rsidR="00F01E37">
        <w:t>_BE</w:t>
      </w:r>
      <w:r w:rsidRPr="00AA2803">
        <w:rPr>
          <w:rFonts w:hint="eastAsia"/>
        </w:rPr>
        <w:t>）</w:t>
      </w:r>
      <w:bookmarkEnd w:id="79"/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89"/>
        <w:gridCol w:w="139"/>
        <w:gridCol w:w="698"/>
        <w:gridCol w:w="790"/>
        <w:gridCol w:w="1069"/>
        <w:gridCol w:w="851"/>
        <w:gridCol w:w="1550"/>
        <w:gridCol w:w="718"/>
        <w:gridCol w:w="410"/>
        <w:gridCol w:w="859"/>
        <w:gridCol w:w="136"/>
        <w:gridCol w:w="576"/>
        <w:gridCol w:w="1562"/>
      </w:tblGrid>
      <w:tr w:rsidR="00AA2803" w:rsidRPr="00AA2803" w14:paraId="0B7056FF" w14:textId="77777777" w:rsidTr="00F01E37">
        <w:tc>
          <w:tcPr>
            <w:tcW w:w="1226" w:type="dxa"/>
            <w:gridSpan w:val="3"/>
            <w:shd w:val="clear" w:color="auto" w:fill="C0C0C0"/>
          </w:tcPr>
          <w:p w14:paraId="185B384E" w14:textId="77777777" w:rsidR="008624F8" w:rsidRPr="00AA2803" w:rsidRDefault="008624F8" w:rsidP="00E728BE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汉字注解</w:t>
            </w:r>
          </w:p>
        </w:tc>
        <w:tc>
          <w:tcPr>
            <w:tcW w:w="4260" w:type="dxa"/>
            <w:gridSpan w:val="4"/>
            <w:shd w:val="clear" w:color="auto" w:fill="auto"/>
          </w:tcPr>
          <w:p w14:paraId="7E8BB61D" w14:textId="77777777" w:rsidR="008624F8" w:rsidRPr="00AA2803" w:rsidRDefault="00F01E37" w:rsidP="00E728BE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F01E37">
              <w:rPr>
                <w:rFonts w:ascii="新宋体" w:eastAsia="新宋体" w:hAnsi="新宋体" w:hint="eastAsia"/>
                <w:b/>
                <w:sz w:val="24"/>
                <w:szCs w:val="22"/>
              </w:rPr>
              <w:t>盘点前库存明细</w:t>
            </w:r>
          </w:p>
        </w:tc>
        <w:tc>
          <w:tcPr>
            <w:tcW w:w="718" w:type="dxa"/>
            <w:shd w:val="clear" w:color="auto" w:fill="C0C0C0"/>
          </w:tcPr>
          <w:p w14:paraId="50D67610" w14:textId="77777777" w:rsidR="008624F8" w:rsidRPr="00AA2803" w:rsidRDefault="008624F8" w:rsidP="00E728BE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表名</w:t>
            </w:r>
          </w:p>
        </w:tc>
        <w:tc>
          <w:tcPr>
            <w:tcW w:w="3543" w:type="dxa"/>
            <w:gridSpan w:val="5"/>
            <w:shd w:val="clear" w:color="auto" w:fill="auto"/>
          </w:tcPr>
          <w:p w14:paraId="4E7C23A5" w14:textId="77777777" w:rsidR="008624F8" w:rsidRPr="00AA2803" w:rsidRDefault="008624F8" w:rsidP="00E728BE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/>
                <w:b/>
                <w:sz w:val="24"/>
                <w:szCs w:val="22"/>
              </w:rPr>
              <w:t>WH_CHECK_POINT_DETAIL</w:t>
            </w:r>
            <w:r w:rsidR="00F01E37">
              <w:rPr>
                <w:rFonts w:ascii="新宋体" w:eastAsia="新宋体" w:hAnsi="新宋体"/>
                <w:b/>
                <w:sz w:val="24"/>
                <w:szCs w:val="22"/>
              </w:rPr>
              <w:t>_BE</w:t>
            </w:r>
          </w:p>
        </w:tc>
      </w:tr>
      <w:tr w:rsidR="00AA2803" w:rsidRPr="00AA2803" w14:paraId="28352248" w14:textId="77777777" w:rsidTr="00E728BE"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horzCross" w:color="auto" w:fill="C0C0C0"/>
          </w:tcPr>
          <w:p w14:paraId="6FC6373F" w14:textId="77777777" w:rsidR="008624F8" w:rsidRPr="00AA2803" w:rsidRDefault="008624F8" w:rsidP="00E728BE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</w:p>
        </w:tc>
        <w:tc>
          <w:tcPr>
            <w:tcW w:w="2696" w:type="dxa"/>
            <w:gridSpan w:val="4"/>
            <w:tcBorders>
              <w:left w:val="single" w:sz="4" w:space="0" w:color="auto"/>
            </w:tcBorders>
            <w:shd w:val="clear" w:color="auto" w:fill="C0C0C0"/>
          </w:tcPr>
          <w:p w14:paraId="22425816" w14:textId="77777777" w:rsidR="008624F8" w:rsidRPr="00AA2803" w:rsidRDefault="008624F8" w:rsidP="00E728BE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字段名称</w:t>
            </w:r>
          </w:p>
        </w:tc>
        <w:tc>
          <w:tcPr>
            <w:tcW w:w="2401" w:type="dxa"/>
            <w:gridSpan w:val="2"/>
            <w:shd w:val="clear" w:color="auto" w:fill="C0C0C0"/>
          </w:tcPr>
          <w:p w14:paraId="663A028E" w14:textId="77777777" w:rsidR="008624F8" w:rsidRPr="00AA2803" w:rsidRDefault="008624F8" w:rsidP="00E728BE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字段命名</w:t>
            </w:r>
          </w:p>
        </w:tc>
        <w:tc>
          <w:tcPr>
            <w:tcW w:w="1987" w:type="dxa"/>
            <w:gridSpan w:val="3"/>
            <w:shd w:val="clear" w:color="auto" w:fill="C0C0C0"/>
          </w:tcPr>
          <w:p w14:paraId="5A80F520" w14:textId="77777777" w:rsidR="008624F8" w:rsidRPr="00AA2803" w:rsidRDefault="008624F8" w:rsidP="00E728BE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类型</w:t>
            </w:r>
          </w:p>
        </w:tc>
        <w:tc>
          <w:tcPr>
            <w:tcW w:w="712" w:type="dxa"/>
            <w:gridSpan w:val="2"/>
            <w:shd w:val="clear" w:color="auto" w:fill="C0C0C0"/>
          </w:tcPr>
          <w:p w14:paraId="2048A9EA" w14:textId="77777777" w:rsidR="008624F8" w:rsidRPr="00AA2803" w:rsidRDefault="008624F8" w:rsidP="00E728BE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非空</w:t>
            </w:r>
          </w:p>
        </w:tc>
        <w:tc>
          <w:tcPr>
            <w:tcW w:w="1562" w:type="dxa"/>
            <w:shd w:val="clear" w:color="auto" w:fill="C0C0C0"/>
          </w:tcPr>
          <w:p w14:paraId="1EAB2EF5" w14:textId="77777777" w:rsidR="008624F8" w:rsidRPr="00AA2803" w:rsidRDefault="008624F8" w:rsidP="00E728BE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默认</w:t>
            </w:r>
          </w:p>
        </w:tc>
      </w:tr>
      <w:tr w:rsidR="00AA2803" w:rsidRPr="00AA2803" w14:paraId="73906C8A" w14:textId="77777777" w:rsidTr="00E728BE">
        <w:tc>
          <w:tcPr>
            <w:tcW w:w="389" w:type="dxa"/>
            <w:tcBorders>
              <w:top w:val="single" w:sz="4" w:space="0" w:color="auto"/>
            </w:tcBorders>
          </w:tcPr>
          <w:p w14:paraId="1970DD41" w14:textId="77777777" w:rsidR="008624F8" w:rsidRPr="00AA2803" w:rsidRDefault="008624F8" w:rsidP="006164CE">
            <w:pPr>
              <w:pStyle w:val="af"/>
              <w:numPr>
                <w:ilvl w:val="0"/>
                <w:numId w:val="46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696" w:type="dxa"/>
            <w:gridSpan w:val="4"/>
          </w:tcPr>
          <w:p w14:paraId="19E4C9D4" w14:textId="77777777" w:rsidR="008624F8" w:rsidRPr="00AA2803" w:rsidRDefault="008624F8" w:rsidP="00E728B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盘点单编号（</w:t>
            </w:r>
            <w:r w:rsidRPr="00AA2803">
              <w:rPr>
                <w:rFonts w:ascii="新宋体" w:eastAsia="新宋体" w:hAnsi="新宋体"/>
                <w:szCs w:val="22"/>
              </w:rPr>
              <w:t>PD</w:t>
            </w:r>
            <w:r w:rsidRPr="00AA2803">
              <w:rPr>
                <w:rFonts w:ascii="新宋体" w:eastAsia="新宋体" w:hAnsi="新宋体" w:hint="eastAsia"/>
                <w:szCs w:val="22"/>
              </w:rPr>
              <w:t>12345678）</w:t>
            </w:r>
          </w:p>
        </w:tc>
        <w:tc>
          <w:tcPr>
            <w:tcW w:w="2401" w:type="dxa"/>
            <w:gridSpan w:val="2"/>
          </w:tcPr>
          <w:p w14:paraId="791F7ADE" w14:textId="77777777" w:rsidR="008624F8" w:rsidRPr="00AA2803" w:rsidRDefault="008624F8" w:rsidP="00E728B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CP_NO</w:t>
            </w:r>
          </w:p>
        </w:tc>
        <w:tc>
          <w:tcPr>
            <w:tcW w:w="1987" w:type="dxa"/>
            <w:gridSpan w:val="3"/>
          </w:tcPr>
          <w:p w14:paraId="47B980F9" w14:textId="77777777" w:rsidR="008624F8" w:rsidRPr="00AA2803" w:rsidRDefault="008624F8" w:rsidP="00E728B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CHAR(10)</w:t>
            </w:r>
          </w:p>
        </w:tc>
        <w:tc>
          <w:tcPr>
            <w:tcW w:w="712" w:type="dxa"/>
            <w:gridSpan w:val="2"/>
          </w:tcPr>
          <w:p w14:paraId="3295A0B5" w14:textId="77777777" w:rsidR="008624F8" w:rsidRPr="00AA2803" w:rsidRDefault="008624F8" w:rsidP="00E728B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2" w:type="dxa"/>
          </w:tcPr>
          <w:p w14:paraId="314307D6" w14:textId="77777777" w:rsidR="008624F8" w:rsidRPr="00AA2803" w:rsidRDefault="008624F8" w:rsidP="00E728B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34F3C8D3" w14:textId="77777777" w:rsidTr="00E728BE">
        <w:tc>
          <w:tcPr>
            <w:tcW w:w="389" w:type="dxa"/>
          </w:tcPr>
          <w:p w14:paraId="06A0D522" w14:textId="77777777" w:rsidR="008624F8" w:rsidRPr="00AA2803" w:rsidRDefault="008624F8" w:rsidP="006164CE">
            <w:pPr>
              <w:pStyle w:val="af"/>
              <w:numPr>
                <w:ilvl w:val="0"/>
                <w:numId w:val="46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696" w:type="dxa"/>
            <w:gridSpan w:val="4"/>
          </w:tcPr>
          <w:p w14:paraId="631D3B83" w14:textId="77777777" w:rsidR="008624F8" w:rsidRPr="00AA2803" w:rsidRDefault="008624F8" w:rsidP="00E728B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顺序号</w:t>
            </w:r>
          </w:p>
        </w:tc>
        <w:tc>
          <w:tcPr>
            <w:tcW w:w="2401" w:type="dxa"/>
            <w:gridSpan w:val="2"/>
          </w:tcPr>
          <w:p w14:paraId="7380F956" w14:textId="77777777" w:rsidR="008624F8" w:rsidRPr="00AA2803" w:rsidRDefault="008624F8" w:rsidP="00E728B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SEQUENCE_NO</w:t>
            </w:r>
          </w:p>
        </w:tc>
        <w:tc>
          <w:tcPr>
            <w:tcW w:w="1987" w:type="dxa"/>
            <w:gridSpan w:val="3"/>
          </w:tcPr>
          <w:p w14:paraId="35EA55E6" w14:textId="77777777" w:rsidR="008624F8" w:rsidRPr="00AA2803" w:rsidRDefault="008624F8" w:rsidP="00A4356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NUMBER(</w:t>
            </w:r>
            <w:r w:rsidR="00A43565">
              <w:rPr>
                <w:rFonts w:ascii="新宋体" w:eastAsia="新宋体" w:hAnsi="新宋体"/>
                <w:szCs w:val="22"/>
              </w:rPr>
              <w:t>24</w:t>
            </w:r>
            <w:r w:rsidRPr="00AA2803">
              <w:rPr>
                <w:rFonts w:ascii="新宋体" w:eastAsia="新宋体" w:hAnsi="新宋体" w:hint="eastAsia"/>
                <w:szCs w:val="22"/>
              </w:rPr>
              <w:t>)</w:t>
            </w:r>
          </w:p>
        </w:tc>
        <w:tc>
          <w:tcPr>
            <w:tcW w:w="712" w:type="dxa"/>
            <w:gridSpan w:val="2"/>
          </w:tcPr>
          <w:p w14:paraId="79EE238E" w14:textId="77777777" w:rsidR="008624F8" w:rsidRPr="00AA2803" w:rsidRDefault="008624F8" w:rsidP="00E728B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2" w:type="dxa"/>
          </w:tcPr>
          <w:p w14:paraId="3FD6F7F8" w14:textId="77777777" w:rsidR="008624F8" w:rsidRPr="00AA2803" w:rsidRDefault="008624F8" w:rsidP="00E728B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5C6FC1DC" w14:textId="77777777" w:rsidTr="00E728BE">
        <w:tc>
          <w:tcPr>
            <w:tcW w:w="389" w:type="dxa"/>
          </w:tcPr>
          <w:p w14:paraId="076C176E" w14:textId="77777777" w:rsidR="008624F8" w:rsidRPr="00AA2803" w:rsidRDefault="008624F8" w:rsidP="006164CE">
            <w:pPr>
              <w:pStyle w:val="af"/>
              <w:numPr>
                <w:ilvl w:val="0"/>
                <w:numId w:val="46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696" w:type="dxa"/>
            <w:gridSpan w:val="4"/>
          </w:tcPr>
          <w:p w14:paraId="58CB8318" w14:textId="77777777" w:rsidR="008624F8" w:rsidRPr="00AA2803" w:rsidRDefault="008624F8" w:rsidP="00E728B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有效位数（1-箱号、2-盒号、3-本号）</w:t>
            </w:r>
          </w:p>
        </w:tc>
        <w:tc>
          <w:tcPr>
            <w:tcW w:w="2401" w:type="dxa"/>
            <w:gridSpan w:val="2"/>
          </w:tcPr>
          <w:p w14:paraId="12710909" w14:textId="77777777" w:rsidR="008624F8" w:rsidRPr="00AA2803" w:rsidRDefault="008624F8" w:rsidP="00E728B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VALID_NUMBER</w:t>
            </w:r>
          </w:p>
        </w:tc>
        <w:tc>
          <w:tcPr>
            <w:tcW w:w="1987" w:type="dxa"/>
            <w:gridSpan w:val="3"/>
          </w:tcPr>
          <w:p w14:paraId="15746587" w14:textId="77777777" w:rsidR="008624F8" w:rsidRPr="00AA2803" w:rsidRDefault="008624F8" w:rsidP="00E728B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NUMBER(</w:t>
            </w:r>
            <w:r w:rsidRPr="00AA2803">
              <w:rPr>
                <w:rFonts w:ascii="新宋体" w:eastAsia="新宋体" w:hAnsi="新宋体"/>
                <w:szCs w:val="22"/>
              </w:rPr>
              <w:t>1</w:t>
            </w:r>
            <w:r w:rsidRPr="00AA2803">
              <w:rPr>
                <w:rFonts w:ascii="新宋体" w:eastAsia="新宋体" w:hAnsi="新宋体" w:hint="eastAsia"/>
                <w:szCs w:val="22"/>
              </w:rPr>
              <w:t>)</w:t>
            </w:r>
          </w:p>
        </w:tc>
        <w:tc>
          <w:tcPr>
            <w:tcW w:w="712" w:type="dxa"/>
            <w:gridSpan w:val="2"/>
          </w:tcPr>
          <w:p w14:paraId="2D67BBEB" w14:textId="77777777" w:rsidR="008624F8" w:rsidRPr="00AA2803" w:rsidRDefault="008624F8" w:rsidP="00E728B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2" w:type="dxa"/>
          </w:tcPr>
          <w:p w14:paraId="7FA0F1F8" w14:textId="77777777" w:rsidR="008624F8" w:rsidRPr="00AA2803" w:rsidRDefault="008624F8" w:rsidP="00E728B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124CE8CD" w14:textId="77777777" w:rsidTr="00E728BE">
        <w:tc>
          <w:tcPr>
            <w:tcW w:w="389" w:type="dxa"/>
          </w:tcPr>
          <w:p w14:paraId="466CFE0C" w14:textId="77777777" w:rsidR="008624F8" w:rsidRPr="00AA2803" w:rsidRDefault="008624F8" w:rsidP="006164CE">
            <w:pPr>
              <w:pStyle w:val="af"/>
              <w:numPr>
                <w:ilvl w:val="0"/>
                <w:numId w:val="46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696" w:type="dxa"/>
            <w:gridSpan w:val="4"/>
          </w:tcPr>
          <w:p w14:paraId="5E5AE621" w14:textId="77777777" w:rsidR="008624F8" w:rsidRPr="00AA2803" w:rsidRDefault="008624F8" w:rsidP="00E728B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方案编码</w:t>
            </w:r>
          </w:p>
        </w:tc>
        <w:tc>
          <w:tcPr>
            <w:tcW w:w="2401" w:type="dxa"/>
            <w:gridSpan w:val="2"/>
          </w:tcPr>
          <w:p w14:paraId="603B5CAC" w14:textId="77777777" w:rsidR="008624F8" w:rsidRPr="00AA2803" w:rsidRDefault="008624F8" w:rsidP="00E728B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PLAN_CODE</w:t>
            </w:r>
          </w:p>
        </w:tc>
        <w:tc>
          <w:tcPr>
            <w:tcW w:w="1987" w:type="dxa"/>
            <w:gridSpan w:val="3"/>
          </w:tcPr>
          <w:p w14:paraId="605F26C5" w14:textId="77777777" w:rsidR="008624F8" w:rsidRPr="00AA2803" w:rsidRDefault="008624F8" w:rsidP="00E728B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VARCHAR2(10)</w:t>
            </w:r>
          </w:p>
        </w:tc>
        <w:tc>
          <w:tcPr>
            <w:tcW w:w="712" w:type="dxa"/>
            <w:gridSpan w:val="2"/>
          </w:tcPr>
          <w:p w14:paraId="3D5F502C" w14:textId="77777777" w:rsidR="008624F8" w:rsidRPr="00AA2803" w:rsidRDefault="008624F8" w:rsidP="00E728B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2" w:type="dxa"/>
          </w:tcPr>
          <w:p w14:paraId="0C938473" w14:textId="77777777" w:rsidR="008624F8" w:rsidRPr="00AA2803" w:rsidRDefault="008624F8" w:rsidP="00E728B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5067DD0C" w14:textId="77777777" w:rsidTr="00E728BE">
        <w:tc>
          <w:tcPr>
            <w:tcW w:w="389" w:type="dxa"/>
          </w:tcPr>
          <w:p w14:paraId="2B8BBCB7" w14:textId="77777777" w:rsidR="008624F8" w:rsidRPr="00AA2803" w:rsidRDefault="008624F8" w:rsidP="006164CE">
            <w:pPr>
              <w:pStyle w:val="af"/>
              <w:numPr>
                <w:ilvl w:val="0"/>
                <w:numId w:val="46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696" w:type="dxa"/>
            <w:gridSpan w:val="4"/>
          </w:tcPr>
          <w:p w14:paraId="2AD393D2" w14:textId="77777777" w:rsidR="008624F8" w:rsidRPr="00AA2803" w:rsidRDefault="008624F8" w:rsidP="00E728B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批次</w:t>
            </w:r>
          </w:p>
        </w:tc>
        <w:tc>
          <w:tcPr>
            <w:tcW w:w="2401" w:type="dxa"/>
            <w:gridSpan w:val="2"/>
          </w:tcPr>
          <w:p w14:paraId="11DAA2E1" w14:textId="77777777" w:rsidR="008624F8" w:rsidRPr="00AA2803" w:rsidRDefault="008624F8" w:rsidP="00E728B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BATCH</w:t>
            </w:r>
            <w:r w:rsidRPr="00AA2803">
              <w:rPr>
                <w:rFonts w:ascii="新宋体" w:eastAsia="新宋体" w:hAnsi="新宋体"/>
                <w:szCs w:val="22"/>
              </w:rPr>
              <w:t>_NO</w:t>
            </w:r>
          </w:p>
        </w:tc>
        <w:tc>
          <w:tcPr>
            <w:tcW w:w="1987" w:type="dxa"/>
            <w:gridSpan w:val="3"/>
          </w:tcPr>
          <w:p w14:paraId="0BA73F13" w14:textId="77777777" w:rsidR="008624F8" w:rsidRPr="00AA2803" w:rsidRDefault="008624F8" w:rsidP="00E728B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VARCHAR2(10)</w:t>
            </w:r>
          </w:p>
        </w:tc>
        <w:tc>
          <w:tcPr>
            <w:tcW w:w="712" w:type="dxa"/>
            <w:gridSpan w:val="2"/>
          </w:tcPr>
          <w:p w14:paraId="2A2B6B42" w14:textId="77777777" w:rsidR="008624F8" w:rsidRPr="00AA2803" w:rsidRDefault="008624F8" w:rsidP="00E728B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2" w:type="dxa"/>
          </w:tcPr>
          <w:p w14:paraId="5EBE9506" w14:textId="77777777" w:rsidR="008624F8" w:rsidRPr="00AA2803" w:rsidRDefault="008624F8" w:rsidP="00E728B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462760E4" w14:textId="77777777" w:rsidTr="00E728BE">
        <w:tc>
          <w:tcPr>
            <w:tcW w:w="389" w:type="dxa"/>
          </w:tcPr>
          <w:p w14:paraId="3B97F558" w14:textId="77777777" w:rsidR="008624F8" w:rsidRPr="00AA2803" w:rsidRDefault="008624F8" w:rsidP="006164CE">
            <w:pPr>
              <w:pStyle w:val="af"/>
              <w:numPr>
                <w:ilvl w:val="0"/>
                <w:numId w:val="46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696" w:type="dxa"/>
            <w:gridSpan w:val="4"/>
          </w:tcPr>
          <w:p w14:paraId="4FABFE98" w14:textId="77777777" w:rsidR="008624F8" w:rsidRPr="00AA2803" w:rsidRDefault="008624F8" w:rsidP="00E728B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箱号</w:t>
            </w:r>
          </w:p>
        </w:tc>
        <w:tc>
          <w:tcPr>
            <w:tcW w:w="2401" w:type="dxa"/>
            <w:gridSpan w:val="2"/>
          </w:tcPr>
          <w:p w14:paraId="1452EDF4" w14:textId="77777777" w:rsidR="008624F8" w:rsidRPr="00AA2803" w:rsidRDefault="008624F8" w:rsidP="00E728B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TRUNK</w:t>
            </w:r>
            <w:r w:rsidRPr="00AA2803">
              <w:rPr>
                <w:rFonts w:ascii="新宋体" w:eastAsia="新宋体" w:hAnsi="新宋体" w:hint="eastAsia"/>
                <w:szCs w:val="22"/>
              </w:rPr>
              <w:t>_NO</w:t>
            </w:r>
          </w:p>
        </w:tc>
        <w:tc>
          <w:tcPr>
            <w:tcW w:w="1987" w:type="dxa"/>
            <w:gridSpan w:val="3"/>
          </w:tcPr>
          <w:p w14:paraId="4C7F7039" w14:textId="77777777" w:rsidR="008624F8" w:rsidRPr="00AA2803" w:rsidRDefault="008624F8" w:rsidP="00E728B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VARCHAR2(10)</w:t>
            </w:r>
          </w:p>
        </w:tc>
        <w:tc>
          <w:tcPr>
            <w:tcW w:w="712" w:type="dxa"/>
            <w:gridSpan w:val="2"/>
          </w:tcPr>
          <w:p w14:paraId="50011897" w14:textId="77777777" w:rsidR="008624F8" w:rsidRPr="00AA2803" w:rsidRDefault="008624F8" w:rsidP="00E728B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2" w:type="dxa"/>
          </w:tcPr>
          <w:p w14:paraId="5519498C" w14:textId="77777777" w:rsidR="008624F8" w:rsidRPr="00AA2803" w:rsidRDefault="008624F8" w:rsidP="00E728B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CD3B15" w:rsidRPr="00AA2803" w14:paraId="744CEE5F" w14:textId="77777777" w:rsidTr="00E728BE">
        <w:tc>
          <w:tcPr>
            <w:tcW w:w="389" w:type="dxa"/>
          </w:tcPr>
          <w:p w14:paraId="6FBCED48" w14:textId="77777777" w:rsidR="00CD3B15" w:rsidRPr="00AA2803" w:rsidRDefault="00CD3B15" w:rsidP="006164CE">
            <w:pPr>
              <w:pStyle w:val="af"/>
              <w:numPr>
                <w:ilvl w:val="0"/>
                <w:numId w:val="46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696" w:type="dxa"/>
            <w:gridSpan w:val="4"/>
          </w:tcPr>
          <w:p w14:paraId="3DE7D6EC" w14:textId="77777777" w:rsidR="00CD3B15" w:rsidRPr="00AA2803" w:rsidRDefault="00CD3B15" w:rsidP="00CD3B1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盒号</w:t>
            </w:r>
            <w:r>
              <w:rPr>
                <w:rFonts w:ascii="新宋体" w:eastAsia="新宋体" w:hAnsi="新宋体" w:hint="eastAsia"/>
                <w:szCs w:val="22"/>
              </w:rPr>
              <w:t>（箱号+盒子顺序号）</w:t>
            </w:r>
          </w:p>
        </w:tc>
        <w:tc>
          <w:tcPr>
            <w:tcW w:w="2401" w:type="dxa"/>
            <w:gridSpan w:val="2"/>
          </w:tcPr>
          <w:p w14:paraId="022CE7A4" w14:textId="77777777" w:rsidR="00CD3B15" w:rsidRPr="00AA2803" w:rsidRDefault="00CD3B15" w:rsidP="00CD3B1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BOX_NO</w:t>
            </w:r>
          </w:p>
        </w:tc>
        <w:tc>
          <w:tcPr>
            <w:tcW w:w="1987" w:type="dxa"/>
            <w:gridSpan w:val="3"/>
          </w:tcPr>
          <w:p w14:paraId="0FBF3222" w14:textId="77777777" w:rsidR="00CD3B15" w:rsidRPr="00AA2803" w:rsidRDefault="00CD3B15" w:rsidP="00CD3B1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VARCHAR2(</w:t>
            </w:r>
            <w:r>
              <w:rPr>
                <w:rFonts w:ascii="新宋体" w:eastAsia="新宋体" w:hAnsi="新宋体"/>
                <w:szCs w:val="22"/>
              </w:rPr>
              <w:t>2</w:t>
            </w:r>
            <w:r w:rsidRPr="00AA2803">
              <w:rPr>
                <w:rFonts w:ascii="新宋体" w:eastAsia="新宋体" w:hAnsi="新宋体"/>
                <w:szCs w:val="22"/>
              </w:rPr>
              <w:t>0)</w:t>
            </w:r>
          </w:p>
        </w:tc>
        <w:tc>
          <w:tcPr>
            <w:tcW w:w="712" w:type="dxa"/>
            <w:gridSpan w:val="2"/>
          </w:tcPr>
          <w:p w14:paraId="34F2F4A2" w14:textId="77777777" w:rsidR="00CD3B15" w:rsidRPr="00AA2803" w:rsidRDefault="00CD3B15" w:rsidP="00CD3B1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62" w:type="dxa"/>
          </w:tcPr>
          <w:p w14:paraId="679FB0C2" w14:textId="77777777" w:rsidR="00CD3B15" w:rsidRPr="00AA2803" w:rsidRDefault="00CD3B15" w:rsidP="00CD3B1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CD3B15" w:rsidRPr="00AA2803" w14:paraId="2FE34C80" w14:textId="77777777" w:rsidTr="00E728BE">
        <w:tc>
          <w:tcPr>
            <w:tcW w:w="389" w:type="dxa"/>
          </w:tcPr>
          <w:p w14:paraId="4661A1EE" w14:textId="77777777" w:rsidR="00CD3B15" w:rsidRPr="00AA2803" w:rsidRDefault="00CD3B15" w:rsidP="006164CE">
            <w:pPr>
              <w:pStyle w:val="af"/>
              <w:numPr>
                <w:ilvl w:val="0"/>
                <w:numId w:val="46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696" w:type="dxa"/>
            <w:gridSpan w:val="4"/>
          </w:tcPr>
          <w:p w14:paraId="2A8E0533" w14:textId="77777777" w:rsidR="00CD3B15" w:rsidRPr="00AA2803" w:rsidRDefault="00CD3B15" w:rsidP="00CD3B1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本号</w:t>
            </w:r>
          </w:p>
        </w:tc>
        <w:tc>
          <w:tcPr>
            <w:tcW w:w="2401" w:type="dxa"/>
            <w:gridSpan w:val="2"/>
          </w:tcPr>
          <w:p w14:paraId="256A31EC" w14:textId="77777777" w:rsidR="00CD3B15" w:rsidRPr="00AA2803" w:rsidRDefault="00CD3B15" w:rsidP="00CD3B1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PACKAGE_NO</w:t>
            </w:r>
          </w:p>
        </w:tc>
        <w:tc>
          <w:tcPr>
            <w:tcW w:w="1987" w:type="dxa"/>
            <w:gridSpan w:val="3"/>
          </w:tcPr>
          <w:p w14:paraId="7609EDA4" w14:textId="77777777" w:rsidR="00CD3B15" w:rsidRPr="00AA2803" w:rsidRDefault="00CD3B15" w:rsidP="00CD3B1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VARCHAR2(10)</w:t>
            </w:r>
          </w:p>
        </w:tc>
        <w:tc>
          <w:tcPr>
            <w:tcW w:w="712" w:type="dxa"/>
            <w:gridSpan w:val="2"/>
          </w:tcPr>
          <w:p w14:paraId="75EEB4A5" w14:textId="77777777" w:rsidR="00CD3B15" w:rsidRPr="00AA2803" w:rsidRDefault="00CD3B15" w:rsidP="00CD3B1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62" w:type="dxa"/>
          </w:tcPr>
          <w:p w14:paraId="619518BF" w14:textId="77777777" w:rsidR="00CD3B15" w:rsidRPr="00AA2803" w:rsidRDefault="00CD3B15" w:rsidP="00CD3B1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CD3B15" w:rsidRPr="00AA2803" w14:paraId="050DFD2D" w14:textId="77777777" w:rsidTr="00E728BE">
        <w:tc>
          <w:tcPr>
            <w:tcW w:w="389" w:type="dxa"/>
          </w:tcPr>
          <w:p w14:paraId="3DFAA0AB" w14:textId="77777777" w:rsidR="00CD3B15" w:rsidRPr="00AA2803" w:rsidRDefault="00CD3B15" w:rsidP="006164CE">
            <w:pPr>
              <w:pStyle w:val="af"/>
              <w:numPr>
                <w:ilvl w:val="0"/>
                <w:numId w:val="46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696" w:type="dxa"/>
            <w:gridSpan w:val="4"/>
          </w:tcPr>
          <w:p w14:paraId="52F2959D" w14:textId="77777777" w:rsidR="00CD3B15" w:rsidRPr="00AA2803" w:rsidRDefault="00CD3B15" w:rsidP="00CD3B1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本数</w:t>
            </w:r>
          </w:p>
        </w:tc>
        <w:tc>
          <w:tcPr>
            <w:tcW w:w="2401" w:type="dxa"/>
            <w:gridSpan w:val="2"/>
          </w:tcPr>
          <w:p w14:paraId="3F628B8A" w14:textId="77777777" w:rsidR="00CD3B15" w:rsidRPr="00AA2803" w:rsidRDefault="00CD3B15" w:rsidP="00CD3B1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PACKAGES</w:t>
            </w:r>
          </w:p>
        </w:tc>
        <w:tc>
          <w:tcPr>
            <w:tcW w:w="1987" w:type="dxa"/>
            <w:gridSpan w:val="3"/>
          </w:tcPr>
          <w:p w14:paraId="42900F5D" w14:textId="77777777" w:rsidR="00CD3B15" w:rsidRPr="00AA2803" w:rsidRDefault="00CD3B15" w:rsidP="00CD3B1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NUMBER(</w:t>
            </w:r>
            <w:r w:rsidRPr="00AA2803">
              <w:rPr>
                <w:rFonts w:ascii="新宋体" w:eastAsia="新宋体" w:hAnsi="新宋体"/>
                <w:szCs w:val="22"/>
              </w:rPr>
              <w:t>4</w:t>
            </w:r>
            <w:r w:rsidRPr="00AA2803">
              <w:rPr>
                <w:rFonts w:ascii="新宋体" w:eastAsia="新宋体" w:hAnsi="新宋体" w:hint="eastAsia"/>
                <w:szCs w:val="22"/>
              </w:rPr>
              <w:t>)</w:t>
            </w:r>
          </w:p>
        </w:tc>
        <w:tc>
          <w:tcPr>
            <w:tcW w:w="712" w:type="dxa"/>
            <w:gridSpan w:val="2"/>
          </w:tcPr>
          <w:p w14:paraId="2BAA41A5" w14:textId="77777777" w:rsidR="00CD3B15" w:rsidRPr="00AA2803" w:rsidRDefault="00CD3B15" w:rsidP="00CD3B1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2" w:type="dxa"/>
          </w:tcPr>
          <w:p w14:paraId="3DA52F22" w14:textId="77777777" w:rsidR="00CD3B15" w:rsidRPr="00AA2803" w:rsidRDefault="00CD3B15" w:rsidP="00CD3B1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CD3B15" w:rsidRPr="00AA2803" w14:paraId="29A65287" w14:textId="77777777" w:rsidTr="00E728BE">
        <w:tc>
          <w:tcPr>
            <w:tcW w:w="389" w:type="dxa"/>
          </w:tcPr>
          <w:p w14:paraId="04B66850" w14:textId="77777777" w:rsidR="00CD3B15" w:rsidRPr="00AA2803" w:rsidRDefault="00CD3B15" w:rsidP="006164CE">
            <w:pPr>
              <w:pStyle w:val="af"/>
              <w:numPr>
                <w:ilvl w:val="0"/>
                <w:numId w:val="46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696" w:type="dxa"/>
            <w:gridSpan w:val="4"/>
          </w:tcPr>
          <w:p w14:paraId="64CC8B0B" w14:textId="77777777" w:rsidR="00CD3B15" w:rsidRPr="00AA2803" w:rsidRDefault="00CD3B15" w:rsidP="00CD3B1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金额</w:t>
            </w:r>
          </w:p>
        </w:tc>
        <w:tc>
          <w:tcPr>
            <w:tcW w:w="2401" w:type="dxa"/>
            <w:gridSpan w:val="2"/>
          </w:tcPr>
          <w:p w14:paraId="15FF17DD" w14:textId="77777777" w:rsidR="00CD3B15" w:rsidRPr="00AA2803" w:rsidRDefault="00CD3B15" w:rsidP="00CD3B1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AMOUNT</w:t>
            </w:r>
          </w:p>
        </w:tc>
        <w:tc>
          <w:tcPr>
            <w:tcW w:w="1987" w:type="dxa"/>
            <w:gridSpan w:val="3"/>
          </w:tcPr>
          <w:p w14:paraId="76433E37" w14:textId="77777777" w:rsidR="00CD3B15" w:rsidRPr="00AA2803" w:rsidRDefault="00CD3B15" w:rsidP="00CD3B1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NUMBER(</w:t>
            </w:r>
            <w:r w:rsidRPr="00AA2803">
              <w:rPr>
                <w:rFonts w:ascii="新宋体" w:eastAsia="新宋体" w:hAnsi="新宋体"/>
                <w:szCs w:val="22"/>
              </w:rPr>
              <w:t>18</w:t>
            </w:r>
            <w:r w:rsidRPr="00AA2803">
              <w:rPr>
                <w:rFonts w:ascii="新宋体" w:eastAsia="新宋体" w:hAnsi="新宋体" w:hint="eastAsia"/>
                <w:szCs w:val="22"/>
              </w:rPr>
              <w:t>)</w:t>
            </w:r>
          </w:p>
        </w:tc>
        <w:tc>
          <w:tcPr>
            <w:tcW w:w="712" w:type="dxa"/>
            <w:gridSpan w:val="2"/>
          </w:tcPr>
          <w:p w14:paraId="0CB6C862" w14:textId="77777777" w:rsidR="00CD3B15" w:rsidRPr="00AA2803" w:rsidRDefault="00CD3B15" w:rsidP="00CD3B1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2" w:type="dxa"/>
          </w:tcPr>
          <w:p w14:paraId="5B320994" w14:textId="77777777" w:rsidR="00CD3B15" w:rsidRPr="00AA2803" w:rsidRDefault="00CD3B15" w:rsidP="00CD3B1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CD3B15" w:rsidRPr="00AA2803" w14:paraId="0654CEF0" w14:textId="77777777" w:rsidTr="00E728BE">
        <w:tc>
          <w:tcPr>
            <w:tcW w:w="9747" w:type="dxa"/>
            <w:gridSpan w:val="13"/>
            <w:shd w:val="clear" w:color="auto" w:fill="D9D9D9" w:themeFill="background1" w:themeFillShade="D9"/>
          </w:tcPr>
          <w:p w14:paraId="6CB8BDC3" w14:textId="77777777" w:rsidR="00CD3B15" w:rsidRPr="00AA2803" w:rsidRDefault="00CD3B15" w:rsidP="00CD3B15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表格其他属性信息定义（包括PK-FK、IDX等）</w:t>
            </w:r>
          </w:p>
        </w:tc>
      </w:tr>
      <w:tr w:rsidR="00CD3B15" w:rsidRPr="00AA2803" w14:paraId="27427F67" w14:textId="77777777" w:rsidTr="00F01E37">
        <w:trPr>
          <w:trHeight w:val="231"/>
        </w:trPr>
        <w:tc>
          <w:tcPr>
            <w:tcW w:w="528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E9392A4" w14:textId="77777777" w:rsidR="00CD3B15" w:rsidRPr="00AA2803" w:rsidRDefault="00CD3B15" w:rsidP="00CD3B15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主键</w:t>
            </w:r>
          </w:p>
        </w:tc>
        <w:tc>
          <w:tcPr>
            <w:tcW w:w="3408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7E6DAC63" w14:textId="77777777" w:rsidR="00CD3B15" w:rsidRPr="00AA2803" w:rsidRDefault="00CD3B15" w:rsidP="00CD3B15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5811" w:type="dxa"/>
            <w:gridSpan w:val="7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507B5A42" w14:textId="77777777" w:rsidR="00CD3B15" w:rsidRPr="00AA2803" w:rsidRDefault="00CD3B15" w:rsidP="00CD3B15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包含列</w:t>
            </w:r>
          </w:p>
        </w:tc>
      </w:tr>
      <w:tr w:rsidR="00CD3B15" w:rsidRPr="00AA2803" w14:paraId="45DDAC14" w14:textId="77777777" w:rsidTr="00F01E37">
        <w:trPr>
          <w:trHeight w:val="231"/>
        </w:trPr>
        <w:tc>
          <w:tcPr>
            <w:tcW w:w="528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D1E5BB3" w14:textId="77777777" w:rsidR="00CD3B15" w:rsidRPr="00AA2803" w:rsidRDefault="00CD3B15" w:rsidP="00CD3B15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3408" w:type="dxa"/>
            <w:gridSpan w:val="4"/>
            <w:tcBorders>
              <w:left w:val="single" w:sz="4" w:space="0" w:color="auto"/>
            </w:tcBorders>
          </w:tcPr>
          <w:p w14:paraId="50B0AE3B" w14:textId="77777777" w:rsidR="00CD3B15" w:rsidRPr="00AA2803" w:rsidRDefault="00CD3B15" w:rsidP="00CD3B1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PK_WH_CHECK_POINT_DETAIL</w:t>
            </w:r>
            <w:r>
              <w:rPr>
                <w:rFonts w:ascii="新宋体" w:eastAsia="新宋体" w:hAnsi="新宋体"/>
                <w:szCs w:val="22"/>
              </w:rPr>
              <w:t>_BE</w:t>
            </w:r>
          </w:p>
        </w:tc>
        <w:tc>
          <w:tcPr>
            <w:tcW w:w="5811" w:type="dxa"/>
            <w:gridSpan w:val="7"/>
            <w:tcBorders>
              <w:left w:val="single" w:sz="4" w:space="0" w:color="auto"/>
            </w:tcBorders>
          </w:tcPr>
          <w:p w14:paraId="2518DCDC" w14:textId="77777777" w:rsidR="00CD3B15" w:rsidRPr="00AA2803" w:rsidRDefault="00CD3B15" w:rsidP="00CD3B1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SEQUENCE_NO</w:t>
            </w:r>
          </w:p>
        </w:tc>
      </w:tr>
      <w:tr w:rsidR="00CD3B15" w:rsidRPr="00AA2803" w14:paraId="2BD9BBB5" w14:textId="77777777" w:rsidTr="00F01E37">
        <w:trPr>
          <w:trHeight w:val="231"/>
        </w:trPr>
        <w:tc>
          <w:tcPr>
            <w:tcW w:w="528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41F5208" w14:textId="77777777" w:rsidR="00CD3B15" w:rsidRPr="00AA2803" w:rsidRDefault="00CD3B15" w:rsidP="00CD3B15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外键</w:t>
            </w:r>
          </w:p>
        </w:tc>
        <w:tc>
          <w:tcPr>
            <w:tcW w:w="3408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209AE3C9" w14:textId="77777777" w:rsidR="00CD3B15" w:rsidRPr="00AA2803" w:rsidRDefault="00CD3B15" w:rsidP="00CD3B15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1550" w:type="dxa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7121588E" w14:textId="77777777" w:rsidR="00CD3B15" w:rsidRPr="00AA2803" w:rsidRDefault="00CD3B15" w:rsidP="00CD3B15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  <w:tc>
          <w:tcPr>
            <w:tcW w:w="2123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274F24D1" w14:textId="77777777" w:rsidR="00CD3B15" w:rsidRPr="00AA2803" w:rsidRDefault="00CD3B15" w:rsidP="00CD3B15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参照表名</w:t>
            </w:r>
          </w:p>
        </w:tc>
        <w:tc>
          <w:tcPr>
            <w:tcW w:w="2138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224428B0" w14:textId="77777777" w:rsidR="00CD3B15" w:rsidRPr="00AA2803" w:rsidRDefault="00CD3B15" w:rsidP="00CD3B15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</w:tr>
      <w:tr w:rsidR="00CD3B15" w:rsidRPr="00AA2803" w14:paraId="305AD82B" w14:textId="77777777" w:rsidTr="00F01E37">
        <w:trPr>
          <w:trHeight w:val="231"/>
        </w:trPr>
        <w:tc>
          <w:tcPr>
            <w:tcW w:w="528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B02EB70" w14:textId="77777777" w:rsidR="00CD3B15" w:rsidRPr="00AA2803" w:rsidRDefault="00CD3B15" w:rsidP="00CD3B15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3408" w:type="dxa"/>
            <w:gridSpan w:val="4"/>
            <w:tcBorders>
              <w:left w:val="single" w:sz="4" w:space="0" w:color="auto"/>
            </w:tcBorders>
          </w:tcPr>
          <w:p w14:paraId="1A0F1BFB" w14:textId="77777777" w:rsidR="00CD3B15" w:rsidRPr="00AA2803" w:rsidRDefault="00CD3B15" w:rsidP="00CD3B1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50" w:type="dxa"/>
            <w:tcBorders>
              <w:left w:val="single" w:sz="4" w:space="0" w:color="auto"/>
            </w:tcBorders>
          </w:tcPr>
          <w:p w14:paraId="50B11C10" w14:textId="77777777" w:rsidR="00CD3B15" w:rsidRPr="00AA2803" w:rsidRDefault="00CD3B15" w:rsidP="00CD3B1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123" w:type="dxa"/>
            <w:gridSpan w:val="4"/>
            <w:tcBorders>
              <w:left w:val="single" w:sz="4" w:space="0" w:color="auto"/>
            </w:tcBorders>
          </w:tcPr>
          <w:p w14:paraId="358E6E46" w14:textId="77777777" w:rsidR="00CD3B15" w:rsidRPr="00AA2803" w:rsidRDefault="00CD3B15" w:rsidP="00CD3B1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138" w:type="dxa"/>
            <w:gridSpan w:val="2"/>
            <w:tcBorders>
              <w:left w:val="single" w:sz="4" w:space="0" w:color="auto"/>
            </w:tcBorders>
          </w:tcPr>
          <w:p w14:paraId="342952D0" w14:textId="77777777" w:rsidR="00CD3B15" w:rsidRPr="00AA2803" w:rsidRDefault="00CD3B15" w:rsidP="00CD3B1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CD3B15" w:rsidRPr="00AA2803" w14:paraId="077F0F4A" w14:textId="77777777" w:rsidTr="00F01E37">
        <w:trPr>
          <w:trHeight w:val="231"/>
        </w:trPr>
        <w:tc>
          <w:tcPr>
            <w:tcW w:w="528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823C4F6" w14:textId="77777777" w:rsidR="00CD3B15" w:rsidRPr="00AA2803" w:rsidRDefault="00CD3B15" w:rsidP="00CD3B15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索引</w:t>
            </w:r>
          </w:p>
        </w:tc>
        <w:tc>
          <w:tcPr>
            <w:tcW w:w="3408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7F47D4F3" w14:textId="77777777" w:rsidR="00CD3B15" w:rsidRPr="00AA2803" w:rsidRDefault="00CD3B15" w:rsidP="00CD3B15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2678" w:type="dxa"/>
            <w:gridSpan w:val="3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01C16857" w14:textId="77777777" w:rsidR="00CD3B15" w:rsidRPr="00AA2803" w:rsidRDefault="00CD3B15" w:rsidP="00CD3B15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  <w:tc>
          <w:tcPr>
            <w:tcW w:w="3133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73CC8108" w14:textId="77777777" w:rsidR="00CD3B15" w:rsidRPr="00AA2803" w:rsidRDefault="00CD3B15" w:rsidP="00CD3B15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类型</w:t>
            </w:r>
          </w:p>
        </w:tc>
      </w:tr>
      <w:tr w:rsidR="002F517C" w:rsidRPr="00AA2803" w14:paraId="09F8AC9C" w14:textId="77777777" w:rsidTr="00F01E37">
        <w:trPr>
          <w:trHeight w:val="231"/>
        </w:trPr>
        <w:tc>
          <w:tcPr>
            <w:tcW w:w="528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07A4C58" w14:textId="77777777" w:rsidR="002F517C" w:rsidRPr="00AA2803" w:rsidRDefault="002F517C" w:rsidP="002F517C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3408" w:type="dxa"/>
            <w:gridSpan w:val="4"/>
            <w:tcBorders>
              <w:left w:val="single" w:sz="4" w:space="0" w:color="auto"/>
            </w:tcBorders>
          </w:tcPr>
          <w:p w14:paraId="5ECFAA3A" w14:textId="77777777" w:rsidR="002F517C" w:rsidRPr="00AA2803" w:rsidRDefault="002F517C" w:rsidP="002F517C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IDX_WH_CP_DETAIL_BE_CP</w:t>
            </w:r>
          </w:p>
        </w:tc>
        <w:tc>
          <w:tcPr>
            <w:tcW w:w="2678" w:type="dxa"/>
            <w:gridSpan w:val="3"/>
            <w:tcBorders>
              <w:left w:val="single" w:sz="4" w:space="0" w:color="auto"/>
            </w:tcBorders>
          </w:tcPr>
          <w:p w14:paraId="5FC2603D" w14:textId="77777777" w:rsidR="002F517C" w:rsidRPr="00AA2803" w:rsidRDefault="002F517C" w:rsidP="002F517C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CP_NO</w:t>
            </w:r>
          </w:p>
        </w:tc>
        <w:tc>
          <w:tcPr>
            <w:tcW w:w="3133" w:type="dxa"/>
            <w:gridSpan w:val="4"/>
            <w:tcBorders>
              <w:left w:val="single" w:sz="4" w:space="0" w:color="auto"/>
            </w:tcBorders>
          </w:tcPr>
          <w:p w14:paraId="3EF2F6F3" w14:textId="77777777" w:rsidR="002F517C" w:rsidRPr="00AA2803" w:rsidRDefault="002F517C" w:rsidP="002F517C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2F517C" w:rsidRPr="00AA2803" w14:paraId="1B25B293" w14:textId="77777777" w:rsidTr="00E728BE">
        <w:tc>
          <w:tcPr>
            <w:tcW w:w="528" w:type="dxa"/>
            <w:gridSpan w:val="2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4029877" w14:textId="77777777" w:rsidR="002F517C" w:rsidRPr="00AA2803" w:rsidRDefault="002F517C" w:rsidP="002F517C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约束</w:t>
            </w:r>
          </w:p>
        </w:tc>
        <w:tc>
          <w:tcPr>
            <w:tcW w:w="9219" w:type="dxa"/>
            <w:gridSpan w:val="11"/>
            <w:tcBorders>
              <w:left w:val="single" w:sz="4" w:space="0" w:color="auto"/>
            </w:tcBorders>
          </w:tcPr>
          <w:p w14:paraId="129FE520" w14:textId="77777777" w:rsidR="002F517C" w:rsidRPr="00AA2803" w:rsidRDefault="002F517C" w:rsidP="002F517C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2F517C" w:rsidRPr="00AA2803" w14:paraId="4D6DB4FD" w14:textId="77777777" w:rsidTr="00F01E37">
        <w:trPr>
          <w:trHeight w:val="231"/>
        </w:trPr>
        <w:tc>
          <w:tcPr>
            <w:tcW w:w="528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04082DA" w14:textId="77777777" w:rsidR="002F517C" w:rsidRPr="00AA2803" w:rsidRDefault="002F517C" w:rsidP="002F517C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</w:t>
            </w: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15E8A9AF" w14:textId="77777777" w:rsidR="002F517C" w:rsidRPr="00AA2803" w:rsidRDefault="002F517C" w:rsidP="002F517C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分区类型</w:t>
            </w:r>
          </w:p>
        </w:tc>
        <w:tc>
          <w:tcPr>
            <w:tcW w:w="1920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19C252CD" w14:textId="77777777" w:rsidR="002F517C" w:rsidRPr="00AA2803" w:rsidRDefault="002F517C" w:rsidP="002F517C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分区字段</w:t>
            </w:r>
          </w:p>
        </w:tc>
        <w:tc>
          <w:tcPr>
            <w:tcW w:w="5811" w:type="dxa"/>
            <w:gridSpan w:val="7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4EEF4D1A" w14:textId="77777777" w:rsidR="002F517C" w:rsidRPr="00AA2803" w:rsidRDefault="002F517C" w:rsidP="002F517C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分区条件</w:t>
            </w:r>
          </w:p>
        </w:tc>
      </w:tr>
      <w:tr w:rsidR="002F517C" w:rsidRPr="00AA2803" w14:paraId="784FACB3" w14:textId="77777777" w:rsidTr="00F01E37">
        <w:trPr>
          <w:trHeight w:val="231"/>
        </w:trPr>
        <w:tc>
          <w:tcPr>
            <w:tcW w:w="528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4C51FE3" w14:textId="77777777" w:rsidR="002F517C" w:rsidRPr="00AA2803" w:rsidRDefault="002F517C" w:rsidP="002F517C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</w:tcPr>
          <w:p w14:paraId="1964F001" w14:textId="77777777" w:rsidR="002F517C" w:rsidRPr="00AA2803" w:rsidRDefault="002F517C" w:rsidP="002F517C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主分区</w:t>
            </w:r>
          </w:p>
        </w:tc>
        <w:tc>
          <w:tcPr>
            <w:tcW w:w="1920" w:type="dxa"/>
            <w:gridSpan w:val="2"/>
            <w:tcBorders>
              <w:left w:val="single" w:sz="4" w:space="0" w:color="auto"/>
            </w:tcBorders>
          </w:tcPr>
          <w:p w14:paraId="5058141B" w14:textId="77777777" w:rsidR="002F517C" w:rsidRPr="00AA2803" w:rsidRDefault="002F517C" w:rsidP="002F517C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5811" w:type="dxa"/>
            <w:gridSpan w:val="7"/>
            <w:tcBorders>
              <w:left w:val="single" w:sz="4" w:space="0" w:color="auto"/>
            </w:tcBorders>
          </w:tcPr>
          <w:p w14:paraId="5E081D0F" w14:textId="77777777" w:rsidR="002F517C" w:rsidRPr="00AA2803" w:rsidRDefault="002F517C" w:rsidP="002F517C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2F517C" w:rsidRPr="00AA2803" w14:paraId="25622FCA" w14:textId="77777777" w:rsidTr="00F01E37">
        <w:trPr>
          <w:trHeight w:val="231"/>
        </w:trPr>
        <w:tc>
          <w:tcPr>
            <w:tcW w:w="528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3A15095" w14:textId="77777777" w:rsidR="002F517C" w:rsidRPr="00AA2803" w:rsidRDefault="002F517C" w:rsidP="002F517C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</w:tcPr>
          <w:p w14:paraId="7E9D19D9" w14:textId="77777777" w:rsidR="002F517C" w:rsidRPr="00AA2803" w:rsidRDefault="002F517C" w:rsidP="002F517C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子分区</w:t>
            </w:r>
          </w:p>
        </w:tc>
        <w:tc>
          <w:tcPr>
            <w:tcW w:w="1920" w:type="dxa"/>
            <w:gridSpan w:val="2"/>
            <w:tcBorders>
              <w:left w:val="single" w:sz="4" w:space="0" w:color="auto"/>
            </w:tcBorders>
          </w:tcPr>
          <w:p w14:paraId="6BF5A319" w14:textId="77777777" w:rsidR="002F517C" w:rsidRPr="00AA2803" w:rsidRDefault="002F517C" w:rsidP="002F517C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5811" w:type="dxa"/>
            <w:gridSpan w:val="7"/>
            <w:tcBorders>
              <w:left w:val="single" w:sz="4" w:space="0" w:color="auto"/>
            </w:tcBorders>
          </w:tcPr>
          <w:p w14:paraId="497EED4B" w14:textId="77777777" w:rsidR="002F517C" w:rsidRPr="00AA2803" w:rsidRDefault="002F517C" w:rsidP="002F517C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</w:tbl>
    <w:p w14:paraId="42D00E2E" w14:textId="77777777" w:rsidR="003F7B5B" w:rsidRPr="00AA2803" w:rsidRDefault="003F7B5B" w:rsidP="00F711C3"/>
    <w:p w14:paraId="42BCE496" w14:textId="77777777" w:rsidR="00F711C3" w:rsidRPr="00AA2803" w:rsidRDefault="00F711C3" w:rsidP="00F711C3">
      <w:pPr>
        <w:pStyle w:val="4"/>
      </w:pPr>
      <w:bookmarkStart w:id="80" w:name="_Toc435450849"/>
      <w:r w:rsidRPr="00AA2803">
        <w:rPr>
          <w:rFonts w:hint="eastAsia"/>
        </w:rPr>
        <w:t>盘点</w:t>
      </w:r>
      <w:r w:rsidR="00465377" w:rsidRPr="00AA2803">
        <w:rPr>
          <w:rFonts w:hint="eastAsia"/>
        </w:rPr>
        <w:t>结果</w:t>
      </w:r>
      <w:r w:rsidRPr="00AA2803">
        <w:rPr>
          <w:rFonts w:hint="eastAsia"/>
        </w:rPr>
        <w:t>明细（</w:t>
      </w:r>
      <w:r w:rsidRPr="00AA2803">
        <w:t>WH</w:t>
      </w:r>
      <w:r w:rsidRPr="00AA2803">
        <w:rPr>
          <w:rFonts w:hint="eastAsia"/>
        </w:rPr>
        <w:t>_</w:t>
      </w:r>
      <w:r w:rsidRPr="00AA2803">
        <w:t>CHECK_POINT_DETAIL</w:t>
      </w:r>
      <w:r w:rsidRPr="00AA2803">
        <w:rPr>
          <w:rFonts w:hint="eastAsia"/>
        </w:rPr>
        <w:t>）</w:t>
      </w:r>
      <w:bookmarkEnd w:id="80"/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89"/>
        <w:gridCol w:w="139"/>
        <w:gridCol w:w="698"/>
        <w:gridCol w:w="790"/>
        <w:gridCol w:w="1069"/>
        <w:gridCol w:w="413"/>
        <w:gridCol w:w="6"/>
        <w:gridCol w:w="1982"/>
        <w:gridCol w:w="1128"/>
        <w:gridCol w:w="288"/>
        <w:gridCol w:w="571"/>
        <w:gridCol w:w="136"/>
        <w:gridCol w:w="576"/>
        <w:gridCol w:w="1562"/>
      </w:tblGrid>
      <w:tr w:rsidR="00AA2803" w:rsidRPr="00AA2803" w14:paraId="1C963585" w14:textId="77777777" w:rsidTr="00B83F45">
        <w:tc>
          <w:tcPr>
            <w:tcW w:w="1226" w:type="dxa"/>
            <w:gridSpan w:val="3"/>
            <w:shd w:val="clear" w:color="auto" w:fill="C0C0C0"/>
          </w:tcPr>
          <w:p w14:paraId="639A1B38" w14:textId="77777777" w:rsidR="00F711C3" w:rsidRPr="00AA2803" w:rsidRDefault="00F711C3" w:rsidP="00B83F45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汉字注解</w:t>
            </w:r>
          </w:p>
        </w:tc>
        <w:tc>
          <w:tcPr>
            <w:tcW w:w="4260" w:type="dxa"/>
            <w:gridSpan w:val="5"/>
            <w:shd w:val="clear" w:color="auto" w:fill="auto"/>
          </w:tcPr>
          <w:p w14:paraId="2A130D2F" w14:textId="77777777" w:rsidR="00F711C3" w:rsidRPr="00AA2803" w:rsidRDefault="001255CD" w:rsidP="00B83F45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盘点</w:t>
            </w:r>
            <w:r w:rsidR="00465377"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结果</w:t>
            </w: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明细</w:t>
            </w:r>
          </w:p>
        </w:tc>
        <w:tc>
          <w:tcPr>
            <w:tcW w:w="1416" w:type="dxa"/>
            <w:gridSpan w:val="2"/>
            <w:shd w:val="clear" w:color="auto" w:fill="C0C0C0"/>
          </w:tcPr>
          <w:p w14:paraId="37ED95BF" w14:textId="77777777" w:rsidR="00F711C3" w:rsidRPr="00AA2803" w:rsidRDefault="00F711C3" w:rsidP="00B83F45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表名</w:t>
            </w:r>
          </w:p>
        </w:tc>
        <w:tc>
          <w:tcPr>
            <w:tcW w:w="2845" w:type="dxa"/>
            <w:gridSpan w:val="4"/>
            <w:shd w:val="clear" w:color="auto" w:fill="auto"/>
          </w:tcPr>
          <w:p w14:paraId="309699C7" w14:textId="77777777" w:rsidR="00F711C3" w:rsidRPr="00AA2803" w:rsidRDefault="00F711C3" w:rsidP="00B83F45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/>
                <w:b/>
                <w:sz w:val="24"/>
                <w:szCs w:val="22"/>
              </w:rPr>
              <w:t>WH_CHECK_POINT</w:t>
            </w:r>
            <w:r w:rsidR="001255CD" w:rsidRPr="00AA2803">
              <w:rPr>
                <w:rFonts w:ascii="新宋体" w:eastAsia="新宋体" w:hAnsi="新宋体"/>
                <w:b/>
                <w:sz w:val="24"/>
                <w:szCs w:val="22"/>
              </w:rPr>
              <w:t>_DETAIL</w:t>
            </w:r>
          </w:p>
        </w:tc>
      </w:tr>
      <w:tr w:rsidR="00AA2803" w:rsidRPr="00AA2803" w14:paraId="20DF501E" w14:textId="77777777" w:rsidTr="00B83F45"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horzCross" w:color="auto" w:fill="C0C0C0"/>
          </w:tcPr>
          <w:p w14:paraId="498FFB12" w14:textId="77777777" w:rsidR="00F711C3" w:rsidRPr="00AA2803" w:rsidRDefault="00F711C3" w:rsidP="00B83F45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</w:p>
        </w:tc>
        <w:tc>
          <w:tcPr>
            <w:tcW w:w="2696" w:type="dxa"/>
            <w:gridSpan w:val="4"/>
            <w:tcBorders>
              <w:left w:val="single" w:sz="4" w:space="0" w:color="auto"/>
            </w:tcBorders>
            <w:shd w:val="clear" w:color="auto" w:fill="C0C0C0"/>
          </w:tcPr>
          <w:p w14:paraId="339FAD84" w14:textId="77777777" w:rsidR="00F711C3" w:rsidRPr="00AA2803" w:rsidRDefault="00F711C3" w:rsidP="00B83F45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字段名称</w:t>
            </w:r>
          </w:p>
        </w:tc>
        <w:tc>
          <w:tcPr>
            <w:tcW w:w="2401" w:type="dxa"/>
            <w:gridSpan w:val="3"/>
            <w:shd w:val="clear" w:color="auto" w:fill="C0C0C0"/>
          </w:tcPr>
          <w:p w14:paraId="0FD081D7" w14:textId="77777777" w:rsidR="00F711C3" w:rsidRPr="00AA2803" w:rsidRDefault="00F711C3" w:rsidP="00B83F45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字段命名</w:t>
            </w:r>
          </w:p>
        </w:tc>
        <w:tc>
          <w:tcPr>
            <w:tcW w:w="1987" w:type="dxa"/>
            <w:gridSpan w:val="3"/>
            <w:shd w:val="clear" w:color="auto" w:fill="C0C0C0"/>
          </w:tcPr>
          <w:p w14:paraId="4D11C343" w14:textId="77777777" w:rsidR="00F711C3" w:rsidRPr="00AA2803" w:rsidRDefault="00F711C3" w:rsidP="00B83F45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类型</w:t>
            </w:r>
          </w:p>
        </w:tc>
        <w:tc>
          <w:tcPr>
            <w:tcW w:w="712" w:type="dxa"/>
            <w:gridSpan w:val="2"/>
            <w:shd w:val="clear" w:color="auto" w:fill="C0C0C0"/>
          </w:tcPr>
          <w:p w14:paraId="3D7CB6FC" w14:textId="77777777" w:rsidR="00F711C3" w:rsidRPr="00AA2803" w:rsidRDefault="00F711C3" w:rsidP="00B83F45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非空</w:t>
            </w:r>
          </w:p>
        </w:tc>
        <w:tc>
          <w:tcPr>
            <w:tcW w:w="1562" w:type="dxa"/>
            <w:shd w:val="clear" w:color="auto" w:fill="C0C0C0"/>
          </w:tcPr>
          <w:p w14:paraId="7484AC9F" w14:textId="77777777" w:rsidR="00F711C3" w:rsidRPr="00AA2803" w:rsidRDefault="00F711C3" w:rsidP="00B83F45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默认</w:t>
            </w:r>
          </w:p>
        </w:tc>
      </w:tr>
      <w:tr w:rsidR="00AA2803" w:rsidRPr="00AA2803" w14:paraId="11A326C0" w14:textId="77777777" w:rsidTr="00B83F45">
        <w:tc>
          <w:tcPr>
            <w:tcW w:w="389" w:type="dxa"/>
            <w:tcBorders>
              <w:top w:val="single" w:sz="4" w:space="0" w:color="auto"/>
            </w:tcBorders>
          </w:tcPr>
          <w:p w14:paraId="32114838" w14:textId="77777777" w:rsidR="00F711C3" w:rsidRPr="00AA2803" w:rsidRDefault="00F711C3" w:rsidP="00416E9D">
            <w:pPr>
              <w:pStyle w:val="af"/>
              <w:numPr>
                <w:ilvl w:val="0"/>
                <w:numId w:val="87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696" w:type="dxa"/>
            <w:gridSpan w:val="4"/>
          </w:tcPr>
          <w:p w14:paraId="5C0C6475" w14:textId="77777777" w:rsidR="00F711C3" w:rsidRPr="00AA2803" w:rsidRDefault="00F711C3" w:rsidP="00B83F4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盘点单编号（</w:t>
            </w:r>
            <w:r w:rsidRPr="00AA2803">
              <w:rPr>
                <w:rFonts w:ascii="新宋体" w:eastAsia="新宋体" w:hAnsi="新宋体"/>
                <w:szCs w:val="22"/>
              </w:rPr>
              <w:t>PD</w:t>
            </w:r>
            <w:r w:rsidRPr="00AA2803">
              <w:rPr>
                <w:rFonts w:ascii="新宋体" w:eastAsia="新宋体" w:hAnsi="新宋体" w:hint="eastAsia"/>
                <w:szCs w:val="22"/>
              </w:rPr>
              <w:t>12345678）</w:t>
            </w:r>
          </w:p>
        </w:tc>
        <w:tc>
          <w:tcPr>
            <w:tcW w:w="2401" w:type="dxa"/>
            <w:gridSpan w:val="3"/>
          </w:tcPr>
          <w:p w14:paraId="6276CDB8" w14:textId="77777777" w:rsidR="00F711C3" w:rsidRPr="00AA2803" w:rsidRDefault="00F711C3" w:rsidP="00B83F4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CP_NO</w:t>
            </w:r>
          </w:p>
        </w:tc>
        <w:tc>
          <w:tcPr>
            <w:tcW w:w="1987" w:type="dxa"/>
            <w:gridSpan w:val="3"/>
          </w:tcPr>
          <w:p w14:paraId="02BEF74C" w14:textId="77777777" w:rsidR="00F711C3" w:rsidRPr="00AA2803" w:rsidRDefault="00F711C3" w:rsidP="00B83F4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CHAR(10)</w:t>
            </w:r>
          </w:p>
        </w:tc>
        <w:tc>
          <w:tcPr>
            <w:tcW w:w="712" w:type="dxa"/>
            <w:gridSpan w:val="2"/>
          </w:tcPr>
          <w:p w14:paraId="7321BDDA" w14:textId="77777777" w:rsidR="00F711C3" w:rsidRPr="00AA2803" w:rsidRDefault="00F711C3" w:rsidP="00B83F4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2" w:type="dxa"/>
          </w:tcPr>
          <w:p w14:paraId="707D4A95" w14:textId="77777777" w:rsidR="00F711C3" w:rsidRPr="00AA2803" w:rsidRDefault="00F711C3" w:rsidP="00B83F4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6FF01D86" w14:textId="77777777" w:rsidTr="00B83F45">
        <w:tc>
          <w:tcPr>
            <w:tcW w:w="389" w:type="dxa"/>
          </w:tcPr>
          <w:p w14:paraId="3B124787" w14:textId="77777777" w:rsidR="00F711C3" w:rsidRPr="00AA2803" w:rsidRDefault="00F711C3" w:rsidP="00416E9D">
            <w:pPr>
              <w:pStyle w:val="af"/>
              <w:numPr>
                <w:ilvl w:val="0"/>
                <w:numId w:val="87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696" w:type="dxa"/>
            <w:gridSpan w:val="4"/>
          </w:tcPr>
          <w:p w14:paraId="474ECD3A" w14:textId="77777777" w:rsidR="00F711C3" w:rsidRPr="00AA2803" w:rsidRDefault="00F711C3" w:rsidP="00F711C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顺序号</w:t>
            </w:r>
          </w:p>
        </w:tc>
        <w:tc>
          <w:tcPr>
            <w:tcW w:w="2401" w:type="dxa"/>
            <w:gridSpan w:val="3"/>
          </w:tcPr>
          <w:p w14:paraId="3523F2FA" w14:textId="77777777" w:rsidR="00F711C3" w:rsidRPr="00AA2803" w:rsidRDefault="00F711C3" w:rsidP="00F711C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SEQUENCE_NO</w:t>
            </w:r>
          </w:p>
        </w:tc>
        <w:tc>
          <w:tcPr>
            <w:tcW w:w="1987" w:type="dxa"/>
            <w:gridSpan w:val="3"/>
          </w:tcPr>
          <w:p w14:paraId="3F2D308B" w14:textId="77777777" w:rsidR="00F711C3" w:rsidRPr="00AA2803" w:rsidRDefault="00F711C3" w:rsidP="00A4356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NUMBER(</w:t>
            </w:r>
            <w:r w:rsidR="00A43565">
              <w:rPr>
                <w:rFonts w:ascii="新宋体" w:eastAsia="新宋体" w:hAnsi="新宋体"/>
                <w:szCs w:val="22"/>
              </w:rPr>
              <w:t>24</w:t>
            </w:r>
            <w:r w:rsidRPr="00AA2803">
              <w:rPr>
                <w:rFonts w:ascii="新宋体" w:eastAsia="新宋体" w:hAnsi="新宋体" w:hint="eastAsia"/>
                <w:szCs w:val="22"/>
              </w:rPr>
              <w:t>)</w:t>
            </w:r>
          </w:p>
        </w:tc>
        <w:tc>
          <w:tcPr>
            <w:tcW w:w="712" w:type="dxa"/>
            <w:gridSpan w:val="2"/>
          </w:tcPr>
          <w:p w14:paraId="43AC2887" w14:textId="77777777" w:rsidR="00F711C3" w:rsidRPr="00AA2803" w:rsidRDefault="00F711C3" w:rsidP="00F711C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2" w:type="dxa"/>
          </w:tcPr>
          <w:p w14:paraId="3E9B8953" w14:textId="77777777" w:rsidR="00F711C3" w:rsidRPr="00AA2803" w:rsidRDefault="00F711C3" w:rsidP="00F711C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2C22D553" w14:textId="77777777" w:rsidTr="00B83F45">
        <w:tc>
          <w:tcPr>
            <w:tcW w:w="389" w:type="dxa"/>
          </w:tcPr>
          <w:p w14:paraId="69A99EDB" w14:textId="77777777" w:rsidR="00F711C3" w:rsidRPr="00AA2803" w:rsidRDefault="00F711C3" w:rsidP="00416E9D">
            <w:pPr>
              <w:pStyle w:val="af"/>
              <w:numPr>
                <w:ilvl w:val="0"/>
                <w:numId w:val="87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696" w:type="dxa"/>
            <w:gridSpan w:val="4"/>
          </w:tcPr>
          <w:p w14:paraId="2B401718" w14:textId="77777777" w:rsidR="00F711C3" w:rsidRPr="00AA2803" w:rsidRDefault="00F711C3" w:rsidP="00F711C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有效位数（1-箱号、2-盒号、3-本号）</w:t>
            </w:r>
          </w:p>
        </w:tc>
        <w:tc>
          <w:tcPr>
            <w:tcW w:w="2401" w:type="dxa"/>
            <w:gridSpan w:val="3"/>
          </w:tcPr>
          <w:p w14:paraId="54C2BDE6" w14:textId="77777777" w:rsidR="00F711C3" w:rsidRPr="00AA2803" w:rsidRDefault="00F711C3" w:rsidP="00F711C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VALID_NUMBER</w:t>
            </w:r>
          </w:p>
        </w:tc>
        <w:tc>
          <w:tcPr>
            <w:tcW w:w="1987" w:type="dxa"/>
            <w:gridSpan w:val="3"/>
          </w:tcPr>
          <w:p w14:paraId="4DFBF3A6" w14:textId="77777777" w:rsidR="00F711C3" w:rsidRPr="00AA2803" w:rsidRDefault="00F711C3" w:rsidP="00F711C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NUMBER(</w:t>
            </w:r>
            <w:r w:rsidRPr="00AA2803">
              <w:rPr>
                <w:rFonts w:ascii="新宋体" w:eastAsia="新宋体" w:hAnsi="新宋体"/>
                <w:szCs w:val="22"/>
              </w:rPr>
              <w:t>1</w:t>
            </w:r>
            <w:r w:rsidRPr="00AA2803">
              <w:rPr>
                <w:rFonts w:ascii="新宋体" w:eastAsia="新宋体" w:hAnsi="新宋体" w:hint="eastAsia"/>
                <w:szCs w:val="22"/>
              </w:rPr>
              <w:t>)</w:t>
            </w:r>
          </w:p>
        </w:tc>
        <w:tc>
          <w:tcPr>
            <w:tcW w:w="712" w:type="dxa"/>
            <w:gridSpan w:val="2"/>
          </w:tcPr>
          <w:p w14:paraId="55BF1200" w14:textId="77777777" w:rsidR="00F711C3" w:rsidRPr="00AA2803" w:rsidRDefault="00F711C3" w:rsidP="00F711C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2" w:type="dxa"/>
          </w:tcPr>
          <w:p w14:paraId="1E227D04" w14:textId="77777777" w:rsidR="00F711C3" w:rsidRPr="00AA2803" w:rsidRDefault="00F711C3" w:rsidP="00F711C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21E7A2A8" w14:textId="77777777" w:rsidTr="00B83F45">
        <w:tc>
          <w:tcPr>
            <w:tcW w:w="389" w:type="dxa"/>
          </w:tcPr>
          <w:p w14:paraId="4F5EA6F2" w14:textId="77777777" w:rsidR="00F711C3" w:rsidRPr="00AA2803" w:rsidRDefault="00F711C3" w:rsidP="00416E9D">
            <w:pPr>
              <w:pStyle w:val="af"/>
              <w:numPr>
                <w:ilvl w:val="0"/>
                <w:numId w:val="87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696" w:type="dxa"/>
            <w:gridSpan w:val="4"/>
          </w:tcPr>
          <w:p w14:paraId="7D376AED" w14:textId="77777777" w:rsidR="00F711C3" w:rsidRPr="00AA2803" w:rsidRDefault="00F711C3" w:rsidP="00F711C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方案编码</w:t>
            </w:r>
          </w:p>
        </w:tc>
        <w:tc>
          <w:tcPr>
            <w:tcW w:w="2401" w:type="dxa"/>
            <w:gridSpan w:val="3"/>
          </w:tcPr>
          <w:p w14:paraId="520DFE35" w14:textId="77777777" w:rsidR="00F711C3" w:rsidRPr="00AA2803" w:rsidRDefault="00F711C3" w:rsidP="00F711C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PLAN_CODE</w:t>
            </w:r>
          </w:p>
        </w:tc>
        <w:tc>
          <w:tcPr>
            <w:tcW w:w="1987" w:type="dxa"/>
            <w:gridSpan w:val="3"/>
          </w:tcPr>
          <w:p w14:paraId="7DDE17AF" w14:textId="77777777" w:rsidR="00F711C3" w:rsidRPr="00AA2803" w:rsidRDefault="00F711C3" w:rsidP="00F711C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VARCHAR2(10)</w:t>
            </w:r>
          </w:p>
        </w:tc>
        <w:tc>
          <w:tcPr>
            <w:tcW w:w="712" w:type="dxa"/>
            <w:gridSpan w:val="2"/>
          </w:tcPr>
          <w:p w14:paraId="4C3F8C02" w14:textId="77777777" w:rsidR="00F711C3" w:rsidRPr="00AA2803" w:rsidRDefault="00F711C3" w:rsidP="00F711C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2" w:type="dxa"/>
          </w:tcPr>
          <w:p w14:paraId="3CEB173F" w14:textId="77777777" w:rsidR="00F711C3" w:rsidRPr="00AA2803" w:rsidRDefault="00F711C3" w:rsidP="00F711C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3F9559B0" w14:textId="77777777" w:rsidTr="00B83F45">
        <w:tc>
          <w:tcPr>
            <w:tcW w:w="389" w:type="dxa"/>
          </w:tcPr>
          <w:p w14:paraId="4E57C78B" w14:textId="77777777" w:rsidR="00F711C3" w:rsidRPr="00AA2803" w:rsidRDefault="00F711C3" w:rsidP="00416E9D">
            <w:pPr>
              <w:pStyle w:val="af"/>
              <w:numPr>
                <w:ilvl w:val="0"/>
                <w:numId w:val="87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696" w:type="dxa"/>
            <w:gridSpan w:val="4"/>
          </w:tcPr>
          <w:p w14:paraId="188F0866" w14:textId="77777777" w:rsidR="00F711C3" w:rsidRPr="00AA2803" w:rsidRDefault="00F711C3" w:rsidP="00F711C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批次</w:t>
            </w:r>
          </w:p>
        </w:tc>
        <w:tc>
          <w:tcPr>
            <w:tcW w:w="2401" w:type="dxa"/>
            <w:gridSpan w:val="3"/>
          </w:tcPr>
          <w:p w14:paraId="4241EFEB" w14:textId="77777777" w:rsidR="00F711C3" w:rsidRPr="00AA2803" w:rsidRDefault="00F711C3" w:rsidP="00F711C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BATCH</w:t>
            </w:r>
            <w:r w:rsidRPr="00AA2803">
              <w:rPr>
                <w:rFonts w:ascii="新宋体" w:eastAsia="新宋体" w:hAnsi="新宋体"/>
                <w:szCs w:val="22"/>
              </w:rPr>
              <w:t>_NO</w:t>
            </w:r>
          </w:p>
        </w:tc>
        <w:tc>
          <w:tcPr>
            <w:tcW w:w="1987" w:type="dxa"/>
            <w:gridSpan w:val="3"/>
          </w:tcPr>
          <w:p w14:paraId="769DF36B" w14:textId="77777777" w:rsidR="00F711C3" w:rsidRPr="00AA2803" w:rsidRDefault="00F711C3" w:rsidP="00F711C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VARCHAR2(10)</w:t>
            </w:r>
          </w:p>
        </w:tc>
        <w:tc>
          <w:tcPr>
            <w:tcW w:w="712" w:type="dxa"/>
            <w:gridSpan w:val="2"/>
          </w:tcPr>
          <w:p w14:paraId="2490430A" w14:textId="77777777" w:rsidR="00F711C3" w:rsidRPr="00AA2803" w:rsidRDefault="00F711C3" w:rsidP="00F711C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2" w:type="dxa"/>
          </w:tcPr>
          <w:p w14:paraId="4D689127" w14:textId="77777777" w:rsidR="00F711C3" w:rsidRPr="00AA2803" w:rsidRDefault="00F711C3" w:rsidP="00F711C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2B29A12E" w14:textId="77777777" w:rsidTr="00B83F45">
        <w:tc>
          <w:tcPr>
            <w:tcW w:w="389" w:type="dxa"/>
          </w:tcPr>
          <w:p w14:paraId="5F9E8A94" w14:textId="77777777" w:rsidR="00F711C3" w:rsidRPr="00AA2803" w:rsidRDefault="00F711C3" w:rsidP="00416E9D">
            <w:pPr>
              <w:pStyle w:val="af"/>
              <w:numPr>
                <w:ilvl w:val="0"/>
                <w:numId w:val="87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696" w:type="dxa"/>
            <w:gridSpan w:val="4"/>
          </w:tcPr>
          <w:p w14:paraId="60374135" w14:textId="77777777" w:rsidR="00F711C3" w:rsidRPr="00AA2803" w:rsidRDefault="00F711C3" w:rsidP="00F711C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箱号</w:t>
            </w:r>
          </w:p>
        </w:tc>
        <w:tc>
          <w:tcPr>
            <w:tcW w:w="2401" w:type="dxa"/>
            <w:gridSpan w:val="3"/>
          </w:tcPr>
          <w:p w14:paraId="42CD683E" w14:textId="77777777" w:rsidR="00F711C3" w:rsidRPr="00AA2803" w:rsidRDefault="00F711C3" w:rsidP="00F711C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TRUNK</w:t>
            </w:r>
            <w:r w:rsidRPr="00AA2803">
              <w:rPr>
                <w:rFonts w:ascii="新宋体" w:eastAsia="新宋体" w:hAnsi="新宋体" w:hint="eastAsia"/>
                <w:szCs w:val="22"/>
              </w:rPr>
              <w:t>_NO</w:t>
            </w:r>
          </w:p>
        </w:tc>
        <w:tc>
          <w:tcPr>
            <w:tcW w:w="1987" w:type="dxa"/>
            <w:gridSpan w:val="3"/>
          </w:tcPr>
          <w:p w14:paraId="5D24F221" w14:textId="77777777" w:rsidR="00F711C3" w:rsidRPr="00AA2803" w:rsidRDefault="00F711C3" w:rsidP="00F711C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VARCHAR2(10)</w:t>
            </w:r>
          </w:p>
        </w:tc>
        <w:tc>
          <w:tcPr>
            <w:tcW w:w="712" w:type="dxa"/>
            <w:gridSpan w:val="2"/>
          </w:tcPr>
          <w:p w14:paraId="6D69D37F" w14:textId="77777777" w:rsidR="00F711C3" w:rsidRPr="00AA2803" w:rsidRDefault="00F711C3" w:rsidP="00F711C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2" w:type="dxa"/>
          </w:tcPr>
          <w:p w14:paraId="0FE3A47A" w14:textId="77777777" w:rsidR="00F711C3" w:rsidRPr="00AA2803" w:rsidRDefault="00F711C3" w:rsidP="00F711C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CD3B15" w:rsidRPr="00AA2803" w14:paraId="568E7AD1" w14:textId="77777777" w:rsidTr="00B83F45">
        <w:tc>
          <w:tcPr>
            <w:tcW w:w="389" w:type="dxa"/>
          </w:tcPr>
          <w:p w14:paraId="771938C6" w14:textId="77777777" w:rsidR="00CD3B15" w:rsidRPr="00AA2803" w:rsidRDefault="00CD3B15" w:rsidP="00416E9D">
            <w:pPr>
              <w:pStyle w:val="af"/>
              <w:numPr>
                <w:ilvl w:val="0"/>
                <w:numId w:val="87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696" w:type="dxa"/>
            <w:gridSpan w:val="4"/>
          </w:tcPr>
          <w:p w14:paraId="1DA406AF" w14:textId="77777777" w:rsidR="00CD3B15" w:rsidRPr="00AA2803" w:rsidRDefault="00CD3B15" w:rsidP="00CD3B1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盒号</w:t>
            </w:r>
            <w:r>
              <w:rPr>
                <w:rFonts w:ascii="新宋体" w:eastAsia="新宋体" w:hAnsi="新宋体" w:hint="eastAsia"/>
                <w:szCs w:val="22"/>
              </w:rPr>
              <w:t>（箱号+盒子顺序号）</w:t>
            </w:r>
          </w:p>
        </w:tc>
        <w:tc>
          <w:tcPr>
            <w:tcW w:w="2401" w:type="dxa"/>
            <w:gridSpan w:val="3"/>
          </w:tcPr>
          <w:p w14:paraId="38A119B4" w14:textId="77777777" w:rsidR="00CD3B15" w:rsidRPr="00AA2803" w:rsidRDefault="00CD3B15" w:rsidP="00CD3B1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BOX_NO</w:t>
            </w:r>
          </w:p>
        </w:tc>
        <w:tc>
          <w:tcPr>
            <w:tcW w:w="1987" w:type="dxa"/>
            <w:gridSpan w:val="3"/>
          </w:tcPr>
          <w:p w14:paraId="1763D5BA" w14:textId="77777777" w:rsidR="00CD3B15" w:rsidRPr="00AA2803" w:rsidRDefault="00CD3B15" w:rsidP="00CD3B1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VARCHAR2(</w:t>
            </w:r>
            <w:r>
              <w:rPr>
                <w:rFonts w:ascii="新宋体" w:eastAsia="新宋体" w:hAnsi="新宋体"/>
                <w:szCs w:val="22"/>
              </w:rPr>
              <w:t>2</w:t>
            </w:r>
            <w:r w:rsidRPr="00AA2803">
              <w:rPr>
                <w:rFonts w:ascii="新宋体" w:eastAsia="新宋体" w:hAnsi="新宋体"/>
                <w:szCs w:val="22"/>
              </w:rPr>
              <w:t>0)</w:t>
            </w:r>
          </w:p>
        </w:tc>
        <w:tc>
          <w:tcPr>
            <w:tcW w:w="712" w:type="dxa"/>
            <w:gridSpan w:val="2"/>
          </w:tcPr>
          <w:p w14:paraId="6C0AF10C" w14:textId="77777777" w:rsidR="00CD3B15" w:rsidRPr="00AA2803" w:rsidRDefault="00CD3B15" w:rsidP="00CD3B1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62" w:type="dxa"/>
          </w:tcPr>
          <w:p w14:paraId="7ACE4733" w14:textId="77777777" w:rsidR="00CD3B15" w:rsidRPr="00AA2803" w:rsidRDefault="00CD3B15" w:rsidP="00CD3B1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CD3B15" w:rsidRPr="00AA2803" w14:paraId="18BEC586" w14:textId="77777777" w:rsidTr="00B83F45">
        <w:tc>
          <w:tcPr>
            <w:tcW w:w="389" w:type="dxa"/>
          </w:tcPr>
          <w:p w14:paraId="330A978B" w14:textId="77777777" w:rsidR="00CD3B15" w:rsidRPr="00AA2803" w:rsidRDefault="00CD3B15" w:rsidP="00416E9D">
            <w:pPr>
              <w:pStyle w:val="af"/>
              <w:numPr>
                <w:ilvl w:val="0"/>
                <w:numId w:val="87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696" w:type="dxa"/>
            <w:gridSpan w:val="4"/>
          </w:tcPr>
          <w:p w14:paraId="38646D63" w14:textId="77777777" w:rsidR="00CD3B15" w:rsidRPr="00AA2803" w:rsidRDefault="00CD3B15" w:rsidP="00CD3B1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本号</w:t>
            </w:r>
          </w:p>
        </w:tc>
        <w:tc>
          <w:tcPr>
            <w:tcW w:w="2401" w:type="dxa"/>
            <w:gridSpan w:val="3"/>
          </w:tcPr>
          <w:p w14:paraId="7FC54A26" w14:textId="77777777" w:rsidR="00CD3B15" w:rsidRPr="00AA2803" w:rsidRDefault="00CD3B15" w:rsidP="00CD3B1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PACKAGE_NO</w:t>
            </w:r>
          </w:p>
        </w:tc>
        <w:tc>
          <w:tcPr>
            <w:tcW w:w="1987" w:type="dxa"/>
            <w:gridSpan w:val="3"/>
          </w:tcPr>
          <w:p w14:paraId="4EBA962E" w14:textId="77777777" w:rsidR="00CD3B15" w:rsidRPr="00AA2803" w:rsidRDefault="00CD3B15" w:rsidP="00CD3B1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VARCHAR2(10)</w:t>
            </w:r>
          </w:p>
        </w:tc>
        <w:tc>
          <w:tcPr>
            <w:tcW w:w="712" w:type="dxa"/>
            <w:gridSpan w:val="2"/>
          </w:tcPr>
          <w:p w14:paraId="67203EA5" w14:textId="77777777" w:rsidR="00CD3B15" w:rsidRPr="00AA2803" w:rsidRDefault="00CD3B15" w:rsidP="00CD3B1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62" w:type="dxa"/>
          </w:tcPr>
          <w:p w14:paraId="5B103B46" w14:textId="77777777" w:rsidR="00CD3B15" w:rsidRPr="00AA2803" w:rsidRDefault="00CD3B15" w:rsidP="00CD3B1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CD3B15" w:rsidRPr="00AA2803" w14:paraId="01A8FAD7" w14:textId="77777777" w:rsidTr="00B83F45">
        <w:tc>
          <w:tcPr>
            <w:tcW w:w="389" w:type="dxa"/>
          </w:tcPr>
          <w:p w14:paraId="69AC5807" w14:textId="77777777" w:rsidR="00CD3B15" w:rsidRPr="00AA2803" w:rsidRDefault="00CD3B15" w:rsidP="00416E9D">
            <w:pPr>
              <w:pStyle w:val="af"/>
              <w:numPr>
                <w:ilvl w:val="0"/>
                <w:numId w:val="87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696" w:type="dxa"/>
            <w:gridSpan w:val="4"/>
          </w:tcPr>
          <w:p w14:paraId="13BA0725" w14:textId="77777777" w:rsidR="00CD3B15" w:rsidRPr="00AA2803" w:rsidRDefault="00CD3B15" w:rsidP="00CD3B1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本数</w:t>
            </w:r>
          </w:p>
        </w:tc>
        <w:tc>
          <w:tcPr>
            <w:tcW w:w="2401" w:type="dxa"/>
            <w:gridSpan w:val="3"/>
          </w:tcPr>
          <w:p w14:paraId="62B0E0EB" w14:textId="77777777" w:rsidR="00CD3B15" w:rsidRPr="00AA2803" w:rsidRDefault="00CD3B15" w:rsidP="00CD3B1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PACKAGES</w:t>
            </w:r>
          </w:p>
        </w:tc>
        <w:tc>
          <w:tcPr>
            <w:tcW w:w="1987" w:type="dxa"/>
            <w:gridSpan w:val="3"/>
          </w:tcPr>
          <w:p w14:paraId="36B18657" w14:textId="77777777" w:rsidR="00CD3B15" w:rsidRPr="00AA2803" w:rsidRDefault="00CD3B15" w:rsidP="00CD3B1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NUMBER(</w:t>
            </w:r>
            <w:r w:rsidRPr="00AA2803">
              <w:rPr>
                <w:rFonts w:ascii="新宋体" w:eastAsia="新宋体" w:hAnsi="新宋体"/>
                <w:szCs w:val="22"/>
              </w:rPr>
              <w:t>4</w:t>
            </w:r>
            <w:r w:rsidRPr="00AA2803">
              <w:rPr>
                <w:rFonts w:ascii="新宋体" w:eastAsia="新宋体" w:hAnsi="新宋体" w:hint="eastAsia"/>
                <w:szCs w:val="22"/>
              </w:rPr>
              <w:t>)</w:t>
            </w:r>
          </w:p>
        </w:tc>
        <w:tc>
          <w:tcPr>
            <w:tcW w:w="712" w:type="dxa"/>
            <w:gridSpan w:val="2"/>
          </w:tcPr>
          <w:p w14:paraId="537B91D1" w14:textId="77777777" w:rsidR="00CD3B15" w:rsidRPr="00AA2803" w:rsidRDefault="00CD3B15" w:rsidP="00CD3B1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2" w:type="dxa"/>
          </w:tcPr>
          <w:p w14:paraId="4695F370" w14:textId="77777777" w:rsidR="00CD3B15" w:rsidRPr="00AA2803" w:rsidRDefault="00CD3B15" w:rsidP="00CD3B1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CD3B15" w:rsidRPr="00AA2803" w14:paraId="30A1BF2D" w14:textId="77777777" w:rsidTr="00B83F45">
        <w:tc>
          <w:tcPr>
            <w:tcW w:w="389" w:type="dxa"/>
          </w:tcPr>
          <w:p w14:paraId="4AABB3D7" w14:textId="77777777" w:rsidR="00CD3B15" w:rsidRPr="00AA2803" w:rsidRDefault="00CD3B15" w:rsidP="00416E9D">
            <w:pPr>
              <w:pStyle w:val="af"/>
              <w:numPr>
                <w:ilvl w:val="0"/>
                <w:numId w:val="87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696" w:type="dxa"/>
            <w:gridSpan w:val="4"/>
          </w:tcPr>
          <w:p w14:paraId="381F1F9D" w14:textId="77777777" w:rsidR="00CD3B15" w:rsidRPr="00AA2803" w:rsidRDefault="00CD3B15" w:rsidP="00CD3B1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金额</w:t>
            </w:r>
          </w:p>
        </w:tc>
        <w:tc>
          <w:tcPr>
            <w:tcW w:w="2401" w:type="dxa"/>
            <w:gridSpan w:val="3"/>
          </w:tcPr>
          <w:p w14:paraId="1D0CAD8B" w14:textId="77777777" w:rsidR="00CD3B15" w:rsidRPr="00AA2803" w:rsidRDefault="00CD3B15" w:rsidP="00CD3B1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AMOUNT</w:t>
            </w:r>
          </w:p>
        </w:tc>
        <w:tc>
          <w:tcPr>
            <w:tcW w:w="1987" w:type="dxa"/>
            <w:gridSpan w:val="3"/>
          </w:tcPr>
          <w:p w14:paraId="0A6A695E" w14:textId="77777777" w:rsidR="00CD3B15" w:rsidRPr="00AA2803" w:rsidRDefault="00CD3B15" w:rsidP="00CD3B1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NUMBER(</w:t>
            </w:r>
            <w:r w:rsidRPr="00AA2803">
              <w:rPr>
                <w:rFonts w:ascii="新宋体" w:eastAsia="新宋体" w:hAnsi="新宋体"/>
                <w:szCs w:val="22"/>
              </w:rPr>
              <w:t>18</w:t>
            </w:r>
            <w:r w:rsidRPr="00AA2803">
              <w:rPr>
                <w:rFonts w:ascii="新宋体" w:eastAsia="新宋体" w:hAnsi="新宋体" w:hint="eastAsia"/>
                <w:szCs w:val="22"/>
              </w:rPr>
              <w:t>)</w:t>
            </w:r>
          </w:p>
        </w:tc>
        <w:tc>
          <w:tcPr>
            <w:tcW w:w="712" w:type="dxa"/>
            <w:gridSpan w:val="2"/>
          </w:tcPr>
          <w:p w14:paraId="2F58F3A5" w14:textId="77777777" w:rsidR="00CD3B15" w:rsidRPr="00AA2803" w:rsidRDefault="00CD3B15" w:rsidP="00CD3B1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2" w:type="dxa"/>
          </w:tcPr>
          <w:p w14:paraId="0287D923" w14:textId="77777777" w:rsidR="00CD3B15" w:rsidRPr="00AA2803" w:rsidRDefault="00CD3B15" w:rsidP="00CD3B1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CD3B15" w:rsidRPr="00AA2803" w14:paraId="7009F40C" w14:textId="77777777" w:rsidTr="00B83F45">
        <w:tc>
          <w:tcPr>
            <w:tcW w:w="9747" w:type="dxa"/>
            <w:gridSpan w:val="14"/>
            <w:shd w:val="clear" w:color="auto" w:fill="D9D9D9" w:themeFill="background1" w:themeFillShade="D9"/>
          </w:tcPr>
          <w:p w14:paraId="482FE250" w14:textId="77777777" w:rsidR="00CD3B15" w:rsidRPr="00AA2803" w:rsidRDefault="00CD3B15" w:rsidP="00CD3B15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表格其他属性信息定义（包括PK-FK、IDX等）</w:t>
            </w:r>
          </w:p>
        </w:tc>
      </w:tr>
      <w:tr w:rsidR="00CD3B15" w:rsidRPr="00AA2803" w14:paraId="672241EF" w14:textId="77777777" w:rsidTr="00B83F45">
        <w:trPr>
          <w:trHeight w:val="231"/>
        </w:trPr>
        <w:tc>
          <w:tcPr>
            <w:tcW w:w="528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8E45A28" w14:textId="77777777" w:rsidR="00CD3B15" w:rsidRPr="00AA2803" w:rsidRDefault="00CD3B15" w:rsidP="00CD3B15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主键</w:t>
            </w:r>
          </w:p>
        </w:tc>
        <w:tc>
          <w:tcPr>
            <w:tcW w:w="2970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7B639CA6" w14:textId="77777777" w:rsidR="00CD3B15" w:rsidRPr="00AA2803" w:rsidRDefault="00CD3B15" w:rsidP="00CD3B15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6249" w:type="dxa"/>
            <w:gridSpan w:val="8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377D90A1" w14:textId="77777777" w:rsidR="00CD3B15" w:rsidRPr="00AA2803" w:rsidRDefault="00CD3B15" w:rsidP="00CD3B15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包含列</w:t>
            </w:r>
          </w:p>
        </w:tc>
      </w:tr>
      <w:tr w:rsidR="00CD3B15" w:rsidRPr="00AA2803" w14:paraId="0D5C8FF4" w14:textId="77777777" w:rsidTr="00B83F45">
        <w:trPr>
          <w:trHeight w:val="231"/>
        </w:trPr>
        <w:tc>
          <w:tcPr>
            <w:tcW w:w="528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84858AC" w14:textId="77777777" w:rsidR="00CD3B15" w:rsidRPr="00AA2803" w:rsidRDefault="00CD3B15" w:rsidP="00CD3B15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2970" w:type="dxa"/>
            <w:gridSpan w:val="4"/>
            <w:tcBorders>
              <w:left w:val="single" w:sz="4" w:space="0" w:color="auto"/>
            </w:tcBorders>
          </w:tcPr>
          <w:p w14:paraId="7A7E9912" w14:textId="77777777" w:rsidR="00CD3B15" w:rsidRPr="00AA2803" w:rsidRDefault="00CD3B15" w:rsidP="00CD3B1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PK_WH_CHECK_POINT_DETAIL</w:t>
            </w:r>
          </w:p>
        </w:tc>
        <w:tc>
          <w:tcPr>
            <w:tcW w:w="6249" w:type="dxa"/>
            <w:gridSpan w:val="8"/>
            <w:tcBorders>
              <w:left w:val="single" w:sz="4" w:space="0" w:color="auto"/>
            </w:tcBorders>
          </w:tcPr>
          <w:p w14:paraId="65C33887" w14:textId="77777777" w:rsidR="00CD3B15" w:rsidRPr="00AA2803" w:rsidRDefault="00CD3B15" w:rsidP="00CD3B1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SEQUENCE_NO</w:t>
            </w:r>
          </w:p>
        </w:tc>
      </w:tr>
      <w:tr w:rsidR="00CD3B15" w:rsidRPr="00AA2803" w14:paraId="3DAA929A" w14:textId="77777777" w:rsidTr="00B83F45">
        <w:trPr>
          <w:trHeight w:val="231"/>
        </w:trPr>
        <w:tc>
          <w:tcPr>
            <w:tcW w:w="528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30B2F40" w14:textId="77777777" w:rsidR="00CD3B15" w:rsidRPr="00AA2803" w:rsidRDefault="00CD3B15" w:rsidP="00CD3B15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外键</w:t>
            </w:r>
          </w:p>
        </w:tc>
        <w:tc>
          <w:tcPr>
            <w:tcW w:w="2970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4F207926" w14:textId="77777777" w:rsidR="00CD3B15" w:rsidRPr="00AA2803" w:rsidRDefault="00CD3B15" w:rsidP="00CD3B15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1988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2BD48AE9" w14:textId="77777777" w:rsidR="00CD3B15" w:rsidRPr="00AA2803" w:rsidRDefault="00CD3B15" w:rsidP="00CD3B15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  <w:tc>
          <w:tcPr>
            <w:tcW w:w="2123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13E1D9E6" w14:textId="77777777" w:rsidR="00CD3B15" w:rsidRPr="00AA2803" w:rsidRDefault="00CD3B15" w:rsidP="00CD3B15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参照表名</w:t>
            </w:r>
          </w:p>
        </w:tc>
        <w:tc>
          <w:tcPr>
            <w:tcW w:w="2138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5A710A72" w14:textId="77777777" w:rsidR="00CD3B15" w:rsidRPr="00AA2803" w:rsidRDefault="00CD3B15" w:rsidP="00CD3B15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</w:tr>
      <w:tr w:rsidR="00CD3B15" w:rsidRPr="00AA2803" w14:paraId="31BA8A60" w14:textId="77777777" w:rsidTr="00B83F45">
        <w:trPr>
          <w:trHeight w:val="231"/>
        </w:trPr>
        <w:tc>
          <w:tcPr>
            <w:tcW w:w="528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3C6F9F5" w14:textId="77777777" w:rsidR="00CD3B15" w:rsidRPr="00AA2803" w:rsidRDefault="00CD3B15" w:rsidP="00CD3B15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2970" w:type="dxa"/>
            <w:gridSpan w:val="4"/>
            <w:tcBorders>
              <w:left w:val="single" w:sz="4" w:space="0" w:color="auto"/>
            </w:tcBorders>
          </w:tcPr>
          <w:p w14:paraId="137007F2" w14:textId="77777777" w:rsidR="00CD3B15" w:rsidRPr="00AA2803" w:rsidRDefault="00CD3B15" w:rsidP="00CD3B1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988" w:type="dxa"/>
            <w:gridSpan w:val="2"/>
            <w:tcBorders>
              <w:left w:val="single" w:sz="4" w:space="0" w:color="auto"/>
            </w:tcBorders>
          </w:tcPr>
          <w:p w14:paraId="4BED7D85" w14:textId="77777777" w:rsidR="00CD3B15" w:rsidRPr="00AA2803" w:rsidRDefault="00CD3B15" w:rsidP="00CD3B1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123" w:type="dxa"/>
            <w:gridSpan w:val="4"/>
            <w:tcBorders>
              <w:left w:val="single" w:sz="4" w:space="0" w:color="auto"/>
            </w:tcBorders>
          </w:tcPr>
          <w:p w14:paraId="70F53067" w14:textId="77777777" w:rsidR="00CD3B15" w:rsidRPr="00AA2803" w:rsidRDefault="00CD3B15" w:rsidP="00CD3B1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138" w:type="dxa"/>
            <w:gridSpan w:val="2"/>
            <w:tcBorders>
              <w:left w:val="single" w:sz="4" w:space="0" w:color="auto"/>
            </w:tcBorders>
          </w:tcPr>
          <w:p w14:paraId="094EDE80" w14:textId="77777777" w:rsidR="00CD3B15" w:rsidRPr="00AA2803" w:rsidRDefault="00CD3B15" w:rsidP="00CD3B1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CD3B15" w:rsidRPr="00AA2803" w14:paraId="559BCC74" w14:textId="77777777" w:rsidTr="00B83F45">
        <w:trPr>
          <w:trHeight w:val="231"/>
        </w:trPr>
        <w:tc>
          <w:tcPr>
            <w:tcW w:w="528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C5B4F5A" w14:textId="77777777" w:rsidR="00CD3B15" w:rsidRPr="00AA2803" w:rsidRDefault="00CD3B15" w:rsidP="00CD3B15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索引</w:t>
            </w:r>
          </w:p>
        </w:tc>
        <w:tc>
          <w:tcPr>
            <w:tcW w:w="2970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36001EAA" w14:textId="77777777" w:rsidR="00CD3B15" w:rsidRPr="00AA2803" w:rsidRDefault="00CD3B15" w:rsidP="00CD3B15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3116" w:type="dxa"/>
            <w:gridSpan w:val="3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3DA539F9" w14:textId="77777777" w:rsidR="00CD3B15" w:rsidRPr="00AA2803" w:rsidRDefault="00CD3B15" w:rsidP="00CD3B15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  <w:tc>
          <w:tcPr>
            <w:tcW w:w="3133" w:type="dxa"/>
            <w:gridSpan w:val="5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06ADD39C" w14:textId="77777777" w:rsidR="00CD3B15" w:rsidRPr="00AA2803" w:rsidRDefault="00CD3B15" w:rsidP="00CD3B15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类型</w:t>
            </w:r>
          </w:p>
        </w:tc>
      </w:tr>
      <w:tr w:rsidR="002F517C" w:rsidRPr="00AA2803" w14:paraId="2A127E93" w14:textId="77777777" w:rsidTr="00B83F45">
        <w:trPr>
          <w:trHeight w:val="231"/>
        </w:trPr>
        <w:tc>
          <w:tcPr>
            <w:tcW w:w="528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4FF749A" w14:textId="77777777" w:rsidR="002F517C" w:rsidRPr="00AA2803" w:rsidRDefault="002F517C" w:rsidP="002F517C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2970" w:type="dxa"/>
            <w:gridSpan w:val="4"/>
            <w:tcBorders>
              <w:left w:val="single" w:sz="4" w:space="0" w:color="auto"/>
            </w:tcBorders>
          </w:tcPr>
          <w:p w14:paraId="67291873" w14:textId="77777777" w:rsidR="002F517C" w:rsidRPr="00AA2803" w:rsidRDefault="002F517C" w:rsidP="002F517C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IDX_WH_CP_DETAIL_CP</w:t>
            </w:r>
          </w:p>
        </w:tc>
        <w:tc>
          <w:tcPr>
            <w:tcW w:w="3116" w:type="dxa"/>
            <w:gridSpan w:val="3"/>
            <w:tcBorders>
              <w:left w:val="single" w:sz="4" w:space="0" w:color="auto"/>
            </w:tcBorders>
          </w:tcPr>
          <w:p w14:paraId="2E9BF22F" w14:textId="77777777" w:rsidR="002F517C" w:rsidRPr="00AA2803" w:rsidRDefault="002F517C" w:rsidP="002F517C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CP_NO</w:t>
            </w:r>
          </w:p>
        </w:tc>
        <w:tc>
          <w:tcPr>
            <w:tcW w:w="3133" w:type="dxa"/>
            <w:gridSpan w:val="5"/>
            <w:tcBorders>
              <w:left w:val="single" w:sz="4" w:space="0" w:color="auto"/>
            </w:tcBorders>
          </w:tcPr>
          <w:p w14:paraId="2FA6B8F6" w14:textId="77777777" w:rsidR="002F517C" w:rsidRPr="00AA2803" w:rsidRDefault="002F517C" w:rsidP="002F517C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2F517C" w:rsidRPr="00AA2803" w14:paraId="50ECE29F" w14:textId="77777777" w:rsidTr="00B83F45">
        <w:tc>
          <w:tcPr>
            <w:tcW w:w="528" w:type="dxa"/>
            <w:gridSpan w:val="2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28E92A3" w14:textId="77777777" w:rsidR="002F517C" w:rsidRPr="00AA2803" w:rsidRDefault="002F517C" w:rsidP="002F517C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约束</w:t>
            </w:r>
          </w:p>
        </w:tc>
        <w:tc>
          <w:tcPr>
            <w:tcW w:w="9219" w:type="dxa"/>
            <w:gridSpan w:val="12"/>
            <w:tcBorders>
              <w:left w:val="single" w:sz="4" w:space="0" w:color="auto"/>
            </w:tcBorders>
          </w:tcPr>
          <w:p w14:paraId="529C4AC2" w14:textId="77777777" w:rsidR="002F517C" w:rsidRPr="00AA2803" w:rsidRDefault="002F517C" w:rsidP="002F517C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2F517C" w:rsidRPr="00AA2803" w14:paraId="206C2583" w14:textId="77777777" w:rsidTr="00B83F45">
        <w:trPr>
          <w:trHeight w:val="231"/>
        </w:trPr>
        <w:tc>
          <w:tcPr>
            <w:tcW w:w="528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ABEC80D" w14:textId="77777777" w:rsidR="002F517C" w:rsidRPr="00AA2803" w:rsidRDefault="002F517C" w:rsidP="002F517C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</w:t>
            </w: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740D6FD7" w14:textId="77777777" w:rsidR="002F517C" w:rsidRPr="00AA2803" w:rsidRDefault="002F517C" w:rsidP="002F517C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分区类型</w:t>
            </w:r>
          </w:p>
        </w:tc>
        <w:tc>
          <w:tcPr>
            <w:tcW w:w="1488" w:type="dxa"/>
            <w:gridSpan w:val="3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42887222" w14:textId="77777777" w:rsidR="002F517C" w:rsidRPr="00AA2803" w:rsidRDefault="002F517C" w:rsidP="002F517C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分区字段</w:t>
            </w:r>
          </w:p>
        </w:tc>
        <w:tc>
          <w:tcPr>
            <w:tcW w:w="6243" w:type="dxa"/>
            <w:gridSpan w:val="7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078F52E7" w14:textId="77777777" w:rsidR="002F517C" w:rsidRPr="00AA2803" w:rsidRDefault="002F517C" w:rsidP="002F517C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分区条件</w:t>
            </w:r>
          </w:p>
        </w:tc>
      </w:tr>
      <w:tr w:rsidR="002F517C" w:rsidRPr="00AA2803" w14:paraId="3722C607" w14:textId="77777777" w:rsidTr="00B83F45">
        <w:trPr>
          <w:trHeight w:val="231"/>
        </w:trPr>
        <w:tc>
          <w:tcPr>
            <w:tcW w:w="528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FE7D1E7" w14:textId="77777777" w:rsidR="002F517C" w:rsidRPr="00AA2803" w:rsidRDefault="002F517C" w:rsidP="002F517C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</w:tcPr>
          <w:p w14:paraId="2B6C776A" w14:textId="77777777" w:rsidR="002F517C" w:rsidRPr="00AA2803" w:rsidRDefault="002F517C" w:rsidP="002F517C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主分区</w:t>
            </w:r>
          </w:p>
        </w:tc>
        <w:tc>
          <w:tcPr>
            <w:tcW w:w="1488" w:type="dxa"/>
            <w:gridSpan w:val="3"/>
            <w:tcBorders>
              <w:left w:val="single" w:sz="4" w:space="0" w:color="auto"/>
            </w:tcBorders>
          </w:tcPr>
          <w:p w14:paraId="7B2DF7F1" w14:textId="77777777" w:rsidR="002F517C" w:rsidRPr="00AA2803" w:rsidRDefault="002F517C" w:rsidP="002F517C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6243" w:type="dxa"/>
            <w:gridSpan w:val="7"/>
            <w:tcBorders>
              <w:left w:val="single" w:sz="4" w:space="0" w:color="auto"/>
            </w:tcBorders>
          </w:tcPr>
          <w:p w14:paraId="2D8DE1F9" w14:textId="77777777" w:rsidR="002F517C" w:rsidRPr="00AA2803" w:rsidRDefault="002F517C" w:rsidP="002F517C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2F517C" w:rsidRPr="00AA2803" w14:paraId="7AD3DBE7" w14:textId="77777777" w:rsidTr="00B83F45">
        <w:trPr>
          <w:trHeight w:val="231"/>
        </w:trPr>
        <w:tc>
          <w:tcPr>
            <w:tcW w:w="528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C13D9B4" w14:textId="77777777" w:rsidR="002F517C" w:rsidRPr="00AA2803" w:rsidRDefault="002F517C" w:rsidP="002F517C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</w:tcPr>
          <w:p w14:paraId="30939C18" w14:textId="77777777" w:rsidR="002F517C" w:rsidRPr="00AA2803" w:rsidRDefault="002F517C" w:rsidP="002F517C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子分区</w:t>
            </w:r>
          </w:p>
        </w:tc>
        <w:tc>
          <w:tcPr>
            <w:tcW w:w="1488" w:type="dxa"/>
            <w:gridSpan w:val="3"/>
            <w:tcBorders>
              <w:left w:val="single" w:sz="4" w:space="0" w:color="auto"/>
            </w:tcBorders>
          </w:tcPr>
          <w:p w14:paraId="29D8060F" w14:textId="77777777" w:rsidR="002F517C" w:rsidRPr="00AA2803" w:rsidRDefault="002F517C" w:rsidP="002F517C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6243" w:type="dxa"/>
            <w:gridSpan w:val="7"/>
            <w:tcBorders>
              <w:left w:val="single" w:sz="4" w:space="0" w:color="auto"/>
            </w:tcBorders>
          </w:tcPr>
          <w:p w14:paraId="5F6D2FE9" w14:textId="77777777" w:rsidR="002F517C" w:rsidRPr="00AA2803" w:rsidRDefault="002F517C" w:rsidP="002F517C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</w:tbl>
    <w:p w14:paraId="2CA81A17" w14:textId="77777777" w:rsidR="002C3704" w:rsidRPr="00AA2803" w:rsidRDefault="002C3704" w:rsidP="005C3C63"/>
    <w:p w14:paraId="47FDB0DB" w14:textId="77777777" w:rsidR="001255CD" w:rsidRPr="00AA2803" w:rsidRDefault="001255CD" w:rsidP="001255CD">
      <w:pPr>
        <w:pStyle w:val="4"/>
      </w:pPr>
      <w:bookmarkStart w:id="81" w:name="_Toc435450850"/>
      <w:r w:rsidRPr="00AA2803">
        <w:rPr>
          <w:rFonts w:hint="eastAsia"/>
        </w:rPr>
        <w:t>盘点差错明细（</w:t>
      </w:r>
      <w:r w:rsidRPr="00AA2803">
        <w:t>WH</w:t>
      </w:r>
      <w:r w:rsidRPr="00AA2803">
        <w:rPr>
          <w:rFonts w:hint="eastAsia"/>
        </w:rPr>
        <w:t>_</w:t>
      </w:r>
      <w:r w:rsidRPr="00AA2803">
        <w:t>CP_NOMATCH_DETAIL</w:t>
      </w:r>
      <w:r w:rsidRPr="00AA2803">
        <w:rPr>
          <w:rFonts w:hint="eastAsia"/>
        </w:rPr>
        <w:t>）</w:t>
      </w:r>
      <w:bookmarkEnd w:id="81"/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89"/>
        <w:gridCol w:w="139"/>
        <w:gridCol w:w="698"/>
        <w:gridCol w:w="790"/>
        <w:gridCol w:w="1069"/>
        <w:gridCol w:w="413"/>
        <w:gridCol w:w="6"/>
        <w:gridCol w:w="1982"/>
        <w:gridCol w:w="1128"/>
        <w:gridCol w:w="288"/>
        <w:gridCol w:w="571"/>
        <w:gridCol w:w="136"/>
        <w:gridCol w:w="576"/>
        <w:gridCol w:w="1562"/>
      </w:tblGrid>
      <w:tr w:rsidR="00AA2803" w:rsidRPr="00AA2803" w14:paraId="7BD33BF2" w14:textId="77777777" w:rsidTr="00B83F45">
        <w:tc>
          <w:tcPr>
            <w:tcW w:w="1226" w:type="dxa"/>
            <w:gridSpan w:val="3"/>
            <w:shd w:val="clear" w:color="auto" w:fill="C0C0C0"/>
          </w:tcPr>
          <w:p w14:paraId="6A76ACDB" w14:textId="77777777" w:rsidR="001255CD" w:rsidRPr="00AA2803" w:rsidRDefault="001255CD" w:rsidP="00B83F45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汉字注解</w:t>
            </w:r>
          </w:p>
        </w:tc>
        <w:tc>
          <w:tcPr>
            <w:tcW w:w="4260" w:type="dxa"/>
            <w:gridSpan w:val="5"/>
            <w:shd w:val="clear" w:color="auto" w:fill="auto"/>
          </w:tcPr>
          <w:p w14:paraId="65D22B97" w14:textId="77777777" w:rsidR="001255CD" w:rsidRPr="00AA2803" w:rsidRDefault="001255CD" w:rsidP="00B83F45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盘点差错明细</w:t>
            </w:r>
          </w:p>
        </w:tc>
        <w:tc>
          <w:tcPr>
            <w:tcW w:w="1416" w:type="dxa"/>
            <w:gridSpan w:val="2"/>
            <w:shd w:val="clear" w:color="auto" w:fill="C0C0C0"/>
          </w:tcPr>
          <w:p w14:paraId="4ADF3E7C" w14:textId="77777777" w:rsidR="001255CD" w:rsidRPr="00AA2803" w:rsidRDefault="001255CD" w:rsidP="00B83F45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表名</w:t>
            </w:r>
          </w:p>
        </w:tc>
        <w:tc>
          <w:tcPr>
            <w:tcW w:w="2845" w:type="dxa"/>
            <w:gridSpan w:val="4"/>
            <w:shd w:val="clear" w:color="auto" w:fill="auto"/>
          </w:tcPr>
          <w:p w14:paraId="716CF3D6" w14:textId="77777777" w:rsidR="001255CD" w:rsidRPr="00AA2803" w:rsidRDefault="001255CD" w:rsidP="00B83F45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/>
                <w:b/>
                <w:sz w:val="24"/>
                <w:szCs w:val="22"/>
              </w:rPr>
              <w:t>WH_CP_NOMATCH_DETAIL</w:t>
            </w:r>
          </w:p>
        </w:tc>
      </w:tr>
      <w:tr w:rsidR="00AA2803" w:rsidRPr="00AA2803" w14:paraId="4F5FE83C" w14:textId="77777777" w:rsidTr="00B83F45"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horzCross" w:color="auto" w:fill="C0C0C0"/>
          </w:tcPr>
          <w:p w14:paraId="71AF9FA2" w14:textId="77777777" w:rsidR="001255CD" w:rsidRPr="00AA2803" w:rsidRDefault="001255CD" w:rsidP="00B83F45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</w:p>
        </w:tc>
        <w:tc>
          <w:tcPr>
            <w:tcW w:w="2696" w:type="dxa"/>
            <w:gridSpan w:val="4"/>
            <w:tcBorders>
              <w:left w:val="single" w:sz="4" w:space="0" w:color="auto"/>
            </w:tcBorders>
            <w:shd w:val="clear" w:color="auto" w:fill="C0C0C0"/>
          </w:tcPr>
          <w:p w14:paraId="798BF944" w14:textId="77777777" w:rsidR="001255CD" w:rsidRPr="00AA2803" w:rsidRDefault="001255CD" w:rsidP="00B83F45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字段名称</w:t>
            </w:r>
          </w:p>
        </w:tc>
        <w:tc>
          <w:tcPr>
            <w:tcW w:w="2401" w:type="dxa"/>
            <w:gridSpan w:val="3"/>
            <w:shd w:val="clear" w:color="auto" w:fill="C0C0C0"/>
          </w:tcPr>
          <w:p w14:paraId="09E6A9CE" w14:textId="77777777" w:rsidR="001255CD" w:rsidRPr="00AA2803" w:rsidRDefault="001255CD" w:rsidP="00B83F45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字段命名</w:t>
            </w:r>
          </w:p>
        </w:tc>
        <w:tc>
          <w:tcPr>
            <w:tcW w:w="1987" w:type="dxa"/>
            <w:gridSpan w:val="3"/>
            <w:shd w:val="clear" w:color="auto" w:fill="C0C0C0"/>
          </w:tcPr>
          <w:p w14:paraId="710D004D" w14:textId="77777777" w:rsidR="001255CD" w:rsidRPr="00AA2803" w:rsidRDefault="001255CD" w:rsidP="00B83F45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类型</w:t>
            </w:r>
          </w:p>
        </w:tc>
        <w:tc>
          <w:tcPr>
            <w:tcW w:w="712" w:type="dxa"/>
            <w:gridSpan w:val="2"/>
            <w:shd w:val="clear" w:color="auto" w:fill="C0C0C0"/>
          </w:tcPr>
          <w:p w14:paraId="1AD17A38" w14:textId="77777777" w:rsidR="001255CD" w:rsidRPr="00AA2803" w:rsidRDefault="001255CD" w:rsidP="00B83F45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非空</w:t>
            </w:r>
          </w:p>
        </w:tc>
        <w:tc>
          <w:tcPr>
            <w:tcW w:w="1562" w:type="dxa"/>
            <w:shd w:val="clear" w:color="auto" w:fill="C0C0C0"/>
          </w:tcPr>
          <w:p w14:paraId="714A6DB7" w14:textId="77777777" w:rsidR="001255CD" w:rsidRPr="00AA2803" w:rsidRDefault="001255CD" w:rsidP="00B83F45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默认</w:t>
            </w:r>
          </w:p>
        </w:tc>
      </w:tr>
      <w:tr w:rsidR="00AA2803" w:rsidRPr="00AA2803" w14:paraId="1B76FF7F" w14:textId="77777777" w:rsidTr="00B83F45">
        <w:tc>
          <w:tcPr>
            <w:tcW w:w="389" w:type="dxa"/>
            <w:tcBorders>
              <w:top w:val="single" w:sz="4" w:space="0" w:color="auto"/>
            </w:tcBorders>
          </w:tcPr>
          <w:p w14:paraId="2D5D2F39" w14:textId="77777777" w:rsidR="001255CD" w:rsidRPr="00AA2803" w:rsidRDefault="001255CD" w:rsidP="006164CE">
            <w:pPr>
              <w:pStyle w:val="af"/>
              <w:numPr>
                <w:ilvl w:val="0"/>
                <w:numId w:val="47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696" w:type="dxa"/>
            <w:gridSpan w:val="4"/>
          </w:tcPr>
          <w:p w14:paraId="6AE966FC" w14:textId="77777777" w:rsidR="001255CD" w:rsidRPr="00AA2803" w:rsidRDefault="001255CD" w:rsidP="00B83F4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盘点单编号（</w:t>
            </w:r>
            <w:r w:rsidRPr="00AA2803">
              <w:rPr>
                <w:rFonts w:ascii="新宋体" w:eastAsia="新宋体" w:hAnsi="新宋体"/>
                <w:szCs w:val="22"/>
              </w:rPr>
              <w:t>PD</w:t>
            </w:r>
            <w:r w:rsidRPr="00AA2803">
              <w:rPr>
                <w:rFonts w:ascii="新宋体" w:eastAsia="新宋体" w:hAnsi="新宋体" w:hint="eastAsia"/>
                <w:szCs w:val="22"/>
              </w:rPr>
              <w:t>12345678）</w:t>
            </w:r>
          </w:p>
        </w:tc>
        <w:tc>
          <w:tcPr>
            <w:tcW w:w="2401" w:type="dxa"/>
            <w:gridSpan w:val="3"/>
          </w:tcPr>
          <w:p w14:paraId="1720C41D" w14:textId="77777777" w:rsidR="001255CD" w:rsidRPr="00AA2803" w:rsidRDefault="001255CD" w:rsidP="00B83F4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CP_NO</w:t>
            </w:r>
          </w:p>
        </w:tc>
        <w:tc>
          <w:tcPr>
            <w:tcW w:w="1987" w:type="dxa"/>
            <w:gridSpan w:val="3"/>
          </w:tcPr>
          <w:p w14:paraId="5F105C08" w14:textId="77777777" w:rsidR="001255CD" w:rsidRPr="00AA2803" w:rsidRDefault="001255CD" w:rsidP="00B83F4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CHAR(10)</w:t>
            </w:r>
          </w:p>
        </w:tc>
        <w:tc>
          <w:tcPr>
            <w:tcW w:w="712" w:type="dxa"/>
            <w:gridSpan w:val="2"/>
          </w:tcPr>
          <w:p w14:paraId="11A79466" w14:textId="77777777" w:rsidR="001255CD" w:rsidRPr="00AA2803" w:rsidRDefault="001255CD" w:rsidP="00B83F4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2" w:type="dxa"/>
          </w:tcPr>
          <w:p w14:paraId="64F4B956" w14:textId="77777777" w:rsidR="001255CD" w:rsidRPr="00AA2803" w:rsidRDefault="001255CD" w:rsidP="00B83F4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32DC6D5D" w14:textId="77777777" w:rsidTr="00B83F45">
        <w:tc>
          <w:tcPr>
            <w:tcW w:w="389" w:type="dxa"/>
          </w:tcPr>
          <w:p w14:paraId="3F346A27" w14:textId="77777777" w:rsidR="001255CD" w:rsidRPr="00AA2803" w:rsidRDefault="001255CD" w:rsidP="006164CE">
            <w:pPr>
              <w:pStyle w:val="af"/>
              <w:numPr>
                <w:ilvl w:val="0"/>
                <w:numId w:val="47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696" w:type="dxa"/>
            <w:gridSpan w:val="4"/>
          </w:tcPr>
          <w:p w14:paraId="58D92ACA" w14:textId="77777777" w:rsidR="001255CD" w:rsidRPr="00AA2803" w:rsidRDefault="001255CD" w:rsidP="00B83F4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顺序号</w:t>
            </w:r>
          </w:p>
        </w:tc>
        <w:tc>
          <w:tcPr>
            <w:tcW w:w="2401" w:type="dxa"/>
            <w:gridSpan w:val="3"/>
          </w:tcPr>
          <w:p w14:paraId="1E4B724F" w14:textId="77777777" w:rsidR="001255CD" w:rsidRPr="00AA2803" w:rsidRDefault="001255CD" w:rsidP="00B83F4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SEQUENCE_NO</w:t>
            </w:r>
          </w:p>
        </w:tc>
        <w:tc>
          <w:tcPr>
            <w:tcW w:w="1987" w:type="dxa"/>
            <w:gridSpan w:val="3"/>
          </w:tcPr>
          <w:p w14:paraId="4F6CFBE4" w14:textId="77777777" w:rsidR="001255CD" w:rsidRPr="00AA2803" w:rsidRDefault="001255CD" w:rsidP="00A4356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NUMBER(</w:t>
            </w:r>
            <w:r w:rsidR="00A43565">
              <w:rPr>
                <w:rFonts w:ascii="新宋体" w:eastAsia="新宋体" w:hAnsi="新宋体"/>
                <w:szCs w:val="22"/>
              </w:rPr>
              <w:t>24</w:t>
            </w:r>
            <w:r w:rsidRPr="00AA2803">
              <w:rPr>
                <w:rFonts w:ascii="新宋体" w:eastAsia="新宋体" w:hAnsi="新宋体" w:hint="eastAsia"/>
                <w:szCs w:val="22"/>
              </w:rPr>
              <w:t>)</w:t>
            </w:r>
          </w:p>
        </w:tc>
        <w:tc>
          <w:tcPr>
            <w:tcW w:w="712" w:type="dxa"/>
            <w:gridSpan w:val="2"/>
          </w:tcPr>
          <w:p w14:paraId="230846B3" w14:textId="77777777" w:rsidR="001255CD" w:rsidRPr="00AA2803" w:rsidRDefault="001255CD" w:rsidP="00B83F4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2" w:type="dxa"/>
          </w:tcPr>
          <w:p w14:paraId="0F8D17F3" w14:textId="77777777" w:rsidR="001255CD" w:rsidRPr="00AA2803" w:rsidRDefault="001255CD" w:rsidP="00B83F4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4780B7BE" w14:textId="77777777" w:rsidTr="00B83F45">
        <w:tc>
          <w:tcPr>
            <w:tcW w:w="389" w:type="dxa"/>
          </w:tcPr>
          <w:p w14:paraId="4D5C6971" w14:textId="77777777" w:rsidR="001255CD" w:rsidRPr="00AA2803" w:rsidRDefault="001255CD" w:rsidP="006164CE">
            <w:pPr>
              <w:pStyle w:val="af"/>
              <w:numPr>
                <w:ilvl w:val="0"/>
                <w:numId w:val="47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696" w:type="dxa"/>
            <w:gridSpan w:val="4"/>
          </w:tcPr>
          <w:p w14:paraId="6D45FA07" w14:textId="77777777" w:rsidR="001255CD" w:rsidRPr="00AA2803" w:rsidRDefault="001255CD" w:rsidP="00B83F4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有效位数（1-箱号、2-盒号、3-本号）</w:t>
            </w:r>
          </w:p>
        </w:tc>
        <w:tc>
          <w:tcPr>
            <w:tcW w:w="2401" w:type="dxa"/>
            <w:gridSpan w:val="3"/>
          </w:tcPr>
          <w:p w14:paraId="3095C08D" w14:textId="77777777" w:rsidR="001255CD" w:rsidRPr="00AA2803" w:rsidRDefault="001255CD" w:rsidP="00B83F4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VALID_NUMBER</w:t>
            </w:r>
          </w:p>
        </w:tc>
        <w:tc>
          <w:tcPr>
            <w:tcW w:w="1987" w:type="dxa"/>
            <w:gridSpan w:val="3"/>
          </w:tcPr>
          <w:p w14:paraId="7C08AB2C" w14:textId="77777777" w:rsidR="001255CD" w:rsidRPr="00AA2803" w:rsidRDefault="001255CD" w:rsidP="00B83F4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NUMBER(</w:t>
            </w:r>
            <w:r w:rsidRPr="00AA2803">
              <w:rPr>
                <w:rFonts w:ascii="新宋体" w:eastAsia="新宋体" w:hAnsi="新宋体"/>
                <w:szCs w:val="22"/>
              </w:rPr>
              <w:t>1</w:t>
            </w:r>
            <w:r w:rsidRPr="00AA2803">
              <w:rPr>
                <w:rFonts w:ascii="新宋体" w:eastAsia="新宋体" w:hAnsi="新宋体" w:hint="eastAsia"/>
                <w:szCs w:val="22"/>
              </w:rPr>
              <w:t>)</w:t>
            </w:r>
          </w:p>
        </w:tc>
        <w:tc>
          <w:tcPr>
            <w:tcW w:w="712" w:type="dxa"/>
            <w:gridSpan w:val="2"/>
          </w:tcPr>
          <w:p w14:paraId="739BC1E6" w14:textId="77777777" w:rsidR="001255CD" w:rsidRPr="00AA2803" w:rsidRDefault="001255CD" w:rsidP="00B83F4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2" w:type="dxa"/>
          </w:tcPr>
          <w:p w14:paraId="396A8BC4" w14:textId="77777777" w:rsidR="001255CD" w:rsidRPr="00AA2803" w:rsidRDefault="001255CD" w:rsidP="00B83F4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7AD26181" w14:textId="77777777" w:rsidTr="00B83F45">
        <w:tc>
          <w:tcPr>
            <w:tcW w:w="389" w:type="dxa"/>
          </w:tcPr>
          <w:p w14:paraId="3015D030" w14:textId="77777777" w:rsidR="001255CD" w:rsidRPr="00AA2803" w:rsidRDefault="001255CD" w:rsidP="006164CE">
            <w:pPr>
              <w:pStyle w:val="af"/>
              <w:numPr>
                <w:ilvl w:val="0"/>
                <w:numId w:val="47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696" w:type="dxa"/>
            <w:gridSpan w:val="4"/>
          </w:tcPr>
          <w:p w14:paraId="4FE084F2" w14:textId="77777777" w:rsidR="001255CD" w:rsidRPr="00AA2803" w:rsidRDefault="001255CD" w:rsidP="00B83F4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方案编码</w:t>
            </w:r>
          </w:p>
        </w:tc>
        <w:tc>
          <w:tcPr>
            <w:tcW w:w="2401" w:type="dxa"/>
            <w:gridSpan w:val="3"/>
          </w:tcPr>
          <w:p w14:paraId="73592B00" w14:textId="77777777" w:rsidR="001255CD" w:rsidRPr="00AA2803" w:rsidRDefault="001255CD" w:rsidP="00B83F4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PLAN_CODE</w:t>
            </w:r>
          </w:p>
        </w:tc>
        <w:tc>
          <w:tcPr>
            <w:tcW w:w="1987" w:type="dxa"/>
            <w:gridSpan w:val="3"/>
          </w:tcPr>
          <w:p w14:paraId="3ED39F34" w14:textId="77777777" w:rsidR="001255CD" w:rsidRPr="00AA2803" w:rsidRDefault="001255CD" w:rsidP="00B83F4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VARCHAR2(10)</w:t>
            </w:r>
          </w:p>
        </w:tc>
        <w:tc>
          <w:tcPr>
            <w:tcW w:w="712" w:type="dxa"/>
            <w:gridSpan w:val="2"/>
          </w:tcPr>
          <w:p w14:paraId="578F5FA3" w14:textId="77777777" w:rsidR="001255CD" w:rsidRPr="00AA2803" w:rsidRDefault="001255CD" w:rsidP="00B83F4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2" w:type="dxa"/>
          </w:tcPr>
          <w:p w14:paraId="3254D093" w14:textId="77777777" w:rsidR="001255CD" w:rsidRPr="00AA2803" w:rsidRDefault="001255CD" w:rsidP="00B83F4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5EEA9702" w14:textId="77777777" w:rsidTr="00B83F45">
        <w:tc>
          <w:tcPr>
            <w:tcW w:w="389" w:type="dxa"/>
          </w:tcPr>
          <w:p w14:paraId="73F3845A" w14:textId="77777777" w:rsidR="001255CD" w:rsidRPr="00AA2803" w:rsidRDefault="001255CD" w:rsidP="006164CE">
            <w:pPr>
              <w:pStyle w:val="af"/>
              <w:numPr>
                <w:ilvl w:val="0"/>
                <w:numId w:val="47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696" w:type="dxa"/>
            <w:gridSpan w:val="4"/>
          </w:tcPr>
          <w:p w14:paraId="60295F83" w14:textId="77777777" w:rsidR="001255CD" w:rsidRPr="00AA2803" w:rsidRDefault="001255CD" w:rsidP="00B83F4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批次</w:t>
            </w:r>
          </w:p>
        </w:tc>
        <w:tc>
          <w:tcPr>
            <w:tcW w:w="2401" w:type="dxa"/>
            <w:gridSpan w:val="3"/>
          </w:tcPr>
          <w:p w14:paraId="2E42174E" w14:textId="77777777" w:rsidR="001255CD" w:rsidRPr="00AA2803" w:rsidRDefault="001255CD" w:rsidP="00B83F4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BATCH</w:t>
            </w:r>
            <w:r w:rsidRPr="00AA2803">
              <w:rPr>
                <w:rFonts w:ascii="新宋体" w:eastAsia="新宋体" w:hAnsi="新宋体"/>
                <w:szCs w:val="22"/>
              </w:rPr>
              <w:t>_NO</w:t>
            </w:r>
          </w:p>
        </w:tc>
        <w:tc>
          <w:tcPr>
            <w:tcW w:w="1987" w:type="dxa"/>
            <w:gridSpan w:val="3"/>
          </w:tcPr>
          <w:p w14:paraId="3884E8B3" w14:textId="77777777" w:rsidR="001255CD" w:rsidRPr="00AA2803" w:rsidRDefault="001255CD" w:rsidP="00B83F4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VARCHAR2(10)</w:t>
            </w:r>
          </w:p>
        </w:tc>
        <w:tc>
          <w:tcPr>
            <w:tcW w:w="712" w:type="dxa"/>
            <w:gridSpan w:val="2"/>
          </w:tcPr>
          <w:p w14:paraId="5DDFDAF1" w14:textId="77777777" w:rsidR="001255CD" w:rsidRPr="00AA2803" w:rsidRDefault="001255CD" w:rsidP="00B83F4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2" w:type="dxa"/>
          </w:tcPr>
          <w:p w14:paraId="6FDF2710" w14:textId="77777777" w:rsidR="001255CD" w:rsidRPr="00AA2803" w:rsidRDefault="001255CD" w:rsidP="00B83F4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1BE918BD" w14:textId="77777777" w:rsidTr="00B83F45">
        <w:tc>
          <w:tcPr>
            <w:tcW w:w="389" w:type="dxa"/>
          </w:tcPr>
          <w:p w14:paraId="68B00DDA" w14:textId="77777777" w:rsidR="001255CD" w:rsidRPr="00AA2803" w:rsidRDefault="001255CD" w:rsidP="006164CE">
            <w:pPr>
              <w:pStyle w:val="af"/>
              <w:numPr>
                <w:ilvl w:val="0"/>
                <w:numId w:val="47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696" w:type="dxa"/>
            <w:gridSpan w:val="4"/>
          </w:tcPr>
          <w:p w14:paraId="45105423" w14:textId="77777777" w:rsidR="001255CD" w:rsidRPr="00AA2803" w:rsidRDefault="001255CD" w:rsidP="00B83F4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箱号</w:t>
            </w:r>
          </w:p>
        </w:tc>
        <w:tc>
          <w:tcPr>
            <w:tcW w:w="2401" w:type="dxa"/>
            <w:gridSpan w:val="3"/>
          </w:tcPr>
          <w:p w14:paraId="1E78AACB" w14:textId="77777777" w:rsidR="001255CD" w:rsidRPr="00AA2803" w:rsidRDefault="001255CD" w:rsidP="00B83F4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TRUNK</w:t>
            </w:r>
            <w:r w:rsidRPr="00AA2803">
              <w:rPr>
                <w:rFonts w:ascii="新宋体" w:eastAsia="新宋体" w:hAnsi="新宋体" w:hint="eastAsia"/>
                <w:szCs w:val="22"/>
              </w:rPr>
              <w:t>_NO</w:t>
            </w:r>
          </w:p>
        </w:tc>
        <w:tc>
          <w:tcPr>
            <w:tcW w:w="1987" w:type="dxa"/>
            <w:gridSpan w:val="3"/>
          </w:tcPr>
          <w:p w14:paraId="163CECB0" w14:textId="77777777" w:rsidR="001255CD" w:rsidRPr="00AA2803" w:rsidRDefault="001255CD" w:rsidP="00B83F4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VARCHAR2(10)</w:t>
            </w:r>
          </w:p>
        </w:tc>
        <w:tc>
          <w:tcPr>
            <w:tcW w:w="712" w:type="dxa"/>
            <w:gridSpan w:val="2"/>
          </w:tcPr>
          <w:p w14:paraId="3A50E598" w14:textId="77777777" w:rsidR="001255CD" w:rsidRPr="00AA2803" w:rsidRDefault="001255CD" w:rsidP="00B83F4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2" w:type="dxa"/>
          </w:tcPr>
          <w:p w14:paraId="4C84C0E6" w14:textId="77777777" w:rsidR="001255CD" w:rsidRPr="00AA2803" w:rsidRDefault="001255CD" w:rsidP="00B83F4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CD3B15" w:rsidRPr="00AA2803" w14:paraId="32859890" w14:textId="77777777" w:rsidTr="00B83F45">
        <w:tc>
          <w:tcPr>
            <w:tcW w:w="389" w:type="dxa"/>
          </w:tcPr>
          <w:p w14:paraId="5866D4B0" w14:textId="77777777" w:rsidR="00CD3B15" w:rsidRPr="00AA2803" w:rsidRDefault="00CD3B15" w:rsidP="006164CE">
            <w:pPr>
              <w:pStyle w:val="af"/>
              <w:numPr>
                <w:ilvl w:val="0"/>
                <w:numId w:val="47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696" w:type="dxa"/>
            <w:gridSpan w:val="4"/>
          </w:tcPr>
          <w:p w14:paraId="7BFA4F75" w14:textId="77777777" w:rsidR="00CD3B15" w:rsidRPr="00AA2803" w:rsidRDefault="00CD3B15" w:rsidP="00CD3B1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盒号</w:t>
            </w:r>
            <w:r>
              <w:rPr>
                <w:rFonts w:ascii="新宋体" w:eastAsia="新宋体" w:hAnsi="新宋体" w:hint="eastAsia"/>
                <w:szCs w:val="22"/>
              </w:rPr>
              <w:t>（箱号+盒子顺序号）</w:t>
            </w:r>
          </w:p>
        </w:tc>
        <w:tc>
          <w:tcPr>
            <w:tcW w:w="2401" w:type="dxa"/>
            <w:gridSpan w:val="3"/>
          </w:tcPr>
          <w:p w14:paraId="4CC72E72" w14:textId="77777777" w:rsidR="00CD3B15" w:rsidRPr="00AA2803" w:rsidRDefault="00CD3B15" w:rsidP="00CD3B1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BOX_NO</w:t>
            </w:r>
          </w:p>
        </w:tc>
        <w:tc>
          <w:tcPr>
            <w:tcW w:w="1987" w:type="dxa"/>
            <w:gridSpan w:val="3"/>
          </w:tcPr>
          <w:p w14:paraId="104D9778" w14:textId="77777777" w:rsidR="00CD3B15" w:rsidRPr="00AA2803" w:rsidRDefault="00CD3B15" w:rsidP="00CD3B1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VARCHAR2(</w:t>
            </w:r>
            <w:r>
              <w:rPr>
                <w:rFonts w:ascii="新宋体" w:eastAsia="新宋体" w:hAnsi="新宋体"/>
                <w:szCs w:val="22"/>
              </w:rPr>
              <w:t>2</w:t>
            </w:r>
            <w:r w:rsidRPr="00AA2803">
              <w:rPr>
                <w:rFonts w:ascii="新宋体" w:eastAsia="新宋体" w:hAnsi="新宋体"/>
                <w:szCs w:val="22"/>
              </w:rPr>
              <w:t>0)</w:t>
            </w:r>
          </w:p>
        </w:tc>
        <w:tc>
          <w:tcPr>
            <w:tcW w:w="712" w:type="dxa"/>
            <w:gridSpan w:val="2"/>
          </w:tcPr>
          <w:p w14:paraId="0BB89816" w14:textId="77777777" w:rsidR="00CD3B15" w:rsidRPr="00AA2803" w:rsidRDefault="00CD3B15" w:rsidP="00CD3B1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62" w:type="dxa"/>
          </w:tcPr>
          <w:p w14:paraId="43AF2E07" w14:textId="77777777" w:rsidR="00CD3B15" w:rsidRPr="00AA2803" w:rsidRDefault="00CD3B15" w:rsidP="00CD3B1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CD3B15" w:rsidRPr="00AA2803" w14:paraId="2908CC5F" w14:textId="77777777" w:rsidTr="00B83F45">
        <w:tc>
          <w:tcPr>
            <w:tcW w:w="389" w:type="dxa"/>
          </w:tcPr>
          <w:p w14:paraId="4A3A93DE" w14:textId="77777777" w:rsidR="00CD3B15" w:rsidRPr="00AA2803" w:rsidRDefault="00CD3B15" w:rsidP="006164CE">
            <w:pPr>
              <w:pStyle w:val="af"/>
              <w:numPr>
                <w:ilvl w:val="0"/>
                <w:numId w:val="47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696" w:type="dxa"/>
            <w:gridSpan w:val="4"/>
          </w:tcPr>
          <w:p w14:paraId="44479765" w14:textId="77777777" w:rsidR="00CD3B15" w:rsidRPr="00AA2803" w:rsidRDefault="00CD3B15" w:rsidP="00CD3B1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本号</w:t>
            </w:r>
          </w:p>
        </w:tc>
        <w:tc>
          <w:tcPr>
            <w:tcW w:w="2401" w:type="dxa"/>
            <w:gridSpan w:val="3"/>
          </w:tcPr>
          <w:p w14:paraId="0987DF2D" w14:textId="77777777" w:rsidR="00CD3B15" w:rsidRPr="00AA2803" w:rsidRDefault="00CD3B15" w:rsidP="00CD3B1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PACKAGE_NO</w:t>
            </w:r>
          </w:p>
        </w:tc>
        <w:tc>
          <w:tcPr>
            <w:tcW w:w="1987" w:type="dxa"/>
            <w:gridSpan w:val="3"/>
          </w:tcPr>
          <w:p w14:paraId="3C8980E3" w14:textId="77777777" w:rsidR="00CD3B15" w:rsidRPr="00AA2803" w:rsidRDefault="00CD3B15" w:rsidP="00CD3B1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VARCHAR2(10)</w:t>
            </w:r>
          </w:p>
        </w:tc>
        <w:tc>
          <w:tcPr>
            <w:tcW w:w="712" w:type="dxa"/>
            <w:gridSpan w:val="2"/>
          </w:tcPr>
          <w:p w14:paraId="02225F82" w14:textId="77777777" w:rsidR="00CD3B15" w:rsidRPr="00AA2803" w:rsidRDefault="00CD3B15" w:rsidP="00CD3B1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62" w:type="dxa"/>
          </w:tcPr>
          <w:p w14:paraId="7BB6A5EF" w14:textId="77777777" w:rsidR="00CD3B15" w:rsidRPr="00AA2803" w:rsidRDefault="00CD3B15" w:rsidP="00CD3B1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CD3B15" w:rsidRPr="00AA2803" w14:paraId="1E5DE7CA" w14:textId="77777777" w:rsidTr="00B83F45">
        <w:tc>
          <w:tcPr>
            <w:tcW w:w="389" w:type="dxa"/>
          </w:tcPr>
          <w:p w14:paraId="51951D5F" w14:textId="77777777" w:rsidR="00CD3B15" w:rsidRPr="00AA2803" w:rsidRDefault="00CD3B15" w:rsidP="006164CE">
            <w:pPr>
              <w:pStyle w:val="af"/>
              <w:numPr>
                <w:ilvl w:val="0"/>
                <w:numId w:val="47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696" w:type="dxa"/>
            <w:gridSpan w:val="4"/>
          </w:tcPr>
          <w:p w14:paraId="60949C94" w14:textId="77777777" w:rsidR="00CD3B15" w:rsidRPr="00AA2803" w:rsidRDefault="00CD3B15" w:rsidP="00CD3B1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本数</w:t>
            </w:r>
          </w:p>
        </w:tc>
        <w:tc>
          <w:tcPr>
            <w:tcW w:w="2401" w:type="dxa"/>
            <w:gridSpan w:val="3"/>
          </w:tcPr>
          <w:p w14:paraId="4047B627" w14:textId="77777777" w:rsidR="00CD3B15" w:rsidRPr="00AA2803" w:rsidRDefault="00CD3B15" w:rsidP="00CD3B1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PACKAGES</w:t>
            </w:r>
          </w:p>
        </w:tc>
        <w:tc>
          <w:tcPr>
            <w:tcW w:w="1987" w:type="dxa"/>
            <w:gridSpan w:val="3"/>
          </w:tcPr>
          <w:p w14:paraId="1A23CE96" w14:textId="77777777" w:rsidR="00CD3B15" w:rsidRPr="00AA2803" w:rsidRDefault="00CD3B15" w:rsidP="00CD3B1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NUMBER(</w:t>
            </w:r>
            <w:r w:rsidRPr="00AA2803">
              <w:rPr>
                <w:rFonts w:ascii="新宋体" w:eastAsia="新宋体" w:hAnsi="新宋体"/>
                <w:szCs w:val="22"/>
              </w:rPr>
              <w:t>4</w:t>
            </w:r>
            <w:r w:rsidRPr="00AA2803">
              <w:rPr>
                <w:rFonts w:ascii="新宋体" w:eastAsia="新宋体" w:hAnsi="新宋体" w:hint="eastAsia"/>
                <w:szCs w:val="22"/>
              </w:rPr>
              <w:t>)</w:t>
            </w:r>
          </w:p>
        </w:tc>
        <w:tc>
          <w:tcPr>
            <w:tcW w:w="712" w:type="dxa"/>
            <w:gridSpan w:val="2"/>
          </w:tcPr>
          <w:p w14:paraId="6AB910DA" w14:textId="77777777" w:rsidR="00CD3B15" w:rsidRPr="00AA2803" w:rsidRDefault="00CD3B15" w:rsidP="00CD3B1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2" w:type="dxa"/>
          </w:tcPr>
          <w:p w14:paraId="58C87C85" w14:textId="77777777" w:rsidR="00CD3B15" w:rsidRPr="00AA2803" w:rsidRDefault="00CD3B15" w:rsidP="00CD3B1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CD3B15" w:rsidRPr="00AA2803" w14:paraId="1A25E68B" w14:textId="77777777" w:rsidTr="00B83F45">
        <w:tc>
          <w:tcPr>
            <w:tcW w:w="389" w:type="dxa"/>
          </w:tcPr>
          <w:p w14:paraId="1391F253" w14:textId="77777777" w:rsidR="00CD3B15" w:rsidRPr="00AA2803" w:rsidRDefault="00CD3B15" w:rsidP="006164CE">
            <w:pPr>
              <w:pStyle w:val="af"/>
              <w:numPr>
                <w:ilvl w:val="0"/>
                <w:numId w:val="47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696" w:type="dxa"/>
            <w:gridSpan w:val="4"/>
          </w:tcPr>
          <w:p w14:paraId="610A07A2" w14:textId="77777777" w:rsidR="00CD3B15" w:rsidRPr="00AA2803" w:rsidRDefault="00CD3B15" w:rsidP="00CD3B1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金额</w:t>
            </w:r>
          </w:p>
        </w:tc>
        <w:tc>
          <w:tcPr>
            <w:tcW w:w="2401" w:type="dxa"/>
            <w:gridSpan w:val="3"/>
          </w:tcPr>
          <w:p w14:paraId="58D3B581" w14:textId="77777777" w:rsidR="00CD3B15" w:rsidRPr="00AA2803" w:rsidRDefault="00CD3B15" w:rsidP="00CD3B1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AMOUNT</w:t>
            </w:r>
          </w:p>
        </w:tc>
        <w:tc>
          <w:tcPr>
            <w:tcW w:w="1987" w:type="dxa"/>
            <w:gridSpan w:val="3"/>
          </w:tcPr>
          <w:p w14:paraId="4CE70608" w14:textId="77777777" w:rsidR="00CD3B15" w:rsidRPr="00AA2803" w:rsidRDefault="00CD3B15" w:rsidP="00CD3B1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NUMBER(</w:t>
            </w:r>
            <w:r w:rsidRPr="00AA2803">
              <w:rPr>
                <w:rFonts w:ascii="新宋体" w:eastAsia="新宋体" w:hAnsi="新宋体"/>
                <w:szCs w:val="22"/>
              </w:rPr>
              <w:t>18</w:t>
            </w:r>
            <w:r w:rsidRPr="00AA2803">
              <w:rPr>
                <w:rFonts w:ascii="新宋体" w:eastAsia="新宋体" w:hAnsi="新宋体" w:hint="eastAsia"/>
                <w:szCs w:val="22"/>
              </w:rPr>
              <w:t>)</w:t>
            </w:r>
          </w:p>
        </w:tc>
        <w:tc>
          <w:tcPr>
            <w:tcW w:w="712" w:type="dxa"/>
            <w:gridSpan w:val="2"/>
          </w:tcPr>
          <w:p w14:paraId="55DF3786" w14:textId="77777777" w:rsidR="00CD3B15" w:rsidRPr="00AA2803" w:rsidRDefault="00CD3B15" w:rsidP="00CD3B1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2" w:type="dxa"/>
          </w:tcPr>
          <w:p w14:paraId="6F61E89E" w14:textId="77777777" w:rsidR="00CD3B15" w:rsidRPr="00AA2803" w:rsidRDefault="00CD3B15" w:rsidP="00CD3B1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CD3B15" w:rsidRPr="00AA2803" w14:paraId="0E97B082" w14:textId="77777777" w:rsidTr="00B83F45">
        <w:tc>
          <w:tcPr>
            <w:tcW w:w="9747" w:type="dxa"/>
            <w:gridSpan w:val="14"/>
            <w:shd w:val="clear" w:color="auto" w:fill="D9D9D9" w:themeFill="background1" w:themeFillShade="D9"/>
          </w:tcPr>
          <w:p w14:paraId="3B0A20C3" w14:textId="77777777" w:rsidR="00CD3B15" w:rsidRPr="00AA2803" w:rsidRDefault="00CD3B15" w:rsidP="00CD3B15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表格其他属性信息定义（包括PK-FK、IDX等）</w:t>
            </w:r>
          </w:p>
        </w:tc>
      </w:tr>
      <w:tr w:rsidR="00CD3B15" w:rsidRPr="00AA2803" w14:paraId="4F98CB0E" w14:textId="77777777" w:rsidTr="00B83F45">
        <w:trPr>
          <w:trHeight w:val="231"/>
        </w:trPr>
        <w:tc>
          <w:tcPr>
            <w:tcW w:w="528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C5B32A1" w14:textId="77777777" w:rsidR="00CD3B15" w:rsidRPr="00AA2803" w:rsidRDefault="00CD3B15" w:rsidP="00CD3B15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主键</w:t>
            </w:r>
          </w:p>
        </w:tc>
        <w:tc>
          <w:tcPr>
            <w:tcW w:w="2970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01B24EAA" w14:textId="77777777" w:rsidR="00CD3B15" w:rsidRPr="00AA2803" w:rsidRDefault="00CD3B15" w:rsidP="00CD3B15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6249" w:type="dxa"/>
            <w:gridSpan w:val="8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3080931F" w14:textId="77777777" w:rsidR="00CD3B15" w:rsidRPr="00AA2803" w:rsidRDefault="00CD3B15" w:rsidP="00CD3B15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包含列</w:t>
            </w:r>
          </w:p>
        </w:tc>
      </w:tr>
      <w:tr w:rsidR="00CD3B15" w:rsidRPr="00AA2803" w14:paraId="7CB119F6" w14:textId="77777777" w:rsidTr="00B83F45">
        <w:trPr>
          <w:trHeight w:val="231"/>
        </w:trPr>
        <w:tc>
          <w:tcPr>
            <w:tcW w:w="528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3B2AACF" w14:textId="77777777" w:rsidR="00CD3B15" w:rsidRPr="00AA2803" w:rsidRDefault="00CD3B15" w:rsidP="00CD3B15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2970" w:type="dxa"/>
            <w:gridSpan w:val="4"/>
            <w:tcBorders>
              <w:left w:val="single" w:sz="4" w:space="0" w:color="auto"/>
            </w:tcBorders>
          </w:tcPr>
          <w:p w14:paraId="684F8F0E" w14:textId="77777777" w:rsidR="00CD3B15" w:rsidRPr="00AA2803" w:rsidRDefault="00CD3B15" w:rsidP="00CD3B1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41279A">
              <w:rPr>
                <w:rFonts w:ascii="新宋体" w:eastAsia="新宋体" w:hAnsi="新宋体"/>
                <w:szCs w:val="22"/>
              </w:rPr>
              <w:t>PK_WH_CP_NOMATCH_DETAIL</w:t>
            </w:r>
          </w:p>
        </w:tc>
        <w:tc>
          <w:tcPr>
            <w:tcW w:w="6249" w:type="dxa"/>
            <w:gridSpan w:val="8"/>
            <w:tcBorders>
              <w:left w:val="single" w:sz="4" w:space="0" w:color="auto"/>
            </w:tcBorders>
          </w:tcPr>
          <w:p w14:paraId="4F2FED58" w14:textId="77777777" w:rsidR="00CD3B15" w:rsidRPr="00AA2803" w:rsidRDefault="00CD3B15" w:rsidP="00CD3B1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SEQUENCE_NO</w:t>
            </w:r>
          </w:p>
        </w:tc>
      </w:tr>
      <w:tr w:rsidR="00CD3B15" w:rsidRPr="00AA2803" w14:paraId="13620C3D" w14:textId="77777777" w:rsidTr="00B83F45">
        <w:trPr>
          <w:trHeight w:val="231"/>
        </w:trPr>
        <w:tc>
          <w:tcPr>
            <w:tcW w:w="528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13E0022" w14:textId="77777777" w:rsidR="00CD3B15" w:rsidRPr="00AA2803" w:rsidRDefault="00CD3B15" w:rsidP="00CD3B15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外键</w:t>
            </w:r>
          </w:p>
        </w:tc>
        <w:tc>
          <w:tcPr>
            <w:tcW w:w="2970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3297E54E" w14:textId="77777777" w:rsidR="00CD3B15" w:rsidRPr="00AA2803" w:rsidRDefault="00CD3B15" w:rsidP="00CD3B15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1988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0844A9B8" w14:textId="77777777" w:rsidR="00CD3B15" w:rsidRPr="00AA2803" w:rsidRDefault="00CD3B15" w:rsidP="00CD3B15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  <w:tc>
          <w:tcPr>
            <w:tcW w:w="2123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4D2FBD27" w14:textId="77777777" w:rsidR="00CD3B15" w:rsidRPr="00AA2803" w:rsidRDefault="00CD3B15" w:rsidP="00CD3B15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参照表名</w:t>
            </w:r>
          </w:p>
        </w:tc>
        <w:tc>
          <w:tcPr>
            <w:tcW w:w="2138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3B785BAF" w14:textId="77777777" w:rsidR="00CD3B15" w:rsidRPr="00AA2803" w:rsidRDefault="00CD3B15" w:rsidP="00CD3B15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</w:tr>
      <w:tr w:rsidR="00CD3B15" w:rsidRPr="00AA2803" w14:paraId="557256E0" w14:textId="77777777" w:rsidTr="00B83F45">
        <w:trPr>
          <w:trHeight w:val="231"/>
        </w:trPr>
        <w:tc>
          <w:tcPr>
            <w:tcW w:w="528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37C3476" w14:textId="77777777" w:rsidR="00CD3B15" w:rsidRPr="00AA2803" w:rsidRDefault="00CD3B15" w:rsidP="00CD3B15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2970" w:type="dxa"/>
            <w:gridSpan w:val="4"/>
            <w:tcBorders>
              <w:left w:val="single" w:sz="4" w:space="0" w:color="auto"/>
            </w:tcBorders>
          </w:tcPr>
          <w:p w14:paraId="3EF56477" w14:textId="77777777" w:rsidR="00CD3B15" w:rsidRPr="00AA2803" w:rsidRDefault="00CD3B15" w:rsidP="00CD3B1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988" w:type="dxa"/>
            <w:gridSpan w:val="2"/>
            <w:tcBorders>
              <w:left w:val="single" w:sz="4" w:space="0" w:color="auto"/>
            </w:tcBorders>
          </w:tcPr>
          <w:p w14:paraId="671BFBA6" w14:textId="77777777" w:rsidR="00CD3B15" w:rsidRPr="00AA2803" w:rsidRDefault="00CD3B15" w:rsidP="00CD3B1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123" w:type="dxa"/>
            <w:gridSpan w:val="4"/>
            <w:tcBorders>
              <w:left w:val="single" w:sz="4" w:space="0" w:color="auto"/>
            </w:tcBorders>
          </w:tcPr>
          <w:p w14:paraId="37920804" w14:textId="77777777" w:rsidR="00CD3B15" w:rsidRPr="00AA2803" w:rsidRDefault="00CD3B15" w:rsidP="00CD3B1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138" w:type="dxa"/>
            <w:gridSpan w:val="2"/>
            <w:tcBorders>
              <w:left w:val="single" w:sz="4" w:space="0" w:color="auto"/>
            </w:tcBorders>
          </w:tcPr>
          <w:p w14:paraId="784A4CD4" w14:textId="77777777" w:rsidR="00CD3B15" w:rsidRPr="00AA2803" w:rsidRDefault="00CD3B15" w:rsidP="00CD3B1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CD3B15" w:rsidRPr="00AA2803" w14:paraId="4335DC21" w14:textId="77777777" w:rsidTr="00B83F45">
        <w:trPr>
          <w:trHeight w:val="231"/>
        </w:trPr>
        <w:tc>
          <w:tcPr>
            <w:tcW w:w="528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E7BC4F1" w14:textId="77777777" w:rsidR="00CD3B15" w:rsidRPr="00AA2803" w:rsidRDefault="00CD3B15" w:rsidP="00CD3B15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索引</w:t>
            </w:r>
          </w:p>
        </w:tc>
        <w:tc>
          <w:tcPr>
            <w:tcW w:w="2970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0D3F04CE" w14:textId="77777777" w:rsidR="00CD3B15" w:rsidRPr="00AA2803" w:rsidRDefault="00CD3B15" w:rsidP="00CD3B15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3116" w:type="dxa"/>
            <w:gridSpan w:val="3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45A80F9A" w14:textId="77777777" w:rsidR="00CD3B15" w:rsidRPr="00AA2803" w:rsidRDefault="00CD3B15" w:rsidP="00CD3B15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  <w:tc>
          <w:tcPr>
            <w:tcW w:w="3133" w:type="dxa"/>
            <w:gridSpan w:val="5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5B6B6CB2" w14:textId="77777777" w:rsidR="00CD3B15" w:rsidRPr="00AA2803" w:rsidRDefault="00CD3B15" w:rsidP="00CD3B15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类型</w:t>
            </w:r>
          </w:p>
        </w:tc>
      </w:tr>
      <w:tr w:rsidR="002F517C" w:rsidRPr="00AA2803" w14:paraId="3E43246F" w14:textId="77777777" w:rsidTr="00B83F45">
        <w:trPr>
          <w:trHeight w:val="231"/>
        </w:trPr>
        <w:tc>
          <w:tcPr>
            <w:tcW w:w="528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44AB44F" w14:textId="77777777" w:rsidR="002F517C" w:rsidRPr="00AA2803" w:rsidRDefault="002F517C" w:rsidP="002F517C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2970" w:type="dxa"/>
            <w:gridSpan w:val="4"/>
            <w:tcBorders>
              <w:left w:val="single" w:sz="4" w:space="0" w:color="auto"/>
            </w:tcBorders>
          </w:tcPr>
          <w:p w14:paraId="40F3F7C4" w14:textId="77777777" w:rsidR="002F517C" w:rsidRPr="00AA2803" w:rsidRDefault="002F517C" w:rsidP="002F517C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IDX_WH_CPN_DETAIL_CP</w:t>
            </w:r>
          </w:p>
        </w:tc>
        <w:tc>
          <w:tcPr>
            <w:tcW w:w="3116" w:type="dxa"/>
            <w:gridSpan w:val="3"/>
            <w:tcBorders>
              <w:left w:val="single" w:sz="4" w:space="0" w:color="auto"/>
            </w:tcBorders>
          </w:tcPr>
          <w:p w14:paraId="6A74F577" w14:textId="77777777" w:rsidR="002F517C" w:rsidRPr="00AA2803" w:rsidRDefault="002F517C" w:rsidP="002F517C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CP_NO</w:t>
            </w:r>
          </w:p>
        </w:tc>
        <w:tc>
          <w:tcPr>
            <w:tcW w:w="3133" w:type="dxa"/>
            <w:gridSpan w:val="5"/>
            <w:tcBorders>
              <w:left w:val="single" w:sz="4" w:space="0" w:color="auto"/>
            </w:tcBorders>
          </w:tcPr>
          <w:p w14:paraId="23F9B936" w14:textId="77777777" w:rsidR="002F517C" w:rsidRPr="00AA2803" w:rsidRDefault="002F517C" w:rsidP="002F517C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2F517C" w:rsidRPr="00AA2803" w14:paraId="58EAEE69" w14:textId="77777777" w:rsidTr="00B83F45">
        <w:tc>
          <w:tcPr>
            <w:tcW w:w="528" w:type="dxa"/>
            <w:gridSpan w:val="2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0D98BAB" w14:textId="77777777" w:rsidR="002F517C" w:rsidRPr="00AA2803" w:rsidRDefault="002F517C" w:rsidP="002F517C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约束</w:t>
            </w:r>
          </w:p>
        </w:tc>
        <w:tc>
          <w:tcPr>
            <w:tcW w:w="9219" w:type="dxa"/>
            <w:gridSpan w:val="12"/>
            <w:tcBorders>
              <w:left w:val="single" w:sz="4" w:space="0" w:color="auto"/>
            </w:tcBorders>
          </w:tcPr>
          <w:p w14:paraId="24CFF4B1" w14:textId="77777777" w:rsidR="002F517C" w:rsidRPr="00AA2803" w:rsidRDefault="002F517C" w:rsidP="002F517C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2F517C" w:rsidRPr="00AA2803" w14:paraId="36996F77" w14:textId="77777777" w:rsidTr="00B83F45">
        <w:trPr>
          <w:trHeight w:val="231"/>
        </w:trPr>
        <w:tc>
          <w:tcPr>
            <w:tcW w:w="528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7C91041" w14:textId="77777777" w:rsidR="002F517C" w:rsidRPr="00AA2803" w:rsidRDefault="002F517C" w:rsidP="002F517C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</w:t>
            </w: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07816CDA" w14:textId="77777777" w:rsidR="002F517C" w:rsidRPr="00AA2803" w:rsidRDefault="002F517C" w:rsidP="002F517C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分区类型</w:t>
            </w:r>
          </w:p>
        </w:tc>
        <w:tc>
          <w:tcPr>
            <w:tcW w:w="1488" w:type="dxa"/>
            <w:gridSpan w:val="3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0B399581" w14:textId="77777777" w:rsidR="002F517C" w:rsidRPr="00AA2803" w:rsidRDefault="002F517C" w:rsidP="002F517C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分区字段</w:t>
            </w:r>
          </w:p>
        </w:tc>
        <w:tc>
          <w:tcPr>
            <w:tcW w:w="6243" w:type="dxa"/>
            <w:gridSpan w:val="7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3B293315" w14:textId="77777777" w:rsidR="002F517C" w:rsidRPr="00AA2803" w:rsidRDefault="002F517C" w:rsidP="002F517C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分区条件</w:t>
            </w:r>
          </w:p>
        </w:tc>
      </w:tr>
      <w:tr w:rsidR="002F517C" w:rsidRPr="00AA2803" w14:paraId="332E35B1" w14:textId="77777777" w:rsidTr="00B83F45">
        <w:trPr>
          <w:trHeight w:val="231"/>
        </w:trPr>
        <w:tc>
          <w:tcPr>
            <w:tcW w:w="528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75602F8" w14:textId="77777777" w:rsidR="002F517C" w:rsidRPr="00AA2803" w:rsidRDefault="002F517C" w:rsidP="002F517C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</w:tcPr>
          <w:p w14:paraId="79BCBCA8" w14:textId="77777777" w:rsidR="002F517C" w:rsidRPr="00AA2803" w:rsidRDefault="002F517C" w:rsidP="002F517C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主分区</w:t>
            </w:r>
          </w:p>
        </w:tc>
        <w:tc>
          <w:tcPr>
            <w:tcW w:w="1488" w:type="dxa"/>
            <w:gridSpan w:val="3"/>
            <w:tcBorders>
              <w:left w:val="single" w:sz="4" w:space="0" w:color="auto"/>
            </w:tcBorders>
          </w:tcPr>
          <w:p w14:paraId="589E6DB2" w14:textId="77777777" w:rsidR="002F517C" w:rsidRPr="00AA2803" w:rsidRDefault="002F517C" w:rsidP="002F517C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6243" w:type="dxa"/>
            <w:gridSpan w:val="7"/>
            <w:tcBorders>
              <w:left w:val="single" w:sz="4" w:space="0" w:color="auto"/>
            </w:tcBorders>
          </w:tcPr>
          <w:p w14:paraId="50E31876" w14:textId="77777777" w:rsidR="002F517C" w:rsidRPr="00AA2803" w:rsidRDefault="002F517C" w:rsidP="002F517C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2F517C" w:rsidRPr="00AA2803" w14:paraId="14005D54" w14:textId="77777777" w:rsidTr="00B83F45">
        <w:trPr>
          <w:trHeight w:val="231"/>
        </w:trPr>
        <w:tc>
          <w:tcPr>
            <w:tcW w:w="528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ECEA471" w14:textId="77777777" w:rsidR="002F517C" w:rsidRPr="00AA2803" w:rsidRDefault="002F517C" w:rsidP="002F517C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</w:tcPr>
          <w:p w14:paraId="28872E10" w14:textId="77777777" w:rsidR="002F517C" w:rsidRPr="00AA2803" w:rsidRDefault="002F517C" w:rsidP="002F517C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子分区</w:t>
            </w:r>
          </w:p>
        </w:tc>
        <w:tc>
          <w:tcPr>
            <w:tcW w:w="1488" w:type="dxa"/>
            <w:gridSpan w:val="3"/>
            <w:tcBorders>
              <w:left w:val="single" w:sz="4" w:space="0" w:color="auto"/>
            </w:tcBorders>
          </w:tcPr>
          <w:p w14:paraId="64FED954" w14:textId="77777777" w:rsidR="002F517C" w:rsidRPr="00AA2803" w:rsidRDefault="002F517C" w:rsidP="002F517C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6243" w:type="dxa"/>
            <w:gridSpan w:val="7"/>
            <w:tcBorders>
              <w:left w:val="single" w:sz="4" w:space="0" w:color="auto"/>
            </w:tcBorders>
          </w:tcPr>
          <w:p w14:paraId="1FE44A3A" w14:textId="77777777" w:rsidR="002F517C" w:rsidRPr="00AA2803" w:rsidRDefault="002F517C" w:rsidP="002F517C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</w:tbl>
    <w:p w14:paraId="6D091337" w14:textId="77777777" w:rsidR="001255CD" w:rsidRPr="00AA2803" w:rsidRDefault="001255CD" w:rsidP="001255CD"/>
    <w:p w14:paraId="10330B90" w14:textId="77777777" w:rsidR="001255CD" w:rsidRPr="00AA2803" w:rsidRDefault="001255CD" w:rsidP="005C3C63"/>
    <w:p w14:paraId="114F3A0E" w14:textId="77777777" w:rsidR="00E728BE" w:rsidRPr="00AA2803" w:rsidRDefault="00E728BE" w:rsidP="00E728BE">
      <w:pPr>
        <w:pStyle w:val="4"/>
      </w:pPr>
      <w:bookmarkStart w:id="82" w:name="_Toc435450851"/>
      <w:r w:rsidRPr="00AA2803">
        <w:rPr>
          <w:rFonts w:hint="eastAsia"/>
        </w:rPr>
        <w:t>损毁单（</w:t>
      </w:r>
      <w:r w:rsidR="00AA4980" w:rsidRPr="00AA2803">
        <w:rPr>
          <w:rFonts w:hint="eastAsia"/>
        </w:rPr>
        <w:t>WH_</w:t>
      </w:r>
      <w:r w:rsidRPr="00AA2803">
        <w:t>BROKEN_RECODER</w:t>
      </w:r>
      <w:r w:rsidRPr="00AA2803">
        <w:rPr>
          <w:rFonts w:hint="eastAsia"/>
        </w:rPr>
        <w:t>）</w:t>
      </w:r>
      <w:bookmarkEnd w:id="82"/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91"/>
        <w:gridCol w:w="142"/>
        <w:gridCol w:w="698"/>
        <w:gridCol w:w="790"/>
        <w:gridCol w:w="1348"/>
        <w:gridCol w:w="133"/>
        <w:gridCol w:w="6"/>
        <w:gridCol w:w="1984"/>
        <w:gridCol w:w="995"/>
        <w:gridCol w:w="133"/>
        <w:gridCol w:w="850"/>
        <w:gridCol w:w="145"/>
        <w:gridCol w:w="564"/>
        <w:gridCol w:w="1568"/>
      </w:tblGrid>
      <w:tr w:rsidR="00AA2803" w:rsidRPr="00AA2803" w14:paraId="6F2627A8" w14:textId="77777777" w:rsidTr="00E728BE">
        <w:tc>
          <w:tcPr>
            <w:tcW w:w="1231" w:type="dxa"/>
            <w:gridSpan w:val="3"/>
            <w:shd w:val="clear" w:color="auto" w:fill="C0C0C0"/>
          </w:tcPr>
          <w:p w14:paraId="2772DB0B" w14:textId="77777777" w:rsidR="00E728BE" w:rsidRPr="00AA2803" w:rsidRDefault="00E728BE" w:rsidP="00E728BE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汉字注解</w:t>
            </w:r>
          </w:p>
        </w:tc>
        <w:tc>
          <w:tcPr>
            <w:tcW w:w="4261" w:type="dxa"/>
            <w:gridSpan w:val="5"/>
            <w:shd w:val="clear" w:color="auto" w:fill="auto"/>
          </w:tcPr>
          <w:p w14:paraId="7C49F20F" w14:textId="77777777" w:rsidR="00E728BE" w:rsidRPr="00AA2803" w:rsidRDefault="00E728BE" w:rsidP="00E728BE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损毁单</w:t>
            </w:r>
          </w:p>
        </w:tc>
        <w:tc>
          <w:tcPr>
            <w:tcW w:w="995" w:type="dxa"/>
            <w:shd w:val="clear" w:color="auto" w:fill="C0C0C0"/>
          </w:tcPr>
          <w:p w14:paraId="3BD82B13" w14:textId="77777777" w:rsidR="00E728BE" w:rsidRPr="00AA2803" w:rsidRDefault="00E728BE" w:rsidP="00E728BE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表名</w:t>
            </w:r>
          </w:p>
        </w:tc>
        <w:tc>
          <w:tcPr>
            <w:tcW w:w="3260" w:type="dxa"/>
            <w:gridSpan w:val="5"/>
            <w:shd w:val="clear" w:color="auto" w:fill="auto"/>
          </w:tcPr>
          <w:p w14:paraId="6EF95B08" w14:textId="77777777" w:rsidR="00E728BE" w:rsidRPr="00AA2803" w:rsidRDefault="00AA4980" w:rsidP="00E728BE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/>
                <w:b/>
                <w:sz w:val="24"/>
                <w:szCs w:val="22"/>
              </w:rPr>
              <w:t>WH_</w:t>
            </w:r>
            <w:r w:rsidR="00E728BE" w:rsidRPr="00AA2803">
              <w:rPr>
                <w:rFonts w:ascii="新宋体" w:eastAsia="新宋体" w:hAnsi="新宋体"/>
                <w:b/>
                <w:sz w:val="24"/>
                <w:szCs w:val="22"/>
              </w:rPr>
              <w:t>BROKEN_RECODER</w:t>
            </w:r>
          </w:p>
        </w:tc>
      </w:tr>
      <w:tr w:rsidR="00AA2803" w:rsidRPr="00AA2803" w14:paraId="11DEAB63" w14:textId="77777777" w:rsidTr="00E728BE">
        <w:tc>
          <w:tcPr>
            <w:tcW w:w="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horzCross" w:color="auto" w:fill="C0C0C0"/>
          </w:tcPr>
          <w:p w14:paraId="25CC4BA6" w14:textId="77777777" w:rsidR="00E728BE" w:rsidRPr="00AA2803" w:rsidRDefault="00E728BE" w:rsidP="00E728BE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</w:p>
        </w:tc>
        <w:tc>
          <w:tcPr>
            <w:tcW w:w="2978" w:type="dxa"/>
            <w:gridSpan w:val="4"/>
            <w:tcBorders>
              <w:left w:val="single" w:sz="4" w:space="0" w:color="auto"/>
            </w:tcBorders>
            <w:shd w:val="clear" w:color="auto" w:fill="C0C0C0"/>
          </w:tcPr>
          <w:p w14:paraId="297EDD46" w14:textId="77777777" w:rsidR="00E728BE" w:rsidRPr="00AA2803" w:rsidRDefault="00E728BE" w:rsidP="00E728BE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字段名称</w:t>
            </w:r>
          </w:p>
        </w:tc>
        <w:tc>
          <w:tcPr>
            <w:tcW w:w="2123" w:type="dxa"/>
            <w:gridSpan w:val="3"/>
            <w:shd w:val="clear" w:color="auto" w:fill="C0C0C0"/>
          </w:tcPr>
          <w:p w14:paraId="02FB823A" w14:textId="77777777" w:rsidR="00E728BE" w:rsidRPr="00AA2803" w:rsidRDefault="00E728BE" w:rsidP="00E728BE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字段命名</w:t>
            </w:r>
          </w:p>
        </w:tc>
        <w:tc>
          <w:tcPr>
            <w:tcW w:w="1978" w:type="dxa"/>
            <w:gridSpan w:val="3"/>
            <w:shd w:val="clear" w:color="auto" w:fill="C0C0C0"/>
          </w:tcPr>
          <w:p w14:paraId="05BF9C9A" w14:textId="77777777" w:rsidR="00E728BE" w:rsidRPr="00AA2803" w:rsidRDefault="00E728BE" w:rsidP="00E728BE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类型</w:t>
            </w:r>
          </w:p>
        </w:tc>
        <w:tc>
          <w:tcPr>
            <w:tcW w:w="709" w:type="dxa"/>
            <w:gridSpan w:val="2"/>
            <w:shd w:val="clear" w:color="auto" w:fill="C0C0C0"/>
          </w:tcPr>
          <w:p w14:paraId="22E775E6" w14:textId="77777777" w:rsidR="00E728BE" w:rsidRPr="00AA2803" w:rsidRDefault="00E728BE" w:rsidP="00E728BE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非空</w:t>
            </w:r>
          </w:p>
        </w:tc>
        <w:tc>
          <w:tcPr>
            <w:tcW w:w="1568" w:type="dxa"/>
            <w:shd w:val="clear" w:color="auto" w:fill="C0C0C0"/>
          </w:tcPr>
          <w:p w14:paraId="24A2BAA2" w14:textId="77777777" w:rsidR="00E728BE" w:rsidRPr="00AA2803" w:rsidRDefault="00E728BE" w:rsidP="00E728BE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默认</w:t>
            </w:r>
          </w:p>
        </w:tc>
      </w:tr>
      <w:tr w:rsidR="00AA2803" w:rsidRPr="00AA2803" w14:paraId="2E3DE3FB" w14:textId="77777777" w:rsidTr="00E728BE">
        <w:tc>
          <w:tcPr>
            <w:tcW w:w="391" w:type="dxa"/>
            <w:tcBorders>
              <w:top w:val="single" w:sz="4" w:space="0" w:color="auto"/>
            </w:tcBorders>
          </w:tcPr>
          <w:p w14:paraId="2661BE95" w14:textId="77777777" w:rsidR="00E728BE" w:rsidRPr="00AA2803" w:rsidRDefault="00E728BE" w:rsidP="006164CE">
            <w:pPr>
              <w:pStyle w:val="af"/>
              <w:numPr>
                <w:ilvl w:val="0"/>
                <w:numId w:val="40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978" w:type="dxa"/>
            <w:gridSpan w:val="4"/>
          </w:tcPr>
          <w:p w14:paraId="0ED93283" w14:textId="77777777" w:rsidR="00E728BE" w:rsidRPr="00AA2803" w:rsidRDefault="007A066E" w:rsidP="00E728B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损毁</w:t>
            </w:r>
            <w:r>
              <w:rPr>
                <w:rFonts w:ascii="新宋体" w:eastAsia="新宋体" w:hAnsi="新宋体"/>
                <w:szCs w:val="22"/>
              </w:rPr>
              <w:t>单</w:t>
            </w:r>
            <w:r w:rsidR="00E728BE" w:rsidRPr="00AA2803">
              <w:rPr>
                <w:rFonts w:ascii="新宋体" w:eastAsia="新宋体" w:hAnsi="新宋体" w:hint="eastAsia"/>
                <w:szCs w:val="22"/>
              </w:rPr>
              <w:t>编号（SH12345678）</w:t>
            </w:r>
          </w:p>
        </w:tc>
        <w:tc>
          <w:tcPr>
            <w:tcW w:w="2123" w:type="dxa"/>
            <w:gridSpan w:val="3"/>
          </w:tcPr>
          <w:p w14:paraId="3D73754A" w14:textId="77777777" w:rsidR="00E728BE" w:rsidRPr="00AA2803" w:rsidRDefault="00E728BE" w:rsidP="00E728B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BROKEN_NO</w:t>
            </w:r>
          </w:p>
        </w:tc>
        <w:tc>
          <w:tcPr>
            <w:tcW w:w="1978" w:type="dxa"/>
            <w:gridSpan w:val="3"/>
          </w:tcPr>
          <w:p w14:paraId="116761BA" w14:textId="77777777" w:rsidR="00E728BE" w:rsidRPr="00AA2803" w:rsidRDefault="00E728BE" w:rsidP="00E728B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CHAR(10)</w:t>
            </w:r>
          </w:p>
        </w:tc>
        <w:tc>
          <w:tcPr>
            <w:tcW w:w="709" w:type="dxa"/>
            <w:gridSpan w:val="2"/>
          </w:tcPr>
          <w:p w14:paraId="461CE374" w14:textId="77777777" w:rsidR="00E728BE" w:rsidRPr="00AA2803" w:rsidRDefault="00E728BE" w:rsidP="00E728B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5D4EAC89" w14:textId="77777777" w:rsidR="00E728BE" w:rsidRPr="00AA2803" w:rsidRDefault="00E728BE" w:rsidP="00E728B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729AE9AA" w14:textId="77777777" w:rsidTr="00E728BE">
        <w:tc>
          <w:tcPr>
            <w:tcW w:w="391" w:type="dxa"/>
            <w:tcBorders>
              <w:top w:val="single" w:sz="4" w:space="0" w:color="auto"/>
            </w:tcBorders>
          </w:tcPr>
          <w:p w14:paraId="175FD05B" w14:textId="77777777" w:rsidR="00E728BE" w:rsidRPr="00AA2803" w:rsidRDefault="00E728BE" w:rsidP="006164CE">
            <w:pPr>
              <w:pStyle w:val="af"/>
              <w:numPr>
                <w:ilvl w:val="0"/>
                <w:numId w:val="40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978" w:type="dxa"/>
            <w:gridSpan w:val="4"/>
          </w:tcPr>
          <w:p w14:paraId="51C8E110" w14:textId="77777777" w:rsidR="00E728BE" w:rsidRPr="00AA2803" w:rsidRDefault="00E728BE" w:rsidP="00E728B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填报人</w:t>
            </w:r>
          </w:p>
        </w:tc>
        <w:tc>
          <w:tcPr>
            <w:tcW w:w="2123" w:type="dxa"/>
            <w:gridSpan w:val="3"/>
          </w:tcPr>
          <w:p w14:paraId="226F10E2" w14:textId="77777777" w:rsidR="00E728BE" w:rsidRPr="00AA2803" w:rsidRDefault="00E728BE" w:rsidP="00E728B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APPLY</w:t>
            </w:r>
            <w:r w:rsidRPr="00AA2803">
              <w:rPr>
                <w:rFonts w:ascii="新宋体" w:eastAsia="新宋体" w:hAnsi="新宋体"/>
                <w:szCs w:val="22"/>
              </w:rPr>
              <w:t>_ADMIN</w:t>
            </w:r>
          </w:p>
        </w:tc>
        <w:tc>
          <w:tcPr>
            <w:tcW w:w="1978" w:type="dxa"/>
            <w:gridSpan w:val="3"/>
          </w:tcPr>
          <w:p w14:paraId="19E7816D" w14:textId="77777777" w:rsidR="00E728BE" w:rsidRPr="00AA2803" w:rsidRDefault="00E728BE" w:rsidP="00671A5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NUMBER(</w:t>
            </w:r>
            <w:r w:rsidR="00671A57" w:rsidRPr="00AA2803">
              <w:rPr>
                <w:rFonts w:ascii="新宋体" w:eastAsia="新宋体" w:hAnsi="新宋体"/>
                <w:szCs w:val="22"/>
              </w:rPr>
              <w:t>4</w:t>
            </w:r>
            <w:r w:rsidRPr="00AA2803">
              <w:rPr>
                <w:rFonts w:ascii="新宋体" w:eastAsia="新宋体" w:hAnsi="新宋体" w:hint="eastAsia"/>
                <w:szCs w:val="22"/>
              </w:rPr>
              <w:t>)</w:t>
            </w:r>
          </w:p>
        </w:tc>
        <w:tc>
          <w:tcPr>
            <w:tcW w:w="709" w:type="dxa"/>
            <w:gridSpan w:val="2"/>
          </w:tcPr>
          <w:p w14:paraId="615CE579" w14:textId="77777777" w:rsidR="00E728BE" w:rsidRPr="00AA2803" w:rsidRDefault="00E728BE" w:rsidP="00E728B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68" w:type="dxa"/>
          </w:tcPr>
          <w:p w14:paraId="43DC399C" w14:textId="77777777" w:rsidR="00E728BE" w:rsidRPr="00AA2803" w:rsidRDefault="00E728BE" w:rsidP="00E728B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6E489026" w14:textId="77777777" w:rsidTr="00E728BE">
        <w:tc>
          <w:tcPr>
            <w:tcW w:w="391" w:type="dxa"/>
            <w:tcBorders>
              <w:top w:val="single" w:sz="4" w:space="0" w:color="auto"/>
            </w:tcBorders>
          </w:tcPr>
          <w:p w14:paraId="3C03105A" w14:textId="77777777" w:rsidR="00E728BE" w:rsidRPr="00AA2803" w:rsidRDefault="00E728BE" w:rsidP="006164CE">
            <w:pPr>
              <w:pStyle w:val="af"/>
              <w:numPr>
                <w:ilvl w:val="0"/>
                <w:numId w:val="40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978" w:type="dxa"/>
            <w:gridSpan w:val="4"/>
          </w:tcPr>
          <w:p w14:paraId="5C970E42" w14:textId="77777777" w:rsidR="00E728BE" w:rsidRPr="00AA2803" w:rsidRDefault="00E728BE" w:rsidP="00E728B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填报日期</w:t>
            </w:r>
          </w:p>
        </w:tc>
        <w:tc>
          <w:tcPr>
            <w:tcW w:w="2123" w:type="dxa"/>
            <w:gridSpan w:val="3"/>
          </w:tcPr>
          <w:p w14:paraId="2A0AD158" w14:textId="77777777" w:rsidR="00E728BE" w:rsidRPr="00AA2803" w:rsidRDefault="00E728BE" w:rsidP="00E728B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APPLY_DATE</w:t>
            </w:r>
          </w:p>
        </w:tc>
        <w:tc>
          <w:tcPr>
            <w:tcW w:w="1978" w:type="dxa"/>
            <w:gridSpan w:val="3"/>
          </w:tcPr>
          <w:p w14:paraId="7C0DEEDD" w14:textId="77777777" w:rsidR="00E728BE" w:rsidRPr="00AA2803" w:rsidRDefault="00AA4980" w:rsidP="00E728B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DATE</w:t>
            </w:r>
          </w:p>
        </w:tc>
        <w:tc>
          <w:tcPr>
            <w:tcW w:w="709" w:type="dxa"/>
            <w:gridSpan w:val="2"/>
          </w:tcPr>
          <w:p w14:paraId="3D918294" w14:textId="77777777" w:rsidR="00E728BE" w:rsidRPr="00AA2803" w:rsidRDefault="00E728BE" w:rsidP="00E728B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124B4FFE" w14:textId="77777777" w:rsidR="00E728BE" w:rsidRPr="00AA2803" w:rsidRDefault="00E728BE" w:rsidP="00E728B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17504284" w14:textId="77777777" w:rsidTr="00E728BE">
        <w:tc>
          <w:tcPr>
            <w:tcW w:w="391" w:type="dxa"/>
            <w:tcBorders>
              <w:top w:val="single" w:sz="4" w:space="0" w:color="auto"/>
            </w:tcBorders>
          </w:tcPr>
          <w:p w14:paraId="70CEE994" w14:textId="77777777" w:rsidR="00E728BE" w:rsidRPr="00AA2803" w:rsidRDefault="00E728BE" w:rsidP="006164CE">
            <w:pPr>
              <w:pStyle w:val="af"/>
              <w:numPr>
                <w:ilvl w:val="0"/>
                <w:numId w:val="40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978" w:type="dxa"/>
            <w:gridSpan w:val="4"/>
          </w:tcPr>
          <w:p w14:paraId="4CE3C2A2" w14:textId="77777777" w:rsidR="00E728BE" w:rsidRPr="00AA2803" w:rsidRDefault="00E728BE" w:rsidP="00E728B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生成来源（1-人工录入，2-调拨单生成，3-盘点生成）</w:t>
            </w:r>
          </w:p>
        </w:tc>
        <w:tc>
          <w:tcPr>
            <w:tcW w:w="2123" w:type="dxa"/>
            <w:gridSpan w:val="3"/>
          </w:tcPr>
          <w:p w14:paraId="58AEA208" w14:textId="77777777" w:rsidR="00E728BE" w:rsidRPr="00AA2803" w:rsidRDefault="00E728BE" w:rsidP="00E728B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SOURCE</w:t>
            </w:r>
          </w:p>
        </w:tc>
        <w:tc>
          <w:tcPr>
            <w:tcW w:w="1978" w:type="dxa"/>
            <w:gridSpan w:val="3"/>
          </w:tcPr>
          <w:p w14:paraId="3E8AFD4D" w14:textId="77777777" w:rsidR="00E728BE" w:rsidRPr="00AA2803" w:rsidRDefault="00E728BE" w:rsidP="00E728B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NUMBER(</w:t>
            </w:r>
            <w:r w:rsidRPr="00AA2803">
              <w:rPr>
                <w:rFonts w:ascii="新宋体" w:eastAsia="新宋体" w:hAnsi="新宋体"/>
                <w:szCs w:val="22"/>
              </w:rPr>
              <w:t>1</w:t>
            </w:r>
            <w:r w:rsidRPr="00AA2803">
              <w:rPr>
                <w:rFonts w:ascii="新宋体" w:eastAsia="新宋体" w:hAnsi="新宋体" w:hint="eastAsia"/>
                <w:szCs w:val="22"/>
              </w:rPr>
              <w:t>)</w:t>
            </w:r>
          </w:p>
        </w:tc>
        <w:tc>
          <w:tcPr>
            <w:tcW w:w="709" w:type="dxa"/>
            <w:gridSpan w:val="2"/>
          </w:tcPr>
          <w:p w14:paraId="75243821" w14:textId="77777777" w:rsidR="00E728BE" w:rsidRPr="00AA2803" w:rsidRDefault="00E728BE" w:rsidP="00E728B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098A3CEF" w14:textId="77777777" w:rsidR="00E728BE" w:rsidRPr="00AA2803" w:rsidRDefault="00E728BE" w:rsidP="00E728B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1B2B1465" w14:textId="77777777" w:rsidTr="00E728BE">
        <w:tc>
          <w:tcPr>
            <w:tcW w:w="391" w:type="dxa"/>
            <w:tcBorders>
              <w:top w:val="single" w:sz="4" w:space="0" w:color="auto"/>
            </w:tcBorders>
          </w:tcPr>
          <w:p w14:paraId="7D148370" w14:textId="77777777" w:rsidR="00E728BE" w:rsidRPr="00AA2803" w:rsidRDefault="00E728BE" w:rsidP="006164CE">
            <w:pPr>
              <w:pStyle w:val="af"/>
              <w:numPr>
                <w:ilvl w:val="0"/>
                <w:numId w:val="40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978" w:type="dxa"/>
            <w:gridSpan w:val="4"/>
          </w:tcPr>
          <w:p w14:paraId="17035674" w14:textId="77777777" w:rsidR="00E728BE" w:rsidRPr="00AA2803" w:rsidRDefault="00E728BE" w:rsidP="00E728B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调拨单编号</w:t>
            </w:r>
          </w:p>
        </w:tc>
        <w:tc>
          <w:tcPr>
            <w:tcW w:w="2123" w:type="dxa"/>
            <w:gridSpan w:val="3"/>
          </w:tcPr>
          <w:p w14:paraId="76184FDE" w14:textId="77777777" w:rsidR="00E728BE" w:rsidRPr="00AA2803" w:rsidRDefault="00E728BE" w:rsidP="00E728B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STB_NO</w:t>
            </w:r>
          </w:p>
        </w:tc>
        <w:tc>
          <w:tcPr>
            <w:tcW w:w="1978" w:type="dxa"/>
            <w:gridSpan w:val="3"/>
          </w:tcPr>
          <w:p w14:paraId="1DBCEC8A" w14:textId="77777777" w:rsidR="00E728BE" w:rsidRPr="00AA2803" w:rsidRDefault="00E728BE" w:rsidP="00E728B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CHAR(10)</w:t>
            </w:r>
          </w:p>
        </w:tc>
        <w:tc>
          <w:tcPr>
            <w:tcW w:w="709" w:type="dxa"/>
            <w:gridSpan w:val="2"/>
          </w:tcPr>
          <w:p w14:paraId="73CB2B64" w14:textId="77777777" w:rsidR="00E728BE" w:rsidRPr="00AA2803" w:rsidRDefault="00E728BE" w:rsidP="00E728B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68" w:type="dxa"/>
          </w:tcPr>
          <w:p w14:paraId="544CA38C" w14:textId="77777777" w:rsidR="00E728BE" w:rsidRPr="00AA2803" w:rsidRDefault="00E728BE" w:rsidP="00E728B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64AEBB2B" w14:textId="77777777" w:rsidTr="00E728BE">
        <w:tc>
          <w:tcPr>
            <w:tcW w:w="391" w:type="dxa"/>
            <w:tcBorders>
              <w:top w:val="single" w:sz="4" w:space="0" w:color="auto"/>
            </w:tcBorders>
          </w:tcPr>
          <w:p w14:paraId="5EBA14B2" w14:textId="77777777" w:rsidR="00E728BE" w:rsidRPr="00AA2803" w:rsidRDefault="00E728BE" w:rsidP="006164CE">
            <w:pPr>
              <w:pStyle w:val="af"/>
              <w:numPr>
                <w:ilvl w:val="0"/>
                <w:numId w:val="40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978" w:type="dxa"/>
            <w:gridSpan w:val="4"/>
          </w:tcPr>
          <w:p w14:paraId="23B8DEBC" w14:textId="77777777" w:rsidR="00E728BE" w:rsidRPr="00AA2803" w:rsidRDefault="00E728BE" w:rsidP="00E728B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盘点单编号</w:t>
            </w:r>
          </w:p>
        </w:tc>
        <w:tc>
          <w:tcPr>
            <w:tcW w:w="2123" w:type="dxa"/>
            <w:gridSpan w:val="3"/>
          </w:tcPr>
          <w:p w14:paraId="0645A59F" w14:textId="77777777" w:rsidR="00E728BE" w:rsidRPr="00AA2803" w:rsidRDefault="00E728BE" w:rsidP="00E728B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C</w:t>
            </w:r>
            <w:r w:rsidRPr="00AA2803">
              <w:rPr>
                <w:rFonts w:ascii="新宋体" w:eastAsia="新宋体" w:hAnsi="新宋体" w:hint="eastAsia"/>
                <w:szCs w:val="22"/>
              </w:rPr>
              <w:t>P</w:t>
            </w:r>
            <w:r w:rsidRPr="00AA2803">
              <w:rPr>
                <w:rFonts w:ascii="新宋体" w:eastAsia="新宋体" w:hAnsi="新宋体"/>
                <w:szCs w:val="22"/>
              </w:rPr>
              <w:t>_NO</w:t>
            </w:r>
          </w:p>
        </w:tc>
        <w:tc>
          <w:tcPr>
            <w:tcW w:w="1978" w:type="dxa"/>
            <w:gridSpan w:val="3"/>
          </w:tcPr>
          <w:p w14:paraId="38EF77A4" w14:textId="77777777" w:rsidR="00E728BE" w:rsidRPr="00AA2803" w:rsidRDefault="00E728BE" w:rsidP="00E728B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CHAR(10)</w:t>
            </w:r>
          </w:p>
        </w:tc>
        <w:tc>
          <w:tcPr>
            <w:tcW w:w="709" w:type="dxa"/>
            <w:gridSpan w:val="2"/>
          </w:tcPr>
          <w:p w14:paraId="55CD8EDE" w14:textId="77777777" w:rsidR="00E728BE" w:rsidRPr="00AA2803" w:rsidRDefault="00E728BE" w:rsidP="00E728B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68" w:type="dxa"/>
          </w:tcPr>
          <w:p w14:paraId="49EEAEA5" w14:textId="77777777" w:rsidR="00E728BE" w:rsidRPr="00AA2803" w:rsidRDefault="00E728BE" w:rsidP="00E728B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4B9D9AAD" w14:textId="77777777" w:rsidTr="00E728BE">
        <w:tc>
          <w:tcPr>
            <w:tcW w:w="391" w:type="dxa"/>
            <w:tcBorders>
              <w:top w:val="single" w:sz="4" w:space="0" w:color="auto"/>
            </w:tcBorders>
          </w:tcPr>
          <w:p w14:paraId="1E4F488D" w14:textId="77777777" w:rsidR="00E728BE" w:rsidRPr="00AA2803" w:rsidRDefault="00E728BE" w:rsidP="006164CE">
            <w:pPr>
              <w:pStyle w:val="af"/>
              <w:numPr>
                <w:ilvl w:val="0"/>
                <w:numId w:val="40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978" w:type="dxa"/>
            <w:gridSpan w:val="4"/>
          </w:tcPr>
          <w:p w14:paraId="629EFA39" w14:textId="77777777" w:rsidR="00E728BE" w:rsidRPr="00AA2803" w:rsidRDefault="00E728BE" w:rsidP="00E728B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涉及本数</w:t>
            </w:r>
          </w:p>
        </w:tc>
        <w:tc>
          <w:tcPr>
            <w:tcW w:w="2123" w:type="dxa"/>
            <w:gridSpan w:val="3"/>
          </w:tcPr>
          <w:p w14:paraId="07F254F8" w14:textId="77777777" w:rsidR="00E728BE" w:rsidRPr="00AA2803" w:rsidRDefault="00E728BE" w:rsidP="00E728B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PACKAGES</w:t>
            </w:r>
          </w:p>
        </w:tc>
        <w:tc>
          <w:tcPr>
            <w:tcW w:w="1978" w:type="dxa"/>
            <w:gridSpan w:val="3"/>
          </w:tcPr>
          <w:p w14:paraId="76B27606" w14:textId="42252A16" w:rsidR="00E728BE" w:rsidRPr="00AA2803" w:rsidRDefault="00E728BE" w:rsidP="00D70D6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NUMBER(</w:t>
            </w:r>
            <w:r w:rsidR="00D70D67">
              <w:rPr>
                <w:rFonts w:ascii="新宋体" w:eastAsia="新宋体" w:hAnsi="新宋体"/>
                <w:szCs w:val="22"/>
              </w:rPr>
              <w:t>18</w:t>
            </w:r>
            <w:r w:rsidRPr="00AA2803">
              <w:rPr>
                <w:rFonts w:ascii="新宋体" w:eastAsia="新宋体" w:hAnsi="新宋体" w:hint="eastAsia"/>
                <w:szCs w:val="22"/>
              </w:rPr>
              <w:t>)</w:t>
            </w:r>
          </w:p>
        </w:tc>
        <w:tc>
          <w:tcPr>
            <w:tcW w:w="709" w:type="dxa"/>
            <w:gridSpan w:val="2"/>
          </w:tcPr>
          <w:p w14:paraId="3766AC68" w14:textId="77777777" w:rsidR="00E728BE" w:rsidRPr="00AA2803" w:rsidRDefault="00E728BE" w:rsidP="00E728B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68" w:type="dxa"/>
          </w:tcPr>
          <w:p w14:paraId="78F0DEBB" w14:textId="77777777" w:rsidR="00E728BE" w:rsidRPr="00AA2803" w:rsidRDefault="00E728BE" w:rsidP="00E728B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14A4E53E" w14:textId="77777777" w:rsidTr="00E728BE">
        <w:tc>
          <w:tcPr>
            <w:tcW w:w="391" w:type="dxa"/>
            <w:tcBorders>
              <w:top w:val="single" w:sz="4" w:space="0" w:color="auto"/>
            </w:tcBorders>
          </w:tcPr>
          <w:p w14:paraId="7843CAAB" w14:textId="77777777" w:rsidR="00E728BE" w:rsidRPr="00AA2803" w:rsidRDefault="00E728BE" w:rsidP="006164CE">
            <w:pPr>
              <w:pStyle w:val="af"/>
              <w:numPr>
                <w:ilvl w:val="0"/>
                <w:numId w:val="40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978" w:type="dxa"/>
            <w:gridSpan w:val="4"/>
          </w:tcPr>
          <w:p w14:paraId="5BC2EA92" w14:textId="77777777" w:rsidR="00E728BE" w:rsidRPr="00AA2803" w:rsidRDefault="00E728BE" w:rsidP="00E728B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涉及金额</w:t>
            </w:r>
          </w:p>
        </w:tc>
        <w:tc>
          <w:tcPr>
            <w:tcW w:w="2123" w:type="dxa"/>
            <w:gridSpan w:val="3"/>
          </w:tcPr>
          <w:p w14:paraId="5FADC4F8" w14:textId="77777777" w:rsidR="00E728BE" w:rsidRPr="00AA2803" w:rsidRDefault="00E728BE" w:rsidP="00E728B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TOTAL_AMOUNT</w:t>
            </w:r>
          </w:p>
        </w:tc>
        <w:tc>
          <w:tcPr>
            <w:tcW w:w="1978" w:type="dxa"/>
            <w:gridSpan w:val="3"/>
          </w:tcPr>
          <w:p w14:paraId="286A4772" w14:textId="06E3C3FE" w:rsidR="00E728BE" w:rsidRPr="00AA2803" w:rsidRDefault="00B1493D" w:rsidP="00E728B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NUMBER(2</w:t>
            </w:r>
            <w:r w:rsidR="00E728BE" w:rsidRPr="00AA2803">
              <w:rPr>
                <w:rFonts w:ascii="新宋体" w:eastAsia="新宋体" w:hAnsi="新宋体" w:hint="eastAsia"/>
                <w:szCs w:val="22"/>
              </w:rPr>
              <w:t>8)</w:t>
            </w:r>
          </w:p>
        </w:tc>
        <w:tc>
          <w:tcPr>
            <w:tcW w:w="709" w:type="dxa"/>
            <w:gridSpan w:val="2"/>
          </w:tcPr>
          <w:p w14:paraId="1043A2BB" w14:textId="77777777" w:rsidR="00E728BE" w:rsidRPr="00AA2803" w:rsidRDefault="00E728BE" w:rsidP="00E728B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68" w:type="dxa"/>
          </w:tcPr>
          <w:p w14:paraId="0DC689E6" w14:textId="77777777" w:rsidR="00E728BE" w:rsidRPr="00AA2803" w:rsidRDefault="00E728BE" w:rsidP="00E728B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72FF7B06" w14:textId="77777777" w:rsidTr="00E728BE">
        <w:tc>
          <w:tcPr>
            <w:tcW w:w="391" w:type="dxa"/>
            <w:tcBorders>
              <w:top w:val="single" w:sz="4" w:space="0" w:color="auto"/>
            </w:tcBorders>
          </w:tcPr>
          <w:p w14:paraId="14FB4734" w14:textId="77777777" w:rsidR="00E728BE" w:rsidRPr="00AA2803" w:rsidRDefault="00E728BE" w:rsidP="006164CE">
            <w:pPr>
              <w:pStyle w:val="af"/>
              <w:numPr>
                <w:ilvl w:val="0"/>
                <w:numId w:val="40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978" w:type="dxa"/>
            <w:gridSpan w:val="4"/>
          </w:tcPr>
          <w:p w14:paraId="06E75AE7" w14:textId="77777777" w:rsidR="00E728BE" w:rsidRPr="00AA2803" w:rsidRDefault="0050417B" w:rsidP="00E728B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损毁</w:t>
            </w:r>
            <w:r w:rsidR="00E728BE" w:rsidRPr="00AA2803">
              <w:rPr>
                <w:rFonts w:ascii="新宋体" w:eastAsia="新宋体" w:hAnsi="新宋体" w:hint="eastAsia"/>
                <w:szCs w:val="22"/>
              </w:rPr>
              <w:t>原因（41-被盗、42-损坏、43-丢失）</w:t>
            </w:r>
          </w:p>
        </w:tc>
        <w:tc>
          <w:tcPr>
            <w:tcW w:w="2123" w:type="dxa"/>
            <w:gridSpan w:val="3"/>
          </w:tcPr>
          <w:p w14:paraId="74970E8E" w14:textId="77777777" w:rsidR="00E728BE" w:rsidRPr="00AA2803" w:rsidRDefault="00E728BE" w:rsidP="00E728B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REASON</w:t>
            </w:r>
          </w:p>
        </w:tc>
        <w:tc>
          <w:tcPr>
            <w:tcW w:w="1978" w:type="dxa"/>
            <w:gridSpan w:val="3"/>
          </w:tcPr>
          <w:p w14:paraId="62165818" w14:textId="2FFB115E" w:rsidR="00E728BE" w:rsidRPr="00AA2803" w:rsidRDefault="00E728BE" w:rsidP="00E728B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NUMBER(</w:t>
            </w:r>
            <w:r w:rsidR="00A54F27">
              <w:rPr>
                <w:rFonts w:ascii="新宋体" w:eastAsia="新宋体" w:hAnsi="新宋体" w:hint="eastAsia"/>
                <w:szCs w:val="22"/>
              </w:rPr>
              <w:t>2</w:t>
            </w:r>
            <w:r w:rsidRPr="00AA2803">
              <w:rPr>
                <w:rFonts w:ascii="新宋体" w:eastAsia="新宋体" w:hAnsi="新宋体" w:hint="eastAsia"/>
                <w:szCs w:val="22"/>
              </w:rPr>
              <w:t>)</w:t>
            </w:r>
          </w:p>
        </w:tc>
        <w:tc>
          <w:tcPr>
            <w:tcW w:w="709" w:type="dxa"/>
            <w:gridSpan w:val="2"/>
          </w:tcPr>
          <w:p w14:paraId="0E3E69F6" w14:textId="77777777" w:rsidR="00E728BE" w:rsidRPr="00AA2803" w:rsidRDefault="00E728BE" w:rsidP="00E728B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68" w:type="dxa"/>
          </w:tcPr>
          <w:p w14:paraId="0B73C2A9" w14:textId="77777777" w:rsidR="00E728BE" w:rsidRPr="00AA2803" w:rsidRDefault="00E728BE" w:rsidP="00E728B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6963E0B2" w14:textId="77777777" w:rsidTr="00E728BE">
        <w:tc>
          <w:tcPr>
            <w:tcW w:w="391" w:type="dxa"/>
            <w:tcBorders>
              <w:top w:val="single" w:sz="4" w:space="0" w:color="auto"/>
            </w:tcBorders>
          </w:tcPr>
          <w:p w14:paraId="4E1F86C5" w14:textId="77777777" w:rsidR="00E728BE" w:rsidRPr="00AA2803" w:rsidRDefault="00E728BE" w:rsidP="006164CE">
            <w:pPr>
              <w:pStyle w:val="af"/>
              <w:numPr>
                <w:ilvl w:val="0"/>
                <w:numId w:val="40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978" w:type="dxa"/>
            <w:gridSpan w:val="4"/>
          </w:tcPr>
          <w:p w14:paraId="2A821B7E" w14:textId="77777777" w:rsidR="00E728BE" w:rsidRPr="00AA2803" w:rsidRDefault="00E728BE" w:rsidP="00E728B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备注</w:t>
            </w:r>
          </w:p>
        </w:tc>
        <w:tc>
          <w:tcPr>
            <w:tcW w:w="2123" w:type="dxa"/>
            <w:gridSpan w:val="3"/>
          </w:tcPr>
          <w:p w14:paraId="5C658823" w14:textId="77777777" w:rsidR="00E728BE" w:rsidRPr="00AA2803" w:rsidRDefault="00E728BE" w:rsidP="00E728B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REMARK</w:t>
            </w:r>
          </w:p>
        </w:tc>
        <w:tc>
          <w:tcPr>
            <w:tcW w:w="1978" w:type="dxa"/>
            <w:gridSpan w:val="3"/>
          </w:tcPr>
          <w:p w14:paraId="3E249EFA" w14:textId="77777777" w:rsidR="00E728BE" w:rsidRPr="00AA2803" w:rsidRDefault="00E728BE" w:rsidP="00E728B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VARCHAR2(4000)</w:t>
            </w:r>
          </w:p>
        </w:tc>
        <w:tc>
          <w:tcPr>
            <w:tcW w:w="709" w:type="dxa"/>
            <w:gridSpan w:val="2"/>
          </w:tcPr>
          <w:p w14:paraId="1DF3A4C1" w14:textId="77777777" w:rsidR="00E728BE" w:rsidRPr="00AA2803" w:rsidRDefault="00E728BE" w:rsidP="00E728B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68" w:type="dxa"/>
          </w:tcPr>
          <w:p w14:paraId="270441FA" w14:textId="77777777" w:rsidR="00E728BE" w:rsidRPr="00AA2803" w:rsidRDefault="00E728BE" w:rsidP="00E728B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74415C7A" w14:textId="77777777" w:rsidTr="00E728BE">
        <w:tc>
          <w:tcPr>
            <w:tcW w:w="9747" w:type="dxa"/>
            <w:gridSpan w:val="14"/>
            <w:shd w:val="clear" w:color="auto" w:fill="D9D9D9" w:themeFill="background1" w:themeFillShade="D9"/>
          </w:tcPr>
          <w:p w14:paraId="37AFF471" w14:textId="77777777" w:rsidR="00E728BE" w:rsidRPr="00AA2803" w:rsidRDefault="00E728BE" w:rsidP="00E728BE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表格其他属性信息定义（包括PK-FK、IDX等）</w:t>
            </w:r>
          </w:p>
        </w:tc>
      </w:tr>
      <w:tr w:rsidR="00AA2803" w:rsidRPr="00AA2803" w14:paraId="0DBC1CEC" w14:textId="77777777" w:rsidTr="00E728BE">
        <w:trPr>
          <w:trHeight w:val="231"/>
        </w:trPr>
        <w:tc>
          <w:tcPr>
            <w:tcW w:w="533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A85B4D3" w14:textId="77777777" w:rsidR="00E728BE" w:rsidRPr="00AA2803" w:rsidRDefault="00E728BE" w:rsidP="00E728BE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主键</w:t>
            </w:r>
          </w:p>
        </w:tc>
        <w:tc>
          <w:tcPr>
            <w:tcW w:w="2969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4676C9E9" w14:textId="77777777" w:rsidR="00E728BE" w:rsidRPr="00AA2803" w:rsidRDefault="00E728BE" w:rsidP="00E728BE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6245" w:type="dxa"/>
            <w:gridSpan w:val="8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562CBF84" w14:textId="77777777" w:rsidR="00E728BE" w:rsidRPr="00AA2803" w:rsidRDefault="00E728BE" w:rsidP="00E728BE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包含列</w:t>
            </w:r>
          </w:p>
        </w:tc>
      </w:tr>
      <w:tr w:rsidR="00AA2803" w:rsidRPr="00AA2803" w14:paraId="59F0CA3E" w14:textId="77777777" w:rsidTr="00E728BE">
        <w:trPr>
          <w:trHeight w:val="231"/>
        </w:trPr>
        <w:tc>
          <w:tcPr>
            <w:tcW w:w="533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4AE47C7" w14:textId="77777777" w:rsidR="00E728BE" w:rsidRPr="00AA2803" w:rsidRDefault="00E728BE" w:rsidP="00E728BE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2969" w:type="dxa"/>
            <w:gridSpan w:val="4"/>
            <w:tcBorders>
              <w:left w:val="single" w:sz="4" w:space="0" w:color="auto"/>
            </w:tcBorders>
          </w:tcPr>
          <w:p w14:paraId="2D04600E" w14:textId="77777777" w:rsidR="00E728BE" w:rsidRPr="00AA2803" w:rsidRDefault="00E728BE" w:rsidP="00E728B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PK_</w:t>
            </w:r>
            <w:r w:rsidR="00AA4980" w:rsidRPr="00AA2803">
              <w:rPr>
                <w:rFonts w:ascii="新宋体" w:eastAsia="新宋体" w:hAnsi="新宋体"/>
                <w:szCs w:val="22"/>
              </w:rPr>
              <w:t>WH_</w:t>
            </w:r>
            <w:r w:rsidRPr="00AA2803">
              <w:rPr>
                <w:rFonts w:ascii="新宋体" w:eastAsia="新宋体" w:hAnsi="新宋体"/>
                <w:szCs w:val="22"/>
              </w:rPr>
              <w:t>BROKEN_RECODER</w:t>
            </w:r>
          </w:p>
        </w:tc>
        <w:tc>
          <w:tcPr>
            <w:tcW w:w="6245" w:type="dxa"/>
            <w:gridSpan w:val="8"/>
            <w:tcBorders>
              <w:left w:val="single" w:sz="4" w:space="0" w:color="auto"/>
            </w:tcBorders>
          </w:tcPr>
          <w:p w14:paraId="1BE5CCDC" w14:textId="77777777" w:rsidR="00E728BE" w:rsidRPr="00AA2803" w:rsidRDefault="00E728BE" w:rsidP="00E728B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BROKEN_NO</w:t>
            </w:r>
          </w:p>
        </w:tc>
      </w:tr>
      <w:tr w:rsidR="00AA2803" w:rsidRPr="00AA2803" w14:paraId="3B6BE714" w14:textId="77777777" w:rsidTr="00E728BE">
        <w:trPr>
          <w:trHeight w:val="231"/>
        </w:trPr>
        <w:tc>
          <w:tcPr>
            <w:tcW w:w="533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58BA0D1" w14:textId="77777777" w:rsidR="00E728BE" w:rsidRPr="00AA2803" w:rsidRDefault="00E728BE" w:rsidP="00E728BE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外键</w:t>
            </w:r>
          </w:p>
        </w:tc>
        <w:tc>
          <w:tcPr>
            <w:tcW w:w="2969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58A521CE" w14:textId="77777777" w:rsidR="00E728BE" w:rsidRPr="00AA2803" w:rsidRDefault="00E728BE" w:rsidP="00E728BE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1990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520EB84C" w14:textId="77777777" w:rsidR="00E728BE" w:rsidRPr="00AA2803" w:rsidRDefault="00E728BE" w:rsidP="00E728BE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  <w:tc>
          <w:tcPr>
            <w:tcW w:w="2123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19C11AFF" w14:textId="77777777" w:rsidR="00E728BE" w:rsidRPr="00AA2803" w:rsidRDefault="00E728BE" w:rsidP="00E728BE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参照表名</w:t>
            </w:r>
          </w:p>
        </w:tc>
        <w:tc>
          <w:tcPr>
            <w:tcW w:w="2132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203564E2" w14:textId="77777777" w:rsidR="00E728BE" w:rsidRPr="00AA2803" w:rsidRDefault="00E728BE" w:rsidP="00E728BE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</w:tr>
      <w:tr w:rsidR="00AA2803" w:rsidRPr="00AA2803" w14:paraId="7767B6EF" w14:textId="77777777" w:rsidTr="00E728BE">
        <w:trPr>
          <w:trHeight w:val="231"/>
        </w:trPr>
        <w:tc>
          <w:tcPr>
            <w:tcW w:w="533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58CADDA" w14:textId="77777777" w:rsidR="00E728BE" w:rsidRPr="00AA2803" w:rsidRDefault="00E728BE" w:rsidP="00E728BE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2969" w:type="dxa"/>
            <w:gridSpan w:val="4"/>
            <w:tcBorders>
              <w:left w:val="single" w:sz="4" w:space="0" w:color="auto"/>
            </w:tcBorders>
          </w:tcPr>
          <w:p w14:paraId="70F657E3" w14:textId="77777777" w:rsidR="00E728BE" w:rsidRPr="00AA2803" w:rsidRDefault="00E728BE" w:rsidP="00E728B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990" w:type="dxa"/>
            <w:gridSpan w:val="2"/>
            <w:tcBorders>
              <w:left w:val="single" w:sz="4" w:space="0" w:color="auto"/>
            </w:tcBorders>
          </w:tcPr>
          <w:p w14:paraId="35969B8C" w14:textId="77777777" w:rsidR="00E728BE" w:rsidRPr="00AA2803" w:rsidRDefault="00E728BE" w:rsidP="00E728B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123" w:type="dxa"/>
            <w:gridSpan w:val="4"/>
            <w:tcBorders>
              <w:left w:val="single" w:sz="4" w:space="0" w:color="auto"/>
            </w:tcBorders>
          </w:tcPr>
          <w:p w14:paraId="6DDA1BE7" w14:textId="77777777" w:rsidR="00E728BE" w:rsidRPr="00AA2803" w:rsidRDefault="00E728BE" w:rsidP="00E728B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132" w:type="dxa"/>
            <w:gridSpan w:val="2"/>
            <w:tcBorders>
              <w:left w:val="single" w:sz="4" w:space="0" w:color="auto"/>
            </w:tcBorders>
          </w:tcPr>
          <w:p w14:paraId="636D6926" w14:textId="77777777" w:rsidR="00E728BE" w:rsidRPr="00AA2803" w:rsidRDefault="00E728BE" w:rsidP="00E728B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4B603E4E" w14:textId="77777777" w:rsidTr="00E728BE">
        <w:trPr>
          <w:trHeight w:val="231"/>
        </w:trPr>
        <w:tc>
          <w:tcPr>
            <w:tcW w:w="533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0E1F0C0" w14:textId="77777777" w:rsidR="00E728BE" w:rsidRPr="00AA2803" w:rsidRDefault="00E728BE" w:rsidP="00E728BE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索引</w:t>
            </w:r>
          </w:p>
        </w:tc>
        <w:tc>
          <w:tcPr>
            <w:tcW w:w="2969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56DDCE64" w14:textId="77777777" w:rsidR="00E728BE" w:rsidRPr="00AA2803" w:rsidRDefault="00E728BE" w:rsidP="00E728BE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3118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1643A799" w14:textId="77777777" w:rsidR="00E728BE" w:rsidRPr="00AA2803" w:rsidRDefault="00E728BE" w:rsidP="00E728BE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  <w:tc>
          <w:tcPr>
            <w:tcW w:w="3127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3C81672F" w14:textId="77777777" w:rsidR="00E728BE" w:rsidRPr="00AA2803" w:rsidRDefault="00E728BE" w:rsidP="00E728BE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类型</w:t>
            </w:r>
          </w:p>
        </w:tc>
      </w:tr>
      <w:tr w:rsidR="00AA2803" w:rsidRPr="00AA2803" w14:paraId="25625DA0" w14:textId="77777777" w:rsidTr="00E728BE">
        <w:trPr>
          <w:trHeight w:val="231"/>
        </w:trPr>
        <w:tc>
          <w:tcPr>
            <w:tcW w:w="533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6431412" w14:textId="77777777" w:rsidR="00E728BE" w:rsidRPr="00AA2803" w:rsidRDefault="00E728BE" w:rsidP="00E728BE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2969" w:type="dxa"/>
            <w:gridSpan w:val="4"/>
            <w:tcBorders>
              <w:left w:val="single" w:sz="4" w:space="0" w:color="auto"/>
            </w:tcBorders>
          </w:tcPr>
          <w:p w14:paraId="1665D94C" w14:textId="77777777" w:rsidR="00E728BE" w:rsidRPr="00AA2803" w:rsidRDefault="00E728BE" w:rsidP="00E728B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118" w:type="dxa"/>
            <w:gridSpan w:val="4"/>
            <w:tcBorders>
              <w:left w:val="single" w:sz="4" w:space="0" w:color="auto"/>
            </w:tcBorders>
          </w:tcPr>
          <w:p w14:paraId="5C4DFB85" w14:textId="77777777" w:rsidR="00E728BE" w:rsidRPr="00AA2803" w:rsidRDefault="00E728BE" w:rsidP="00E728B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127" w:type="dxa"/>
            <w:gridSpan w:val="4"/>
            <w:tcBorders>
              <w:left w:val="single" w:sz="4" w:space="0" w:color="auto"/>
            </w:tcBorders>
          </w:tcPr>
          <w:p w14:paraId="36B6FF06" w14:textId="77777777" w:rsidR="00E728BE" w:rsidRPr="00AA2803" w:rsidRDefault="00E728BE" w:rsidP="00E728B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5A1D8419" w14:textId="77777777" w:rsidTr="00E728BE">
        <w:tc>
          <w:tcPr>
            <w:tcW w:w="533" w:type="dxa"/>
            <w:gridSpan w:val="2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9AE91CD" w14:textId="77777777" w:rsidR="00E728BE" w:rsidRPr="00AA2803" w:rsidRDefault="00E728BE" w:rsidP="00E728BE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约束</w:t>
            </w:r>
          </w:p>
        </w:tc>
        <w:tc>
          <w:tcPr>
            <w:tcW w:w="9214" w:type="dxa"/>
            <w:gridSpan w:val="12"/>
            <w:tcBorders>
              <w:left w:val="single" w:sz="4" w:space="0" w:color="auto"/>
            </w:tcBorders>
          </w:tcPr>
          <w:p w14:paraId="491C34AC" w14:textId="77777777" w:rsidR="00E728BE" w:rsidRPr="00AA2803" w:rsidRDefault="00E728BE" w:rsidP="00E728B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221680FF" w14:textId="77777777" w:rsidTr="00E728BE">
        <w:trPr>
          <w:trHeight w:val="231"/>
        </w:trPr>
        <w:tc>
          <w:tcPr>
            <w:tcW w:w="533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9619636" w14:textId="77777777" w:rsidR="00E728BE" w:rsidRPr="00AA2803" w:rsidRDefault="00E728BE" w:rsidP="00E728BE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</w:t>
            </w: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6FCC7B5E" w14:textId="77777777" w:rsidR="00E728BE" w:rsidRPr="00AA2803" w:rsidRDefault="00E728BE" w:rsidP="00E728BE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分区类型</w:t>
            </w:r>
          </w:p>
        </w:tc>
        <w:tc>
          <w:tcPr>
            <w:tcW w:w="1487" w:type="dxa"/>
            <w:gridSpan w:val="3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12A5B89E" w14:textId="77777777" w:rsidR="00E728BE" w:rsidRPr="00AA2803" w:rsidRDefault="00E728BE" w:rsidP="00E728BE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分区字段</w:t>
            </w:r>
          </w:p>
        </w:tc>
        <w:tc>
          <w:tcPr>
            <w:tcW w:w="6239" w:type="dxa"/>
            <w:gridSpan w:val="7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7AA8356D" w14:textId="77777777" w:rsidR="00E728BE" w:rsidRPr="00AA2803" w:rsidRDefault="00E728BE" w:rsidP="00E728BE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分区条件</w:t>
            </w:r>
          </w:p>
        </w:tc>
      </w:tr>
      <w:tr w:rsidR="00AA2803" w:rsidRPr="00AA2803" w14:paraId="431EEEE3" w14:textId="77777777" w:rsidTr="00E728BE">
        <w:trPr>
          <w:trHeight w:val="231"/>
        </w:trPr>
        <w:tc>
          <w:tcPr>
            <w:tcW w:w="533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45F8DC7" w14:textId="77777777" w:rsidR="00E728BE" w:rsidRPr="00AA2803" w:rsidRDefault="00E728BE" w:rsidP="00E728BE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</w:tcPr>
          <w:p w14:paraId="70CEEEA5" w14:textId="77777777" w:rsidR="00E728BE" w:rsidRPr="00AA2803" w:rsidRDefault="00E728BE" w:rsidP="00E728B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主分区</w:t>
            </w:r>
          </w:p>
        </w:tc>
        <w:tc>
          <w:tcPr>
            <w:tcW w:w="1487" w:type="dxa"/>
            <w:gridSpan w:val="3"/>
            <w:tcBorders>
              <w:left w:val="single" w:sz="4" w:space="0" w:color="auto"/>
            </w:tcBorders>
          </w:tcPr>
          <w:p w14:paraId="4DA62A99" w14:textId="77777777" w:rsidR="00E728BE" w:rsidRPr="00AA2803" w:rsidRDefault="00E728BE" w:rsidP="00E728B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6239" w:type="dxa"/>
            <w:gridSpan w:val="7"/>
            <w:tcBorders>
              <w:left w:val="single" w:sz="4" w:space="0" w:color="auto"/>
            </w:tcBorders>
          </w:tcPr>
          <w:p w14:paraId="7ABD16C1" w14:textId="77777777" w:rsidR="00E728BE" w:rsidRPr="00AA2803" w:rsidRDefault="00E728BE" w:rsidP="00E728B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497A4F4A" w14:textId="77777777" w:rsidTr="00E728BE">
        <w:trPr>
          <w:trHeight w:val="231"/>
        </w:trPr>
        <w:tc>
          <w:tcPr>
            <w:tcW w:w="533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4BF4F36" w14:textId="77777777" w:rsidR="00E728BE" w:rsidRPr="00AA2803" w:rsidRDefault="00E728BE" w:rsidP="00E728BE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</w:tcPr>
          <w:p w14:paraId="0A4E8ECE" w14:textId="77777777" w:rsidR="00E728BE" w:rsidRPr="00AA2803" w:rsidRDefault="00E728BE" w:rsidP="00E728B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子分区</w:t>
            </w:r>
          </w:p>
        </w:tc>
        <w:tc>
          <w:tcPr>
            <w:tcW w:w="1487" w:type="dxa"/>
            <w:gridSpan w:val="3"/>
            <w:tcBorders>
              <w:left w:val="single" w:sz="4" w:space="0" w:color="auto"/>
            </w:tcBorders>
          </w:tcPr>
          <w:p w14:paraId="02C9338E" w14:textId="77777777" w:rsidR="00E728BE" w:rsidRPr="00AA2803" w:rsidRDefault="00E728BE" w:rsidP="00E728B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6239" w:type="dxa"/>
            <w:gridSpan w:val="7"/>
            <w:tcBorders>
              <w:left w:val="single" w:sz="4" w:space="0" w:color="auto"/>
            </w:tcBorders>
          </w:tcPr>
          <w:p w14:paraId="7BCB8355" w14:textId="77777777" w:rsidR="00E728BE" w:rsidRPr="00AA2803" w:rsidRDefault="00E728BE" w:rsidP="00E728B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</w:tbl>
    <w:p w14:paraId="74409A94" w14:textId="77777777" w:rsidR="00E728BE" w:rsidRPr="00AA2803" w:rsidRDefault="00E728BE" w:rsidP="00E728BE"/>
    <w:p w14:paraId="6D7711A7" w14:textId="77777777" w:rsidR="00E728BE" w:rsidRPr="00AA2803" w:rsidRDefault="00E728BE" w:rsidP="00E728BE">
      <w:pPr>
        <w:pStyle w:val="4"/>
      </w:pPr>
      <w:bookmarkStart w:id="83" w:name="_Toc435450852"/>
      <w:r w:rsidRPr="00AA2803">
        <w:rPr>
          <w:rFonts w:hint="eastAsia"/>
        </w:rPr>
        <w:t>损毁单明细（</w:t>
      </w:r>
      <w:r w:rsidR="00AA4980" w:rsidRPr="00AA2803">
        <w:rPr>
          <w:rFonts w:hint="eastAsia"/>
        </w:rPr>
        <w:t>WH_</w:t>
      </w:r>
      <w:r w:rsidRPr="00AA2803">
        <w:t>BROKEN_RECODER</w:t>
      </w:r>
      <w:r w:rsidR="0041279A">
        <w:t>_DETAIL</w:t>
      </w:r>
      <w:r w:rsidRPr="00AA2803">
        <w:rPr>
          <w:rFonts w:hint="eastAsia"/>
        </w:rPr>
        <w:t>）</w:t>
      </w:r>
      <w:bookmarkEnd w:id="83"/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91"/>
        <w:gridCol w:w="142"/>
        <w:gridCol w:w="698"/>
        <w:gridCol w:w="790"/>
        <w:gridCol w:w="1348"/>
        <w:gridCol w:w="567"/>
        <w:gridCol w:w="1556"/>
        <w:gridCol w:w="995"/>
        <w:gridCol w:w="133"/>
        <w:gridCol w:w="850"/>
        <w:gridCol w:w="145"/>
        <w:gridCol w:w="564"/>
        <w:gridCol w:w="1568"/>
      </w:tblGrid>
      <w:tr w:rsidR="00AA2803" w:rsidRPr="00AA2803" w14:paraId="61AF12AB" w14:textId="77777777" w:rsidTr="00E728BE">
        <w:tc>
          <w:tcPr>
            <w:tcW w:w="1231" w:type="dxa"/>
            <w:gridSpan w:val="3"/>
            <w:shd w:val="clear" w:color="auto" w:fill="C0C0C0"/>
          </w:tcPr>
          <w:p w14:paraId="0BED3778" w14:textId="77777777" w:rsidR="00E728BE" w:rsidRPr="00AA2803" w:rsidRDefault="00E728BE" w:rsidP="00E728BE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汉字注解</w:t>
            </w:r>
          </w:p>
        </w:tc>
        <w:tc>
          <w:tcPr>
            <w:tcW w:w="4261" w:type="dxa"/>
            <w:gridSpan w:val="4"/>
            <w:shd w:val="clear" w:color="auto" w:fill="auto"/>
          </w:tcPr>
          <w:p w14:paraId="2675BD8D" w14:textId="77777777" w:rsidR="00E728BE" w:rsidRPr="00AA2803" w:rsidRDefault="00E728BE" w:rsidP="00E728BE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损毁单</w:t>
            </w:r>
            <w:r w:rsidR="0041279A">
              <w:rPr>
                <w:rFonts w:ascii="新宋体" w:eastAsia="新宋体" w:hAnsi="新宋体" w:hint="eastAsia"/>
                <w:b/>
                <w:sz w:val="24"/>
                <w:szCs w:val="22"/>
              </w:rPr>
              <w:t>明细</w:t>
            </w:r>
          </w:p>
        </w:tc>
        <w:tc>
          <w:tcPr>
            <w:tcW w:w="995" w:type="dxa"/>
            <w:shd w:val="clear" w:color="auto" w:fill="C0C0C0"/>
          </w:tcPr>
          <w:p w14:paraId="0DF5A497" w14:textId="77777777" w:rsidR="00E728BE" w:rsidRPr="00AA2803" w:rsidRDefault="00E728BE" w:rsidP="00E728BE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表名</w:t>
            </w:r>
          </w:p>
        </w:tc>
        <w:tc>
          <w:tcPr>
            <w:tcW w:w="3260" w:type="dxa"/>
            <w:gridSpan w:val="5"/>
            <w:shd w:val="clear" w:color="auto" w:fill="auto"/>
          </w:tcPr>
          <w:p w14:paraId="23B7EA95" w14:textId="77777777" w:rsidR="00E728BE" w:rsidRPr="00AA2803" w:rsidRDefault="00AA4980" w:rsidP="00E728BE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/>
                <w:b/>
                <w:sz w:val="24"/>
                <w:szCs w:val="22"/>
              </w:rPr>
              <w:t>WH_</w:t>
            </w:r>
            <w:r w:rsidR="00E728BE" w:rsidRPr="00AA2803">
              <w:rPr>
                <w:rFonts w:ascii="新宋体" w:eastAsia="新宋体" w:hAnsi="新宋体"/>
                <w:b/>
                <w:sz w:val="24"/>
                <w:szCs w:val="22"/>
              </w:rPr>
              <w:t>BROKEN_RECODER</w:t>
            </w:r>
            <w:r w:rsidR="0041279A" w:rsidRPr="0041279A">
              <w:rPr>
                <w:rFonts w:ascii="新宋体" w:eastAsia="新宋体" w:hAnsi="新宋体"/>
                <w:b/>
                <w:sz w:val="24"/>
                <w:szCs w:val="22"/>
              </w:rPr>
              <w:t>_DETAIL</w:t>
            </w:r>
          </w:p>
        </w:tc>
      </w:tr>
      <w:tr w:rsidR="00AA2803" w:rsidRPr="00AA2803" w14:paraId="7C2E67C2" w14:textId="77777777" w:rsidTr="00E728BE">
        <w:tc>
          <w:tcPr>
            <w:tcW w:w="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horzCross" w:color="auto" w:fill="C0C0C0"/>
          </w:tcPr>
          <w:p w14:paraId="146C2156" w14:textId="77777777" w:rsidR="00E728BE" w:rsidRPr="00AA2803" w:rsidRDefault="00E728BE" w:rsidP="00E728BE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</w:p>
        </w:tc>
        <w:tc>
          <w:tcPr>
            <w:tcW w:w="2978" w:type="dxa"/>
            <w:gridSpan w:val="4"/>
            <w:tcBorders>
              <w:left w:val="single" w:sz="4" w:space="0" w:color="auto"/>
            </w:tcBorders>
            <w:shd w:val="clear" w:color="auto" w:fill="C0C0C0"/>
          </w:tcPr>
          <w:p w14:paraId="13479359" w14:textId="77777777" w:rsidR="00E728BE" w:rsidRPr="00AA2803" w:rsidRDefault="00E728BE" w:rsidP="00E728BE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字段名称</w:t>
            </w:r>
          </w:p>
        </w:tc>
        <w:tc>
          <w:tcPr>
            <w:tcW w:w="2123" w:type="dxa"/>
            <w:gridSpan w:val="2"/>
            <w:shd w:val="clear" w:color="auto" w:fill="C0C0C0"/>
          </w:tcPr>
          <w:p w14:paraId="3BEC6C2A" w14:textId="77777777" w:rsidR="00E728BE" w:rsidRPr="00AA2803" w:rsidRDefault="00E728BE" w:rsidP="00E728BE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字段命名</w:t>
            </w:r>
          </w:p>
        </w:tc>
        <w:tc>
          <w:tcPr>
            <w:tcW w:w="1978" w:type="dxa"/>
            <w:gridSpan w:val="3"/>
            <w:shd w:val="clear" w:color="auto" w:fill="C0C0C0"/>
          </w:tcPr>
          <w:p w14:paraId="77FE4EE3" w14:textId="77777777" w:rsidR="00E728BE" w:rsidRPr="00AA2803" w:rsidRDefault="00E728BE" w:rsidP="00E728BE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类型</w:t>
            </w:r>
          </w:p>
        </w:tc>
        <w:tc>
          <w:tcPr>
            <w:tcW w:w="709" w:type="dxa"/>
            <w:gridSpan w:val="2"/>
            <w:shd w:val="clear" w:color="auto" w:fill="C0C0C0"/>
          </w:tcPr>
          <w:p w14:paraId="72254D2D" w14:textId="77777777" w:rsidR="00E728BE" w:rsidRPr="00AA2803" w:rsidRDefault="00E728BE" w:rsidP="00E728BE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非空</w:t>
            </w:r>
          </w:p>
        </w:tc>
        <w:tc>
          <w:tcPr>
            <w:tcW w:w="1568" w:type="dxa"/>
            <w:shd w:val="clear" w:color="auto" w:fill="C0C0C0"/>
          </w:tcPr>
          <w:p w14:paraId="1C0EBB26" w14:textId="77777777" w:rsidR="00E728BE" w:rsidRPr="00AA2803" w:rsidRDefault="00E728BE" w:rsidP="00E728BE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默认</w:t>
            </w:r>
          </w:p>
        </w:tc>
      </w:tr>
      <w:tr w:rsidR="00AA2803" w:rsidRPr="00AA2803" w14:paraId="4E777535" w14:textId="77777777" w:rsidTr="00E728BE">
        <w:tc>
          <w:tcPr>
            <w:tcW w:w="391" w:type="dxa"/>
            <w:tcBorders>
              <w:top w:val="single" w:sz="4" w:space="0" w:color="auto"/>
            </w:tcBorders>
          </w:tcPr>
          <w:p w14:paraId="1B4F7E35" w14:textId="77777777" w:rsidR="00E728BE" w:rsidRPr="00AA2803" w:rsidRDefault="00E728BE" w:rsidP="006164CE">
            <w:pPr>
              <w:pStyle w:val="af"/>
              <w:numPr>
                <w:ilvl w:val="0"/>
                <w:numId w:val="41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978" w:type="dxa"/>
            <w:gridSpan w:val="4"/>
          </w:tcPr>
          <w:p w14:paraId="53A96D20" w14:textId="77777777" w:rsidR="00E728BE" w:rsidRPr="00AA2803" w:rsidRDefault="007A066E" w:rsidP="00E728B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损毁</w:t>
            </w:r>
            <w:r>
              <w:rPr>
                <w:rFonts w:ascii="新宋体" w:eastAsia="新宋体" w:hAnsi="新宋体"/>
                <w:szCs w:val="22"/>
              </w:rPr>
              <w:t>单</w:t>
            </w:r>
            <w:r w:rsidR="00E728BE" w:rsidRPr="00AA2803">
              <w:rPr>
                <w:rFonts w:ascii="新宋体" w:eastAsia="新宋体" w:hAnsi="新宋体" w:hint="eastAsia"/>
                <w:szCs w:val="22"/>
              </w:rPr>
              <w:t>编号（SH12345678）</w:t>
            </w:r>
          </w:p>
        </w:tc>
        <w:tc>
          <w:tcPr>
            <w:tcW w:w="2123" w:type="dxa"/>
            <w:gridSpan w:val="2"/>
          </w:tcPr>
          <w:p w14:paraId="25CC5578" w14:textId="77777777" w:rsidR="00E728BE" w:rsidRPr="00AA2803" w:rsidRDefault="00E728BE" w:rsidP="00E728B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BROKEN_NO</w:t>
            </w:r>
          </w:p>
        </w:tc>
        <w:tc>
          <w:tcPr>
            <w:tcW w:w="1978" w:type="dxa"/>
            <w:gridSpan w:val="3"/>
          </w:tcPr>
          <w:p w14:paraId="2AF7A533" w14:textId="77777777" w:rsidR="00E728BE" w:rsidRPr="00AA2803" w:rsidRDefault="00E728BE" w:rsidP="00E728B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CHAR(10)</w:t>
            </w:r>
          </w:p>
        </w:tc>
        <w:tc>
          <w:tcPr>
            <w:tcW w:w="709" w:type="dxa"/>
            <w:gridSpan w:val="2"/>
          </w:tcPr>
          <w:p w14:paraId="79896FBD" w14:textId="77777777" w:rsidR="00E728BE" w:rsidRPr="00AA2803" w:rsidRDefault="00E728BE" w:rsidP="00E728B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28909A2D" w14:textId="77777777" w:rsidR="00E728BE" w:rsidRPr="00AA2803" w:rsidRDefault="00E728BE" w:rsidP="00E728B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5C3E30DF" w14:textId="77777777" w:rsidTr="00E728BE">
        <w:tc>
          <w:tcPr>
            <w:tcW w:w="391" w:type="dxa"/>
            <w:tcBorders>
              <w:top w:val="single" w:sz="4" w:space="0" w:color="auto"/>
            </w:tcBorders>
          </w:tcPr>
          <w:p w14:paraId="57D84952" w14:textId="77777777" w:rsidR="00E728BE" w:rsidRPr="00AA2803" w:rsidRDefault="00E728BE" w:rsidP="006164CE">
            <w:pPr>
              <w:pStyle w:val="af"/>
              <w:numPr>
                <w:ilvl w:val="0"/>
                <w:numId w:val="41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978" w:type="dxa"/>
            <w:gridSpan w:val="4"/>
          </w:tcPr>
          <w:p w14:paraId="1F81AB2E" w14:textId="77777777" w:rsidR="00E728BE" w:rsidRPr="00AA2803" w:rsidRDefault="00E728BE" w:rsidP="00E728B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顺序号</w:t>
            </w:r>
          </w:p>
        </w:tc>
        <w:tc>
          <w:tcPr>
            <w:tcW w:w="2123" w:type="dxa"/>
            <w:gridSpan w:val="2"/>
          </w:tcPr>
          <w:p w14:paraId="4C90B5C3" w14:textId="77777777" w:rsidR="00E728BE" w:rsidRPr="00AA2803" w:rsidRDefault="00E728BE" w:rsidP="00E728B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SEQUENCE_NO</w:t>
            </w:r>
          </w:p>
        </w:tc>
        <w:tc>
          <w:tcPr>
            <w:tcW w:w="1978" w:type="dxa"/>
            <w:gridSpan w:val="3"/>
          </w:tcPr>
          <w:p w14:paraId="6699E091" w14:textId="77777777" w:rsidR="00E728BE" w:rsidRPr="00AA2803" w:rsidRDefault="00E728BE" w:rsidP="00E728B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NUMBER(</w:t>
            </w:r>
            <w:r w:rsidR="00A43565">
              <w:rPr>
                <w:rFonts w:ascii="新宋体" w:eastAsia="新宋体" w:hAnsi="新宋体"/>
                <w:szCs w:val="22"/>
              </w:rPr>
              <w:t>24</w:t>
            </w:r>
            <w:r w:rsidRPr="00AA2803">
              <w:rPr>
                <w:rFonts w:ascii="新宋体" w:eastAsia="新宋体" w:hAnsi="新宋体" w:hint="eastAsia"/>
                <w:szCs w:val="22"/>
              </w:rPr>
              <w:t>)</w:t>
            </w:r>
          </w:p>
        </w:tc>
        <w:tc>
          <w:tcPr>
            <w:tcW w:w="709" w:type="dxa"/>
            <w:gridSpan w:val="2"/>
          </w:tcPr>
          <w:p w14:paraId="3848F5A4" w14:textId="77777777" w:rsidR="00E728BE" w:rsidRPr="00AA2803" w:rsidRDefault="00E728BE" w:rsidP="00E728B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62045BAF" w14:textId="77777777" w:rsidR="00E728BE" w:rsidRPr="00AA2803" w:rsidRDefault="00E728BE" w:rsidP="00E728B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5FA0FB6E" w14:textId="77777777" w:rsidTr="00E728BE">
        <w:tc>
          <w:tcPr>
            <w:tcW w:w="391" w:type="dxa"/>
            <w:tcBorders>
              <w:top w:val="single" w:sz="4" w:space="0" w:color="auto"/>
            </w:tcBorders>
          </w:tcPr>
          <w:p w14:paraId="58E5D538" w14:textId="77777777" w:rsidR="00E728BE" w:rsidRPr="00AA2803" w:rsidRDefault="00E728BE" w:rsidP="006164CE">
            <w:pPr>
              <w:pStyle w:val="af"/>
              <w:numPr>
                <w:ilvl w:val="0"/>
                <w:numId w:val="41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978" w:type="dxa"/>
            <w:gridSpan w:val="4"/>
          </w:tcPr>
          <w:p w14:paraId="0431A901" w14:textId="77777777" w:rsidR="00E728BE" w:rsidRPr="00AA2803" w:rsidRDefault="00E728BE" w:rsidP="00E728B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有效位数（1-箱号、2-盒号、3-本号）</w:t>
            </w:r>
          </w:p>
        </w:tc>
        <w:tc>
          <w:tcPr>
            <w:tcW w:w="2123" w:type="dxa"/>
            <w:gridSpan w:val="2"/>
          </w:tcPr>
          <w:p w14:paraId="002D2ECF" w14:textId="77777777" w:rsidR="00E728BE" w:rsidRPr="00AA2803" w:rsidRDefault="00E728BE" w:rsidP="00E728B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VALID_NUMBER</w:t>
            </w:r>
          </w:p>
        </w:tc>
        <w:tc>
          <w:tcPr>
            <w:tcW w:w="1978" w:type="dxa"/>
            <w:gridSpan w:val="3"/>
          </w:tcPr>
          <w:p w14:paraId="60696B74" w14:textId="77777777" w:rsidR="00E728BE" w:rsidRPr="00AA2803" w:rsidRDefault="00E728BE" w:rsidP="00E728B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NUMBER(</w:t>
            </w:r>
            <w:r w:rsidRPr="00AA2803">
              <w:rPr>
                <w:rFonts w:ascii="新宋体" w:eastAsia="新宋体" w:hAnsi="新宋体"/>
                <w:szCs w:val="22"/>
              </w:rPr>
              <w:t>1</w:t>
            </w:r>
            <w:r w:rsidRPr="00AA2803">
              <w:rPr>
                <w:rFonts w:ascii="新宋体" w:eastAsia="新宋体" w:hAnsi="新宋体" w:hint="eastAsia"/>
                <w:szCs w:val="22"/>
              </w:rPr>
              <w:t>)</w:t>
            </w:r>
          </w:p>
        </w:tc>
        <w:tc>
          <w:tcPr>
            <w:tcW w:w="709" w:type="dxa"/>
            <w:gridSpan w:val="2"/>
          </w:tcPr>
          <w:p w14:paraId="474C1A15" w14:textId="77777777" w:rsidR="00E728BE" w:rsidRPr="00AA2803" w:rsidRDefault="00E728BE" w:rsidP="00E728B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4D9170CB" w14:textId="77777777" w:rsidR="00E728BE" w:rsidRPr="00AA2803" w:rsidRDefault="00E728BE" w:rsidP="00E728B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4C254925" w14:textId="77777777" w:rsidTr="00E728BE">
        <w:tc>
          <w:tcPr>
            <w:tcW w:w="391" w:type="dxa"/>
            <w:tcBorders>
              <w:top w:val="single" w:sz="4" w:space="0" w:color="auto"/>
            </w:tcBorders>
          </w:tcPr>
          <w:p w14:paraId="3DDA8314" w14:textId="77777777" w:rsidR="00E728BE" w:rsidRPr="00AA2803" w:rsidRDefault="00E728BE" w:rsidP="006164CE">
            <w:pPr>
              <w:pStyle w:val="af"/>
              <w:numPr>
                <w:ilvl w:val="0"/>
                <w:numId w:val="41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978" w:type="dxa"/>
            <w:gridSpan w:val="4"/>
          </w:tcPr>
          <w:p w14:paraId="02E3611F" w14:textId="77777777" w:rsidR="00E728BE" w:rsidRPr="00AA2803" w:rsidRDefault="00E728BE" w:rsidP="00E728B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方案编码</w:t>
            </w:r>
          </w:p>
        </w:tc>
        <w:tc>
          <w:tcPr>
            <w:tcW w:w="2123" w:type="dxa"/>
            <w:gridSpan w:val="2"/>
          </w:tcPr>
          <w:p w14:paraId="6811A758" w14:textId="77777777" w:rsidR="00E728BE" w:rsidRPr="00AA2803" w:rsidRDefault="00E728BE" w:rsidP="00E728B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PLAN_CODE</w:t>
            </w:r>
          </w:p>
        </w:tc>
        <w:tc>
          <w:tcPr>
            <w:tcW w:w="1978" w:type="dxa"/>
            <w:gridSpan w:val="3"/>
          </w:tcPr>
          <w:p w14:paraId="084DC6F2" w14:textId="77777777" w:rsidR="00E728BE" w:rsidRPr="00AA2803" w:rsidRDefault="00E728BE" w:rsidP="00E728B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VARCHAR2(10)</w:t>
            </w:r>
          </w:p>
        </w:tc>
        <w:tc>
          <w:tcPr>
            <w:tcW w:w="709" w:type="dxa"/>
            <w:gridSpan w:val="2"/>
          </w:tcPr>
          <w:p w14:paraId="2AD5F294" w14:textId="77777777" w:rsidR="00E728BE" w:rsidRPr="00AA2803" w:rsidRDefault="00E728BE" w:rsidP="00E728B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6CC7E83C" w14:textId="77777777" w:rsidR="00E728BE" w:rsidRPr="00AA2803" w:rsidRDefault="00E728BE" w:rsidP="00E728B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688C5A88" w14:textId="77777777" w:rsidTr="00E728BE">
        <w:tc>
          <w:tcPr>
            <w:tcW w:w="391" w:type="dxa"/>
            <w:tcBorders>
              <w:top w:val="single" w:sz="4" w:space="0" w:color="auto"/>
            </w:tcBorders>
          </w:tcPr>
          <w:p w14:paraId="4D73FA51" w14:textId="77777777" w:rsidR="00E728BE" w:rsidRPr="00AA2803" w:rsidRDefault="00E728BE" w:rsidP="006164CE">
            <w:pPr>
              <w:pStyle w:val="af"/>
              <w:numPr>
                <w:ilvl w:val="0"/>
                <w:numId w:val="41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978" w:type="dxa"/>
            <w:gridSpan w:val="4"/>
          </w:tcPr>
          <w:p w14:paraId="7556C226" w14:textId="77777777" w:rsidR="00E728BE" w:rsidRPr="00AA2803" w:rsidRDefault="00E728BE" w:rsidP="00E728B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批次</w:t>
            </w:r>
          </w:p>
        </w:tc>
        <w:tc>
          <w:tcPr>
            <w:tcW w:w="2123" w:type="dxa"/>
            <w:gridSpan w:val="2"/>
          </w:tcPr>
          <w:p w14:paraId="1C632C02" w14:textId="77777777" w:rsidR="00E728BE" w:rsidRPr="00AA2803" w:rsidRDefault="00E728BE" w:rsidP="00E728B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BATCH</w:t>
            </w:r>
            <w:r w:rsidRPr="00AA2803">
              <w:rPr>
                <w:rFonts w:ascii="新宋体" w:eastAsia="新宋体" w:hAnsi="新宋体"/>
                <w:szCs w:val="22"/>
              </w:rPr>
              <w:t>_NO</w:t>
            </w:r>
          </w:p>
        </w:tc>
        <w:tc>
          <w:tcPr>
            <w:tcW w:w="1978" w:type="dxa"/>
            <w:gridSpan w:val="3"/>
          </w:tcPr>
          <w:p w14:paraId="239C1A7A" w14:textId="77777777" w:rsidR="00E728BE" w:rsidRPr="00AA2803" w:rsidRDefault="00E728BE" w:rsidP="00E728B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VARCHAR2(10)</w:t>
            </w:r>
          </w:p>
        </w:tc>
        <w:tc>
          <w:tcPr>
            <w:tcW w:w="709" w:type="dxa"/>
            <w:gridSpan w:val="2"/>
          </w:tcPr>
          <w:p w14:paraId="36B07451" w14:textId="77777777" w:rsidR="00E728BE" w:rsidRPr="00AA2803" w:rsidRDefault="00E728BE" w:rsidP="00E728B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2A6B1188" w14:textId="77777777" w:rsidR="00E728BE" w:rsidRPr="00AA2803" w:rsidRDefault="00E728BE" w:rsidP="00E728B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5D2D3D62" w14:textId="77777777" w:rsidTr="00E728BE">
        <w:tc>
          <w:tcPr>
            <w:tcW w:w="391" w:type="dxa"/>
            <w:tcBorders>
              <w:top w:val="single" w:sz="4" w:space="0" w:color="auto"/>
            </w:tcBorders>
          </w:tcPr>
          <w:p w14:paraId="6B7A0239" w14:textId="77777777" w:rsidR="00E728BE" w:rsidRPr="00AA2803" w:rsidRDefault="00E728BE" w:rsidP="006164CE">
            <w:pPr>
              <w:pStyle w:val="af"/>
              <w:numPr>
                <w:ilvl w:val="0"/>
                <w:numId w:val="41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978" w:type="dxa"/>
            <w:gridSpan w:val="4"/>
          </w:tcPr>
          <w:p w14:paraId="42B43759" w14:textId="77777777" w:rsidR="00E728BE" w:rsidRPr="00AA2803" w:rsidRDefault="00E728BE" w:rsidP="00E728B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箱号</w:t>
            </w:r>
          </w:p>
        </w:tc>
        <w:tc>
          <w:tcPr>
            <w:tcW w:w="2123" w:type="dxa"/>
            <w:gridSpan w:val="2"/>
          </w:tcPr>
          <w:p w14:paraId="16BC27E1" w14:textId="77777777" w:rsidR="00E728BE" w:rsidRPr="00AA2803" w:rsidRDefault="00E728BE" w:rsidP="00E728B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TRUNK</w:t>
            </w:r>
            <w:r w:rsidRPr="00AA2803">
              <w:rPr>
                <w:rFonts w:ascii="新宋体" w:eastAsia="新宋体" w:hAnsi="新宋体" w:hint="eastAsia"/>
                <w:szCs w:val="22"/>
              </w:rPr>
              <w:t>_NO</w:t>
            </w:r>
          </w:p>
        </w:tc>
        <w:tc>
          <w:tcPr>
            <w:tcW w:w="1978" w:type="dxa"/>
            <w:gridSpan w:val="3"/>
          </w:tcPr>
          <w:p w14:paraId="4B528E59" w14:textId="77777777" w:rsidR="00E728BE" w:rsidRPr="00AA2803" w:rsidRDefault="00E728BE" w:rsidP="00E728B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VARCHAR2(10)</w:t>
            </w:r>
          </w:p>
        </w:tc>
        <w:tc>
          <w:tcPr>
            <w:tcW w:w="709" w:type="dxa"/>
            <w:gridSpan w:val="2"/>
          </w:tcPr>
          <w:p w14:paraId="392BBB3B" w14:textId="77777777" w:rsidR="00E728BE" w:rsidRPr="00AA2803" w:rsidRDefault="00E728BE" w:rsidP="00E728B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5DBAAA89" w14:textId="77777777" w:rsidR="00E728BE" w:rsidRPr="00AA2803" w:rsidRDefault="00E728BE" w:rsidP="00E728B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CD3B15" w:rsidRPr="00AA2803" w14:paraId="13B19AC1" w14:textId="77777777" w:rsidTr="00E728BE">
        <w:tc>
          <w:tcPr>
            <w:tcW w:w="391" w:type="dxa"/>
            <w:tcBorders>
              <w:top w:val="single" w:sz="4" w:space="0" w:color="auto"/>
            </w:tcBorders>
          </w:tcPr>
          <w:p w14:paraId="2B98BCDB" w14:textId="77777777" w:rsidR="00CD3B15" w:rsidRPr="00AA2803" w:rsidRDefault="00CD3B15" w:rsidP="006164CE">
            <w:pPr>
              <w:pStyle w:val="af"/>
              <w:numPr>
                <w:ilvl w:val="0"/>
                <w:numId w:val="41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978" w:type="dxa"/>
            <w:gridSpan w:val="4"/>
          </w:tcPr>
          <w:p w14:paraId="1D91F8C0" w14:textId="77777777" w:rsidR="00CD3B15" w:rsidRPr="00AA2803" w:rsidRDefault="00CD3B15" w:rsidP="00CD3B1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盒号</w:t>
            </w:r>
            <w:r>
              <w:rPr>
                <w:rFonts w:ascii="新宋体" w:eastAsia="新宋体" w:hAnsi="新宋体" w:hint="eastAsia"/>
                <w:szCs w:val="22"/>
              </w:rPr>
              <w:t>（箱号+盒子顺序号）</w:t>
            </w:r>
          </w:p>
        </w:tc>
        <w:tc>
          <w:tcPr>
            <w:tcW w:w="2123" w:type="dxa"/>
            <w:gridSpan w:val="2"/>
          </w:tcPr>
          <w:p w14:paraId="04009367" w14:textId="77777777" w:rsidR="00CD3B15" w:rsidRPr="00AA2803" w:rsidRDefault="00CD3B15" w:rsidP="00CD3B1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BOX_NO</w:t>
            </w:r>
          </w:p>
        </w:tc>
        <w:tc>
          <w:tcPr>
            <w:tcW w:w="1978" w:type="dxa"/>
            <w:gridSpan w:val="3"/>
          </w:tcPr>
          <w:p w14:paraId="25238BFE" w14:textId="77777777" w:rsidR="00CD3B15" w:rsidRPr="00AA2803" w:rsidRDefault="00CD3B15" w:rsidP="00CD3B1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VARCHAR2(</w:t>
            </w:r>
            <w:r>
              <w:rPr>
                <w:rFonts w:ascii="新宋体" w:eastAsia="新宋体" w:hAnsi="新宋体"/>
                <w:szCs w:val="22"/>
              </w:rPr>
              <w:t>2</w:t>
            </w:r>
            <w:r w:rsidRPr="00AA2803">
              <w:rPr>
                <w:rFonts w:ascii="新宋体" w:eastAsia="新宋体" w:hAnsi="新宋体"/>
                <w:szCs w:val="22"/>
              </w:rPr>
              <w:t>0)</w:t>
            </w:r>
          </w:p>
        </w:tc>
        <w:tc>
          <w:tcPr>
            <w:tcW w:w="709" w:type="dxa"/>
            <w:gridSpan w:val="2"/>
          </w:tcPr>
          <w:p w14:paraId="5FBE643E" w14:textId="7BD7B316" w:rsidR="00CD3B15" w:rsidRPr="00AA2803" w:rsidRDefault="00CD3B15" w:rsidP="00CD3B1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68" w:type="dxa"/>
          </w:tcPr>
          <w:p w14:paraId="2618779D" w14:textId="77777777" w:rsidR="00CD3B15" w:rsidRPr="00AA2803" w:rsidRDefault="00CD3B15" w:rsidP="00CD3B1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CD3B15" w:rsidRPr="00AA2803" w14:paraId="30B0F4EF" w14:textId="77777777" w:rsidTr="00E728BE">
        <w:tc>
          <w:tcPr>
            <w:tcW w:w="391" w:type="dxa"/>
            <w:tcBorders>
              <w:top w:val="single" w:sz="4" w:space="0" w:color="auto"/>
            </w:tcBorders>
          </w:tcPr>
          <w:p w14:paraId="1F8A93FD" w14:textId="77777777" w:rsidR="00CD3B15" w:rsidRPr="00AA2803" w:rsidRDefault="00CD3B15" w:rsidP="006164CE">
            <w:pPr>
              <w:pStyle w:val="af"/>
              <w:numPr>
                <w:ilvl w:val="0"/>
                <w:numId w:val="41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978" w:type="dxa"/>
            <w:gridSpan w:val="4"/>
          </w:tcPr>
          <w:p w14:paraId="225C1B64" w14:textId="77777777" w:rsidR="00CD3B15" w:rsidRPr="00AA2803" w:rsidRDefault="00CD3B15" w:rsidP="00CD3B1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本号</w:t>
            </w:r>
          </w:p>
        </w:tc>
        <w:tc>
          <w:tcPr>
            <w:tcW w:w="2123" w:type="dxa"/>
            <w:gridSpan w:val="2"/>
          </w:tcPr>
          <w:p w14:paraId="429393EF" w14:textId="77777777" w:rsidR="00CD3B15" w:rsidRPr="00AA2803" w:rsidRDefault="00CD3B15" w:rsidP="00CD3B1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PACKAGE_NO</w:t>
            </w:r>
          </w:p>
        </w:tc>
        <w:tc>
          <w:tcPr>
            <w:tcW w:w="1978" w:type="dxa"/>
            <w:gridSpan w:val="3"/>
          </w:tcPr>
          <w:p w14:paraId="329F120A" w14:textId="77777777" w:rsidR="00CD3B15" w:rsidRPr="00AA2803" w:rsidRDefault="00CD3B15" w:rsidP="00CD3B1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VARCHAR2(10)</w:t>
            </w:r>
          </w:p>
        </w:tc>
        <w:tc>
          <w:tcPr>
            <w:tcW w:w="709" w:type="dxa"/>
            <w:gridSpan w:val="2"/>
          </w:tcPr>
          <w:p w14:paraId="1B83D7C9" w14:textId="1CFE433D" w:rsidR="00CD3B15" w:rsidRPr="00AA2803" w:rsidRDefault="00CD3B15" w:rsidP="00CD3B1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68" w:type="dxa"/>
          </w:tcPr>
          <w:p w14:paraId="2BF9FECE" w14:textId="77777777" w:rsidR="00CD3B15" w:rsidRPr="00AA2803" w:rsidRDefault="00CD3B15" w:rsidP="00CD3B1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CD3B15" w:rsidRPr="00AA2803" w14:paraId="6496A498" w14:textId="77777777" w:rsidTr="00E728BE">
        <w:tc>
          <w:tcPr>
            <w:tcW w:w="391" w:type="dxa"/>
            <w:tcBorders>
              <w:top w:val="single" w:sz="4" w:space="0" w:color="auto"/>
            </w:tcBorders>
          </w:tcPr>
          <w:p w14:paraId="0FB15556" w14:textId="77777777" w:rsidR="00CD3B15" w:rsidRPr="00AA2803" w:rsidRDefault="00CD3B15" w:rsidP="006164CE">
            <w:pPr>
              <w:pStyle w:val="af"/>
              <w:numPr>
                <w:ilvl w:val="0"/>
                <w:numId w:val="41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978" w:type="dxa"/>
            <w:gridSpan w:val="4"/>
          </w:tcPr>
          <w:p w14:paraId="212375EC" w14:textId="77777777" w:rsidR="00CD3B15" w:rsidRPr="00AA2803" w:rsidRDefault="00CD3B15" w:rsidP="00CD3B1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本数</w:t>
            </w:r>
          </w:p>
        </w:tc>
        <w:tc>
          <w:tcPr>
            <w:tcW w:w="2123" w:type="dxa"/>
            <w:gridSpan w:val="2"/>
          </w:tcPr>
          <w:p w14:paraId="686FA29E" w14:textId="77777777" w:rsidR="00CD3B15" w:rsidRPr="00AA2803" w:rsidRDefault="00CD3B15" w:rsidP="00CD3B1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PACKAGES</w:t>
            </w:r>
          </w:p>
        </w:tc>
        <w:tc>
          <w:tcPr>
            <w:tcW w:w="1978" w:type="dxa"/>
            <w:gridSpan w:val="3"/>
          </w:tcPr>
          <w:p w14:paraId="1DBE76F8" w14:textId="45C2E132" w:rsidR="00CD3B15" w:rsidRPr="00AA2803" w:rsidRDefault="00CD3B15" w:rsidP="0087250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NUMBER(</w:t>
            </w:r>
            <w:r w:rsidR="00872508">
              <w:rPr>
                <w:rFonts w:ascii="新宋体" w:eastAsia="新宋体" w:hAnsi="新宋体"/>
                <w:szCs w:val="22"/>
              </w:rPr>
              <w:t>18</w:t>
            </w:r>
            <w:r w:rsidRPr="00AA2803">
              <w:rPr>
                <w:rFonts w:ascii="新宋体" w:eastAsia="新宋体" w:hAnsi="新宋体" w:hint="eastAsia"/>
                <w:szCs w:val="22"/>
              </w:rPr>
              <w:t>)</w:t>
            </w:r>
          </w:p>
        </w:tc>
        <w:tc>
          <w:tcPr>
            <w:tcW w:w="709" w:type="dxa"/>
            <w:gridSpan w:val="2"/>
          </w:tcPr>
          <w:p w14:paraId="2EE6CD54" w14:textId="77777777" w:rsidR="00CD3B15" w:rsidRPr="00AA2803" w:rsidRDefault="00CD3B15" w:rsidP="00CD3B1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675FE30F" w14:textId="77777777" w:rsidR="00CD3B15" w:rsidRPr="00AA2803" w:rsidRDefault="00CD3B15" w:rsidP="00CD3B1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CD3B15" w:rsidRPr="00AA2803" w14:paraId="79ED15E2" w14:textId="77777777" w:rsidTr="00E728BE">
        <w:tc>
          <w:tcPr>
            <w:tcW w:w="391" w:type="dxa"/>
            <w:tcBorders>
              <w:top w:val="single" w:sz="4" w:space="0" w:color="auto"/>
            </w:tcBorders>
          </w:tcPr>
          <w:p w14:paraId="02353583" w14:textId="77777777" w:rsidR="00CD3B15" w:rsidRPr="00AA2803" w:rsidRDefault="00CD3B15" w:rsidP="006164CE">
            <w:pPr>
              <w:pStyle w:val="af"/>
              <w:numPr>
                <w:ilvl w:val="0"/>
                <w:numId w:val="41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978" w:type="dxa"/>
            <w:gridSpan w:val="4"/>
          </w:tcPr>
          <w:p w14:paraId="4E529158" w14:textId="77777777" w:rsidR="00CD3B15" w:rsidRPr="00AA2803" w:rsidRDefault="00CD3B15" w:rsidP="00CD3B1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金额</w:t>
            </w:r>
          </w:p>
        </w:tc>
        <w:tc>
          <w:tcPr>
            <w:tcW w:w="2123" w:type="dxa"/>
            <w:gridSpan w:val="2"/>
          </w:tcPr>
          <w:p w14:paraId="509EC3FF" w14:textId="77777777" w:rsidR="00CD3B15" w:rsidRPr="00AA2803" w:rsidRDefault="00CD3B15" w:rsidP="00CD3B1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AMOUNT</w:t>
            </w:r>
          </w:p>
        </w:tc>
        <w:tc>
          <w:tcPr>
            <w:tcW w:w="1978" w:type="dxa"/>
            <w:gridSpan w:val="3"/>
          </w:tcPr>
          <w:p w14:paraId="75D1F51C" w14:textId="0E7B3D9E" w:rsidR="00CD3B15" w:rsidRPr="00AA2803" w:rsidRDefault="00CD3B15" w:rsidP="00CD3B1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NUMBER(</w:t>
            </w:r>
            <w:r w:rsidR="00AF57CB">
              <w:rPr>
                <w:rFonts w:ascii="新宋体" w:eastAsia="新宋体" w:hAnsi="新宋体"/>
                <w:szCs w:val="22"/>
              </w:rPr>
              <w:t>2</w:t>
            </w:r>
            <w:r w:rsidRPr="00AA2803">
              <w:rPr>
                <w:rFonts w:ascii="新宋体" w:eastAsia="新宋体" w:hAnsi="新宋体"/>
                <w:szCs w:val="22"/>
              </w:rPr>
              <w:t>8</w:t>
            </w:r>
            <w:r w:rsidRPr="00AA2803">
              <w:rPr>
                <w:rFonts w:ascii="新宋体" w:eastAsia="新宋体" w:hAnsi="新宋体" w:hint="eastAsia"/>
                <w:szCs w:val="22"/>
              </w:rPr>
              <w:t>)</w:t>
            </w:r>
          </w:p>
        </w:tc>
        <w:tc>
          <w:tcPr>
            <w:tcW w:w="709" w:type="dxa"/>
            <w:gridSpan w:val="2"/>
          </w:tcPr>
          <w:p w14:paraId="12B52D75" w14:textId="77777777" w:rsidR="00CD3B15" w:rsidRPr="00AA2803" w:rsidRDefault="00CD3B15" w:rsidP="00CD3B1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4B9DA5C3" w14:textId="77777777" w:rsidR="00CD3B15" w:rsidRPr="00AA2803" w:rsidRDefault="00CD3B15" w:rsidP="00CD3B1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CD3B15" w:rsidRPr="00AA2803" w14:paraId="5E4C69FF" w14:textId="77777777" w:rsidTr="00E728BE">
        <w:tc>
          <w:tcPr>
            <w:tcW w:w="9747" w:type="dxa"/>
            <w:gridSpan w:val="13"/>
            <w:shd w:val="clear" w:color="auto" w:fill="D9D9D9" w:themeFill="background1" w:themeFillShade="D9"/>
          </w:tcPr>
          <w:p w14:paraId="176D7C76" w14:textId="77777777" w:rsidR="00CD3B15" w:rsidRPr="00AA2803" w:rsidRDefault="00CD3B15" w:rsidP="00CD3B15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表格其他属性信息定义（包括PK-FK、IDX等）</w:t>
            </w:r>
          </w:p>
        </w:tc>
      </w:tr>
      <w:tr w:rsidR="00CD3B15" w:rsidRPr="00AA2803" w14:paraId="13AF0125" w14:textId="77777777" w:rsidTr="00D304F9">
        <w:trPr>
          <w:trHeight w:val="231"/>
        </w:trPr>
        <w:tc>
          <w:tcPr>
            <w:tcW w:w="533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48B3F24" w14:textId="77777777" w:rsidR="00CD3B15" w:rsidRPr="00AA2803" w:rsidRDefault="00CD3B15" w:rsidP="00CD3B15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主键</w:t>
            </w:r>
          </w:p>
        </w:tc>
        <w:tc>
          <w:tcPr>
            <w:tcW w:w="3403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5D022A4F" w14:textId="77777777" w:rsidR="00CD3B15" w:rsidRPr="00AA2803" w:rsidRDefault="00CD3B15" w:rsidP="00CD3B15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5811" w:type="dxa"/>
            <w:gridSpan w:val="7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371DF78F" w14:textId="77777777" w:rsidR="00CD3B15" w:rsidRPr="00AA2803" w:rsidRDefault="00CD3B15" w:rsidP="00CD3B15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包含列</w:t>
            </w:r>
          </w:p>
        </w:tc>
      </w:tr>
      <w:tr w:rsidR="00CD3B15" w:rsidRPr="00AA2803" w14:paraId="38C2597F" w14:textId="77777777" w:rsidTr="00D304F9">
        <w:trPr>
          <w:trHeight w:val="231"/>
        </w:trPr>
        <w:tc>
          <w:tcPr>
            <w:tcW w:w="533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BCB93E7" w14:textId="77777777" w:rsidR="00CD3B15" w:rsidRPr="00AA2803" w:rsidRDefault="00CD3B15" w:rsidP="00CD3B15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3403" w:type="dxa"/>
            <w:gridSpan w:val="4"/>
            <w:tcBorders>
              <w:left w:val="single" w:sz="4" w:space="0" w:color="auto"/>
            </w:tcBorders>
          </w:tcPr>
          <w:p w14:paraId="0BF5C5E2" w14:textId="77777777" w:rsidR="00CD3B15" w:rsidRPr="00AA2803" w:rsidRDefault="00CD3B15" w:rsidP="00CD3B1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PK_WH_BROKEN_RECODER</w:t>
            </w:r>
            <w:r>
              <w:rPr>
                <w:rFonts w:ascii="新宋体" w:eastAsia="新宋体" w:hAnsi="新宋体"/>
                <w:szCs w:val="22"/>
              </w:rPr>
              <w:t>_DETAIL</w:t>
            </w:r>
          </w:p>
        </w:tc>
        <w:tc>
          <w:tcPr>
            <w:tcW w:w="5811" w:type="dxa"/>
            <w:gridSpan w:val="7"/>
            <w:tcBorders>
              <w:left w:val="single" w:sz="4" w:space="0" w:color="auto"/>
            </w:tcBorders>
          </w:tcPr>
          <w:p w14:paraId="6EB53515" w14:textId="77777777" w:rsidR="00CD3B15" w:rsidRPr="00AA2803" w:rsidRDefault="00CD3B15" w:rsidP="00CD3B1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SEQUENCE_NO</w:t>
            </w:r>
          </w:p>
        </w:tc>
      </w:tr>
      <w:tr w:rsidR="00CD3B15" w:rsidRPr="00AA2803" w14:paraId="06FDCA77" w14:textId="77777777" w:rsidTr="00D304F9">
        <w:trPr>
          <w:trHeight w:val="231"/>
        </w:trPr>
        <w:tc>
          <w:tcPr>
            <w:tcW w:w="533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2F02226" w14:textId="77777777" w:rsidR="00CD3B15" w:rsidRPr="00AA2803" w:rsidRDefault="00CD3B15" w:rsidP="00CD3B15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外键</w:t>
            </w:r>
          </w:p>
        </w:tc>
        <w:tc>
          <w:tcPr>
            <w:tcW w:w="3403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215ACA72" w14:textId="77777777" w:rsidR="00CD3B15" w:rsidRPr="00AA2803" w:rsidRDefault="00CD3B15" w:rsidP="00CD3B15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1556" w:type="dxa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33154B8F" w14:textId="77777777" w:rsidR="00CD3B15" w:rsidRPr="00AA2803" w:rsidRDefault="00CD3B15" w:rsidP="00CD3B15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  <w:tc>
          <w:tcPr>
            <w:tcW w:w="2123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5300861D" w14:textId="77777777" w:rsidR="00CD3B15" w:rsidRPr="00AA2803" w:rsidRDefault="00CD3B15" w:rsidP="00CD3B15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参照表名</w:t>
            </w:r>
          </w:p>
        </w:tc>
        <w:tc>
          <w:tcPr>
            <w:tcW w:w="2132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5625E638" w14:textId="77777777" w:rsidR="00CD3B15" w:rsidRPr="00AA2803" w:rsidRDefault="00CD3B15" w:rsidP="00CD3B15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</w:tr>
      <w:tr w:rsidR="00CD3B15" w:rsidRPr="00AA2803" w14:paraId="0A0FE549" w14:textId="77777777" w:rsidTr="00D304F9">
        <w:trPr>
          <w:trHeight w:val="231"/>
        </w:trPr>
        <w:tc>
          <w:tcPr>
            <w:tcW w:w="533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14CDBB8" w14:textId="77777777" w:rsidR="00CD3B15" w:rsidRPr="00AA2803" w:rsidRDefault="00CD3B15" w:rsidP="00CD3B15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3403" w:type="dxa"/>
            <w:gridSpan w:val="4"/>
            <w:tcBorders>
              <w:left w:val="single" w:sz="4" w:space="0" w:color="auto"/>
            </w:tcBorders>
          </w:tcPr>
          <w:p w14:paraId="0C960D4B" w14:textId="77777777" w:rsidR="00CD3B15" w:rsidRPr="00AA2803" w:rsidRDefault="00CD3B15" w:rsidP="00CD3B1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56" w:type="dxa"/>
            <w:tcBorders>
              <w:left w:val="single" w:sz="4" w:space="0" w:color="auto"/>
            </w:tcBorders>
          </w:tcPr>
          <w:p w14:paraId="7388BBDA" w14:textId="77777777" w:rsidR="00CD3B15" w:rsidRPr="00AA2803" w:rsidRDefault="00CD3B15" w:rsidP="00CD3B1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123" w:type="dxa"/>
            <w:gridSpan w:val="4"/>
            <w:tcBorders>
              <w:left w:val="single" w:sz="4" w:space="0" w:color="auto"/>
            </w:tcBorders>
          </w:tcPr>
          <w:p w14:paraId="5F9B9095" w14:textId="77777777" w:rsidR="00CD3B15" w:rsidRPr="00AA2803" w:rsidRDefault="00CD3B15" w:rsidP="00CD3B1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132" w:type="dxa"/>
            <w:gridSpan w:val="2"/>
            <w:tcBorders>
              <w:left w:val="single" w:sz="4" w:space="0" w:color="auto"/>
            </w:tcBorders>
          </w:tcPr>
          <w:p w14:paraId="6E067DAA" w14:textId="77777777" w:rsidR="00CD3B15" w:rsidRPr="00AA2803" w:rsidRDefault="00CD3B15" w:rsidP="00CD3B1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CD3B15" w:rsidRPr="00AA2803" w14:paraId="63986374" w14:textId="77777777" w:rsidTr="00D304F9">
        <w:trPr>
          <w:trHeight w:val="231"/>
        </w:trPr>
        <w:tc>
          <w:tcPr>
            <w:tcW w:w="533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EDBE52F" w14:textId="77777777" w:rsidR="00CD3B15" w:rsidRPr="00AA2803" w:rsidRDefault="00CD3B15" w:rsidP="00CD3B15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索引</w:t>
            </w:r>
          </w:p>
        </w:tc>
        <w:tc>
          <w:tcPr>
            <w:tcW w:w="3403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74F3F05F" w14:textId="77777777" w:rsidR="00CD3B15" w:rsidRPr="00AA2803" w:rsidRDefault="00CD3B15" w:rsidP="00CD3B15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2684" w:type="dxa"/>
            <w:gridSpan w:val="3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4D596479" w14:textId="77777777" w:rsidR="00CD3B15" w:rsidRPr="00AA2803" w:rsidRDefault="00CD3B15" w:rsidP="00CD3B15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  <w:tc>
          <w:tcPr>
            <w:tcW w:w="3127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79704873" w14:textId="77777777" w:rsidR="00CD3B15" w:rsidRPr="00AA2803" w:rsidRDefault="00CD3B15" w:rsidP="00CD3B15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类型</w:t>
            </w:r>
          </w:p>
        </w:tc>
      </w:tr>
      <w:tr w:rsidR="002F517C" w:rsidRPr="00AA2803" w14:paraId="2FAB0408" w14:textId="77777777" w:rsidTr="00D304F9">
        <w:trPr>
          <w:trHeight w:val="231"/>
        </w:trPr>
        <w:tc>
          <w:tcPr>
            <w:tcW w:w="533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82C46C2" w14:textId="77777777" w:rsidR="002F517C" w:rsidRPr="00AA2803" w:rsidRDefault="002F517C" w:rsidP="002F517C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3403" w:type="dxa"/>
            <w:gridSpan w:val="4"/>
            <w:tcBorders>
              <w:left w:val="single" w:sz="4" w:space="0" w:color="auto"/>
            </w:tcBorders>
          </w:tcPr>
          <w:p w14:paraId="05A376B8" w14:textId="77777777" w:rsidR="002F517C" w:rsidRPr="00AA2803" w:rsidRDefault="002F517C" w:rsidP="002F517C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IDX_WH_BR_DETAIL_BR</w:t>
            </w:r>
          </w:p>
        </w:tc>
        <w:tc>
          <w:tcPr>
            <w:tcW w:w="2684" w:type="dxa"/>
            <w:gridSpan w:val="3"/>
            <w:tcBorders>
              <w:left w:val="single" w:sz="4" w:space="0" w:color="auto"/>
            </w:tcBorders>
          </w:tcPr>
          <w:p w14:paraId="6B0E1615" w14:textId="77777777" w:rsidR="002F517C" w:rsidRPr="00AA2803" w:rsidRDefault="002F517C" w:rsidP="002F517C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BROKEN_NO</w:t>
            </w:r>
          </w:p>
        </w:tc>
        <w:tc>
          <w:tcPr>
            <w:tcW w:w="3127" w:type="dxa"/>
            <w:gridSpan w:val="4"/>
            <w:tcBorders>
              <w:left w:val="single" w:sz="4" w:space="0" w:color="auto"/>
            </w:tcBorders>
          </w:tcPr>
          <w:p w14:paraId="16720809" w14:textId="77777777" w:rsidR="002F517C" w:rsidRPr="00AA2803" w:rsidRDefault="002F517C" w:rsidP="002F517C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2F517C" w:rsidRPr="00AA2803" w14:paraId="21F624B2" w14:textId="77777777" w:rsidTr="00E728BE">
        <w:tc>
          <w:tcPr>
            <w:tcW w:w="533" w:type="dxa"/>
            <w:gridSpan w:val="2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EC67AAD" w14:textId="77777777" w:rsidR="002F517C" w:rsidRPr="00AA2803" w:rsidRDefault="002F517C" w:rsidP="002F517C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约束</w:t>
            </w:r>
          </w:p>
        </w:tc>
        <w:tc>
          <w:tcPr>
            <w:tcW w:w="9214" w:type="dxa"/>
            <w:gridSpan w:val="11"/>
            <w:tcBorders>
              <w:left w:val="single" w:sz="4" w:space="0" w:color="auto"/>
            </w:tcBorders>
          </w:tcPr>
          <w:p w14:paraId="2F5D1B89" w14:textId="77777777" w:rsidR="002F517C" w:rsidRPr="00AA2803" w:rsidRDefault="002F517C" w:rsidP="002F517C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2F517C" w:rsidRPr="00AA2803" w14:paraId="250ACB16" w14:textId="77777777" w:rsidTr="00D304F9">
        <w:trPr>
          <w:trHeight w:val="231"/>
        </w:trPr>
        <w:tc>
          <w:tcPr>
            <w:tcW w:w="533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AEA96E7" w14:textId="77777777" w:rsidR="002F517C" w:rsidRPr="00AA2803" w:rsidRDefault="002F517C" w:rsidP="002F517C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</w:t>
            </w: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14AC1EBF" w14:textId="77777777" w:rsidR="002F517C" w:rsidRPr="00AA2803" w:rsidRDefault="002F517C" w:rsidP="002F517C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分区类型</w:t>
            </w:r>
          </w:p>
        </w:tc>
        <w:tc>
          <w:tcPr>
            <w:tcW w:w="1915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2A243E8F" w14:textId="77777777" w:rsidR="002F517C" w:rsidRPr="00AA2803" w:rsidRDefault="002F517C" w:rsidP="002F517C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分区字段</w:t>
            </w:r>
          </w:p>
        </w:tc>
        <w:tc>
          <w:tcPr>
            <w:tcW w:w="5811" w:type="dxa"/>
            <w:gridSpan w:val="7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4B80BE21" w14:textId="77777777" w:rsidR="002F517C" w:rsidRPr="00AA2803" w:rsidRDefault="002F517C" w:rsidP="002F517C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分区条件</w:t>
            </w:r>
          </w:p>
        </w:tc>
      </w:tr>
      <w:tr w:rsidR="002F517C" w:rsidRPr="00AA2803" w14:paraId="189C60B1" w14:textId="77777777" w:rsidTr="00D304F9">
        <w:trPr>
          <w:trHeight w:val="231"/>
        </w:trPr>
        <w:tc>
          <w:tcPr>
            <w:tcW w:w="533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A1DCF54" w14:textId="77777777" w:rsidR="002F517C" w:rsidRPr="00AA2803" w:rsidRDefault="002F517C" w:rsidP="002F517C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</w:tcPr>
          <w:p w14:paraId="54A7962B" w14:textId="77777777" w:rsidR="002F517C" w:rsidRPr="00AA2803" w:rsidRDefault="002F517C" w:rsidP="002F517C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主分区</w:t>
            </w:r>
          </w:p>
        </w:tc>
        <w:tc>
          <w:tcPr>
            <w:tcW w:w="1915" w:type="dxa"/>
            <w:gridSpan w:val="2"/>
            <w:tcBorders>
              <w:left w:val="single" w:sz="4" w:space="0" w:color="auto"/>
            </w:tcBorders>
          </w:tcPr>
          <w:p w14:paraId="3C38C27E" w14:textId="77777777" w:rsidR="002F517C" w:rsidRPr="00AA2803" w:rsidRDefault="002F517C" w:rsidP="002F517C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5811" w:type="dxa"/>
            <w:gridSpan w:val="7"/>
            <w:tcBorders>
              <w:left w:val="single" w:sz="4" w:space="0" w:color="auto"/>
            </w:tcBorders>
          </w:tcPr>
          <w:p w14:paraId="688A3190" w14:textId="77777777" w:rsidR="002F517C" w:rsidRPr="00AA2803" w:rsidRDefault="002F517C" w:rsidP="002F517C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2F517C" w:rsidRPr="00AA2803" w14:paraId="2D124C3D" w14:textId="77777777" w:rsidTr="00D304F9">
        <w:trPr>
          <w:trHeight w:val="231"/>
        </w:trPr>
        <w:tc>
          <w:tcPr>
            <w:tcW w:w="533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236380C" w14:textId="77777777" w:rsidR="002F517C" w:rsidRPr="00AA2803" w:rsidRDefault="002F517C" w:rsidP="002F517C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</w:tcPr>
          <w:p w14:paraId="351104B8" w14:textId="77777777" w:rsidR="002F517C" w:rsidRPr="00AA2803" w:rsidRDefault="002F517C" w:rsidP="002F517C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子分区</w:t>
            </w:r>
          </w:p>
        </w:tc>
        <w:tc>
          <w:tcPr>
            <w:tcW w:w="1915" w:type="dxa"/>
            <w:gridSpan w:val="2"/>
            <w:tcBorders>
              <w:left w:val="single" w:sz="4" w:space="0" w:color="auto"/>
            </w:tcBorders>
          </w:tcPr>
          <w:p w14:paraId="68EED0F2" w14:textId="77777777" w:rsidR="002F517C" w:rsidRPr="00AA2803" w:rsidRDefault="002F517C" w:rsidP="002F517C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5811" w:type="dxa"/>
            <w:gridSpan w:val="7"/>
            <w:tcBorders>
              <w:left w:val="single" w:sz="4" w:space="0" w:color="auto"/>
            </w:tcBorders>
          </w:tcPr>
          <w:p w14:paraId="2CD2C668" w14:textId="77777777" w:rsidR="002F517C" w:rsidRPr="00AA2803" w:rsidRDefault="002F517C" w:rsidP="002F517C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</w:tbl>
    <w:p w14:paraId="32038C70" w14:textId="77777777" w:rsidR="00E728BE" w:rsidRPr="00AA2803" w:rsidRDefault="00E728BE" w:rsidP="00E728BE"/>
    <w:p w14:paraId="4D2F7B14" w14:textId="77777777" w:rsidR="00375561" w:rsidRPr="00AA2803" w:rsidRDefault="00375561" w:rsidP="00375561">
      <w:pPr>
        <w:pStyle w:val="4"/>
      </w:pPr>
      <w:bookmarkStart w:id="84" w:name="_Toc435450853"/>
      <w:r w:rsidRPr="00AA2803">
        <w:rPr>
          <w:rFonts w:hint="eastAsia"/>
        </w:rPr>
        <w:t>批次终结（</w:t>
      </w:r>
      <w:r w:rsidR="00AA4980" w:rsidRPr="00AA2803">
        <w:rPr>
          <w:rFonts w:hint="eastAsia"/>
        </w:rPr>
        <w:t>WH_</w:t>
      </w:r>
      <w:r w:rsidR="00AA4980" w:rsidRPr="00AA2803">
        <w:t>BATCH_END</w:t>
      </w:r>
      <w:r w:rsidRPr="00AA2803">
        <w:rPr>
          <w:rFonts w:hint="eastAsia"/>
        </w:rPr>
        <w:t>）</w:t>
      </w:r>
      <w:bookmarkEnd w:id="84"/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91"/>
        <w:gridCol w:w="142"/>
        <w:gridCol w:w="698"/>
        <w:gridCol w:w="790"/>
        <w:gridCol w:w="1348"/>
        <w:gridCol w:w="133"/>
        <w:gridCol w:w="6"/>
        <w:gridCol w:w="1984"/>
        <w:gridCol w:w="995"/>
        <w:gridCol w:w="133"/>
        <w:gridCol w:w="850"/>
        <w:gridCol w:w="145"/>
        <w:gridCol w:w="564"/>
        <w:gridCol w:w="1568"/>
      </w:tblGrid>
      <w:tr w:rsidR="00AA2803" w:rsidRPr="00AA2803" w14:paraId="77A1365C" w14:textId="77777777" w:rsidTr="001E4D5E">
        <w:tc>
          <w:tcPr>
            <w:tcW w:w="1231" w:type="dxa"/>
            <w:gridSpan w:val="3"/>
            <w:shd w:val="clear" w:color="auto" w:fill="C0C0C0"/>
          </w:tcPr>
          <w:p w14:paraId="319198AA" w14:textId="77777777" w:rsidR="00AA4980" w:rsidRPr="00AA2803" w:rsidRDefault="00AA4980" w:rsidP="001E4D5E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汉字注解</w:t>
            </w:r>
          </w:p>
        </w:tc>
        <w:tc>
          <w:tcPr>
            <w:tcW w:w="4261" w:type="dxa"/>
            <w:gridSpan w:val="5"/>
            <w:shd w:val="clear" w:color="auto" w:fill="auto"/>
          </w:tcPr>
          <w:p w14:paraId="399A88E6" w14:textId="77777777" w:rsidR="00AA4980" w:rsidRPr="00AA2803" w:rsidRDefault="00AA4980" w:rsidP="001E4D5E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批次终结</w:t>
            </w:r>
          </w:p>
        </w:tc>
        <w:tc>
          <w:tcPr>
            <w:tcW w:w="995" w:type="dxa"/>
            <w:shd w:val="clear" w:color="auto" w:fill="C0C0C0"/>
          </w:tcPr>
          <w:p w14:paraId="7882C2E8" w14:textId="77777777" w:rsidR="00AA4980" w:rsidRPr="00AA2803" w:rsidRDefault="00AA4980" w:rsidP="001E4D5E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表名</w:t>
            </w:r>
          </w:p>
        </w:tc>
        <w:tc>
          <w:tcPr>
            <w:tcW w:w="3260" w:type="dxa"/>
            <w:gridSpan w:val="5"/>
            <w:shd w:val="clear" w:color="auto" w:fill="auto"/>
          </w:tcPr>
          <w:p w14:paraId="4B7C38F0" w14:textId="77777777" w:rsidR="00AA4980" w:rsidRPr="00AA2803" w:rsidRDefault="00AA4980" w:rsidP="001E4D5E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/>
                <w:b/>
                <w:sz w:val="24"/>
                <w:szCs w:val="22"/>
              </w:rPr>
              <w:t>WH_BATCH_END</w:t>
            </w:r>
          </w:p>
        </w:tc>
      </w:tr>
      <w:tr w:rsidR="00AA2803" w:rsidRPr="00AA2803" w14:paraId="3FD8C7A9" w14:textId="77777777" w:rsidTr="001E4D5E">
        <w:tc>
          <w:tcPr>
            <w:tcW w:w="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horzCross" w:color="auto" w:fill="C0C0C0"/>
          </w:tcPr>
          <w:p w14:paraId="7EAF6C31" w14:textId="77777777" w:rsidR="00AA4980" w:rsidRPr="00AA2803" w:rsidRDefault="00AA4980" w:rsidP="001E4D5E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</w:p>
        </w:tc>
        <w:tc>
          <w:tcPr>
            <w:tcW w:w="2978" w:type="dxa"/>
            <w:gridSpan w:val="4"/>
            <w:tcBorders>
              <w:left w:val="single" w:sz="4" w:space="0" w:color="auto"/>
            </w:tcBorders>
            <w:shd w:val="clear" w:color="auto" w:fill="C0C0C0"/>
          </w:tcPr>
          <w:p w14:paraId="2AD68EE9" w14:textId="77777777" w:rsidR="00AA4980" w:rsidRPr="00AA2803" w:rsidRDefault="00AA4980" w:rsidP="001E4D5E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字段名称</w:t>
            </w:r>
          </w:p>
        </w:tc>
        <w:tc>
          <w:tcPr>
            <w:tcW w:w="2123" w:type="dxa"/>
            <w:gridSpan w:val="3"/>
            <w:shd w:val="clear" w:color="auto" w:fill="C0C0C0"/>
          </w:tcPr>
          <w:p w14:paraId="043544E8" w14:textId="77777777" w:rsidR="00AA4980" w:rsidRPr="00AA2803" w:rsidRDefault="00AA4980" w:rsidP="001E4D5E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字段命名</w:t>
            </w:r>
          </w:p>
        </w:tc>
        <w:tc>
          <w:tcPr>
            <w:tcW w:w="1978" w:type="dxa"/>
            <w:gridSpan w:val="3"/>
            <w:shd w:val="clear" w:color="auto" w:fill="C0C0C0"/>
          </w:tcPr>
          <w:p w14:paraId="0AA13DF8" w14:textId="77777777" w:rsidR="00AA4980" w:rsidRPr="00AA2803" w:rsidRDefault="00AA4980" w:rsidP="001E4D5E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类型</w:t>
            </w:r>
          </w:p>
        </w:tc>
        <w:tc>
          <w:tcPr>
            <w:tcW w:w="709" w:type="dxa"/>
            <w:gridSpan w:val="2"/>
            <w:shd w:val="clear" w:color="auto" w:fill="C0C0C0"/>
          </w:tcPr>
          <w:p w14:paraId="66D303B8" w14:textId="77777777" w:rsidR="00AA4980" w:rsidRPr="00AA2803" w:rsidRDefault="00AA4980" w:rsidP="001E4D5E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非空</w:t>
            </w:r>
          </w:p>
        </w:tc>
        <w:tc>
          <w:tcPr>
            <w:tcW w:w="1568" w:type="dxa"/>
            <w:shd w:val="clear" w:color="auto" w:fill="C0C0C0"/>
          </w:tcPr>
          <w:p w14:paraId="4842A5A0" w14:textId="77777777" w:rsidR="00AA4980" w:rsidRPr="00AA2803" w:rsidRDefault="00AA4980" w:rsidP="001E4D5E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默认</w:t>
            </w:r>
          </w:p>
        </w:tc>
      </w:tr>
      <w:tr w:rsidR="00AA2803" w:rsidRPr="00AA2803" w14:paraId="1AD5B745" w14:textId="77777777" w:rsidTr="001E4D5E">
        <w:tc>
          <w:tcPr>
            <w:tcW w:w="391" w:type="dxa"/>
            <w:tcBorders>
              <w:top w:val="single" w:sz="4" w:space="0" w:color="auto"/>
            </w:tcBorders>
          </w:tcPr>
          <w:p w14:paraId="7A7084BE" w14:textId="77777777" w:rsidR="00AA4980" w:rsidRPr="00AA2803" w:rsidRDefault="00AA4980" w:rsidP="006164CE">
            <w:pPr>
              <w:pStyle w:val="af"/>
              <w:numPr>
                <w:ilvl w:val="0"/>
                <w:numId w:val="57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978" w:type="dxa"/>
            <w:gridSpan w:val="4"/>
          </w:tcPr>
          <w:p w14:paraId="49A171DF" w14:textId="77777777" w:rsidR="00AA4980" w:rsidRPr="00AA2803" w:rsidRDefault="002D43D9" w:rsidP="00AA498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批</w:t>
            </w:r>
            <w:r>
              <w:rPr>
                <w:rFonts w:ascii="新宋体" w:eastAsia="新宋体" w:hAnsi="新宋体"/>
                <w:szCs w:val="22"/>
              </w:rPr>
              <w:t>次终结</w:t>
            </w:r>
            <w:r w:rsidR="00AA4980" w:rsidRPr="00AA2803">
              <w:rPr>
                <w:rFonts w:ascii="新宋体" w:eastAsia="新宋体" w:hAnsi="新宋体" w:hint="eastAsia"/>
                <w:szCs w:val="22"/>
              </w:rPr>
              <w:t>编号（</w:t>
            </w:r>
            <w:r w:rsidR="00AA4980" w:rsidRPr="00AA2803">
              <w:rPr>
                <w:rFonts w:ascii="新宋体" w:eastAsia="新宋体" w:hAnsi="新宋体"/>
                <w:szCs w:val="22"/>
              </w:rPr>
              <w:t>ZJ</w:t>
            </w:r>
            <w:r w:rsidR="00AA4980" w:rsidRPr="00AA2803">
              <w:rPr>
                <w:rFonts w:ascii="新宋体" w:eastAsia="新宋体" w:hAnsi="新宋体" w:hint="eastAsia"/>
                <w:szCs w:val="22"/>
              </w:rPr>
              <w:t>12345678）</w:t>
            </w:r>
          </w:p>
        </w:tc>
        <w:tc>
          <w:tcPr>
            <w:tcW w:w="2123" w:type="dxa"/>
            <w:gridSpan w:val="3"/>
          </w:tcPr>
          <w:p w14:paraId="519A53CC" w14:textId="77777777" w:rsidR="00AA4980" w:rsidRPr="00AA2803" w:rsidRDefault="00AA4980" w:rsidP="001E4D5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BE_NO</w:t>
            </w:r>
          </w:p>
        </w:tc>
        <w:tc>
          <w:tcPr>
            <w:tcW w:w="1978" w:type="dxa"/>
            <w:gridSpan w:val="3"/>
          </w:tcPr>
          <w:p w14:paraId="288DA682" w14:textId="77777777" w:rsidR="00AA4980" w:rsidRPr="00AA2803" w:rsidRDefault="00AA4980" w:rsidP="001E4D5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CHAR(10)</w:t>
            </w:r>
          </w:p>
        </w:tc>
        <w:tc>
          <w:tcPr>
            <w:tcW w:w="709" w:type="dxa"/>
            <w:gridSpan w:val="2"/>
          </w:tcPr>
          <w:p w14:paraId="5D398432" w14:textId="77777777" w:rsidR="00AA4980" w:rsidRPr="00AA2803" w:rsidRDefault="00AA4980" w:rsidP="001E4D5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02914A22" w14:textId="77777777" w:rsidR="00AA4980" w:rsidRPr="00AA2803" w:rsidRDefault="00AA4980" w:rsidP="001E4D5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20753463" w14:textId="77777777" w:rsidTr="001E4D5E">
        <w:tc>
          <w:tcPr>
            <w:tcW w:w="391" w:type="dxa"/>
            <w:tcBorders>
              <w:top w:val="single" w:sz="4" w:space="0" w:color="auto"/>
            </w:tcBorders>
          </w:tcPr>
          <w:p w14:paraId="13E49F66" w14:textId="77777777" w:rsidR="00AA4980" w:rsidRPr="00AA2803" w:rsidRDefault="00AA4980" w:rsidP="006164CE">
            <w:pPr>
              <w:pStyle w:val="af"/>
              <w:numPr>
                <w:ilvl w:val="0"/>
                <w:numId w:val="57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978" w:type="dxa"/>
            <w:gridSpan w:val="4"/>
          </w:tcPr>
          <w:p w14:paraId="44C3C18E" w14:textId="77777777" w:rsidR="00AA4980" w:rsidRPr="00AA2803" w:rsidRDefault="00AA4980" w:rsidP="00AA498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方案编码</w:t>
            </w:r>
          </w:p>
        </w:tc>
        <w:tc>
          <w:tcPr>
            <w:tcW w:w="2123" w:type="dxa"/>
            <w:gridSpan w:val="3"/>
          </w:tcPr>
          <w:p w14:paraId="24E53297" w14:textId="77777777" w:rsidR="00AA4980" w:rsidRPr="00AA2803" w:rsidRDefault="00AA4980" w:rsidP="00AA498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PLAN_CODE</w:t>
            </w:r>
          </w:p>
        </w:tc>
        <w:tc>
          <w:tcPr>
            <w:tcW w:w="1978" w:type="dxa"/>
            <w:gridSpan w:val="3"/>
          </w:tcPr>
          <w:p w14:paraId="07D281B5" w14:textId="77777777" w:rsidR="00AA4980" w:rsidRPr="00AA2803" w:rsidRDefault="00AA4980" w:rsidP="00AA498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VARCHAR2(10)</w:t>
            </w:r>
          </w:p>
        </w:tc>
        <w:tc>
          <w:tcPr>
            <w:tcW w:w="709" w:type="dxa"/>
            <w:gridSpan w:val="2"/>
          </w:tcPr>
          <w:p w14:paraId="31C6AEBB" w14:textId="77777777" w:rsidR="00AA4980" w:rsidRPr="00AA2803" w:rsidRDefault="00AA4980" w:rsidP="00AA498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2E2A1BB2" w14:textId="77777777" w:rsidR="00AA4980" w:rsidRPr="00AA2803" w:rsidRDefault="00AA4980" w:rsidP="00AA498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77ABB9CF" w14:textId="77777777" w:rsidTr="001E4D5E">
        <w:tc>
          <w:tcPr>
            <w:tcW w:w="391" w:type="dxa"/>
            <w:tcBorders>
              <w:top w:val="single" w:sz="4" w:space="0" w:color="auto"/>
            </w:tcBorders>
          </w:tcPr>
          <w:p w14:paraId="4B6780B2" w14:textId="77777777" w:rsidR="00AA4980" w:rsidRPr="00AA2803" w:rsidRDefault="00AA4980" w:rsidP="006164CE">
            <w:pPr>
              <w:pStyle w:val="af"/>
              <w:numPr>
                <w:ilvl w:val="0"/>
                <w:numId w:val="57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978" w:type="dxa"/>
            <w:gridSpan w:val="4"/>
          </w:tcPr>
          <w:p w14:paraId="5CC1187C" w14:textId="77777777" w:rsidR="00AA4980" w:rsidRPr="00AA2803" w:rsidRDefault="00AA4980" w:rsidP="00AA498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批次</w:t>
            </w:r>
          </w:p>
        </w:tc>
        <w:tc>
          <w:tcPr>
            <w:tcW w:w="2123" w:type="dxa"/>
            <w:gridSpan w:val="3"/>
          </w:tcPr>
          <w:p w14:paraId="76D5357E" w14:textId="77777777" w:rsidR="00AA4980" w:rsidRPr="00AA2803" w:rsidRDefault="00AA4980" w:rsidP="00AA498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BATCH</w:t>
            </w:r>
            <w:r w:rsidRPr="00AA2803">
              <w:rPr>
                <w:rFonts w:ascii="新宋体" w:eastAsia="新宋体" w:hAnsi="新宋体"/>
                <w:szCs w:val="22"/>
              </w:rPr>
              <w:t>_NO</w:t>
            </w:r>
          </w:p>
        </w:tc>
        <w:tc>
          <w:tcPr>
            <w:tcW w:w="1978" w:type="dxa"/>
            <w:gridSpan w:val="3"/>
          </w:tcPr>
          <w:p w14:paraId="6C722AEA" w14:textId="77777777" w:rsidR="00AA4980" w:rsidRPr="00AA2803" w:rsidRDefault="00AA4980" w:rsidP="00AA498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VARCHAR2(10)</w:t>
            </w:r>
          </w:p>
        </w:tc>
        <w:tc>
          <w:tcPr>
            <w:tcW w:w="709" w:type="dxa"/>
            <w:gridSpan w:val="2"/>
          </w:tcPr>
          <w:p w14:paraId="72E554DB" w14:textId="77777777" w:rsidR="00AA4980" w:rsidRPr="00AA2803" w:rsidRDefault="00AA4980" w:rsidP="00AA498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62F54D84" w14:textId="77777777" w:rsidR="00AA4980" w:rsidRPr="00AA2803" w:rsidRDefault="00AA4980" w:rsidP="00AA498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6BA22B39" w14:textId="77777777" w:rsidTr="001E4D5E">
        <w:tc>
          <w:tcPr>
            <w:tcW w:w="391" w:type="dxa"/>
            <w:tcBorders>
              <w:top w:val="single" w:sz="4" w:space="0" w:color="auto"/>
            </w:tcBorders>
          </w:tcPr>
          <w:p w14:paraId="120439E1" w14:textId="77777777" w:rsidR="00AA4980" w:rsidRPr="00AA2803" w:rsidRDefault="00AA4980" w:rsidP="006164CE">
            <w:pPr>
              <w:pStyle w:val="af"/>
              <w:numPr>
                <w:ilvl w:val="0"/>
                <w:numId w:val="57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978" w:type="dxa"/>
            <w:gridSpan w:val="4"/>
          </w:tcPr>
          <w:p w14:paraId="472D33FF" w14:textId="77777777" w:rsidR="00AA4980" w:rsidRPr="00AA2803" w:rsidRDefault="00AA4980" w:rsidP="00AA498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批次总数（张）</w:t>
            </w:r>
          </w:p>
        </w:tc>
        <w:tc>
          <w:tcPr>
            <w:tcW w:w="2123" w:type="dxa"/>
            <w:gridSpan w:val="3"/>
          </w:tcPr>
          <w:p w14:paraId="2C308D83" w14:textId="77777777" w:rsidR="00AA4980" w:rsidRPr="00AA2803" w:rsidRDefault="00AA4980" w:rsidP="00AA498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TICKETS</w:t>
            </w:r>
          </w:p>
        </w:tc>
        <w:tc>
          <w:tcPr>
            <w:tcW w:w="1978" w:type="dxa"/>
            <w:gridSpan w:val="3"/>
          </w:tcPr>
          <w:p w14:paraId="5DB1A631" w14:textId="77777777" w:rsidR="00AA4980" w:rsidRPr="00AA2803" w:rsidRDefault="00AA4980" w:rsidP="00A137A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NUMBER(</w:t>
            </w:r>
            <w:r w:rsidR="00A137A5">
              <w:rPr>
                <w:rFonts w:ascii="新宋体" w:eastAsia="新宋体" w:hAnsi="新宋体"/>
                <w:szCs w:val="22"/>
              </w:rPr>
              <w:t>28</w:t>
            </w:r>
            <w:r w:rsidRPr="00AA2803">
              <w:rPr>
                <w:rFonts w:ascii="新宋体" w:eastAsia="新宋体" w:hAnsi="新宋体" w:hint="eastAsia"/>
                <w:szCs w:val="22"/>
              </w:rPr>
              <w:t>)</w:t>
            </w:r>
          </w:p>
        </w:tc>
        <w:tc>
          <w:tcPr>
            <w:tcW w:w="709" w:type="dxa"/>
            <w:gridSpan w:val="2"/>
          </w:tcPr>
          <w:p w14:paraId="03418A35" w14:textId="77777777" w:rsidR="00AA4980" w:rsidRPr="00AA2803" w:rsidRDefault="00AA4980" w:rsidP="00AA498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045FD605" w14:textId="77777777" w:rsidR="00AA4980" w:rsidRPr="00AA2803" w:rsidRDefault="00AA4980" w:rsidP="00AA498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726B14CC" w14:textId="77777777" w:rsidTr="001E4D5E">
        <w:tc>
          <w:tcPr>
            <w:tcW w:w="391" w:type="dxa"/>
            <w:tcBorders>
              <w:top w:val="single" w:sz="4" w:space="0" w:color="auto"/>
            </w:tcBorders>
          </w:tcPr>
          <w:p w14:paraId="47611D63" w14:textId="77777777" w:rsidR="00AA4980" w:rsidRPr="00AA2803" w:rsidRDefault="00AA4980" w:rsidP="006164CE">
            <w:pPr>
              <w:pStyle w:val="af"/>
              <w:numPr>
                <w:ilvl w:val="0"/>
                <w:numId w:val="57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978" w:type="dxa"/>
            <w:gridSpan w:val="4"/>
          </w:tcPr>
          <w:p w14:paraId="73B13B0D" w14:textId="77777777" w:rsidR="00AA4980" w:rsidRPr="00AA2803" w:rsidRDefault="00AA4980" w:rsidP="00AA498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销售数量（张）</w:t>
            </w:r>
          </w:p>
        </w:tc>
        <w:tc>
          <w:tcPr>
            <w:tcW w:w="2123" w:type="dxa"/>
            <w:gridSpan w:val="3"/>
          </w:tcPr>
          <w:p w14:paraId="713344A0" w14:textId="77777777" w:rsidR="00AA4980" w:rsidRPr="00AA2803" w:rsidRDefault="00AA4980" w:rsidP="00AA498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SALE_</w:t>
            </w:r>
            <w:r w:rsidRPr="00AA2803">
              <w:rPr>
                <w:rFonts w:ascii="新宋体" w:eastAsia="新宋体" w:hAnsi="新宋体" w:hint="eastAsia"/>
                <w:szCs w:val="22"/>
              </w:rPr>
              <w:t>AMOUNT</w:t>
            </w:r>
          </w:p>
        </w:tc>
        <w:tc>
          <w:tcPr>
            <w:tcW w:w="1978" w:type="dxa"/>
            <w:gridSpan w:val="3"/>
          </w:tcPr>
          <w:p w14:paraId="56DCA556" w14:textId="77777777" w:rsidR="00AA4980" w:rsidRPr="00AA2803" w:rsidRDefault="00AA4980" w:rsidP="00A137A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NUMBER(</w:t>
            </w:r>
            <w:r w:rsidR="00A137A5">
              <w:rPr>
                <w:rFonts w:ascii="新宋体" w:eastAsia="新宋体" w:hAnsi="新宋体"/>
                <w:szCs w:val="22"/>
              </w:rPr>
              <w:t>28</w:t>
            </w:r>
            <w:r w:rsidRPr="00AA2803">
              <w:rPr>
                <w:rFonts w:ascii="新宋体" w:eastAsia="新宋体" w:hAnsi="新宋体" w:hint="eastAsia"/>
                <w:szCs w:val="22"/>
              </w:rPr>
              <w:t>)</w:t>
            </w:r>
          </w:p>
        </w:tc>
        <w:tc>
          <w:tcPr>
            <w:tcW w:w="709" w:type="dxa"/>
            <w:gridSpan w:val="2"/>
          </w:tcPr>
          <w:p w14:paraId="69BFADC7" w14:textId="77777777" w:rsidR="00AA4980" w:rsidRPr="00AA2803" w:rsidRDefault="00AA4980" w:rsidP="00AA498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797AADD1" w14:textId="77777777" w:rsidR="00AA4980" w:rsidRPr="00AA2803" w:rsidRDefault="00AA4980" w:rsidP="00AA498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7A0EE7EC" w14:textId="77777777" w:rsidTr="001E4D5E">
        <w:tc>
          <w:tcPr>
            <w:tcW w:w="391" w:type="dxa"/>
            <w:tcBorders>
              <w:top w:val="single" w:sz="4" w:space="0" w:color="auto"/>
            </w:tcBorders>
          </w:tcPr>
          <w:p w14:paraId="1109C947" w14:textId="77777777" w:rsidR="00AA4980" w:rsidRPr="00AA2803" w:rsidRDefault="00AA4980" w:rsidP="006164CE">
            <w:pPr>
              <w:pStyle w:val="af"/>
              <w:numPr>
                <w:ilvl w:val="0"/>
                <w:numId w:val="57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978" w:type="dxa"/>
            <w:gridSpan w:val="4"/>
          </w:tcPr>
          <w:p w14:paraId="3F7B6350" w14:textId="77777777" w:rsidR="00AA4980" w:rsidRPr="00AA2803" w:rsidRDefault="00AA4980" w:rsidP="00AA498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兑奖金额（瑞尔）</w:t>
            </w:r>
          </w:p>
        </w:tc>
        <w:tc>
          <w:tcPr>
            <w:tcW w:w="2123" w:type="dxa"/>
            <w:gridSpan w:val="3"/>
          </w:tcPr>
          <w:p w14:paraId="7B9DC894" w14:textId="77777777" w:rsidR="00AA4980" w:rsidRPr="00AA2803" w:rsidRDefault="00AA4980" w:rsidP="00AA498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PAY_AMOUNT</w:t>
            </w:r>
          </w:p>
        </w:tc>
        <w:tc>
          <w:tcPr>
            <w:tcW w:w="1978" w:type="dxa"/>
            <w:gridSpan w:val="3"/>
          </w:tcPr>
          <w:p w14:paraId="6F24D1C5" w14:textId="77777777" w:rsidR="00AA4980" w:rsidRPr="00AA2803" w:rsidRDefault="00AA4980" w:rsidP="00A137A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NUMBER(</w:t>
            </w:r>
            <w:r w:rsidR="00A137A5">
              <w:rPr>
                <w:rFonts w:ascii="新宋体" w:eastAsia="新宋体" w:hAnsi="新宋体"/>
                <w:szCs w:val="22"/>
              </w:rPr>
              <w:t>28</w:t>
            </w:r>
            <w:r w:rsidRPr="00AA2803">
              <w:rPr>
                <w:rFonts w:ascii="新宋体" w:eastAsia="新宋体" w:hAnsi="新宋体" w:hint="eastAsia"/>
                <w:szCs w:val="22"/>
              </w:rPr>
              <w:t>)</w:t>
            </w:r>
          </w:p>
        </w:tc>
        <w:tc>
          <w:tcPr>
            <w:tcW w:w="709" w:type="dxa"/>
            <w:gridSpan w:val="2"/>
          </w:tcPr>
          <w:p w14:paraId="72906414" w14:textId="77777777" w:rsidR="00AA4980" w:rsidRPr="00AA2803" w:rsidRDefault="00AA4980" w:rsidP="00AA498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285C5AAA" w14:textId="77777777" w:rsidR="00AA4980" w:rsidRPr="00AA2803" w:rsidRDefault="00AA4980" w:rsidP="00AA498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41F2E239" w14:textId="77777777" w:rsidTr="001E4D5E">
        <w:tc>
          <w:tcPr>
            <w:tcW w:w="391" w:type="dxa"/>
            <w:tcBorders>
              <w:top w:val="single" w:sz="4" w:space="0" w:color="auto"/>
            </w:tcBorders>
          </w:tcPr>
          <w:p w14:paraId="28E44378" w14:textId="77777777" w:rsidR="00AA4980" w:rsidRPr="00AA2803" w:rsidRDefault="00AA4980" w:rsidP="006164CE">
            <w:pPr>
              <w:pStyle w:val="af"/>
              <w:numPr>
                <w:ilvl w:val="0"/>
                <w:numId w:val="57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978" w:type="dxa"/>
            <w:gridSpan w:val="4"/>
          </w:tcPr>
          <w:p w14:paraId="57FD1A73" w14:textId="77777777" w:rsidR="00AA4980" w:rsidRPr="00AA2803" w:rsidRDefault="00AA4980" w:rsidP="00AA498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库存数量（张）</w:t>
            </w:r>
          </w:p>
        </w:tc>
        <w:tc>
          <w:tcPr>
            <w:tcW w:w="2123" w:type="dxa"/>
            <w:gridSpan w:val="3"/>
          </w:tcPr>
          <w:p w14:paraId="23EC8F09" w14:textId="77777777" w:rsidR="00AA4980" w:rsidRPr="00AA2803" w:rsidRDefault="00AA4980" w:rsidP="00AA498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INVENTORY_TICKETS</w:t>
            </w:r>
          </w:p>
        </w:tc>
        <w:tc>
          <w:tcPr>
            <w:tcW w:w="1978" w:type="dxa"/>
            <w:gridSpan w:val="3"/>
          </w:tcPr>
          <w:p w14:paraId="45381D44" w14:textId="77777777" w:rsidR="00AA4980" w:rsidRPr="00AA2803" w:rsidRDefault="00AA4980" w:rsidP="00A137A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NUMBER(</w:t>
            </w:r>
            <w:r w:rsidR="00A137A5">
              <w:rPr>
                <w:rFonts w:ascii="新宋体" w:eastAsia="新宋体" w:hAnsi="新宋体"/>
                <w:szCs w:val="22"/>
              </w:rPr>
              <w:t>28</w:t>
            </w:r>
            <w:r w:rsidRPr="00AA2803">
              <w:rPr>
                <w:rFonts w:ascii="新宋体" w:eastAsia="新宋体" w:hAnsi="新宋体" w:hint="eastAsia"/>
                <w:szCs w:val="22"/>
              </w:rPr>
              <w:t>)</w:t>
            </w:r>
          </w:p>
        </w:tc>
        <w:tc>
          <w:tcPr>
            <w:tcW w:w="709" w:type="dxa"/>
            <w:gridSpan w:val="2"/>
          </w:tcPr>
          <w:p w14:paraId="14C7A11B" w14:textId="77777777" w:rsidR="00AA4980" w:rsidRPr="00AA2803" w:rsidRDefault="00AA4980" w:rsidP="00AA498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497C55C2" w14:textId="77777777" w:rsidR="00AA4980" w:rsidRPr="00AA2803" w:rsidRDefault="00AA4980" w:rsidP="00AA498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7C594D60" w14:textId="77777777" w:rsidTr="001E4D5E">
        <w:tc>
          <w:tcPr>
            <w:tcW w:w="391" w:type="dxa"/>
            <w:tcBorders>
              <w:top w:val="single" w:sz="4" w:space="0" w:color="auto"/>
            </w:tcBorders>
          </w:tcPr>
          <w:p w14:paraId="1DDD6A05" w14:textId="77777777" w:rsidR="00671A57" w:rsidRPr="00AA2803" w:rsidRDefault="00671A57" w:rsidP="006164CE">
            <w:pPr>
              <w:pStyle w:val="af"/>
              <w:numPr>
                <w:ilvl w:val="0"/>
                <w:numId w:val="57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978" w:type="dxa"/>
            <w:gridSpan w:val="4"/>
          </w:tcPr>
          <w:p w14:paraId="5238F5F7" w14:textId="77777777" w:rsidR="00671A57" w:rsidRPr="00AA2803" w:rsidRDefault="00671A57" w:rsidP="00671A5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填报人</w:t>
            </w:r>
          </w:p>
        </w:tc>
        <w:tc>
          <w:tcPr>
            <w:tcW w:w="2123" w:type="dxa"/>
            <w:gridSpan w:val="3"/>
          </w:tcPr>
          <w:p w14:paraId="6E40EEC0" w14:textId="77777777" w:rsidR="00671A57" w:rsidRPr="00AA2803" w:rsidRDefault="00671A57" w:rsidP="00671A5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CREATE_ADMIN</w:t>
            </w:r>
          </w:p>
        </w:tc>
        <w:tc>
          <w:tcPr>
            <w:tcW w:w="1978" w:type="dxa"/>
            <w:gridSpan w:val="3"/>
          </w:tcPr>
          <w:p w14:paraId="4C143CC7" w14:textId="77777777" w:rsidR="00671A57" w:rsidRPr="00AA2803" w:rsidRDefault="00671A57" w:rsidP="00671A5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NUMBER(</w:t>
            </w:r>
            <w:r w:rsidRPr="00AA2803">
              <w:rPr>
                <w:rFonts w:ascii="新宋体" w:eastAsia="新宋体" w:hAnsi="新宋体"/>
                <w:szCs w:val="22"/>
              </w:rPr>
              <w:t>4</w:t>
            </w:r>
            <w:r w:rsidRPr="00AA2803">
              <w:rPr>
                <w:rFonts w:ascii="新宋体" w:eastAsia="新宋体" w:hAnsi="新宋体" w:hint="eastAsia"/>
                <w:szCs w:val="22"/>
              </w:rPr>
              <w:t>)</w:t>
            </w:r>
          </w:p>
        </w:tc>
        <w:tc>
          <w:tcPr>
            <w:tcW w:w="709" w:type="dxa"/>
            <w:gridSpan w:val="2"/>
          </w:tcPr>
          <w:p w14:paraId="3F6C700A" w14:textId="77777777" w:rsidR="00671A57" w:rsidRPr="00AA2803" w:rsidRDefault="00671A57" w:rsidP="00671A5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3E130FFE" w14:textId="77777777" w:rsidR="00671A57" w:rsidRPr="00AA2803" w:rsidRDefault="00671A57" w:rsidP="00671A5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2FEB53D3" w14:textId="77777777" w:rsidTr="001E4D5E">
        <w:tc>
          <w:tcPr>
            <w:tcW w:w="391" w:type="dxa"/>
            <w:tcBorders>
              <w:top w:val="single" w:sz="4" w:space="0" w:color="auto"/>
            </w:tcBorders>
          </w:tcPr>
          <w:p w14:paraId="08FA4E5E" w14:textId="77777777" w:rsidR="00671A57" w:rsidRPr="00AA2803" w:rsidRDefault="00671A57" w:rsidP="006164CE">
            <w:pPr>
              <w:pStyle w:val="af"/>
              <w:numPr>
                <w:ilvl w:val="0"/>
                <w:numId w:val="57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978" w:type="dxa"/>
            <w:gridSpan w:val="4"/>
          </w:tcPr>
          <w:p w14:paraId="059D349C" w14:textId="77777777" w:rsidR="00671A57" w:rsidRPr="00AA2803" w:rsidRDefault="00671A57" w:rsidP="00671A5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填报日期</w:t>
            </w:r>
          </w:p>
        </w:tc>
        <w:tc>
          <w:tcPr>
            <w:tcW w:w="2123" w:type="dxa"/>
            <w:gridSpan w:val="3"/>
          </w:tcPr>
          <w:p w14:paraId="7AF7EA95" w14:textId="77777777" w:rsidR="00671A57" w:rsidRPr="00AA2803" w:rsidRDefault="00671A57" w:rsidP="00671A5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CREATE</w:t>
            </w:r>
            <w:r w:rsidRPr="00AA2803">
              <w:rPr>
                <w:rFonts w:ascii="新宋体" w:eastAsia="新宋体" w:hAnsi="新宋体" w:hint="eastAsia"/>
                <w:szCs w:val="22"/>
              </w:rPr>
              <w:t>_DATE</w:t>
            </w:r>
          </w:p>
        </w:tc>
        <w:tc>
          <w:tcPr>
            <w:tcW w:w="1978" w:type="dxa"/>
            <w:gridSpan w:val="3"/>
          </w:tcPr>
          <w:p w14:paraId="13EF52E3" w14:textId="77777777" w:rsidR="00671A57" w:rsidRPr="00AA2803" w:rsidRDefault="00671A57" w:rsidP="00671A5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DATE</w:t>
            </w:r>
          </w:p>
        </w:tc>
        <w:tc>
          <w:tcPr>
            <w:tcW w:w="709" w:type="dxa"/>
            <w:gridSpan w:val="2"/>
          </w:tcPr>
          <w:p w14:paraId="5F4B9293" w14:textId="77777777" w:rsidR="00671A57" w:rsidRPr="00AA2803" w:rsidRDefault="00671A57" w:rsidP="00671A5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7142EF82" w14:textId="77777777" w:rsidR="00671A57" w:rsidRPr="00AA2803" w:rsidRDefault="00671A57" w:rsidP="00671A5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5C5EFF3D" w14:textId="77777777" w:rsidTr="001E4D5E">
        <w:tc>
          <w:tcPr>
            <w:tcW w:w="9747" w:type="dxa"/>
            <w:gridSpan w:val="14"/>
            <w:shd w:val="clear" w:color="auto" w:fill="D9D9D9" w:themeFill="background1" w:themeFillShade="D9"/>
          </w:tcPr>
          <w:p w14:paraId="71FB9A65" w14:textId="77777777" w:rsidR="00671A57" w:rsidRPr="00AA2803" w:rsidRDefault="00671A57" w:rsidP="00671A57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表格其他属性信息定义（包括PK-FK、IDX等）</w:t>
            </w:r>
          </w:p>
        </w:tc>
      </w:tr>
      <w:tr w:rsidR="00AA2803" w:rsidRPr="00AA2803" w14:paraId="5D81FF6B" w14:textId="77777777" w:rsidTr="001E4D5E">
        <w:trPr>
          <w:trHeight w:val="231"/>
        </w:trPr>
        <w:tc>
          <w:tcPr>
            <w:tcW w:w="533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372AC63" w14:textId="77777777" w:rsidR="00671A57" w:rsidRPr="00AA2803" w:rsidRDefault="00671A57" w:rsidP="00671A57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主键</w:t>
            </w:r>
          </w:p>
        </w:tc>
        <w:tc>
          <w:tcPr>
            <w:tcW w:w="2969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214C3B04" w14:textId="77777777" w:rsidR="00671A57" w:rsidRPr="00AA2803" w:rsidRDefault="00671A57" w:rsidP="00671A57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6245" w:type="dxa"/>
            <w:gridSpan w:val="8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0480D542" w14:textId="77777777" w:rsidR="00671A57" w:rsidRPr="00AA2803" w:rsidRDefault="00671A57" w:rsidP="00671A57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包含列</w:t>
            </w:r>
          </w:p>
        </w:tc>
      </w:tr>
      <w:tr w:rsidR="00AA2803" w:rsidRPr="00AA2803" w14:paraId="53550EB7" w14:textId="77777777" w:rsidTr="001E4D5E">
        <w:trPr>
          <w:trHeight w:val="231"/>
        </w:trPr>
        <w:tc>
          <w:tcPr>
            <w:tcW w:w="533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F309FC9" w14:textId="77777777" w:rsidR="0040106B" w:rsidRPr="00AA2803" w:rsidRDefault="0040106B" w:rsidP="0040106B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2969" w:type="dxa"/>
            <w:gridSpan w:val="4"/>
            <w:tcBorders>
              <w:left w:val="single" w:sz="4" w:space="0" w:color="auto"/>
            </w:tcBorders>
          </w:tcPr>
          <w:p w14:paraId="676EBBC8" w14:textId="77777777" w:rsidR="0040106B" w:rsidRPr="00AA2803" w:rsidRDefault="0040106B" w:rsidP="0040106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PK_WH_BATCH_END</w:t>
            </w:r>
          </w:p>
        </w:tc>
        <w:tc>
          <w:tcPr>
            <w:tcW w:w="6245" w:type="dxa"/>
            <w:gridSpan w:val="8"/>
            <w:tcBorders>
              <w:left w:val="single" w:sz="4" w:space="0" w:color="auto"/>
            </w:tcBorders>
          </w:tcPr>
          <w:p w14:paraId="1E26D8BA" w14:textId="77777777" w:rsidR="0040106B" w:rsidRPr="00AA2803" w:rsidRDefault="0040106B" w:rsidP="0040106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BE_NO</w:t>
            </w:r>
          </w:p>
        </w:tc>
      </w:tr>
      <w:tr w:rsidR="00AA2803" w:rsidRPr="00AA2803" w14:paraId="63882233" w14:textId="77777777" w:rsidTr="001E4D5E">
        <w:trPr>
          <w:trHeight w:val="231"/>
        </w:trPr>
        <w:tc>
          <w:tcPr>
            <w:tcW w:w="533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12276B3" w14:textId="77777777" w:rsidR="00671A57" w:rsidRPr="00AA2803" w:rsidRDefault="00671A57" w:rsidP="00671A57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外键</w:t>
            </w:r>
          </w:p>
        </w:tc>
        <w:tc>
          <w:tcPr>
            <w:tcW w:w="2969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223059F1" w14:textId="77777777" w:rsidR="00671A57" w:rsidRPr="00AA2803" w:rsidRDefault="00671A57" w:rsidP="00671A57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1990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33F72CC6" w14:textId="77777777" w:rsidR="00671A57" w:rsidRPr="00AA2803" w:rsidRDefault="00671A57" w:rsidP="00671A57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  <w:tc>
          <w:tcPr>
            <w:tcW w:w="2123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2C7D6C14" w14:textId="77777777" w:rsidR="00671A57" w:rsidRPr="00AA2803" w:rsidRDefault="00671A57" w:rsidP="00671A57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参照表名</w:t>
            </w:r>
          </w:p>
        </w:tc>
        <w:tc>
          <w:tcPr>
            <w:tcW w:w="2132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62A809AD" w14:textId="77777777" w:rsidR="00671A57" w:rsidRPr="00AA2803" w:rsidRDefault="00671A57" w:rsidP="00671A57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</w:tr>
      <w:tr w:rsidR="00AA2803" w:rsidRPr="00AA2803" w14:paraId="18FFE9AD" w14:textId="77777777" w:rsidTr="001E4D5E">
        <w:trPr>
          <w:trHeight w:val="231"/>
        </w:trPr>
        <w:tc>
          <w:tcPr>
            <w:tcW w:w="533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894F9B5" w14:textId="77777777" w:rsidR="00671A57" w:rsidRPr="00AA2803" w:rsidRDefault="00671A57" w:rsidP="00671A57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2969" w:type="dxa"/>
            <w:gridSpan w:val="4"/>
            <w:tcBorders>
              <w:left w:val="single" w:sz="4" w:space="0" w:color="auto"/>
            </w:tcBorders>
          </w:tcPr>
          <w:p w14:paraId="063C8646" w14:textId="77777777" w:rsidR="00671A57" w:rsidRPr="00AA2803" w:rsidRDefault="00671A57" w:rsidP="00671A5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990" w:type="dxa"/>
            <w:gridSpan w:val="2"/>
            <w:tcBorders>
              <w:left w:val="single" w:sz="4" w:space="0" w:color="auto"/>
            </w:tcBorders>
          </w:tcPr>
          <w:p w14:paraId="5AF7E619" w14:textId="77777777" w:rsidR="00671A57" w:rsidRPr="00AA2803" w:rsidRDefault="00671A57" w:rsidP="00671A5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123" w:type="dxa"/>
            <w:gridSpan w:val="4"/>
            <w:tcBorders>
              <w:left w:val="single" w:sz="4" w:space="0" w:color="auto"/>
            </w:tcBorders>
          </w:tcPr>
          <w:p w14:paraId="73432F89" w14:textId="77777777" w:rsidR="00671A57" w:rsidRPr="00AA2803" w:rsidRDefault="00671A57" w:rsidP="00671A5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132" w:type="dxa"/>
            <w:gridSpan w:val="2"/>
            <w:tcBorders>
              <w:left w:val="single" w:sz="4" w:space="0" w:color="auto"/>
            </w:tcBorders>
          </w:tcPr>
          <w:p w14:paraId="73838E88" w14:textId="77777777" w:rsidR="00671A57" w:rsidRPr="00AA2803" w:rsidRDefault="00671A57" w:rsidP="00671A5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5086FB32" w14:textId="77777777" w:rsidTr="001E4D5E">
        <w:trPr>
          <w:trHeight w:val="231"/>
        </w:trPr>
        <w:tc>
          <w:tcPr>
            <w:tcW w:w="533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CB4457A" w14:textId="77777777" w:rsidR="00671A57" w:rsidRPr="00AA2803" w:rsidRDefault="00671A57" w:rsidP="00671A57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索引</w:t>
            </w:r>
          </w:p>
        </w:tc>
        <w:tc>
          <w:tcPr>
            <w:tcW w:w="2969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1ADA1291" w14:textId="77777777" w:rsidR="00671A57" w:rsidRPr="00AA2803" w:rsidRDefault="00671A57" w:rsidP="00671A57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3118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3B0715D3" w14:textId="77777777" w:rsidR="00671A57" w:rsidRPr="00AA2803" w:rsidRDefault="00671A57" w:rsidP="00671A57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  <w:tc>
          <w:tcPr>
            <w:tcW w:w="3127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19DD0EA1" w14:textId="77777777" w:rsidR="00671A57" w:rsidRPr="00AA2803" w:rsidRDefault="00671A57" w:rsidP="00671A57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类型</w:t>
            </w:r>
          </w:p>
        </w:tc>
      </w:tr>
      <w:tr w:rsidR="00AA2803" w:rsidRPr="00AA2803" w14:paraId="46D60F27" w14:textId="77777777" w:rsidTr="001E4D5E">
        <w:trPr>
          <w:trHeight w:val="231"/>
        </w:trPr>
        <w:tc>
          <w:tcPr>
            <w:tcW w:w="533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55F9CA8" w14:textId="77777777" w:rsidR="00671A57" w:rsidRPr="00AA2803" w:rsidRDefault="00671A57" w:rsidP="00671A57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2969" w:type="dxa"/>
            <w:gridSpan w:val="4"/>
            <w:tcBorders>
              <w:left w:val="single" w:sz="4" w:space="0" w:color="auto"/>
            </w:tcBorders>
          </w:tcPr>
          <w:p w14:paraId="2009BDAA" w14:textId="0B1CF416" w:rsidR="00671A57" w:rsidRPr="00AA2803" w:rsidRDefault="00132C98" w:rsidP="00671A5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U</w:t>
            </w:r>
            <w:r>
              <w:rPr>
                <w:rFonts w:ascii="新宋体" w:eastAsia="新宋体" w:hAnsi="新宋体"/>
                <w:szCs w:val="22"/>
              </w:rPr>
              <w:t>DX_WH_BATCH_END</w:t>
            </w:r>
          </w:p>
        </w:tc>
        <w:tc>
          <w:tcPr>
            <w:tcW w:w="3118" w:type="dxa"/>
            <w:gridSpan w:val="4"/>
            <w:tcBorders>
              <w:left w:val="single" w:sz="4" w:space="0" w:color="auto"/>
            </w:tcBorders>
          </w:tcPr>
          <w:p w14:paraId="30BDD410" w14:textId="2FAA83B3" w:rsidR="00671A57" w:rsidRPr="00AA2803" w:rsidRDefault="00132C98" w:rsidP="00671A5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132C98">
              <w:rPr>
                <w:rFonts w:ascii="新宋体" w:eastAsia="新宋体" w:hAnsi="新宋体"/>
                <w:szCs w:val="22"/>
              </w:rPr>
              <w:t>PLAN_CODE,BATCH_NO</w:t>
            </w:r>
          </w:p>
        </w:tc>
        <w:tc>
          <w:tcPr>
            <w:tcW w:w="3127" w:type="dxa"/>
            <w:gridSpan w:val="4"/>
            <w:tcBorders>
              <w:left w:val="single" w:sz="4" w:space="0" w:color="auto"/>
            </w:tcBorders>
          </w:tcPr>
          <w:p w14:paraId="7D7D3137" w14:textId="77777777" w:rsidR="00671A57" w:rsidRPr="00AA2803" w:rsidRDefault="00671A57" w:rsidP="00671A5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0BA1C645" w14:textId="77777777" w:rsidTr="001E4D5E">
        <w:tc>
          <w:tcPr>
            <w:tcW w:w="533" w:type="dxa"/>
            <w:gridSpan w:val="2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D1034E5" w14:textId="77777777" w:rsidR="00671A57" w:rsidRPr="00AA2803" w:rsidRDefault="00671A57" w:rsidP="00671A57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约束</w:t>
            </w:r>
          </w:p>
        </w:tc>
        <w:tc>
          <w:tcPr>
            <w:tcW w:w="9214" w:type="dxa"/>
            <w:gridSpan w:val="12"/>
            <w:tcBorders>
              <w:left w:val="single" w:sz="4" w:space="0" w:color="auto"/>
            </w:tcBorders>
          </w:tcPr>
          <w:p w14:paraId="11C9F3FC" w14:textId="77777777" w:rsidR="00671A57" w:rsidRPr="00AA2803" w:rsidRDefault="00671A57" w:rsidP="00671A5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33AA0845" w14:textId="77777777" w:rsidTr="001E4D5E">
        <w:trPr>
          <w:trHeight w:val="231"/>
        </w:trPr>
        <w:tc>
          <w:tcPr>
            <w:tcW w:w="533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83FEFA0" w14:textId="77777777" w:rsidR="00671A57" w:rsidRPr="00AA2803" w:rsidRDefault="00671A57" w:rsidP="00671A57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</w:t>
            </w: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27D8AD8F" w14:textId="77777777" w:rsidR="00671A57" w:rsidRPr="00AA2803" w:rsidRDefault="00671A57" w:rsidP="00671A57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分区类型</w:t>
            </w:r>
          </w:p>
        </w:tc>
        <w:tc>
          <w:tcPr>
            <w:tcW w:w="1487" w:type="dxa"/>
            <w:gridSpan w:val="3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3E871806" w14:textId="77777777" w:rsidR="00671A57" w:rsidRPr="00AA2803" w:rsidRDefault="00671A57" w:rsidP="00671A57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分区字段</w:t>
            </w:r>
          </w:p>
        </w:tc>
        <w:tc>
          <w:tcPr>
            <w:tcW w:w="6239" w:type="dxa"/>
            <w:gridSpan w:val="7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5FB1662F" w14:textId="77777777" w:rsidR="00671A57" w:rsidRPr="00AA2803" w:rsidRDefault="00671A57" w:rsidP="00671A57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分区条件</w:t>
            </w:r>
          </w:p>
        </w:tc>
      </w:tr>
      <w:tr w:rsidR="00AA2803" w:rsidRPr="00AA2803" w14:paraId="1EFD0BEC" w14:textId="77777777" w:rsidTr="001E4D5E">
        <w:trPr>
          <w:trHeight w:val="231"/>
        </w:trPr>
        <w:tc>
          <w:tcPr>
            <w:tcW w:w="533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D0C07D3" w14:textId="77777777" w:rsidR="00671A57" w:rsidRPr="00AA2803" w:rsidRDefault="00671A57" w:rsidP="00671A57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</w:tcPr>
          <w:p w14:paraId="7194EB70" w14:textId="77777777" w:rsidR="00671A57" w:rsidRPr="00AA2803" w:rsidRDefault="00671A57" w:rsidP="00671A5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主分区</w:t>
            </w:r>
          </w:p>
        </w:tc>
        <w:tc>
          <w:tcPr>
            <w:tcW w:w="1487" w:type="dxa"/>
            <w:gridSpan w:val="3"/>
            <w:tcBorders>
              <w:left w:val="single" w:sz="4" w:space="0" w:color="auto"/>
            </w:tcBorders>
          </w:tcPr>
          <w:p w14:paraId="791913F5" w14:textId="77777777" w:rsidR="00671A57" w:rsidRPr="00AA2803" w:rsidRDefault="00671A57" w:rsidP="00671A5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6239" w:type="dxa"/>
            <w:gridSpan w:val="7"/>
            <w:tcBorders>
              <w:left w:val="single" w:sz="4" w:space="0" w:color="auto"/>
            </w:tcBorders>
          </w:tcPr>
          <w:p w14:paraId="521F89FA" w14:textId="77777777" w:rsidR="00671A57" w:rsidRPr="00AA2803" w:rsidRDefault="00671A57" w:rsidP="00671A5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35CA6E63" w14:textId="77777777" w:rsidTr="001E4D5E">
        <w:trPr>
          <w:trHeight w:val="231"/>
        </w:trPr>
        <w:tc>
          <w:tcPr>
            <w:tcW w:w="533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CBF16E0" w14:textId="77777777" w:rsidR="00671A57" w:rsidRPr="00AA2803" w:rsidRDefault="00671A57" w:rsidP="00671A57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</w:tcPr>
          <w:p w14:paraId="79DD8DC7" w14:textId="77777777" w:rsidR="00671A57" w:rsidRPr="00AA2803" w:rsidRDefault="00671A57" w:rsidP="00671A5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子分区</w:t>
            </w:r>
          </w:p>
        </w:tc>
        <w:tc>
          <w:tcPr>
            <w:tcW w:w="1487" w:type="dxa"/>
            <w:gridSpan w:val="3"/>
            <w:tcBorders>
              <w:left w:val="single" w:sz="4" w:space="0" w:color="auto"/>
            </w:tcBorders>
          </w:tcPr>
          <w:p w14:paraId="4394F59E" w14:textId="77777777" w:rsidR="00671A57" w:rsidRPr="00AA2803" w:rsidRDefault="00671A57" w:rsidP="00671A5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6239" w:type="dxa"/>
            <w:gridSpan w:val="7"/>
            <w:tcBorders>
              <w:left w:val="single" w:sz="4" w:space="0" w:color="auto"/>
            </w:tcBorders>
          </w:tcPr>
          <w:p w14:paraId="449F7EA6" w14:textId="77777777" w:rsidR="00671A57" w:rsidRPr="00AA2803" w:rsidRDefault="00671A57" w:rsidP="00671A5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</w:tbl>
    <w:p w14:paraId="31F99BC4" w14:textId="77777777" w:rsidR="00AA4980" w:rsidRPr="00AA2803" w:rsidRDefault="00AA4980" w:rsidP="00AA4980"/>
    <w:p w14:paraId="4FD972D6" w14:textId="77777777" w:rsidR="00084E23" w:rsidRPr="00AA2803" w:rsidRDefault="00084E23" w:rsidP="00084E23">
      <w:pPr>
        <w:pStyle w:val="3"/>
      </w:pPr>
      <w:bookmarkStart w:id="85" w:name="_Toc435450854"/>
      <w:r w:rsidRPr="00AA2803">
        <w:rPr>
          <w:rFonts w:hint="eastAsia"/>
        </w:rPr>
        <w:t>交易</w:t>
      </w:r>
      <w:r w:rsidR="00C7196D" w:rsidRPr="00AA2803">
        <w:rPr>
          <w:rFonts w:hint="eastAsia"/>
        </w:rPr>
        <w:t>凭证</w:t>
      </w:r>
      <w:bookmarkEnd w:id="85"/>
    </w:p>
    <w:p w14:paraId="64176444" w14:textId="77777777" w:rsidR="00084E23" w:rsidRPr="00AA2803" w:rsidRDefault="00084E23" w:rsidP="00084E23">
      <w:pPr>
        <w:pStyle w:val="4"/>
      </w:pPr>
      <w:bookmarkStart w:id="86" w:name="_Toc435450855"/>
      <w:r w:rsidRPr="00AA2803">
        <w:rPr>
          <w:rFonts w:hint="eastAsia"/>
        </w:rPr>
        <w:t>订单（</w:t>
      </w:r>
      <w:r w:rsidRPr="00AA2803">
        <w:rPr>
          <w:rFonts w:hint="eastAsia"/>
        </w:rPr>
        <w:t>SALE_ORDER</w:t>
      </w:r>
      <w:r w:rsidRPr="00AA2803">
        <w:rPr>
          <w:rFonts w:hint="eastAsia"/>
        </w:rPr>
        <w:t>）</w:t>
      </w:r>
      <w:bookmarkEnd w:id="86"/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91"/>
        <w:gridCol w:w="142"/>
        <w:gridCol w:w="698"/>
        <w:gridCol w:w="790"/>
        <w:gridCol w:w="1206"/>
        <w:gridCol w:w="275"/>
        <w:gridCol w:w="6"/>
        <w:gridCol w:w="1984"/>
        <w:gridCol w:w="1128"/>
        <w:gridCol w:w="288"/>
        <w:gridCol w:w="562"/>
        <w:gridCol w:w="145"/>
        <w:gridCol w:w="564"/>
        <w:gridCol w:w="1568"/>
      </w:tblGrid>
      <w:tr w:rsidR="00AA2803" w:rsidRPr="00AA2803" w14:paraId="06A73F81" w14:textId="77777777" w:rsidTr="00084E23">
        <w:tc>
          <w:tcPr>
            <w:tcW w:w="1231" w:type="dxa"/>
            <w:gridSpan w:val="3"/>
            <w:shd w:val="clear" w:color="auto" w:fill="C0C0C0"/>
          </w:tcPr>
          <w:p w14:paraId="706E6D73" w14:textId="77777777" w:rsidR="00084E23" w:rsidRPr="00AA2803" w:rsidRDefault="00084E23" w:rsidP="00084E2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汉字注解</w:t>
            </w:r>
          </w:p>
        </w:tc>
        <w:tc>
          <w:tcPr>
            <w:tcW w:w="4261" w:type="dxa"/>
            <w:gridSpan w:val="5"/>
            <w:shd w:val="clear" w:color="auto" w:fill="auto"/>
          </w:tcPr>
          <w:p w14:paraId="5769D26E" w14:textId="77777777" w:rsidR="00084E23" w:rsidRPr="00AA2803" w:rsidRDefault="00084E23" w:rsidP="00084E2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订单</w:t>
            </w:r>
          </w:p>
        </w:tc>
        <w:tc>
          <w:tcPr>
            <w:tcW w:w="1416" w:type="dxa"/>
            <w:gridSpan w:val="2"/>
            <w:shd w:val="clear" w:color="auto" w:fill="C0C0C0"/>
          </w:tcPr>
          <w:p w14:paraId="11BAB755" w14:textId="77777777" w:rsidR="00084E23" w:rsidRPr="00AA2803" w:rsidRDefault="00084E23" w:rsidP="00084E2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表名</w:t>
            </w:r>
          </w:p>
        </w:tc>
        <w:tc>
          <w:tcPr>
            <w:tcW w:w="2839" w:type="dxa"/>
            <w:gridSpan w:val="4"/>
            <w:shd w:val="clear" w:color="auto" w:fill="auto"/>
          </w:tcPr>
          <w:p w14:paraId="4317E489" w14:textId="77777777" w:rsidR="00084E23" w:rsidRPr="00AA2803" w:rsidRDefault="00084E23" w:rsidP="00084E2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/>
                <w:b/>
                <w:sz w:val="24"/>
                <w:szCs w:val="22"/>
              </w:rPr>
              <w:t>SALE_ORDER</w:t>
            </w:r>
          </w:p>
        </w:tc>
      </w:tr>
      <w:tr w:rsidR="00AA2803" w:rsidRPr="00AA2803" w14:paraId="7D47E10D" w14:textId="77777777" w:rsidTr="00526CC3">
        <w:tc>
          <w:tcPr>
            <w:tcW w:w="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horzCross" w:color="auto" w:fill="C0C0C0"/>
          </w:tcPr>
          <w:p w14:paraId="593BE246" w14:textId="77777777" w:rsidR="00084E23" w:rsidRPr="00AA2803" w:rsidRDefault="00084E23" w:rsidP="00084E2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</w:p>
        </w:tc>
        <w:tc>
          <w:tcPr>
            <w:tcW w:w="2836" w:type="dxa"/>
            <w:gridSpan w:val="4"/>
            <w:tcBorders>
              <w:left w:val="single" w:sz="4" w:space="0" w:color="auto"/>
            </w:tcBorders>
            <w:shd w:val="clear" w:color="auto" w:fill="C0C0C0"/>
          </w:tcPr>
          <w:p w14:paraId="696469EC" w14:textId="77777777" w:rsidR="00084E23" w:rsidRPr="00AA2803" w:rsidRDefault="00084E23" w:rsidP="00084E2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字段名称</w:t>
            </w:r>
          </w:p>
        </w:tc>
        <w:tc>
          <w:tcPr>
            <w:tcW w:w="2265" w:type="dxa"/>
            <w:gridSpan w:val="3"/>
            <w:shd w:val="clear" w:color="auto" w:fill="C0C0C0"/>
          </w:tcPr>
          <w:p w14:paraId="4C408269" w14:textId="77777777" w:rsidR="00084E23" w:rsidRPr="00AA2803" w:rsidRDefault="00084E23" w:rsidP="00084E2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字段命名</w:t>
            </w:r>
          </w:p>
        </w:tc>
        <w:tc>
          <w:tcPr>
            <w:tcW w:w="1978" w:type="dxa"/>
            <w:gridSpan w:val="3"/>
            <w:shd w:val="clear" w:color="auto" w:fill="C0C0C0"/>
          </w:tcPr>
          <w:p w14:paraId="61D7E3C3" w14:textId="77777777" w:rsidR="00084E23" w:rsidRPr="00AA2803" w:rsidRDefault="00084E23" w:rsidP="00084E2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类型</w:t>
            </w:r>
          </w:p>
        </w:tc>
        <w:tc>
          <w:tcPr>
            <w:tcW w:w="709" w:type="dxa"/>
            <w:gridSpan w:val="2"/>
            <w:shd w:val="clear" w:color="auto" w:fill="C0C0C0"/>
          </w:tcPr>
          <w:p w14:paraId="3249A614" w14:textId="77777777" w:rsidR="00084E23" w:rsidRPr="00AA2803" w:rsidRDefault="00084E23" w:rsidP="00084E2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非空</w:t>
            </w:r>
          </w:p>
        </w:tc>
        <w:tc>
          <w:tcPr>
            <w:tcW w:w="1568" w:type="dxa"/>
            <w:shd w:val="clear" w:color="auto" w:fill="C0C0C0"/>
          </w:tcPr>
          <w:p w14:paraId="4E7518DE" w14:textId="77777777" w:rsidR="00084E23" w:rsidRPr="00AA2803" w:rsidRDefault="00084E23" w:rsidP="00084E2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默认</w:t>
            </w:r>
          </w:p>
        </w:tc>
      </w:tr>
      <w:tr w:rsidR="00AA2803" w:rsidRPr="00AA2803" w14:paraId="36267A21" w14:textId="77777777" w:rsidTr="00526CC3">
        <w:tc>
          <w:tcPr>
            <w:tcW w:w="391" w:type="dxa"/>
            <w:tcBorders>
              <w:top w:val="single" w:sz="4" w:space="0" w:color="auto"/>
            </w:tcBorders>
          </w:tcPr>
          <w:p w14:paraId="499198D9" w14:textId="77777777" w:rsidR="00084E23" w:rsidRPr="00AA2803" w:rsidRDefault="00084E23" w:rsidP="000A0DB5">
            <w:pPr>
              <w:pStyle w:val="af"/>
              <w:numPr>
                <w:ilvl w:val="0"/>
                <w:numId w:val="7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836" w:type="dxa"/>
            <w:gridSpan w:val="4"/>
          </w:tcPr>
          <w:p w14:paraId="71A190AD" w14:textId="77777777" w:rsidR="00084E23" w:rsidRPr="00AA2803" w:rsidRDefault="00084E23" w:rsidP="00162BF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订单编号（DD</w:t>
            </w:r>
            <w:r w:rsidR="00162BF0" w:rsidRPr="00AA2803">
              <w:rPr>
                <w:rFonts w:ascii="新宋体" w:eastAsia="新宋体" w:hAnsi="新宋体" w:hint="eastAsia"/>
                <w:szCs w:val="22"/>
              </w:rPr>
              <w:t xml:space="preserve"> </w:t>
            </w:r>
            <w:r w:rsidRPr="00AA2803">
              <w:rPr>
                <w:rFonts w:ascii="新宋体" w:eastAsia="新宋体" w:hAnsi="新宋体" w:hint="eastAsia"/>
                <w:szCs w:val="22"/>
              </w:rPr>
              <w:t>12345678）</w:t>
            </w:r>
          </w:p>
        </w:tc>
        <w:tc>
          <w:tcPr>
            <w:tcW w:w="2265" w:type="dxa"/>
            <w:gridSpan w:val="3"/>
          </w:tcPr>
          <w:p w14:paraId="5E382080" w14:textId="77777777" w:rsidR="00084E23" w:rsidRPr="00AA2803" w:rsidRDefault="00541A9D" w:rsidP="00084E2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ORDER_NO</w:t>
            </w:r>
          </w:p>
        </w:tc>
        <w:tc>
          <w:tcPr>
            <w:tcW w:w="1978" w:type="dxa"/>
            <w:gridSpan w:val="3"/>
          </w:tcPr>
          <w:p w14:paraId="2A43BED2" w14:textId="77777777" w:rsidR="00084E23" w:rsidRPr="00AA2803" w:rsidRDefault="00541A9D" w:rsidP="00162BF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CHAR(</w:t>
            </w:r>
            <w:r w:rsidR="00162BF0" w:rsidRPr="00AA2803">
              <w:rPr>
                <w:rFonts w:ascii="新宋体" w:eastAsia="新宋体" w:hAnsi="新宋体"/>
                <w:szCs w:val="22"/>
              </w:rPr>
              <w:t>10</w:t>
            </w:r>
            <w:r w:rsidRPr="00AA2803">
              <w:rPr>
                <w:rFonts w:ascii="新宋体" w:eastAsia="新宋体" w:hAnsi="新宋体"/>
                <w:szCs w:val="22"/>
              </w:rPr>
              <w:t>)</w:t>
            </w:r>
          </w:p>
        </w:tc>
        <w:tc>
          <w:tcPr>
            <w:tcW w:w="709" w:type="dxa"/>
            <w:gridSpan w:val="2"/>
          </w:tcPr>
          <w:p w14:paraId="03FC3C7C" w14:textId="77777777" w:rsidR="00084E23" w:rsidRPr="00AA2803" w:rsidRDefault="00084E23" w:rsidP="00084E2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7EA90B61" w14:textId="77777777" w:rsidR="00084E23" w:rsidRPr="00AA2803" w:rsidRDefault="00084E23" w:rsidP="00084E2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0D43E81B" w14:textId="77777777" w:rsidTr="00526CC3">
        <w:tc>
          <w:tcPr>
            <w:tcW w:w="391" w:type="dxa"/>
            <w:tcBorders>
              <w:top w:val="single" w:sz="4" w:space="0" w:color="auto"/>
            </w:tcBorders>
          </w:tcPr>
          <w:p w14:paraId="7D28216C" w14:textId="77777777" w:rsidR="00084E23" w:rsidRPr="00AA2803" w:rsidRDefault="00084E23" w:rsidP="000A0DB5">
            <w:pPr>
              <w:pStyle w:val="af"/>
              <w:numPr>
                <w:ilvl w:val="0"/>
                <w:numId w:val="7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836" w:type="dxa"/>
            <w:gridSpan w:val="4"/>
          </w:tcPr>
          <w:p w14:paraId="0797197C" w14:textId="77777777" w:rsidR="00084E23" w:rsidRPr="00AA2803" w:rsidRDefault="00084E23" w:rsidP="00541A9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申请人</w:t>
            </w:r>
            <w:r w:rsidR="00D04F17" w:rsidRPr="00AA2803">
              <w:rPr>
                <w:rFonts w:ascii="新宋体" w:eastAsia="新宋体" w:hAnsi="新宋体" w:hint="eastAsia"/>
                <w:szCs w:val="22"/>
              </w:rPr>
              <w:t>（站点自行在终端机申请，此项为空）</w:t>
            </w:r>
          </w:p>
        </w:tc>
        <w:tc>
          <w:tcPr>
            <w:tcW w:w="2265" w:type="dxa"/>
            <w:gridSpan w:val="3"/>
          </w:tcPr>
          <w:p w14:paraId="4AB9573A" w14:textId="77777777" w:rsidR="00084E23" w:rsidRPr="00AA2803" w:rsidRDefault="00541A9D" w:rsidP="00084E2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APPLY_ADMIN</w:t>
            </w:r>
          </w:p>
        </w:tc>
        <w:tc>
          <w:tcPr>
            <w:tcW w:w="1978" w:type="dxa"/>
            <w:gridSpan w:val="3"/>
          </w:tcPr>
          <w:p w14:paraId="43543A37" w14:textId="77777777" w:rsidR="00084E23" w:rsidRPr="00AA2803" w:rsidRDefault="00084E23" w:rsidP="00B14BF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NUMBER(</w:t>
            </w:r>
            <w:r w:rsidR="00B14BFE" w:rsidRPr="00AA2803">
              <w:rPr>
                <w:rFonts w:ascii="新宋体" w:eastAsia="新宋体" w:hAnsi="新宋体"/>
                <w:szCs w:val="22"/>
              </w:rPr>
              <w:t>4</w:t>
            </w:r>
            <w:r w:rsidRPr="00AA2803">
              <w:rPr>
                <w:rFonts w:ascii="新宋体" w:eastAsia="新宋体" w:hAnsi="新宋体"/>
                <w:szCs w:val="22"/>
              </w:rPr>
              <w:t>)</w:t>
            </w:r>
          </w:p>
        </w:tc>
        <w:tc>
          <w:tcPr>
            <w:tcW w:w="709" w:type="dxa"/>
            <w:gridSpan w:val="2"/>
          </w:tcPr>
          <w:p w14:paraId="114A2A46" w14:textId="77777777" w:rsidR="00084E23" w:rsidRPr="00AA2803" w:rsidRDefault="00084E23" w:rsidP="00084E2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68" w:type="dxa"/>
          </w:tcPr>
          <w:p w14:paraId="65446E2F" w14:textId="77777777" w:rsidR="00084E23" w:rsidRPr="00AA2803" w:rsidRDefault="00084E23" w:rsidP="00084E2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5C3B8736" w14:textId="77777777" w:rsidTr="00526CC3">
        <w:tc>
          <w:tcPr>
            <w:tcW w:w="391" w:type="dxa"/>
            <w:tcBorders>
              <w:top w:val="single" w:sz="4" w:space="0" w:color="auto"/>
            </w:tcBorders>
          </w:tcPr>
          <w:p w14:paraId="012BFDEC" w14:textId="77777777" w:rsidR="00541A9D" w:rsidRPr="00AA2803" w:rsidRDefault="00541A9D" w:rsidP="000A0DB5">
            <w:pPr>
              <w:pStyle w:val="af"/>
              <w:numPr>
                <w:ilvl w:val="0"/>
                <w:numId w:val="7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836" w:type="dxa"/>
            <w:gridSpan w:val="4"/>
          </w:tcPr>
          <w:p w14:paraId="0FB8FD5C" w14:textId="77777777" w:rsidR="00541A9D" w:rsidRPr="00AA2803" w:rsidRDefault="00541A9D" w:rsidP="00541A9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申请时间</w:t>
            </w:r>
          </w:p>
        </w:tc>
        <w:tc>
          <w:tcPr>
            <w:tcW w:w="2265" w:type="dxa"/>
            <w:gridSpan w:val="3"/>
          </w:tcPr>
          <w:p w14:paraId="46DC75DC" w14:textId="77777777" w:rsidR="00541A9D" w:rsidRPr="00AA2803" w:rsidRDefault="00541A9D" w:rsidP="00541A9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APPLY_DATE</w:t>
            </w:r>
          </w:p>
        </w:tc>
        <w:tc>
          <w:tcPr>
            <w:tcW w:w="1978" w:type="dxa"/>
            <w:gridSpan w:val="3"/>
          </w:tcPr>
          <w:p w14:paraId="12A24A2F" w14:textId="77777777" w:rsidR="00541A9D" w:rsidRPr="00AA2803" w:rsidRDefault="00541A9D" w:rsidP="00541A9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DATE</w:t>
            </w:r>
          </w:p>
        </w:tc>
        <w:tc>
          <w:tcPr>
            <w:tcW w:w="709" w:type="dxa"/>
            <w:gridSpan w:val="2"/>
          </w:tcPr>
          <w:p w14:paraId="7704B35B" w14:textId="77777777" w:rsidR="00541A9D" w:rsidRPr="00AA2803" w:rsidRDefault="00541A9D" w:rsidP="00541A9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0A619270" w14:textId="77777777" w:rsidR="00541A9D" w:rsidRPr="00AA2803" w:rsidRDefault="00541A9D" w:rsidP="00541A9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39B57125" w14:textId="77777777" w:rsidTr="00526CC3">
        <w:tc>
          <w:tcPr>
            <w:tcW w:w="391" w:type="dxa"/>
            <w:tcBorders>
              <w:top w:val="single" w:sz="4" w:space="0" w:color="auto"/>
            </w:tcBorders>
          </w:tcPr>
          <w:p w14:paraId="72BF091E" w14:textId="77777777" w:rsidR="00AB001F" w:rsidRPr="00AA2803" w:rsidRDefault="00AB001F" w:rsidP="000A0DB5">
            <w:pPr>
              <w:pStyle w:val="af"/>
              <w:numPr>
                <w:ilvl w:val="0"/>
                <w:numId w:val="7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836" w:type="dxa"/>
            <w:gridSpan w:val="4"/>
          </w:tcPr>
          <w:p w14:paraId="25CDB052" w14:textId="77777777" w:rsidR="00AB001F" w:rsidRPr="00AA2803" w:rsidRDefault="00AB001F" w:rsidP="00AB001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订货</w:t>
            </w:r>
            <w:r w:rsidR="002E1351" w:rsidRPr="00AA2803">
              <w:rPr>
                <w:rFonts w:ascii="新宋体" w:eastAsia="新宋体" w:hAnsi="新宋体" w:hint="eastAsia"/>
                <w:szCs w:val="22"/>
              </w:rPr>
              <w:t>站点</w:t>
            </w:r>
          </w:p>
        </w:tc>
        <w:tc>
          <w:tcPr>
            <w:tcW w:w="2265" w:type="dxa"/>
            <w:gridSpan w:val="3"/>
          </w:tcPr>
          <w:p w14:paraId="5EF20D55" w14:textId="77777777" w:rsidR="00AB001F" w:rsidRPr="00AA2803" w:rsidRDefault="00AB001F" w:rsidP="00AB001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APPLY_</w:t>
            </w:r>
            <w:r w:rsidR="00DB492B" w:rsidRPr="00AA2803">
              <w:rPr>
                <w:rFonts w:ascii="新宋体" w:eastAsia="新宋体" w:hAnsi="新宋体" w:hint="eastAsia"/>
                <w:szCs w:val="22"/>
              </w:rPr>
              <w:t>AGENCY</w:t>
            </w:r>
          </w:p>
        </w:tc>
        <w:tc>
          <w:tcPr>
            <w:tcW w:w="1978" w:type="dxa"/>
            <w:gridSpan w:val="3"/>
          </w:tcPr>
          <w:p w14:paraId="06F66407" w14:textId="77777777" w:rsidR="00AB001F" w:rsidRPr="00AA2803" w:rsidRDefault="00AB001F" w:rsidP="00AB001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CHAR(</w:t>
            </w:r>
            <w:r w:rsidR="00DB492B" w:rsidRPr="00AA2803">
              <w:rPr>
                <w:rFonts w:ascii="新宋体" w:eastAsia="新宋体" w:hAnsi="新宋体" w:hint="eastAsia"/>
                <w:szCs w:val="22"/>
              </w:rPr>
              <w:t>8</w:t>
            </w:r>
            <w:r w:rsidRPr="00AA2803">
              <w:rPr>
                <w:rFonts w:ascii="新宋体" w:eastAsia="新宋体" w:hAnsi="新宋体"/>
                <w:szCs w:val="22"/>
              </w:rPr>
              <w:t>)</w:t>
            </w:r>
          </w:p>
        </w:tc>
        <w:tc>
          <w:tcPr>
            <w:tcW w:w="709" w:type="dxa"/>
            <w:gridSpan w:val="2"/>
          </w:tcPr>
          <w:p w14:paraId="35681478" w14:textId="77777777" w:rsidR="00AB001F" w:rsidRPr="00AA2803" w:rsidRDefault="00AB001F" w:rsidP="00AB001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74E614B6" w14:textId="77777777" w:rsidR="00AB001F" w:rsidRPr="00AA2803" w:rsidRDefault="00AB001F" w:rsidP="00AB001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55A18D39" w14:textId="77777777" w:rsidTr="00526CC3">
        <w:tc>
          <w:tcPr>
            <w:tcW w:w="391" w:type="dxa"/>
            <w:tcBorders>
              <w:top w:val="single" w:sz="4" w:space="0" w:color="auto"/>
            </w:tcBorders>
          </w:tcPr>
          <w:p w14:paraId="00C268FE" w14:textId="77777777" w:rsidR="00333CA3" w:rsidRPr="00AA2803" w:rsidRDefault="00333CA3" w:rsidP="00333CA3">
            <w:pPr>
              <w:pStyle w:val="af"/>
              <w:numPr>
                <w:ilvl w:val="0"/>
                <w:numId w:val="7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836" w:type="dxa"/>
            <w:gridSpan w:val="4"/>
          </w:tcPr>
          <w:p w14:paraId="3D4295DD" w14:textId="77777777" w:rsidR="00333CA3" w:rsidRPr="00AA2803" w:rsidRDefault="00333CA3" w:rsidP="00333CA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发货人</w:t>
            </w:r>
          </w:p>
        </w:tc>
        <w:tc>
          <w:tcPr>
            <w:tcW w:w="2265" w:type="dxa"/>
            <w:gridSpan w:val="3"/>
          </w:tcPr>
          <w:p w14:paraId="3E7C24F7" w14:textId="77777777" w:rsidR="00333CA3" w:rsidRPr="00AA2803" w:rsidRDefault="00333CA3" w:rsidP="00333CA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SENDER_ADMIN</w:t>
            </w:r>
          </w:p>
        </w:tc>
        <w:tc>
          <w:tcPr>
            <w:tcW w:w="1978" w:type="dxa"/>
            <w:gridSpan w:val="3"/>
          </w:tcPr>
          <w:p w14:paraId="3BA2E954" w14:textId="77777777" w:rsidR="00333CA3" w:rsidRPr="00AA2803" w:rsidRDefault="00333CA3" w:rsidP="00333CA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NUMBER(4)</w:t>
            </w:r>
          </w:p>
        </w:tc>
        <w:tc>
          <w:tcPr>
            <w:tcW w:w="709" w:type="dxa"/>
            <w:gridSpan w:val="2"/>
          </w:tcPr>
          <w:p w14:paraId="73DE0DEF" w14:textId="77777777" w:rsidR="00333CA3" w:rsidRPr="00AA2803" w:rsidRDefault="00333CA3" w:rsidP="00333CA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68" w:type="dxa"/>
          </w:tcPr>
          <w:p w14:paraId="28C98289" w14:textId="77777777" w:rsidR="00333CA3" w:rsidRPr="00AA2803" w:rsidRDefault="00333CA3" w:rsidP="00333CA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3D7B23B5" w14:textId="77777777" w:rsidTr="00526CC3">
        <w:tc>
          <w:tcPr>
            <w:tcW w:w="391" w:type="dxa"/>
            <w:tcBorders>
              <w:top w:val="single" w:sz="4" w:space="0" w:color="auto"/>
            </w:tcBorders>
          </w:tcPr>
          <w:p w14:paraId="31B39A2D" w14:textId="77777777" w:rsidR="00333CA3" w:rsidRPr="00AA2803" w:rsidRDefault="00333CA3" w:rsidP="00333CA3">
            <w:pPr>
              <w:pStyle w:val="af"/>
              <w:numPr>
                <w:ilvl w:val="0"/>
                <w:numId w:val="7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836" w:type="dxa"/>
            <w:gridSpan w:val="4"/>
          </w:tcPr>
          <w:p w14:paraId="522E7B5A" w14:textId="77777777" w:rsidR="00333CA3" w:rsidRPr="00AA2803" w:rsidRDefault="00333CA3" w:rsidP="00333CA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发货仓库</w:t>
            </w:r>
          </w:p>
        </w:tc>
        <w:tc>
          <w:tcPr>
            <w:tcW w:w="2265" w:type="dxa"/>
            <w:gridSpan w:val="3"/>
          </w:tcPr>
          <w:p w14:paraId="5C3EFEB7" w14:textId="77777777" w:rsidR="00333CA3" w:rsidRPr="00AA2803" w:rsidRDefault="00333CA3" w:rsidP="00333CA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SEND_WAREHOUSE</w:t>
            </w:r>
          </w:p>
        </w:tc>
        <w:tc>
          <w:tcPr>
            <w:tcW w:w="1978" w:type="dxa"/>
            <w:gridSpan w:val="3"/>
          </w:tcPr>
          <w:p w14:paraId="77BE9635" w14:textId="77777777" w:rsidR="00333CA3" w:rsidRPr="00AA2803" w:rsidRDefault="00333CA3" w:rsidP="00333CA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CHAR(4)</w:t>
            </w:r>
          </w:p>
        </w:tc>
        <w:tc>
          <w:tcPr>
            <w:tcW w:w="709" w:type="dxa"/>
            <w:gridSpan w:val="2"/>
          </w:tcPr>
          <w:p w14:paraId="65956663" w14:textId="77777777" w:rsidR="00333CA3" w:rsidRPr="00AA2803" w:rsidRDefault="00333CA3" w:rsidP="00333CA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68" w:type="dxa"/>
          </w:tcPr>
          <w:p w14:paraId="2F85DCFA" w14:textId="77777777" w:rsidR="00333CA3" w:rsidRPr="00AA2803" w:rsidRDefault="00333CA3" w:rsidP="00333CA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0B6D32A9" w14:textId="77777777" w:rsidTr="00526CC3">
        <w:tc>
          <w:tcPr>
            <w:tcW w:w="391" w:type="dxa"/>
            <w:tcBorders>
              <w:top w:val="single" w:sz="4" w:space="0" w:color="auto"/>
            </w:tcBorders>
          </w:tcPr>
          <w:p w14:paraId="3815BC22" w14:textId="77777777" w:rsidR="00333CA3" w:rsidRPr="00AA2803" w:rsidRDefault="00333CA3" w:rsidP="00333CA3">
            <w:pPr>
              <w:pStyle w:val="af"/>
              <w:numPr>
                <w:ilvl w:val="0"/>
                <w:numId w:val="7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836" w:type="dxa"/>
            <w:gridSpan w:val="4"/>
          </w:tcPr>
          <w:p w14:paraId="34DF34FA" w14:textId="77777777" w:rsidR="00333CA3" w:rsidRPr="00AA2803" w:rsidRDefault="00333CA3" w:rsidP="00333CA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发货时间</w:t>
            </w:r>
          </w:p>
        </w:tc>
        <w:tc>
          <w:tcPr>
            <w:tcW w:w="2265" w:type="dxa"/>
            <w:gridSpan w:val="3"/>
          </w:tcPr>
          <w:p w14:paraId="72001F61" w14:textId="77777777" w:rsidR="00333CA3" w:rsidRPr="00AA2803" w:rsidRDefault="00333CA3" w:rsidP="00333CA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SEND_DATE</w:t>
            </w:r>
          </w:p>
        </w:tc>
        <w:tc>
          <w:tcPr>
            <w:tcW w:w="1978" w:type="dxa"/>
            <w:gridSpan w:val="3"/>
          </w:tcPr>
          <w:p w14:paraId="09C0ADCC" w14:textId="77777777" w:rsidR="00333CA3" w:rsidRPr="00AA2803" w:rsidRDefault="00333CA3" w:rsidP="00333CA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DATE</w:t>
            </w:r>
          </w:p>
        </w:tc>
        <w:tc>
          <w:tcPr>
            <w:tcW w:w="709" w:type="dxa"/>
            <w:gridSpan w:val="2"/>
          </w:tcPr>
          <w:p w14:paraId="3FD831C4" w14:textId="77777777" w:rsidR="00333CA3" w:rsidRPr="00AA2803" w:rsidRDefault="00333CA3" w:rsidP="00333CA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68" w:type="dxa"/>
          </w:tcPr>
          <w:p w14:paraId="63FA110E" w14:textId="77777777" w:rsidR="00333CA3" w:rsidRPr="00AA2803" w:rsidRDefault="00333CA3" w:rsidP="00333CA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62E516D1" w14:textId="77777777" w:rsidTr="00526CC3">
        <w:tc>
          <w:tcPr>
            <w:tcW w:w="391" w:type="dxa"/>
            <w:tcBorders>
              <w:top w:val="single" w:sz="4" w:space="0" w:color="auto"/>
            </w:tcBorders>
          </w:tcPr>
          <w:p w14:paraId="773D386F" w14:textId="77777777" w:rsidR="00333CA3" w:rsidRPr="00AA2803" w:rsidRDefault="00333CA3" w:rsidP="00333CA3">
            <w:pPr>
              <w:pStyle w:val="af"/>
              <w:numPr>
                <w:ilvl w:val="0"/>
                <w:numId w:val="7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836" w:type="dxa"/>
            <w:gridSpan w:val="4"/>
          </w:tcPr>
          <w:p w14:paraId="02AAFFA0" w14:textId="77777777" w:rsidR="00333CA3" w:rsidRPr="00AA2803" w:rsidRDefault="00333CA3" w:rsidP="00333CA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配送人</w:t>
            </w:r>
          </w:p>
        </w:tc>
        <w:tc>
          <w:tcPr>
            <w:tcW w:w="2265" w:type="dxa"/>
            <w:gridSpan w:val="3"/>
          </w:tcPr>
          <w:p w14:paraId="751D55FE" w14:textId="77777777" w:rsidR="00333CA3" w:rsidRPr="00AA2803" w:rsidRDefault="00333CA3" w:rsidP="00333CA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CARRIER</w:t>
            </w:r>
            <w:r w:rsidRPr="00AA2803">
              <w:rPr>
                <w:rFonts w:ascii="新宋体" w:eastAsia="新宋体" w:hAnsi="新宋体"/>
                <w:szCs w:val="22"/>
              </w:rPr>
              <w:t>_ADMIN</w:t>
            </w:r>
          </w:p>
        </w:tc>
        <w:tc>
          <w:tcPr>
            <w:tcW w:w="1978" w:type="dxa"/>
            <w:gridSpan w:val="3"/>
          </w:tcPr>
          <w:p w14:paraId="0178EC50" w14:textId="77777777" w:rsidR="00333CA3" w:rsidRPr="00AA2803" w:rsidRDefault="00333CA3" w:rsidP="00333CA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NUMBER(4)</w:t>
            </w:r>
          </w:p>
        </w:tc>
        <w:tc>
          <w:tcPr>
            <w:tcW w:w="709" w:type="dxa"/>
            <w:gridSpan w:val="2"/>
          </w:tcPr>
          <w:p w14:paraId="170E66FF" w14:textId="77777777" w:rsidR="00333CA3" w:rsidRPr="00AA2803" w:rsidRDefault="00333CA3" w:rsidP="00333CA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68" w:type="dxa"/>
          </w:tcPr>
          <w:p w14:paraId="1E920561" w14:textId="77777777" w:rsidR="00333CA3" w:rsidRPr="00AA2803" w:rsidRDefault="00333CA3" w:rsidP="00333CA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0C333720" w14:textId="77777777" w:rsidTr="00526CC3">
        <w:tc>
          <w:tcPr>
            <w:tcW w:w="391" w:type="dxa"/>
            <w:tcBorders>
              <w:top w:val="single" w:sz="4" w:space="0" w:color="auto"/>
            </w:tcBorders>
          </w:tcPr>
          <w:p w14:paraId="09A93771" w14:textId="77777777" w:rsidR="00333CA3" w:rsidRPr="00AA2803" w:rsidRDefault="00333CA3" w:rsidP="00333CA3">
            <w:pPr>
              <w:pStyle w:val="af"/>
              <w:numPr>
                <w:ilvl w:val="0"/>
                <w:numId w:val="7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836" w:type="dxa"/>
            <w:gridSpan w:val="4"/>
          </w:tcPr>
          <w:p w14:paraId="3BC0AE3C" w14:textId="77777777" w:rsidR="00333CA3" w:rsidRPr="00AA2803" w:rsidRDefault="00333CA3" w:rsidP="00333CA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配送时间</w:t>
            </w:r>
          </w:p>
        </w:tc>
        <w:tc>
          <w:tcPr>
            <w:tcW w:w="2265" w:type="dxa"/>
            <w:gridSpan w:val="3"/>
          </w:tcPr>
          <w:p w14:paraId="69E918DF" w14:textId="77777777" w:rsidR="00333CA3" w:rsidRPr="00AA2803" w:rsidRDefault="00333CA3" w:rsidP="00333CA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CARRY_DATE</w:t>
            </w:r>
          </w:p>
        </w:tc>
        <w:tc>
          <w:tcPr>
            <w:tcW w:w="1978" w:type="dxa"/>
            <w:gridSpan w:val="3"/>
          </w:tcPr>
          <w:p w14:paraId="2E6C247D" w14:textId="77777777" w:rsidR="00333CA3" w:rsidRPr="00AA2803" w:rsidRDefault="00333CA3" w:rsidP="00333CA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DATE</w:t>
            </w:r>
          </w:p>
        </w:tc>
        <w:tc>
          <w:tcPr>
            <w:tcW w:w="709" w:type="dxa"/>
            <w:gridSpan w:val="2"/>
          </w:tcPr>
          <w:p w14:paraId="05C0A475" w14:textId="77777777" w:rsidR="00333CA3" w:rsidRPr="00AA2803" w:rsidRDefault="00333CA3" w:rsidP="00333CA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68" w:type="dxa"/>
          </w:tcPr>
          <w:p w14:paraId="4A71D633" w14:textId="77777777" w:rsidR="00333CA3" w:rsidRPr="00AA2803" w:rsidRDefault="00333CA3" w:rsidP="00333CA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734A30" w:rsidRPr="00AA2803" w14:paraId="671A3AA5" w14:textId="77777777" w:rsidTr="00526CC3">
        <w:tc>
          <w:tcPr>
            <w:tcW w:w="391" w:type="dxa"/>
            <w:tcBorders>
              <w:top w:val="single" w:sz="4" w:space="0" w:color="auto"/>
            </w:tcBorders>
          </w:tcPr>
          <w:p w14:paraId="23D67CE0" w14:textId="77777777" w:rsidR="00734A30" w:rsidRPr="00AA2803" w:rsidRDefault="00734A30" w:rsidP="00734A30">
            <w:pPr>
              <w:pStyle w:val="af"/>
              <w:numPr>
                <w:ilvl w:val="0"/>
                <w:numId w:val="7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836" w:type="dxa"/>
            <w:gridSpan w:val="4"/>
          </w:tcPr>
          <w:p w14:paraId="76816454" w14:textId="77777777" w:rsidR="00734A30" w:rsidRPr="00AA2803" w:rsidRDefault="001A6E8C" w:rsidP="00734A3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站点</w:t>
            </w:r>
            <w:r w:rsidR="00734A30" w:rsidRPr="00AA2803">
              <w:rPr>
                <w:rFonts w:ascii="新宋体" w:eastAsia="新宋体" w:hAnsi="新宋体" w:hint="eastAsia"/>
                <w:szCs w:val="22"/>
              </w:rPr>
              <w:t>联系方式</w:t>
            </w:r>
          </w:p>
        </w:tc>
        <w:tc>
          <w:tcPr>
            <w:tcW w:w="2265" w:type="dxa"/>
            <w:gridSpan w:val="3"/>
          </w:tcPr>
          <w:p w14:paraId="5CF2EB3E" w14:textId="77777777" w:rsidR="00734A30" w:rsidRPr="00AA2803" w:rsidRDefault="009A1898" w:rsidP="00734A3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/>
                <w:szCs w:val="22"/>
              </w:rPr>
              <w:t>APPLY</w:t>
            </w:r>
            <w:r w:rsidR="00734A30" w:rsidRPr="00AA2803">
              <w:rPr>
                <w:rFonts w:ascii="新宋体" w:eastAsia="新宋体" w:hAnsi="新宋体" w:hint="eastAsia"/>
                <w:szCs w:val="22"/>
              </w:rPr>
              <w:t>_CONTACT</w:t>
            </w:r>
          </w:p>
        </w:tc>
        <w:tc>
          <w:tcPr>
            <w:tcW w:w="1978" w:type="dxa"/>
            <w:gridSpan w:val="3"/>
          </w:tcPr>
          <w:p w14:paraId="6E3785C2" w14:textId="77777777" w:rsidR="00734A30" w:rsidRPr="00AA2803" w:rsidRDefault="00734A30" w:rsidP="00734A3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VARCHAR2(</w:t>
            </w:r>
            <w:r w:rsidRPr="00AA2803">
              <w:rPr>
                <w:rFonts w:ascii="新宋体" w:eastAsia="新宋体" w:hAnsi="新宋体" w:hint="eastAsia"/>
                <w:szCs w:val="22"/>
              </w:rPr>
              <w:t>50</w:t>
            </w:r>
            <w:r w:rsidRPr="00AA2803">
              <w:rPr>
                <w:rFonts w:ascii="新宋体" w:eastAsia="新宋体" w:hAnsi="新宋体"/>
                <w:szCs w:val="22"/>
              </w:rPr>
              <w:t>)</w:t>
            </w:r>
          </w:p>
        </w:tc>
        <w:tc>
          <w:tcPr>
            <w:tcW w:w="709" w:type="dxa"/>
            <w:gridSpan w:val="2"/>
          </w:tcPr>
          <w:p w14:paraId="63135451" w14:textId="77777777" w:rsidR="00734A30" w:rsidRPr="00AA2803" w:rsidRDefault="00734A30" w:rsidP="00734A3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68" w:type="dxa"/>
          </w:tcPr>
          <w:p w14:paraId="7796968B" w14:textId="77777777" w:rsidR="00734A30" w:rsidRPr="00AA2803" w:rsidRDefault="00734A30" w:rsidP="00734A3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B92149" w:rsidRPr="00AA2803" w14:paraId="57E18DD2" w14:textId="77777777" w:rsidTr="00526CC3">
        <w:tc>
          <w:tcPr>
            <w:tcW w:w="391" w:type="dxa"/>
            <w:tcBorders>
              <w:top w:val="single" w:sz="4" w:space="0" w:color="auto"/>
            </w:tcBorders>
          </w:tcPr>
          <w:p w14:paraId="7448B85C" w14:textId="77777777" w:rsidR="00B92149" w:rsidRPr="00AA2803" w:rsidRDefault="00B92149" w:rsidP="00B92149">
            <w:pPr>
              <w:pStyle w:val="af"/>
              <w:numPr>
                <w:ilvl w:val="0"/>
                <w:numId w:val="7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836" w:type="dxa"/>
            <w:gridSpan w:val="4"/>
          </w:tcPr>
          <w:p w14:paraId="24D59B42" w14:textId="77777777" w:rsidR="00B92149" w:rsidRPr="00AA2803" w:rsidRDefault="002D734E" w:rsidP="00B9214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2D734E">
              <w:rPr>
                <w:rFonts w:ascii="新宋体" w:eastAsia="新宋体" w:hAnsi="新宋体" w:hint="eastAsia"/>
                <w:szCs w:val="22"/>
              </w:rPr>
              <w:t>状态（1-已提交，2-已撤销，3-已受理，4-已发货，5-已收货，6-已审批，7-已拒绝）</w:t>
            </w:r>
          </w:p>
        </w:tc>
        <w:tc>
          <w:tcPr>
            <w:tcW w:w="2265" w:type="dxa"/>
            <w:gridSpan w:val="3"/>
          </w:tcPr>
          <w:p w14:paraId="31B1F3F1" w14:textId="77777777" w:rsidR="00B92149" w:rsidRPr="00AA2803" w:rsidRDefault="00B92149" w:rsidP="00B9214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STATUS</w:t>
            </w:r>
          </w:p>
        </w:tc>
        <w:tc>
          <w:tcPr>
            <w:tcW w:w="1978" w:type="dxa"/>
            <w:gridSpan w:val="3"/>
          </w:tcPr>
          <w:p w14:paraId="12E82A89" w14:textId="77777777" w:rsidR="00B92149" w:rsidRPr="00AA2803" w:rsidRDefault="00B92149" w:rsidP="00B9214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/>
                <w:szCs w:val="22"/>
              </w:rPr>
              <w:t>NUMBER(1</w:t>
            </w:r>
            <w:r w:rsidRPr="00AA2803">
              <w:rPr>
                <w:rFonts w:ascii="新宋体" w:eastAsia="新宋体" w:hAnsi="新宋体"/>
                <w:szCs w:val="22"/>
              </w:rPr>
              <w:t>)</w:t>
            </w:r>
          </w:p>
        </w:tc>
        <w:tc>
          <w:tcPr>
            <w:tcW w:w="709" w:type="dxa"/>
            <w:gridSpan w:val="2"/>
          </w:tcPr>
          <w:p w14:paraId="6FB49645" w14:textId="77777777" w:rsidR="00B92149" w:rsidRPr="00AA2803" w:rsidRDefault="00B92149" w:rsidP="00B9214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7DF5C05C" w14:textId="77777777" w:rsidR="00B92149" w:rsidRPr="00AA2803" w:rsidRDefault="00B92149" w:rsidP="00B9214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1</w:t>
            </w:r>
          </w:p>
        </w:tc>
      </w:tr>
      <w:tr w:rsidR="00AA2803" w:rsidRPr="00AA2803" w14:paraId="73EF99A0" w14:textId="77777777" w:rsidTr="00526CC3">
        <w:tc>
          <w:tcPr>
            <w:tcW w:w="391" w:type="dxa"/>
            <w:tcBorders>
              <w:top w:val="single" w:sz="4" w:space="0" w:color="auto"/>
            </w:tcBorders>
          </w:tcPr>
          <w:p w14:paraId="030A89A2" w14:textId="77777777" w:rsidR="00333CA3" w:rsidRPr="00AA2803" w:rsidRDefault="00333CA3" w:rsidP="00333CA3">
            <w:pPr>
              <w:pStyle w:val="af"/>
              <w:numPr>
                <w:ilvl w:val="0"/>
                <w:numId w:val="7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836" w:type="dxa"/>
            <w:gridSpan w:val="4"/>
          </w:tcPr>
          <w:p w14:paraId="464EC53F" w14:textId="77777777" w:rsidR="00333CA3" w:rsidRPr="00AA2803" w:rsidRDefault="00333CA3" w:rsidP="00333CA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是否即时订单（即时订单则不生成“订单申请明细”，直接生成“订单收货明细”）</w:t>
            </w:r>
          </w:p>
        </w:tc>
        <w:tc>
          <w:tcPr>
            <w:tcW w:w="2265" w:type="dxa"/>
            <w:gridSpan w:val="3"/>
          </w:tcPr>
          <w:p w14:paraId="56F1E0F9" w14:textId="77777777" w:rsidR="00333CA3" w:rsidRPr="00AA2803" w:rsidRDefault="00333CA3" w:rsidP="00333CA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IS_INSTANT_ORDER</w:t>
            </w:r>
          </w:p>
        </w:tc>
        <w:tc>
          <w:tcPr>
            <w:tcW w:w="1978" w:type="dxa"/>
            <w:gridSpan w:val="3"/>
          </w:tcPr>
          <w:p w14:paraId="18508E32" w14:textId="77777777" w:rsidR="00333CA3" w:rsidRPr="00AA2803" w:rsidRDefault="00333CA3" w:rsidP="00333CA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NUMBER(1)</w:t>
            </w:r>
          </w:p>
        </w:tc>
        <w:tc>
          <w:tcPr>
            <w:tcW w:w="709" w:type="dxa"/>
            <w:gridSpan w:val="2"/>
          </w:tcPr>
          <w:p w14:paraId="656BD08E" w14:textId="77777777" w:rsidR="00333CA3" w:rsidRPr="00AA2803" w:rsidRDefault="00333CA3" w:rsidP="00333CA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742CC0DB" w14:textId="77777777" w:rsidR="00333CA3" w:rsidRPr="00AA2803" w:rsidRDefault="00333CA3" w:rsidP="00333CA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0</w:t>
            </w:r>
          </w:p>
        </w:tc>
      </w:tr>
      <w:tr w:rsidR="00AA2803" w:rsidRPr="00AA2803" w14:paraId="78E67F4E" w14:textId="77777777" w:rsidTr="00526CC3">
        <w:tc>
          <w:tcPr>
            <w:tcW w:w="391" w:type="dxa"/>
            <w:tcBorders>
              <w:top w:val="single" w:sz="4" w:space="0" w:color="auto"/>
            </w:tcBorders>
          </w:tcPr>
          <w:p w14:paraId="49E589EF" w14:textId="77777777" w:rsidR="00333CA3" w:rsidRPr="00AA2803" w:rsidRDefault="00333CA3" w:rsidP="00333CA3">
            <w:pPr>
              <w:pStyle w:val="af"/>
              <w:numPr>
                <w:ilvl w:val="0"/>
                <w:numId w:val="7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836" w:type="dxa"/>
            <w:gridSpan w:val="4"/>
          </w:tcPr>
          <w:p w14:paraId="05E96494" w14:textId="77777777" w:rsidR="00333CA3" w:rsidRPr="00AA2803" w:rsidRDefault="00333CA3" w:rsidP="00333CA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申请总</w:t>
            </w:r>
            <w:r w:rsidR="00B91BE6">
              <w:rPr>
                <w:rFonts w:ascii="新宋体" w:eastAsia="新宋体" w:hAnsi="新宋体" w:hint="eastAsia"/>
                <w:szCs w:val="22"/>
              </w:rPr>
              <w:t>票</w:t>
            </w:r>
            <w:r w:rsidRPr="00AA2803">
              <w:rPr>
                <w:rFonts w:ascii="新宋体" w:eastAsia="新宋体" w:hAnsi="新宋体" w:hint="eastAsia"/>
                <w:szCs w:val="22"/>
              </w:rPr>
              <w:t>数</w:t>
            </w:r>
          </w:p>
        </w:tc>
        <w:tc>
          <w:tcPr>
            <w:tcW w:w="2265" w:type="dxa"/>
            <w:gridSpan w:val="3"/>
          </w:tcPr>
          <w:p w14:paraId="65C43191" w14:textId="77777777" w:rsidR="00333CA3" w:rsidRPr="00AA2803" w:rsidRDefault="00333CA3" w:rsidP="00B91BE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APPLY_</w:t>
            </w:r>
            <w:r w:rsidR="00B91BE6">
              <w:rPr>
                <w:rFonts w:ascii="新宋体" w:eastAsia="新宋体" w:hAnsi="新宋体"/>
                <w:szCs w:val="22"/>
              </w:rPr>
              <w:t>TICKETS</w:t>
            </w:r>
          </w:p>
        </w:tc>
        <w:tc>
          <w:tcPr>
            <w:tcW w:w="1978" w:type="dxa"/>
            <w:gridSpan w:val="3"/>
          </w:tcPr>
          <w:p w14:paraId="32AE8389" w14:textId="77777777" w:rsidR="00333CA3" w:rsidRPr="00AA2803" w:rsidRDefault="00333CA3" w:rsidP="00333CA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N</w:t>
            </w:r>
            <w:r w:rsidR="00B91BE6">
              <w:rPr>
                <w:rFonts w:ascii="新宋体" w:eastAsia="新宋体" w:hAnsi="新宋体"/>
                <w:szCs w:val="22"/>
              </w:rPr>
              <w:t>UMBER(16</w:t>
            </w:r>
            <w:r w:rsidRPr="00AA2803">
              <w:rPr>
                <w:rFonts w:ascii="新宋体" w:eastAsia="新宋体" w:hAnsi="新宋体"/>
                <w:szCs w:val="22"/>
              </w:rPr>
              <w:t>)</w:t>
            </w:r>
          </w:p>
        </w:tc>
        <w:tc>
          <w:tcPr>
            <w:tcW w:w="709" w:type="dxa"/>
            <w:gridSpan w:val="2"/>
          </w:tcPr>
          <w:p w14:paraId="6BF8DBE9" w14:textId="77777777" w:rsidR="00333CA3" w:rsidRPr="00AA2803" w:rsidRDefault="00333CA3" w:rsidP="00333CA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45195BE0" w14:textId="250CEC4E" w:rsidR="00333CA3" w:rsidRPr="00AA2803" w:rsidRDefault="00F04019" w:rsidP="00333CA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0</w:t>
            </w:r>
          </w:p>
        </w:tc>
      </w:tr>
      <w:tr w:rsidR="00AA2803" w:rsidRPr="00AA2803" w14:paraId="44E4ABCC" w14:textId="77777777" w:rsidTr="00526CC3">
        <w:tc>
          <w:tcPr>
            <w:tcW w:w="391" w:type="dxa"/>
          </w:tcPr>
          <w:p w14:paraId="3DAED8DC" w14:textId="77777777" w:rsidR="00333CA3" w:rsidRPr="00AA2803" w:rsidRDefault="00333CA3" w:rsidP="00333CA3">
            <w:pPr>
              <w:pStyle w:val="af"/>
              <w:numPr>
                <w:ilvl w:val="0"/>
                <w:numId w:val="7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836" w:type="dxa"/>
            <w:gridSpan w:val="4"/>
          </w:tcPr>
          <w:p w14:paraId="77C23DC5" w14:textId="77777777" w:rsidR="00333CA3" w:rsidRPr="00AA2803" w:rsidRDefault="00333CA3" w:rsidP="00333CA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申请总金额</w:t>
            </w:r>
          </w:p>
        </w:tc>
        <w:tc>
          <w:tcPr>
            <w:tcW w:w="2265" w:type="dxa"/>
            <w:gridSpan w:val="3"/>
          </w:tcPr>
          <w:p w14:paraId="71C8A433" w14:textId="77777777" w:rsidR="00333CA3" w:rsidRPr="00AA2803" w:rsidRDefault="00333CA3" w:rsidP="00333CA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APPLY_AMOUNT</w:t>
            </w:r>
          </w:p>
        </w:tc>
        <w:tc>
          <w:tcPr>
            <w:tcW w:w="1978" w:type="dxa"/>
            <w:gridSpan w:val="3"/>
          </w:tcPr>
          <w:p w14:paraId="39503FA0" w14:textId="77777777" w:rsidR="00333CA3" w:rsidRPr="00AA2803" w:rsidRDefault="00B91BE6" w:rsidP="00333CA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/>
                <w:szCs w:val="22"/>
              </w:rPr>
              <w:t>NUMBER(28</w:t>
            </w:r>
            <w:r w:rsidR="00333CA3" w:rsidRPr="00AA2803">
              <w:rPr>
                <w:rFonts w:ascii="新宋体" w:eastAsia="新宋体" w:hAnsi="新宋体"/>
                <w:szCs w:val="22"/>
              </w:rPr>
              <w:t>)</w:t>
            </w:r>
          </w:p>
        </w:tc>
        <w:tc>
          <w:tcPr>
            <w:tcW w:w="709" w:type="dxa"/>
            <w:gridSpan w:val="2"/>
          </w:tcPr>
          <w:p w14:paraId="56A5A3C8" w14:textId="77777777" w:rsidR="00333CA3" w:rsidRPr="00AA2803" w:rsidRDefault="00333CA3" w:rsidP="00333CA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2B891483" w14:textId="7BD228F3" w:rsidR="00333CA3" w:rsidRPr="00AA2803" w:rsidRDefault="00F04019" w:rsidP="00333CA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0</w:t>
            </w:r>
          </w:p>
        </w:tc>
      </w:tr>
      <w:tr w:rsidR="00AA2803" w:rsidRPr="00AA2803" w14:paraId="0F9AE3E0" w14:textId="77777777" w:rsidTr="00526CC3">
        <w:tc>
          <w:tcPr>
            <w:tcW w:w="391" w:type="dxa"/>
          </w:tcPr>
          <w:p w14:paraId="139F9285" w14:textId="77777777" w:rsidR="00333CA3" w:rsidRPr="00AA2803" w:rsidRDefault="00333CA3" w:rsidP="00333CA3">
            <w:pPr>
              <w:pStyle w:val="af"/>
              <w:numPr>
                <w:ilvl w:val="0"/>
                <w:numId w:val="7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836" w:type="dxa"/>
            <w:gridSpan w:val="4"/>
          </w:tcPr>
          <w:p w14:paraId="6BC4B0E3" w14:textId="77777777" w:rsidR="00333CA3" w:rsidRPr="00AA2803" w:rsidRDefault="00333CA3" w:rsidP="00333CA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收货总</w:t>
            </w:r>
            <w:r w:rsidR="00B91BE6">
              <w:rPr>
                <w:rFonts w:ascii="新宋体" w:eastAsia="新宋体" w:hAnsi="新宋体" w:hint="eastAsia"/>
                <w:szCs w:val="22"/>
              </w:rPr>
              <w:t>票</w:t>
            </w:r>
            <w:r w:rsidRPr="00AA2803">
              <w:rPr>
                <w:rFonts w:ascii="新宋体" w:eastAsia="新宋体" w:hAnsi="新宋体" w:hint="eastAsia"/>
                <w:szCs w:val="22"/>
              </w:rPr>
              <w:t>数</w:t>
            </w:r>
          </w:p>
        </w:tc>
        <w:tc>
          <w:tcPr>
            <w:tcW w:w="2265" w:type="dxa"/>
            <w:gridSpan w:val="3"/>
          </w:tcPr>
          <w:p w14:paraId="73C2D39F" w14:textId="77777777" w:rsidR="00333CA3" w:rsidRPr="00AA2803" w:rsidRDefault="00333CA3" w:rsidP="00B91BE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GOODS_</w:t>
            </w:r>
            <w:r w:rsidR="00B91BE6">
              <w:rPr>
                <w:rFonts w:ascii="新宋体" w:eastAsia="新宋体" w:hAnsi="新宋体"/>
                <w:szCs w:val="22"/>
              </w:rPr>
              <w:t>TICKETS</w:t>
            </w:r>
          </w:p>
        </w:tc>
        <w:tc>
          <w:tcPr>
            <w:tcW w:w="1978" w:type="dxa"/>
            <w:gridSpan w:val="3"/>
          </w:tcPr>
          <w:p w14:paraId="143D6EFA" w14:textId="77777777" w:rsidR="00333CA3" w:rsidRPr="00AA2803" w:rsidRDefault="00333CA3" w:rsidP="00333CA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NUMBER(16)</w:t>
            </w:r>
          </w:p>
        </w:tc>
        <w:tc>
          <w:tcPr>
            <w:tcW w:w="709" w:type="dxa"/>
            <w:gridSpan w:val="2"/>
          </w:tcPr>
          <w:p w14:paraId="13D73C2C" w14:textId="77777777" w:rsidR="00333CA3" w:rsidRPr="00AA2803" w:rsidRDefault="00333CA3" w:rsidP="00333CA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68" w:type="dxa"/>
          </w:tcPr>
          <w:p w14:paraId="432C252C" w14:textId="4879F075" w:rsidR="00333CA3" w:rsidRPr="00AA2803" w:rsidRDefault="00F04019" w:rsidP="00333CA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0</w:t>
            </w:r>
          </w:p>
        </w:tc>
      </w:tr>
      <w:tr w:rsidR="00AA2803" w:rsidRPr="00AA2803" w14:paraId="3CFF5AA3" w14:textId="77777777" w:rsidTr="00526CC3">
        <w:tc>
          <w:tcPr>
            <w:tcW w:w="391" w:type="dxa"/>
          </w:tcPr>
          <w:p w14:paraId="4424C884" w14:textId="77777777" w:rsidR="00333CA3" w:rsidRPr="00AA2803" w:rsidRDefault="00333CA3" w:rsidP="00333CA3">
            <w:pPr>
              <w:pStyle w:val="af"/>
              <w:numPr>
                <w:ilvl w:val="0"/>
                <w:numId w:val="7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836" w:type="dxa"/>
            <w:gridSpan w:val="4"/>
          </w:tcPr>
          <w:p w14:paraId="522D3603" w14:textId="77777777" w:rsidR="00333CA3" w:rsidRPr="00AA2803" w:rsidRDefault="00333CA3" w:rsidP="00333CA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收货总金额</w:t>
            </w:r>
          </w:p>
        </w:tc>
        <w:tc>
          <w:tcPr>
            <w:tcW w:w="2265" w:type="dxa"/>
            <w:gridSpan w:val="3"/>
          </w:tcPr>
          <w:p w14:paraId="2B7DE490" w14:textId="77777777" w:rsidR="00333CA3" w:rsidRPr="00AA2803" w:rsidRDefault="00333CA3" w:rsidP="00333CA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GOODS_AMOUNT</w:t>
            </w:r>
          </w:p>
        </w:tc>
        <w:tc>
          <w:tcPr>
            <w:tcW w:w="1978" w:type="dxa"/>
            <w:gridSpan w:val="3"/>
          </w:tcPr>
          <w:p w14:paraId="17B62921" w14:textId="77777777" w:rsidR="00333CA3" w:rsidRPr="00AA2803" w:rsidRDefault="00333CA3" w:rsidP="00B91BE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NUMBER(</w:t>
            </w:r>
            <w:r w:rsidR="00B91BE6">
              <w:rPr>
                <w:rFonts w:ascii="新宋体" w:eastAsia="新宋体" w:hAnsi="新宋体"/>
                <w:szCs w:val="22"/>
              </w:rPr>
              <w:t>28</w:t>
            </w:r>
            <w:r w:rsidRPr="00AA2803">
              <w:rPr>
                <w:rFonts w:ascii="新宋体" w:eastAsia="新宋体" w:hAnsi="新宋体"/>
                <w:szCs w:val="22"/>
              </w:rPr>
              <w:t>)</w:t>
            </w:r>
          </w:p>
        </w:tc>
        <w:tc>
          <w:tcPr>
            <w:tcW w:w="709" w:type="dxa"/>
            <w:gridSpan w:val="2"/>
          </w:tcPr>
          <w:p w14:paraId="42548F09" w14:textId="77777777" w:rsidR="00333CA3" w:rsidRPr="00AA2803" w:rsidRDefault="00333CA3" w:rsidP="00333CA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68" w:type="dxa"/>
          </w:tcPr>
          <w:p w14:paraId="41002104" w14:textId="090A8DDA" w:rsidR="00333CA3" w:rsidRPr="00AA2803" w:rsidRDefault="00F04019" w:rsidP="00333CA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0</w:t>
            </w:r>
          </w:p>
        </w:tc>
      </w:tr>
      <w:tr w:rsidR="00734A30" w:rsidRPr="00AA2803" w14:paraId="76E9056E" w14:textId="77777777" w:rsidTr="00526CC3">
        <w:tc>
          <w:tcPr>
            <w:tcW w:w="391" w:type="dxa"/>
          </w:tcPr>
          <w:p w14:paraId="2B45044B" w14:textId="77777777" w:rsidR="00734A30" w:rsidRPr="00AA2803" w:rsidRDefault="00734A30" w:rsidP="00734A30">
            <w:pPr>
              <w:pStyle w:val="af"/>
              <w:numPr>
                <w:ilvl w:val="0"/>
                <w:numId w:val="7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836" w:type="dxa"/>
            <w:gridSpan w:val="4"/>
          </w:tcPr>
          <w:p w14:paraId="11C28C5D" w14:textId="77777777" w:rsidR="00734A30" w:rsidRPr="00AA2803" w:rsidRDefault="00734A30" w:rsidP="00734A3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备注</w:t>
            </w:r>
          </w:p>
        </w:tc>
        <w:tc>
          <w:tcPr>
            <w:tcW w:w="2265" w:type="dxa"/>
            <w:gridSpan w:val="3"/>
          </w:tcPr>
          <w:p w14:paraId="6F8F7A77" w14:textId="77777777" w:rsidR="00734A30" w:rsidRPr="00AA2803" w:rsidRDefault="00734A30" w:rsidP="00734A3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REMARK</w:t>
            </w:r>
          </w:p>
        </w:tc>
        <w:tc>
          <w:tcPr>
            <w:tcW w:w="1978" w:type="dxa"/>
            <w:gridSpan w:val="3"/>
          </w:tcPr>
          <w:p w14:paraId="6E5A0749" w14:textId="77777777" w:rsidR="00734A30" w:rsidRPr="00AA2803" w:rsidRDefault="00734A30" w:rsidP="00734A3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VARCHAR2(4000)</w:t>
            </w:r>
          </w:p>
        </w:tc>
        <w:tc>
          <w:tcPr>
            <w:tcW w:w="709" w:type="dxa"/>
            <w:gridSpan w:val="2"/>
          </w:tcPr>
          <w:p w14:paraId="0ED676A1" w14:textId="77777777" w:rsidR="00734A30" w:rsidRPr="00AA2803" w:rsidRDefault="00734A30" w:rsidP="00734A3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68" w:type="dxa"/>
          </w:tcPr>
          <w:p w14:paraId="5491C2BF" w14:textId="77777777" w:rsidR="00734A30" w:rsidRPr="00AA2803" w:rsidRDefault="00734A30" w:rsidP="00734A3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7569DAEB" w14:textId="77777777" w:rsidTr="00084E23">
        <w:tc>
          <w:tcPr>
            <w:tcW w:w="9747" w:type="dxa"/>
            <w:gridSpan w:val="14"/>
            <w:shd w:val="clear" w:color="auto" w:fill="D9D9D9" w:themeFill="background1" w:themeFillShade="D9"/>
          </w:tcPr>
          <w:p w14:paraId="64824A50" w14:textId="77777777" w:rsidR="00333CA3" w:rsidRPr="00AA2803" w:rsidRDefault="00333CA3" w:rsidP="00333CA3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表格其他属性信息定义（包括PK-FK、IDX等）</w:t>
            </w:r>
          </w:p>
        </w:tc>
      </w:tr>
      <w:tr w:rsidR="00AA2803" w:rsidRPr="00AA2803" w14:paraId="7EAA05AE" w14:textId="77777777" w:rsidTr="00084E23">
        <w:trPr>
          <w:trHeight w:val="231"/>
        </w:trPr>
        <w:tc>
          <w:tcPr>
            <w:tcW w:w="533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9004CDF" w14:textId="77777777" w:rsidR="00333CA3" w:rsidRPr="00AA2803" w:rsidRDefault="00333CA3" w:rsidP="00333CA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主键</w:t>
            </w:r>
          </w:p>
        </w:tc>
        <w:tc>
          <w:tcPr>
            <w:tcW w:w="2969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1B920F9C" w14:textId="77777777" w:rsidR="00333CA3" w:rsidRPr="00AA2803" w:rsidRDefault="00333CA3" w:rsidP="00333CA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6245" w:type="dxa"/>
            <w:gridSpan w:val="8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4D6D8C3E" w14:textId="77777777" w:rsidR="00333CA3" w:rsidRPr="00AA2803" w:rsidRDefault="00333CA3" w:rsidP="00333CA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包含列</w:t>
            </w:r>
          </w:p>
        </w:tc>
      </w:tr>
      <w:tr w:rsidR="00AA2803" w:rsidRPr="00AA2803" w14:paraId="26462AB7" w14:textId="77777777" w:rsidTr="00084E23">
        <w:trPr>
          <w:trHeight w:val="231"/>
        </w:trPr>
        <w:tc>
          <w:tcPr>
            <w:tcW w:w="533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BA8D846" w14:textId="77777777" w:rsidR="00333CA3" w:rsidRPr="00AA2803" w:rsidRDefault="00333CA3" w:rsidP="00333CA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2969" w:type="dxa"/>
            <w:gridSpan w:val="4"/>
            <w:tcBorders>
              <w:left w:val="single" w:sz="4" w:space="0" w:color="auto"/>
            </w:tcBorders>
          </w:tcPr>
          <w:p w14:paraId="777DDD34" w14:textId="77777777" w:rsidR="00333CA3" w:rsidRPr="00AA2803" w:rsidRDefault="00333CA3" w:rsidP="00333CA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PK_</w:t>
            </w:r>
            <w:r w:rsidRPr="00AA2803">
              <w:rPr>
                <w:rFonts w:ascii="新宋体" w:eastAsia="新宋体" w:hAnsi="新宋体"/>
                <w:szCs w:val="22"/>
              </w:rPr>
              <w:t>SALE_ORDER</w:t>
            </w:r>
          </w:p>
        </w:tc>
        <w:tc>
          <w:tcPr>
            <w:tcW w:w="6245" w:type="dxa"/>
            <w:gridSpan w:val="8"/>
            <w:tcBorders>
              <w:left w:val="single" w:sz="4" w:space="0" w:color="auto"/>
            </w:tcBorders>
          </w:tcPr>
          <w:p w14:paraId="329C03AF" w14:textId="77777777" w:rsidR="00333CA3" w:rsidRPr="00AA2803" w:rsidRDefault="00333CA3" w:rsidP="00333CA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ORDER_NO</w:t>
            </w:r>
          </w:p>
        </w:tc>
      </w:tr>
      <w:tr w:rsidR="00AA2803" w:rsidRPr="00AA2803" w14:paraId="5BD49D6B" w14:textId="77777777" w:rsidTr="00084E23">
        <w:trPr>
          <w:trHeight w:val="231"/>
        </w:trPr>
        <w:tc>
          <w:tcPr>
            <w:tcW w:w="533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CE175A9" w14:textId="77777777" w:rsidR="00333CA3" w:rsidRPr="00AA2803" w:rsidRDefault="00333CA3" w:rsidP="00333CA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外键</w:t>
            </w:r>
          </w:p>
        </w:tc>
        <w:tc>
          <w:tcPr>
            <w:tcW w:w="2969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206BC3AA" w14:textId="77777777" w:rsidR="00333CA3" w:rsidRPr="00AA2803" w:rsidRDefault="00333CA3" w:rsidP="00333CA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1990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613E208E" w14:textId="77777777" w:rsidR="00333CA3" w:rsidRPr="00AA2803" w:rsidRDefault="00333CA3" w:rsidP="00333CA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  <w:tc>
          <w:tcPr>
            <w:tcW w:w="2123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2773D296" w14:textId="77777777" w:rsidR="00333CA3" w:rsidRPr="00AA2803" w:rsidRDefault="00333CA3" w:rsidP="00333CA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参照表名</w:t>
            </w:r>
          </w:p>
        </w:tc>
        <w:tc>
          <w:tcPr>
            <w:tcW w:w="2132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216286A8" w14:textId="77777777" w:rsidR="00333CA3" w:rsidRPr="00AA2803" w:rsidRDefault="00333CA3" w:rsidP="00333CA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</w:tr>
      <w:tr w:rsidR="00AA2803" w:rsidRPr="00AA2803" w14:paraId="14505B92" w14:textId="77777777" w:rsidTr="00084E23">
        <w:trPr>
          <w:trHeight w:val="231"/>
        </w:trPr>
        <w:tc>
          <w:tcPr>
            <w:tcW w:w="533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6A7E92B" w14:textId="77777777" w:rsidR="00333CA3" w:rsidRPr="00AA2803" w:rsidRDefault="00333CA3" w:rsidP="00333CA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2969" w:type="dxa"/>
            <w:gridSpan w:val="4"/>
            <w:tcBorders>
              <w:left w:val="single" w:sz="4" w:space="0" w:color="auto"/>
            </w:tcBorders>
          </w:tcPr>
          <w:p w14:paraId="72A8BB2F" w14:textId="77777777" w:rsidR="00333CA3" w:rsidRPr="00AA2803" w:rsidRDefault="00333CA3" w:rsidP="00333CA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990" w:type="dxa"/>
            <w:gridSpan w:val="2"/>
            <w:tcBorders>
              <w:left w:val="single" w:sz="4" w:space="0" w:color="auto"/>
            </w:tcBorders>
          </w:tcPr>
          <w:p w14:paraId="4E21EC7D" w14:textId="77777777" w:rsidR="00333CA3" w:rsidRPr="00AA2803" w:rsidRDefault="00333CA3" w:rsidP="00333CA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123" w:type="dxa"/>
            <w:gridSpan w:val="4"/>
            <w:tcBorders>
              <w:left w:val="single" w:sz="4" w:space="0" w:color="auto"/>
            </w:tcBorders>
          </w:tcPr>
          <w:p w14:paraId="067A5F57" w14:textId="77777777" w:rsidR="00333CA3" w:rsidRPr="00AA2803" w:rsidRDefault="00333CA3" w:rsidP="00333CA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132" w:type="dxa"/>
            <w:gridSpan w:val="2"/>
            <w:tcBorders>
              <w:left w:val="single" w:sz="4" w:space="0" w:color="auto"/>
            </w:tcBorders>
          </w:tcPr>
          <w:p w14:paraId="1FA83D9C" w14:textId="77777777" w:rsidR="00333CA3" w:rsidRPr="00AA2803" w:rsidRDefault="00333CA3" w:rsidP="00333CA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208E9534" w14:textId="77777777" w:rsidTr="00084E23">
        <w:trPr>
          <w:trHeight w:val="231"/>
        </w:trPr>
        <w:tc>
          <w:tcPr>
            <w:tcW w:w="533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9D5B7F8" w14:textId="77777777" w:rsidR="00333CA3" w:rsidRPr="00AA2803" w:rsidRDefault="00333CA3" w:rsidP="00333CA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索引</w:t>
            </w:r>
          </w:p>
        </w:tc>
        <w:tc>
          <w:tcPr>
            <w:tcW w:w="2969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46FF8D52" w14:textId="77777777" w:rsidR="00333CA3" w:rsidRPr="00AA2803" w:rsidRDefault="00333CA3" w:rsidP="00333CA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3118" w:type="dxa"/>
            <w:gridSpan w:val="3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54DD4FAA" w14:textId="77777777" w:rsidR="00333CA3" w:rsidRPr="00AA2803" w:rsidRDefault="00333CA3" w:rsidP="00333CA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  <w:tc>
          <w:tcPr>
            <w:tcW w:w="3127" w:type="dxa"/>
            <w:gridSpan w:val="5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49461489" w14:textId="77777777" w:rsidR="00333CA3" w:rsidRPr="00AA2803" w:rsidRDefault="00333CA3" w:rsidP="00333CA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类型</w:t>
            </w:r>
          </w:p>
        </w:tc>
      </w:tr>
      <w:tr w:rsidR="00AA2803" w:rsidRPr="00AA2803" w14:paraId="7F9979C8" w14:textId="77777777" w:rsidTr="00084E23">
        <w:trPr>
          <w:trHeight w:val="231"/>
        </w:trPr>
        <w:tc>
          <w:tcPr>
            <w:tcW w:w="533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8FE9FAB" w14:textId="77777777" w:rsidR="00333CA3" w:rsidRPr="00AA2803" w:rsidRDefault="00333CA3" w:rsidP="00333CA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2969" w:type="dxa"/>
            <w:gridSpan w:val="4"/>
            <w:tcBorders>
              <w:left w:val="single" w:sz="4" w:space="0" w:color="auto"/>
            </w:tcBorders>
          </w:tcPr>
          <w:p w14:paraId="7B402A4D" w14:textId="77777777" w:rsidR="00333CA3" w:rsidRPr="00AA2803" w:rsidRDefault="00333CA3" w:rsidP="00333CA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118" w:type="dxa"/>
            <w:gridSpan w:val="3"/>
            <w:tcBorders>
              <w:left w:val="single" w:sz="4" w:space="0" w:color="auto"/>
            </w:tcBorders>
          </w:tcPr>
          <w:p w14:paraId="67A3BB3D" w14:textId="77777777" w:rsidR="00333CA3" w:rsidRPr="00AA2803" w:rsidRDefault="00333CA3" w:rsidP="00333CA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127" w:type="dxa"/>
            <w:gridSpan w:val="5"/>
            <w:tcBorders>
              <w:left w:val="single" w:sz="4" w:space="0" w:color="auto"/>
            </w:tcBorders>
          </w:tcPr>
          <w:p w14:paraId="0F530953" w14:textId="77777777" w:rsidR="00333CA3" w:rsidRPr="00AA2803" w:rsidRDefault="00333CA3" w:rsidP="00333CA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69E3AD0C" w14:textId="77777777" w:rsidTr="00084E23">
        <w:tc>
          <w:tcPr>
            <w:tcW w:w="533" w:type="dxa"/>
            <w:gridSpan w:val="2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DE1FC8C" w14:textId="77777777" w:rsidR="00333CA3" w:rsidRPr="00AA2803" w:rsidRDefault="00333CA3" w:rsidP="00333CA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约束</w:t>
            </w:r>
          </w:p>
        </w:tc>
        <w:tc>
          <w:tcPr>
            <w:tcW w:w="9214" w:type="dxa"/>
            <w:gridSpan w:val="12"/>
            <w:tcBorders>
              <w:left w:val="single" w:sz="4" w:space="0" w:color="auto"/>
            </w:tcBorders>
          </w:tcPr>
          <w:p w14:paraId="21A24953" w14:textId="77777777" w:rsidR="00333CA3" w:rsidRPr="00AA2803" w:rsidRDefault="00333CA3" w:rsidP="00333CA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42F79968" w14:textId="77777777" w:rsidTr="00084E23">
        <w:trPr>
          <w:trHeight w:val="231"/>
        </w:trPr>
        <w:tc>
          <w:tcPr>
            <w:tcW w:w="533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E729287" w14:textId="77777777" w:rsidR="00333CA3" w:rsidRPr="00AA2803" w:rsidRDefault="00333CA3" w:rsidP="00333CA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lastRenderedPageBreak/>
              <w:t>分区</w:t>
            </w: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6C6C37D5" w14:textId="77777777" w:rsidR="00333CA3" w:rsidRPr="00AA2803" w:rsidRDefault="00333CA3" w:rsidP="00333CA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分区类型</w:t>
            </w:r>
          </w:p>
        </w:tc>
        <w:tc>
          <w:tcPr>
            <w:tcW w:w="1487" w:type="dxa"/>
            <w:gridSpan w:val="3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0EA6CAB6" w14:textId="77777777" w:rsidR="00333CA3" w:rsidRPr="00AA2803" w:rsidRDefault="00333CA3" w:rsidP="00333CA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分区字段</w:t>
            </w:r>
          </w:p>
        </w:tc>
        <w:tc>
          <w:tcPr>
            <w:tcW w:w="6239" w:type="dxa"/>
            <w:gridSpan w:val="7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2FBB63FC" w14:textId="77777777" w:rsidR="00333CA3" w:rsidRPr="00AA2803" w:rsidRDefault="00333CA3" w:rsidP="00333CA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分区条件</w:t>
            </w:r>
          </w:p>
        </w:tc>
      </w:tr>
      <w:tr w:rsidR="00AA2803" w:rsidRPr="00AA2803" w14:paraId="1E968B64" w14:textId="77777777" w:rsidTr="00084E23">
        <w:trPr>
          <w:trHeight w:val="231"/>
        </w:trPr>
        <w:tc>
          <w:tcPr>
            <w:tcW w:w="533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FC502F9" w14:textId="77777777" w:rsidR="00333CA3" w:rsidRPr="00AA2803" w:rsidRDefault="00333CA3" w:rsidP="00333CA3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</w:tcPr>
          <w:p w14:paraId="340FDC48" w14:textId="77777777" w:rsidR="00333CA3" w:rsidRPr="00AA2803" w:rsidRDefault="00333CA3" w:rsidP="00333CA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主分区</w:t>
            </w:r>
          </w:p>
        </w:tc>
        <w:tc>
          <w:tcPr>
            <w:tcW w:w="1487" w:type="dxa"/>
            <w:gridSpan w:val="3"/>
            <w:tcBorders>
              <w:left w:val="single" w:sz="4" w:space="0" w:color="auto"/>
            </w:tcBorders>
          </w:tcPr>
          <w:p w14:paraId="5F82771E" w14:textId="77777777" w:rsidR="00333CA3" w:rsidRPr="00AA2803" w:rsidRDefault="00333CA3" w:rsidP="00333CA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6239" w:type="dxa"/>
            <w:gridSpan w:val="7"/>
            <w:tcBorders>
              <w:left w:val="single" w:sz="4" w:space="0" w:color="auto"/>
            </w:tcBorders>
          </w:tcPr>
          <w:p w14:paraId="2B20A63F" w14:textId="77777777" w:rsidR="00333CA3" w:rsidRPr="00AA2803" w:rsidRDefault="00333CA3" w:rsidP="00333CA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78472B97" w14:textId="77777777" w:rsidTr="00084E23">
        <w:trPr>
          <w:trHeight w:val="231"/>
        </w:trPr>
        <w:tc>
          <w:tcPr>
            <w:tcW w:w="533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06E4044" w14:textId="77777777" w:rsidR="00333CA3" w:rsidRPr="00AA2803" w:rsidRDefault="00333CA3" w:rsidP="00333CA3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</w:tcPr>
          <w:p w14:paraId="70A4285F" w14:textId="77777777" w:rsidR="00333CA3" w:rsidRPr="00AA2803" w:rsidRDefault="00333CA3" w:rsidP="00333CA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子分区</w:t>
            </w:r>
          </w:p>
        </w:tc>
        <w:tc>
          <w:tcPr>
            <w:tcW w:w="1487" w:type="dxa"/>
            <w:gridSpan w:val="3"/>
            <w:tcBorders>
              <w:left w:val="single" w:sz="4" w:space="0" w:color="auto"/>
            </w:tcBorders>
          </w:tcPr>
          <w:p w14:paraId="64ADC323" w14:textId="77777777" w:rsidR="00333CA3" w:rsidRPr="00AA2803" w:rsidRDefault="00333CA3" w:rsidP="00333CA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6239" w:type="dxa"/>
            <w:gridSpan w:val="7"/>
            <w:tcBorders>
              <w:left w:val="single" w:sz="4" w:space="0" w:color="auto"/>
            </w:tcBorders>
          </w:tcPr>
          <w:p w14:paraId="79241504" w14:textId="77777777" w:rsidR="00333CA3" w:rsidRPr="00AA2803" w:rsidRDefault="00333CA3" w:rsidP="00333CA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</w:tbl>
    <w:p w14:paraId="5D604AD9" w14:textId="77777777" w:rsidR="00084E23" w:rsidRPr="00AA2803" w:rsidRDefault="00084E23" w:rsidP="00084E23"/>
    <w:p w14:paraId="52243E93" w14:textId="77777777" w:rsidR="006A44C2" w:rsidRPr="00AA2803" w:rsidRDefault="006A44C2" w:rsidP="006A44C2">
      <w:pPr>
        <w:pStyle w:val="4"/>
      </w:pPr>
      <w:bookmarkStart w:id="87" w:name="_Toc435450856"/>
      <w:r w:rsidRPr="00AA2803">
        <w:rPr>
          <w:rFonts w:hint="eastAsia"/>
        </w:rPr>
        <w:t>订单申请明细（</w:t>
      </w:r>
      <w:r w:rsidRPr="00AA2803">
        <w:rPr>
          <w:rFonts w:hint="eastAsia"/>
        </w:rPr>
        <w:t>SALE_ORDER</w:t>
      </w:r>
      <w:r w:rsidRPr="00AA2803">
        <w:t>_APPLY_DETAIL</w:t>
      </w:r>
      <w:r w:rsidRPr="00AA2803">
        <w:rPr>
          <w:rFonts w:hint="eastAsia"/>
        </w:rPr>
        <w:t>）</w:t>
      </w:r>
      <w:bookmarkEnd w:id="87"/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91"/>
        <w:gridCol w:w="142"/>
        <w:gridCol w:w="698"/>
        <w:gridCol w:w="790"/>
        <w:gridCol w:w="497"/>
        <w:gridCol w:w="984"/>
        <w:gridCol w:w="6"/>
        <w:gridCol w:w="1984"/>
        <w:gridCol w:w="853"/>
        <w:gridCol w:w="275"/>
        <w:gridCol w:w="850"/>
        <w:gridCol w:w="145"/>
        <w:gridCol w:w="564"/>
        <w:gridCol w:w="1568"/>
      </w:tblGrid>
      <w:tr w:rsidR="00AA2803" w:rsidRPr="00AA2803" w14:paraId="3E22D2DC" w14:textId="77777777" w:rsidTr="006A44C2">
        <w:tc>
          <w:tcPr>
            <w:tcW w:w="1231" w:type="dxa"/>
            <w:gridSpan w:val="3"/>
            <w:shd w:val="clear" w:color="auto" w:fill="C0C0C0"/>
          </w:tcPr>
          <w:p w14:paraId="53815BC7" w14:textId="77777777" w:rsidR="006A44C2" w:rsidRPr="00AA2803" w:rsidRDefault="006A44C2" w:rsidP="00526CC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汉字注解</w:t>
            </w:r>
          </w:p>
        </w:tc>
        <w:tc>
          <w:tcPr>
            <w:tcW w:w="4261" w:type="dxa"/>
            <w:gridSpan w:val="5"/>
            <w:shd w:val="clear" w:color="auto" w:fill="auto"/>
          </w:tcPr>
          <w:p w14:paraId="24AABAFC" w14:textId="77777777" w:rsidR="006A44C2" w:rsidRPr="00AA2803" w:rsidRDefault="006A44C2" w:rsidP="00526CC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订单申请明细</w:t>
            </w:r>
          </w:p>
        </w:tc>
        <w:tc>
          <w:tcPr>
            <w:tcW w:w="853" w:type="dxa"/>
            <w:shd w:val="clear" w:color="auto" w:fill="C0C0C0"/>
          </w:tcPr>
          <w:p w14:paraId="44D41948" w14:textId="77777777" w:rsidR="006A44C2" w:rsidRPr="00AA2803" w:rsidRDefault="006A44C2" w:rsidP="00526CC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表名</w:t>
            </w:r>
          </w:p>
        </w:tc>
        <w:tc>
          <w:tcPr>
            <w:tcW w:w="3402" w:type="dxa"/>
            <w:gridSpan w:val="5"/>
            <w:shd w:val="clear" w:color="auto" w:fill="auto"/>
          </w:tcPr>
          <w:p w14:paraId="17DAC0CA" w14:textId="77777777" w:rsidR="006A44C2" w:rsidRPr="00AA2803" w:rsidRDefault="006A44C2" w:rsidP="00526CC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/>
                <w:b/>
                <w:sz w:val="24"/>
                <w:szCs w:val="22"/>
              </w:rPr>
              <w:t>SALE_ORDER_APPLY_DETAIL</w:t>
            </w:r>
          </w:p>
        </w:tc>
      </w:tr>
      <w:tr w:rsidR="00AA2803" w:rsidRPr="00AA2803" w14:paraId="1566AFB7" w14:textId="77777777" w:rsidTr="00526CC3">
        <w:tc>
          <w:tcPr>
            <w:tcW w:w="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horzCross" w:color="auto" w:fill="C0C0C0"/>
          </w:tcPr>
          <w:p w14:paraId="590014B7" w14:textId="77777777" w:rsidR="006A44C2" w:rsidRPr="00AA2803" w:rsidRDefault="006A44C2" w:rsidP="00526CC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</w:p>
        </w:tc>
        <w:tc>
          <w:tcPr>
            <w:tcW w:w="2127" w:type="dxa"/>
            <w:gridSpan w:val="4"/>
            <w:tcBorders>
              <w:left w:val="single" w:sz="4" w:space="0" w:color="auto"/>
            </w:tcBorders>
            <w:shd w:val="clear" w:color="auto" w:fill="C0C0C0"/>
          </w:tcPr>
          <w:p w14:paraId="7327A5AA" w14:textId="77777777" w:rsidR="006A44C2" w:rsidRPr="00AA2803" w:rsidRDefault="006A44C2" w:rsidP="00526CC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字段名称</w:t>
            </w:r>
          </w:p>
        </w:tc>
        <w:tc>
          <w:tcPr>
            <w:tcW w:w="2974" w:type="dxa"/>
            <w:gridSpan w:val="3"/>
            <w:shd w:val="clear" w:color="auto" w:fill="C0C0C0"/>
          </w:tcPr>
          <w:p w14:paraId="530B6E42" w14:textId="77777777" w:rsidR="006A44C2" w:rsidRPr="00AA2803" w:rsidRDefault="006A44C2" w:rsidP="00526CC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字段命名</w:t>
            </w:r>
          </w:p>
        </w:tc>
        <w:tc>
          <w:tcPr>
            <w:tcW w:w="1978" w:type="dxa"/>
            <w:gridSpan w:val="3"/>
            <w:shd w:val="clear" w:color="auto" w:fill="C0C0C0"/>
          </w:tcPr>
          <w:p w14:paraId="7891AB6C" w14:textId="77777777" w:rsidR="006A44C2" w:rsidRPr="00AA2803" w:rsidRDefault="006A44C2" w:rsidP="00526CC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类型</w:t>
            </w:r>
          </w:p>
        </w:tc>
        <w:tc>
          <w:tcPr>
            <w:tcW w:w="709" w:type="dxa"/>
            <w:gridSpan w:val="2"/>
            <w:shd w:val="clear" w:color="auto" w:fill="C0C0C0"/>
          </w:tcPr>
          <w:p w14:paraId="076A3916" w14:textId="77777777" w:rsidR="006A44C2" w:rsidRPr="00AA2803" w:rsidRDefault="006A44C2" w:rsidP="00526CC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非空</w:t>
            </w:r>
          </w:p>
        </w:tc>
        <w:tc>
          <w:tcPr>
            <w:tcW w:w="1568" w:type="dxa"/>
            <w:shd w:val="clear" w:color="auto" w:fill="C0C0C0"/>
          </w:tcPr>
          <w:p w14:paraId="111CB55F" w14:textId="77777777" w:rsidR="006A44C2" w:rsidRPr="00AA2803" w:rsidRDefault="006A44C2" w:rsidP="00526CC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默认</w:t>
            </w:r>
          </w:p>
        </w:tc>
      </w:tr>
      <w:tr w:rsidR="00AA2803" w:rsidRPr="00AA2803" w14:paraId="2FFD1D40" w14:textId="77777777" w:rsidTr="00526CC3">
        <w:tc>
          <w:tcPr>
            <w:tcW w:w="391" w:type="dxa"/>
            <w:tcBorders>
              <w:top w:val="single" w:sz="4" w:space="0" w:color="auto"/>
            </w:tcBorders>
          </w:tcPr>
          <w:p w14:paraId="1F6FCDC8" w14:textId="77777777" w:rsidR="006A44C2" w:rsidRPr="00AA2803" w:rsidRDefault="006A44C2" w:rsidP="006164CE">
            <w:pPr>
              <w:pStyle w:val="af"/>
              <w:numPr>
                <w:ilvl w:val="0"/>
                <w:numId w:val="35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127" w:type="dxa"/>
            <w:gridSpan w:val="4"/>
          </w:tcPr>
          <w:p w14:paraId="1F364461" w14:textId="77777777" w:rsidR="006A44C2" w:rsidRPr="00AA2803" w:rsidRDefault="006A44C2" w:rsidP="006A44C2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订单编号（DD 12345678）</w:t>
            </w:r>
          </w:p>
        </w:tc>
        <w:tc>
          <w:tcPr>
            <w:tcW w:w="2974" w:type="dxa"/>
            <w:gridSpan w:val="3"/>
          </w:tcPr>
          <w:p w14:paraId="7FEA0517" w14:textId="77777777" w:rsidR="006A44C2" w:rsidRPr="00AA2803" w:rsidRDefault="006A44C2" w:rsidP="00526CC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ORDER_NO</w:t>
            </w:r>
          </w:p>
        </w:tc>
        <w:tc>
          <w:tcPr>
            <w:tcW w:w="1978" w:type="dxa"/>
            <w:gridSpan w:val="3"/>
          </w:tcPr>
          <w:p w14:paraId="4FD24AFA" w14:textId="77777777" w:rsidR="006A44C2" w:rsidRPr="00AA2803" w:rsidRDefault="006A44C2" w:rsidP="006A44C2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CHAR(10)</w:t>
            </w:r>
          </w:p>
        </w:tc>
        <w:tc>
          <w:tcPr>
            <w:tcW w:w="709" w:type="dxa"/>
            <w:gridSpan w:val="2"/>
          </w:tcPr>
          <w:p w14:paraId="519329F8" w14:textId="77777777" w:rsidR="006A44C2" w:rsidRPr="00AA2803" w:rsidRDefault="006A44C2" w:rsidP="00526CC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15BDDE12" w14:textId="77777777" w:rsidR="006A44C2" w:rsidRPr="00AA2803" w:rsidRDefault="006A44C2" w:rsidP="00526CC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7D1B2231" w14:textId="77777777" w:rsidTr="00526CC3">
        <w:tc>
          <w:tcPr>
            <w:tcW w:w="391" w:type="dxa"/>
            <w:tcBorders>
              <w:top w:val="single" w:sz="4" w:space="0" w:color="auto"/>
            </w:tcBorders>
          </w:tcPr>
          <w:p w14:paraId="1C57E962" w14:textId="77777777" w:rsidR="006A44C2" w:rsidRPr="00AA2803" w:rsidRDefault="006A44C2" w:rsidP="006164CE">
            <w:pPr>
              <w:pStyle w:val="af"/>
              <w:numPr>
                <w:ilvl w:val="0"/>
                <w:numId w:val="35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127" w:type="dxa"/>
            <w:gridSpan w:val="4"/>
          </w:tcPr>
          <w:p w14:paraId="73A112DD" w14:textId="77777777" w:rsidR="006A44C2" w:rsidRPr="00AA2803" w:rsidRDefault="006A44C2" w:rsidP="006A44C2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顺序号</w:t>
            </w:r>
          </w:p>
        </w:tc>
        <w:tc>
          <w:tcPr>
            <w:tcW w:w="2974" w:type="dxa"/>
            <w:gridSpan w:val="3"/>
          </w:tcPr>
          <w:p w14:paraId="055DA652" w14:textId="77777777" w:rsidR="006A44C2" w:rsidRPr="00AA2803" w:rsidRDefault="006A44C2" w:rsidP="006A44C2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SEQUENCE_NO</w:t>
            </w:r>
          </w:p>
        </w:tc>
        <w:tc>
          <w:tcPr>
            <w:tcW w:w="1978" w:type="dxa"/>
            <w:gridSpan w:val="3"/>
          </w:tcPr>
          <w:p w14:paraId="74C238FB" w14:textId="77777777" w:rsidR="006A44C2" w:rsidRPr="00AA2803" w:rsidRDefault="006A44C2" w:rsidP="00A4356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NUMBER(</w:t>
            </w:r>
            <w:r w:rsidR="00A43565">
              <w:rPr>
                <w:rFonts w:ascii="新宋体" w:eastAsia="新宋体" w:hAnsi="新宋体"/>
                <w:szCs w:val="22"/>
              </w:rPr>
              <w:t>24</w:t>
            </w:r>
            <w:r w:rsidRPr="00AA2803">
              <w:rPr>
                <w:rFonts w:ascii="新宋体" w:eastAsia="新宋体" w:hAnsi="新宋体" w:hint="eastAsia"/>
                <w:szCs w:val="22"/>
              </w:rPr>
              <w:t>)</w:t>
            </w:r>
          </w:p>
        </w:tc>
        <w:tc>
          <w:tcPr>
            <w:tcW w:w="709" w:type="dxa"/>
            <w:gridSpan w:val="2"/>
          </w:tcPr>
          <w:p w14:paraId="5A10E0EE" w14:textId="77777777" w:rsidR="006A44C2" w:rsidRPr="00AA2803" w:rsidRDefault="006A44C2" w:rsidP="006A44C2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5491EC17" w14:textId="77777777" w:rsidR="006A44C2" w:rsidRPr="00AA2803" w:rsidRDefault="006A44C2" w:rsidP="006A44C2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049B58C6" w14:textId="77777777" w:rsidTr="00526CC3">
        <w:tc>
          <w:tcPr>
            <w:tcW w:w="391" w:type="dxa"/>
            <w:tcBorders>
              <w:top w:val="single" w:sz="4" w:space="0" w:color="auto"/>
            </w:tcBorders>
          </w:tcPr>
          <w:p w14:paraId="14FBAAF6" w14:textId="77777777" w:rsidR="006A44C2" w:rsidRPr="00AA2803" w:rsidRDefault="006A44C2" w:rsidP="006164CE">
            <w:pPr>
              <w:pStyle w:val="af"/>
              <w:numPr>
                <w:ilvl w:val="0"/>
                <w:numId w:val="35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127" w:type="dxa"/>
            <w:gridSpan w:val="4"/>
          </w:tcPr>
          <w:p w14:paraId="15DA6E45" w14:textId="77777777" w:rsidR="006A44C2" w:rsidRPr="00AA2803" w:rsidRDefault="006A44C2" w:rsidP="006A44C2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方案编码</w:t>
            </w:r>
          </w:p>
        </w:tc>
        <w:tc>
          <w:tcPr>
            <w:tcW w:w="2974" w:type="dxa"/>
            <w:gridSpan w:val="3"/>
          </w:tcPr>
          <w:p w14:paraId="77C50ACE" w14:textId="77777777" w:rsidR="006A44C2" w:rsidRPr="00AA2803" w:rsidRDefault="006A44C2" w:rsidP="006A44C2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PLAN_CODE</w:t>
            </w:r>
          </w:p>
        </w:tc>
        <w:tc>
          <w:tcPr>
            <w:tcW w:w="1978" w:type="dxa"/>
            <w:gridSpan w:val="3"/>
          </w:tcPr>
          <w:p w14:paraId="5D3C7473" w14:textId="77777777" w:rsidR="006A44C2" w:rsidRPr="00AA2803" w:rsidRDefault="006A44C2" w:rsidP="006A44C2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VARCHAR2(10)</w:t>
            </w:r>
          </w:p>
        </w:tc>
        <w:tc>
          <w:tcPr>
            <w:tcW w:w="709" w:type="dxa"/>
            <w:gridSpan w:val="2"/>
          </w:tcPr>
          <w:p w14:paraId="734C441B" w14:textId="77777777" w:rsidR="006A44C2" w:rsidRPr="00AA2803" w:rsidRDefault="006A44C2" w:rsidP="006A44C2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4FDDA1F7" w14:textId="77777777" w:rsidR="006A44C2" w:rsidRPr="00AA2803" w:rsidRDefault="006A44C2" w:rsidP="006A44C2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801CD7" w:rsidRPr="00AA2803" w14:paraId="3B6FDD1F" w14:textId="77777777" w:rsidTr="00526CC3">
        <w:tc>
          <w:tcPr>
            <w:tcW w:w="391" w:type="dxa"/>
            <w:tcBorders>
              <w:top w:val="single" w:sz="4" w:space="0" w:color="auto"/>
            </w:tcBorders>
          </w:tcPr>
          <w:p w14:paraId="56A967D0" w14:textId="77777777" w:rsidR="00801CD7" w:rsidRPr="00AA2803" w:rsidRDefault="00801CD7" w:rsidP="006164CE">
            <w:pPr>
              <w:pStyle w:val="af"/>
              <w:numPr>
                <w:ilvl w:val="0"/>
                <w:numId w:val="35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127" w:type="dxa"/>
            <w:gridSpan w:val="4"/>
          </w:tcPr>
          <w:p w14:paraId="3C008622" w14:textId="77777777" w:rsidR="00801CD7" w:rsidRPr="00AA2803" w:rsidRDefault="00801CD7" w:rsidP="00801CD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票数</w:t>
            </w:r>
          </w:p>
        </w:tc>
        <w:tc>
          <w:tcPr>
            <w:tcW w:w="2974" w:type="dxa"/>
            <w:gridSpan w:val="3"/>
          </w:tcPr>
          <w:p w14:paraId="7B268B95" w14:textId="77777777" w:rsidR="00801CD7" w:rsidRPr="00AA2803" w:rsidRDefault="00801CD7" w:rsidP="00801CD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TICKETS</w:t>
            </w:r>
          </w:p>
        </w:tc>
        <w:tc>
          <w:tcPr>
            <w:tcW w:w="1978" w:type="dxa"/>
            <w:gridSpan w:val="3"/>
          </w:tcPr>
          <w:p w14:paraId="10C5CD0A" w14:textId="77777777" w:rsidR="00801CD7" w:rsidRPr="00AA2803" w:rsidRDefault="00801CD7" w:rsidP="00801CD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NUMBER(</w:t>
            </w:r>
            <w:r w:rsidRPr="00AA2803">
              <w:rPr>
                <w:rFonts w:ascii="新宋体" w:eastAsia="新宋体" w:hAnsi="新宋体"/>
                <w:szCs w:val="22"/>
              </w:rPr>
              <w:t>18</w:t>
            </w:r>
            <w:r w:rsidRPr="00AA2803">
              <w:rPr>
                <w:rFonts w:ascii="新宋体" w:eastAsia="新宋体" w:hAnsi="新宋体" w:hint="eastAsia"/>
                <w:szCs w:val="22"/>
              </w:rPr>
              <w:t>)</w:t>
            </w:r>
          </w:p>
        </w:tc>
        <w:tc>
          <w:tcPr>
            <w:tcW w:w="709" w:type="dxa"/>
            <w:gridSpan w:val="2"/>
          </w:tcPr>
          <w:p w14:paraId="0F57C07E" w14:textId="77777777" w:rsidR="00801CD7" w:rsidRPr="00AA2803" w:rsidRDefault="00801CD7" w:rsidP="00801CD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34805CAB" w14:textId="74F09366" w:rsidR="00801CD7" w:rsidRPr="00AA2803" w:rsidRDefault="00F04019" w:rsidP="00801CD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0</w:t>
            </w:r>
          </w:p>
        </w:tc>
      </w:tr>
      <w:tr w:rsidR="007E764E" w:rsidRPr="00AA2803" w14:paraId="7821A98C" w14:textId="77777777" w:rsidTr="00526CC3">
        <w:tc>
          <w:tcPr>
            <w:tcW w:w="391" w:type="dxa"/>
            <w:tcBorders>
              <w:top w:val="single" w:sz="4" w:space="0" w:color="auto"/>
            </w:tcBorders>
          </w:tcPr>
          <w:p w14:paraId="4D82AF4D" w14:textId="77777777" w:rsidR="007E764E" w:rsidRPr="00AA2803" w:rsidRDefault="007E764E" w:rsidP="006164CE">
            <w:pPr>
              <w:pStyle w:val="af"/>
              <w:numPr>
                <w:ilvl w:val="0"/>
                <w:numId w:val="35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127" w:type="dxa"/>
            <w:gridSpan w:val="4"/>
          </w:tcPr>
          <w:p w14:paraId="298BE9ED" w14:textId="77777777" w:rsidR="007E764E" w:rsidRPr="00AA2803" w:rsidRDefault="007E764E" w:rsidP="007E764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本</w:t>
            </w:r>
            <w:r w:rsidRPr="00AA2803">
              <w:rPr>
                <w:rFonts w:ascii="新宋体" w:eastAsia="新宋体" w:hAnsi="新宋体" w:hint="eastAsia"/>
                <w:szCs w:val="22"/>
              </w:rPr>
              <w:t>数</w:t>
            </w:r>
          </w:p>
        </w:tc>
        <w:tc>
          <w:tcPr>
            <w:tcW w:w="2974" w:type="dxa"/>
            <w:gridSpan w:val="3"/>
          </w:tcPr>
          <w:p w14:paraId="7799F17A" w14:textId="77777777" w:rsidR="007E764E" w:rsidRPr="00AA2803" w:rsidRDefault="007E764E" w:rsidP="007E764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/>
                <w:szCs w:val="22"/>
              </w:rPr>
              <w:t>PACKAGES</w:t>
            </w:r>
          </w:p>
        </w:tc>
        <w:tc>
          <w:tcPr>
            <w:tcW w:w="1978" w:type="dxa"/>
            <w:gridSpan w:val="3"/>
          </w:tcPr>
          <w:p w14:paraId="67D1C0FD" w14:textId="77777777" w:rsidR="007E764E" w:rsidRPr="00AA2803" w:rsidRDefault="007E764E" w:rsidP="007E764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NUMBER(</w:t>
            </w:r>
            <w:r w:rsidRPr="00AA2803">
              <w:rPr>
                <w:rFonts w:ascii="新宋体" w:eastAsia="新宋体" w:hAnsi="新宋体"/>
                <w:szCs w:val="22"/>
              </w:rPr>
              <w:t>18</w:t>
            </w:r>
            <w:r w:rsidRPr="00AA2803">
              <w:rPr>
                <w:rFonts w:ascii="新宋体" w:eastAsia="新宋体" w:hAnsi="新宋体" w:hint="eastAsia"/>
                <w:szCs w:val="22"/>
              </w:rPr>
              <w:t>)</w:t>
            </w:r>
          </w:p>
        </w:tc>
        <w:tc>
          <w:tcPr>
            <w:tcW w:w="709" w:type="dxa"/>
            <w:gridSpan w:val="2"/>
          </w:tcPr>
          <w:p w14:paraId="74E5AADC" w14:textId="77777777" w:rsidR="007E764E" w:rsidRPr="00AA2803" w:rsidRDefault="007E764E" w:rsidP="007E764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29D8AAEA" w14:textId="4C539A87" w:rsidR="007E764E" w:rsidRPr="00AA2803" w:rsidRDefault="00F04019" w:rsidP="007E764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0</w:t>
            </w:r>
          </w:p>
        </w:tc>
      </w:tr>
      <w:tr w:rsidR="007E764E" w:rsidRPr="00AA2803" w14:paraId="70A51F7A" w14:textId="77777777" w:rsidTr="00526CC3">
        <w:tc>
          <w:tcPr>
            <w:tcW w:w="391" w:type="dxa"/>
            <w:tcBorders>
              <w:top w:val="single" w:sz="4" w:space="0" w:color="auto"/>
            </w:tcBorders>
          </w:tcPr>
          <w:p w14:paraId="3E725832" w14:textId="77777777" w:rsidR="007E764E" w:rsidRPr="00AA2803" w:rsidRDefault="007E764E" w:rsidP="006164CE">
            <w:pPr>
              <w:pStyle w:val="af"/>
              <w:numPr>
                <w:ilvl w:val="0"/>
                <w:numId w:val="35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127" w:type="dxa"/>
            <w:gridSpan w:val="4"/>
          </w:tcPr>
          <w:p w14:paraId="43AE4537" w14:textId="77777777" w:rsidR="007E764E" w:rsidRPr="00AA2803" w:rsidRDefault="007E764E" w:rsidP="007E764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金额</w:t>
            </w:r>
          </w:p>
        </w:tc>
        <w:tc>
          <w:tcPr>
            <w:tcW w:w="2974" w:type="dxa"/>
            <w:gridSpan w:val="3"/>
          </w:tcPr>
          <w:p w14:paraId="0FA21AA9" w14:textId="77777777" w:rsidR="007E764E" w:rsidRPr="00AA2803" w:rsidRDefault="007E764E" w:rsidP="007E764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AMOUNT</w:t>
            </w:r>
          </w:p>
        </w:tc>
        <w:tc>
          <w:tcPr>
            <w:tcW w:w="1978" w:type="dxa"/>
            <w:gridSpan w:val="3"/>
          </w:tcPr>
          <w:p w14:paraId="58E58A67" w14:textId="77777777" w:rsidR="007E764E" w:rsidRPr="00AA2803" w:rsidRDefault="007E764E" w:rsidP="007E764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NUMBER(</w:t>
            </w:r>
            <w:r>
              <w:rPr>
                <w:rFonts w:ascii="新宋体" w:eastAsia="新宋体" w:hAnsi="新宋体"/>
                <w:szCs w:val="22"/>
              </w:rPr>
              <w:t>2</w:t>
            </w:r>
            <w:r w:rsidRPr="00AA2803">
              <w:rPr>
                <w:rFonts w:ascii="新宋体" w:eastAsia="新宋体" w:hAnsi="新宋体"/>
                <w:szCs w:val="22"/>
              </w:rPr>
              <w:t>8</w:t>
            </w:r>
            <w:r w:rsidRPr="00AA2803">
              <w:rPr>
                <w:rFonts w:ascii="新宋体" w:eastAsia="新宋体" w:hAnsi="新宋体" w:hint="eastAsia"/>
                <w:szCs w:val="22"/>
              </w:rPr>
              <w:t>)</w:t>
            </w:r>
          </w:p>
        </w:tc>
        <w:tc>
          <w:tcPr>
            <w:tcW w:w="709" w:type="dxa"/>
            <w:gridSpan w:val="2"/>
          </w:tcPr>
          <w:p w14:paraId="78FB766B" w14:textId="77777777" w:rsidR="007E764E" w:rsidRPr="00AA2803" w:rsidRDefault="007E764E" w:rsidP="007E764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61FAE161" w14:textId="3E5C0B3A" w:rsidR="007E764E" w:rsidRPr="00AA2803" w:rsidRDefault="00F04019" w:rsidP="007E764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0</w:t>
            </w:r>
          </w:p>
        </w:tc>
      </w:tr>
      <w:tr w:rsidR="007E764E" w:rsidRPr="00AA2803" w14:paraId="02B1197B" w14:textId="77777777" w:rsidTr="00526CC3">
        <w:tc>
          <w:tcPr>
            <w:tcW w:w="391" w:type="dxa"/>
            <w:tcBorders>
              <w:top w:val="single" w:sz="4" w:space="0" w:color="auto"/>
            </w:tcBorders>
          </w:tcPr>
          <w:p w14:paraId="09B571FA" w14:textId="77777777" w:rsidR="007E764E" w:rsidRPr="00AA2803" w:rsidRDefault="007E764E" w:rsidP="006164CE">
            <w:pPr>
              <w:pStyle w:val="af"/>
              <w:numPr>
                <w:ilvl w:val="0"/>
                <w:numId w:val="35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127" w:type="dxa"/>
            <w:gridSpan w:val="4"/>
          </w:tcPr>
          <w:p w14:paraId="10E2319B" w14:textId="77777777" w:rsidR="007E764E" w:rsidRPr="00AA2803" w:rsidRDefault="007E764E" w:rsidP="007E764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备注</w:t>
            </w:r>
          </w:p>
        </w:tc>
        <w:tc>
          <w:tcPr>
            <w:tcW w:w="2974" w:type="dxa"/>
            <w:gridSpan w:val="3"/>
          </w:tcPr>
          <w:p w14:paraId="5095BA1C" w14:textId="77777777" w:rsidR="007E764E" w:rsidRPr="00AA2803" w:rsidRDefault="007E764E" w:rsidP="007E764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REMARK</w:t>
            </w:r>
          </w:p>
        </w:tc>
        <w:tc>
          <w:tcPr>
            <w:tcW w:w="1978" w:type="dxa"/>
            <w:gridSpan w:val="3"/>
          </w:tcPr>
          <w:p w14:paraId="1B11A3DC" w14:textId="77777777" w:rsidR="007E764E" w:rsidRPr="00AA2803" w:rsidRDefault="007E764E" w:rsidP="007E764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VARCHAR2(4000)</w:t>
            </w:r>
          </w:p>
        </w:tc>
        <w:tc>
          <w:tcPr>
            <w:tcW w:w="709" w:type="dxa"/>
            <w:gridSpan w:val="2"/>
          </w:tcPr>
          <w:p w14:paraId="0EC7E0AD" w14:textId="77777777" w:rsidR="007E764E" w:rsidRPr="00AA2803" w:rsidRDefault="007E764E" w:rsidP="007E764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68" w:type="dxa"/>
          </w:tcPr>
          <w:p w14:paraId="250317B4" w14:textId="77777777" w:rsidR="007E764E" w:rsidRPr="00AA2803" w:rsidRDefault="007E764E" w:rsidP="007E764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7E764E" w:rsidRPr="00AA2803" w14:paraId="14E7D47D" w14:textId="77777777" w:rsidTr="00526CC3">
        <w:tc>
          <w:tcPr>
            <w:tcW w:w="9747" w:type="dxa"/>
            <w:gridSpan w:val="14"/>
            <w:shd w:val="clear" w:color="auto" w:fill="D9D9D9" w:themeFill="background1" w:themeFillShade="D9"/>
          </w:tcPr>
          <w:p w14:paraId="5F2B22ED" w14:textId="77777777" w:rsidR="007E764E" w:rsidRPr="00AA2803" w:rsidRDefault="007E764E" w:rsidP="007E764E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表格其他属性信息定义（包括PK-FK、IDX等）</w:t>
            </w:r>
          </w:p>
        </w:tc>
      </w:tr>
      <w:tr w:rsidR="007E764E" w:rsidRPr="00AA2803" w14:paraId="3467BF79" w14:textId="77777777" w:rsidTr="00526CC3">
        <w:trPr>
          <w:trHeight w:val="231"/>
        </w:trPr>
        <w:tc>
          <w:tcPr>
            <w:tcW w:w="533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CCF8997" w14:textId="77777777" w:rsidR="007E764E" w:rsidRPr="00AA2803" w:rsidRDefault="007E764E" w:rsidP="007E764E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主键</w:t>
            </w:r>
          </w:p>
        </w:tc>
        <w:tc>
          <w:tcPr>
            <w:tcW w:w="2969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60DE38F3" w14:textId="77777777" w:rsidR="007E764E" w:rsidRPr="00AA2803" w:rsidRDefault="007E764E" w:rsidP="007E764E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6245" w:type="dxa"/>
            <w:gridSpan w:val="8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483BACFA" w14:textId="77777777" w:rsidR="007E764E" w:rsidRPr="00AA2803" w:rsidRDefault="007E764E" w:rsidP="007E764E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包含列</w:t>
            </w:r>
          </w:p>
        </w:tc>
      </w:tr>
      <w:tr w:rsidR="007E764E" w:rsidRPr="00AA2803" w14:paraId="5F7652BA" w14:textId="77777777" w:rsidTr="00526CC3">
        <w:trPr>
          <w:trHeight w:val="231"/>
        </w:trPr>
        <w:tc>
          <w:tcPr>
            <w:tcW w:w="533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B2957D5" w14:textId="77777777" w:rsidR="007E764E" w:rsidRPr="00AA2803" w:rsidRDefault="007E764E" w:rsidP="007E764E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2969" w:type="dxa"/>
            <w:gridSpan w:val="4"/>
            <w:tcBorders>
              <w:left w:val="single" w:sz="4" w:space="0" w:color="auto"/>
            </w:tcBorders>
          </w:tcPr>
          <w:p w14:paraId="4C1B35CF" w14:textId="77777777" w:rsidR="007E764E" w:rsidRPr="00AA2803" w:rsidRDefault="007E764E" w:rsidP="007E764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PK_SALE_ORDER_APPLY_DETAIL</w:t>
            </w:r>
          </w:p>
        </w:tc>
        <w:tc>
          <w:tcPr>
            <w:tcW w:w="6245" w:type="dxa"/>
            <w:gridSpan w:val="8"/>
            <w:tcBorders>
              <w:left w:val="single" w:sz="4" w:space="0" w:color="auto"/>
            </w:tcBorders>
          </w:tcPr>
          <w:p w14:paraId="4AEC1F37" w14:textId="77777777" w:rsidR="007E764E" w:rsidRPr="00AA2803" w:rsidRDefault="007E764E" w:rsidP="007E764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SEQUENCE_NO</w:t>
            </w:r>
          </w:p>
        </w:tc>
      </w:tr>
      <w:tr w:rsidR="007E764E" w:rsidRPr="00AA2803" w14:paraId="45F7EE5E" w14:textId="77777777" w:rsidTr="00526CC3">
        <w:trPr>
          <w:trHeight w:val="231"/>
        </w:trPr>
        <w:tc>
          <w:tcPr>
            <w:tcW w:w="533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95089ED" w14:textId="77777777" w:rsidR="007E764E" w:rsidRPr="00AA2803" w:rsidRDefault="007E764E" w:rsidP="007E764E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外键</w:t>
            </w:r>
          </w:p>
        </w:tc>
        <w:tc>
          <w:tcPr>
            <w:tcW w:w="2969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01C83992" w14:textId="77777777" w:rsidR="007E764E" w:rsidRPr="00AA2803" w:rsidRDefault="007E764E" w:rsidP="007E764E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1990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79553BCD" w14:textId="77777777" w:rsidR="007E764E" w:rsidRPr="00AA2803" w:rsidRDefault="007E764E" w:rsidP="007E764E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  <w:tc>
          <w:tcPr>
            <w:tcW w:w="2123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55E4164B" w14:textId="77777777" w:rsidR="007E764E" w:rsidRPr="00AA2803" w:rsidRDefault="007E764E" w:rsidP="007E764E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参照表名</w:t>
            </w:r>
          </w:p>
        </w:tc>
        <w:tc>
          <w:tcPr>
            <w:tcW w:w="2132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2A381E87" w14:textId="77777777" w:rsidR="007E764E" w:rsidRPr="00AA2803" w:rsidRDefault="007E764E" w:rsidP="007E764E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</w:tr>
      <w:tr w:rsidR="007E764E" w:rsidRPr="00AA2803" w14:paraId="253546D2" w14:textId="77777777" w:rsidTr="00526CC3">
        <w:trPr>
          <w:trHeight w:val="231"/>
        </w:trPr>
        <w:tc>
          <w:tcPr>
            <w:tcW w:w="533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380775F" w14:textId="77777777" w:rsidR="007E764E" w:rsidRPr="00AA2803" w:rsidRDefault="007E764E" w:rsidP="007E764E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2969" w:type="dxa"/>
            <w:gridSpan w:val="4"/>
            <w:tcBorders>
              <w:left w:val="single" w:sz="4" w:space="0" w:color="auto"/>
            </w:tcBorders>
          </w:tcPr>
          <w:p w14:paraId="02704E95" w14:textId="77777777" w:rsidR="007E764E" w:rsidRPr="00AA2803" w:rsidRDefault="007E764E" w:rsidP="007E764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990" w:type="dxa"/>
            <w:gridSpan w:val="2"/>
            <w:tcBorders>
              <w:left w:val="single" w:sz="4" w:space="0" w:color="auto"/>
            </w:tcBorders>
          </w:tcPr>
          <w:p w14:paraId="29836027" w14:textId="77777777" w:rsidR="007E764E" w:rsidRPr="00AA2803" w:rsidRDefault="007E764E" w:rsidP="007E764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123" w:type="dxa"/>
            <w:gridSpan w:val="4"/>
            <w:tcBorders>
              <w:left w:val="single" w:sz="4" w:space="0" w:color="auto"/>
            </w:tcBorders>
          </w:tcPr>
          <w:p w14:paraId="300C9096" w14:textId="77777777" w:rsidR="007E764E" w:rsidRPr="00AA2803" w:rsidRDefault="007E764E" w:rsidP="007E764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132" w:type="dxa"/>
            <w:gridSpan w:val="2"/>
            <w:tcBorders>
              <w:left w:val="single" w:sz="4" w:space="0" w:color="auto"/>
            </w:tcBorders>
          </w:tcPr>
          <w:p w14:paraId="6D13A1DB" w14:textId="77777777" w:rsidR="007E764E" w:rsidRPr="00AA2803" w:rsidRDefault="007E764E" w:rsidP="007E764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7E764E" w:rsidRPr="00AA2803" w14:paraId="0D6036D2" w14:textId="77777777" w:rsidTr="00526CC3">
        <w:trPr>
          <w:trHeight w:val="231"/>
        </w:trPr>
        <w:tc>
          <w:tcPr>
            <w:tcW w:w="533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7EAAE4D" w14:textId="77777777" w:rsidR="007E764E" w:rsidRPr="00AA2803" w:rsidRDefault="007E764E" w:rsidP="007E764E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索引</w:t>
            </w:r>
          </w:p>
        </w:tc>
        <w:tc>
          <w:tcPr>
            <w:tcW w:w="2969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512D6270" w14:textId="77777777" w:rsidR="007E764E" w:rsidRPr="00AA2803" w:rsidRDefault="007E764E" w:rsidP="007E764E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3118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552651CE" w14:textId="77777777" w:rsidR="007E764E" w:rsidRPr="00AA2803" w:rsidRDefault="007E764E" w:rsidP="007E764E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  <w:tc>
          <w:tcPr>
            <w:tcW w:w="3127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3A1D33FD" w14:textId="77777777" w:rsidR="007E764E" w:rsidRPr="00AA2803" w:rsidRDefault="007E764E" w:rsidP="007E764E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类型</w:t>
            </w:r>
          </w:p>
        </w:tc>
      </w:tr>
      <w:tr w:rsidR="007E764E" w:rsidRPr="00AA2803" w14:paraId="4AA4A3A5" w14:textId="77777777" w:rsidTr="00526CC3">
        <w:trPr>
          <w:trHeight w:val="231"/>
        </w:trPr>
        <w:tc>
          <w:tcPr>
            <w:tcW w:w="533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F23DBD3" w14:textId="77777777" w:rsidR="007E764E" w:rsidRPr="00AA2803" w:rsidRDefault="007E764E" w:rsidP="007E764E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2969" w:type="dxa"/>
            <w:gridSpan w:val="4"/>
            <w:tcBorders>
              <w:left w:val="single" w:sz="4" w:space="0" w:color="auto"/>
            </w:tcBorders>
          </w:tcPr>
          <w:p w14:paraId="5DB4F6B5" w14:textId="77777777" w:rsidR="007E764E" w:rsidRPr="00AA2803" w:rsidRDefault="007E764E" w:rsidP="007E764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118" w:type="dxa"/>
            <w:gridSpan w:val="4"/>
            <w:tcBorders>
              <w:left w:val="single" w:sz="4" w:space="0" w:color="auto"/>
            </w:tcBorders>
          </w:tcPr>
          <w:p w14:paraId="02695B6B" w14:textId="77777777" w:rsidR="007E764E" w:rsidRPr="00AA2803" w:rsidRDefault="007E764E" w:rsidP="007E764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127" w:type="dxa"/>
            <w:gridSpan w:val="4"/>
            <w:tcBorders>
              <w:left w:val="single" w:sz="4" w:space="0" w:color="auto"/>
            </w:tcBorders>
          </w:tcPr>
          <w:p w14:paraId="1EE4CD4C" w14:textId="77777777" w:rsidR="007E764E" w:rsidRPr="00AA2803" w:rsidRDefault="007E764E" w:rsidP="007E764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7E764E" w:rsidRPr="00AA2803" w14:paraId="4155FD63" w14:textId="77777777" w:rsidTr="00526CC3">
        <w:tc>
          <w:tcPr>
            <w:tcW w:w="533" w:type="dxa"/>
            <w:gridSpan w:val="2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926C2EA" w14:textId="77777777" w:rsidR="007E764E" w:rsidRPr="00AA2803" w:rsidRDefault="007E764E" w:rsidP="007E764E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约束</w:t>
            </w:r>
          </w:p>
        </w:tc>
        <w:tc>
          <w:tcPr>
            <w:tcW w:w="9214" w:type="dxa"/>
            <w:gridSpan w:val="12"/>
            <w:tcBorders>
              <w:left w:val="single" w:sz="4" w:space="0" w:color="auto"/>
            </w:tcBorders>
          </w:tcPr>
          <w:p w14:paraId="4F1059E8" w14:textId="77777777" w:rsidR="007E764E" w:rsidRPr="00AA2803" w:rsidRDefault="007E764E" w:rsidP="007E764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7E764E" w:rsidRPr="00AA2803" w14:paraId="55449AE3" w14:textId="77777777" w:rsidTr="00526CC3">
        <w:trPr>
          <w:trHeight w:val="231"/>
        </w:trPr>
        <w:tc>
          <w:tcPr>
            <w:tcW w:w="533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AE68C38" w14:textId="77777777" w:rsidR="007E764E" w:rsidRPr="00AA2803" w:rsidRDefault="007E764E" w:rsidP="007E764E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</w:t>
            </w: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199DFE3D" w14:textId="77777777" w:rsidR="007E764E" w:rsidRPr="00AA2803" w:rsidRDefault="007E764E" w:rsidP="007E764E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分区类型</w:t>
            </w:r>
          </w:p>
        </w:tc>
        <w:tc>
          <w:tcPr>
            <w:tcW w:w="1487" w:type="dxa"/>
            <w:gridSpan w:val="3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5D2F1EFC" w14:textId="77777777" w:rsidR="007E764E" w:rsidRPr="00AA2803" w:rsidRDefault="007E764E" w:rsidP="007E764E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分区字段</w:t>
            </w:r>
          </w:p>
        </w:tc>
        <w:tc>
          <w:tcPr>
            <w:tcW w:w="6239" w:type="dxa"/>
            <w:gridSpan w:val="7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73C4858E" w14:textId="77777777" w:rsidR="007E764E" w:rsidRPr="00AA2803" w:rsidRDefault="007E764E" w:rsidP="007E764E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分区条件</w:t>
            </w:r>
          </w:p>
        </w:tc>
      </w:tr>
      <w:tr w:rsidR="007E764E" w:rsidRPr="00AA2803" w14:paraId="4330C8A2" w14:textId="77777777" w:rsidTr="00526CC3">
        <w:trPr>
          <w:trHeight w:val="231"/>
        </w:trPr>
        <w:tc>
          <w:tcPr>
            <w:tcW w:w="533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3F6CB82" w14:textId="77777777" w:rsidR="007E764E" w:rsidRPr="00AA2803" w:rsidRDefault="007E764E" w:rsidP="007E764E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</w:tcPr>
          <w:p w14:paraId="6DEA1A48" w14:textId="77777777" w:rsidR="007E764E" w:rsidRPr="00AA2803" w:rsidRDefault="007E764E" w:rsidP="007E764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主分区</w:t>
            </w:r>
          </w:p>
        </w:tc>
        <w:tc>
          <w:tcPr>
            <w:tcW w:w="1487" w:type="dxa"/>
            <w:gridSpan w:val="3"/>
            <w:tcBorders>
              <w:left w:val="single" w:sz="4" w:space="0" w:color="auto"/>
            </w:tcBorders>
          </w:tcPr>
          <w:p w14:paraId="48FF371D" w14:textId="77777777" w:rsidR="007E764E" w:rsidRPr="00AA2803" w:rsidRDefault="007E764E" w:rsidP="007E764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6239" w:type="dxa"/>
            <w:gridSpan w:val="7"/>
            <w:tcBorders>
              <w:left w:val="single" w:sz="4" w:space="0" w:color="auto"/>
            </w:tcBorders>
          </w:tcPr>
          <w:p w14:paraId="01F2303A" w14:textId="77777777" w:rsidR="007E764E" w:rsidRPr="00AA2803" w:rsidRDefault="007E764E" w:rsidP="007E764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7E764E" w:rsidRPr="00AA2803" w14:paraId="6DD02ABD" w14:textId="77777777" w:rsidTr="00526CC3">
        <w:trPr>
          <w:trHeight w:val="231"/>
        </w:trPr>
        <w:tc>
          <w:tcPr>
            <w:tcW w:w="533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18DC519" w14:textId="77777777" w:rsidR="007E764E" w:rsidRPr="00AA2803" w:rsidRDefault="007E764E" w:rsidP="007E764E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</w:tcPr>
          <w:p w14:paraId="76CF1D2E" w14:textId="77777777" w:rsidR="007E764E" w:rsidRPr="00AA2803" w:rsidRDefault="007E764E" w:rsidP="007E764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子分区</w:t>
            </w:r>
          </w:p>
        </w:tc>
        <w:tc>
          <w:tcPr>
            <w:tcW w:w="1487" w:type="dxa"/>
            <w:gridSpan w:val="3"/>
            <w:tcBorders>
              <w:left w:val="single" w:sz="4" w:space="0" w:color="auto"/>
            </w:tcBorders>
          </w:tcPr>
          <w:p w14:paraId="029F6A65" w14:textId="77777777" w:rsidR="007E764E" w:rsidRPr="00AA2803" w:rsidRDefault="007E764E" w:rsidP="007E764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6239" w:type="dxa"/>
            <w:gridSpan w:val="7"/>
            <w:tcBorders>
              <w:left w:val="single" w:sz="4" w:space="0" w:color="auto"/>
            </w:tcBorders>
          </w:tcPr>
          <w:p w14:paraId="38C161C2" w14:textId="77777777" w:rsidR="007E764E" w:rsidRPr="00AA2803" w:rsidRDefault="007E764E" w:rsidP="007E764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</w:tbl>
    <w:p w14:paraId="66048EA4" w14:textId="77777777" w:rsidR="006A44C2" w:rsidRPr="00AA2803" w:rsidRDefault="006A44C2" w:rsidP="006A44C2"/>
    <w:p w14:paraId="57E11EB1" w14:textId="77777777" w:rsidR="0084654E" w:rsidRPr="00AA2803" w:rsidRDefault="0084654E" w:rsidP="0084654E">
      <w:pPr>
        <w:pStyle w:val="4"/>
      </w:pPr>
      <w:bookmarkStart w:id="88" w:name="_Toc435450857"/>
      <w:r w:rsidRPr="00AA2803">
        <w:rPr>
          <w:rFonts w:hint="eastAsia"/>
        </w:rPr>
        <w:lastRenderedPageBreak/>
        <w:t>出货单（</w:t>
      </w:r>
      <w:r w:rsidR="00A1295B" w:rsidRPr="00AA2803">
        <w:rPr>
          <w:rFonts w:hint="eastAsia"/>
        </w:rPr>
        <w:t>SALE_</w:t>
      </w:r>
      <w:r w:rsidR="00257B4C" w:rsidRPr="00AA2803">
        <w:t>DELIVERY_ORDER</w:t>
      </w:r>
      <w:r w:rsidRPr="00AA2803">
        <w:rPr>
          <w:rFonts w:hint="eastAsia"/>
        </w:rPr>
        <w:t>）</w:t>
      </w:r>
      <w:bookmarkEnd w:id="88"/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91"/>
        <w:gridCol w:w="142"/>
        <w:gridCol w:w="698"/>
        <w:gridCol w:w="790"/>
        <w:gridCol w:w="1348"/>
        <w:gridCol w:w="133"/>
        <w:gridCol w:w="6"/>
        <w:gridCol w:w="1984"/>
        <w:gridCol w:w="1128"/>
        <w:gridCol w:w="288"/>
        <w:gridCol w:w="562"/>
        <w:gridCol w:w="145"/>
        <w:gridCol w:w="564"/>
        <w:gridCol w:w="1568"/>
      </w:tblGrid>
      <w:tr w:rsidR="00AA2803" w:rsidRPr="00AA2803" w14:paraId="54963EE6" w14:textId="77777777" w:rsidTr="00A94B9F">
        <w:tc>
          <w:tcPr>
            <w:tcW w:w="1231" w:type="dxa"/>
            <w:gridSpan w:val="3"/>
            <w:shd w:val="clear" w:color="auto" w:fill="C0C0C0"/>
          </w:tcPr>
          <w:p w14:paraId="72634277" w14:textId="77777777" w:rsidR="0084654E" w:rsidRPr="00AA2803" w:rsidRDefault="0084654E" w:rsidP="00A94B9F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汉字注解</w:t>
            </w:r>
          </w:p>
        </w:tc>
        <w:tc>
          <w:tcPr>
            <w:tcW w:w="4261" w:type="dxa"/>
            <w:gridSpan w:val="5"/>
            <w:shd w:val="clear" w:color="auto" w:fill="auto"/>
          </w:tcPr>
          <w:p w14:paraId="64F9CB16" w14:textId="77777777" w:rsidR="0084654E" w:rsidRPr="00AA2803" w:rsidRDefault="00C81E19" w:rsidP="00A94B9F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 xml:space="preserve"> 出货单</w:t>
            </w:r>
          </w:p>
        </w:tc>
        <w:tc>
          <w:tcPr>
            <w:tcW w:w="1416" w:type="dxa"/>
            <w:gridSpan w:val="2"/>
            <w:shd w:val="clear" w:color="auto" w:fill="C0C0C0"/>
          </w:tcPr>
          <w:p w14:paraId="5DF0EE92" w14:textId="77777777" w:rsidR="0084654E" w:rsidRPr="00AA2803" w:rsidRDefault="0084654E" w:rsidP="00A94B9F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表名</w:t>
            </w:r>
          </w:p>
        </w:tc>
        <w:tc>
          <w:tcPr>
            <w:tcW w:w="2839" w:type="dxa"/>
            <w:gridSpan w:val="4"/>
            <w:shd w:val="clear" w:color="auto" w:fill="auto"/>
          </w:tcPr>
          <w:p w14:paraId="7EFD403C" w14:textId="77777777" w:rsidR="0084654E" w:rsidRPr="00AA2803" w:rsidRDefault="00257B4C" w:rsidP="00A94B9F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/>
                <w:b/>
                <w:sz w:val="24"/>
                <w:szCs w:val="22"/>
              </w:rPr>
              <w:t>SALE_DELIVERY_ORDER</w:t>
            </w:r>
          </w:p>
        </w:tc>
      </w:tr>
      <w:tr w:rsidR="00AA2803" w:rsidRPr="00AA2803" w14:paraId="27361EA4" w14:textId="77777777" w:rsidTr="00A1295B">
        <w:tc>
          <w:tcPr>
            <w:tcW w:w="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horzCross" w:color="auto" w:fill="C0C0C0"/>
          </w:tcPr>
          <w:p w14:paraId="22F7D632" w14:textId="77777777" w:rsidR="0084654E" w:rsidRPr="00AA2803" w:rsidRDefault="0084654E" w:rsidP="00A94B9F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</w:p>
        </w:tc>
        <w:tc>
          <w:tcPr>
            <w:tcW w:w="2978" w:type="dxa"/>
            <w:gridSpan w:val="4"/>
            <w:tcBorders>
              <w:left w:val="single" w:sz="4" w:space="0" w:color="auto"/>
            </w:tcBorders>
            <w:shd w:val="clear" w:color="auto" w:fill="C0C0C0"/>
          </w:tcPr>
          <w:p w14:paraId="18E1116F" w14:textId="77777777" w:rsidR="0084654E" w:rsidRPr="00AA2803" w:rsidRDefault="0084654E" w:rsidP="00A94B9F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字段名称</w:t>
            </w:r>
          </w:p>
        </w:tc>
        <w:tc>
          <w:tcPr>
            <w:tcW w:w="2123" w:type="dxa"/>
            <w:gridSpan w:val="3"/>
            <w:shd w:val="clear" w:color="auto" w:fill="C0C0C0"/>
          </w:tcPr>
          <w:p w14:paraId="0D669DED" w14:textId="77777777" w:rsidR="0084654E" w:rsidRPr="00AA2803" w:rsidRDefault="0084654E" w:rsidP="00A94B9F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字段命名</w:t>
            </w:r>
          </w:p>
        </w:tc>
        <w:tc>
          <w:tcPr>
            <w:tcW w:w="1978" w:type="dxa"/>
            <w:gridSpan w:val="3"/>
            <w:shd w:val="clear" w:color="auto" w:fill="C0C0C0"/>
          </w:tcPr>
          <w:p w14:paraId="34C55554" w14:textId="77777777" w:rsidR="0084654E" w:rsidRPr="00AA2803" w:rsidRDefault="0084654E" w:rsidP="00A94B9F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类型</w:t>
            </w:r>
          </w:p>
        </w:tc>
        <w:tc>
          <w:tcPr>
            <w:tcW w:w="709" w:type="dxa"/>
            <w:gridSpan w:val="2"/>
            <w:shd w:val="clear" w:color="auto" w:fill="C0C0C0"/>
          </w:tcPr>
          <w:p w14:paraId="11675541" w14:textId="77777777" w:rsidR="0084654E" w:rsidRPr="00AA2803" w:rsidRDefault="0084654E" w:rsidP="00A94B9F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非空</w:t>
            </w:r>
          </w:p>
        </w:tc>
        <w:tc>
          <w:tcPr>
            <w:tcW w:w="1568" w:type="dxa"/>
            <w:shd w:val="clear" w:color="auto" w:fill="C0C0C0"/>
          </w:tcPr>
          <w:p w14:paraId="443E5B01" w14:textId="77777777" w:rsidR="0084654E" w:rsidRPr="00AA2803" w:rsidRDefault="0084654E" w:rsidP="00A94B9F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默认</w:t>
            </w:r>
          </w:p>
        </w:tc>
      </w:tr>
      <w:tr w:rsidR="00AA2803" w:rsidRPr="00AA2803" w14:paraId="02F408BA" w14:textId="77777777" w:rsidTr="00A1295B">
        <w:tc>
          <w:tcPr>
            <w:tcW w:w="391" w:type="dxa"/>
            <w:tcBorders>
              <w:top w:val="single" w:sz="4" w:space="0" w:color="auto"/>
            </w:tcBorders>
          </w:tcPr>
          <w:p w14:paraId="624234EB" w14:textId="77777777" w:rsidR="00C81E19" w:rsidRPr="00AA2803" w:rsidRDefault="00C81E19" w:rsidP="006164CE">
            <w:pPr>
              <w:pStyle w:val="af"/>
              <w:numPr>
                <w:ilvl w:val="0"/>
                <w:numId w:val="36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978" w:type="dxa"/>
            <w:gridSpan w:val="4"/>
          </w:tcPr>
          <w:p w14:paraId="20F5162E" w14:textId="77777777" w:rsidR="00C81E19" w:rsidRPr="00AA2803" w:rsidRDefault="00C81E19" w:rsidP="00257B4C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出货单编号（CH12345678）</w:t>
            </w:r>
          </w:p>
        </w:tc>
        <w:tc>
          <w:tcPr>
            <w:tcW w:w="2123" w:type="dxa"/>
            <w:gridSpan w:val="3"/>
          </w:tcPr>
          <w:p w14:paraId="7560B162" w14:textId="77777777" w:rsidR="00C81E19" w:rsidRPr="00AA2803" w:rsidRDefault="00257B4C" w:rsidP="00C81E1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DO</w:t>
            </w:r>
            <w:r w:rsidR="00C81E19" w:rsidRPr="00AA2803">
              <w:rPr>
                <w:rFonts w:ascii="新宋体" w:eastAsia="新宋体" w:hAnsi="新宋体"/>
                <w:szCs w:val="22"/>
              </w:rPr>
              <w:t>_</w:t>
            </w:r>
            <w:r w:rsidR="00E430E2" w:rsidRPr="00AA2803">
              <w:rPr>
                <w:rFonts w:ascii="新宋体" w:eastAsia="新宋体" w:hAnsi="新宋体"/>
                <w:szCs w:val="22"/>
              </w:rPr>
              <w:t>NO</w:t>
            </w:r>
          </w:p>
        </w:tc>
        <w:tc>
          <w:tcPr>
            <w:tcW w:w="1978" w:type="dxa"/>
            <w:gridSpan w:val="3"/>
          </w:tcPr>
          <w:p w14:paraId="1981F22B" w14:textId="77777777" w:rsidR="00C81E19" w:rsidRPr="00AA2803" w:rsidRDefault="00C81E19" w:rsidP="00C81E1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CHAR(10)</w:t>
            </w:r>
          </w:p>
        </w:tc>
        <w:tc>
          <w:tcPr>
            <w:tcW w:w="709" w:type="dxa"/>
            <w:gridSpan w:val="2"/>
          </w:tcPr>
          <w:p w14:paraId="29340EF3" w14:textId="77777777" w:rsidR="00C81E19" w:rsidRPr="00AA2803" w:rsidRDefault="00C81E19" w:rsidP="00C81E1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4D2E4403" w14:textId="77777777" w:rsidR="00C81E19" w:rsidRPr="00AA2803" w:rsidRDefault="00C81E19" w:rsidP="00C81E1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9A3084" w:rsidRPr="00AA2803" w14:paraId="6DCA896B" w14:textId="77777777" w:rsidTr="00A1295B">
        <w:tc>
          <w:tcPr>
            <w:tcW w:w="391" w:type="dxa"/>
            <w:tcBorders>
              <w:top w:val="single" w:sz="4" w:space="0" w:color="auto"/>
            </w:tcBorders>
          </w:tcPr>
          <w:p w14:paraId="66FF6EAE" w14:textId="77777777" w:rsidR="009A3084" w:rsidRPr="00AA2803" w:rsidRDefault="009A3084" w:rsidP="006164CE">
            <w:pPr>
              <w:pStyle w:val="af"/>
              <w:numPr>
                <w:ilvl w:val="0"/>
                <w:numId w:val="36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978" w:type="dxa"/>
            <w:gridSpan w:val="4"/>
          </w:tcPr>
          <w:p w14:paraId="7046025F" w14:textId="77777777" w:rsidR="009A3084" w:rsidRPr="00AA2803" w:rsidRDefault="009A3084" w:rsidP="009A308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C94BA7">
              <w:rPr>
                <w:rFonts w:ascii="新宋体" w:eastAsia="新宋体" w:hAnsi="新宋体" w:hint="eastAsia"/>
                <w:szCs w:val="22"/>
              </w:rPr>
              <w:t>申请人</w:t>
            </w:r>
          </w:p>
        </w:tc>
        <w:tc>
          <w:tcPr>
            <w:tcW w:w="2123" w:type="dxa"/>
            <w:gridSpan w:val="3"/>
          </w:tcPr>
          <w:p w14:paraId="48D5DC57" w14:textId="77777777" w:rsidR="009A3084" w:rsidRPr="00AA2803" w:rsidRDefault="009A3084" w:rsidP="009A308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C94BA7">
              <w:rPr>
                <w:rFonts w:ascii="新宋体" w:eastAsia="新宋体" w:hAnsi="新宋体"/>
                <w:szCs w:val="22"/>
              </w:rPr>
              <w:t>APPLY_ADMIN</w:t>
            </w:r>
          </w:p>
        </w:tc>
        <w:tc>
          <w:tcPr>
            <w:tcW w:w="1978" w:type="dxa"/>
            <w:gridSpan w:val="3"/>
          </w:tcPr>
          <w:p w14:paraId="4F72C9C0" w14:textId="77777777" w:rsidR="009A3084" w:rsidRPr="00AA2803" w:rsidRDefault="009A3084" w:rsidP="009A308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NUMBER(4)</w:t>
            </w:r>
          </w:p>
        </w:tc>
        <w:tc>
          <w:tcPr>
            <w:tcW w:w="709" w:type="dxa"/>
            <w:gridSpan w:val="2"/>
          </w:tcPr>
          <w:p w14:paraId="01B2A3EB" w14:textId="7BAFCFCE" w:rsidR="009A3084" w:rsidRPr="00AA2803" w:rsidRDefault="009A3084" w:rsidP="009A308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3D4727B1" w14:textId="77777777" w:rsidR="009A3084" w:rsidRPr="00AA2803" w:rsidRDefault="009A3084" w:rsidP="009A308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9A3084" w:rsidRPr="00AA2803" w14:paraId="1EC41F70" w14:textId="77777777" w:rsidTr="00A1295B">
        <w:tc>
          <w:tcPr>
            <w:tcW w:w="391" w:type="dxa"/>
            <w:tcBorders>
              <w:top w:val="single" w:sz="4" w:space="0" w:color="auto"/>
            </w:tcBorders>
          </w:tcPr>
          <w:p w14:paraId="0E06AFBB" w14:textId="77777777" w:rsidR="009A3084" w:rsidRPr="00AA2803" w:rsidRDefault="009A3084" w:rsidP="006164CE">
            <w:pPr>
              <w:pStyle w:val="af"/>
              <w:numPr>
                <w:ilvl w:val="0"/>
                <w:numId w:val="36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978" w:type="dxa"/>
            <w:gridSpan w:val="4"/>
          </w:tcPr>
          <w:p w14:paraId="3190551A" w14:textId="77777777" w:rsidR="009A3084" w:rsidRPr="00AA2803" w:rsidRDefault="009A3084" w:rsidP="009A308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申请日期</w:t>
            </w:r>
          </w:p>
        </w:tc>
        <w:tc>
          <w:tcPr>
            <w:tcW w:w="2123" w:type="dxa"/>
            <w:gridSpan w:val="3"/>
          </w:tcPr>
          <w:p w14:paraId="091D9AD1" w14:textId="77777777" w:rsidR="009A3084" w:rsidRPr="00AA2803" w:rsidRDefault="009A3084" w:rsidP="009A308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APPLY_DATE</w:t>
            </w:r>
          </w:p>
        </w:tc>
        <w:tc>
          <w:tcPr>
            <w:tcW w:w="1978" w:type="dxa"/>
            <w:gridSpan w:val="3"/>
          </w:tcPr>
          <w:p w14:paraId="4FC90BA2" w14:textId="77777777" w:rsidR="009A3084" w:rsidRPr="00AA2803" w:rsidRDefault="009A3084" w:rsidP="009A308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DATE</w:t>
            </w:r>
          </w:p>
        </w:tc>
        <w:tc>
          <w:tcPr>
            <w:tcW w:w="709" w:type="dxa"/>
            <w:gridSpan w:val="2"/>
          </w:tcPr>
          <w:p w14:paraId="6ED0192B" w14:textId="77777777" w:rsidR="009A3084" w:rsidRPr="00AA2803" w:rsidRDefault="009A3084" w:rsidP="009A308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40628639" w14:textId="77777777" w:rsidR="009A3084" w:rsidRPr="00AA2803" w:rsidRDefault="009A3084" w:rsidP="009A308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9A3084" w:rsidRPr="00AA2803" w14:paraId="024715AB" w14:textId="77777777" w:rsidTr="00A1295B">
        <w:tc>
          <w:tcPr>
            <w:tcW w:w="391" w:type="dxa"/>
            <w:tcBorders>
              <w:top w:val="single" w:sz="4" w:space="0" w:color="auto"/>
            </w:tcBorders>
          </w:tcPr>
          <w:p w14:paraId="64F6C049" w14:textId="77777777" w:rsidR="009A3084" w:rsidRPr="00AA2803" w:rsidRDefault="009A3084" w:rsidP="006164CE">
            <w:pPr>
              <w:pStyle w:val="af"/>
              <w:numPr>
                <w:ilvl w:val="0"/>
                <w:numId w:val="36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978" w:type="dxa"/>
            <w:gridSpan w:val="4"/>
          </w:tcPr>
          <w:p w14:paraId="693B9DFD" w14:textId="77777777" w:rsidR="009A3084" w:rsidRPr="00AA2803" w:rsidRDefault="009A3084" w:rsidP="009A308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出货仓库</w:t>
            </w:r>
          </w:p>
        </w:tc>
        <w:tc>
          <w:tcPr>
            <w:tcW w:w="2123" w:type="dxa"/>
            <w:gridSpan w:val="3"/>
          </w:tcPr>
          <w:p w14:paraId="2F28DB36" w14:textId="77777777" w:rsidR="009A3084" w:rsidRPr="00AA2803" w:rsidRDefault="009A3084" w:rsidP="009A308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WH_CODE</w:t>
            </w:r>
          </w:p>
        </w:tc>
        <w:tc>
          <w:tcPr>
            <w:tcW w:w="1978" w:type="dxa"/>
            <w:gridSpan w:val="3"/>
          </w:tcPr>
          <w:p w14:paraId="4D6E7A76" w14:textId="77777777" w:rsidR="009A3084" w:rsidRPr="00AA2803" w:rsidRDefault="009A3084" w:rsidP="009A308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CHAR(4)</w:t>
            </w:r>
          </w:p>
        </w:tc>
        <w:tc>
          <w:tcPr>
            <w:tcW w:w="709" w:type="dxa"/>
            <w:gridSpan w:val="2"/>
          </w:tcPr>
          <w:p w14:paraId="225CE486" w14:textId="77777777" w:rsidR="009A3084" w:rsidRPr="00AA2803" w:rsidRDefault="009A3084" w:rsidP="009A308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68" w:type="dxa"/>
          </w:tcPr>
          <w:p w14:paraId="60B7B27B" w14:textId="77777777" w:rsidR="009A3084" w:rsidRPr="00AA2803" w:rsidRDefault="009A3084" w:rsidP="009A308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9A3084" w:rsidRPr="00AA2803" w14:paraId="24D456FC" w14:textId="77777777" w:rsidTr="00A1295B">
        <w:tc>
          <w:tcPr>
            <w:tcW w:w="391" w:type="dxa"/>
            <w:tcBorders>
              <w:top w:val="single" w:sz="4" w:space="0" w:color="auto"/>
            </w:tcBorders>
          </w:tcPr>
          <w:p w14:paraId="7C16F3B2" w14:textId="77777777" w:rsidR="009A3084" w:rsidRPr="00AA2803" w:rsidRDefault="009A3084" w:rsidP="006164CE">
            <w:pPr>
              <w:pStyle w:val="af"/>
              <w:numPr>
                <w:ilvl w:val="0"/>
                <w:numId w:val="36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978" w:type="dxa"/>
            <w:gridSpan w:val="4"/>
          </w:tcPr>
          <w:p w14:paraId="178FE4D0" w14:textId="77777777" w:rsidR="009A3084" w:rsidRPr="00AA2803" w:rsidRDefault="009A3084" w:rsidP="009A308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仓库所属部门</w:t>
            </w:r>
          </w:p>
        </w:tc>
        <w:tc>
          <w:tcPr>
            <w:tcW w:w="2123" w:type="dxa"/>
            <w:gridSpan w:val="3"/>
          </w:tcPr>
          <w:p w14:paraId="0649AE66" w14:textId="77777777" w:rsidR="009A3084" w:rsidRPr="00AA2803" w:rsidRDefault="009A3084" w:rsidP="009A308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/>
                <w:szCs w:val="22"/>
              </w:rPr>
              <w:t>WH_</w:t>
            </w:r>
            <w:r w:rsidRPr="00AA2803">
              <w:rPr>
                <w:rFonts w:ascii="新宋体" w:eastAsia="新宋体" w:hAnsi="新宋体" w:hint="eastAsia"/>
                <w:szCs w:val="22"/>
              </w:rPr>
              <w:t>ORG</w:t>
            </w:r>
          </w:p>
        </w:tc>
        <w:tc>
          <w:tcPr>
            <w:tcW w:w="1978" w:type="dxa"/>
            <w:gridSpan w:val="3"/>
          </w:tcPr>
          <w:p w14:paraId="53B42052" w14:textId="77777777" w:rsidR="009A3084" w:rsidRPr="00AA2803" w:rsidRDefault="009A3084" w:rsidP="009A308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CHAR(</w:t>
            </w:r>
            <w:r w:rsidRPr="00AA2803">
              <w:rPr>
                <w:rFonts w:ascii="新宋体" w:eastAsia="新宋体" w:hAnsi="新宋体" w:hint="eastAsia"/>
                <w:szCs w:val="22"/>
              </w:rPr>
              <w:t>2</w:t>
            </w:r>
            <w:r w:rsidRPr="00AA2803">
              <w:rPr>
                <w:rFonts w:ascii="新宋体" w:eastAsia="新宋体" w:hAnsi="新宋体"/>
                <w:szCs w:val="22"/>
              </w:rPr>
              <w:t>)</w:t>
            </w:r>
          </w:p>
        </w:tc>
        <w:tc>
          <w:tcPr>
            <w:tcW w:w="709" w:type="dxa"/>
            <w:gridSpan w:val="2"/>
          </w:tcPr>
          <w:p w14:paraId="4048DC81" w14:textId="77777777" w:rsidR="009A3084" w:rsidRPr="00AA2803" w:rsidRDefault="009A3084" w:rsidP="009A308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68" w:type="dxa"/>
          </w:tcPr>
          <w:p w14:paraId="46401E39" w14:textId="77777777" w:rsidR="009A3084" w:rsidRPr="00AA2803" w:rsidRDefault="009A3084" w:rsidP="009A308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9A3084" w:rsidRPr="00AA2803" w14:paraId="39218F26" w14:textId="77777777" w:rsidTr="00A1295B">
        <w:tc>
          <w:tcPr>
            <w:tcW w:w="391" w:type="dxa"/>
            <w:tcBorders>
              <w:top w:val="single" w:sz="4" w:space="0" w:color="auto"/>
            </w:tcBorders>
          </w:tcPr>
          <w:p w14:paraId="0119D911" w14:textId="77777777" w:rsidR="009A3084" w:rsidRPr="00AA2803" w:rsidRDefault="009A3084" w:rsidP="006164CE">
            <w:pPr>
              <w:pStyle w:val="af"/>
              <w:numPr>
                <w:ilvl w:val="0"/>
                <w:numId w:val="36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978" w:type="dxa"/>
            <w:gridSpan w:val="4"/>
          </w:tcPr>
          <w:p w14:paraId="57A91AA5" w14:textId="77777777" w:rsidR="009A3084" w:rsidRPr="00AA2803" w:rsidRDefault="009A3084" w:rsidP="009A308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仓库管理员</w:t>
            </w:r>
          </w:p>
        </w:tc>
        <w:tc>
          <w:tcPr>
            <w:tcW w:w="2123" w:type="dxa"/>
            <w:gridSpan w:val="3"/>
          </w:tcPr>
          <w:p w14:paraId="0D701200" w14:textId="77777777" w:rsidR="009A3084" w:rsidRPr="00AA2803" w:rsidRDefault="009A3084" w:rsidP="009A308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WH</w:t>
            </w:r>
            <w:r w:rsidRPr="00AA2803">
              <w:rPr>
                <w:rFonts w:ascii="新宋体" w:eastAsia="新宋体" w:hAnsi="新宋体"/>
                <w:szCs w:val="22"/>
              </w:rPr>
              <w:t>_ADMIN</w:t>
            </w:r>
          </w:p>
        </w:tc>
        <w:tc>
          <w:tcPr>
            <w:tcW w:w="1978" w:type="dxa"/>
            <w:gridSpan w:val="3"/>
          </w:tcPr>
          <w:p w14:paraId="1F6F31B7" w14:textId="77777777" w:rsidR="009A3084" w:rsidRPr="00AA2803" w:rsidRDefault="009A3084" w:rsidP="009A308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NUMBER(4)</w:t>
            </w:r>
          </w:p>
        </w:tc>
        <w:tc>
          <w:tcPr>
            <w:tcW w:w="709" w:type="dxa"/>
            <w:gridSpan w:val="2"/>
          </w:tcPr>
          <w:p w14:paraId="07D2F74D" w14:textId="232A435C" w:rsidR="009A3084" w:rsidRPr="00AA2803" w:rsidRDefault="009A3084" w:rsidP="009A308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68" w:type="dxa"/>
          </w:tcPr>
          <w:p w14:paraId="4365F2D4" w14:textId="77777777" w:rsidR="009A3084" w:rsidRPr="00AA2803" w:rsidRDefault="009A3084" w:rsidP="009A308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9A3084" w:rsidRPr="00AA2803" w14:paraId="0490C561" w14:textId="77777777" w:rsidTr="00A1295B">
        <w:tc>
          <w:tcPr>
            <w:tcW w:w="391" w:type="dxa"/>
            <w:tcBorders>
              <w:top w:val="single" w:sz="4" w:space="0" w:color="auto"/>
            </w:tcBorders>
          </w:tcPr>
          <w:p w14:paraId="577D805E" w14:textId="77777777" w:rsidR="009A3084" w:rsidRPr="00AA2803" w:rsidRDefault="009A3084" w:rsidP="006164CE">
            <w:pPr>
              <w:pStyle w:val="af"/>
              <w:numPr>
                <w:ilvl w:val="0"/>
                <w:numId w:val="36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978" w:type="dxa"/>
            <w:gridSpan w:val="4"/>
          </w:tcPr>
          <w:p w14:paraId="04B26EA5" w14:textId="77777777" w:rsidR="009A3084" w:rsidRPr="00AA2803" w:rsidRDefault="009A3084" w:rsidP="009A308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出</w:t>
            </w:r>
            <w:r>
              <w:rPr>
                <w:rFonts w:ascii="新宋体" w:eastAsia="新宋体" w:hAnsi="新宋体" w:hint="eastAsia"/>
                <w:szCs w:val="22"/>
              </w:rPr>
              <w:t>货</w:t>
            </w:r>
            <w:r w:rsidRPr="00AA2803">
              <w:rPr>
                <w:rFonts w:ascii="新宋体" w:eastAsia="新宋体" w:hAnsi="新宋体" w:hint="eastAsia"/>
                <w:szCs w:val="22"/>
              </w:rPr>
              <w:t>日期</w:t>
            </w:r>
          </w:p>
        </w:tc>
        <w:tc>
          <w:tcPr>
            <w:tcW w:w="2123" w:type="dxa"/>
            <w:gridSpan w:val="3"/>
          </w:tcPr>
          <w:p w14:paraId="4C4B50E9" w14:textId="77777777" w:rsidR="009A3084" w:rsidRPr="00AA2803" w:rsidRDefault="009A3084" w:rsidP="009A308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OUT</w:t>
            </w:r>
            <w:r w:rsidRPr="00AA2803">
              <w:rPr>
                <w:rFonts w:ascii="新宋体" w:eastAsia="新宋体" w:hAnsi="新宋体"/>
                <w:szCs w:val="22"/>
              </w:rPr>
              <w:t>_DATE</w:t>
            </w:r>
          </w:p>
        </w:tc>
        <w:tc>
          <w:tcPr>
            <w:tcW w:w="1978" w:type="dxa"/>
            <w:gridSpan w:val="3"/>
          </w:tcPr>
          <w:p w14:paraId="006BD17E" w14:textId="77777777" w:rsidR="009A3084" w:rsidRPr="00AA2803" w:rsidRDefault="009A3084" w:rsidP="009A308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DATE</w:t>
            </w:r>
          </w:p>
        </w:tc>
        <w:tc>
          <w:tcPr>
            <w:tcW w:w="709" w:type="dxa"/>
            <w:gridSpan w:val="2"/>
          </w:tcPr>
          <w:p w14:paraId="43506FE4" w14:textId="77777777" w:rsidR="009A3084" w:rsidRPr="00AA2803" w:rsidRDefault="009A3084" w:rsidP="009A308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68" w:type="dxa"/>
          </w:tcPr>
          <w:p w14:paraId="7FE1629B" w14:textId="77777777" w:rsidR="009A3084" w:rsidRPr="00AA2803" w:rsidRDefault="009A3084" w:rsidP="009A308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9A3084" w:rsidRPr="00AA2803" w14:paraId="6BE8BE0B" w14:textId="77777777" w:rsidTr="00A1295B">
        <w:tc>
          <w:tcPr>
            <w:tcW w:w="391" w:type="dxa"/>
            <w:tcBorders>
              <w:top w:val="single" w:sz="4" w:space="0" w:color="auto"/>
            </w:tcBorders>
          </w:tcPr>
          <w:p w14:paraId="40F0D176" w14:textId="05BEE9F0" w:rsidR="009A3084" w:rsidRPr="00AA2803" w:rsidRDefault="009A3084" w:rsidP="006164CE">
            <w:pPr>
              <w:pStyle w:val="af"/>
              <w:numPr>
                <w:ilvl w:val="0"/>
                <w:numId w:val="36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978" w:type="dxa"/>
            <w:gridSpan w:val="4"/>
          </w:tcPr>
          <w:p w14:paraId="71A070AF" w14:textId="3DDA6C03" w:rsidR="009A3084" w:rsidRPr="00AA2803" w:rsidRDefault="00BF4BEE" w:rsidP="009A308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BF4BEE">
              <w:rPr>
                <w:rFonts w:ascii="新宋体" w:eastAsia="新宋体" w:hAnsi="新宋体" w:hint="eastAsia"/>
                <w:szCs w:val="22"/>
              </w:rPr>
              <w:t>状态（1-已提交，2-已撤销，3-已受理，4-已发货，5-收货中，6-已收货，7-已审批，8-已拒绝）</w:t>
            </w:r>
          </w:p>
        </w:tc>
        <w:tc>
          <w:tcPr>
            <w:tcW w:w="2123" w:type="dxa"/>
            <w:gridSpan w:val="3"/>
          </w:tcPr>
          <w:p w14:paraId="330FDB17" w14:textId="77777777" w:rsidR="009A3084" w:rsidRPr="00AA2803" w:rsidRDefault="009A3084" w:rsidP="009A308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STATUS</w:t>
            </w:r>
          </w:p>
        </w:tc>
        <w:tc>
          <w:tcPr>
            <w:tcW w:w="1978" w:type="dxa"/>
            <w:gridSpan w:val="3"/>
          </w:tcPr>
          <w:p w14:paraId="0254E264" w14:textId="77777777" w:rsidR="009A3084" w:rsidRPr="00AA2803" w:rsidRDefault="009A3084" w:rsidP="009A308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NUMBER(1)</w:t>
            </w:r>
          </w:p>
        </w:tc>
        <w:tc>
          <w:tcPr>
            <w:tcW w:w="709" w:type="dxa"/>
            <w:gridSpan w:val="2"/>
          </w:tcPr>
          <w:p w14:paraId="0D7DD26D" w14:textId="1E7A526B" w:rsidR="009A3084" w:rsidRPr="00AA2803" w:rsidRDefault="009A3084" w:rsidP="009A308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2EFE46A4" w14:textId="062E89EA" w:rsidR="009A3084" w:rsidRPr="00AA2803" w:rsidRDefault="009A3084" w:rsidP="009A308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1</w:t>
            </w:r>
          </w:p>
        </w:tc>
      </w:tr>
      <w:tr w:rsidR="009A3084" w:rsidRPr="00AA2803" w14:paraId="090BEE25" w14:textId="77777777" w:rsidTr="00A1295B">
        <w:tc>
          <w:tcPr>
            <w:tcW w:w="391" w:type="dxa"/>
            <w:tcBorders>
              <w:top w:val="single" w:sz="4" w:space="0" w:color="auto"/>
            </w:tcBorders>
          </w:tcPr>
          <w:p w14:paraId="5ACF9C3D" w14:textId="460CA216" w:rsidR="009A3084" w:rsidRPr="00AA2803" w:rsidRDefault="009A3084" w:rsidP="006164CE">
            <w:pPr>
              <w:pStyle w:val="af"/>
              <w:numPr>
                <w:ilvl w:val="0"/>
                <w:numId w:val="36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978" w:type="dxa"/>
            <w:gridSpan w:val="4"/>
          </w:tcPr>
          <w:p w14:paraId="69A9ADE5" w14:textId="77777777" w:rsidR="009A3084" w:rsidRPr="00AA2803" w:rsidRDefault="009A3084" w:rsidP="009A308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应出货票数</w:t>
            </w:r>
          </w:p>
        </w:tc>
        <w:tc>
          <w:tcPr>
            <w:tcW w:w="2123" w:type="dxa"/>
            <w:gridSpan w:val="3"/>
          </w:tcPr>
          <w:p w14:paraId="2D810CF3" w14:textId="77777777" w:rsidR="009A3084" w:rsidRPr="00AA2803" w:rsidRDefault="009A3084" w:rsidP="009A308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TICKETS</w:t>
            </w:r>
          </w:p>
        </w:tc>
        <w:tc>
          <w:tcPr>
            <w:tcW w:w="1978" w:type="dxa"/>
            <w:gridSpan w:val="3"/>
          </w:tcPr>
          <w:p w14:paraId="4ADA8930" w14:textId="77777777" w:rsidR="009A3084" w:rsidRPr="00AA2803" w:rsidRDefault="009A3084" w:rsidP="009A308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/>
                <w:szCs w:val="22"/>
              </w:rPr>
              <w:t>NUMBER(18</w:t>
            </w:r>
            <w:r w:rsidRPr="00AA2803">
              <w:rPr>
                <w:rFonts w:ascii="新宋体" w:eastAsia="新宋体" w:hAnsi="新宋体"/>
                <w:szCs w:val="22"/>
              </w:rPr>
              <w:t>)</w:t>
            </w:r>
          </w:p>
        </w:tc>
        <w:tc>
          <w:tcPr>
            <w:tcW w:w="709" w:type="dxa"/>
            <w:gridSpan w:val="2"/>
          </w:tcPr>
          <w:p w14:paraId="3CCDD825" w14:textId="59B0A5C4" w:rsidR="009A3084" w:rsidRPr="00AA2803" w:rsidRDefault="009A3084" w:rsidP="009A308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3FE9D7E3" w14:textId="6C279645" w:rsidR="009A3084" w:rsidRPr="00AA2803" w:rsidRDefault="00F04019" w:rsidP="009A308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0</w:t>
            </w:r>
          </w:p>
        </w:tc>
      </w:tr>
      <w:tr w:rsidR="009A3084" w:rsidRPr="00AA2803" w14:paraId="3EBB0D43" w14:textId="77777777" w:rsidTr="00A1295B">
        <w:tc>
          <w:tcPr>
            <w:tcW w:w="391" w:type="dxa"/>
            <w:tcBorders>
              <w:top w:val="single" w:sz="4" w:space="0" w:color="auto"/>
            </w:tcBorders>
          </w:tcPr>
          <w:p w14:paraId="29BBAA47" w14:textId="570E44AD" w:rsidR="009A3084" w:rsidRPr="00AA2803" w:rsidRDefault="009A3084" w:rsidP="006164CE">
            <w:pPr>
              <w:pStyle w:val="af"/>
              <w:numPr>
                <w:ilvl w:val="0"/>
                <w:numId w:val="36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978" w:type="dxa"/>
            <w:gridSpan w:val="4"/>
          </w:tcPr>
          <w:p w14:paraId="1F803F69" w14:textId="77777777" w:rsidR="009A3084" w:rsidRPr="00AA2803" w:rsidRDefault="009A3084" w:rsidP="009A308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应出货金额</w:t>
            </w:r>
          </w:p>
        </w:tc>
        <w:tc>
          <w:tcPr>
            <w:tcW w:w="2123" w:type="dxa"/>
            <w:gridSpan w:val="3"/>
          </w:tcPr>
          <w:p w14:paraId="160D5BEA" w14:textId="77777777" w:rsidR="009A3084" w:rsidRPr="00AA2803" w:rsidRDefault="009A3084" w:rsidP="009A308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AMOUNT</w:t>
            </w:r>
          </w:p>
        </w:tc>
        <w:tc>
          <w:tcPr>
            <w:tcW w:w="1978" w:type="dxa"/>
            <w:gridSpan w:val="3"/>
          </w:tcPr>
          <w:p w14:paraId="198BDF66" w14:textId="77777777" w:rsidR="009A3084" w:rsidRPr="00AA2803" w:rsidRDefault="009A3084" w:rsidP="009A308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NUMBER(</w:t>
            </w:r>
            <w:r>
              <w:rPr>
                <w:rFonts w:ascii="新宋体" w:eastAsia="新宋体" w:hAnsi="新宋体"/>
                <w:szCs w:val="22"/>
              </w:rPr>
              <w:t>28</w:t>
            </w:r>
            <w:r w:rsidRPr="00AA2803">
              <w:rPr>
                <w:rFonts w:ascii="新宋体" w:eastAsia="新宋体" w:hAnsi="新宋体"/>
                <w:szCs w:val="22"/>
              </w:rPr>
              <w:t>)</w:t>
            </w:r>
          </w:p>
        </w:tc>
        <w:tc>
          <w:tcPr>
            <w:tcW w:w="709" w:type="dxa"/>
            <w:gridSpan w:val="2"/>
          </w:tcPr>
          <w:p w14:paraId="26061928" w14:textId="22A1CFBC" w:rsidR="009A3084" w:rsidRPr="00AA2803" w:rsidRDefault="009A3084" w:rsidP="009A308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52FFE9D9" w14:textId="45BCCBFA" w:rsidR="009A3084" w:rsidRPr="00AA2803" w:rsidRDefault="00F04019" w:rsidP="009A308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0</w:t>
            </w:r>
          </w:p>
        </w:tc>
      </w:tr>
      <w:tr w:rsidR="009A3084" w:rsidRPr="00AA2803" w14:paraId="1F4004AD" w14:textId="77777777" w:rsidTr="00A1295B">
        <w:tc>
          <w:tcPr>
            <w:tcW w:w="391" w:type="dxa"/>
            <w:tcBorders>
              <w:top w:val="single" w:sz="4" w:space="0" w:color="auto"/>
            </w:tcBorders>
          </w:tcPr>
          <w:p w14:paraId="28F89E9B" w14:textId="095F1418" w:rsidR="009A3084" w:rsidRPr="00AA2803" w:rsidRDefault="009A3084" w:rsidP="006164CE">
            <w:pPr>
              <w:pStyle w:val="af"/>
              <w:numPr>
                <w:ilvl w:val="0"/>
                <w:numId w:val="36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978" w:type="dxa"/>
            <w:gridSpan w:val="4"/>
          </w:tcPr>
          <w:p w14:paraId="64E95CEC" w14:textId="77777777" w:rsidR="009A3084" w:rsidRDefault="009A3084" w:rsidP="009A308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实际出货票数</w:t>
            </w:r>
          </w:p>
        </w:tc>
        <w:tc>
          <w:tcPr>
            <w:tcW w:w="2123" w:type="dxa"/>
            <w:gridSpan w:val="3"/>
          </w:tcPr>
          <w:p w14:paraId="679EC7E9" w14:textId="77777777" w:rsidR="009A3084" w:rsidRPr="00AA2803" w:rsidRDefault="009A3084" w:rsidP="009A308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/>
                <w:szCs w:val="22"/>
              </w:rPr>
              <w:t>ACT_</w:t>
            </w:r>
            <w:r>
              <w:rPr>
                <w:rFonts w:ascii="新宋体" w:eastAsia="新宋体" w:hAnsi="新宋体" w:hint="eastAsia"/>
                <w:szCs w:val="22"/>
              </w:rPr>
              <w:t>TICKETS</w:t>
            </w:r>
          </w:p>
        </w:tc>
        <w:tc>
          <w:tcPr>
            <w:tcW w:w="1978" w:type="dxa"/>
            <w:gridSpan w:val="3"/>
          </w:tcPr>
          <w:p w14:paraId="5168315A" w14:textId="77777777" w:rsidR="009A3084" w:rsidRPr="00AA2803" w:rsidRDefault="009A3084" w:rsidP="009A308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/>
                <w:szCs w:val="22"/>
              </w:rPr>
              <w:t>NUMBER(18</w:t>
            </w:r>
            <w:r w:rsidRPr="00AA2803">
              <w:rPr>
                <w:rFonts w:ascii="新宋体" w:eastAsia="新宋体" w:hAnsi="新宋体"/>
                <w:szCs w:val="22"/>
              </w:rPr>
              <w:t>)</w:t>
            </w:r>
          </w:p>
        </w:tc>
        <w:tc>
          <w:tcPr>
            <w:tcW w:w="709" w:type="dxa"/>
            <w:gridSpan w:val="2"/>
          </w:tcPr>
          <w:p w14:paraId="253A1F44" w14:textId="77777777" w:rsidR="009A3084" w:rsidRPr="00AA2803" w:rsidRDefault="009A3084" w:rsidP="009A308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68" w:type="dxa"/>
          </w:tcPr>
          <w:p w14:paraId="41CE37D0" w14:textId="76EA19D9" w:rsidR="009A3084" w:rsidRPr="00AA2803" w:rsidRDefault="00F04019" w:rsidP="009A308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0</w:t>
            </w:r>
          </w:p>
        </w:tc>
      </w:tr>
      <w:tr w:rsidR="009A3084" w:rsidRPr="00AA2803" w14:paraId="23DB7E6A" w14:textId="77777777" w:rsidTr="00A1295B">
        <w:tc>
          <w:tcPr>
            <w:tcW w:w="391" w:type="dxa"/>
            <w:tcBorders>
              <w:top w:val="single" w:sz="4" w:space="0" w:color="auto"/>
            </w:tcBorders>
          </w:tcPr>
          <w:p w14:paraId="760019B7" w14:textId="53A74E93" w:rsidR="009A3084" w:rsidRPr="00AA2803" w:rsidRDefault="009A3084" w:rsidP="006164CE">
            <w:pPr>
              <w:pStyle w:val="af"/>
              <w:numPr>
                <w:ilvl w:val="0"/>
                <w:numId w:val="36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978" w:type="dxa"/>
            <w:gridSpan w:val="4"/>
          </w:tcPr>
          <w:p w14:paraId="7CE77C82" w14:textId="77777777" w:rsidR="009A3084" w:rsidRDefault="009A3084" w:rsidP="009A308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实际出货金额</w:t>
            </w:r>
          </w:p>
        </w:tc>
        <w:tc>
          <w:tcPr>
            <w:tcW w:w="2123" w:type="dxa"/>
            <w:gridSpan w:val="3"/>
          </w:tcPr>
          <w:p w14:paraId="57A09151" w14:textId="77777777" w:rsidR="009A3084" w:rsidRPr="00AA2803" w:rsidRDefault="009A3084" w:rsidP="009A308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/>
                <w:szCs w:val="22"/>
              </w:rPr>
              <w:t>ACT_</w:t>
            </w:r>
            <w:r>
              <w:rPr>
                <w:rFonts w:ascii="新宋体" w:eastAsia="新宋体" w:hAnsi="新宋体" w:hint="eastAsia"/>
                <w:szCs w:val="22"/>
              </w:rPr>
              <w:t>AMOUNT</w:t>
            </w:r>
          </w:p>
        </w:tc>
        <w:tc>
          <w:tcPr>
            <w:tcW w:w="1978" w:type="dxa"/>
            <w:gridSpan w:val="3"/>
          </w:tcPr>
          <w:p w14:paraId="45F3C7A3" w14:textId="77777777" w:rsidR="009A3084" w:rsidRPr="00AA2803" w:rsidRDefault="009A3084" w:rsidP="009A308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NUMBER(</w:t>
            </w:r>
            <w:r>
              <w:rPr>
                <w:rFonts w:ascii="新宋体" w:eastAsia="新宋体" w:hAnsi="新宋体"/>
                <w:szCs w:val="22"/>
              </w:rPr>
              <w:t>28</w:t>
            </w:r>
            <w:r w:rsidRPr="00AA2803">
              <w:rPr>
                <w:rFonts w:ascii="新宋体" w:eastAsia="新宋体" w:hAnsi="新宋体"/>
                <w:szCs w:val="22"/>
              </w:rPr>
              <w:t>)</w:t>
            </w:r>
          </w:p>
        </w:tc>
        <w:tc>
          <w:tcPr>
            <w:tcW w:w="709" w:type="dxa"/>
            <w:gridSpan w:val="2"/>
          </w:tcPr>
          <w:p w14:paraId="343E91AE" w14:textId="77777777" w:rsidR="009A3084" w:rsidRPr="00AA2803" w:rsidRDefault="009A3084" w:rsidP="009A308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68" w:type="dxa"/>
          </w:tcPr>
          <w:p w14:paraId="5F679567" w14:textId="0DEE867B" w:rsidR="009A3084" w:rsidRPr="00AA2803" w:rsidRDefault="00F04019" w:rsidP="009A308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0</w:t>
            </w:r>
          </w:p>
        </w:tc>
      </w:tr>
      <w:tr w:rsidR="009A3084" w:rsidRPr="00AA2803" w14:paraId="167F4757" w14:textId="77777777" w:rsidTr="00A1295B">
        <w:tc>
          <w:tcPr>
            <w:tcW w:w="391" w:type="dxa"/>
            <w:tcBorders>
              <w:top w:val="single" w:sz="4" w:space="0" w:color="auto"/>
            </w:tcBorders>
          </w:tcPr>
          <w:p w14:paraId="368D74DC" w14:textId="21F87B48" w:rsidR="009A3084" w:rsidRPr="00AA2803" w:rsidRDefault="009A3084" w:rsidP="006164CE">
            <w:pPr>
              <w:pStyle w:val="af"/>
              <w:numPr>
                <w:ilvl w:val="0"/>
                <w:numId w:val="36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978" w:type="dxa"/>
            <w:gridSpan w:val="4"/>
          </w:tcPr>
          <w:p w14:paraId="6BC8F948" w14:textId="77777777" w:rsidR="009A3084" w:rsidRPr="00AA2803" w:rsidRDefault="009A3084" w:rsidP="009A308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备注</w:t>
            </w:r>
          </w:p>
        </w:tc>
        <w:tc>
          <w:tcPr>
            <w:tcW w:w="2123" w:type="dxa"/>
            <w:gridSpan w:val="3"/>
          </w:tcPr>
          <w:p w14:paraId="18102570" w14:textId="77777777" w:rsidR="009A3084" w:rsidRPr="00AA2803" w:rsidRDefault="009A3084" w:rsidP="009A308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REMARK</w:t>
            </w:r>
          </w:p>
        </w:tc>
        <w:tc>
          <w:tcPr>
            <w:tcW w:w="1978" w:type="dxa"/>
            <w:gridSpan w:val="3"/>
          </w:tcPr>
          <w:p w14:paraId="3E78EAEA" w14:textId="77777777" w:rsidR="009A3084" w:rsidRPr="00AA2803" w:rsidRDefault="009A3084" w:rsidP="009A308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VARCHAR2(4000)</w:t>
            </w:r>
          </w:p>
        </w:tc>
        <w:tc>
          <w:tcPr>
            <w:tcW w:w="709" w:type="dxa"/>
            <w:gridSpan w:val="2"/>
          </w:tcPr>
          <w:p w14:paraId="3FD8F9CF" w14:textId="77777777" w:rsidR="009A3084" w:rsidRPr="00AA2803" w:rsidRDefault="009A3084" w:rsidP="009A308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68" w:type="dxa"/>
          </w:tcPr>
          <w:p w14:paraId="01F45C22" w14:textId="07B410E3" w:rsidR="009A3084" w:rsidRPr="00AA2803" w:rsidRDefault="009A3084" w:rsidP="009A308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9A3084" w:rsidRPr="00AA2803" w14:paraId="620A9CB2" w14:textId="77777777" w:rsidTr="00A94B9F">
        <w:tc>
          <w:tcPr>
            <w:tcW w:w="9747" w:type="dxa"/>
            <w:gridSpan w:val="14"/>
            <w:shd w:val="clear" w:color="auto" w:fill="D9D9D9" w:themeFill="background1" w:themeFillShade="D9"/>
          </w:tcPr>
          <w:p w14:paraId="2BE096EC" w14:textId="0A62B485" w:rsidR="009A3084" w:rsidRPr="00AA2803" w:rsidRDefault="009A3084" w:rsidP="009A3084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表格其他属性信息定义（包括PK-FK、IDX等）</w:t>
            </w:r>
          </w:p>
        </w:tc>
      </w:tr>
      <w:tr w:rsidR="009A3084" w:rsidRPr="00AA2803" w14:paraId="25696234" w14:textId="77777777" w:rsidTr="00A94B9F">
        <w:trPr>
          <w:trHeight w:val="231"/>
        </w:trPr>
        <w:tc>
          <w:tcPr>
            <w:tcW w:w="533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C2A4503" w14:textId="1371408A" w:rsidR="009A3084" w:rsidRPr="00AA2803" w:rsidRDefault="009A3084" w:rsidP="009A3084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主键</w:t>
            </w:r>
          </w:p>
        </w:tc>
        <w:tc>
          <w:tcPr>
            <w:tcW w:w="2969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0CA65098" w14:textId="77777777" w:rsidR="009A3084" w:rsidRPr="00AA2803" w:rsidRDefault="009A3084" w:rsidP="009A3084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6245" w:type="dxa"/>
            <w:gridSpan w:val="8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636E9C27" w14:textId="577DE2C3" w:rsidR="009A3084" w:rsidRPr="00AA2803" w:rsidRDefault="009A3084" w:rsidP="009A3084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包含列</w:t>
            </w:r>
          </w:p>
        </w:tc>
      </w:tr>
      <w:tr w:rsidR="009A3084" w:rsidRPr="00AA2803" w14:paraId="749BF8FE" w14:textId="77777777" w:rsidTr="00A94B9F">
        <w:trPr>
          <w:trHeight w:val="231"/>
        </w:trPr>
        <w:tc>
          <w:tcPr>
            <w:tcW w:w="533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6E93D28" w14:textId="77777777" w:rsidR="009A3084" w:rsidRPr="00AA2803" w:rsidRDefault="009A3084" w:rsidP="009A3084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2969" w:type="dxa"/>
            <w:gridSpan w:val="4"/>
            <w:tcBorders>
              <w:left w:val="single" w:sz="4" w:space="0" w:color="auto"/>
            </w:tcBorders>
          </w:tcPr>
          <w:p w14:paraId="4CDC0052" w14:textId="279342FE" w:rsidR="009A3084" w:rsidRPr="00AA2803" w:rsidRDefault="009A3084" w:rsidP="009A308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PK_SALE_DELIVERY_ORDER</w:t>
            </w:r>
          </w:p>
        </w:tc>
        <w:tc>
          <w:tcPr>
            <w:tcW w:w="6245" w:type="dxa"/>
            <w:gridSpan w:val="8"/>
            <w:tcBorders>
              <w:left w:val="single" w:sz="4" w:space="0" w:color="auto"/>
            </w:tcBorders>
          </w:tcPr>
          <w:p w14:paraId="2F052CFF" w14:textId="1598F247" w:rsidR="009A3084" w:rsidRPr="00AA2803" w:rsidRDefault="009A3084" w:rsidP="009A308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DO_NO</w:t>
            </w:r>
          </w:p>
        </w:tc>
      </w:tr>
      <w:tr w:rsidR="009A3084" w:rsidRPr="00AA2803" w14:paraId="18C3E6BE" w14:textId="77777777" w:rsidTr="00A94B9F">
        <w:trPr>
          <w:trHeight w:val="231"/>
        </w:trPr>
        <w:tc>
          <w:tcPr>
            <w:tcW w:w="533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EAC179F" w14:textId="515A7074" w:rsidR="009A3084" w:rsidRPr="00AA2803" w:rsidRDefault="009A3084" w:rsidP="009A3084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外键</w:t>
            </w:r>
          </w:p>
        </w:tc>
        <w:tc>
          <w:tcPr>
            <w:tcW w:w="2969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4B12DF3D" w14:textId="77777777" w:rsidR="009A3084" w:rsidRPr="00AA2803" w:rsidRDefault="009A3084" w:rsidP="009A3084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1990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2E0B1502" w14:textId="77777777" w:rsidR="009A3084" w:rsidRPr="00AA2803" w:rsidRDefault="009A3084" w:rsidP="009A3084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  <w:tc>
          <w:tcPr>
            <w:tcW w:w="2123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7A31AC23" w14:textId="77777777" w:rsidR="009A3084" w:rsidRPr="00AA2803" w:rsidRDefault="009A3084" w:rsidP="009A3084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参照表名</w:t>
            </w:r>
          </w:p>
        </w:tc>
        <w:tc>
          <w:tcPr>
            <w:tcW w:w="2132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5EA5C6AE" w14:textId="768E6F8D" w:rsidR="009A3084" w:rsidRPr="00AA2803" w:rsidRDefault="009A3084" w:rsidP="009A3084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</w:tr>
      <w:tr w:rsidR="009A3084" w:rsidRPr="00AA2803" w14:paraId="6356F47B" w14:textId="77777777" w:rsidTr="00A94B9F">
        <w:trPr>
          <w:trHeight w:val="231"/>
        </w:trPr>
        <w:tc>
          <w:tcPr>
            <w:tcW w:w="533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E77BF39" w14:textId="77777777" w:rsidR="009A3084" w:rsidRPr="00AA2803" w:rsidRDefault="009A3084" w:rsidP="009A3084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2969" w:type="dxa"/>
            <w:gridSpan w:val="4"/>
            <w:tcBorders>
              <w:left w:val="single" w:sz="4" w:space="0" w:color="auto"/>
            </w:tcBorders>
          </w:tcPr>
          <w:p w14:paraId="42EFAA06" w14:textId="0D46F76B" w:rsidR="009A3084" w:rsidRPr="00AA2803" w:rsidRDefault="009A3084" w:rsidP="009A308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990" w:type="dxa"/>
            <w:gridSpan w:val="2"/>
            <w:tcBorders>
              <w:left w:val="single" w:sz="4" w:space="0" w:color="auto"/>
            </w:tcBorders>
          </w:tcPr>
          <w:p w14:paraId="7F5A8A7B" w14:textId="77777777" w:rsidR="009A3084" w:rsidRPr="00AA2803" w:rsidRDefault="009A3084" w:rsidP="009A308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123" w:type="dxa"/>
            <w:gridSpan w:val="4"/>
            <w:tcBorders>
              <w:left w:val="single" w:sz="4" w:space="0" w:color="auto"/>
            </w:tcBorders>
          </w:tcPr>
          <w:p w14:paraId="4F7F9CE0" w14:textId="77777777" w:rsidR="009A3084" w:rsidRPr="00AA2803" w:rsidRDefault="009A3084" w:rsidP="009A308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132" w:type="dxa"/>
            <w:gridSpan w:val="2"/>
            <w:tcBorders>
              <w:left w:val="single" w:sz="4" w:space="0" w:color="auto"/>
            </w:tcBorders>
          </w:tcPr>
          <w:p w14:paraId="6DB21184" w14:textId="542AE95A" w:rsidR="009A3084" w:rsidRPr="00AA2803" w:rsidRDefault="009A3084" w:rsidP="009A308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9A3084" w:rsidRPr="00AA2803" w14:paraId="7BBF9F9D" w14:textId="77777777" w:rsidTr="00A94B9F">
        <w:trPr>
          <w:trHeight w:val="231"/>
        </w:trPr>
        <w:tc>
          <w:tcPr>
            <w:tcW w:w="533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9EDF285" w14:textId="2324C1C8" w:rsidR="009A3084" w:rsidRPr="00AA2803" w:rsidRDefault="009A3084" w:rsidP="009A3084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索引</w:t>
            </w:r>
          </w:p>
        </w:tc>
        <w:tc>
          <w:tcPr>
            <w:tcW w:w="2969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587D9801" w14:textId="77777777" w:rsidR="009A3084" w:rsidRPr="00AA2803" w:rsidRDefault="009A3084" w:rsidP="009A3084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3118" w:type="dxa"/>
            <w:gridSpan w:val="3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653D4756" w14:textId="77777777" w:rsidR="009A3084" w:rsidRPr="00AA2803" w:rsidRDefault="009A3084" w:rsidP="009A3084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  <w:tc>
          <w:tcPr>
            <w:tcW w:w="3127" w:type="dxa"/>
            <w:gridSpan w:val="5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7AE69A6F" w14:textId="15596FDA" w:rsidR="009A3084" w:rsidRPr="00AA2803" w:rsidRDefault="009A3084" w:rsidP="009A3084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类型</w:t>
            </w:r>
          </w:p>
        </w:tc>
      </w:tr>
      <w:tr w:rsidR="009A3084" w:rsidRPr="00AA2803" w14:paraId="4052ABDC" w14:textId="77777777" w:rsidTr="00A94B9F">
        <w:trPr>
          <w:trHeight w:val="231"/>
        </w:trPr>
        <w:tc>
          <w:tcPr>
            <w:tcW w:w="533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15B3DA7" w14:textId="77777777" w:rsidR="009A3084" w:rsidRPr="00AA2803" w:rsidRDefault="009A3084" w:rsidP="009A3084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2969" w:type="dxa"/>
            <w:gridSpan w:val="4"/>
            <w:tcBorders>
              <w:left w:val="single" w:sz="4" w:space="0" w:color="auto"/>
            </w:tcBorders>
          </w:tcPr>
          <w:p w14:paraId="2458EDA3" w14:textId="27A23860" w:rsidR="009A3084" w:rsidRPr="00AA2803" w:rsidRDefault="009A3084" w:rsidP="009A308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118" w:type="dxa"/>
            <w:gridSpan w:val="3"/>
            <w:tcBorders>
              <w:left w:val="single" w:sz="4" w:space="0" w:color="auto"/>
            </w:tcBorders>
          </w:tcPr>
          <w:p w14:paraId="02A14203" w14:textId="77777777" w:rsidR="009A3084" w:rsidRPr="00AA2803" w:rsidRDefault="009A3084" w:rsidP="009A308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127" w:type="dxa"/>
            <w:gridSpan w:val="5"/>
            <w:tcBorders>
              <w:left w:val="single" w:sz="4" w:space="0" w:color="auto"/>
            </w:tcBorders>
          </w:tcPr>
          <w:p w14:paraId="7F6E2A1E" w14:textId="63394894" w:rsidR="009A3084" w:rsidRPr="00AA2803" w:rsidRDefault="009A3084" w:rsidP="009A308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9A3084" w:rsidRPr="00AA2803" w14:paraId="1BED1AE5" w14:textId="77777777" w:rsidTr="00A94B9F">
        <w:tc>
          <w:tcPr>
            <w:tcW w:w="533" w:type="dxa"/>
            <w:gridSpan w:val="2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E97FFE6" w14:textId="1442D6DB" w:rsidR="009A3084" w:rsidRPr="00AA2803" w:rsidRDefault="009A3084" w:rsidP="009A3084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约束</w:t>
            </w:r>
          </w:p>
        </w:tc>
        <w:tc>
          <w:tcPr>
            <w:tcW w:w="9214" w:type="dxa"/>
            <w:gridSpan w:val="12"/>
            <w:tcBorders>
              <w:left w:val="single" w:sz="4" w:space="0" w:color="auto"/>
            </w:tcBorders>
          </w:tcPr>
          <w:p w14:paraId="6840E063" w14:textId="748B04C4" w:rsidR="009A3084" w:rsidRPr="00AA2803" w:rsidRDefault="009A3084" w:rsidP="009A308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9A3084" w:rsidRPr="00AA2803" w14:paraId="24D7F6C3" w14:textId="77777777" w:rsidTr="00A94B9F">
        <w:trPr>
          <w:trHeight w:val="231"/>
        </w:trPr>
        <w:tc>
          <w:tcPr>
            <w:tcW w:w="533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22D905D" w14:textId="40616C78" w:rsidR="009A3084" w:rsidRPr="00AA2803" w:rsidRDefault="009A3084" w:rsidP="009A3084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lastRenderedPageBreak/>
              <w:t>分区</w:t>
            </w: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5908436F" w14:textId="77777777" w:rsidR="009A3084" w:rsidRPr="00AA2803" w:rsidRDefault="009A3084" w:rsidP="009A3084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分区类型</w:t>
            </w:r>
          </w:p>
        </w:tc>
        <w:tc>
          <w:tcPr>
            <w:tcW w:w="1487" w:type="dxa"/>
            <w:gridSpan w:val="3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2D0FD8B6" w14:textId="77777777" w:rsidR="009A3084" w:rsidRPr="00AA2803" w:rsidRDefault="009A3084" w:rsidP="009A3084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分区字段</w:t>
            </w:r>
          </w:p>
        </w:tc>
        <w:tc>
          <w:tcPr>
            <w:tcW w:w="6239" w:type="dxa"/>
            <w:gridSpan w:val="7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53F97A5C" w14:textId="1131D913" w:rsidR="009A3084" w:rsidRPr="00AA2803" w:rsidRDefault="009A3084" w:rsidP="009A3084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分区条件</w:t>
            </w:r>
          </w:p>
        </w:tc>
      </w:tr>
      <w:tr w:rsidR="009A3084" w:rsidRPr="00AA2803" w14:paraId="6FEE7228" w14:textId="77777777" w:rsidTr="00A94B9F">
        <w:trPr>
          <w:trHeight w:val="231"/>
        </w:trPr>
        <w:tc>
          <w:tcPr>
            <w:tcW w:w="533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C225A6E" w14:textId="77777777" w:rsidR="009A3084" w:rsidRPr="00AA2803" w:rsidRDefault="009A3084" w:rsidP="009A3084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</w:tcPr>
          <w:p w14:paraId="1CF3DB4C" w14:textId="7C603082" w:rsidR="009A3084" w:rsidRPr="00AA2803" w:rsidRDefault="009A3084" w:rsidP="009A308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主分区</w:t>
            </w:r>
          </w:p>
        </w:tc>
        <w:tc>
          <w:tcPr>
            <w:tcW w:w="1487" w:type="dxa"/>
            <w:gridSpan w:val="3"/>
            <w:tcBorders>
              <w:left w:val="single" w:sz="4" w:space="0" w:color="auto"/>
            </w:tcBorders>
          </w:tcPr>
          <w:p w14:paraId="5230A1F7" w14:textId="77777777" w:rsidR="009A3084" w:rsidRPr="00AA2803" w:rsidRDefault="009A3084" w:rsidP="009A308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6239" w:type="dxa"/>
            <w:gridSpan w:val="7"/>
            <w:tcBorders>
              <w:left w:val="single" w:sz="4" w:space="0" w:color="auto"/>
            </w:tcBorders>
          </w:tcPr>
          <w:p w14:paraId="2EC252C7" w14:textId="59786FA7" w:rsidR="009A3084" w:rsidRPr="00AA2803" w:rsidRDefault="009A3084" w:rsidP="009A308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9A3084" w:rsidRPr="00AA2803" w14:paraId="0F1CC0A5" w14:textId="77777777" w:rsidTr="00A94B9F">
        <w:trPr>
          <w:trHeight w:val="231"/>
        </w:trPr>
        <w:tc>
          <w:tcPr>
            <w:tcW w:w="533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99E6EE1" w14:textId="77777777" w:rsidR="009A3084" w:rsidRPr="00AA2803" w:rsidRDefault="009A3084" w:rsidP="009A3084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</w:tcPr>
          <w:p w14:paraId="3E107B70" w14:textId="6D14FE9B" w:rsidR="009A3084" w:rsidRPr="00AA2803" w:rsidRDefault="009A3084" w:rsidP="009A308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子分区</w:t>
            </w:r>
          </w:p>
        </w:tc>
        <w:tc>
          <w:tcPr>
            <w:tcW w:w="1487" w:type="dxa"/>
            <w:gridSpan w:val="3"/>
            <w:tcBorders>
              <w:left w:val="single" w:sz="4" w:space="0" w:color="auto"/>
            </w:tcBorders>
          </w:tcPr>
          <w:p w14:paraId="195C5F64" w14:textId="77777777" w:rsidR="009A3084" w:rsidRPr="00AA2803" w:rsidRDefault="009A3084" w:rsidP="009A308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6239" w:type="dxa"/>
            <w:gridSpan w:val="7"/>
            <w:tcBorders>
              <w:left w:val="single" w:sz="4" w:space="0" w:color="auto"/>
            </w:tcBorders>
          </w:tcPr>
          <w:p w14:paraId="07C441CB" w14:textId="4AAD153F" w:rsidR="009A3084" w:rsidRPr="00AA2803" w:rsidRDefault="009A3084" w:rsidP="009A308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</w:tbl>
    <w:p w14:paraId="5D1740BF" w14:textId="77777777" w:rsidR="0084654E" w:rsidRPr="00AA2803" w:rsidRDefault="0084654E" w:rsidP="0084654E"/>
    <w:p w14:paraId="601BD22D" w14:textId="77777777" w:rsidR="00E728BE" w:rsidRPr="00AA2803" w:rsidRDefault="00E728BE" w:rsidP="00E728BE">
      <w:pPr>
        <w:pStyle w:val="4"/>
      </w:pPr>
      <w:bookmarkStart w:id="89" w:name="_Toc435450858"/>
      <w:r w:rsidRPr="00AA2803">
        <w:rPr>
          <w:rFonts w:hint="eastAsia"/>
        </w:rPr>
        <w:t>出货单申请明细（</w:t>
      </w:r>
      <w:r w:rsidR="00257B4C" w:rsidRPr="00AA2803">
        <w:rPr>
          <w:rFonts w:hint="eastAsia"/>
        </w:rPr>
        <w:t>SALE_</w:t>
      </w:r>
      <w:r w:rsidR="00257B4C" w:rsidRPr="00AA2803">
        <w:t>DELIVERY_ORDER_DETAIL</w:t>
      </w:r>
      <w:r w:rsidRPr="00AA2803">
        <w:rPr>
          <w:rFonts w:hint="eastAsia"/>
        </w:rPr>
        <w:t>）</w:t>
      </w:r>
      <w:bookmarkEnd w:id="89"/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91"/>
        <w:gridCol w:w="142"/>
        <w:gridCol w:w="698"/>
        <w:gridCol w:w="790"/>
        <w:gridCol w:w="1348"/>
        <w:gridCol w:w="567"/>
        <w:gridCol w:w="1556"/>
        <w:gridCol w:w="712"/>
        <w:gridCol w:w="416"/>
        <w:gridCol w:w="850"/>
        <w:gridCol w:w="145"/>
        <w:gridCol w:w="564"/>
        <w:gridCol w:w="1568"/>
      </w:tblGrid>
      <w:tr w:rsidR="00AA2803" w:rsidRPr="00AA2803" w14:paraId="7F7E0F8B" w14:textId="77777777" w:rsidTr="00257B4C">
        <w:tc>
          <w:tcPr>
            <w:tcW w:w="1231" w:type="dxa"/>
            <w:gridSpan w:val="3"/>
            <w:shd w:val="clear" w:color="auto" w:fill="C0C0C0"/>
          </w:tcPr>
          <w:p w14:paraId="265AECAE" w14:textId="77777777" w:rsidR="00E728BE" w:rsidRPr="00AA2803" w:rsidRDefault="00E728BE" w:rsidP="00E728BE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汉字注解</w:t>
            </w:r>
          </w:p>
        </w:tc>
        <w:tc>
          <w:tcPr>
            <w:tcW w:w="4261" w:type="dxa"/>
            <w:gridSpan w:val="4"/>
            <w:shd w:val="clear" w:color="auto" w:fill="auto"/>
          </w:tcPr>
          <w:p w14:paraId="09368B02" w14:textId="77777777" w:rsidR="00E728BE" w:rsidRPr="00AA2803" w:rsidRDefault="00B73C07" w:rsidP="00E728BE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出货</w:t>
            </w:r>
            <w:r w:rsidR="00E728BE"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单申请明细</w:t>
            </w:r>
          </w:p>
        </w:tc>
        <w:tc>
          <w:tcPr>
            <w:tcW w:w="712" w:type="dxa"/>
            <w:shd w:val="clear" w:color="auto" w:fill="C0C0C0"/>
          </w:tcPr>
          <w:p w14:paraId="0C7F7D42" w14:textId="77777777" w:rsidR="00E728BE" w:rsidRPr="00AA2803" w:rsidRDefault="00E728BE" w:rsidP="00E728BE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表名</w:t>
            </w:r>
          </w:p>
        </w:tc>
        <w:tc>
          <w:tcPr>
            <w:tcW w:w="3543" w:type="dxa"/>
            <w:gridSpan w:val="5"/>
            <w:shd w:val="clear" w:color="auto" w:fill="auto"/>
          </w:tcPr>
          <w:p w14:paraId="11F502EE" w14:textId="77777777" w:rsidR="00E728BE" w:rsidRPr="00AA2803" w:rsidRDefault="00257B4C" w:rsidP="00E728BE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/>
                <w:b/>
                <w:sz w:val="24"/>
                <w:szCs w:val="22"/>
              </w:rPr>
              <w:t>SALE_DELIVERY_ORDER_DETAIL</w:t>
            </w:r>
          </w:p>
        </w:tc>
      </w:tr>
      <w:tr w:rsidR="00AA2803" w:rsidRPr="00AA2803" w14:paraId="5A9C1284" w14:textId="77777777" w:rsidTr="00E728BE">
        <w:tc>
          <w:tcPr>
            <w:tcW w:w="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horzCross" w:color="auto" w:fill="C0C0C0"/>
          </w:tcPr>
          <w:p w14:paraId="22273259" w14:textId="77777777" w:rsidR="00E728BE" w:rsidRPr="00AA2803" w:rsidRDefault="00E728BE" w:rsidP="00E728BE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</w:p>
        </w:tc>
        <w:tc>
          <w:tcPr>
            <w:tcW w:w="2978" w:type="dxa"/>
            <w:gridSpan w:val="4"/>
            <w:tcBorders>
              <w:left w:val="single" w:sz="4" w:space="0" w:color="auto"/>
            </w:tcBorders>
            <w:shd w:val="clear" w:color="auto" w:fill="C0C0C0"/>
          </w:tcPr>
          <w:p w14:paraId="54C334B5" w14:textId="77777777" w:rsidR="00E728BE" w:rsidRPr="00AA2803" w:rsidRDefault="00E728BE" w:rsidP="00E728BE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字段名称</w:t>
            </w:r>
          </w:p>
        </w:tc>
        <w:tc>
          <w:tcPr>
            <w:tcW w:w="2123" w:type="dxa"/>
            <w:gridSpan w:val="2"/>
            <w:shd w:val="clear" w:color="auto" w:fill="C0C0C0"/>
          </w:tcPr>
          <w:p w14:paraId="5FC9DC51" w14:textId="77777777" w:rsidR="00E728BE" w:rsidRPr="00AA2803" w:rsidRDefault="00E728BE" w:rsidP="00E728BE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字段命名</w:t>
            </w:r>
          </w:p>
        </w:tc>
        <w:tc>
          <w:tcPr>
            <w:tcW w:w="1978" w:type="dxa"/>
            <w:gridSpan w:val="3"/>
            <w:shd w:val="clear" w:color="auto" w:fill="C0C0C0"/>
          </w:tcPr>
          <w:p w14:paraId="5E160416" w14:textId="77777777" w:rsidR="00E728BE" w:rsidRPr="00AA2803" w:rsidRDefault="00E728BE" w:rsidP="00E728BE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类型</w:t>
            </w:r>
          </w:p>
        </w:tc>
        <w:tc>
          <w:tcPr>
            <w:tcW w:w="709" w:type="dxa"/>
            <w:gridSpan w:val="2"/>
            <w:shd w:val="clear" w:color="auto" w:fill="C0C0C0"/>
          </w:tcPr>
          <w:p w14:paraId="0DA7B914" w14:textId="77777777" w:rsidR="00E728BE" w:rsidRPr="00AA2803" w:rsidRDefault="00E728BE" w:rsidP="00E728BE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非空</w:t>
            </w:r>
          </w:p>
        </w:tc>
        <w:tc>
          <w:tcPr>
            <w:tcW w:w="1568" w:type="dxa"/>
            <w:shd w:val="clear" w:color="auto" w:fill="C0C0C0"/>
          </w:tcPr>
          <w:p w14:paraId="7673FC1E" w14:textId="77777777" w:rsidR="00E728BE" w:rsidRPr="00AA2803" w:rsidRDefault="00E728BE" w:rsidP="00E728BE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默认</w:t>
            </w:r>
          </w:p>
        </w:tc>
      </w:tr>
      <w:tr w:rsidR="00AA2803" w:rsidRPr="00AA2803" w14:paraId="24637C3D" w14:textId="77777777" w:rsidTr="00E728BE">
        <w:tc>
          <w:tcPr>
            <w:tcW w:w="391" w:type="dxa"/>
            <w:tcBorders>
              <w:top w:val="single" w:sz="4" w:space="0" w:color="auto"/>
            </w:tcBorders>
          </w:tcPr>
          <w:p w14:paraId="307F4977" w14:textId="77777777" w:rsidR="00257B4C" w:rsidRPr="00AA2803" w:rsidRDefault="00257B4C" w:rsidP="006164CE">
            <w:pPr>
              <w:pStyle w:val="af"/>
              <w:numPr>
                <w:ilvl w:val="0"/>
                <w:numId w:val="39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978" w:type="dxa"/>
            <w:gridSpan w:val="4"/>
          </w:tcPr>
          <w:p w14:paraId="1E322935" w14:textId="77777777" w:rsidR="00257B4C" w:rsidRPr="00AA2803" w:rsidRDefault="00257B4C" w:rsidP="00257B4C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出货单编号（CH12345678）</w:t>
            </w:r>
          </w:p>
        </w:tc>
        <w:tc>
          <w:tcPr>
            <w:tcW w:w="2123" w:type="dxa"/>
            <w:gridSpan w:val="2"/>
          </w:tcPr>
          <w:p w14:paraId="05639AF8" w14:textId="77777777" w:rsidR="00257B4C" w:rsidRPr="00AA2803" w:rsidRDefault="00257B4C" w:rsidP="00257B4C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DO_NO</w:t>
            </w:r>
          </w:p>
        </w:tc>
        <w:tc>
          <w:tcPr>
            <w:tcW w:w="1978" w:type="dxa"/>
            <w:gridSpan w:val="3"/>
          </w:tcPr>
          <w:p w14:paraId="593CBEDC" w14:textId="77777777" w:rsidR="00257B4C" w:rsidRPr="00AA2803" w:rsidRDefault="00257B4C" w:rsidP="00257B4C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CHAR(10)</w:t>
            </w:r>
          </w:p>
        </w:tc>
        <w:tc>
          <w:tcPr>
            <w:tcW w:w="709" w:type="dxa"/>
            <w:gridSpan w:val="2"/>
          </w:tcPr>
          <w:p w14:paraId="0A72E28E" w14:textId="77777777" w:rsidR="00257B4C" w:rsidRPr="00AA2803" w:rsidRDefault="00257B4C" w:rsidP="00257B4C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746A12E3" w14:textId="77777777" w:rsidR="00257B4C" w:rsidRPr="00AA2803" w:rsidRDefault="00257B4C" w:rsidP="00257B4C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7E764E" w:rsidRPr="00AA2803" w14:paraId="21A63B82" w14:textId="77777777" w:rsidTr="00E728BE">
        <w:tc>
          <w:tcPr>
            <w:tcW w:w="391" w:type="dxa"/>
            <w:tcBorders>
              <w:top w:val="single" w:sz="4" w:space="0" w:color="auto"/>
            </w:tcBorders>
          </w:tcPr>
          <w:p w14:paraId="17A1E7AF" w14:textId="77777777" w:rsidR="007E764E" w:rsidRPr="00AA2803" w:rsidRDefault="007E764E" w:rsidP="006164CE">
            <w:pPr>
              <w:pStyle w:val="af"/>
              <w:numPr>
                <w:ilvl w:val="0"/>
                <w:numId w:val="39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978" w:type="dxa"/>
            <w:gridSpan w:val="4"/>
          </w:tcPr>
          <w:p w14:paraId="3941EEE7" w14:textId="77777777" w:rsidR="007E764E" w:rsidRPr="00AA2803" w:rsidRDefault="007E764E" w:rsidP="007E764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顺序号</w:t>
            </w:r>
          </w:p>
        </w:tc>
        <w:tc>
          <w:tcPr>
            <w:tcW w:w="2123" w:type="dxa"/>
            <w:gridSpan w:val="2"/>
          </w:tcPr>
          <w:p w14:paraId="3176F4F4" w14:textId="77777777" w:rsidR="007E764E" w:rsidRPr="00AA2803" w:rsidRDefault="007E764E" w:rsidP="007E764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SEQUENCE_NO</w:t>
            </w:r>
          </w:p>
        </w:tc>
        <w:tc>
          <w:tcPr>
            <w:tcW w:w="1978" w:type="dxa"/>
            <w:gridSpan w:val="3"/>
          </w:tcPr>
          <w:p w14:paraId="3B9FF0BC" w14:textId="77777777" w:rsidR="007E764E" w:rsidRPr="00AA2803" w:rsidRDefault="007E764E" w:rsidP="007E764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NUMBER(</w:t>
            </w:r>
            <w:r>
              <w:rPr>
                <w:rFonts w:ascii="新宋体" w:eastAsia="新宋体" w:hAnsi="新宋体"/>
                <w:szCs w:val="22"/>
              </w:rPr>
              <w:t>24</w:t>
            </w:r>
            <w:r w:rsidRPr="00AA2803">
              <w:rPr>
                <w:rFonts w:ascii="新宋体" w:eastAsia="新宋体" w:hAnsi="新宋体" w:hint="eastAsia"/>
                <w:szCs w:val="22"/>
              </w:rPr>
              <w:t>)</w:t>
            </w:r>
          </w:p>
        </w:tc>
        <w:tc>
          <w:tcPr>
            <w:tcW w:w="709" w:type="dxa"/>
            <w:gridSpan w:val="2"/>
          </w:tcPr>
          <w:p w14:paraId="01E329B4" w14:textId="77777777" w:rsidR="007E764E" w:rsidRPr="00AA2803" w:rsidRDefault="007E764E" w:rsidP="007E764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02C383DC" w14:textId="77777777" w:rsidR="007E764E" w:rsidRPr="00AA2803" w:rsidRDefault="007E764E" w:rsidP="007E764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7E764E" w:rsidRPr="00AA2803" w14:paraId="55EF44A0" w14:textId="77777777" w:rsidTr="00E728BE">
        <w:tc>
          <w:tcPr>
            <w:tcW w:w="391" w:type="dxa"/>
            <w:tcBorders>
              <w:top w:val="single" w:sz="4" w:space="0" w:color="auto"/>
            </w:tcBorders>
          </w:tcPr>
          <w:p w14:paraId="0145B7A1" w14:textId="77777777" w:rsidR="007E764E" w:rsidRPr="00AA2803" w:rsidRDefault="007E764E" w:rsidP="006164CE">
            <w:pPr>
              <w:pStyle w:val="af"/>
              <w:numPr>
                <w:ilvl w:val="0"/>
                <w:numId w:val="39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978" w:type="dxa"/>
            <w:gridSpan w:val="4"/>
          </w:tcPr>
          <w:p w14:paraId="6AA2394F" w14:textId="77777777" w:rsidR="007E764E" w:rsidRPr="00AA2803" w:rsidRDefault="007E764E" w:rsidP="007E764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方案编码</w:t>
            </w:r>
          </w:p>
        </w:tc>
        <w:tc>
          <w:tcPr>
            <w:tcW w:w="2123" w:type="dxa"/>
            <w:gridSpan w:val="2"/>
          </w:tcPr>
          <w:p w14:paraId="6C7D70C7" w14:textId="77777777" w:rsidR="007E764E" w:rsidRPr="00AA2803" w:rsidRDefault="007E764E" w:rsidP="007E764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PLAN_CODE</w:t>
            </w:r>
          </w:p>
        </w:tc>
        <w:tc>
          <w:tcPr>
            <w:tcW w:w="1978" w:type="dxa"/>
            <w:gridSpan w:val="3"/>
          </w:tcPr>
          <w:p w14:paraId="235C68DF" w14:textId="77777777" w:rsidR="007E764E" w:rsidRPr="00AA2803" w:rsidRDefault="007E764E" w:rsidP="007E764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VARCHAR2(10)</w:t>
            </w:r>
          </w:p>
        </w:tc>
        <w:tc>
          <w:tcPr>
            <w:tcW w:w="709" w:type="dxa"/>
            <w:gridSpan w:val="2"/>
          </w:tcPr>
          <w:p w14:paraId="2B30001D" w14:textId="77777777" w:rsidR="007E764E" w:rsidRPr="00AA2803" w:rsidRDefault="007E764E" w:rsidP="007E764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6B812EDA" w14:textId="77777777" w:rsidR="007E764E" w:rsidRPr="00AA2803" w:rsidRDefault="007E764E" w:rsidP="007E764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7E764E" w:rsidRPr="00AA2803" w14:paraId="32330275" w14:textId="77777777" w:rsidTr="00E728BE">
        <w:tc>
          <w:tcPr>
            <w:tcW w:w="391" w:type="dxa"/>
            <w:tcBorders>
              <w:top w:val="single" w:sz="4" w:space="0" w:color="auto"/>
            </w:tcBorders>
          </w:tcPr>
          <w:p w14:paraId="57288976" w14:textId="77777777" w:rsidR="007E764E" w:rsidRPr="00AA2803" w:rsidRDefault="007E764E" w:rsidP="006164CE">
            <w:pPr>
              <w:pStyle w:val="af"/>
              <w:numPr>
                <w:ilvl w:val="0"/>
                <w:numId w:val="39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978" w:type="dxa"/>
            <w:gridSpan w:val="4"/>
          </w:tcPr>
          <w:p w14:paraId="492E5DD1" w14:textId="77777777" w:rsidR="007E764E" w:rsidRPr="00AA2803" w:rsidRDefault="007E764E" w:rsidP="007E764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票数</w:t>
            </w:r>
          </w:p>
        </w:tc>
        <w:tc>
          <w:tcPr>
            <w:tcW w:w="2123" w:type="dxa"/>
            <w:gridSpan w:val="2"/>
          </w:tcPr>
          <w:p w14:paraId="12D1EEA0" w14:textId="77777777" w:rsidR="007E764E" w:rsidRPr="00AA2803" w:rsidRDefault="007E764E" w:rsidP="007E764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TICKETS</w:t>
            </w:r>
          </w:p>
        </w:tc>
        <w:tc>
          <w:tcPr>
            <w:tcW w:w="1978" w:type="dxa"/>
            <w:gridSpan w:val="3"/>
          </w:tcPr>
          <w:p w14:paraId="1ABC1F7B" w14:textId="77777777" w:rsidR="007E764E" w:rsidRPr="00AA2803" w:rsidRDefault="007E764E" w:rsidP="007E764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NUMBER(</w:t>
            </w:r>
            <w:r w:rsidRPr="00AA2803">
              <w:rPr>
                <w:rFonts w:ascii="新宋体" w:eastAsia="新宋体" w:hAnsi="新宋体"/>
                <w:szCs w:val="22"/>
              </w:rPr>
              <w:t>18</w:t>
            </w:r>
            <w:r w:rsidRPr="00AA2803">
              <w:rPr>
                <w:rFonts w:ascii="新宋体" w:eastAsia="新宋体" w:hAnsi="新宋体" w:hint="eastAsia"/>
                <w:szCs w:val="22"/>
              </w:rPr>
              <w:t>)</w:t>
            </w:r>
          </w:p>
        </w:tc>
        <w:tc>
          <w:tcPr>
            <w:tcW w:w="709" w:type="dxa"/>
            <w:gridSpan w:val="2"/>
          </w:tcPr>
          <w:p w14:paraId="3E1083BB" w14:textId="77777777" w:rsidR="007E764E" w:rsidRPr="00AA2803" w:rsidRDefault="007E764E" w:rsidP="007E764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1A9A72CE" w14:textId="12A9DED9" w:rsidR="007E764E" w:rsidRPr="00AA2803" w:rsidRDefault="00F04019" w:rsidP="007E764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0</w:t>
            </w:r>
          </w:p>
        </w:tc>
      </w:tr>
      <w:tr w:rsidR="007E764E" w:rsidRPr="00AA2803" w14:paraId="3700F3AA" w14:textId="77777777" w:rsidTr="00E728BE">
        <w:tc>
          <w:tcPr>
            <w:tcW w:w="391" w:type="dxa"/>
            <w:tcBorders>
              <w:top w:val="single" w:sz="4" w:space="0" w:color="auto"/>
            </w:tcBorders>
          </w:tcPr>
          <w:p w14:paraId="69F21021" w14:textId="77777777" w:rsidR="007E764E" w:rsidRPr="00AA2803" w:rsidRDefault="007E764E" w:rsidP="006164CE">
            <w:pPr>
              <w:pStyle w:val="af"/>
              <w:numPr>
                <w:ilvl w:val="0"/>
                <w:numId w:val="39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978" w:type="dxa"/>
            <w:gridSpan w:val="4"/>
          </w:tcPr>
          <w:p w14:paraId="0661A2B9" w14:textId="77777777" w:rsidR="007E764E" w:rsidRPr="00AA2803" w:rsidRDefault="007E764E" w:rsidP="007E764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本</w:t>
            </w:r>
            <w:r w:rsidRPr="00AA2803">
              <w:rPr>
                <w:rFonts w:ascii="新宋体" w:eastAsia="新宋体" w:hAnsi="新宋体" w:hint="eastAsia"/>
                <w:szCs w:val="22"/>
              </w:rPr>
              <w:t>数</w:t>
            </w:r>
          </w:p>
        </w:tc>
        <w:tc>
          <w:tcPr>
            <w:tcW w:w="2123" w:type="dxa"/>
            <w:gridSpan w:val="2"/>
          </w:tcPr>
          <w:p w14:paraId="6AAC59CA" w14:textId="77777777" w:rsidR="007E764E" w:rsidRPr="00AA2803" w:rsidRDefault="007E764E" w:rsidP="007E764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/>
                <w:szCs w:val="22"/>
              </w:rPr>
              <w:t>PACKAGES</w:t>
            </w:r>
          </w:p>
        </w:tc>
        <w:tc>
          <w:tcPr>
            <w:tcW w:w="1978" w:type="dxa"/>
            <w:gridSpan w:val="3"/>
          </w:tcPr>
          <w:p w14:paraId="70FD7844" w14:textId="77777777" w:rsidR="007E764E" w:rsidRPr="00AA2803" w:rsidRDefault="007E764E" w:rsidP="007E764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NUMBER(</w:t>
            </w:r>
            <w:r w:rsidRPr="00AA2803">
              <w:rPr>
                <w:rFonts w:ascii="新宋体" w:eastAsia="新宋体" w:hAnsi="新宋体"/>
                <w:szCs w:val="22"/>
              </w:rPr>
              <w:t>18</w:t>
            </w:r>
            <w:r w:rsidRPr="00AA2803">
              <w:rPr>
                <w:rFonts w:ascii="新宋体" w:eastAsia="新宋体" w:hAnsi="新宋体" w:hint="eastAsia"/>
                <w:szCs w:val="22"/>
              </w:rPr>
              <w:t>)</w:t>
            </w:r>
          </w:p>
        </w:tc>
        <w:tc>
          <w:tcPr>
            <w:tcW w:w="709" w:type="dxa"/>
            <w:gridSpan w:val="2"/>
          </w:tcPr>
          <w:p w14:paraId="46FBB965" w14:textId="77777777" w:rsidR="007E764E" w:rsidRPr="00AA2803" w:rsidRDefault="007E764E" w:rsidP="007E764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420438B9" w14:textId="19D6ED39" w:rsidR="007E764E" w:rsidRPr="00AA2803" w:rsidRDefault="00F04019" w:rsidP="007E764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0</w:t>
            </w:r>
          </w:p>
        </w:tc>
      </w:tr>
      <w:tr w:rsidR="007E764E" w:rsidRPr="00AA2803" w14:paraId="4F96D78C" w14:textId="77777777" w:rsidTr="00E728BE">
        <w:tc>
          <w:tcPr>
            <w:tcW w:w="391" w:type="dxa"/>
            <w:tcBorders>
              <w:top w:val="single" w:sz="4" w:space="0" w:color="auto"/>
            </w:tcBorders>
          </w:tcPr>
          <w:p w14:paraId="3A908E29" w14:textId="77777777" w:rsidR="007E764E" w:rsidRPr="00AA2803" w:rsidRDefault="007E764E" w:rsidP="006164CE">
            <w:pPr>
              <w:pStyle w:val="af"/>
              <w:numPr>
                <w:ilvl w:val="0"/>
                <w:numId w:val="39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978" w:type="dxa"/>
            <w:gridSpan w:val="4"/>
          </w:tcPr>
          <w:p w14:paraId="56AA86B9" w14:textId="77777777" w:rsidR="007E764E" w:rsidRPr="00AA2803" w:rsidRDefault="007E764E" w:rsidP="007E764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金额</w:t>
            </w:r>
          </w:p>
        </w:tc>
        <w:tc>
          <w:tcPr>
            <w:tcW w:w="2123" w:type="dxa"/>
            <w:gridSpan w:val="2"/>
          </w:tcPr>
          <w:p w14:paraId="66FF3A27" w14:textId="77777777" w:rsidR="007E764E" w:rsidRPr="00AA2803" w:rsidRDefault="007E764E" w:rsidP="007E764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AMOUNT</w:t>
            </w:r>
          </w:p>
        </w:tc>
        <w:tc>
          <w:tcPr>
            <w:tcW w:w="1978" w:type="dxa"/>
            <w:gridSpan w:val="3"/>
          </w:tcPr>
          <w:p w14:paraId="6866C6ED" w14:textId="77777777" w:rsidR="007E764E" w:rsidRPr="00AA2803" w:rsidRDefault="007E764E" w:rsidP="007E764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NUMBER(</w:t>
            </w:r>
            <w:r>
              <w:rPr>
                <w:rFonts w:ascii="新宋体" w:eastAsia="新宋体" w:hAnsi="新宋体"/>
                <w:szCs w:val="22"/>
              </w:rPr>
              <w:t>2</w:t>
            </w:r>
            <w:r w:rsidRPr="00AA2803">
              <w:rPr>
                <w:rFonts w:ascii="新宋体" w:eastAsia="新宋体" w:hAnsi="新宋体"/>
                <w:szCs w:val="22"/>
              </w:rPr>
              <w:t>8</w:t>
            </w:r>
            <w:r w:rsidRPr="00AA2803">
              <w:rPr>
                <w:rFonts w:ascii="新宋体" w:eastAsia="新宋体" w:hAnsi="新宋体" w:hint="eastAsia"/>
                <w:szCs w:val="22"/>
              </w:rPr>
              <w:t>)</w:t>
            </w:r>
          </w:p>
        </w:tc>
        <w:tc>
          <w:tcPr>
            <w:tcW w:w="709" w:type="dxa"/>
            <w:gridSpan w:val="2"/>
          </w:tcPr>
          <w:p w14:paraId="49EA6D5B" w14:textId="77777777" w:rsidR="007E764E" w:rsidRPr="00AA2803" w:rsidRDefault="007E764E" w:rsidP="007E764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41720E2E" w14:textId="655754A2" w:rsidR="007E764E" w:rsidRPr="00AA2803" w:rsidRDefault="00F04019" w:rsidP="007E764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0</w:t>
            </w:r>
          </w:p>
        </w:tc>
      </w:tr>
      <w:tr w:rsidR="007E764E" w:rsidRPr="00AA2803" w14:paraId="3F611435" w14:textId="77777777" w:rsidTr="00E728BE">
        <w:tc>
          <w:tcPr>
            <w:tcW w:w="9747" w:type="dxa"/>
            <w:gridSpan w:val="13"/>
            <w:shd w:val="clear" w:color="auto" w:fill="D9D9D9" w:themeFill="background1" w:themeFillShade="D9"/>
          </w:tcPr>
          <w:p w14:paraId="68D7F1B8" w14:textId="77777777" w:rsidR="007E764E" w:rsidRPr="00AA2803" w:rsidRDefault="007E764E" w:rsidP="007E764E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表格其他属性信息定义（包括PK-FK、IDX等）</w:t>
            </w:r>
          </w:p>
        </w:tc>
      </w:tr>
      <w:tr w:rsidR="007E764E" w:rsidRPr="00AA2803" w14:paraId="02BF6033" w14:textId="77777777" w:rsidTr="00257B4C">
        <w:trPr>
          <w:trHeight w:val="231"/>
        </w:trPr>
        <w:tc>
          <w:tcPr>
            <w:tcW w:w="533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A511278" w14:textId="77777777" w:rsidR="007E764E" w:rsidRPr="00AA2803" w:rsidRDefault="007E764E" w:rsidP="007E764E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主键</w:t>
            </w:r>
          </w:p>
        </w:tc>
        <w:tc>
          <w:tcPr>
            <w:tcW w:w="3403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633E3792" w14:textId="77777777" w:rsidR="007E764E" w:rsidRPr="00AA2803" w:rsidRDefault="007E764E" w:rsidP="007E764E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5811" w:type="dxa"/>
            <w:gridSpan w:val="7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64E6BBCC" w14:textId="77777777" w:rsidR="007E764E" w:rsidRPr="00AA2803" w:rsidRDefault="007E764E" w:rsidP="007E764E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包含列</w:t>
            </w:r>
          </w:p>
        </w:tc>
      </w:tr>
      <w:tr w:rsidR="007E764E" w:rsidRPr="00AA2803" w14:paraId="4F728238" w14:textId="77777777" w:rsidTr="00257B4C">
        <w:trPr>
          <w:trHeight w:val="231"/>
        </w:trPr>
        <w:tc>
          <w:tcPr>
            <w:tcW w:w="533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2DA24E7" w14:textId="77777777" w:rsidR="007E764E" w:rsidRPr="00AA2803" w:rsidRDefault="007E764E" w:rsidP="007E764E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3403" w:type="dxa"/>
            <w:gridSpan w:val="4"/>
            <w:tcBorders>
              <w:left w:val="single" w:sz="4" w:space="0" w:color="auto"/>
            </w:tcBorders>
          </w:tcPr>
          <w:p w14:paraId="05C65105" w14:textId="77777777" w:rsidR="007E764E" w:rsidRPr="00AA2803" w:rsidRDefault="007E764E" w:rsidP="007E764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PK_SALE_DELIVERY_ORDER_DETAIL</w:t>
            </w:r>
          </w:p>
        </w:tc>
        <w:tc>
          <w:tcPr>
            <w:tcW w:w="5811" w:type="dxa"/>
            <w:gridSpan w:val="7"/>
            <w:tcBorders>
              <w:left w:val="single" w:sz="4" w:space="0" w:color="auto"/>
            </w:tcBorders>
          </w:tcPr>
          <w:p w14:paraId="241EDF8A" w14:textId="77777777" w:rsidR="007E764E" w:rsidRPr="00AA2803" w:rsidRDefault="007E764E" w:rsidP="007E764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SEQUENCE_NO</w:t>
            </w:r>
          </w:p>
        </w:tc>
      </w:tr>
      <w:tr w:rsidR="007E764E" w:rsidRPr="00AA2803" w14:paraId="302B44AF" w14:textId="77777777" w:rsidTr="00257B4C">
        <w:trPr>
          <w:trHeight w:val="231"/>
        </w:trPr>
        <w:tc>
          <w:tcPr>
            <w:tcW w:w="533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6FA7D3D" w14:textId="77777777" w:rsidR="007E764E" w:rsidRPr="00AA2803" w:rsidRDefault="007E764E" w:rsidP="007E764E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外键</w:t>
            </w:r>
          </w:p>
        </w:tc>
        <w:tc>
          <w:tcPr>
            <w:tcW w:w="3403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02A37C0F" w14:textId="77777777" w:rsidR="007E764E" w:rsidRPr="00AA2803" w:rsidRDefault="007E764E" w:rsidP="007E764E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1556" w:type="dxa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54DAF855" w14:textId="77777777" w:rsidR="007E764E" w:rsidRPr="00AA2803" w:rsidRDefault="007E764E" w:rsidP="007E764E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  <w:tc>
          <w:tcPr>
            <w:tcW w:w="2123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6F75A726" w14:textId="77777777" w:rsidR="007E764E" w:rsidRPr="00AA2803" w:rsidRDefault="007E764E" w:rsidP="007E764E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参照表名</w:t>
            </w:r>
          </w:p>
        </w:tc>
        <w:tc>
          <w:tcPr>
            <w:tcW w:w="2132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0F9A5E95" w14:textId="77777777" w:rsidR="007E764E" w:rsidRPr="00AA2803" w:rsidRDefault="007E764E" w:rsidP="007E764E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</w:tr>
      <w:tr w:rsidR="007E764E" w:rsidRPr="00AA2803" w14:paraId="3F969BF5" w14:textId="77777777" w:rsidTr="00257B4C">
        <w:trPr>
          <w:trHeight w:val="231"/>
        </w:trPr>
        <w:tc>
          <w:tcPr>
            <w:tcW w:w="533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6F6BD27" w14:textId="77777777" w:rsidR="007E764E" w:rsidRPr="00AA2803" w:rsidRDefault="007E764E" w:rsidP="007E764E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3403" w:type="dxa"/>
            <w:gridSpan w:val="4"/>
            <w:tcBorders>
              <w:left w:val="single" w:sz="4" w:space="0" w:color="auto"/>
            </w:tcBorders>
          </w:tcPr>
          <w:p w14:paraId="42C330E6" w14:textId="77777777" w:rsidR="007E764E" w:rsidRPr="00AA2803" w:rsidRDefault="007E764E" w:rsidP="007E764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56" w:type="dxa"/>
            <w:tcBorders>
              <w:left w:val="single" w:sz="4" w:space="0" w:color="auto"/>
            </w:tcBorders>
          </w:tcPr>
          <w:p w14:paraId="5537B614" w14:textId="77777777" w:rsidR="007E764E" w:rsidRPr="00AA2803" w:rsidRDefault="007E764E" w:rsidP="007E764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123" w:type="dxa"/>
            <w:gridSpan w:val="4"/>
            <w:tcBorders>
              <w:left w:val="single" w:sz="4" w:space="0" w:color="auto"/>
            </w:tcBorders>
          </w:tcPr>
          <w:p w14:paraId="555104E4" w14:textId="77777777" w:rsidR="007E764E" w:rsidRPr="00AA2803" w:rsidRDefault="007E764E" w:rsidP="007E764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132" w:type="dxa"/>
            <w:gridSpan w:val="2"/>
            <w:tcBorders>
              <w:left w:val="single" w:sz="4" w:space="0" w:color="auto"/>
            </w:tcBorders>
          </w:tcPr>
          <w:p w14:paraId="203580B0" w14:textId="77777777" w:rsidR="007E764E" w:rsidRPr="00AA2803" w:rsidRDefault="007E764E" w:rsidP="007E764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7E764E" w:rsidRPr="00AA2803" w14:paraId="299A1179" w14:textId="77777777" w:rsidTr="00257B4C">
        <w:trPr>
          <w:trHeight w:val="231"/>
        </w:trPr>
        <w:tc>
          <w:tcPr>
            <w:tcW w:w="533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FE9CC71" w14:textId="77777777" w:rsidR="007E764E" w:rsidRPr="00AA2803" w:rsidRDefault="007E764E" w:rsidP="007E764E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索引</w:t>
            </w:r>
          </w:p>
        </w:tc>
        <w:tc>
          <w:tcPr>
            <w:tcW w:w="3403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1754B4A4" w14:textId="77777777" w:rsidR="007E764E" w:rsidRPr="00AA2803" w:rsidRDefault="007E764E" w:rsidP="007E764E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2684" w:type="dxa"/>
            <w:gridSpan w:val="3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27A2A3CA" w14:textId="77777777" w:rsidR="007E764E" w:rsidRPr="00AA2803" w:rsidRDefault="007E764E" w:rsidP="007E764E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  <w:tc>
          <w:tcPr>
            <w:tcW w:w="3127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2572364E" w14:textId="77777777" w:rsidR="007E764E" w:rsidRPr="00AA2803" w:rsidRDefault="007E764E" w:rsidP="007E764E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类型</w:t>
            </w:r>
          </w:p>
        </w:tc>
      </w:tr>
      <w:tr w:rsidR="007E764E" w:rsidRPr="00AA2803" w14:paraId="21210204" w14:textId="77777777" w:rsidTr="00257B4C">
        <w:trPr>
          <w:trHeight w:val="231"/>
        </w:trPr>
        <w:tc>
          <w:tcPr>
            <w:tcW w:w="533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69D1F35" w14:textId="77777777" w:rsidR="007E764E" w:rsidRPr="00AA2803" w:rsidRDefault="007E764E" w:rsidP="007E764E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3403" w:type="dxa"/>
            <w:gridSpan w:val="4"/>
            <w:tcBorders>
              <w:left w:val="single" w:sz="4" w:space="0" w:color="auto"/>
            </w:tcBorders>
          </w:tcPr>
          <w:p w14:paraId="24C2FC56" w14:textId="77777777" w:rsidR="007E764E" w:rsidRPr="00AA2803" w:rsidRDefault="007E764E" w:rsidP="007E764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684" w:type="dxa"/>
            <w:gridSpan w:val="3"/>
            <w:tcBorders>
              <w:left w:val="single" w:sz="4" w:space="0" w:color="auto"/>
            </w:tcBorders>
          </w:tcPr>
          <w:p w14:paraId="67573F0A" w14:textId="77777777" w:rsidR="007E764E" w:rsidRPr="00AA2803" w:rsidRDefault="007E764E" w:rsidP="007E764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127" w:type="dxa"/>
            <w:gridSpan w:val="4"/>
            <w:tcBorders>
              <w:left w:val="single" w:sz="4" w:space="0" w:color="auto"/>
            </w:tcBorders>
          </w:tcPr>
          <w:p w14:paraId="191A4DA2" w14:textId="77777777" w:rsidR="007E764E" w:rsidRPr="00AA2803" w:rsidRDefault="007E764E" w:rsidP="007E764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7E764E" w:rsidRPr="00AA2803" w14:paraId="3E9503FC" w14:textId="77777777" w:rsidTr="00E728BE">
        <w:tc>
          <w:tcPr>
            <w:tcW w:w="533" w:type="dxa"/>
            <w:gridSpan w:val="2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A5715D8" w14:textId="77777777" w:rsidR="007E764E" w:rsidRPr="00AA2803" w:rsidRDefault="007E764E" w:rsidP="007E764E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约束</w:t>
            </w:r>
          </w:p>
        </w:tc>
        <w:tc>
          <w:tcPr>
            <w:tcW w:w="9214" w:type="dxa"/>
            <w:gridSpan w:val="11"/>
            <w:tcBorders>
              <w:left w:val="single" w:sz="4" w:space="0" w:color="auto"/>
            </w:tcBorders>
          </w:tcPr>
          <w:p w14:paraId="49EDB066" w14:textId="77777777" w:rsidR="007E764E" w:rsidRPr="00AA2803" w:rsidRDefault="007E764E" w:rsidP="007E764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7E764E" w:rsidRPr="00AA2803" w14:paraId="58F37068" w14:textId="77777777" w:rsidTr="00257B4C">
        <w:trPr>
          <w:trHeight w:val="231"/>
        </w:trPr>
        <w:tc>
          <w:tcPr>
            <w:tcW w:w="533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5C6A699" w14:textId="77777777" w:rsidR="007E764E" w:rsidRPr="00AA2803" w:rsidRDefault="007E764E" w:rsidP="007E764E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</w:t>
            </w: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60F2236E" w14:textId="77777777" w:rsidR="007E764E" w:rsidRPr="00AA2803" w:rsidRDefault="007E764E" w:rsidP="007E764E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分区类型</w:t>
            </w:r>
          </w:p>
        </w:tc>
        <w:tc>
          <w:tcPr>
            <w:tcW w:w="1915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444629DF" w14:textId="77777777" w:rsidR="007E764E" w:rsidRPr="00AA2803" w:rsidRDefault="007E764E" w:rsidP="007E764E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分区字段</w:t>
            </w:r>
          </w:p>
        </w:tc>
        <w:tc>
          <w:tcPr>
            <w:tcW w:w="5811" w:type="dxa"/>
            <w:gridSpan w:val="7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52C133F7" w14:textId="77777777" w:rsidR="007E764E" w:rsidRPr="00AA2803" w:rsidRDefault="007E764E" w:rsidP="007E764E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分区条件</w:t>
            </w:r>
          </w:p>
        </w:tc>
      </w:tr>
      <w:tr w:rsidR="007E764E" w:rsidRPr="00AA2803" w14:paraId="10E49377" w14:textId="77777777" w:rsidTr="00257B4C">
        <w:trPr>
          <w:trHeight w:val="231"/>
        </w:trPr>
        <w:tc>
          <w:tcPr>
            <w:tcW w:w="533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E2C3248" w14:textId="77777777" w:rsidR="007E764E" w:rsidRPr="00AA2803" w:rsidRDefault="007E764E" w:rsidP="007E764E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</w:tcPr>
          <w:p w14:paraId="5091A83B" w14:textId="77777777" w:rsidR="007E764E" w:rsidRPr="00AA2803" w:rsidRDefault="007E764E" w:rsidP="007E764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主分区</w:t>
            </w:r>
          </w:p>
        </w:tc>
        <w:tc>
          <w:tcPr>
            <w:tcW w:w="1915" w:type="dxa"/>
            <w:gridSpan w:val="2"/>
            <w:tcBorders>
              <w:left w:val="single" w:sz="4" w:space="0" w:color="auto"/>
            </w:tcBorders>
          </w:tcPr>
          <w:p w14:paraId="7EEFC27C" w14:textId="77777777" w:rsidR="007E764E" w:rsidRPr="00AA2803" w:rsidRDefault="007E764E" w:rsidP="007E764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5811" w:type="dxa"/>
            <w:gridSpan w:val="7"/>
            <w:tcBorders>
              <w:left w:val="single" w:sz="4" w:space="0" w:color="auto"/>
            </w:tcBorders>
          </w:tcPr>
          <w:p w14:paraId="4F051432" w14:textId="77777777" w:rsidR="007E764E" w:rsidRPr="00AA2803" w:rsidRDefault="007E764E" w:rsidP="007E764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7E764E" w:rsidRPr="00AA2803" w14:paraId="6FB552AB" w14:textId="77777777" w:rsidTr="00257B4C">
        <w:trPr>
          <w:trHeight w:val="231"/>
        </w:trPr>
        <w:tc>
          <w:tcPr>
            <w:tcW w:w="533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BF9F2C8" w14:textId="77777777" w:rsidR="007E764E" w:rsidRPr="00AA2803" w:rsidRDefault="007E764E" w:rsidP="007E764E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</w:tcPr>
          <w:p w14:paraId="2EE39F20" w14:textId="77777777" w:rsidR="007E764E" w:rsidRPr="00AA2803" w:rsidRDefault="007E764E" w:rsidP="007E764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子分区</w:t>
            </w:r>
          </w:p>
        </w:tc>
        <w:tc>
          <w:tcPr>
            <w:tcW w:w="1915" w:type="dxa"/>
            <w:gridSpan w:val="2"/>
            <w:tcBorders>
              <w:left w:val="single" w:sz="4" w:space="0" w:color="auto"/>
            </w:tcBorders>
          </w:tcPr>
          <w:p w14:paraId="6D5C5880" w14:textId="77777777" w:rsidR="007E764E" w:rsidRPr="00AA2803" w:rsidRDefault="007E764E" w:rsidP="007E764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5811" w:type="dxa"/>
            <w:gridSpan w:val="7"/>
            <w:tcBorders>
              <w:left w:val="single" w:sz="4" w:space="0" w:color="auto"/>
            </w:tcBorders>
          </w:tcPr>
          <w:p w14:paraId="0ABC2A74" w14:textId="77777777" w:rsidR="007E764E" w:rsidRPr="00AA2803" w:rsidRDefault="007E764E" w:rsidP="007E764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</w:tbl>
    <w:p w14:paraId="1A31629C" w14:textId="77777777" w:rsidR="00E728BE" w:rsidRPr="00AA2803" w:rsidRDefault="00E728BE" w:rsidP="0084654E"/>
    <w:p w14:paraId="73A0B124" w14:textId="77777777" w:rsidR="00AE347A" w:rsidRPr="00AA2803" w:rsidRDefault="00AE347A" w:rsidP="00AE347A">
      <w:pPr>
        <w:pStyle w:val="4"/>
      </w:pPr>
      <w:bookmarkStart w:id="90" w:name="_Toc435450859"/>
      <w:r w:rsidRPr="00AA2803">
        <w:rPr>
          <w:rFonts w:hint="eastAsia"/>
        </w:rPr>
        <w:t>出货单所包含的订单（</w:t>
      </w:r>
      <w:r w:rsidR="00EF1D99" w:rsidRPr="00AA2803">
        <w:rPr>
          <w:rFonts w:hint="eastAsia"/>
        </w:rPr>
        <w:t>SALE_</w:t>
      </w:r>
      <w:r w:rsidR="00EF1D99" w:rsidRPr="00AA2803">
        <w:t>DELIVERY_ORDER_</w:t>
      </w:r>
      <w:r w:rsidR="00EF1D99" w:rsidRPr="00AA2803">
        <w:rPr>
          <w:caps/>
        </w:rPr>
        <w:t>ALL</w:t>
      </w:r>
      <w:r w:rsidRPr="00AA2803">
        <w:rPr>
          <w:rFonts w:hint="eastAsia"/>
        </w:rPr>
        <w:t>）</w:t>
      </w:r>
      <w:bookmarkEnd w:id="90"/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91"/>
        <w:gridCol w:w="142"/>
        <w:gridCol w:w="698"/>
        <w:gridCol w:w="790"/>
        <w:gridCol w:w="1348"/>
        <w:gridCol w:w="133"/>
        <w:gridCol w:w="6"/>
        <w:gridCol w:w="1984"/>
        <w:gridCol w:w="995"/>
        <w:gridCol w:w="133"/>
        <w:gridCol w:w="850"/>
        <w:gridCol w:w="145"/>
        <w:gridCol w:w="564"/>
        <w:gridCol w:w="1568"/>
      </w:tblGrid>
      <w:tr w:rsidR="00AA2803" w:rsidRPr="00AA2803" w14:paraId="31AE94E4" w14:textId="77777777" w:rsidTr="00AE347A">
        <w:tc>
          <w:tcPr>
            <w:tcW w:w="1231" w:type="dxa"/>
            <w:gridSpan w:val="3"/>
            <w:shd w:val="clear" w:color="auto" w:fill="C0C0C0"/>
          </w:tcPr>
          <w:p w14:paraId="76B8B44D" w14:textId="77777777" w:rsidR="00AE347A" w:rsidRPr="00AA2803" w:rsidRDefault="00AE347A" w:rsidP="00A94B9F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lastRenderedPageBreak/>
              <w:t>汉字注解</w:t>
            </w:r>
          </w:p>
        </w:tc>
        <w:tc>
          <w:tcPr>
            <w:tcW w:w="4261" w:type="dxa"/>
            <w:gridSpan w:val="5"/>
            <w:shd w:val="clear" w:color="auto" w:fill="auto"/>
          </w:tcPr>
          <w:p w14:paraId="26E9E27D" w14:textId="77777777" w:rsidR="00AE347A" w:rsidRPr="00AA2803" w:rsidRDefault="00AE347A" w:rsidP="00A94B9F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出货单所包含的订单</w:t>
            </w:r>
          </w:p>
        </w:tc>
        <w:tc>
          <w:tcPr>
            <w:tcW w:w="995" w:type="dxa"/>
            <w:shd w:val="clear" w:color="auto" w:fill="C0C0C0"/>
          </w:tcPr>
          <w:p w14:paraId="75A29A44" w14:textId="77777777" w:rsidR="00AE347A" w:rsidRPr="00AA2803" w:rsidRDefault="00AE347A" w:rsidP="00A94B9F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表名</w:t>
            </w:r>
          </w:p>
        </w:tc>
        <w:tc>
          <w:tcPr>
            <w:tcW w:w="3260" w:type="dxa"/>
            <w:gridSpan w:val="5"/>
            <w:shd w:val="clear" w:color="auto" w:fill="auto"/>
          </w:tcPr>
          <w:p w14:paraId="7A052021" w14:textId="77777777" w:rsidR="00AE347A" w:rsidRPr="00AA2803" w:rsidRDefault="00EF1D99" w:rsidP="00A94B9F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/>
                <w:b/>
                <w:sz w:val="24"/>
                <w:szCs w:val="22"/>
              </w:rPr>
              <w:t>SALE_DELIVERY_ORDER_ALL</w:t>
            </w:r>
          </w:p>
        </w:tc>
      </w:tr>
      <w:tr w:rsidR="00AA2803" w:rsidRPr="00AA2803" w14:paraId="47285BD0" w14:textId="77777777" w:rsidTr="00AE347A">
        <w:tc>
          <w:tcPr>
            <w:tcW w:w="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horzCross" w:color="auto" w:fill="C0C0C0"/>
          </w:tcPr>
          <w:p w14:paraId="1192AEE5" w14:textId="77777777" w:rsidR="00AE347A" w:rsidRPr="00AA2803" w:rsidRDefault="00AE347A" w:rsidP="00A94B9F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</w:p>
        </w:tc>
        <w:tc>
          <w:tcPr>
            <w:tcW w:w="2978" w:type="dxa"/>
            <w:gridSpan w:val="4"/>
            <w:tcBorders>
              <w:left w:val="single" w:sz="4" w:space="0" w:color="auto"/>
            </w:tcBorders>
            <w:shd w:val="clear" w:color="auto" w:fill="C0C0C0"/>
          </w:tcPr>
          <w:p w14:paraId="434C4648" w14:textId="77777777" w:rsidR="00AE347A" w:rsidRPr="00AA2803" w:rsidRDefault="00AE347A" w:rsidP="00A94B9F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字段名称</w:t>
            </w:r>
          </w:p>
        </w:tc>
        <w:tc>
          <w:tcPr>
            <w:tcW w:w="2123" w:type="dxa"/>
            <w:gridSpan w:val="3"/>
            <w:shd w:val="clear" w:color="auto" w:fill="C0C0C0"/>
          </w:tcPr>
          <w:p w14:paraId="60310FBF" w14:textId="77777777" w:rsidR="00AE347A" w:rsidRPr="00AA2803" w:rsidRDefault="00AE347A" w:rsidP="00A94B9F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字段命名</w:t>
            </w:r>
          </w:p>
        </w:tc>
        <w:tc>
          <w:tcPr>
            <w:tcW w:w="1978" w:type="dxa"/>
            <w:gridSpan w:val="3"/>
            <w:shd w:val="clear" w:color="auto" w:fill="C0C0C0"/>
          </w:tcPr>
          <w:p w14:paraId="5535F930" w14:textId="77777777" w:rsidR="00AE347A" w:rsidRPr="00AA2803" w:rsidRDefault="00AE347A" w:rsidP="00A94B9F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类型</w:t>
            </w:r>
          </w:p>
        </w:tc>
        <w:tc>
          <w:tcPr>
            <w:tcW w:w="709" w:type="dxa"/>
            <w:gridSpan w:val="2"/>
            <w:shd w:val="clear" w:color="auto" w:fill="C0C0C0"/>
          </w:tcPr>
          <w:p w14:paraId="12A5885F" w14:textId="77777777" w:rsidR="00AE347A" w:rsidRPr="00AA2803" w:rsidRDefault="00AE347A" w:rsidP="00A94B9F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非空</w:t>
            </w:r>
          </w:p>
        </w:tc>
        <w:tc>
          <w:tcPr>
            <w:tcW w:w="1568" w:type="dxa"/>
            <w:shd w:val="clear" w:color="auto" w:fill="C0C0C0"/>
          </w:tcPr>
          <w:p w14:paraId="736D677F" w14:textId="77777777" w:rsidR="00AE347A" w:rsidRPr="00AA2803" w:rsidRDefault="00AE347A" w:rsidP="00A94B9F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默认</w:t>
            </w:r>
          </w:p>
        </w:tc>
      </w:tr>
      <w:tr w:rsidR="00AA2803" w:rsidRPr="00AA2803" w14:paraId="303422D8" w14:textId="77777777" w:rsidTr="00AE347A">
        <w:tc>
          <w:tcPr>
            <w:tcW w:w="391" w:type="dxa"/>
            <w:tcBorders>
              <w:top w:val="single" w:sz="4" w:space="0" w:color="auto"/>
            </w:tcBorders>
          </w:tcPr>
          <w:p w14:paraId="72570AF5" w14:textId="77777777" w:rsidR="00EF1D99" w:rsidRPr="00AA2803" w:rsidRDefault="00EF1D99" w:rsidP="006164CE">
            <w:pPr>
              <w:pStyle w:val="af"/>
              <w:numPr>
                <w:ilvl w:val="0"/>
                <w:numId w:val="58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978" w:type="dxa"/>
            <w:gridSpan w:val="4"/>
          </w:tcPr>
          <w:p w14:paraId="104C5563" w14:textId="77777777" w:rsidR="00EF1D99" w:rsidRPr="00AA2803" w:rsidRDefault="00EF1D99" w:rsidP="00EF1D9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出货单编号（CH12345678）</w:t>
            </w:r>
          </w:p>
        </w:tc>
        <w:tc>
          <w:tcPr>
            <w:tcW w:w="2123" w:type="dxa"/>
            <w:gridSpan w:val="3"/>
          </w:tcPr>
          <w:p w14:paraId="5B747E85" w14:textId="77777777" w:rsidR="00EF1D99" w:rsidRPr="00AA2803" w:rsidRDefault="00EF1D99" w:rsidP="00EF1D9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DO_NO</w:t>
            </w:r>
          </w:p>
        </w:tc>
        <w:tc>
          <w:tcPr>
            <w:tcW w:w="1978" w:type="dxa"/>
            <w:gridSpan w:val="3"/>
          </w:tcPr>
          <w:p w14:paraId="1F26A011" w14:textId="77777777" w:rsidR="00EF1D99" w:rsidRPr="00AA2803" w:rsidRDefault="00EF1D99" w:rsidP="00EF1D9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CHAR(10)</w:t>
            </w:r>
          </w:p>
        </w:tc>
        <w:tc>
          <w:tcPr>
            <w:tcW w:w="709" w:type="dxa"/>
            <w:gridSpan w:val="2"/>
          </w:tcPr>
          <w:p w14:paraId="27D7674C" w14:textId="77777777" w:rsidR="00EF1D99" w:rsidRPr="00AA2803" w:rsidRDefault="00EF1D99" w:rsidP="00EF1D9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0DA28E27" w14:textId="77777777" w:rsidR="00EF1D99" w:rsidRPr="00AA2803" w:rsidRDefault="00EF1D99" w:rsidP="00EF1D9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5513A9B6" w14:textId="77777777" w:rsidTr="00AE347A">
        <w:tc>
          <w:tcPr>
            <w:tcW w:w="391" w:type="dxa"/>
            <w:tcBorders>
              <w:top w:val="single" w:sz="4" w:space="0" w:color="auto"/>
            </w:tcBorders>
          </w:tcPr>
          <w:p w14:paraId="5B29868B" w14:textId="77777777" w:rsidR="00AE347A" w:rsidRPr="00AA2803" w:rsidRDefault="00AE347A" w:rsidP="006164CE">
            <w:pPr>
              <w:pStyle w:val="af"/>
              <w:numPr>
                <w:ilvl w:val="0"/>
                <w:numId w:val="58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978" w:type="dxa"/>
            <w:gridSpan w:val="4"/>
          </w:tcPr>
          <w:p w14:paraId="631B66AC" w14:textId="77777777" w:rsidR="00AE347A" w:rsidRPr="00AA2803" w:rsidRDefault="00AE347A" w:rsidP="00EF1D9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订单编号（DD12345678）</w:t>
            </w:r>
          </w:p>
        </w:tc>
        <w:tc>
          <w:tcPr>
            <w:tcW w:w="2123" w:type="dxa"/>
            <w:gridSpan w:val="3"/>
          </w:tcPr>
          <w:p w14:paraId="2D3ECF12" w14:textId="77777777" w:rsidR="00AE347A" w:rsidRPr="00AA2803" w:rsidRDefault="00AE347A" w:rsidP="00AE347A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ORDER_NO</w:t>
            </w:r>
          </w:p>
        </w:tc>
        <w:tc>
          <w:tcPr>
            <w:tcW w:w="1978" w:type="dxa"/>
            <w:gridSpan w:val="3"/>
          </w:tcPr>
          <w:p w14:paraId="5D9A9F4F" w14:textId="77777777" w:rsidR="00AE347A" w:rsidRPr="00AA2803" w:rsidRDefault="00AE347A" w:rsidP="00AE347A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CHAR(10)</w:t>
            </w:r>
          </w:p>
        </w:tc>
        <w:tc>
          <w:tcPr>
            <w:tcW w:w="709" w:type="dxa"/>
            <w:gridSpan w:val="2"/>
          </w:tcPr>
          <w:p w14:paraId="0FDE7544" w14:textId="77777777" w:rsidR="00AE347A" w:rsidRPr="00AA2803" w:rsidRDefault="00AE347A" w:rsidP="00AE347A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644563D4" w14:textId="77777777" w:rsidR="00AE347A" w:rsidRPr="00AA2803" w:rsidRDefault="00AE347A" w:rsidP="00AE347A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542081D9" w14:textId="77777777" w:rsidTr="00A94B9F">
        <w:tc>
          <w:tcPr>
            <w:tcW w:w="9747" w:type="dxa"/>
            <w:gridSpan w:val="14"/>
            <w:shd w:val="clear" w:color="auto" w:fill="D9D9D9" w:themeFill="background1" w:themeFillShade="D9"/>
          </w:tcPr>
          <w:p w14:paraId="6E6281F5" w14:textId="77777777" w:rsidR="00AE347A" w:rsidRPr="00AA2803" w:rsidRDefault="00AE347A" w:rsidP="00AE347A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表格其他属性信息定义（包括PK-FK、IDX等）</w:t>
            </w:r>
          </w:p>
        </w:tc>
      </w:tr>
      <w:tr w:rsidR="00AA2803" w:rsidRPr="00AA2803" w14:paraId="325EE3B6" w14:textId="77777777" w:rsidTr="00A94B9F">
        <w:trPr>
          <w:trHeight w:val="231"/>
        </w:trPr>
        <w:tc>
          <w:tcPr>
            <w:tcW w:w="533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E2246C2" w14:textId="77777777" w:rsidR="00AE347A" w:rsidRPr="00AA2803" w:rsidRDefault="00AE347A" w:rsidP="00AE347A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主键</w:t>
            </w:r>
          </w:p>
        </w:tc>
        <w:tc>
          <w:tcPr>
            <w:tcW w:w="2969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04017405" w14:textId="77777777" w:rsidR="00AE347A" w:rsidRPr="00AA2803" w:rsidRDefault="00AE347A" w:rsidP="00AE347A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6245" w:type="dxa"/>
            <w:gridSpan w:val="8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46CC9AE3" w14:textId="77777777" w:rsidR="00AE347A" w:rsidRPr="00AA2803" w:rsidRDefault="00AE347A" w:rsidP="00AE347A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包含列</w:t>
            </w:r>
          </w:p>
        </w:tc>
      </w:tr>
      <w:tr w:rsidR="00AA2803" w:rsidRPr="00AA2803" w14:paraId="1B05A4F3" w14:textId="77777777" w:rsidTr="00A94B9F">
        <w:trPr>
          <w:trHeight w:val="231"/>
        </w:trPr>
        <w:tc>
          <w:tcPr>
            <w:tcW w:w="533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D529082" w14:textId="77777777" w:rsidR="00AE347A" w:rsidRPr="00AA2803" w:rsidRDefault="00AE347A" w:rsidP="00AE347A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2969" w:type="dxa"/>
            <w:gridSpan w:val="4"/>
            <w:tcBorders>
              <w:left w:val="single" w:sz="4" w:space="0" w:color="auto"/>
            </w:tcBorders>
          </w:tcPr>
          <w:p w14:paraId="637ED1CC" w14:textId="77777777" w:rsidR="00AE347A" w:rsidRPr="00AA2803" w:rsidRDefault="00AE347A" w:rsidP="00EF1D9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PK_</w:t>
            </w:r>
            <w:r w:rsidR="00EF1D99" w:rsidRPr="00AA2803">
              <w:rPr>
                <w:rFonts w:ascii="新宋体" w:eastAsia="新宋体" w:hAnsi="新宋体"/>
                <w:szCs w:val="22"/>
              </w:rPr>
              <w:t>SALE_DELIVERY_ORDER_ALL</w:t>
            </w:r>
          </w:p>
        </w:tc>
        <w:tc>
          <w:tcPr>
            <w:tcW w:w="6245" w:type="dxa"/>
            <w:gridSpan w:val="8"/>
            <w:tcBorders>
              <w:left w:val="single" w:sz="4" w:space="0" w:color="auto"/>
            </w:tcBorders>
          </w:tcPr>
          <w:p w14:paraId="134361A5" w14:textId="77777777" w:rsidR="00AE347A" w:rsidRPr="00AA2803" w:rsidRDefault="00EF1D99" w:rsidP="003C22A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DO</w:t>
            </w:r>
            <w:r w:rsidR="00434EFA" w:rsidRPr="00AA2803">
              <w:rPr>
                <w:rFonts w:ascii="新宋体" w:eastAsia="新宋体" w:hAnsi="新宋体"/>
                <w:szCs w:val="22"/>
              </w:rPr>
              <w:t>_NO</w:t>
            </w:r>
            <w:r w:rsidR="003C22AD" w:rsidRPr="00AA2803">
              <w:rPr>
                <w:rFonts w:ascii="新宋体" w:eastAsia="新宋体" w:hAnsi="新宋体"/>
                <w:szCs w:val="22"/>
              </w:rPr>
              <w:t>,</w:t>
            </w:r>
            <w:r w:rsidR="003C22AD" w:rsidRPr="00AA2803">
              <w:rPr>
                <w:rFonts w:ascii="新宋体" w:eastAsia="新宋体" w:hAnsi="新宋体" w:hint="eastAsia"/>
                <w:szCs w:val="22"/>
              </w:rPr>
              <w:t>ORDER_NO</w:t>
            </w:r>
          </w:p>
        </w:tc>
      </w:tr>
      <w:tr w:rsidR="00AA2803" w:rsidRPr="00AA2803" w14:paraId="1E83D16C" w14:textId="77777777" w:rsidTr="00A94B9F">
        <w:trPr>
          <w:trHeight w:val="231"/>
        </w:trPr>
        <w:tc>
          <w:tcPr>
            <w:tcW w:w="533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295C5FC" w14:textId="77777777" w:rsidR="00AE347A" w:rsidRPr="00AA2803" w:rsidRDefault="00AE347A" w:rsidP="00AE347A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外键</w:t>
            </w:r>
          </w:p>
        </w:tc>
        <w:tc>
          <w:tcPr>
            <w:tcW w:w="2969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06D927DF" w14:textId="77777777" w:rsidR="00AE347A" w:rsidRPr="00AA2803" w:rsidRDefault="00AE347A" w:rsidP="00AE347A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1990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53DB48E3" w14:textId="77777777" w:rsidR="00AE347A" w:rsidRPr="00AA2803" w:rsidRDefault="00AE347A" w:rsidP="00AE347A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  <w:tc>
          <w:tcPr>
            <w:tcW w:w="2123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1E88131E" w14:textId="77777777" w:rsidR="00AE347A" w:rsidRPr="00AA2803" w:rsidRDefault="00AE347A" w:rsidP="00AE347A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参照表名</w:t>
            </w:r>
          </w:p>
        </w:tc>
        <w:tc>
          <w:tcPr>
            <w:tcW w:w="2132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655239E4" w14:textId="77777777" w:rsidR="00AE347A" w:rsidRPr="00AA2803" w:rsidRDefault="00AE347A" w:rsidP="00AE347A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</w:tr>
      <w:tr w:rsidR="00AA2803" w:rsidRPr="00AA2803" w14:paraId="3E5D54AB" w14:textId="77777777" w:rsidTr="00A94B9F">
        <w:trPr>
          <w:trHeight w:val="231"/>
        </w:trPr>
        <w:tc>
          <w:tcPr>
            <w:tcW w:w="533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205DDCC" w14:textId="77777777" w:rsidR="00AE347A" w:rsidRPr="00AA2803" w:rsidRDefault="00AE347A" w:rsidP="00AE347A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2969" w:type="dxa"/>
            <w:gridSpan w:val="4"/>
            <w:tcBorders>
              <w:left w:val="single" w:sz="4" w:space="0" w:color="auto"/>
            </w:tcBorders>
          </w:tcPr>
          <w:p w14:paraId="761AB279" w14:textId="77777777" w:rsidR="00AE347A" w:rsidRPr="00AA2803" w:rsidRDefault="00AE347A" w:rsidP="00AE347A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990" w:type="dxa"/>
            <w:gridSpan w:val="2"/>
            <w:tcBorders>
              <w:left w:val="single" w:sz="4" w:space="0" w:color="auto"/>
            </w:tcBorders>
          </w:tcPr>
          <w:p w14:paraId="793DC437" w14:textId="77777777" w:rsidR="00AE347A" w:rsidRPr="00AA2803" w:rsidRDefault="00AE347A" w:rsidP="00AE347A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123" w:type="dxa"/>
            <w:gridSpan w:val="4"/>
            <w:tcBorders>
              <w:left w:val="single" w:sz="4" w:space="0" w:color="auto"/>
            </w:tcBorders>
          </w:tcPr>
          <w:p w14:paraId="519D6059" w14:textId="77777777" w:rsidR="00AE347A" w:rsidRPr="00AA2803" w:rsidRDefault="00AE347A" w:rsidP="00AE347A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132" w:type="dxa"/>
            <w:gridSpan w:val="2"/>
            <w:tcBorders>
              <w:left w:val="single" w:sz="4" w:space="0" w:color="auto"/>
            </w:tcBorders>
          </w:tcPr>
          <w:p w14:paraId="1D86259A" w14:textId="77777777" w:rsidR="00AE347A" w:rsidRPr="00AA2803" w:rsidRDefault="00AE347A" w:rsidP="00AE347A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731908B7" w14:textId="77777777" w:rsidTr="00A94B9F">
        <w:trPr>
          <w:trHeight w:val="231"/>
        </w:trPr>
        <w:tc>
          <w:tcPr>
            <w:tcW w:w="533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D860827" w14:textId="77777777" w:rsidR="00AE347A" w:rsidRPr="00AA2803" w:rsidRDefault="00AE347A" w:rsidP="00AE347A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索引</w:t>
            </w:r>
          </w:p>
        </w:tc>
        <w:tc>
          <w:tcPr>
            <w:tcW w:w="2969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39F38674" w14:textId="77777777" w:rsidR="00AE347A" w:rsidRPr="00AA2803" w:rsidRDefault="00AE347A" w:rsidP="00AE347A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3118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4E79D227" w14:textId="77777777" w:rsidR="00AE347A" w:rsidRPr="00AA2803" w:rsidRDefault="00AE347A" w:rsidP="00AE347A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  <w:tc>
          <w:tcPr>
            <w:tcW w:w="3127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327FFCFB" w14:textId="77777777" w:rsidR="00AE347A" w:rsidRPr="00AA2803" w:rsidRDefault="00AE347A" w:rsidP="00AE347A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类型</w:t>
            </w:r>
          </w:p>
        </w:tc>
      </w:tr>
      <w:tr w:rsidR="00AA2803" w:rsidRPr="00AA2803" w14:paraId="62C4A6DA" w14:textId="77777777" w:rsidTr="00A94B9F">
        <w:trPr>
          <w:trHeight w:val="231"/>
        </w:trPr>
        <w:tc>
          <w:tcPr>
            <w:tcW w:w="533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2704506" w14:textId="77777777" w:rsidR="00AE347A" w:rsidRPr="00AA2803" w:rsidRDefault="00AE347A" w:rsidP="00AE347A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2969" w:type="dxa"/>
            <w:gridSpan w:val="4"/>
            <w:tcBorders>
              <w:left w:val="single" w:sz="4" w:space="0" w:color="auto"/>
            </w:tcBorders>
          </w:tcPr>
          <w:p w14:paraId="4814CA6D" w14:textId="77777777" w:rsidR="00AE347A" w:rsidRPr="00AA2803" w:rsidRDefault="00AE347A" w:rsidP="00AE347A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118" w:type="dxa"/>
            <w:gridSpan w:val="4"/>
            <w:tcBorders>
              <w:left w:val="single" w:sz="4" w:space="0" w:color="auto"/>
            </w:tcBorders>
          </w:tcPr>
          <w:p w14:paraId="60A689DE" w14:textId="77777777" w:rsidR="00AE347A" w:rsidRPr="00AA2803" w:rsidRDefault="00AE347A" w:rsidP="00AE347A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127" w:type="dxa"/>
            <w:gridSpan w:val="4"/>
            <w:tcBorders>
              <w:left w:val="single" w:sz="4" w:space="0" w:color="auto"/>
            </w:tcBorders>
          </w:tcPr>
          <w:p w14:paraId="7003F46B" w14:textId="77777777" w:rsidR="00AE347A" w:rsidRPr="00AA2803" w:rsidRDefault="00AE347A" w:rsidP="00AE347A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64267424" w14:textId="77777777" w:rsidTr="00A94B9F">
        <w:tc>
          <w:tcPr>
            <w:tcW w:w="533" w:type="dxa"/>
            <w:gridSpan w:val="2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D41EE4F" w14:textId="77777777" w:rsidR="00AE347A" w:rsidRPr="00AA2803" w:rsidRDefault="00AE347A" w:rsidP="00AE347A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约束</w:t>
            </w:r>
          </w:p>
        </w:tc>
        <w:tc>
          <w:tcPr>
            <w:tcW w:w="9214" w:type="dxa"/>
            <w:gridSpan w:val="12"/>
            <w:tcBorders>
              <w:left w:val="single" w:sz="4" w:space="0" w:color="auto"/>
            </w:tcBorders>
          </w:tcPr>
          <w:p w14:paraId="556022DE" w14:textId="77777777" w:rsidR="00AE347A" w:rsidRPr="00AA2803" w:rsidRDefault="00AE347A" w:rsidP="00AE347A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10402428" w14:textId="77777777" w:rsidTr="00A94B9F">
        <w:trPr>
          <w:trHeight w:val="231"/>
        </w:trPr>
        <w:tc>
          <w:tcPr>
            <w:tcW w:w="533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2426C96" w14:textId="77777777" w:rsidR="00AE347A" w:rsidRPr="00AA2803" w:rsidRDefault="00AE347A" w:rsidP="00AE347A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</w:t>
            </w: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394C725C" w14:textId="77777777" w:rsidR="00AE347A" w:rsidRPr="00AA2803" w:rsidRDefault="00AE347A" w:rsidP="00AE347A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分区类型</w:t>
            </w:r>
          </w:p>
        </w:tc>
        <w:tc>
          <w:tcPr>
            <w:tcW w:w="1487" w:type="dxa"/>
            <w:gridSpan w:val="3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44CC1248" w14:textId="77777777" w:rsidR="00AE347A" w:rsidRPr="00AA2803" w:rsidRDefault="00AE347A" w:rsidP="00AE347A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分区字段</w:t>
            </w:r>
          </w:p>
        </w:tc>
        <w:tc>
          <w:tcPr>
            <w:tcW w:w="6239" w:type="dxa"/>
            <w:gridSpan w:val="7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63E62C58" w14:textId="77777777" w:rsidR="00AE347A" w:rsidRPr="00AA2803" w:rsidRDefault="00AE347A" w:rsidP="00AE347A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分区条件</w:t>
            </w:r>
          </w:p>
        </w:tc>
      </w:tr>
      <w:tr w:rsidR="00AA2803" w:rsidRPr="00AA2803" w14:paraId="785F32BF" w14:textId="77777777" w:rsidTr="00A94B9F">
        <w:trPr>
          <w:trHeight w:val="231"/>
        </w:trPr>
        <w:tc>
          <w:tcPr>
            <w:tcW w:w="533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7B7D37F" w14:textId="77777777" w:rsidR="00AE347A" w:rsidRPr="00AA2803" w:rsidRDefault="00AE347A" w:rsidP="00AE347A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</w:tcPr>
          <w:p w14:paraId="3239751F" w14:textId="77777777" w:rsidR="00AE347A" w:rsidRPr="00AA2803" w:rsidRDefault="00AE347A" w:rsidP="00AE347A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主分区</w:t>
            </w:r>
          </w:p>
        </w:tc>
        <w:tc>
          <w:tcPr>
            <w:tcW w:w="1487" w:type="dxa"/>
            <w:gridSpan w:val="3"/>
            <w:tcBorders>
              <w:left w:val="single" w:sz="4" w:space="0" w:color="auto"/>
            </w:tcBorders>
          </w:tcPr>
          <w:p w14:paraId="614EF2C3" w14:textId="77777777" w:rsidR="00AE347A" w:rsidRPr="00AA2803" w:rsidRDefault="00AE347A" w:rsidP="00AE347A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6239" w:type="dxa"/>
            <w:gridSpan w:val="7"/>
            <w:tcBorders>
              <w:left w:val="single" w:sz="4" w:space="0" w:color="auto"/>
            </w:tcBorders>
          </w:tcPr>
          <w:p w14:paraId="2CC40E23" w14:textId="77777777" w:rsidR="00AE347A" w:rsidRPr="00AA2803" w:rsidRDefault="00AE347A" w:rsidP="00AE347A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316C0386" w14:textId="77777777" w:rsidTr="00A94B9F">
        <w:trPr>
          <w:trHeight w:val="231"/>
        </w:trPr>
        <w:tc>
          <w:tcPr>
            <w:tcW w:w="533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72AC803" w14:textId="77777777" w:rsidR="00AE347A" w:rsidRPr="00AA2803" w:rsidRDefault="00AE347A" w:rsidP="00AE347A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</w:tcPr>
          <w:p w14:paraId="3F481A65" w14:textId="77777777" w:rsidR="00AE347A" w:rsidRPr="00AA2803" w:rsidRDefault="00AE347A" w:rsidP="00AE347A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子分区</w:t>
            </w:r>
          </w:p>
        </w:tc>
        <w:tc>
          <w:tcPr>
            <w:tcW w:w="1487" w:type="dxa"/>
            <w:gridSpan w:val="3"/>
            <w:tcBorders>
              <w:left w:val="single" w:sz="4" w:space="0" w:color="auto"/>
            </w:tcBorders>
          </w:tcPr>
          <w:p w14:paraId="4C295F8B" w14:textId="77777777" w:rsidR="00AE347A" w:rsidRPr="00AA2803" w:rsidRDefault="00AE347A" w:rsidP="00AE347A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6239" w:type="dxa"/>
            <w:gridSpan w:val="7"/>
            <w:tcBorders>
              <w:left w:val="single" w:sz="4" w:space="0" w:color="auto"/>
            </w:tcBorders>
          </w:tcPr>
          <w:p w14:paraId="6A4342F1" w14:textId="77777777" w:rsidR="00AE347A" w:rsidRPr="00AA2803" w:rsidRDefault="00AE347A" w:rsidP="00AE347A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</w:tbl>
    <w:p w14:paraId="17CFFBB5" w14:textId="77777777" w:rsidR="00AE347A" w:rsidRPr="00AA2803" w:rsidRDefault="00AE347A" w:rsidP="00AE347A"/>
    <w:p w14:paraId="20F801EF" w14:textId="77777777" w:rsidR="009103E6" w:rsidRPr="00AA2803" w:rsidRDefault="009103E6" w:rsidP="009103E6">
      <w:pPr>
        <w:pStyle w:val="4"/>
      </w:pPr>
      <w:bookmarkStart w:id="91" w:name="_Toc435450860"/>
      <w:r w:rsidRPr="00AA2803">
        <w:rPr>
          <w:rFonts w:hint="eastAsia"/>
        </w:rPr>
        <w:t>调拨单（</w:t>
      </w:r>
      <w:r w:rsidRPr="00AA2803">
        <w:rPr>
          <w:rFonts w:hint="eastAsia"/>
        </w:rPr>
        <w:t>SALE_</w:t>
      </w:r>
      <w:r w:rsidRPr="00AA2803">
        <w:t>TRANSFER_BILL</w:t>
      </w:r>
      <w:r w:rsidRPr="00AA2803">
        <w:rPr>
          <w:rFonts w:hint="eastAsia"/>
        </w:rPr>
        <w:t>）</w:t>
      </w:r>
      <w:bookmarkEnd w:id="91"/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91"/>
        <w:gridCol w:w="142"/>
        <w:gridCol w:w="698"/>
        <w:gridCol w:w="790"/>
        <w:gridCol w:w="1206"/>
        <w:gridCol w:w="275"/>
        <w:gridCol w:w="6"/>
        <w:gridCol w:w="1984"/>
        <w:gridCol w:w="1128"/>
        <w:gridCol w:w="288"/>
        <w:gridCol w:w="562"/>
        <w:gridCol w:w="145"/>
        <w:gridCol w:w="564"/>
        <w:gridCol w:w="1568"/>
      </w:tblGrid>
      <w:tr w:rsidR="00AA2803" w:rsidRPr="00AA2803" w14:paraId="621A4E00" w14:textId="77777777" w:rsidTr="00A94B9F">
        <w:tc>
          <w:tcPr>
            <w:tcW w:w="1231" w:type="dxa"/>
            <w:gridSpan w:val="3"/>
            <w:shd w:val="clear" w:color="auto" w:fill="C0C0C0"/>
          </w:tcPr>
          <w:p w14:paraId="656EE39F" w14:textId="77777777" w:rsidR="009103E6" w:rsidRPr="00AA2803" w:rsidRDefault="009103E6" w:rsidP="00A94B9F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汉字注解</w:t>
            </w:r>
          </w:p>
        </w:tc>
        <w:tc>
          <w:tcPr>
            <w:tcW w:w="4261" w:type="dxa"/>
            <w:gridSpan w:val="5"/>
            <w:shd w:val="clear" w:color="auto" w:fill="auto"/>
          </w:tcPr>
          <w:p w14:paraId="6A1F34A2" w14:textId="77777777" w:rsidR="009103E6" w:rsidRPr="00AA2803" w:rsidRDefault="009103E6" w:rsidP="00A94B9F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调拨单</w:t>
            </w:r>
          </w:p>
        </w:tc>
        <w:tc>
          <w:tcPr>
            <w:tcW w:w="1416" w:type="dxa"/>
            <w:gridSpan w:val="2"/>
            <w:shd w:val="clear" w:color="auto" w:fill="C0C0C0"/>
          </w:tcPr>
          <w:p w14:paraId="4A331DF1" w14:textId="77777777" w:rsidR="009103E6" w:rsidRPr="00AA2803" w:rsidRDefault="009103E6" w:rsidP="00A94B9F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表名</w:t>
            </w:r>
          </w:p>
        </w:tc>
        <w:tc>
          <w:tcPr>
            <w:tcW w:w="2839" w:type="dxa"/>
            <w:gridSpan w:val="4"/>
            <w:shd w:val="clear" w:color="auto" w:fill="auto"/>
          </w:tcPr>
          <w:p w14:paraId="26108064" w14:textId="77777777" w:rsidR="009103E6" w:rsidRPr="00AA2803" w:rsidRDefault="009103E6" w:rsidP="009103E6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/>
                <w:b/>
                <w:sz w:val="24"/>
                <w:szCs w:val="22"/>
              </w:rPr>
              <w:t>SALE_TRANSFER_BILL</w:t>
            </w:r>
          </w:p>
        </w:tc>
      </w:tr>
      <w:tr w:rsidR="00AA2803" w:rsidRPr="00AA2803" w14:paraId="7B169D68" w14:textId="77777777" w:rsidTr="00A1295B">
        <w:tc>
          <w:tcPr>
            <w:tcW w:w="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horzCross" w:color="auto" w:fill="C0C0C0"/>
          </w:tcPr>
          <w:p w14:paraId="262F2F64" w14:textId="77777777" w:rsidR="009103E6" w:rsidRPr="00AA2803" w:rsidRDefault="009103E6" w:rsidP="00A94B9F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</w:p>
        </w:tc>
        <w:tc>
          <w:tcPr>
            <w:tcW w:w="2836" w:type="dxa"/>
            <w:gridSpan w:val="4"/>
            <w:tcBorders>
              <w:left w:val="single" w:sz="4" w:space="0" w:color="auto"/>
            </w:tcBorders>
            <w:shd w:val="clear" w:color="auto" w:fill="C0C0C0"/>
          </w:tcPr>
          <w:p w14:paraId="7B39DD8D" w14:textId="77777777" w:rsidR="009103E6" w:rsidRPr="00AA2803" w:rsidRDefault="009103E6" w:rsidP="00A94B9F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字段名称</w:t>
            </w:r>
          </w:p>
        </w:tc>
        <w:tc>
          <w:tcPr>
            <w:tcW w:w="2265" w:type="dxa"/>
            <w:gridSpan w:val="3"/>
            <w:shd w:val="clear" w:color="auto" w:fill="C0C0C0"/>
          </w:tcPr>
          <w:p w14:paraId="75F55C56" w14:textId="77777777" w:rsidR="009103E6" w:rsidRPr="00AA2803" w:rsidRDefault="009103E6" w:rsidP="00A94B9F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字段命名</w:t>
            </w:r>
          </w:p>
        </w:tc>
        <w:tc>
          <w:tcPr>
            <w:tcW w:w="1978" w:type="dxa"/>
            <w:gridSpan w:val="3"/>
            <w:shd w:val="clear" w:color="auto" w:fill="C0C0C0"/>
          </w:tcPr>
          <w:p w14:paraId="60E441A8" w14:textId="77777777" w:rsidR="009103E6" w:rsidRPr="00AA2803" w:rsidRDefault="009103E6" w:rsidP="00A94B9F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类型</w:t>
            </w:r>
          </w:p>
        </w:tc>
        <w:tc>
          <w:tcPr>
            <w:tcW w:w="709" w:type="dxa"/>
            <w:gridSpan w:val="2"/>
            <w:shd w:val="clear" w:color="auto" w:fill="C0C0C0"/>
          </w:tcPr>
          <w:p w14:paraId="2FB7B1F5" w14:textId="77777777" w:rsidR="009103E6" w:rsidRPr="00AA2803" w:rsidRDefault="009103E6" w:rsidP="00A94B9F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非空</w:t>
            </w:r>
          </w:p>
        </w:tc>
        <w:tc>
          <w:tcPr>
            <w:tcW w:w="1568" w:type="dxa"/>
            <w:shd w:val="clear" w:color="auto" w:fill="C0C0C0"/>
          </w:tcPr>
          <w:p w14:paraId="3532DB5F" w14:textId="77777777" w:rsidR="009103E6" w:rsidRPr="00AA2803" w:rsidRDefault="009103E6" w:rsidP="00A94B9F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默认</w:t>
            </w:r>
          </w:p>
        </w:tc>
      </w:tr>
      <w:tr w:rsidR="00AA2803" w:rsidRPr="00AA2803" w14:paraId="7254E9F0" w14:textId="77777777" w:rsidTr="00A1295B">
        <w:tc>
          <w:tcPr>
            <w:tcW w:w="391" w:type="dxa"/>
            <w:tcBorders>
              <w:top w:val="single" w:sz="4" w:space="0" w:color="auto"/>
            </w:tcBorders>
          </w:tcPr>
          <w:p w14:paraId="2DA18D14" w14:textId="77777777" w:rsidR="009103E6" w:rsidRPr="00AA2803" w:rsidRDefault="009103E6" w:rsidP="006164CE">
            <w:pPr>
              <w:pStyle w:val="af"/>
              <w:numPr>
                <w:ilvl w:val="0"/>
                <w:numId w:val="38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836" w:type="dxa"/>
            <w:gridSpan w:val="4"/>
          </w:tcPr>
          <w:p w14:paraId="29ADFA21" w14:textId="77777777" w:rsidR="009103E6" w:rsidRPr="00AA2803" w:rsidRDefault="009103E6" w:rsidP="009103E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调拨单编号（DB12345678）</w:t>
            </w:r>
          </w:p>
        </w:tc>
        <w:tc>
          <w:tcPr>
            <w:tcW w:w="2265" w:type="dxa"/>
            <w:gridSpan w:val="3"/>
          </w:tcPr>
          <w:p w14:paraId="126190DE" w14:textId="77777777" w:rsidR="009103E6" w:rsidRPr="00AA2803" w:rsidRDefault="00BC11D8" w:rsidP="009103E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STB_NO</w:t>
            </w:r>
          </w:p>
        </w:tc>
        <w:tc>
          <w:tcPr>
            <w:tcW w:w="1978" w:type="dxa"/>
            <w:gridSpan w:val="3"/>
          </w:tcPr>
          <w:p w14:paraId="43FF5610" w14:textId="77777777" w:rsidR="009103E6" w:rsidRPr="00AA2803" w:rsidRDefault="009103E6" w:rsidP="009103E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CHAR(10)</w:t>
            </w:r>
          </w:p>
        </w:tc>
        <w:tc>
          <w:tcPr>
            <w:tcW w:w="709" w:type="dxa"/>
            <w:gridSpan w:val="2"/>
          </w:tcPr>
          <w:p w14:paraId="35956D3E" w14:textId="77777777" w:rsidR="009103E6" w:rsidRPr="00AA2803" w:rsidRDefault="009103E6" w:rsidP="009103E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408CBDAA" w14:textId="77777777" w:rsidR="009103E6" w:rsidRPr="00AA2803" w:rsidRDefault="009103E6" w:rsidP="009103E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08832E04" w14:textId="77777777" w:rsidTr="00A1295B">
        <w:tc>
          <w:tcPr>
            <w:tcW w:w="391" w:type="dxa"/>
            <w:tcBorders>
              <w:top w:val="single" w:sz="4" w:space="0" w:color="auto"/>
            </w:tcBorders>
          </w:tcPr>
          <w:p w14:paraId="3E9F8B75" w14:textId="77777777" w:rsidR="00BC11D8" w:rsidRPr="00AA2803" w:rsidRDefault="00BC11D8" w:rsidP="006164CE">
            <w:pPr>
              <w:pStyle w:val="af"/>
              <w:numPr>
                <w:ilvl w:val="0"/>
                <w:numId w:val="38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836" w:type="dxa"/>
            <w:gridSpan w:val="4"/>
          </w:tcPr>
          <w:p w14:paraId="09B5D74E" w14:textId="77777777" w:rsidR="00BC11D8" w:rsidRPr="00AA2803" w:rsidRDefault="00BC11D8" w:rsidP="00BC11D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提交人</w:t>
            </w:r>
          </w:p>
        </w:tc>
        <w:tc>
          <w:tcPr>
            <w:tcW w:w="2265" w:type="dxa"/>
            <w:gridSpan w:val="3"/>
          </w:tcPr>
          <w:p w14:paraId="20118FF9" w14:textId="77777777" w:rsidR="00BC11D8" w:rsidRPr="00AA2803" w:rsidRDefault="00BC11D8" w:rsidP="00BC11D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APPLY</w:t>
            </w:r>
            <w:r w:rsidRPr="00AA2803">
              <w:rPr>
                <w:rFonts w:ascii="新宋体" w:eastAsia="新宋体" w:hAnsi="新宋体"/>
                <w:szCs w:val="22"/>
              </w:rPr>
              <w:t>_ADMIN</w:t>
            </w:r>
          </w:p>
        </w:tc>
        <w:tc>
          <w:tcPr>
            <w:tcW w:w="1978" w:type="dxa"/>
            <w:gridSpan w:val="3"/>
          </w:tcPr>
          <w:p w14:paraId="5CCD059E" w14:textId="77777777" w:rsidR="00BC11D8" w:rsidRPr="00AA2803" w:rsidRDefault="00BC11D8" w:rsidP="00BC11D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NUMBER(4)</w:t>
            </w:r>
          </w:p>
        </w:tc>
        <w:tc>
          <w:tcPr>
            <w:tcW w:w="709" w:type="dxa"/>
            <w:gridSpan w:val="2"/>
          </w:tcPr>
          <w:p w14:paraId="405D6726" w14:textId="77777777" w:rsidR="00BC11D8" w:rsidRPr="00AA2803" w:rsidRDefault="00BC11D8" w:rsidP="00BC11D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5A4AF418" w14:textId="77777777" w:rsidR="00BC11D8" w:rsidRPr="00AA2803" w:rsidRDefault="00BC11D8" w:rsidP="00BC11D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755474EF" w14:textId="77777777" w:rsidTr="00A1295B">
        <w:tc>
          <w:tcPr>
            <w:tcW w:w="391" w:type="dxa"/>
            <w:tcBorders>
              <w:top w:val="single" w:sz="4" w:space="0" w:color="auto"/>
            </w:tcBorders>
          </w:tcPr>
          <w:p w14:paraId="2B88F525" w14:textId="77777777" w:rsidR="00BC11D8" w:rsidRPr="00AA2803" w:rsidRDefault="00BC11D8" w:rsidP="006164CE">
            <w:pPr>
              <w:pStyle w:val="af"/>
              <w:numPr>
                <w:ilvl w:val="0"/>
                <w:numId w:val="38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836" w:type="dxa"/>
            <w:gridSpan w:val="4"/>
          </w:tcPr>
          <w:p w14:paraId="40314DEE" w14:textId="77777777" w:rsidR="00BC11D8" w:rsidRPr="00AA2803" w:rsidRDefault="00BC11D8" w:rsidP="00BC11D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申请日期</w:t>
            </w:r>
          </w:p>
        </w:tc>
        <w:tc>
          <w:tcPr>
            <w:tcW w:w="2265" w:type="dxa"/>
            <w:gridSpan w:val="3"/>
          </w:tcPr>
          <w:p w14:paraId="3E8773DC" w14:textId="77777777" w:rsidR="00BC11D8" w:rsidRPr="00AA2803" w:rsidRDefault="00BC11D8" w:rsidP="00BC11D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APPLY_DATE</w:t>
            </w:r>
          </w:p>
        </w:tc>
        <w:tc>
          <w:tcPr>
            <w:tcW w:w="1978" w:type="dxa"/>
            <w:gridSpan w:val="3"/>
          </w:tcPr>
          <w:p w14:paraId="6D7494F0" w14:textId="77777777" w:rsidR="00BC11D8" w:rsidRPr="00AA2803" w:rsidRDefault="00BC11D8" w:rsidP="00BC11D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DATE</w:t>
            </w:r>
          </w:p>
        </w:tc>
        <w:tc>
          <w:tcPr>
            <w:tcW w:w="709" w:type="dxa"/>
            <w:gridSpan w:val="2"/>
          </w:tcPr>
          <w:p w14:paraId="2C82A91C" w14:textId="77777777" w:rsidR="00BC11D8" w:rsidRPr="00AA2803" w:rsidRDefault="00BC11D8" w:rsidP="00BC11D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2B9E5CA2" w14:textId="77777777" w:rsidR="00BC11D8" w:rsidRPr="00AA2803" w:rsidRDefault="00BC11D8" w:rsidP="00BC11D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18C77937" w14:textId="77777777" w:rsidTr="00A1295B">
        <w:tc>
          <w:tcPr>
            <w:tcW w:w="391" w:type="dxa"/>
            <w:tcBorders>
              <w:top w:val="single" w:sz="4" w:space="0" w:color="auto"/>
            </w:tcBorders>
          </w:tcPr>
          <w:p w14:paraId="4416FCF8" w14:textId="77777777" w:rsidR="00BC11D8" w:rsidRPr="00AA2803" w:rsidRDefault="00BC11D8" w:rsidP="006164CE">
            <w:pPr>
              <w:pStyle w:val="af"/>
              <w:numPr>
                <w:ilvl w:val="0"/>
                <w:numId w:val="38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836" w:type="dxa"/>
            <w:gridSpan w:val="4"/>
          </w:tcPr>
          <w:p w14:paraId="40F39195" w14:textId="77777777" w:rsidR="00BC11D8" w:rsidRPr="00AA2803" w:rsidRDefault="00BC11D8" w:rsidP="00BC11D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审批人</w:t>
            </w:r>
          </w:p>
        </w:tc>
        <w:tc>
          <w:tcPr>
            <w:tcW w:w="2265" w:type="dxa"/>
            <w:gridSpan w:val="3"/>
          </w:tcPr>
          <w:p w14:paraId="5B24D2A6" w14:textId="77777777" w:rsidR="00BC11D8" w:rsidRPr="00AA2803" w:rsidRDefault="00BC11D8" w:rsidP="00BC11D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APPROVE</w:t>
            </w:r>
            <w:r w:rsidRPr="00AA2803">
              <w:rPr>
                <w:rFonts w:ascii="新宋体" w:eastAsia="新宋体" w:hAnsi="新宋体" w:hint="eastAsia"/>
                <w:szCs w:val="22"/>
              </w:rPr>
              <w:t>_ADMIN</w:t>
            </w:r>
          </w:p>
        </w:tc>
        <w:tc>
          <w:tcPr>
            <w:tcW w:w="1978" w:type="dxa"/>
            <w:gridSpan w:val="3"/>
          </w:tcPr>
          <w:p w14:paraId="2EB21C1F" w14:textId="77777777" w:rsidR="00BC11D8" w:rsidRPr="00AA2803" w:rsidRDefault="00BC11D8" w:rsidP="00BC11D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NUMBER(4)</w:t>
            </w:r>
          </w:p>
        </w:tc>
        <w:tc>
          <w:tcPr>
            <w:tcW w:w="709" w:type="dxa"/>
            <w:gridSpan w:val="2"/>
          </w:tcPr>
          <w:p w14:paraId="01EDA7BC" w14:textId="77777777" w:rsidR="00BC11D8" w:rsidRPr="00AA2803" w:rsidRDefault="00BC11D8" w:rsidP="00BC11D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68" w:type="dxa"/>
          </w:tcPr>
          <w:p w14:paraId="15487BF1" w14:textId="77777777" w:rsidR="00BC11D8" w:rsidRPr="00AA2803" w:rsidRDefault="00BC11D8" w:rsidP="00BC11D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009FCE66" w14:textId="77777777" w:rsidTr="00A1295B">
        <w:tc>
          <w:tcPr>
            <w:tcW w:w="391" w:type="dxa"/>
            <w:tcBorders>
              <w:top w:val="single" w:sz="4" w:space="0" w:color="auto"/>
            </w:tcBorders>
          </w:tcPr>
          <w:p w14:paraId="3781E0FD" w14:textId="77777777" w:rsidR="00BC11D8" w:rsidRPr="00AA2803" w:rsidRDefault="00BC11D8" w:rsidP="006164CE">
            <w:pPr>
              <w:pStyle w:val="af"/>
              <w:numPr>
                <w:ilvl w:val="0"/>
                <w:numId w:val="38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836" w:type="dxa"/>
            <w:gridSpan w:val="4"/>
          </w:tcPr>
          <w:p w14:paraId="0CA1119F" w14:textId="77777777" w:rsidR="00BC11D8" w:rsidRPr="00AA2803" w:rsidRDefault="00BC11D8" w:rsidP="00BC11D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审批日期</w:t>
            </w:r>
          </w:p>
        </w:tc>
        <w:tc>
          <w:tcPr>
            <w:tcW w:w="2265" w:type="dxa"/>
            <w:gridSpan w:val="3"/>
          </w:tcPr>
          <w:p w14:paraId="1A2DADB9" w14:textId="77777777" w:rsidR="00BC11D8" w:rsidRPr="00AA2803" w:rsidRDefault="00BC11D8" w:rsidP="00BC11D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APPROVE_DATE</w:t>
            </w:r>
          </w:p>
        </w:tc>
        <w:tc>
          <w:tcPr>
            <w:tcW w:w="1978" w:type="dxa"/>
            <w:gridSpan w:val="3"/>
          </w:tcPr>
          <w:p w14:paraId="656E4515" w14:textId="77777777" w:rsidR="00BC11D8" w:rsidRPr="00AA2803" w:rsidRDefault="00BC11D8" w:rsidP="00BC11D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DATE</w:t>
            </w:r>
          </w:p>
        </w:tc>
        <w:tc>
          <w:tcPr>
            <w:tcW w:w="709" w:type="dxa"/>
            <w:gridSpan w:val="2"/>
          </w:tcPr>
          <w:p w14:paraId="525D1D48" w14:textId="77777777" w:rsidR="00BC11D8" w:rsidRPr="00AA2803" w:rsidRDefault="00BC11D8" w:rsidP="00BC11D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68" w:type="dxa"/>
          </w:tcPr>
          <w:p w14:paraId="59392726" w14:textId="77777777" w:rsidR="00BC11D8" w:rsidRPr="00AA2803" w:rsidRDefault="00BC11D8" w:rsidP="00BC11D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00A3E" w:rsidRPr="00AA2803" w14:paraId="1D677FCF" w14:textId="77777777" w:rsidTr="00A1295B">
        <w:tc>
          <w:tcPr>
            <w:tcW w:w="391" w:type="dxa"/>
            <w:tcBorders>
              <w:top w:val="single" w:sz="4" w:space="0" w:color="auto"/>
            </w:tcBorders>
          </w:tcPr>
          <w:p w14:paraId="0DBDE09F" w14:textId="77777777" w:rsidR="00A00A3E" w:rsidRPr="00AA2803" w:rsidRDefault="00A00A3E" w:rsidP="006164CE">
            <w:pPr>
              <w:pStyle w:val="af"/>
              <w:numPr>
                <w:ilvl w:val="0"/>
                <w:numId w:val="38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836" w:type="dxa"/>
            <w:gridSpan w:val="4"/>
          </w:tcPr>
          <w:p w14:paraId="485EE4C4" w14:textId="77777777" w:rsidR="00A00A3E" w:rsidRPr="00AA2803" w:rsidRDefault="00A00A3E" w:rsidP="00A00A3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发货</w:t>
            </w:r>
            <w:r w:rsidRPr="00AA2803">
              <w:rPr>
                <w:rFonts w:ascii="新宋体" w:eastAsia="新宋体" w:hAnsi="新宋体" w:hint="eastAsia"/>
                <w:szCs w:val="22"/>
              </w:rPr>
              <w:t>单位</w:t>
            </w:r>
          </w:p>
        </w:tc>
        <w:tc>
          <w:tcPr>
            <w:tcW w:w="2265" w:type="dxa"/>
            <w:gridSpan w:val="3"/>
          </w:tcPr>
          <w:p w14:paraId="7B7B1099" w14:textId="77777777" w:rsidR="00A00A3E" w:rsidRPr="00AA2803" w:rsidRDefault="00A00A3E" w:rsidP="00A00A3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/>
                <w:szCs w:val="22"/>
              </w:rPr>
              <w:t>SEND</w:t>
            </w:r>
            <w:r w:rsidRPr="00AA2803">
              <w:rPr>
                <w:rFonts w:ascii="新宋体" w:eastAsia="新宋体" w:hAnsi="新宋体" w:hint="eastAsia"/>
                <w:szCs w:val="22"/>
              </w:rPr>
              <w:t>_ORG</w:t>
            </w:r>
          </w:p>
        </w:tc>
        <w:tc>
          <w:tcPr>
            <w:tcW w:w="1978" w:type="dxa"/>
            <w:gridSpan w:val="3"/>
          </w:tcPr>
          <w:p w14:paraId="3B38BA90" w14:textId="77777777" w:rsidR="00A00A3E" w:rsidRPr="00AA2803" w:rsidRDefault="00A00A3E" w:rsidP="00A00A3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CHAR(</w:t>
            </w:r>
            <w:r w:rsidRPr="00AA2803">
              <w:rPr>
                <w:rFonts w:ascii="新宋体" w:eastAsia="新宋体" w:hAnsi="新宋体" w:hint="eastAsia"/>
                <w:szCs w:val="22"/>
              </w:rPr>
              <w:t>2</w:t>
            </w:r>
            <w:r w:rsidRPr="00AA2803">
              <w:rPr>
                <w:rFonts w:ascii="新宋体" w:eastAsia="新宋体" w:hAnsi="新宋体"/>
                <w:szCs w:val="22"/>
              </w:rPr>
              <w:t>)</w:t>
            </w:r>
          </w:p>
        </w:tc>
        <w:tc>
          <w:tcPr>
            <w:tcW w:w="709" w:type="dxa"/>
            <w:gridSpan w:val="2"/>
          </w:tcPr>
          <w:p w14:paraId="0A59FF42" w14:textId="77777777" w:rsidR="00A00A3E" w:rsidRPr="00AA2803" w:rsidRDefault="00A00A3E" w:rsidP="00A00A3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68" w:type="dxa"/>
          </w:tcPr>
          <w:p w14:paraId="39A22B64" w14:textId="77777777" w:rsidR="00A00A3E" w:rsidRPr="00AA2803" w:rsidRDefault="00A00A3E" w:rsidP="00A00A3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00A3E" w:rsidRPr="00AA2803" w14:paraId="4BC6FA03" w14:textId="77777777" w:rsidTr="00A1295B">
        <w:tc>
          <w:tcPr>
            <w:tcW w:w="391" w:type="dxa"/>
            <w:tcBorders>
              <w:top w:val="single" w:sz="4" w:space="0" w:color="auto"/>
            </w:tcBorders>
          </w:tcPr>
          <w:p w14:paraId="269EF1EE" w14:textId="77777777" w:rsidR="00A00A3E" w:rsidRPr="00AA2803" w:rsidRDefault="00A00A3E" w:rsidP="006164CE">
            <w:pPr>
              <w:pStyle w:val="af"/>
              <w:numPr>
                <w:ilvl w:val="0"/>
                <w:numId w:val="38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836" w:type="dxa"/>
            <w:gridSpan w:val="4"/>
          </w:tcPr>
          <w:p w14:paraId="3AB4071C" w14:textId="77777777" w:rsidR="00A00A3E" w:rsidRPr="00AA2803" w:rsidRDefault="00A00A3E" w:rsidP="00A00A3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发</w:t>
            </w:r>
            <w:r w:rsidRPr="00AA2803">
              <w:rPr>
                <w:rFonts w:ascii="新宋体" w:eastAsia="新宋体" w:hAnsi="新宋体" w:hint="eastAsia"/>
                <w:szCs w:val="22"/>
              </w:rPr>
              <w:t>货仓库</w:t>
            </w:r>
          </w:p>
        </w:tc>
        <w:tc>
          <w:tcPr>
            <w:tcW w:w="2265" w:type="dxa"/>
            <w:gridSpan w:val="3"/>
          </w:tcPr>
          <w:p w14:paraId="27819A3C" w14:textId="77777777" w:rsidR="00A00A3E" w:rsidRPr="00AA2803" w:rsidRDefault="00A00A3E" w:rsidP="00A00A3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/>
                <w:szCs w:val="22"/>
              </w:rPr>
              <w:t>SEND</w:t>
            </w:r>
            <w:r w:rsidRPr="00AA2803">
              <w:rPr>
                <w:rFonts w:ascii="新宋体" w:eastAsia="新宋体" w:hAnsi="新宋体"/>
                <w:szCs w:val="22"/>
              </w:rPr>
              <w:t>_WH</w:t>
            </w:r>
          </w:p>
        </w:tc>
        <w:tc>
          <w:tcPr>
            <w:tcW w:w="1978" w:type="dxa"/>
            <w:gridSpan w:val="3"/>
          </w:tcPr>
          <w:p w14:paraId="3206BA34" w14:textId="77777777" w:rsidR="00A00A3E" w:rsidRPr="00AA2803" w:rsidRDefault="00A00A3E" w:rsidP="00A00A3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CHAR(4)</w:t>
            </w:r>
          </w:p>
        </w:tc>
        <w:tc>
          <w:tcPr>
            <w:tcW w:w="709" w:type="dxa"/>
            <w:gridSpan w:val="2"/>
          </w:tcPr>
          <w:p w14:paraId="47221E87" w14:textId="77777777" w:rsidR="00A00A3E" w:rsidRPr="00AA2803" w:rsidRDefault="00A00A3E" w:rsidP="00A00A3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68" w:type="dxa"/>
          </w:tcPr>
          <w:p w14:paraId="02F9FF62" w14:textId="77777777" w:rsidR="00A00A3E" w:rsidRPr="00AA2803" w:rsidRDefault="00A00A3E" w:rsidP="00A00A3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00A3E" w:rsidRPr="00AA2803" w14:paraId="57EA54B4" w14:textId="77777777" w:rsidTr="00A1295B">
        <w:tc>
          <w:tcPr>
            <w:tcW w:w="391" w:type="dxa"/>
            <w:tcBorders>
              <w:top w:val="single" w:sz="4" w:space="0" w:color="auto"/>
            </w:tcBorders>
          </w:tcPr>
          <w:p w14:paraId="2B7233C3" w14:textId="77777777" w:rsidR="00A00A3E" w:rsidRPr="00AA2803" w:rsidRDefault="00A00A3E" w:rsidP="006164CE">
            <w:pPr>
              <w:pStyle w:val="af"/>
              <w:numPr>
                <w:ilvl w:val="0"/>
                <w:numId w:val="38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836" w:type="dxa"/>
            <w:gridSpan w:val="4"/>
          </w:tcPr>
          <w:p w14:paraId="5738952F" w14:textId="77777777" w:rsidR="00A00A3E" w:rsidRPr="00AA2803" w:rsidRDefault="00A00A3E" w:rsidP="00A00A3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发</w:t>
            </w:r>
            <w:r w:rsidRPr="00AA2803">
              <w:rPr>
                <w:rFonts w:ascii="新宋体" w:eastAsia="新宋体" w:hAnsi="新宋体" w:hint="eastAsia"/>
                <w:szCs w:val="22"/>
              </w:rPr>
              <w:t>货仓库管理员</w:t>
            </w:r>
          </w:p>
        </w:tc>
        <w:tc>
          <w:tcPr>
            <w:tcW w:w="2265" w:type="dxa"/>
            <w:gridSpan w:val="3"/>
          </w:tcPr>
          <w:p w14:paraId="30C001A5" w14:textId="77777777" w:rsidR="00A00A3E" w:rsidRPr="00AA2803" w:rsidRDefault="00A00A3E" w:rsidP="00A00A3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/>
                <w:szCs w:val="22"/>
              </w:rPr>
              <w:t>SEND</w:t>
            </w:r>
            <w:r w:rsidRPr="00AA2803">
              <w:rPr>
                <w:rFonts w:ascii="新宋体" w:eastAsia="新宋体" w:hAnsi="新宋体"/>
                <w:szCs w:val="22"/>
              </w:rPr>
              <w:t>_MANAGER</w:t>
            </w:r>
          </w:p>
        </w:tc>
        <w:tc>
          <w:tcPr>
            <w:tcW w:w="1978" w:type="dxa"/>
            <w:gridSpan w:val="3"/>
          </w:tcPr>
          <w:p w14:paraId="510BDB0D" w14:textId="77777777" w:rsidR="00A00A3E" w:rsidRPr="00AA2803" w:rsidRDefault="00A00A3E" w:rsidP="00A00A3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NUMBER(4)</w:t>
            </w:r>
          </w:p>
        </w:tc>
        <w:tc>
          <w:tcPr>
            <w:tcW w:w="709" w:type="dxa"/>
            <w:gridSpan w:val="2"/>
          </w:tcPr>
          <w:p w14:paraId="4EDF5FD5" w14:textId="77777777" w:rsidR="00A00A3E" w:rsidRPr="00AA2803" w:rsidRDefault="00A00A3E" w:rsidP="00A00A3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68" w:type="dxa"/>
          </w:tcPr>
          <w:p w14:paraId="6A6C4D9C" w14:textId="77777777" w:rsidR="00A00A3E" w:rsidRPr="00AA2803" w:rsidRDefault="00A00A3E" w:rsidP="00A00A3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00A3E" w:rsidRPr="00AA2803" w14:paraId="76AC1115" w14:textId="77777777" w:rsidTr="00A1295B">
        <w:tc>
          <w:tcPr>
            <w:tcW w:w="391" w:type="dxa"/>
            <w:tcBorders>
              <w:top w:val="single" w:sz="4" w:space="0" w:color="auto"/>
            </w:tcBorders>
          </w:tcPr>
          <w:p w14:paraId="53C060F8" w14:textId="77777777" w:rsidR="00A00A3E" w:rsidRPr="00AA2803" w:rsidRDefault="00A00A3E" w:rsidP="006164CE">
            <w:pPr>
              <w:pStyle w:val="af"/>
              <w:numPr>
                <w:ilvl w:val="0"/>
                <w:numId w:val="38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836" w:type="dxa"/>
            <w:gridSpan w:val="4"/>
          </w:tcPr>
          <w:p w14:paraId="1654F34C" w14:textId="77777777" w:rsidR="00A00A3E" w:rsidRPr="00AA2803" w:rsidRDefault="00A00A3E" w:rsidP="00A00A3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发</w:t>
            </w:r>
            <w:r w:rsidRPr="00AA2803">
              <w:rPr>
                <w:rFonts w:ascii="新宋体" w:eastAsia="新宋体" w:hAnsi="新宋体" w:hint="eastAsia"/>
                <w:szCs w:val="22"/>
              </w:rPr>
              <w:t>货时间</w:t>
            </w:r>
          </w:p>
        </w:tc>
        <w:tc>
          <w:tcPr>
            <w:tcW w:w="2265" w:type="dxa"/>
            <w:gridSpan w:val="3"/>
          </w:tcPr>
          <w:p w14:paraId="54065EFC" w14:textId="77777777" w:rsidR="00A00A3E" w:rsidRPr="00AA2803" w:rsidRDefault="00A00A3E" w:rsidP="00A00A3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/>
                <w:szCs w:val="22"/>
              </w:rPr>
              <w:t>SEND</w:t>
            </w:r>
            <w:r w:rsidRPr="00AA2803">
              <w:rPr>
                <w:rFonts w:ascii="新宋体" w:eastAsia="新宋体" w:hAnsi="新宋体" w:hint="eastAsia"/>
                <w:szCs w:val="22"/>
              </w:rPr>
              <w:t>_DATE</w:t>
            </w:r>
          </w:p>
        </w:tc>
        <w:tc>
          <w:tcPr>
            <w:tcW w:w="1978" w:type="dxa"/>
            <w:gridSpan w:val="3"/>
          </w:tcPr>
          <w:p w14:paraId="1376C21D" w14:textId="77777777" w:rsidR="00A00A3E" w:rsidRPr="00AA2803" w:rsidRDefault="00A00A3E" w:rsidP="00A00A3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DATE</w:t>
            </w:r>
          </w:p>
        </w:tc>
        <w:tc>
          <w:tcPr>
            <w:tcW w:w="709" w:type="dxa"/>
            <w:gridSpan w:val="2"/>
          </w:tcPr>
          <w:p w14:paraId="4E01A0D6" w14:textId="77777777" w:rsidR="00A00A3E" w:rsidRPr="00AA2803" w:rsidRDefault="00A00A3E" w:rsidP="00A00A3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68" w:type="dxa"/>
          </w:tcPr>
          <w:p w14:paraId="2F840477" w14:textId="77777777" w:rsidR="00A00A3E" w:rsidRPr="00AA2803" w:rsidRDefault="00A00A3E" w:rsidP="00A00A3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00A3E" w:rsidRPr="00AA2803" w14:paraId="51FC0426" w14:textId="77777777" w:rsidTr="00A1295B">
        <w:tc>
          <w:tcPr>
            <w:tcW w:w="391" w:type="dxa"/>
            <w:tcBorders>
              <w:top w:val="single" w:sz="4" w:space="0" w:color="auto"/>
            </w:tcBorders>
          </w:tcPr>
          <w:p w14:paraId="42185A40" w14:textId="77777777" w:rsidR="00A00A3E" w:rsidRPr="00AA2803" w:rsidRDefault="00A00A3E" w:rsidP="006164CE">
            <w:pPr>
              <w:pStyle w:val="af"/>
              <w:numPr>
                <w:ilvl w:val="0"/>
                <w:numId w:val="38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836" w:type="dxa"/>
            <w:gridSpan w:val="4"/>
          </w:tcPr>
          <w:p w14:paraId="3B4B1A66" w14:textId="77777777" w:rsidR="00A00A3E" w:rsidRPr="00AA2803" w:rsidRDefault="00A00A3E" w:rsidP="00A00A3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收货单位</w:t>
            </w:r>
          </w:p>
        </w:tc>
        <w:tc>
          <w:tcPr>
            <w:tcW w:w="2265" w:type="dxa"/>
            <w:gridSpan w:val="3"/>
          </w:tcPr>
          <w:p w14:paraId="4B408A07" w14:textId="77777777" w:rsidR="00A00A3E" w:rsidRPr="00AA2803" w:rsidRDefault="00A00A3E" w:rsidP="00A00A3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RECEIVE_ORG</w:t>
            </w:r>
          </w:p>
        </w:tc>
        <w:tc>
          <w:tcPr>
            <w:tcW w:w="1978" w:type="dxa"/>
            <w:gridSpan w:val="3"/>
          </w:tcPr>
          <w:p w14:paraId="05FC199F" w14:textId="77777777" w:rsidR="00A00A3E" w:rsidRPr="00AA2803" w:rsidRDefault="00A00A3E" w:rsidP="00A00A3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CHAR(</w:t>
            </w:r>
            <w:r w:rsidRPr="00AA2803">
              <w:rPr>
                <w:rFonts w:ascii="新宋体" w:eastAsia="新宋体" w:hAnsi="新宋体" w:hint="eastAsia"/>
                <w:szCs w:val="22"/>
              </w:rPr>
              <w:t>2</w:t>
            </w:r>
            <w:r w:rsidRPr="00AA2803">
              <w:rPr>
                <w:rFonts w:ascii="新宋体" w:eastAsia="新宋体" w:hAnsi="新宋体"/>
                <w:szCs w:val="22"/>
              </w:rPr>
              <w:t>)</w:t>
            </w:r>
          </w:p>
        </w:tc>
        <w:tc>
          <w:tcPr>
            <w:tcW w:w="709" w:type="dxa"/>
            <w:gridSpan w:val="2"/>
          </w:tcPr>
          <w:p w14:paraId="336F8B88" w14:textId="77777777" w:rsidR="00A00A3E" w:rsidRPr="00AA2803" w:rsidRDefault="00A00A3E" w:rsidP="00A00A3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68" w:type="dxa"/>
          </w:tcPr>
          <w:p w14:paraId="59489EAC" w14:textId="77777777" w:rsidR="00A00A3E" w:rsidRPr="00AA2803" w:rsidRDefault="00A00A3E" w:rsidP="00A00A3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00A3E" w:rsidRPr="00AA2803" w14:paraId="4D4C9851" w14:textId="77777777" w:rsidTr="00A1295B">
        <w:tc>
          <w:tcPr>
            <w:tcW w:w="391" w:type="dxa"/>
            <w:tcBorders>
              <w:top w:val="single" w:sz="4" w:space="0" w:color="auto"/>
            </w:tcBorders>
          </w:tcPr>
          <w:p w14:paraId="4C381393" w14:textId="77777777" w:rsidR="00A00A3E" w:rsidRPr="00AA2803" w:rsidRDefault="00A00A3E" w:rsidP="006164CE">
            <w:pPr>
              <w:pStyle w:val="af"/>
              <w:numPr>
                <w:ilvl w:val="0"/>
                <w:numId w:val="38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836" w:type="dxa"/>
            <w:gridSpan w:val="4"/>
          </w:tcPr>
          <w:p w14:paraId="1E53CC37" w14:textId="77777777" w:rsidR="00A00A3E" w:rsidRPr="00AA2803" w:rsidRDefault="00A00A3E" w:rsidP="00A00A3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收货仓库</w:t>
            </w:r>
          </w:p>
        </w:tc>
        <w:tc>
          <w:tcPr>
            <w:tcW w:w="2265" w:type="dxa"/>
            <w:gridSpan w:val="3"/>
          </w:tcPr>
          <w:p w14:paraId="0FCE1D58" w14:textId="77777777" w:rsidR="00A00A3E" w:rsidRPr="00AA2803" w:rsidRDefault="00A00A3E" w:rsidP="00A00A3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RECEIVE_WH</w:t>
            </w:r>
          </w:p>
        </w:tc>
        <w:tc>
          <w:tcPr>
            <w:tcW w:w="1978" w:type="dxa"/>
            <w:gridSpan w:val="3"/>
          </w:tcPr>
          <w:p w14:paraId="714877C2" w14:textId="77777777" w:rsidR="00A00A3E" w:rsidRPr="00AA2803" w:rsidRDefault="00A00A3E" w:rsidP="00A00A3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CHAR(4)</w:t>
            </w:r>
          </w:p>
        </w:tc>
        <w:tc>
          <w:tcPr>
            <w:tcW w:w="709" w:type="dxa"/>
            <w:gridSpan w:val="2"/>
          </w:tcPr>
          <w:p w14:paraId="04272F90" w14:textId="77777777" w:rsidR="00A00A3E" w:rsidRPr="00AA2803" w:rsidRDefault="00A00A3E" w:rsidP="00A00A3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68" w:type="dxa"/>
          </w:tcPr>
          <w:p w14:paraId="6E5851F2" w14:textId="77777777" w:rsidR="00A00A3E" w:rsidRPr="00AA2803" w:rsidRDefault="00A00A3E" w:rsidP="00A00A3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00A3E" w:rsidRPr="00AA2803" w14:paraId="2B9E6152" w14:textId="77777777" w:rsidTr="00A1295B">
        <w:tc>
          <w:tcPr>
            <w:tcW w:w="391" w:type="dxa"/>
            <w:tcBorders>
              <w:top w:val="single" w:sz="4" w:space="0" w:color="auto"/>
            </w:tcBorders>
          </w:tcPr>
          <w:p w14:paraId="0E7C2861" w14:textId="77777777" w:rsidR="00A00A3E" w:rsidRPr="00AA2803" w:rsidRDefault="00A00A3E" w:rsidP="006164CE">
            <w:pPr>
              <w:pStyle w:val="af"/>
              <w:numPr>
                <w:ilvl w:val="0"/>
                <w:numId w:val="38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836" w:type="dxa"/>
            <w:gridSpan w:val="4"/>
          </w:tcPr>
          <w:p w14:paraId="4C25D99E" w14:textId="77777777" w:rsidR="00A00A3E" w:rsidRPr="00AA2803" w:rsidRDefault="00A00A3E" w:rsidP="00A00A3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收货仓库管理员</w:t>
            </w:r>
          </w:p>
        </w:tc>
        <w:tc>
          <w:tcPr>
            <w:tcW w:w="2265" w:type="dxa"/>
            <w:gridSpan w:val="3"/>
          </w:tcPr>
          <w:p w14:paraId="631A6E12" w14:textId="77777777" w:rsidR="00A00A3E" w:rsidRPr="00AA2803" w:rsidRDefault="00A00A3E" w:rsidP="00A00A3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RECEIVE</w:t>
            </w:r>
            <w:r w:rsidRPr="00AA2803">
              <w:rPr>
                <w:rFonts w:ascii="新宋体" w:eastAsia="新宋体" w:hAnsi="新宋体"/>
                <w:szCs w:val="22"/>
              </w:rPr>
              <w:t>_MANAGER</w:t>
            </w:r>
          </w:p>
        </w:tc>
        <w:tc>
          <w:tcPr>
            <w:tcW w:w="1978" w:type="dxa"/>
            <w:gridSpan w:val="3"/>
          </w:tcPr>
          <w:p w14:paraId="07FD830E" w14:textId="77777777" w:rsidR="00A00A3E" w:rsidRPr="00AA2803" w:rsidRDefault="00A00A3E" w:rsidP="00A00A3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NUMBER(4)</w:t>
            </w:r>
          </w:p>
        </w:tc>
        <w:tc>
          <w:tcPr>
            <w:tcW w:w="709" w:type="dxa"/>
            <w:gridSpan w:val="2"/>
          </w:tcPr>
          <w:p w14:paraId="239973C0" w14:textId="77777777" w:rsidR="00A00A3E" w:rsidRPr="00AA2803" w:rsidRDefault="00A00A3E" w:rsidP="00A00A3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68" w:type="dxa"/>
          </w:tcPr>
          <w:p w14:paraId="50FA410D" w14:textId="77777777" w:rsidR="00A00A3E" w:rsidRPr="00AA2803" w:rsidRDefault="00A00A3E" w:rsidP="00A00A3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00A3E" w:rsidRPr="00AA2803" w14:paraId="6E66D00B" w14:textId="77777777" w:rsidTr="00A1295B">
        <w:tc>
          <w:tcPr>
            <w:tcW w:w="391" w:type="dxa"/>
            <w:tcBorders>
              <w:top w:val="single" w:sz="4" w:space="0" w:color="auto"/>
            </w:tcBorders>
          </w:tcPr>
          <w:p w14:paraId="76085935" w14:textId="77777777" w:rsidR="00A00A3E" w:rsidRPr="00AA2803" w:rsidRDefault="00A00A3E" w:rsidP="006164CE">
            <w:pPr>
              <w:pStyle w:val="af"/>
              <w:numPr>
                <w:ilvl w:val="0"/>
                <w:numId w:val="38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836" w:type="dxa"/>
            <w:gridSpan w:val="4"/>
          </w:tcPr>
          <w:p w14:paraId="39533EF7" w14:textId="77777777" w:rsidR="00A00A3E" w:rsidRPr="00AA2803" w:rsidRDefault="00A00A3E" w:rsidP="00A00A3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收货时间</w:t>
            </w:r>
          </w:p>
        </w:tc>
        <w:tc>
          <w:tcPr>
            <w:tcW w:w="2265" w:type="dxa"/>
            <w:gridSpan w:val="3"/>
          </w:tcPr>
          <w:p w14:paraId="49A3552F" w14:textId="77777777" w:rsidR="00A00A3E" w:rsidRPr="00AA2803" w:rsidRDefault="00A00A3E" w:rsidP="00A00A3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RECEIVE_DATE</w:t>
            </w:r>
          </w:p>
        </w:tc>
        <w:tc>
          <w:tcPr>
            <w:tcW w:w="1978" w:type="dxa"/>
            <w:gridSpan w:val="3"/>
          </w:tcPr>
          <w:p w14:paraId="1A07C28B" w14:textId="77777777" w:rsidR="00A00A3E" w:rsidRPr="00AA2803" w:rsidRDefault="00A00A3E" w:rsidP="00A00A3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DATE</w:t>
            </w:r>
          </w:p>
        </w:tc>
        <w:tc>
          <w:tcPr>
            <w:tcW w:w="709" w:type="dxa"/>
            <w:gridSpan w:val="2"/>
          </w:tcPr>
          <w:p w14:paraId="36BF1980" w14:textId="77777777" w:rsidR="00A00A3E" w:rsidRPr="00AA2803" w:rsidRDefault="00A00A3E" w:rsidP="00A00A3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68" w:type="dxa"/>
          </w:tcPr>
          <w:p w14:paraId="5C421685" w14:textId="77777777" w:rsidR="00A00A3E" w:rsidRPr="00AA2803" w:rsidRDefault="00A00A3E" w:rsidP="00A00A3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00A3E" w:rsidRPr="00AA2803" w14:paraId="670A2D96" w14:textId="77777777" w:rsidTr="00A1295B">
        <w:tc>
          <w:tcPr>
            <w:tcW w:w="391" w:type="dxa"/>
            <w:tcBorders>
              <w:top w:val="single" w:sz="4" w:space="0" w:color="auto"/>
            </w:tcBorders>
          </w:tcPr>
          <w:p w14:paraId="79482D21" w14:textId="77777777" w:rsidR="00A00A3E" w:rsidRPr="00AA2803" w:rsidRDefault="00A00A3E" w:rsidP="006164CE">
            <w:pPr>
              <w:pStyle w:val="af"/>
              <w:numPr>
                <w:ilvl w:val="0"/>
                <w:numId w:val="38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836" w:type="dxa"/>
            <w:gridSpan w:val="4"/>
          </w:tcPr>
          <w:p w14:paraId="60F843FF" w14:textId="77777777" w:rsidR="00A00A3E" w:rsidRPr="00AA2803" w:rsidRDefault="00A00A3E" w:rsidP="00A00A3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应调拨票数</w:t>
            </w:r>
          </w:p>
        </w:tc>
        <w:tc>
          <w:tcPr>
            <w:tcW w:w="2265" w:type="dxa"/>
            <w:gridSpan w:val="3"/>
          </w:tcPr>
          <w:p w14:paraId="2F5574F7" w14:textId="77777777" w:rsidR="00A00A3E" w:rsidRPr="00AA2803" w:rsidRDefault="00A00A3E" w:rsidP="00A00A3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TICKETS</w:t>
            </w:r>
          </w:p>
        </w:tc>
        <w:tc>
          <w:tcPr>
            <w:tcW w:w="1978" w:type="dxa"/>
            <w:gridSpan w:val="3"/>
          </w:tcPr>
          <w:p w14:paraId="7C74EDB6" w14:textId="77777777" w:rsidR="00A00A3E" w:rsidRPr="00AA2803" w:rsidRDefault="00A00A3E" w:rsidP="00A00A3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/>
                <w:szCs w:val="22"/>
              </w:rPr>
              <w:t>NUMBER(18</w:t>
            </w:r>
            <w:r w:rsidRPr="00AA2803">
              <w:rPr>
                <w:rFonts w:ascii="新宋体" w:eastAsia="新宋体" w:hAnsi="新宋体"/>
                <w:szCs w:val="22"/>
              </w:rPr>
              <w:t>)</w:t>
            </w:r>
          </w:p>
        </w:tc>
        <w:tc>
          <w:tcPr>
            <w:tcW w:w="709" w:type="dxa"/>
            <w:gridSpan w:val="2"/>
          </w:tcPr>
          <w:p w14:paraId="2CD051FC" w14:textId="77777777" w:rsidR="00A00A3E" w:rsidRPr="00AA2803" w:rsidRDefault="00A00A3E" w:rsidP="00A00A3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68" w:type="dxa"/>
          </w:tcPr>
          <w:p w14:paraId="4EE5F58E" w14:textId="38671853" w:rsidR="00A00A3E" w:rsidRPr="00AA2803" w:rsidRDefault="00F04019" w:rsidP="00A00A3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0</w:t>
            </w:r>
          </w:p>
        </w:tc>
      </w:tr>
      <w:tr w:rsidR="00A00A3E" w:rsidRPr="00AA2803" w14:paraId="4A0728C3" w14:textId="77777777" w:rsidTr="00A1295B">
        <w:tc>
          <w:tcPr>
            <w:tcW w:w="391" w:type="dxa"/>
            <w:tcBorders>
              <w:top w:val="single" w:sz="4" w:space="0" w:color="auto"/>
            </w:tcBorders>
          </w:tcPr>
          <w:p w14:paraId="0C83CE01" w14:textId="77777777" w:rsidR="00A00A3E" w:rsidRPr="00AA2803" w:rsidRDefault="00A00A3E" w:rsidP="006164CE">
            <w:pPr>
              <w:pStyle w:val="af"/>
              <w:numPr>
                <w:ilvl w:val="0"/>
                <w:numId w:val="38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836" w:type="dxa"/>
            <w:gridSpan w:val="4"/>
          </w:tcPr>
          <w:p w14:paraId="3782AF2A" w14:textId="77777777" w:rsidR="00A00A3E" w:rsidRPr="00AA2803" w:rsidRDefault="00A00A3E" w:rsidP="00A00A3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应调拨票数涉及金额</w:t>
            </w:r>
          </w:p>
        </w:tc>
        <w:tc>
          <w:tcPr>
            <w:tcW w:w="2265" w:type="dxa"/>
            <w:gridSpan w:val="3"/>
          </w:tcPr>
          <w:p w14:paraId="2B86BDF1" w14:textId="77777777" w:rsidR="00A00A3E" w:rsidRPr="00AA2803" w:rsidRDefault="00A00A3E" w:rsidP="00A00A3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AMOUNT</w:t>
            </w:r>
          </w:p>
        </w:tc>
        <w:tc>
          <w:tcPr>
            <w:tcW w:w="1978" w:type="dxa"/>
            <w:gridSpan w:val="3"/>
          </w:tcPr>
          <w:p w14:paraId="6B319EAA" w14:textId="77777777" w:rsidR="00A00A3E" w:rsidRPr="00AA2803" w:rsidRDefault="00A00A3E" w:rsidP="00A00A3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NUMBER(</w:t>
            </w:r>
            <w:r>
              <w:rPr>
                <w:rFonts w:ascii="新宋体" w:eastAsia="新宋体" w:hAnsi="新宋体"/>
                <w:szCs w:val="22"/>
              </w:rPr>
              <w:t>28</w:t>
            </w:r>
            <w:r w:rsidRPr="00AA2803">
              <w:rPr>
                <w:rFonts w:ascii="新宋体" w:eastAsia="新宋体" w:hAnsi="新宋体"/>
                <w:szCs w:val="22"/>
              </w:rPr>
              <w:t>)</w:t>
            </w:r>
          </w:p>
        </w:tc>
        <w:tc>
          <w:tcPr>
            <w:tcW w:w="709" w:type="dxa"/>
            <w:gridSpan w:val="2"/>
          </w:tcPr>
          <w:p w14:paraId="69A0D0F9" w14:textId="77777777" w:rsidR="00A00A3E" w:rsidRPr="00AA2803" w:rsidRDefault="00A00A3E" w:rsidP="00A00A3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68" w:type="dxa"/>
          </w:tcPr>
          <w:p w14:paraId="597DCBFA" w14:textId="661CF613" w:rsidR="00A00A3E" w:rsidRPr="00AA2803" w:rsidRDefault="00F04019" w:rsidP="00A00A3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0</w:t>
            </w:r>
          </w:p>
        </w:tc>
      </w:tr>
      <w:tr w:rsidR="00A00A3E" w:rsidRPr="00AA2803" w14:paraId="2AEFA09B" w14:textId="77777777" w:rsidTr="00A1295B">
        <w:tc>
          <w:tcPr>
            <w:tcW w:w="391" w:type="dxa"/>
            <w:tcBorders>
              <w:top w:val="single" w:sz="4" w:space="0" w:color="auto"/>
            </w:tcBorders>
          </w:tcPr>
          <w:p w14:paraId="0FB38CBF" w14:textId="77777777" w:rsidR="00A00A3E" w:rsidRPr="00AA2803" w:rsidRDefault="00A00A3E" w:rsidP="006164CE">
            <w:pPr>
              <w:pStyle w:val="af"/>
              <w:numPr>
                <w:ilvl w:val="0"/>
                <w:numId w:val="38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836" w:type="dxa"/>
            <w:gridSpan w:val="4"/>
          </w:tcPr>
          <w:p w14:paraId="762B2EEF" w14:textId="77777777" w:rsidR="00A00A3E" w:rsidRDefault="00A00A3E" w:rsidP="00A00A3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实际调拨票数</w:t>
            </w:r>
          </w:p>
        </w:tc>
        <w:tc>
          <w:tcPr>
            <w:tcW w:w="2265" w:type="dxa"/>
            <w:gridSpan w:val="3"/>
          </w:tcPr>
          <w:p w14:paraId="71B485D3" w14:textId="77777777" w:rsidR="00A00A3E" w:rsidRPr="00AA2803" w:rsidRDefault="00A00A3E" w:rsidP="00A00A3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/>
                <w:szCs w:val="22"/>
              </w:rPr>
              <w:t>ACT_</w:t>
            </w:r>
            <w:r>
              <w:rPr>
                <w:rFonts w:ascii="新宋体" w:eastAsia="新宋体" w:hAnsi="新宋体" w:hint="eastAsia"/>
                <w:szCs w:val="22"/>
              </w:rPr>
              <w:t>TICKETS</w:t>
            </w:r>
          </w:p>
        </w:tc>
        <w:tc>
          <w:tcPr>
            <w:tcW w:w="1978" w:type="dxa"/>
            <w:gridSpan w:val="3"/>
          </w:tcPr>
          <w:p w14:paraId="357EEB5C" w14:textId="77777777" w:rsidR="00A00A3E" w:rsidRPr="00AA2803" w:rsidRDefault="00A00A3E" w:rsidP="00A00A3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/>
                <w:szCs w:val="22"/>
              </w:rPr>
              <w:t>NUMBER(18</w:t>
            </w:r>
            <w:r w:rsidRPr="00AA2803">
              <w:rPr>
                <w:rFonts w:ascii="新宋体" w:eastAsia="新宋体" w:hAnsi="新宋体"/>
                <w:szCs w:val="22"/>
              </w:rPr>
              <w:t>)</w:t>
            </w:r>
          </w:p>
        </w:tc>
        <w:tc>
          <w:tcPr>
            <w:tcW w:w="709" w:type="dxa"/>
            <w:gridSpan w:val="2"/>
          </w:tcPr>
          <w:p w14:paraId="6117FE10" w14:textId="77777777" w:rsidR="00A00A3E" w:rsidRPr="00AA2803" w:rsidRDefault="00A00A3E" w:rsidP="00A00A3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68" w:type="dxa"/>
          </w:tcPr>
          <w:p w14:paraId="707A9D40" w14:textId="00193383" w:rsidR="00A00A3E" w:rsidRPr="00AA2803" w:rsidRDefault="00F04019" w:rsidP="00A00A3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0</w:t>
            </w:r>
          </w:p>
        </w:tc>
      </w:tr>
      <w:tr w:rsidR="00A00A3E" w:rsidRPr="00AA2803" w14:paraId="31503CEC" w14:textId="77777777" w:rsidTr="00A1295B">
        <w:tc>
          <w:tcPr>
            <w:tcW w:w="391" w:type="dxa"/>
            <w:tcBorders>
              <w:top w:val="single" w:sz="4" w:space="0" w:color="auto"/>
            </w:tcBorders>
          </w:tcPr>
          <w:p w14:paraId="45F113A1" w14:textId="77777777" w:rsidR="00A00A3E" w:rsidRPr="00AA2803" w:rsidRDefault="00A00A3E" w:rsidP="006164CE">
            <w:pPr>
              <w:pStyle w:val="af"/>
              <w:numPr>
                <w:ilvl w:val="0"/>
                <w:numId w:val="38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836" w:type="dxa"/>
            <w:gridSpan w:val="4"/>
          </w:tcPr>
          <w:p w14:paraId="4C8ADF9A" w14:textId="77777777" w:rsidR="00A00A3E" w:rsidRDefault="00A00A3E" w:rsidP="00A00A3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实际调拨票数涉及金额</w:t>
            </w:r>
          </w:p>
        </w:tc>
        <w:tc>
          <w:tcPr>
            <w:tcW w:w="2265" w:type="dxa"/>
            <w:gridSpan w:val="3"/>
          </w:tcPr>
          <w:p w14:paraId="06B1082A" w14:textId="77777777" w:rsidR="00A00A3E" w:rsidRPr="00AA2803" w:rsidRDefault="00A00A3E" w:rsidP="00A00A3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/>
                <w:szCs w:val="22"/>
              </w:rPr>
              <w:t>ACT_</w:t>
            </w:r>
            <w:r>
              <w:rPr>
                <w:rFonts w:ascii="新宋体" w:eastAsia="新宋体" w:hAnsi="新宋体" w:hint="eastAsia"/>
                <w:szCs w:val="22"/>
              </w:rPr>
              <w:t>AMOUNT</w:t>
            </w:r>
          </w:p>
        </w:tc>
        <w:tc>
          <w:tcPr>
            <w:tcW w:w="1978" w:type="dxa"/>
            <w:gridSpan w:val="3"/>
          </w:tcPr>
          <w:p w14:paraId="5092F857" w14:textId="77777777" w:rsidR="00A00A3E" w:rsidRPr="00AA2803" w:rsidRDefault="00A00A3E" w:rsidP="00A00A3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NUMBER(</w:t>
            </w:r>
            <w:r>
              <w:rPr>
                <w:rFonts w:ascii="新宋体" w:eastAsia="新宋体" w:hAnsi="新宋体"/>
                <w:szCs w:val="22"/>
              </w:rPr>
              <w:t>28</w:t>
            </w:r>
            <w:r w:rsidRPr="00AA2803">
              <w:rPr>
                <w:rFonts w:ascii="新宋体" w:eastAsia="新宋体" w:hAnsi="新宋体"/>
                <w:szCs w:val="22"/>
              </w:rPr>
              <w:t>)</w:t>
            </w:r>
          </w:p>
        </w:tc>
        <w:tc>
          <w:tcPr>
            <w:tcW w:w="709" w:type="dxa"/>
            <w:gridSpan w:val="2"/>
          </w:tcPr>
          <w:p w14:paraId="314E0D94" w14:textId="77777777" w:rsidR="00A00A3E" w:rsidRPr="00AA2803" w:rsidRDefault="00A00A3E" w:rsidP="00A00A3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68" w:type="dxa"/>
          </w:tcPr>
          <w:p w14:paraId="1A6BB6CB" w14:textId="61D9DEB0" w:rsidR="00A00A3E" w:rsidRPr="00AA2803" w:rsidRDefault="00F04019" w:rsidP="00A00A3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0</w:t>
            </w:r>
          </w:p>
        </w:tc>
      </w:tr>
      <w:tr w:rsidR="00A00A3E" w:rsidRPr="00AA2803" w14:paraId="404BEDC2" w14:textId="77777777" w:rsidTr="00A1295B">
        <w:tc>
          <w:tcPr>
            <w:tcW w:w="391" w:type="dxa"/>
            <w:tcBorders>
              <w:top w:val="single" w:sz="4" w:space="0" w:color="auto"/>
            </w:tcBorders>
          </w:tcPr>
          <w:p w14:paraId="6E3E05E5" w14:textId="77777777" w:rsidR="00A00A3E" w:rsidRPr="00AA2803" w:rsidRDefault="00A00A3E" w:rsidP="006164CE">
            <w:pPr>
              <w:pStyle w:val="af"/>
              <w:numPr>
                <w:ilvl w:val="0"/>
                <w:numId w:val="38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836" w:type="dxa"/>
            <w:gridSpan w:val="4"/>
          </w:tcPr>
          <w:p w14:paraId="5C750C10" w14:textId="6421514A" w:rsidR="00A00A3E" w:rsidRPr="00AA2803" w:rsidRDefault="00BF4BEE" w:rsidP="00A00A3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BF4BEE">
              <w:rPr>
                <w:rFonts w:ascii="新宋体" w:eastAsia="新宋体" w:hAnsi="新宋体" w:hint="eastAsia"/>
                <w:szCs w:val="22"/>
              </w:rPr>
              <w:t>状态（1-已提交，2-已撤销，3-已受理，4-已发货，5-收货中，6-已收货，7-已审批，8-已拒绝）</w:t>
            </w:r>
          </w:p>
        </w:tc>
        <w:tc>
          <w:tcPr>
            <w:tcW w:w="2265" w:type="dxa"/>
            <w:gridSpan w:val="3"/>
          </w:tcPr>
          <w:p w14:paraId="115CB4FB" w14:textId="77777777" w:rsidR="00A00A3E" w:rsidRPr="00AA2803" w:rsidRDefault="00A00A3E" w:rsidP="00A00A3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STATUS</w:t>
            </w:r>
          </w:p>
        </w:tc>
        <w:tc>
          <w:tcPr>
            <w:tcW w:w="1978" w:type="dxa"/>
            <w:gridSpan w:val="3"/>
          </w:tcPr>
          <w:p w14:paraId="2C97BBA1" w14:textId="77777777" w:rsidR="00A00A3E" w:rsidRPr="00AA2803" w:rsidRDefault="00A00A3E" w:rsidP="00A00A3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NUMBER(1)</w:t>
            </w:r>
          </w:p>
        </w:tc>
        <w:tc>
          <w:tcPr>
            <w:tcW w:w="709" w:type="dxa"/>
            <w:gridSpan w:val="2"/>
          </w:tcPr>
          <w:p w14:paraId="5405DD0A" w14:textId="77777777" w:rsidR="00A00A3E" w:rsidRPr="00AA2803" w:rsidRDefault="00A00A3E" w:rsidP="00A00A3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7FFDA265" w14:textId="77777777" w:rsidR="00A00A3E" w:rsidRPr="00AA2803" w:rsidRDefault="00A00A3E" w:rsidP="00A00A3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1</w:t>
            </w:r>
          </w:p>
        </w:tc>
      </w:tr>
      <w:tr w:rsidR="00A00A3E" w:rsidRPr="00AA2803" w14:paraId="4FF9C429" w14:textId="77777777" w:rsidTr="00A1295B">
        <w:tc>
          <w:tcPr>
            <w:tcW w:w="391" w:type="dxa"/>
            <w:tcBorders>
              <w:top w:val="single" w:sz="4" w:space="0" w:color="auto"/>
            </w:tcBorders>
          </w:tcPr>
          <w:p w14:paraId="3BED0910" w14:textId="77777777" w:rsidR="00A00A3E" w:rsidRPr="00AA2803" w:rsidRDefault="00A00A3E" w:rsidP="006164CE">
            <w:pPr>
              <w:pStyle w:val="af"/>
              <w:numPr>
                <w:ilvl w:val="0"/>
                <w:numId w:val="38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836" w:type="dxa"/>
            <w:gridSpan w:val="4"/>
          </w:tcPr>
          <w:p w14:paraId="0F817FA2" w14:textId="77777777" w:rsidR="00A00A3E" w:rsidRPr="00AA2803" w:rsidRDefault="00A00A3E" w:rsidP="00A00A3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收货是否有差错（1-无差错，0-有差错）</w:t>
            </w:r>
          </w:p>
        </w:tc>
        <w:tc>
          <w:tcPr>
            <w:tcW w:w="2265" w:type="dxa"/>
            <w:gridSpan w:val="3"/>
          </w:tcPr>
          <w:p w14:paraId="760A3500" w14:textId="77777777" w:rsidR="00A00A3E" w:rsidRPr="00AA2803" w:rsidRDefault="00A00A3E" w:rsidP="00A00A3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IS_MATCH</w:t>
            </w:r>
          </w:p>
        </w:tc>
        <w:tc>
          <w:tcPr>
            <w:tcW w:w="1978" w:type="dxa"/>
            <w:gridSpan w:val="3"/>
          </w:tcPr>
          <w:p w14:paraId="00A04853" w14:textId="77777777" w:rsidR="00A00A3E" w:rsidRPr="00AA2803" w:rsidRDefault="00A00A3E" w:rsidP="00A00A3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NUMBER(1)</w:t>
            </w:r>
          </w:p>
        </w:tc>
        <w:tc>
          <w:tcPr>
            <w:tcW w:w="709" w:type="dxa"/>
            <w:gridSpan w:val="2"/>
          </w:tcPr>
          <w:p w14:paraId="20034D6E" w14:textId="77777777" w:rsidR="00A00A3E" w:rsidRPr="00AA2803" w:rsidRDefault="00A00A3E" w:rsidP="00A00A3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39BE2E0F" w14:textId="77777777" w:rsidR="00A00A3E" w:rsidRPr="00AA2803" w:rsidRDefault="00A00A3E" w:rsidP="00A00A3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0</w:t>
            </w:r>
          </w:p>
        </w:tc>
      </w:tr>
      <w:tr w:rsidR="00302DA9" w:rsidRPr="00AA2803" w14:paraId="0A3EE7B7" w14:textId="77777777" w:rsidTr="00A1295B">
        <w:tc>
          <w:tcPr>
            <w:tcW w:w="391" w:type="dxa"/>
            <w:tcBorders>
              <w:top w:val="single" w:sz="4" w:space="0" w:color="auto"/>
            </w:tcBorders>
          </w:tcPr>
          <w:p w14:paraId="144D2D2A" w14:textId="77777777" w:rsidR="00302DA9" w:rsidRPr="00AA2803" w:rsidRDefault="00302DA9" w:rsidP="00302DA9">
            <w:pPr>
              <w:pStyle w:val="af"/>
              <w:numPr>
                <w:ilvl w:val="0"/>
                <w:numId w:val="38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836" w:type="dxa"/>
            <w:gridSpan w:val="4"/>
          </w:tcPr>
          <w:p w14:paraId="6FCA6C30" w14:textId="1E33E0D1" w:rsidR="00302DA9" w:rsidRPr="00AA2803" w:rsidRDefault="00302DA9" w:rsidP="00302DA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备注</w:t>
            </w:r>
          </w:p>
        </w:tc>
        <w:tc>
          <w:tcPr>
            <w:tcW w:w="2265" w:type="dxa"/>
            <w:gridSpan w:val="3"/>
          </w:tcPr>
          <w:p w14:paraId="43A555AA" w14:textId="47446BC5" w:rsidR="00302DA9" w:rsidRPr="00AA2803" w:rsidRDefault="00302DA9" w:rsidP="00302DA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REMARK</w:t>
            </w:r>
          </w:p>
        </w:tc>
        <w:tc>
          <w:tcPr>
            <w:tcW w:w="1978" w:type="dxa"/>
            <w:gridSpan w:val="3"/>
          </w:tcPr>
          <w:p w14:paraId="38D427B6" w14:textId="26E74719" w:rsidR="00302DA9" w:rsidRPr="00AA2803" w:rsidRDefault="00302DA9" w:rsidP="00302DA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VARCHAR2(4000)</w:t>
            </w:r>
          </w:p>
        </w:tc>
        <w:tc>
          <w:tcPr>
            <w:tcW w:w="709" w:type="dxa"/>
            <w:gridSpan w:val="2"/>
          </w:tcPr>
          <w:p w14:paraId="3E043980" w14:textId="77777777" w:rsidR="00302DA9" w:rsidRPr="00AA2803" w:rsidRDefault="00302DA9" w:rsidP="00302DA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68" w:type="dxa"/>
          </w:tcPr>
          <w:p w14:paraId="431EA8CF" w14:textId="77777777" w:rsidR="00302DA9" w:rsidRPr="00AA2803" w:rsidRDefault="00302DA9" w:rsidP="00302DA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302DA9" w:rsidRPr="00AA2803" w14:paraId="3160F326" w14:textId="77777777" w:rsidTr="00A94B9F">
        <w:tc>
          <w:tcPr>
            <w:tcW w:w="9747" w:type="dxa"/>
            <w:gridSpan w:val="14"/>
            <w:shd w:val="clear" w:color="auto" w:fill="D9D9D9" w:themeFill="background1" w:themeFillShade="D9"/>
          </w:tcPr>
          <w:p w14:paraId="3BE73ECC" w14:textId="77777777" w:rsidR="00302DA9" w:rsidRPr="00AA2803" w:rsidRDefault="00302DA9" w:rsidP="00302DA9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表格其他属性信息定义（包括PK-FK、IDX等）</w:t>
            </w:r>
          </w:p>
        </w:tc>
      </w:tr>
      <w:tr w:rsidR="00302DA9" w:rsidRPr="00AA2803" w14:paraId="5BC2F0DC" w14:textId="77777777" w:rsidTr="00A94B9F">
        <w:trPr>
          <w:trHeight w:val="231"/>
        </w:trPr>
        <w:tc>
          <w:tcPr>
            <w:tcW w:w="533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F5CC6E1" w14:textId="77777777" w:rsidR="00302DA9" w:rsidRPr="00AA2803" w:rsidRDefault="00302DA9" w:rsidP="00302DA9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主键</w:t>
            </w:r>
          </w:p>
        </w:tc>
        <w:tc>
          <w:tcPr>
            <w:tcW w:w="2969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554689EB" w14:textId="77777777" w:rsidR="00302DA9" w:rsidRPr="00AA2803" w:rsidRDefault="00302DA9" w:rsidP="00302DA9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6245" w:type="dxa"/>
            <w:gridSpan w:val="8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0E25D0AB" w14:textId="77777777" w:rsidR="00302DA9" w:rsidRPr="00AA2803" w:rsidRDefault="00302DA9" w:rsidP="00302DA9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包含列</w:t>
            </w:r>
          </w:p>
        </w:tc>
      </w:tr>
      <w:tr w:rsidR="00302DA9" w:rsidRPr="00AA2803" w14:paraId="20D795EC" w14:textId="77777777" w:rsidTr="00A94B9F">
        <w:trPr>
          <w:trHeight w:val="231"/>
        </w:trPr>
        <w:tc>
          <w:tcPr>
            <w:tcW w:w="533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09EFF5D" w14:textId="77777777" w:rsidR="00302DA9" w:rsidRPr="00AA2803" w:rsidRDefault="00302DA9" w:rsidP="00302DA9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2969" w:type="dxa"/>
            <w:gridSpan w:val="4"/>
            <w:tcBorders>
              <w:left w:val="single" w:sz="4" w:space="0" w:color="auto"/>
            </w:tcBorders>
          </w:tcPr>
          <w:p w14:paraId="4EB76BA6" w14:textId="77777777" w:rsidR="00302DA9" w:rsidRPr="00AA2803" w:rsidRDefault="00302DA9" w:rsidP="00302DA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PK_SALE_TRANSFER_BILL</w:t>
            </w:r>
          </w:p>
        </w:tc>
        <w:tc>
          <w:tcPr>
            <w:tcW w:w="6245" w:type="dxa"/>
            <w:gridSpan w:val="8"/>
            <w:tcBorders>
              <w:left w:val="single" w:sz="4" w:space="0" w:color="auto"/>
            </w:tcBorders>
          </w:tcPr>
          <w:p w14:paraId="6DA9A97A" w14:textId="77777777" w:rsidR="00302DA9" w:rsidRPr="00AA2803" w:rsidRDefault="00302DA9" w:rsidP="00302DA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STB_NO</w:t>
            </w:r>
          </w:p>
        </w:tc>
      </w:tr>
      <w:tr w:rsidR="00302DA9" w:rsidRPr="00AA2803" w14:paraId="19F569AE" w14:textId="77777777" w:rsidTr="00A94B9F">
        <w:trPr>
          <w:trHeight w:val="231"/>
        </w:trPr>
        <w:tc>
          <w:tcPr>
            <w:tcW w:w="533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99F4818" w14:textId="77777777" w:rsidR="00302DA9" w:rsidRPr="00AA2803" w:rsidRDefault="00302DA9" w:rsidP="00302DA9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外键</w:t>
            </w:r>
          </w:p>
        </w:tc>
        <w:tc>
          <w:tcPr>
            <w:tcW w:w="2969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3E9D6D87" w14:textId="77777777" w:rsidR="00302DA9" w:rsidRPr="00AA2803" w:rsidRDefault="00302DA9" w:rsidP="00302DA9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1990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387F9F59" w14:textId="77777777" w:rsidR="00302DA9" w:rsidRPr="00AA2803" w:rsidRDefault="00302DA9" w:rsidP="00302DA9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  <w:tc>
          <w:tcPr>
            <w:tcW w:w="2123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1310E1DE" w14:textId="77777777" w:rsidR="00302DA9" w:rsidRPr="00AA2803" w:rsidRDefault="00302DA9" w:rsidP="00302DA9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参照表名</w:t>
            </w:r>
          </w:p>
        </w:tc>
        <w:tc>
          <w:tcPr>
            <w:tcW w:w="2132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09B5AE89" w14:textId="77777777" w:rsidR="00302DA9" w:rsidRPr="00AA2803" w:rsidRDefault="00302DA9" w:rsidP="00302DA9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</w:tr>
      <w:tr w:rsidR="00302DA9" w:rsidRPr="00AA2803" w14:paraId="1B5977CD" w14:textId="77777777" w:rsidTr="00A94B9F">
        <w:trPr>
          <w:trHeight w:val="231"/>
        </w:trPr>
        <w:tc>
          <w:tcPr>
            <w:tcW w:w="533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6E3FC9E" w14:textId="77777777" w:rsidR="00302DA9" w:rsidRPr="00AA2803" w:rsidRDefault="00302DA9" w:rsidP="00302DA9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2969" w:type="dxa"/>
            <w:gridSpan w:val="4"/>
            <w:tcBorders>
              <w:left w:val="single" w:sz="4" w:space="0" w:color="auto"/>
            </w:tcBorders>
          </w:tcPr>
          <w:p w14:paraId="235F3362" w14:textId="77777777" w:rsidR="00302DA9" w:rsidRPr="00AA2803" w:rsidRDefault="00302DA9" w:rsidP="00302DA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990" w:type="dxa"/>
            <w:gridSpan w:val="2"/>
            <w:tcBorders>
              <w:left w:val="single" w:sz="4" w:space="0" w:color="auto"/>
            </w:tcBorders>
          </w:tcPr>
          <w:p w14:paraId="1643055B" w14:textId="77777777" w:rsidR="00302DA9" w:rsidRPr="00AA2803" w:rsidRDefault="00302DA9" w:rsidP="00302DA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123" w:type="dxa"/>
            <w:gridSpan w:val="4"/>
            <w:tcBorders>
              <w:left w:val="single" w:sz="4" w:space="0" w:color="auto"/>
            </w:tcBorders>
          </w:tcPr>
          <w:p w14:paraId="243123DD" w14:textId="77777777" w:rsidR="00302DA9" w:rsidRPr="00AA2803" w:rsidRDefault="00302DA9" w:rsidP="00302DA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132" w:type="dxa"/>
            <w:gridSpan w:val="2"/>
            <w:tcBorders>
              <w:left w:val="single" w:sz="4" w:space="0" w:color="auto"/>
            </w:tcBorders>
          </w:tcPr>
          <w:p w14:paraId="0C39AAC8" w14:textId="77777777" w:rsidR="00302DA9" w:rsidRPr="00AA2803" w:rsidRDefault="00302DA9" w:rsidP="00302DA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302DA9" w:rsidRPr="00AA2803" w14:paraId="54AB9969" w14:textId="77777777" w:rsidTr="00A94B9F">
        <w:trPr>
          <w:trHeight w:val="231"/>
        </w:trPr>
        <w:tc>
          <w:tcPr>
            <w:tcW w:w="533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255AF57" w14:textId="77777777" w:rsidR="00302DA9" w:rsidRPr="00AA2803" w:rsidRDefault="00302DA9" w:rsidP="00302DA9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索引</w:t>
            </w:r>
          </w:p>
        </w:tc>
        <w:tc>
          <w:tcPr>
            <w:tcW w:w="2969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3C347B77" w14:textId="77777777" w:rsidR="00302DA9" w:rsidRPr="00AA2803" w:rsidRDefault="00302DA9" w:rsidP="00302DA9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3118" w:type="dxa"/>
            <w:gridSpan w:val="3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44715C6C" w14:textId="77777777" w:rsidR="00302DA9" w:rsidRPr="00AA2803" w:rsidRDefault="00302DA9" w:rsidP="00302DA9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  <w:tc>
          <w:tcPr>
            <w:tcW w:w="3127" w:type="dxa"/>
            <w:gridSpan w:val="5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4BF36D0E" w14:textId="77777777" w:rsidR="00302DA9" w:rsidRPr="00AA2803" w:rsidRDefault="00302DA9" w:rsidP="00302DA9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类型</w:t>
            </w:r>
          </w:p>
        </w:tc>
      </w:tr>
      <w:tr w:rsidR="00302DA9" w:rsidRPr="00AA2803" w14:paraId="6AEB9692" w14:textId="77777777" w:rsidTr="00A94B9F">
        <w:trPr>
          <w:trHeight w:val="231"/>
        </w:trPr>
        <w:tc>
          <w:tcPr>
            <w:tcW w:w="533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6293D7D" w14:textId="77777777" w:rsidR="00302DA9" w:rsidRPr="00AA2803" w:rsidRDefault="00302DA9" w:rsidP="00302DA9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2969" w:type="dxa"/>
            <w:gridSpan w:val="4"/>
            <w:tcBorders>
              <w:left w:val="single" w:sz="4" w:space="0" w:color="auto"/>
            </w:tcBorders>
          </w:tcPr>
          <w:p w14:paraId="0728D747" w14:textId="77777777" w:rsidR="00302DA9" w:rsidRPr="00AA2803" w:rsidRDefault="00302DA9" w:rsidP="00302DA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118" w:type="dxa"/>
            <w:gridSpan w:val="3"/>
            <w:tcBorders>
              <w:left w:val="single" w:sz="4" w:space="0" w:color="auto"/>
            </w:tcBorders>
          </w:tcPr>
          <w:p w14:paraId="44D783BA" w14:textId="77777777" w:rsidR="00302DA9" w:rsidRPr="00AA2803" w:rsidRDefault="00302DA9" w:rsidP="00302DA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127" w:type="dxa"/>
            <w:gridSpan w:val="5"/>
            <w:tcBorders>
              <w:left w:val="single" w:sz="4" w:space="0" w:color="auto"/>
            </w:tcBorders>
          </w:tcPr>
          <w:p w14:paraId="1AE5549C" w14:textId="77777777" w:rsidR="00302DA9" w:rsidRPr="00AA2803" w:rsidRDefault="00302DA9" w:rsidP="00302DA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302DA9" w:rsidRPr="00AA2803" w14:paraId="65B73007" w14:textId="77777777" w:rsidTr="00A94B9F">
        <w:tc>
          <w:tcPr>
            <w:tcW w:w="533" w:type="dxa"/>
            <w:gridSpan w:val="2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AFC5E31" w14:textId="77777777" w:rsidR="00302DA9" w:rsidRPr="00AA2803" w:rsidRDefault="00302DA9" w:rsidP="00302DA9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约束</w:t>
            </w:r>
          </w:p>
        </w:tc>
        <w:tc>
          <w:tcPr>
            <w:tcW w:w="9214" w:type="dxa"/>
            <w:gridSpan w:val="12"/>
            <w:tcBorders>
              <w:left w:val="single" w:sz="4" w:space="0" w:color="auto"/>
            </w:tcBorders>
          </w:tcPr>
          <w:p w14:paraId="6EB66114" w14:textId="77777777" w:rsidR="00302DA9" w:rsidRPr="00AA2803" w:rsidRDefault="00302DA9" w:rsidP="00302DA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302DA9" w:rsidRPr="00AA2803" w14:paraId="3E4B64DF" w14:textId="77777777" w:rsidTr="00A94B9F">
        <w:trPr>
          <w:trHeight w:val="231"/>
        </w:trPr>
        <w:tc>
          <w:tcPr>
            <w:tcW w:w="533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FBA6ECF" w14:textId="77777777" w:rsidR="00302DA9" w:rsidRPr="00AA2803" w:rsidRDefault="00302DA9" w:rsidP="00302DA9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</w:t>
            </w: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6E39D51C" w14:textId="77777777" w:rsidR="00302DA9" w:rsidRPr="00AA2803" w:rsidRDefault="00302DA9" w:rsidP="00302DA9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分区类型</w:t>
            </w:r>
          </w:p>
        </w:tc>
        <w:tc>
          <w:tcPr>
            <w:tcW w:w="1487" w:type="dxa"/>
            <w:gridSpan w:val="3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3BB1922D" w14:textId="77777777" w:rsidR="00302DA9" w:rsidRPr="00AA2803" w:rsidRDefault="00302DA9" w:rsidP="00302DA9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分区字段</w:t>
            </w:r>
          </w:p>
        </w:tc>
        <w:tc>
          <w:tcPr>
            <w:tcW w:w="6239" w:type="dxa"/>
            <w:gridSpan w:val="7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26419DB1" w14:textId="77777777" w:rsidR="00302DA9" w:rsidRPr="00AA2803" w:rsidRDefault="00302DA9" w:rsidP="00302DA9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分区条件</w:t>
            </w:r>
          </w:p>
        </w:tc>
      </w:tr>
      <w:tr w:rsidR="00302DA9" w:rsidRPr="00AA2803" w14:paraId="6615D5AA" w14:textId="77777777" w:rsidTr="00A94B9F">
        <w:trPr>
          <w:trHeight w:val="231"/>
        </w:trPr>
        <w:tc>
          <w:tcPr>
            <w:tcW w:w="533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D69831E" w14:textId="77777777" w:rsidR="00302DA9" w:rsidRPr="00AA2803" w:rsidRDefault="00302DA9" w:rsidP="00302DA9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</w:tcPr>
          <w:p w14:paraId="03D81A60" w14:textId="77777777" w:rsidR="00302DA9" w:rsidRPr="00AA2803" w:rsidRDefault="00302DA9" w:rsidP="00302DA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主分区</w:t>
            </w:r>
          </w:p>
        </w:tc>
        <w:tc>
          <w:tcPr>
            <w:tcW w:w="1487" w:type="dxa"/>
            <w:gridSpan w:val="3"/>
            <w:tcBorders>
              <w:left w:val="single" w:sz="4" w:space="0" w:color="auto"/>
            </w:tcBorders>
          </w:tcPr>
          <w:p w14:paraId="14788DC0" w14:textId="77777777" w:rsidR="00302DA9" w:rsidRPr="00AA2803" w:rsidRDefault="00302DA9" w:rsidP="00302DA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6239" w:type="dxa"/>
            <w:gridSpan w:val="7"/>
            <w:tcBorders>
              <w:left w:val="single" w:sz="4" w:space="0" w:color="auto"/>
            </w:tcBorders>
          </w:tcPr>
          <w:p w14:paraId="6FE2AD0E" w14:textId="77777777" w:rsidR="00302DA9" w:rsidRPr="00AA2803" w:rsidRDefault="00302DA9" w:rsidP="00302DA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302DA9" w:rsidRPr="00AA2803" w14:paraId="73F09C9E" w14:textId="77777777" w:rsidTr="00A94B9F">
        <w:trPr>
          <w:trHeight w:val="231"/>
        </w:trPr>
        <w:tc>
          <w:tcPr>
            <w:tcW w:w="533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EB2C408" w14:textId="77777777" w:rsidR="00302DA9" w:rsidRPr="00AA2803" w:rsidRDefault="00302DA9" w:rsidP="00302DA9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</w:tcPr>
          <w:p w14:paraId="5B17489D" w14:textId="77777777" w:rsidR="00302DA9" w:rsidRPr="00AA2803" w:rsidRDefault="00302DA9" w:rsidP="00302DA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子分区</w:t>
            </w:r>
          </w:p>
        </w:tc>
        <w:tc>
          <w:tcPr>
            <w:tcW w:w="1487" w:type="dxa"/>
            <w:gridSpan w:val="3"/>
            <w:tcBorders>
              <w:left w:val="single" w:sz="4" w:space="0" w:color="auto"/>
            </w:tcBorders>
          </w:tcPr>
          <w:p w14:paraId="2749837B" w14:textId="77777777" w:rsidR="00302DA9" w:rsidRPr="00AA2803" w:rsidRDefault="00302DA9" w:rsidP="00302DA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6239" w:type="dxa"/>
            <w:gridSpan w:val="7"/>
            <w:tcBorders>
              <w:left w:val="single" w:sz="4" w:space="0" w:color="auto"/>
            </w:tcBorders>
          </w:tcPr>
          <w:p w14:paraId="4A45D45C" w14:textId="77777777" w:rsidR="00302DA9" w:rsidRPr="00AA2803" w:rsidRDefault="00302DA9" w:rsidP="00302DA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</w:tbl>
    <w:p w14:paraId="70B55960" w14:textId="77777777" w:rsidR="009103E6" w:rsidRPr="00AA2803" w:rsidRDefault="009103E6" w:rsidP="009103E6"/>
    <w:p w14:paraId="78329B01" w14:textId="77777777" w:rsidR="00E728BE" w:rsidRPr="00AA2803" w:rsidRDefault="00E728BE" w:rsidP="009103E6"/>
    <w:p w14:paraId="48715B31" w14:textId="77777777" w:rsidR="003259A5" w:rsidRPr="00AA2803" w:rsidRDefault="003259A5" w:rsidP="003259A5">
      <w:pPr>
        <w:pStyle w:val="4"/>
      </w:pPr>
      <w:bookmarkStart w:id="92" w:name="_Toc435450861"/>
      <w:r w:rsidRPr="00AA2803">
        <w:rPr>
          <w:rFonts w:hint="eastAsia"/>
        </w:rPr>
        <w:t>调拨单申请明细（</w:t>
      </w:r>
      <w:r w:rsidRPr="00AA2803">
        <w:rPr>
          <w:rFonts w:hint="eastAsia"/>
        </w:rPr>
        <w:t>SALE_</w:t>
      </w:r>
      <w:r w:rsidRPr="00AA2803">
        <w:t>TB_APPLY_DETAIL</w:t>
      </w:r>
      <w:r w:rsidRPr="00AA2803">
        <w:rPr>
          <w:rFonts w:hint="eastAsia"/>
        </w:rPr>
        <w:t>）</w:t>
      </w:r>
      <w:bookmarkEnd w:id="92"/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91"/>
        <w:gridCol w:w="142"/>
        <w:gridCol w:w="698"/>
        <w:gridCol w:w="790"/>
        <w:gridCol w:w="1348"/>
        <w:gridCol w:w="133"/>
        <w:gridCol w:w="6"/>
        <w:gridCol w:w="1984"/>
        <w:gridCol w:w="1128"/>
        <w:gridCol w:w="288"/>
        <w:gridCol w:w="562"/>
        <w:gridCol w:w="145"/>
        <w:gridCol w:w="564"/>
        <w:gridCol w:w="1568"/>
      </w:tblGrid>
      <w:tr w:rsidR="00AA2803" w:rsidRPr="00AA2803" w14:paraId="744F208B" w14:textId="77777777" w:rsidTr="00E728BE">
        <w:tc>
          <w:tcPr>
            <w:tcW w:w="1231" w:type="dxa"/>
            <w:gridSpan w:val="3"/>
            <w:shd w:val="clear" w:color="auto" w:fill="C0C0C0"/>
          </w:tcPr>
          <w:p w14:paraId="3FC43AF2" w14:textId="77777777" w:rsidR="003259A5" w:rsidRPr="00AA2803" w:rsidRDefault="003259A5" w:rsidP="00E728BE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汉字注解</w:t>
            </w:r>
          </w:p>
        </w:tc>
        <w:tc>
          <w:tcPr>
            <w:tcW w:w="4261" w:type="dxa"/>
            <w:gridSpan w:val="5"/>
            <w:shd w:val="clear" w:color="auto" w:fill="auto"/>
          </w:tcPr>
          <w:p w14:paraId="66162F14" w14:textId="77777777" w:rsidR="003259A5" w:rsidRPr="00AA2803" w:rsidRDefault="003259A5" w:rsidP="00E728BE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调拨单申请明细</w:t>
            </w:r>
          </w:p>
        </w:tc>
        <w:tc>
          <w:tcPr>
            <w:tcW w:w="1416" w:type="dxa"/>
            <w:gridSpan w:val="2"/>
            <w:shd w:val="clear" w:color="auto" w:fill="C0C0C0"/>
          </w:tcPr>
          <w:p w14:paraId="7C18F1F2" w14:textId="77777777" w:rsidR="003259A5" w:rsidRPr="00AA2803" w:rsidRDefault="003259A5" w:rsidP="00E728BE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表名</w:t>
            </w:r>
          </w:p>
        </w:tc>
        <w:tc>
          <w:tcPr>
            <w:tcW w:w="2839" w:type="dxa"/>
            <w:gridSpan w:val="4"/>
            <w:shd w:val="clear" w:color="auto" w:fill="auto"/>
          </w:tcPr>
          <w:p w14:paraId="6406CF64" w14:textId="77777777" w:rsidR="003259A5" w:rsidRPr="00AA2803" w:rsidRDefault="003259A5" w:rsidP="00E728BE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/>
                <w:b/>
                <w:sz w:val="24"/>
                <w:szCs w:val="22"/>
              </w:rPr>
              <w:t>SALE_TB_APPLY_DETAIL</w:t>
            </w:r>
          </w:p>
        </w:tc>
      </w:tr>
      <w:tr w:rsidR="00AA2803" w:rsidRPr="00AA2803" w14:paraId="3AEDE2A5" w14:textId="77777777" w:rsidTr="00E728BE">
        <w:tc>
          <w:tcPr>
            <w:tcW w:w="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horzCross" w:color="auto" w:fill="C0C0C0"/>
          </w:tcPr>
          <w:p w14:paraId="1AA05FF2" w14:textId="77777777" w:rsidR="003259A5" w:rsidRPr="00AA2803" w:rsidRDefault="003259A5" w:rsidP="00E728BE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</w:p>
        </w:tc>
        <w:tc>
          <w:tcPr>
            <w:tcW w:w="2978" w:type="dxa"/>
            <w:gridSpan w:val="4"/>
            <w:tcBorders>
              <w:left w:val="single" w:sz="4" w:space="0" w:color="auto"/>
            </w:tcBorders>
            <w:shd w:val="clear" w:color="auto" w:fill="C0C0C0"/>
          </w:tcPr>
          <w:p w14:paraId="158D8CAD" w14:textId="77777777" w:rsidR="003259A5" w:rsidRPr="00AA2803" w:rsidRDefault="003259A5" w:rsidP="00E728BE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字段名称</w:t>
            </w:r>
          </w:p>
        </w:tc>
        <w:tc>
          <w:tcPr>
            <w:tcW w:w="2123" w:type="dxa"/>
            <w:gridSpan w:val="3"/>
            <w:shd w:val="clear" w:color="auto" w:fill="C0C0C0"/>
          </w:tcPr>
          <w:p w14:paraId="725A8071" w14:textId="77777777" w:rsidR="003259A5" w:rsidRPr="00AA2803" w:rsidRDefault="003259A5" w:rsidP="00E728BE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字段命名</w:t>
            </w:r>
          </w:p>
        </w:tc>
        <w:tc>
          <w:tcPr>
            <w:tcW w:w="1978" w:type="dxa"/>
            <w:gridSpan w:val="3"/>
            <w:shd w:val="clear" w:color="auto" w:fill="C0C0C0"/>
          </w:tcPr>
          <w:p w14:paraId="14FE66B7" w14:textId="77777777" w:rsidR="003259A5" w:rsidRPr="00AA2803" w:rsidRDefault="003259A5" w:rsidP="00E728BE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类型</w:t>
            </w:r>
          </w:p>
        </w:tc>
        <w:tc>
          <w:tcPr>
            <w:tcW w:w="709" w:type="dxa"/>
            <w:gridSpan w:val="2"/>
            <w:shd w:val="clear" w:color="auto" w:fill="C0C0C0"/>
          </w:tcPr>
          <w:p w14:paraId="7EB7311A" w14:textId="77777777" w:rsidR="003259A5" w:rsidRPr="00AA2803" w:rsidRDefault="003259A5" w:rsidP="00E728BE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非空</w:t>
            </w:r>
          </w:p>
        </w:tc>
        <w:tc>
          <w:tcPr>
            <w:tcW w:w="1568" w:type="dxa"/>
            <w:shd w:val="clear" w:color="auto" w:fill="C0C0C0"/>
          </w:tcPr>
          <w:p w14:paraId="54E39C3E" w14:textId="77777777" w:rsidR="003259A5" w:rsidRPr="00AA2803" w:rsidRDefault="003259A5" w:rsidP="00E728BE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默认</w:t>
            </w:r>
          </w:p>
        </w:tc>
      </w:tr>
      <w:tr w:rsidR="00AA2803" w:rsidRPr="00AA2803" w14:paraId="312FC946" w14:textId="77777777" w:rsidTr="00E728BE">
        <w:tc>
          <w:tcPr>
            <w:tcW w:w="391" w:type="dxa"/>
            <w:tcBorders>
              <w:top w:val="single" w:sz="4" w:space="0" w:color="auto"/>
            </w:tcBorders>
          </w:tcPr>
          <w:p w14:paraId="531CB1E7" w14:textId="77777777" w:rsidR="003259A5" w:rsidRPr="00AA2803" w:rsidRDefault="003259A5" w:rsidP="006164CE">
            <w:pPr>
              <w:pStyle w:val="af"/>
              <w:numPr>
                <w:ilvl w:val="0"/>
                <w:numId w:val="77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978" w:type="dxa"/>
            <w:gridSpan w:val="4"/>
          </w:tcPr>
          <w:p w14:paraId="0EE1BC38" w14:textId="77777777" w:rsidR="003259A5" w:rsidRPr="00AA2803" w:rsidRDefault="003259A5" w:rsidP="00E728B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调拨单编号（DB12345678）</w:t>
            </w:r>
          </w:p>
        </w:tc>
        <w:tc>
          <w:tcPr>
            <w:tcW w:w="2123" w:type="dxa"/>
            <w:gridSpan w:val="3"/>
          </w:tcPr>
          <w:p w14:paraId="04FE66E5" w14:textId="77777777" w:rsidR="003259A5" w:rsidRPr="00AA2803" w:rsidRDefault="003259A5" w:rsidP="00E728B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STB_NO</w:t>
            </w:r>
          </w:p>
        </w:tc>
        <w:tc>
          <w:tcPr>
            <w:tcW w:w="1978" w:type="dxa"/>
            <w:gridSpan w:val="3"/>
          </w:tcPr>
          <w:p w14:paraId="2EBE1BA9" w14:textId="77777777" w:rsidR="003259A5" w:rsidRPr="00AA2803" w:rsidRDefault="003259A5" w:rsidP="00E728B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CHAR(10)</w:t>
            </w:r>
          </w:p>
        </w:tc>
        <w:tc>
          <w:tcPr>
            <w:tcW w:w="709" w:type="dxa"/>
            <w:gridSpan w:val="2"/>
          </w:tcPr>
          <w:p w14:paraId="4E37EC46" w14:textId="77777777" w:rsidR="003259A5" w:rsidRPr="00AA2803" w:rsidRDefault="003259A5" w:rsidP="00E728B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52701704" w14:textId="77777777" w:rsidR="003259A5" w:rsidRPr="00AA2803" w:rsidRDefault="003259A5" w:rsidP="00E728B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26EAFCB6" w14:textId="77777777" w:rsidTr="00E728BE">
        <w:tc>
          <w:tcPr>
            <w:tcW w:w="391" w:type="dxa"/>
            <w:tcBorders>
              <w:top w:val="single" w:sz="4" w:space="0" w:color="auto"/>
            </w:tcBorders>
          </w:tcPr>
          <w:p w14:paraId="11494D96" w14:textId="77777777" w:rsidR="003259A5" w:rsidRPr="00AA2803" w:rsidRDefault="003259A5" w:rsidP="006164CE">
            <w:pPr>
              <w:pStyle w:val="af"/>
              <w:numPr>
                <w:ilvl w:val="0"/>
                <w:numId w:val="77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978" w:type="dxa"/>
            <w:gridSpan w:val="4"/>
          </w:tcPr>
          <w:p w14:paraId="44322E16" w14:textId="77777777" w:rsidR="003259A5" w:rsidRPr="00AA2803" w:rsidRDefault="003259A5" w:rsidP="00E728B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顺序号</w:t>
            </w:r>
          </w:p>
        </w:tc>
        <w:tc>
          <w:tcPr>
            <w:tcW w:w="2123" w:type="dxa"/>
            <w:gridSpan w:val="3"/>
          </w:tcPr>
          <w:p w14:paraId="541EDD7B" w14:textId="77777777" w:rsidR="003259A5" w:rsidRPr="00AA2803" w:rsidRDefault="003259A5" w:rsidP="00E728B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SEQUENCE_NO</w:t>
            </w:r>
          </w:p>
        </w:tc>
        <w:tc>
          <w:tcPr>
            <w:tcW w:w="1978" w:type="dxa"/>
            <w:gridSpan w:val="3"/>
          </w:tcPr>
          <w:p w14:paraId="3F238935" w14:textId="77777777" w:rsidR="003259A5" w:rsidRPr="00AA2803" w:rsidRDefault="003259A5" w:rsidP="00A4356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NUMBER(</w:t>
            </w:r>
            <w:r w:rsidR="00A43565">
              <w:rPr>
                <w:rFonts w:ascii="新宋体" w:eastAsia="新宋体" w:hAnsi="新宋体"/>
                <w:szCs w:val="22"/>
              </w:rPr>
              <w:t>24</w:t>
            </w:r>
            <w:r w:rsidRPr="00AA2803">
              <w:rPr>
                <w:rFonts w:ascii="新宋体" w:eastAsia="新宋体" w:hAnsi="新宋体" w:hint="eastAsia"/>
                <w:szCs w:val="22"/>
              </w:rPr>
              <w:t>)</w:t>
            </w:r>
          </w:p>
        </w:tc>
        <w:tc>
          <w:tcPr>
            <w:tcW w:w="709" w:type="dxa"/>
            <w:gridSpan w:val="2"/>
          </w:tcPr>
          <w:p w14:paraId="515381B5" w14:textId="77777777" w:rsidR="003259A5" w:rsidRPr="00AA2803" w:rsidRDefault="003259A5" w:rsidP="00E728B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68" w:type="dxa"/>
          </w:tcPr>
          <w:p w14:paraId="0BA3D33A" w14:textId="77777777" w:rsidR="003259A5" w:rsidRPr="00AA2803" w:rsidRDefault="003259A5" w:rsidP="00E728B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3E413586" w14:textId="77777777" w:rsidTr="00E728BE">
        <w:tc>
          <w:tcPr>
            <w:tcW w:w="391" w:type="dxa"/>
            <w:tcBorders>
              <w:top w:val="single" w:sz="4" w:space="0" w:color="auto"/>
            </w:tcBorders>
          </w:tcPr>
          <w:p w14:paraId="1FEDA524" w14:textId="77777777" w:rsidR="003259A5" w:rsidRPr="00AA2803" w:rsidRDefault="003259A5" w:rsidP="006164CE">
            <w:pPr>
              <w:pStyle w:val="af"/>
              <w:numPr>
                <w:ilvl w:val="0"/>
                <w:numId w:val="77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978" w:type="dxa"/>
            <w:gridSpan w:val="4"/>
          </w:tcPr>
          <w:p w14:paraId="7AE51371" w14:textId="77777777" w:rsidR="003259A5" w:rsidRPr="00AA2803" w:rsidRDefault="003259A5" w:rsidP="00E728B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方案编码</w:t>
            </w:r>
          </w:p>
        </w:tc>
        <w:tc>
          <w:tcPr>
            <w:tcW w:w="2123" w:type="dxa"/>
            <w:gridSpan w:val="3"/>
          </w:tcPr>
          <w:p w14:paraId="4127CD30" w14:textId="77777777" w:rsidR="003259A5" w:rsidRPr="00AA2803" w:rsidRDefault="003259A5" w:rsidP="00E728B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PLAN_CODE</w:t>
            </w:r>
          </w:p>
        </w:tc>
        <w:tc>
          <w:tcPr>
            <w:tcW w:w="1978" w:type="dxa"/>
            <w:gridSpan w:val="3"/>
          </w:tcPr>
          <w:p w14:paraId="2EF77D16" w14:textId="77777777" w:rsidR="003259A5" w:rsidRPr="00AA2803" w:rsidRDefault="003259A5" w:rsidP="00E728B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VARCHAR2(10)</w:t>
            </w:r>
          </w:p>
        </w:tc>
        <w:tc>
          <w:tcPr>
            <w:tcW w:w="709" w:type="dxa"/>
            <w:gridSpan w:val="2"/>
          </w:tcPr>
          <w:p w14:paraId="678675E1" w14:textId="77777777" w:rsidR="003259A5" w:rsidRPr="00AA2803" w:rsidRDefault="003259A5" w:rsidP="00E728B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2C651E1E" w14:textId="77777777" w:rsidR="003259A5" w:rsidRPr="00AA2803" w:rsidRDefault="003259A5" w:rsidP="00E728B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801CD7" w:rsidRPr="00AA2803" w14:paraId="2E1108AB" w14:textId="77777777" w:rsidTr="00E728BE">
        <w:tc>
          <w:tcPr>
            <w:tcW w:w="391" w:type="dxa"/>
            <w:tcBorders>
              <w:top w:val="single" w:sz="4" w:space="0" w:color="auto"/>
            </w:tcBorders>
          </w:tcPr>
          <w:p w14:paraId="66AF1A3D" w14:textId="77777777" w:rsidR="00801CD7" w:rsidRPr="00AA2803" w:rsidRDefault="00801CD7" w:rsidP="006164CE">
            <w:pPr>
              <w:pStyle w:val="af"/>
              <w:numPr>
                <w:ilvl w:val="0"/>
                <w:numId w:val="77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978" w:type="dxa"/>
            <w:gridSpan w:val="4"/>
          </w:tcPr>
          <w:p w14:paraId="668E77B7" w14:textId="77777777" w:rsidR="00801CD7" w:rsidRPr="00AA2803" w:rsidRDefault="00801CD7" w:rsidP="00801CD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票数</w:t>
            </w:r>
          </w:p>
        </w:tc>
        <w:tc>
          <w:tcPr>
            <w:tcW w:w="2123" w:type="dxa"/>
            <w:gridSpan w:val="3"/>
          </w:tcPr>
          <w:p w14:paraId="0293945B" w14:textId="77777777" w:rsidR="00801CD7" w:rsidRPr="00AA2803" w:rsidRDefault="00801CD7" w:rsidP="00801CD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TICKETS</w:t>
            </w:r>
          </w:p>
        </w:tc>
        <w:tc>
          <w:tcPr>
            <w:tcW w:w="1978" w:type="dxa"/>
            <w:gridSpan w:val="3"/>
          </w:tcPr>
          <w:p w14:paraId="72AF179C" w14:textId="77777777" w:rsidR="00801CD7" w:rsidRPr="00AA2803" w:rsidRDefault="00801CD7" w:rsidP="00801CD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NUMBER(</w:t>
            </w:r>
            <w:r w:rsidRPr="00AA2803">
              <w:rPr>
                <w:rFonts w:ascii="新宋体" w:eastAsia="新宋体" w:hAnsi="新宋体"/>
                <w:szCs w:val="22"/>
              </w:rPr>
              <w:t>18</w:t>
            </w:r>
            <w:r w:rsidRPr="00AA2803">
              <w:rPr>
                <w:rFonts w:ascii="新宋体" w:eastAsia="新宋体" w:hAnsi="新宋体" w:hint="eastAsia"/>
                <w:szCs w:val="22"/>
              </w:rPr>
              <w:t>)</w:t>
            </w:r>
          </w:p>
        </w:tc>
        <w:tc>
          <w:tcPr>
            <w:tcW w:w="709" w:type="dxa"/>
            <w:gridSpan w:val="2"/>
          </w:tcPr>
          <w:p w14:paraId="4229B07D" w14:textId="77777777" w:rsidR="00801CD7" w:rsidRPr="00AA2803" w:rsidRDefault="00801CD7" w:rsidP="00801CD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54647CB5" w14:textId="7E40E552" w:rsidR="00801CD7" w:rsidRPr="00AA2803" w:rsidRDefault="00F04019" w:rsidP="00801CD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0</w:t>
            </w:r>
          </w:p>
        </w:tc>
      </w:tr>
      <w:tr w:rsidR="007E764E" w:rsidRPr="00AA2803" w14:paraId="0B923CBA" w14:textId="77777777" w:rsidTr="00E728BE">
        <w:tc>
          <w:tcPr>
            <w:tcW w:w="391" w:type="dxa"/>
            <w:tcBorders>
              <w:top w:val="single" w:sz="4" w:space="0" w:color="auto"/>
            </w:tcBorders>
          </w:tcPr>
          <w:p w14:paraId="5E864496" w14:textId="77777777" w:rsidR="007E764E" w:rsidRPr="00AA2803" w:rsidRDefault="007E764E" w:rsidP="006164CE">
            <w:pPr>
              <w:pStyle w:val="af"/>
              <w:numPr>
                <w:ilvl w:val="0"/>
                <w:numId w:val="77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978" w:type="dxa"/>
            <w:gridSpan w:val="4"/>
          </w:tcPr>
          <w:p w14:paraId="60021EBC" w14:textId="77777777" w:rsidR="007E764E" w:rsidRPr="00AA2803" w:rsidRDefault="007E764E" w:rsidP="007E764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本</w:t>
            </w:r>
            <w:r w:rsidRPr="00AA2803">
              <w:rPr>
                <w:rFonts w:ascii="新宋体" w:eastAsia="新宋体" w:hAnsi="新宋体" w:hint="eastAsia"/>
                <w:szCs w:val="22"/>
              </w:rPr>
              <w:t>数</w:t>
            </w:r>
          </w:p>
        </w:tc>
        <w:tc>
          <w:tcPr>
            <w:tcW w:w="2123" w:type="dxa"/>
            <w:gridSpan w:val="3"/>
          </w:tcPr>
          <w:p w14:paraId="4C61EFE2" w14:textId="77777777" w:rsidR="007E764E" w:rsidRPr="00AA2803" w:rsidRDefault="007E764E" w:rsidP="007E764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/>
                <w:szCs w:val="22"/>
              </w:rPr>
              <w:t>PACKAGES</w:t>
            </w:r>
          </w:p>
        </w:tc>
        <w:tc>
          <w:tcPr>
            <w:tcW w:w="1978" w:type="dxa"/>
            <w:gridSpan w:val="3"/>
          </w:tcPr>
          <w:p w14:paraId="643C85EB" w14:textId="77777777" w:rsidR="007E764E" w:rsidRPr="00AA2803" w:rsidRDefault="007E764E" w:rsidP="007E764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NUMBER(</w:t>
            </w:r>
            <w:r w:rsidRPr="00AA2803">
              <w:rPr>
                <w:rFonts w:ascii="新宋体" w:eastAsia="新宋体" w:hAnsi="新宋体"/>
                <w:szCs w:val="22"/>
              </w:rPr>
              <w:t>18</w:t>
            </w:r>
            <w:r w:rsidRPr="00AA2803">
              <w:rPr>
                <w:rFonts w:ascii="新宋体" w:eastAsia="新宋体" w:hAnsi="新宋体" w:hint="eastAsia"/>
                <w:szCs w:val="22"/>
              </w:rPr>
              <w:t>)</w:t>
            </w:r>
          </w:p>
        </w:tc>
        <w:tc>
          <w:tcPr>
            <w:tcW w:w="709" w:type="dxa"/>
            <w:gridSpan w:val="2"/>
          </w:tcPr>
          <w:p w14:paraId="00EA79E4" w14:textId="77777777" w:rsidR="007E764E" w:rsidRPr="00AA2803" w:rsidRDefault="007E764E" w:rsidP="007E764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3E52DA6C" w14:textId="1AAA6B09" w:rsidR="007E764E" w:rsidRPr="00AA2803" w:rsidRDefault="00F04019" w:rsidP="007E764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0</w:t>
            </w:r>
          </w:p>
        </w:tc>
      </w:tr>
      <w:tr w:rsidR="007E764E" w:rsidRPr="00AA2803" w14:paraId="046996E9" w14:textId="77777777" w:rsidTr="00E728BE">
        <w:tc>
          <w:tcPr>
            <w:tcW w:w="391" w:type="dxa"/>
            <w:tcBorders>
              <w:top w:val="single" w:sz="4" w:space="0" w:color="auto"/>
            </w:tcBorders>
          </w:tcPr>
          <w:p w14:paraId="04306232" w14:textId="77777777" w:rsidR="007E764E" w:rsidRPr="00AA2803" w:rsidRDefault="007E764E" w:rsidP="006164CE">
            <w:pPr>
              <w:pStyle w:val="af"/>
              <w:numPr>
                <w:ilvl w:val="0"/>
                <w:numId w:val="77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978" w:type="dxa"/>
            <w:gridSpan w:val="4"/>
          </w:tcPr>
          <w:p w14:paraId="4F33DB99" w14:textId="77777777" w:rsidR="007E764E" w:rsidRPr="00AA2803" w:rsidRDefault="007E764E" w:rsidP="007E764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金额</w:t>
            </w:r>
          </w:p>
        </w:tc>
        <w:tc>
          <w:tcPr>
            <w:tcW w:w="2123" w:type="dxa"/>
            <w:gridSpan w:val="3"/>
          </w:tcPr>
          <w:p w14:paraId="137C68B5" w14:textId="77777777" w:rsidR="007E764E" w:rsidRPr="00AA2803" w:rsidRDefault="007E764E" w:rsidP="007E764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AMOUNT</w:t>
            </w:r>
          </w:p>
        </w:tc>
        <w:tc>
          <w:tcPr>
            <w:tcW w:w="1978" w:type="dxa"/>
            <w:gridSpan w:val="3"/>
          </w:tcPr>
          <w:p w14:paraId="26C99F5A" w14:textId="77777777" w:rsidR="007E764E" w:rsidRPr="00AA2803" w:rsidRDefault="007E764E" w:rsidP="007E764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NUMBER(</w:t>
            </w:r>
            <w:r>
              <w:rPr>
                <w:rFonts w:ascii="新宋体" w:eastAsia="新宋体" w:hAnsi="新宋体"/>
                <w:szCs w:val="22"/>
              </w:rPr>
              <w:t>2</w:t>
            </w:r>
            <w:r w:rsidRPr="00AA2803">
              <w:rPr>
                <w:rFonts w:ascii="新宋体" w:eastAsia="新宋体" w:hAnsi="新宋体"/>
                <w:szCs w:val="22"/>
              </w:rPr>
              <w:t>8</w:t>
            </w:r>
            <w:r w:rsidRPr="00AA2803">
              <w:rPr>
                <w:rFonts w:ascii="新宋体" w:eastAsia="新宋体" w:hAnsi="新宋体" w:hint="eastAsia"/>
                <w:szCs w:val="22"/>
              </w:rPr>
              <w:t>)</w:t>
            </w:r>
          </w:p>
        </w:tc>
        <w:tc>
          <w:tcPr>
            <w:tcW w:w="709" w:type="dxa"/>
            <w:gridSpan w:val="2"/>
          </w:tcPr>
          <w:p w14:paraId="1FF310FF" w14:textId="77777777" w:rsidR="007E764E" w:rsidRPr="00AA2803" w:rsidRDefault="007E764E" w:rsidP="007E764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4ADFBD2F" w14:textId="16D8EFA5" w:rsidR="007E764E" w:rsidRPr="00AA2803" w:rsidRDefault="00F04019" w:rsidP="007E764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0</w:t>
            </w:r>
          </w:p>
        </w:tc>
      </w:tr>
      <w:tr w:rsidR="007E764E" w:rsidRPr="00AA2803" w14:paraId="67C2D61D" w14:textId="77777777" w:rsidTr="00E728BE">
        <w:tc>
          <w:tcPr>
            <w:tcW w:w="391" w:type="dxa"/>
            <w:tcBorders>
              <w:top w:val="single" w:sz="4" w:space="0" w:color="auto"/>
            </w:tcBorders>
          </w:tcPr>
          <w:p w14:paraId="61CF0C29" w14:textId="77777777" w:rsidR="007E764E" w:rsidRPr="00AA2803" w:rsidRDefault="007E764E" w:rsidP="006164CE">
            <w:pPr>
              <w:pStyle w:val="af"/>
              <w:numPr>
                <w:ilvl w:val="0"/>
                <w:numId w:val="77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978" w:type="dxa"/>
            <w:gridSpan w:val="4"/>
          </w:tcPr>
          <w:p w14:paraId="5F125E7A" w14:textId="77777777" w:rsidR="007E764E" w:rsidRPr="00AA2803" w:rsidRDefault="007E764E" w:rsidP="007E764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备注</w:t>
            </w:r>
          </w:p>
        </w:tc>
        <w:tc>
          <w:tcPr>
            <w:tcW w:w="2123" w:type="dxa"/>
            <w:gridSpan w:val="3"/>
          </w:tcPr>
          <w:p w14:paraId="5EBF6980" w14:textId="77777777" w:rsidR="007E764E" w:rsidRPr="00AA2803" w:rsidRDefault="007E764E" w:rsidP="007E764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REMARK</w:t>
            </w:r>
          </w:p>
        </w:tc>
        <w:tc>
          <w:tcPr>
            <w:tcW w:w="1978" w:type="dxa"/>
            <w:gridSpan w:val="3"/>
          </w:tcPr>
          <w:p w14:paraId="703F4504" w14:textId="77777777" w:rsidR="007E764E" w:rsidRPr="00AA2803" w:rsidRDefault="007E764E" w:rsidP="007E764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VARCHAR2(4000)</w:t>
            </w:r>
          </w:p>
        </w:tc>
        <w:tc>
          <w:tcPr>
            <w:tcW w:w="709" w:type="dxa"/>
            <w:gridSpan w:val="2"/>
          </w:tcPr>
          <w:p w14:paraId="46478B69" w14:textId="77777777" w:rsidR="007E764E" w:rsidRPr="00AA2803" w:rsidRDefault="007E764E" w:rsidP="007E764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68" w:type="dxa"/>
          </w:tcPr>
          <w:p w14:paraId="41BC16C8" w14:textId="77777777" w:rsidR="007E764E" w:rsidRPr="00AA2803" w:rsidRDefault="007E764E" w:rsidP="007E764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7E764E" w:rsidRPr="00AA2803" w14:paraId="7A1A0963" w14:textId="77777777" w:rsidTr="00E728BE">
        <w:tc>
          <w:tcPr>
            <w:tcW w:w="9747" w:type="dxa"/>
            <w:gridSpan w:val="14"/>
            <w:shd w:val="clear" w:color="auto" w:fill="D9D9D9" w:themeFill="background1" w:themeFillShade="D9"/>
          </w:tcPr>
          <w:p w14:paraId="389D001C" w14:textId="77777777" w:rsidR="007E764E" w:rsidRPr="00AA2803" w:rsidRDefault="007E764E" w:rsidP="007E764E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表格其他属性信息定义（包括PK-FK、IDX等）</w:t>
            </w:r>
          </w:p>
        </w:tc>
      </w:tr>
      <w:tr w:rsidR="007E764E" w:rsidRPr="00AA2803" w14:paraId="1A964A20" w14:textId="77777777" w:rsidTr="00E728BE">
        <w:trPr>
          <w:trHeight w:val="231"/>
        </w:trPr>
        <w:tc>
          <w:tcPr>
            <w:tcW w:w="533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3E7054A" w14:textId="77777777" w:rsidR="007E764E" w:rsidRPr="00AA2803" w:rsidRDefault="007E764E" w:rsidP="007E764E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主键</w:t>
            </w:r>
          </w:p>
        </w:tc>
        <w:tc>
          <w:tcPr>
            <w:tcW w:w="2969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60C2B821" w14:textId="77777777" w:rsidR="007E764E" w:rsidRPr="00AA2803" w:rsidRDefault="007E764E" w:rsidP="007E764E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6245" w:type="dxa"/>
            <w:gridSpan w:val="8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291EB86F" w14:textId="77777777" w:rsidR="007E764E" w:rsidRPr="00AA2803" w:rsidRDefault="007E764E" w:rsidP="007E764E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包含列</w:t>
            </w:r>
          </w:p>
        </w:tc>
      </w:tr>
      <w:tr w:rsidR="007E764E" w:rsidRPr="00AA2803" w14:paraId="62FB2F8A" w14:textId="77777777" w:rsidTr="00E728BE">
        <w:trPr>
          <w:trHeight w:val="231"/>
        </w:trPr>
        <w:tc>
          <w:tcPr>
            <w:tcW w:w="533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2A67243" w14:textId="77777777" w:rsidR="007E764E" w:rsidRPr="00AA2803" w:rsidRDefault="007E764E" w:rsidP="007E764E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2969" w:type="dxa"/>
            <w:gridSpan w:val="4"/>
            <w:tcBorders>
              <w:left w:val="single" w:sz="4" w:space="0" w:color="auto"/>
            </w:tcBorders>
          </w:tcPr>
          <w:p w14:paraId="167A3681" w14:textId="77777777" w:rsidR="007E764E" w:rsidRPr="00AA2803" w:rsidRDefault="007E764E" w:rsidP="007E764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PK_SALE_TB_APPLY_DETAIL</w:t>
            </w:r>
          </w:p>
        </w:tc>
        <w:tc>
          <w:tcPr>
            <w:tcW w:w="6245" w:type="dxa"/>
            <w:gridSpan w:val="8"/>
            <w:tcBorders>
              <w:left w:val="single" w:sz="4" w:space="0" w:color="auto"/>
            </w:tcBorders>
          </w:tcPr>
          <w:p w14:paraId="6989B53F" w14:textId="77777777" w:rsidR="007E764E" w:rsidRPr="00AA2803" w:rsidRDefault="007E764E" w:rsidP="007E764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SEQUENCE_NO</w:t>
            </w:r>
          </w:p>
        </w:tc>
      </w:tr>
      <w:tr w:rsidR="007E764E" w:rsidRPr="00AA2803" w14:paraId="7041F71C" w14:textId="77777777" w:rsidTr="00E728BE">
        <w:trPr>
          <w:trHeight w:val="231"/>
        </w:trPr>
        <w:tc>
          <w:tcPr>
            <w:tcW w:w="533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95BB26C" w14:textId="77777777" w:rsidR="007E764E" w:rsidRPr="00AA2803" w:rsidRDefault="007E764E" w:rsidP="007E764E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外键</w:t>
            </w:r>
          </w:p>
        </w:tc>
        <w:tc>
          <w:tcPr>
            <w:tcW w:w="2969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2DD8CBA7" w14:textId="77777777" w:rsidR="007E764E" w:rsidRPr="00AA2803" w:rsidRDefault="007E764E" w:rsidP="007E764E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1990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71098727" w14:textId="77777777" w:rsidR="007E764E" w:rsidRPr="00AA2803" w:rsidRDefault="007E764E" w:rsidP="007E764E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  <w:tc>
          <w:tcPr>
            <w:tcW w:w="2123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1592D9EF" w14:textId="77777777" w:rsidR="007E764E" w:rsidRPr="00AA2803" w:rsidRDefault="007E764E" w:rsidP="007E764E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参照表名</w:t>
            </w:r>
          </w:p>
        </w:tc>
        <w:tc>
          <w:tcPr>
            <w:tcW w:w="2132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3DBF558E" w14:textId="77777777" w:rsidR="007E764E" w:rsidRPr="00AA2803" w:rsidRDefault="007E764E" w:rsidP="007E764E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</w:tr>
      <w:tr w:rsidR="007E764E" w:rsidRPr="00AA2803" w14:paraId="504254EF" w14:textId="77777777" w:rsidTr="00E728BE">
        <w:trPr>
          <w:trHeight w:val="231"/>
        </w:trPr>
        <w:tc>
          <w:tcPr>
            <w:tcW w:w="533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DB1D4CD" w14:textId="77777777" w:rsidR="007E764E" w:rsidRPr="00AA2803" w:rsidRDefault="007E764E" w:rsidP="007E764E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2969" w:type="dxa"/>
            <w:gridSpan w:val="4"/>
            <w:tcBorders>
              <w:left w:val="single" w:sz="4" w:space="0" w:color="auto"/>
            </w:tcBorders>
          </w:tcPr>
          <w:p w14:paraId="1A3D780B" w14:textId="77777777" w:rsidR="007E764E" w:rsidRPr="00AA2803" w:rsidRDefault="007E764E" w:rsidP="007E764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990" w:type="dxa"/>
            <w:gridSpan w:val="2"/>
            <w:tcBorders>
              <w:left w:val="single" w:sz="4" w:space="0" w:color="auto"/>
            </w:tcBorders>
          </w:tcPr>
          <w:p w14:paraId="433300FB" w14:textId="77777777" w:rsidR="007E764E" w:rsidRPr="00AA2803" w:rsidRDefault="007E764E" w:rsidP="007E764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123" w:type="dxa"/>
            <w:gridSpan w:val="4"/>
            <w:tcBorders>
              <w:left w:val="single" w:sz="4" w:space="0" w:color="auto"/>
            </w:tcBorders>
          </w:tcPr>
          <w:p w14:paraId="16B985DC" w14:textId="77777777" w:rsidR="007E764E" w:rsidRPr="00AA2803" w:rsidRDefault="007E764E" w:rsidP="007E764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132" w:type="dxa"/>
            <w:gridSpan w:val="2"/>
            <w:tcBorders>
              <w:left w:val="single" w:sz="4" w:space="0" w:color="auto"/>
            </w:tcBorders>
          </w:tcPr>
          <w:p w14:paraId="6651193E" w14:textId="77777777" w:rsidR="007E764E" w:rsidRPr="00AA2803" w:rsidRDefault="007E764E" w:rsidP="007E764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7E764E" w:rsidRPr="00AA2803" w14:paraId="7A0189AB" w14:textId="77777777" w:rsidTr="00E728BE">
        <w:trPr>
          <w:trHeight w:val="231"/>
        </w:trPr>
        <w:tc>
          <w:tcPr>
            <w:tcW w:w="533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BC146DE" w14:textId="77777777" w:rsidR="007E764E" w:rsidRPr="00AA2803" w:rsidRDefault="007E764E" w:rsidP="007E764E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索引</w:t>
            </w:r>
          </w:p>
        </w:tc>
        <w:tc>
          <w:tcPr>
            <w:tcW w:w="2969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60C877A8" w14:textId="77777777" w:rsidR="007E764E" w:rsidRPr="00AA2803" w:rsidRDefault="007E764E" w:rsidP="007E764E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3118" w:type="dxa"/>
            <w:gridSpan w:val="3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05A34D0A" w14:textId="77777777" w:rsidR="007E764E" w:rsidRPr="00AA2803" w:rsidRDefault="007E764E" w:rsidP="007E764E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  <w:tc>
          <w:tcPr>
            <w:tcW w:w="3127" w:type="dxa"/>
            <w:gridSpan w:val="5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64CF2669" w14:textId="77777777" w:rsidR="007E764E" w:rsidRPr="00AA2803" w:rsidRDefault="007E764E" w:rsidP="007E764E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类型</w:t>
            </w:r>
          </w:p>
        </w:tc>
      </w:tr>
      <w:tr w:rsidR="007E764E" w:rsidRPr="00AA2803" w14:paraId="0B945B73" w14:textId="77777777" w:rsidTr="00E728BE">
        <w:trPr>
          <w:trHeight w:val="231"/>
        </w:trPr>
        <w:tc>
          <w:tcPr>
            <w:tcW w:w="533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80B6B2B" w14:textId="77777777" w:rsidR="007E764E" w:rsidRPr="00AA2803" w:rsidRDefault="007E764E" w:rsidP="007E764E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2969" w:type="dxa"/>
            <w:gridSpan w:val="4"/>
            <w:tcBorders>
              <w:left w:val="single" w:sz="4" w:space="0" w:color="auto"/>
            </w:tcBorders>
          </w:tcPr>
          <w:p w14:paraId="591B28CF" w14:textId="77777777" w:rsidR="007E764E" w:rsidRPr="00AA2803" w:rsidRDefault="007E764E" w:rsidP="007E764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118" w:type="dxa"/>
            <w:gridSpan w:val="3"/>
            <w:tcBorders>
              <w:left w:val="single" w:sz="4" w:space="0" w:color="auto"/>
            </w:tcBorders>
          </w:tcPr>
          <w:p w14:paraId="01F98563" w14:textId="77777777" w:rsidR="007E764E" w:rsidRPr="00AA2803" w:rsidRDefault="007E764E" w:rsidP="007E764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127" w:type="dxa"/>
            <w:gridSpan w:val="5"/>
            <w:tcBorders>
              <w:left w:val="single" w:sz="4" w:space="0" w:color="auto"/>
            </w:tcBorders>
          </w:tcPr>
          <w:p w14:paraId="5C7EE7ED" w14:textId="77777777" w:rsidR="007E764E" w:rsidRPr="00AA2803" w:rsidRDefault="007E764E" w:rsidP="007E764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7E764E" w:rsidRPr="00AA2803" w14:paraId="33F086CE" w14:textId="77777777" w:rsidTr="00E728BE">
        <w:tc>
          <w:tcPr>
            <w:tcW w:w="533" w:type="dxa"/>
            <w:gridSpan w:val="2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58507EB" w14:textId="77777777" w:rsidR="007E764E" w:rsidRPr="00AA2803" w:rsidRDefault="007E764E" w:rsidP="007E764E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约束</w:t>
            </w:r>
          </w:p>
        </w:tc>
        <w:tc>
          <w:tcPr>
            <w:tcW w:w="9214" w:type="dxa"/>
            <w:gridSpan w:val="12"/>
            <w:tcBorders>
              <w:left w:val="single" w:sz="4" w:space="0" w:color="auto"/>
            </w:tcBorders>
          </w:tcPr>
          <w:p w14:paraId="6B8DA49A" w14:textId="77777777" w:rsidR="007E764E" w:rsidRPr="00AA2803" w:rsidRDefault="007E764E" w:rsidP="007E764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7E764E" w:rsidRPr="00AA2803" w14:paraId="51F6E98E" w14:textId="77777777" w:rsidTr="00E728BE">
        <w:trPr>
          <w:trHeight w:val="231"/>
        </w:trPr>
        <w:tc>
          <w:tcPr>
            <w:tcW w:w="533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D70652E" w14:textId="77777777" w:rsidR="007E764E" w:rsidRPr="00AA2803" w:rsidRDefault="007E764E" w:rsidP="007E764E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</w:t>
            </w: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4BE64F1B" w14:textId="77777777" w:rsidR="007E764E" w:rsidRPr="00AA2803" w:rsidRDefault="007E764E" w:rsidP="007E764E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分区类型</w:t>
            </w:r>
          </w:p>
        </w:tc>
        <w:tc>
          <w:tcPr>
            <w:tcW w:w="1487" w:type="dxa"/>
            <w:gridSpan w:val="3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5D759DE4" w14:textId="77777777" w:rsidR="007E764E" w:rsidRPr="00AA2803" w:rsidRDefault="007E764E" w:rsidP="007E764E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分区字段</w:t>
            </w:r>
          </w:p>
        </w:tc>
        <w:tc>
          <w:tcPr>
            <w:tcW w:w="6239" w:type="dxa"/>
            <w:gridSpan w:val="7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043720ED" w14:textId="77777777" w:rsidR="007E764E" w:rsidRPr="00AA2803" w:rsidRDefault="007E764E" w:rsidP="007E764E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分区条件</w:t>
            </w:r>
          </w:p>
        </w:tc>
      </w:tr>
      <w:tr w:rsidR="007E764E" w:rsidRPr="00AA2803" w14:paraId="3DFA35B7" w14:textId="77777777" w:rsidTr="00E728BE">
        <w:trPr>
          <w:trHeight w:val="231"/>
        </w:trPr>
        <w:tc>
          <w:tcPr>
            <w:tcW w:w="533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86AD50A" w14:textId="77777777" w:rsidR="007E764E" w:rsidRPr="00AA2803" w:rsidRDefault="007E764E" w:rsidP="007E764E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</w:tcPr>
          <w:p w14:paraId="057B9C0E" w14:textId="77777777" w:rsidR="007E764E" w:rsidRPr="00AA2803" w:rsidRDefault="007E764E" w:rsidP="007E764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主分区</w:t>
            </w:r>
          </w:p>
        </w:tc>
        <w:tc>
          <w:tcPr>
            <w:tcW w:w="1487" w:type="dxa"/>
            <w:gridSpan w:val="3"/>
            <w:tcBorders>
              <w:left w:val="single" w:sz="4" w:space="0" w:color="auto"/>
            </w:tcBorders>
          </w:tcPr>
          <w:p w14:paraId="721E7A22" w14:textId="77777777" w:rsidR="007E764E" w:rsidRPr="00AA2803" w:rsidRDefault="007E764E" w:rsidP="007E764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6239" w:type="dxa"/>
            <w:gridSpan w:val="7"/>
            <w:tcBorders>
              <w:left w:val="single" w:sz="4" w:space="0" w:color="auto"/>
            </w:tcBorders>
          </w:tcPr>
          <w:p w14:paraId="16405B45" w14:textId="77777777" w:rsidR="007E764E" w:rsidRPr="00AA2803" w:rsidRDefault="007E764E" w:rsidP="007E764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7E764E" w:rsidRPr="00AA2803" w14:paraId="6653F382" w14:textId="77777777" w:rsidTr="00E728BE">
        <w:trPr>
          <w:trHeight w:val="231"/>
        </w:trPr>
        <w:tc>
          <w:tcPr>
            <w:tcW w:w="533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2EB8A8B" w14:textId="77777777" w:rsidR="007E764E" w:rsidRPr="00AA2803" w:rsidRDefault="007E764E" w:rsidP="007E764E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</w:tcPr>
          <w:p w14:paraId="612EC0E6" w14:textId="77777777" w:rsidR="007E764E" w:rsidRPr="00AA2803" w:rsidRDefault="007E764E" w:rsidP="007E764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子分区</w:t>
            </w:r>
          </w:p>
        </w:tc>
        <w:tc>
          <w:tcPr>
            <w:tcW w:w="1487" w:type="dxa"/>
            <w:gridSpan w:val="3"/>
            <w:tcBorders>
              <w:left w:val="single" w:sz="4" w:space="0" w:color="auto"/>
            </w:tcBorders>
          </w:tcPr>
          <w:p w14:paraId="59AB1F8E" w14:textId="77777777" w:rsidR="007E764E" w:rsidRPr="00AA2803" w:rsidRDefault="007E764E" w:rsidP="007E764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6239" w:type="dxa"/>
            <w:gridSpan w:val="7"/>
            <w:tcBorders>
              <w:left w:val="single" w:sz="4" w:space="0" w:color="auto"/>
            </w:tcBorders>
          </w:tcPr>
          <w:p w14:paraId="14E668EC" w14:textId="77777777" w:rsidR="007E764E" w:rsidRPr="00AA2803" w:rsidRDefault="007E764E" w:rsidP="007E764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</w:tbl>
    <w:p w14:paraId="3DB1B0E5" w14:textId="77777777" w:rsidR="003259A5" w:rsidRPr="00AA2803" w:rsidRDefault="003259A5" w:rsidP="009103E6"/>
    <w:p w14:paraId="64DC25E5" w14:textId="77777777" w:rsidR="00577052" w:rsidRPr="00AA2803" w:rsidRDefault="00414BC0" w:rsidP="00577052">
      <w:pPr>
        <w:pStyle w:val="4"/>
      </w:pPr>
      <w:bookmarkStart w:id="93" w:name="_Toc435450862"/>
      <w:r>
        <w:rPr>
          <w:rFonts w:hint="eastAsia"/>
        </w:rPr>
        <w:t>还货单</w:t>
      </w:r>
      <w:r w:rsidR="00577052" w:rsidRPr="00AA2803">
        <w:rPr>
          <w:rFonts w:hint="eastAsia"/>
        </w:rPr>
        <w:t>（</w:t>
      </w:r>
      <w:r w:rsidR="003274DE">
        <w:t>SALE</w:t>
      </w:r>
      <w:r w:rsidR="00577052" w:rsidRPr="00AA2803">
        <w:t>_RETURN_RECODER</w:t>
      </w:r>
      <w:r w:rsidR="00577052" w:rsidRPr="00AA2803">
        <w:rPr>
          <w:rFonts w:hint="eastAsia"/>
        </w:rPr>
        <w:t>）</w:t>
      </w:r>
      <w:bookmarkEnd w:id="93"/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91"/>
        <w:gridCol w:w="142"/>
        <w:gridCol w:w="698"/>
        <w:gridCol w:w="790"/>
        <w:gridCol w:w="922"/>
        <w:gridCol w:w="559"/>
        <w:gridCol w:w="6"/>
        <w:gridCol w:w="2129"/>
        <w:gridCol w:w="850"/>
        <w:gridCol w:w="133"/>
        <w:gridCol w:w="850"/>
        <w:gridCol w:w="145"/>
        <w:gridCol w:w="564"/>
        <w:gridCol w:w="1568"/>
      </w:tblGrid>
      <w:tr w:rsidR="00AA2803" w:rsidRPr="00AA2803" w14:paraId="26E394A1" w14:textId="77777777" w:rsidTr="00B14BFE">
        <w:tc>
          <w:tcPr>
            <w:tcW w:w="1231" w:type="dxa"/>
            <w:gridSpan w:val="3"/>
            <w:shd w:val="clear" w:color="auto" w:fill="C0C0C0"/>
          </w:tcPr>
          <w:p w14:paraId="6CA6A0D3" w14:textId="77777777" w:rsidR="00577052" w:rsidRPr="00AA2803" w:rsidRDefault="00577052" w:rsidP="00B83F45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lastRenderedPageBreak/>
              <w:t>汉字注解</w:t>
            </w:r>
          </w:p>
        </w:tc>
        <w:tc>
          <w:tcPr>
            <w:tcW w:w="4406" w:type="dxa"/>
            <w:gridSpan w:val="5"/>
            <w:shd w:val="clear" w:color="auto" w:fill="auto"/>
          </w:tcPr>
          <w:p w14:paraId="4F74A84D" w14:textId="77777777" w:rsidR="00577052" w:rsidRPr="00AA2803" w:rsidRDefault="00414BC0" w:rsidP="00B83F45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>
              <w:rPr>
                <w:rFonts w:ascii="新宋体" w:eastAsia="新宋体" w:hAnsi="新宋体" w:hint="eastAsia"/>
                <w:b/>
                <w:sz w:val="24"/>
                <w:szCs w:val="22"/>
              </w:rPr>
              <w:t>还货单</w:t>
            </w:r>
          </w:p>
        </w:tc>
        <w:tc>
          <w:tcPr>
            <w:tcW w:w="850" w:type="dxa"/>
            <w:shd w:val="clear" w:color="auto" w:fill="C0C0C0"/>
          </w:tcPr>
          <w:p w14:paraId="4969704F" w14:textId="77777777" w:rsidR="00577052" w:rsidRPr="00AA2803" w:rsidRDefault="00577052" w:rsidP="00B83F45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表名</w:t>
            </w:r>
          </w:p>
        </w:tc>
        <w:tc>
          <w:tcPr>
            <w:tcW w:w="3260" w:type="dxa"/>
            <w:gridSpan w:val="5"/>
            <w:shd w:val="clear" w:color="auto" w:fill="auto"/>
          </w:tcPr>
          <w:p w14:paraId="6D065479" w14:textId="77777777" w:rsidR="00577052" w:rsidRPr="00AA2803" w:rsidRDefault="003274DE" w:rsidP="00577052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>
              <w:rPr>
                <w:rFonts w:ascii="新宋体" w:eastAsia="新宋体" w:hAnsi="新宋体"/>
                <w:b/>
                <w:sz w:val="24"/>
                <w:szCs w:val="22"/>
              </w:rPr>
              <w:t>SALE</w:t>
            </w:r>
            <w:r w:rsidR="00577052" w:rsidRPr="00AA2803">
              <w:rPr>
                <w:rFonts w:ascii="新宋体" w:eastAsia="新宋体" w:hAnsi="新宋体"/>
                <w:b/>
                <w:sz w:val="24"/>
                <w:szCs w:val="22"/>
              </w:rPr>
              <w:t>_RETURN_RECODER</w:t>
            </w:r>
          </w:p>
        </w:tc>
      </w:tr>
      <w:tr w:rsidR="00AA2803" w:rsidRPr="00AA2803" w14:paraId="4F2425EB" w14:textId="77777777" w:rsidTr="00B14BFE">
        <w:tc>
          <w:tcPr>
            <w:tcW w:w="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horzCross" w:color="auto" w:fill="C0C0C0"/>
          </w:tcPr>
          <w:p w14:paraId="03C9A2E8" w14:textId="77777777" w:rsidR="00577052" w:rsidRPr="00AA2803" w:rsidRDefault="00577052" w:rsidP="00B83F45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</w:p>
        </w:tc>
        <w:tc>
          <w:tcPr>
            <w:tcW w:w="2552" w:type="dxa"/>
            <w:gridSpan w:val="4"/>
            <w:tcBorders>
              <w:left w:val="single" w:sz="4" w:space="0" w:color="auto"/>
            </w:tcBorders>
            <w:shd w:val="clear" w:color="auto" w:fill="C0C0C0"/>
          </w:tcPr>
          <w:p w14:paraId="697B5D85" w14:textId="77777777" w:rsidR="00577052" w:rsidRPr="00AA2803" w:rsidRDefault="00577052" w:rsidP="00B83F45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字段名称</w:t>
            </w:r>
          </w:p>
        </w:tc>
        <w:tc>
          <w:tcPr>
            <w:tcW w:w="2694" w:type="dxa"/>
            <w:gridSpan w:val="3"/>
            <w:shd w:val="clear" w:color="auto" w:fill="C0C0C0"/>
          </w:tcPr>
          <w:p w14:paraId="3CBF9CD8" w14:textId="77777777" w:rsidR="00577052" w:rsidRPr="00AA2803" w:rsidRDefault="00577052" w:rsidP="00B83F45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字段命名</w:t>
            </w:r>
          </w:p>
        </w:tc>
        <w:tc>
          <w:tcPr>
            <w:tcW w:w="1833" w:type="dxa"/>
            <w:gridSpan w:val="3"/>
            <w:shd w:val="clear" w:color="auto" w:fill="C0C0C0"/>
          </w:tcPr>
          <w:p w14:paraId="1DF0E908" w14:textId="77777777" w:rsidR="00577052" w:rsidRPr="00AA2803" w:rsidRDefault="00577052" w:rsidP="00B83F45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类型</w:t>
            </w:r>
          </w:p>
        </w:tc>
        <w:tc>
          <w:tcPr>
            <w:tcW w:w="709" w:type="dxa"/>
            <w:gridSpan w:val="2"/>
            <w:shd w:val="clear" w:color="auto" w:fill="C0C0C0"/>
          </w:tcPr>
          <w:p w14:paraId="3E289439" w14:textId="77777777" w:rsidR="00577052" w:rsidRPr="00AA2803" w:rsidRDefault="00577052" w:rsidP="00B83F45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非空</w:t>
            </w:r>
          </w:p>
        </w:tc>
        <w:tc>
          <w:tcPr>
            <w:tcW w:w="1568" w:type="dxa"/>
            <w:shd w:val="clear" w:color="auto" w:fill="C0C0C0"/>
          </w:tcPr>
          <w:p w14:paraId="35CB3104" w14:textId="77777777" w:rsidR="00577052" w:rsidRPr="00AA2803" w:rsidRDefault="00577052" w:rsidP="00B83F45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默认</w:t>
            </w:r>
          </w:p>
        </w:tc>
      </w:tr>
      <w:tr w:rsidR="00AA2803" w:rsidRPr="00AA2803" w14:paraId="7AB89370" w14:textId="77777777" w:rsidTr="00B14BFE">
        <w:tc>
          <w:tcPr>
            <w:tcW w:w="391" w:type="dxa"/>
            <w:tcBorders>
              <w:top w:val="single" w:sz="4" w:space="0" w:color="auto"/>
            </w:tcBorders>
          </w:tcPr>
          <w:p w14:paraId="38CF7C71" w14:textId="77777777" w:rsidR="00577052" w:rsidRPr="00AA2803" w:rsidRDefault="00577052" w:rsidP="006164CE">
            <w:pPr>
              <w:pStyle w:val="af"/>
              <w:numPr>
                <w:ilvl w:val="0"/>
                <w:numId w:val="43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552" w:type="dxa"/>
            <w:gridSpan w:val="4"/>
          </w:tcPr>
          <w:p w14:paraId="0AE5CD40" w14:textId="77777777" w:rsidR="00577052" w:rsidRPr="00AA2803" w:rsidRDefault="00577052" w:rsidP="00B83F4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退货编号（</w:t>
            </w:r>
            <w:r w:rsidR="003C2713">
              <w:rPr>
                <w:rFonts w:ascii="新宋体" w:eastAsia="新宋体" w:hAnsi="新宋体"/>
                <w:szCs w:val="22"/>
              </w:rPr>
              <w:t>T</w:t>
            </w:r>
            <w:r w:rsidRPr="00AA2803">
              <w:rPr>
                <w:rFonts w:ascii="新宋体" w:eastAsia="新宋体" w:hAnsi="新宋体" w:hint="eastAsia"/>
                <w:szCs w:val="22"/>
              </w:rPr>
              <w:t>H12345678）</w:t>
            </w:r>
          </w:p>
        </w:tc>
        <w:tc>
          <w:tcPr>
            <w:tcW w:w="2694" w:type="dxa"/>
            <w:gridSpan w:val="3"/>
          </w:tcPr>
          <w:p w14:paraId="2CFFCDB1" w14:textId="77777777" w:rsidR="00577052" w:rsidRPr="00AA2803" w:rsidRDefault="00577052" w:rsidP="00B83F4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RETURN</w:t>
            </w:r>
            <w:r w:rsidRPr="00AA2803">
              <w:rPr>
                <w:rFonts w:ascii="新宋体" w:eastAsia="新宋体" w:hAnsi="新宋体"/>
                <w:szCs w:val="22"/>
              </w:rPr>
              <w:t>_NO</w:t>
            </w:r>
          </w:p>
        </w:tc>
        <w:tc>
          <w:tcPr>
            <w:tcW w:w="1833" w:type="dxa"/>
            <w:gridSpan w:val="3"/>
          </w:tcPr>
          <w:p w14:paraId="6C82D70A" w14:textId="77777777" w:rsidR="00577052" w:rsidRPr="00AA2803" w:rsidRDefault="00577052" w:rsidP="00B83F4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CHAR(10)</w:t>
            </w:r>
          </w:p>
        </w:tc>
        <w:tc>
          <w:tcPr>
            <w:tcW w:w="709" w:type="dxa"/>
            <w:gridSpan w:val="2"/>
          </w:tcPr>
          <w:p w14:paraId="72808F5E" w14:textId="77777777" w:rsidR="00577052" w:rsidRPr="00AA2803" w:rsidRDefault="00577052" w:rsidP="00B83F4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4909095A" w14:textId="77777777" w:rsidR="00577052" w:rsidRPr="00AA2803" w:rsidRDefault="00577052" w:rsidP="00B83F4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CF4E88" w:rsidRPr="00AA2803" w14:paraId="7EC3C8C2" w14:textId="77777777" w:rsidTr="00B14BFE">
        <w:tc>
          <w:tcPr>
            <w:tcW w:w="391" w:type="dxa"/>
            <w:tcBorders>
              <w:top w:val="single" w:sz="4" w:space="0" w:color="auto"/>
            </w:tcBorders>
          </w:tcPr>
          <w:p w14:paraId="15FD3669" w14:textId="77777777" w:rsidR="00CF4E88" w:rsidRPr="00AA2803" w:rsidRDefault="00CF4E88" w:rsidP="006164CE">
            <w:pPr>
              <w:pStyle w:val="af"/>
              <w:numPr>
                <w:ilvl w:val="0"/>
                <w:numId w:val="43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552" w:type="dxa"/>
            <w:gridSpan w:val="4"/>
          </w:tcPr>
          <w:p w14:paraId="2E1D2466" w14:textId="77777777" w:rsidR="00CF4E88" w:rsidRPr="00AA2803" w:rsidRDefault="00CF4E88" w:rsidP="00CF4E8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市场管理员</w:t>
            </w:r>
          </w:p>
        </w:tc>
        <w:tc>
          <w:tcPr>
            <w:tcW w:w="2694" w:type="dxa"/>
            <w:gridSpan w:val="3"/>
          </w:tcPr>
          <w:p w14:paraId="2F0A371F" w14:textId="77777777" w:rsidR="00CF4E88" w:rsidRPr="00AA2803" w:rsidRDefault="00CF4E88" w:rsidP="00CF4E8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MARKET_</w:t>
            </w:r>
            <w:r w:rsidRPr="00AA2803">
              <w:rPr>
                <w:rFonts w:ascii="新宋体" w:eastAsia="新宋体" w:hAnsi="新宋体" w:hint="eastAsia"/>
                <w:szCs w:val="22"/>
              </w:rPr>
              <w:t>MANAGER_</w:t>
            </w:r>
            <w:r w:rsidRPr="00AA2803">
              <w:rPr>
                <w:rFonts w:ascii="新宋体" w:eastAsia="新宋体" w:hAnsi="新宋体"/>
                <w:szCs w:val="22"/>
              </w:rPr>
              <w:t>ADMIN</w:t>
            </w:r>
          </w:p>
        </w:tc>
        <w:tc>
          <w:tcPr>
            <w:tcW w:w="1833" w:type="dxa"/>
            <w:gridSpan w:val="3"/>
          </w:tcPr>
          <w:p w14:paraId="35F1607A" w14:textId="77777777" w:rsidR="00CF4E88" w:rsidRPr="00AA2803" w:rsidRDefault="00CF4E88" w:rsidP="00CF4E8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NUMBER(4)</w:t>
            </w:r>
          </w:p>
        </w:tc>
        <w:tc>
          <w:tcPr>
            <w:tcW w:w="709" w:type="dxa"/>
            <w:gridSpan w:val="2"/>
          </w:tcPr>
          <w:p w14:paraId="080EF55A" w14:textId="77777777" w:rsidR="00CF4E88" w:rsidRPr="00AA2803" w:rsidRDefault="00CF4E88" w:rsidP="00CF4E8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40E726AE" w14:textId="77777777" w:rsidR="00CF4E88" w:rsidRPr="00AA2803" w:rsidRDefault="00CF4E88" w:rsidP="00CF4E8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CF4E88" w:rsidRPr="00AA2803" w14:paraId="714364BD" w14:textId="77777777" w:rsidTr="00B14BFE">
        <w:tc>
          <w:tcPr>
            <w:tcW w:w="391" w:type="dxa"/>
            <w:tcBorders>
              <w:top w:val="single" w:sz="4" w:space="0" w:color="auto"/>
            </w:tcBorders>
          </w:tcPr>
          <w:p w14:paraId="37F9BBBB" w14:textId="77777777" w:rsidR="00CF4E88" w:rsidRPr="00AA2803" w:rsidRDefault="00CF4E88" w:rsidP="006164CE">
            <w:pPr>
              <w:pStyle w:val="af"/>
              <w:numPr>
                <w:ilvl w:val="0"/>
                <w:numId w:val="43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552" w:type="dxa"/>
            <w:gridSpan w:val="4"/>
          </w:tcPr>
          <w:p w14:paraId="02A3B527" w14:textId="77777777" w:rsidR="00CF4E88" w:rsidRPr="00AA2803" w:rsidRDefault="00CF4E88" w:rsidP="00CF4E8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申请日期</w:t>
            </w:r>
          </w:p>
        </w:tc>
        <w:tc>
          <w:tcPr>
            <w:tcW w:w="2694" w:type="dxa"/>
            <w:gridSpan w:val="3"/>
          </w:tcPr>
          <w:p w14:paraId="5D693FD4" w14:textId="77777777" w:rsidR="00CF4E88" w:rsidRPr="00AA2803" w:rsidRDefault="00CF4E88" w:rsidP="00CF4E8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APPLY_DATE</w:t>
            </w:r>
          </w:p>
        </w:tc>
        <w:tc>
          <w:tcPr>
            <w:tcW w:w="1833" w:type="dxa"/>
            <w:gridSpan w:val="3"/>
          </w:tcPr>
          <w:p w14:paraId="29C29DBB" w14:textId="77777777" w:rsidR="00CF4E88" w:rsidRPr="00AA2803" w:rsidRDefault="00CF4E88" w:rsidP="00CF4E8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DATE</w:t>
            </w:r>
          </w:p>
        </w:tc>
        <w:tc>
          <w:tcPr>
            <w:tcW w:w="709" w:type="dxa"/>
            <w:gridSpan w:val="2"/>
          </w:tcPr>
          <w:p w14:paraId="2A29E720" w14:textId="77777777" w:rsidR="00CF4E88" w:rsidRPr="00AA2803" w:rsidRDefault="00CF4E88" w:rsidP="00CF4E8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24948873" w14:textId="77777777" w:rsidR="00CF4E88" w:rsidRPr="00AA2803" w:rsidRDefault="00CF4E88" w:rsidP="00CF4E8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CF4E88" w:rsidRPr="00AA2803" w14:paraId="3BFBEA9A" w14:textId="77777777" w:rsidTr="00B14BFE">
        <w:tc>
          <w:tcPr>
            <w:tcW w:w="391" w:type="dxa"/>
            <w:tcBorders>
              <w:top w:val="single" w:sz="4" w:space="0" w:color="auto"/>
            </w:tcBorders>
          </w:tcPr>
          <w:p w14:paraId="417C9302" w14:textId="77777777" w:rsidR="00CF4E88" w:rsidRPr="00AA2803" w:rsidRDefault="00CF4E88" w:rsidP="006164CE">
            <w:pPr>
              <w:pStyle w:val="af"/>
              <w:numPr>
                <w:ilvl w:val="0"/>
                <w:numId w:val="43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552" w:type="dxa"/>
            <w:gridSpan w:val="4"/>
          </w:tcPr>
          <w:p w14:paraId="63208060" w14:textId="77777777" w:rsidR="00CF4E88" w:rsidRPr="00AA2803" w:rsidRDefault="00CF4E88" w:rsidP="00CF4E8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申请</w:t>
            </w:r>
            <w:r w:rsidRPr="00AA2803">
              <w:rPr>
                <w:rFonts w:ascii="新宋体" w:eastAsia="新宋体" w:hAnsi="新宋体" w:hint="eastAsia"/>
                <w:szCs w:val="22"/>
              </w:rPr>
              <w:t>退货总数量（</w:t>
            </w:r>
            <w:r>
              <w:rPr>
                <w:rFonts w:ascii="新宋体" w:eastAsia="新宋体" w:hAnsi="新宋体" w:hint="eastAsia"/>
                <w:szCs w:val="22"/>
              </w:rPr>
              <w:t>票</w:t>
            </w:r>
            <w:r w:rsidRPr="00AA2803">
              <w:rPr>
                <w:rFonts w:ascii="新宋体" w:eastAsia="新宋体" w:hAnsi="新宋体" w:hint="eastAsia"/>
                <w:szCs w:val="22"/>
              </w:rPr>
              <w:t>数）</w:t>
            </w:r>
          </w:p>
        </w:tc>
        <w:tc>
          <w:tcPr>
            <w:tcW w:w="2694" w:type="dxa"/>
            <w:gridSpan w:val="3"/>
          </w:tcPr>
          <w:p w14:paraId="70E9DC1B" w14:textId="77777777" w:rsidR="00CF4E88" w:rsidRPr="00AA2803" w:rsidRDefault="00CF4E88" w:rsidP="00CF4E8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/>
                <w:szCs w:val="22"/>
              </w:rPr>
              <w:t>APPLY_TICKET</w:t>
            </w:r>
            <w:r w:rsidRPr="00AA2803">
              <w:rPr>
                <w:rFonts w:ascii="新宋体" w:eastAsia="新宋体" w:hAnsi="新宋体"/>
                <w:szCs w:val="22"/>
              </w:rPr>
              <w:t>S</w:t>
            </w:r>
          </w:p>
        </w:tc>
        <w:tc>
          <w:tcPr>
            <w:tcW w:w="1833" w:type="dxa"/>
            <w:gridSpan w:val="3"/>
          </w:tcPr>
          <w:p w14:paraId="56ADF3F7" w14:textId="77777777" w:rsidR="00CF4E88" w:rsidRPr="00AA2803" w:rsidRDefault="00CF4E88" w:rsidP="00CF4E8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NUMBER(10)</w:t>
            </w:r>
          </w:p>
        </w:tc>
        <w:tc>
          <w:tcPr>
            <w:tcW w:w="709" w:type="dxa"/>
            <w:gridSpan w:val="2"/>
          </w:tcPr>
          <w:p w14:paraId="6A7523D1" w14:textId="77777777" w:rsidR="00CF4E88" w:rsidRPr="00AA2803" w:rsidRDefault="00CF4E88" w:rsidP="00CF4E8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2AEC0801" w14:textId="1B6E4956" w:rsidR="00CF4E88" w:rsidRPr="00AA2803" w:rsidRDefault="00F04019" w:rsidP="00CF4E8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0</w:t>
            </w:r>
          </w:p>
        </w:tc>
      </w:tr>
      <w:tr w:rsidR="00CF4E88" w:rsidRPr="00AA2803" w14:paraId="5237E349" w14:textId="77777777" w:rsidTr="00B14BFE">
        <w:tc>
          <w:tcPr>
            <w:tcW w:w="391" w:type="dxa"/>
            <w:tcBorders>
              <w:top w:val="single" w:sz="4" w:space="0" w:color="auto"/>
            </w:tcBorders>
          </w:tcPr>
          <w:p w14:paraId="4A63E06C" w14:textId="77777777" w:rsidR="00CF4E88" w:rsidRPr="00AA2803" w:rsidRDefault="00CF4E88" w:rsidP="006164CE">
            <w:pPr>
              <w:pStyle w:val="af"/>
              <w:numPr>
                <w:ilvl w:val="0"/>
                <w:numId w:val="43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552" w:type="dxa"/>
            <w:gridSpan w:val="4"/>
          </w:tcPr>
          <w:p w14:paraId="74A57E33" w14:textId="77777777" w:rsidR="00CF4E88" w:rsidRPr="00AA2803" w:rsidRDefault="00CF4E88" w:rsidP="00CF4E8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申请</w:t>
            </w:r>
            <w:r w:rsidRPr="00AA2803">
              <w:rPr>
                <w:rFonts w:ascii="新宋体" w:eastAsia="新宋体" w:hAnsi="新宋体" w:hint="eastAsia"/>
                <w:szCs w:val="22"/>
              </w:rPr>
              <w:t>退货总金额</w:t>
            </w:r>
          </w:p>
        </w:tc>
        <w:tc>
          <w:tcPr>
            <w:tcW w:w="2694" w:type="dxa"/>
            <w:gridSpan w:val="3"/>
          </w:tcPr>
          <w:p w14:paraId="0BE76B1C" w14:textId="77777777" w:rsidR="00CF4E88" w:rsidRPr="00AA2803" w:rsidRDefault="00CF4E88" w:rsidP="00CF4E8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/>
                <w:szCs w:val="22"/>
              </w:rPr>
              <w:t>APPLY_</w:t>
            </w:r>
            <w:r w:rsidRPr="00AA2803">
              <w:rPr>
                <w:rFonts w:ascii="新宋体" w:eastAsia="新宋体" w:hAnsi="新宋体"/>
                <w:szCs w:val="22"/>
              </w:rPr>
              <w:t>AMOUNT</w:t>
            </w:r>
          </w:p>
        </w:tc>
        <w:tc>
          <w:tcPr>
            <w:tcW w:w="1833" w:type="dxa"/>
            <w:gridSpan w:val="3"/>
          </w:tcPr>
          <w:p w14:paraId="4804B8F5" w14:textId="77777777" w:rsidR="00CF4E88" w:rsidRPr="00AA2803" w:rsidRDefault="00CF4E88" w:rsidP="00CF4E8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NUMBER(18)</w:t>
            </w:r>
          </w:p>
        </w:tc>
        <w:tc>
          <w:tcPr>
            <w:tcW w:w="709" w:type="dxa"/>
            <w:gridSpan w:val="2"/>
          </w:tcPr>
          <w:p w14:paraId="78387A26" w14:textId="77777777" w:rsidR="00CF4E88" w:rsidRPr="00AA2803" w:rsidRDefault="00CF4E88" w:rsidP="00CF4E8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29B2FA45" w14:textId="71002B27" w:rsidR="00CF4E88" w:rsidRPr="00AA2803" w:rsidRDefault="00F04019" w:rsidP="00CF4E8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0</w:t>
            </w:r>
          </w:p>
        </w:tc>
      </w:tr>
      <w:tr w:rsidR="00CF4E88" w:rsidRPr="00AA2803" w14:paraId="4196F4E3" w14:textId="77777777" w:rsidTr="00B14BFE">
        <w:tc>
          <w:tcPr>
            <w:tcW w:w="391" w:type="dxa"/>
            <w:tcBorders>
              <w:top w:val="single" w:sz="4" w:space="0" w:color="auto"/>
            </w:tcBorders>
          </w:tcPr>
          <w:p w14:paraId="45174687" w14:textId="77777777" w:rsidR="00CF4E88" w:rsidRPr="00AA2803" w:rsidRDefault="00CF4E88" w:rsidP="006164CE">
            <w:pPr>
              <w:pStyle w:val="af"/>
              <w:numPr>
                <w:ilvl w:val="0"/>
                <w:numId w:val="43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552" w:type="dxa"/>
            <w:gridSpan w:val="4"/>
          </w:tcPr>
          <w:p w14:paraId="28F98F2C" w14:textId="77777777" w:rsidR="00CF4E88" w:rsidRPr="00AA2803" w:rsidRDefault="00CF4E88" w:rsidP="00CF4E8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财务审批人</w:t>
            </w:r>
          </w:p>
        </w:tc>
        <w:tc>
          <w:tcPr>
            <w:tcW w:w="2694" w:type="dxa"/>
            <w:gridSpan w:val="3"/>
          </w:tcPr>
          <w:p w14:paraId="08F65491" w14:textId="77777777" w:rsidR="00CF4E88" w:rsidRPr="00AA2803" w:rsidRDefault="00CF4E88" w:rsidP="00CF4E8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FINANCE_ADMIN</w:t>
            </w:r>
          </w:p>
        </w:tc>
        <w:tc>
          <w:tcPr>
            <w:tcW w:w="1833" w:type="dxa"/>
            <w:gridSpan w:val="3"/>
          </w:tcPr>
          <w:p w14:paraId="6D170063" w14:textId="77777777" w:rsidR="00CF4E88" w:rsidRPr="00AA2803" w:rsidRDefault="00CF4E88" w:rsidP="00CF4E8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NUMBER(4)</w:t>
            </w:r>
          </w:p>
        </w:tc>
        <w:tc>
          <w:tcPr>
            <w:tcW w:w="709" w:type="dxa"/>
            <w:gridSpan w:val="2"/>
          </w:tcPr>
          <w:p w14:paraId="2676BB45" w14:textId="77777777" w:rsidR="00CF4E88" w:rsidRPr="00AA2803" w:rsidRDefault="00CF4E88" w:rsidP="00CF4E8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68" w:type="dxa"/>
          </w:tcPr>
          <w:p w14:paraId="33FB0FB9" w14:textId="77777777" w:rsidR="00CF4E88" w:rsidRPr="00AA2803" w:rsidRDefault="00CF4E88" w:rsidP="00CF4E8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CF4E88" w:rsidRPr="00AA2803" w14:paraId="26780134" w14:textId="77777777" w:rsidTr="00B14BFE">
        <w:tc>
          <w:tcPr>
            <w:tcW w:w="391" w:type="dxa"/>
            <w:tcBorders>
              <w:top w:val="single" w:sz="4" w:space="0" w:color="auto"/>
            </w:tcBorders>
          </w:tcPr>
          <w:p w14:paraId="573D89A5" w14:textId="77777777" w:rsidR="00CF4E88" w:rsidRPr="00AA2803" w:rsidRDefault="00CF4E88" w:rsidP="006164CE">
            <w:pPr>
              <w:pStyle w:val="af"/>
              <w:numPr>
                <w:ilvl w:val="0"/>
                <w:numId w:val="43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552" w:type="dxa"/>
            <w:gridSpan w:val="4"/>
          </w:tcPr>
          <w:p w14:paraId="6ED66F55" w14:textId="77777777" w:rsidR="00CF4E88" w:rsidRPr="00AA2803" w:rsidRDefault="00CF4E88" w:rsidP="00CF4E8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审批日期</w:t>
            </w:r>
          </w:p>
        </w:tc>
        <w:tc>
          <w:tcPr>
            <w:tcW w:w="2694" w:type="dxa"/>
            <w:gridSpan w:val="3"/>
          </w:tcPr>
          <w:p w14:paraId="3379FB67" w14:textId="77777777" w:rsidR="00CF4E88" w:rsidRPr="00AA2803" w:rsidRDefault="00CF4E88" w:rsidP="00CF4E8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APPROVE_DATE</w:t>
            </w:r>
          </w:p>
        </w:tc>
        <w:tc>
          <w:tcPr>
            <w:tcW w:w="1833" w:type="dxa"/>
            <w:gridSpan w:val="3"/>
          </w:tcPr>
          <w:p w14:paraId="69AE6B11" w14:textId="77777777" w:rsidR="00CF4E88" w:rsidRPr="00AA2803" w:rsidRDefault="00CF4E88" w:rsidP="00CF4E8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DATE</w:t>
            </w:r>
          </w:p>
        </w:tc>
        <w:tc>
          <w:tcPr>
            <w:tcW w:w="709" w:type="dxa"/>
            <w:gridSpan w:val="2"/>
          </w:tcPr>
          <w:p w14:paraId="634E6468" w14:textId="77777777" w:rsidR="00CF4E88" w:rsidRPr="00AA2803" w:rsidRDefault="00CF4E88" w:rsidP="00CF4E8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68" w:type="dxa"/>
          </w:tcPr>
          <w:p w14:paraId="516EE5F0" w14:textId="77777777" w:rsidR="00CF4E88" w:rsidRPr="00AA2803" w:rsidRDefault="00CF4E88" w:rsidP="00CF4E8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CF4E88" w:rsidRPr="00AA2803" w14:paraId="733EF2B2" w14:textId="77777777" w:rsidTr="00B14BFE">
        <w:tc>
          <w:tcPr>
            <w:tcW w:w="391" w:type="dxa"/>
            <w:tcBorders>
              <w:top w:val="single" w:sz="4" w:space="0" w:color="auto"/>
            </w:tcBorders>
          </w:tcPr>
          <w:p w14:paraId="64D2F9A3" w14:textId="77777777" w:rsidR="00CF4E88" w:rsidRPr="00AA2803" w:rsidRDefault="00CF4E88" w:rsidP="006164CE">
            <w:pPr>
              <w:pStyle w:val="af"/>
              <w:numPr>
                <w:ilvl w:val="0"/>
                <w:numId w:val="43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552" w:type="dxa"/>
            <w:gridSpan w:val="4"/>
          </w:tcPr>
          <w:p w14:paraId="0CBFC293" w14:textId="77777777" w:rsidR="00CF4E88" w:rsidRPr="00AA2803" w:rsidRDefault="00CF4E88" w:rsidP="00CF4E8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审批意见</w:t>
            </w:r>
          </w:p>
        </w:tc>
        <w:tc>
          <w:tcPr>
            <w:tcW w:w="2694" w:type="dxa"/>
            <w:gridSpan w:val="3"/>
          </w:tcPr>
          <w:p w14:paraId="33984B82" w14:textId="77777777" w:rsidR="00CF4E88" w:rsidRPr="00AA2803" w:rsidRDefault="00CF4E88" w:rsidP="00CF4E8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APPROVE_REMARK</w:t>
            </w:r>
          </w:p>
        </w:tc>
        <w:tc>
          <w:tcPr>
            <w:tcW w:w="1833" w:type="dxa"/>
            <w:gridSpan w:val="3"/>
          </w:tcPr>
          <w:p w14:paraId="7495865A" w14:textId="77777777" w:rsidR="00CF4E88" w:rsidRPr="00AA2803" w:rsidRDefault="00CF4E88" w:rsidP="00CF4E8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VARCHAR2(4000)</w:t>
            </w:r>
          </w:p>
        </w:tc>
        <w:tc>
          <w:tcPr>
            <w:tcW w:w="709" w:type="dxa"/>
            <w:gridSpan w:val="2"/>
          </w:tcPr>
          <w:p w14:paraId="27501984" w14:textId="77777777" w:rsidR="00CF4E88" w:rsidRPr="00AA2803" w:rsidRDefault="00CF4E88" w:rsidP="00CF4E8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68" w:type="dxa"/>
          </w:tcPr>
          <w:p w14:paraId="46EFA94E" w14:textId="77777777" w:rsidR="00CF4E88" w:rsidRPr="00AA2803" w:rsidRDefault="00CF4E88" w:rsidP="00CF4E8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CF4E88" w:rsidRPr="00AA2803" w14:paraId="15AFB164" w14:textId="77777777" w:rsidTr="00B14BFE">
        <w:tc>
          <w:tcPr>
            <w:tcW w:w="391" w:type="dxa"/>
            <w:tcBorders>
              <w:top w:val="single" w:sz="4" w:space="0" w:color="auto"/>
            </w:tcBorders>
          </w:tcPr>
          <w:p w14:paraId="50F17CF1" w14:textId="77777777" w:rsidR="00CF4E88" w:rsidRPr="00AA2803" w:rsidRDefault="00CF4E88" w:rsidP="006164CE">
            <w:pPr>
              <w:pStyle w:val="af"/>
              <w:numPr>
                <w:ilvl w:val="0"/>
                <w:numId w:val="43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552" w:type="dxa"/>
            <w:gridSpan w:val="4"/>
          </w:tcPr>
          <w:p w14:paraId="5B530124" w14:textId="77777777" w:rsidR="00CF4E88" w:rsidRPr="00AA2803" w:rsidRDefault="00CF4E88" w:rsidP="00CF4E8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实际</w:t>
            </w:r>
            <w:r w:rsidRPr="00AA2803">
              <w:rPr>
                <w:rFonts w:ascii="新宋体" w:eastAsia="新宋体" w:hAnsi="新宋体" w:hint="eastAsia"/>
                <w:szCs w:val="22"/>
              </w:rPr>
              <w:t>退货总数量（</w:t>
            </w:r>
            <w:r>
              <w:rPr>
                <w:rFonts w:ascii="新宋体" w:eastAsia="新宋体" w:hAnsi="新宋体" w:hint="eastAsia"/>
                <w:szCs w:val="22"/>
              </w:rPr>
              <w:t>票</w:t>
            </w:r>
            <w:r w:rsidRPr="00AA2803">
              <w:rPr>
                <w:rFonts w:ascii="新宋体" w:eastAsia="新宋体" w:hAnsi="新宋体" w:hint="eastAsia"/>
                <w:szCs w:val="22"/>
              </w:rPr>
              <w:t>数）</w:t>
            </w:r>
          </w:p>
        </w:tc>
        <w:tc>
          <w:tcPr>
            <w:tcW w:w="2694" w:type="dxa"/>
            <w:gridSpan w:val="3"/>
          </w:tcPr>
          <w:p w14:paraId="1A5FA8E2" w14:textId="77777777" w:rsidR="00CF4E88" w:rsidRPr="00AA2803" w:rsidRDefault="00B12342" w:rsidP="00CF4E8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/>
                <w:szCs w:val="22"/>
              </w:rPr>
              <w:t>ACT</w:t>
            </w:r>
            <w:r w:rsidR="00CF4E88">
              <w:rPr>
                <w:rFonts w:ascii="新宋体" w:eastAsia="新宋体" w:hAnsi="新宋体"/>
                <w:szCs w:val="22"/>
              </w:rPr>
              <w:t>_TICKET</w:t>
            </w:r>
            <w:r w:rsidR="00CF4E88" w:rsidRPr="00AA2803">
              <w:rPr>
                <w:rFonts w:ascii="新宋体" w:eastAsia="新宋体" w:hAnsi="新宋体"/>
                <w:szCs w:val="22"/>
              </w:rPr>
              <w:t>S</w:t>
            </w:r>
          </w:p>
        </w:tc>
        <w:tc>
          <w:tcPr>
            <w:tcW w:w="1833" w:type="dxa"/>
            <w:gridSpan w:val="3"/>
          </w:tcPr>
          <w:p w14:paraId="62DEA1AB" w14:textId="77777777" w:rsidR="00CF4E88" w:rsidRPr="00AA2803" w:rsidRDefault="00CF4E88" w:rsidP="00CF4E8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NUMBER(10)</w:t>
            </w:r>
          </w:p>
        </w:tc>
        <w:tc>
          <w:tcPr>
            <w:tcW w:w="709" w:type="dxa"/>
            <w:gridSpan w:val="2"/>
          </w:tcPr>
          <w:p w14:paraId="11ED0679" w14:textId="77777777" w:rsidR="00CF4E88" w:rsidRPr="00AA2803" w:rsidRDefault="00CF4E88" w:rsidP="00CF4E8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68" w:type="dxa"/>
          </w:tcPr>
          <w:p w14:paraId="4D1E1245" w14:textId="2E8458E0" w:rsidR="00CF4E88" w:rsidRPr="00AA2803" w:rsidRDefault="00F04019" w:rsidP="00CF4E8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0</w:t>
            </w:r>
          </w:p>
        </w:tc>
      </w:tr>
      <w:tr w:rsidR="00CF4E88" w:rsidRPr="00AA2803" w14:paraId="3B415134" w14:textId="77777777" w:rsidTr="00B14BFE">
        <w:tc>
          <w:tcPr>
            <w:tcW w:w="391" w:type="dxa"/>
            <w:tcBorders>
              <w:top w:val="single" w:sz="4" w:space="0" w:color="auto"/>
            </w:tcBorders>
          </w:tcPr>
          <w:p w14:paraId="10351861" w14:textId="77777777" w:rsidR="00CF4E88" w:rsidRPr="00AA2803" w:rsidRDefault="00CF4E88" w:rsidP="006164CE">
            <w:pPr>
              <w:pStyle w:val="af"/>
              <w:numPr>
                <w:ilvl w:val="0"/>
                <w:numId w:val="43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552" w:type="dxa"/>
            <w:gridSpan w:val="4"/>
          </w:tcPr>
          <w:p w14:paraId="5FF50CEA" w14:textId="77777777" w:rsidR="00CF4E88" w:rsidRPr="00AA2803" w:rsidRDefault="00CF4E88" w:rsidP="00CF4E8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实际</w:t>
            </w:r>
            <w:r w:rsidRPr="00AA2803">
              <w:rPr>
                <w:rFonts w:ascii="新宋体" w:eastAsia="新宋体" w:hAnsi="新宋体" w:hint="eastAsia"/>
                <w:szCs w:val="22"/>
              </w:rPr>
              <w:t>退货总金额</w:t>
            </w:r>
          </w:p>
        </w:tc>
        <w:tc>
          <w:tcPr>
            <w:tcW w:w="2694" w:type="dxa"/>
            <w:gridSpan w:val="3"/>
          </w:tcPr>
          <w:p w14:paraId="56FD5861" w14:textId="77777777" w:rsidR="00CF4E88" w:rsidRPr="00AA2803" w:rsidRDefault="00CF4E88" w:rsidP="00B12342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/>
                <w:szCs w:val="22"/>
              </w:rPr>
              <w:t>AC</w:t>
            </w:r>
            <w:r w:rsidR="00B12342">
              <w:rPr>
                <w:rFonts w:ascii="新宋体" w:eastAsia="新宋体" w:hAnsi="新宋体"/>
                <w:szCs w:val="22"/>
              </w:rPr>
              <w:t>T</w:t>
            </w:r>
            <w:r>
              <w:rPr>
                <w:rFonts w:ascii="新宋体" w:eastAsia="新宋体" w:hAnsi="新宋体"/>
                <w:szCs w:val="22"/>
              </w:rPr>
              <w:t>_</w:t>
            </w:r>
            <w:r w:rsidRPr="00AA2803">
              <w:rPr>
                <w:rFonts w:ascii="新宋体" w:eastAsia="新宋体" w:hAnsi="新宋体"/>
                <w:szCs w:val="22"/>
              </w:rPr>
              <w:t>AMOUNT</w:t>
            </w:r>
          </w:p>
        </w:tc>
        <w:tc>
          <w:tcPr>
            <w:tcW w:w="1833" w:type="dxa"/>
            <w:gridSpan w:val="3"/>
          </w:tcPr>
          <w:p w14:paraId="5034663E" w14:textId="77777777" w:rsidR="00CF4E88" w:rsidRPr="00AA2803" w:rsidRDefault="00CF4E88" w:rsidP="00CF4E8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NUMBER(1</w:t>
            </w:r>
            <w:r w:rsidRPr="00AA2803">
              <w:rPr>
                <w:rFonts w:ascii="新宋体" w:eastAsia="新宋体" w:hAnsi="新宋体" w:hint="eastAsia"/>
                <w:szCs w:val="22"/>
              </w:rPr>
              <w:t>8)</w:t>
            </w:r>
          </w:p>
        </w:tc>
        <w:tc>
          <w:tcPr>
            <w:tcW w:w="709" w:type="dxa"/>
            <w:gridSpan w:val="2"/>
          </w:tcPr>
          <w:p w14:paraId="05432CAC" w14:textId="77777777" w:rsidR="00CF4E88" w:rsidRPr="00AA2803" w:rsidRDefault="00CF4E88" w:rsidP="00CF4E8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68" w:type="dxa"/>
          </w:tcPr>
          <w:p w14:paraId="7D157548" w14:textId="26525DD2" w:rsidR="00CF4E88" w:rsidRPr="00AA2803" w:rsidRDefault="00F04019" w:rsidP="00CF4E8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0</w:t>
            </w:r>
          </w:p>
        </w:tc>
      </w:tr>
      <w:tr w:rsidR="00CF4E88" w:rsidRPr="00AA2803" w14:paraId="2068301D" w14:textId="77777777" w:rsidTr="00B14BFE">
        <w:tc>
          <w:tcPr>
            <w:tcW w:w="391" w:type="dxa"/>
            <w:tcBorders>
              <w:top w:val="single" w:sz="4" w:space="0" w:color="auto"/>
            </w:tcBorders>
          </w:tcPr>
          <w:p w14:paraId="53D51015" w14:textId="77777777" w:rsidR="00CF4E88" w:rsidRPr="00AA2803" w:rsidRDefault="00CF4E88" w:rsidP="006164CE">
            <w:pPr>
              <w:pStyle w:val="af"/>
              <w:numPr>
                <w:ilvl w:val="0"/>
                <w:numId w:val="43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552" w:type="dxa"/>
            <w:gridSpan w:val="4"/>
          </w:tcPr>
          <w:p w14:paraId="2FD6C774" w14:textId="33EB4078" w:rsidR="00CF4E88" w:rsidRPr="00AA2803" w:rsidRDefault="00BF4BEE" w:rsidP="00CF4E8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BF4BEE">
              <w:rPr>
                <w:rFonts w:ascii="新宋体" w:eastAsia="新宋体" w:hAnsi="新宋体" w:hint="eastAsia"/>
                <w:szCs w:val="22"/>
              </w:rPr>
              <w:t>状态（1-已提交，2-已撤销，3-已受理，4-已发货，5-收货中，6-已收货，7-已审批，8-已拒绝）</w:t>
            </w:r>
          </w:p>
        </w:tc>
        <w:tc>
          <w:tcPr>
            <w:tcW w:w="2694" w:type="dxa"/>
            <w:gridSpan w:val="3"/>
          </w:tcPr>
          <w:p w14:paraId="5DAE6E1A" w14:textId="77777777" w:rsidR="002C47E6" w:rsidRPr="00AA2803" w:rsidRDefault="00CF4E88" w:rsidP="00F3532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STATUS</w:t>
            </w:r>
            <w:r w:rsidR="00F35325" w:rsidRPr="00AA2803">
              <w:rPr>
                <w:rFonts w:ascii="新宋体" w:eastAsia="新宋体" w:hAnsi="新宋体"/>
                <w:szCs w:val="22"/>
              </w:rPr>
              <w:t xml:space="preserve"> </w:t>
            </w:r>
          </w:p>
        </w:tc>
        <w:tc>
          <w:tcPr>
            <w:tcW w:w="1833" w:type="dxa"/>
            <w:gridSpan w:val="3"/>
          </w:tcPr>
          <w:p w14:paraId="07C2C7CC" w14:textId="77777777" w:rsidR="00CF4E88" w:rsidRPr="00AA2803" w:rsidRDefault="00CF4E88" w:rsidP="00CF4E8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NUMBER(1)</w:t>
            </w:r>
          </w:p>
        </w:tc>
        <w:tc>
          <w:tcPr>
            <w:tcW w:w="709" w:type="dxa"/>
            <w:gridSpan w:val="2"/>
          </w:tcPr>
          <w:p w14:paraId="5677833F" w14:textId="77777777" w:rsidR="00CF4E88" w:rsidRPr="00AA2803" w:rsidRDefault="00CF4E88" w:rsidP="00CF4E8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41F2F32F" w14:textId="77777777" w:rsidR="00CF4E88" w:rsidRPr="00AA2803" w:rsidRDefault="00CF4E88" w:rsidP="00CF4E8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CF4E88" w:rsidRPr="00AA2803" w14:paraId="0276D160" w14:textId="77777777" w:rsidTr="00B14BFE">
        <w:tc>
          <w:tcPr>
            <w:tcW w:w="391" w:type="dxa"/>
            <w:tcBorders>
              <w:top w:val="single" w:sz="4" w:space="0" w:color="auto"/>
            </w:tcBorders>
          </w:tcPr>
          <w:p w14:paraId="580A7A70" w14:textId="77777777" w:rsidR="00CF4E88" w:rsidRPr="00AA2803" w:rsidRDefault="00CF4E88" w:rsidP="006164CE">
            <w:pPr>
              <w:pStyle w:val="af"/>
              <w:numPr>
                <w:ilvl w:val="0"/>
                <w:numId w:val="43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552" w:type="dxa"/>
            <w:gridSpan w:val="4"/>
          </w:tcPr>
          <w:p w14:paraId="2507F37B" w14:textId="77777777" w:rsidR="00CF4E88" w:rsidRPr="002D734E" w:rsidRDefault="00CF4E88" w:rsidP="00CF4E8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是否直接审批通过</w:t>
            </w:r>
          </w:p>
        </w:tc>
        <w:tc>
          <w:tcPr>
            <w:tcW w:w="2694" w:type="dxa"/>
            <w:gridSpan w:val="3"/>
          </w:tcPr>
          <w:p w14:paraId="3D147287" w14:textId="77777777" w:rsidR="00CF4E88" w:rsidRPr="00AA2803" w:rsidRDefault="00CF4E88" w:rsidP="00CF4E8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/>
                <w:szCs w:val="22"/>
              </w:rPr>
              <w:t>IS_DIRECT_AUDITED</w:t>
            </w:r>
          </w:p>
        </w:tc>
        <w:tc>
          <w:tcPr>
            <w:tcW w:w="1833" w:type="dxa"/>
            <w:gridSpan w:val="3"/>
          </w:tcPr>
          <w:p w14:paraId="547A6B66" w14:textId="77777777" w:rsidR="00CF4E88" w:rsidRPr="00AA2803" w:rsidRDefault="00CF4E88" w:rsidP="00CF4E8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NUMBER(1)</w:t>
            </w:r>
          </w:p>
        </w:tc>
        <w:tc>
          <w:tcPr>
            <w:tcW w:w="709" w:type="dxa"/>
            <w:gridSpan w:val="2"/>
          </w:tcPr>
          <w:p w14:paraId="77771765" w14:textId="77777777" w:rsidR="00CF4E88" w:rsidRPr="00AA2803" w:rsidRDefault="00CF4E88" w:rsidP="00CF4E8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2EC97AC0" w14:textId="77777777" w:rsidR="00CF4E88" w:rsidRPr="00AA2803" w:rsidRDefault="00EB76D2" w:rsidP="00CF4E8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0</w:t>
            </w:r>
          </w:p>
        </w:tc>
      </w:tr>
      <w:tr w:rsidR="00CF4E88" w:rsidRPr="00AA2803" w14:paraId="1B4D6924" w14:textId="77777777" w:rsidTr="00B14BFE">
        <w:tc>
          <w:tcPr>
            <w:tcW w:w="391" w:type="dxa"/>
            <w:tcBorders>
              <w:top w:val="single" w:sz="4" w:space="0" w:color="auto"/>
            </w:tcBorders>
          </w:tcPr>
          <w:p w14:paraId="234AF724" w14:textId="77777777" w:rsidR="00CF4E88" w:rsidRPr="00AA2803" w:rsidRDefault="00CF4E88" w:rsidP="006164CE">
            <w:pPr>
              <w:pStyle w:val="af"/>
              <w:numPr>
                <w:ilvl w:val="0"/>
                <w:numId w:val="43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552" w:type="dxa"/>
            <w:gridSpan w:val="4"/>
          </w:tcPr>
          <w:p w14:paraId="0DF7DA74" w14:textId="77777777" w:rsidR="00CF4E88" w:rsidRDefault="00CF4E88" w:rsidP="00CF4E8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直接审批通过限额</w:t>
            </w:r>
          </w:p>
        </w:tc>
        <w:tc>
          <w:tcPr>
            <w:tcW w:w="2694" w:type="dxa"/>
            <w:gridSpan w:val="3"/>
          </w:tcPr>
          <w:p w14:paraId="78844B5C" w14:textId="77777777" w:rsidR="00CF4E88" w:rsidRDefault="00CF4E88" w:rsidP="00CF4E8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DIRECT_AMOUNT</w:t>
            </w:r>
          </w:p>
        </w:tc>
        <w:tc>
          <w:tcPr>
            <w:tcW w:w="1833" w:type="dxa"/>
            <w:gridSpan w:val="3"/>
          </w:tcPr>
          <w:p w14:paraId="064C039C" w14:textId="77777777" w:rsidR="00CF4E88" w:rsidRPr="00AA2803" w:rsidRDefault="00CF4E88" w:rsidP="00CF4E8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NUMBER(18)</w:t>
            </w:r>
          </w:p>
        </w:tc>
        <w:tc>
          <w:tcPr>
            <w:tcW w:w="709" w:type="dxa"/>
            <w:gridSpan w:val="2"/>
          </w:tcPr>
          <w:p w14:paraId="2D331C77" w14:textId="77777777" w:rsidR="00CF4E88" w:rsidRPr="00AA2803" w:rsidRDefault="00CF4E88" w:rsidP="00CF4E8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68" w:type="dxa"/>
          </w:tcPr>
          <w:p w14:paraId="1CD7BBD4" w14:textId="77777777" w:rsidR="00CF4E88" w:rsidRPr="00AA2803" w:rsidRDefault="00CF4E88" w:rsidP="00CF4E8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4710BD" w:rsidRPr="00AA2803" w14:paraId="5A92690C" w14:textId="77777777" w:rsidTr="00B14BFE">
        <w:tc>
          <w:tcPr>
            <w:tcW w:w="391" w:type="dxa"/>
            <w:tcBorders>
              <w:top w:val="single" w:sz="4" w:space="0" w:color="auto"/>
            </w:tcBorders>
          </w:tcPr>
          <w:p w14:paraId="03C75B9B" w14:textId="77777777" w:rsidR="004710BD" w:rsidRPr="00AA2803" w:rsidRDefault="004710BD" w:rsidP="006164CE">
            <w:pPr>
              <w:pStyle w:val="af"/>
              <w:numPr>
                <w:ilvl w:val="0"/>
                <w:numId w:val="43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552" w:type="dxa"/>
            <w:gridSpan w:val="4"/>
          </w:tcPr>
          <w:p w14:paraId="1211EE67" w14:textId="77777777" w:rsidR="004710BD" w:rsidRPr="00AA2803" w:rsidRDefault="004710BD" w:rsidP="004710B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收货单位</w:t>
            </w:r>
          </w:p>
        </w:tc>
        <w:tc>
          <w:tcPr>
            <w:tcW w:w="2694" w:type="dxa"/>
            <w:gridSpan w:val="3"/>
          </w:tcPr>
          <w:p w14:paraId="54F39585" w14:textId="77777777" w:rsidR="004710BD" w:rsidRPr="00AA2803" w:rsidRDefault="004710BD" w:rsidP="004710B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RECEIVE_ORG</w:t>
            </w:r>
          </w:p>
        </w:tc>
        <w:tc>
          <w:tcPr>
            <w:tcW w:w="1833" w:type="dxa"/>
            <w:gridSpan w:val="3"/>
          </w:tcPr>
          <w:p w14:paraId="1FBC00AF" w14:textId="77777777" w:rsidR="004710BD" w:rsidRPr="00AA2803" w:rsidRDefault="004710BD" w:rsidP="004710B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CHAR(</w:t>
            </w:r>
            <w:r w:rsidRPr="00AA2803">
              <w:rPr>
                <w:rFonts w:ascii="新宋体" w:eastAsia="新宋体" w:hAnsi="新宋体" w:hint="eastAsia"/>
                <w:szCs w:val="22"/>
              </w:rPr>
              <w:t>2</w:t>
            </w:r>
            <w:r w:rsidRPr="00AA2803">
              <w:rPr>
                <w:rFonts w:ascii="新宋体" w:eastAsia="新宋体" w:hAnsi="新宋体"/>
                <w:szCs w:val="22"/>
              </w:rPr>
              <w:t>)</w:t>
            </w:r>
          </w:p>
        </w:tc>
        <w:tc>
          <w:tcPr>
            <w:tcW w:w="709" w:type="dxa"/>
            <w:gridSpan w:val="2"/>
          </w:tcPr>
          <w:p w14:paraId="0A730C99" w14:textId="77777777" w:rsidR="004710BD" w:rsidRPr="00AA2803" w:rsidRDefault="004710BD" w:rsidP="004710B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68" w:type="dxa"/>
          </w:tcPr>
          <w:p w14:paraId="7AB706F2" w14:textId="77777777" w:rsidR="004710BD" w:rsidRPr="00AA2803" w:rsidRDefault="004710BD" w:rsidP="004710B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4710BD" w:rsidRPr="00AA2803" w14:paraId="51EB907B" w14:textId="77777777" w:rsidTr="00B14BFE">
        <w:tc>
          <w:tcPr>
            <w:tcW w:w="391" w:type="dxa"/>
            <w:tcBorders>
              <w:top w:val="single" w:sz="4" w:space="0" w:color="auto"/>
            </w:tcBorders>
          </w:tcPr>
          <w:p w14:paraId="3DD4EA5E" w14:textId="77777777" w:rsidR="004710BD" w:rsidRPr="00AA2803" w:rsidRDefault="004710BD" w:rsidP="006164CE">
            <w:pPr>
              <w:pStyle w:val="af"/>
              <w:numPr>
                <w:ilvl w:val="0"/>
                <w:numId w:val="43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552" w:type="dxa"/>
            <w:gridSpan w:val="4"/>
          </w:tcPr>
          <w:p w14:paraId="2C2FFF67" w14:textId="77777777" w:rsidR="004710BD" w:rsidRPr="00AA2803" w:rsidRDefault="004710BD" w:rsidP="004710B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收货仓库</w:t>
            </w:r>
          </w:p>
        </w:tc>
        <w:tc>
          <w:tcPr>
            <w:tcW w:w="2694" w:type="dxa"/>
            <w:gridSpan w:val="3"/>
          </w:tcPr>
          <w:p w14:paraId="4865D16F" w14:textId="77777777" w:rsidR="004710BD" w:rsidRPr="00AA2803" w:rsidRDefault="004710BD" w:rsidP="004710B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RECEIVE_WH</w:t>
            </w:r>
          </w:p>
        </w:tc>
        <w:tc>
          <w:tcPr>
            <w:tcW w:w="1833" w:type="dxa"/>
            <w:gridSpan w:val="3"/>
          </w:tcPr>
          <w:p w14:paraId="05205FF3" w14:textId="77777777" w:rsidR="004710BD" w:rsidRPr="00AA2803" w:rsidRDefault="004710BD" w:rsidP="004710B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CHAR(4)</w:t>
            </w:r>
          </w:p>
        </w:tc>
        <w:tc>
          <w:tcPr>
            <w:tcW w:w="709" w:type="dxa"/>
            <w:gridSpan w:val="2"/>
          </w:tcPr>
          <w:p w14:paraId="460DB1D6" w14:textId="77777777" w:rsidR="004710BD" w:rsidRPr="00AA2803" w:rsidRDefault="004710BD" w:rsidP="004710B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68" w:type="dxa"/>
          </w:tcPr>
          <w:p w14:paraId="166C404D" w14:textId="77777777" w:rsidR="004710BD" w:rsidRPr="00AA2803" w:rsidRDefault="004710BD" w:rsidP="004710B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4710BD" w:rsidRPr="00AA2803" w14:paraId="4A4BF133" w14:textId="77777777" w:rsidTr="00B14BFE">
        <w:tc>
          <w:tcPr>
            <w:tcW w:w="391" w:type="dxa"/>
            <w:tcBorders>
              <w:top w:val="single" w:sz="4" w:space="0" w:color="auto"/>
            </w:tcBorders>
          </w:tcPr>
          <w:p w14:paraId="55129599" w14:textId="77777777" w:rsidR="004710BD" w:rsidRPr="00AA2803" w:rsidRDefault="004710BD" w:rsidP="006164CE">
            <w:pPr>
              <w:pStyle w:val="af"/>
              <w:numPr>
                <w:ilvl w:val="0"/>
                <w:numId w:val="43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552" w:type="dxa"/>
            <w:gridSpan w:val="4"/>
          </w:tcPr>
          <w:p w14:paraId="45020365" w14:textId="77777777" w:rsidR="004710BD" w:rsidRPr="00AA2803" w:rsidRDefault="004710BD" w:rsidP="004710B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收货仓库管理员</w:t>
            </w:r>
          </w:p>
        </w:tc>
        <w:tc>
          <w:tcPr>
            <w:tcW w:w="2694" w:type="dxa"/>
            <w:gridSpan w:val="3"/>
          </w:tcPr>
          <w:p w14:paraId="79491A59" w14:textId="77777777" w:rsidR="004710BD" w:rsidRPr="00AA2803" w:rsidRDefault="004710BD" w:rsidP="004710B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RECEIVE</w:t>
            </w:r>
            <w:r w:rsidRPr="00AA2803">
              <w:rPr>
                <w:rFonts w:ascii="新宋体" w:eastAsia="新宋体" w:hAnsi="新宋体"/>
                <w:szCs w:val="22"/>
              </w:rPr>
              <w:t>_MANAGER</w:t>
            </w:r>
          </w:p>
        </w:tc>
        <w:tc>
          <w:tcPr>
            <w:tcW w:w="1833" w:type="dxa"/>
            <w:gridSpan w:val="3"/>
          </w:tcPr>
          <w:p w14:paraId="0484AE50" w14:textId="77777777" w:rsidR="004710BD" w:rsidRPr="00AA2803" w:rsidRDefault="004710BD" w:rsidP="004710B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NUMBER(4)</w:t>
            </w:r>
          </w:p>
        </w:tc>
        <w:tc>
          <w:tcPr>
            <w:tcW w:w="709" w:type="dxa"/>
            <w:gridSpan w:val="2"/>
          </w:tcPr>
          <w:p w14:paraId="711FEEC7" w14:textId="77777777" w:rsidR="004710BD" w:rsidRPr="00AA2803" w:rsidRDefault="004710BD" w:rsidP="004710B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68" w:type="dxa"/>
          </w:tcPr>
          <w:p w14:paraId="71183F93" w14:textId="77777777" w:rsidR="004710BD" w:rsidRPr="00AA2803" w:rsidRDefault="004710BD" w:rsidP="004710B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4710BD" w:rsidRPr="00AA2803" w14:paraId="48887282" w14:textId="77777777" w:rsidTr="00B14BFE">
        <w:tc>
          <w:tcPr>
            <w:tcW w:w="391" w:type="dxa"/>
            <w:tcBorders>
              <w:top w:val="single" w:sz="4" w:space="0" w:color="auto"/>
            </w:tcBorders>
          </w:tcPr>
          <w:p w14:paraId="5E7102AC" w14:textId="77777777" w:rsidR="004710BD" w:rsidRPr="00AA2803" w:rsidRDefault="004710BD" w:rsidP="006164CE">
            <w:pPr>
              <w:pStyle w:val="af"/>
              <w:numPr>
                <w:ilvl w:val="0"/>
                <w:numId w:val="43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552" w:type="dxa"/>
            <w:gridSpan w:val="4"/>
          </w:tcPr>
          <w:p w14:paraId="308075D3" w14:textId="77777777" w:rsidR="004710BD" w:rsidRPr="00AA2803" w:rsidRDefault="004710BD" w:rsidP="004710B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收货时间</w:t>
            </w:r>
          </w:p>
        </w:tc>
        <w:tc>
          <w:tcPr>
            <w:tcW w:w="2694" w:type="dxa"/>
            <w:gridSpan w:val="3"/>
          </w:tcPr>
          <w:p w14:paraId="4B34E45C" w14:textId="77777777" w:rsidR="004710BD" w:rsidRPr="00AA2803" w:rsidRDefault="004710BD" w:rsidP="004710B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RECEIVE_DATE</w:t>
            </w:r>
          </w:p>
        </w:tc>
        <w:tc>
          <w:tcPr>
            <w:tcW w:w="1833" w:type="dxa"/>
            <w:gridSpan w:val="3"/>
          </w:tcPr>
          <w:p w14:paraId="47298CEA" w14:textId="77777777" w:rsidR="004710BD" w:rsidRPr="00AA2803" w:rsidRDefault="004710BD" w:rsidP="004710B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DATE</w:t>
            </w:r>
          </w:p>
        </w:tc>
        <w:tc>
          <w:tcPr>
            <w:tcW w:w="709" w:type="dxa"/>
            <w:gridSpan w:val="2"/>
          </w:tcPr>
          <w:p w14:paraId="200FD1A4" w14:textId="77777777" w:rsidR="004710BD" w:rsidRPr="00AA2803" w:rsidRDefault="004710BD" w:rsidP="004710B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68" w:type="dxa"/>
          </w:tcPr>
          <w:p w14:paraId="19EA31E2" w14:textId="77777777" w:rsidR="004710BD" w:rsidRPr="00AA2803" w:rsidRDefault="004710BD" w:rsidP="004710B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4710BD" w:rsidRPr="00AA2803" w14:paraId="005019FF" w14:textId="77777777" w:rsidTr="00B83F45">
        <w:tc>
          <w:tcPr>
            <w:tcW w:w="9747" w:type="dxa"/>
            <w:gridSpan w:val="14"/>
            <w:shd w:val="clear" w:color="auto" w:fill="D9D9D9" w:themeFill="background1" w:themeFillShade="D9"/>
          </w:tcPr>
          <w:p w14:paraId="359DC30A" w14:textId="77777777" w:rsidR="004710BD" w:rsidRPr="00AA2803" w:rsidRDefault="004710BD" w:rsidP="004710BD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表格其他属性信息定义（包括PK-FK、IDX等）</w:t>
            </w:r>
          </w:p>
        </w:tc>
      </w:tr>
      <w:tr w:rsidR="004710BD" w:rsidRPr="00AA2803" w14:paraId="069814F5" w14:textId="77777777" w:rsidTr="00B83F45">
        <w:trPr>
          <w:trHeight w:val="231"/>
        </w:trPr>
        <w:tc>
          <w:tcPr>
            <w:tcW w:w="533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C020A6E" w14:textId="77777777" w:rsidR="004710BD" w:rsidRPr="00AA2803" w:rsidRDefault="004710BD" w:rsidP="004710BD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主键</w:t>
            </w:r>
          </w:p>
        </w:tc>
        <w:tc>
          <w:tcPr>
            <w:tcW w:w="2969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1556D9AF" w14:textId="77777777" w:rsidR="004710BD" w:rsidRPr="00AA2803" w:rsidRDefault="004710BD" w:rsidP="004710BD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6245" w:type="dxa"/>
            <w:gridSpan w:val="8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3FE9C785" w14:textId="77777777" w:rsidR="004710BD" w:rsidRPr="00AA2803" w:rsidRDefault="004710BD" w:rsidP="004710BD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包含列</w:t>
            </w:r>
          </w:p>
        </w:tc>
      </w:tr>
      <w:tr w:rsidR="004710BD" w:rsidRPr="00AA2803" w14:paraId="0A453B37" w14:textId="77777777" w:rsidTr="00B83F45">
        <w:trPr>
          <w:trHeight w:val="231"/>
        </w:trPr>
        <w:tc>
          <w:tcPr>
            <w:tcW w:w="533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368B41A" w14:textId="77777777" w:rsidR="004710BD" w:rsidRPr="00AA2803" w:rsidRDefault="004710BD" w:rsidP="004710BD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2969" w:type="dxa"/>
            <w:gridSpan w:val="4"/>
            <w:tcBorders>
              <w:left w:val="single" w:sz="4" w:space="0" w:color="auto"/>
            </w:tcBorders>
          </w:tcPr>
          <w:p w14:paraId="32D20CA8" w14:textId="77777777" w:rsidR="004710BD" w:rsidRPr="00AA2803" w:rsidRDefault="004710BD" w:rsidP="004710B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PK_</w:t>
            </w:r>
            <w:r>
              <w:rPr>
                <w:rFonts w:ascii="新宋体" w:eastAsia="新宋体" w:hAnsi="新宋体"/>
                <w:szCs w:val="22"/>
              </w:rPr>
              <w:t>SALE</w:t>
            </w:r>
            <w:r w:rsidRPr="00AA2803">
              <w:rPr>
                <w:rFonts w:ascii="新宋体" w:eastAsia="新宋体" w:hAnsi="新宋体"/>
                <w:szCs w:val="22"/>
              </w:rPr>
              <w:t>_RETURN_RECODER</w:t>
            </w:r>
          </w:p>
        </w:tc>
        <w:tc>
          <w:tcPr>
            <w:tcW w:w="6245" w:type="dxa"/>
            <w:gridSpan w:val="8"/>
            <w:tcBorders>
              <w:left w:val="single" w:sz="4" w:space="0" w:color="auto"/>
            </w:tcBorders>
          </w:tcPr>
          <w:p w14:paraId="3F3C6040" w14:textId="77777777" w:rsidR="004710BD" w:rsidRPr="00AA2803" w:rsidRDefault="004710BD" w:rsidP="004710B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RETURN</w:t>
            </w:r>
            <w:r w:rsidRPr="00AA2803">
              <w:rPr>
                <w:rFonts w:ascii="新宋体" w:eastAsia="新宋体" w:hAnsi="新宋体"/>
                <w:szCs w:val="22"/>
              </w:rPr>
              <w:t>_NO</w:t>
            </w:r>
          </w:p>
        </w:tc>
      </w:tr>
      <w:tr w:rsidR="004710BD" w:rsidRPr="00AA2803" w14:paraId="0FC27665" w14:textId="77777777" w:rsidTr="00B14BFE">
        <w:trPr>
          <w:trHeight w:val="231"/>
        </w:trPr>
        <w:tc>
          <w:tcPr>
            <w:tcW w:w="533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CFD56CB" w14:textId="77777777" w:rsidR="004710BD" w:rsidRPr="00AA2803" w:rsidRDefault="004710BD" w:rsidP="004710BD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外键</w:t>
            </w:r>
          </w:p>
        </w:tc>
        <w:tc>
          <w:tcPr>
            <w:tcW w:w="2969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3DF76ADC" w14:textId="77777777" w:rsidR="004710BD" w:rsidRPr="00AA2803" w:rsidRDefault="004710BD" w:rsidP="004710BD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2135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57CB4DD7" w14:textId="77777777" w:rsidR="004710BD" w:rsidRPr="00AA2803" w:rsidRDefault="004710BD" w:rsidP="004710BD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  <w:tc>
          <w:tcPr>
            <w:tcW w:w="1978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2D761BBB" w14:textId="77777777" w:rsidR="004710BD" w:rsidRPr="00AA2803" w:rsidRDefault="004710BD" w:rsidP="004710BD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参照表名</w:t>
            </w:r>
          </w:p>
        </w:tc>
        <w:tc>
          <w:tcPr>
            <w:tcW w:w="2132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27129A9E" w14:textId="77777777" w:rsidR="004710BD" w:rsidRPr="00AA2803" w:rsidRDefault="004710BD" w:rsidP="004710BD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</w:tr>
      <w:tr w:rsidR="004710BD" w:rsidRPr="00AA2803" w14:paraId="0BEEE956" w14:textId="77777777" w:rsidTr="00B14BFE">
        <w:trPr>
          <w:trHeight w:val="231"/>
        </w:trPr>
        <w:tc>
          <w:tcPr>
            <w:tcW w:w="533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244AFBF" w14:textId="77777777" w:rsidR="004710BD" w:rsidRPr="00AA2803" w:rsidRDefault="004710BD" w:rsidP="004710BD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2969" w:type="dxa"/>
            <w:gridSpan w:val="4"/>
            <w:tcBorders>
              <w:left w:val="single" w:sz="4" w:space="0" w:color="auto"/>
            </w:tcBorders>
          </w:tcPr>
          <w:p w14:paraId="10170EED" w14:textId="77777777" w:rsidR="004710BD" w:rsidRPr="00AA2803" w:rsidRDefault="004710BD" w:rsidP="004710B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135" w:type="dxa"/>
            <w:gridSpan w:val="2"/>
            <w:tcBorders>
              <w:left w:val="single" w:sz="4" w:space="0" w:color="auto"/>
            </w:tcBorders>
          </w:tcPr>
          <w:p w14:paraId="5FA45A16" w14:textId="77777777" w:rsidR="004710BD" w:rsidRPr="00AA2803" w:rsidRDefault="004710BD" w:rsidP="004710B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978" w:type="dxa"/>
            <w:gridSpan w:val="4"/>
            <w:tcBorders>
              <w:left w:val="single" w:sz="4" w:space="0" w:color="auto"/>
            </w:tcBorders>
          </w:tcPr>
          <w:p w14:paraId="3F20DC7A" w14:textId="77777777" w:rsidR="004710BD" w:rsidRPr="00AA2803" w:rsidRDefault="004710BD" w:rsidP="004710B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132" w:type="dxa"/>
            <w:gridSpan w:val="2"/>
            <w:tcBorders>
              <w:left w:val="single" w:sz="4" w:space="0" w:color="auto"/>
            </w:tcBorders>
          </w:tcPr>
          <w:p w14:paraId="6AB71008" w14:textId="77777777" w:rsidR="004710BD" w:rsidRPr="00AA2803" w:rsidRDefault="004710BD" w:rsidP="004710B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4710BD" w:rsidRPr="00AA2803" w14:paraId="5F887E1C" w14:textId="77777777" w:rsidTr="00B83F45">
        <w:trPr>
          <w:trHeight w:val="231"/>
        </w:trPr>
        <w:tc>
          <w:tcPr>
            <w:tcW w:w="533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77A4754" w14:textId="77777777" w:rsidR="004710BD" w:rsidRPr="00AA2803" w:rsidRDefault="004710BD" w:rsidP="004710BD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索</w:t>
            </w:r>
            <w:r w:rsidRPr="00AA2803">
              <w:rPr>
                <w:rFonts w:ascii="新宋体" w:eastAsia="新宋体" w:hAnsi="新宋体" w:hint="eastAsia"/>
                <w:b/>
                <w:szCs w:val="22"/>
              </w:rPr>
              <w:lastRenderedPageBreak/>
              <w:t>引</w:t>
            </w:r>
          </w:p>
        </w:tc>
        <w:tc>
          <w:tcPr>
            <w:tcW w:w="2969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590F5F78" w14:textId="77777777" w:rsidR="004710BD" w:rsidRPr="00AA2803" w:rsidRDefault="004710BD" w:rsidP="004710BD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lastRenderedPageBreak/>
              <w:t>名称</w:t>
            </w:r>
          </w:p>
        </w:tc>
        <w:tc>
          <w:tcPr>
            <w:tcW w:w="3118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3DCE6565" w14:textId="77777777" w:rsidR="004710BD" w:rsidRPr="00AA2803" w:rsidRDefault="004710BD" w:rsidP="004710BD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  <w:tc>
          <w:tcPr>
            <w:tcW w:w="3127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3214B5A0" w14:textId="77777777" w:rsidR="004710BD" w:rsidRPr="00AA2803" w:rsidRDefault="004710BD" w:rsidP="004710BD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类型</w:t>
            </w:r>
          </w:p>
        </w:tc>
      </w:tr>
      <w:tr w:rsidR="004710BD" w:rsidRPr="00AA2803" w14:paraId="513F8B35" w14:textId="77777777" w:rsidTr="00B83F45">
        <w:trPr>
          <w:trHeight w:val="231"/>
        </w:trPr>
        <w:tc>
          <w:tcPr>
            <w:tcW w:w="533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25AE0DA" w14:textId="77777777" w:rsidR="004710BD" w:rsidRPr="00AA2803" w:rsidRDefault="004710BD" w:rsidP="004710BD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2969" w:type="dxa"/>
            <w:gridSpan w:val="4"/>
            <w:tcBorders>
              <w:left w:val="single" w:sz="4" w:space="0" w:color="auto"/>
            </w:tcBorders>
          </w:tcPr>
          <w:p w14:paraId="4370B528" w14:textId="77777777" w:rsidR="004710BD" w:rsidRPr="00AA2803" w:rsidRDefault="004710BD" w:rsidP="004710B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118" w:type="dxa"/>
            <w:gridSpan w:val="4"/>
            <w:tcBorders>
              <w:left w:val="single" w:sz="4" w:space="0" w:color="auto"/>
            </w:tcBorders>
          </w:tcPr>
          <w:p w14:paraId="55E28E94" w14:textId="77777777" w:rsidR="004710BD" w:rsidRPr="00AA2803" w:rsidRDefault="004710BD" w:rsidP="004710B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127" w:type="dxa"/>
            <w:gridSpan w:val="4"/>
            <w:tcBorders>
              <w:left w:val="single" w:sz="4" w:space="0" w:color="auto"/>
            </w:tcBorders>
          </w:tcPr>
          <w:p w14:paraId="6F84B5CE" w14:textId="77777777" w:rsidR="004710BD" w:rsidRPr="00AA2803" w:rsidRDefault="004710BD" w:rsidP="004710B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4710BD" w:rsidRPr="00AA2803" w14:paraId="5B187D51" w14:textId="77777777" w:rsidTr="00B83F45">
        <w:tc>
          <w:tcPr>
            <w:tcW w:w="533" w:type="dxa"/>
            <w:gridSpan w:val="2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DCC5556" w14:textId="77777777" w:rsidR="004710BD" w:rsidRPr="00AA2803" w:rsidRDefault="004710BD" w:rsidP="004710BD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约束</w:t>
            </w:r>
          </w:p>
        </w:tc>
        <w:tc>
          <w:tcPr>
            <w:tcW w:w="9214" w:type="dxa"/>
            <w:gridSpan w:val="12"/>
            <w:tcBorders>
              <w:left w:val="single" w:sz="4" w:space="0" w:color="auto"/>
            </w:tcBorders>
          </w:tcPr>
          <w:p w14:paraId="72F278FD" w14:textId="77777777" w:rsidR="004710BD" w:rsidRPr="00AA2803" w:rsidRDefault="004710BD" w:rsidP="004710B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4710BD" w:rsidRPr="00AA2803" w14:paraId="6C5FD335" w14:textId="77777777" w:rsidTr="00B83F45">
        <w:trPr>
          <w:trHeight w:val="231"/>
        </w:trPr>
        <w:tc>
          <w:tcPr>
            <w:tcW w:w="533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58C6C8F" w14:textId="77777777" w:rsidR="004710BD" w:rsidRPr="00AA2803" w:rsidRDefault="004710BD" w:rsidP="004710BD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</w:t>
            </w: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072D8584" w14:textId="77777777" w:rsidR="004710BD" w:rsidRPr="00AA2803" w:rsidRDefault="004710BD" w:rsidP="004710BD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分区类型</w:t>
            </w:r>
          </w:p>
        </w:tc>
        <w:tc>
          <w:tcPr>
            <w:tcW w:w="1487" w:type="dxa"/>
            <w:gridSpan w:val="3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7867CB14" w14:textId="77777777" w:rsidR="004710BD" w:rsidRPr="00AA2803" w:rsidRDefault="004710BD" w:rsidP="004710BD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分区字段</w:t>
            </w:r>
          </w:p>
        </w:tc>
        <w:tc>
          <w:tcPr>
            <w:tcW w:w="6239" w:type="dxa"/>
            <w:gridSpan w:val="7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40E6ABF6" w14:textId="77777777" w:rsidR="004710BD" w:rsidRPr="00AA2803" w:rsidRDefault="004710BD" w:rsidP="004710BD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分区条件</w:t>
            </w:r>
          </w:p>
        </w:tc>
      </w:tr>
      <w:tr w:rsidR="004710BD" w:rsidRPr="00AA2803" w14:paraId="57085C38" w14:textId="77777777" w:rsidTr="00B83F45">
        <w:trPr>
          <w:trHeight w:val="231"/>
        </w:trPr>
        <w:tc>
          <w:tcPr>
            <w:tcW w:w="533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336861A" w14:textId="77777777" w:rsidR="004710BD" w:rsidRPr="00AA2803" w:rsidRDefault="004710BD" w:rsidP="004710BD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</w:tcPr>
          <w:p w14:paraId="4DC35203" w14:textId="77777777" w:rsidR="004710BD" w:rsidRPr="00AA2803" w:rsidRDefault="004710BD" w:rsidP="004710B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主分区</w:t>
            </w:r>
          </w:p>
        </w:tc>
        <w:tc>
          <w:tcPr>
            <w:tcW w:w="1487" w:type="dxa"/>
            <w:gridSpan w:val="3"/>
            <w:tcBorders>
              <w:left w:val="single" w:sz="4" w:space="0" w:color="auto"/>
            </w:tcBorders>
          </w:tcPr>
          <w:p w14:paraId="592E0A44" w14:textId="77777777" w:rsidR="004710BD" w:rsidRPr="00AA2803" w:rsidRDefault="004710BD" w:rsidP="004710B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6239" w:type="dxa"/>
            <w:gridSpan w:val="7"/>
            <w:tcBorders>
              <w:left w:val="single" w:sz="4" w:space="0" w:color="auto"/>
            </w:tcBorders>
          </w:tcPr>
          <w:p w14:paraId="564CAFFD" w14:textId="77777777" w:rsidR="004710BD" w:rsidRPr="00AA2803" w:rsidRDefault="004710BD" w:rsidP="004710B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4710BD" w:rsidRPr="00AA2803" w14:paraId="47FF2CDB" w14:textId="77777777" w:rsidTr="00B83F45">
        <w:trPr>
          <w:trHeight w:val="231"/>
        </w:trPr>
        <w:tc>
          <w:tcPr>
            <w:tcW w:w="533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6C6ABFA" w14:textId="77777777" w:rsidR="004710BD" w:rsidRPr="00AA2803" w:rsidRDefault="004710BD" w:rsidP="004710BD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</w:tcPr>
          <w:p w14:paraId="3EC09BA5" w14:textId="77777777" w:rsidR="004710BD" w:rsidRPr="00AA2803" w:rsidRDefault="004710BD" w:rsidP="004710B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子分区</w:t>
            </w:r>
          </w:p>
        </w:tc>
        <w:tc>
          <w:tcPr>
            <w:tcW w:w="1487" w:type="dxa"/>
            <w:gridSpan w:val="3"/>
            <w:tcBorders>
              <w:left w:val="single" w:sz="4" w:space="0" w:color="auto"/>
            </w:tcBorders>
          </w:tcPr>
          <w:p w14:paraId="7E1FCC4C" w14:textId="77777777" w:rsidR="004710BD" w:rsidRPr="00AA2803" w:rsidRDefault="004710BD" w:rsidP="004710B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6239" w:type="dxa"/>
            <w:gridSpan w:val="7"/>
            <w:tcBorders>
              <w:left w:val="single" w:sz="4" w:space="0" w:color="auto"/>
            </w:tcBorders>
          </w:tcPr>
          <w:p w14:paraId="24ED8B21" w14:textId="77777777" w:rsidR="004710BD" w:rsidRPr="00AA2803" w:rsidRDefault="004710BD" w:rsidP="004710B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</w:tbl>
    <w:p w14:paraId="2368AC6B" w14:textId="77777777" w:rsidR="00577052" w:rsidRPr="00AA2803" w:rsidRDefault="00577052" w:rsidP="00577052"/>
    <w:p w14:paraId="01AB5D11" w14:textId="77777777" w:rsidR="00577052" w:rsidRPr="00AA2803" w:rsidRDefault="00414BC0" w:rsidP="00EA25EC">
      <w:pPr>
        <w:pStyle w:val="4"/>
      </w:pPr>
      <w:bookmarkStart w:id="94" w:name="_Toc435450863"/>
      <w:r>
        <w:rPr>
          <w:rFonts w:hint="eastAsia"/>
        </w:rPr>
        <w:t>还货单</w:t>
      </w:r>
      <w:r w:rsidR="00E731AE">
        <w:rPr>
          <w:rFonts w:hint="eastAsia"/>
        </w:rPr>
        <w:t>申请</w:t>
      </w:r>
      <w:r w:rsidR="00EA25EC" w:rsidRPr="00AA2803">
        <w:rPr>
          <w:rFonts w:hint="eastAsia"/>
        </w:rPr>
        <w:t>明细（</w:t>
      </w:r>
      <w:r w:rsidR="003274DE">
        <w:t>SALE</w:t>
      </w:r>
      <w:r w:rsidR="00EA25EC" w:rsidRPr="00AA2803">
        <w:rPr>
          <w:rFonts w:hint="eastAsia"/>
        </w:rPr>
        <w:t>_RETURN_</w:t>
      </w:r>
      <w:r w:rsidR="00E731AE">
        <w:t>APPLY</w:t>
      </w:r>
      <w:r w:rsidR="00EA25EC" w:rsidRPr="00AA2803">
        <w:rPr>
          <w:rFonts w:hint="eastAsia"/>
        </w:rPr>
        <w:t>_DETAIL</w:t>
      </w:r>
      <w:r w:rsidR="00EA25EC" w:rsidRPr="00AA2803">
        <w:rPr>
          <w:rFonts w:hint="eastAsia"/>
        </w:rPr>
        <w:t>）</w:t>
      </w:r>
      <w:bookmarkEnd w:id="94"/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90"/>
        <w:gridCol w:w="141"/>
        <w:gridCol w:w="698"/>
        <w:gridCol w:w="790"/>
        <w:gridCol w:w="1348"/>
        <w:gridCol w:w="133"/>
        <w:gridCol w:w="6"/>
        <w:gridCol w:w="1986"/>
        <w:gridCol w:w="1125"/>
        <w:gridCol w:w="853"/>
        <w:gridCol w:w="145"/>
        <w:gridCol w:w="564"/>
        <w:gridCol w:w="1568"/>
      </w:tblGrid>
      <w:tr w:rsidR="00AA2803" w:rsidRPr="00AA2803" w14:paraId="5DEB87FD" w14:textId="77777777" w:rsidTr="00EA25EC">
        <w:tc>
          <w:tcPr>
            <w:tcW w:w="1229" w:type="dxa"/>
            <w:gridSpan w:val="3"/>
            <w:shd w:val="clear" w:color="auto" w:fill="C0C0C0"/>
          </w:tcPr>
          <w:p w14:paraId="261E00A3" w14:textId="77777777" w:rsidR="00577052" w:rsidRPr="00AA2803" w:rsidRDefault="00577052" w:rsidP="00B83F45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汉字注解</w:t>
            </w:r>
          </w:p>
        </w:tc>
        <w:tc>
          <w:tcPr>
            <w:tcW w:w="2138" w:type="dxa"/>
            <w:gridSpan w:val="2"/>
            <w:shd w:val="clear" w:color="auto" w:fill="auto"/>
          </w:tcPr>
          <w:p w14:paraId="680B2E2E" w14:textId="77777777" w:rsidR="00577052" w:rsidRPr="00AA2803" w:rsidRDefault="00414BC0" w:rsidP="00B83F45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>
              <w:rPr>
                <w:rFonts w:ascii="新宋体" w:eastAsia="新宋体" w:hAnsi="新宋体" w:hint="eastAsia"/>
                <w:b/>
                <w:sz w:val="24"/>
                <w:szCs w:val="22"/>
              </w:rPr>
              <w:t>还货单</w:t>
            </w:r>
            <w:r w:rsidR="00E731AE">
              <w:rPr>
                <w:rFonts w:ascii="新宋体" w:eastAsia="新宋体" w:hAnsi="新宋体" w:hint="eastAsia"/>
                <w:b/>
                <w:sz w:val="24"/>
                <w:szCs w:val="22"/>
              </w:rPr>
              <w:t>申请</w:t>
            </w:r>
            <w:r w:rsidR="00EA25EC"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明细</w:t>
            </w:r>
          </w:p>
        </w:tc>
        <w:tc>
          <w:tcPr>
            <w:tcW w:w="2125" w:type="dxa"/>
            <w:gridSpan w:val="3"/>
            <w:shd w:val="clear" w:color="auto" w:fill="C0C0C0"/>
          </w:tcPr>
          <w:p w14:paraId="0FF777B3" w14:textId="77777777" w:rsidR="00577052" w:rsidRPr="00AA2803" w:rsidRDefault="00577052" w:rsidP="00B83F45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表名</w:t>
            </w:r>
          </w:p>
        </w:tc>
        <w:tc>
          <w:tcPr>
            <w:tcW w:w="4255" w:type="dxa"/>
            <w:gridSpan w:val="5"/>
            <w:shd w:val="clear" w:color="auto" w:fill="auto"/>
          </w:tcPr>
          <w:p w14:paraId="23B7D177" w14:textId="77777777" w:rsidR="00577052" w:rsidRPr="00AA2803" w:rsidRDefault="003274DE" w:rsidP="00E731AE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>
              <w:rPr>
                <w:rFonts w:ascii="新宋体" w:eastAsia="新宋体" w:hAnsi="新宋体"/>
                <w:b/>
                <w:sz w:val="24"/>
                <w:szCs w:val="22"/>
              </w:rPr>
              <w:t>SALE</w:t>
            </w:r>
            <w:r w:rsidR="00EA25EC" w:rsidRPr="00AA2803">
              <w:rPr>
                <w:rFonts w:ascii="新宋体" w:eastAsia="新宋体" w:hAnsi="新宋体"/>
                <w:b/>
                <w:sz w:val="24"/>
                <w:szCs w:val="22"/>
              </w:rPr>
              <w:t>_RETURN_</w:t>
            </w:r>
            <w:r w:rsidR="00E731AE">
              <w:rPr>
                <w:rFonts w:ascii="新宋体" w:eastAsia="新宋体" w:hAnsi="新宋体"/>
                <w:b/>
                <w:sz w:val="24"/>
                <w:szCs w:val="22"/>
              </w:rPr>
              <w:t>APPLY</w:t>
            </w:r>
            <w:r w:rsidR="00EA25EC" w:rsidRPr="00AA2803">
              <w:rPr>
                <w:rFonts w:ascii="新宋体" w:eastAsia="新宋体" w:hAnsi="新宋体"/>
                <w:b/>
                <w:sz w:val="24"/>
                <w:szCs w:val="22"/>
              </w:rPr>
              <w:t>_DETAIL</w:t>
            </w:r>
          </w:p>
        </w:tc>
      </w:tr>
      <w:tr w:rsidR="00AA2803" w:rsidRPr="00AA2803" w14:paraId="1A04817E" w14:textId="77777777" w:rsidTr="00EA25EC"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horzCross" w:color="auto" w:fill="C0C0C0"/>
          </w:tcPr>
          <w:p w14:paraId="2FCCD2DF" w14:textId="77777777" w:rsidR="00577052" w:rsidRPr="00AA2803" w:rsidRDefault="00577052" w:rsidP="00B83F45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</w:p>
        </w:tc>
        <w:tc>
          <w:tcPr>
            <w:tcW w:w="2977" w:type="dxa"/>
            <w:gridSpan w:val="4"/>
            <w:tcBorders>
              <w:left w:val="single" w:sz="4" w:space="0" w:color="auto"/>
            </w:tcBorders>
            <w:shd w:val="clear" w:color="auto" w:fill="C0C0C0"/>
          </w:tcPr>
          <w:p w14:paraId="5FC2864F" w14:textId="77777777" w:rsidR="00577052" w:rsidRPr="00AA2803" w:rsidRDefault="00577052" w:rsidP="00B83F45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字段名称</w:t>
            </w:r>
          </w:p>
        </w:tc>
        <w:tc>
          <w:tcPr>
            <w:tcW w:w="2125" w:type="dxa"/>
            <w:gridSpan w:val="3"/>
            <w:shd w:val="clear" w:color="auto" w:fill="C0C0C0"/>
          </w:tcPr>
          <w:p w14:paraId="44A7619C" w14:textId="77777777" w:rsidR="00577052" w:rsidRPr="00AA2803" w:rsidRDefault="00577052" w:rsidP="00B83F45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字段命名</w:t>
            </w:r>
          </w:p>
        </w:tc>
        <w:tc>
          <w:tcPr>
            <w:tcW w:w="1978" w:type="dxa"/>
            <w:gridSpan w:val="2"/>
            <w:shd w:val="clear" w:color="auto" w:fill="C0C0C0"/>
          </w:tcPr>
          <w:p w14:paraId="64588080" w14:textId="77777777" w:rsidR="00577052" w:rsidRPr="00AA2803" w:rsidRDefault="00577052" w:rsidP="00B83F45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类型</w:t>
            </w:r>
          </w:p>
        </w:tc>
        <w:tc>
          <w:tcPr>
            <w:tcW w:w="709" w:type="dxa"/>
            <w:gridSpan w:val="2"/>
            <w:shd w:val="clear" w:color="auto" w:fill="C0C0C0"/>
          </w:tcPr>
          <w:p w14:paraId="32469EBE" w14:textId="77777777" w:rsidR="00577052" w:rsidRPr="00AA2803" w:rsidRDefault="00577052" w:rsidP="00B83F45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非空</w:t>
            </w:r>
          </w:p>
        </w:tc>
        <w:tc>
          <w:tcPr>
            <w:tcW w:w="1568" w:type="dxa"/>
            <w:shd w:val="clear" w:color="auto" w:fill="C0C0C0"/>
          </w:tcPr>
          <w:p w14:paraId="5A44BC9C" w14:textId="77777777" w:rsidR="00577052" w:rsidRPr="00AA2803" w:rsidRDefault="00577052" w:rsidP="00B83F45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默认</w:t>
            </w:r>
          </w:p>
        </w:tc>
      </w:tr>
      <w:tr w:rsidR="00AA2803" w:rsidRPr="00AA2803" w14:paraId="7937614D" w14:textId="77777777" w:rsidTr="00EA25EC">
        <w:tc>
          <w:tcPr>
            <w:tcW w:w="390" w:type="dxa"/>
            <w:tcBorders>
              <w:top w:val="single" w:sz="4" w:space="0" w:color="auto"/>
            </w:tcBorders>
          </w:tcPr>
          <w:p w14:paraId="39E889ED" w14:textId="77777777" w:rsidR="00EA25EC" w:rsidRPr="00AA2803" w:rsidRDefault="00EA25EC" w:rsidP="006164CE">
            <w:pPr>
              <w:pStyle w:val="af"/>
              <w:numPr>
                <w:ilvl w:val="0"/>
                <w:numId w:val="44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977" w:type="dxa"/>
            <w:gridSpan w:val="4"/>
          </w:tcPr>
          <w:p w14:paraId="29002A0E" w14:textId="77777777" w:rsidR="00EA25EC" w:rsidRPr="00AA2803" w:rsidRDefault="00EA25EC" w:rsidP="00EA25EC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退货编号（</w:t>
            </w:r>
            <w:r w:rsidR="003C2713">
              <w:rPr>
                <w:rFonts w:ascii="新宋体" w:eastAsia="新宋体" w:hAnsi="新宋体" w:hint="eastAsia"/>
                <w:szCs w:val="22"/>
              </w:rPr>
              <w:t>T</w:t>
            </w:r>
            <w:r w:rsidRPr="00AA2803">
              <w:rPr>
                <w:rFonts w:ascii="新宋体" w:eastAsia="新宋体" w:hAnsi="新宋体" w:hint="eastAsia"/>
                <w:szCs w:val="22"/>
              </w:rPr>
              <w:t>H12345678）</w:t>
            </w:r>
          </w:p>
        </w:tc>
        <w:tc>
          <w:tcPr>
            <w:tcW w:w="2125" w:type="dxa"/>
            <w:gridSpan w:val="3"/>
          </w:tcPr>
          <w:p w14:paraId="065A3694" w14:textId="77777777" w:rsidR="00EA25EC" w:rsidRPr="00AA2803" w:rsidRDefault="00EA25EC" w:rsidP="00EA25EC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RETURN</w:t>
            </w:r>
            <w:r w:rsidRPr="00AA2803">
              <w:rPr>
                <w:rFonts w:ascii="新宋体" w:eastAsia="新宋体" w:hAnsi="新宋体"/>
                <w:szCs w:val="22"/>
              </w:rPr>
              <w:t>_NO</w:t>
            </w:r>
          </w:p>
        </w:tc>
        <w:tc>
          <w:tcPr>
            <w:tcW w:w="1978" w:type="dxa"/>
            <w:gridSpan w:val="2"/>
          </w:tcPr>
          <w:p w14:paraId="4DEC76EC" w14:textId="77777777" w:rsidR="00EA25EC" w:rsidRPr="00AA2803" w:rsidRDefault="00EA25EC" w:rsidP="00EA25EC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CHAR(10)</w:t>
            </w:r>
          </w:p>
        </w:tc>
        <w:tc>
          <w:tcPr>
            <w:tcW w:w="709" w:type="dxa"/>
            <w:gridSpan w:val="2"/>
          </w:tcPr>
          <w:p w14:paraId="039B2D8E" w14:textId="77777777" w:rsidR="00EA25EC" w:rsidRPr="00AA2803" w:rsidRDefault="00EA25EC" w:rsidP="00EA25EC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732F50B0" w14:textId="77777777" w:rsidR="00EA25EC" w:rsidRPr="00AA2803" w:rsidRDefault="00EA25EC" w:rsidP="00EA25EC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75E538F0" w14:textId="77777777" w:rsidTr="00EA25EC">
        <w:tc>
          <w:tcPr>
            <w:tcW w:w="390" w:type="dxa"/>
            <w:tcBorders>
              <w:top w:val="single" w:sz="4" w:space="0" w:color="auto"/>
            </w:tcBorders>
          </w:tcPr>
          <w:p w14:paraId="5C9CC06E" w14:textId="77777777" w:rsidR="00EA25EC" w:rsidRPr="00AA2803" w:rsidRDefault="00EA25EC" w:rsidP="006164CE">
            <w:pPr>
              <w:pStyle w:val="af"/>
              <w:numPr>
                <w:ilvl w:val="0"/>
                <w:numId w:val="44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977" w:type="dxa"/>
            <w:gridSpan w:val="4"/>
          </w:tcPr>
          <w:p w14:paraId="048F26BD" w14:textId="77777777" w:rsidR="00EA25EC" w:rsidRPr="00AA2803" w:rsidRDefault="00EA25EC" w:rsidP="00EA25EC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顺序号</w:t>
            </w:r>
          </w:p>
        </w:tc>
        <w:tc>
          <w:tcPr>
            <w:tcW w:w="2125" w:type="dxa"/>
            <w:gridSpan w:val="3"/>
          </w:tcPr>
          <w:p w14:paraId="02CDCDEC" w14:textId="77777777" w:rsidR="00EA25EC" w:rsidRPr="00AA2803" w:rsidRDefault="00EA25EC" w:rsidP="00EA25EC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SEQUENCE_NO</w:t>
            </w:r>
          </w:p>
        </w:tc>
        <w:tc>
          <w:tcPr>
            <w:tcW w:w="1978" w:type="dxa"/>
            <w:gridSpan w:val="2"/>
          </w:tcPr>
          <w:p w14:paraId="2C617F1F" w14:textId="77777777" w:rsidR="00EA25EC" w:rsidRPr="00AA2803" w:rsidRDefault="00EA25EC" w:rsidP="00EA25EC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NUMBER(</w:t>
            </w:r>
            <w:r w:rsidR="00A43565">
              <w:rPr>
                <w:rFonts w:ascii="新宋体" w:eastAsia="新宋体" w:hAnsi="新宋体"/>
                <w:szCs w:val="22"/>
              </w:rPr>
              <w:t>24</w:t>
            </w:r>
            <w:r w:rsidRPr="00AA2803">
              <w:rPr>
                <w:rFonts w:ascii="新宋体" w:eastAsia="新宋体" w:hAnsi="新宋体" w:hint="eastAsia"/>
                <w:szCs w:val="22"/>
              </w:rPr>
              <w:t>)</w:t>
            </w:r>
          </w:p>
        </w:tc>
        <w:tc>
          <w:tcPr>
            <w:tcW w:w="709" w:type="dxa"/>
            <w:gridSpan w:val="2"/>
          </w:tcPr>
          <w:p w14:paraId="33569E6F" w14:textId="77777777" w:rsidR="00EA25EC" w:rsidRPr="00AA2803" w:rsidRDefault="00EA25EC" w:rsidP="00EA25EC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1D08CE76" w14:textId="77777777" w:rsidR="00EA25EC" w:rsidRPr="00AA2803" w:rsidRDefault="00EA25EC" w:rsidP="00EA25EC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760BB930" w14:textId="77777777" w:rsidTr="00EA25EC">
        <w:tc>
          <w:tcPr>
            <w:tcW w:w="390" w:type="dxa"/>
            <w:tcBorders>
              <w:top w:val="single" w:sz="4" w:space="0" w:color="auto"/>
            </w:tcBorders>
          </w:tcPr>
          <w:p w14:paraId="75C6589A" w14:textId="77777777" w:rsidR="00EA25EC" w:rsidRPr="00AA2803" w:rsidRDefault="00EA25EC" w:rsidP="006164CE">
            <w:pPr>
              <w:pStyle w:val="af"/>
              <w:numPr>
                <w:ilvl w:val="0"/>
                <w:numId w:val="44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977" w:type="dxa"/>
            <w:gridSpan w:val="4"/>
          </w:tcPr>
          <w:p w14:paraId="5542113E" w14:textId="77777777" w:rsidR="00EA25EC" w:rsidRPr="00AA2803" w:rsidRDefault="00EA25EC" w:rsidP="00EA25EC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方案编码</w:t>
            </w:r>
          </w:p>
        </w:tc>
        <w:tc>
          <w:tcPr>
            <w:tcW w:w="2125" w:type="dxa"/>
            <w:gridSpan w:val="3"/>
          </w:tcPr>
          <w:p w14:paraId="629C56C1" w14:textId="77777777" w:rsidR="00EA25EC" w:rsidRPr="00AA2803" w:rsidRDefault="00EA25EC" w:rsidP="00EA25EC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PLAN_CODE</w:t>
            </w:r>
          </w:p>
        </w:tc>
        <w:tc>
          <w:tcPr>
            <w:tcW w:w="1978" w:type="dxa"/>
            <w:gridSpan w:val="2"/>
          </w:tcPr>
          <w:p w14:paraId="22B92526" w14:textId="77777777" w:rsidR="00EA25EC" w:rsidRPr="00AA2803" w:rsidRDefault="00EA25EC" w:rsidP="00EA25EC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VARCHAR2(10)</w:t>
            </w:r>
          </w:p>
        </w:tc>
        <w:tc>
          <w:tcPr>
            <w:tcW w:w="709" w:type="dxa"/>
            <w:gridSpan w:val="2"/>
          </w:tcPr>
          <w:p w14:paraId="33D2E006" w14:textId="77777777" w:rsidR="00EA25EC" w:rsidRPr="00AA2803" w:rsidRDefault="00EA25EC" w:rsidP="00EA25EC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3BE90904" w14:textId="77777777" w:rsidR="00EA25EC" w:rsidRPr="00AA2803" w:rsidRDefault="00EA25EC" w:rsidP="00EA25EC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801CD7" w:rsidRPr="00AA2803" w14:paraId="64CE1185" w14:textId="77777777" w:rsidTr="00EA25EC">
        <w:tc>
          <w:tcPr>
            <w:tcW w:w="390" w:type="dxa"/>
            <w:tcBorders>
              <w:top w:val="single" w:sz="4" w:space="0" w:color="auto"/>
            </w:tcBorders>
          </w:tcPr>
          <w:p w14:paraId="3ACC655E" w14:textId="77777777" w:rsidR="00801CD7" w:rsidRPr="00AA2803" w:rsidRDefault="00801CD7" w:rsidP="006164CE">
            <w:pPr>
              <w:pStyle w:val="af"/>
              <w:numPr>
                <w:ilvl w:val="0"/>
                <w:numId w:val="44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977" w:type="dxa"/>
            <w:gridSpan w:val="4"/>
          </w:tcPr>
          <w:p w14:paraId="4E599599" w14:textId="77777777" w:rsidR="00801CD7" w:rsidRPr="00AA2803" w:rsidRDefault="00801CD7" w:rsidP="00801CD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票数</w:t>
            </w:r>
          </w:p>
        </w:tc>
        <w:tc>
          <w:tcPr>
            <w:tcW w:w="2125" w:type="dxa"/>
            <w:gridSpan w:val="3"/>
          </w:tcPr>
          <w:p w14:paraId="5DCCEF3D" w14:textId="77777777" w:rsidR="00801CD7" w:rsidRPr="00AA2803" w:rsidRDefault="00801CD7" w:rsidP="00801CD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TICKETS</w:t>
            </w:r>
          </w:p>
        </w:tc>
        <w:tc>
          <w:tcPr>
            <w:tcW w:w="1978" w:type="dxa"/>
            <w:gridSpan w:val="2"/>
          </w:tcPr>
          <w:p w14:paraId="1A02DD24" w14:textId="77777777" w:rsidR="00801CD7" w:rsidRPr="00AA2803" w:rsidRDefault="00801CD7" w:rsidP="00801CD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NUMBER(</w:t>
            </w:r>
            <w:r w:rsidRPr="00AA2803">
              <w:rPr>
                <w:rFonts w:ascii="新宋体" w:eastAsia="新宋体" w:hAnsi="新宋体"/>
                <w:szCs w:val="22"/>
              </w:rPr>
              <w:t>18</w:t>
            </w:r>
            <w:r w:rsidRPr="00AA2803">
              <w:rPr>
                <w:rFonts w:ascii="新宋体" w:eastAsia="新宋体" w:hAnsi="新宋体" w:hint="eastAsia"/>
                <w:szCs w:val="22"/>
              </w:rPr>
              <w:t>)</w:t>
            </w:r>
          </w:p>
        </w:tc>
        <w:tc>
          <w:tcPr>
            <w:tcW w:w="709" w:type="dxa"/>
            <w:gridSpan w:val="2"/>
          </w:tcPr>
          <w:p w14:paraId="7AEA69B8" w14:textId="77777777" w:rsidR="00801CD7" w:rsidRPr="00AA2803" w:rsidRDefault="00801CD7" w:rsidP="00801CD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0DE6A82A" w14:textId="77777777" w:rsidR="00801CD7" w:rsidRPr="00AA2803" w:rsidRDefault="00801CD7" w:rsidP="00801CD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7E764E" w:rsidRPr="00AA2803" w14:paraId="54026DA5" w14:textId="77777777" w:rsidTr="00EA25EC">
        <w:tc>
          <w:tcPr>
            <w:tcW w:w="390" w:type="dxa"/>
            <w:tcBorders>
              <w:top w:val="single" w:sz="4" w:space="0" w:color="auto"/>
            </w:tcBorders>
          </w:tcPr>
          <w:p w14:paraId="50831958" w14:textId="77777777" w:rsidR="007E764E" w:rsidRPr="00AA2803" w:rsidRDefault="007E764E" w:rsidP="006164CE">
            <w:pPr>
              <w:pStyle w:val="af"/>
              <w:numPr>
                <w:ilvl w:val="0"/>
                <w:numId w:val="44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977" w:type="dxa"/>
            <w:gridSpan w:val="4"/>
          </w:tcPr>
          <w:p w14:paraId="507032BD" w14:textId="77777777" w:rsidR="007E764E" w:rsidRPr="00AA2803" w:rsidRDefault="007E764E" w:rsidP="007E764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本</w:t>
            </w:r>
            <w:r w:rsidRPr="00AA2803">
              <w:rPr>
                <w:rFonts w:ascii="新宋体" w:eastAsia="新宋体" w:hAnsi="新宋体" w:hint="eastAsia"/>
                <w:szCs w:val="22"/>
              </w:rPr>
              <w:t>数</w:t>
            </w:r>
          </w:p>
        </w:tc>
        <w:tc>
          <w:tcPr>
            <w:tcW w:w="2125" w:type="dxa"/>
            <w:gridSpan w:val="3"/>
          </w:tcPr>
          <w:p w14:paraId="7B575A78" w14:textId="77777777" w:rsidR="007E764E" w:rsidRPr="00AA2803" w:rsidRDefault="007E764E" w:rsidP="007E764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/>
                <w:szCs w:val="22"/>
              </w:rPr>
              <w:t>PACKAGES</w:t>
            </w:r>
          </w:p>
        </w:tc>
        <w:tc>
          <w:tcPr>
            <w:tcW w:w="1978" w:type="dxa"/>
            <w:gridSpan w:val="2"/>
          </w:tcPr>
          <w:p w14:paraId="61369751" w14:textId="77777777" w:rsidR="007E764E" w:rsidRPr="00AA2803" w:rsidRDefault="007E764E" w:rsidP="007E764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NUMBER(</w:t>
            </w:r>
            <w:r w:rsidRPr="00AA2803">
              <w:rPr>
                <w:rFonts w:ascii="新宋体" w:eastAsia="新宋体" w:hAnsi="新宋体"/>
                <w:szCs w:val="22"/>
              </w:rPr>
              <w:t>18</w:t>
            </w:r>
            <w:r w:rsidRPr="00AA2803">
              <w:rPr>
                <w:rFonts w:ascii="新宋体" w:eastAsia="新宋体" w:hAnsi="新宋体" w:hint="eastAsia"/>
                <w:szCs w:val="22"/>
              </w:rPr>
              <w:t>)</w:t>
            </w:r>
          </w:p>
        </w:tc>
        <w:tc>
          <w:tcPr>
            <w:tcW w:w="709" w:type="dxa"/>
            <w:gridSpan w:val="2"/>
          </w:tcPr>
          <w:p w14:paraId="0657E3A8" w14:textId="77777777" w:rsidR="007E764E" w:rsidRPr="00AA2803" w:rsidRDefault="007E764E" w:rsidP="007E764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74C566B7" w14:textId="77777777" w:rsidR="007E764E" w:rsidRPr="00AA2803" w:rsidRDefault="007E764E" w:rsidP="007E764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7E764E" w:rsidRPr="00AA2803" w14:paraId="337A4A14" w14:textId="77777777" w:rsidTr="00EA25EC">
        <w:tc>
          <w:tcPr>
            <w:tcW w:w="390" w:type="dxa"/>
            <w:tcBorders>
              <w:top w:val="single" w:sz="4" w:space="0" w:color="auto"/>
            </w:tcBorders>
          </w:tcPr>
          <w:p w14:paraId="7C3533D2" w14:textId="77777777" w:rsidR="007E764E" w:rsidRPr="00AA2803" w:rsidRDefault="007E764E" w:rsidP="006164CE">
            <w:pPr>
              <w:pStyle w:val="af"/>
              <w:numPr>
                <w:ilvl w:val="0"/>
                <w:numId w:val="44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977" w:type="dxa"/>
            <w:gridSpan w:val="4"/>
          </w:tcPr>
          <w:p w14:paraId="2011FA2C" w14:textId="77777777" w:rsidR="007E764E" w:rsidRPr="00AA2803" w:rsidRDefault="007E764E" w:rsidP="007E764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金额</w:t>
            </w:r>
          </w:p>
        </w:tc>
        <w:tc>
          <w:tcPr>
            <w:tcW w:w="2125" w:type="dxa"/>
            <w:gridSpan w:val="3"/>
          </w:tcPr>
          <w:p w14:paraId="6CB73FA0" w14:textId="77777777" w:rsidR="007E764E" w:rsidRPr="00AA2803" w:rsidRDefault="007E764E" w:rsidP="007E764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AMOUNT</w:t>
            </w:r>
          </w:p>
        </w:tc>
        <w:tc>
          <w:tcPr>
            <w:tcW w:w="1978" w:type="dxa"/>
            <w:gridSpan w:val="2"/>
          </w:tcPr>
          <w:p w14:paraId="4D10CE91" w14:textId="77777777" w:rsidR="007E764E" w:rsidRPr="00AA2803" w:rsidRDefault="007E764E" w:rsidP="007E764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NUMBER(</w:t>
            </w:r>
            <w:r>
              <w:rPr>
                <w:rFonts w:ascii="新宋体" w:eastAsia="新宋体" w:hAnsi="新宋体"/>
                <w:szCs w:val="22"/>
              </w:rPr>
              <w:t>2</w:t>
            </w:r>
            <w:r w:rsidRPr="00AA2803">
              <w:rPr>
                <w:rFonts w:ascii="新宋体" w:eastAsia="新宋体" w:hAnsi="新宋体"/>
                <w:szCs w:val="22"/>
              </w:rPr>
              <w:t>8</w:t>
            </w:r>
            <w:r w:rsidRPr="00AA2803">
              <w:rPr>
                <w:rFonts w:ascii="新宋体" w:eastAsia="新宋体" w:hAnsi="新宋体" w:hint="eastAsia"/>
                <w:szCs w:val="22"/>
              </w:rPr>
              <w:t>)</w:t>
            </w:r>
          </w:p>
        </w:tc>
        <w:tc>
          <w:tcPr>
            <w:tcW w:w="709" w:type="dxa"/>
            <w:gridSpan w:val="2"/>
          </w:tcPr>
          <w:p w14:paraId="18D16AD1" w14:textId="77777777" w:rsidR="007E764E" w:rsidRPr="00AA2803" w:rsidRDefault="007E764E" w:rsidP="007E764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34FB9B1C" w14:textId="77777777" w:rsidR="007E764E" w:rsidRPr="00AA2803" w:rsidRDefault="007E764E" w:rsidP="007E764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7E764E" w:rsidRPr="00AA2803" w14:paraId="322ABDF1" w14:textId="77777777" w:rsidTr="00B83F45">
        <w:tc>
          <w:tcPr>
            <w:tcW w:w="9747" w:type="dxa"/>
            <w:gridSpan w:val="13"/>
            <w:shd w:val="clear" w:color="auto" w:fill="D9D9D9" w:themeFill="background1" w:themeFillShade="D9"/>
          </w:tcPr>
          <w:p w14:paraId="7578B0FD" w14:textId="77777777" w:rsidR="007E764E" w:rsidRPr="00AA2803" w:rsidRDefault="007E764E" w:rsidP="007E764E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表格其他属性信息定义（包括PK-FK、IDX等）</w:t>
            </w:r>
          </w:p>
        </w:tc>
      </w:tr>
      <w:tr w:rsidR="007E764E" w:rsidRPr="00AA2803" w14:paraId="244208D6" w14:textId="77777777" w:rsidTr="00EA25EC">
        <w:trPr>
          <w:trHeight w:val="231"/>
        </w:trPr>
        <w:tc>
          <w:tcPr>
            <w:tcW w:w="531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CC58CE9" w14:textId="77777777" w:rsidR="007E764E" w:rsidRPr="00AA2803" w:rsidRDefault="007E764E" w:rsidP="007E764E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主键</w:t>
            </w:r>
          </w:p>
        </w:tc>
        <w:tc>
          <w:tcPr>
            <w:tcW w:w="2969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31BB8FA0" w14:textId="77777777" w:rsidR="007E764E" w:rsidRPr="00AA2803" w:rsidRDefault="007E764E" w:rsidP="007E764E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6247" w:type="dxa"/>
            <w:gridSpan w:val="7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0381C3D2" w14:textId="77777777" w:rsidR="007E764E" w:rsidRPr="00AA2803" w:rsidRDefault="007E764E" w:rsidP="007E764E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包含列</w:t>
            </w:r>
          </w:p>
        </w:tc>
      </w:tr>
      <w:tr w:rsidR="007E764E" w:rsidRPr="00AA2803" w14:paraId="7CB99199" w14:textId="77777777" w:rsidTr="00EA25EC">
        <w:trPr>
          <w:trHeight w:val="231"/>
        </w:trPr>
        <w:tc>
          <w:tcPr>
            <w:tcW w:w="531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459C067" w14:textId="77777777" w:rsidR="007E764E" w:rsidRPr="00AA2803" w:rsidRDefault="007E764E" w:rsidP="007E764E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2969" w:type="dxa"/>
            <w:gridSpan w:val="4"/>
            <w:tcBorders>
              <w:left w:val="single" w:sz="4" w:space="0" w:color="auto"/>
            </w:tcBorders>
          </w:tcPr>
          <w:p w14:paraId="5236EDE8" w14:textId="77777777" w:rsidR="007E764E" w:rsidRPr="00AA2803" w:rsidRDefault="007E764E" w:rsidP="007E764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PK_</w:t>
            </w:r>
            <w:r>
              <w:rPr>
                <w:rFonts w:ascii="新宋体" w:eastAsia="新宋体" w:hAnsi="新宋体"/>
                <w:szCs w:val="22"/>
              </w:rPr>
              <w:t>SALE</w:t>
            </w:r>
            <w:r w:rsidRPr="00AA2803">
              <w:rPr>
                <w:rFonts w:ascii="新宋体" w:eastAsia="新宋体" w:hAnsi="新宋体"/>
                <w:szCs w:val="22"/>
              </w:rPr>
              <w:t>_</w:t>
            </w:r>
            <w:r>
              <w:rPr>
                <w:rFonts w:ascii="新宋体" w:eastAsia="新宋体" w:hAnsi="新宋体"/>
                <w:szCs w:val="22"/>
              </w:rPr>
              <w:t>RA_DETAIL</w:t>
            </w:r>
          </w:p>
        </w:tc>
        <w:tc>
          <w:tcPr>
            <w:tcW w:w="6247" w:type="dxa"/>
            <w:gridSpan w:val="7"/>
            <w:tcBorders>
              <w:left w:val="single" w:sz="4" w:space="0" w:color="auto"/>
            </w:tcBorders>
          </w:tcPr>
          <w:p w14:paraId="2051C9DB" w14:textId="77777777" w:rsidR="007E764E" w:rsidRPr="00AA2803" w:rsidRDefault="007E764E" w:rsidP="007E764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/>
                <w:szCs w:val="22"/>
              </w:rPr>
              <w:t>SEQUENCE_NO</w:t>
            </w:r>
          </w:p>
        </w:tc>
      </w:tr>
      <w:tr w:rsidR="007E764E" w:rsidRPr="00AA2803" w14:paraId="15E2CA4D" w14:textId="77777777" w:rsidTr="00EA25EC">
        <w:trPr>
          <w:trHeight w:val="231"/>
        </w:trPr>
        <w:tc>
          <w:tcPr>
            <w:tcW w:w="531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6139FE0" w14:textId="77777777" w:rsidR="007E764E" w:rsidRPr="00AA2803" w:rsidRDefault="007E764E" w:rsidP="007E764E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外键</w:t>
            </w:r>
          </w:p>
        </w:tc>
        <w:tc>
          <w:tcPr>
            <w:tcW w:w="2969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69E959F8" w14:textId="77777777" w:rsidR="007E764E" w:rsidRPr="00AA2803" w:rsidRDefault="007E764E" w:rsidP="007E764E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1992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382D7A34" w14:textId="77777777" w:rsidR="007E764E" w:rsidRPr="00AA2803" w:rsidRDefault="007E764E" w:rsidP="007E764E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  <w:tc>
          <w:tcPr>
            <w:tcW w:w="2123" w:type="dxa"/>
            <w:gridSpan w:val="3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43B5E113" w14:textId="77777777" w:rsidR="007E764E" w:rsidRPr="00AA2803" w:rsidRDefault="007E764E" w:rsidP="007E764E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参照表名</w:t>
            </w:r>
          </w:p>
        </w:tc>
        <w:tc>
          <w:tcPr>
            <w:tcW w:w="2132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33887AFB" w14:textId="77777777" w:rsidR="007E764E" w:rsidRPr="00AA2803" w:rsidRDefault="007E764E" w:rsidP="007E764E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</w:tr>
      <w:tr w:rsidR="007E764E" w:rsidRPr="00AA2803" w14:paraId="76CC4C74" w14:textId="77777777" w:rsidTr="00EA25EC">
        <w:trPr>
          <w:trHeight w:val="231"/>
        </w:trPr>
        <w:tc>
          <w:tcPr>
            <w:tcW w:w="531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8779AA7" w14:textId="77777777" w:rsidR="007E764E" w:rsidRPr="00AA2803" w:rsidRDefault="007E764E" w:rsidP="007E764E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2969" w:type="dxa"/>
            <w:gridSpan w:val="4"/>
            <w:tcBorders>
              <w:left w:val="single" w:sz="4" w:space="0" w:color="auto"/>
            </w:tcBorders>
          </w:tcPr>
          <w:p w14:paraId="5F74D8B9" w14:textId="77777777" w:rsidR="007E764E" w:rsidRPr="00AA2803" w:rsidRDefault="007E764E" w:rsidP="007E764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992" w:type="dxa"/>
            <w:gridSpan w:val="2"/>
            <w:tcBorders>
              <w:left w:val="single" w:sz="4" w:space="0" w:color="auto"/>
            </w:tcBorders>
          </w:tcPr>
          <w:p w14:paraId="20AB2C2B" w14:textId="77777777" w:rsidR="007E764E" w:rsidRPr="00AA2803" w:rsidRDefault="007E764E" w:rsidP="007E764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123" w:type="dxa"/>
            <w:gridSpan w:val="3"/>
            <w:tcBorders>
              <w:left w:val="single" w:sz="4" w:space="0" w:color="auto"/>
            </w:tcBorders>
          </w:tcPr>
          <w:p w14:paraId="61CA23DE" w14:textId="77777777" w:rsidR="007E764E" w:rsidRPr="00AA2803" w:rsidRDefault="007E764E" w:rsidP="007E764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132" w:type="dxa"/>
            <w:gridSpan w:val="2"/>
            <w:tcBorders>
              <w:left w:val="single" w:sz="4" w:space="0" w:color="auto"/>
            </w:tcBorders>
          </w:tcPr>
          <w:p w14:paraId="22CEE8F9" w14:textId="77777777" w:rsidR="007E764E" w:rsidRPr="00AA2803" w:rsidRDefault="007E764E" w:rsidP="007E764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7E764E" w:rsidRPr="00AA2803" w14:paraId="29CBE9D1" w14:textId="77777777" w:rsidTr="00EA25EC">
        <w:trPr>
          <w:trHeight w:val="231"/>
        </w:trPr>
        <w:tc>
          <w:tcPr>
            <w:tcW w:w="531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69E0098" w14:textId="77777777" w:rsidR="007E764E" w:rsidRPr="00AA2803" w:rsidRDefault="007E764E" w:rsidP="007E764E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索引</w:t>
            </w:r>
          </w:p>
        </w:tc>
        <w:tc>
          <w:tcPr>
            <w:tcW w:w="2969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468983D6" w14:textId="77777777" w:rsidR="007E764E" w:rsidRPr="00AA2803" w:rsidRDefault="007E764E" w:rsidP="007E764E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3117" w:type="dxa"/>
            <w:gridSpan w:val="3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2493808F" w14:textId="77777777" w:rsidR="007E764E" w:rsidRPr="00AA2803" w:rsidRDefault="007E764E" w:rsidP="007E764E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  <w:tc>
          <w:tcPr>
            <w:tcW w:w="3130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49B7C34B" w14:textId="77777777" w:rsidR="007E764E" w:rsidRPr="00AA2803" w:rsidRDefault="007E764E" w:rsidP="007E764E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类型</w:t>
            </w:r>
          </w:p>
        </w:tc>
      </w:tr>
      <w:tr w:rsidR="007E764E" w:rsidRPr="00AA2803" w14:paraId="1C2EA1B5" w14:textId="77777777" w:rsidTr="00EA25EC">
        <w:trPr>
          <w:trHeight w:val="231"/>
        </w:trPr>
        <w:tc>
          <w:tcPr>
            <w:tcW w:w="531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ED5BB0A" w14:textId="77777777" w:rsidR="007E764E" w:rsidRPr="00AA2803" w:rsidRDefault="007E764E" w:rsidP="007E764E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2969" w:type="dxa"/>
            <w:gridSpan w:val="4"/>
            <w:tcBorders>
              <w:left w:val="single" w:sz="4" w:space="0" w:color="auto"/>
            </w:tcBorders>
          </w:tcPr>
          <w:p w14:paraId="38752661" w14:textId="77777777" w:rsidR="007E764E" w:rsidRPr="00AA2803" w:rsidRDefault="007E764E" w:rsidP="007E764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117" w:type="dxa"/>
            <w:gridSpan w:val="3"/>
            <w:tcBorders>
              <w:left w:val="single" w:sz="4" w:space="0" w:color="auto"/>
            </w:tcBorders>
          </w:tcPr>
          <w:p w14:paraId="014E367A" w14:textId="77777777" w:rsidR="007E764E" w:rsidRPr="00AA2803" w:rsidRDefault="007E764E" w:rsidP="007E764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130" w:type="dxa"/>
            <w:gridSpan w:val="4"/>
            <w:tcBorders>
              <w:left w:val="single" w:sz="4" w:space="0" w:color="auto"/>
            </w:tcBorders>
          </w:tcPr>
          <w:p w14:paraId="308C94A1" w14:textId="77777777" w:rsidR="007E764E" w:rsidRPr="00AA2803" w:rsidRDefault="007E764E" w:rsidP="007E764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7E764E" w:rsidRPr="00AA2803" w14:paraId="6A5D6409" w14:textId="77777777" w:rsidTr="00EA25EC">
        <w:tc>
          <w:tcPr>
            <w:tcW w:w="531" w:type="dxa"/>
            <w:gridSpan w:val="2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3FE6B17" w14:textId="77777777" w:rsidR="007E764E" w:rsidRPr="00AA2803" w:rsidRDefault="007E764E" w:rsidP="007E764E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约束</w:t>
            </w:r>
          </w:p>
        </w:tc>
        <w:tc>
          <w:tcPr>
            <w:tcW w:w="9216" w:type="dxa"/>
            <w:gridSpan w:val="11"/>
            <w:tcBorders>
              <w:left w:val="single" w:sz="4" w:space="0" w:color="auto"/>
            </w:tcBorders>
          </w:tcPr>
          <w:p w14:paraId="125F3ABF" w14:textId="77777777" w:rsidR="007E764E" w:rsidRPr="00AA2803" w:rsidRDefault="007E764E" w:rsidP="007E764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7E764E" w:rsidRPr="00AA2803" w14:paraId="7AB5C1A1" w14:textId="77777777" w:rsidTr="00EA25EC">
        <w:trPr>
          <w:trHeight w:val="231"/>
        </w:trPr>
        <w:tc>
          <w:tcPr>
            <w:tcW w:w="531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BD3A562" w14:textId="77777777" w:rsidR="007E764E" w:rsidRPr="00AA2803" w:rsidRDefault="007E764E" w:rsidP="007E764E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</w:t>
            </w: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217C5A99" w14:textId="77777777" w:rsidR="007E764E" w:rsidRPr="00AA2803" w:rsidRDefault="007E764E" w:rsidP="007E764E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分区类型</w:t>
            </w:r>
          </w:p>
        </w:tc>
        <w:tc>
          <w:tcPr>
            <w:tcW w:w="1487" w:type="dxa"/>
            <w:gridSpan w:val="3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3AAC69B0" w14:textId="77777777" w:rsidR="007E764E" w:rsidRPr="00AA2803" w:rsidRDefault="007E764E" w:rsidP="007E764E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分区字段</w:t>
            </w:r>
          </w:p>
        </w:tc>
        <w:tc>
          <w:tcPr>
            <w:tcW w:w="6241" w:type="dxa"/>
            <w:gridSpan w:val="6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035F5112" w14:textId="77777777" w:rsidR="007E764E" w:rsidRPr="00AA2803" w:rsidRDefault="007E764E" w:rsidP="007E764E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分区条件</w:t>
            </w:r>
          </w:p>
        </w:tc>
      </w:tr>
      <w:tr w:rsidR="007E764E" w:rsidRPr="00AA2803" w14:paraId="5950FD8F" w14:textId="77777777" w:rsidTr="00EA25EC">
        <w:trPr>
          <w:trHeight w:val="231"/>
        </w:trPr>
        <w:tc>
          <w:tcPr>
            <w:tcW w:w="531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9D23021" w14:textId="77777777" w:rsidR="007E764E" w:rsidRPr="00AA2803" w:rsidRDefault="007E764E" w:rsidP="007E764E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</w:tcPr>
          <w:p w14:paraId="7F8D3887" w14:textId="77777777" w:rsidR="007E764E" w:rsidRPr="00AA2803" w:rsidRDefault="007E764E" w:rsidP="007E764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主分区</w:t>
            </w:r>
          </w:p>
        </w:tc>
        <w:tc>
          <w:tcPr>
            <w:tcW w:w="1487" w:type="dxa"/>
            <w:gridSpan w:val="3"/>
            <w:tcBorders>
              <w:left w:val="single" w:sz="4" w:space="0" w:color="auto"/>
            </w:tcBorders>
          </w:tcPr>
          <w:p w14:paraId="67BE8B60" w14:textId="77777777" w:rsidR="007E764E" w:rsidRPr="00AA2803" w:rsidRDefault="007E764E" w:rsidP="007E764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6241" w:type="dxa"/>
            <w:gridSpan w:val="6"/>
            <w:tcBorders>
              <w:left w:val="single" w:sz="4" w:space="0" w:color="auto"/>
            </w:tcBorders>
          </w:tcPr>
          <w:p w14:paraId="13F5D74A" w14:textId="77777777" w:rsidR="007E764E" w:rsidRPr="00AA2803" w:rsidRDefault="007E764E" w:rsidP="007E764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7E764E" w:rsidRPr="00AA2803" w14:paraId="0F3E45F6" w14:textId="77777777" w:rsidTr="00EA25EC">
        <w:trPr>
          <w:trHeight w:val="231"/>
        </w:trPr>
        <w:tc>
          <w:tcPr>
            <w:tcW w:w="531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31C4253" w14:textId="77777777" w:rsidR="007E764E" w:rsidRPr="00AA2803" w:rsidRDefault="007E764E" w:rsidP="007E764E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</w:tcPr>
          <w:p w14:paraId="3E2928CB" w14:textId="77777777" w:rsidR="007E764E" w:rsidRPr="00AA2803" w:rsidRDefault="007E764E" w:rsidP="007E764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子分区</w:t>
            </w:r>
          </w:p>
        </w:tc>
        <w:tc>
          <w:tcPr>
            <w:tcW w:w="1487" w:type="dxa"/>
            <w:gridSpan w:val="3"/>
            <w:tcBorders>
              <w:left w:val="single" w:sz="4" w:space="0" w:color="auto"/>
            </w:tcBorders>
          </w:tcPr>
          <w:p w14:paraId="4C0EC7E4" w14:textId="77777777" w:rsidR="007E764E" w:rsidRPr="00AA2803" w:rsidRDefault="007E764E" w:rsidP="007E764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6241" w:type="dxa"/>
            <w:gridSpan w:val="6"/>
            <w:tcBorders>
              <w:left w:val="single" w:sz="4" w:space="0" w:color="auto"/>
            </w:tcBorders>
          </w:tcPr>
          <w:p w14:paraId="6E174EFE" w14:textId="77777777" w:rsidR="007E764E" w:rsidRPr="00AA2803" w:rsidRDefault="007E764E" w:rsidP="007E764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</w:tbl>
    <w:p w14:paraId="630EA031" w14:textId="77777777" w:rsidR="00577052" w:rsidRDefault="00577052" w:rsidP="00577052"/>
    <w:p w14:paraId="43246FFC" w14:textId="77777777" w:rsidR="00FD1196" w:rsidRPr="00AA2803" w:rsidRDefault="00FD1196" w:rsidP="00FD1196">
      <w:pPr>
        <w:pStyle w:val="4"/>
      </w:pPr>
      <w:bookmarkStart w:id="95" w:name="_Toc435450864"/>
      <w:r>
        <w:rPr>
          <w:rFonts w:hint="eastAsia"/>
        </w:rPr>
        <w:t>站点</w:t>
      </w:r>
      <w:r w:rsidR="00B2703B">
        <w:rPr>
          <w:rFonts w:hint="eastAsia"/>
        </w:rPr>
        <w:t>入</w:t>
      </w:r>
      <w:r w:rsidR="003D091F">
        <w:rPr>
          <w:rFonts w:hint="eastAsia"/>
        </w:rPr>
        <w:t>库</w:t>
      </w:r>
      <w:r>
        <w:rPr>
          <w:rFonts w:hint="eastAsia"/>
        </w:rPr>
        <w:t>单</w:t>
      </w:r>
      <w:r w:rsidRPr="00AA2803">
        <w:rPr>
          <w:rFonts w:hint="eastAsia"/>
        </w:rPr>
        <w:t>（</w:t>
      </w:r>
      <w:r w:rsidRPr="00AA2803">
        <w:rPr>
          <w:rFonts w:hint="eastAsia"/>
        </w:rPr>
        <w:t>SALE_</w:t>
      </w:r>
      <w:r>
        <w:t>AGENCY_RECEIPT</w:t>
      </w:r>
      <w:r w:rsidRPr="00AA2803">
        <w:rPr>
          <w:rFonts w:hint="eastAsia"/>
        </w:rPr>
        <w:t>）</w:t>
      </w:r>
      <w:bookmarkEnd w:id="95"/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91"/>
        <w:gridCol w:w="142"/>
        <w:gridCol w:w="698"/>
        <w:gridCol w:w="790"/>
        <w:gridCol w:w="1481"/>
        <w:gridCol w:w="6"/>
        <w:gridCol w:w="286"/>
        <w:gridCol w:w="1984"/>
        <w:gridCol w:w="709"/>
        <w:gridCol w:w="133"/>
        <w:gridCol w:w="850"/>
        <w:gridCol w:w="145"/>
        <w:gridCol w:w="564"/>
        <w:gridCol w:w="1568"/>
      </w:tblGrid>
      <w:tr w:rsidR="00FD1196" w:rsidRPr="00AA2803" w14:paraId="5D32B2CF" w14:textId="77777777" w:rsidTr="00D83AF7">
        <w:tc>
          <w:tcPr>
            <w:tcW w:w="1231" w:type="dxa"/>
            <w:gridSpan w:val="3"/>
            <w:shd w:val="clear" w:color="auto" w:fill="C0C0C0"/>
          </w:tcPr>
          <w:p w14:paraId="67E8FDDF" w14:textId="77777777" w:rsidR="00FD1196" w:rsidRPr="00AA2803" w:rsidRDefault="00FD1196" w:rsidP="00AA1BFD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汉字注解</w:t>
            </w:r>
          </w:p>
        </w:tc>
        <w:tc>
          <w:tcPr>
            <w:tcW w:w="4547" w:type="dxa"/>
            <w:gridSpan w:val="5"/>
            <w:shd w:val="clear" w:color="auto" w:fill="auto"/>
          </w:tcPr>
          <w:p w14:paraId="7060405B" w14:textId="77777777" w:rsidR="00FD1196" w:rsidRPr="00AA2803" w:rsidRDefault="00FD1196" w:rsidP="003D091F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>
              <w:rPr>
                <w:rFonts w:ascii="新宋体" w:eastAsia="新宋体" w:hAnsi="新宋体" w:hint="eastAsia"/>
                <w:b/>
                <w:sz w:val="24"/>
                <w:szCs w:val="22"/>
              </w:rPr>
              <w:t>站点</w:t>
            </w:r>
            <w:r w:rsidR="00B2703B">
              <w:rPr>
                <w:rFonts w:ascii="新宋体" w:eastAsia="新宋体" w:hAnsi="新宋体" w:hint="eastAsia"/>
                <w:b/>
                <w:sz w:val="24"/>
                <w:szCs w:val="22"/>
              </w:rPr>
              <w:t>入</w:t>
            </w:r>
            <w:r w:rsidR="003D091F">
              <w:rPr>
                <w:rFonts w:ascii="新宋体" w:eastAsia="新宋体" w:hAnsi="新宋体" w:hint="eastAsia"/>
                <w:b/>
                <w:sz w:val="24"/>
                <w:szCs w:val="22"/>
              </w:rPr>
              <w:t>库</w:t>
            </w: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单</w:t>
            </w:r>
          </w:p>
        </w:tc>
        <w:tc>
          <w:tcPr>
            <w:tcW w:w="709" w:type="dxa"/>
            <w:shd w:val="clear" w:color="auto" w:fill="C0C0C0"/>
          </w:tcPr>
          <w:p w14:paraId="3791D5ED" w14:textId="77777777" w:rsidR="00FD1196" w:rsidRPr="00AA2803" w:rsidRDefault="00FD1196" w:rsidP="00AA1BFD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表名</w:t>
            </w:r>
          </w:p>
        </w:tc>
        <w:tc>
          <w:tcPr>
            <w:tcW w:w="3260" w:type="dxa"/>
            <w:gridSpan w:val="5"/>
            <w:shd w:val="clear" w:color="auto" w:fill="auto"/>
          </w:tcPr>
          <w:p w14:paraId="70C8AA1B" w14:textId="77777777" w:rsidR="00FD1196" w:rsidRPr="00AA2803" w:rsidRDefault="00FD1196" w:rsidP="00AA1BFD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FD1196">
              <w:rPr>
                <w:rFonts w:ascii="新宋体" w:eastAsia="新宋体" w:hAnsi="新宋体"/>
                <w:b/>
                <w:sz w:val="24"/>
                <w:szCs w:val="22"/>
              </w:rPr>
              <w:t>SALE_AGENCY_RECEIPT</w:t>
            </w:r>
          </w:p>
        </w:tc>
      </w:tr>
      <w:tr w:rsidR="00FD1196" w:rsidRPr="00AA2803" w14:paraId="47357C4E" w14:textId="77777777" w:rsidTr="00D83AF7">
        <w:tc>
          <w:tcPr>
            <w:tcW w:w="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horzCross" w:color="auto" w:fill="C0C0C0"/>
          </w:tcPr>
          <w:p w14:paraId="7D02A9B4" w14:textId="77777777" w:rsidR="00FD1196" w:rsidRPr="00AA2803" w:rsidRDefault="00FD1196" w:rsidP="00AA1BFD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</w:p>
        </w:tc>
        <w:tc>
          <w:tcPr>
            <w:tcW w:w="3403" w:type="dxa"/>
            <w:gridSpan w:val="6"/>
            <w:tcBorders>
              <w:left w:val="single" w:sz="4" w:space="0" w:color="auto"/>
            </w:tcBorders>
            <w:shd w:val="clear" w:color="auto" w:fill="C0C0C0"/>
          </w:tcPr>
          <w:p w14:paraId="6A355DEB" w14:textId="77777777" w:rsidR="00FD1196" w:rsidRPr="00AA2803" w:rsidRDefault="00FD1196" w:rsidP="00AA1BFD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字段名称</w:t>
            </w:r>
          </w:p>
        </w:tc>
        <w:tc>
          <w:tcPr>
            <w:tcW w:w="1984" w:type="dxa"/>
            <w:shd w:val="clear" w:color="auto" w:fill="C0C0C0"/>
          </w:tcPr>
          <w:p w14:paraId="1C60E035" w14:textId="77777777" w:rsidR="00FD1196" w:rsidRPr="00AA2803" w:rsidRDefault="00FD1196" w:rsidP="00AA1BFD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字段命名</w:t>
            </w:r>
          </w:p>
        </w:tc>
        <w:tc>
          <w:tcPr>
            <w:tcW w:w="1692" w:type="dxa"/>
            <w:gridSpan w:val="3"/>
            <w:shd w:val="clear" w:color="auto" w:fill="C0C0C0"/>
          </w:tcPr>
          <w:p w14:paraId="4B8610F1" w14:textId="77777777" w:rsidR="00FD1196" w:rsidRPr="00AA2803" w:rsidRDefault="00FD1196" w:rsidP="00AA1BFD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类型</w:t>
            </w:r>
          </w:p>
        </w:tc>
        <w:tc>
          <w:tcPr>
            <w:tcW w:w="709" w:type="dxa"/>
            <w:gridSpan w:val="2"/>
            <w:shd w:val="clear" w:color="auto" w:fill="C0C0C0"/>
          </w:tcPr>
          <w:p w14:paraId="7144D686" w14:textId="77777777" w:rsidR="00FD1196" w:rsidRPr="00AA2803" w:rsidRDefault="00FD1196" w:rsidP="00AA1BFD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非空</w:t>
            </w:r>
          </w:p>
        </w:tc>
        <w:tc>
          <w:tcPr>
            <w:tcW w:w="1568" w:type="dxa"/>
            <w:shd w:val="clear" w:color="auto" w:fill="C0C0C0"/>
          </w:tcPr>
          <w:p w14:paraId="78E6BEDF" w14:textId="77777777" w:rsidR="00FD1196" w:rsidRPr="00AA2803" w:rsidRDefault="00FD1196" w:rsidP="00AA1BFD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默认</w:t>
            </w:r>
          </w:p>
        </w:tc>
      </w:tr>
      <w:tr w:rsidR="00FD1196" w:rsidRPr="00AA2803" w14:paraId="7D3378E4" w14:textId="77777777" w:rsidTr="00D83AF7">
        <w:tc>
          <w:tcPr>
            <w:tcW w:w="391" w:type="dxa"/>
            <w:tcBorders>
              <w:top w:val="single" w:sz="4" w:space="0" w:color="auto"/>
            </w:tcBorders>
          </w:tcPr>
          <w:p w14:paraId="69EE8996" w14:textId="77777777" w:rsidR="00FD1196" w:rsidRPr="00AA2803" w:rsidRDefault="00FD1196" w:rsidP="006164CE">
            <w:pPr>
              <w:pStyle w:val="af"/>
              <w:numPr>
                <w:ilvl w:val="0"/>
                <w:numId w:val="76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403" w:type="dxa"/>
            <w:gridSpan w:val="6"/>
          </w:tcPr>
          <w:p w14:paraId="7F2123BE" w14:textId="77777777" w:rsidR="00FD1196" w:rsidRPr="00AA2803" w:rsidRDefault="008F7249" w:rsidP="00FD119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站点入库</w:t>
            </w:r>
            <w:r w:rsidR="00FD1196" w:rsidRPr="00AA2803">
              <w:rPr>
                <w:rFonts w:ascii="新宋体" w:eastAsia="新宋体" w:hAnsi="新宋体" w:hint="eastAsia"/>
                <w:szCs w:val="22"/>
              </w:rPr>
              <w:t>单编号（</w:t>
            </w:r>
            <w:r w:rsidR="00FD1196">
              <w:rPr>
                <w:rFonts w:ascii="新宋体" w:eastAsia="新宋体" w:hAnsi="新宋体"/>
                <w:szCs w:val="22"/>
              </w:rPr>
              <w:t>AR</w:t>
            </w:r>
            <w:r w:rsidR="00FD1196" w:rsidRPr="00AA2803">
              <w:rPr>
                <w:rFonts w:ascii="新宋体" w:eastAsia="新宋体" w:hAnsi="新宋体" w:hint="eastAsia"/>
                <w:szCs w:val="22"/>
              </w:rPr>
              <w:t>12345678）</w:t>
            </w:r>
          </w:p>
        </w:tc>
        <w:tc>
          <w:tcPr>
            <w:tcW w:w="1984" w:type="dxa"/>
          </w:tcPr>
          <w:p w14:paraId="35653193" w14:textId="77777777" w:rsidR="00FD1196" w:rsidRPr="00AA2803" w:rsidRDefault="00967B12" w:rsidP="00AA1BF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/>
                <w:szCs w:val="22"/>
              </w:rPr>
              <w:t>AR</w:t>
            </w:r>
            <w:r w:rsidR="00FD1196" w:rsidRPr="00AA2803">
              <w:rPr>
                <w:rFonts w:ascii="新宋体" w:eastAsia="新宋体" w:hAnsi="新宋体" w:hint="eastAsia"/>
                <w:szCs w:val="22"/>
              </w:rPr>
              <w:t>_NO</w:t>
            </w:r>
          </w:p>
        </w:tc>
        <w:tc>
          <w:tcPr>
            <w:tcW w:w="1692" w:type="dxa"/>
            <w:gridSpan w:val="3"/>
          </w:tcPr>
          <w:p w14:paraId="062BB07E" w14:textId="77777777" w:rsidR="00FD1196" w:rsidRPr="00AA2803" w:rsidRDefault="00FD1196" w:rsidP="00AA1BF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CHAR(10)</w:t>
            </w:r>
          </w:p>
        </w:tc>
        <w:tc>
          <w:tcPr>
            <w:tcW w:w="709" w:type="dxa"/>
            <w:gridSpan w:val="2"/>
          </w:tcPr>
          <w:p w14:paraId="551E8E51" w14:textId="77777777" w:rsidR="00FD1196" w:rsidRPr="00AA2803" w:rsidRDefault="00FD1196" w:rsidP="00AA1BF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10468A47" w14:textId="77777777" w:rsidR="00FD1196" w:rsidRPr="00AA2803" w:rsidRDefault="00FD1196" w:rsidP="00AA1BF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FD1196" w:rsidRPr="00AA2803" w14:paraId="022D4D5C" w14:textId="77777777" w:rsidTr="00D83AF7">
        <w:tc>
          <w:tcPr>
            <w:tcW w:w="391" w:type="dxa"/>
            <w:tcBorders>
              <w:top w:val="single" w:sz="4" w:space="0" w:color="auto"/>
            </w:tcBorders>
          </w:tcPr>
          <w:p w14:paraId="3AB1BE63" w14:textId="77777777" w:rsidR="00FD1196" w:rsidRPr="00AA2803" w:rsidRDefault="00FD1196" w:rsidP="006164CE">
            <w:pPr>
              <w:pStyle w:val="af"/>
              <w:numPr>
                <w:ilvl w:val="0"/>
                <w:numId w:val="76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403" w:type="dxa"/>
            <w:gridSpan w:val="6"/>
          </w:tcPr>
          <w:p w14:paraId="4FE1A3AC" w14:textId="77777777" w:rsidR="00FD1196" w:rsidRPr="00AA2803" w:rsidRDefault="00FD1196" w:rsidP="00FD119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市场管理员</w:t>
            </w:r>
          </w:p>
        </w:tc>
        <w:tc>
          <w:tcPr>
            <w:tcW w:w="1984" w:type="dxa"/>
          </w:tcPr>
          <w:p w14:paraId="1E50D0CF" w14:textId="77777777" w:rsidR="00FD1196" w:rsidRPr="00AA2803" w:rsidRDefault="00FD1196" w:rsidP="00FD119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AR</w:t>
            </w:r>
            <w:r w:rsidRPr="00AA2803">
              <w:rPr>
                <w:rFonts w:ascii="新宋体" w:eastAsia="新宋体" w:hAnsi="新宋体" w:hint="eastAsia"/>
                <w:szCs w:val="22"/>
              </w:rPr>
              <w:t>_ADMIN</w:t>
            </w:r>
          </w:p>
        </w:tc>
        <w:tc>
          <w:tcPr>
            <w:tcW w:w="1692" w:type="dxa"/>
            <w:gridSpan w:val="3"/>
          </w:tcPr>
          <w:p w14:paraId="1D674814" w14:textId="77777777" w:rsidR="00FD1196" w:rsidRPr="00AA2803" w:rsidRDefault="00FD1196" w:rsidP="00FD119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NUMBER(4)</w:t>
            </w:r>
          </w:p>
        </w:tc>
        <w:tc>
          <w:tcPr>
            <w:tcW w:w="709" w:type="dxa"/>
            <w:gridSpan w:val="2"/>
          </w:tcPr>
          <w:p w14:paraId="1E44E78E" w14:textId="77777777" w:rsidR="00FD1196" w:rsidRPr="00AA2803" w:rsidRDefault="00FD1196" w:rsidP="00FD119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54740694" w14:textId="77777777" w:rsidR="00FD1196" w:rsidRPr="00AA2803" w:rsidRDefault="00FD1196" w:rsidP="00FD119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FD1196" w:rsidRPr="00AA2803" w14:paraId="00FBCF08" w14:textId="77777777" w:rsidTr="00D83AF7">
        <w:tc>
          <w:tcPr>
            <w:tcW w:w="391" w:type="dxa"/>
            <w:tcBorders>
              <w:top w:val="single" w:sz="4" w:space="0" w:color="auto"/>
            </w:tcBorders>
          </w:tcPr>
          <w:p w14:paraId="1EFD83FD" w14:textId="77777777" w:rsidR="00FD1196" w:rsidRPr="00AA2803" w:rsidRDefault="00FD1196" w:rsidP="006164CE">
            <w:pPr>
              <w:pStyle w:val="af"/>
              <w:numPr>
                <w:ilvl w:val="0"/>
                <w:numId w:val="76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403" w:type="dxa"/>
            <w:gridSpan w:val="6"/>
          </w:tcPr>
          <w:p w14:paraId="7EBD31E9" w14:textId="77777777" w:rsidR="00FD1196" w:rsidRPr="00AA2803" w:rsidRDefault="00FD1196" w:rsidP="00FD119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收货时间</w:t>
            </w:r>
          </w:p>
        </w:tc>
        <w:tc>
          <w:tcPr>
            <w:tcW w:w="1984" w:type="dxa"/>
          </w:tcPr>
          <w:p w14:paraId="3B30C6E8" w14:textId="77777777" w:rsidR="00FD1196" w:rsidRPr="00AA2803" w:rsidRDefault="00FD1196" w:rsidP="00FD119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/>
                <w:szCs w:val="22"/>
              </w:rPr>
              <w:t>AR</w:t>
            </w:r>
            <w:r w:rsidRPr="00AA2803">
              <w:rPr>
                <w:rFonts w:ascii="新宋体" w:eastAsia="新宋体" w:hAnsi="新宋体"/>
                <w:szCs w:val="22"/>
              </w:rPr>
              <w:t>_DATE</w:t>
            </w:r>
          </w:p>
        </w:tc>
        <w:tc>
          <w:tcPr>
            <w:tcW w:w="1692" w:type="dxa"/>
            <w:gridSpan w:val="3"/>
          </w:tcPr>
          <w:p w14:paraId="594B9782" w14:textId="77777777" w:rsidR="00FD1196" w:rsidRPr="00AA2803" w:rsidRDefault="00FD1196" w:rsidP="00FD119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DATE</w:t>
            </w:r>
          </w:p>
        </w:tc>
        <w:tc>
          <w:tcPr>
            <w:tcW w:w="709" w:type="dxa"/>
            <w:gridSpan w:val="2"/>
          </w:tcPr>
          <w:p w14:paraId="44003F47" w14:textId="77777777" w:rsidR="00FD1196" w:rsidRPr="00AA2803" w:rsidRDefault="00FD1196" w:rsidP="00FD119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58885398" w14:textId="77777777" w:rsidR="00FD1196" w:rsidRPr="00AA2803" w:rsidRDefault="00FD1196" w:rsidP="00FD119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FD1196" w:rsidRPr="00AA2803" w14:paraId="4AA6C0F1" w14:textId="77777777" w:rsidTr="00D83AF7">
        <w:tc>
          <w:tcPr>
            <w:tcW w:w="391" w:type="dxa"/>
            <w:tcBorders>
              <w:top w:val="single" w:sz="4" w:space="0" w:color="auto"/>
            </w:tcBorders>
          </w:tcPr>
          <w:p w14:paraId="57420D18" w14:textId="77777777" w:rsidR="00FD1196" w:rsidRPr="00AA2803" w:rsidRDefault="00FD1196" w:rsidP="006164CE">
            <w:pPr>
              <w:pStyle w:val="af"/>
              <w:numPr>
                <w:ilvl w:val="0"/>
                <w:numId w:val="76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403" w:type="dxa"/>
            <w:gridSpan w:val="6"/>
          </w:tcPr>
          <w:p w14:paraId="1BFD2B7D" w14:textId="77777777" w:rsidR="00FD1196" w:rsidRPr="00AA2803" w:rsidRDefault="00FD1196" w:rsidP="00FD119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收</w:t>
            </w:r>
            <w:r w:rsidRPr="00AA2803">
              <w:rPr>
                <w:rFonts w:ascii="新宋体" w:eastAsia="新宋体" w:hAnsi="新宋体" w:hint="eastAsia"/>
                <w:szCs w:val="22"/>
              </w:rPr>
              <w:t>货站点</w:t>
            </w:r>
          </w:p>
        </w:tc>
        <w:tc>
          <w:tcPr>
            <w:tcW w:w="1984" w:type="dxa"/>
          </w:tcPr>
          <w:p w14:paraId="5A7A0A37" w14:textId="77777777" w:rsidR="00FD1196" w:rsidRPr="00AA2803" w:rsidRDefault="00FD1196" w:rsidP="00FD119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/>
                <w:szCs w:val="22"/>
              </w:rPr>
              <w:t>AR</w:t>
            </w:r>
            <w:r w:rsidRPr="00AA2803">
              <w:rPr>
                <w:rFonts w:ascii="新宋体" w:eastAsia="新宋体" w:hAnsi="新宋体" w:hint="eastAsia"/>
                <w:szCs w:val="22"/>
              </w:rPr>
              <w:t>_AGENCY</w:t>
            </w:r>
          </w:p>
        </w:tc>
        <w:tc>
          <w:tcPr>
            <w:tcW w:w="1692" w:type="dxa"/>
            <w:gridSpan w:val="3"/>
          </w:tcPr>
          <w:p w14:paraId="16E6B57A" w14:textId="77777777" w:rsidR="00FD1196" w:rsidRPr="00AA2803" w:rsidRDefault="00FD1196" w:rsidP="00FD119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CHAR(</w:t>
            </w:r>
            <w:r w:rsidRPr="00AA2803">
              <w:rPr>
                <w:rFonts w:ascii="新宋体" w:eastAsia="新宋体" w:hAnsi="新宋体" w:hint="eastAsia"/>
                <w:szCs w:val="22"/>
              </w:rPr>
              <w:t>8</w:t>
            </w:r>
            <w:r w:rsidRPr="00AA2803">
              <w:rPr>
                <w:rFonts w:ascii="新宋体" w:eastAsia="新宋体" w:hAnsi="新宋体"/>
                <w:szCs w:val="22"/>
              </w:rPr>
              <w:t>)</w:t>
            </w:r>
          </w:p>
        </w:tc>
        <w:tc>
          <w:tcPr>
            <w:tcW w:w="709" w:type="dxa"/>
            <w:gridSpan w:val="2"/>
          </w:tcPr>
          <w:p w14:paraId="2BCCC677" w14:textId="77777777" w:rsidR="00FD1196" w:rsidRPr="00AA2803" w:rsidRDefault="00FD1196" w:rsidP="00FD119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69E67F19" w14:textId="77777777" w:rsidR="00FD1196" w:rsidRPr="00AA2803" w:rsidRDefault="00FD1196" w:rsidP="00FD119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E37709" w:rsidRPr="00AA2803" w14:paraId="54B88D7C" w14:textId="77777777" w:rsidTr="00D83AF7">
        <w:tc>
          <w:tcPr>
            <w:tcW w:w="391" w:type="dxa"/>
            <w:tcBorders>
              <w:top w:val="single" w:sz="4" w:space="0" w:color="auto"/>
            </w:tcBorders>
          </w:tcPr>
          <w:p w14:paraId="7A44B5BD" w14:textId="77777777" w:rsidR="00E37709" w:rsidRPr="00AA2803" w:rsidRDefault="00E37709" w:rsidP="006164CE">
            <w:pPr>
              <w:pStyle w:val="af"/>
              <w:numPr>
                <w:ilvl w:val="0"/>
                <w:numId w:val="76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403" w:type="dxa"/>
            <w:gridSpan w:val="6"/>
          </w:tcPr>
          <w:p w14:paraId="38FD0BD9" w14:textId="77777777" w:rsidR="00E37709" w:rsidRDefault="00E37709" w:rsidP="00E3770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收货前站点余额</w:t>
            </w:r>
          </w:p>
        </w:tc>
        <w:tc>
          <w:tcPr>
            <w:tcW w:w="1984" w:type="dxa"/>
          </w:tcPr>
          <w:p w14:paraId="5EBC44CB" w14:textId="77777777" w:rsidR="00E37709" w:rsidRDefault="00E37709" w:rsidP="00E3770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/>
                <w:szCs w:val="22"/>
              </w:rPr>
              <w:t>BEFORE_BALANCE</w:t>
            </w:r>
          </w:p>
        </w:tc>
        <w:tc>
          <w:tcPr>
            <w:tcW w:w="1692" w:type="dxa"/>
            <w:gridSpan w:val="3"/>
          </w:tcPr>
          <w:p w14:paraId="77A80C17" w14:textId="77777777" w:rsidR="00E37709" w:rsidRPr="00AA2803" w:rsidRDefault="00E37709" w:rsidP="00E3770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NUMBER(28)</w:t>
            </w:r>
          </w:p>
        </w:tc>
        <w:tc>
          <w:tcPr>
            <w:tcW w:w="709" w:type="dxa"/>
            <w:gridSpan w:val="2"/>
          </w:tcPr>
          <w:p w14:paraId="04E4C139" w14:textId="77777777" w:rsidR="00E37709" w:rsidRPr="00AA2803" w:rsidRDefault="00E37709" w:rsidP="00E3770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56D56CB7" w14:textId="40E60FF7" w:rsidR="00E37709" w:rsidRPr="00AA2803" w:rsidRDefault="00F04019" w:rsidP="00E3770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0</w:t>
            </w:r>
          </w:p>
        </w:tc>
      </w:tr>
      <w:tr w:rsidR="00E37709" w:rsidRPr="00AA2803" w14:paraId="3869D1AD" w14:textId="77777777" w:rsidTr="00D83AF7">
        <w:tc>
          <w:tcPr>
            <w:tcW w:w="391" w:type="dxa"/>
            <w:tcBorders>
              <w:top w:val="single" w:sz="4" w:space="0" w:color="auto"/>
            </w:tcBorders>
          </w:tcPr>
          <w:p w14:paraId="4718A231" w14:textId="77777777" w:rsidR="00E37709" w:rsidRPr="00AA2803" w:rsidRDefault="00E37709" w:rsidP="006164CE">
            <w:pPr>
              <w:pStyle w:val="af"/>
              <w:numPr>
                <w:ilvl w:val="0"/>
                <w:numId w:val="76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403" w:type="dxa"/>
            <w:gridSpan w:val="6"/>
          </w:tcPr>
          <w:p w14:paraId="17130AF8" w14:textId="77777777" w:rsidR="00E37709" w:rsidRDefault="00E37709" w:rsidP="00E3770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收货后站点余额</w:t>
            </w:r>
          </w:p>
        </w:tc>
        <w:tc>
          <w:tcPr>
            <w:tcW w:w="1984" w:type="dxa"/>
          </w:tcPr>
          <w:p w14:paraId="5098856A" w14:textId="77777777" w:rsidR="00E37709" w:rsidRDefault="00E37709" w:rsidP="00E3770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/>
                <w:szCs w:val="22"/>
              </w:rPr>
              <w:t>AFTER_BALANCE</w:t>
            </w:r>
          </w:p>
        </w:tc>
        <w:tc>
          <w:tcPr>
            <w:tcW w:w="1692" w:type="dxa"/>
            <w:gridSpan w:val="3"/>
          </w:tcPr>
          <w:p w14:paraId="06430BA1" w14:textId="77777777" w:rsidR="00E37709" w:rsidRPr="00AA2803" w:rsidRDefault="00E37709" w:rsidP="00E3770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NUMBER(28)</w:t>
            </w:r>
          </w:p>
        </w:tc>
        <w:tc>
          <w:tcPr>
            <w:tcW w:w="709" w:type="dxa"/>
            <w:gridSpan w:val="2"/>
          </w:tcPr>
          <w:p w14:paraId="5521C3FA" w14:textId="77777777" w:rsidR="00E37709" w:rsidRPr="00AA2803" w:rsidRDefault="00E37709" w:rsidP="00E3770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0B683945" w14:textId="54FF45EE" w:rsidR="00E37709" w:rsidRPr="00AA2803" w:rsidRDefault="00F04019" w:rsidP="00E3770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0</w:t>
            </w:r>
          </w:p>
        </w:tc>
      </w:tr>
      <w:tr w:rsidR="00E37709" w:rsidRPr="00AA2803" w14:paraId="1A0A4034" w14:textId="77777777" w:rsidTr="00D83AF7">
        <w:tc>
          <w:tcPr>
            <w:tcW w:w="391" w:type="dxa"/>
            <w:tcBorders>
              <w:top w:val="single" w:sz="4" w:space="0" w:color="auto"/>
            </w:tcBorders>
          </w:tcPr>
          <w:p w14:paraId="4E9DA9DF" w14:textId="77777777" w:rsidR="00E37709" w:rsidRPr="00AA2803" w:rsidRDefault="00E37709" w:rsidP="006164CE">
            <w:pPr>
              <w:pStyle w:val="af"/>
              <w:numPr>
                <w:ilvl w:val="0"/>
                <w:numId w:val="76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403" w:type="dxa"/>
            <w:gridSpan w:val="6"/>
          </w:tcPr>
          <w:p w14:paraId="118AA98E" w14:textId="77777777" w:rsidR="00E37709" w:rsidRPr="00AA2803" w:rsidRDefault="00E37709" w:rsidP="00E3770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收货</w:t>
            </w:r>
            <w:r w:rsidRPr="00AA2803">
              <w:rPr>
                <w:rFonts w:ascii="新宋体" w:eastAsia="新宋体" w:hAnsi="新宋体" w:hint="eastAsia"/>
                <w:szCs w:val="22"/>
              </w:rPr>
              <w:t>总</w:t>
            </w:r>
            <w:r>
              <w:rPr>
                <w:rFonts w:ascii="新宋体" w:eastAsia="新宋体" w:hAnsi="新宋体" w:hint="eastAsia"/>
                <w:szCs w:val="22"/>
              </w:rPr>
              <w:t>票</w:t>
            </w:r>
            <w:r w:rsidRPr="00AA2803">
              <w:rPr>
                <w:rFonts w:ascii="新宋体" w:eastAsia="新宋体" w:hAnsi="新宋体" w:hint="eastAsia"/>
                <w:szCs w:val="22"/>
              </w:rPr>
              <w:t>数</w:t>
            </w:r>
          </w:p>
        </w:tc>
        <w:tc>
          <w:tcPr>
            <w:tcW w:w="1984" w:type="dxa"/>
          </w:tcPr>
          <w:p w14:paraId="0F976263" w14:textId="77777777" w:rsidR="00E37709" w:rsidRPr="00AA2803" w:rsidRDefault="00E37709" w:rsidP="00E3770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/>
                <w:szCs w:val="22"/>
              </w:rPr>
              <w:t>TICKETS</w:t>
            </w:r>
          </w:p>
        </w:tc>
        <w:tc>
          <w:tcPr>
            <w:tcW w:w="1692" w:type="dxa"/>
            <w:gridSpan w:val="3"/>
          </w:tcPr>
          <w:p w14:paraId="3DA6337A" w14:textId="77777777" w:rsidR="00E37709" w:rsidRPr="00AA2803" w:rsidRDefault="00E37709" w:rsidP="00E3770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N</w:t>
            </w:r>
            <w:r>
              <w:rPr>
                <w:rFonts w:ascii="新宋体" w:eastAsia="新宋体" w:hAnsi="新宋体"/>
                <w:szCs w:val="22"/>
              </w:rPr>
              <w:t>UMBER(16</w:t>
            </w:r>
            <w:r w:rsidRPr="00AA2803">
              <w:rPr>
                <w:rFonts w:ascii="新宋体" w:eastAsia="新宋体" w:hAnsi="新宋体"/>
                <w:szCs w:val="22"/>
              </w:rPr>
              <w:t>)</w:t>
            </w:r>
          </w:p>
        </w:tc>
        <w:tc>
          <w:tcPr>
            <w:tcW w:w="709" w:type="dxa"/>
            <w:gridSpan w:val="2"/>
          </w:tcPr>
          <w:p w14:paraId="2C119C0C" w14:textId="77777777" w:rsidR="00E37709" w:rsidRPr="00AA2803" w:rsidRDefault="00E37709" w:rsidP="00E3770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3A9C5233" w14:textId="602A9513" w:rsidR="00E37709" w:rsidRPr="00AA2803" w:rsidRDefault="00F04019" w:rsidP="00E3770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0</w:t>
            </w:r>
          </w:p>
        </w:tc>
      </w:tr>
      <w:tr w:rsidR="00E37709" w:rsidRPr="00AA2803" w14:paraId="70707E7F" w14:textId="77777777" w:rsidTr="00D83AF7">
        <w:tc>
          <w:tcPr>
            <w:tcW w:w="391" w:type="dxa"/>
          </w:tcPr>
          <w:p w14:paraId="164DBDEB" w14:textId="77777777" w:rsidR="00E37709" w:rsidRPr="00AA2803" w:rsidRDefault="00E37709" w:rsidP="006164CE">
            <w:pPr>
              <w:pStyle w:val="af"/>
              <w:numPr>
                <w:ilvl w:val="0"/>
                <w:numId w:val="76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403" w:type="dxa"/>
            <w:gridSpan w:val="6"/>
          </w:tcPr>
          <w:p w14:paraId="3F7BAE99" w14:textId="77777777" w:rsidR="00E37709" w:rsidRPr="00AA2803" w:rsidRDefault="00E37709" w:rsidP="00E3770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收货</w:t>
            </w:r>
            <w:r w:rsidRPr="00AA2803">
              <w:rPr>
                <w:rFonts w:ascii="新宋体" w:eastAsia="新宋体" w:hAnsi="新宋体" w:hint="eastAsia"/>
                <w:szCs w:val="22"/>
              </w:rPr>
              <w:t>总金额</w:t>
            </w:r>
          </w:p>
        </w:tc>
        <w:tc>
          <w:tcPr>
            <w:tcW w:w="1984" w:type="dxa"/>
          </w:tcPr>
          <w:p w14:paraId="06E5EF57" w14:textId="77777777" w:rsidR="00E37709" w:rsidRPr="00AA2803" w:rsidRDefault="00E37709" w:rsidP="00E3770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AMOUNT</w:t>
            </w:r>
          </w:p>
        </w:tc>
        <w:tc>
          <w:tcPr>
            <w:tcW w:w="1692" w:type="dxa"/>
            <w:gridSpan w:val="3"/>
          </w:tcPr>
          <w:p w14:paraId="3E1B8238" w14:textId="77777777" w:rsidR="00E37709" w:rsidRPr="00AA2803" w:rsidRDefault="00E37709" w:rsidP="00E3770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/>
                <w:szCs w:val="22"/>
              </w:rPr>
              <w:t>NUMBER(28</w:t>
            </w:r>
            <w:r w:rsidRPr="00AA2803">
              <w:rPr>
                <w:rFonts w:ascii="新宋体" w:eastAsia="新宋体" w:hAnsi="新宋体"/>
                <w:szCs w:val="22"/>
              </w:rPr>
              <w:t>)</w:t>
            </w:r>
          </w:p>
        </w:tc>
        <w:tc>
          <w:tcPr>
            <w:tcW w:w="709" w:type="dxa"/>
            <w:gridSpan w:val="2"/>
          </w:tcPr>
          <w:p w14:paraId="405F7F3A" w14:textId="77777777" w:rsidR="00E37709" w:rsidRPr="00AA2803" w:rsidRDefault="00E37709" w:rsidP="00E3770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2AA0A897" w14:textId="5CA5DD08" w:rsidR="00E37709" w:rsidRPr="00AA2803" w:rsidRDefault="00F04019" w:rsidP="00E3770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0</w:t>
            </w:r>
          </w:p>
        </w:tc>
      </w:tr>
      <w:tr w:rsidR="00E37709" w:rsidRPr="00AA2803" w14:paraId="0C0F6AE8" w14:textId="77777777" w:rsidTr="00AA1BFD">
        <w:tc>
          <w:tcPr>
            <w:tcW w:w="9747" w:type="dxa"/>
            <w:gridSpan w:val="14"/>
            <w:shd w:val="clear" w:color="auto" w:fill="D9D9D9" w:themeFill="background1" w:themeFillShade="D9"/>
          </w:tcPr>
          <w:p w14:paraId="26B1BF94" w14:textId="77777777" w:rsidR="00E37709" w:rsidRPr="00AA2803" w:rsidRDefault="00E37709" w:rsidP="00E37709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表格其他属性信息定义（包括PK-FK、IDX等）</w:t>
            </w:r>
          </w:p>
        </w:tc>
      </w:tr>
      <w:tr w:rsidR="00E37709" w:rsidRPr="00AA2803" w14:paraId="703211B7" w14:textId="77777777" w:rsidTr="00AA1BFD">
        <w:trPr>
          <w:trHeight w:val="231"/>
        </w:trPr>
        <w:tc>
          <w:tcPr>
            <w:tcW w:w="533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6850D77" w14:textId="77777777" w:rsidR="00E37709" w:rsidRPr="00AA2803" w:rsidRDefault="00E37709" w:rsidP="00E37709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主键</w:t>
            </w:r>
          </w:p>
        </w:tc>
        <w:tc>
          <w:tcPr>
            <w:tcW w:w="2969" w:type="dxa"/>
            <w:gridSpan w:val="3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79625722" w14:textId="77777777" w:rsidR="00E37709" w:rsidRPr="00AA2803" w:rsidRDefault="00E37709" w:rsidP="00E37709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6245" w:type="dxa"/>
            <w:gridSpan w:val="9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4CB5A970" w14:textId="77777777" w:rsidR="00E37709" w:rsidRPr="00AA2803" w:rsidRDefault="00E37709" w:rsidP="00E37709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包含列</w:t>
            </w:r>
          </w:p>
        </w:tc>
      </w:tr>
      <w:tr w:rsidR="00967B12" w:rsidRPr="00AA2803" w14:paraId="189302E1" w14:textId="77777777" w:rsidTr="00AA1BFD">
        <w:trPr>
          <w:trHeight w:val="231"/>
        </w:trPr>
        <w:tc>
          <w:tcPr>
            <w:tcW w:w="533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BDE8620" w14:textId="77777777" w:rsidR="00967B12" w:rsidRPr="00AA2803" w:rsidRDefault="00967B12" w:rsidP="00967B12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2969" w:type="dxa"/>
            <w:gridSpan w:val="3"/>
            <w:tcBorders>
              <w:left w:val="single" w:sz="4" w:space="0" w:color="auto"/>
            </w:tcBorders>
          </w:tcPr>
          <w:p w14:paraId="32CC6227" w14:textId="77777777" w:rsidR="00967B12" w:rsidRPr="00AA2803" w:rsidRDefault="00967B12" w:rsidP="00967B12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FD1196">
              <w:rPr>
                <w:rFonts w:ascii="新宋体" w:eastAsia="新宋体" w:hAnsi="新宋体"/>
                <w:szCs w:val="22"/>
              </w:rPr>
              <w:t>PK_SALE_AGENCY_RECEIPT</w:t>
            </w:r>
          </w:p>
        </w:tc>
        <w:tc>
          <w:tcPr>
            <w:tcW w:w="6245" w:type="dxa"/>
            <w:gridSpan w:val="9"/>
            <w:tcBorders>
              <w:left w:val="single" w:sz="4" w:space="0" w:color="auto"/>
            </w:tcBorders>
          </w:tcPr>
          <w:p w14:paraId="65DE348D" w14:textId="77777777" w:rsidR="00967B12" w:rsidRPr="00AA2803" w:rsidRDefault="00967B12" w:rsidP="00967B12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/>
                <w:szCs w:val="22"/>
              </w:rPr>
              <w:t>AR</w:t>
            </w:r>
            <w:r w:rsidRPr="00AA2803">
              <w:rPr>
                <w:rFonts w:ascii="新宋体" w:eastAsia="新宋体" w:hAnsi="新宋体" w:hint="eastAsia"/>
                <w:szCs w:val="22"/>
              </w:rPr>
              <w:t>_NO</w:t>
            </w:r>
          </w:p>
        </w:tc>
      </w:tr>
      <w:tr w:rsidR="00E37709" w:rsidRPr="00AA2803" w14:paraId="5B769AA3" w14:textId="77777777" w:rsidTr="00D83AF7">
        <w:trPr>
          <w:trHeight w:val="231"/>
        </w:trPr>
        <w:tc>
          <w:tcPr>
            <w:tcW w:w="533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AE23CAA" w14:textId="77777777" w:rsidR="00E37709" w:rsidRPr="00AA2803" w:rsidRDefault="00E37709" w:rsidP="00E37709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外键</w:t>
            </w:r>
          </w:p>
        </w:tc>
        <w:tc>
          <w:tcPr>
            <w:tcW w:w="2969" w:type="dxa"/>
            <w:gridSpan w:val="3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343E382D" w14:textId="77777777" w:rsidR="00E37709" w:rsidRPr="00AA2803" w:rsidRDefault="00E37709" w:rsidP="00E37709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2276" w:type="dxa"/>
            <w:gridSpan w:val="3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51FDD7D6" w14:textId="77777777" w:rsidR="00E37709" w:rsidRPr="00AA2803" w:rsidRDefault="00E37709" w:rsidP="00E37709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  <w:tc>
          <w:tcPr>
            <w:tcW w:w="1837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124DFD25" w14:textId="77777777" w:rsidR="00E37709" w:rsidRPr="00AA2803" w:rsidRDefault="00E37709" w:rsidP="00E37709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参照表名</w:t>
            </w:r>
          </w:p>
        </w:tc>
        <w:tc>
          <w:tcPr>
            <w:tcW w:w="2132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54F52418" w14:textId="77777777" w:rsidR="00E37709" w:rsidRPr="00AA2803" w:rsidRDefault="00E37709" w:rsidP="00E37709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</w:tr>
      <w:tr w:rsidR="00E37709" w:rsidRPr="00AA2803" w14:paraId="210AD5E3" w14:textId="77777777" w:rsidTr="00D83AF7">
        <w:trPr>
          <w:trHeight w:val="231"/>
        </w:trPr>
        <w:tc>
          <w:tcPr>
            <w:tcW w:w="533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0174AF6" w14:textId="77777777" w:rsidR="00E37709" w:rsidRPr="00AA2803" w:rsidRDefault="00E37709" w:rsidP="00E37709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2969" w:type="dxa"/>
            <w:gridSpan w:val="3"/>
            <w:tcBorders>
              <w:left w:val="single" w:sz="4" w:space="0" w:color="auto"/>
            </w:tcBorders>
          </w:tcPr>
          <w:p w14:paraId="48A3A0D9" w14:textId="77777777" w:rsidR="00E37709" w:rsidRPr="00AA2803" w:rsidRDefault="00E37709" w:rsidP="00E3770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276" w:type="dxa"/>
            <w:gridSpan w:val="3"/>
            <w:tcBorders>
              <w:left w:val="single" w:sz="4" w:space="0" w:color="auto"/>
            </w:tcBorders>
          </w:tcPr>
          <w:p w14:paraId="485E8ACF" w14:textId="77777777" w:rsidR="00E37709" w:rsidRPr="00AA2803" w:rsidRDefault="00E37709" w:rsidP="00E3770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837" w:type="dxa"/>
            <w:gridSpan w:val="4"/>
            <w:tcBorders>
              <w:left w:val="single" w:sz="4" w:space="0" w:color="auto"/>
            </w:tcBorders>
          </w:tcPr>
          <w:p w14:paraId="6E000934" w14:textId="77777777" w:rsidR="00E37709" w:rsidRPr="00AA2803" w:rsidRDefault="00E37709" w:rsidP="00E3770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132" w:type="dxa"/>
            <w:gridSpan w:val="2"/>
            <w:tcBorders>
              <w:left w:val="single" w:sz="4" w:space="0" w:color="auto"/>
            </w:tcBorders>
          </w:tcPr>
          <w:p w14:paraId="126E0036" w14:textId="77777777" w:rsidR="00E37709" w:rsidRPr="00AA2803" w:rsidRDefault="00E37709" w:rsidP="00E3770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E37709" w:rsidRPr="00AA2803" w14:paraId="3D553CC0" w14:textId="77777777" w:rsidTr="00AA1BFD">
        <w:trPr>
          <w:trHeight w:val="231"/>
        </w:trPr>
        <w:tc>
          <w:tcPr>
            <w:tcW w:w="533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7BC16C5" w14:textId="77777777" w:rsidR="00E37709" w:rsidRPr="00AA2803" w:rsidRDefault="00E37709" w:rsidP="00E37709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索引</w:t>
            </w:r>
          </w:p>
        </w:tc>
        <w:tc>
          <w:tcPr>
            <w:tcW w:w="2969" w:type="dxa"/>
            <w:gridSpan w:val="3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45C24AF9" w14:textId="77777777" w:rsidR="00E37709" w:rsidRPr="00AA2803" w:rsidRDefault="00E37709" w:rsidP="00E37709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3118" w:type="dxa"/>
            <w:gridSpan w:val="5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49C31044" w14:textId="77777777" w:rsidR="00E37709" w:rsidRPr="00AA2803" w:rsidRDefault="00E37709" w:rsidP="00E37709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  <w:tc>
          <w:tcPr>
            <w:tcW w:w="3127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5B53EA6D" w14:textId="77777777" w:rsidR="00E37709" w:rsidRPr="00AA2803" w:rsidRDefault="00E37709" w:rsidP="00E37709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类型</w:t>
            </w:r>
          </w:p>
        </w:tc>
      </w:tr>
      <w:tr w:rsidR="00E37709" w:rsidRPr="00AA2803" w14:paraId="73FA7C10" w14:textId="77777777" w:rsidTr="00AA1BFD">
        <w:trPr>
          <w:trHeight w:val="231"/>
        </w:trPr>
        <w:tc>
          <w:tcPr>
            <w:tcW w:w="533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A0873D6" w14:textId="77777777" w:rsidR="00E37709" w:rsidRPr="00AA2803" w:rsidRDefault="00E37709" w:rsidP="00E37709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2969" w:type="dxa"/>
            <w:gridSpan w:val="3"/>
            <w:tcBorders>
              <w:left w:val="single" w:sz="4" w:space="0" w:color="auto"/>
            </w:tcBorders>
          </w:tcPr>
          <w:p w14:paraId="0150834E" w14:textId="77777777" w:rsidR="00E37709" w:rsidRPr="00AA2803" w:rsidRDefault="00E37709" w:rsidP="00E3770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118" w:type="dxa"/>
            <w:gridSpan w:val="5"/>
            <w:tcBorders>
              <w:left w:val="single" w:sz="4" w:space="0" w:color="auto"/>
            </w:tcBorders>
          </w:tcPr>
          <w:p w14:paraId="08CA0169" w14:textId="77777777" w:rsidR="00E37709" w:rsidRPr="00AA2803" w:rsidRDefault="00E37709" w:rsidP="00E3770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127" w:type="dxa"/>
            <w:gridSpan w:val="4"/>
            <w:tcBorders>
              <w:left w:val="single" w:sz="4" w:space="0" w:color="auto"/>
            </w:tcBorders>
          </w:tcPr>
          <w:p w14:paraId="48A4C3DB" w14:textId="77777777" w:rsidR="00E37709" w:rsidRPr="00AA2803" w:rsidRDefault="00E37709" w:rsidP="00E3770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E37709" w:rsidRPr="00AA2803" w14:paraId="7276337A" w14:textId="77777777" w:rsidTr="00AA1BFD">
        <w:tc>
          <w:tcPr>
            <w:tcW w:w="533" w:type="dxa"/>
            <w:gridSpan w:val="2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B766FB1" w14:textId="77777777" w:rsidR="00E37709" w:rsidRPr="00AA2803" w:rsidRDefault="00E37709" w:rsidP="00E37709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约束</w:t>
            </w:r>
          </w:p>
        </w:tc>
        <w:tc>
          <w:tcPr>
            <w:tcW w:w="9214" w:type="dxa"/>
            <w:gridSpan w:val="12"/>
            <w:tcBorders>
              <w:left w:val="single" w:sz="4" w:space="0" w:color="auto"/>
            </w:tcBorders>
          </w:tcPr>
          <w:p w14:paraId="39A7B923" w14:textId="77777777" w:rsidR="00E37709" w:rsidRPr="00AA2803" w:rsidRDefault="00E37709" w:rsidP="00E3770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E37709" w:rsidRPr="00AA2803" w14:paraId="15EFB66F" w14:textId="77777777" w:rsidTr="00AA1BFD">
        <w:trPr>
          <w:trHeight w:val="231"/>
        </w:trPr>
        <w:tc>
          <w:tcPr>
            <w:tcW w:w="533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BA1BF44" w14:textId="77777777" w:rsidR="00E37709" w:rsidRPr="00AA2803" w:rsidRDefault="00E37709" w:rsidP="00E37709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</w:t>
            </w: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47335591" w14:textId="77777777" w:rsidR="00E37709" w:rsidRPr="00AA2803" w:rsidRDefault="00E37709" w:rsidP="00E37709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分区类型</w:t>
            </w:r>
          </w:p>
        </w:tc>
        <w:tc>
          <w:tcPr>
            <w:tcW w:w="1487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1766688E" w14:textId="77777777" w:rsidR="00E37709" w:rsidRPr="00AA2803" w:rsidRDefault="00E37709" w:rsidP="00E37709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分区字段</w:t>
            </w:r>
          </w:p>
        </w:tc>
        <w:tc>
          <w:tcPr>
            <w:tcW w:w="6239" w:type="dxa"/>
            <w:gridSpan w:val="8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4EC5D0FF" w14:textId="77777777" w:rsidR="00E37709" w:rsidRPr="00AA2803" w:rsidRDefault="00E37709" w:rsidP="00E37709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分区条件</w:t>
            </w:r>
          </w:p>
        </w:tc>
      </w:tr>
      <w:tr w:rsidR="00E37709" w:rsidRPr="00AA2803" w14:paraId="1003B18A" w14:textId="77777777" w:rsidTr="00AA1BFD">
        <w:trPr>
          <w:trHeight w:val="231"/>
        </w:trPr>
        <w:tc>
          <w:tcPr>
            <w:tcW w:w="533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836741A" w14:textId="77777777" w:rsidR="00E37709" w:rsidRPr="00AA2803" w:rsidRDefault="00E37709" w:rsidP="00E37709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</w:tcPr>
          <w:p w14:paraId="4C10D0A0" w14:textId="77777777" w:rsidR="00E37709" w:rsidRPr="00AA2803" w:rsidRDefault="00E37709" w:rsidP="00E3770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主分区</w:t>
            </w:r>
          </w:p>
        </w:tc>
        <w:tc>
          <w:tcPr>
            <w:tcW w:w="1487" w:type="dxa"/>
            <w:gridSpan w:val="2"/>
            <w:tcBorders>
              <w:left w:val="single" w:sz="4" w:space="0" w:color="auto"/>
            </w:tcBorders>
          </w:tcPr>
          <w:p w14:paraId="3C207965" w14:textId="77777777" w:rsidR="00E37709" w:rsidRPr="00AA2803" w:rsidRDefault="00E37709" w:rsidP="00E3770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6239" w:type="dxa"/>
            <w:gridSpan w:val="8"/>
            <w:tcBorders>
              <w:left w:val="single" w:sz="4" w:space="0" w:color="auto"/>
            </w:tcBorders>
          </w:tcPr>
          <w:p w14:paraId="44DDE76A" w14:textId="77777777" w:rsidR="00E37709" w:rsidRPr="00AA2803" w:rsidRDefault="00E37709" w:rsidP="00E3770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E37709" w:rsidRPr="00AA2803" w14:paraId="1BBB3391" w14:textId="77777777" w:rsidTr="00AA1BFD">
        <w:trPr>
          <w:trHeight w:val="231"/>
        </w:trPr>
        <w:tc>
          <w:tcPr>
            <w:tcW w:w="533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8BEC16A" w14:textId="77777777" w:rsidR="00E37709" w:rsidRPr="00AA2803" w:rsidRDefault="00E37709" w:rsidP="00E37709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</w:tcPr>
          <w:p w14:paraId="490EE7E2" w14:textId="77777777" w:rsidR="00E37709" w:rsidRPr="00AA2803" w:rsidRDefault="00E37709" w:rsidP="00E3770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子分区</w:t>
            </w:r>
          </w:p>
        </w:tc>
        <w:tc>
          <w:tcPr>
            <w:tcW w:w="1487" w:type="dxa"/>
            <w:gridSpan w:val="2"/>
            <w:tcBorders>
              <w:left w:val="single" w:sz="4" w:space="0" w:color="auto"/>
            </w:tcBorders>
          </w:tcPr>
          <w:p w14:paraId="5BE2A3FD" w14:textId="77777777" w:rsidR="00E37709" w:rsidRPr="00AA2803" w:rsidRDefault="00E37709" w:rsidP="00E3770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6239" w:type="dxa"/>
            <w:gridSpan w:val="8"/>
            <w:tcBorders>
              <w:left w:val="single" w:sz="4" w:space="0" w:color="auto"/>
            </w:tcBorders>
          </w:tcPr>
          <w:p w14:paraId="20BA076A" w14:textId="77777777" w:rsidR="00E37709" w:rsidRPr="00AA2803" w:rsidRDefault="00E37709" w:rsidP="00E3770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</w:tbl>
    <w:p w14:paraId="77B61525" w14:textId="77777777" w:rsidR="00FD1196" w:rsidRDefault="00FD1196" w:rsidP="00FD1196"/>
    <w:p w14:paraId="00B18E47" w14:textId="68DF79EB" w:rsidR="001410F2" w:rsidRPr="00AA2803" w:rsidRDefault="001410F2" w:rsidP="001410F2">
      <w:pPr>
        <w:pStyle w:val="4"/>
      </w:pPr>
      <w:bookmarkStart w:id="96" w:name="_Toc435450865"/>
      <w:r>
        <w:rPr>
          <w:rFonts w:hint="eastAsia"/>
        </w:rPr>
        <w:t>站点退货单</w:t>
      </w:r>
      <w:r w:rsidRPr="00AA2803">
        <w:rPr>
          <w:rFonts w:hint="eastAsia"/>
        </w:rPr>
        <w:t>（</w:t>
      </w:r>
      <w:r w:rsidRPr="00AA2803">
        <w:rPr>
          <w:rFonts w:hint="eastAsia"/>
        </w:rPr>
        <w:t>SALE_</w:t>
      </w:r>
      <w:r>
        <w:t>AGENCY_RETURN</w:t>
      </w:r>
      <w:r w:rsidRPr="00AA2803">
        <w:rPr>
          <w:rFonts w:hint="eastAsia"/>
        </w:rPr>
        <w:t>）</w:t>
      </w:r>
      <w:bookmarkEnd w:id="96"/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91"/>
        <w:gridCol w:w="142"/>
        <w:gridCol w:w="698"/>
        <w:gridCol w:w="790"/>
        <w:gridCol w:w="1481"/>
        <w:gridCol w:w="6"/>
        <w:gridCol w:w="286"/>
        <w:gridCol w:w="1984"/>
        <w:gridCol w:w="709"/>
        <w:gridCol w:w="133"/>
        <w:gridCol w:w="850"/>
        <w:gridCol w:w="145"/>
        <w:gridCol w:w="564"/>
        <w:gridCol w:w="1568"/>
      </w:tblGrid>
      <w:tr w:rsidR="001410F2" w:rsidRPr="00AA2803" w14:paraId="1EF3A36D" w14:textId="77777777" w:rsidTr="00A00C40">
        <w:tc>
          <w:tcPr>
            <w:tcW w:w="1231" w:type="dxa"/>
            <w:gridSpan w:val="3"/>
            <w:shd w:val="clear" w:color="auto" w:fill="C0C0C0"/>
          </w:tcPr>
          <w:p w14:paraId="36ABEEC5" w14:textId="77777777" w:rsidR="001410F2" w:rsidRPr="00AA2803" w:rsidRDefault="001410F2" w:rsidP="00A00C40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lastRenderedPageBreak/>
              <w:t>汉字注解</w:t>
            </w:r>
          </w:p>
        </w:tc>
        <w:tc>
          <w:tcPr>
            <w:tcW w:w="4547" w:type="dxa"/>
            <w:gridSpan w:val="5"/>
            <w:shd w:val="clear" w:color="auto" w:fill="auto"/>
          </w:tcPr>
          <w:p w14:paraId="7CF3BF26" w14:textId="7406BCE7" w:rsidR="001410F2" w:rsidRPr="00AA2803" w:rsidRDefault="001410F2" w:rsidP="00A00C40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>
              <w:rPr>
                <w:rFonts w:ascii="新宋体" w:eastAsia="新宋体" w:hAnsi="新宋体" w:hint="eastAsia"/>
                <w:b/>
                <w:sz w:val="24"/>
                <w:szCs w:val="22"/>
              </w:rPr>
              <w:t>站点退货</w:t>
            </w: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单</w:t>
            </w:r>
          </w:p>
        </w:tc>
        <w:tc>
          <w:tcPr>
            <w:tcW w:w="709" w:type="dxa"/>
            <w:shd w:val="clear" w:color="auto" w:fill="C0C0C0"/>
          </w:tcPr>
          <w:p w14:paraId="2DF91A54" w14:textId="77777777" w:rsidR="001410F2" w:rsidRPr="00AA2803" w:rsidRDefault="001410F2" w:rsidP="00A00C40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表名</w:t>
            </w:r>
          </w:p>
        </w:tc>
        <w:tc>
          <w:tcPr>
            <w:tcW w:w="3260" w:type="dxa"/>
            <w:gridSpan w:val="5"/>
            <w:shd w:val="clear" w:color="auto" w:fill="auto"/>
          </w:tcPr>
          <w:p w14:paraId="4873D65E" w14:textId="39DECBA7" w:rsidR="001410F2" w:rsidRPr="00AA2803" w:rsidRDefault="001410F2" w:rsidP="001410F2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FD1196">
              <w:rPr>
                <w:rFonts w:ascii="新宋体" w:eastAsia="新宋体" w:hAnsi="新宋体"/>
                <w:b/>
                <w:sz w:val="24"/>
                <w:szCs w:val="22"/>
              </w:rPr>
              <w:t>SALE_AGENCY_RE</w:t>
            </w:r>
            <w:r>
              <w:rPr>
                <w:rFonts w:ascii="新宋体" w:eastAsia="新宋体" w:hAnsi="新宋体"/>
                <w:b/>
                <w:sz w:val="24"/>
                <w:szCs w:val="22"/>
              </w:rPr>
              <w:t>TURN</w:t>
            </w:r>
          </w:p>
        </w:tc>
      </w:tr>
      <w:tr w:rsidR="001410F2" w:rsidRPr="00AA2803" w14:paraId="427C4801" w14:textId="77777777" w:rsidTr="00A00C40">
        <w:tc>
          <w:tcPr>
            <w:tcW w:w="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horzCross" w:color="auto" w:fill="C0C0C0"/>
          </w:tcPr>
          <w:p w14:paraId="03D146D2" w14:textId="77777777" w:rsidR="001410F2" w:rsidRPr="00AA2803" w:rsidRDefault="001410F2" w:rsidP="00A00C40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</w:p>
        </w:tc>
        <w:tc>
          <w:tcPr>
            <w:tcW w:w="3403" w:type="dxa"/>
            <w:gridSpan w:val="6"/>
            <w:tcBorders>
              <w:left w:val="single" w:sz="4" w:space="0" w:color="auto"/>
            </w:tcBorders>
            <w:shd w:val="clear" w:color="auto" w:fill="C0C0C0"/>
          </w:tcPr>
          <w:p w14:paraId="0E969EF0" w14:textId="77777777" w:rsidR="001410F2" w:rsidRPr="00AA2803" w:rsidRDefault="001410F2" w:rsidP="00A00C40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字段名称</w:t>
            </w:r>
          </w:p>
        </w:tc>
        <w:tc>
          <w:tcPr>
            <w:tcW w:w="1984" w:type="dxa"/>
            <w:shd w:val="clear" w:color="auto" w:fill="C0C0C0"/>
          </w:tcPr>
          <w:p w14:paraId="435C1CF4" w14:textId="77777777" w:rsidR="001410F2" w:rsidRPr="00AA2803" w:rsidRDefault="001410F2" w:rsidP="00A00C40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字段命名</w:t>
            </w:r>
          </w:p>
        </w:tc>
        <w:tc>
          <w:tcPr>
            <w:tcW w:w="1692" w:type="dxa"/>
            <w:gridSpan w:val="3"/>
            <w:shd w:val="clear" w:color="auto" w:fill="C0C0C0"/>
          </w:tcPr>
          <w:p w14:paraId="3FCF8638" w14:textId="77777777" w:rsidR="001410F2" w:rsidRPr="00AA2803" w:rsidRDefault="001410F2" w:rsidP="00A00C40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类型</w:t>
            </w:r>
          </w:p>
        </w:tc>
        <w:tc>
          <w:tcPr>
            <w:tcW w:w="709" w:type="dxa"/>
            <w:gridSpan w:val="2"/>
            <w:shd w:val="clear" w:color="auto" w:fill="C0C0C0"/>
          </w:tcPr>
          <w:p w14:paraId="175CFA6C" w14:textId="77777777" w:rsidR="001410F2" w:rsidRPr="00AA2803" w:rsidRDefault="001410F2" w:rsidP="00A00C40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非空</w:t>
            </w:r>
          </w:p>
        </w:tc>
        <w:tc>
          <w:tcPr>
            <w:tcW w:w="1568" w:type="dxa"/>
            <w:shd w:val="clear" w:color="auto" w:fill="C0C0C0"/>
          </w:tcPr>
          <w:p w14:paraId="64FFC02C" w14:textId="77777777" w:rsidR="001410F2" w:rsidRPr="00AA2803" w:rsidRDefault="001410F2" w:rsidP="00A00C40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默认</w:t>
            </w:r>
          </w:p>
        </w:tc>
      </w:tr>
      <w:tr w:rsidR="001410F2" w:rsidRPr="00AA2803" w14:paraId="0E699BB8" w14:textId="77777777" w:rsidTr="00A00C40">
        <w:tc>
          <w:tcPr>
            <w:tcW w:w="391" w:type="dxa"/>
            <w:tcBorders>
              <w:top w:val="single" w:sz="4" w:space="0" w:color="auto"/>
            </w:tcBorders>
          </w:tcPr>
          <w:p w14:paraId="34E3170B" w14:textId="77777777" w:rsidR="001410F2" w:rsidRPr="00AA2803" w:rsidRDefault="001410F2" w:rsidP="006164CE">
            <w:pPr>
              <w:pStyle w:val="af"/>
              <w:numPr>
                <w:ilvl w:val="0"/>
                <w:numId w:val="78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403" w:type="dxa"/>
            <w:gridSpan w:val="6"/>
          </w:tcPr>
          <w:p w14:paraId="06F7E22F" w14:textId="109D8ECF" w:rsidR="001410F2" w:rsidRPr="00AA2803" w:rsidRDefault="001410F2" w:rsidP="00A00C4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站点退货</w:t>
            </w:r>
            <w:r w:rsidRPr="00AA2803">
              <w:rPr>
                <w:rFonts w:ascii="新宋体" w:eastAsia="新宋体" w:hAnsi="新宋体" w:hint="eastAsia"/>
                <w:szCs w:val="22"/>
              </w:rPr>
              <w:t>单编号（</w:t>
            </w:r>
            <w:r>
              <w:rPr>
                <w:rFonts w:ascii="新宋体" w:eastAsia="新宋体" w:hAnsi="新宋体"/>
                <w:szCs w:val="22"/>
              </w:rPr>
              <w:t>AI</w:t>
            </w:r>
            <w:r w:rsidRPr="00AA2803">
              <w:rPr>
                <w:rFonts w:ascii="新宋体" w:eastAsia="新宋体" w:hAnsi="新宋体" w:hint="eastAsia"/>
                <w:szCs w:val="22"/>
              </w:rPr>
              <w:t>12345678）</w:t>
            </w:r>
          </w:p>
        </w:tc>
        <w:tc>
          <w:tcPr>
            <w:tcW w:w="1984" w:type="dxa"/>
          </w:tcPr>
          <w:p w14:paraId="6EACC8BD" w14:textId="480B2733" w:rsidR="001410F2" w:rsidRPr="00AA2803" w:rsidRDefault="001410F2" w:rsidP="00A00C4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/>
                <w:szCs w:val="22"/>
              </w:rPr>
              <w:t>AI</w:t>
            </w:r>
            <w:r w:rsidRPr="00AA2803">
              <w:rPr>
                <w:rFonts w:ascii="新宋体" w:eastAsia="新宋体" w:hAnsi="新宋体" w:hint="eastAsia"/>
                <w:szCs w:val="22"/>
              </w:rPr>
              <w:t>_NO</w:t>
            </w:r>
          </w:p>
        </w:tc>
        <w:tc>
          <w:tcPr>
            <w:tcW w:w="1692" w:type="dxa"/>
            <w:gridSpan w:val="3"/>
          </w:tcPr>
          <w:p w14:paraId="759DE62E" w14:textId="77777777" w:rsidR="001410F2" w:rsidRPr="00AA2803" w:rsidRDefault="001410F2" w:rsidP="00A00C4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CHAR(10)</w:t>
            </w:r>
          </w:p>
        </w:tc>
        <w:tc>
          <w:tcPr>
            <w:tcW w:w="709" w:type="dxa"/>
            <w:gridSpan w:val="2"/>
          </w:tcPr>
          <w:p w14:paraId="459465BA" w14:textId="77777777" w:rsidR="001410F2" w:rsidRPr="00AA2803" w:rsidRDefault="001410F2" w:rsidP="00A00C4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690F6384" w14:textId="77777777" w:rsidR="001410F2" w:rsidRPr="00AA2803" w:rsidRDefault="001410F2" w:rsidP="00A00C4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1410F2" w:rsidRPr="00AA2803" w14:paraId="76A3B30E" w14:textId="77777777" w:rsidTr="00A00C40">
        <w:tc>
          <w:tcPr>
            <w:tcW w:w="391" w:type="dxa"/>
            <w:tcBorders>
              <w:top w:val="single" w:sz="4" w:space="0" w:color="auto"/>
            </w:tcBorders>
          </w:tcPr>
          <w:p w14:paraId="04879061" w14:textId="77777777" w:rsidR="001410F2" w:rsidRPr="00AA2803" w:rsidRDefault="001410F2" w:rsidP="006164CE">
            <w:pPr>
              <w:pStyle w:val="af"/>
              <w:numPr>
                <w:ilvl w:val="0"/>
                <w:numId w:val="78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403" w:type="dxa"/>
            <w:gridSpan w:val="6"/>
          </w:tcPr>
          <w:p w14:paraId="5FBA84FF" w14:textId="77777777" w:rsidR="001410F2" w:rsidRPr="00AA2803" w:rsidRDefault="001410F2" w:rsidP="00A00C4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市场管理员</w:t>
            </w:r>
          </w:p>
        </w:tc>
        <w:tc>
          <w:tcPr>
            <w:tcW w:w="1984" w:type="dxa"/>
          </w:tcPr>
          <w:p w14:paraId="118D077A" w14:textId="7CFDF0BB" w:rsidR="001410F2" w:rsidRPr="00AA2803" w:rsidRDefault="001410F2" w:rsidP="00430EF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A</w:t>
            </w:r>
            <w:r w:rsidR="00430EF5">
              <w:rPr>
                <w:rFonts w:ascii="新宋体" w:eastAsia="新宋体" w:hAnsi="新宋体"/>
                <w:szCs w:val="22"/>
              </w:rPr>
              <w:t>I</w:t>
            </w:r>
            <w:r w:rsidRPr="00AA2803">
              <w:rPr>
                <w:rFonts w:ascii="新宋体" w:eastAsia="新宋体" w:hAnsi="新宋体" w:hint="eastAsia"/>
                <w:szCs w:val="22"/>
              </w:rPr>
              <w:t>_</w:t>
            </w:r>
            <w:r w:rsidR="00842145">
              <w:rPr>
                <w:rFonts w:ascii="新宋体" w:eastAsia="新宋体" w:hAnsi="新宋体"/>
                <w:szCs w:val="22"/>
              </w:rPr>
              <w:t>MM_</w:t>
            </w:r>
            <w:r w:rsidRPr="00AA2803">
              <w:rPr>
                <w:rFonts w:ascii="新宋体" w:eastAsia="新宋体" w:hAnsi="新宋体" w:hint="eastAsia"/>
                <w:szCs w:val="22"/>
              </w:rPr>
              <w:t>ADMIN</w:t>
            </w:r>
          </w:p>
        </w:tc>
        <w:tc>
          <w:tcPr>
            <w:tcW w:w="1692" w:type="dxa"/>
            <w:gridSpan w:val="3"/>
          </w:tcPr>
          <w:p w14:paraId="6A6488D1" w14:textId="77777777" w:rsidR="001410F2" w:rsidRPr="00AA2803" w:rsidRDefault="001410F2" w:rsidP="00A00C4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NUMBER(4)</w:t>
            </w:r>
          </w:p>
        </w:tc>
        <w:tc>
          <w:tcPr>
            <w:tcW w:w="709" w:type="dxa"/>
            <w:gridSpan w:val="2"/>
          </w:tcPr>
          <w:p w14:paraId="2DE1AE4A" w14:textId="77777777" w:rsidR="001410F2" w:rsidRPr="00AA2803" w:rsidRDefault="001410F2" w:rsidP="00A00C4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45E82A18" w14:textId="77777777" w:rsidR="001410F2" w:rsidRPr="00AA2803" w:rsidRDefault="001410F2" w:rsidP="00A00C4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1410F2" w:rsidRPr="00AA2803" w14:paraId="74C7F061" w14:textId="77777777" w:rsidTr="00A00C40">
        <w:tc>
          <w:tcPr>
            <w:tcW w:w="391" w:type="dxa"/>
            <w:tcBorders>
              <w:top w:val="single" w:sz="4" w:space="0" w:color="auto"/>
            </w:tcBorders>
          </w:tcPr>
          <w:p w14:paraId="01192636" w14:textId="77777777" w:rsidR="001410F2" w:rsidRPr="00AA2803" w:rsidRDefault="001410F2" w:rsidP="006164CE">
            <w:pPr>
              <w:pStyle w:val="af"/>
              <w:numPr>
                <w:ilvl w:val="0"/>
                <w:numId w:val="78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403" w:type="dxa"/>
            <w:gridSpan w:val="6"/>
          </w:tcPr>
          <w:p w14:paraId="3CDB9E7D" w14:textId="615D31DD" w:rsidR="001410F2" w:rsidRPr="00AA2803" w:rsidRDefault="001410F2" w:rsidP="00A00C4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退货时间</w:t>
            </w:r>
          </w:p>
        </w:tc>
        <w:tc>
          <w:tcPr>
            <w:tcW w:w="1984" w:type="dxa"/>
          </w:tcPr>
          <w:p w14:paraId="505BF614" w14:textId="6A9BBC9C" w:rsidR="001410F2" w:rsidRPr="00AA2803" w:rsidRDefault="001410F2" w:rsidP="00430EF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/>
                <w:szCs w:val="22"/>
              </w:rPr>
              <w:t>A</w:t>
            </w:r>
            <w:r w:rsidR="00430EF5">
              <w:rPr>
                <w:rFonts w:ascii="新宋体" w:eastAsia="新宋体" w:hAnsi="新宋体"/>
                <w:szCs w:val="22"/>
              </w:rPr>
              <w:t>I</w:t>
            </w:r>
            <w:r w:rsidRPr="00AA2803">
              <w:rPr>
                <w:rFonts w:ascii="新宋体" w:eastAsia="新宋体" w:hAnsi="新宋体"/>
                <w:szCs w:val="22"/>
              </w:rPr>
              <w:t>_DATE</w:t>
            </w:r>
          </w:p>
        </w:tc>
        <w:tc>
          <w:tcPr>
            <w:tcW w:w="1692" w:type="dxa"/>
            <w:gridSpan w:val="3"/>
          </w:tcPr>
          <w:p w14:paraId="72FC4C4E" w14:textId="77777777" w:rsidR="001410F2" w:rsidRPr="00AA2803" w:rsidRDefault="001410F2" w:rsidP="00A00C4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DATE</w:t>
            </w:r>
          </w:p>
        </w:tc>
        <w:tc>
          <w:tcPr>
            <w:tcW w:w="709" w:type="dxa"/>
            <w:gridSpan w:val="2"/>
          </w:tcPr>
          <w:p w14:paraId="540853E1" w14:textId="77777777" w:rsidR="001410F2" w:rsidRPr="00AA2803" w:rsidRDefault="001410F2" w:rsidP="00A00C4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5E86CF34" w14:textId="77777777" w:rsidR="001410F2" w:rsidRPr="00AA2803" w:rsidRDefault="001410F2" w:rsidP="00A00C4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1410F2" w:rsidRPr="00AA2803" w14:paraId="29F3135B" w14:textId="77777777" w:rsidTr="00A00C40">
        <w:tc>
          <w:tcPr>
            <w:tcW w:w="391" w:type="dxa"/>
            <w:tcBorders>
              <w:top w:val="single" w:sz="4" w:space="0" w:color="auto"/>
            </w:tcBorders>
          </w:tcPr>
          <w:p w14:paraId="355DA80F" w14:textId="77777777" w:rsidR="001410F2" w:rsidRPr="00AA2803" w:rsidRDefault="001410F2" w:rsidP="006164CE">
            <w:pPr>
              <w:pStyle w:val="af"/>
              <w:numPr>
                <w:ilvl w:val="0"/>
                <w:numId w:val="78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403" w:type="dxa"/>
            <w:gridSpan w:val="6"/>
          </w:tcPr>
          <w:p w14:paraId="650513CD" w14:textId="1CF5A267" w:rsidR="001410F2" w:rsidRPr="00AA2803" w:rsidRDefault="001410F2" w:rsidP="00A00C4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退</w:t>
            </w:r>
            <w:r w:rsidRPr="00AA2803">
              <w:rPr>
                <w:rFonts w:ascii="新宋体" w:eastAsia="新宋体" w:hAnsi="新宋体" w:hint="eastAsia"/>
                <w:szCs w:val="22"/>
              </w:rPr>
              <w:t>货站点</w:t>
            </w:r>
          </w:p>
        </w:tc>
        <w:tc>
          <w:tcPr>
            <w:tcW w:w="1984" w:type="dxa"/>
          </w:tcPr>
          <w:p w14:paraId="0ED57CD6" w14:textId="4E229148" w:rsidR="001410F2" w:rsidRPr="00AA2803" w:rsidRDefault="001410F2" w:rsidP="00430EF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/>
                <w:szCs w:val="22"/>
              </w:rPr>
              <w:t>A</w:t>
            </w:r>
            <w:r w:rsidR="00430EF5">
              <w:rPr>
                <w:rFonts w:ascii="新宋体" w:eastAsia="新宋体" w:hAnsi="新宋体"/>
                <w:szCs w:val="22"/>
              </w:rPr>
              <w:t>I</w:t>
            </w:r>
            <w:r w:rsidRPr="00AA2803">
              <w:rPr>
                <w:rFonts w:ascii="新宋体" w:eastAsia="新宋体" w:hAnsi="新宋体" w:hint="eastAsia"/>
                <w:szCs w:val="22"/>
              </w:rPr>
              <w:t>_AGENCY</w:t>
            </w:r>
          </w:p>
        </w:tc>
        <w:tc>
          <w:tcPr>
            <w:tcW w:w="1692" w:type="dxa"/>
            <w:gridSpan w:val="3"/>
          </w:tcPr>
          <w:p w14:paraId="2F22DDA8" w14:textId="77777777" w:rsidR="001410F2" w:rsidRPr="00AA2803" w:rsidRDefault="001410F2" w:rsidP="00A00C4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CHAR(</w:t>
            </w:r>
            <w:r w:rsidRPr="00AA2803">
              <w:rPr>
                <w:rFonts w:ascii="新宋体" w:eastAsia="新宋体" w:hAnsi="新宋体" w:hint="eastAsia"/>
                <w:szCs w:val="22"/>
              </w:rPr>
              <w:t>8</w:t>
            </w:r>
            <w:r w:rsidRPr="00AA2803">
              <w:rPr>
                <w:rFonts w:ascii="新宋体" w:eastAsia="新宋体" w:hAnsi="新宋体"/>
                <w:szCs w:val="22"/>
              </w:rPr>
              <w:t>)</w:t>
            </w:r>
          </w:p>
        </w:tc>
        <w:tc>
          <w:tcPr>
            <w:tcW w:w="709" w:type="dxa"/>
            <w:gridSpan w:val="2"/>
          </w:tcPr>
          <w:p w14:paraId="679E4D8C" w14:textId="77777777" w:rsidR="001410F2" w:rsidRPr="00AA2803" w:rsidRDefault="001410F2" w:rsidP="00A00C4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3F11D3B1" w14:textId="77777777" w:rsidR="001410F2" w:rsidRPr="00AA2803" w:rsidRDefault="001410F2" w:rsidP="00A00C4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1410F2" w:rsidRPr="00AA2803" w14:paraId="6E5B4A06" w14:textId="77777777" w:rsidTr="00A00C40">
        <w:tc>
          <w:tcPr>
            <w:tcW w:w="391" w:type="dxa"/>
            <w:tcBorders>
              <w:top w:val="single" w:sz="4" w:space="0" w:color="auto"/>
            </w:tcBorders>
          </w:tcPr>
          <w:p w14:paraId="6D3A4CAB" w14:textId="77777777" w:rsidR="001410F2" w:rsidRPr="00AA2803" w:rsidRDefault="001410F2" w:rsidP="006164CE">
            <w:pPr>
              <w:pStyle w:val="af"/>
              <w:numPr>
                <w:ilvl w:val="0"/>
                <w:numId w:val="78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403" w:type="dxa"/>
            <w:gridSpan w:val="6"/>
          </w:tcPr>
          <w:p w14:paraId="709C2851" w14:textId="1584E7E2" w:rsidR="001410F2" w:rsidRDefault="001410F2" w:rsidP="00A00C4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退货前站点余额</w:t>
            </w:r>
          </w:p>
        </w:tc>
        <w:tc>
          <w:tcPr>
            <w:tcW w:w="1984" w:type="dxa"/>
          </w:tcPr>
          <w:p w14:paraId="31C3905B" w14:textId="77777777" w:rsidR="001410F2" w:rsidRDefault="001410F2" w:rsidP="00A00C4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/>
                <w:szCs w:val="22"/>
              </w:rPr>
              <w:t>BEFORE_BALANCE</w:t>
            </w:r>
          </w:p>
        </w:tc>
        <w:tc>
          <w:tcPr>
            <w:tcW w:w="1692" w:type="dxa"/>
            <w:gridSpan w:val="3"/>
          </w:tcPr>
          <w:p w14:paraId="3685C050" w14:textId="77777777" w:rsidR="001410F2" w:rsidRPr="00AA2803" w:rsidRDefault="001410F2" w:rsidP="00A00C4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NUMBER(28)</w:t>
            </w:r>
          </w:p>
        </w:tc>
        <w:tc>
          <w:tcPr>
            <w:tcW w:w="709" w:type="dxa"/>
            <w:gridSpan w:val="2"/>
          </w:tcPr>
          <w:p w14:paraId="442F7AF4" w14:textId="77777777" w:rsidR="001410F2" w:rsidRPr="00AA2803" w:rsidRDefault="001410F2" w:rsidP="00A00C4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6C8CBDD3" w14:textId="621D61A8" w:rsidR="001410F2" w:rsidRPr="00AA2803" w:rsidRDefault="00F04019" w:rsidP="00A00C4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0</w:t>
            </w:r>
          </w:p>
        </w:tc>
      </w:tr>
      <w:tr w:rsidR="001410F2" w:rsidRPr="00AA2803" w14:paraId="5C46810C" w14:textId="77777777" w:rsidTr="00A00C40">
        <w:tc>
          <w:tcPr>
            <w:tcW w:w="391" w:type="dxa"/>
            <w:tcBorders>
              <w:top w:val="single" w:sz="4" w:space="0" w:color="auto"/>
            </w:tcBorders>
          </w:tcPr>
          <w:p w14:paraId="3F33CA7B" w14:textId="77777777" w:rsidR="001410F2" w:rsidRPr="00AA2803" w:rsidRDefault="001410F2" w:rsidP="006164CE">
            <w:pPr>
              <w:pStyle w:val="af"/>
              <w:numPr>
                <w:ilvl w:val="0"/>
                <w:numId w:val="78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403" w:type="dxa"/>
            <w:gridSpan w:val="6"/>
          </w:tcPr>
          <w:p w14:paraId="40EBA5BA" w14:textId="428BFF06" w:rsidR="001410F2" w:rsidRDefault="001410F2" w:rsidP="00A00C4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退货后站点余额</w:t>
            </w:r>
          </w:p>
        </w:tc>
        <w:tc>
          <w:tcPr>
            <w:tcW w:w="1984" w:type="dxa"/>
          </w:tcPr>
          <w:p w14:paraId="2B41B0A1" w14:textId="77777777" w:rsidR="001410F2" w:rsidRDefault="001410F2" w:rsidP="00A00C4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/>
                <w:szCs w:val="22"/>
              </w:rPr>
              <w:t>AFTER_BALANCE</w:t>
            </w:r>
          </w:p>
        </w:tc>
        <w:tc>
          <w:tcPr>
            <w:tcW w:w="1692" w:type="dxa"/>
            <w:gridSpan w:val="3"/>
          </w:tcPr>
          <w:p w14:paraId="1221E516" w14:textId="77777777" w:rsidR="001410F2" w:rsidRPr="00AA2803" w:rsidRDefault="001410F2" w:rsidP="00A00C4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NUMBER(28)</w:t>
            </w:r>
          </w:p>
        </w:tc>
        <w:tc>
          <w:tcPr>
            <w:tcW w:w="709" w:type="dxa"/>
            <w:gridSpan w:val="2"/>
          </w:tcPr>
          <w:p w14:paraId="395E333E" w14:textId="77777777" w:rsidR="001410F2" w:rsidRPr="00AA2803" w:rsidRDefault="001410F2" w:rsidP="00A00C4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6DE0987A" w14:textId="1C385D80" w:rsidR="001410F2" w:rsidRPr="00AA2803" w:rsidRDefault="00F04019" w:rsidP="00A00C4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0</w:t>
            </w:r>
          </w:p>
        </w:tc>
      </w:tr>
      <w:tr w:rsidR="001410F2" w:rsidRPr="00AA2803" w14:paraId="69FC2D1D" w14:textId="77777777" w:rsidTr="00A00C40">
        <w:tc>
          <w:tcPr>
            <w:tcW w:w="391" w:type="dxa"/>
            <w:tcBorders>
              <w:top w:val="single" w:sz="4" w:space="0" w:color="auto"/>
            </w:tcBorders>
          </w:tcPr>
          <w:p w14:paraId="17D18599" w14:textId="77777777" w:rsidR="001410F2" w:rsidRPr="00AA2803" w:rsidRDefault="001410F2" w:rsidP="006164CE">
            <w:pPr>
              <w:pStyle w:val="af"/>
              <w:numPr>
                <w:ilvl w:val="0"/>
                <w:numId w:val="78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403" w:type="dxa"/>
            <w:gridSpan w:val="6"/>
          </w:tcPr>
          <w:p w14:paraId="5BFF090F" w14:textId="53DD5DF5" w:rsidR="001410F2" w:rsidRPr="00AA2803" w:rsidRDefault="001410F2" w:rsidP="00A00C4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退货</w:t>
            </w:r>
            <w:r w:rsidRPr="00AA2803">
              <w:rPr>
                <w:rFonts w:ascii="新宋体" w:eastAsia="新宋体" w:hAnsi="新宋体" w:hint="eastAsia"/>
                <w:szCs w:val="22"/>
              </w:rPr>
              <w:t>总</w:t>
            </w:r>
            <w:r>
              <w:rPr>
                <w:rFonts w:ascii="新宋体" w:eastAsia="新宋体" w:hAnsi="新宋体" w:hint="eastAsia"/>
                <w:szCs w:val="22"/>
              </w:rPr>
              <w:t>票</w:t>
            </w:r>
            <w:r w:rsidRPr="00AA2803">
              <w:rPr>
                <w:rFonts w:ascii="新宋体" w:eastAsia="新宋体" w:hAnsi="新宋体" w:hint="eastAsia"/>
                <w:szCs w:val="22"/>
              </w:rPr>
              <w:t>数</w:t>
            </w:r>
          </w:p>
        </w:tc>
        <w:tc>
          <w:tcPr>
            <w:tcW w:w="1984" w:type="dxa"/>
          </w:tcPr>
          <w:p w14:paraId="620B736B" w14:textId="77777777" w:rsidR="001410F2" w:rsidRPr="00AA2803" w:rsidRDefault="001410F2" w:rsidP="00A00C4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/>
                <w:szCs w:val="22"/>
              </w:rPr>
              <w:t>TICKETS</w:t>
            </w:r>
          </w:p>
        </w:tc>
        <w:tc>
          <w:tcPr>
            <w:tcW w:w="1692" w:type="dxa"/>
            <w:gridSpan w:val="3"/>
          </w:tcPr>
          <w:p w14:paraId="6C57AA15" w14:textId="77777777" w:rsidR="001410F2" w:rsidRPr="00AA2803" w:rsidRDefault="001410F2" w:rsidP="00A00C4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N</w:t>
            </w:r>
            <w:r>
              <w:rPr>
                <w:rFonts w:ascii="新宋体" w:eastAsia="新宋体" w:hAnsi="新宋体"/>
                <w:szCs w:val="22"/>
              </w:rPr>
              <w:t>UMBER(16</w:t>
            </w:r>
            <w:r w:rsidRPr="00AA2803">
              <w:rPr>
                <w:rFonts w:ascii="新宋体" w:eastAsia="新宋体" w:hAnsi="新宋体"/>
                <w:szCs w:val="22"/>
              </w:rPr>
              <w:t>)</w:t>
            </w:r>
          </w:p>
        </w:tc>
        <w:tc>
          <w:tcPr>
            <w:tcW w:w="709" w:type="dxa"/>
            <w:gridSpan w:val="2"/>
          </w:tcPr>
          <w:p w14:paraId="7A24DC24" w14:textId="77777777" w:rsidR="001410F2" w:rsidRPr="00AA2803" w:rsidRDefault="001410F2" w:rsidP="00A00C4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731E3C4C" w14:textId="3967A774" w:rsidR="001410F2" w:rsidRPr="00AA2803" w:rsidRDefault="00F04019" w:rsidP="00A00C4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0</w:t>
            </w:r>
          </w:p>
        </w:tc>
      </w:tr>
      <w:tr w:rsidR="001410F2" w:rsidRPr="00AA2803" w14:paraId="068E0899" w14:textId="77777777" w:rsidTr="00A00C40">
        <w:tc>
          <w:tcPr>
            <w:tcW w:w="391" w:type="dxa"/>
          </w:tcPr>
          <w:p w14:paraId="0A5B94F8" w14:textId="77777777" w:rsidR="001410F2" w:rsidRPr="00AA2803" w:rsidRDefault="001410F2" w:rsidP="006164CE">
            <w:pPr>
              <w:pStyle w:val="af"/>
              <w:numPr>
                <w:ilvl w:val="0"/>
                <w:numId w:val="78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403" w:type="dxa"/>
            <w:gridSpan w:val="6"/>
          </w:tcPr>
          <w:p w14:paraId="766EA2FD" w14:textId="7FFD1109" w:rsidR="001410F2" w:rsidRPr="00AA2803" w:rsidRDefault="001410F2" w:rsidP="00A00C4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退货</w:t>
            </w:r>
            <w:r w:rsidRPr="00AA2803">
              <w:rPr>
                <w:rFonts w:ascii="新宋体" w:eastAsia="新宋体" w:hAnsi="新宋体" w:hint="eastAsia"/>
                <w:szCs w:val="22"/>
              </w:rPr>
              <w:t>总金额</w:t>
            </w:r>
          </w:p>
        </w:tc>
        <w:tc>
          <w:tcPr>
            <w:tcW w:w="1984" w:type="dxa"/>
          </w:tcPr>
          <w:p w14:paraId="0D6FCD42" w14:textId="77777777" w:rsidR="001410F2" w:rsidRPr="00AA2803" w:rsidRDefault="001410F2" w:rsidP="00A00C4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AMOUNT</w:t>
            </w:r>
          </w:p>
        </w:tc>
        <w:tc>
          <w:tcPr>
            <w:tcW w:w="1692" w:type="dxa"/>
            <w:gridSpan w:val="3"/>
          </w:tcPr>
          <w:p w14:paraId="15220E82" w14:textId="77777777" w:rsidR="001410F2" w:rsidRPr="00AA2803" w:rsidRDefault="001410F2" w:rsidP="00A00C4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/>
                <w:szCs w:val="22"/>
              </w:rPr>
              <w:t>NUMBER(28</w:t>
            </w:r>
            <w:r w:rsidRPr="00AA2803">
              <w:rPr>
                <w:rFonts w:ascii="新宋体" w:eastAsia="新宋体" w:hAnsi="新宋体"/>
                <w:szCs w:val="22"/>
              </w:rPr>
              <w:t>)</w:t>
            </w:r>
          </w:p>
        </w:tc>
        <w:tc>
          <w:tcPr>
            <w:tcW w:w="709" w:type="dxa"/>
            <w:gridSpan w:val="2"/>
          </w:tcPr>
          <w:p w14:paraId="5693472D" w14:textId="77777777" w:rsidR="001410F2" w:rsidRPr="00AA2803" w:rsidRDefault="001410F2" w:rsidP="00A00C4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6B1E5ACB" w14:textId="588FF092" w:rsidR="001410F2" w:rsidRPr="00AA2803" w:rsidRDefault="00F04019" w:rsidP="00A00C4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0</w:t>
            </w:r>
          </w:p>
        </w:tc>
      </w:tr>
      <w:tr w:rsidR="001410F2" w:rsidRPr="00AA2803" w14:paraId="3A755492" w14:textId="77777777" w:rsidTr="00A00C40">
        <w:tc>
          <w:tcPr>
            <w:tcW w:w="9747" w:type="dxa"/>
            <w:gridSpan w:val="14"/>
            <w:shd w:val="clear" w:color="auto" w:fill="D9D9D9" w:themeFill="background1" w:themeFillShade="D9"/>
          </w:tcPr>
          <w:p w14:paraId="11EC89F6" w14:textId="77777777" w:rsidR="001410F2" w:rsidRPr="00AA2803" w:rsidRDefault="001410F2" w:rsidP="00A00C40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表格其他属性信息定义（包括PK-FK、IDX等）</w:t>
            </w:r>
          </w:p>
        </w:tc>
      </w:tr>
      <w:tr w:rsidR="001410F2" w:rsidRPr="00AA2803" w14:paraId="05FAFEC6" w14:textId="77777777" w:rsidTr="00A00C40">
        <w:trPr>
          <w:trHeight w:val="231"/>
        </w:trPr>
        <w:tc>
          <w:tcPr>
            <w:tcW w:w="533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23A3357" w14:textId="77777777" w:rsidR="001410F2" w:rsidRPr="00AA2803" w:rsidRDefault="001410F2" w:rsidP="00A00C40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主键</w:t>
            </w:r>
          </w:p>
        </w:tc>
        <w:tc>
          <w:tcPr>
            <w:tcW w:w="2969" w:type="dxa"/>
            <w:gridSpan w:val="3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4DD06353" w14:textId="77777777" w:rsidR="001410F2" w:rsidRPr="00AA2803" w:rsidRDefault="001410F2" w:rsidP="00A00C40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6245" w:type="dxa"/>
            <w:gridSpan w:val="9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4E7F555F" w14:textId="77777777" w:rsidR="001410F2" w:rsidRPr="00AA2803" w:rsidRDefault="001410F2" w:rsidP="00A00C40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包含列</w:t>
            </w:r>
          </w:p>
        </w:tc>
      </w:tr>
      <w:tr w:rsidR="001410F2" w:rsidRPr="00AA2803" w14:paraId="1430BEB5" w14:textId="77777777" w:rsidTr="00A00C40">
        <w:trPr>
          <w:trHeight w:val="231"/>
        </w:trPr>
        <w:tc>
          <w:tcPr>
            <w:tcW w:w="533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90C9C91" w14:textId="77777777" w:rsidR="001410F2" w:rsidRPr="00AA2803" w:rsidRDefault="001410F2" w:rsidP="00A00C40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2969" w:type="dxa"/>
            <w:gridSpan w:val="3"/>
            <w:tcBorders>
              <w:left w:val="single" w:sz="4" w:space="0" w:color="auto"/>
            </w:tcBorders>
          </w:tcPr>
          <w:p w14:paraId="43DF27B7" w14:textId="3E954934" w:rsidR="001410F2" w:rsidRPr="00AA2803" w:rsidRDefault="001410F2" w:rsidP="005334F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FD1196">
              <w:rPr>
                <w:rFonts w:ascii="新宋体" w:eastAsia="新宋体" w:hAnsi="新宋体"/>
                <w:szCs w:val="22"/>
              </w:rPr>
              <w:t>PK_SALE_AGENCY_RET</w:t>
            </w:r>
            <w:r w:rsidR="005334F7">
              <w:rPr>
                <w:rFonts w:ascii="新宋体" w:eastAsia="新宋体" w:hAnsi="新宋体"/>
                <w:szCs w:val="22"/>
              </w:rPr>
              <w:t>URN</w:t>
            </w:r>
          </w:p>
        </w:tc>
        <w:tc>
          <w:tcPr>
            <w:tcW w:w="6245" w:type="dxa"/>
            <w:gridSpan w:val="9"/>
            <w:tcBorders>
              <w:left w:val="single" w:sz="4" w:space="0" w:color="auto"/>
            </w:tcBorders>
          </w:tcPr>
          <w:p w14:paraId="6303646E" w14:textId="506F9B62" w:rsidR="001410F2" w:rsidRPr="00AA2803" w:rsidRDefault="001410F2" w:rsidP="00A00C4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/>
                <w:szCs w:val="22"/>
              </w:rPr>
              <w:t>A</w:t>
            </w:r>
            <w:r w:rsidR="005334F7">
              <w:rPr>
                <w:rFonts w:ascii="新宋体" w:eastAsia="新宋体" w:hAnsi="新宋体"/>
                <w:szCs w:val="22"/>
              </w:rPr>
              <w:t>I</w:t>
            </w:r>
            <w:r w:rsidRPr="00AA2803">
              <w:rPr>
                <w:rFonts w:ascii="新宋体" w:eastAsia="新宋体" w:hAnsi="新宋体" w:hint="eastAsia"/>
                <w:szCs w:val="22"/>
              </w:rPr>
              <w:t>_NO</w:t>
            </w:r>
          </w:p>
        </w:tc>
      </w:tr>
      <w:tr w:rsidR="001410F2" w:rsidRPr="00AA2803" w14:paraId="53EF0240" w14:textId="77777777" w:rsidTr="00A00C40">
        <w:trPr>
          <w:trHeight w:val="231"/>
        </w:trPr>
        <w:tc>
          <w:tcPr>
            <w:tcW w:w="533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D10EB10" w14:textId="77777777" w:rsidR="001410F2" w:rsidRPr="00AA2803" w:rsidRDefault="001410F2" w:rsidP="00A00C40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外键</w:t>
            </w:r>
          </w:p>
        </w:tc>
        <w:tc>
          <w:tcPr>
            <w:tcW w:w="2969" w:type="dxa"/>
            <w:gridSpan w:val="3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7D169F53" w14:textId="77777777" w:rsidR="001410F2" w:rsidRPr="00AA2803" w:rsidRDefault="001410F2" w:rsidP="00A00C40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2276" w:type="dxa"/>
            <w:gridSpan w:val="3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67EB1D2C" w14:textId="77777777" w:rsidR="001410F2" w:rsidRPr="00AA2803" w:rsidRDefault="001410F2" w:rsidP="00A00C40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  <w:tc>
          <w:tcPr>
            <w:tcW w:w="1837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41CB2216" w14:textId="77777777" w:rsidR="001410F2" w:rsidRPr="00AA2803" w:rsidRDefault="001410F2" w:rsidP="00A00C40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参照表名</w:t>
            </w:r>
          </w:p>
        </w:tc>
        <w:tc>
          <w:tcPr>
            <w:tcW w:w="2132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28E77E8F" w14:textId="77777777" w:rsidR="001410F2" w:rsidRPr="00AA2803" w:rsidRDefault="001410F2" w:rsidP="00A00C40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</w:tr>
      <w:tr w:rsidR="001410F2" w:rsidRPr="00AA2803" w14:paraId="30D5E930" w14:textId="77777777" w:rsidTr="00A00C40">
        <w:trPr>
          <w:trHeight w:val="231"/>
        </w:trPr>
        <w:tc>
          <w:tcPr>
            <w:tcW w:w="533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33623F9" w14:textId="77777777" w:rsidR="001410F2" w:rsidRPr="00AA2803" w:rsidRDefault="001410F2" w:rsidP="00A00C40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2969" w:type="dxa"/>
            <w:gridSpan w:val="3"/>
            <w:tcBorders>
              <w:left w:val="single" w:sz="4" w:space="0" w:color="auto"/>
            </w:tcBorders>
          </w:tcPr>
          <w:p w14:paraId="1F0ECF51" w14:textId="77777777" w:rsidR="001410F2" w:rsidRPr="00AA2803" w:rsidRDefault="001410F2" w:rsidP="00A00C4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276" w:type="dxa"/>
            <w:gridSpan w:val="3"/>
            <w:tcBorders>
              <w:left w:val="single" w:sz="4" w:space="0" w:color="auto"/>
            </w:tcBorders>
          </w:tcPr>
          <w:p w14:paraId="16341153" w14:textId="77777777" w:rsidR="001410F2" w:rsidRPr="00AA2803" w:rsidRDefault="001410F2" w:rsidP="00A00C4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837" w:type="dxa"/>
            <w:gridSpan w:val="4"/>
            <w:tcBorders>
              <w:left w:val="single" w:sz="4" w:space="0" w:color="auto"/>
            </w:tcBorders>
          </w:tcPr>
          <w:p w14:paraId="668947C9" w14:textId="77777777" w:rsidR="001410F2" w:rsidRPr="00AA2803" w:rsidRDefault="001410F2" w:rsidP="00A00C4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132" w:type="dxa"/>
            <w:gridSpan w:val="2"/>
            <w:tcBorders>
              <w:left w:val="single" w:sz="4" w:space="0" w:color="auto"/>
            </w:tcBorders>
          </w:tcPr>
          <w:p w14:paraId="3B93D16C" w14:textId="77777777" w:rsidR="001410F2" w:rsidRPr="00AA2803" w:rsidRDefault="001410F2" w:rsidP="00A00C4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1410F2" w:rsidRPr="00AA2803" w14:paraId="235BC4C4" w14:textId="77777777" w:rsidTr="00A00C40">
        <w:trPr>
          <w:trHeight w:val="231"/>
        </w:trPr>
        <w:tc>
          <w:tcPr>
            <w:tcW w:w="533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95F9ED2" w14:textId="77777777" w:rsidR="001410F2" w:rsidRPr="00AA2803" w:rsidRDefault="001410F2" w:rsidP="00A00C40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索引</w:t>
            </w:r>
          </w:p>
        </w:tc>
        <w:tc>
          <w:tcPr>
            <w:tcW w:w="2969" w:type="dxa"/>
            <w:gridSpan w:val="3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045CA39A" w14:textId="77777777" w:rsidR="001410F2" w:rsidRPr="00AA2803" w:rsidRDefault="001410F2" w:rsidP="00A00C40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3118" w:type="dxa"/>
            <w:gridSpan w:val="5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70FCFF18" w14:textId="77777777" w:rsidR="001410F2" w:rsidRPr="00AA2803" w:rsidRDefault="001410F2" w:rsidP="00A00C40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  <w:tc>
          <w:tcPr>
            <w:tcW w:w="3127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34D325BE" w14:textId="77777777" w:rsidR="001410F2" w:rsidRPr="00AA2803" w:rsidRDefault="001410F2" w:rsidP="00A00C40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类型</w:t>
            </w:r>
          </w:p>
        </w:tc>
      </w:tr>
      <w:tr w:rsidR="001410F2" w:rsidRPr="00AA2803" w14:paraId="1F27B77B" w14:textId="77777777" w:rsidTr="00A00C40">
        <w:trPr>
          <w:trHeight w:val="231"/>
        </w:trPr>
        <w:tc>
          <w:tcPr>
            <w:tcW w:w="533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2984568" w14:textId="77777777" w:rsidR="001410F2" w:rsidRPr="00AA2803" w:rsidRDefault="001410F2" w:rsidP="00A00C40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2969" w:type="dxa"/>
            <w:gridSpan w:val="3"/>
            <w:tcBorders>
              <w:left w:val="single" w:sz="4" w:space="0" w:color="auto"/>
            </w:tcBorders>
          </w:tcPr>
          <w:p w14:paraId="76AB7514" w14:textId="77777777" w:rsidR="001410F2" w:rsidRPr="00AA2803" w:rsidRDefault="001410F2" w:rsidP="00A00C4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118" w:type="dxa"/>
            <w:gridSpan w:val="5"/>
            <w:tcBorders>
              <w:left w:val="single" w:sz="4" w:space="0" w:color="auto"/>
            </w:tcBorders>
          </w:tcPr>
          <w:p w14:paraId="2AB7795A" w14:textId="77777777" w:rsidR="001410F2" w:rsidRPr="00AA2803" w:rsidRDefault="001410F2" w:rsidP="00A00C4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127" w:type="dxa"/>
            <w:gridSpan w:val="4"/>
            <w:tcBorders>
              <w:left w:val="single" w:sz="4" w:space="0" w:color="auto"/>
            </w:tcBorders>
          </w:tcPr>
          <w:p w14:paraId="5BB7398D" w14:textId="77777777" w:rsidR="001410F2" w:rsidRPr="00AA2803" w:rsidRDefault="001410F2" w:rsidP="00A00C4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1410F2" w:rsidRPr="00AA2803" w14:paraId="17332FFD" w14:textId="77777777" w:rsidTr="00A00C40">
        <w:tc>
          <w:tcPr>
            <w:tcW w:w="533" w:type="dxa"/>
            <w:gridSpan w:val="2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1B6BAAE" w14:textId="77777777" w:rsidR="001410F2" w:rsidRPr="00AA2803" w:rsidRDefault="001410F2" w:rsidP="00A00C40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约束</w:t>
            </w:r>
          </w:p>
        </w:tc>
        <w:tc>
          <w:tcPr>
            <w:tcW w:w="9214" w:type="dxa"/>
            <w:gridSpan w:val="12"/>
            <w:tcBorders>
              <w:left w:val="single" w:sz="4" w:space="0" w:color="auto"/>
            </w:tcBorders>
          </w:tcPr>
          <w:p w14:paraId="6A248C9C" w14:textId="77777777" w:rsidR="001410F2" w:rsidRPr="00AA2803" w:rsidRDefault="001410F2" w:rsidP="00A00C4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1410F2" w:rsidRPr="00AA2803" w14:paraId="140ADC7A" w14:textId="77777777" w:rsidTr="00A00C40">
        <w:trPr>
          <w:trHeight w:val="231"/>
        </w:trPr>
        <w:tc>
          <w:tcPr>
            <w:tcW w:w="533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1C4C54B" w14:textId="77777777" w:rsidR="001410F2" w:rsidRPr="00AA2803" w:rsidRDefault="001410F2" w:rsidP="00A00C40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</w:t>
            </w: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14D1938F" w14:textId="77777777" w:rsidR="001410F2" w:rsidRPr="00AA2803" w:rsidRDefault="001410F2" w:rsidP="00A00C40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分区类型</w:t>
            </w:r>
          </w:p>
        </w:tc>
        <w:tc>
          <w:tcPr>
            <w:tcW w:w="1487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47168919" w14:textId="77777777" w:rsidR="001410F2" w:rsidRPr="00AA2803" w:rsidRDefault="001410F2" w:rsidP="00A00C40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分区字段</w:t>
            </w:r>
          </w:p>
        </w:tc>
        <w:tc>
          <w:tcPr>
            <w:tcW w:w="6239" w:type="dxa"/>
            <w:gridSpan w:val="8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46966E1B" w14:textId="77777777" w:rsidR="001410F2" w:rsidRPr="00AA2803" w:rsidRDefault="001410F2" w:rsidP="00A00C40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分区条件</w:t>
            </w:r>
          </w:p>
        </w:tc>
      </w:tr>
      <w:tr w:rsidR="001410F2" w:rsidRPr="00AA2803" w14:paraId="71F2F586" w14:textId="77777777" w:rsidTr="00A00C40">
        <w:trPr>
          <w:trHeight w:val="231"/>
        </w:trPr>
        <w:tc>
          <w:tcPr>
            <w:tcW w:w="533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FB8DF8D" w14:textId="77777777" w:rsidR="001410F2" w:rsidRPr="00AA2803" w:rsidRDefault="001410F2" w:rsidP="00A00C40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</w:tcPr>
          <w:p w14:paraId="72651D01" w14:textId="77777777" w:rsidR="001410F2" w:rsidRPr="00AA2803" w:rsidRDefault="001410F2" w:rsidP="00A00C4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主分区</w:t>
            </w:r>
          </w:p>
        </w:tc>
        <w:tc>
          <w:tcPr>
            <w:tcW w:w="1487" w:type="dxa"/>
            <w:gridSpan w:val="2"/>
            <w:tcBorders>
              <w:left w:val="single" w:sz="4" w:space="0" w:color="auto"/>
            </w:tcBorders>
          </w:tcPr>
          <w:p w14:paraId="2C16A813" w14:textId="77777777" w:rsidR="001410F2" w:rsidRPr="00AA2803" w:rsidRDefault="001410F2" w:rsidP="00A00C4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6239" w:type="dxa"/>
            <w:gridSpan w:val="8"/>
            <w:tcBorders>
              <w:left w:val="single" w:sz="4" w:space="0" w:color="auto"/>
            </w:tcBorders>
          </w:tcPr>
          <w:p w14:paraId="7C3AAC5A" w14:textId="77777777" w:rsidR="001410F2" w:rsidRPr="00AA2803" w:rsidRDefault="001410F2" w:rsidP="00A00C4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1410F2" w:rsidRPr="00AA2803" w14:paraId="330345D4" w14:textId="77777777" w:rsidTr="00A00C40">
        <w:trPr>
          <w:trHeight w:val="231"/>
        </w:trPr>
        <w:tc>
          <w:tcPr>
            <w:tcW w:w="533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0C20733" w14:textId="77777777" w:rsidR="001410F2" w:rsidRPr="00AA2803" w:rsidRDefault="001410F2" w:rsidP="00A00C40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</w:tcPr>
          <w:p w14:paraId="7E9AEA31" w14:textId="77777777" w:rsidR="001410F2" w:rsidRPr="00AA2803" w:rsidRDefault="001410F2" w:rsidP="00A00C4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子分区</w:t>
            </w:r>
          </w:p>
        </w:tc>
        <w:tc>
          <w:tcPr>
            <w:tcW w:w="1487" w:type="dxa"/>
            <w:gridSpan w:val="2"/>
            <w:tcBorders>
              <w:left w:val="single" w:sz="4" w:space="0" w:color="auto"/>
            </w:tcBorders>
          </w:tcPr>
          <w:p w14:paraId="1817629F" w14:textId="77777777" w:rsidR="001410F2" w:rsidRPr="00AA2803" w:rsidRDefault="001410F2" w:rsidP="00A00C4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6239" w:type="dxa"/>
            <w:gridSpan w:val="8"/>
            <w:tcBorders>
              <w:left w:val="single" w:sz="4" w:space="0" w:color="auto"/>
            </w:tcBorders>
          </w:tcPr>
          <w:p w14:paraId="542F3B50" w14:textId="77777777" w:rsidR="001410F2" w:rsidRPr="00AA2803" w:rsidRDefault="001410F2" w:rsidP="00A00C4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</w:tbl>
    <w:p w14:paraId="7AC207C8" w14:textId="77777777" w:rsidR="001410F2" w:rsidRDefault="001410F2" w:rsidP="00FD1196"/>
    <w:p w14:paraId="07DC012A" w14:textId="5647F2A4" w:rsidR="004109CB" w:rsidRPr="00AA2803" w:rsidRDefault="004109CB" w:rsidP="004109CB">
      <w:pPr>
        <w:pStyle w:val="4"/>
      </w:pPr>
      <w:r>
        <w:rPr>
          <w:rFonts w:hint="eastAsia"/>
        </w:rPr>
        <w:t>兑奖详情</w:t>
      </w:r>
      <w:r w:rsidR="00CA24DC">
        <w:rPr>
          <w:rFonts w:hint="eastAsia"/>
        </w:rPr>
        <w:t>主表</w:t>
      </w:r>
      <w:r w:rsidRPr="00AA2803">
        <w:rPr>
          <w:rFonts w:hint="eastAsia"/>
        </w:rPr>
        <w:t>（</w:t>
      </w:r>
      <w:r w:rsidRPr="00AA2803">
        <w:rPr>
          <w:rFonts w:hint="eastAsia"/>
        </w:rPr>
        <w:t>SALE_</w:t>
      </w:r>
      <w:r>
        <w:t>PAID</w:t>
      </w:r>
      <w:r w:rsidRPr="00AA2803">
        <w:rPr>
          <w:rFonts w:hint="eastAsia"/>
        </w:rPr>
        <w:t>）</w:t>
      </w: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91"/>
        <w:gridCol w:w="142"/>
        <w:gridCol w:w="698"/>
        <w:gridCol w:w="790"/>
        <w:gridCol w:w="1481"/>
        <w:gridCol w:w="6"/>
        <w:gridCol w:w="286"/>
        <w:gridCol w:w="1984"/>
        <w:gridCol w:w="709"/>
        <w:gridCol w:w="133"/>
        <w:gridCol w:w="850"/>
        <w:gridCol w:w="145"/>
        <w:gridCol w:w="564"/>
        <w:gridCol w:w="1568"/>
      </w:tblGrid>
      <w:tr w:rsidR="004109CB" w:rsidRPr="00AA2803" w14:paraId="49FF5550" w14:textId="77777777" w:rsidTr="004109CB">
        <w:tc>
          <w:tcPr>
            <w:tcW w:w="1231" w:type="dxa"/>
            <w:gridSpan w:val="3"/>
            <w:shd w:val="clear" w:color="auto" w:fill="C0C0C0"/>
          </w:tcPr>
          <w:p w14:paraId="1E255ECF" w14:textId="77777777" w:rsidR="004109CB" w:rsidRPr="00AA2803" w:rsidRDefault="004109CB" w:rsidP="004109CB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汉字注解</w:t>
            </w:r>
          </w:p>
        </w:tc>
        <w:tc>
          <w:tcPr>
            <w:tcW w:w="4547" w:type="dxa"/>
            <w:gridSpan w:val="5"/>
            <w:shd w:val="clear" w:color="auto" w:fill="auto"/>
          </w:tcPr>
          <w:p w14:paraId="1AB2E7AB" w14:textId="21346E33" w:rsidR="004109CB" w:rsidRPr="00AA2803" w:rsidRDefault="004109CB" w:rsidP="004109CB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>
              <w:rPr>
                <w:rFonts w:ascii="新宋体" w:eastAsia="新宋体" w:hAnsi="新宋体" w:hint="eastAsia"/>
                <w:b/>
                <w:sz w:val="24"/>
                <w:szCs w:val="22"/>
              </w:rPr>
              <w:t>兑奖详情</w:t>
            </w:r>
            <w:r w:rsidR="00CA24DC">
              <w:rPr>
                <w:rFonts w:ascii="新宋体" w:eastAsia="新宋体" w:hAnsi="新宋体" w:hint="eastAsia"/>
                <w:b/>
                <w:sz w:val="24"/>
                <w:szCs w:val="22"/>
              </w:rPr>
              <w:t>主表</w:t>
            </w:r>
          </w:p>
        </w:tc>
        <w:tc>
          <w:tcPr>
            <w:tcW w:w="709" w:type="dxa"/>
            <w:shd w:val="clear" w:color="auto" w:fill="C0C0C0"/>
          </w:tcPr>
          <w:p w14:paraId="5C6E5500" w14:textId="77777777" w:rsidR="004109CB" w:rsidRPr="00AA2803" w:rsidRDefault="004109CB" w:rsidP="004109CB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表名</w:t>
            </w:r>
          </w:p>
        </w:tc>
        <w:tc>
          <w:tcPr>
            <w:tcW w:w="3260" w:type="dxa"/>
            <w:gridSpan w:val="5"/>
            <w:shd w:val="clear" w:color="auto" w:fill="auto"/>
          </w:tcPr>
          <w:p w14:paraId="0FBFBE97" w14:textId="73744E3A" w:rsidR="004109CB" w:rsidRPr="00AA2803" w:rsidRDefault="004109CB" w:rsidP="00CA24DC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4109CB">
              <w:rPr>
                <w:rFonts w:ascii="新宋体" w:eastAsia="新宋体" w:hAnsi="新宋体"/>
                <w:b/>
                <w:sz w:val="24"/>
                <w:szCs w:val="22"/>
              </w:rPr>
              <w:t>SALE_PAID</w:t>
            </w:r>
          </w:p>
        </w:tc>
      </w:tr>
      <w:tr w:rsidR="004109CB" w:rsidRPr="00AA2803" w14:paraId="5B2B6F7A" w14:textId="77777777" w:rsidTr="004109CB">
        <w:tc>
          <w:tcPr>
            <w:tcW w:w="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horzCross" w:color="auto" w:fill="C0C0C0"/>
          </w:tcPr>
          <w:p w14:paraId="6378A937" w14:textId="77777777" w:rsidR="004109CB" w:rsidRPr="00AA2803" w:rsidRDefault="004109CB" w:rsidP="004109CB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</w:p>
        </w:tc>
        <w:tc>
          <w:tcPr>
            <w:tcW w:w="3403" w:type="dxa"/>
            <w:gridSpan w:val="6"/>
            <w:tcBorders>
              <w:left w:val="single" w:sz="4" w:space="0" w:color="auto"/>
            </w:tcBorders>
            <w:shd w:val="clear" w:color="auto" w:fill="C0C0C0"/>
          </w:tcPr>
          <w:p w14:paraId="270083F1" w14:textId="77777777" w:rsidR="004109CB" w:rsidRPr="00AA2803" w:rsidRDefault="004109CB" w:rsidP="004109CB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字段名称</w:t>
            </w:r>
          </w:p>
        </w:tc>
        <w:tc>
          <w:tcPr>
            <w:tcW w:w="1984" w:type="dxa"/>
            <w:shd w:val="clear" w:color="auto" w:fill="C0C0C0"/>
          </w:tcPr>
          <w:p w14:paraId="59D269AC" w14:textId="77777777" w:rsidR="004109CB" w:rsidRPr="00AA2803" w:rsidRDefault="004109CB" w:rsidP="004109CB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字段命名</w:t>
            </w:r>
          </w:p>
        </w:tc>
        <w:tc>
          <w:tcPr>
            <w:tcW w:w="1692" w:type="dxa"/>
            <w:gridSpan w:val="3"/>
            <w:shd w:val="clear" w:color="auto" w:fill="C0C0C0"/>
          </w:tcPr>
          <w:p w14:paraId="782CE35E" w14:textId="77777777" w:rsidR="004109CB" w:rsidRPr="00AA2803" w:rsidRDefault="004109CB" w:rsidP="004109CB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类型</w:t>
            </w:r>
          </w:p>
        </w:tc>
        <w:tc>
          <w:tcPr>
            <w:tcW w:w="709" w:type="dxa"/>
            <w:gridSpan w:val="2"/>
            <w:shd w:val="clear" w:color="auto" w:fill="C0C0C0"/>
          </w:tcPr>
          <w:p w14:paraId="6D1B7EF6" w14:textId="77777777" w:rsidR="004109CB" w:rsidRPr="00AA2803" w:rsidRDefault="004109CB" w:rsidP="004109CB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非空</w:t>
            </w:r>
          </w:p>
        </w:tc>
        <w:tc>
          <w:tcPr>
            <w:tcW w:w="1568" w:type="dxa"/>
            <w:shd w:val="clear" w:color="auto" w:fill="C0C0C0"/>
          </w:tcPr>
          <w:p w14:paraId="52E2A046" w14:textId="77777777" w:rsidR="004109CB" w:rsidRPr="00AA2803" w:rsidRDefault="004109CB" w:rsidP="004109CB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默认</w:t>
            </w:r>
          </w:p>
        </w:tc>
      </w:tr>
      <w:tr w:rsidR="004109CB" w:rsidRPr="00AA2803" w14:paraId="6F710110" w14:textId="77777777" w:rsidTr="004109CB">
        <w:tc>
          <w:tcPr>
            <w:tcW w:w="391" w:type="dxa"/>
            <w:tcBorders>
              <w:top w:val="single" w:sz="4" w:space="0" w:color="auto"/>
            </w:tcBorders>
          </w:tcPr>
          <w:p w14:paraId="2C607131" w14:textId="77777777" w:rsidR="004109CB" w:rsidRPr="00AA2803" w:rsidRDefault="004109CB" w:rsidP="004109CB">
            <w:pPr>
              <w:pStyle w:val="af"/>
              <w:numPr>
                <w:ilvl w:val="0"/>
                <w:numId w:val="90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403" w:type="dxa"/>
            <w:gridSpan w:val="6"/>
          </w:tcPr>
          <w:p w14:paraId="0AE31E6D" w14:textId="3ACCAE52" w:rsidR="004109CB" w:rsidRPr="00AA2803" w:rsidRDefault="004109CB" w:rsidP="004109C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兑奖详情</w:t>
            </w:r>
            <w:r w:rsidRPr="00AA2803">
              <w:rPr>
                <w:rFonts w:ascii="新宋体" w:eastAsia="新宋体" w:hAnsi="新宋体" w:hint="eastAsia"/>
                <w:szCs w:val="22"/>
              </w:rPr>
              <w:t>编号（</w:t>
            </w:r>
            <w:r>
              <w:rPr>
                <w:rFonts w:ascii="新宋体" w:eastAsia="新宋体" w:hAnsi="新宋体"/>
                <w:szCs w:val="22"/>
              </w:rPr>
              <w:t>DX</w:t>
            </w:r>
            <w:r w:rsidR="00F41FB0">
              <w:rPr>
                <w:rFonts w:ascii="新宋体" w:eastAsia="新宋体" w:hAnsi="新宋体" w:hint="eastAsia"/>
                <w:szCs w:val="22"/>
              </w:rPr>
              <w:t>1234</w:t>
            </w:r>
            <w:r w:rsidRPr="00AA2803">
              <w:rPr>
                <w:rFonts w:ascii="新宋体" w:eastAsia="新宋体" w:hAnsi="新宋体" w:hint="eastAsia"/>
                <w:szCs w:val="22"/>
              </w:rPr>
              <w:t>）</w:t>
            </w:r>
          </w:p>
        </w:tc>
        <w:tc>
          <w:tcPr>
            <w:tcW w:w="1984" w:type="dxa"/>
          </w:tcPr>
          <w:p w14:paraId="4612E2DC" w14:textId="4945E4B7" w:rsidR="004109CB" w:rsidRPr="00AA2803" w:rsidRDefault="000D30A6" w:rsidP="004109C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/>
                <w:szCs w:val="22"/>
              </w:rPr>
              <w:t>DJXQ</w:t>
            </w:r>
            <w:r w:rsidR="004109CB" w:rsidRPr="00AA2803">
              <w:rPr>
                <w:rFonts w:ascii="新宋体" w:eastAsia="新宋体" w:hAnsi="新宋体" w:hint="eastAsia"/>
                <w:szCs w:val="22"/>
              </w:rPr>
              <w:t>_NO</w:t>
            </w:r>
          </w:p>
        </w:tc>
        <w:tc>
          <w:tcPr>
            <w:tcW w:w="1692" w:type="dxa"/>
            <w:gridSpan w:val="3"/>
          </w:tcPr>
          <w:p w14:paraId="5D95F2A7" w14:textId="4155B95B" w:rsidR="004109CB" w:rsidRPr="00AA2803" w:rsidRDefault="004109CB" w:rsidP="00767A2C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CHAR(</w:t>
            </w:r>
            <w:r w:rsidR="00767A2C">
              <w:rPr>
                <w:rFonts w:ascii="新宋体" w:eastAsia="新宋体" w:hAnsi="新宋体"/>
                <w:szCs w:val="22"/>
              </w:rPr>
              <w:t>24</w:t>
            </w:r>
            <w:r w:rsidRPr="00AA2803">
              <w:rPr>
                <w:rFonts w:ascii="新宋体" w:eastAsia="新宋体" w:hAnsi="新宋体"/>
                <w:szCs w:val="22"/>
              </w:rPr>
              <w:t>)</w:t>
            </w:r>
          </w:p>
        </w:tc>
        <w:tc>
          <w:tcPr>
            <w:tcW w:w="709" w:type="dxa"/>
            <w:gridSpan w:val="2"/>
          </w:tcPr>
          <w:p w14:paraId="5C8ADD9D" w14:textId="77777777" w:rsidR="004109CB" w:rsidRPr="00AA2803" w:rsidRDefault="004109CB" w:rsidP="004109C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5664ADEB" w14:textId="77777777" w:rsidR="004109CB" w:rsidRPr="00AA2803" w:rsidRDefault="004109CB" w:rsidP="004109C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0D30A6" w:rsidRPr="00AA2803" w14:paraId="4D8D564A" w14:textId="77777777" w:rsidTr="004109CB">
        <w:tc>
          <w:tcPr>
            <w:tcW w:w="391" w:type="dxa"/>
            <w:tcBorders>
              <w:top w:val="single" w:sz="4" w:space="0" w:color="auto"/>
            </w:tcBorders>
          </w:tcPr>
          <w:p w14:paraId="5D42A3D8" w14:textId="77777777" w:rsidR="000D30A6" w:rsidRPr="00AA2803" w:rsidRDefault="000D30A6" w:rsidP="000D30A6">
            <w:pPr>
              <w:pStyle w:val="af"/>
              <w:numPr>
                <w:ilvl w:val="0"/>
                <w:numId w:val="90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403" w:type="dxa"/>
            <w:gridSpan w:val="6"/>
          </w:tcPr>
          <w:p w14:paraId="609477FF" w14:textId="3A2CC540" w:rsidR="000D30A6" w:rsidRPr="00AA2803" w:rsidRDefault="000D30A6" w:rsidP="000D30A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兑奖站点</w:t>
            </w:r>
          </w:p>
        </w:tc>
        <w:tc>
          <w:tcPr>
            <w:tcW w:w="1984" w:type="dxa"/>
          </w:tcPr>
          <w:p w14:paraId="3ACC6C5F" w14:textId="7B057000" w:rsidR="000D30A6" w:rsidRPr="00AA2803" w:rsidRDefault="000D30A6" w:rsidP="000D30A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PAY_AGENCY</w:t>
            </w:r>
          </w:p>
        </w:tc>
        <w:tc>
          <w:tcPr>
            <w:tcW w:w="1692" w:type="dxa"/>
            <w:gridSpan w:val="3"/>
          </w:tcPr>
          <w:p w14:paraId="4F664038" w14:textId="074CB205" w:rsidR="000D30A6" w:rsidRPr="00AA2803" w:rsidRDefault="000D30A6" w:rsidP="000D30A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CHAR(8)</w:t>
            </w:r>
          </w:p>
        </w:tc>
        <w:tc>
          <w:tcPr>
            <w:tcW w:w="709" w:type="dxa"/>
            <w:gridSpan w:val="2"/>
          </w:tcPr>
          <w:p w14:paraId="20BA77AB" w14:textId="77777777" w:rsidR="000D30A6" w:rsidRPr="00AA2803" w:rsidRDefault="000D30A6" w:rsidP="000D30A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2C8D8E00" w14:textId="77777777" w:rsidR="000D30A6" w:rsidRPr="00AA2803" w:rsidRDefault="000D30A6" w:rsidP="000D30A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0D30A6" w:rsidRPr="00AA2803" w14:paraId="3AAC5C44" w14:textId="77777777" w:rsidTr="004109CB">
        <w:tc>
          <w:tcPr>
            <w:tcW w:w="391" w:type="dxa"/>
            <w:tcBorders>
              <w:top w:val="single" w:sz="4" w:space="0" w:color="auto"/>
            </w:tcBorders>
          </w:tcPr>
          <w:p w14:paraId="423428E1" w14:textId="77777777" w:rsidR="000D30A6" w:rsidRPr="00AA2803" w:rsidRDefault="000D30A6" w:rsidP="000D30A6">
            <w:pPr>
              <w:pStyle w:val="af"/>
              <w:numPr>
                <w:ilvl w:val="0"/>
                <w:numId w:val="90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403" w:type="dxa"/>
            <w:gridSpan w:val="6"/>
          </w:tcPr>
          <w:p w14:paraId="66110AF7" w14:textId="15474816" w:rsidR="000D30A6" w:rsidRPr="00AA2803" w:rsidRDefault="000D30A6" w:rsidP="000D30A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区域编码</w:t>
            </w:r>
          </w:p>
        </w:tc>
        <w:tc>
          <w:tcPr>
            <w:tcW w:w="1984" w:type="dxa"/>
          </w:tcPr>
          <w:p w14:paraId="36DE8DA8" w14:textId="5F4C3CB8" w:rsidR="000D30A6" w:rsidRPr="00AA2803" w:rsidRDefault="000D30A6" w:rsidP="000D30A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AREA_CODE</w:t>
            </w:r>
          </w:p>
        </w:tc>
        <w:tc>
          <w:tcPr>
            <w:tcW w:w="1692" w:type="dxa"/>
            <w:gridSpan w:val="3"/>
          </w:tcPr>
          <w:p w14:paraId="12ED3D67" w14:textId="58A37C22" w:rsidR="000D30A6" w:rsidRPr="00AA2803" w:rsidRDefault="000D30A6" w:rsidP="000D30A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CHAR(</w:t>
            </w:r>
            <w:r w:rsidRPr="00AA2803">
              <w:rPr>
                <w:rFonts w:ascii="新宋体" w:eastAsia="新宋体" w:hAnsi="新宋体" w:hint="eastAsia"/>
                <w:szCs w:val="22"/>
              </w:rPr>
              <w:t>4</w:t>
            </w:r>
            <w:r w:rsidRPr="00AA2803">
              <w:rPr>
                <w:rFonts w:ascii="新宋体" w:eastAsia="新宋体" w:hAnsi="新宋体"/>
                <w:szCs w:val="22"/>
              </w:rPr>
              <w:t>)</w:t>
            </w:r>
          </w:p>
        </w:tc>
        <w:tc>
          <w:tcPr>
            <w:tcW w:w="709" w:type="dxa"/>
            <w:gridSpan w:val="2"/>
          </w:tcPr>
          <w:p w14:paraId="325943F4" w14:textId="5FC52172" w:rsidR="000D30A6" w:rsidRPr="00AA2803" w:rsidRDefault="000D30A6" w:rsidP="000D30A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68" w:type="dxa"/>
          </w:tcPr>
          <w:p w14:paraId="2590AF93" w14:textId="77777777" w:rsidR="000D30A6" w:rsidRPr="00AA2803" w:rsidRDefault="000D30A6" w:rsidP="000D30A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0D30A6" w:rsidRPr="00AA2803" w14:paraId="13F8A020" w14:textId="77777777" w:rsidTr="004109CB">
        <w:tc>
          <w:tcPr>
            <w:tcW w:w="391" w:type="dxa"/>
            <w:tcBorders>
              <w:top w:val="single" w:sz="4" w:space="0" w:color="auto"/>
            </w:tcBorders>
          </w:tcPr>
          <w:p w14:paraId="015C6995" w14:textId="77777777" w:rsidR="000D30A6" w:rsidRPr="00AA2803" w:rsidRDefault="000D30A6" w:rsidP="000D30A6">
            <w:pPr>
              <w:pStyle w:val="af"/>
              <w:numPr>
                <w:ilvl w:val="0"/>
                <w:numId w:val="90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403" w:type="dxa"/>
            <w:gridSpan w:val="6"/>
          </w:tcPr>
          <w:p w14:paraId="514B3A8A" w14:textId="72D1F4D2" w:rsidR="000D30A6" w:rsidRPr="00AA2803" w:rsidRDefault="000D30A6" w:rsidP="000D30A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兑奖操作员编号</w:t>
            </w:r>
          </w:p>
        </w:tc>
        <w:tc>
          <w:tcPr>
            <w:tcW w:w="1984" w:type="dxa"/>
          </w:tcPr>
          <w:p w14:paraId="4E11AFED" w14:textId="478FA578" w:rsidR="000D30A6" w:rsidRPr="00AA2803" w:rsidRDefault="000D30A6" w:rsidP="000D30A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PAYER_ADMIN</w:t>
            </w:r>
          </w:p>
        </w:tc>
        <w:tc>
          <w:tcPr>
            <w:tcW w:w="1692" w:type="dxa"/>
            <w:gridSpan w:val="3"/>
          </w:tcPr>
          <w:p w14:paraId="1796FCB4" w14:textId="612F1A7E" w:rsidR="000D30A6" w:rsidRPr="00AA2803" w:rsidRDefault="000D30A6" w:rsidP="000D30A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NUMBER(4)</w:t>
            </w:r>
          </w:p>
        </w:tc>
        <w:tc>
          <w:tcPr>
            <w:tcW w:w="709" w:type="dxa"/>
            <w:gridSpan w:val="2"/>
          </w:tcPr>
          <w:p w14:paraId="1669448F" w14:textId="77777777" w:rsidR="000D30A6" w:rsidRPr="00AA2803" w:rsidRDefault="000D30A6" w:rsidP="000D30A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5F77DA25" w14:textId="77777777" w:rsidR="000D30A6" w:rsidRPr="00AA2803" w:rsidRDefault="000D30A6" w:rsidP="000D30A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0D30A6" w:rsidRPr="00AA2803" w14:paraId="650E57D7" w14:textId="77777777" w:rsidTr="004109CB">
        <w:tc>
          <w:tcPr>
            <w:tcW w:w="391" w:type="dxa"/>
            <w:tcBorders>
              <w:top w:val="single" w:sz="4" w:space="0" w:color="auto"/>
            </w:tcBorders>
          </w:tcPr>
          <w:p w14:paraId="47E094D9" w14:textId="77777777" w:rsidR="000D30A6" w:rsidRPr="00AA2803" w:rsidRDefault="000D30A6" w:rsidP="000D30A6">
            <w:pPr>
              <w:pStyle w:val="af"/>
              <w:numPr>
                <w:ilvl w:val="0"/>
                <w:numId w:val="90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403" w:type="dxa"/>
            <w:gridSpan w:val="6"/>
          </w:tcPr>
          <w:p w14:paraId="0DBB3302" w14:textId="7C417472" w:rsidR="000D30A6" w:rsidRDefault="000D30A6" w:rsidP="000D30A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DB3856">
              <w:rPr>
                <w:rFonts w:ascii="新宋体" w:eastAsia="新宋体" w:hAnsi="新宋体" w:hint="eastAsia"/>
                <w:szCs w:val="22"/>
              </w:rPr>
              <w:t>兑奖方式（1=中心兑奖，2=手工兑奖，3=站点兑奖）</w:t>
            </w:r>
          </w:p>
        </w:tc>
        <w:tc>
          <w:tcPr>
            <w:tcW w:w="1984" w:type="dxa"/>
          </w:tcPr>
          <w:p w14:paraId="61A095F6" w14:textId="59A2BADE" w:rsidR="000D30A6" w:rsidRDefault="000D30A6" w:rsidP="000D30A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IS_CENTER_PAID</w:t>
            </w:r>
          </w:p>
        </w:tc>
        <w:tc>
          <w:tcPr>
            <w:tcW w:w="1692" w:type="dxa"/>
            <w:gridSpan w:val="3"/>
          </w:tcPr>
          <w:p w14:paraId="68A5EE15" w14:textId="21C5CAE8" w:rsidR="000D30A6" w:rsidRPr="00AA2803" w:rsidRDefault="000D30A6" w:rsidP="000D30A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/>
                <w:szCs w:val="22"/>
              </w:rPr>
              <w:t>NUMBER(1</w:t>
            </w:r>
            <w:r w:rsidRPr="00AA2803">
              <w:rPr>
                <w:rFonts w:ascii="新宋体" w:eastAsia="新宋体" w:hAnsi="新宋体"/>
                <w:szCs w:val="22"/>
              </w:rPr>
              <w:t>)</w:t>
            </w:r>
          </w:p>
        </w:tc>
        <w:tc>
          <w:tcPr>
            <w:tcW w:w="709" w:type="dxa"/>
            <w:gridSpan w:val="2"/>
          </w:tcPr>
          <w:p w14:paraId="40AB952A" w14:textId="77777777" w:rsidR="000D30A6" w:rsidRPr="00AA2803" w:rsidRDefault="000D30A6" w:rsidP="000D30A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11863790" w14:textId="04234068" w:rsidR="000D30A6" w:rsidRPr="00AA2803" w:rsidRDefault="00234F15" w:rsidP="000D30A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/>
                <w:szCs w:val="22"/>
              </w:rPr>
              <w:t>3</w:t>
            </w:r>
          </w:p>
        </w:tc>
      </w:tr>
      <w:tr w:rsidR="00024184" w:rsidRPr="00AA2803" w14:paraId="087BC72B" w14:textId="77777777" w:rsidTr="004109CB">
        <w:tc>
          <w:tcPr>
            <w:tcW w:w="391" w:type="dxa"/>
            <w:tcBorders>
              <w:top w:val="single" w:sz="4" w:space="0" w:color="auto"/>
            </w:tcBorders>
          </w:tcPr>
          <w:p w14:paraId="79E5ED7C" w14:textId="77777777" w:rsidR="00024184" w:rsidRPr="00AA2803" w:rsidRDefault="00024184" w:rsidP="00024184">
            <w:pPr>
              <w:pStyle w:val="af"/>
              <w:numPr>
                <w:ilvl w:val="0"/>
                <w:numId w:val="90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403" w:type="dxa"/>
            <w:gridSpan w:val="6"/>
          </w:tcPr>
          <w:p w14:paraId="04D49B85" w14:textId="76C7D03D" w:rsidR="00024184" w:rsidRPr="00DB3856" w:rsidRDefault="00024184" w:rsidP="0002418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提交兑奖票数</w:t>
            </w:r>
          </w:p>
        </w:tc>
        <w:tc>
          <w:tcPr>
            <w:tcW w:w="1984" w:type="dxa"/>
          </w:tcPr>
          <w:p w14:paraId="6B5EFF53" w14:textId="3226FA20" w:rsidR="00024184" w:rsidRDefault="00024184" w:rsidP="0002418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PLAN_TICKETS</w:t>
            </w:r>
          </w:p>
        </w:tc>
        <w:tc>
          <w:tcPr>
            <w:tcW w:w="1692" w:type="dxa"/>
            <w:gridSpan w:val="3"/>
          </w:tcPr>
          <w:p w14:paraId="36761454" w14:textId="30F01C72" w:rsidR="00024184" w:rsidRDefault="00024184" w:rsidP="0002418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/>
                <w:szCs w:val="22"/>
              </w:rPr>
              <w:t>NUMBER(28</w:t>
            </w:r>
            <w:r w:rsidRPr="00AA2803">
              <w:rPr>
                <w:rFonts w:ascii="新宋体" w:eastAsia="新宋体" w:hAnsi="新宋体"/>
                <w:szCs w:val="22"/>
              </w:rPr>
              <w:t>)</w:t>
            </w:r>
          </w:p>
        </w:tc>
        <w:tc>
          <w:tcPr>
            <w:tcW w:w="709" w:type="dxa"/>
            <w:gridSpan w:val="2"/>
          </w:tcPr>
          <w:p w14:paraId="6AF6BA0C" w14:textId="6211F44A" w:rsidR="00024184" w:rsidRPr="00AA2803" w:rsidRDefault="00024184" w:rsidP="0002418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164C4EE8" w14:textId="28A109DA" w:rsidR="00024184" w:rsidRDefault="005845C5" w:rsidP="0002418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0</w:t>
            </w:r>
          </w:p>
        </w:tc>
      </w:tr>
      <w:tr w:rsidR="00024184" w:rsidRPr="00AA2803" w14:paraId="7BF0B163" w14:textId="77777777" w:rsidTr="004109CB">
        <w:tc>
          <w:tcPr>
            <w:tcW w:w="391" w:type="dxa"/>
            <w:tcBorders>
              <w:top w:val="single" w:sz="4" w:space="0" w:color="auto"/>
            </w:tcBorders>
          </w:tcPr>
          <w:p w14:paraId="0F9E0360" w14:textId="77777777" w:rsidR="00024184" w:rsidRPr="00AA2803" w:rsidRDefault="00024184" w:rsidP="00024184">
            <w:pPr>
              <w:pStyle w:val="af"/>
              <w:numPr>
                <w:ilvl w:val="0"/>
                <w:numId w:val="90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403" w:type="dxa"/>
            <w:gridSpan w:val="6"/>
          </w:tcPr>
          <w:p w14:paraId="3BF4422E" w14:textId="586F3D5D" w:rsidR="00024184" w:rsidRDefault="00024184" w:rsidP="0002418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成功兑奖票数</w:t>
            </w:r>
          </w:p>
        </w:tc>
        <w:tc>
          <w:tcPr>
            <w:tcW w:w="1984" w:type="dxa"/>
          </w:tcPr>
          <w:p w14:paraId="249BC36B" w14:textId="76C7209B" w:rsidR="00024184" w:rsidRDefault="00024184" w:rsidP="0002418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/>
                <w:szCs w:val="22"/>
              </w:rPr>
              <w:t>SUCC_TICKETS</w:t>
            </w:r>
          </w:p>
        </w:tc>
        <w:tc>
          <w:tcPr>
            <w:tcW w:w="1692" w:type="dxa"/>
            <w:gridSpan w:val="3"/>
          </w:tcPr>
          <w:p w14:paraId="06A49825" w14:textId="5DB8A722" w:rsidR="00024184" w:rsidRDefault="00024184" w:rsidP="0002418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/>
                <w:szCs w:val="22"/>
              </w:rPr>
              <w:t>NUMBER(28</w:t>
            </w:r>
            <w:r w:rsidRPr="00AA2803">
              <w:rPr>
                <w:rFonts w:ascii="新宋体" w:eastAsia="新宋体" w:hAnsi="新宋体"/>
                <w:szCs w:val="22"/>
              </w:rPr>
              <w:t>)</w:t>
            </w:r>
          </w:p>
        </w:tc>
        <w:tc>
          <w:tcPr>
            <w:tcW w:w="709" w:type="dxa"/>
            <w:gridSpan w:val="2"/>
          </w:tcPr>
          <w:p w14:paraId="736D86B9" w14:textId="2CED466E" w:rsidR="00024184" w:rsidRPr="00AA2803" w:rsidRDefault="00024184" w:rsidP="0002418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4BD66BC1" w14:textId="4503B834" w:rsidR="00024184" w:rsidRDefault="005845C5" w:rsidP="0002418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0</w:t>
            </w:r>
          </w:p>
        </w:tc>
      </w:tr>
      <w:tr w:rsidR="00FA7A4F" w:rsidRPr="00AA2803" w14:paraId="051FEFBC" w14:textId="77777777" w:rsidTr="004109CB">
        <w:tc>
          <w:tcPr>
            <w:tcW w:w="391" w:type="dxa"/>
            <w:tcBorders>
              <w:top w:val="single" w:sz="4" w:space="0" w:color="auto"/>
            </w:tcBorders>
          </w:tcPr>
          <w:p w14:paraId="23959320" w14:textId="77777777" w:rsidR="00FA7A4F" w:rsidRPr="00AA2803" w:rsidRDefault="00FA7A4F" w:rsidP="00FA7A4F">
            <w:pPr>
              <w:pStyle w:val="af"/>
              <w:numPr>
                <w:ilvl w:val="0"/>
                <w:numId w:val="90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403" w:type="dxa"/>
            <w:gridSpan w:val="6"/>
          </w:tcPr>
          <w:p w14:paraId="3C39F264" w14:textId="4FCDFDE8" w:rsidR="00FA7A4F" w:rsidRDefault="00FA7A4F" w:rsidP="00FA7A4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成功兑奖金额</w:t>
            </w:r>
          </w:p>
        </w:tc>
        <w:tc>
          <w:tcPr>
            <w:tcW w:w="1984" w:type="dxa"/>
          </w:tcPr>
          <w:p w14:paraId="1614AFE9" w14:textId="65CA9FA3" w:rsidR="00FA7A4F" w:rsidRDefault="00FA7A4F" w:rsidP="00FA7A4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/>
                <w:szCs w:val="22"/>
              </w:rPr>
              <w:t>SUCC_AMOUNT</w:t>
            </w:r>
          </w:p>
        </w:tc>
        <w:tc>
          <w:tcPr>
            <w:tcW w:w="1692" w:type="dxa"/>
            <w:gridSpan w:val="3"/>
          </w:tcPr>
          <w:p w14:paraId="32AD3F5C" w14:textId="5FD0D591" w:rsidR="00FA7A4F" w:rsidRDefault="00FA7A4F" w:rsidP="00FA7A4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/>
                <w:szCs w:val="22"/>
              </w:rPr>
              <w:t>NUMBER(28</w:t>
            </w:r>
            <w:r w:rsidRPr="00AA2803">
              <w:rPr>
                <w:rFonts w:ascii="新宋体" w:eastAsia="新宋体" w:hAnsi="新宋体"/>
                <w:szCs w:val="22"/>
              </w:rPr>
              <w:t>)</w:t>
            </w:r>
          </w:p>
        </w:tc>
        <w:tc>
          <w:tcPr>
            <w:tcW w:w="709" w:type="dxa"/>
            <w:gridSpan w:val="2"/>
          </w:tcPr>
          <w:p w14:paraId="3B646B5D" w14:textId="699E03D3" w:rsidR="00FA7A4F" w:rsidRPr="00AA2803" w:rsidRDefault="00FA7A4F" w:rsidP="00FA7A4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16779871" w14:textId="295B118C" w:rsidR="00FA7A4F" w:rsidRDefault="00FA7A4F" w:rsidP="00FA7A4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0</w:t>
            </w:r>
          </w:p>
        </w:tc>
      </w:tr>
      <w:tr w:rsidR="001504EB" w:rsidRPr="00AA2803" w14:paraId="032C5911" w14:textId="77777777" w:rsidTr="004109CB">
        <w:tc>
          <w:tcPr>
            <w:tcW w:w="391" w:type="dxa"/>
            <w:tcBorders>
              <w:top w:val="single" w:sz="4" w:space="0" w:color="auto"/>
            </w:tcBorders>
          </w:tcPr>
          <w:p w14:paraId="7E2FBC5B" w14:textId="77777777" w:rsidR="001504EB" w:rsidRPr="00AA2803" w:rsidRDefault="001504EB" w:rsidP="001504EB">
            <w:pPr>
              <w:pStyle w:val="af"/>
              <w:numPr>
                <w:ilvl w:val="0"/>
                <w:numId w:val="90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403" w:type="dxa"/>
            <w:gridSpan w:val="6"/>
          </w:tcPr>
          <w:p w14:paraId="0859E453" w14:textId="52CA9C49" w:rsidR="001504EB" w:rsidRDefault="001504EB" w:rsidP="001504E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兑奖时间</w:t>
            </w:r>
          </w:p>
        </w:tc>
        <w:tc>
          <w:tcPr>
            <w:tcW w:w="1984" w:type="dxa"/>
          </w:tcPr>
          <w:p w14:paraId="7B9901F7" w14:textId="41DA7B01" w:rsidR="001504EB" w:rsidRDefault="001504EB" w:rsidP="001504E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PAY_TIME</w:t>
            </w:r>
          </w:p>
        </w:tc>
        <w:tc>
          <w:tcPr>
            <w:tcW w:w="1692" w:type="dxa"/>
            <w:gridSpan w:val="3"/>
          </w:tcPr>
          <w:p w14:paraId="37ED5B50" w14:textId="75ADB113" w:rsidR="001504EB" w:rsidRDefault="001504EB" w:rsidP="001504E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DATE</w:t>
            </w:r>
          </w:p>
        </w:tc>
        <w:tc>
          <w:tcPr>
            <w:tcW w:w="709" w:type="dxa"/>
            <w:gridSpan w:val="2"/>
          </w:tcPr>
          <w:p w14:paraId="27D4EC33" w14:textId="1DE3042C" w:rsidR="001504EB" w:rsidRPr="00AA2803" w:rsidRDefault="001504EB" w:rsidP="001504E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2E7615BA" w14:textId="2923C30F" w:rsidR="001504EB" w:rsidRDefault="001504EB" w:rsidP="001504E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sysdate</w:t>
            </w:r>
          </w:p>
        </w:tc>
      </w:tr>
      <w:tr w:rsidR="001504EB" w:rsidRPr="00AA2803" w14:paraId="069C173A" w14:textId="77777777" w:rsidTr="004109CB">
        <w:tc>
          <w:tcPr>
            <w:tcW w:w="9747" w:type="dxa"/>
            <w:gridSpan w:val="14"/>
            <w:shd w:val="clear" w:color="auto" w:fill="D9D9D9" w:themeFill="background1" w:themeFillShade="D9"/>
          </w:tcPr>
          <w:p w14:paraId="321C66AF" w14:textId="77777777" w:rsidR="001504EB" w:rsidRPr="00AA2803" w:rsidRDefault="001504EB" w:rsidP="001504EB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表格其他属性信息定义（包括PK-FK、IDX等）</w:t>
            </w:r>
          </w:p>
        </w:tc>
      </w:tr>
      <w:tr w:rsidR="001504EB" w:rsidRPr="00AA2803" w14:paraId="240AD20E" w14:textId="77777777" w:rsidTr="004109CB">
        <w:trPr>
          <w:trHeight w:val="231"/>
        </w:trPr>
        <w:tc>
          <w:tcPr>
            <w:tcW w:w="533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D33C2C5" w14:textId="77777777" w:rsidR="001504EB" w:rsidRPr="00AA2803" w:rsidRDefault="001504EB" w:rsidP="001504EB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主键</w:t>
            </w:r>
          </w:p>
        </w:tc>
        <w:tc>
          <w:tcPr>
            <w:tcW w:w="2969" w:type="dxa"/>
            <w:gridSpan w:val="3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35C3C9F9" w14:textId="77777777" w:rsidR="001504EB" w:rsidRPr="00AA2803" w:rsidRDefault="001504EB" w:rsidP="001504EB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6245" w:type="dxa"/>
            <w:gridSpan w:val="9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33281718" w14:textId="77777777" w:rsidR="001504EB" w:rsidRPr="00AA2803" w:rsidRDefault="001504EB" w:rsidP="001504EB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包含列</w:t>
            </w:r>
          </w:p>
        </w:tc>
      </w:tr>
      <w:tr w:rsidR="001504EB" w:rsidRPr="00AA2803" w14:paraId="54ED2395" w14:textId="77777777" w:rsidTr="004109CB">
        <w:trPr>
          <w:trHeight w:val="231"/>
        </w:trPr>
        <w:tc>
          <w:tcPr>
            <w:tcW w:w="533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E2930DC" w14:textId="77777777" w:rsidR="001504EB" w:rsidRPr="00AA2803" w:rsidRDefault="001504EB" w:rsidP="001504EB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2969" w:type="dxa"/>
            <w:gridSpan w:val="3"/>
            <w:tcBorders>
              <w:left w:val="single" w:sz="4" w:space="0" w:color="auto"/>
            </w:tcBorders>
          </w:tcPr>
          <w:p w14:paraId="1D445698" w14:textId="5C4EC668" w:rsidR="001504EB" w:rsidRPr="00AA2803" w:rsidRDefault="001504EB" w:rsidP="001504E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FD1196">
              <w:rPr>
                <w:rFonts w:ascii="新宋体" w:eastAsia="新宋体" w:hAnsi="新宋体"/>
                <w:szCs w:val="22"/>
              </w:rPr>
              <w:t>PK_SALE_</w:t>
            </w:r>
            <w:r>
              <w:rPr>
                <w:rFonts w:ascii="新宋体" w:eastAsia="新宋体" w:hAnsi="新宋体"/>
                <w:szCs w:val="22"/>
              </w:rPr>
              <w:t>PAID</w:t>
            </w:r>
          </w:p>
        </w:tc>
        <w:tc>
          <w:tcPr>
            <w:tcW w:w="6245" w:type="dxa"/>
            <w:gridSpan w:val="9"/>
            <w:tcBorders>
              <w:left w:val="single" w:sz="4" w:space="0" w:color="auto"/>
            </w:tcBorders>
          </w:tcPr>
          <w:p w14:paraId="61BAC38F" w14:textId="5442E8F8" w:rsidR="001504EB" w:rsidRPr="00AA2803" w:rsidRDefault="001504EB" w:rsidP="001504E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/>
                <w:szCs w:val="22"/>
              </w:rPr>
              <w:t>DJXQ</w:t>
            </w:r>
            <w:r w:rsidRPr="00AA2803">
              <w:rPr>
                <w:rFonts w:ascii="新宋体" w:eastAsia="新宋体" w:hAnsi="新宋体" w:hint="eastAsia"/>
                <w:szCs w:val="22"/>
              </w:rPr>
              <w:t>_NO</w:t>
            </w:r>
          </w:p>
        </w:tc>
      </w:tr>
      <w:tr w:rsidR="001504EB" w:rsidRPr="00AA2803" w14:paraId="5C2133DB" w14:textId="77777777" w:rsidTr="004109CB">
        <w:trPr>
          <w:trHeight w:val="231"/>
        </w:trPr>
        <w:tc>
          <w:tcPr>
            <w:tcW w:w="533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87AF4C8" w14:textId="77777777" w:rsidR="001504EB" w:rsidRPr="00AA2803" w:rsidRDefault="001504EB" w:rsidP="001504EB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外键</w:t>
            </w:r>
          </w:p>
        </w:tc>
        <w:tc>
          <w:tcPr>
            <w:tcW w:w="2969" w:type="dxa"/>
            <w:gridSpan w:val="3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100D547B" w14:textId="77777777" w:rsidR="001504EB" w:rsidRPr="00AA2803" w:rsidRDefault="001504EB" w:rsidP="001504EB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2276" w:type="dxa"/>
            <w:gridSpan w:val="3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6A6EB285" w14:textId="77777777" w:rsidR="001504EB" w:rsidRPr="00AA2803" w:rsidRDefault="001504EB" w:rsidP="001504EB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  <w:tc>
          <w:tcPr>
            <w:tcW w:w="1837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33C38F3B" w14:textId="77777777" w:rsidR="001504EB" w:rsidRPr="00AA2803" w:rsidRDefault="001504EB" w:rsidP="001504EB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参照表名</w:t>
            </w:r>
          </w:p>
        </w:tc>
        <w:tc>
          <w:tcPr>
            <w:tcW w:w="2132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705A8806" w14:textId="77777777" w:rsidR="001504EB" w:rsidRPr="00AA2803" w:rsidRDefault="001504EB" w:rsidP="001504EB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</w:tr>
      <w:tr w:rsidR="001504EB" w:rsidRPr="00AA2803" w14:paraId="4098EA54" w14:textId="77777777" w:rsidTr="004109CB">
        <w:trPr>
          <w:trHeight w:val="231"/>
        </w:trPr>
        <w:tc>
          <w:tcPr>
            <w:tcW w:w="533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0CF4522" w14:textId="77777777" w:rsidR="001504EB" w:rsidRPr="00AA2803" w:rsidRDefault="001504EB" w:rsidP="001504EB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2969" w:type="dxa"/>
            <w:gridSpan w:val="3"/>
            <w:tcBorders>
              <w:left w:val="single" w:sz="4" w:space="0" w:color="auto"/>
            </w:tcBorders>
          </w:tcPr>
          <w:p w14:paraId="2A9BE466" w14:textId="77777777" w:rsidR="001504EB" w:rsidRPr="00AA2803" w:rsidRDefault="001504EB" w:rsidP="001504E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276" w:type="dxa"/>
            <w:gridSpan w:val="3"/>
            <w:tcBorders>
              <w:left w:val="single" w:sz="4" w:space="0" w:color="auto"/>
            </w:tcBorders>
          </w:tcPr>
          <w:p w14:paraId="3995D5A1" w14:textId="77777777" w:rsidR="001504EB" w:rsidRPr="00AA2803" w:rsidRDefault="001504EB" w:rsidP="001504E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837" w:type="dxa"/>
            <w:gridSpan w:val="4"/>
            <w:tcBorders>
              <w:left w:val="single" w:sz="4" w:space="0" w:color="auto"/>
            </w:tcBorders>
          </w:tcPr>
          <w:p w14:paraId="443145C9" w14:textId="77777777" w:rsidR="001504EB" w:rsidRPr="00AA2803" w:rsidRDefault="001504EB" w:rsidP="001504E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132" w:type="dxa"/>
            <w:gridSpan w:val="2"/>
            <w:tcBorders>
              <w:left w:val="single" w:sz="4" w:space="0" w:color="auto"/>
            </w:tcBorders>
          </w:tcPr>
          <w:p w14:paraId="314F0C55" w14:textId="77777777" w:rsidR="001504EB" w:rsidRPr="00AA2803" w:rsidRDefault="001504EB" w:rsidP="001504E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1504EB" w:rsidRPr="00AA2803" w14:paraId="018683D5" w14:textId="77777777" w:rsidTr="004109CB">
        <w:trPr>
          <w:trHeight w:val="231"/>
        </w:trPr>
        <w:tc>
          <w:tcPr>
            <w:tcW w:w="533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5625D00" w14:textId="77777777" w:rsidR="001504EB" w:rsidRPr="00AA2803" w:rsidRDefault="001504EB" w:rsidP="001504EB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索引</w:t>
            </w:r>
          </w:p>
        </w:tc>
        <w:tc>
          <w:tcPr>
            <w:tcW w:w="2969" w:type="dxa"/>
            <w:gridSpan w:val="3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6996A396" w14:textId="77777777" w:rsidR="001504EB" w:rsidRPr="00AA2803" w:rsidRDefault="001504EB" w:rsidP="001504EB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3118" w:type="dxa"/>
            <w:gridSpan w:val="5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530EA27C" w14:textId="77777777" w:rsidR="001504EB" w:rsidRPr="00AA2803" w:rsidRDefault="001504EB" w:rsidP="001504EB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  <w:tc>
          <w:tcPr>
            <w:tcW w:w="3127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737C4596" w14:textId="77777777" w:rsidR="001504EB" w:rsidRPr="00AA2803" w:rsidRDefault="001504EB" w:rsidP="001504EB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类型</w:t>
            </w:r>
          </w:p>
        </w:tc>
      </w:tr>
      <w:tr w:rsidR="001504EB" w:rsidRPr="00AA2803" w14:paraId="35082C82" w14:textId="77777777" w:rsidTr="004109CB">
        <w:trPr>
          <w:trHeight w:val="231"/>
        </w:trPr>
        <w:tc>
          <w:tcPr>
            <w:tcW w:w="533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07C2B11" w14:textId="77777777" w:rsidR="001504EB" w:rsidRPr="00AA2803" w:rsidRDefault="001504EB" w:rsidP="001504EB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2969" w:type="dxa"/>
            <w:gridSpan w:val="3"/>
            <w:tcBorders>
              <w:left w:val="single" w:sz="4" w:space="0" w:color="auto"/>
            </w:tcBorders>
          </w:tcPr>
          <w:p w14:paraId="568CF6DA" w14:textId="45EBFDF7" w:rsidR="001504EB" w:rsidRPr="00AA2803" w:rsidRDefault="001504EB" w:rsidP="001504E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I</w:t>
            </w:r>
            <w:r>
              <w:rPr>
                <w:rFonts w:ascii="新宋体" w:eastAsia="新宋体" w:hAnsi="新宋体"/>
                <w:szCs w:val="22"/>
              </w:rPr>
              <w:t>DX_SALE_PAID_ADMIN</w:t>
            </w:r>
          </w:p>
        </w:tc>
        <w:tc>
          <w:tcPr>
            <w:tcW w:w="3118" w:type="dxa"/>
            <w:gridSpan w:val="5"/>
            <w:tcBorders>
              <w:left w:val="single" w:sz="4" w:space="0" w:color="auto"/>
            </w:tcBorders>
          </w:tcPr>
          <w:p w14:paraId="78E70011" w14:textId="590B5000" w:rsidR="001504EB" w:rsidRPr="00AA2803" w:rsidRDefault="001504EB" w:rsidP="001504E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PAYER_ADMIN</w:t>
            </w:r>
          </w:p>
        </w:tc>
        <w:tc>
          <w:tcPr>
            <w:tcW w:w="3127" w:type="dxa"/>
            <w:gridSpan w:val="4"/>
            <w:tcBorders>
              <w:left w:val="single" w:sz="4" w:space="0" w:color="auto"/>
            </w:tcBorders>
          </w:tcPr>
          <w:p w14:paraId="50FA7FDD" w14:textId="77777777" w:rsidR="001504EB" w:rsidRPr="00AA2803" w:rsidRDefault="001504EB" w:rsidP="001504E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1504EB" w:rsidRPr="00AA2803" w14:paraId="0538222C" w14:textId="77777777" w:rsidTr="004109CB">
        <w:trPr>
          <w:trHeight w:val="231"/>
        </w:trPr>
        <w:tc>
          <w:tcPr>
            <w:tcW w:w="533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C00B450" w14:textId="77777777" w:rsidR="001504EB" w:rsidRPr="00AA2803" w:rsidRDefault="001504EB" w:rsidP="001504EB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2969" w:type="dxa"/>
            <w:gridSpan w:val="3"/>
            <w:tcBorders>
              <w:left w:val="single" w:sz="4" w:space="0" w:color="auto"/>
            </w:tcBorders>
          </w:tcPr>
          <w:p w14:paraId="52122C24" w14:textId="1D600642" w:rsidR="001504EB" w:rsidRDefault="001504EB" w:rsidP="001504E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I</w:t>
            </w:r>
            <w:r>
              <w:rPr>
                <w:rFonts w:ascii="新宋体" w:eastAsia="新宋体" w:hAnsi="新宋体"/>
                <w:szCs w:val="22"/>
              </w:rPr>
              <w:t>DX_SALE_PAID_AGENCY</w:t>
            </w:r>
          </w:p>
        </w:tc>
        <w:tc>
          <w:tcPr>
            <w:tcW w:w="3118" w:type="dxa"/>
            <w:gridSpan w:val="5"/>
            <w:tcBorders>
              <w:left w:val="single" w:sz="4" w:space="0" w:color="auto"/>
            </w:tcBorders>
          </w:tcPr>
          <w:p w14:paraId="1E343B12" w14:textId="382FAF9E" w:rsidR="001504EB" w:rsidRPr="00AA2803" w:rsidRDefault="001504EB" w:rsidP="001504E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PAY_AGENCY</w:t>
            </w:r>
          </w:p>
        </w:tc>
        <w:tc>
          <w:tcPr>
            <w:tcW w:w="3127" w:type="dxa"/>
            <w:gridSpan w:val="4"/>
            <w:tcBorders>
              <w:left w:val="single" w:sz="4" w:space="0" w:color="auto"/>
            </w:tcBorders>
          </w:tcPr>
          <w:p w14:paraId="54CADAC9" w14:textId="77777777" w:rsidR="001504EB" w:rsidRPr="00AA2803" w:rsidRDefault="001504EB" w:rsidP="001504E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1504EB" w:rsidRPr="00AA2803" w14:paraId="0D0F7245" w14:textId="77777777" w:rsidTr="004109CB">
        <w:tc>
          <w:tcPr>
            <w:tcW w:w="533" w:type="dxa"/>
            <w:gridSpan w:val="2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5A04E4C" w14:textId="77777777" w:rsidR="001504EB" w:rsidRPr="00AA2803" w:rsidRDefault="001504EB" w:rsidP="001504EB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约束</w:t>
            </w:r>
          </w:p>
        </w:tc>
        <w:tc>
          <w:tcPr>
            <w:tcW w:w="9214" w:type="dxa"/>
            <w:gridSpan w:val="12"/>
            <w:tcBorders>
              <w:left w:val="single" w:sz="4" w:space="0" w:color="auto"/>
            </w:tcBorders>
          </w:tcPr>
          <w:p w14:paraId="41E86FA2" w14:textId="77777777" w:rsidR="001504EB" w:rsidRPr="00AA2803" w:rsidRDefault="001504EB" w:rsidP="001504E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1504EB" w:rsidRPr="00AA2803" w14:paraId="015714A6" w14:textId="77777777" w:rsidTr="004109CB">
        <w:trPr>
          <w:trHeight w:val="231"/>
        </w:trPr>
        <w:tc>
          <w:tcPr>
            <w:tcW w:w="533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49F816F" w14:textId="77777777" w:rsidR="001504EB" w:rsidRPr="00AA2803" w:rsidRDefault="001504EB" w:rsidP="001504EB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</w:t>
            </w: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163533ED" w14:textId="77777777" w:rsidR="001504EB" w:rsidRPr="00AA2803" w:rsidRDefault="001504EB" w:rsidP="001504EB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分区类型</w:t>
            </w:r>
          </w:p>
        </w:tc>
        <w:tc>
          <w:tcPr>
            <w:tcW w:w="1487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1215D235" w14:textId="77777777" w:rsidR="001504EB" w:rsidRPr="00AA2803" w:rsidRDefault="001504EB" w:rsidP="001504EB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分区字段</w:t>
            </w:r>
          </w:p>
        </w:tc>
        <w:tc>
          <w:tcPr>
            <w:tcW w:w="6239" w:type="dxa"/>
            <w:gridSpan w:val="8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6A2DFD30" w14:textId="77777777" w:rsidR="001504EB" w:rsidRPr="00AA2803" w:rsidRDefault="001504EB" w:rsidP="001504EB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分区条件</w:t>
            </w:r>
          </w:p>
        </w:tc>
      </w:tr>
      <w:tr w:rsidR="001504EB" w:rsidRPr="00AA2803" w14:paraId="4A6823E0" w14:textId="77777777" w:rsidTr="004109CB">
        <w:trPr>
          <w:trHeight w:val="231"/>
        </w:trPr>
        <w:tc>
          <w:tcPr>
            <w:tcW w:w="533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4BFE19A" w14:textId="77777777" w:rsidR="001504EB" w:rsidRPr="00AA2803" w:rsidRDefault="001504EB" w:rsidP="001504EB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</w:tcPr>
          <w:p w14:paraId="503E7463" w14:textId="77777777" w:rsidR="001504EB" w:rsidRPr="00AA2803" w:rsidRDefault="001504EB" w:rsidP="001504E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主分区</w:t>
            </w:r>
          </w:p>
        </w:tc>
        <w:tc>
          <w:tcPr>
            <w:tcW w:w="1487" w:type="dxa"/>
            <w:gridSpan w:val="2"/>
            <w:tcBorders>
              <w:left w:val="single" w:sz="4" w:space="0" w:color="auto"/>
            </w:tcBorders>
          </w:tcPr>
          <w:p w14:paraId="0703DC15" w14:textId="77777777" w:rsidR="001504EB" w:rsidRPr="00AA2803" w:rsidRDefault="001504EB" w:rsidP="001504E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6239" w:type="dxa"/>
            <w:gridSpan w:val="8"/>
            <w:tcBorders>
              <w:left w:val="single" w:sz="4" w:space="0" w:color="auto"/>
            </w:tcBorders>
          </w:tcPr>
          <w:p w14:paraId="3A1ECB40" w14:textId="77777777" w:rsidR="001504EB" w:rsidRPr="00AA2803" w:rsidRDefault="001504EB" w:rsidP="001504E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1504EB" w:rsidRPr="00AA2803" w14:paraId="30A6C48D" w14:textId="77777777" w:rsidTr="004109CB">
        <w:trPr>
          <w:trHeight w:val="231"/>
        </w:trPr>
        <w:tc>
          <w:tcPr>
            <w:tcW w:w="533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835291C" w14:textId="77777777" w:rsidR="001504EB" w:rsidRPr="00AA2803" w:rsidRDefault="001504EB" w:rsidP="001504EB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</w:tcPr>
          <w:p w14:paraId="4A76DDC1" w14:textId="77777777" w:rsidR="001504EB" w:rsidRPr="00AA2803" w:rsidRDefault="001504EB" w:rsidP="001504E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子分区</w:t>
            </w:r>
          </w:p>
        </w:tc>
        <w:tc>
          <w:tcPr>
            <w:tcW w:w="1487" w:type="dxa"/>
            <w:gridSpan w:val="2"/>
            <w:tcBorders>
              <w:left w:val="single" w:sz="4" w:space="0" w:color="auto"/>
            </w:tcBorders>
          </w:tcPr>
          <w:p w14:paraId="4D2612FF" w14:textId="77777777" w:rsidR="001504EB" w:rsidRPr="00AA2803" w:rsidRDefault="001504EB" w:rsidP="001504E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6239" w:type="dxa"/>
            <w:gridSpan w:val="8"/>
            <w:tcBorders>
              <w:left w:val="single" w:sz="4" w:space="0" w:color="auto"/>
            </w:tcBorders>
          </w:tcPr>
          <w:p w14:paraId="48B3B154" w14:textId="77777777" w:rsidR="001504EB" w:rsidRPr="00AA2803" w:rsidRDefault="001504EB" w:rsidP="001504E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</w:tbl>
    <w:p w14:paraId="08CF1152" w14:textId="77777777" w:rsidR="004109CB" w:rsidRDefault="004109CB" w:rsidP="004109CB"/>
    <w:p w14:paraId="0EB1C275" w14:textId="31E5C3CD" w:rsidR="00CA24DC" w:rsidRPr="00AA2803" w:rsidRDefault="00CA24DC" w:rsidP="00CA24DC">
      <w:pPr>
        <w:pStyle w:val="4"/>
      </w:pPr>
      <w:r>
        <w:rPr>
          <w:rFonts w:hint="eastAsia"/>
        </w:rPr>
        <w:t>兑奖详情子表</w:t>
      </w:r>
      <w:r w:rsidRPr="00AA2803">
        <w:rPr>
          <w:rFonts w:hint="eastAsia"/>
        </w:rPr>
        <w:t>（</w:t>
      </w:r>
      <w:r w:rsidRPr="00AA2803">
        <w:rPr>
          <w:rFonts w:hint="eastAsia"/>
        </w:rPr>
        <w:t>SALE_</w:t>
      </w:r>
      <w:r>
        <w:t>PAID_DETAIL</w:t>
      </w:r>
      <w:r w:rsidRPr="00AA2803">
        <w:rPr>
          <w:rFonts w:hint="eastAsia"/>
        </w:rPr>
        <w:t>）</w:t>
      </w: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91"/>
        <w:gridCol w:w="142"/>
        <w:gridCol w:w="698"/>
        <w:gridCol w:w="790"/>
        <w:gridCol w:w="1773"/>
        <w:gridCol w:w="29"/>
        <w:gridCol w:w="1955"/>
        <w:gridCol w:w="709"/>
        <w:gridCol w:w="983"/>
        <w:gridCol w:w="145"/>
        <w:gridCol w:w="564"/>
        <w:gridCol w:w="38"/>
        <w:gridCol w:w="1530"/>
      </w:tblGrid>
      <w:tr w:rsidR="00CA24DC" w:rsidRPr="00AA2803" w14:paraId="3F7ACDF0" w14:textId="77777777" w:rsidTr="00FB701B">
        <w:tc>
          <w:tcPr>
            <w:tcW w:w="1231" w:type="dxa"/>
            <w:gridSpan w:val="3"/>
            <w:shd w:val="clear" w:color="auto" w:fill="C0C0C0"/>
          </w:tcPr>
          <w:p w14:paraId="547DB9BA" w14:textId="77777777" w:rsidR="00CA24DC" w:rsidRPr="00AA2803" w:rsidRDefault="00CA24DC" w:rsidP="00FB701B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汉字注解</w:t>
            </w:r>
          </w:p>
        </w:tc>
        <w:tc>
          <w:tcPr>
            <w:tcW w:w="4547" w:type="dxa"/>
            <w:gridSpan w:val="4"/>
            <w:shd w:val="clear" w:color="auto" w:fill="auto"/>
          </w:tcPr>
          <w:p w14:paraId="764AE963" w14:textId="39A60A4B" w:rsidR="00CA24DC" w:rsidRPr="00AA2803" w:rsidRDefault="00CA24DC" w:rsidP="00FB701B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>
              <w:rPr>
                <w:rFonts w:ascii="新宋体" w:eastAsia="新宋体" w:hAnsi="新宋体" w:hint="eastAsia"/>
                <w:b/>
                <w:sz w:val="24"/>
                <w:szCs w:val="22"/>
              </w:rPr>
              <w:t>兑奖详情子表</w:t>
            </w:r>
          </w:p>
        </w:tc>
        <w:tc>
          <w:tcPr>
            <w:tcW w:w="709" w:type="dxa"/>
            <w:shd w:val="clear" w:color="auto" w:fill="C0C0C0"/>
          </w:tcPr>
          <w:p w14:paraId="32E86C7B" w14:textId="77777777" w:rsidR="00CA24DC" w:rsidRPr="00AA2803" w:rsidRDefault="00CA24DC" w:rsidP="00FB701B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表名</w:t>
            </w:r>
          </w:p>
        </w:tc>
        <w:tc>
          <w:tcPr>
            <w:tcW w:w="3260" w:type="dxa"/>
            <w:gridSpan w:val="5"/>
            <w:shd w:val="clear" w:color="auto" w:fill="auto"/>
          </w:tcPr>
          <w:p w14:paraId="19968BB8" w14:textId="5695602B" w:rsidR="00CA24DC" w:rsidRPr="00AA2803" w:rsidRDefault="00CA24DC" w:rsidP="00FB701B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4109CB">
              <w:rPr>
                <w:rFonts w:ascii="新宋体" w:eastAsia="新宋体" w:hAnsi="新宋体"/>
                <w:b/>
                <w:sz w:val="24"/>
                <w:szCs w:val="22"/>
              </w:rPr>
              <w:t>SALE_PAID</w:t>
            </w:r>
            <w:r>
              <w:rPr>
                <w:rFonts w:ascii="新宋体" w:eastAsia="新宋体" w:hAnsi="新宋体"/>
                <w:b/>
                <w:sz w:val="24"/>
                <w:szCs w:val="22"/>
              </w:rPr>
              <w:t>_DETAIL</w:t>
            </w:r>
          </w:p>
        </w:tc>
      </w:tr>
      <w:tr w:rsidR="00CA24DC" w:rsidRPr="00AA2803" w14:paraId="517E2D12" w14:textId="77777777" w:rsidTr="00FB701B">
        <w:tc>
          <w:tcPr>
            <w:tcW w:w="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horzCross" w:color="auto" w:fill="C0C0C0"/>
          </w:tcPr>
          <w:p w14:paraId="653B3D96" w14:textId="77777777" w:rsidR="00CA24DC" w:rsidRPr="00AA2803" w:rsidRDefault="00CA24DC" w:rsidP="00FB701B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</w:p>
        </w:tc>
        <w:tc>
          <w:tcPr>
            <w:tcW w:w="3403" w:type="dxa"/>
            <w:gridSpan w:val="4"/>
            <w:tcBorders>
              <w:left w:val="single" w:sz="4" w:space="0" w:color="auto"/>
            </w:tcBorders>
            <w:shd w:val="clear" w:color="auto" w:fill="C0C0C0"/>
          </w:tcPr>
          <w:p w14:paraId="2CB695AF" w14:textId="77777777" w:rsidR="00CA24DC" w:rsidRPr="00AA2803" w:rsidRDefault="00CA24DC" w:rsidP="00FB701B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字段名称</w:t>
            </w:r>
          </w:p>
        </w:tc>
        <w:tc>
          <w:tcPr>
            <w:tcW w:w="1984" w:type="dxa"/>
            <w:gridSpan w:val="2"/>
            <w:shd w:val="clear" w:color="auto" w:fill="C0C0C0"/>
          </w:tcPr>
          <w:p w14:paraId="73992D84" w14:textId="77777777" w:rsidR="00CA24DC" w:rsidRPr="00AA2803" w:rsidRDefault="00CA24DC" w:rsidP="00FB701B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字段命名</w:t>
            </w:r>
          </w:p>
        </w:tc>
        <w:tc>
          <w:tcPr>
            <w:tcW w:w="1692" w:type="dxa"/>
            <w:gridSpan w:val="2"/>
            <w:shd w:val="clear" w:color="auto" w:fill="C0C0C0"/>
          </w:tcPr>
          <w:p w14:paraId="56742414" w14:textId="77777777" w:rsidR="00CA24DC" w:rsidRPr="00AA2803" w:rsidRDefault="00CA24DC" w:rsidP="00FB701B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类型</w:t>
            </w:r>
          </w:p>
        </w:tc>
        <w:tc>
          <w:tcPr>
            <w:tcW w:w="709" w:type="dxa"/>
            <w:gridSpan w:val="2"/>
            <w:shd w:val="clear" w:color="auto" w:fill="C0C0C0"/>
          </w:tcPr>
          <w:p w14:paraId="4098E84F" w14:textId="77777777" w:rsidR="00CA24DC" w:rsidRPr="00AA2803" w:rsidRDefault="00CA24DC" w:rsidP="00FB701B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非空</w:t>
            </w:r>
          </w:p>
        </w:tc>
        <w:tc>
          <w:tcPr>
            <w:tcW w:w="1568" w:type="dxa"/>
            <w:gridSpan w:val="2"/>
            <w:shd w:val="clear" w:color="auto" w:fill="C0C0C0"/>
          </w:tcPr>
          <w:p w14:paraId="4514FEC2" w14:textId="77777777" w:rsidR="00CA24DC" w:rsidRPr="00AA2803" w:rsidRDefault="00CA24DC" w:rsidP="00FB701B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默认</w:t>
            </w:r>
          </w:p>
        </w:tc>
      </w:tr>
      <w:tr w:rsidR="00CA24DC" w:rsidRPr="00AA2803" w14:paraId="1FF52C02" w14:textId="77777777" w:rsidTr="00FB701B">
        <w:tc>
          <w:tcPr>
            <w:tcW w:w="391" w:type="dxa"/>
            <w:tcBorders>
              <w:top w:val="single" w:sz="4" w:space="0" w:color="auto"/>
            </w:tcBorders>
          </w:tcPr>
          <w:p w14:paraId="7093E826" w14:textId="77777777" w:rsidR="00CA24DC" w:rsidRPr="00AA2803" w:rsidRDefault="00CA24DC" w:rsidP="00CA24DC">
            <w:pPr>
              <w:pStyle w:val="af"/>
              <w:numPr>
                <w:ilvl w:val="0"/>
                <w:numId w:val="91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403" w:type="dxa"/>
            <w:gridSpan w:val="4"/>
          </w:tcPr>
          <w:p w14:paraId="753DE71F" w14:textId="77777777" w:rsidR="00CA24DC" w:rsidRPr="00AA2803" w:rsidRDefault="00CA24DC" w:rsidP="00FB701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兑奖详情</w:t>
            </w:r>
            <w:r w:rsidRPr="00AA2803">
              <w:rPr>
                <w:rFonts w:ascii="新宋体" w:eastAsia="新宋体" w:hAnsi="新宋体" w:hint="eastAsia"/>
                <w:szCs w:val="22"/>
              </w:rPr>
              <w:t>编号（</w:t>
            </w:r>
            <w:r>
              <w:rPr>
                <w:rFonts w:ascii="新宋体" w:eastAsia="新宋体" w:hAnsi="新宋体"/>
                <w:szCs w:val="22"/>
              </w:rPr>
              <w:t>DX</w:t>
            </w:r>
            <w:r w:rsidRPr="00AA2803">
              <w:rPr>
                <w:rFonts w:ascii="新宋体" w:eastAsia="新宋体" w:hAnsi="新宋体" w:hint="eastAsia"/>
                <w:szCs w:val="22"/>
              </w:rPr>
              <w:t>12345678）</w:t>
            </w:r>
          </w:p>
        </w:tc>
        <w:tc>
          <w:tcPr>
            <w:tcW w:w="1984" w:type="dxa"/>
            <w:gridSpan w:val="2"/>
          </w:tcPr>
          <w:p w14:paraId="62D89110" w14:textId="77777777" w:rsidR="00CA24DC" w:rsidRPr="00AA2803" w:rsidRDefault="00CA24DC" w:rsidP="00FB701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/>
                <w:szCs w:val="22"/>
              </w:rPr>
              <w:t>DJXQ</w:t>
            </w:r>
            <w:r w:rsidRPr="00AA2803">
              <w:rPr>
                <w:rFonts w:ascii="新宋体" w:eastAsia="新宋体" w:hAnsi="新宋体" w:hint="eastAsia"/>
                <w:szCs w:val="22"/>
              </w:rPr>
              <w:t>_NO</w:t>
            </w:r>
          </w:p>
        </w:tc>
        <w:tc>
          <w:tcPr>
            <w:tcW w:w="1692" w:type="dxa"/>
            <w:gridSpan w:val="2"/>
          </w:tcPr>
          <w:p w14:paraId="2941F5F2" w14:textId="7F0E16BE" w:rsidR="00CA24DC" w:rsidRPr="00AA2803" w:rsidRDefault="00CA24DC" w:rsidP="00767A2C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CHAR(</w:t>
            </w:r>
            <w:r w:rsidR="00767A2C">
              <w:rPr>
                <w:rFonts w:ascii="新宋体" w:eastAsia="新宋体" w:hAnsi="新宋体"/>
                <w:szCs w:val="22"/>
              </w:rPr>
              <w:t>24</w:t>
            </w:r>
            <w:r w:rsidRPr="00AA2803">
              <w:rPr>
                <w:rFonts w:ascii="新宋体" w:eastAsia="新宋体" w:hAnsi="新宋体"/>
                <w:szCs w:val="22"/>
              </w:rPr>
              <w:t>)</w:t>
            </w:r>
          </w:p>
        </w:tc>
        <w:tc>
          <w:tcPr>
            <w:tcW w:w="709" w:type="dxa"/>
            <w:gridSpan w:val="2"/>
          </w:tcPr>
          <w:p w14:paraId="6285044D" w14:textId="77777777" w:rsidR="00CA24DC" w:rsidRPr="00AA2803" w:rsidRDefault="00CA24DC" w:rsidP="00FB701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  <w:gridSpan w:val="2"/>
          </w:tcPr>
          <w:p w14:paraId="2402F170" w14:textId="77777777" w:rsidR="00CA24DC" w:rsidRPr="00AA2803" w:rsidRDefault="00CA24DC" w:rsidP="00FB701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334AE4" w:rsidRPr="00AA2803" w14:paraId="4DA5D686" w14:textId="77777777" w:rsidTr="00FB701B">
        <w:tc>
          <w:tcPr>
            <w:tcW w:w="391" w:type="dxa"/>
            <w:tcBorders>
              <w:top w:val="single" w:sz="4" w:space="0" w:color="auto"/>
            </w:tcBorders>
          </w:tcPr>
          <w:p w14:paraId="2A16B2B0" w14:textId="77777777" w:rsidR="00334AE4" w:rsidRPr="00AA2803" w:rsidRDefault="00334AE4" w:rsidP="00334AE4">
            <w:pPr>
              <w:pStyle w:val="af"/>
              <w:numPr>
                <w:ilvl w:val="0"/>
                <w:numId w:val="91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403" w:type="dxa"/>
            <w:gridSpan w:val="4"/>
          </w:tcPr>
          <w:p w14:paraId="43D1C1E9" w14:textId="4516CBA1" w:rsidR="00334AE4" w:rsidRDefault="00334AE4" w:rsidP="00334AE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顺序号</w:t>
            </w:r>
          </w:p>
        </w:tc>
        <w:tc>
          <w:tcPr>
            <w:tcW w:w="1984" w:type="dxa"/>
            <w:gridSpan w:val="2"/>
          </w:tcPr>
          <w:p w14:paraId="6108D56B" w14:textId="1E784311" w:rsidR="00334AE4" w:rsidRDefault="00334AE4" w:rsidP="00334AE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/>
                <w:szCs w:val="22"/>
              </w:rPr>
              <w:t>DJXQ_SEQ</w:t>
            </w:r>
            <w:r w:rsidRPr="00AA2803">
              <w:rPr>
                <w:rFonts w:ascii="新宋体" w:eastAsia="新宋体" w:hAnsi="新宋体" w:hint="eastAsia"/>
                <w:szCs w:val="22"/>
              </w:rPr>
              <w:t>_NO</w:t>
            </w:r>
          </w:p>
        </w:tc>
        <w:tc>
          <w:tcPr>
            <w:tcW w:w="1692" w:type="dxa"/>
            <w:gridSpan w:val="2"/>
          </w:tcPr>
          <w:p w14:paraId="2AF0588B" w14:textId="7CE157C1" w:rsidR="00334AE4" w:rsidRPr="00AA2803" w:rsidRDefault="00334AE4" w:rsidP="00334AE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NUMBER(</w:t>
            </w:r>
            <w:r>
              <w:rPr>
                <w:rFonts w:ascii="新宋体" w:eastAsia="新宋体" w:hAnsi="新宋体"/>
                <w:szCs w:val="22"/>
              </w:rPr>
              <w:t>24</w:t>
            </w:r>
            <w:r w:rsidRPr="00AA2803">
              <w:rPr>
                <w:rFonts w:ascii="新宋体" w:eastAsia="新宋体" w:hAnsi="新宋体" w:hint="eastAsia"/>
                <w:szCs w:val="22"/>
              </w:rPr>
              <w:t>)</w:t>
            </w:r>
          </w:p>
        </w:tc>
        <w:tc>
          <w:tcPr>
            <w:tcW w:w="709" w:type="dxa"/>
            <w:gridSpan w:val="2"/>
          </w:tcPr>
          <w:p w14:paraId="61818AD6" w14:textId="1ECBA4B4" w:rsidR="00334AE4" w:rsidRPr="00AA2803" w:rsidRDefault="00334AE4" w:rsidP="00334AE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  <w:gridSpan w:val="2"/>
          </w:tcPr>
          <w:p w14:paraId="41B81260" w14:textId="77777777" w:rsidR="00334AE4" w:rsidRPr="00AA2803" w:rsidRDefault="00334AE4" w:rsidP="00334AE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334AE4" w:rsidRPr="00AA2803" w14:paraId="3D571419" w14:textId="77777777" w:rsidTr="00FB701B">
        <w:tc>
          <w:tcPr>
            <w:tcW w:w="391" w:type="dxa"/>
            <w:tcBorders>
              <w:top w:val="single" w:sz="4" w:space="0" w:color="auto"/>
            </w:tcBorders>
          </w:tcPr>
          <w:p w14:paraId="1BA605CC" w14:textId="77777777" w:rsidR="00334AE4" w:rsidRPr="00AA2803" w:rsidRDefault="00334AE4" w:rsidP="00334AE4">
            <w:pPr>
              <w:pStyle w:val="af"/>
              <w:numPr>
                <w:ilvl w:val="0"/>
                <w:numId w:val="91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403" w:type="dxa"/>
            <w:gridSpan w:val="4"/>
          </w:tcPr>
          <w:p w14:paraId="4B391802" w14:textId="29EB288B" w:rsidR="00334AE4" w:rsidRPr="00AA2803" w:rsidRDefault="00334AE4" w:rsidP="00334AE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方案编码</w:t>
            </w:r>
          </w:p>
        </w:tc>
        <w:tc>
          <w:tcPr>
            <w:tcW w:w="1984" w:type="dxa"/>
            <w:gridSpan w:val="2"/>
          </w:tcPr>
          <w:p w14:paraId="685AE7B4" w14:textId="52630949" w:rsidR="00334AE4" w:rsidRPr="00AA2803" w:rsidRDefault="00334AE4" w:rsidP="00334AE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PLAN_CODE</w:t>
            </w:r>
          </w:p>
        </w:tc>
        <w:tc>
          <w:tcPr>
            <w:tcW w:w="1692" w:type="dxa"/>
            <w:gridSpan w:val="2"/>
          </w:tcPr>
          <w:p w14:paraId="0277E293" w14:textId="026C4835" w:rsidR="00334AE4" w:rsidRPr="00AA2803" w:rsidRDefault="00334AE4" w:rsidP="00334AE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VARCHAR2(10)</w:t>
            </w:r>
          </w:p>
        </w:tc>
        <w:tc>
          <w:tcPr>
            <w:tcW w:w="709" w:type="dxa"/>
            <w:gridSpan w:val="2"/>
          </w:tcPr>
          <w:p w14:paraId="4C3BD062" w14:textId="77777777" w:rsidR="00334AE4" w:rsidRPr="00AA2803" w:rsidRDefault="00334AE4" w:rsidP="00334AE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  <w:gridSpan w:val="2"/>
          </w:tcPr>
          <w:p w14:paraId="2DB6152C" w14:textId="77777777" w:rsidR="00334AE4" w:rsidRPr="00AA2803" w:rsidRDefault="00334AE4" w:rsidP="00334AE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334AE4" w:rsidRPr="00AA2803" w14:paraId="716E5168" w14:textId="77777777" w:rsidTr="00FB701B">
        <w:tc>
          <w:tcPr>
            <w:tcW w:w="391" w:type="dxa"/>
            <w:tcBorders>
              <w:top w:val="single" w:sz="4" w:space="0" w:color="auto"/>
            </w:tcBorders>
          </w:tcPr>
          <w:p w14:paraId="50AAD820" w14:textId="77777777" w:rsidR="00334AE4" w:rsidRPr="00AA2803" w:rsidRDefault="00334AE4" w:rsidP="00334AE4">
            <w:pPr>
              <w:pStyle w:val="af"/>
              <w:numPr>
                <w:ilvl w:val="0"/>
                <w:numId w:val="91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403" w:type="dxa"/>
            <w:gridSpan w:val="4"/>
          </w:tcPr>
          <w:p w14:paraId="453223AF" w14:textId="0F6133D0" w:rsidR="00334AE4" w:rsidRPr="00AA2803" w:rsidRDefault="00334AE4" w:rsidP="00334AE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批次</w:t>
            </w:r>
          </w:p>
        </w:tc>
        <w:tc>
          <w:tcPr>
            <w:tcW w:w="1984" w:type="dxa"/>
            <w:gridSpan w:val="2"/>
          </w:tcPr>
          <w:p w14:paraId="2F8FC52B" w14:textId="61FEC90F" w:rsidR="00334AE4" w:rsidRPr="00AA2803" w:rsidRDefault="00334AE4" w:rsidP="00334AE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BATCH</w:t>
            </w:r>
            <w:r w:rsidRPr="00AA2803">
              <w:rPr>
                <w:rFonts w:ascii="新宋体" w:eastAsia="新宋体" w:hAnsi="新宋体"/>
                <w:szCs w:val="22"/>
              </w:rPr>
              <w:t>_NO</w:t>
            </w:r>
          </w:p>
        </w:tc>
        <w:tc>
          <w:tcPr>
            <w:tcW w:w="1692" w:type="dxa"/>
            <w:gridSpan w:val="2"/>
          </w:tcPr>
          <w:p w14:paraId="398BDF3C" w14:textId="32ABECAC" w:rsidR="00334AE4" w:rsidRPr="00AA2803" w:rsidRDefault="00334AE4" w:rsidP="00334AE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VARCHAR2(10)</w:t>
            </w:r>
          </w:p>
        </w:tc>
        <w:tc>
          <w:tcPr>
            <w:tcW w:w="709" w:type="dxa"/>
            <w:gridSpan w:val="2"/>
          </w:tcPr>
          <w:p w14:paraId="45FFC7C1" w14:textId="77777777" w:rsidR="00334AE4" w:rsidRPr="00AA2803" w:rsidRDefault="00334AE4" w:rsidP="00334AE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  <w:gridSpan w:val="2"/>
          </w:tcPr>
          <w:p w14:paraId="009F117B" w14:textId="77777777" w:rsidR="00334AE4" w:rsidRPr="00AA2803" w:rsidRDefault="00334AE4" w:rsidP="00334AE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334AE4" w:rsidRPr="00AA2803" w14:paraId="3144D60E" w14:textId="77777777" w:rsidTr="00FB701B">
        <w:tc>
          <w:tcPr>
            <w:tcW w:w="391" w:type="dxa"/>
            <w:tcBorders>
              <w:top w:val="single" w:sz="4" w:space="0" w:color="auto"/>
            </w:tcBorders>
          </w:tcPr>
          <w:p w14:paraId="3035E5B0" w14:textId="77777777" w:rsidR="00334AE4" w:rsidRPr="00AA2803" w:rsidRDefault="00334AE4" w:rsidP="00334AE4">
            <w:pPr>
              <w:pStyle w:val="af"/>
              <w:numPr>
                <w:ilvl w:val="0"/>
                <w:numId w:val="91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403" w:type="dxa"/>
            <w:gridSpan w:val="4"/>
          </w:tcPr>
          <w:p w14:paraId="1EB96D54" w14:textId="59665746" w:rsidR="00334AE4" w:rsidRPr="00AA2803" w:rsidRDefault="00334AE4" w:rsidP="00334AE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本号</w:t>
            </w:r>
          </w:p>
        </w:tc>
        <w:tc>
          <w:tcPr>
            <w:tcW w:w="1984" w:type="dxa"/>
            <w:gridSpan w:val="2"/>
          </w:tcPr>
          <w:p w14:paraId="4AA3E191" w14:textId="13250653" w:rsidR="00334AE4" w:rsidRPr="00AA2803" w:rsidRDefault="00334AE4" w:rsidP="00334AE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PACKAGE_NO</w:t>
            </w:r>
          </w:p>
        </w:tc>
        <w:tc>
          <w:tcPr>
            <w:tcW w:w="1692" w:type="dxa"/>
            <w:gridSpan w:val="2"/>
          </w:tcPr>
          <w:p w14:paraId="0C115E68" w14:textId="09DAF26B" w:rsidR="00334AE4" w:rsidRPr="00AA2803" w:rsidRDefault="00334AE4" w:rsidP="00334AE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VARCHAR2(10)</w:t>
            </w:r>
          </w:p>
        </w:tc>
        <w:tc>
          <w:tcPr>
            <w:tcW w:w="709" w:type="dxa"/>
            <w:gridSpan w:val="2"/>
          </w:tcPr>
          <w:p w14:paraId="115F7062" w14:textId="77777777" w:rsidR="00334AE4" w:rsidRPr="00AA2803" w:rsidRDefault="00334AE4" w:rsidP="00334AE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  <w:gridSpan w:val="2"/>
          </w:tcPr>
          <w:p w14:paraId="156726B6" w14:textId="77777777" w:rsidR="00334AE4" w:rsidRPr="00AA2803" w:rsidRDefault="00334AE4" w:rsidP="00334AE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334AE4" w:rsidRPr="00AA2803" w14:paraId="58FDD308" w14:textId="77777777" w:rsidTr="00FB701B">
        <w:tc>
          <w:tcPr>
            <w:tcW w:w="391" w:type="dxa"/>
            <w:tcBorders>
              <w:top w:val="single" w:sz="4" w:space="0" w:color="auto"/>
            </w:tcBorders>
          </w:tcPr>
          <w:p w14:paraId="38D4AAEE" w14:textId="77777777" w:rsidR="00334AE4" w:rsidRPr="00AA2803" w:rsidRDefault="00334AE4" w:rsidP="00334AE4">
            <w:pPr>
              <w:pStyle w:val="af"/>
              <w:numPr>
                <w:ilvl w:val="0"/>
                <w:numId w:val="91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403" w:type="dxa"/>
            <w:gridSpan w:val="4"/>
          </w:tcPr>
          <w:p w14:paraId="51AE501D" w14:textId="26FC01E7" w:rsidR="00334AE4" w:rsidRDefault="00334AE4" w:rsidP="00334AE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票号</w:t>
            </w:r>
          </w:p>
        </w:tc>
        <w:tc>
          <w:tcPr>
            <w:tcW w:w="1984" w:type="dxa"/>
            <w:gridSpan w:val="2"/>
          </w:tcPr>
          <w:p w14:paraId="274458B4" w14:textId="6DEE30AE" w:rsidR="00334AE4" w:rsidRDefault="00334AE4" w:rsidP="00334AE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TICKET_NO</w:t>
            </w:r>
          </w:p>
        </w:tc>
        <w:tc>
          <w:tcPr>
            <w:tcW w:w="1692" w:type="dxa"/>
            <w:gridSpan w:val="2"/>
          </w:tcPr>
          <w:p w14:paraId="040BC803" w14:textId="3F074615" w:rsidR="00334AE4" w:rsidRPr="00AA2803" w:rsidRDefault="00334AE4" w:rsidP="00334AE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NUMBER(5)</w:t>
            </w:r>
          </w:p>
        </w:tc>
        <w:tc>
          <w:tcPr>
            <w:tcW w:w="709" w:type="dxa"/>
            <w:gridSpan w:val="2"/>
          </w:tcPr>
          <w:p w14:paraId="5304CDAA" w14:textId="77777777" w:rsidR="00334AE4" w:rsidRPr="00AA2803" w:rsidRDefault="00334AE4" w:rsidP="00334AE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  <w:gridSpan w:val="2"/>
          </w:tcPr>
          <w:p w14:paraId="7A52E3E5" w14:textId="77777777" w:rsidR="00334AE4" w:rsidRPr="00AA2803" w:rsidRDefault="00334AE4" w:rsidP="00334AE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0</w:t>
            </w:r>
          </w:p>
        </w:tc>
      </w:tr>
      <w:tr w:rsidR="00334AE4" w:rsidRPr="00AA2803" w14:paraId="76974023" w14:textId="77777777" w:rsidTr="00FB701B">
        <w:tc>
          <w:tcPr>
            <w:tcW w:w="391" w:type="dxa"/>
            <w:tcBorders>
              <w:top w:val="single" w:sz="4" w:space="0" w:color="auto"/>
            </w:tcBorders>
          </w:tcPr>
          <w:p w14:paraId="1C95CA14" w14:textId="77777777" w:rsidR="00334AE4" w:rsidRPr="00AA2803" w:rsidRDefault="00334AE4" w:rsidP="00334AE4">
            <w:pPr>
              <w:pStyle w:val="af"/>
              <w:numPr>
                <w:ilvl w:val="0"/>
                <w:numId w:val="91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403" w:type="dxa"/>
            <w:gridSpan w:val="4"/>
          </w:tcPr>
          <w:p w14:paraId="39761185" w14:textId="64718EAB" w:rsidR="00334AE4" w:rsidRDefault="00334AE4" w:rsidP="00334AE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保安区码</w:t>
            </w:r>
          </w:p>
        </w:tc>
        <w:tc>
          <w:tcPr>
            <w:tcW w:w="1984" w:type="dxa"/>
            <w:gridSpan w:val="2"/>
          </w:tcPr>
          <w:p w14:paraId="018AF443" w14:textId="58B4C1C3" w:rsidR="00334AE4" w:rsidRDefault="00334AE4" w:rsidP="00334AE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SECURITY_CODE</w:t>
            </w:r>
          </w:p>
        </w:tc>
        <w:tc>
          <w:tcPr>
            <w:tcW w:w="1692" w:type="dxa"/>
            <w:gridSpan w:val="2"/>
          </w:tcPr>
          <w:p w14:paraId="4AC952C1" w14:textId="52F9500D" w:rsidR="00334AE4" w:rsidRPr="00AA2803" w:rsidRDefault="00334AE4" w:rsidP="00334AE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VARCHAR2(50)</w:t>
            </w:r>
          </w:p>
        </w:tc>
        <w:tc>
          <w:tcPr>
            <w:tcW w:w="709" w:type="dxa"/>
            <w:gridSpan w:val="2"/>
          </w:tcPr>
          <w:p w14:paraId="28789A98" w14:textId="77777777" w:rsidR="00334AE4" w:rsidRPr="00AA2803" w:rsidRDefault="00334AE4" w:rsidP="00334AE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  <w:gridSpan w:val="2"/>
          </w:tcPr>
          <w:p w14:paraId="35CF8E6A" w14:textId="77777777" w:rsidR="00334AE4" w:rsidRPr="00AA2803" w:rsidRDefault="00334AE4" w:rsidP="00334AE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0</w:t>
            </w:r>
          </w:p>
        </w:tc>
      </w:tr>
      <w:tr w:rsidR="00334AE4" w:rsidRPr="00AA2803" w14:paraId="3CC8844D" w14:textId="77777777" w:rsidTr="00FB701B">
        <w:tc>
          <w:tcPr>
            <w:tcW w:w="391" w:type="dxa"/>
            <w:tcBorders>
              <w:top w:val="single" w:sz="4" w:space="0" w:color="auto"/>
            </w:tcBorders>
          </w:tcPr>
          <w:p w14:paraId="2384716F" w14:textId="77777777" w:rsidR="00334AE4" w:rsidRPr="00AA2803" w:rsidRDefault="00334AE4" w:rsidP="00334AE4">
            <w:pPr>
              <w:pStyle w:val="af"/>
              <w:numPr>
                <w:ilvl w:val="0"/>
                <w:numId w:val="91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403" w:type="dxa"/>
            <w:gridSpan w:val="4"/>
          </w:tcPr>
          <w:p w14:paraId="2B006666" w14:textId="1B1338DA" w:rsidR="00334AE4" w:rsidRPr="00DB3856" w:rsidRDefault="00334AE4" w:rsidP="00334AE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兑奖状态（1-成功、2-非法票、3-已兑奖、4-中大奖、5-未中奖、6-未销售</w:t>
            </w:r>
            <w:r w:rsidR="001A33FD">
              <w:rPr>
                <w:rFonts w:ascii="新宋体" w:eastAsia="新宋体" w:hAnsi="新宋体" w:hint="eastAsia"/>
                <w:szCs w:val="22"/>
              </w:rPr>
              <w:t>、8-批次终结</w:t>
            </w:r>
            <w:r>
              <w:rPr>
                <w:rFonts w:ascii="新宋体" w:eastAsia="新宋体" w:hAnsi="新宋体" w:hint="eastAsia"/>
                <w:szCs w:val="22"/>
              </w:rPr>
              <w:t>）</w:t>
            </w:r>
          </w:p>
        </w:tc>
        <w:tc>
          <w:tcPr>
            <w:tcW w:w="1984" w:type="dxa"/>
            <w:gridSpan w:val="2"/>
          </w:tcPr>
          <w:p w14:paraId="49651DF0" w14:textId="2C830611" w:rsidR="00334AE4" w:rsidRDefault="00334AE4" w:rsidP="00334AE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/>
                <w:szCs w:val="22"/>
              </w:rPr>
              <w:t>PAID_STATUS</w:t>
            </w:r>
          </w:p>
        </w:tc>
        <w:tc>
          <w:tcPr>
            <w:tcW w:w="1692" w:type="dxa"/>
            <w:gridSpan w:val="2"/>
          </w:tcPr>
          <w:p w14:paraId="473A5395" w14:textId="60B293A6" w:rsidR="00334AE4" w:rsidRDefault="00334AE4" w:rsidP="00334AE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/>
                <w:szCs w:val="22"/>
              </w:rPr>
              <w:t>NUMBER(1</w:t>
            </w:r>
            <w:r w:rsidRPr="00AA2803">
              <w:rPr>
                <w:rFonts w:ascii="新宋体" w:eastAsia="新宋体" w:hAnsi="新宋体"/>
                <w:szCs w:val="22"/>
              </w:rPr>
              <w:t>)</w:t>
            </w:r>
          </w:p>
        </w:tc>
        <w:tc>
          <w:tcPr>
            <w:tcW w:w="709" w:type="dxa"/>
            <w:gridSpan w:val="2"/>
          </w:tcPr>
          <w:p w14:paraId="23A55B57" w14:textId="77777777" w:rsidR="00334AE4" w:rsidRPr="00AA2803" w:rsidRDefault="00334AE4" w:rsidP="00334AE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  <w:gridSpan w:val="2"/>
          </w:tcPr>
          <w:p w14:paraId="19ADD4C7" w14:textId="4FDD8D18" w:rsidR="00334AE4" w:rsidRDefault="00334AE4" w:rsidP="00334AE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0</w:t>
            </w:r>
          </w:p>
        </w:tc>
      </w:tr>
      <w:tr w:rsidR="00334AE4" w:rsidRPr="00AA2803" w14:paraId="3403423B" w14:textId="77777777" w:rsidTr="00FB701B">
        <w:tc>
          <w:tcPr>
            <w:tcW w:w="391" w:type="dxa"/>
            <w:tcBorders>
              <w:top w:val="single" w:sz="4" w:space="0" w:color="auto"/>
            </w:tcBorders>
          </w:tcPr>
          <w:p w14:paraId="77D2AFE7" w14:textId="77777777" w:rsidR="00334AE4" w:rsidRPr="00AA2803" w:rsidRDefault="00334AE4" w:rsidP="00334AE4">
            <w:pPr>
              <w:pStyle w:val="af"/>
              <w:numPr>
                <w:ilvl w:val="0"/>
                <w:numId w:val="91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403" w:type="dxa"/>
            <w:gridSpan w:val="4"/>
          </w:tcPr>
          <w:p w14:paraId="68B31ADD" w14:textId="5127B4D1" w:rsidR="00334AE4" w:rsidRDefault="00334AE4" w:rsidP="00334AE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兑奖流水号</w:t>
            </w:r>
          </w:p>
        </w:tc>
        <w:tc>
          <w:tcPr>
            <w:tcW w:w="1984" w:type="dxa"/>
            <w:gridSpan w:val="2"/>
          </w:tcPr>
          <w:p w14:paraId="3A1A8A7E" w14:textId="569431C1" w:rsidR="00334AE4" w:rsidRDefault="00334AE4" w:rsidP="00334AE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PAY_FLOW</w:t>
            </w:r>
          </w:p>
        </w:tc>
        <w:tc>
          <w:tcPr>
            <w:tcW w:w="1692" w:type="dxa"/>
            <w:gridSpan w:val="2"/>
          </w:tcPr>
          <w:p w14:paraId="273FE76E" w14:textId="0E45AF94" w:rsidR="00334AE4" w:rsidRDefault="00334AE4" w:rsidP="00334AE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CHAR(2</w:t>
            </w:r>
            <w:r>
              <w:rPr>
                <w:rFonts w:ascii="新宋体" w:eastAsia="新宋体" w:hAnsi="新宋体"/>
                <w:szCs w:val="22"/>
              </w:rPr>
              <w:t>4</w:t>
            </w:r>
            <w:r w:rsidRPr="00AA2803">
              <w:rPr>
                <w:rFonts w:ascii="新宋体" w:eastAsia="新宋体" w:hAnsi="新宋体"/>
                <w:szCs w:val="22"/>
              </w:rPr>
              <w:t>)</w:t>
            </w:r>
          </w:p>
        </w:tc>
        <w:tc>
          <w:tcPr>
            <w:tcW w:w="709" w:type="dxa"/>
            <w:gridSpan w:val="2"/>
          </w:tcPr>
          <w:p w14:paraId="599E30C4" w14:textId="017ABA79" w:rsidR="00334AE4" w:rsidRPr="00AA2803" w:rsidRDefault="00334AE4" w:rsidP="00334AE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68" w:type="dxa"/>
            <w:gridSpan w:val="2"/>
          </w:tcPr>
          <w:p w14:paraId="24C1A5D2" w14:textId="77777777" w:rsidR="00334AE4" w:rsidRDefault="00334AE4" w:rsidP="00334AE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C504F" w:rsidRPr="00AA2803" w14:paraId="5E9665F6" w14:textId="77777777" w:rsidTr="00FB701B">
        <w:tc>
          <w:tcPr>
            <w:tcW w:w="391" w:type="dxa"/>
            <w:tcBorders>
              <w:top w:val="single" w:sz="4" w:space="0" w:color="auto"/>
            </w:tcBorders>
          </w:tcPr>
          <w:p w14:paraId="158D5F81" w14:textId="77777777" w:rsidR="00AC504F" w:rsidRPr="00AA2803" w:rsidRDefault="00AC504F" w:rsidP="00334AE4">
            <w:pPr>
              <w:pStyle w:val="af"/>
              <w:numPr>
                <w:ilvl w:val="0"/>
                <w:numId w:val="91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403" w:type="dxa"/>
            <w:gridSpan w:val="4"/>
          </w:tcPr>
          <w:p w14:paraId="6B9587F7" w14:textId="045951EA" w:rsidR="00AC504F" w:rsidRDefault="00AC504F" w:rsidP="00334AE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中奖金额</w:t>
            </w:r>
          </w:p>
        </w:tc>
        <w:tc>
          <w:tcPr>
            <w:tcW w:w="1984" w:type="dxa"/>
            <w:gridSpan w:val="2"/>
          </w:tcPr>
          <w:p w14:paraId="628E0018" w14:textId="13613B6A" w:rsidR="00AC504F" w:rsidRPr="00AA2803" w:rsidRDefault="00AC504F" w:rsidP="00334AE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REWARD_AMOUNT</w:t>
            </w:r>
          </w:p>
        </w:tc>
        <w:tc>
          <w:tcPr>
            <w:tcW w:w="1692" w:type="dxa"/>
            <w:gridSpan w:val="2"/>
          </w:tcPr>
          <w:p w14:paraId="7CA6922D" w14:textId="143112B3" w:rsidR="00AC504F" w:rsidRPr="00AA2803" w:rsidRDefault="00AC504F" w:rsidP="00334AE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NUMBER(28)</w:t>
            </w:r>
          </w:p>
        </w:tc>
        <w:tc>
          <w:tcPr>
            <w:tcW w:w="709" w:type="dxa"/>
            <w:gridSpan w:val="2"/>
          </w:tcPr>
          <w:p w14:paraId="1D42B30C" w14:textId="77777777" w:rsidR="00AC504F" w:rsidRPr="00AA2803" w:rsidRDefault="00AC504F" w:rsidP="00334AE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68" w:type="dxa"/>
            <w:gridSpan w:val="2"/>
          </w:tcPr>
          <w:p w14:paraId="22DBA003" w14:textId="77777777" w:rsidR="00AC504F" w:rsidRDefault="00AC504F" w:rsidP="00334AE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B65AB6" w:rsidRPr="00AA2803" w14:paraId="0222AE0C" w14:textId="77777777" w:rsidTr="00FB701B">
        <w:tc>
          <w:tcPr>
            <w:tcW w:w="391" w:type="dxa"/>
            <w:tcBorders>
              <w:top w:val="single" w:sz="4" w:space="0" w:color="auto"/>
            </w:tcBorders>
          </w:tcPr>
          <w:p w14:paraId="6487965C" w14:textId="77777777" w:rsidR="00B65AB6" w:rsidRPr="00AA2803" w:rsidRDefault="00B65AB6" w:rsidP="00B65AB6">
            <w:pPr>
              <w:pStyle w:val="af"/>
              <w:numPr>
                <w:ilvl w:val="0"/>
                <w:numId w:val="91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403" w:type="dxa"/>
            <w:gridSpan w:val="4"/>
          </w:tcPr>
          <w:p w14:paraId="40A0260E" w14:textId="002A53EF" w:rsidR="00B65AB6" w:rsidRDefault="00B65AB6" w:rsidP="00B65AB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兑奖时间</w:t>
            </w:r>
          </w:p>
        </w:tc>
        <w:tc>
          <w:tcPr>
            <w:tcW w:w="1984" w:type="dxa"/>
            <w:gridSpan w:val="2"/>
          </w:tcPr>
          <w:p w14:paraId="5AE0D0BC" w14:textId="72E2A0BB" w:rsidR="00B65AB6" w:rsidRDefault="00B65AB6" w:rsidP="00B65AB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PAY_TIME</w:t>
            </w:r>
          </w:p>
        </w:tc>
        <w:tc>
          <w:tcPr>
            <w:tcW w:w="1692" w:type="dxa"/>
            <w:gridSpan w:val="2"/>
          </w:tcPr>
          <w:p w14:paraId="7DB49A7A" w14:textId="7B3D2CE1" w:rsidR="00B65AB6" w:rsidRDefault="00B65AB6" w:rsidP="00B65AB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DATE</w:t>
            </w:r>
          </w:p>
        </w:tc>
        <w:tc>
          <w:tcPr>
            <w:tcW w:w="709" w:type="dxa"/>
            <w:gridSpan w:val="2"/>
          </w:tcPr>
          <w:p w14:paraId="149746E4" w14:textId="74EFA135" w:rsidR="00B65AB6" w:rsidRPr="00AA2803" w:rsidRDefault="00B65AB6" w:rsidP="00B65AB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  <w:gridSpan w:val="2"/>
          </w:tcPr>
          <w:p w14:paraId="0A874304" w14:textId="280856A1" w:rsidR="00B65AB6" w:rsidRDefault="00B65AB6" w:rsidP="00B65AB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sysdate</w:t>
            </w:r>
          </w:p>
        </w:tc>
      </w:tr>
      <w:tr w:rsidR="00CA0089" w:rsidRPr="00AA2803" w14:paraId="2F78CBE2" w14:textId="77777777" w:rsidTr="00FB701B">
        <w:tc>
          <w:tcPr>
            <w:tcW w:w="391" w:type="dxa"/>
            <w:tcBorders>
              <w:top w:val="single" w:sz="4" w:space="0" w:color="auto"/>
            </w:tcBorders>
          </w:tcPr>
          <w:p w14:paraId="4843B6FC" w14:textId="77777777" w:rsidR="00CA0089" w:rsidRPr="00AA2803" w:rsidRDefault="00CA0089" w:rsidP="00CA0089">
            <w:pPr>
              <w:pStyle w:val="af"/>
              <w:numPr>
                <w:ilvl w:val="0"/>
                <w:numId w:val="91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403" w:type="dxa"/>
            <w:gridSpan w:val="4"/>
          </w:tcPr>
          <w:p w14:paraId="68CFC99F" w14:textId="0491CDC5" w:rsidR="00CA0089" w:rsidRDefault="00CA0089" w:rsidP="00CA008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是否旧票</w:t>
            </w:r>
          </w:p>
        </w:tc>
        <w:tc>
          <w:tcPr>
            <w:tcW w:w="1984" w:type="dxa"/>
            <w:gridSpan w:val="2"/>
          </w:tcPr>
          <w:p w14:paraId="0676BE12" w14:textId="688FB2F0" w:rsidR="00CA0089" w:rsidRDefault="00CA0089" w:rsidP="00CA008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IS_OLD_TICKET</w:t>
            </w:r>
          </w:p>
        </w:tc>
        <w:tc>
          <w:tcPr>
            <w:tcW w:w="1692" w:type="dxa"/>
            <w:gridSpan w:val="2"/>
          </w:tcPr>
          <w:p w14:paraId="14665BD5" w14:textId="3D9B6D33" w:rsidR="00CA0089" w:rsidRDefault="00CA0089" w:rsidP="00CA008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NUMBER(</w:t>
            </w:r>
            <w:r>
              <w:rPr>
                <w:rFonts w:ascii="新宋体" w:eastAsia="新宋体" w:hAnsi="新宋体"/>
                <w:szCs w:val="22"/>
              </w:rPr>
              <w:t>1</w:t>
            </w:r>
            <w:r>
              <w:rPr>
                <w:rFonts w:ascii="新宋体" w:eastAsia="新宋体" w:hAnsi="新宋体" w:hint="eastAsia"/>
                <w:szCs w:val="22"/>
              </w:rPr>
              <w:t>)</w:t>
            </w:r>
          </w:p>
        </w:tc>
        <w:tc>
          <w:tcPr>
            <w:tcW w:w="709" w:type="dxa"/>
            <w:gridSpan w:val="2"/>
          </w:tcPr>
          <w:p w14:paraId="35DDC30F" w14:textId="613472B6" w:rsidR="00CA0089" w:rsidRPr="00AA2803" w:rsidRDefault="00CA0089" w:rsidP="00CA008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  <w:gridSpan w:val="2"/>
          </w:tcPr>
          <w:p w14:paraId="1790F7A2" w14:textId="3421A874" w:rsidR="00CA0089" w:rsidRDefault="00CA0089" w:rsidP="00CA008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0</w:t>
            </w:r>
          </w:p>
        </w:tc>
      </w:tr>
      <w:tr w:rsidR="00CA0089" w:rsidRPr="00AA2803" w14:paraId="3D690764" w14:textId="77777777" w:rsidTr="00FB701B">
        <w:tc>
          <w:tcPr>
            <w:tcW w:w="9747" w:type="dxa"/>
            <w:gridSpan w:val="13"/>
            <w:shd w:val="clear" w:color="auto" w:fill="D9D9D9" w:themeFill="background1" w:themeFillShade="D9"/>
          </w:tcPr>
          <w:p w14:paraId="35489AD7" w14:textId="77777777" w:rsidR="00CA0089" w:rsidRPr="00AA2803" w:rsidRDefault="00CA0089" w:rsidP="00CA0089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表格其他属性信息定义（包括PK-FK、IDX等）</w:t>
            </w:r>
          </w:p>
        </w:tc>
      </w:tr>
      <w:tr w:rsidR="00CA0089" w:rsidRPr="00AA2803" w14:paraId="5BCDA3BE" w14:textId="77777777" w:rsidTr="00793843">
        <w:trPr>
          <w:trHeight w:val="231"/>
        </w:trPr>
        <w:tc>
          <w:tcPr>
            <w:tcW w:w="533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14D66A4" w14:textId="77777777" w:rsidR="00CA0089" w:rsidRPr="00AA2803" w:rsidRDefault="00CA0089" w:rsidP="00CA0089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主键</w:t>
            </w:r>
          </w:p>
        </w:tc>
        <w:tc>
          <w:tcPr>
            <w:tcW w:w="3290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116756DB" w14:textId="77777777" w:rsidR="00CA0089" w:rsidRPr="00AA2803" w:rsidRDefault="00CA0089" w:rsidP="00CA0089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5924" w:type="dxa"/>
            <w:gridSpan w:val="7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447BC8A8" w14:textId="77777777" w:rsidR="00CA0089" w:rsidRPr="00AA2803" w:rsidRDefault="00CA0089" w:rsidP="00CA0089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包含列</w:t>
            </w:r>
          </w:p>
        </w:tc>
      </w:tr>
      <w:tr w:rsidR="00CA0089" w:rsidRPr="00AA2803" w14:paraId="7157E56E" w14:textId="77777777" w:rsidTr="00793843">
        <w:trPr>
          <w:trHeight w:val="231"/>
        </w:trPr>
        <w:tc>
          <w:tcPr>
            <w:tcW w:w="533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B0F95EC" w14:textId="77777777" w:rsidR="00CA0089" w:rsidRPr="00AA2803" w:rsidRDefault="00CA0089" w:rsidP="00CA0089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3290" w:type="dxa"/>
            <w:gridSpan w:val="4"/>
            <w:tcBorders>
              <w:left w:val="single" w:sz="4" w:space="0" w:color="auto"/>
            </w:tcBorders>
          </w:tcPr>
          <w:p w14:paraId="1FF78023" w14:textId="3DD73DD7" w:rsidR="00CA0089" w:rsidRPr="00AA2803" w:rsidRDefault="00CA0089" w:rsidP="00CA008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FD1196">
              <w:rPr>
                <w:rFonts w:ascii="新宋体" w:eastAsia="新宋体" w:hAnsi="新宋体"/>
                <w:szCs w:val="22"/>
              </w:rPr>
              <w:t>PK_SALE_</w:t>
            </w:r>
            <w:r>
              <w:rPr>
                <w:rFonts w:ascii="新宋体" w:eastAsia="新宋体" w:hAnsi="新宋体"/>
                <w:szCs w:val="22"/>
              </w:rPr>
              <w:t>PAID_DETAIL</w:t>
            </w:r>
          </w:p>
        </w:tc>
        <w:tc>
          <w:tcPr>
            <w:tcW w:w="5924" w:type="dxa"/>
            <w:gridSpan w:val="7"/>
            <w:tcBorders>
              <w:left w:val="single" w:sz="4" w:space="0" w:color="auto"/>
            </w:tcBorders>
          </w:tcPr>
          <w:p w14:paraId="74FB8CDD" w14:textId="4B4A5D4C" w:rsidR="00CA0089" w:rsidRPr="00AA2803" w:rsidRDefault="00CA0089" w:rsidP="00CA008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/>
                <w:szCs w:val="22"/>
              </w:rPr>
              <w:t>DJXQ_SEQ</w:t>
            </w:r>
            <w:r w:rsidRPr="00AA2803">
              <w:rPr>
                <w:rFonts w:ascii="新宋体" w:eastAsia="新宋体" w:hAnsi="新宋体" w:hint="eastAsia"/>
                <w:szCs w:val="22"/>
              </w:rPr>
              <w:t>_NO</w:t>
            </w:r>
          </w:p>
        </w:tc>
      </w:tr>
      <w:tr w:rsidR="00CA0089" w:rsidRPr="00AA2803" w14:paraId="7587803B" w14:textId="77777777" w:rsidTr="00793843">
        <w:trPr>
          <w:trHeight w:val="231"/>
        </w:trPr>
        <w:tc>
          <w:tcPr>
            <w:tcW w:w="533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409A392" w14:textId="77777777" w:rsidR="00CA0089" w:rsidRPr="00AA2803" w:rsidRDefault="00CA0089" w:rsidP="00CA0089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外键</w:t>
            </w:r>
          </w:p>
        </w:tc>
        <w:tc>
          <w:tcPr>
            <w:tcW w:w="3290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10D50690" w14:textId="77777777" w:rsidR="00CA0089" w:rsidRPr="00AA2803" w:rsidRDefault="00CA0089" w:rsidP="00CA0089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1955" w:type="dxa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576972B7" w14:textId="77777777" w:rsidR="00CA0089" w:rsidRPr="00AA2803" w:rsidRDefault="00CA0089" w:rsidP="00CA0089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  <w:tc>
          <w:tcPr>
            <w:tcW w:w="1837" w:type="dxa"/>
            <w:gridSpan w:val="3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0362BD5C" w14:textId="77777777" w:rsidR="00CA0089" w:rsidRPr="00AA2803" w:rsidRDefault="00CA0089" w:rsidP="00CA0089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参照表名</w:t>
            </w:r>
          </w:p>
        </w:tc>
        <w:tc>
          <w:tcPr>
            <w:tcW w:w="2132" w:type="dxa"/>
            <w:gridSpan w:val="3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7E0734F4" w14:textId="77777777" w:rsidR="00CA0089" w:rsidRPr="00AA2803" w:rsidRDefault="00CA0089" w:rsidP="00CA0089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</w:tr>
      <w:tr w:rsidR="00CA0089" w:rsidRPr="00AA2803" w14:paraId="491AF6E0" w14:textId="77777777" w:rsidTr="00793843">
        <w:trPr>
          <w:trHeight w:val="231"/>
        </w:trPr>
        <w:tc>
          <w:tcPr>
            <w:tcW w:w="533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A4F408E" w14:textId="77777777" w:rsidR="00CA0089" w:rsidRPr="00AA2803" w:rsidRDefault="00CA0089" w:rsidP="00CA0089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3290" w:type="dxa"/>
            <w:gridSpan w:val="4"/>
            <w:tcBorders>
              <w:left w:val="single" w:sz="4" w:space="0" w:color="auto"/>
            </w:tcBorders>
          </w:tcPr>
          <w:p w14:paraId="7D6C81CA" w14:textId="77777777" w:rsidR="00CA0089" w:rsidRPr="00AA2803" w:rsidRDefault="00CA0089" w:rsidP="00CA008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955" w:type="dxa"/>
            <w:tcBorders>
              <w:left w:val="single" w:sz="4" w:space="0" w:color="auto"/>
            </w:tcBorders>
          </w:tcPr>
          <w:p w14:paraId="46BC2C67" w14:textId="77777777" w:rsidR="00CA0089" w:rsidRPr="00AA2803" w:rsidRDefault="00CA0089" w:rsidP="00CA008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837" w:type="dxa"/>
            <w:gridSpan w:val="3"/>
            <w:tcBorders>
              <w:left w:val="single" w:sz="4" w:space="0" w:color="auto"/>
            </w:tcBorders>
          </w:tcPr>
          <w:p w14:paraId="3C00355F" w14:textId="77777777" w:rsidR="00CA0089" w:rsidRPr="00AA2803" w:rsidRDefault="00CA0089" w:rsidP="00CA008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132" w:type="dxa"/>
            <w:gridSpan w:val="3"/>
            <w:tcBorders>
              <w:left w:val="single" w:sz="4" w:space="0" w:color="auto"/>
            </w:tcBorders>
          </w:tcPr>
          <w:p w14:paraId="6F0C6210" w14:textId="77777777" w:rsidR="00CA0089" w:rsidRPr="00AA2803" w:rsidRDefault="00CA0089" w:rsidP="00CA008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CA0089" w:rsidRPr="00AA2803" w14:paraId="6BFADDA3" w14:textId="77777777" w:rsidTr="001B0F0D">
        <w:trPr>
          <w:trHeight w:val="231"/>
        </w:trPr>
        <w:tc>
          <w:tcPr>
            <w:tcW w:w="533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A7DBAFB" w14:textId="77777777" w:rsidR="00CA0089" w:rsidRPr="00AA2803" w:rsidRDefault="00CA0089" w:rsidP="00CA0089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索引</w:t>
            </w:r>
          </w:p>
        </w:tc>
        <w:tc>
          <w:tcPr>
            <w:tcW w:w="3290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347AED3A" w14:textId="77777777" w:rsidR="00CA0089" w:rsidRPr="00AA2803" w:rsidRDefault="00CA0089" w:rsidP="00CA0089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4394" w:type="dxa"/>
            <w:gridSpan w:val="6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6AEB8CD4" w14:textId="77777777" w:rsidR="00CA0089" w:rsidRPr="00AA2803" w:rsidRDefault="00CA0089" w:rsidP="00CA0089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  <w:tc>
          <w:tcPr>
            <w:tcW w:w="1530" w:type="dxa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69869B26" w14:textId="77777777" w:rsidR="00CA0089" w:rsidRPr="00AA2803" w:rsidRDefault="00CA0089" w:rsidP="00CA0089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类型</w:t>
            </w:r>
          </w:p>
        </w:tc>
      </w:tr>
      <w:tr w:rsidR="00CA0089" w:rsidRPr="00AA2803" w14:paraId="64E2A06B" w14:textId="77777777" w:rsidTr="001B0F0D">
        <w:trPr>
          <w:trHeight w:val="231"/>
        </w:trPr>
        <w:tc>
          <w:tcPr>
            <w:tcW w:w="533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215B871" w14:textId="77777777" w:rsidR="00CA0089" w:rsidRPr="00AA2803" w:rsidRDefault="00CA0089" w:rsidP="00CA0089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3290" w:type="dxa"/>
            <w:gridSpan w:val="4"/>
            <w:tcBorders>
              <w:left w:val="single" w:sz="4" w:space="0" w:color="auto"/>
            </w:tcBorders>
          </w:tcPr>
          <w:p w14:paraId="66519533" w14:textId="112982C7" w:rsidR="00CA0089" w:rsidRPr="00AA2803" w:rsidRDefault="00CA0089" w:rsidP="00CA008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IDX_SALE_PAID_DETAIL_DJXQ</w:t>
            </w:r>
          </w:p>
        </w:tc>
        <w:tc>
          <w:tcPr>
            <w:tcW w:w="4394" w:type="dxa"/>
            <w:gridSpan w:val="6"/>
            <w:tcBorders>
              <w:left w:val="single" w:sz="4" w:space="0" w:color="auto"/>
            </w:tcBorders>
          </w:tcPr>
          <w:p w14:paraId="62D5B0AC" w14:textId="1BF7461C" w:rsidR="00CA0089" w:rsidRPr="00AA2803" w:rsidRDefault="00CA0089" w:rsidP="00CA008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/>
                <w:szCs w:val="22"/>
              </w:rPr>
              <w:t>DJXQ</w:t>
            </w:r>
            <w:r w:rsidRPr="00AA2803">
              <w:rPr>
                <w:rFonts w:ascii="新宋体" w:eastAsia="新宋体" w:hAnsi="新宋体" w:hint="eastAsia"/>
                <w:szCs w:val="22"/>
              </w:rPr>
              <w:t>_NO</w:t>
            </w:r>
          </w:p>
        </w:tc>
        <w:tc>
          <w:tcPr>
            <w:tcW w:w="1530" w:type="dxa"/>
            <w:tcBorders>
              <w:left w:val="single" w:sz="4" w:space="0" w:color="auto"/>
            </w:tcBorders>
          </w:tcPr>
          <w:p w14:paraId="3AE7ACF2" w14:textId="77777777" w:rsidR="00CA0089" w:rsidRPr="00AA2803" w:rsidRDefault="00CA0089" w:rsidP="00CA008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CA0089" w:rsidRPr="00AA2803" w14:paraId="322E7344" w14:textId="77777777" w:rsidTr="001B0F0D">
        <w:trPr>
          <w:trHeight w:val="231"/>
        </w:trPr>
        <w:tc>
          <w:tcPr>
            <w:tcW w:w="533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08064CF" w14:textId="77777777" w:rsidR="00CA0089" w:rsidRPr="00AA2803" w:rsidRDefault="00CA0089" w:rsidP="00CA0089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3290" w:type="dxa"/>
            <w:gridSpan w:val="4"/>
            <w:tcBorders>
              <w:left w:val="single" w:sz="4" w:space="0" w:color="auto"/>
            </w:tcBorders>
          </w:tcPr>
          <w:p w14:paraId="58A81417" w14:textId="27B17779" w:rsidR="00CA0089" w:rsidRDefault="00CA0089" w:rsidP="00CA008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IDX_SALE_PAID_DETAIL_</w:t>
            </w:r>
            <w:r>
              <w:rPr>
                <w:rFonts w:ascii="新宋体" w:eastAsia="新宋体" w:hAnsi="新宋体"/>
                <w:szCs w:val="22"/>
              </w:rPr>
              <w:t>TICKET</w:t>
            </w:r>
          </w:p>
        </w:tc>
        <w:tc>
          <w:tcPr>
            <w:tcW w:w="4394" w:type="dxa"/>
            <w:gridSpan w:val="6"/>
            <w:tcBorders>
              <w:left w:val="single" w:sz="4" w:space="0" w:color="auto"/>
            </w:tcBorders>
          </w:tcPr>
          <w:p w14:paraId="4317ADB8" w14:textId="50E56AD7" w:rsidR="00CA0089" w:rsidRDefault="00CA0089" w:rsidP="00CA008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793843">
              <w:rPr>
                <w:rFonts w:ascii="新宋体" w:eastAsia="新宋体" w:hAnsi="新宋体"/>
                <w:szCs w:val="22"/>
              </w:rPr>
              <w:t>PLAN_CODE,BATCH_NO,PACKAGE_NO,TICKET_NO</w:t>
            </w:r>
          </w:p>
        </w:tc>
        <w:tc>
          <w:tcPr>
            <w:tcW w:w="1530" w:type="dxa"/>
            <w:tcBorders>
              <w:left w:val="single" w:sz="4" w:space="0" w:color="auto"/>
            </w:tcBorders>
          </w:tcPr>
          <w:p w14:paraId="7E703858" w14:textId="77777777" w:rsidR="00CA0089" w:rsidRPr="00AA2803" w:rsidRDefault="00CA0089" w:rsidP="00CA008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CA0089" w:rsidRPr="00AA2803" w14:paraId="1F440B7B" w14:textId="77777777" w:rsidTr="001B0F0D">
        <w:trPr>
          <w:trHeight w:val="231"/>
        </w:trPr>
        <w:tc>
          <w:tcPr>
            <w:tcW w:w="533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3F5FE47" w14:textId="77777777" w:rsidR="00CA0089" w:rsidRPr="00AA2803" w:rsidRDefault="00CA0089" w:rsidP="00CA0089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3290" w:type="dxa"/>
            <w:gridSpan w:val="4"/>
            <w:tcBorders>
              <w:left w:val="single" w:sz="4" w:space="0" w:color="auto"/>
            </w:tcBorders>
          </w:tcPr>
          <w:p w14:paraId="6F28DA7C" w14:textId="05BA8027" w:rsidR="00CA0089" w:rsidRDefault="00CA0089" w:rsidP="00CA008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IDX_SALE_PAID_DETAIL_</w:t>
            </w:r>
            <w:r>
              <w:rPr>
                <w:rFonts w:ascii="新宋体" w:eastAsia="新宋体" w:hAnsi="新宋体"/>
                <w:szCs w:val="22"/>
              </w:rPr>
              <w:t>FLOW</w:t>
            </w:r>
          </w:p>
        </w:tc>
        <w:tc>
          <w:tcPr>
            <w:tcW w:w="4394" w:type="dxa"/>
            <w:gridSpan w:val="6"/>
            <w:tcBorders>
              <w:left w:val="single" w:sz="4" w:space="0" w:color="auto"/>
            </w:tcBorders>
          </w:tcPr>
          <w:p w14:paraId="0D52A815" w14:textId="3DA74B1D" w:rsidR="00CA0089" w:rsidRPr="00793843" w:rsidRDefault="00CA0089" w:rsidP="00CA008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PAY_FLOW</w:t>
            </w:r>
          </w:p>
        </w:tc>
        <w:tc>
          <w:tcPr>
            <w:tcW w:w="1530" w:type="dxa"/>
            <w:tcBorders>
              <w:left w:val="single" w:sz="4" w:space="0" w:color="auto"/>
            </w:tcBorders>
          </w:tcPr>
          <w:p w14:paraId="3706E9CC" w14:textId="77777777" w:rsidR="00CA0089" w:rsidRPr="00AA2803" w:rsidRDefault="00CA0089" w:rsidP="00CA008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CA0089" w:rsidRPr="00AA2803" w14:paraId="4253E66B" w14:textId="77777777" w:rsidTr="00FB701B">
        <w:tc>
          <w:tcPr>
            <w:tcW w:w="533" w:type="dxa"/>
            <w:gridSpan w:val="2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5312746" w14:textId="77777777" w:rsidR="00CA0089" w:rsidRPr="00AA2803" w:rsidRDefault="00CA0089" w:rsidP="00CA0089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约束</w:t>
            </w:r>
          </w:p>
        </w:tc>
        <w:tc>
          <w:tcPr>
            <w:tcW w:w="9214" w:type="dxa"/>
            <w:gridSpan w:val="11"/>
            <w:tcBorders>
              <w:left w:val="single" w:sz="4" w:space="0" w:color="auto"/>
            </w:tcBorders>
          </w:tcPr>
          <w:p w14:paraId="29BC92AE" w14:textId="77777777" w:rsidR="00CA0089" w:rsidRPr="00AA2803" w:rsidRDefault="00CA0089" w:rsidP="00CA008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CA0089" w:rsidRPr="00AA2803" w14:paraId="5DAD32CF" w14:textId="77777777" w:rsidTr="00793843">
        <w:trPr>
          <w:trHeight w:val="231"/>
        </w:trPr>
        <w:tc>
          <w:tcPr>
            <w:tcW w:w="533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7BB5C1B" w14:textId="77777777" w:rsidR="00CA0089" w:rsidRPr="00AA2803" w:rsidRDefault="00CA0089" w:rsidP="00CA0089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</w:t>
            </w: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59C94B5A" w14:textId="77777777" w:rsidR="00CA0089" w:rsidRPr="00AA2803" w:rsidRDefault="00CA0089" w:rsidP="00CA0089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分区类型</w:t>
            </w:r>
          </w:p>
        </w:tc>
        <w:tc>
          <w:tcPr>
            <w:tcW w:w="1802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1A5CA9D8" w14:textId="77777777" w:rsidR="00CA0089" w:rsidRPr="00AA2803" w:rsidRDefault="00CA0089" w:rsidP="00CA0089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分区字段</w:t>
            </w:r>
          </w:p>
        </w:tc>
        <w:tc>
          <w:tcPr>
            <w:tcW w:w="5924" w:type="dxa"/>
            <w:gridSpan w:val="7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6FEC7764" w14:textId="77777777" w:rsidR="00CA0089" w:rsidRPr="00AA2803" w:rsidRDefault="00CA0089" w:rsidP="00CA0089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分区条件</w:t>
            </w:r>
          </w:p>
        </w:tc>
      </w:tr>
      <w:tr w:rsidR="00CA0089" w:rsidRPr="00AA2803" w14:paraId="40C5C6CE" w14:textId="77777777" w:rsidTr="00793843">
        <w:trPr>
          <w:trHeight w:val="231"/>
        </w:trPr>
        <w:tc>
          <w:tcPr>
            <w:tcW w:w="533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8831639" w14:textId="77777777" w:rsidR="00CA0089" w:rsidRPr="00AA2803" w:rsidRDefault="00CA0089" w:rsidP="00CA0089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</w:tcPr>
          <w:p w14:paraId="37F87F8B" w14:textId="77777777" w:rsidR="00CA0089" w:rsidRPr="00AA2803" w:rsidRDefault="00CA0089" w:rsidP="00CA008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主分区</w:t>
            </w:r>
          </w:p>
        </w:tc>
        <w:tc>
          <w:tcPr>
            <w:tcW w:w="1802" w:type="dxa"/>
            <w:gridSpan w:val="2"/>
            <w:tcBorders>
              <w:left w:val="single" w:sz="4" w:space="0" w:color="auto"/>
            </w:tcBorders>
          </w:tcPr>
          <w:p w14:paraId="5341D47B" w14:textId="77777777" w:rsidR="00CA0089" w:rsidRPr="00AA2803" w:rsidRDefault="00CA0089" w:rsidP="00CA008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5924" w:type="dxa"/>
            <w:gridSpan w:val="7"/>
            <w:tcBorders>
              <w:left w:val="single" w:sz="4" w:space="0" w:color="auto"/>
            </w:tcBorders>
          </w:tcPr>
          <w:p w14:paraId="1F815C7C" w14:textId="77777777" w:rsidR="00CA0089" w:rsidRPr="00AA2803" w:rsidRDefault="00CA0089" w:rsidP="00CA008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CA0089" w:rsidRPr="00AA2803" w14:paraId="2DC8AC1F" w14:textId="77777777" w:rsidTr="00793843">
        <w:trPr>
          <w:trHeight w:val="231"/>
        </w:trPr>
        <w:tc>
          <w:tcPr>
            <w:tcW w:w="533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E68AACB" w14:textId="77777777" w:rsidR="00CA0089" w:rsidRPr="00AA2803" w:rsidRDefault="00CA0089" w:rsidP="00CA0089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</w:tcPr>
          <w:p w14:paraId="106D2569" w14:textId="77777777" w:rsidR="00CA0089" w:rsidRPr="00AA2803" w:rsidRDefault="00CA0089" w:rsidP="00CA008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子分区</w:t>
            </w:r>
          </w:p>
        </w:tc>
        <w:tc>
          <w:tcPr>
            <w:tcW w:w="1802" w:type="dxa"/>
            <w:gridSpan w:val="2"/>
            <w:tcBorders>
              <w:left w:val="single" w:sz="4" w:space="0" w:color="auto"/>
            </w:tcBorders>
          </w:tcPr>
          <w:p w14:paraId="4640E3C4" w14:textId="77777777" w:rsidR="00CA0089" w:rsidRPr="00AA2803" w:rsidRDefault="00CA0089" w:rsidP="00CA008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5924" w:type="dxa"/>
            <w:gridSpan w:val="7"/>
            <w:tcBorders>
              <w:left w:val="single" w:sz="4" w:space="0" w:color="auto"/>
            </w:tcBorders>
          </w:tcPr>
          <w:p w14:paraId="426EC001" w14:textId="77777777" w:rsidR="00CA0089" w:rsidRPr="00AA2803" w:rsidRDefault="00CA0089" w:rsidP="00CA008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</w:tbl>
    <w:p w14:paraId="067FFF3A" w14:textId="77777777" w:rsidR="00CA24DC" w:rsidRDefault="00CA24DC" w:rsidP="00CA24DC"/>
    <w:p w14:paraId="36D79781" w14:textId="77777777" w:rsidR="004109CB" w:rsidRDefault="004109CB" w:rsidP="00FD1196"/>
    <w:p w14:paraId="1F56139F" w14:textId="77777777" w:rsidR="004D0B3A" w:rsidRPr="00AA2803" w:rsidRDefault="00635138" w:rsidP="00E231B0">
      <w:pPr>
        <w:pStyle w:val="3"/>
      </w:pPr>
      <w:bookmarkStart w:id="97" w:name="_游戏历史参数（GP_HISTORY）"/>
      <w:bookmarkStart w:id="98" w:name="_游戏政策参数（GP_POLICY）"/>
      <w:bookmarkStart w:id="99" w:name="_游戏玩法规则（GP_RULE）"/>
      <w:bookmarkStart w:id="100" w:name="_游戏中奖规则（GP_WIN_RULE）"/>
      <w:bookmarkStart w:id="101" w:name="_游戏奖级规则（GP_PRIZE_RULE）"/>
      <w:bookmarkStart w:id="102" w:name="_Toc435450866"/>
      <w:bookmarkEnd w:id="97"/>
      <w:bookmarkEnd w:id="98"/>
      <w:bookmarkEnd w:id="99"/>
      <w:bookmarkEnd w:id="100"/>
      <w:bookmarkEnd w:id="101"/>
      <w:r w:rsidRPr="00AA2803">
        <w:rPr>
          <w:rFonts w:hint="eastAsia"/>
        </w:rPr>
        <w:t>交易流水</w:t>
      </w:r>
      <w:bookmarkEnd w:id="102"/>
    </w:p>
    <w:p w14:paraId="443B72E2" w14:textId="77777777" w:rsidR="004D0B3A" w:rsidRPr="00AA2803" w:rsidRDefault="00B0656C" w:rsidP="00E231B0">
      <w:pPr>
        <w:pStyle w:val="4"/>
      </w:pPr>
      <w:bookmarkStart w:id="103" w:name="_GUI兑奖信息记录表（SALE_GAMEPAYINFO）"/>
      <w:bookmarkStart w:id="104" w:name="_Toc435450867"/>
      <w:bookmarkEnd w:id="103"/>
      <w:r w:rsidRPr="00AA2803">
        <w:rPr>
          <w:rFonts w:hint="eastAsia"/>
        </w:rPr>
        <w:t>GUI</w:t>
      </w:r>
      <w:r w:rsidR="004D0B3A" w:rsidRPr="00AA2803">
        <w:rPr>
          <w:rFonts w:hint="eastAsia"/>
        </w:rPr>
        <w:t>兑奖信息记录表（</w:t>
      </w:r>
      <w:r w:rsidR="00057332" w:rsidRPr="00AA2803">
        <w:rPr>
          <w:rFonts w:hint="eastAsia"/>
        </w:rPr>
        <w:t>FLOW_</w:t>
      </w:r>
      <w:r w:rsidR="00685B8A" w:rsidRPr="00AA2803">
        <w:t>GUI</w:t>
      </w:r>
      <w:r w:rsidR="00A7143C" w:rsidRPr="00AA2803">
        <w:t>_PAY</w:t>
      </w:r>
      <w:r w:rsidR="004D0B3A" w:rsidRPr="00AA2803">
        <w:rPr>
          <w:rFonts w:hint="eastAsia"/>
        </w:rPr>
        <w:t>）</w:t>
      </w:r>
      <w:bookmarkEnd w:id="104"/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90"/>
        <w:gridCol w:w="141"/>
        <w:gridCol w:w="698"/>
        <w:gridCol w:w="790"/>
        <w:gridCol w:w="1481"/>
        <w:gridCol w:w="8"/>
        <w:gridCol w:w="1982"/>
        <w:gridCol w:w="1128"/>
        <w:gridCol w:w="288"/>
        <w:gridCol w:w="562"/>
        <w:gridCol w:w="145"/>
        <w:gridCol w:w="564"/>
        <w:gridCol w:w="1570"/>
      </w:tblGrid>
      <w:tr w:rsidR="00AA2803" w:rsidRPr="00AA2803" w14:paraId="2095C36C" w14:textId="77777777" w:rsidTr="004D7186">
        <w:tc>
          <w:tcPr>
            <w:tcW w:w="1229" w:type="dxa"/>
            <w:gridSpan w:val="3"/>
            <w:shd w:val="clear" w:color="auto" w:fill="C0C0C0"/>
          </w:tcPr>
          <w:p w14:paraId="37B323D1" w14:textId="77777777" w:rsidR="004D0B3A" w:rsidRPr="00AA2803" w:rsidRDefault="004D0B3A" w:rsidP="00861054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汉字注解</w:t>
            </w:r>
          </w:p>
        </w:tc>
        <w:tc>
          <w:tcPr>
            <w:tcW w:w="4261" w:type="dxa"/>
            <w:gridSpan w:val="4"/>
            <w:shd w:val="clear" w:color="auto" w:fill="auto"/>
          </w:tcPr>
          <w:p w14:paraId="6E71C8FD" w14:textId="77777777" w:rsidR="004D0B3A" w:rsidRPr="00AA2803" w:rsidRDefault="00B0656C" w:rsidP="00861054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GUI</w:t>
            </w:r>
            <w:r w:rsidR="004D0B3A"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兑奖信息记录表</w:t>
            </w:r>
          </w:p>
        </w:tc>
        <w:tc>
          <w:tcPr>
            <w:tcW w:w="1416" w:type="dxa"/>
            <w:gridSpan w:val="2"/>
            <w:shd w:val="clear" w:color="auto" w:fill="C0C0C0"/>
          </w:tcPr>
          <w:p w14:paraId="1E38775E" w14:textId="77777777" w:rsidR="004D0B3A" w:rsidRPr="00AA2803" w:rsidRDefault="004D0B3A" w:rsidP="00861054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表名</w:t>
            </w:r>
          </w:p>
        </w:tc>
        <w:tc>
          <w:tcPr>
            <w:tcW w:w="2841" w:type="dxa"/>
            <w:gridSpan w:val="4"/>
            <w:shd w:val="clear" w:color="auto" w:fill="auto"/>
          </w:tcPr>
          <w:p w14:paraId="77480286" w14:textId="77777777" w:rsidR="004D0B3A" w:rsidRPr="00AA2803" w:rsidRDefault="00057332" w:rsidP="00861054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/>
                <w:b/>
                <w:sz w:val="24"/>
                <w:szCs w:val="22"/>
              </w:rPr>
              <w:t>FLOW_</w:t>
            </w:r>
            <w:r w:rsidR="00685B8A" w:rsidRPr="00AA2803">
              <w:rPr>
                <w:rFonts w:ascii="新宋体" w:eastAsia="新宋体" w:hAnsi="新宋体"/>
                <w:b/>
                <w:sz w:val="24"/>
                <w:szCs w:val="22"/>
              </w:rPr>
              <w:t>GUI</w:t>
            </w:r>
            <w:r w:rsidRPr="00AA2803">
              <w:rPr>
                <w:rFonts w:ascii="新宋体" w:eastAsia="新宋体" w:hAnsi="新宋体"/>
                <w:b/>
                <w:sz w:val="24"/>
                <w:szCs w:val="22"/>
              </w:rPr>
              <w:t>_PAY</w:t>
            </w:r>
          </w:p>
        </w:tc>
      </w:tr>
      <w:tr w:rsidR="00AA2803" w:rsidRPr="00AA2803" w14:paraId="014F8352" w14:textId="77777777" w:rsidTr="004D7186"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horzCross" w:color="auto" w:fill="C0C0C0"/>
          </w:tcPr>
          <w:p w14:paraId="2C76B9B6" w14:textId="77777777" w:rsidR="004D0B3A" w:rsidRPr="00AA2803" w:rsidRDefault="004D0B3A" w:rsidP="00861054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</w:p>
        </w:tc>
        <w:tc>
          <w:tcPr>
            <w:tcW w:w="3118" w:type="dxa"/>
            <w:gridSpan w:val="5"/>
            <w:tcBorders>
              <w:left w:val="single" w:sz="4" w:space="0" w:color="auto"/>
            </w:tcBorders>
            <w:shd w:val="clear" w:color="auto" w:fill="C0C0C0"/>
          </w:tcPr>
          <w:p w14:paraId="61BF4CCA" w14:textId="77777777" w:rsidR="004D0B3A" w:rsidRPr="00AA2803" w:rsidRDefault="004D0B3A" w:rsidP="00861054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字段名称</w:t>
            </w:r>
          </w:p>
        </w:tc>
        <w:tc>
          <w:tcPr>
            <w:tcW w:w="1982" w:type="dxa"/>
            <w:shd w:val="clear" w:color="auto" w:fill="C0C0C0"/>
          </w:tcPr>
          <w:p w14:paraId="02F1BAC7" w14:textId="77777777" w:rsidR="004D0B3A" w:rsidRPr="00AA2803" w:rsidRDefault="004D0B3A" w:rsidP="00861054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字段命名</w:t>
            </w:r>
          </w:p>
        </w:tc>
        <w:tc>
          <w:tcPr>
            <w:tcW w:w="1978" w:type="dxa"/>
            <w:gridSpan w:val="3"/>
            <w:shd w:val="clear" w:color="auto" w:fill="C0C0C0"/>
          </w:tcPr>
          <w:p w14:paraId="0E970C28" w14:textId="77777777" w:rsidR="004D0B3A" w:rsidRPr="00AA2803" w:rsidRDefault="004D0B3A" w:rsidP="00861054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类型</w:t>
            </w:r>
          </w:p>
        </w:tc>
        <w:tc>
          <w:tcPr>
            <w:tcW w:w="709" w:type="dxa"/>
            <w:gridSpan w:val="2"/>
            <w:shd w:val="clear" w:color="auto" w:fill="C0C0C0"/>
          </w:tcPr>
          <w:p w14:paraId="53BA2649" w14:textId="77777777" w:rsidR="004D0B3A" w:rsidRPr="00AA2803" w:rsidRDefault="004D0B3A" w:rsidP="00861054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非空</w:t>
            </w:r>
          </w:p>
        </w:tc>
        <w:tc>
          <w:tcPr>
            <w:tcW w:w="1570" w:type="dxa"/>
            <w:shd w:val="clear" w:color="auto" w:fill="C0C0C0"/>
          </w:tcPr>
          <w:p w14:paraId="275BA180" w14:textId="77777777" w:rsidR="004D0B3A" w:rsidRPr="00AA2803" w:rsidRDefault="004D0B3A" w:rsidP="00861054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默认</w:t>
            </w:r>
          </w:p>
        </w:tc>
      </w:tr>
      <w:tr w:rsidR="00AA2803" w:rsidRPr="00AA2803" w14:paraId="25957127" w14:textId="77777777" w:rsidTr="004D7186">
        <w:tc>
          <w:tcPr>
            <w:tcW w:w="390" w:type="dxa"/>
            <w:tcBorders>
              <w:top w:val="single" w:sz="4" w:space="0" w:color="auto"/>
            </w:tcBorders>
          </w:tcPr>
          <w:p w14:paraId="626D8FC4" w14:textId="77777777" w:rsidR="00856849" w:rsidRPr="00AA2803" w:rsidRDefault="00856849" w:rsidP="006164CE">
            <w:pPr>
              <w:pStyle w:val="af"/>
              <w:numPr>
                <w:ilvl w:val="0"/>
                <w:numId w:val="11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118" w:type="dxa"/>
            <w:gridSpan w:val="5"/>
          </w:tcPr>
          <w:p w14:paraId="20314E23" w14:textId="77777777" w:rsidR="00856849" w:rsidRPr="00AA2803" w:rsidRDefault="00B83F45" w:rsidP="00B83F4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中心</w:t>
            </w:r>
            <w:r w:rsidR="00856849" w:rsidRPr="00AA2803">
              <w:rPr>
                <w:rFonts w:ascii="新宋体" w:eastAsia="新宋体" w:hAnsi="新宋体" w:hint="eastAsia"/>
                <w:szCs w:val="22"/>
              </w:rPr>
              <w:t>兑奖</w:t>
            </w:r>
            <w:r w:rsidRPr="00AA2803">
              <w:rPr>
                <w:rFonts w:ascii="新宋体" w:eastAsia="新宋体" w:hAnsi="新宋体" w:hint="eastAsia"/>
                <w:szCs w:val="22"/>
              </w:rPr>
              <w:t>编号（</w:t>
            </w:r>
            <w:r w:rsidR="005C2937" w:rsidRPr="00AA2803">
              <w:rPr>
                <w:rFonts w:ascii="新宋体" w:eastAsia="新宋体" w:hAnsi="新宋体" w:hint="eastAsia"/>
                <w:szCs w:val="22"/>
              </w:rPr>
              <w:t>GD</w:t>
            </w:r>
            <w:r w:rsidRPr="00AA2803">
              <w:rPr>
                <w:rFonts w:ascii="新宋体" w:eastAsia="新宋体" w:hAnsi="新宋体" w:hint="eastAsia"/>
                <w:szCs w:val="22"/>
              </w:rPr>
              <w:t>1234567890）</w:t>
            </w:r>
          </w:p>
        </w:tc>
        <w:tc>
          <w:tcPr>
            <w:tcW w:w="1982" w:type="dxa"/>
          </w:tcPr>
          <w:p w14:paraId="1E8F644B" w14:textId="77777777" w:rsidR="00856849" w:rsidRPr="00AA2803" w:rsidRDefault="00856849" w:rsidP="0085684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G</w:t>
            </w:r>
            <w:r w:rsidR="00B83F45" w:rsidRPr="00AA2803">
              <w:rPr>
                <w:rFonts w:ascii="新宋体" w:eastAsia="新宋体" w:hAnsi="新宋体"/>
                <w:szCs w:val="22"/>
              </w:rPr>
              <w:t>UI_PAY_N</w:t>
            </w:r>
            <w:r w:rsidR="00B83F45" w:rsidRPr="00AA2803">
              <w:rPr>
                <w:rFonts w:ascii="新宋体" w:eastAsia="新宋体" w:hAnsi="新宋体" w:hint="eastAsia"/>
                <w:szCs w:val="22"/>
              </w:rPr>
              <w:t>O</w:t>
            </w:r>
          </w:p>
        </w:tc>
        <w:tc>
          <w:tcPr>
            <w:tcW w:w="1978" w:type="dxa"/>
            <w:gridSpan w:val="3"/>
          </w:tcPr>
          <w:p w14:paraId="7E0740F9" w14:textId="77777777" w:rsidR="00856849" w:rsidRPr="00AA2803" w:rsidRDefault="00856849" w:rsidP="0085684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CHAR(</w:t>
            </w:r>
            <w:r w:rsidR="00B83F45" w:rsidRPr="00AA2803">
              <w:rPr>
                <w:rFonts w:ascii="新宋体" w:eastAsia="新宋体" w:hAnsi="新宋体"/>
                <w:szCs w:val="22"/>
              </w:rPr>
              <w:t>12</w:t>
            </w:r>
            <w:r w:rsidRPr="00AA2803">
              <w:rPr>
                <w:rFonts w:ascii="新宋体" w:eastAsia="新宋体" w:hAnsi="新宋体"/>
                <w:szCs w:val="22"/>
              </w:rPr>
              <w:t>)</w:t>
            </w:r>
          </w:p>
        </w:tc>
        <w:tc>
          <w:tcPr>
            <w:tcW w:w="709" w:type="dxa"/>
            <w:gridSpan w:val="2"/>
          </w:tcPr>
          <w:p w14:paraId="77548558" w14:textId="77777777" w:rsidR="00856849" w:rsidRPr="00AA2803" w:rsidRDefault="00856849" w:rsidP="0085684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70" w:type="dxa"/>
          </w:tcPr>
          <w:p w14:paraId="008C6899" w14:textId="77777777" w:rsidR="00856849" w:rsidRPr="00AA2803" w:rsidRDefault="00856849" w:rsidP="0085684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16FCC187" w14:textId="77777777" w:rsidTr="004D7186">
        <w:tc>
          <w:tcPr>
            <w:tcW w:w="390" w:type="dxa"/>
            <w:tcBorders>
              <w:top w:val="single" w:sz="4" w:space="0" w:color="auto"/>
            </w:tcBorders>
          </w:tcPr>
          <w:p w14:paraId="7122A827" w14:textId="77777777" w:rsidR="004D7186" w:rsidRPr="00AA2803" w:rsidRDefault="004D7186" w:rsidP="006164CE">
            <w:pPr>
              <w:pStyle w:val="af"/>
              <w:numPr>
                <w:ilvl w:val="0"/>
                <w:numId w:val="11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118" w:type="dxa"/>
            <w:gridSpan w:val="5"/>
          </w:tcPr>
          <w:p w14:paraId="5999D458" w14:textId="77777777" w:rsidR="004D7186" w:rsidRPr="00AA2803" w:rsidRDefault="004D7186" w:rsidP="004D718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中奖人姓名</w:t>
            </w:r>
          </w:p>
        </w:tc>
        <w:tc>
          <w:tcPr>
            <w:tcW w:w="1982" w:type="dxa"/>
          </w:tcPr>
          <w:p w14:paraId="7D74130D" w14:textId="77777777" w:rsidR="004D7186" w:rsidRPr="00AA2803" w:rsidRDefault="004D7186" w:rsidP="004D718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WINNERNAME</w:t>
            </w:r>
          </w:p>
        </w:tc>
        <w:tc>
          <w:tcPr>
            <w:tcW w:w="1978" w:type="dxa"/>
            <w:gridSpan w:val="3"/>
          </w:tcPr>
          <w:p w14:paraId="690BC6D1" w14:textId="77777777" w:rsidR="004D7186" w:rsidRPr="00AA2803" w:rsidRDefault="004D7186" w:rsidP="004D718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VARCHAR2(1000)</w:t>
            </w:r>
          </w:p>
        </w:tc>
        <w:tc>
          <w:tcPr>
            <w:tcW w:w="709" w:type="dxa"/>
            <w:gridSpan w:val="2"/>
          </w:tcPr>
          <w:p w14:paraId="03D72BC0" w14:textId="77777777" w:rsidR="004D7186" w:rsidRPr="00AA2803" w:rsidRDefault="004D7186" w:rsidP="004D718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70" w:type="dxa"/>
          </w:tcPr>
          <w:p w14:paraId="70B626D6" w14:textId="77777777" w:rsidR="004D7186" w:rsidRPr="00AA2803" w:rsidRDefault="004D7186" w:rsidP="004D718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629575B9" w14:textId="77777777" w:rsidTr="004D7186">
        <w:tc>
          <w:tcPr>
            <w:tcW w:w="390" w:type="dxa"/>
            <w:tcBorders>
              <w:top w:val="single" w:sz="4" w:space="0" w:color="auto"/>
            </w:tcBorders>
          </w:tcPr>
          <w:p w14:paraId="79990D2A" w14:textId="77777777" w:rsidR="004D7186" w:rsidRPr="00AA2803" w:rsidRDefault="004D7186" w:rsidP="006164CE">
            <w:pPr>
              <w:pStyle w:val="af"/>
              <w:numPr>
                <w:ilvl w:val="0"/>
                <w:numId w:val="11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118" w:type="dxa"/>
            <w:gridSpan w:val="5"/>
          </w:tcPr>
          <w:p w14:paraId="7F9AFC24" w14:textId="77777777" w:rsidR="004D7186" w:rsidRPr="00AA2803" w:rsidRDefault="004D7186" w:rsidP="004D718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中奖人性别(1=男、2=女)</w:t>
            </w:r>
          </w:p>
        </w:tc>
        <w:tc>
          <w:tcPr>
            <w:tcW w:w="1982" w:type="dxa"/>
          </w:tcPr>
          <w:p w14:paraId="77C7E2E4" w14:textId="77777777" w:rsidR="004D7186" w:rsidRPr="00AA2803" w:rsidRDefault="004D7186" w:rsidP="004D718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GENDER</w:t>
            </w:r>
          </w:p>
        </w:tc>
        <w:tc>
          <w:tcPr>
            <w:tcW w:w="1978" w:type="dxa"/>
            <w:gridSpan w:val="3"/>
          </w:tcPr>
          <w:p w14:paraId="4A5841BC" w14:textId="77777777" w:rsidR="004D7186" w:rsidRPr="00AA2803" w:rsidRDefault="004D7186" w:rsidP="004D718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NUMBER(1)</w:t>
            </w:r>
          </w:p>
        </w:tc>
        <w:tc>
          <w:tcPr>
            <w:tcW w:w="709" w:type="dxa"/>
            <w:gridSpan w:val="2"/>
          </w:tcPr>
          <w:p w14:paraId="36DE9B58" w14:textId="77777777" w:rsidR="004D7186" w:rsidRPr="00AA2803" w:rsidRDefault="004D7186" w:rsidP="004D718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70" w:type="dxa"/>
          </w:tcPr>
          <w:p w14:paraId="14FA54D7" w14:textId="77777777" w:rsidR="004D7186" w:rsidRPr="00AA2803" w:rsidRDefault="004D7186" w:rsidP="004D718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4026B353" w14:textId="77777777" w:rsidTr="004D7186">
        <w:tc>
          <w:tcPr>
            <w:tcW w:w="390" w:type="dxa"/>
            <w:tcBorders>
              <w:top w:val="single" w:sz="4" w:space="0" w:color="auto"/>
            </w:tcBorders>
          </w:tcPr>
          <w:p w14:paraId="1AD22E33" w14:textId="77777777" w:rsidR="004D7186" w:rsidRPr="00AA2803" w:rsidRDefault="004D7186" w:rsidP="006164CE">
            <w:pPr>
              <w:pStyle w:val="af"/>
              <w:numPr>
                <w:ilvl w:val="0"/>
                <w:numId w:val="11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118" w:type="dxa"/>
            <w:gridSpan w:val="5"/>
          </w:tcPr>
          <w:p w14:paraId="0C4314E6" w14:textId="77777777" w:rsidR="004D7186" w:rsidRPr="00AA2803" w:rsidRDefault="004D7186" w:rsidP="004D718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中奖人联系方式</w:t>
            </w:r>
          </w:p>
        </w:tc>
        <w:tc>
          <w:tcPr>
            <w:tcW w:w="1982" w:type="dxa"/>
          </w:tcPr>
          <w:p w14:paraId="04858224" w14:textId="77777777" w:rsidR="004D7186" w:rsidRPr="00AA2803" w:rsidRDefault="004D7186" w:rsidP="004D718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CONTACT</w:t>
            </w:r>
          </w:p>
        </w:tc>
        <w:tc>
          <w:tcPr>
            <w:tcW w:w="1978" w:type="dxa"/>
            <w:gridSpan w:val="3"/>
          </w:tcPr>
          <w:p w14:paraId="10DE569A" w14:textId="77777777" w:rsidR="004D7186" w:rsidRPr="00AA2803" w:rsidRDefault="004D7186" w:rsidP="004D718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VARCHAR2(4000)</w:t>
            </w:r>
          </w:p>
        </w:tc>
        <w:tc>
          <w:tcPr>
            <w:tcW w:w="709" w:type="dxa"/>
            <w:gridSpan w:val="2"/>
          </w:tcPr>
          <w:p w14:paraId="3CAD1C46" w14:textId="77777777" w:rsidR="004D7186" w:rsidRPr="00AA2803" w:rsidRDefault="004D7186" w:rsidP="004D718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70" w:type="dxa"/>
          </w:tcPr>
          <w:p w14:paraId="58228A76" w14:textId="77777777" w:rsidR="004D7186" w:rsidRPr="00AA2803" w:rsidRDefault="004D7186" w:rsidP="004D718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77E18B30" w14:textId="77777777" w:rsidTr="004D7186">
        <w:tc>
          <w:tcPr>
            <w:tcW w:w="390" w:type="dxa"/>
            <w:tcBorders>
              <w:top w:val="single" w:sz="4" w:space="0" w:color="auto"/>
            </w:tcBorders>
          </w:tcPr>
          <w:p w14:paraId="27BA448E" w14:textId="77777777" w:rsidR="004D7186" w:rsidRPr="00AA2803" w:rsidRDefault="004D7186" w:rsidP="006164CE">
            <w:pPr>
              <w:pStyle w:val="af"/>
              <w:numPr>
                <w:ilvl w:val="0"/>
                <w:numId w:val="11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118" w:type="dxa"/>
            <w:gridSpan w:val="5"/>
          </w:tcPr>
          <w:p w14:paraId="2FE4C76A" w14:textId="77777777" w:rsidR="004D7186" w:rsidRPr="00AA2803" w:rsidRDefault="004D7186" w:rsidP="004D718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中奖人年龄</w:t>
            </w:r>
          </w:p>
        </w:tc>
        <w:tc>
          <w:tcPr>
            <w:tcW w:w="1982" w:type="dxa"/>
          </w:tcPr>
          <w:p w14:paraId="76C30073" w14:textId="77777777" w:rsidR="004D7186" w:rsidRPr="00AA2803" w:rsidRDefault="004D7186" w:rsidP="004D718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AGE</w:t>
            </w:r>
          </w:p>
        </w:tc>
        <w:tc>
          <w:tcPr>
            <w:tcW w:w="1978" w:type="dxa"/>
            <w:gridSpan w:val="3"/>
          </w:tcPr>
          <w:p w14:paraId="31F53EE7" w14:textId="04B10896" w:rsidR="004D7186" w:rsidRPr="00AA2803" w:rsidRDefault="004D7186" w:rsidP="00516D9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NUMBER(</w:t>
            </w:r>
            <w:r w:rsidR="00516D96">
              <w:rPr>
                <w:rFonts w:ascii="新宋体" w:eastAsia="新宋体" w:hAnsi="新宋体"/>
                <w:szCs w:val="22"/>
              </w:rPr>
              <w:t>3</w:t>
            </w:r>
            <w:r w:rsidRPr="00AA2803">
              <w:rPr>
                <w:rFonts w:ascii="新宋体" w:eastAsia="新宋体" w:hAnsi="新宋体"/>
                <w:szCs w:val="22"/>
              </w:rPr>
              <w:t>)</w:t>
            </w:r>
          </w:p>
        </w:tc>
        <w:tc>
          <w:tcPr>
            <w:tcW w:w="709" w:type="dxa"/>
            <w:gridSpan w:val="2"/>
          </w:tcPr>
          <w:p w14:paraId="287AF8F7" w14:textId="77777777" w:rsidR="004D7186" w:rsidRPr="00AA2803" w:rsidRDefault="004D7186" w:rsidP="004D718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70" w:type="dxa"/>
          </w:tcPr>
          <w:p w14:paraId="10ADD56E" w14:textId="77777777" w:rsidR="004D7186" w:rsidRPr="00AA2803" w:rsidRDefault="004D7186" w:rsidP="004D718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6CBA4DF9" w14:textId="77777777" w:rsidTr="004D7186">
        <w:tc>
          <w:tcPr>
            <w:tcW w:w="390" w:type="dxa"/>
            <w:tcBorders>
              <w:top w:val="single" w:sz="4" w:space="0" w:color="auto"/>
            </w:tcBorders>
          </w:tcPr>
          <w:p w14:paraId="22A5B36A" w14:textId="77777777" w:rsidR="004D7186" w:rsidRPr="00AA2803" w:rsidRDefault="004D7186" w:rsidP="006164CE">
            <w:pPr>
              <w:pStyle w:val="af"/>
              <w:numPr>
                <w:ilvl w:val="0"/>
                <w:numId w:val="11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118" w:type="dxa"/>
            <w:gridSpan w:val="5"/>
          </w:tcPr>
          <w:p w14:paraId="49E0B077" w14:textId="77777777" w:rsidR="004D7186" w:rsidRPr="00AA2803" w:rsidRDefault="004D7186" w:rsidP="004D718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中奖人证件号码</w:t>
            </w:r>
          </w:p>
        </w:tc>
        <w:tc>
          <w:tcPr>
            <w:tcW w:w="1982" w:type="dxa"/>
          </w:tcPr>
          <w:p w14:paraId="4BDE9F98" w14:textId="77777777" w:rsidR="004D7186" w:rsidRPr="00AA2803" w:rsidRDefault="004D7186" w:rsidP="004D718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CERT_</w:t>
            </w:r>
            <w:r w:rsidR="00B92149">
              <w:rPr>
                <w:rFonts w:ascii="新宋体" w:eastAsia="新宋体" w:hAnsi="新宋体" w:hint="eastAsia"/>
                <w:szCs w:val="22"/>
              </w:rPr>
              <w:t>NUMBER</w:t>
            </w:r>
          </w:p>
        </w:tc>
        <w:tc>
          <w:tcPr>
            <w:tcW w:w="1978" w:type="dxa"/>
            <w:gridSpan w:val="3"/>
          </w:tcPr>
          <w:p w14:paraId="369D664E" w14:textId="77777777" w:rsidR="004D7186" w:rsidRPr="00AA2803" w:rsidRDefault="004D7186" w:rsidP="004D718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VARCHAR2(50)</w:t>
            </w:r>
          </w:p>
        </w:tc>
        <w:tc>
          <w:tcPr>
            <w:tcW w:w="709" w:type="dxa"/>
            <w:gridSpan w:val="2"/>
          </w:tcPr>
          <w:p w14:paraId="4F6AA13E" w14:textId="77777777" w:rsidR="004D7186" w:rsidRPr="00AA2803" w:rsidRDefault="004D7186" w:rsidP="004D718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70" w:type="dxa"/>
          </w:tcPr>
          <w:p w14:paraId="48B8985F" w14:textId="77777777" w:rsidR="004D7186" w:rsidRPr="00AA2803" w:rsidRDefault="004D7186" w:rsidP="004D718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C138BB" w:rsidRPr="00AA2803" w14:paraId="0EEE45E7" w14:textId="77777777" w:rsidTr="004D7186">
        <w:tc>
          <w:tcPr>
            <w:tcW w:w="390" w:type="dxa"/>
            <w:tcBorders>
              <w:top w:val="single" w:sz="4" w:space="0" w:color="auto"/>
            </w:tcBorders>
          </w:tcPr>
          <w:p w14:paraId="2B5D60B8" w14:textId="0375330E" w:rsidR="00C138BB" w:rsidRPr="00AA2803" w:rsidRDefault="00C138BB" w:rsidP="006164CE">
            <w:pPr>
              <w:pStyle w:val="af"/>
              <w:numPr>
                <w:ilvl w:val="0"/>
                <w:numId w:val="11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118" w:type="dxa"/>
            <w:gridSpan w:val="5"/>
          </w:tcPr>
          <w:p w14:paraId="3854432B" w14:textId="487DBA0D" w:rsidR="00C138BB" w:rsidRPr="00AA2803" w:rsidRDefault="00C138BB" w:rsidP="00C138B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中奖</w:t>
            </w:r>
            <w:r>
              <w:rPr>
                <w:rFonts w:ascii="新宋体" w:eastAsia="新宋体" w:hAnsi="新宋体" w:hint="eastAsia"/>
                <w:szCs w:val="22"/>
              </w:rPr>
              <w:t>等级</w:t>
            </w:r>
          </w:p>
        </w:tc>
        <w:tc>
          <w:tcPr>
            <w:tcW w:w="1982" w:type="dxa"/>
          </w:tcPr>
          <w:p w14:paraId="13A197AC" w14:textId="4B2522A8" w:rsidR="00C138BB" w:rsidRPr="00AA2803" w:rsidRDefault="00C138BB" w:rsidP="00C138B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REWARD_NO</w:t>
            </w:r>
          </w:p>
        </w:tc>
        <w:tc>
          <w:tcPr>
            <w:tcW w:w="1978" w:type="dxa"/>
            <w:gridSpan w:val="3"/>
          </w:tcPr>
          <w:p w14:paraId="39446D2A" w14:textId="63B70D1B" w:rsidR="00C138BB" w:rsidRPr="00AA2803" w:rsidRDefault="00C138BB" w:rsidP="00C138B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NUMBER(3)</w:t>
            </w:r>
          </w:p>
        </w:tc>
        <w:tc>
          <w:tcPr>
            <w:tcW w:w="709" w:type="dxa"/>
            <w:gridSpan w:val="2"/>
          </w:tcPr>
          <w:p w14:paraId="111CA945" w14:textId="77777777" w:rsidR="00C138BB" w:rsidRPr="00AA2803" w:rsidRDefault="00C138BB" w:rsidP="00C138B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70" w:type="dxa"/>
          </w:tcPr>
          <w:p w14:paraId="13967AB6" w14:textId="6C6BED22" w:rsidR="00C138BB" w:rsidRPr="00AA2803" w:rsidRDefault="00C138BB" w:rsidP="00C138B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C138BB" w:rsidRPr="00AA2803" w14:paraId="2B7E4315" w14:textId="77777777" w:rsidTr="004D7186">
        <w:tc>
          <w:tcPr>
            <w:tcW w:w="390" w:type="dxa"/>
            <w:tcBorders>
              <w:top w:val="single" w:sz="4" w:space="0" w:color="auto"/>
            </w:tcBorders>
          </w:tcPr>
          <w:p w14:paraId="424E4504" w14:textId="7F409A49" w:rsidR="00C138BB" w:rsidRPr="00AA2803" w:rsidRDefault="00C138BB" w:rsidP="006164CE">
            <w:pPr>
              <w:pStyle w:val="af"/>
              <w:numPr>
                <w:ilvl w:val="0"/>
                <w:numId w:val="11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118" w:type="dxa"/>
            <w:gridSpan w:val="5"/>
          </w:tcPr>
          <w:p w14:paraId="4FBA7229" w14:textId="77777777" w:rsidR="00C138BB" w:rsidRPr="00AA2803" w:rsidRDefault="00C138BB" w:rsidP="00C138B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中奖金额</w:t>
            </w:r>
          </w:p>
        </w:tc>
        <w:tc>
          <w:tcPr>
            <w:tcW w:w="1982" w:type="dxa"/>
          </w:tcPr>
          <w:p w14:paraId="3EBA6237" w14:textId="77777777" w:rsidR="00C138BB" w:rsidRPr="00AA2803" w:rsidRDefault="00C138BB" w:rsidP="00C138B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PAY_AMOUNT</w:t>
            </w:r>
          </w:p>
        </w:tc>
        <w:tc>
          <w:tcPr>
            <w:tcW w:w="1978" w:type="dxa"/>
            <w:gridSpan w:val="3"/>
          </w:tcPr>
          <w:p w14:paraId="0F56B139" w14:textId="77777777" w:rsidR="00C138BB" w:rsidRPr="00AA2803" w:rsidRDefault="00C138BB" w:rsidP="00C138B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NUMBER(28)</w:t>
            </w:r>
          </w:p>
        </w:tc>
        <w:tc>
          <w:tcPr>
            <w:tcW w:w="709" w:type="dxa"/>
            <w:gridSpan w:val="2"/>
          </w:tcPr>
          <w:p w14:paraId="0BD99800" w14:textId="77777777" w:rsidR="00C138BB" w:rsidRPr="00AA2803" w:rsidRDefault="00C138BB" w:rsidP="00C138B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70" w:type="dxa"/>
          </w:tcPr>
          <w:p w14:paraId="35A8E5A2" w14:textId="115EDC92" w:rsidR="00C138BB" w:rsidRPr="00AA2803" w:rsidRDefault="00C138BB" w:rsidP="00C138B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C138BB" w:rsidRPr="00AA2803" w14:paraId="6B11C7EB" w14:textId="77777777" w:rsidTr="004D7186">
        <w:tc>
          <w:tcPr>
            <w:tcW w:w="390" w:type="dxa"/>
            <w:tcBorders>
              <w:top w:val="single" w:sz="4" w:space="0" w:color="auto"/>
            </w:tcBorders>
          </w:tcPr>
          <w:p w14:paraId="25E03E31" w14:textId="758884E3" w:rsidR="00C138BB" w:rsidRPr="00AA2803" w:rsidRDefault="00C138BB" w:rsidP="006164CE">
            <w:pPr>
              <w:pStyle w:val="af"/>
              <w:numPr>
                <w:ilvl w:val="0"/>
                <w:numId w:val="11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118" w:type="dxa"/>
            <w:gridSpan w:val="5"/>
          </w:tcPr>
          <w:p w14:paraId="26BEB52B" w14:textId="77777777" w:rsidR="00C138BB" w:rsidRPr="00AA2803" w:rsidRDefault="00C138BB" w:rsidP="00C138B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兑奖时间</w:t>
            </w:r>
          </w:p>
        </w:tc>
        <w:tc>
          <w:tcPr>
            <w:tcW w:w="1982" w:type="dxa"/>
          </w:tcPr>
          <w:p w14:paraId="7D390484" w14:textId="77777777" w:rsidR="00C138BB" w:rsidRPr="00AA2803" w:rsidRDefault="00C138BB" w:rsidP="00C138B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PAY_TIME</w:t>
            </w:r>
          </w:p>
        </w:tc>
        <w:tc>
          <w:tcPr>
            <w:tcW w:w="1978" w:type="dxa"/>
            <w:gridSpan w:val="3"/>
          </w:tcPr>
          <w:p w14:paraId="0F6F2A40" w14:textId="77777777" w:rsidR="00C138BB" w:rsidRPr="00AA2803" w:rsidRDefault="00C138BB" w:rsidP="00C138B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DATE</w:t>
            </w:r>
          </w:p>
        </w:tc>
        <w:tc>
          <w:tcPr>
            <w:tcW w:w="709" w:type="dxa"/>
            <w:gridSpan w:val="2"/>
          </w:tcPr>
          <w:p w14:paraId="36B49B1D" w14:textId="77777777" w:rsidR="00C138BB" w:rsidRPr="00AA2803" w:rsidRDefault="00C138BB" w:rsidP="00C138B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70" w:type="dxa"/>
          </w:tcPr>
          <w:p w14:paraId="49AF7469" w14:textId="5EDD9420" w:rsidR="00C138BB" w:rsidRPr="00AA2803" w:rsidRDefault="00C138BB" w:rsidP="00C138B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C138BB" w:rsidRPr="00AA2803" w14:paraId="7E2CD6C6" w14:textId="77777777" w:rsidTr="004D7186">
        <w:tc>
          <w:tcPr>
            <w:tcW w:w="390" w:type="dxa"/>
            <w:tcBorders>
              <w:top w:val="single" w:sz="4" w:space="0" w:color="auto"/>
            </w:tcBorders>
          </w:tcPr>
          <w:p w14:paraId="242F722B" w14:textId="3B8E5848" w:rsidR="00C138BB" w:rsidRPr="00AA2803" w:rsidRDefault="00C138BB" w:rsidP="006164CE">
            <w:pPr>
              <w:pStyle w:val="af"/>
              <w:numPr>
                <w:ilvl w:val="0"/>
                <w:numId w:val="11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118" w:type="dxa"/>
            <w:gridSpan w:val="5"/>
          </w:tcPr>
          <w:p w14:paraId="4B3B8F65" w14:textId="77777777" w:rsidR="00C138BB" w:rsidRPr="00AA2803" w:rsidRDefault="00C138BB" w:rsidP="00C138B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兑奖操作员编号</w:t>
            </w:r>
          </w:p>
        </w:tc>
        <w:tc>
          <w:tcPr>
            <w:tcW w:w="1982" w:type="dxa"/>
          </w:tcPr>
          <w:p w14:paraId="46F9033D" w14:textId="77777777" w:rsidR="00C138BB" w:rsidRPr="00AA2803" w:rsidRDefault="00C138BB" w:rsidP="00C138B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PAYER_ADMIN</w:t>
            </w:r>
          </w:p>
        </w:tc>
        <w:tc>
          <w:tcPr>
            <w:tcW w:w="1978" w:type="dxa"/>
            <w:gridSpan w:val="3"/>
          </w:tcPr>
          <w:p w14:paraId="59FE0410" w14:textId="77777777" w:rsidR="00C138BB" w:rsidRPr="00AA2803" w:rsidRDefault="00C138BB" w:rsidP="00C138B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NUMBER(4)</w:t>
            </w:r>
          </w:p>
        </w:tc>
        <w:tc>
          <w:tcPr>
            <w:tcW w:w="709" w:type="dxa"/>
            <w:gridSpan w:val="2"/>
          </w:tcPr>
          <w:p w14:paraId="00EECFE7" w14:textId="77777777" w:rsidR="00C138BB" w:rsidRPr="00AA2803" w:rsidRDefault="00C138BB" w:rsidP="00C138B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70" w:type="dxa"/>
          </w:tcPr>
          <w:p w14:paraId="64AA8E95" w14:textId="370E52E1" w:rsidR="00C138BB" w:rsidRPr="00AA2803" w:rsidRDefault="00C138BB" w:rsidP="00C138B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C138BB" w:rsidRPr="00AA2803" w14:paraId="70A7B1E4" w14:textId="77777777" w:rsidTr="004D7186">
        <w:tc>
          <w:tcPr>
            <w:tcW w:w="390" w:type="dxa"/>
            <w:tcBorders>
              <w:top w:val="single" w:sz="4" w:space="0" w:color="auto"/>
            </w:tcBorders>
          </w:tcPr>
          <w:p w14:paraId="19385DC6" w14:textId="2056A540" w:rsidR="00C138BB" w:rsidRPr="00AA2803" w:rsidRDefault="00C138BB" w:rsidP="006164CE">
            <w:pPr>
              <w:pStyle w:val="af"/>
              <w:numPr>
                <w:ilvl w:val="0"/>
                <w:numId w:val="11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118" w:type="dxa"/>
            <w:gridSpan w:val="5"/>
          </w:tcPr>
          <w:p w14:paraId="22722184" w14:textId="77777777" w:rsidR="00C138BB" w:rsidRPr="00AA2803" w:rsidRDefault="00C138BB" w:rsidP="00C138B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兑奖操作员名称</w:t>
            </w:r>
          </w:p>
        </w:tc>
        <w:tc>
          <w:tcPr>
            <w:tcW w:w="1982" w:type="dxa"/>
          </w:tcPr>
          <w:p w14:paraId="0F7C7B5B" w14:textId="77777777" w:rsidR="00C138BB" w:rsidRPr="00AA2803" w:rsidRDefault="00C138BB" w:rsidP="00C138B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PAYER_NAME</w:t>
            </w:r>
          </w:p>
        </w:tc>
        <w:tc>
          <w:tcPr>
            <w:tcW w:w="1978" w:type="dxa"/>
            <w:gridSpan w:val="3"/>
          </w:tcPr>
          <w:p w14:paraId="35950097" w14:textId="77777777" w:rsidR="00C138BB" w:rsidRPr="00AA2803" w:rsidRDefault="00C138BB" w:rsidP="00C138B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VARCHAR2(1000)</w:t>
            </w:r>
          </w:p>
        </w:tc>
        <w:tc>
          <w:tcPr>
            <w:tcW w:w="709" w:type="dxa"/>
            <w:gridSpan w:val="2"/>
          </w:tcPr>
          <w:p w14:paraId="304472FA" w14:textId="77777777" w:rsidR="00C138BB" w:rsidRPr="00AA2803" w:rsidRDefault="00C138BB" w:rsidP="00C138B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70" w:type="dxa"/>
          </w:tcPr>
          <w:p w14:paraId="4CFBBDA8" w14:textId="2D1BD8BD" w:rsidR="00C138BB" w:rsidRPr="00AA2803" w:rsidRDefault="00C138BB" w:rsidP="00C138B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C138BB" w:rsidRPr="00AA2803" w14:paraId="3725C2E6" w14:textId="77777777" w:rsidTr="004D7186">
        <w:tc>
          <w:tcPr>
            <w:tcW w:w="390" w:type="dxa"/>
            <w:tcBorders>
              <w:top w:val="single" w:sz="4" w:space="0" w:color="auto"/>
            </w:tcBorders>
          </w:tcPr>
          <w:p w14:paraId="6C606C30" w14:textId="2D0B7F35" w:rsidR="00C138BB" w:rsidRPr="00AA2803" w:rsidRDefault="00C138BB" w:rsidP="006164CE">
            <w:pPr>
              <w:pStyle w:val="af"/>
              <w:numPr>
                <w:ilvl w:val="0"/>
                <w:numId w:val="11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118" w:type="dxa"/>
            <w:gridSpan w:val="5"/>
          </w:tcPr>
          <w:p w14:paraId="4A237116" w14:textId="77777777" w:rsidR="00C138BB" w:rsidRPr="00AA2803" w:rsidRDefault="00C138BB" w:rsidP="00C138B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方案编码</w:t>
            </w:r>
          </w:p>
        </w:tc>
        <w:tc>
          <w:tcPr>
            <w:tcW w:w="1982" w:type="dxa"/>
          </w:tcPr>
          <w:p w14:paraId="4CB63860" w14:textId="77777777" w:rsidR="00C138BB" w:rsidRPr="00AA2803" w:rsidRDefault="00C138BB" w:rsidP="00C138B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PLAN_CODE</w:t>
            </w:r>
          </w:p>
        </w:tc>
        <w:tc>
          <w:tcPr>
            <w:tcW w:w="1978" w:type="dxa"/>
            <w:gridSpan w:val="3"/>
          </w:tcPr>
          <w:p w14:paraId="059D9D7C" w14:textId="77777777" w:rsidR="00C138BB" w:rsidRPr="00AA2803" w:rsidRDefault="00C138BB" w:rsidP="00C138B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VARCHAR2(10)</w:t>
            </w:r>
          </w:p>
        </w:tc>
        <w:tc>
          <w:tcPr>
            <w:tcW w:w="709" w:type="dxa"/>
            <w:gridSpan w:val="2"/>
          </w:tcPr>
          <w:p w14:paraId="0AAF5306" w14:textId="77777777" w:rsidR="00C138BB" w:rsidRPr="00AA2803" w:rsidRDefault="00C138BB" w:rsidP="00C138B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70" w:type="dxa"/>
          </w:tcPr>
          <w:p w14:paraId="0310D0C5" w14:textId="323EC4AA" w:rsidR="00C138BB" w:rsidRPr="00AA2803" w:rsidRDefault="00C138BB" w:rsidP="00C138B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C138BB" w:rsidRPr="00AA2803" w14:paraId="1C7D3919" w14:textId="77777777" w:rsidTr="004D7186">
        <w:tc>
          <w:tcPr>
            <w:tcW w:w="390" w:type="dxa"/>
            <w:tcBorders>
              <w:top w:val="single" w:sz="4" w:space="0" w:color="auto"/>
            </w:tcBorders>
          </w:tcPr>
          <w:p w14:paraId="3EB2C747" w14:textId="2D731022" w:rsidR="00C138BB" w:rsidRPr="00AA2803" w:rsidRDefault="00C138BB" w:rsidP="006164CE">
            <w:pPr>
              <w:pStyle w:val="af"/>
              <w:numPr>
                <w:ilvl w:val="0"/>
                <w:numId w:val="11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118" w:type="dxa"/>
            <w:gridSpan w:val="5"/>
          </w:tcPr>
          <w:p w14:paraId="6B93B17A" w14:textId="77777777" w:rsidR="00C138BB" w:rsidRPr="00AA2803" w:rsidRDefault="00C138BB" w:rsidP="00C138B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批次</w:t>
            </w:r>
          </w:p>
        </w:tc>
        <w:tc>
          <w:tcPr>
            <w:tcW w:w="1982" w:type="dxa"/>
          </w:tcPr>
          <w:p w14:paraId="1C0C887D" w14:textId="77777777" w:rsidR="00C138BB" w:rsidRPr="00AA2803" w:rsidRDefault="00C138BB" w:rsidP="00C138B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BATCH</w:t>
            </w:r>
            <w:r w:rsidRPr="00AA2803">
              <w:rPr>
                <w:rFonts w:ascii="新宋体" w:eastAsia="新宋体" w:hAnsi="新宋体"/>
                <w:szCs w:val="22"/>
              </w:rPr>
              <w:t>_NO</w:t>
            </w:r>
          </w:p>
        </w:tc>
        <w:tc>
          <w:tcPr>
            <w:tcW w:w="1978" w:type="dxa"/>
            <w:gridSpan w:val="3"/>
          </w:tcPr>
          <w:p w14:paraId="27DCDDEE" w14:textId="77777777" w:rsidR="00C138BB" w:rsidRPr="00AA2803" w:rsidRDefault="00C138BB" w:rsidP="00C138B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VARCHAR2(10)</w:t>
            </w:r>
          </w:p>
        </w:tc>
        <w:tc>
          <w:tcPr>
            <w:tcW w:w="709" w:type="dxa"/>
            <w:gridSpan w:val="2"/>
          </w:tcPr>
          <w:p w14:paraId="5F3AC7FA" w14:textId="77777777" w:rsidR="00C138BB" w:rsidRPr="00AA2803" w:rsidRDefault="00C138BB" w:rsidP="00C138B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70" w:type="dxa"/>
          </w:tcPr>
          <w:p w14:paraId="6D16BDD3" w14:textId="62DF5955" w:rsidR="00C138BB" w:rsidRPr="00AA2803" w:rsidRDefault="00C138BB" w:rsidP="00C138B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C138BB" w:rsidRPr="00AA2803" w14:paraId="0CFD15D5" w14:textId="77777777" w:rsidTr="004D7186">
        <w:tc>
          <w:tcPr>
            <w:tcW w:w="390" w:type="dxa"/>
            <w:tcBorders>
              <w:top w:val="single" w:sz="4" w:space="0" w:color="auto"/>
            </w:tcBorders>
          </w:tcPr>
          <w:p w14:paraId="0B0427DC" w14:textId="16BCC507" w:rsidR="00C138BB" w:rsidRPr="00AA2803" w:rsidRDefault="00C138BB" w:rsidP="006164CE">
            <w:pPr>
              <w:pStyle w:val="af"/>
              <w:numPr>
                <w:ilvl w:val="0"/>
                <w:numId w:val="11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118" w:type="dxa"/>
            <w:gridSpan w:val="5"/>
          </w:tcPr>
          <w:p w14:paraId="3979EA1B" w14:textId="77777777" w:rsidR="00C138BB" w:rsidRPr="00AA2803" w:rsidRDefault="00C138BB" w:rsidP="00C138B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箱号</w:t>
            </w:r>
          </w:p>
        </w:tc>
        <w:tc>
          <w:tcPr>
            <w:tcW w:w="1982" w:type="dxa"/>
          </w:tcPr>
          <w:p w14:paraId="1516D6B7" w14:textId="77777777" w:rsidR="00C138BB" w:rsidRPr="00AA2803" w:rsidRDefault="00C138BB" w:rsidP="00C138B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TRUNK</w:t>
            </w:r>
            <w:r w:rsidRPr="00AA2803">
              <w:rPr>
                <w:rFonts w:ascii="新宋体" w:eastAsia="新宋体" w:hAnsi="新宋体" w:hint="eastAsia"/>
                <w:szCs w:val="22"/>
              </w:rPr>
              <w:t>_NO</w:t>
            </w:r>
          </w:p>
        </w:tc>
        <w:tc>
          <w:tcPr>
            <w:tcW w:w="1978" w:type="dxa"/>
            <w:gridSpan w:val="3"/>
          </w:tcPr>
          <w:p w14:paraId="2837FA35" w14:textId="77777777" w:rsidR="00C138BB" w:rsidRPr="00AA2803" w:rsidRDefault="00C138BB" w:rsidP="00C138B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VARCHAR2(10)</w:t>
            </w:r>
          </w:p>
        </w:tc>
        <w:tc>
          <w:tcPr>
            <w:tcW w:w="709" w:type="dxa"/>
            <w:gridSpan w:val="2"/>
          </w:tcPr>
          <w:p w14:paraId="068680EC" w14:textId="77777777" w:rsidR="00C138BB" w:rsidRPr="00AA2803" w:rsidRDefault="00C138BB" w:rsidP="00C138B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70" w:type="dxa"/>
          </w:tcPr>
          <w:p w14:paraId="710CA404" w14:textId="66EC6A74" w:rsidR="00C138BB" w:rsidRPr="00AA2803" w:rsidRDefault="00C138BB" w:rsidP="00C138B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C138BB" w:rsidRPr="00AA2803" w14:paraId="0567B6CC" w14:textId="77777777" w:rsidTr="004D7186">
        <w:tc>
          <w:tcPr>
            <w:tcW w:w="390" w:type="dxa"/>
            <w:tcBorders>
              <w:top w:val="single" w:sz="4" w:space="0" w:color="auto"/>
            </w:tcBorders>
          </w:tcPr>
          <w:p w14:paraId="643B40E7" w14:textId="000BFCC3" w:rsidR="00C138BB" w:rsidRPr="00AA2803" w:rsidRDefault="00C138BB" w:rsidP="006164CE">
            <w:pPr>
              <w:pStyle w:val="af"/>
              <w:numPr>
                <w:ilvl w:val="0"/>
                <w:numId w:val="11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118" w:type="dxa"/>
            <w:gridSpan w:val="5"/>
          </w:tcPr>
          <w:p w14:paraId="5035C46B" w14:textId="77777777" w:rsidR="00C138BB" w:rsidRPr="00AA2803" w:rsidRDefault="00C138BB" w:rsidP="00C138B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盒号</w:t>
            </w:r>
            <w:r>
              <w:rPr>
                <w:rFonts w:ascii="新宋体" w:eastAsia="新宋体" w:hAnsi="新宋体" w:hint="eastAsia"/>
                <w:szCs w:val="22"/>
              </w:rPr>
              <w:t>（箱号+盒子顺序号）</w:t>
            </w:r>
          </w:p>
        </w:tc>
        <w:tc>
          <w:tcPr>
            <w:tcW w:w="1982" w:type="dxa"/>
          </w:tcPr>
          <w:p w14:paraId="39BD294B" w14:textId="77777777" w:rsidR="00C138BB" w:rsidRPr="00AA2803" w:rsidRDefault="00C138BB" w:rsidP="00C138B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BOX_NO</w:t>
            </w:r>
          </w:p>
        </w:tc>
        <w:tc>
          <w:tcPr>
            <w:tcW w:w="1978" w:type="dxa"/>
            <w:gridSpan w:val="3"/>
          </w:tcPr>
          <w:p w14:paraId="28E5F5B8" w14:textId="77777777" w:rsidR="00C138BB" w:rsidRPr="00AA2803" w:rsidRDefault="00C138BB" w:rsidP="00C138B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VARCHAR2(</w:t>
            </w:r>
            <w:r>
              <w:rPr>
                <w:rFonts w:ascii="新宋体" w:eastAsia="新宋体" w:hAnsi="新宋体"/>
                <w:szCs w:val="22"/>
              </w:rPr>
              <w:t>2</w:t>
            </w:r>
            <w:r w:rsidRPr="00AA2803">
              <w:rPr>
                <w:rFonts w:ascii="新宋体" w:eastAsia="新宋体" w:hAnsi="新宋体"/>
                <w:szCs w:val="22"/>
              </w:rPr>
              <w:t>0)</w:t>
            </w:r>
          </w:p>
        </w:tc>
        <w:tc>
          <w:tcPr>
            <w:tcW w:w="709" w:type="dxa"/>
            <w:gridSpan w:val="2"/>
          </w:tcPr>
          <w:p w14:paraId="191054A9" w14:textId="77777777" w:rsidR="00C138BB" w:rsidRPr="00AA2803" w:rsidRDefault="00C138BB" w:rsidP="00C138B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70" w:type="dxa"/>
          </w:tcPr>
          <w:p w14:paraId="228C8F71" w14:textId="5A68C2F4" w:rsidR="00C138BB" w:rsidRPr="00AA2803" w:rsidRDefault="00C138BB" w:rsidP="00C138B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C138BB" w:rsidRPr="00AA2803" w14:paraId="1955D825" w14:textId="77777777" w:rsidTr="004D7186">
        <w:tc>
          <w:tcPr>
            <w:tcW w:w="390" w:type="dxa"/>
            <w:tcBorders>
              <w:top w:val="single" w:sz="4" w:space="0" w:color="auto"/>
            </w:tcBorders>
          </w:tcPr>
          <w:p w14:paraId="76DC744B" w14:textId="784DC418" w:rsidR="00C138BB" w:rsidRPr="00AA2803" w:rsidRDefault="00C138BB" w:rsidP="006164CE">
            <w:pPr>
              <w:pStyle w:val="af"/>
              <w:numPr>
                <w:ilvl w:val="0"/>
                <w:numId w:val="11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118" w:type="dxa"/>
            <w:gridSpan w:val="5"/>
          </w:tcPr>
          <w:p w14:paraId="02664654" w14:textId="77777777" w:rsidR="00C138BB" w:rsidRPr="00AA2803" w:rsidRDefault="00C138BB" w:rsidP="00C138B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本号</w:t>
            </w:r>
          </w:p>
        </w:tc>
        <w:tc>
          <w:tcPr>
            <w:tcW w:w="1982" w:type="dxa"/>
          </w:tcPr>
          <w:p w14:paraId="28A4B958" w14:textId="77777777" w:rsidR="00C138BB" w:rsidRPr="00AA2803" w:rsidRDefault="00C138BB" w:rsidP="00C138B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PACKAGE_NO</w:t>
            </w:r>
          </w:p>
        </w:tc>
        <w:tc>
          <w:tcPr>
            <w:tcW w:w="1978" w:type="dxa"/>
            <w:gridSpan w:val="3"/>
          </w:tcPr>
          <w:p w14:paraId="52671A9E" w14:textId="77777777" w:rsidR="00C138BB" w:rsidRPr="00AA2803" w:rsidRDefault="00C138BB" w:rsidP="00C138B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VARCHAR2(10)</w:t>
            </w:r>
          </w:p>
        </w:tc>
        <w:tc>
          <w:tcPr>
            <w:tcW w:w="709" w:type="dxa"/>
            <w:gridSpan w:val="2"/>
          </w:tcPr>
          <w:p w14:paraId="58751256" w14:textId="77777777" w:rsidR="00C138BB" w:rsidRPr="00AA2803" w:rsidRDefault="00C138BB" w:rsidP="00C138B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70" w:type="dxa"/>
          </w:tcPr>
          <w:p w14:paraId="1E4D5F83" w14:textId="476E94C2" w:rsidR="00C138BB" w:rsidRPr="00AA2803" w:rsidRDefault="00C138BB" w:rsidP="00C138B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C138BB" w:rsidRPr="00AA2803" w14:paraId="7837E9B9" w14:textId="77777777" w:rsidTr="004D7186">
        <w:tc>
          <w:tcPr>
            <w:tcW w:w="390" w:type="dxa"/>
            <w:tcBorders>
              <w:top w:val="single" w:sz="4" w:space="0" w:color="auto"/>
            </w:tcBorders>
          </w:tcPr>
          <w:p w14:paraId="0D51B5B9" w14:textId="0D8BCE1B" w:rsidR="00C138BB" w:rsidRPr="00AA2803" w:rsidRDefault="00C138BB" w:rsidP="006164CE">
            <w:pPr>
              <w:pStyle w:val="af"/>
              <w:numPr>
                <w:ilvl w:val="0"/>
                <w:numId w:val="11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118" w:type="dxa"/>
            <w:gridSpan w:val="5"/>
          </w:tcPr>
          <w:p w14:paraId="12B5291E" w14:textId="77777777" w:rsidR="00C138BB" w:rsidRPr="00AA2803" w:rsidRDefault="00C138BB" w:rsidP="00C138B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票号</w:t>
            </w:r>
          </w:p>
        </w:tc>
        <w:tc>
          <w:tcPr>
            <w:tcW w:w="1982" w:type="dxa"/>
          </w:tcPr>
          <w:p w14:paraId="4AF70C22" w14:textId="77777777" w:rsidR="00C138BB" w:rsidRPr="00AA2803" w:rsidRDefault="00C138BB" w:rsidP="00C138B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TICKET_NO</w:t>
            </w:r>
          </w:p>
        </w:tc>
        <w:tc>
          <w:tcPr>
            <w:tcW w:w="1978" w:type="dxa"/>
            <w:gridSpan w:val="3"/>
          </w:tcPr>
          <w:p w14:paraId="029962F3" w14:textId="77777777" w:rsidR="00C138BB" w:rsidRPr="00AA2803" w:rsidRDefault="00C138BB" w:rsidP="00C138B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NUMBER(5)</w:t>
            </w:r>
          </w:p>
        </w:tc>
        <w:tc>
          <w:tcPr>
            <w:tcW w:w="709" w:type="dxa"/>
            <w:gridSpan w:val="2"/>
          </w:tcPr>
          <w:p w14:paraId="5175BBA6" w14:textId="77777777" w:rsidR="00C138BB" w:rsidRPr="00AA2803" w:rsidRDefault="00C138BB" w:rsidP="00C138B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70" w:type="dxa"/>
          </w:tcPr>
          <w:p w14:paraId="2CACB210" w14:textId="16F69A58" w:rsidR="00C138BB" w:rsidRPr="00AA2803" w:rsidRDefault="00C138BB" w:rsidP="00C138B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C138BB" w:rsidRPr="00AA2803" w14:paraId="1D96D0F0" w14:textId="77777777" w:rsidTr="004D7186">
        <w:tc>
          <w:tcPr>
            <w:tcW w:w="390" w:type="dxa"/>
            <w:tcBorders>
              <w:top w:val="single" w:sz="4" w:space="0" w:color="auto"/>
            </w:tcBorders>
          </w:tcPr>
          <w:p w14:paraId="140E5D37" w14:textId="720723D5" w:rsidR="00C138BB" w:rsidRPr="00AA2803" w:rsidRDefault="00C138BB" w:rsidP="006164CE">
            <w:pPr>
              <w:pStyle w:val="af"/>
              <w:numPr>
                <w:ilvl w:val="0"/>
                <w:numId w:val="11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118" w:type="dxa"/>
            <w:gridSpan w:val="5"/>
          </w:tcPr>
          <w:p w14:paraId="061AB5F7" w14:textId="77777777" w:rsidR="00C138BB" w:rsidRPr="00AA2803" w:rsidRDefault="00C138BB" w:rsidP="00C138B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保安区码</w:t>
            </w:r>
          </w:p>
        </w:tc>
        <w:tc>
          <w:tcPr>
            <w:tcW w:w="1982" w:type="dxa"/>
          </w:tcPr>
          <w:p w14:paraId="49C373EF" w14:textId="77777777" w:rsidR="00C138BB" w:rsidRPr="00AA2803" w:rsidRDefault="00C138BB" w:rsidP="00C138B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SECURITY_CODE</w:t>
            </w:r>
          </w:p>
        </w:tc>
        <w:tc>
          <w:tcPr>
            <w:tcW w:w="1978" w:type="dxa"/>
            <w:gridSpan w:val="3"/>
          </w:tcPr>
          <w:p w14:paraId="6A43824C" w14:textId="77777777" w:rsidR="00C138BB" w:rsidRPr="00AA2803" w:rsidRDefault="00C138BB" w:rsidP="00C138B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VARCHAR2(50)</w:t>
            </w:r>
          </w:p>
        </w:tc>
        <w:tc>
          <w:tcPr>
            <w:tcW w:w="709" w:type="dxa"/>
            <w:gridSpan w:val="2"/>
          </w:tcPr>
          <w:p w14:paraId="3AEA7BB8" w14:textId="77777777" w:rsidR="00C138BB" w:rsidRPr="00AA2803" w:rsidRDefault="00C138BB" w:rsidP="00C138B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70" w:type="dxa"/>
          </w:tcPr>
          <w:p w14:paraId="50992114" w14:textId="625F031C" w:rsidR="00C138BB" w:rsidRPr="00AA2803" w:rsidRDefault="00C138BB" w:rsidP="00C138B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C138BB" w:rsidRPr="00AA2803" w14:paraId="1F0BA542" w14:textId="77777777" w:rsidTr="004D7186">
        <w:tc>
          <w:tcPr>
            <w:tcW w:w="390" w:type="dxa"/>
            <w:tcBorders>
              <w:top w:val="single" w:sz="4" w:space="0" w:color="auto"/>
            </w:tcBorders>
          </w:tcPr>
          <w:p w14:paraId="78881AB8" w14:textId="24B9DB18" w:rsidR="00C138BB" w:rsidRPr="00AA2803" w:rsidRDefault="00C138BB" w:rsidP="006164CE">
            <w:pPr>
              <w:pStyle w:val="af"/>
              <w:numPr>
                <w:ilvl w:val="0"/>
                <w:numId w:val="11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118" w:type="dxa"/>
            <w:gridSpan w:val="5"/>
          </w:tcPr>
          <w:p w14:paraId="18760E0A" w14:textId="77777777" w:rsidR="00C138BB" w:rsidRPr="00AA2803" w:rsidRDefault="00C138BB" w:rsidP="00C138B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是否手动兑奖（1-是，0-否）</w:t>
            </w:r>
          </w:p>
        </w:tc>
        <w:tc>
          <w:tcPr>
            <w:tcW w:w="1982" w:type="dxa"/>
          </w:tcPr>
          <w:p w14:paraId="04055F97" w14:textId="77777777" w:rsidR="00C138BB" w:rsidRPr="00AA2803" w:rsidRDefault="00C138BB" w:rsidP="00C138B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IS_MANUAL</w:t>
            </w:r>
          </w:p>
        </w:tc>
        <w:tc>
          <w:tcPr>
            <w:tcW w:w="1978" w:type="dxa"/>
            <w:gridSpan w:val="3"/>
          </w:tcPr>
          <w:p w14:paraId="5D30E20B" w14:textId="77777777" w:rsidR="00C138BB" w:rsidRPr="00AA2803" w:rsidRDefault="00C138BB" w:rsidP="00C138B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NUMBER(1)</w:t>
            </w:r>
          </w:p>
        </w:tc>
        <w:tc>
          <w:tcPr>
            <w:tcW w:w="709" w:type="dxa"/>
            <w:gridSpan w:val="2"/>
          </w:tcPr>
          <w:p w14:paraId="375CB70F" w14:textId="77777777" w:rsidR="00C138BB" w:rsidRPr="00AA2803" w:rsidRDefault="00C138BB" w:rsidP="00C138B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70" w:type="dxa"/>
          </w:tcPr>
          <w:p w14:paraId="7AE785F9" w14:textId="1FC0062E" w:rsidR="00C138BB" w:rsidRPr="00AA2803" w:rsidRDefault="00C138BB" w:rsidP="00C138B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C138BB" w:rsidRPr="00AA2803" w14:paraId="0BAF770F" w14:textId="77777777" w:rsidTr="004D7186">
        <w:tc>
          <w:tcPr>
            <w:tcW w:w="390" w:type="dxa"/>
            <w:tcBorders>
              <w:top w:val="single" w:sz="4" w:space="0" w:color="auto"/>
            </w:tcBorders>
          </w:tcPr>
          <w:p w14:paraId="3EB8E6EF" w14:textId="51E6D681" w:rsidR="00C138BB" w:rsidRPr="00AA2803" w:rsidRDefault="00C138BB" w:rsidP="006164CE">
            <w:pPr>
              <w:pStyle w:val="af"/>
              <w:numPr>
                <w:ilvl w:val="0"/>
                <w:numId w:val="11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118" w:type="dxa"/>
            <w:gridSpan w:val="5"/>
          </w:tcPr>
          <w:p w14:paraId="5680301F" w14:textId="750062CB" w:rsidR="00C138BB" w:rsidRPr="00AA2803" w:rsidRDefault="00C138BB" w:rsidP="00C138B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兑奖流水</w:t>
            </w:r>
          </w:p>
        </w:tc>
        <w:tc>
          <w:tcPr>
            <w:tcW w:w="1982" w:type="dxa"/>
          </w:tcPr>
          <w:p w14:paraId="0EC2F22D" w14:textId="6762AFEB" w:rsidR="00C138BB" w:rsidRPr="00AA2803" w:rsidRDefault="00C138BB" w:rsidP="00C138B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PAY_FLOW</w:t>
            </w:r>
          </w:p>
        </w:tc>
        <w:tc>
          <w:tcPr>
            <w:tcW w:w="1978" w:type="dxa"/>
            <w:gridSpan w:val="3"/>
          </w:tcPr>
          <w:p w14:paraId="67D164D0" w14:textId="5003AE1A" w:rsidR="00C138BB" w:rsidRPr="00AA2803" w:rsidRDefault="00C138BB" w:rsidP="00C138B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CHAR(2</w:t>
            </w:r>
            <w:r>
              <w:rPr>
                <w:rFonts w:ascii="新宋体" w:eastAsia="新宋体" w:hAnsi="新宋体"/>
                <w:szCs w:val="22"/>
              </w:rPr>
              <w:t>4</w:t>
            </w:r>
            <w:r w:rsidRPr="00AA2803">
              <w:rPr>
                <w:rFonts w:ascii="新宋体" w:eastAsia="新宋体" w:hAnsi="新宋体"/>
                <w:szCs w:val="22"/>
              </w:rPr>
              <w:t>)</w:t>
            </w:r>
          </w:p>
        </w:tc>
        <w:tc>
          <w:tcPr>
            <w:tcW w:w="709" w:type="dxa"/>
            <w:gridSpan w:val="2"/>
          </w:tcPr>
          <w:p w14:paraId="67156FCE" w14:textId="3B4EAE7C" w:rsidR="00C138BB" w:rsidRPr="00AA2803" w:rsidRDefault="00C138BB" w:rsidP="00C138B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70" w:type="dxa"/>
          </w:tcPr>
          <w:p w14:paraId="3C6F0F6C" w14:textId="09B723D8" w:rsidR="00C138BB" w:rsidRPr="00AA2803" w:rsidRDefault="00C138BB" w:rsidP="00C138B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3B0DAE" w:rsidRPr="00AA2803" w14:paraId="46FFD61C" w14:textId="77777777" w:rsidTr="004D7186">
        <w:tc>
          <w:tcPr>
            <w:tcW w:w="390" w:type="dxa"/>
            <w:tcBorders>
              <w:top w:val="single" w:sz="4" w:space="0" w:color="auto"/>
            </w:tcBorders>
          </w:tcPr>
          <w:p w14:paraId="0F0420C9" w14:textId="77777777" w:rsidR="003B0DAE" w:rsidRPr="00AA2803" w:rsidRDefault="003B0DAE" w:rsidP="006164CE">
            <w:pPr>
              <w:pStyle w:val="af"/>
              <w:numPr>
                <w:ilvl w:val="0"/>
                <w:numId w:val="11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118" w:type="dxa"/>
            <w:gridSpan w:val="5"/>
          </w:tcPr>
          <w:p w14:paraId="2C6A660F" w14:textId="2C1F7FD7" w:rsidR="003B0DAE" w:rsidRPr="00AA2803" w:rsidRDefault="003B0DAE" w:rsidP="00C138BB">
            <w:pPr>
              <w:spacing w:before="60" w:after="60"/>
              <w:rPr>
                <w:rFonts w:ascii="新宋体" w:eastAsia="新宋体" w:hAnsi="新宋体" w:hint="eastAsia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兑奖备注</w:t>
            </w:r>
          </w:p>
        </w:tc>
        <w:tc>
          <w:tcPr>
            <w:tcW w:w="1982" w:type="dxa"/>
          </w:tcPr>
          <w:p w14:paraId="08DA1948" w14:textId="3C1EBCC0" w:rsidR="003B0DAE" w:rsidRPr="00AA2803" w:rsidRDefault="003B0DAE" w:rsidP="00C138BB">
            <w:pPr>
              <w:spacing w:before="60" w:after="60"/>
              <w:rPr>
                <w:rFonts w:ascii="新宋体" w:eastAsia="新宋体" w:hAnsi="新宋体" w:hint="eastAsia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REM</w:t>
            </w:r>
            <w:r>
              <w:rPr>
                <w:rFonts w:ascii="新宋体" w:eastAsia="新宋体" w:hAnsi="新宋体"/>
                <w:szCs w:val="22"/>
              </w:rPr>
              <w:t>ARK</w:t>
            </w:r>
          </w:p>
        </w:tc>
        <w:tc>
          <w:tcPr>
            <w:tcW w:w="1978" w:type="dxa"/>
            <w:gridSpan w:val="3"/>
          </w:tcPr>
          <w:p w14:paraId="32088BBD" w14:textId="3185D868" w:rsidR="003B0DAE" w:rsidRPr="00AA2803" w:rsidRDefault="003B0DAE" w:rsidP="00C138B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VAR</w:t>
            </w:r>
            <w:r>
              <w:rPr>
                <w:rFonts w:ascii="新宋体" w:eastAsia="新宋体" w:hAnsi="新宋体"/>
                <w:szCs w:val="22"/>
              </w:rPr>
              <w:t>CHAR2(4000)</w:t>
            </w:r>
            <w:bookmarkStart w:id="105" w:name="_GoBack"/>
            <w:bookmarkEnd w:id="105"/>
          </w:p>
        </w:tc>
        <w:tc>
          <w:tcPr>
            <w:tcW w:w="709" w:type="dxa"/>
            <w:gridSpan w:val="2"/>
          </w:tcPr>
          <w:p w14:paraId="0CE5AE6D" w14:textId="77777777" w:rsidR="003B0DAE" w:rsidRPr="00AA2803" w:rsidRDefault="003B0DAE" w:rsidP="00C138BB">
            <w:pPr>
              <w:spacing w:before="60" w:after="60"/>
              <w:rPr>
                <w:rFonts w:ascii="新宋体" w:eastAsia="新宋体" w:hAnsi="新宋体" w:hint="eastAsia"/>
                <w:szCs w:val="22"/>
              </w:rPr>
            </w:pPr>
          </w:p>
        </w:tc>
        <w:tc>
          <w:tcPr>
            <w:tcW w:w="1570" w:type="dxa"/>
          </w:tcPr>
          <w:p w14:paraId="62613A20" w14:textId="77777777" w:rsidR="003B0DAE" w:rsidRPr="00AA2803" w:rsidRDefault="003B0DAE" w:rsidP="00C138B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C138BB" w:rsidRPr="00AA2803" w14:paraId="639DFA30" w14:textId="77777777" w:rsidTr="00BD5436">
        <w:tc>
          <w:tcPr>
            <w:tcW w:w="9747" w:type="dxa"/>
            <w:gridSpan w:val="13"/>
            <w:shd w:val="clear" w:color="auto" w:fill="D9D9D9" w:themeFill="background1" w:themeFillShade="D9"/>
          </w:tcPr>
          <w:p w14:paraId="1CCF9BF0" w14:textId="1F11D222" w:rsidR="00C138BB" w:rsidRPr="00AA2803" w:rsidRDefault="00C138BB" w:rsidP="00C138BB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表格其他属性信息定义（包括PK-FK、IDX等）</w:t>
            </w:r>
          </w:p>
        </w:tc>
      </w:tr>
      <w:tr w:rsidR="00C138BB" w:rsidRPr="00AA2803" w14:paraId="2C666C12" w14:textId="77777777" w:rsidTr="004D7186">
        <w:trPr>
          <w:trHeight w:val="231"/>
        </w:trPr>
        <w:tc>
          <w:tcPr>
            <w:tcW w:w="531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E93DF86" w14:textId="3E66A3AE" w:rsidR="00C138BB" w:rsidRPr="00AA2803" w:rsidRDefault="00C138BB" w:rsidP="00C138BB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lastRenderedPageBreak/>
              <w:t>主键</w:t>
            </w:r>
          </w:p>
        </w:tc>
        <w:tc>
          <w:tcPr>
            <w:tcW w:w="2969" w:type="dxa"/>
            <w:gridSpan w:val="3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49F2FA96" w14:textId="77777777" w:rsidR="00C138BB" w:rsidRPr="00AA2803" w:rsidRDefault="00C138BB" w:rsidP="00C138BB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6247" w:type="dxa"/>
            <w:gridSpan w:val="8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09841D58" w14:textId="166511C0" w:rsidR="00C138BB" w:rsidRPr="00AA2803" w:rsidRDefault="00C138BB" w:rsidP="00C138BB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包含列</w:t>
            </w:r>
          </w:p>
        </w:tc>
      </w:tr>
      <w:tr w:rsidR="00C138BB" w:rsidRPr="00AA2803" w14:paraId="6BB080EC" w14:textId="77777777" w:rsidTr="004D7186">
        <w:trPr>
          <w:trHeight w:val="231"/>
        </w:trPr>
        <w:tc>
          <w:tcPr>
            <w:tcW w:w="531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04CC3BB" w14:textId="77777777" w:rsidR="00C138BB" w:rsidRPr="00AA2803" w:rsidRDefault="00C138BB" w:rsidP="00C138BB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2969" w:type="dxa"/>
            <w:gridSpan w:val="3"/>
            <w:tcBorders>
              <w:left w:val="single" w:sz="4" w:space="0" w:color="auto"/>
            </w:tcBorders>
          </w:tcPr>
          <w:p w14:paraId="4BFDCAEE" w14:textId="5BE25F0B" w:rsidR="00C138BB" w:rsidRPr="00AA2803" w:rsidRDefault="00C138BB" w:rsidP="00C138B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PK_</w:t>
            </w:r>
            <w:r w:rsidRPr="00AA2803">
              <w:rPr>
                <w:rFonts w:ascii="新宋体" w:eastAsia="新宋体" w:hAnsi="新宋体"/>
                <w:szCs w:val="22"/>
              </w:rPr>
              <w:t>FLOW_GUI_PAY</w:t>
            </w:r>
          </w:p>
        </w:tc>
        <w:tc>
          <w:tcPr>
            <w:tcW w:w="6247" w:type="dxa"/>
            <w:gridSpan w:val="8"/>
            <w:tcBorders>
              <w:left w:val="single" w:sz="4" w:space="0" w:color="auto"/>
            </w:tcBorders>
          </w:tcPr>
          <w:p w14:paraId="625ED8D0" w14:textId="1D803E4A" w:rsidR="00C138BB" w:rsidRPr="00AA2803" w:rsidRDefault="00C138BB" w:rsidP="00C138B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GUI_PAY_N</w:t>
            </w:r>
            <w:r w:rsidRPr="00AA2803">
              <w:rPr>
                <w:rFonts w:ascii="新宋体" w:eastAsia="新宋体" w:hAnsi="新宋体" w:hint="eastAsia"/>
                <w:szCs w:val="22"/>
              </w:rPr>
              <w:t>O</w:t>
            </w:r>
          </w:p>
        </w:tc>
      </w:tr>
      <w:tr w:rsidR="00C138BB" w:rsidRPr="00AA2803" w14:paraId="76A4DE6E" w14:textId="77777777" w:rsidTr="004D7186">
        <w:trPr>
          <w:trHeight w:val="231"/>
        </w:trPr>
        <w:tc>
          <w:tcPr>
            <w:tcW w:w="531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D4EC402" w14:textId="194F97D3" w:rsidR="00C138BB" w:rsidRPr="00AA2803" w:rsidRDefault="00C138BB" w:rsidP="00C138BB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外键</w:t>
            </w:r>
          </w:p>
        </w:tc>
        <w:tc>
          <w:tcPr>
            <w:tcW w:w="2969" w:type="dxa"/>
            <w:gridSpan w:val="3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01C27EAF" w14:textId="77777777" w:rsidR="00C138BB" w:rsidRPr="00AA2803" w:rsidRDefault="00C138BB" w:rsidP="00C138BB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1990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1D82C017" w14:textId="77777777" w:rsidR="00C138BB" w:rsidRPr="00AA2803" w:rsidRDefault="00C138BB" w:rsidP="00C138BB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  <w:tc>
          <w:tcPr>
            <w:tcW w:w="2123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3C0FF4E5" w14:textId="77777777" w:rsidR="00C138BB" w:rsidRPr="00AA2803" w:rsidRDefault="00C138BB" w:rsidP="00C138BB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参照表名</w:t>
            </w:r>
          </w:p>
        </w:tc>
        <w:tc>
          <w:tcPr>
            <w:tcW w:w="2134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4B32CB0F" w14:textId="3BDC9BBE" w:rsidR="00C138BB" w:rsidRPr="00AA2803" w:rsidRDefault="00C138BB" w:rsidP="00C138BB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</w:tr>
      <w:tr w:rsidR="00C138BB" w:rsidRPr="00AA2803" w14:paraId="74BFD422" w14:textId="77777777" w:rsidTr="004D7186">
        <w:trPr>
          <w:trHeight w:val="231"/>
        </w:trPr>
        <w:tc>
          <w:tcPr>
            <w:tcW w:w="531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DF615F4" w14:textId="77777777" w:rsidR="00C138BB" w:rsidRPr="00AA2803" w:rsidRDefault="00C138BB" w:rsidP="00C138BB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2969" w:type="dxa"/>
            <w:gridSpan w:val="3"/>
            <w:tcBorders>
              <w:left w:val="single" w:sz="4" w:space="0" w:color="auto"/>
            </w:tcBorders>
          </w:tcPr>
          <w:p w14:paraId="54B4EC02" w14:textId="7FFD84CD" w:rsidR="00C138BB" w:rsidRPr="00AA2803" w:rsidRDefault="00C138BB" w:rsidP="00C138B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990" w:type="dxa"/>
            <w:gridSpan w:val="2"/>
            <w:tcBorders>
              <w:left w:val="single" w:sz="4" w:space="0" w:color="auto"/>
            </w:tcBorders>
          </w:tcPr>
          <w:p w14:paraId="3BCEF5AC" w14:textId="77777777" w:rsidR="00C138BB" w:rsidRPr="00AA2803" w:rsidRDefault="00C138BB" w:rsidP="00C138B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123" w:type="dxa"/>
            <w:gridSpan w:val="4"/>
            <w:tcBorders>
              <w:left w:val="single" w:sz="4" w:space="0" w:color="auto"/>
            </w:tcBorders>
          </w:tcPr>
          <w:p w14:paraId="0DB3A55F" w14:textId="77777777" w:rsidR="00C138BB" w:rsidRPr="00AA2803" w:rsidRDefault="00C138BB" w:rsidP="00C138B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134" w:type="dxa"/>
            <w:gridSpan w:val="2"/>
            <w:tcBorders>
              <w:left w:val="single" w:sz="4" w:space="0" w:color="auto"/>
            </w:tcBorders>
          </w:tcPr>
          <w:p w14:paraId="3FDBF7D7" w14:textId="23D6BC2B" w:rsidR="00C138BB" w:rsidRPr="00AA2803" w:rsidRDefault="00C138BB" w:rsidP="00C138B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C138BB" w:rsidRPr="00AA2803" w14:paraId="27228A83" w14:textId="77777777" w:rsidTr="004D7186">
        <w:trPr>
          <w:trHeight w:val="231"/>
        </w:trPr>
        <w:tc>
          <w:tcPr>
            <w:tcW w:w="531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E3A252B" w14:textId="1E7C5BB4" w:rsidR="00C138BB" w:rsidRPr="00AA2803" w:rsidRDefault="00C138BB" w:rsidP="00C138BB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索引</w:t>
            </w:r>
          </w:p>
        </w:tc>
        <w:tc>
          <w:tcPr>
            <w:tcW w:w="2969" w:type="dxa"/>
            <w:gridSpan w:val="3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17B0D68A" w14:textId="77777777" w:rsidR="00C138BB" w:rsidRPr="00AA2803" w:rsidRDefault="00C138BB" w:rsidP="00C138BB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3118" w:type="dxa"/>
            <w:gridSpan w:val="3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76231F9B" w14:textId="77777777" w:rsidR="00C138BB" w:rsidRPr="00AA2803" w:rsidRDefault="00C138BB" w:rsidP="00C138BB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  <w:tc>
          <w:tcPr>
            <w:tcW w:w="3129" w:type="dxa"/>
            <w:gridSpan w:val="5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3C807558" w14:textId="08B18D0A" w:rsidR="00C138BB" w:rsidRPr="00AA2803" w:rsidRDefault="00C138BB" w:rsidP="00C138BB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类型</w:t>
            </w:r>
          </w:p>
        </w:tc>
      </w:tr>
      <w:tr w:rsidR="00C138BB" w:rsidRPr="00AA2803" w14:paraId="2AA8B8C7" w14:textId="77777777" w:rsidTr="004D7186">
        <w:trPr>
          <w:trHeight w:val="231"/>
        </w:trPr>
        <w:tc>
          <w:tcPr>
            <w:tcW w:w="531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3287963" w14:textId="77777777" w:rsidR="00C138BB" w:rsidRPr="00AA2803" w:rsidRDefault="00C138BB" w:rsidP="00C138BB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2969" w:type="dxa"/>
            <w:gridSpan w:val="3"/>
            <w:tcBorders>
              <w:left w:val="single" w:sz="4" w:space="0" w:color="auto"/>
            </w:tcBorders>
          </w:tcPr>
          <w:p w14:paraId="72C5B4D6" w14:textId="220FC447" w:rsidR="00C138BB" w:rsidRPr="00AA2803" w:rsidRDefault="002E00AF" w:rsidP="00C138B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UDX_</w:t>
            </w:r>
            <w:r>
              <w:rPr>
                <w:rFonts w:ascii="新宋体" w:eastAsia="新宋体" w:hAnsi="新宋体"/>
                <w:szCs w:val="22"/>
              </w:rPr>
              <w:t>FLOW_GUI_PAY_TICKET</w:t>
            </w:r>
          </w:p>
        </w:tc>
        <w:tc>
          <w:tcPr>
            <w:tcW w:w="3118" w:type="dxa"/>
            <w:gridSpan w:val="3"/>
            <w:tcBorders>
              <w:left w:val="single" w:sz="4" w:space="0" w:color="auto"/>
            </w:tcBorders>
          </w:tcPr>
          <w:p w14:paraId="25B768E9" w14:textId="29E46C46" w:rsidR="00C138BB" w:rsidRPr="00AA2803" w:rsidRDefault="002E00AF" w:rsidP="00C138B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2E00AF">
              <w:rPr>
                <w:rFonts w:ascii="新宋体" w:eastAsia="新宋体" w:hAnsi="新宋体"/>
                <w:szCs w:val="22"/>
              </w:rPr>
              <w:t>PLAN_CODE,BATCH_NO,TRUNK_NO,BOX_NO,PACKAGE_NO,TICKET_NO</w:t>
            </w:r>
          </w:p>
        </w:tc>
        <w:tc>
          <w:tcPr>
            <w:tcW w:w="3129" w:type="dxa"/>
            <w:gridSpan w:val="5"/>
            <w:tcBorders>
              <w:left w:val="single" w:sz="4" w:space="0" w:color="auto"/>
            </w:tcBorders>
          </w:tcPr>
          <w:p w14:paraId="08406D2B" w14:textId="51E9905D" w:rsidR="00C138BB" w:rsidRPr="002E00AF" w:rsidRDefault="002E00AF" w:rsidP="00C138B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唯一</w:t>
            </w:r>
          </w:p>
        </w:tc>
      </w:tr>
      <w:tr w:rsidR="00C138BB" w:rsidRPr="00AA2803" w14:paraId="706D3BB0" w14:textId="77777777" w:rsidTr="004D7186">
        <w:tc>
          <w:tcPr>
            <w:tcW w:w="531" w:type="dxa"/>
            <w:gridSpan w:val="2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5C57FF0" w14:textId="13A73679" w:rsidR="00C138BB" w:rsidRPr="00AA2803" w:rsidRDefault="00C138BB" w:rsidP="00C138BB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约束</w:t>
            </w:r>
          </w:p>
        </w:tc>
        <w:tc>
          <w:tcPr>
            <w:tcW w:w="9216" w:type="dxa"/>
            <w:gridSpan w:val="11"/>
            <w:tcBorders>
              <w:left w:val="single" w:sz="4" w:space="0" w:color="auto"/>
            </w:tcBorders>
          </w:tcPr>
          <w:p w14:paraId="24C9E545" w14:textId="7F58FB22" w:rsidR="00C138BB" w:rsidRPr="00AA2803" w:rsidRDefault="00C138BB" w:rsidP="00C138B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C138BB" w:rsidRPr="00AA2803" w14:paraId="7E7CAE93" w14:textId="77777777" w:rsidTr="004D7186">
        <w:trPr>
          <w:trHeight w:val="231"/>
        </w:trPr>
        <w:tc>
          <w:tcPr>
            <w:tcW w:w="531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997D4E9" w14:textId="44E77AA6" w:rsidR="00C138BB" w:rsidRPr="00AA2803" w:rsidRDefault="00C138BB" w:rsidP="00C138BB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</w:t>
            </w: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40CFBFCB" w14:textId="77777777" w:rsidR="00C138BB" w:rsidRPr="00AA2803" w:rsidRDefault="00C138BB" w:rsidP="00C138BB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分区类型</w:t>
            </w:r>
          </w:p>
        </w:tc>
        <w:tc>
          <w:tcPr>
            <w:tcW w:w="1489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7CFD9DB8" w14:textId="77777777" w:rsidR="00C138BB" w:rsidRPr="00AA2803" w:rsidRDefault="00C138BB" w:rsidP="00C138BB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分区字段</w:t>
            </w:r>
          </w:p>
        </w:tc>
        <w:tc>
          <w:tcPr>
            <w:tcW w:w="6239" w:type="dxa"/>
            <w:gridSpan w:val="7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289886EB" w14:textId="08A88AF4" w:rsidR="00C138BB" w:rsidRPr="00AA2803" w:rsidRDefault="00C138BB" w:rsidP="00C138BB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分区条件</w:t>
            </w:r>
          </w:p>
        </w:tc>
      </w:tr>
      <w:tr w:rsidR="00C138BB" w:rsidRPr="00AA2803" w14:paraId="774A9CC4" w14:textId="77777777" w:rsidTr="004D7186">
        <w:trPr>
          <w:trHeight w:val="231"/>
        </w:trPr>
        <w:tc>
          <w:tcPr>
            <w:tcW w:w="531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0422901" w14:textId="77777777" w:rsidR="00C138BB" w:rsidRPr="00AA2803" w:rsidRDefault="00C138BB" w:rsidP="00C138BB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</w:tcPr>
          <w:p w14:paraId="552BB88B" w14:textId="27412155" w:rsidR="00C138BB" w:rsidRPr="00AA2803" w:rsidRDefault="00C138BB" w:rsidP="00C138B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主分区</w:t>
            </w:r>
          </w:p>
        </w:tc>
        <w:tc>
          <w:tcPr>
            <w:tcW w:w="1489" w:type="dxa"/>
            <w:gridSpan w:val="2"/>
            <w:tcBorders>
              <w:left w:val="single" w:sz="4" w:space="0" w:color="auto"/>
            </w:tcBorders>
          </w:tcPr>
          <w:p w14:paraId="09539AA5" w14:textId="77777777" w:rsidR="00C138BB" w:rsidRPr="00AA2803" w:rsidRDefault="00C138BB" w:rsidP="00C138B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6239" w:type="dxa"/>
            <w:gridSpan w:val="7"/>
            <w:tcBorders>
              <w:left w:val="single" w:sz="4" w:space="0" w:color="auto"/>
            </w:tcBorders>
          </w:tcPr>
          <w:p w14:paraId="67605FDD" w14:textId="662EAA1E" w:rsidR="00C138BB" w:rsidRPr="00AA2803" w:rsidRDefault="00C138BB" w:rsidP="00C138B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C138BB" w:rsidRPr="00AA2803" w14:paraId="4E231AD3" w14:textId="77777777" w:rsidTr="004D7186">
        <w:trPr>
          <w:trHeight w:val="231"/>
        </w:trPr>
        <w:tc>
          <w:tcPr>
            <w:tcW w:w="531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46CF23C" w14:textId="77777777" w:rsidR="00C138BB" w:rsidRPr="00AA2803" w:rsidRDefault="00C138BB" w:rsidP="00C138BB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</w:tcPr>
          <w:p w14:paraId="629591FB" w14:textId="3AD706DA" w:rsidR="00C138BB" w:rsidRPr="00AA2803" w:rsidRDefault="00C138BB" w:rsidP="00C138B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子分区</w:t>
            </w:r>
          </w:p>
        </w:tc>
        <w:tc>
          <w:tcPr>
            <w:tcW w:w="1489" w:type="dxa"/>
            <w:gridSpan w:val="2"/>
            <w:tcBorders>
              <w:left w:val="single" w:sz="4" w:space="0" w:color="auto"/>
            </w:tcBorders>
          </w:tcPr>
          <w:p w14:paraId="1F0E2E24" w14:textId="77777777" w:rsidR="00C138BB" w:rsidRPr="00AA2803" w:rsidRDefault="00C138BB" w:rsidP="00C138B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6239" w:type="dxa"/>
            <w:gridSpan w:val="7"/>
            <w:tcBorders>
              <w:left w:val="single" w:sz="4" w:space="0" w:color="auto"/>
            </w:tcBorders>
          </w:tcPr>
          <w:p w14:paraId="7E0CDA64" w14:textId="1E58418A" w:rsidR="00C138BB" w:rsidRPr="00AA2803" w:rsidRDefault="00C138BB" w:rsidP="00C138B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</w:tbl>
    <w:p w14:paraId="33C8EB18" w14:textId="77777777" w:rsidR="004D0B3A" w:rsidRPr="00AA2803" w:rsidRDefault="004D0B3A" w:rsidP="00861054"/>
    <w:p w14:paraId="3DEFB469" w14:textId="77777777" w:rsidR="005C2937" w:rsidRPr="00AA2803" w:rsidRDefault="005C2937" w:rsidP="005C2937">
      <w:pPr>
        <w:pStyle w:val="4"/>
      </w:pPr>
      <w:bookmarkStart w:id="106" w:name="_Toc435450868"/>
      <w:r w:rsidRPr="00AA2803">
        <w:rPr>
          <w:rFonts w:hint="eastAsia"/>
        </w:rPr>
        <w:t>兑奖</w:t>
      </w:r>
      <w:r w:rsidR="00AA24B5" w:rsidRPr="00AA2803">
        <w:rPr>
          <w:rFonts w:hint="eastAsia"/>
        </w:rPr>
        <w:t>记录</w:t>
      </w:r>
      <w:r w:rsidRPr="00AA2803">
        <w:rPr>
          <w:rFonts w:hint="eastAsia"/>
        </w:rPr>
        <w:t>（</w:t>
      </w:r>
      <w:r w:rsidR="00057332" w:rsidRPr="00AA2803">
        <w:rPr>
          <w:rFonts w:hint="eastAsia"/>
        </w:rPr>
        <w:t>FLOW_</w:t>
      </w:r>
      <w:r w:rsidRPr="00AA2803">
        <w:t>PAY</w:t>
      </w:r>
      <w:r w:rsidRPr="00AA2803">
        <w:rPr>
          <w:rFonts w:hint="eastAsia"/>
        </w:rPr>
        <w:t>）</w:t>
      </w:r>
      <w:bookmarkEnd w:id="106"/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90"/>
        <w:gridCol w:w="141"/>
        <w:gridCol w:w="698"/>
        <w:gridCol w:w="790"/>
        <w:gridCol w:w="1662"/>
        <w:gridCol w:w="1809"/>
        <w:gridCol w:w="1128"/>
        <w:gridCol w:w="288"/>
        <w:gridCol w:w="562"/>
        <w:gridCol w:w="145"/>
        <w:gridCol w:w="564"/>
        <w:gridCol w:w="1570"/>
      </w:tblGrid>
      <w:tr w:rsidR="00AA2803" w:rsidRPr="00AA2803" w14:paraId="0D144FCA" w14:textId="77777777" w:rsidTr="005E6B04">
        <w:tc>
          <w:tcPr>
            <w:tcW w:w="1229" w:type="dxa"/>
            <w:gridSpan w:val="3"/>
            <w:shd w:val="clear" w:color="auto" w:fill="C0C0C0"/>
          </w:tcPr>
          <w:p w14:paraId="2FE8FEEE" w14:textId="77777777" w:rsidR="005C2937" w:rsidRPr="00AA2803" w:rsidRDefault="005C2937" w:rsidP="005E6B04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汉字注解</w:t>
            </w:r>
          </w:p>
        </w:tc>
        <w:tc>
          <w:tcPr>
            <w:tcW w:w="4261" w:type="dxa"/>
            <w:gridSpan w:val="3"/>
            <w:shd w:val="clear" w:color="auto" w:fill="auto"/>
          </w:tcPr>
          <w:p w14:paraId="1888C1B0" w14:textId="77777777" w:rsidR="005C2937" w:rsidRPr="00AA2803" w:rsidRDefault="005C2937" w:rsidP="005E6B04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兑奖</w:t>
            </w:r>
            <w:r w:rsidR="00631290"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资金</w:t>
            </w: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流水</w:t>
            </w:r>
          </w:p>
        </w:tc>
        <w:tc>
          <w:tcPr>
            <w:tcW w:w="1416" w:type="dxa"/>
            <w:gridSpan w:val="2"/>
            <w:shd w:val="clear" w:color="auto" w:fill="C0C0C0"/>
          </w:tcPr>
          <w:p w14:paraId="517B2C84" w14:textId="77777777" w:rsidR="005C2937" w:rsidRPr="00AA2803" w:rsidRDefault="005C2937" w:rsidP="005E6B04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表名</w:t>
            </w:r>
          </w:p>
        </w:tc>
        <w:tc>
          <w:tcPr>
            <w:tcW w:w="2841" w:type="dxa"/>
            <w:gridSpan w:val="4"/>
            <w:shd w:val="clear" w:color="auto" w:fill="auto"/>
          </w:tcPr>
          <w:p w14:paraId="7D67AAE7" w14:textId="77777777" w:rsidR="005C2937" w:rsidRPr="00AA2803" w:rsidRDefault="00605C6F" w:rsidP="005E6B04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/>
                <w:b/>
                <w:sz w:val="24"/>
                <w:szCs w:val="22"/>
              </w:rPr>
              <w:t>FLOW_PAY</w:t>
            </w:r>
          </w:p>
        </w:tc>
      </w:tr>
      <w:tr w:rsidR="00AA2803" w:rsidRPr="00AA2803" w14:paraId="4C811FDE" w14:textId="77777777" w:rsidTr="006D7759"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horzCross" w:color="auto" w:fill="C0C0C0"/>
          </w:tcPr>
          <w:p w14:paraId="5F45B333" w14:textId="77777777" w:rsidR="005C2937" w:rsidRPr="00AA2803" w:rsidRDefault="005C2937" w:rsidP="005E6B04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</w:p>
        </w:tc>
        <w:tc>
          <w:tcPr>
            <w:tcW w:w="3291" w:type="dxa"/>
            <w:gridSpan w:val="4"/>
            <w:tcBorders>
              <w:left w:val="single" w:sz="4" w:space="0" w:color="auto"/>
            </w:tcBorders>
            <w:shd w:val="clear" w:color="auto" w:fill="C0C0C0"/>
          </w:tcPr>
          <w:p w14:paraId="0FF89BEC" w14:textId="77777777" w:rsidR="005C2937" w:rsidRPr="00AA2803" w:rsidRDefault="005C2937" w:rsidP="005E6B04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字段名称</w:t>
            </w:r>
          </w:p>
        </w:tc>
        <w:tc>
          <w:tcPr>
            <w:tcW w:w="1809" w:type="dxa"/>
            <w:shd w:val="clear" w:color="auto" w:fill="C0C0C0"/>
          </w:tcPr>
          <w:p w14:paraId="4F8271E4" w14:textId="77777777" w:rsidR="005C2937" w:rsidRPr="00AA2803" w:rsidRDefault="005C2937" w:rsidP="005E6B04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字段命名</w:t>
            </w:r>
          </w:p>
        </w:tc>
        <w:tc>
          <w:tcPr>
            <w:tcW w:w="1978" w:type="dxa"/>
            <w:gridSpan w:val="3"/>
            <w:shd w:val="clear" w:color="auto" w:fill="C0C0C0"/>
          </w:tcPr>
          <w:p w14:paraId="5A582AC4" w14:textId="77777777" w:rsidR="005C2937" w:rsidRPr="00AA2803" w:rsidRDefault="005C2937" w:rsidP="005E6B04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类型</w:t>
            </w:r>
          </w:p>
        </w:tc>
        <w:tc>
          <w:tcPr>
            <w:tcW w:w="709" w:type="dxa"/>
            <w:gridSpan w:val="2"/>
            <w:shd w:val="clear" w:color="auto" w:fill="C0C0C0"/>
          </w:tcPr>
          <w:p w14:paraId="036D9379" w14:textId="77777777" w:rsidR="005C2937" w:rsidRPr="00AA2803" w:rsidRDefault="005C2937" w:rsidP="005E6B04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非空</w:t>
            </w:r>
          </w:p>
        </w:tc>
        <w:tc>
          <w:tcPr>
            <w:tcW w:w="1570" w:type="dxa"/>
            <w:shd w:val="clear" w:color="auto" w:fill="C0C0C0"/>
          </w:tcPr>
          <w:p w14:paraId="1DBF3C83" w14:textId="77777777" w:rsidR="005C2937" w:rsidRPr="00AA2803" w:rsidRDefault="005C2937" w:rsidP="005E6B04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默认</w:t>
            </w:r>
          </w:p>
        </w:tc>
      </w:tr>
      <w:tr w:rsidR="00AA2803" w:rsidRPr="00AA2803" w14:paraId="0A415409" w14:textId="77777777" w:rsidTr="006D7759">
        <w:tc>
          <w:tcPr>
            <w:tcW w:w="390" w:type="dxa"/>
            <w:tcBorders>
              <w:top w:val="single" w:sz="4" w:space="0" w:color="auto"/>
            </w:tcBorders>
          </w:tcPr>
          <w:p w14:paraId="10B05CEC" w14:textId="77777777" w:rsidR="005C2937" w:rsidRPr="00AA2803" w:rsidRDefault="005C2937" w:rsidP="006164CE">
            <w:pPr>
              <w:pStyle w:val="af"/>
              <w:numPr>
                <w:ilvl w:val="0"/>
                <w:numId w:val="48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291" w:type="dxa"/>
            <w:gridSpan w:val="4"/>
          </w:tcPr>
          <w:p w14:paraId="58E971F8" w14:textId="77777777" w:rsidR="005C2937" w:rsidRPr="00AA2803" w:rsidRDefault="005C2937" w:rsidP="00605C6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兑奖流水（DJ12345678901234567890</w:t>
            </w:r>
            <w:r w:rsidR="0010744B">
              <w:rPr>
                <w:rFonts w:ascii="新宋体" w:eastAsia="新宋体" w:hAnsi="新宋体"/>
                <w:szCs w:val="22"/>
              </w:rPr>
              <w:t>1234</w:t>
            </w:r>
            <w:r w:rsidRPr="00AA2803">
              <w:rPr>
                <w:rFonts w:ascii="新宋体" w:eastAsia="新宋体" w:hAnsi="新宋体" w:hint="eastAsia"/>
                <w:szCs w:val="22"/>
              </w:rPr>
              <w:t>）</w:t>
            </w:r>
          </w:p>
        </w:tc>
        <w:tc>
          <w:tcPr>
            <w:tcW w:w="1809" w:type="dxa"/>
          </w:tcPr>
          <w:p w14:paraId="0EC625B1" w14:textId="77777777" w:rsidR="005C2937" w:rsidRPr="00AA2803" w:rsidRDefault="005C2937" w:rsidP="005E6B0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PAY_FLOW</w:t>
            </w:r>
          </w:p>
        </w:tc>
        <w:tc>
          <w:tcPr>
            <w:tcW w:w="1978" w:type="dxa"/>
            <w:gridSpan w:val="3"/>
          </w:tcPr>
          <w:p w14:paraId="62A0AEAC" w14:textId="77777777" w:rsidR="005C2937" w:rsidRPr="00AA2803" w:rsidRDefault="005C2937" w:rsidP="0010744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CHAR(</w:t>
            </w:r>
            <w:r w:rsidR="00605C6F" w:rsidRPr="00AA2803">
              <w:rPr>
                <w:rFonts w:ascii="新宋体" w:eastAsia="新宋体" w:hAnsi="新宋体"/>
                <w:szCs w:val="22"/>
              </w:rPr>
              <w:t>2</w:t>
            </w:r>
            <w:r w:rsidR="0010744B">
              <w:rPr>
                <w:rFonts w:ascii="新宋体" w:eastAsia="新宋体" w:hAnsi="新宋体"/>
                <w:szCs w:val="22"/>
              </w:rPr>
              <w:t>4</w:t>
            </w:r>
            <w:r w:rsidRPr="00AA2803">
              <w:rPr>
                <w:rFonts w:ascii="新宋体" w:eastAsia="新宋体" w:hAnsi="新宋体"/>
                <w:szCs w:val="22"/>
              </w:rPr>
              <w:t>)</w:t>
            </w:r>
          </w:p>
        </w:tc>
        <w:tc>
          <w:tcPr>
            <w:tcW w:w="709" w:type="dxa"/>
            <w:gridSpan w:val="2"/>
          </w:tcPr>
          <w:p w14:paraId="4959DF3D" w14:textId="77777777" w:rsidR="005C2937" w:rsidRPr="00AA2803" w:rsidRDefault="005C2937" w:rsidP="005E6B0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70" w:type="dxa"/>
          </w:tcPr>
          <w:p w14:paraId="17D61070" w14:textId="77777777" w:rsidR="005C2937" w:rsidRPr="00AA2803" w:rsidRDefault="005C2937" w:rsidP="005E6B0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7386A00D" w14:textId="77777777" w:rsidTr="006D7759">
        <w:tc>
          <w:tcPr>
            <w:tcW w:w="390" w:type="dxa"/>
            <w:tcBorders>
              <w:top w:val="single" w:sz="4" w:space="0" w:color="auto"/>
            </w:tcBorders>
          </w:tcPr>
          <w:p w14:paraId="07418B5B" w14:textId="77777777" w:rsidR="005D56BA" w:rsidRPr="00AA2803" w:rsidRDefault="005D56BA" w:rsidP="006164CE">
            <w:pPr>
              <w:pStyle w:val="af"/>
              <w:numPr>
                <w:ilvl w:val="0"/>
                <w:numId w:val="48"/>
              </w:numPr>
              <w:snapToGrid w:val="0"/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291" w:type="dxa"/>
            <w:gridSpan w:val="4"/>
          </w:tcPr>
          <w:p w14:paraId="788BCA5E" w14:textId="77777777" w:rsidR="005D56BA" w:rsidRPr="00AA2803" w:rsidRDefault="005D56BA" w:rsidP="005D56BA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兑奖站点</w:t>
            </w:r>
          </w:p>
        </w:tc>
        <w:tc>
          <w:tcPr>
            <w:tcW w:w="1809" w:type="dxa"/>
          </w:tcPr>
          <w:p w14:paraId="25DF6DB6" w14:textId="77777777" w:rsidR="005D56BA" w:rsidRPr="00AA2803" w:rsidRDefault="005D56BA" w:rsidP="005D56BA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PAY_AGENCY</w:t>
            </w:r>
          </w:p>
        </w:tc>
        <w:tc>
          <w:tcPr>
            <w:tcW w:w="1978" w:type="dxa"/>
            <w:gridSpan w:val="3"/>
          </w:tcPr>
          <w:p w14:paraId="0780B8CF" w14:textId="77777777" w:rsidR="005D56BA" w:rsidRPr="00AA2803" w:rsidRDefault="005D56BA" w:rsidP="005D56BA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CHAR(8)</w:t>
            </w:r>
          </w:p>
        </w:tc>
        <w:tc>
          <w:tcPr>
            <w:tcW w:w="709" w:type="dxa"/>
            <w:gridSpan w:val="2"/>
          </w:tcPr>
          <w:p w14:paraId="703EA0EF" w14:textId="3ED7A9E9" w:rsidR="005D56BA" w:rsidRPr="00AA2803" w:rsidRDefault="005D56BA" w:rsidP="005D56BA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70" w:type="dxa"/>
          </w:tcPr>
          <w:p w14:paraId="2DB0D275" w14:textId="77777777" w:rsidR="005D56BA" w:rsidRPr="00AA2803" w:rsidRDefault="005D56BA" w:rsidP="005D56BA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21ED370D" w14:textId="77777777" w:rsidTr="006D7759">
        <w:tc>
          <w:tcPr>
            <w:tcW w:w="390" w:type="dxa"/>
            <w:tcBorders>
              <w:top w:val="single" w:sz="4" w:space="0" w:color="auto"/>
            </w:tcBorders>
          </w:tcPr>
          <w:p w14:paraId="0EB712DA" w14:textId="77777777" w:rsidR="00635138" w:rsidRPr="00AA2803" w:rsidRDefault="00635138" w:rsidP="006164CE">
            <w:pPr>
              <w:pStyle w:val="af"/>
              <w:numPr>
                <w:ilvl w:val="0"/>
                <w:numId w:val="48"/>
              </w:numPr>
              <w:snapToGrid w:val="0"/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291" w:type="dxa"/>
            <w:gridSpan w:val="4"/>
          </w:tcPr>
          <w:p w14:paraId="205B000D" w14:textId="77777777" w:rsidR="00635138" w:rsidRPr="00AA2803" w:rsidRDefault="00635138" w:rsidP="0063513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区域编码</w:t>
            </w:r>
          </w:p>
        </w:tc>
        <w:tc>
          <w:tcPr>
            <w:tcW w:w="1809" w:type="dxa"/>
          </w:tcPr>
          <w:p w14:paraId="5E1DB7CE" w14:textId="77777777" w:rsidR="00635138" w:rsidRPr="00AA2803" w:rsidRDefault="00635138" w:rsidP="0063513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AREA_CODE</w:t>
            </w:r>
          </w:p>
        </w:tc>
        <w:tc>
          <w:tcPr>
            <w:tcW w:w="1978" w:type="dxa"/>
            <w:gridSpan w:val="3"/>
          </w:tcPr>
          <w:p w14:paraId="352145CF" w14:textId="77777777" w:rsidR="00635138" w:rsidRPr="00AA2803" w:rsidRDefault="00635138" w:rsidP="0063513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CHAR(</w:t>
            </w:r>
            <w:r w:rsidRPr="00AA2803">
              <w:rPr>
                <w:rFonts w:ascii="新宋体" w:eastAsia="新宋体" w:hAnsi="新宋体" w:hint="eastAsia"/>
                <w:szCs w:val="22"/>
              </w:rPr>
              <w:t>4</w:t>
            </w:r>
            <w:r w:rsidRPr="00AA2803">
              <w:rPr>
                <w:rFonts w:ascii="新宋体" w:eastAsia="新宋体" w:hAnsi="新宋体"/>
                <w:szCs w:val="22"/>
              </w:rPr>
              <w:t>)</w:t>
            </w:r>
          </w:p>
        </w:tc>
        <w:tc>
          <w:tcPr>
            <w:tcW w:w="709" w:type="dxa"/>
            <w:gridSpan w:val="2"/>
          </w:tcPr>
          <w:p w14:paraId="587FE639" w14:textId="729E3339" w:rsidR="00635138" w:rsidRPr="00AA2803" w:rsidRDefault="00635138" w:rsidP="0063513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70" w:type="dxa"/>
          </w:tcPr>
          <w:p w14:paraId="3DAFF23F" w14:textId="77777777" w:rsidR="00635138" w:rsidRPr="00AA2803" w:rsidRDefault="00635138" w:rsidP="0063513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16E2E73A" w14:textId="77777777" w:rsidTr="006D7759">
        <w:tc>
          <w:tcPr>
            <w:tcW w:w="390" w:type="dxa"/>
            <w:tcBorders>
              <w:top w:val="single" w:sz="4" w:space="0" w:color="auto"/>
            </w:tcBorders>
          </w:tcPr>
          <w:p w14:paraId="2465B13C" w14:textId="77777777" w:rsidR="00635138" w:rsidRPr="00AA2803" w:rsidRDefault="00635138" w:rsidP="006164CE">
            <w:pPr>
              <w:pStyle w:val="af"/>
              <w:numPr>
                <w:ilvl w:val="0"/>
                <w:numId w:val="48"/>
              </w:numPr>
              <w:snapToGrid w:val="0"/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291" w:type="dxa"/>
            <w:gridSpan w:val="4"/>
          </w:tcPr>
          <w:p w14:paraId="6C4D1785" w14:textId="77777777" w:rsidR="00635138" w:rsidRPr="00AA2803" w:rsidRDefault="00635138" w:rsidP="0063513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兑奖佣金</w:t>
            </w:r>
          </w:p>
        </w:tc>
        <w:tc>
          <w:tcPr>
            <w:tcW w:w="1809" w:type="dxa"/>
          </w:tcPr>
          <w:p w14:paraId="648C4984" w14:textId="77777777" w:rsidR="00635138" w:rsidRPr="00AA2803" w:rsidRDefault="00635138" w:rsidP="0063513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PAY_COMM</w:t>
            </w:r>
          </w:p>
        </w:tc>
        <w:tc>
          <w:tcPr>
            <w:tcW w:w="1978" w:type="dxa"/>
            <w:gridSpan w:val="3"/>
          </w:tcPr>
          <w:p w14:paraId="74ED450F" w14:textId="77777777" w:rsidR="00635138" w:rsidRPr="00AA2803" w:rsidRDefault="00635138" w:rsidP="0063513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NUMBER(18)</w:t>
            </w:r>
          </w:p>
        </w:tc>
        <w:tc>
          <w:tcPr>
            <w:tcW w:w="709" w:type="dxa"/>
            <w:gridSpan w:val="2"/>
          </w:tcPr>
          <w:p w14:paraId="4D7F572B" w14:textId="3A1FFAE8" w:rsidR="00635138" w:rsidRPr="00AA2803" w:rsidRDefault="00635138" w:rsidP="0063513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70" w:type="dxa"/>
          </w:tcPr>
          <w:p w14:paraId="293FFD3D" w14:textId="77777777" w:rsidR="00635138" w:rsidRPr="00AA2803" w:rsidRDefault="00635138" w:rsidP="0063513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1297E146" w14:textId="77777777" w:rsidTr="006D7759">
        <w:tc>
          <w:tcPr>
            <w:tcW w:w="390" w:type="dxa"/>
            <w:tcBorders>
              <w:top w:val="single" w:sz="4" w:space="0" w:color="auto"/>
            </w:tcBorders>
          </w:tcPr>
          <w:p w14:paraId="19CD5C49" w14:textId="77777777" w:rsidR="00635138" w:rsidRPr="00AA2803" w:rsidRDefault="00635138" w:rsidP="006164CE">
            <w:pPr>
              <w:pStyle w:val="af"/>
              <w:numPr>
                <w:ilvl w:val="0"/>
                <w:numId w:val="48"/>
              </w:numPr>
              <w:snapToGrid w:val="0"/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291" w:type="dxa"/>
            <w:gridSpan w:val="4"/>
          </w:tcPr>
          <w:p w14:paraId="765A298B" w14:textId="77777777" w:rsidR="00635138" w:rsidRPr="00AA2803" w:rsidRDefault="00635138" w:rsidP="0063513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兑奖佣金比例（千分位）</w:t>
            </w:r>
          </w:p>
        </w:tc>
        <w:tc>
          <w:tcPr>
            <w:tcW w:w="1809" w:type="dxa"/>
          </w:tcPr>
          <w:p w14:paraId="7BF8AF35" w14:textId="77777777" w:rsidR="00635138" w:rsidRPr="00AA2803" w:rsidRDefault="00635138" w:rsidP="0063513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PAY_COMM_RATE</w:t>
            </w:r>
          </w:p>
        </w:tc>
        <w:tc>
          <w:tcPr>
            <w:tcW w:w="1978" w:type="dxa"/>
            <w:gridSpan w:val="3"/>
          </w:tcPr>
          <w:p w14:paraId="0E666BE2" w14:textId="77777777" w:rsidR="00635138" w:rsidRPr="00AA2803" w:rsidRDefault="00635138" w:rsidP="0063513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NUMBER(8)</w:t>
            </w:r>
          </w:p>
        </w:tc>
        <w:tc>
          <w:tcPr>
            <w:tcW w:w="709" w:type="dxa"/>
            <w:gridSpan w:val="2"/>
          </w:tcPr>
          <w:p w14:paraId="0A4578AC" w14:textId="77E97104" w:rsidR="00635138" w:rsidRPr="00AA2803" w:rsidRDefault="00635138" w:rsidP="0063513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70" w:type="dxa"/>
          </w:tcPr>
          <w:p w14:paraId="26332179" w14:textId="77777777" w:rsidR="00635138" w:rsidRPr="00AA2803" w:rsidRDefault="00635138" w:rsidP="0063513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510268DC" w14:textId="77777777" w:rsidTr="006D7759">
        <w:tc>
          <w:tcPr>
            <w:tcW w:w="390" w:type="dxa"/>
            <w:tcBorders>
              <w:top w:val="single" w:sz="4" w:space="0" w:color="auto"/>
            </w:tcBorders>
          </w:tcPr>
          <w:p w14:paraId="67A9E463" w14:textId="77777777" w:rsidR="00635138" w:rsidRPr="00AA2803" w:rsidRDefault="00635138" w:rsidP="006164CE">
            <w:pPr>
              <w:pStyle w:val="af"/>
              <w:numPr>
                <w:ilvl w:val="0"/>
                <w:numId w:val="48"/>
              </w:numPr>
              <w:snapToGrid w:val="0"/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291" w:type="dxa"/>
            <w:gridSpan w:val="4"/>
          </w:tcPr>
          <w:p w14:paraId="7BAB9F60" w14:textId="77777777" w:rsidR="00635138" w:rsidRPr="00AA2803" w:rsidRDefault="00635138" w:rsidP="0063513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方案编码</w:t>
            </w:r>
          </w:p>
        </w:tc>
        <w:tc>
          <w:tcPr>
            <w:tcW w:w="1809" w:type="dxa"/>
          </w:tcPr>
          <w:p w14:paraId="020E17EC" w14:textId="77777777" w:rsidR="00635138" w:rsidRPr="00AA2803" w:rsidRDefault="00635138" w:rsidP="0063513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PLAN_CODE</w:t>
            </w:r>
          </w:p>
        </w:tc>
        <w:tc>
          <w:tcPr>
            <w:tcW w:w="1978" w:type="dxa"/>
            <w:gridSpan w:val="3"/>
          </w:tcPr>
          <w:p w14:paraId="71B85787" w14:textId="77777777" w:rsidR="00635138" w:rsidRPr="00AA2803" w:rsidRDefault="00635138" w:rsidP="0063513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VARCHAR2(10)</w:t>
            </w:r>
          </w:p>
        </w:tc>
        <w:tc>
          <w:tcPr>
            <w:tcW w:w="709" w:type="dxa"/>
            <w:gridSpan w:val="2"/>
          </w:tcPr>
          <w:p w14:paraId="4802C8FC" w14:textId="77777777" w:rsidR="00635138" w:rsidRPr="00AA2803" w:rsidRDefault="00635138" w:rsidP="0063513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70" w:type="dxa"/>
          </w:tcPr>
          <w:p w14:paraId="2DE54E87" w14:textId="77777777" w:rsidR="00635138" w:rsidRPr="00AA2803" w:rsidRDefault="00635138" w:rsidP="0063513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76777305" w14:textId="77777777" w:rsidTr="006D7759">
        <w:tc>
          <w:tcPr>
            <w:tcW w:w="390" w:type="dxa"/>
            <w:tcBorders>
              <w:top w:val="single" w:sz="4" w:space="0" w:color="auto"/>
            </w:tcBorders>
          </w:tcPr>
          <w:p w14:paraId="647D9543" w14:textId="77777777" w:rsidR="00635138" w:rsidRPr="00AA2803" w:rsidRDefault="00635138" w:rsidP="006164CE">
            <w:pPr>
              <w:pStyle w:val="af"/>
              <w:numPr>
                <w:ilvl w:val="0"/>
                <w:numId w:val="48"/>
              </w:numPr>
              <w:snapToGrid w:val="0"/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291" w:type="dxa"/>
            <w:gridSpan w:val="4"/>
          </w:tcPr>
          <w:p w14:paraId="40D42746" w14:textId="77777777" w:rsidR="00635138" w:rsidRPr="00AA2803" w:rsidRDefault="00635138" w:rsidP="0063513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批次</w:t>
            </w:r>
          </w:p>
        </w:tc>
        <w:tc>
          <w:tcPr>
            <w:tcW w:w="1809" w:type="dxa"/>
          </w:tcPr>
          <w:p w14:paraId="25F36C8B" w14:textId="77777777" w:rsidR="00635138" w:rsidRPr="00AA2803" w:rsidRDefault="00635138" w:rsidP="0063513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BATCH</w:t>
            </w:r>
            <w:r w:rsidRPr="00AA2803">
              <w:rPr>
                <w:rFonts w:ascii="新宋体" w:eastAsia="新宋体" w:hAnsi="新宋体"/>
                <w:szCs w:val="22"/>
              </w:rPr>
              <w:t>_NO</w:t>
            </w:r>
          </w:p>
        </w:tc>
        <w:tc>
          <w:tcPr>
            <w:tcW w:w="1978" w:type="dxa"/>
            <w:gridSpan w:val="3"/>
          </w:tcPr>
          <w:p w14:paraId="0697C83F" w14:textId="77777777" w:rsidR="00635138" w:rsidRPr="00AA2803" w:rsidRDefault="00635138" w:rsidP="0063513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VARCHAR2(10)</w:t>
            </w:r>
          </w:p>
        </w:tc>
        <w:tc>
          <w:tcPr>
            <w:tcW w:w="709" w:type="dxa"/>
            <w:gridSpan w:val="2"/>
          </w:tcPr>
          <w:p w14:paraId="07E9D1C3" w14:textId="77777777" w:rsidR="00635138" w:rsidRPr="00AA2803" w:rsidRDefault="00635138" w:rsidP="0063513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70" w:type="dxa"/>
          </w:tcPr>
          <w:p w14:paraId="3020D426" w14:textId="77777777" w:rsidR="00635138" w:rsidRPr="00AA2803" w:rsidRDefault="00635138" w:rsidP="0063513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3BC778B9" w14:textId="77777777" w:rsidTr="006D7759">
        <w:tc>
          <w:tcPr>
            <w:tcW w:w="390" w:type="dxa"/>
            <w:tcBorders>
              <w:top w:val="single" w:sz="4" w:space="0" w:color="auto"/>
            </w:tcBorders>
          </w:tcPr>
          <w:p w14:paraId="5F847004" w14:textId="77777777" w:rsidR="00AA24B5" w:rsidRPr="00AA2803" w:rsidRDefault="00AA24B5" w:rsidP="006164CE">
            <w:pPr>
              <w:pStyle w:val="af"/>
              <w:numPr>
                <w:ilvl w:val="0"/>
                <w:numId w:val="48"/>
              </w:numPr>
              <w:snapToGrid w:val="0"/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291" w:type="dxa"/>
            <w:gridSpan w:val="4"/>
          </w:tcPr>
          <w:p w14:paraId="76CA2430" w14:textId="77777777" w:rsidR="00AA24B5" w:rsidRPr="00AA2803" w:rsidRDefault="00AA24B5" w:rsidP="00AA24B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奖组</w:t>
            </w:r>
          </w:p>
        </w:tc>
        <w:tc>
          <w:tcPr>
            <w:tcW w:w="1809" w:type="dxa"/>
          </w:tcPr>
          <w:p w14:paraId="43DB445E" w14:textId="77777777" w:rsidR="00AA24B5" w:rsidRPr="00AA2803" w:rsidRDefault="00AA24B5" w:rsidP="00AA24B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REWARD</w:t>
            </w:r>
            <w:r w:rsidRPr="00AA2803">
              <w:rPr>
                <w:rFonts w:ascii="新宋体" w:eastAsia="新宋体" w:hAnsi="新宋体"/>
                <w:szCs w:val="22"/>
              </w:rPr>
              <w:t>_GROUP</w:t>
            </w:r>
          </w:p>
        </w:tc>
        <w:tc>
          <w:tcPr>
            <w:tcW w:w="1978" w:type="dxa"/>
            <w:gridSpan w:val="3"/>
          </w:tcPr>
          <w:p w14:paraId="4DDA9899" w14:textId="77777777" w:rsidR="00AA24B5" w:rsidRPr="00AA2803" w:rsidRDefault="00AA24B5" w:rsidP="00AA24B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NUMBER(2)</w:t>
            </w:r>
          </w:p>
        </w:tc>
        <w:tc>
          <w:tcPr>
            <w:tcW w:w="709" w:type="dxa"/>
            <w:gridSpan w:val="2"/>
          </w:tcPr>
          <w:p w14:paraId="561D063D" w14:textId="77777777" w:rsidR="00AA24B5" w:rsidRPr="00AA2803" w:rsidRDefault="00AA24B5" w:rsidP="00AA24B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70" w:type="dxa"/>
          </w:tcPr>
          <w:p w14:paraId="32853824" w14:textId="77777777" w:rsidR="00AA24B5" w:rsidRPr="00AA2803" w:rsidRDefault="00AA24B5" w:rsidP="00AA24B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54F68A69" w14:textId="77777777" w:rsidTr="006D7759">
        <w:tc>
          <w:tcPr>
            <w:tcW w:w="390" w:type="dxa"/>
            <w:tcBorders>
              <w:top w:val="single" w:sz="4" w:space="0" w:color="auto"/>
            </w:tcBorders>
          </w:tcPr>
          <w:p w14:paraId="6E6F1B29" w14:textId="77777777" w:rsidR="00AA24B5" w:rsidRPr="00AA2803" w:rsidRDefault="00AA24B5" w:rsidP="006164CE">
            <w:pPr>
              <w:pStyle w:val="af"/>
              <w:numPr>
                <w:ilvl w:val="0"/>
                <w:numId w:val="48"/>
              </w:numPr>
              <w:snapToGrid w:val="0"/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291" w:type="dxa"/>
            <w:gridSpan w:val="4"/>
          </w:tcPr>
          <w:p w14:paraId="3771D873" w14:textId="77777777" w:rsidR="00AA24B5" w:rsidRPr="00AA2803" w:rsidRDefault="00AA24B5" w:rsidP="00AA24B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箱号</w:t>
            </w:r>
          </w:p>
        </w:tc>
        <w:tc>
          <w:tcPr>
            <w:tcW w:w="1809" w:type="dxa"/>
          </w:tcPr>
          <w:p w14:paraId="258984A0" w14:textId="77777777" w:rsidR="00AA24B5" w:rsidRPr="00AA2803" w:rsidRDefault="00AA24B5" w:rsidP="00AA24B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TRUNK</w:t>
            </w:r>
            <w:r w:rsidRPr="00AA2803">
              <w:rPr>
                <w:rFonts w:ascii="新宋体" w:eastAsia="新宋体" w:hAnsi="新宋体" w:hint="eastAsia"/>
                <w:szCs w:val="22"/>
              </w:rPr>
              <w:t>_NO</w:t>
            </w:r>
          </w:p>
        </w:tc>
        <w:tc>
          <w:tcPr>
            <w:tcW w:w="1978" w:type="dxa"/>
            <w:gridSpan w:val="3"/>
          </w:tcPr>
          <w:p w14:paraId="27B1C797" w14:textId="77777777" w:rsidR="00AA24B5" w:rsidRPr="00AA2803" w:rsidRDefault="00AA24B5" w:rsidP="00AA24B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VARCHAR2(10)</w:t>
            </w:r>
          </w:p>
        </w:tc>
        <w:tc>
          <w:tcPr>
            <w:tcW w:w="709" w:type="dxa"/>
            <w:gridSpan w:val="2"/>
          </w:tcPr>
          <w:p w14:paraId="6A42C10C" w14:textId="77777777" w:rsidR="00AA24B5" w:rsidRPr="00AA2803" w:rsidRDefault="00AA24B5" w:rsidP="00AA24B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70" w:type="dxa"/>
          </w:tcPr>
          <w:p w14:paraId="1DF4D75B" w14:textId="77777777" w:rsidR="00AA24B5" w:rsidRPr="00AA2803" w:rsidRDefault="00AA24B5" w:rsidP="00AA24B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CD3B15" w:rsidRPr="00AA2803" w14:paraId="6D05071D" w14:textId="77777777" w:rsidTr="006D7759">
        <w:tc>
          <w:tcPr>
            <w:tcW w:w="390" w:type="dxa"/>
            <w:tcBorders>
              <w:top w:val="single" w:sz="4" w:space="0" w:color="auto"/>
            </w:tcBorders>
          </w:tcPr>
          <w:p w14:paraId="1128BB82" w14:textId="77777777" w:rsidR="00CD3B15" w:rsidRPr="00AA2803" w:rsidRDefault="00CD3B15" w:rsidP="006164CE">
            <w:pPr>
              <w:pStyle w:val="af"/>
              <w:numPr>
                <w:ilvl w:val="0"/>
                <w:numId w:val="48"/>
              </w:numPr>
              <w:snapToGrid w:val="0"/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291" w:type="dxa"/>
            <w:gridSpan w:val="4"/>
          </w:tcPr>
          <w:p w14:paraId="62AE2A23" w14:textId="77777777" w:rsidR="00CD3B15" w:rsidRPr="00AA2803" w:rsidRDefault="00CD3B15" w:rsidP="00CD3B1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盒号</w:t>
            </w:r>
            <w:r>
              <w:rPr>
                <w:rFonts w:ascii="新宋体" w:eastAsia="新宋体" w:hAnsi="新宋体" w:hint="eastAsia"/>
                <w:szCs w:val="22"/>
              </w:rPr>
              <w:t>（箱号+盒子顺序号）</w:t>
            </w:r>
          </w:p>
        </w:tc>
        <w:tc>
          <w:tcPr>
            <w:tcW w:w="1809" w:type="dxa"/>
          </w:tcPr>
          <w:p w14:paraId="4E937E98" w14:textId="77777777" w:rsidR="00CD3B15" w:rsidRPr="00AA2803" w:rsidRDefault="00CD3B15" w:rsidP="00CD3B1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BOX_NO</w:t>
            </w:r>
          </w:p>
        </w:tc>
        <w:tc>
          <w:tcPr>
            <w:tcW w:w="1978" w:type="dxa"/>
            <w:gridSpan w:val="3"/>
          </w:tcPr>
          <w:p w14:paraId="0B6C6D0E" w14:textId="77777777" w:rsidR="00CD3B15" w:rsidRPr="00AA2803" w:rsidRDefault="00CD3B15" w:rsidP="00CD3B1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VARCHAR2(</w:t>
            </w:r>
            <w:r>
              <w:rPr>
                <w:rFonts w:ascii="新宋体" w:eastAsia="新宋体" w:hAnsi="新宋体"/>
                <w:szCs w:val="22"/>
              </w:rPr>
              <w:t>2</w:t>
            </w:r>
            <w:r w:rsidRPr="00AA2803">
              <w:rPr>
                <w:rFonts w:ascii="新宋体" w:eastAsia="新宋体" w:hAnsi="新宋体"/>
                <w:szCs w:val="22"/>
              </w:rPr>
              <w:t>0)</w:t>
            </w:r>
          </w:p>
        </w:tc>
        <w:tc>
          <w:tcPr>
            <w:tcW w:w="709" w:type="dxa"/>
            <w:gridSpan w:val="2"/>
          </w:tcPr>
          <w:p w14:paraId="59A071C6" w14:textId="77777777" w:rsidR="00CD3B15" w:rsidRPr="00AA2803" w:rsidRDefault="00CD3B15" w:rsidP="00CD3B1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70" w:type="dxa"/>
          </w:tcPr>
          <w:p w14:paraId="7B39A1E7" w14:textId="77777777" w:rsidR="00CD3B15" w:rsidRPr="00AA2803" w:rsidRDefault="00CD3B15" w:rsidP="00CD3B1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CD3B15" w:rsidRPr="00AA2803" w14:paraId="6AE7B7C1" w14:textId="77777777" w:rsidTr="006D7759">
        <w:tc>
          <w:tcPr>
            <w:tcW w:w="390" w:type="dxa"/>
            <w:tcBorders>
              <w:top w:val="single" w:sz="4" w:space="0" w:color="auto"/>
            </w:tcBorders>
          </w:tcPr>
          <w:p w14:paraId="74EEC876" w14:textId="77777777" w:rsidR="00CD3B15" w:rsidRPr="00AA2803" w:rsidRDefault="00CD3B15" w:rsidP="006164CE">
            <w:pPr>
              <w:pStyle w:val="af"/>
              <w:numPr>
                <w:ilvl w:val="0"/>
                <w:numId w:val="48"/>
              </w:numPr>
              <w:snapToGrid w:val="0"/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291" w:type="dxa"/>
            <w:gridSpan w:val="4"/>
          </w:tcPr>
          <w:p w14:paraId="078D4A7C" w14:textId="77777777" w:rsidR="00CD3B15" w:rsidRPr="00AA2803" w:rsidRDefault="00CD3B15" w:rsidP="00CD3B1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本号</w:t>
            </w:r>
          </w:p>
        </w:tc>
        <w:tc>
          <w:tcPr>
            <w:tcW w:w="1809" w:type="dxa"/>
          </w:tcPr>
          <w:p w14:paraId="526F3503" w14:textId="77777777" w:rsidR="00CD3B15" w:rsidRPr="00AA2803" w:rsidRDefault="00CD3B15" w:rsidP="00CD3B1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PACKAGE_NO</w:t>
            </w:r>
          </w:p>
        </w:tc>
        <w:tc>
          <w:tcPr>
            <w:tcW w:w="1978" w:type="dxa"/>
            <w:gridSpan w:val="3"/>
          </w:tcPr>
          <w:p w14:paraId="0F519640" w14:textId="77777777" w:rsidR="00CD3B15" w:rsidRPr="00AA2803" w:rsidRDefault="00CD3B15" w:rsidP="00CD3B1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VARCHAR2(10)</w:t>
            </w:r>
          </w:p>
        </w:tc>
        <w:tc>
          <w:tcPr>
            <w:tcW w:w="709" w:type="dxa"/>
            <w:gridSpan w:val="2"/>
          </w:tcPr>
          <w:p w14:paraId="47FDC6C7" w14:textId="77777777" w:rsidR="00CD3B15" w:rsidRPr="00AA2803" w:rsidRDefault="00CD3B15" w:rsidP="00CD3B1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70" w:type="dxa"/>
          </w:tcPr>
          <w:p w14:paraId="6DBF9C9A" w14:textId="77777777" w:rsidR="00CD3B15" w:rsidRPr="00AA2803" w:rsidRDefault="00CD3B15" w:rsidP="00CD3B1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CD3B15" w:rsidRPr="00AA2803" w14:paraId="38DE0632" w14:textId="77777777" w:rsidTr="006D7759">
        <w:tc>
          <w:tcPr>
            <w:tcW w:w="390" w:type="dxa"/>
            <w:tcBorders>
              <w:top w:val="single" w:sz="4" w:space="0" w:color="auto"/>
            </w:tcBorders>
          </w:tcPr>
          <w:p w14:paraId="56815209" w14:textId="77777777" w:rsidR="00CD3B15" w:rsidRPr="00AA2803" w:rsidRDefault="00CD3B15" w:rsidP="006164CE">
            <w:pPr>
              <w:pStyle w:val="af"/>
              <w:numPr>
                <w:ilvl w:val="0"/>
                <w:numId w:val="48"/>
              </w:numPr>
              <w:snapToGrid w:val="0"/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291" w:type="dxa"/>
            <w:gridSpan w:val="4"/>
          </w:tcPr>
          <w:p w14:paraId="3A3504E7" w14:textId="77777777" w:rsidR="00CD3B15" w:rsidRPr="00AA2803" w:rsidRDefault="00CD3B15" w:rsidP="00CD3B1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票号</w:t>
            </w:r>
          </w:p>
        </w:tc>
        <w:tc>
          <w:tcPr>
            <w:tcW w:w="1809" w:type="dxa"/>
          </w:tcPr>
          <w:p w14:paraId="1F09DF65" w14:textId="77777777" w:rsidR="00CD3B15" w:rsidRPr="00AA2803" w:rsidRDefault="00CD3B15" w:rsidP="00CD3B1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TICKET_NO</w:t>
            </w:r>
          </w:p>
        </w:tc>
        <w:tc>
          <w:tcPr>
            <w:tcW w:w="1978" w:type="dxa"/>
            <w:gridSpan w:val="3"/>
          </w:tcPr>
          <w:p w14:paraId="58CBF87C" w14:textId="77777777" w:rsidR="00CD3B15" w:rsidRPr="00AA2803" w:rsidRDefault="00CD3B15" w:rsidP="00CD3B1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NUMBER(5)</w:t>
            </w:r>
          </w:p>
        </w:tc>
        <w:tc>
          <w:tcPr>
            <w:tcW w:w="709" w:type="dxa"/>
            <w:gridSpan w:val="2"/>
          </w:tcPr>
          <w:p w14:paraId="2408A23D" w14:textId="77777777" w:rsidR="00CD3B15" w:rsidRPr="00AA2803" w:rsidRDefault="00CD3B15" w:rsidP="00CD3B1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70" w:type="dxa"/>
          </w:tcPr>
          <w:p w14:paraId="7A44B4EE" w14:textId="77777777" w:rsidR="00CD3B15" w:rsidRPr="00AA2803" w:rsidRDefault="00CD3B15" w:rsidP="00CD3B1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CD3B15" w:rsidRPr="00AA2803" w14:paraId="2C5CFFC9" w14:textId="77777777" w:rsidTr="006D7759">
        <w:tc>
          <w:tcPr>
            <w:tcW w:w="390" w:type="dxa"/>
            <w:tcBorders>
              <w:top w:val="single" w:sz="4" w:space="0" w:color="auto"/>
            </w:tcBorders>
          </w:tcPr>
          <w:p w14:paraId="38A09032" w14:textId="77777777" w:rsidR="00CD3B15" w:rsidRPr="00AA2803" w:rsidRDefault="00CD3B15" w:rsidP="006164CE">
            <w:pPr>
              <w:pStyle w:val="af"/>
              <w:numPr>
                <w:ilvl w:val="0"/>
                <w:numId w:val="48"/>
              </w:numPr>
              <w:snapToGrid w:val="0"/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291" w:type="dxa"/>
            <w:gridSpan w:val="4"/>
          </w:tcPr>
          <w:p w14:paraId="02C89473" w14:textId="77777777" w:rsidR="00CD3B15" w:rsidRPr="00AA2803" w:rsidRDefault="00CD3B15" w:rsidP="00CD3B1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保安区码</w:t>
            </w:r>
          </w:p>
        </w:tc>
        <w:tc>
          <w:tcPr>
            <w:tcW w:w="1809" w:type="dxa"/>
          </w:tcPr>
          <w:p w14:paraId="63F3C1CA" w14:textId="77777777" w:rsidR="00CD3B15" w:rsidRPr="00AA2803" w:rsidRDefault="00CD3B15" w:rsidP="00CD3B1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SECURITY_CODE</w:t>
            </w:r>
          </w:p>
        </w:tc>
        <w:tc>
          <w:tcPr>
            <w:tcW w:w="1978" w:type="dxa"/>
            <w:gridSpan w:val="3"/>
          </w:tcPr>
          <w:p w14:paraId="195E3D33" w14:textId="77777777" w:rsidR="00CD3B15" w:rsidRPr="00AA2803" w:rsidRDefault="00CD3B15" w:rsidP="00CD3B1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VARCHAR2(50)</w:t>
            </w:r>
          </w:p>
        </w:tc>
        <w:tc>
          <w:tcPr>
            <w:tcW w:w="709" w:type="dxa"/>
            <w:gridSpan w:val="2"/>
          </w:tcPr>
          <w:p w14:paraId="4F5E9DB3" w14:textId="77777777" w:rsidR="00CD3B15" w:rsidRPr="00AA2803" w:rsidRDefault="00CD3B15" w:rsidP="00CD3B1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70" w:type="dxa"/>
          </w:tcPr>
          <w:p w14:paraId="7BD4C380" w14:textId="77777777" w:rsidR="00CD3B15" w:rsidRPr="00AA2803" w:rsidRDefault="00CD3B15" w:rsidP="00CD3B1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CD3B15" w:rsidRPr="00AA2803" w14:paraId="367DD466" w14:textId="77777777" w:rsidTr="006D7759">
        <w:tc>
          <w:tcPr>
            <w:tcW w:w="390" w:type="dxa"/>
            <w:tcBorders>
              <w:top w:val="single" w:sz="4" w:space="0" w:color="auto"/>
            </w:tcBorders>
          </w:tcPr>
          <w:p w14:paraId="06CD8648" w14:textId="77777777" w:rsidR="00CD3B15" w:rsidRPr="00AA2803" w:rsidRDefault="00CD3B15" w:rsidP="006164CE">
            <w:pPr>
              <w:pStyle w:val="af"/>
              <w:numPr>
                <w:ilvl w:val="0"/>
                <w:numId w:val="48"/>
              </w:numPr>
              <w:snapToGrid w:val="0"/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291" w:type="dxa"/>
            <w:gridSpan w:val="4"/>
          </w:tcPr>
          <w:p w14:paraId="15A53DD8" w14:textId="77777777" w:rsidR="00CD3B15" w:rsidRPr="00AA2803" w:rsidRDefault="00CD3B15" w:rsidP="00CD3B1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物流区码</w:t>
            </w:r>
          </w:p>
        </w:tc>
        <w:tc>
          <w:tcPr>
            <w:tcW w:w="1809" w:type="dxa"/>
          </w:tcPr>
          <w:p w14:paraId="7F423818" w14:textId="77777777" w:rsidR="00CD3B15" w:rsidRPr="00AA2803" w:rsidRDefault="00CD3B15" w:rsidP="00CD3B1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IDENTITY_CODE</w:t>
            </w:r>
          </w:p>
        </w:tc>
        <w:tc>
          <w:tcPr>
            <w:tcW w:w="1978" w:type="dxa"/>
            <w:gridSpan w:val="3"/>
          </w:tcPr>
          <w:p w14:paraId="2A6EEC80" w14:textId="77777777" w:rsidR="00CD3B15" w:rsidRPr="00AA2803" w:rsidRDefault="00CD3B15" w:rsidP="00CD3B1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VARCHAR2(50)</w:t>
            </w:r>
          </w:p>
        </w:tc>
        <w:tc>
          <w:tcPr>
            <w:tcW w:w="709" w:type="dxa"/>
            <w:gridSpan w:val="2"/>
          </w:tcPr>
          <w:p w14:paraId="7C73C708" w14:textId="77777777" w:rsidR="00CD3B15" w:rsidRPr="00AA2803" w:rsidRDefault="00CD3B15" w:rsidP="00CD3B1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70" w:type="dxa"/>
          </w:tcPr>
          <w:p w14:paraId="00A78AA0" w14:textId="77777777" w:rsidR="00CD3B15" w:rsidRPr="00AA2803" w:rsidRDefault="00CD3B15" w:rsidP="00CD3B1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CD3B15" w:rsidRPr="00AA2803" w14:paraId="28A84315" w14:textId="77777777" w:rsidTr="006D7759">
        <w:tc>
          <w:tcPr>
            <w:tcW w:w="390" w:type="dxa"/>
            <w:tcBorders>
              <w:top w:val="single" w:sz="4" w:space="0" w:color="auto"/>
            </w:tcBorders>
          </w:tcPr>
          <w:p w14:paraId="144A1058" w14:textId="77777777" w:rsidR="00CD3B15" w:rsidRPr="00AA2803" w:rsidRDefault="00CD3B15" w:rsidP="006164CE">
            <w:pPr>
              <w:pStyle w:val="af"/>
              <w:numPr>
                <w:ilvl w:val="0"/>
                <w:numId w:val="48"/>
              </w:numPr>
              <w:snapToGrid w:val="0"/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291" w:type="dxa"/>
            <w:gridSpan w:val="4"/>
          </w:tcPr>
          <w:p w14:paraId="7861C340" w14:textId="77777777" w:rsidR="00CD3B15" w:rsidRPr="00AA2803" w:rsidRDefault="00CD3B15" w:rsidP="00CD3B1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中奖金额</w:t>
            </w:r>
          </w:p>
        </w:tc>
        <w:tc>
          <w:tcPr>
            <w:tcW w:w="1809" w:type="dxa"/>
          </w:tcPr>
          <w:p w14:paraId="598C72CC" w14:textId="77777777" w:rsidR="00CD3B15" w:rsidRPr="00AA2803" w:rsidRDefault="00CD3B15" w:rsidP="00CD3B1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PAY_AMOUNT</w:t>
            </w:r>
          </w:p>
        </w:tc>
        <w:tc>
          <w:tcPr>
            <w:tcW w:w="1978" w:type="dxa"/>
            <w:gridSpan w:val="3"/>
          </w:tcPr>
          <w:p w14:paraId="7C1CE262" w14:textId="77777777" w:rsidR="00CD3B15" w:rsidRPr="00AA2803" w:rsidRDefault="00CD3B15" w:rsidP="00CD3B1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NUMBER(28)</w:t>
            </w:r>
          </w:p>
        </w:tc>
        <w:tc>
          <w:tcPr>
            <w:tcW w:w="709" w:type="dxa"/>
            <w:gridSpan w:val="2"/>
          </w:tcPr>
          <w:p w14:paraId="7B25C77A" w14:textId="77777777" w:rsidR="00CD3B15" w:rsidRPr="00AA2803" w:rsidRDefault="00CD3B15" w:rsidP="00CD3B1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70" w:type="dxa"/>
          </w:tcPr>
          <w:p w14:paraId="73629984" w14:textId="77777777" w:rsidR="00CD3B15" w:rsidRPr="00AA2803" w:rsidRDefault="00CD3B15" w:rsidP="00CD3B1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041CBF" w:rsidRPr="00AA2803" w14:paraId="797829F8" w14:textId="77777777" w:rsidTr="006D7759">
        <w:tc>
          <w:tcPr>
            <w:tcW w:w="390" w:type="dxa"/>
            <w:tcBorders>
              <w:top w:val="single" w:sz="4" w:space="0" w:color="auto"/>
            </w:tcBorders>
          </w:tcPr>
          <w:p w14:paraId="145A55FD" w14:textId="77777777" w:rsidR="00041CBF" w:rsidRPr="00AA2803" w:rsidRDefault="00041CBF" w:rsidP="00041CBF">
            <w:pPr>
              <w:pStyle w:val="af"/>
              <w:numPr>
                <w:ilvl w:val="0"/>
                <w:numId w:val="48"/>
              </w:numPr>
              <w:snapToGrid w:val="0"/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291" w:type="dxa"/>
            <w:gridSpan w:val="4"/>
          </w:tcPr>
          <w:p w14:paraId="68A18E0B" w14:textId="60ECD515" w:rsidR="00041CBF" w:rsidRPr="00AA2803" w:rsidRDefault="00041CBF" w:rsidP="00041CB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中奖</w:t>
            </w:r>
            <w:r>
              <w:rPr>
                <w:rFonts w:ascii="新宋体" w:eastAsia="新宋体" w:hAnsi="新宋体" w:hint="eastAsia"/>
                <w:szCs w:val="22"/>
              </w:rPr>
              <w:t>等级</w:t>
            </w:r>
          </w:p>
        </w:tc>
        <w:tc>
          <w:tcPr>
            <w:tcW w:w="1809" w:type="dxa"/>
          </w:tcPr>
          <w:p w14:paraId="18D3329C" w14:textId="78B76842" w:rsidR="00041CBF" w:rsidRPr="00AA2803" w:rsidRDefault="00041CBF" w:rsidP="00041CB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REWARD_NO</w:t>
            </w:r>
          </w:p>
        </w:tc>
        <w:tc>
          <w:tcPr>
            <w:tcW w:w="1978" w:type="dxa"/>
            <w:gridSpan w:val="3"/>
          </w:tcPr>
          <w:p w14:paraId="794952C0" w14:textId="2F279FD1" w:rsidR="00041CBF" w:rsidRPr="00AA2803" w:rsidRDefault="00041CBF" w:rsidP="00041CB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NUMBER(3)</w:t>
            </w:r>
          </w:p>
        </w:tc>
        <w:tc>
          <w:tcPr>
            <w:tcW w:w="709" w:type="dxa"/>
            <w:gridSpan w:val="2"/>
          </w:tcPr>
          <w:p w14:paraId="0CF885EA" w14:textId="77777777" w:rsidR="00041CBF" w:rsidRPr="00AA2803" w:rsidRDefault="00041CBF" w:rsidP="00041CB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70" w:type="dxa"/>
          </w:tcPr>
          <w:p w14:paraId="353626B8" w14:textId="77777777" w:rsidR="00041CBF" w:rsidRPr="00AA2803" w:rsidRDefault="00041CBF" w:rsidP="00041CB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041CBF" w:rsidRPr="00AA2803" w14:paraId="159128CF" w14:textId="77777777" w:rsidTr="006D7759">
        <w:tc>
          <w:tcPr>
            <w:tcW w:w="390" w:type="dxa"/>
            <w:tcBorders>
              <w:top w:val="single" w:sz="4" w:space="0" w:color="auto"/>
            </w:tcBorders>
          </w:tcPr>
          <w:p w14:paraId="5A224648" w14:textId="77777777" w:rsidR="00041CBF" w:rsidRPr="00AA2803" w:rsidRDefault="00041CBF" w:rsidP="00041CBF">
            <w:pPr>
              <w:pStyle w:val="af"/>
              <w:numPr>
                <w:ilvl w:val="0"/>
                <w:numId w:val="48"/>
              </w:numPr>
              <w:snapToGrid w:val="0"/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291" w:type="dxa"/>
            <w:gridSpan w:val="4"/>
          </w:tcPr>
          <w:p w14:paraId="6FEF2733" w14:textId="77777777" w:rsidR="00041CBF" w:rsidRPr="00AA2803" w:rsidRDefault="00041CBF" w:rsidP="00041CB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彩票金额</w:t>
            </w:r>
          </w:p>
        </w:tc>
        <w:tc>
          <w:tcPr>
            <w:tcW w:w="1809" w:type="dxa"/>
          </w:tcPr>
          <w:p w14:paraId="44BFB0B6" w14:textId="77777777" w:rsidR="00041CBF" w:rsidRPr="00AA2803" w:rsidRDefault="00041CBF" w:rsidP="00041CB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LOTTERY_AMOUNT</w:t>
            </w:r>
          </w:p>
        </w:tc>
        <w:tc>
          <w:tcPr>
            <w:tcW w:w="1978" w:type="dxa"/>
            <w:gridSpan w:val="3"/>
          </w:tcPr>
          <w:p w14:paraId="08EB003A" w14:textId="77777777" w:rsidR="00041CBF" w:rsidRPr="00AA2803" w:rsidRDefault="00041CBF" w:rsidP="00041CB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NUMBER(18)</w:t>
            </w:r>
          </w:p>
        </w:tc>
        <w:tc>
          <w:tcPr>
            <w:tcW w:w="709" w:type="dxa"/>
            <w:gridSpan w:val="2"/>
          </w:tcPr>
          <w:p w14:paraId="3A7456D6" w14:textId="77777777" w:rsidR="00041CBF" w:rsidRPr="00AA2803" w:rsidRDefault="00041CBF" w:rsidP="00041CB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70" w:type="dxa"/>
          </w:tcPr>
          <w:p w14:paraId="1C341833" w14:textId="77777777" w:rsidR="00041CBF" w:rsidRPr="00AA2803" w:rsidRDefault="00041CBF" w:rsidP="00041CB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041CBF" w:rsidRPr="00AA2803" w14:paraId="142DEEED" w14:textId="77777777" w:rsidTr="006D7759">
        <w:tc>
          <w:tcPr>
            <w:tcW w:w="390" w:type="dxa"/>
            <w:tcBorders>
              <w:top w:val="single" w:sz="4" w:space="0" w:color="auto"/>
            </w:tcBorders>
          </w:tcPr>
          <w:p w14:paraId="1DF00CB4" w14:textId="77777777" w:rsidR="00041CBF" w:rsidRPr="00AA2803" w:rsidRDefault="00041CBF" w:rsidP="00041CBF">
            <w:pPr>
              <w:pStyle w:val="af"/>
              <w:numPr>
                <w:ilvl w:val="0"/>
                <w:numId w:val="48"/>
              </w:numPr>
              <w:snapToGrid w:val="0"/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291" w:type="dxa"/>
            <w:gridSpan w:val="4"/>
          </w:tcPr>
          <w:p w14:paraId="1D241C93" w14:textId="08CC3450" w:rsidR="00041CBF" w:rsidRPr="00AA2803" w:rsidRDefault="00041CBF" w:rsidP="00041CB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兑奖佣金</w:t>
            </w:r>
          </w:p>
        </w:tc>
        <w:tc>
          <w:tcPr>
            <w:tcW w:w="1809" w:type="dxa"/>
          </w:tcPr>
          <w:p w14:paraId="0D68FC50" w14:textId="61C1529F" w:rsidR="00041CBF" w:rsidRPr="00AA2803" w:rsidRDefault="00041CBF" w:rsidP="00041CB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COMM</w:t>
            </w:r>
            <w:r>
              <w:rPr>
                <w:rFonts w:ascii="新宋体" w:eastAsia="新宋体" w:hAnsi="新宋体"/>
                <w:szCs w:val="22"/>
              </w:rPr>
              <w:t>_AMOUNT</w:t>
            </w:r>
          </w:p>
        </w:tc>
        <w:tc>
          <w:tcPr>
            <w:tcW w:w="1978" w:type="dxa"/>
            <w:gridSpan w:val="3"/>
          </w:tcPr>
          <w:p w14:paraId="0FA4326D" w14:textId="508B7C8C" w:rsidR="00041CBF" w:rsidRPr="00AA2803" w:rsidRDefault="00041CBF" w:rsidP="00041CB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NUMBER(18)</w:t>
            </w:r>
          </w:p>
        </w:tc>
        <w:tc>
          <w:tcPr>
            <w:tcW w:w="709" w:type="dxa"/>
            <w:gridSpan w:val="2"/>
          </w:tcPr>
          <w:p w14:paraId="292F3D44" w14:textId="77777777" w:rsidR="00041CBF" w:rsidRPr="00AA2803" w:rsidRDefault="00041CBF" w:rsidP="00041CB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70" w:type="dxa"/>
          </w:tcPr>
          <w:p w14:paraId="144E1FFD" w14:textId="77777777" w:rsidR="00041CBF" w:rsidRPr="00AA2803" w:rsidRDefault="00041CBF" w:rsidP="00041CB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041CBF" w:rsidRPr="00AA2803" w14:paraId="67039F2C" w14:textId="77777777" w:rsidTr="006D7759">
        <w:tc>
          <w:tcPr>
            <w:tcW w:w="390" w:type="dxa"/>
            <w:tcBorders>
              <w:top w:val="single" w:sz="4" w:space="0" w:color="auto"/>
            </w:tcBorders>
          </w:tcPr>
          <w:p w14:paraId="1EEBCE04" w14:textId="77777777" w:rsidR="00041CBF" w:rsidRPr="00AA2803" w:rsidRDefault="00041CBF" w:rsidP="00041CBF">
            <w:pPr>
              <w:pStyle w:val="af"/>
              <w:numPr>
                <w:ilvl w:val="0"/>
                <w:numId w:val="48"/>
              </w:numPr>
              <w:snapToGrid w:val="0"/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291" w:type="dxa"/>
            <w:gridSpan w:val="4"/>
          </w:tcPr>
          <w:p w14:paraId="574B3E34" w14:textId="63FEC39C" w:rsidR="00041CBF" w:rsidRPr="00AA2803" w:rsidRDefault="00041CBF" w:rsidP="00041CB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兑奖佣金比例</w:t>
            </w:r>
          </w:p>
        </w:tc>
        <w:tc>
          <w:tcPr>
            <w:tcW w:w="1809" w:type="dxa"/>
          </w:tcPr>
          <w:p w14:paraId="7C9E270E" w14:textId="1235E38C" w:rsidR="00041CBF" w:rsidRPr="00AA2803" w:rsidRDefault="00041CBF" w:rsidP="00041CB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COMM_RATE</w:t>
            </w:r>
          </w:p>
        </w:tc>
        <w:tc>
          <w:tcPr>
            <w:tcW w:w="1978" w:type="dxa"/>
            <w:gridSpan w:val="3"/>
          </w:tcPr>
          <w:p w14:paraId="5A4D3FF1" w14:textId="38673FC9" w:rsidR="00041CBF" w:rsidRPr="00AA2803" w:rsidRDefault="00041CBF" w:rsidP="00041CB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NUMBER(8)</w:t>
            </w:r>
          </w:p>
        </w:tc>
        <w:tc>
          <w:tcPr>
            <w:tcW w:w="709" w:type="dxa"/>
            <w:gridSpan w:val="2"/>
          </w:tcPr>
          <w:p w14:paraId="609AE421" w14:textId="77777777" w:rsidR="00041CBF" w:rsidRPr="00AA2803" w:rsidRDefault="00041CBF" w:rsidP="00041CB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70" w:type="dxa"/>
          </w:tcPr>
          <w:p w14:paraId="312EAF30" w14:textId="77777777" w:rsidR="00041CBF" w:rsidRPr="00AA2803" w:rsidRDefault="00041CBF" w:rsidP="00041CB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041CBF" w:rsidRPr="00AA2803" w14:paraId="198B620A" w14:textId="77777777" w:rsidTr="006D7759">
        <w:tc>
          <w:tcPr>
            <w:tcW w:w="390" w:type="dxa"/>
            <w:tcBorders>
              <w:top w:val="single" w:sz="4" w:space="0" w:color="auto"/>
            </w:tcBorders>
          </w:tcPr>
          <w:p w14:paraId="7CD73D3A" w14:textId="77777777" w:rsidR="00041CBF" w:rsidRPr="00AA2803" w:rsidRDefault="00041CBF" w:rsidP="00041CBF">
            <w:pPr>
              <w:pStyle w:val="af"/>
              <w:numPr>
                <w:ilvl w:val="0"/>
                <w:numId w:val="48"/>
              </w:numPr>
              <w:snapToGrid w:val="0"/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291" w:type="dxa"/>
            <w:gridSpan w:val="4"/>
          </w:tcPr>
          <w:p w14:paraId="6854C477" w14:textId="77777777" w:rsidR="00041CBF" w:rsidRPr="00AA2803" w:rsidRDefault="00041CBF" w:rsidP="00041CB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兑奖时间</w:t>
            </w:r>
          </w:p>
        </w:tc>
        <w:tc>
          <w:tcPr>
            <w:tcW w:w="1809" w:type="dxa"/>
          </w:tcPr>
          <w:p w14:paraId="170206BD" w14:textId="77777777" w:rsidR="00041CBF" w:rsidRPr="00AA2803" w:rsidRDefault="00041CBF" w:rsidP="00041CB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PAY_TIME</w:t>
            </w:r>
          </w:p>
        </w:tc>
        <w:tc>
          <w:tcPr>
            <w:tcW w:w="1978" w:type="dxa"/>
            <w:gridSpan w:val="3"/>
          </w:tcPr>
          <w:p w14:paraId="43C93DA7" w14:textId="77777777" w:rsidR="00041CBF" w:rsidRPr="00AA2803" w:rsidRDefault="00041CBF" w:rsidP="00041CB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DATE</w:t>
            </w:r>
          </w:p>
        </w:tc>
        <w:tc>
          <w:tcPr>
            <w:tcW w:w="709" w:type="dxa"/>
            <w:gridSpan w:val="2"/>
          </w:tcPr>
          <w:p w14:paraId="1A4F03F7" w14:textId="77777777" w:rsidR="00041CBF" w:rsidRPr="00AA2803" w:rsidRDefault="00041CBF" w:rsidP="00041CB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70" w:type="dxa"/>
          </w:tcPr>
          <w:p w14:paraId="6457DB77" w14:textId="77777777" w:rsidR="00041CBF" w:rsidRPr="00AA2803" w:rsidRDefault="00041CBF" w:rsidP="00041CB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041CBF" w:rsidRPr="00AA2803" w14:paraId="12E80DFA" w14:textId="77777777" w:rsidTr="006D7759">
        <w:tc>
          <w:tcPr>
            <w:tcW w:w="390" w:type="dxa"/>
            <w:tcBorders>
              <w:top w:val="single" w:sz="4" w:space="0" w:color="auto"/>
            </w:tcBorders>
          </w:tcPr>
          <w:p w14:paraId="133CCC23" w14:textId="77777777" w:rsidR="00041CBF" w:rsidRPr="00AA2803" w:rsidRDefault="00041CBF" w:rsidP="00041CBF">
            <w:pPr>
              <w:pStyle w:val="af"/>
              <w:numPr>
                <w:ilvl w:val="0"/>
                <w:numId w:val="48"/>
              </w:numPr>
              <w:snapToGrid w:val="0"/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291" w:type="dxa"/>
            <w:gridSpan w:val="4"/>
          </w:tcPr>
          <w:p w14:paraId="1E701E87" w14:textId="77777777" w:rsidR="00041CBF" w:rsidRPr="00AA2803" w:rsidRDefault="00041CBF" w:rsidP="00041CB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兑奖操作员编号</w:t>
            </w:r>
          </w:p>
        </w:tc>
        <w:tc>
          <w:tcPr>
            <w:tcW w:w="1809" w:type="dxa"/>
          </w:tcPr>
          <w:p w14:paraId="4E4FE347" w14:textId="77777777" w:rsidR="00041CBF" w:rsidRPr="00AA2803" w:rsidRDefault="00041CBF" w:rsidP="00041CB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PAYER_ADMIN</w:t>
            </w:r>
          </w:p>
        </w:tc>
        <w:tc>
          <w:tcPr>
            <w:tcW w:w="1978" w:type="dxa"/>
            <w:gridSpan w:val="3"/>
          </w:tcPr>
          <w:p w14:paraId="69CF0A82" w14:textId="77777777" w:rsidR="00041CBF" w:rsidRPr="00AA2803" w:rsidRDefault="00041CBF" w:rsidP="00041CB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NUMBER(4)</w:t>
            </w:r>
          </w:p>
        </w:tc>
        <w:tc>
          <w:tcPr>
            <w:tcW w:w="709" w:type="dxa"/>
            <w:gridSpan w:val="2"/>
          </w:tcPr>
          <w:p w14:paraId="46D316C3" w14:textId="23681BFC" w:rsidR="00041CBF" w:rsidRPr="00AA2803" w:rsidRDefault="00041CBF" w:rsidP="00041CB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70" w:type="dxa"/>
          </w:tcPr>
          <w:p w14:paraId="2B1D0225" w14:textId="77777777" w:rsidR="00041CBF" w:rsidRPr="00AA2803" w:rsidRDefault="00041CBF" w:rsidP="00041CB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041CBF" w:rsidRPr="00AA2803" w14:paraId="06BE9BD1" w14:textId="77777777" w:rsidTr="006D7759">
        <w:tc>
          <w:tcPr>
            <w:tcW w:w="390" w:type="dxa"/>
            <w:tcBorders>
              <w:top w:val="single" w:sz="4" w:space="0" w:color="auto"/>
            </w:tcBorders>
          </w:tcPr>
          <w:p w14:paraId="6B6CDCB3" w14:textId="77777777" w:rsidR="00041CBF" w:rsidRPr="00AA2803" w:rsidRDefault="00041CBF" w:rsidP="00041CBF">
            <w:pPr>
              <w:pStyle w:val="af"/>
              <w:numPr>
                <w:ilvl w:val="0"/>
                <w:numId w:val="48"/>
              </w:numPr>
              <w:snapToGrid w:val="0"/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291" w:type="dxa"/>
            <w:gridSpan w:val="4"/>
          </w:tcPr>
          <w:p w14:paraId="4A5BB7A9" w14:textId="77777777" w:rsidR="00041CBF" w:rsidRPr="00AA2803" w:rsidRDefault="00041CBF" w:rsidP="00041CB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兑奖操作员名称</w:t>
            </w:r>
          </w:p>
        </w:tc>
        <w:tc>
          <w:tcPr>
            <w:tcW w:w="1809" w:type="dxa"/>
          </w:tcPr>
          <w:p w14:paraId="3BA1B951" w14:textId="77777777" w:rsidR="00041CBF" w:rsidRPr="00AA2803" w:rsidRDefault="00041CBF" w:rsidP="00041CB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PAYER_NAME</w:t>
            </w:r>
          </w:p>
        </w:tc>
        <w:tc>
          <w:tcPr>
            <w:tcW w:w="1978" w:type="dxa"/>
            <w:gridSpan w:val="3"/>
          </w:tcPr>
          <w:p w14:paraId="464F39FB" w14:textId="77777777" w:rsidR="00041CBF" w:rsidRPr="00AA2803" w:rsidRDefault="00041CBF" w:rsidP="00041CB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VARCHAR2(1000)</w:t>
            </w:r>
          </w:p>
        </w:tc>
        <w:tc>
          <w:tcPr>
            <w:tcW w:w="709" w:type="dxa"/>
            <w:gridSpan w:val="2"/>
          </w:tcPr>
          <w:p w14:paraId="68703F0D" w14:textId="6C0665A4" w:rsidR="00041CBF" w:rsidRPr="00AA2803" w:rsidRDefault="00041CBF" w:rsidP="00041CB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70" w:type="dxa"/>
          </w:tcPr>
          <w:p w14:paraId="352FD301" w14:textId="77777777" w:rsidR="00041CBF" w:rsidRPr="00AA2803" w:rsidRDefault="00041CBF" w:rsidP="00041CB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041CBF" w:rsidRPr="00AA2803" w14:paraId="064DCFB5" w14:textId="77777777" w:rsidTr="006D7759">
        <w:tc>
          <w:tcPr>
            <w:tcW w:w="390" w:type="dxa"/>
            <w:tcBorders>
              <w:top w:val="single" w:sz="4" w:space="0" w:color="auto"/>
            </w:tcBorders>
          </w:tcPr>
          <w:p w14:paraId="054DDC8E" w14:textId="77777777" w:rsidR="00041CBF" w:rsidRPr="00AA2803" w:rsidRDefault="00041CBF" w:rsidP="00041CBF">
            <w:pPr>
              <w:pStyle w:val="af"/>
              <w:numPr>
                <w:ilvl w:val="0"/>
                <w:numId w:val="48"/>
              </w:numPr>
              <w:snapToGrid w:val="0"/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291" w:type="dxa"/>
            <w:gridSpan w:val="4"/>
          </w:tcPr>
          <w:p w14:paraId="1712F72D" w14:textId="640171F6" w:rsidR="00041CBF" w:rsidRPr="00AA2803" w:rsidRDefault="00DB3856" w:rsidP="00041CB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DB3856">
              <w:rPr>
                <w:rFonts w:ascii="新宋体" w:eastAsia="新宋体" w:hAnsi="新宋体" w:hint="eastAsia"/>
                <w:szCs w:val="22"/>
              </w:rPr>
              <w:t>兑奖方式（1=中心兑奖，2=手工兑奖，3=站点兑奖）</w:t>
            </w:r>
          </w:p>
        </w:tc>
        <w:tc>
          <w:tcPr>
            <w:tcW w:w="1809" w:type="dxa"/>
          </w:tcPr>
          <w:p w14:paraId="4DA126AE" w14:textId="12D64193" w:rsidR="00041CBF" w:rsidRPr="00AA2803" w:rsidRDefault="00041CBF" w:rsidP="00041CB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IS_CENTER_PAID</w:t>
            </w:r>
          </w:p>
        </w:tc>
        <w:tc>
          <w:tcPr>
            <w:tcW w:w="1978" w:type="dxa"/>
            <w:gridSpan w:val="3"/>
          </w:tcPr>
          <w:p w14:paraId="3A55B6EE" w14:textId="46EE2B95" w:rsidR="00041CBF" w:rsidRPr="00AA2803" w:rsidRDefault="00041CBF" w:rsidP="00041CB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/>
                <w:szCs w:val="22"/>
              </w:rPr>
              <w:t>NUMBER(1</w:t>
            </w:r>
            <w:r w:rsidRPr="00AA2803">
              <w:rPr>
                <w:rFonts w:ascii="新宋体" w:eastAsia="新宋体" w:hAnsi="新宋体"/>
                <w:szCs w:val="22"/>
              </w:rPr>
              <w:t>)</w:t>
            </w:r>
          </w:p>
        </w:tc>
        <w:tc>
          <w:tcPr>
            <w:tcW w:w="709" w:type="dxa"/>
            <w:gridSpan w:val="2"/>
          </w:tcPr>
          <w:p w14:paraId="05579A83" w14:textId="141BA556" w:rsidR="00041CBF" w:rsidRPr="00AA2803" w:rsidRDefault="00041CBF" w:rsidP="00041CB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70" w:type="dxa"/>
          </w:tcPr>
          <w:p w14:paraId="0CCF4319" w14:textId="03A2950F" w:rsidR="00041CBF" w:rsidRPr="00AA2803" w:rsidRDefault="00041CBF" w:rsidP="00041CB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0</w:t>
            </w:r>
          </w:p>
        </w:tc>
      </w:tr>
      <w:tr w:rsidR="00041CBF" w:rsidRPr="00AA2803" w14:paraId="2CF45953" w14:textId="77777777" w:rsidTr="005E6B04">
        <w:tc>
          <w:tcPr>
            <w:tcW w:w="9747" w:type="dxa"/>
            <w:gridSpan w:val="12"/>
            <w:shd w:val="clear" w:color="auto" w:fill="D9D9D9" w:themeFill="background1" w:themeFillShade="D9"/>
          </w:tcPr>
          <w:p w14:paraId="596C5B38" w14:textId="77777777" w:rsidR="00041CBF" w:rsidRPr="00AA2803" w:rsidRDefault="00041CBF" w:rsidP="00041CBF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表格其他属性信息定义（包括PK-FK、IDX等）</w:t>
            </w:r>
          </w:p>
        </w:tc>
      </w:tr>
      <w:tr w:rsidR="00041CBF" w:rsidRPr="00AA2803" w14:paraId="75FD84D8" w14:textId="77777777" w:rsidTr="006D7759">
        <w:trPr>
          <w:trHeight w:val="231"/>
        </w:trPr>
        <w:tc>
          <w:tcPr>
            <w:tcW w:w="531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51380CC" w14:textId="77777777" w:rsidR="00041CBF" w:rsidRPr="00AA2803" w:rsidRDefault="00041CBF" w:rsidP="00041CBF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主键</w:t>
            </w:r>
          </w:p>
        </w:tc>
        <w:tc>
          <w:tcPr>
            <w:tcW w:w="3150" w:type="dxa"/>
            <w:gridSpan w:val="3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4840DC10" w14:textId="77777777" w:rsidR="00041CBF" w:rsidRPr="00AA2803" w:rsidRDefault="00041CBF" w:rsidP="00041CBF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6066" w:type="dxa"/>
            <w:gridSpan w:val="7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7B47365D" w14:textId="77777777" w:rsidR="00041CBF" w:rsidRPr="00AA2803" w:rsidRDefault="00041CBF" w:rsidP="00041CBF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包含列</w:t>
            </w:r>
          </w:p>
        </w:tc>
      </w:tr>
      <w:tr w:rsidR="00041CBF" w:rsidRPr="00AA2803" w14:paraId="37821C53" w14:textId="77777777" w:rsidTr="006D7759">
        <w:trPr>
          <w:trHeight w:val="231"/>
        </w:trPr>
        <w:tc>
          <w:tcPr>
            <w:tcW w:w="531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9DE4470" w14:textId="77777777" w:rsidR="00041CBF" w:rsidRPr="00AA2803" w:rsidRDefault="00041CBF" w:rsidP="00041CBF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3150" w:type="dxa"/>
            <w:gridSpan w:val="3"/>
            <w:tcBorders>
              <w:left w:val="single" w:sz="4" w:space="0" w:color="auto"/>
            </w:tcBorders>
          </w:tcPr>
          <w:p w14:paraId="7EF43ACD" w14:textId="77777777" w:rsidR="00041CBF" w:rsidRPr="00AA2803" w:rsidRDefault="00041CBF" w:rsidP="00041CB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PK_</w:t>
            </w:r>
            <w:r w:rsidRPr="00AA2803">
              <w:rPr>
                <w:rFonts w:ascii="新宋体" w:eastAsia="新宋体" w:hAnsi="新宋体"/>
                <w:szCs w:val="22"/>
              </w:rPr>
              <w:t>FLOW_PAY</w:t>
            </w:r>
          </w:p>
        </w:tc>
        <w:tc>
          <w:tcPr>
            <w:tcW w:w="6066" w:type="dxa"/>
            <w:gridSpan w:val="7"/>
            <w:tcBorders>
              <w:left w:val="single" w:sz="4" w:space="0" w:color="auto"/>
            </w:tcBorders>
          </w:tcPr>
          <w:p w14:paraId="7A80BA90" w14:textId="77777777" w:rsidR="00041CBF" w:rsidRPr="00AA2803" w:rsidRDefault="00041CBF" w:rsidP="00041CB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PAY_FLOW</w:t>
            </w:r>
          </w:p>
        </w:tc>
      </w:tr>
      <w:tr w:rsidR="00041CBF" w:rsidRPr="00AA2803" w14:paraId="6EC83909" w14:textId="77777777" w:rsidTr="006D7759">
        <w:trPr>
          <w:trHeight w:val="231"/>
        </w:trPr>
        <w:tc>
          <w:tcPr>
            <w:tcW w:w="531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585794B" w14:textId="77777777" w:rsidR="00041CBF" w:rsidRPr="00AA2803" w:rsidRDefault="00041CBF" w:rsidP="00041CBF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外键</w:t>
            </w:r>
          </w:p>
        </w:tc>
        <w:tc>
          <w:tcPr>
            <w:tcW w:w="3150" w:type="dxa"/>
            <w:gridSpan w:val="3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3C8ADD41" w14:textId="77777777" w:rsidR="00041CBF" w:rsidRPr="00AA2803" w:rsidRDefault="00041CBF" w:rsidP="00041CBF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1809" w:type="dxa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3656EA7E" w14:textId="77777777" w:rsidR="00041CBF" w:rsidRPr="00AA2803" w:rsidRDefault="00041CBF" w:rsidP="00041CBF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  <w:tc>
          <w:tcPr>
            <w:tcW w:w="2123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3F6EC27C" w14:textId="77777777" w:rsidR="00041CBF" w:rsidRPr="00AA2803" w:rsidRDefault="00041CBF" w:rsidP="00041CBF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参照表名</w:t>
            </w:r>
          </w:p>
        </w:tc>
        <w:tc>
          <w:tcPr>
            <w:tcW w:w="2134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1727D94E" w14:textId="77777777" w:rsidR="00041CBF" w:rsidRPr="00AA2803" w:rsidRDefault="00041CBF" w:rsidP="00041CBF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</w:tr>
      <w:tr w:rsidR="00041CBF" w:rsidRPr="00AA2803" w14:paraId="6778AC63" w14:textId="77777777" w:rsidTr="006D7759">
        <w:trPr>
          <w:trHeight w:val="231"/>
        </w:trPr>
        <w:tc>
          <w:tcPr>
            <w:tcW w:w="531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240F4D9" w14:textId="77777777" w:rsidR="00041CBF" w:rsidRPr="00AA2803" w:rsidRDefault="00041CBF" w:rsidP="00041CBF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3150" w:type="dxa"/>
            <w:gridSpan w:val="3"/>
            <w:tcBorders>
              <w:left w:val="single" w:sz="4" w:space="0" w:color="auto"/>
            </w:tcBorders>
          </w:tcPr>
          <w:p w14:paraId="60FDF5EE" w14:textId="77777777" w:rsidR="00041CBF" w:rsidRPr="00AA2803" w:rsidRDefault="00041CBF" w:rsidP="00041CB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809" w:type="dxa"/>
            <w:tcBorders>
              <w:left w:val="single" w:sz="4" w:space="0" w:color="auto"/>
            </w:tcBorders>
          </w:tcPr>
          <w:p w14:paraId="09D0A825" w14:textId="77777777" w:rsidR="00041CBF" w:rsidRPr="00AA2803" w:rsidRDefault="00041CBF" w:rsidP="00041CB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123" w:type="dxa"/>
            <w:gridSpan w:val="4"/>
            <w:tcBorders>
              <w:left w:val="single" w:sz="4" w:space="0" w:color="auto"/>
            </w:tcBorders>
          </w:tcPr>
          <w:p w14:paraId="24CF5083" w14:textId="77777777" w:rsidR="00041CBF" w:rsidRPr="00AA2803" w:rsidRDefault="00041CBF" w:rsidP="00041CB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134" w:type="dxa"/>
            <w:gridSpan w:val="2"/>
            <w:tcBorders>
              <w:left w:val="single" w:sz="4" w:space="0" w:color="auto"/>
            </w:tcBorders>
          </w:tcPr>
          <w:p w14:paraId="4050667D" w14:textId="77777777" w:rsidR="00041CBF" w:rsidRPr="00AA2803" w:rsidRDefault="00041CBF" w:rsidP="00041CB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041CBF" w:rsidRPr="00AA2803" w14:paraId="7629F9D6" w14:textId="77777777" w:rsidTr="006D7759">
        <w:trPr>
          <w:trHeight w:val="231"/>
        </w:trPr>
        <w:tc>
          <w:tcPr>
            <w:tcW w:w="531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B7A5026" w14:textId="77777777" w:rsidR="00041CBF" w:rsidRPr="00AA2803" w:rsidRDefault="00041CBF" w:rsidP="00041CBF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索引</w:t>
            </w:r>
          </w:p>
        </w:tc>
        <w:tc>
          <w:tcPr>
            <w:tcW w:w="3150" w:type="dxa"/>
            <w:gridSpan w:val="3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3E6170C9" w14:textId="77777777" w:rsidR="00041CBF" w:rsidRPr="00AA2803" w:rsidRDefault="00041CBF" w:rsidP="00041CBF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2937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3B30A497" w14:textId="77777777" w:rsidR="00041CBF" w:rsidRPr="00AA2803" w:rsidRDefault="00041CBF" w:rsidP="00041CBF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  <w:tc>
          <w:tcPr>
            <w:tcW w:w="3129" w:type="dxa"/>
            <w:gridSpan w:val="5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5426F8F7" w14:textId="77777777" w:rsidR="00041CBF" w:rsidRPr="00AA2803" w:rsidRDefault="00041CBF" w:rsidP="00041CBF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类型</w:t>
            </w:r>
          </w:p>
        </w:tc>
      </w:tr>
      <w:tr w:rsidR="00041CBF" w:rsidRPr="00AA2803" w14:paraId="2FD8BB0A" w14:textId="77777777" w:rsidTr="006D7759">
        <w:trPr>
          <w:trHeight w:val="231"/>
        </w:trPr>
        <w:tc>
          <w:tcPr>
            <w:tcW w:w="531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3628C57" w14:textId="77777777" w:rsidR="00041CBF" w:rsidRPr="00AA2803" w:rsidRDefault="00041CBF" w:rsidP="00041CBF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3150" w:type="dxa"/>
            <w:gridSpan w:val="3"/>
            <w:tcBorders>
              <w:left w:val="single" w:sz="4" w:space="0" w:color="auto"/>
            </w:tcBorders>
          </w:tcPr>
          <w:p w14:paraId="36AEBA5A" w14:textId="3008696F" w:rsidR="00041CBF" w:rsidRPr="00AA2803" w:rsidRDefault="00041CBF" w:rsidP="00041CB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UDX_</w:t>
            </w:r>
            <w:r>
              <w:rPr>
                <w:rFonts w:ascii="新宋体" w:eastAsia="新宋体" w:hAnsi="新宋体"/>
                <w:szCs w:val="22"/>
              </w:rPr>
              <w:t>FLOW_PAY_TICKET</w:t>
            </w:r>
          </w:p>
        </w:tc>
        <w:tc>
          <w:tcPr>
            <w:tcW w:w="2937" w:type="dxa"/>
            <w:gridSpan w:val="2"/>
            <w:tcBorders>
              <w:left w:val="single" w:sz="4" w:space="0" w:color="auto"/>
            </w:tcBorders>
          </w:tcPr>
          <w:p w14:paraId="682FD2E1" w14:textId="5143AECF" w:rsidR="00041CBF" w:rsidRPr="00AA2803" w:rsidRDefault="00041CBF" w:rsidP="00041CB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2E00AF">
              <w:rPr>
                <w:rFonts w:ascii="新宋体" w:eastAsia="新宋体" w:hAnsi="新宋体"/>
                <w:szCs w:val="22"/>
              </w:rPr>
              <w:t>PLAN_CODE,BATCH_NO,TRUNK_NO,BOX_NO,PACKAGE_NO,TICKET_NO</w:t>
            </w:r>
          </w:p>
        </w:tc>
        <w:tc>
          <w:tcPr>
            <w:tcW w:w="3129" w:type="dxa"/>
            <w:gridSpan w:val="5"/>
            <w:tcBorders>
              <w:left w:val="single" w:sz="4" w:space="0" w:color="auto"/>
            </w:tcBorders>
          </w:tcPr>
          <w:p w14:paraId="0DB9E6D2" w14:textId="2C961424" w:rsidR="00041CBF" w:rsidRPr="00AA2803" w:rsidRDefault="00041CBF" w:rsidP="00041CB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唯一</w:t>
            </w:r>
          </w:p>
        </w:tc>
      </w:tr>
      <w:tr w:rsidR="00041CBF" w:rsidRPr="00AA2803" w14:paraId="1B274FE1" w14:textId="77777777" w:rsidTr="005E6B04">
        <w:tc>
          <w:tcPr>
            <w:tcW w:w="531" w:type="dxa"/>
            <w:gridSpan w:val="2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88C43AE" w14:textId="77777777" w:rsidR="00041CBF" w:rsidRPr="00AA2803" w:rsidRDefault="00041CBF" w:rsidP="00041CBF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约束</w:t>
            </w:r>
          </w:p>
        </w:tc>
        <w:tc>
          <w:tcPr>
            <w:tcW w:w="9216" w:type="dxa"/>
            <w:gridSpan w:val="10"/>
            <w:tcBorders>
              <w:left w:val="single" w:sz="4" w:space="0" w:color="auto"/>
            </w:tcBorders>
          </w:tcPr>
          <w:p w14:paraId="280D23E8" w14:textId="77777777" w:rsidR="00041CBF" w:rsidRPr="00AA2803" w:rsidRDefault="00041CBF" w:rsidP="00041CB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041CBF" w:rsidRPr="00AA2803" w14:paraId="51643B41" w14:textId="77777777" w:rsidTr="006D7759">
        <w:trPr>
          <w:trHeight w:val="231"/>
        </w:trPr>
        <w:tc>
          <w:tcPr>
            <w:tcW w:w="531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E3020FC" w14:textId="77777777" w:rsidR="00041CBF" w:rsidRPr="00AA2803" w:rsidRDefault="00041CBF" w:rsidP="00041CBF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</w:t>
            </w: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276E50DE" w14:textId="77777777" w:rsidR="00041CBF" w:rsidRPr="00AA2803" w:rsidRDefault="00041CBF" w:rsidP="00041CBF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分区类型</w:t>
            </w:r>
          </w:p>
        </w:tc>
        <w:tc>
          <w:tcPr>
            <w:tcW w:w="1662" w:type="dxa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4E212F03" w14:textId="77777777" w:rsidR="00041CBF" w:rsidRPr="00AA2803" w:rsidRDefault="00041CBF" w:rsidP="00041CBF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分区字段</w:t>
            </w:r>
          </w:p>
        </w:tc>
        <w:tc>
          <w:tcPr>
            <w:tcW w:w="6066" w:type="dxa"/>
            <w:gridSpan w:val="7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6A15622D" w14:textId="77777777" w:rsidR="00041CBF" w:rsidRPr="00AA2803" w:rsidRDefault="00041CBF" w:rsidP="00041CBF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分区条件</w:t>
            </w:r>
          </w:p>
        </w:tc>
      </w:tr>
      <w:tr w:rsidR="00041CBF" w:rsidRPr="00AA2803" w14:paraId="50EF4B1F" w14:textId="77777777" w:rsidTr="006D7759">
        <w:trPr>
          <w:trHeight w:val="231"/>
        </w:trPr>
        <w:tc>
          <w:tcPr>
            <w:tcW w:w="531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D41FD77" w14:textId="77777777" w:rsidR="00041CBF" w:rsidRPr="00AA2803" w:rsidRDefault="00041CBF" w:rsidP="00041CBF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</w:tcPr>
          <w:p w14:paraId="37A57155" w14:textId="77777777" w:rsidR="00041CBF" w:rsidRPr="00AA2803" w:rsidRDefault="00041CBF" w:rsidP="00041CB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主分区</w:t>
            </w:r>
          </w:p>
        </w:tc>
        <w:tc>
          <w:tcPr>
            <w:tcW w:w="1662" w:type="dxa"/>
            <w:tcBorders>
              <w:left w:val="single" w:sz="4" w:space="0" w:color="auto"/>
            </w:tcBorders>
          </w:tcPr>
          <w:p w14:paraId="60F99F12" w14:textId="77777777" w:rsidR="00041CBF" w:rsidRPr="00AA2803" w:rsidRDefault="00041CBF" w:rsidP="00041CB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6066" w:type="dxa"/>
            <w:gridSpan w:val="7"/>
            <w:tcBorders>
              <w:left w:val="single" w:sz="4" w:space="0" w:color="auto"/>
            </w:tcBorders>
          </w:tcPr>
          <w:p w14:paraId="63586388" w14:textId="77777777" w:rsidR="00041CBF" w:rsidRPr="00AA2803" w:rsidRDefault="00041CBF" w:rsidP="00041CB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041CBF" w:rsidRPr="00AA2803" w14:paraId="7E248257" w14:textId="77777777" w:rsidTr="006D7759">
        <w:trPr>
          <w:trHeight w:val="231"/>
        </w:trPr>
        <w:tc>
          <w:tcPr>
            <w:tcW w:w="531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721C1A0" w14:textId="77777777" w:rsidR="00041CBF" w:rsidRPr="00AA2803" w:rsidRDefault="00041CBF" w:rsidP="00041CBF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</w:tcPr>
          <w:p w14:paraId="350DD70A" w14:textId="77777777" w:rsidR="00041CBF" w:rsidRPr="00AA2803" w:rsidRDefault="00041CBF" w:rsidP="00041CB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子分区</w:t>
            </w:r>
          </w:p>
        </w:tc>
        <w:tc>
          <w:tcPr>
            <w:tcW w:w="1662" w:type="dxa"/>
            <w:tcBorders>
              <w:left w:val="single" w:sz="4" w:space="0" w:color="auto"/>
            </w:tcBorders>
          </w:tcPr>
          <w:p w14:paraId="6EFF7226" w14:textId="77777777" w:rsidR="00041CBF" w:rsidRPr="00AA2803" w:rsidRDefault="00041CBF" w:rsidP="00041CB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6066" w:type="dxa"/>
            <w:gridSpan w:val="7"/>
            <w:tcBorders>
              <w:left w:val="single" w:sz="4" w:space="0" w:color="auto"/>
            </w:tcBorders>
          </w:tcPr>
          <w:p w14:paraId="58CAFBA3" w14:textId="77777777" w:rsidR="00041CBF" w:rsidRPr="00AA2803" w:rsidRDefault="00041CBF" w:rsidP="00041CB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</w:tbl>
    <w:p w14:paraId="59A9338C" w14:textId="77777777" w:rsidR="005C2937" w:rsidRDefault="005C2937" w:rsidP="005C2937"/>
    <w:p w14:paraId="04CFAE48" w14:textId="684675DE" w:rsidR="00D548AC" w:rsidRPr="00AA2803" w:rsidRDefault="00D548AC" w:rsidP="00D548AC">
      <w:pPr>
        <w:pStyle w:val="4"/>
      </w:pPr>
      <w:bookmarkStart w:id="107" w:name="_Toc435450869"/>
      <w:r>
        <w:rPr>
          <w:rFonts w:hint="eastAsia"/>
        </w:rPr>
        <w:t>销售</w:t>
      </w:r>
      <w:r w:rsidRPr="00AA2803">
        <w:rPr>
          <w:rFonts w:hint="eastAsia"/>
        </w:rPr>
        <w:t>记录（</w:t>
      </w:r>
      <w:r w:rsidRPr="00AA2803">
        <w:rPr>
          <w:rFonts w:hint="eastAsia"/>
        </w:rPr>
        <w:t>FLOW_</w:t>
      </w:r>
      <w:r>
        <w:t>SALE</w:t>
      </w:r>
      <w:r w:rsidRPr="00AA2803">
        <w:rPr>
          <w:rFonts w:hint="eastAsia"/>
        </w:rPr>
        <w:t>）</w:t>
      </w:r>
      <w:bookmarkEnd w:id="107"/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90"/>
        <w:gridCol w:w="141"/>
        <w:gridCol w:w="698"/>
        <w:gridCol w:w="790"/>
        <w:gridCol w:w="1481"/>
        <w:gridCol w:w="8"/>
        <w:gridCol w:w="1982"/>
        <w:gridCol w:w="1128"/>
        <w:gridCol w:w="288"/>
        <w:gridCol w:w="562"/>
        <w:gridCol w:w="145"/>
        <w:gridCol w:w="564"/>
        <w:gridCol w:w="1570"/>
      </w:tblGrid>
      <w:tr w:rsidR="00D548AC" w:rsidRPr="00AA2803" w14:paraId="2DCE2CEC" w14:textId="77777777" w:rsidTr="00F84576">
        <w:tc>
          <w:tcPr>
            <w:tcW w:w="1229" w:type="dxa"/>
            <w:gridSpan w:val="3"/>
            <w:shd w:val="clear" w:color="auto" w:fill="C0C0C0"/>
          </w:tcPr>
          <w:p w14:paraId="2E5DC3AB" w14:textId="77777777" w:rsidR="00D548AC" w:rsidRPr="00AA2803" w:rsidRDefault="00D548AC" w:rsidP="00F84576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汉字注解</w:t>
            </w:r>
          </w:p>
        </w:tc>
        <w:tc>
          <w:tcPr>
            <w:tcW w:w="4261" w:type="dxa"/>
            <w:gridSpan w:val="4"/>
            <w:shd w:val="clear" w:color="auto" w:fill="auto"/>
          </w:tcPr>
          <w:p w14:paraId="5E2843D9" w14:textId="730E80FE" w:rsidR="00D548AC" w:rsidRPr="00AA2803" w:rsidRDefault="00D548AC" w:rsidP="00F84576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>
              <w:rPr>
                <w:rFonts w:ascii="新宋体" w:eastAsia="新宋体" w:hAnsi="新宋体" w:hint="eastAsia"/>
                <w:b/>
                <w:sz w:val="24"/>
                <w:szCs w:val="22"/>
              </w:rPr>
              <w:t>销售记录</w:t>
            </w:r>
          </w:p>
        </w:tc>
        <w:tc>
          <w:tcPr>
            <w:tcW w:w="1416" w:type="dxa"/>
            <w:gridSpan w:val="2"/>
            <w:shd w:val="clear" w:color="auto" w:fill="C0C0C0"/>
          </w:tcPr>
          <w:p w14:paraId="49BFB5AC" w14:textId="77777777" w:rsidR="00D548AC" w:rsidRPr="00AA2803" w:rsidRDefault="00D548AC" w:rsidP="00F84576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表名</w:t>
            </w:r>
          </w:p>
        </w:tc>
        <w:tc>
          <w:tcPr>
            <w:tcW w:w="2841" w:type="dxa"/>
            <w:gridSpan w:val="4"/>
            <w:shd w:val="clear" w:color="auto" w:fill="auto"/>
          </w:tcPr>
          <w:p w14:paraId="5AA95928" w14:textId="54C4A3FE" w:rsidR="00D548AC" w:rsidRPr="00AA2803" w:rsidRDefault="00D548AC" w:rsidP="00D548AC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/>
                <w:b/>
                <w:sz w:val="24"/>
                <w:szCs w:val="22"/>
              </w:rPr>
              <w:t>FLOW_</w:t>
            </w:r>
            <w:r>
              <w:rPr>
                <w:rFonts w:ascii="新宋体" w:eastAsia="新宋体" w:hAnsi="新宋体"/>
                <w:b/>
                <w:sz w:val="24"/>
                <w:szCs w:val="22"/>
              </w:rPr>
              <w:t>SALE</w:t>
            </w:r>
          </w:p>
        </w:tc>
      </w:tr>
      <w:tr w:rsidR="00D548AC" w:rsidRPr="00AA2803" w14:paraId="5FFC29BC" w14:textId="77777777" w:rsidTr="00F84576"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horzCross" w:color="auto" w:fill="C0C0C0"/>
          </w:tcPr>
          <w:p w14:paraId="599E27F5" w14:textId="77777777" w:rsidR="00D548AC" w:rsidRPr="00AA2803" w:rsidRDefault="00D548AC" w:rsidP="00F84576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</w:p>
        </w:tc>
        <w:tc>
          <w:tcPr>
            <w:tcW w:w="3118" w:type="dxa"/>
            <w:gridSpan w:val="5"/>
            <w:tcBorders>
              <w:left w:val="single" w:sz="4" w:space="0" w:color="auto"/>
            </w:tcBorders>
            <w:shd w:val="clear" w:color="auto" w:fill="C0C0C0"/>
          </w:tcPr>
          <w:p w14:paraId="236FD41F" w14:textId="77777777" w:rsidR="00D548AC" w:rsidRPr="00AA2803" w:rsidRDefault="00D548AC" w:rsidP="00F84576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字段名称</w:t>
            </w:r>
          </w:p>
        </w:tc>
        <w:tc>
          <w:tcPr>
            <w:tcW w:w="1982" w:type="dxa"/>
            <w:shd w:val="clear" w:color="auto" w:fill="C0C0C0"/>
          </w:tcPr>
          <w:p w14:paraId="1429753E" w14:textId="77777777" w:rsidR="00D548AC" w:rsidRPr="00AA2803" w:rsidRDefault="00D548AC" w:rsidP="00F84576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字段命名</w:t>
            </w:r>
          </w:p>
        </w:tc>
        <w:tc>
          <w:tcPr>
            <w:tcW w:w="1978" w:type="dxa"/>
            <w:gridSpan w:val="3"/>
            <w:shd w:val="clear" w:color="auto" w:fill="C0C0C0"/>
          </w:tcPr>
          <w:p w14:paraId="1583860C" w14:textId="77777777" w:rsidR="00D548AC" w:rsidRPr="00AA2803" w:rsidRDefault="00D548AC" w:rsidP="00F84576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类型</w:t>
            </w:r>
          </w:p>
        </w:tc>
        <w:tc>
          <w:tcPr>
            <w:tcW w:w="709" w:type="dxa"/>
            <w:gridSpan w:val="2"/>
            <w:shd w:val="clear" w:color="auto" w:fill="C0C0C0"/>
          </w:tcPr>
          <w:p w14:paraId="71BA2883" w14:textId="77777777" w:rsidR="00D548AC" w:rsidRPr="00AA2803" w:rsidRDefault="00D548AC" w:rsidP="00F84576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非空</w:t>
            </w:r>
          </w:p>
        </w:tc>
        <w:tc>
          <w:tcPr>
            <w:tcW w:w="1570" w:type="dxa"/>
            <w:shd w:val="clear" w:color="auto" w:fill="C0C0C0"/>
          </w:tcPr>
          <w:p w14:paraId="0DB12599" w14:textId="77777777" w:rsidR="00D548AC" w:rsidRPr="00AA2803" w:rsidRDefault="00D548AC" w:rsidP="00F84576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默认</w:t>
            </w:r>
          </w:p>
        </w:tc>
      </w:tr>
      <w:tr w:rsidR="00D548AC" w:rsidRPr="00AA2803" w14:paraId="1909BD57" w14:textId="77777777" w:rsidTr="00F84576">
        <w:tc>
          <w:tcPr>
            <w:tcW w:w="390" w:type="dxa"/>
            <w:tcBorders>
              <w:top w:val="single" w:sz="4" w:space="0" w:color="auto"/>
            </w:tcBorders>
          </w:tcPr>
          <w:p w14:paraId="67D9F241" w14:textId="77777777" w:rsidR="00D548AC" w:rsidRPr="00AA2803" w:rsidRDefault="00D548AC" w:rsidP="006164CE">
            <w:pPr>
              <w:pStyle w:val="af"/>
              <w:numPr>
                <w:ilvl w:val="0"/>
                <w:numId w:val="79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118" w:type="dxa"/>
            <w:gridSpan w:val="5"/>
          </w:tcPr>
          <w:p w14:paraId="2F2F831A" w14:textId="3570B4ED" w:rsidR="00D548AC" w:rsidRPr="00AA2803" w:rsidRDefault="00D548AC" w:rsidP="00D548AC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销售</w:t>
            </w:r>
            <w:r w:rsidRPr="00AA2803">
              <w:rPr>
                <w:rFonts w:ascii="新宋体" w:eastAsia="新宋体" w:hAnsi="新宋体" w:hint="eastAsia"/>
                <w:szCs w:val="22"/>
              </w:rPr>
              <w:t>流水（</w:t>
            </w:r>
            <w:r>
              <w:rPr>
                <w:rFonts w:ascii="新宋体" w:eastAsia="新宋体" w:hAnsi="新宋体"/>
                <w:szCs w:val="22"/>
              </w:rPr>
              <w:t>XS</w:t>
            </w:r>
            <w:r w:rsidRPr="00AA2803">
              <w:rPr>
                <w:rFonts w:ascii="新宋体" w:eastAsia="新宋体" w:hAnsi="新宋体" w:hint="eastAsia"/>
                <w:szCs w:val="22"/>
              </w:rPr>
              <w:t>12345678901234567890</w:t>
            </w:r>
            <w:r>
              <w:rPr>
                <w:rFonts w:ascii="新宋体" w:eastAsia="新宋体" w:hAnsi="新宋体"/>
                <w:szCs w:val="22"/>
              </w:rPr>
              <w:t>12</w:t>
            </w:r>
            <w:r w:rsidRPr="00AA2803">
              <w:rPr>
                <w:rFonts w:ascii="新宋体" w:eastAsia="新宋体" w:hAnsi="新宋体" w:hint="eastAsia"/>
                <w:szCs w:val="22"/>
              </w:rPr>
              <w:t>）</w:t>
            </w:r>
          </w:p>
        </w:tc>
        <w:tc>
          <w:tcPr>
            <w:tcW w:w="1982" w:type="dxa"/>
          </w:tcPr>
          <w:p w14:paraId="4CC54DF8" w14:textId="4A877709" w:rsidR="00D548AC" w:rsidRPr="00AA2803" w:rsidRDefault="00D548AC" w:rsidP="00F8457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/>
                <w:szCs w:val="22"/>
              </w:rPr>
              <w:t>SALE_FLOW</w:t>
            </w:r>
          </w:p>
        </w:tc>
        <w:tc>
          <w:tcPr>
            <w:tcW w:w="1978" w:type="dxa"/>
            <w:gridSpan w:val="3"/>
          </w:tcPr>
          <w:p w14:paraId="484CEE8C" w14:textId="77777777" w:rsidR="00D548AC" w:rsidRPr="00AA2803" w:rsidRDefault="00D548AC" w:rsidP="00F8457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CHAR(2</w:t>
            </w:r>
            <w:r>
              <w:rPr>
                <w:rFonts w:ascii="新宋体" w:eastAsia="新宋体" w:hAnsi="新宋体"/>
                <w:szCs w:val="22"/>
              </w:rPr>
              <w:t>4</w:t>
            </w:r>
            <w:r w:rsidRPr="00AA2803">
              <w:rPr>
                <w:rFonts w:ascii="新宋体" w:eastAsia="新宋体" w:hAnsi="新宋体"/>
                <w:szCs w:val="22"/>
              </w:rPr>
              <w:t>)</w:t>
            </w:r>
          </w:p>
        </w:tc>
        <w:tc>
          <w:tcPr>
            <w:tcW w:w="709" w:type="dxa"/>
            <w:gridSpan w:val="2"/>
          </w:tcPr>
          <w:p w14:paraId="4A684754" w14:textId="77777777" w:rsidR="00D548AC" w:rsidRPr="00AA2803" w:rsidRDefault="00D548AC" w:rsidP="00F8457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70" w:type="dxa"/>
          </w:tcPr>
          <w:p w14:paraId="1D852C85" w14:textId="77777777" w:rsidR="00D548AC" w:rsidRPr="00AA2803" w:rsidRDefault="00D548AC" w:rsidP="00F8457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14040F" w:rsidRPr="00AA2803" w14:paraId="38B604A2" w14:textId="77777777" w:rsidTr="00F84576">
        <w:tc>
          <w:tcPr>
            <w:tcW w:w="390" w:type="dxa"/>
            <w:tcBorders>
              <w:top w:val="single" w:sz="4" w:space="0" w:color="auto"/>
            </w:tcBorders>
          </w:tcPr>
          <w:p w14:paraId="25B16FF9" w14:textId="77777777" w:rsidR="0014040F" w:rsidRPr="00AA2803" w:rsidRDefault="0014040F" w:rsidP="006164CE">
            <w:pPr>
              <w:pStyle w:val="af"/>
              <w:numPr>
                <w:ilvl w:val="0"/>
                <w:numId w:val="79"/>
              </w:numPr>
              <w:snapToGrid w:val="0"/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118" w:type="dxa"/>
            <w:gridSpan w:val="5"/>
          </w:tcPr>
          <w:p w14:paraId="2321743B" w14:textId="6C3A3279" w:rsidR="0014040F" w:rsidRPr="00AA2803" w:rsidRDefault="0014040F" w:rsidP="0014040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销售</w:t>
            </w:r>
            <w:r w:rsidRPr="00AA2803">
              <w:rPr>
                <w:rFonts w:ascii="新宋体" w:eastAsia="新宋体" w:hAnsi="新宋体" w:hint="eastAsia"/>
                <w:szCs w:val="22"/>
              </w:rPr>
              <w:t>站点</w:t>
            </w:r>
          </w:p>
        </w:tc>
        <w:tc>
          <w:tcPr>
            <w:tcW w:w="1982" w:type="dxa"/>
          </w:tcPr>
          <w:p w14:paraId="5574CDEE" w14:textId="4B7E5A58" w:rsidR="0014040F" w:rsidRPr="00AA2803" w:rsidRDefault="0014040F" w:rsidP="0014040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AGENCY</w:t>
            </w:r>
            <w:r>
              <w:rPr>
                <w:rFonts w:ascii="新宋体" w:eastAsia="新宋体" w:hAnsi="新宋体"/>
                <w:szCs w:val="22"/>
              </w:rPr>
              <w:t>_CODE</w:t>
            </w:r>
          </w:p>
        </w:tc>
        <w:tc>
          <w:tcPr>
            <w:tcW w:w="1978" w:type="dxa"/>
            <w:gridSpan w:val="3"/>
          </w:tcPr>
          <w:p w14:paraId="7D0CFCC6" w14:textId="77777777" w:rsidR="0014040F" w:rsidRPr="00AA2803" w:rsidRDefault="0014040F" w:rsidP="0014040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CHAR(8)</w:t>
            </w:r>
          </w:p>
        </w:tc>
        <w:tc>
          <w:tcPr>
            <w:tcW w:w="709" w:type="dxa"/>
            <w:gridSpan w:val="2"/>
          </w:tcPr>
          <w:p w14:paraId="764A258C" w14:textId="4A9643B9" w:rsidR="0014040F" w:rsidRPr="00AA2803" w:rsidRDefault="0014040F" w:rsidP="0014040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70" w:type="dxa"/>
          </w:tcPr>
          <w:p w14:paraId="158F622D" w14:textId="77777777" w:rsidR="0014040F" w:rsidRPr="00AA2803" w:rsidRDefault="0014040F" w:rsidP="0014040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7565F" w:rsidRPr="00AA2803" w14:paraId="640ED2C5" w14:textId="77777777" w:rsidTr="00F84576">
        <w:tc>
          <w:tcPr>
            <w:tcW w:w="390" w:type="dxa"/>
            <w:tcBorders>
              <w:top w:val="single" w:sz="4" w:space="0" w:color="auto"/>
            </w:tcBorders>
          </w:tcPr>
          <w:p w14:paraId="5F657055" w14:textId="77777777" w:rsidR="00A7565F" w:rsidRPr="00AA2803" w:rsidRDefault="00A7565F" w:rsidP="006164CE">
            <w:pPr>
              <w:pStyle w:val="af"/>
              <w:numPr>
                <w:ilvl w:val="0"/>
                <w:numId w:val="79"/>
              </w:numPr>
              <w:snapToGrid w:val="0"/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118" w:type="dxa"/>
            <w:gridSpan w:val="5"/>
          </w:tcPr>
          <w:p w14:paraId="51934E49" w14:textId="15C5B1F4" w:rsidR="00A7565F" w:rsidRDefault="00A7565F" w:rsidP="00A7565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区域编码</w:t>
            </w:r>
          </w:p>
        </w:tc>
        <w:tc>
          <w:tcPr>
            <w:tcW w:w="1982" w:type="dxa"/>
          </w:tcPr>
          <w:p w14:paraId="1B2F2575" w14:textId="5C48AB57" w:rsidR="00A7565F" w:rsidRPr="00AA2803" w:rsidRDefault="00A7565F" w:rsidP="00A7565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AREA_CODE</w:t>
            </w:r>
          </w:p>
        </w:tc>
        <w:tc>
          <w:tcPr>
            <w:tcW w:w="1978" w:type="dxa"/>
            <w:gridSpan w:val="3"/>
          </w:tcPr>
          <w:p w14:paraId="7ABCB24C" w14:textId="6AE2104E" w:rsidR="00A7565F" w:rsidRPr="00AA2803" w:rsidRDefault="00A7565F" w:rsidP="00A7565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CHAR(</w:t>
            </w:r>
            <w:r w:rsidRPr="00AA2803">
              <w:rPr>
                <w:rFonts w:ascii="新宋体" w:eastAsia="新宋体" w:hAnsi="新宋体" w:hint="eastAsia"/>
                <w:szCs w:val="22"/>
              </w:rPr>
              <w:t>4</w:t>
            </w:r>
            <w:r w:rsidRPr="00AA2803">
              <w:rPr>
                <w:rFonts w:ascii="新宋体" w:eastAsia="新宋体" w:hAnsi="新宋体"/>
                <w:szCs w:val="22"/>
              </w:rPr>
              <w:t>)</w:t>
            </w:r>
          </w:p>
        </w:tc>
        <w:tc>
          <w:tcPr>
            <w:tcW w:w="709" w:type="dxa"/>
            <w:gridSpan w:val="2"/>
          </w:tcPr>
          <w:p w14:paraId="341101AD" w14:textId="7D986928" w:rsidR="00A7565F" w:rsidRPr="00AA2803" w:rsidRDefault="00A7565F" w:rsidP="00A7565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70" w:type="dxa"/>
          </w:tcPr>
          <w:p w14:paraId="0B7A0B43" w14:textId="77777777" w:rsidR="00A7565F" w:rsidRPr="00AA2803" w:rsidRDefault="00A7565F" w:rsidP="00A7565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7565F" w:rsidRPr="00AA2803" w14:paraId="4C5B19B4" w14:textId="77777777" w:rsidTr="00F84576">
        <w:tc>
          <w:tcPr>
            <w:tcW w:w="390" w:type="dxa"/>
            <w:tcBorders>
              <w:top w:val="single" w:sz="4" w:space="0" w:color="auto"/>
            </w:tcBorders>
          </w:tcPr>
          <w:p w14:paraId="5E7D91C7" w14:textId="77777777" w:rsidR="00A7565F" w:rsidRPr="00AA2803" w:rsidRDefault="00A7565F" w:rsidP="006164CE">
            <w:pPr>
              <w:pStyle w:val="af"/>
              <w:numPr>
                <w:ilvl w:val="0"/>
                <w:numId w:val="79"/>
              </w:numPr>
              <w:snapToGrid w:val="0"/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118" w:type="dxa"/>
            <w:gridSpan w:val="5"/>
          </w:tcPr>
          <w:p w14:paraId="124E675F" w14:textId="40815296" w:rsidR="00A7565F" w:rsidRPr="00AA2803" w:rsidRDefault="00A7565F" w:rsidP="00A7565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组织机构</w:t>
            </w:r>
          </w:p>
        </w:tc>
        <w:tc>
          <w:tcPr>
            <w:tcW w:w="1982" w:type="dxa"/>
          </w:tcPr>
          <w:p w14:paraId="64E06673" w14:textId="3C4A1065" w:rsidR="00A7565F" w:rsidRPr="00AA2803" w:rsidRDefault="00A7565F" w:rsidP="00A7565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ORG_CODE</w:t>
            </w:r>
          </w:p>
        </w:tc>
        <w:tc>
          <w:tcPr>
            <w:tcW w:w="1978" w:type="dxa"/>
            <w:gridSpan w:val="3"/>
          </w:tcPr>
          <w:p w14:paraId="0FC739CC" w14:textId="0FAD2EF4" w:rsidR="00A7565F" w:rsidRPr="00AA2803" w:rsidRDefault="00A7565F" w:rsidP="00A7565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CHAR(</w:t>
            </w:r>
            <w:r>
              <w:rPr>
                <w:rFonts w:ascii="新宋体" w:eastAsia="新宋体" w:hAnsi="新宋体"/>
                <w:szCs w:val="22"/>
              </w:rPr>
              <w:t>2</w:t>
            </w:r>
            <w:r>
              <w:rPr>
                <w:rFonts w:ascii="新宋体" w:eastAsia="新宋体" w:hAnsi="新宋体" w:hint="eastAsia"/>
                <w:szCs w:val="22"/>
              </w:rPr>
              <w:t>)</w:t>
            </w:r>
          </w:p>
        </w:tc>
        <w:tc>
          <w:tcPr>
            <w:tcW w:w="709" w:type="dxa"/>
            <w:gridSpan w:val="2"/>
          </w:tcPr>
          <w:p w14:paraId="69010FCA" w14:textId="0F999331" w:rsidR="00A7565F" w:rsidRPr="00AA2803" w:rsidRDefault="00A7565F" w:rsidP="00A7565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70" w:type="dxa"/>
          </w:tcPr>
          <w:p w14:paraId="68C79990" w14:textId="77777777" w:rsidR="00A7565F" w:rsidRPr="00AA2803" w:rsidRDefault="00A7565F" w:rsidP="00A7565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7565F" w:rsidRPr="00AA2803" w14:paraId="592C924D" w14:textId="77777777" w:rsidTr="00F84576">
        <w:tc>
          <w:tcPr>
            <w:tcW w:w="390" w:type="dxa"/>
            <w:tcBorders>
              <w:top w:val="single" w:sz="4" w:space="0" w:color="auto"/>
            </w:tcBorders>
          </w:tcPr>
          <w:p w14:paraId="47A09D9D" w14:textId="77777777" w:rsidR="00A7565F" w:rsidRPr="00AA2803" w:rsidRDefault="00A7565F" w:rsidP="006164CE">
            <w:pPr>
              <w:pStyle w:val="af"/>
              <w:numPr>
                <w:ilvl w:val="0"/>
                <w:numId w:val="79"/>
              </w:numPr>
              <w:snapToGrid w:val="0"/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118" w:type="dxa"/>
            <w:gridSpan w:val="5"/>
          </w:tcPr>
          <w:p w14:paraId="77CB6A19" w14:textId="2CCCD736" w:rsidR="00A7565F" w:rsidRDefault="00A7565F" w:rsidP="00A7565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方案编码</w:t>
            </w:r>
          </w:p>
        </w:tc>
        <w:tc>
          <w:tcPr>
            <w:tcW w:w="1982" w:type="dxa"/>
          </w:tcPr>
          <w:p w14:paraId="51B227A8" w14:textId="496910BA" w:rsidR="00A7565F" w:rsidRPr="00AA2803" w:rsidRDefault="00A7565F" w:rsidP="00A7565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PLAN_CODE</w:t>
            </w:r>
          </w:p>
        </w:tc>
        <w:tc>
          <w:tcPr>
            <w:tcW w:w="1978" w:type="dxa"/>
            <w:gridSpan w:val="3"/>
          </w:tcPr>
          <w:p w14:paraId="3AA84B7F" w14:textId="5EB38ECD" w:rsidR="00A7565F" w:rsidRPr="00AA2803" w:rsidRDefault="00A7565F" w:rsidP="00A7565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VARCHAR2(10)</w:t>
            </w:r>
          </w:p>
        </w:tc>
        <w:tc>
          <w:tcPr>
            <w:tcW w:w="709" w:type="dxa"/>
            <w:gridSpan w:val="2"/>
          </w:tcPr>
          <w:p w14:paraId="65651D74" w14:textId="297A4982" w:rsidR="00A7565F" w:rsidRPr="00AA2803" w:rsidRDefault="00A7565F" w:rsidP="00A7565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70" w:type="dxa"/>
          </w:tcPr>
          <w:p w14:paraId="7327CE91" w14:textId="77777777" w:rsidR="00A7565F" w:rsidRPr="00AA2803" w:rsidRDefault="00A7565F" w:rsidP="00A7565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7565F" w:rsidRPr="00AA2803" w14:paraId="31228660" w14:textId="77777777" w:rsidTr="00F84576">
        <w:tc>
          <w:tcPr>
            <w:tcW w:w="390" w:type="dxa"/>
            <w:tcBorders>
              <w:top w:val="single" w:sz="4" w:space="0" w:color="auto"/>
            </w:tcBorders>
          </w:tcPr>
          <w:p w14:paraId="590BB458" w14:textId="77777777" w:rsidR="00A7565F" w:rsidRPr="00AA2803" w:rsidRDefault="00A7565F" w:rsidP="006164CE">
            <w:pPr>
              <w:pStyle w:val="af"/>
              <w:numPr>
                <w:ilvl w:val="0"/>
                <w:numId w:val="79"/>
              </w:numPr>
              <w:snapToGrid w:val="0"/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118" w:type="dxa"/>
            <w:gridSpan w:val="5"/>
          </w:tcPr>
          <w:p w14:paraId="31128C74" w14:textId="77777777" w:rsidR="00A7565F" w:rsidRPr="00AA2803" w:rsidRDefault="00A7565F" w:rsidP="00A7565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批次</w:t>
            </w:r>
          </w:p>
        </w:tc>
        <w:tc>
          <w:tcPr>
            <w:tcW w:w="1982" w:type="dxa"/>
          </w:tcPr>
          <w:p w14:paraId="2FA31AFA" w14:textId="77777777" w:rsidR="00A7565F" w:rsidRPr="00AA2803" w:rsidRDefault="00A7565F" w:rsidP="00A7565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BATCH</w:t>
            </w:r>
            <w:r w:rsidRPr="00AA2803">
              <w:rPr>
                <w:rFonts w:ascii="新宋体" w:eastAsia="新宋体" w:hAnsi="新宋体"/>
                <w:szCs w:val="22"/>
              </w:rPr>
              <w:t>_NO</w:t>
            </w:r>
          </w:p>
        </w:tc>
        <w:tc>
          <w:tcPr>
            <w:tcW w:w="1978" w:type="dxa"/>
            <w:gridSpan w:val="3"/>
          </w:tcPr>
          <w:p w14:paraId="1F4EC4AF" w14:textId="77777777" w:rsidR="00A7565F" w:rsidRPr="00AA2803" w:rsidRDefault="00A7565F" w:rsidP="00A7565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VARCHAR2(10)</w:t>
            </w:r>
          </w:p>
        </w:tc>
        <w:tc>
          <w:tcPr>
            <w:tcW w:w="709" w:type="dxa"/>
            <w:gridSpan w:val="2"/>
          </w:tcPr>
          <w:p w14:paraId="2BDC3B93" w14:textId="77777777" w:rsidR="00A7565F" w:rsidRPr="00AA2803" w:rsidRDefault="00A7565F" w:rsidP="00A7565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70" w:type="dxa"/>
          </w:tcPr>
          <w:p w14:paraId="3AE6539D" w14:textId="77777777" w:rsidR="00A7565F" w:rsidRPr="00AA2803" w:rsidRDefault="00A7565F" w:rsidP="00A7565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7565F" w:rsidRPr="00AA2803" w14:paraId="2B22B6A4" w14:textId="77777777" w:rsidTr="00F84576">
        <w:tc>
          <w:tcPr>
            <w:tcW w:w="390" w:type="dxa"/>
            <w:tcBorders>
              <w:top w:val="single" w:sz="4" w:space="0" w:color="auto"/>
            </w:tcBorders>
          </w:tcPr>
          <w:p w14:paraId="1C2ED23E" w14:textId="77777777" w:rsidR="00A7565F" w:rsidRPr="00AA2803" w:rsidRDefault="00A7565F" w:rsidP="006164CE">
            <w:pPr>
              <w:pStyle w:val="af"/>
              <w:numPr>
                <w:ilvl w:val="0"/>
                <w:numId w:val="79"/>
              </w:numPr>
              <w:snapToGrid w:val="0"/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118" w:type="dxa"/>
            <w:gridSpan w:val="5"/>
          </w:tcPr>
          <w:p w14:paraId="4B445782" w14:textId="189D26D8" w:rsidR="00A7565F" w:rsidRPr="00AA2803" w:rsidRDefault="00A7565F" w:rsidP="00A7565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箱</w:t>
            </w:r>
          </w:p>
        </w:tc>
        <w:tc>
          <w:tcPr>
            <w:tcW w:w="1982" w:type="dxa"/>
          </w:tcPr>
          <w:p w14:paraId="17DDFEE7" w14:textId="16F41FB9" w:rsidR="00A7565F" w:rsidRPr="00AA2803" w:rsidRDefault="00A7565F" w:rsidP="00A7565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TRUNKS</w:t>
            </w:r>
          </w:p>
        </w:tc>
        <w:tc>
          <w:tcPr>
            <w:tcW w:w="1978" w:type="dxa"/>
            <w:gridSpan w:val="3"/>
          </w:tcPr>
          <w:p w14:paraId="3A88B43E" w14:textId="1F1D841C" w:rsidR="00A7565F" w:rsidRPr="00AA2803" w:rsidRDefault="00A7565F" w:rsidP="00A7565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NUMBER(18)</w:t>
            </w:r>
          </w:p>
        </w:tc>
        <w:tc>
          <w:tcPr>
            <w:tcW w:w="709" w:type="dxa"/>
            <w:gridSpan w:val="2"/>
          </w:tcPr>
          <w:p w14:paraId="29777D93" w14:textId="1F75A83E" w:rsidR="00A7565F" w:rsidRPr="00AA2803" w:rsidRDefault="00A7565F" w:rsidP="00A7565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70" w:type="dxa"/>
          </w:tcPr>
          <w:p w14:paraId="68193C14" w14:textId="77777777" w:rsidR="00A7565F" w:rsidRPr="00AA2803" w:rsidRDefault="00A7565F" w:rsidP="00A7565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7565F" w:rsidRPr="00AA2803" w14:paraId="597C2BC8" w14:textId="77777777" w:rsidTr="00F84576">
        <w:tc>
          <w:tcPr>
            <w:tcW w:w="390" w:type="dxa"/>
            <w:tcBorders>
              <w:top w:val="single" w:sz="4" w:space="0" w:color="auto"/>
            </w:tcBorders>
          </w:tcPr>
          <w:p w14:paraId="71E064C4" w14:textId="77777777" w:rsidR="00A7565F" w:rsidRPr="00AA2803" w:rsidRDefault="00A7565F" w:rsidP="006164CE">
            <w:pPr>
              <w:pStyle w:val="af"/>
              <w:numPr>
                <w:ilvl w:val="0"/>
                <w:numId w:val="79"/>
              </w:numPr>
              <w:snapToGrid w:val="0"/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118" w:type="dxa"/>
            <w:gridSpan w:val="5"/>
          </w:tcPr>
          <w:p w14:paraId="4886B6A1" w14:textId="2AB052CE" w:rsidR="00A7565F" w:rsidRDefault="00A7565F" w:rsidP="00A7565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盒数</w:t>
            </w:r>
          </w:p>
        </w:tc>
        <w:tc>
          <w:tcPr>
            <w:tcW w:w="1982" w:type="dxa"/>
          </w:tcPr>
          <w:p w14:paraId="7319090A" w14:textId="5D92FF57" w:rsidR="00A7565F" w:rsidRPr="00AA2803" w:rsidRDefault="00A7565F" w:rsidP="003B738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BO</w:t>
            </w:r>
            <w:r w:rsidR="003B738F">
              <w:rPr>
                <w:rFonts w:ascii="新宋体" w:eastAsia="新宋体" w:hAnsi="新宋体"/>
                <w:szCs w:val="22"/>
              </w:rPr>
              <w:t>X</w:t>
            </w:r>
            <w:r>
              <w:rPr>
                <w:rFonts w:ascii="新宋体" w:eastAsia="新宋体" w:hAnsi="新宋体" w:hint="eastAsia"/>
                <w:szCs w:val="22"/>
              </w:rPr>
              <w:t>ES</w:t>
            </w:r>
          </w:p>
        </w:tc>
        <w:tc>
          <w:tcPr>
            <w:tcW w:w="1978" w:type="dxa"/>
            <w:gridSpan w:val="3"/>
          </w:tcPr>
          <w:p w14:paraId="227CBA92" w14:textId="306A2033" w:rsidR="00A7565F" w:rsidRPr="00AA2803" w:rsidRDefault="00A7565F" w:rsidP="00A7565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NUMBER(18)</w:t>
            </w:r>
          </w:p>
        </w:tc>
        <w:tc>
          <w:tcPr>
            <w:tcW w:w="709" w:type="dxa"/>
            <w:gridSpan w:val="2"/>
          </w:tcPr>
          <w:p w14:paraId="260E4949" w14:textId="7FC4234B" w:rsidR="00A7565F" w:rsidRPr="00AA2803" w:rsidRDefault="00A7565F" w:rsidP="00A7565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70" w:type="dxa"/>
          </w:tcPr>
          <w:p w14:paraId="0D1E2B9F" w14:textId="77777777" w:rsidR="00A7565F" w:rsidRPr="00AA2803" w:rsidRDefault="00A7565F" w:rsidP="00A7565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7565F" w:rsidRPr="00AA2803" w14:paraId="027751B7" w14:textId="77777777" w:rsidTr="00F84576">
        <w:tc>
          <w:tcPr>
            <w:tcW w:w="390" w:type="dxa"/>
            <w:tcBorders>
              <w:top w:val="single" w:sz="4" w:space="0" w:color="auto"/>
            </w:tcBorders>
          </w:tcPr>
          <w:p w14:paraId="0177A244" w14:textId="77777777" w:rsidR="00A7565F" w:rsidRPr="00AA2803" w:rsidRDefault="00A7565F" w:rsidP="006164CE">
            <w:pPr>
              <w:pStyle w:val="af"/>
              <w:numPr>
                <w:ilvl w:val="0"/>
                <w:numId w:val="79"/>
              </w:numPr>
              <w:snapToGrid w:val="0"/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118" w:type="dxa"/>
            <w:gridSpan w:val="5"/>
          </w:tcPr>
          <w:p w14:paraId="6598AC45" w14:textId="55B4DFA2" w:rsidR="00A7565F" w:rsidRDefault="00A7565F" w:rsidP="00A7565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本数</w:t>
            </w:r>
          </w:p>
        </w:tc>
        <w:tc>
          <w:tcPr>
            <w:tcW w:w="1982" w:type="dxa"/>
          </w:tcPr>
          <w:p w14:paraId="2D15D24A" w14:textId="5B5953A4" w:rsidR="00A7565F" w:rsidRPr="00AA2803" w:rsidRDefault="00A7565F" w:rsidP="00A7565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PACKAGES</w:t>
            </w:r>
          </w:p>
        </w:tc>
        <w:tc>
          <w:tcPr>
            <w:tcW w:w="1978" w:type="dxa"/>
            <w:gridSpan w:val="3"/>
          </w:tcPr>
          <w:p w14:paraId="393137F3" w14:textId="68A40C4B" w:rsidR="00A7565F" w:rsidRPr="00AA2803" w:rsidRDefault="00A7565F" w:rsidP="00A7565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NUMBER(18)</w:t>
            </w:r>
          </w:p>
        </w:tc>
        <w:tc>
          <w:tcPr>
            <w:tcW w:w="709" w:type="dxa"/>
            <w:gridSpan w:val="2"/>
          </w:tcPr>
          <w:p w14:paraId="303C41AA" w14:textId="228AED1C" w:rsidR="00A7565F" w:rsidRPr="00AA2803" w:rsidRDefault="00A7565F" w:rsidP="00A7565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70" w:type="dxa"/>
          </w:tcPr>
          <w:p w14:paraId="12AFEF2D" w14:textId="77777777" w:rsidR="00A7565F" w:rsidRPr="00AA2803" w:rsidRDefault="00A7565F" w:rsidP="00A7565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7565F" w:rsidRPr="00AA2803" w14:paraId="654998CA" w14:textId="77777777" w:rsidTr="00F84576">
        <w:tc>
          <w:tcPr>
            <w:tcW w:w="390" w:type="dxa"/>
            <w:tcBorders>
              <w:top w:val="single" w:sz="4" w:space="0" w:color="auto"/>
            </w:tcBorders>
          </w:tcPr>
          <w:p w14:paraId="00878F3A" w14:textId="77777777" w:rsidR="00A7565F" w:rsidRPr="00AA2803" w:rsidRDefault="00A7565F" w:rsidP="006164CE">
            <w:pPr>
              <w:pStyle w:val="af"/>
              <w:numPr>
                <w:ilvl w:val="0"/>
                <w:numId w:val="79"/>
              </w:numPr>
              <w:snapToGrid w:val="0"/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118" w:type="dxa"/>
            <w:gridSpan w:val="5"/>
          </w:tcPr>
          <w:p w14:paraId="6B8E4A22" w14:textId="25962928" w:rsidR="00A7565F" w:rsidRPr="00AA2803" w:rsidRDefault="00A7565F" w:rsidP="00A7565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销售张数</w:t>
            </w:r>
          </w:p>
        </w:tc>
        <w:tc>
          <w:tcPr>
            <w:tcW w:w="1982" w:type="dxa"/>
          </w:tcPr>
          <w:p w14:paraId="4CBEDEAE" w14:textId="0CB59D9B" w:rsidR="00A7565F" w:rsidRPr="00AA2803" w:rsidRDefault="00A7565F" w:rsidP="00A7565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/>
                <w:szCs w:val="22"/>
              </w:rPr>
              <w:t>TICKETS</w:t>
            </w:r>
          </w:p>
        </w:tc>
        <w:tc>
          <w:tcPr>
            <w:tcW w:w="1978" w:type="dxa"/>
            <w:gridSpan w:val="3"/>
          </w:tcPr>
          <w:p w14:paraId="5171A6FB" w14:textId="2E6BEE05" w:rsidR="00A7565F" w:rsidRPr="00AA2803" w:rsidRDefault="00A7565F" w:rsidP="00A7565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NUMBER(18)</w:t>
            </w:r>
          </w:p>
        </w:tc>
        <w:tc>
          <w:tcPr>
            <w:tcW w:w="709" w:type="dxa"/>
            <w:gridSpan w:val="2"/>
          </w:tcPr>
          <w:p w14:paraId="101FC8FF" w14:textId="38968A7D" w:rsidR="00A7565F" w:rsidRPr="00AA2803" w:rsidRDefault="00A7565F" w:rsidP="00A7565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70" w:type="dxa"/>
          </w:tcPr>
          <w:p w14:paraId="2E6EA200" w14:textId="77777777" w:rsidR="00A7565F" w:rsidRPr="00AA2803" w:rsidRDefault="00A7565F" w:rsidP="00A7565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7565F" w:rsidRPr="00AA2803" w14:paraId="518942F6" w14:textId="77777777" w:rsidTr="00F84576">
        <w:tc>
          <w:tcPr>
            <w:tcW w:w="390" w:type="dxa"/>
            <w:tcBorders>
              <w:top w:val="single" w:sz="4" w:space="0" w:color="auto"/>
            </w:tcBorders>
          </w:tcPr>
          <w:p w14:paraId="67A3FEC8" w14:textId="77777777" w:rsidR="00A7565F" w:rsidRPr="00AA2803" w:rsidRDefault="00A7565F" w:rsidP="006164CE">
            <w:pPr>
              <w:pStyle w:val="af"/>
              <w:numPr>
                <w:ilvl w:val="0"/>
                <w:numId w:val="79"/>
              </w:numPr>
              <w:snapToGrid w:val="0"/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118" w:type="dxa"/>
            <w:gridSpan w:val="5"/>
          </w:tcPr>
          <w:p w14:paraId="19722EAD" w14:textId="7903C0AE" w:rsidR="00A7565F" w:rsidRPr="00AA2803" w:rsidRDefault="00A7565F" w:rsidP="00A7565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销售</w:t>
            </w:r>
            <w:r w:rsidRPr="00AA2803">
              <w:rPr>
                <w:rFonts w:ascii="新宋体" w:eastAsia="新宋体" w:hAnsi="新宋体" w:hint="eastAsia"/>
                <w:szCs w:val="22"/>
              </w:rPr>
              <w:t>金额</w:t>
            </w:r>
          </w:p>
        </w:tc>
        <w:tc>
          <w:tcPr>
            <w:tcW w:w="1982" w:type="dxa"/>
          </w:tcPr>
          <w:p w14:paraId="4C756B87" w14:textId="067558BB" w:rsidR="00A7565F" w:rsidRPr="00AA2803" w:rsidRDefault="00A7565F" w:rsidP="00A7565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/>
                <w:szCs w:val="22"/>
              </w:rPr>
              <w:t>SALE</w:t>
            </w:r>
            <w:r w:rsidRPr="00AA2803">
              <w:rPr>
                <w:rFonts w:ascii="新宋体" w:eastAsia="新宋体" w:hAnsi="新宋体"/>
                <w:szCs w:val="22"/>
              </w:rPr>
              <w:t>_AMOUNT</w:t>
            </w:r>
          </w:p>
        </w:tc>
        <w:tc>
          <w:tcPr>
            <w:tcW w:w="1978" w:type="dxa"/>
            <w:gridSpan w:val="3"/>
          </w:tcPr>
          <w:p w14:paraId="4FAAFB39" w14:textId="7D920D14" w:rsidR="00A7565F" w:rsidRPr="00AA2803" w:rsidRDefault="00A7565F" w:rsidP="00A7565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NUMBER(28)</w:t>
            </w:r>
          </w:p>
        </w:tc>
        <w:tc>
          <w:tcPr>
            <w:tcW w:w="709" w:type="dxa"/>
            <w:gridSpan w:val="2"/>
          </w:tcPr>
          <w:p w14:paraId="6D74AA19" w14:textId="670CC49B" w:rsidR="00A7565F" w:rsidRPr="00AA2803" w:rsidRDefault="00A7565F" w:rsidP="00A7565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70" w:type="dxa"/>
          </w:tcPr>
          <w:p w14:paraId="2FAE6C9B" w14:textId="77777777" w:rsidR="00A7565F" w:rsidRPr="00AA2803" w:rsidRDefault="00A7565F" w:rsidP="00A7565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7565F" w:rsidRPr="00AA2803" w14:paraId="7BAE51D0" w14:textId="77777777" w:rsidTr="00F84576">
        <w:tc>
          <w:tcPr>
            <w:tcW w:w="390" w:type="dxa"/>
            <w:tcBorders>
              <w:top w:val="single" w:sz="4" w:space="0" w:color="auto"/>
            </w:tcBorders>
          </w:tcPr>
          <w:p w14:paraId="39070F88" w14:textId="77777777" w:rsidR="00A7565F" w:rsidRPr="00AA2803" w:rsidRDefault="00A7565F" w:rsidP="006164CE">
            <w:pPr>
              <w:pStyle w:val="af"/>
              <w:numPr>
                <w:ilvl w:val="0"/>
                <w:numId w:val="79"/>
              </w:numPr>
              <w:snapToGrid w:val="0"/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118" w:type="dxa"/>
            <w:gridSpan w:val="5"/>
          </w:tcPr>
          <w:p w14:paraId="5EEBB510" w14:textId="5317F1EB" w:rsidR="00A7565F" w:rsidRPr="00AA2803" w:rsidRDefault="00A7565F" w:rsidP="00A7565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销售</w:t>
            </w:r>
            <w:r w:rsidRPr="00AA2803">
              <w:rPr>
                <w:rFonts w:ascii="新宋体" w:eastAsia="新宋体" w:hAnsi="新宋体" w:hint="eastAsia"/>
                <w:szCs w:val="22"/>
              </w:rPr>
              <w:t>佣金</w:t>
            </w:r>
          </w:p>
        </w:tc>
        <w:tc>
          <w:tcPr>
            <w:tcW w:w="1982" w:type="dxa"/>
          </w:tcPr>
          <w:p w14:paraId="138E0CCB" w14:textId="54530900" w:rsidR="00A7565F" w:rsidRPr="00AA2803" w:rsidRDefault="00A7565F" w:rsidP="00A7565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COMM</w:t>
            </w:r>
            <w:r>
              <w:rPr>
                <w:rFonts w:ascii="新宋体" w:eastAsia="新宋体" w:hAnsi="新宋体"/>
                <w:szCs w:val="22"/>
              </w:rPr>
              <w:t>_AMOUNT</w:t>
            </w:r>
          </w:p>
        </w:tc>
        <w:tc>
          <w:tcPr>
            <w:tcW w:w="1978" w:type="dxa"/>
            <w:gridSpan w:val="3"/>
          </w:tcPr>
          <w:p w14:paraId="4B8D8363" w14:textId="77777777" w:rsidR="00A7565F" w:rsidRPr="00AA2803" w:rsidRDefault="00A7565F" w:rsidP="00A7565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NUMBER(18)</w:t>
            </w:r>
          </w:p>
        </w:tc>
        <w:tc>
          <w:tcPr>
            <w:tcW w:w="709" w:type="dxa"/>
            <w:gridSpan w:val="2"/>
          </w:tcPr>
          <w:p w14:paraId="0EF65D49" w14:textId="7E856A47" w:rsidR="00A7565F" w:rsidRPr="00AA2803" w:rsidRDefault="00A7565F" w:rsidP="00A7565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70" w:type="dxa"/>
          </w:tcPr>
          <w:p w14:paraId="1C6577B6" w14:textId="77777777" w:rsidR="00A7565F" w:rsidRPr="00AA2803" w:rsidRDefault="00A7565F" w:rsidP="00A7565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7565F" w:rsidRPr="00AA2803" w14:paraId="3F56D5F6" w14:textId="77777777" w:rsidTr="00F84576">
        <w:tc>
          <w:tcPr>
            <w:tcW w:w="390" w:type="dxa"/>
            <w:tcBorders>
              <w:top w:val="single" w:sz="4" w:space="0" w:color="auto"/>
            </w:tcBorders>
          </w:tcPr>
          <w:p w14:paraId="69858A74" w14:textId="77777777" w:rsidR="00A7565F" w:rsidRPr="00AA2803" w:rsidRDefault="00A7565F" w:rsidP="006164CE">
            <w:pPr>
              <w:pStyle w:val="af"/>
              <w:numPr>
                <w:ilvl w:val="0"/>
                <w:numId w:val="79"/>
              </w:numPr>
              <w:snapToGrid w:val="0"/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118" w:type="dxa"/>
            <w:gridSpan w:val="5"/>
          </w:tcPr>
          <w:p w14:paraId="431D6194" w14:textId="4D9C187A" w:rsidR="00A7565F" w:rsidRPr="00AA2803" w:rsidRDefault="00A7565F" w:rsidP="00A7565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销售</w:t>
            </w:r>
            <w:r w:rsidRPr="00AA2803">
              <w:rPr>
                <w:rFonts w:ascii="新宋体" w:eastAsia="新宋体" w:hAnsi="新宋体" w:hint="eastAsia"/>
                <w:szCs w:val="22"/>
              </w:rPr>
              <w:t>佣金比例（千分位）</w:t>
            </w:r>
          </w:p>
        </w:tc>
        <w:tc>
          <w:tcPr>
            <w:tcW w:w="1982" w:type="dxa"/>
          </w:tcPr>
          <w:p w14:paraId="593531A6" w14:textId="0B17978E" w:rsidR="00A7565F" w:rsidRPr="00AA2803" w:rsidRDefault="00A7565F" w:rsidP="00A7565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COMM_RATE</w:t>
            </w:r>
          </w:p>
        </w:tc>
        <w:tc>
          <w:tcPr>
            <w:tcW w:w="1978" w:type="dxa"/>
            <w:gridSpan w:val="3"/>
          </w:tcPr>
          <w:p w14:paraId="68BE80B3" w14:textId="77777777" w:rsidR="00A7565F" w:rsidRPr="00AA2803" w:rsidRDefault="00A7565F" w:rsidP="00A7565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NUMBER(8)</w:t>
            </w:r>
          </w:p>
        </w:tc>
        <w:tc>
          <w:tcPr>
            <w:tcW w:w="709" w:type="dxa"/>
            <w:gridSpan w:val="2"/>
          </w:tcPr>
          <w:p w14:paraId="6F5C333C" w14:textId="157BDB60" w:rsidR="00A7565F" w:rsidRPr="00AA2803" w:rsidRDefault="00A7565F" w:rsidP="00A7565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70" w:type="dxa"/>
          </w:tcPr>
          <w:p w14:paraId="3F266754" w14:textId="77777777" w:rsidR="00A7565F" w:rsidRPr="00AA2803" w:rsidRDefault="00A7565F" w:rsidP="00A7565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7565F" w:rsidRPr="00AA2803" w14:paraId="1BA91A26" w14:textId="77777777" w:rsidTr="00F84576">
        <w:tc>
          <w:tcPr>
            <w:tcW w:w="390" w:type="dxa"/>
            <w:tcBorders>
              <w:top w:val="single" w:sz="4" w:space="0" w:color="auto"/>
            </w:tcBorders>
          </w:tcPr>
          <w:p w14:paraId="4AD52746" w14:textId="77777777" w:rsidR="00A7565F" w:rsidRPr="00AA2803" w:rsidRDefault="00A7565F" w:rsidP="006164CE">
            <w:pPr>
              <w:pStyle w:val="af"/>
              <w:numPr>
                <w:ilvl w:val="0"/>
                <w:numId w:val="79"/>
              </w:numPr>
              <w:snapToGrid w:val="0"/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118" w:type="dxa"/>
            <w:gridSpan w:val="5"/>
          </w:tcPr>
          <w:p w14:paraId="6E5073CE" w14:textId="62B9A0D2" w:rsidR="00A7565F" w:rsidRPr="00AA2803" w:rsidRDefault="00A7565F" w:rsidP="00A7565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销售</w:t>
            </w:r>
            <w:r w:rsidRPr="00AA2803">
              <w:rPr>
                <w:rFonts w:ascii="新宋体" w:eastAsia="新宋体" w:hAnsi="新宋体" w:hint="eastAsia"/>
                <w:szCs w:val="22"/>
              </w:rPr>
              <w:t>时间</w:t>
            </w:r>
          </w:p>
        </w:tc>
        <w:tc>
          <w:tcPr>
            <w:tcW w:w="1982" w:type="dxa"/>
          </w:tcPr>
          <w:p w14:paraId="1F779BB3" w14:textId="31A64DAA" w:rsidR="00A7565F" w:rsidRPr="00AA2803" w:rsidRDefault="00EE684D" w:rsidP="00A7565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/>
                <w:szCs w:val="22"/>
              </w:rPr>
              <w:t>SALE</w:t>
            </w:r>
            <w:r w:rsidR="00A7565F" w:rsidRPr="00AA2803">
              <w:rPr>
                <w:rFonts w:ascii="新宋体" w:eastAsia="新宋体" w:hAnsi="新宋体"/>
                <w:szCs w:val="22"/>
              </w:rPr>
              <w:t>_TIME</w:t>
            </w:r>
          </w:p>
        </w:tc>
        <w:tc>
          <w:tcPr>
            <w:tcW w:w="1978" w:type="dxa"/>
            <w:gridSpan w:val="3"/>
          </w:tcPr>
          <w:p w14:paraId="4A9CF13A" w14:textId="77777777" w:rsidR="00A7565F" w:rsidRPr="00AA2803" w:rsidRDefault="00A7565F" w:rsidP="00A7565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DATE</w:t>
            </w:r>
          </w:p>
        </w:tc>
        <w:tc>
          <w:tcPr>
            <w:tcW w:w="709" w:type="dxa"/>
            <w:gridSpan w:val="2"/>
          </w:tcPr>
          <w:p w14:paraId="01DF17B0" w14:textId="77777777" w:rsidR="00A7565F" w:rsidRPr="00AA2803" w:rsidRDefault="00A7565F" w:rsidP="00A7565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70" w:type="dxa"/>
          </w:tcPr>
          <w:p w14:paraId="669C77B4" w14:textId="77777777" w:rsidR="00A7565F" w:rsidRPr="00AA2803" w:rsidRDefault="00A7565F" w:rsidP="00A7565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7565F" w:rsidRPr="00AA2803" w14:paraId="728310F6" w14:textId="77777777" w:rsidTr="00F84576">
        <w:tc>
          <w:tcPr>
            <w:tcW w:w="390" w:type="dxa"/>
            <w:tcBorders>
              <w:top w:val="single" w:sz="4" w:space="0" w:color="auto"/>
            </w:tcBorders>
          </w:tcPr>
          <w:p w14:paraId="5A675B1E" w14:textId="77777777" w:rsidR="00A7565F" w:rsidRPr="00AA2803" w:rsidRDefault="00A7565F" w:rsidP="006164CE">
            <w:pPr>
              <w:pStyle w:val="af"/>
              <w:numPr>
                <w:ilvl w:val="0"/>
                <w:numId w:val="79"/>
              </w:numPr>
              <w:snapToGrid w:val="0"/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118" w:type="dxa"/>
            <w:gridSpan w:val="5"/>
          </w:tcPr>
          <w:p w14:paraId="4A1F62F1" w14:textId="7528F13A" w:rsidR="00A7565F" w:rsidRDefault="00A7565F" w:rsidP="00A7565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/>
                <w:szCs w:val="22"/>
              </w:rPr>
              <w:t>站点入库单编号</w:t>
            </w:r>
          </w:p>
        </w:tc>
        <w:tc>
          <w:tcPr>
            <w:tcW w:w="1982" w:type="dxa"/>
          </w:tcPr>
          <w:p w14:paraId="3123979C" w14:textId="1325A128" w:rsidR="00A7565F" w:rsidRPr="00AA2803" w:rsidRDefault="00A7565F" w:rsidP="00A7565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/>
                <w:szCs w:val="22"/>
              </w:rPr>
              <w:t>AR</w:t>
            </w:r>
            <w:r w:rsidRPr="00AA2803">
              <w:rPr>
                <w:rFonts w:ascii="新宋体" w:eastAsia="新宋体" w:hAnsi="新宋体" w:hint="eastAsia"/>
                <w:szCs w:val="22"/>
              </w:rPr>
              <w:t>_NO</w:t>
            </w:r>
          </w:p>
        </w:tc>
        <w:tc>
          <w:tcPr>
            <w:tcW w:w="1978" w:type="dxa"/>
            <w:gridSpan w:val="3"/>
          </w:tcPr>
          <w:p w14:paraId="3D7C1044" w14:textId="25A4311B" w:rsidR="00A7565F" w:rsidRPr="00AA2803" w:rsidRDefault="00A7565F" w:rsidP="00A7565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CHAR(10)</w:t>
            </w:r>
          </w:p>
        </w:tc>
        <w:tc>
          <w:tcPr>
            <w:tcW w:w="709" w:type="dxa"/>
            <w:gridSpan w:val="2"/>
          </w:tcPr>
          <w:p w14:paraId="5B88DD50" w14:textId="61D12705" w:rsidR="00A7565F" w:rsidRPr="00AA2803" w:rsidRDefault="00A7565F" w:rsidP="00A7565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70" w:type="dxa"/>
          </w:tcPr>
          <w:p w14:paraId="2C9F3362" w14:textId="77777777" w:rsidR="00A7565F" w:rsidRPr="00AA2803" w:rsidRDefault="00A7565F" w:rsidP="00A7565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7565F" w:rsidRPr="00AA2803" w14:paraId="2A6107B3" w14:textId="77777777" w:rsidTr="00F84576">
        <w:tc>
          <w:tcPr>
            <w:tcW w:w="390" w:type="dxa"/>
            <w:tcBorders>
              <w:top w:val="single" w:sz="4" w:space="0" w:color="auto"/>
            </w:tcBorders>
          </w:tcPr>
          <w:p w14:paraId="5D568787" w14:textId="77777777" w:rsidR="00A7565F" w:rsidRPr="00AA2803" w:rsidRDefault="00A7565F" w:rsidP="006164CE">
            <w:pPr>
              <w:pStyle w:val="af"/>
              <w:numPr>
                <w:ilvl w:val="0"/>
                <w:numId w:val="79"/>
              </w:numPr>
              <w:snapToGrid w:val="0"/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118" w:type="dxa"/>
            <w:gridSpan w:val="5"/>
          </w:tcPr>
          <w:p w14:paraId="5B9A2F51" w14:textId="7DA14F82" w:rsidR="00A7565F" w:rsidRDefault="00A7565F" w:rsidP="00A7565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入库单编号</w:t>
            </w:r>
          </w:p>
        </w:tc>
        <w:tc>
          <w:tcPr>
            <w:tcW w:w="1982" w:type="dxa"/>
          </w:tcPr>
          <w:p w14:paraId="45161822" w14:textId="29996396" w:rsidR="00A7565F" w:rsidRDefault="00A7565F" w:rsidP="00A7565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SG</w:t>
            </w:r>
            <w:r w:rsidRPr="00AA2803">
              <w:rPr>
                <w:rFonts w:ascii="新宋体" w:eastAsia="新宋体" w:hAnsi="新宋体" w:hint="eastAsia"/>
                <w:szCs w:val="22"/>
              </w:rPr>
              <w:t>R</w:t>
            </w:r>
            <w:r w:rsidRPr="00AA2803">
              <w:rPr>
                <w:rFonts w:ascii="新宋体" w:eastAsia="新宋体" w:hAnsi="新宋体"/>
                <w:szCs w:val="22"/>
              </w:rPr>
              <w:t>_NO</w:t>
            </w:r>
          </w:p>
        </w:tc>
        <w:tc>
          <w:tcPr>
            <w:tcW w:w="1978" w:type="dxa"/>
            <w:gridSpan w:val="3"/>
          </w:tcPr>
          <w:p w14:paraId="7BA8A4CB" w14:textId="7C8E4BB4" w:rsidR="00A7565F" w:rsidRPr="00AA2803" w:rsidRDefault="00A7565F" w:rsidP="00A7565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CHAR(10)</w:t>
            </w:r>
          </w:p>
        </w:tc>
        <w:tc>
          <w:tcPr>
            <w:tcW w:w="709" w:type="dxa"/>
            <w:gridSpan w:val="2"/>
          </w:tcPr>
          <w:p w14:paraId="0FC6F4CA" w14:textId="79FB2CE7" w:rsidR="00A7565F" w:rsidRPr="00AA2803" w:rsidRDefault="00A7565F" w:rsidP="00A7565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70" w:type="dxa"/>
          </w:tcPr>
          <w:p w14:paraId="5EA9925E" w14:textId="77777777" w:rsidR="00A7565F" w:rsidRPr="00AA2803" w:rsidRDefault="00A7565F" w:rsidP="00A7565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7565F" w:rsidRPr="00AA2803" w14:paraId="59494DF8" w14:textId="77777777" w:rsidTr="00F84576">
        <w:tc>
          <w:tcPr>
            <w:tcW w:w="9747" w:type="dxa"/>
            <w:gridSpan w:val="13"/>
            <w:shd w:val="clear" w:color="auto" w:fill="D9D9D9" w:themeFill="background1" w:themeFillShade="D9"/>
          </w:tcPr>
          <w:p w14:paraId="3C3F0901" w14:textId="77777777" w:rsidR="00A7565F" w:rsidRPr="00AA2803" w:rsidRDefault="00A7565F" w:rsidP="00A7565F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表格其他属性信息定义（包括PK-FK、IDX等）</w:t>
            </w:r>
          </w:p>
        </w:tc>
      </w:tr>
      <w:tr w:rsidR="00A7565F" w:rsidRPr="00AA2803" w14:paraId="2805E811" w14:textId="77777777" w:rsidTr="00F84576">
        <w:trPr>
          <w:trHeight w:val="231"/>
        </w:trPr>
        <w:tc>
          <w:tcPr>
            <w:tcW w:w="531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C40FE6E" w14:textId="77777777" w:rsidR="00A7565F" w:rsidRPr="00AA2803" w:rsidRDefault="00A7565F" w:rsidP="00A7565F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主键</w:t>
            </w:r>
          </w:p>
        </w:tc>
        <w:tc>
          <w:tcPr>
            <w:tcW w:w="2969" w:type="dxa"/>
            <w:gridSpan w:val="3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146DABEA" w14:textId="77777777" w:rsidR="00A7565F" w:rsidRPr="00AA2803" w:rsidRDefault="00A7565F" w:rsidP="00A7565F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6247" w:type="dxa"/>
            <w:gridSpan w:val="8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4E68DD7D" w14:textId="77777777" w:rsidR="00A7565F" w:rsidRPr="00AA2803" w:rsidRDefault="00A7565F" w:rsidP="00A7565F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包含列</w:t>
            </w:r>
          </w:p>
        </w:tc>
      </w:tr>
      <w:tr w:rsidR="00A7565F" w:rsidRPr="00AA2803" w14:paraId="75D8B649" w14:textId="77777777" w:rsidTr="00F84576">
        <w:trPr>
          <w:trHeight w:val="231"/>
        </w:trPr>
        <w:tc>
          <w:tcPr>
            <w:tcW w:w="531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5A49DFC" w14:textId="77777777" w:rsidR="00A7565F" w:rsidRPr="00AA2803" w:rsidRDefault="00A7565F" w:rsidP="00A7565F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2969" w:type="dxa"/>
            <w:gridSpan w:val="3"/>
            <w:tcBorders>
              <w:left w:val="single" w:sz="4" w:space="0" w:color="auto"/>
            </w:tcBorders>
          </w:tcPr>
          <w:p w14:paraId="174D7CCE" w14:textId="567905A2" w:rsidR="00A7565F" w:rsidRPr="00AA2803" w:rsidRDefault="00A7565F" w:rsidP="00A7565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PK_</w:t>
            </w:r>
            <w:r>
              <w:rPr>
                <w:rFonts w:ascii="新宋体" w:eastAsia="新宋体" w:hAnsi="新宋体"/>
                <w:szCs w:val="22"/>
              </w:rPr>
              <w:t>FLOW_SALE</w:t>
            </w:r>
          </w:p>
        </w:tc>
        <w:tc>
          <w:tcPr>
            <w:tcW w:w="6247" w:type="dxa"/>
            <w:gridSpan w:val="8"/>
            <w:tcBorders>
              <w:left w:val="single" w:sz="4" w:space="0" w:color="auto"/>
            </w:tcBorders>
          </w:tcPr>
          <w:p w14:paraId="12B99D6A" w14:textId="4E53092B" w:rsidR="00A7565F" w:rsidRPr="00AA2803" w:rsidRDefault="00A7565F" w:rsidP="00A7565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/>
                <w:szCs w:val="22"/>
              </w:rPr>
              <w:t>SALE_FLOW</w:t>
            </w:r>
          </w:p>
        </w:tc>
      </w:tr>
      <w:tr w:rsidR="00A7565F" w:rsidRPr="00AA2803" w14:paraId="24E99669" w14:textId="77777777" w:rsidTr="00F84576">
        <w:trPr>
          <w:trHeight w:val="231"/>
        </w:trPr>
        <w:tc>
          <w:tcPr>
            <w:tcW w:w="531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5D5F300" w14:textId="77777777" w:rsidR="00A7565F" w:rsidRPr="00AA2803" w:rsidRDefault="00A7565F" w:rsidP="00A7565F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外键</w:t>
            </w:r>
          </w:p>
        </w:tc>
        <w:tc>
          <w:tcPr>
            <w:tcW w:w="2969" w:type="dxa"/>
            <w:gridSpan w:val="3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4BD810CE" w14:textId="77777777" w:rsidR="00A7565F" w:rsidRPr="00AA2803" w:rsidRDefault="00A7565F" w:rsidP="00A7565F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1990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3B098574" w14:textId="77777777" w:rsidR="00A7565F" w:rsidRPr="00AA2803" w:rsidRDefault="00A7565F" w:rsidP="00A7565F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  <w:tc>
          <w:tcPr>
            <w:tcW w:w="2123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77518C14" w14:textId="77777777" w:rsidR="00A7565F" w:rsidRPr="00AA2803" w:rsidRDefault="00A7565F" w:rsidP="00A7565F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参照表名</w:t>
            </w:r>
          </w:p>
        </w:tc>
        <w:tc>
          <w:tcPr>
            <w:tcW w:w="2134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0E77CC69" w14:textId="77777777" w:rsidR="00A7565F" w:rsidRPr="00AA2803" w:rsidRDefault="00A7565F" w:rsidP="00A7565F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</w:tr>
      <w:tr w:rsidR="00A7565F" w:rsidRPr="00AA2803" w14:paraId="0159F105" w14:textId="77777777" w:rsidTr="00F84576">
        <w:trPr>
          <w:trHeight w:val="231"/>
        </w:trPr>
        <w:tc>
          <w:tcPr>
            <w:tcW w:w="531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03C11D0" w14:textId="77777777" w:rsidR="00A7565F" w:rsidRPr="00AA2803" w:rsidRDefault="00A7565F" w:rsidP="00A7565F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2969" w:type="dxa"/>
            <w:gridSpan w:val="3"/>
            <w:tcBorders>
              <w:left w:val="single" w:sz="4" w:space="0" w:color="auto"/>
            </w:tcBorders>
          </w:tcPr>
          <w:p w14:paraId="0B841FF9" w14:textId="77777777" w:rsidR="00A7565F" w:rsidRPr="00AA2803" w:rsidRDefault="00A7565F" w:rsidP="00A7565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990" w:type="dxa"/>
            <w:gridSpan w:val="2"/>
            <w:tcBorders>
              <w:left w:val="single" w:sz="4" w:space="0" w:color="auto"/>
            </w:tcBorders>
          </w:tcPr>
          <w:p w14:paraId="66CB4AE7" w14:textId="77777777" w:rsidR="00A7565F" w:rsidRPr="00AA2803" w:rsidRDefault="00A7565F" w:rsidP="00A7565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123" w:type="dxa"/>
            <w:gridSpan w:val="4"/>
            <w:tcBorders>
              <w:left w:val="single" w:sz="4" w:space="0" w:color="auto"/>
            </w:tcBorders>
          </w:tcPr>
          <w:p w14:paraId="200569A5" w14:textId="77777777" w:rsidR="00A7565F" w:rsidRPr="00AA2803" w:rsidRDefault="00A7565F" w:rsidP="00A7565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134" w:type="dxa"/>
            <w:gridSpan w:val="2"/>
            <w:tcBorders>
              <w:left w:val="single" w:sz="4" w:space="0" w:color="auto"/>
            </w:tcBorders>
          </w:tcPr>
          <w:p w14:paraId="0AB29DBC" w14:textId="77777777" w:rsidR="00A7565F" w:rsidRPr="00AA2803" w:rsidRDefault="00A7565F" w:rsidP="00A7565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7565F" w:rsidRPr="00AA2803" w14:paraId="01B0B913" w14:textId="77777777" w:rsidTr="00F84576">
        <w:trPr>
          <w:trHeight w:val="231"/>
        </w:trPr>
        <w:tc>
          <w:tcPr>
            <w:tcW w:w="531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27FF75F" w14:textId="77777777" w:rsidR="00A7565F" w:rsidRPr="00AA2803" w:rsidRDefault="00A7565F" w:rsidP="00A7565F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索</w:t>
            </w:r>
            <w:r w:rsidRPr="00AA2803">
              <w:rPr>
                <w:rFonts w:ascii="新宋体" w:eastAsia="新宋体" w:hAnsi="新宋体" w:hint="eastAsia"/>
                <w:b/>
                <w:szCs w:val="22"/>
              </w:rPr>
              <w:lastRenderedPageBreak/>
              <w:t>引</w:t>
            </w:r>
          </w:p>
        </w:tc>
        <w:tc>
          <w:tcPr>
            <w:tcW w:w="2969" w:type="dxa"/>
            <w:gridSpan w:val="3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3241FE4F" w14:textId="77777777" w:rsidR="00A7565F" w:rsidRPr="00AA2803" w:rsidRDefault="00A7565F" w:rsidP="00A7565F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lastRenderedPageBreak/>
              <w:t>名称</w:t>
            </w:r>
          </w:p>
        </w:tc>
        <w:tc>
          <w:tcPr>
            <w:tcW w:w="3118" w:type="dxa"/>
            <w:gridSpan w:val="3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28C5F963" w14:textId="77777777" w:rsidR="00A7565F" w:rsidRPr="00AA2803" w:rsidRDefault="00A7565F" w:rsidP="00A7565F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  <w:tc>
          <w:tcPr>
            <w:tcW w:w="3129" w:type="dxa"/>
            <w:gridSpan w:val="5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4DFD18E4" w14:textId="77777777" w:rsidR="00A7565F" w:rsidRPr="00AA2803" w:rsidRDefault="00A7565F" w:rsidP="00A7565F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类型</w:t>
            </w:r>
          </w:p>
        </w:tc>
      </w:tr>
      <w:tr w:rsidR="00A7565F" w:rsidRPr="00AA2803" w14:paraId="0B06A43E" w14:textId="77777777" w:rsidTr="00F84576">
        <w:trPr>
          <w:trHeight w:val="231"/>
        </w:trPr>
        <w:tc>
          <w:tcPr>
            <w:tcW w:w="531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3B8C3FF" w14:textId="77777777" w:rsidR="00A7565F" w:rsidRPr="00AA2803" w:rsidRDefault="00A7565F" w:rsidP="00A7565F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2969" w:type="dxa"/>
            <w:gridSpan w:val="3"/>
            <w:tcBorders>
              <w:left w:val="single" w:sz="4" w:space="0" w:color="auto"/>
            </w:tcBorders>
          </w:tcPr>
          <w:p w14:paraId="12441364" w14:textId="6FF07716" w:rsidR="00A7565F" w:rsidRPr="00AA2803" w:rsidRDefault="00A7565F" w:rsidP="00A7565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IDX_FLOW_SALE</w:t>
            </w:r>
            <w:r>
              <w:rPr>
                <w:rFonts w:ascii="新宋体" w:eastAsia="新宋体" w:hAnsi="新宋体"/>
                <w:szCs w:val="22"/>
              </w:rPr>
              <w:t>_AGENCY</w:t>
            </w:r>
          </w:p>
        </w:tc>
        <w:tc>
          <w:tcPr>
            <w:tcW w:w="3118" w:type="dxa"/>
            <w:gridSpan w:val="3"/>
            <w:tcBorders>
              <w:left w:val="single" w:sz="4" w:space="0" w:color="auto"/>
            </w:tcBorders>
          </w:tcPr>
          <w:p w14:paraId="58A89036" w14:textId="35E5C545" w:rsidR="00A7565F" w:rsidRPr="00AA2803" w:rsidRDefault="00A7565F" w:rsidP="00A7565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AGENCY_CODE</w:t>
            </w:r>
          </w:p>
        </w:tc>
        <w:tc>
          <w:tcPr>
            <w:tcW w:w="3129" w:type="dxa"/>
            <w:gridSpan w:val="5"/>
            <w:tcBorders>
              <w:left w:val="single" w:sz="4" w:space="0" w:color="auto"/>
            </w:tcBorders>
          </w:tcPr>
          <w:p w14:paraId="55B139E3" w14:textId="3C1614D5" w:rsidR="00A7565F" w:rsidRPr="00AA2803" w:rsidRDefault="00A7565F" w:rsidP="00A7565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7565F" w:rsidRPr="00AA2803" w14:paraId="03FC263D" w14:textId="77777777" w:rsidTr="00F84576">
        <w:trPr>
          <w:trHeight w:val="231"/>
        </w:trPr>
        <w:tc>
          <w:tcPr>
            <w:tcW w:w="531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7C435D7" w14:textId="77777777" w:rsidR="00A7565F" w:rsidRPr="00AA2803" w:rsidRDefault="00A7565F" w:rsidP="00A7565F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2969" w:type="dxa"/>
            <w:gridSpan w:val="3"/>
            <w:tcBorders>
              <w:left w:val="single" w:sz="4" w:space="0" w:color="auto"/>
            </w:tcBorders>
          </w:tcPr>
          <w:p w14:paraId="7D52459B" w14:textId="7B53A4BC" w:rsidR="00A7565F" w:rsidRDefault="00A7565F" w:rsidP="00A7565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IDX_FLOW_SALE_AREA</w:t>
            </w:r>
          </w:p>
        </w:tc>
        <w:tc>
          <w:tcPr>
            <w:tcW w:w="3118" w:type="dxa"/>
            <w:gridSpan w:val="3"/>
            <w:tcBorders>
              <w:left w:val="single" w:sz="4" w:space="0" w:color="auto"/>
            </w:tcBorders>
          </w:tcPr>
          <w:p w14:paraId="5845369B" w14:textId="52E3B170" w:rsidR="00A7565F" w:rsidRDefault="00A7565F" w:rsidP="00A7565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AREA_CODE</w:t>
            </w:r>
          </w:p>
        </w:tc>
        <w:tc>
          <w:tcPr>
            <w:tcW w:w="3129" w:type="dxa"/>
            <w:gridSpan w:val="5"/>
            <w:tcBorders>
              <w:left w:val="single" w:sz="4" w:space="0" w:color="auto"/>
            </w:tcBorders>
          </w:tcPr>
          <w:p w14:paraId="724CB657" w14:textId="77777777" w:rsidR="00A7565F" w:rsidRPr="00AA2803" w:rsidRDefault="00A7565F" w:rsidP="00A7565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7565F" w:rsidRPr="00AA2803" w14:paraId="5249AFF7" w14:textId="77777777" w:rsidTr="00F84576">
        <w:trPr>
          <w:trHeight w:val="231"/>
        </w:trPr>
        <w:tc>
          <w:tcPr>
            <w:tcW w:w="531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413E525" w14:textId="77777777" w:rsidR="00A7565F" w:rsidRPr="00AA2803" w:rsidRDefault="00A7565F" w:rsidP="00A7565F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2969" w:type="dxa"/>
            <w:gridSpan w:val="3"/>
            <w:tcBorders>
              <w:left w:val="single" w:sz="4" w:space="0" w:color="auto"/>
            </w:tcBorders>
          </w:tcPr>
          <w:p w14:paraId="6A4AB5AC" w14:textId="77157775" w:rsidR="00A7565F" w:rsidRDefault="00A7565F" w:rsidP="00A7565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IDX_FLOW_SALE_GAME</w:t>
            </w:r>
          </w:p>
        </w:tc>
        <w:tc>
          <w:tcPr>
            <w:tcW w:w="3118" w:type="dxa"/>
            <w:gridSpan w:val="3"/>
            <w:tcBorders>
              <w:left w:val="single" w:sz="4" w:space="0" w:color="auto"/>
            </w:tcBorders>
          </w:tcPr>
          <w:p w14:paraId="4F2883A4" w14:textId="0D94B613" w:rsidR="00A7565F" w:rsidRDefault="00A7565F" w:rsidP="00A7565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PLAN_CODE,BATCH_NO</w:t>
            </w:r>
          </w:p>
        </w:tc>
        <w:tc>
          <w:tcPr>
            <w:tcW w:w="3129" w:type="dxa"/>
            <w:gridSpan w:val="5"/>
            <w:tcBorders>
              <w:left w:val="single" w:sz="4" w:space="0" w:color="auto"/>
            </w:tcBorders>
          </w:tcPr>
          <w:p w14:paraId="604F0397" w14:textId="77777777" w:rsidR="00A7565F" w:rsidRPr="00AA2803" w:rsidRDefault="00A7565F" w:rsidP="00A7565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7565F" w:rsidRPr="00AA2803" w14:paraId="2B0BD9F3" w14:textId="77777777" w:rsidTr="00F84576">
        <w:tc>
          <w:tcPr>
            <w:tcW w:w="531" w:type="dxa"/>
            <w:gridSpan w:val="2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8D78BC8" w14:textId="77777777" w:rsidR="00A7565F" w:rsidRPr="00AA2803" w:rsidRDefault="00A7565F" w:rsidP="00A7565F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约束</w:t>
            </w:r>
          </w:p>
        </w:tc>
        <w:tc>
          <w:tcPr>
            <w:tcW w:w="9216" w:type="dxa"/>
            <w:gridSpan w:val="11"/>
            <w:tcBorders>
              <w:left w:val="single" w:sz="4" w:space="0" w:color="auto"/>
            </w:tcBorders>
          </w:tcPr>
          <w:p w14:paraId="201A4668" w14:textId="77777777" w:rsidR="00A7565F" w:rsidRPr="00AA2803" w:rsidRDefault="00A7565F" w:rsidP="00A7565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7565F" w:rsidRPr="00AA2803" w14:paraId="154FE314" w14:textId="77777777" w:rsidTr="00F84576">
        <w:trPr>
          <w:trHeight w:val="231"/>
        </w:trPr>
        <w:tc>
          <w:tcPr>
            <w:tcW w:w="531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0B514C6" w14:textId="77777777" w:rsidR="00A7565F" w:rsidRPr="00AA2803" w:rsidRDefault="00A7565F" w:rsidP="00A7565F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</w:t>
            </w: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3DEAAD12" w14:textId="77777777" w:rsidR="00A7565F" w:rsidRPr="00AA2803" w:rsidRDefault="00A7565F" w:rsidP="00A7565F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分区类型</w:t>
            </w:r>
          </w:p>
        </w:tc>
        <w:tc>
          <w:tcPr>
            <w:tcW w:w="1489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6EFE6DC5" w14:textId="77777777" w:rsidR="00A7565F" w:rsidRPr="00AA2803" w:rsidRDefault="00A7565F" w:rsidP="00A7565F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分区字段</w:t>
            </w:r>
          </w:p>
        </w:tc>
        <w:tc>
          <w:tcPr>
            <w:tcW w:w="6239" w:type="dxa"/>
            <w:gridSpan w:val="7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31C608E4" w14:textId="77777777" w:rsidR="00A7565F" w:rsidRPr="00AA2803" w:rsidRDefault="00A7565F" w:rsidP="00A7565F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分区条件</w:t>
            </w:r>
          </w:p>
        </w:tc>
      </w:tr>
      <w:tr w:rsidR="00A7565F" w:rsidRPr="00AA2803" w14:paraId="5E402F4A" w14:textId="77777777" w:rsidTr="00F84576">
        <w:trPr>
          <w:trHeight w:val="231"/>
        </w:trPr>
        <w:tc>
          <w:tcPr>
            <w:tcW w:w="531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4C73E59" w14:textId="77777777" w:rsidR="00A7565F" w:rsidRPr="00AA2803" w:rsidRDefault="00A7565F" w:rsidP="00A7565F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</w:tcPr>
          <w:p w14:paraId="5AAFAC21" w14:textId="77777777" w:rsidR="00A7565F" w:rsidRPr="00AA2803" w:rsidRDefault="00A7565F" w:rsidP="00A7565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主分区</w:t>
            </w:r>
          </w:p>
        </w:tc>
        <w:tc>
          <w:tcPr>
            <w:tcW w:w="1489" w:type="dxa"/>
            <w:gridSpan w:val="2"/>
            <w:tcBorders>
              <w:left w:val="single" w:sz="4" w:space="0" w:color="auto"/>
            </w:tcBorders>
          </w:tcPr>
          <w:p w14:paraId="206B58FD" w14:textId="77777777" w:rsidR="00A7565F" w:rsidRPr="00AA2803" w:rsidRDefault="00A7565F" w:rsidP="00A7565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6239" w:type="dxa"/>
            <w:gridSpan w:val="7"/>
            <w:tcBorders>
              <w:left w:val="single" w:sz="4" w:space="0" w:color="auto"/>
            </w:tcBorders>
          </w:tcPr>
          <w:p w14:paraId="5141A412" w14:textId="77777777" w:rsidR="00A7565F" w:rsidRPr="00AA2803" w:rsidRDefault="00A7565F" w:rsidP="00A7565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7565F" w:rsidRPr="00AA2803" w14:paraId="20F00D0F" w14:textId="77777777" w:rsidTr="00F84576">
        <w:trPr>
          <w:trHeight w:val="231"/>
        </w:trPr>
        <w:tc>
          <w:tcPr>
            <w:tcW w:w="531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F63012C" w14:textId="77777777" w:rsidR="00A7565F" w:rsidRPr="00AA2803" w:rsidRDefault="00A7565F" w:rsidP="00A7565F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</w:tcPr>
          <w:p w14:paraId="7430E646" w14:textId="77777777" w:rsidR="00A7565F" w:rsidRPr="00AA2803" w:rsidRDefault="00A7565F" w:rsidP="00A7565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子分区</w:t>
            </w:r>
          </w:p>
        </w:tc>
        <w:tc>
          <w:tcPr>
            <w:tcW w:w="1489" w:type="dxa"/>
            <w:gridSpan w:val="2"/>
            <w:tcBorders>
              <w:left w:val="single" w:sz="4" w:space="0" w:color="auto"/>
            </w:tcBorders>
          </w:tcPr>
          <w:p w14:paraId="12FEFDD9" w14:textId="77777777" w:rsidR="00A7565F" w:rsidRPr="00AA2803" w:rsidRDefault="00A7565F" w:rsidP="00A7565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6239" w:type="dxa"/>
            <w:gridSpan w:val="7"/>
            <w:tcBorders>
              <w:left w:val="single" w:sz="4" w:space="0" w:color="auto"/>
            </w:tcBorders>
          </w:tcPr>
          <w:p w14:paraId="5B5D2F65" w14:textId="77777777" w:rsidR="00A7565F" w:rsidRPr="00AA2803" w:rsidRDefault="00A7565F" w:rsidP="00A7565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</w:tbl>
    <w:p w14:paraId="3431CA59" w14:textId="77777777" w:rsidR="00D548AC" w:rsidRPr="00AA2803" w:rsidRDefault="00D548AC" w:rsidP="00D548AC"/>
    <w:p w14:paraId="6F21B2DA" w14:textId="5EFB5F95" w:rsidR="00836C28" w:rsidRPr="00AA2803" w:rsidRDefault="00836C28" w:rsidP="00836C28">
      <w:pPr>
        <w:pStyle w:val="4"/>
      </w:pPr>
      <w:bookmarkStart w:id="108" w:name="_Toc435450870"/>
      <w:r>
        <w:rPr>
          <w:rFonts w:hint="eastAsia"/>
        </w:rPr>
        <w:t>退票</w:t>
      </w:r>
      <w:r w:rsidRPr="00AA2803">
        <w:rPr>
          <w:rFonts w:hint="eastAsia"/>
        </w:rPr>
        <w:t>记录（</w:t>
      </w:r>
      <w:r w:rsidRPr="00AA2803">
        <w:rPr>
          <w:rFonts w:hint="eastAsia"/>
        </w:rPr>
        <w:t>FLOW_</w:t>
      </w:r>
      <w:r>
        <w:t>CANCEL</w:t>
      </w:r>
      <w:r w:rsidRPr="00AA2803">
        <w:rPr>
          <w:rFonts w:hint="eastAsia"/>
        </w:rPr>
        <w:t>）</w:t>
      </w:r>
      <w:bookmarkEnd w:id="108"/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90"/>
        <w:gridCol w:w="141"/>
        <w:gridCol w:w="698"/>
        <w:gridCol w:w="790"/>
        <w:gridCol w:w="1481"/>
        <w:gridCol w:w="8"/>
        <w:gridCol w:w="1982"/>
        <w:gridCol w:w="1128"/>
        <w:gridCol w:w="288"/>
        <w:gridCol w:w="562"/>
        <w:gridCol w:w="145"/>
        <w:gridCol w:w="564"/>
        <w:gridCol w:w="1570"/>
      </w:tblGrid>
      <w:tr w:rsidR="00836C28" w:rsidRPr="00AA2803" w14:paraId="3D07814A" w14:textId="77777777" w:rsidTr="00F84576">
        <w:tc>
          <w:tcPr>
            <w:tcW w:w="1229" w:type="dxa"/>
            <w:gridSpan w:val="3"/>
            <w:shd w:val="clear" w:color="auto" w:fill="C0C0C0"/>
          </w:tcPr>
          <w:p w14:paraId="7AD74942" w14:textId="77777777" w:rsidR="00836C28" w:rsidRPr="00AA2803" w:rsidRDefault="00836C28" w:rsidP="00F84576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汉字注解</w:t>
            </w:r>
          </w:p>
        </w:tc>
        <w:tc>
          <w:tcPr>
            <w:tcW w:w="4261" w:type="dxa"/>
            <w:gridSpan w:val="4"/>
            <w:shd w:val="clear" w:color="auto" w:fill="auto"/>
          </w:tcPr>
          <w:p w14:paraId="302250C1" w14:textId="3D6C3A9F" w:rsidR="00836C28" w:rsidRPr="00AA2803" w:rsidRDefault="00836C28" w:rsidP="00F84576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>
              <w:rPr>
                <w:rFonts w:ascii="新宋体" w:eastAsia="新宋体" w:hAnsi="新宋体" w:hint="eastAsia"/>
                <w:b/>
                <w:sz w:val="24"/>
                <w:szCs w:val="22"/>
              </w:rPr>
              <w:t>退票记录</w:t>
            </w:r>
          </w:p>
        </w:tc>
        <w:tc>
          <w:tcPr>
            <w:tcW w:w="1416" w:type="dxa"/>
            <w:gridSpan w:val="2"/>
            <w:shd w:val="clear" w:color="auto" w:fill="C0C0C0"/>
          </w:tcPr>
          <w:p w14:paraId="2F80C59F" w14:textId="77777777" w:rsidR="00836C28" w:rsidRPr="00AA2803" w:rsidRDefault="00836C28" w:rsidP="00F84576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表名</w:t>
            </w:r>
          </w:p>
        </w:tc>
        <w:tc>
          <w:tcPr>
            <w:tcW w:w="2841" w:type="dxa"/>
            <w:gridSpan w:val="4"/>
            <w:shd w:val="clear" w:color="auto" w:fill="auto"/>
          </w:tcPr>
          <w:p w14:paraId="7A2A1F81" w14:textId="38531551" w:rsidR="00836C28" w:rsidRPr="00AA2803" w:rsidRDefault="00836C28" w:rsidP="00F84576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/>
                <w:b/>
                <w:sz w:val="24"/>
                <w:szCs w:val="22"/>
              </w:rPr>
              <w:t>FLOW_</w:t>
            </w:r>
            <w:r>
              <w:rPr>
                <w:rFonts w:ascii="新宋体" w:eastAsia="新宋体" w:hAnsi="新宋体"/>
                <w:b/>
                <w:sz w:val="24"/>
                <w:szCs w:val="22"/>
              </w:rPr>
              <w:t>CANCEL</w:t>
            </w:r>
          </w:p>
        </w:tc>
      </w:tr>
      <w:tr w:rsidR="00836C28" w:rsidRPr="00AA2803" w14:paraId="4D744D55" w14:textId="77777777" w:rsidTr="00F84576"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horzCross" w:color="auto" w:fill="C0C0C0"/>
          </w:tcPr>
          <w:p w14:paraId="63F7BD3C" w14:textId="77777777" w:rsidR="00836C28" w:rsidRPr="00AA2803" w:rsidRDefault="00836C28" w:rsidP="00F84576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</w:p>
        </w:tc>
        <w:tc>
          <w:tcPr>
            <w:tcW w:w="3118" w:type="dxa"/>
            <w:gridSpan w:val="5"/>
            <w:tcBorders>
              <w:left w:val="single" w:sz="4" w:space="0" w:color="auto"/>
            </w:tcBorders>
            <w:shd w:val="clear" w:color="auto" w:fill="C0C0C0"/>
          </w:tcPr>
          <w:p w14:paraId="3223A055" w14:textId="77777777" w:rsidR="00836C28" w:rsidRPr="00AA2803" w:rsidRDefault="00836C28" w:rsidP="00F84576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字段名称</w:t>
            </w:r>
          </w:p>
        </w:tc>
        <w:tc>
          <w:tcPr>
            <w:tcW w:w="1982" w:type="dxa"/>
            <w:shd w:val="clear" w:color="auto" w:fill="C0C0C0"/>
          </w:tcPr>
          <w:p w14:paraId="1BCAA82F" w14:textId="77777777" w:rsidR="00836C28" w:rsidRPr="00AA2803" w:rsidRDefault="00836C28" w:rsidP="00F84576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字段命名</w:t>
            </w:r>
          </w:p>
        </w:tc>
        <w:tc>
          <w:tcPr>
            <w:tcW w:w="1978" w:type="dxa"/>
            <w:gridSpan w:val="3"/>
            <w:shd w:val="clear" w:color="auto" w:fill="C0C0C0"/>
          </w:tcPr>
          <w:p w14:paraId="48A2DB9B" w14:textId="77777777" w:rsidR="00836C28" w:rsidRPr="00AA2803" w:rsidRDefault="00836C28" w:rsidP="00F84576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类型</w:t>
            </w:r>
          </w:p>
        </w:tc>
        <w:tc>
          <w:tcPr>
            <w:tcW w:w="709" w:type="dxa"/>
            <w:gridSpan w:val="2"/>
            <w:shd w:val="clear" w:color="auto" w:fill="C0C0C0"/>
          </w:tcPr>
          <w:p w14:paraId="2ACF9C8E" w14:textId="77777777" w:rsidR="00836C28" w:rsidRPr="00AA2803" w:rsidRDefault="00836C28" w:rsidP="00F84576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非空</w:t>
            </w:r>
          </w:p>
        </w:tc>
        <w:tc>
          <w:tcPr>
            <w:tcW w:w="1570" w:type="dxa"/>
            <w:shd w:val="clear" w:color="auto" w:fill="C0C0C0"/>
          </w:tcPr>
          <w:p w14:paraId="79B5C5DB" w14:textId="77777777" w:rsidR="00836C28" w:rsidRPr="00AA2803" w:rsidRDefault="00836C28" w:rsidP="00F84576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默认</w:t>
            </w:r>
          </w:p>
        </w:tc>
      </w:tr>
      <w:tr w:rsidR="00836C28" w:rsidRPr="00AA2803" w14:paraId="4F8C32CC" w14:textId="77777777" w:rsidTr="00F84576">
        <w:tc>
          <w:tcPr>
            <w:tcW w:w="390" w:type="dxa"/>
            <w:tcBorders>
              <w:top w:val="single" w:sz="4" w:space="0" w:color="auto"/>
            </w:tcBorders>
          </w:tcPr>
          <w:p w14:paraId="01C78994" w14:textId="77777777" w:rsidR="00836C28" w:rsidRPr="00AA2803" w:rsidRDefault="00836C28" w:rsidP="006164CE">
            <w:pPr>
              <w:pStyle w:val="af"/>
              <w:numPr>
                <w:ilvl w:val="0"/>
                <w:numId w:val="80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118" w:type="dxa"/>
            <w:gridSpan w:val="5"/>
          </w:tcPr>
          <w:p w14:paraId="5EF5A21E" w14:textId="12DD343C" w:rsidR="00836C28" w:rsidRPr="00AA2803" w:rsidRDefault="00836C28" w:rsidP="00E34DA2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退票</w:t>
            </w:r>
            <w:r w:rsidRPr="00AA2803">
              <w:rPr>
                <w:rFonts w:ascii="新宋体" w:eastAsia="新宋体" w:hAnsi="新宋体" w:hint="eastAsia"/>
                <w:szCs w:val="22"/>
              </w:rPr>
              <w:t>流水（</w:t>
            </w:r>
            <w:r w:rsidR="00E34DA2">
              <w:rPr>
                <w:rFonts w:ascii="新宋体" w:eastAsia="新宋体" w:hAnsi="新宋体" w:hint="eastAsia"/>
                <w:szCs w:val="22"/>
              </w:rPr>
              <w:t>T</w:t>
            </w:r>
            <w:r w:rsidR="00E34DA2">
              <w:rPr>
                <w:rFonts w:ascii="新宋体" w:eastAsia="新宋体" w:hAnsi="新宋体"/>
                <w:szCs w:val="22"/>
              </w:rPr>
              <w:t>P</w:t>
            </w:r>
            <w:r w:rsidRPr="00AA2803">
              <w:rPr>
                <w:rFonts w:ascii="新宋体" w:eastAsia="新宋体" w:hAnsi="新宋体" w:hint="eastAsia"/>
                <w:szCs w:val="22"/>
              </w:rPr>
              <w:t>12345678901234567890</w:t>
            </w:r>
            <w:r>
              <w:rPr>
                <w:rFonts w:ascii="新宋体" w:eastAsia="新宋体" w:hAnsi="新宋体"/>
                <w:szCs w:val="22"/>
              </w:rPr>
              <w:t>12</w:t>
            </w:r>
            <w:r w:rsidRPr="00AA2803">
              <w:rPr>
                <w:rFonts w:ascii="新宋体" w:eastAsia="新宋体" w:hAnsi="新宋体" w:hint="eastAsia"/>
                <w:szCs w:val="22"/>
              </w:rPr>
              <w:t>）</w:t>
            </w:r>
          </w:p>
        </w:tc>
        <w:tc>
          <w:tcPr>
            <w:tcW w:w="1982" w:type="dxa"/>
          </w:tcPr>
          <w:p w14:paraId="10595150" w14:textId="503810CD" w:rsidR="00836C28" w:rsidRPr="00AA2803" w:rsidRDefault="00836C28" w:rsidP="00F8457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/>
                <w:szCs w:val="22"/>
              </w:rPr>
              <w:t>CANCEL_FLOW</w:t>
            </w:r>
          </w:p>
        </w:tc>
        <w:tc>
          <w:tcPr>
            <w:tcW w:w="1978" w:type="dxa"/>
            <w:gridSpan w:val="3"/>
          </w:tcPr>
          <w:p w14:paraId="4D913092" w14:textId="77777777" w:rsidR="00836C28" w:rsidRPr="00AA2803" w:rsidRDefault="00836C28" w:rsidP="00F8457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CHAR(2</w:t>
            </w:r>
            <w:r>
              <w:rPr>
                <w:rFonts w:ascii="新宋体" w:eastAsia="新宋体" w:hAnsi="新宋体"/>
                <w:szCs w:val="22"/>
              </w:rPr>
              <w:t>4</w:t>
            </w:r>
            <w:r w:rsidRPr="00AA2803">
              <w:rPr>
                <w:rFonts w:ascii="新宋体" w:eastAsia="新宋体" w:hAnsi="新宋体"/>
                <w:szCs w:val="22"/>
              </w:rPr>
              <w:t>)</w:t>
            </w:r>
          </w:p>
        </w:tc>
        <w:tc>
          <w:tcPr>
            <w:tcW w:w="709" w:type="dxa"/>
            <w:gridSpan w:val="2"/>
          </w:tcPr>
          <w:p w14:paraId="560127F4" w14:textId="77777777" w:rsidR="00836C28" w:rsidRPr="00AA2803" w:rsidRDefault="00836C28" w:rsidP="00F8457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70" w:type="dxa"/>
          </w:tcPr>
          <w:p w14:paraId="0566B075" w14:textId="77777777" w:rsidR="00836C28" w:rsidRPr="00AA2803" w:rsidRDefault="00836C28" w:rsidP="00F8457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150028" w:rsidRPr="00AA2803" w14:paraId="4F4D108F" w14:textId="77777777" w:rsidTr="00F84576">
        <w:tc>
          <w:tcPr>
            <w:tcW w:w="390" w:type="dxa"/>
            <w:tcBorders>
              <w:top w:val="single" w:sz="4" w:space="0" w:color="auto"/>
            </w:tcBorders>
          </w:tcPr>
          <w:p w14:paraId="1296E4F6" w14:textId="77777777" w:rsidR="00150028" w:rsidRPr="00AA2803" w:rsidRDefault="00150028" w:rsidP="006164CE">
            <w:pPr>
              <w:pStyle w:val="af"/>
              <w:numPr>
                <w:ilvl w:val="0"/>
                <w:numId w:val="80"/>
              </w:numPr>
              <w:snapToGrid w:val="0"/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118" w:type="dxa"/>
            <w:gridSpan w:val="5"/>
          </w:tcPr>
          <w:p w14:paraId="41DA655E" w14:textId="18CADB13" w:rsidR="00150028" w:rsidRPr="00AA2803" w:rsidRDefault="00150028" w:rsidP="0015002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退票</w:t>
            </w:r>
            <w:r w:rsidRPr="00AA2803">
              <w:rPr>
                <w:rFonts w:ascii="新宋体" w:eastAsia="新宋体" w:hAnsi="新宋体" w:hint="eastAsia"/>
                <w:szCs w:val="22"/>
              </w:rPr>
              <w:t>站点</w:t>
            </w:r>
          </w:p>
        </w:tc>
        <w:tc>
          <w:tcPr>
            <w:tcW w:w="1982" w:type="dxa"/>
          </w:tcPr>
          <w:p w14:paraId="726FAEBC" w14:textId="77777777" w:rsidR="00150028" w:rsidRPr="00AA2803" w:rsidRDefault="00150028" w:rsidP="0015002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AGENCY</w:t>
            </w:r>
            <w:r>
              <w:rPr>
                <w:rFonts w:ascii="新宋体" w:eastAsia="新宋体" w:hAnsi="新宋体"/>
                <w:szCs w:val="22"/>
              </w:rPr>
              <w:t>_CODE</w:t>
            </w:r>
          </w:p>
        </w:tc>
        <w:tc>
          <w:tcPr>
            <w:tcW w:w="1978" w:type="dxa"/>
            <w:gridSpan w:val="3"/>
          </w:tcPr>
          <w:p w14:paraId="418F53E3" w14:textId="77777777" w:rsidR="00150028" w:rsidRPr="00AA2803" w:rsidRDefault="00150028" w:rsidP="0015002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CHAR(8)</w:t>
            </w:r>
          </w:p>
        </w:tc>
        <w:tc>
          <w:tcPr>
            <w:tcW w:w="709" w:type="dxa"/>
            <w:gridSpan w:val="2"/>
          </w:tcPr>
          <w:p w14:paraId="32921364" w14:textId="2BB84DDA" w:rsidR="00150028" w:rsidRPr="00AA2803" w:rsidRDefault="00150028" w:rsidP="0015002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70" w:type="dxa"/>
          </w:tcPr>
          <w:p w14:paraId="28FEBAB2" w14:textId="77777777" w:rsidR="00150028" w:rsidRPr="00AA2803" w:rsidRDefault="00150028" w:rsidP="0015002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6970C4" w:rsidRPr="00AA2803" w14:paraId="419D7152" w14:textId="77777777" w:rsidTr="00F84576">
        <w:tc>
          <w:tcPr>
            <w:tcW w:w="390" w:type="dxa"/>
            <w:tcBorders>
              <w:top w:val="single" w:sz="4" w:space="0" w:color="auto"/>
            </w:tcBorders>
          </w:tcPr>
          <w:p w14:paraId="0060159F" w14:textId="77777777" w:rsidR="006970C4" w:rsidRPr="00AA2803" w:rsidRDefault="006970C4" w:rsidP="006164CE">
            <w:pPr>
              <w:pStyle w:val="af"/>
              <w:numPr>
                <w:ilvl w:val="0"/>
                <w:numId w:val="80"/>
              </w:numPr>
              <w:snapToGrid w:val="0"/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118" w:type="dxa"/>
            <w:gridSpan w:val="5"/>
          </w:tcPr>
          <w:p w14:paraId="012A1E5A" w14:textId="7A2DF12D" w:rsidR="006970C4" w:rsidRDefault="006970C4" w:rsidP="006970C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区域编码</w:t>
            </w:r>
          </w:p>
        </w:tc>
        <w:tc>
          <w:tcPr>
            <w:tcW w:w="1982" w:type="dxa"/>
          </w:tcPr>
          <w:p w14:paraId="47DB0EE8" w14:textId="4F8A4D93" w:rsidR="006970C4" w:rsidRPr="00AA2803" w:rsidRDefault="006970C4" w:rsidP="006970C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AREA_CODE</w:t>
            </w:r>
          </w:p>
        </w:tc>
        <w:tc>
          <w:tcPr>
            <w:tcW w:w="1978" w:type="dxa"/>
            <w:gridSpan w:val="3"/>
          </w:tcPr>
          <w:p w14:paraId="39D7A293" w14:textId="07CEE57C" w:rsidR="006970C4" w:rsidRPr="00AA2803" w:rsidRDefault="006970C4" w:rsidP="006970C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CHAR(</w:t>
            </w:r>
            <w:r w:rsidRPr="00AA2803">
              <w:rPr>
                <w:rFonts w:ascii="新宋体" w:eastAsia="新宋体" w:hAnsi="新宋体" w:hint="eastAsia"/>
                <w:szCs w:val="22"/>
              </w:rPr>
              <w:t>4</w:t>
            </w:r>
            <w:r w:rsidRPr="00AA2803">
              <w:rPr>
                <w:rFonts w:ascii="新宋体" w:eastAsia="新宋体" w:hAnsi="新宋体"/>
                <w:szCs w:val="22"/>
              </w:rPr>
              <w:t>)</w:t>
            </w:r>
          </w:p>
        </w:tc>
        <w:tc>
          <w:tcPr>
            <w:tcW w:w="709" w:type="dxa"/>
            <w:gridSpan w:val="2"/>
          </w:tcPr>
          <w:p w14:paraId="2084BAB8" w14:textId="27467ACC" w:rsidR="006970C4" w:rsidRPr="00AA2803" w:rsidRDefault="006970C4" w:rsidP="006970C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70" w:type="dxa"/>
          </w:tcPr>
          <w:p w14:paraId="1EFBEC1A" w14:textId="77777777" w:rsidR="006970C4" w:rsidRPr="00AA2803" w:rsidRDefault="006970C4" w:rsidP="006970C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6970C4" w:rsidRPr="00AA2803" w14:paraId="63B5D1DD" w14:textId="77777777" w:rsidTr="00F84576">
        <w:tc>
          <w:tcPr>
            <w:tcW w:w="390" w:type="dxa"/>
            <w:tcBorders>
              <w:top w:val="single" w:sz="4" w:space="0" w:color="auto"/>
            </w:tcBorders>
          </w:tcPr>
          <w:p w14:paraId="2AC0E23C" w14:textId="77777777" w:rsidR="006970C4" w:rsidRPr="00AA2803" w:rsidRDefault="006970C4" w:rsidP="006164CE">
            <w:pPr>
              <w:pStyle w:val="af"/>
              <w:numPr>
                <w:ilvl w:val="0"/>
                <w:numId w:val="80"/>
              </w:numPr>
              <w:snapToGrid w:val="0"/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118" w:type="dxa"/>
            <w:gridSpan w:val="5"/>
          </w:tcPr>
          <w:p w14:paraId="44B3E0DA" w14:textId="09A93E52" w:rsidR="006970C4" w:rsidRDefault="006970C4" w:rsidP="006970C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组织机构</w:t>
            </w:r>
          </w:p>
        </w:tc>
        <w:tc>
          <w:tcPr>
            <w:tcW w:w="1982" w:type="dxa"/>
          </w:tcPr>
          <w:p w14:paraId="43C5E8DB" w14:textId="3CC881D7" w:rsidR="006970C4" w:rsidRPr="00AA2803" w:rsidRDefault="006970C4" w:rsidP="006970C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ORG_CODE</w:t>
            </w:r>
          </w:p>
        </w:tc>
        <w:tc>
          <w:tcPr>
            <w:tcW w:w="1978" w:type="dxa"/>
            <w:gridSpan w:val="3"/>
          </w:tcPr>
          <w:p w14:paraId="1A82F559" w14:textId="7329FBD4" w:rsidR="006970C4" w:rsidRPr="00AA2803" w:rsidRDefault="006970C4" w:rsidP="006970C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CHAR(</w:t>
            </w:r>
            <w:r>
              <w:rPr>
                <w:rFonts w:ascii="新宋体" w:eastAsia="新宋体" w:hAnsi="新宋体"/>
                <w:szCs w:val="22"/>
              </w:rPr>
              <w:t>2</w:t>
            </w:r>
            <w:r>
              <w:rPr>
                <w:rFonts w:ascii="新宋体" w:eastAsia="新宋体" w:hAnsi="新宋体" w:hint="eastAsia"/>
                <w:szCs w:val="22"/>
              </w:rPr>
              <w:t>)</w:t>
            </w:r>
          </w:p>
        </w:tc>
        <w:tc>
          <w:tcPr>
            <w:tcW w:w="709" w:type="dxa"/>
            <w:gridSpan w:val="2"/>
          </w:tcPr>
          <w:p w14:paraId="2D0B1E5E" w14:textId="2CAEF558" w:rsidR="006970C4" w:rsidRPr="00AA2803" w:rsidRDefault="006970C4" w:rsidP="006970C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70" w:type="dxa"/>
          </w:tcPr>
          <w:p w14:paraId="1E98B71F" w14:textId="77777777" w:rsidR="006970C4" w:rsidRPr="00AA2803" w:rsidRDefault="006970C4" w:rsidP="006970C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6970C4" w:rsidRPr="00AA2803" w14:paraId="691BCF07" w14:textId="77777777" w:rsidTr="00F84576">
        <w:tc>
          <w:tcPr>
            <w:tcW w:w="390" w:type="dxa"/>
            <w:tcBorders>
              <w:top w:val="single" w:sz="4" w:space="0" w:color="auto"/>
            </w:tcBorders>
          </w:tcPr>
          <w:p w14:paraId="5A812C3E" w14:textId="77777777" w:rsidR="006970C4" w:rsidRPr="00AA2803" w:rsidRDefault="006970C4" w:rsidP="006164CE">
            <w:pPr>
              <w:pStyle w:val="af"/>
              <w:numPr>
                <w:ilvl w:val="0"/>
                <w:numId w:val="80"/>
              </w:numPr>
              <w:snapToGrid w:val="0"/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118" w:type="dxa"/>
            <w:gridSpan w:val="5"/>
          </w:tcPr>
          <w:p w14:paraId="288B2EC0" w14:textId="77777777" w:rsidR="006970C4" w:rsidRDefault="006970C4" w:rsidP="006970C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方案编码</w:t>
            </w:r>
          </w:p>
        </w:tc>
        <w:tc>
          <w:tcPr>
            <w:tcW w:w="1982" w:type="dxa"/>
          </w:tcPr>
          <w:p w14:paraId="7E8D489F" w14:textId="77777777" w:rsidR="006970C4" w:rsidRPr="00AA2803" w:rsidRDefault="006970C4" w:rsidP="006970C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PLAN_CODE</w:t>
            </w:r>
          </w:p>
        </w:tc>
        <w:tc>
          <w:tcPr>
            <w:tcW w:w="1978" w:type="dxa"/>
            <w:gridSpan w:val="3"/>
          </w:tcPr>
          <w:p w14:paraId="0D2809E7" w14:textId="77777777" w:rsidR="006970C4" w:rsidRPr="00AA2803" w:rsidRDefault="006970C4" w:rsidP="006970C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VARCHAR2(10)</w:t>
            </w:r>
          </w:p>
        </w:tc>
        <w:tc>
          <w:tcPr>
            <w:tcW w:w="709" w:type="dxa"/>
            <w:gridSpan w:val="2"/>
          </w:tcPr>
          <w:p w14:paraId="5410AC6C" w14:textId="77777777" w:rsidR="006970C4" w:rsidRPr="00AA2803" w:rsidRDefault="006970C4" w:rsidP="006970C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70" w:type="dxa"/>
          </w:tcPr>
          <w:p w14:paraId="1EB38C58" w14:textId="77777777" w:rsidR="006970C4" w:rsidRPr="00AA2803" w:rsidRDefault="006970C4" w:rsidP="006970C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6970C4" w:rsidRPr="00AA2803" w14:paraId="46196391" w14:textId="77777777" w:rsidTr="00F84576">
        <w:tc>
          <w:tcPr>
            <w:tcW w:w="390" w:type="dxa"/>
            <w:tcBorders>
              <w:top w:val="single" w:sz="4" w:space="0" w:color="auto"/>
            </w:tcBorders>
          </w:tcPr>
          <w:p w14:paraId="6AE22F2F" w14:textId="77777777" w:rsidR="006970C4" w:rsidRPr="00AA2803" w:rsidRDefault="006970C4" w:rsidP="006164CE">
            <w:pPr>
              <w:pStyle w:val="af"/>
              <w:numPr>
                <w:ilvl w:val="0"/>
                <w:numId w:val="80"/>
              </w:numPr>
              <w:snapToGrid w:val="0"/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118" w:type="dxa"/>
            <w:gridSpan w:val="5"/>
          </w:tcPr>
          <w:p w14:paraId="023910A5" w14:textId="77777777" w:rsidR="006970C4" w:rsidRPr="00AA2803" w:rsidRDefault="006970C4" w:rsidP="006970C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批次</w:t>
            </w:r>
          </w:p>
        </w:tc>
        <w:tc>
          <w:tcPr>
            <w:tcW w:w="1982" w:type="dxa"/>
          </w:tcPr>
          <w:p w14:paraId="62403313" w14:textId="77777777" w:rsidR="006970C4" w:rsidRPr="00AA2803" w:rsidRDefault="006970C4" w:rsidP="006970C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BATCH</w:t>
            </w:r>
            <w:r w:rsidRPr="00AA2803">
              <w:rPr>
                <w:rFonts w:ascii="新宋体" w:eastAsia="新宋体" w:hAnsi="新宋体"/>
                <w:szCs w:val="22"/>
              </w:rPr>
              <w:t>_NO</w:t>
            </w:r>
          </w:p>
        </w:tc>
        <w:tc>
          <w:tcPr>
            <w:tcW w:w="1978" w:type="dxa"/>
            <w:gridSpan w:val="3"/>
          </w:tcPr>
          <w:p w14:paraId="53F45564" w14:textId="77777777" w:rsidR="006970C4" w:rsidRPr="00AA2803" w:rsidRDefault="006970C4" w:rsidP="006970C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VARCHAR2(10)</w:t>
            </w:r>
          </w:p>
        </w:tc>
        <w:tc>
          <w:tcPr>
            <w:tcW w:w="709" w:type="dxa"/>
            <w:gridSpan w:val="2"/>
          </w:tcPr>
          <w:p w14:paraId="5F7CC6FA" w14:textId="77777777" w:rsidR="006970C4" w:rsidRPr="00AA2803" w:rsidRDefault="006970C4" w:rsidP="006970C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70" w:type="dxa"/>
          </w:tcPr>
          <w:p w14:paraId="50EA4301" w14:textId="77777777" w:rsidR="006970C4" w:rsidRPr="00AA2803" w:rsidRDefault="006970C4" w:rsidP="006970C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6970C4" w:rsidRPr="00AA2803" w14:paraId="44F73FDC" w14:textId="77777777" w:rsidTr="00F84576">
        <w:tc>
          <w:tcPr>
            <w:tcW w:w="390" w:type="dxa"/>
            <w:tcBorders>
              <w:top w:val="single" w:sz="4" w:space="0" w:color="auto"/>
            </w:tcBorders>
          </w:tcPr>
          <w:p w14:paraId="321248B3" w14:textId="77777777" w:rsidR="006970C4" w:rsidRPr="00AA2803" w:rsidRDefault="006970C4" w:rsidP="006164CE">
            <w:pPr>
              <w:pStyle w:val="af"/>
              <w:numPr>
                <w:ilvl w:val="0"/>
                <w:numId w:val="80"/>
              </w:numPr>
              <w:snapToGrid w:val="0"/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118" w:type="dxa"/>
            <w:gridSpan w:val="5"/>
          </w:tcPr>
          <w:p w14:paraId="027BC5BC" w14:textId="77777777" w:rsidR="006970C4" w:rsidRPr="00AA2803" w:rsidRDefault="006970C4" w:rsidP="006970C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箱数</w:t>
            </w:r>
          </w:p>
        </w:tc>
        <w:tc>
          <w:tcPr>
            <w:tcW w:w="1982" w:type="dxa"/>
          </w:tcPr>
          <w:p w14:paraId="615D7471" w14:textId="77777777" w:rsidR="006970C4" w:rsidRPr="00AA2803" w:rsidRDefault="006970C4" w:rsidP="006970C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TRUNKS</w:t>
            </w:r>
          </w:p>
        </w:tc>
        <w:tc>
          <w:tcPr>
            <w:tcW w:w="1978" w:type="dxa"/>
            <w:gridSpan w:val="3"/>
          </w:tcPr>
          <w:p w14:paraId="59490744" w14:textId="77777777" w:rsidR="006970C4" w:rsidRPr="00AA2803" w:rsidRDefault="006970C4" w:rsidP="006970C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NUMBER(18)</w:t>
            </w:r>
          </w:p>
        </w:tc>
        <w:tc>
          <w:tcPr>
            <w:tcW w:w="709" w:type="dxa"/>
            <w:gridSpan w:val="2"/>
          </w:tcPr>
          <w:p w14:paraId="61A8A1FA" w14:textId="77777777" w:rsidR="006970C4" w:rsidRPr="00AA2803" w:rsidRDefault="006970C4" w:rsidP="006970C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70" w:type="dxa"/>
          </w:tcPr>
          <w:p w14:paraId="1D5AF1B4" w14:textId="77777777" w:rsidR="006970C4" w:rsidRPr="00AA2803" w:rsidRDefault="006970C4" w:rsidP="006970C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6970C4" w:rsidRPr="00AA2803" w14:paraId="2D42C23A" w14:textId="77777777" w:rsidTr="00F84576">
        <w:tc>
          <w:tcPr>
            <w:tcW w:w="390" w:type="dxa"/>
            <w:tcBorders>
              <w:top w:val="single" w:sz="4" w:space="0" w:color="auto"/>
            </w:tcBorders>
          </w:tcPr>
          <w:p w14:paraId="5C59C0F9" w14:textId="77777777" w:rsidR="006970C4" w:rsidRPr="00AA2803" w:rsidRDefault="006970C4" w:rsidP="006164CE">
            <w:pPr>
              <w:pStyle w:val="af"/>
              <w:numPr>
                <w:ilvl w:val="0"/>
                <w:numId w:val="80"/>
              </w:numPr>
              <w:snapToGrid w:val="0"/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118" w:type="dxa"/>
            <w:gridSpan w:val="5"/>
          </w:tcPr>
          <w:p w14:paraId="7A4CF96E" w14:textId="77777777" w:rsidR="006970C4" w:rsidRDefault="006970C4" w:rsidP="006970C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盒数</w:t>
            </w:r>
          </w:p>
        </w:tc>
        <w:tc>
          <w:tcPr>
            <w:tcW w:w="1982" w:type="dxa"/>
          </w:tcPr>
          <w:p w14:paraId="7609DD28" w14:textId="0BE74973" w:rsidR="006970C4" w:rsidRPr="00AA2803" w:rsidRDefault="006970C4" w:rsidP="003B738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BO</w:t>
            </w:r>
            <w:r w:rsidR="003B738F">
              <w:rPr>
                <w:rFonts w:ascii="新宋体" w:eastAsia="新宋体" w:hAnsi="新宋体"/>
                <w:szCs w:val="22"/>
              </w:rPr>
              <w:t>X</w:t>
            </w:r>
            <w:r>
              <w:rPr>
                <w:rFonts w:ascii="新宋体" w:eastAsia="新宋体" w:hAnsi="新宋体" w:hint="eastAsia"/>
                <w:szCs w:val="22"/>
              </w:rPr>
              <w:t>ES</w:t>
            </w:r>
          </w:p>
        </w:tc>
        <w:tc>
          <w:tcPr>
            <w:tcW w:w="1978" w:type="dxa"/>
            <w:gridSpan w:val="3"/>
          </w:tcPr>
          <w:p w14:paraId="73762C75" w14:textId="77777777" w:rsidR="006970C4" w:rsidRPr="00AA2803" w:rsidRDefault="006970C4" w:rsidP="006970C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NUMBER(18)</w:t>
            </w:r>
          </w:p>
        </w:tc>
        <w:tc>
          <w:tcPr>
            <w:tcW w:w="709" w:type="dxa"/>
            <w:gridSpan w:val="2"/>
          </w:tcPr>
          <w:p w14:paraId="1794781F" w14:textId="77777777" w:rsidR="006970C4" w:rsidRPr="00AA2803" w:rsidRDefault="006970C4" w:rsidP="006970C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70" w:type="dxa"/>
          </w:tcPr>
          <w:p w14:paraId="35D0FB3A" w14:textId="77777777" w:rsidR="006970C4" w:rsidRPr="00AA2803" w:rsidRDefault="006970C4" w:rsidP="006970C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6970C4" w:rsidRPr="00AA2803" w14:paraId="55A122C4" w14:textId="77777777" w:rsidTr="00F84576">
        <w:tc>
          <w:tcPr>
            <w:tcW w:w="390" w:type="dxa"/>
            <w:tcBorders>
              <w:top w:val="single" w:sz="4" w:space="0" w:color="auto"/>
            </w:tcBorders>
          </w:tcPr>
          <w:p w14:paraId="752202F5" w14:textId="77777777" w:rsidR="006970C4" w:rsidRPr="00AA2803" w:rsidRDefault="006970C4" w:rsidP="006164CE">
            <w:pPr>
              <w:pStyle w:val="af"/>
              <w:numPr>
                <w:ilvl w:val="0"/>
                <w:numId w:val="80"/>
              </w:numPr>
              <w:snapToGrid w:val="0"/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118" w:type="dxa"/>
            <w:gridSpan w:val="5"/>
          </w:tcPr>
          <w:p w14:paraId="34D873AE" w14:textId="77777777" w:rsidR="006970C4" w:rsidRDefault="006970C4" w:rsidP="006970C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本数</w:t>
            </w:r>
          </w:p>
        </w:tc>
        <w:tc>
          <w:tcPr>
            <w:tcW w:w="1982" w:type="dxa"/>
          </w:tcPr>
          <w:p w14:paraId="6EDAABA8" w14:textId="77777777" w:rsidR="006970C4" w:rsidRPr="00AA2803" w:rsidRDefault="006970C4" w:rsidP="006970C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PACKAGES</w:t>
            </w:r>
          </w:p>
        </w:tc>
        <w:tc>
          <w:tcPr>
            <w:tcW w:w="1978" w:type="dxa"/>
            <w:gridSpan w:val="3"/>
          </w:tcPr>
          <w:p w14:paraId="55F836E1" w14:textId="77777777" w:rsidR="006970C4" w:rsidRPr="00AA2803" w:rsidRDefault="006970C4" w:rsidP="006970C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NUMBER(18)</w:t>
            </w:r>
          </w:p>
        </w:tc>
        <w:tc>
          <w:tcPr>
            <w:tcW w:w="709" w:type="dxa"/>
            <w:gridSpan w:val="2"/>
          </w:tcPr>
          <w:p w14:paraId="2E5E307A" w14:textId="77777777" w:rsidR="006970C4" w:rsidRPr="00AA2803" w:rsidRDefault="006970C4" w:rsidP="006970C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70" w:type="dxa"/>
          </w:tcPr>
          <w:p w14:paraId="6E7690E2" w14:textId="77777777" w:rsidR="006970C4" w:rsidRPr="00AA2803" w:rsidRDefault="006970C4" w:rsidP="006970C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6970C4" w:rsidRPr="00AA2803" w14:paraId="7A819CA0" w14:textId="77777777" w:rsidTr="00F84576">
        <w:tc>
          <w:tcPr>
            <w:tcW w:w="390" w:type="dxa"/>
            <w:tcBorders>
              <w:top w:val="single" w:sz="4" w:space="0" w:color="auto"/>
            </w:tcBorders>
          </w:tcPr>
          <w:p w14:paraId="07415A1F" w14:textId="77777777" w:rsidR="006970C4" w:rsidRPr="00AA2803" w:rsidRDefault="006970C4" w:rsidP="006164CE">
            <w:pPr>
              <w:pStyle w:val="af"/>
              <w:numPr>
                <w:ilvl w:val="0"/>
                <w:numId w:val="80"/>
              </w:numPr>
              <w:snapToGrid w:val="0"/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118" w:type="dxa"/>
            <w:gridSpan w:val="5"/>
          </w:tcPr>
          <w:p w14:paraId="712B032B" w14:textId="397F6BA9" w:rsidR="006970C4" w:rsidRPr="00AA2803" w:rsidRDefault="006970C4" w:rsidP="006970C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退票张数</w:t>
            </w:r>
          </w:p>
        </w:tc>
        <w:tc>
          <w:tcPr>
            <w:tcW w:w="1982" w:type="dxa"/>
          </w:tcPr>
          <w:p w14:paraId="1A257366" w14:textId="136BD07A" w:rsidR="006970C4" w:rsidRPr="00AA2803" w:rsidRDefault="006970C4" w:rsidP="006970C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TICKETS</w:t>
            </w:r>
          </w:p>
        </w:tc>
        <w:tc>
          <w:tcPr>
            <w:tcW w:w="1978" w:type="dxa"/>
            <w:gridSpan w:val="3"/>
          </w:tcPr>
          <w:p w14:paraId="29C8BD63" w14:textId="2B919087" w:rsidR="006970C4" w:rsidRPr="00AA2803" w:rsidRDefault="006970C4" w:rsidP="006970C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NUMBER(18)</w:t>
            </w:r>
          </w:p>
        </w:tc>
        <w:tc>
          <w:tcPr>
            <w:tcW w:w="709" w:type="dxa"/>
            <w:gridSpan w:val="2"/>
          </w:tcPr>
          <w:p w14:paraId="151654B0" w14:textId="4C6B1E97" w:rsidR="006970C4" w:rsidRPr="00AA2803" w:rsidRDefault="006970C4" w:rsidP="006970C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70" w:type="dxa"/>
          </w:tcPr>
          <w:p w14:paraId="14BB8FA0" w14:textId="77777777" w:rsidR="006970C4" w:rsidRPr="00AA2803" w:rsidRDefault="006970C4" w:rsidP="006970C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6970C4" w:rsidRPr="00AA2803" w14:paraId="3B07D4FD" w14:textId="77777777" w:rsidTr="00F84576">
        <w:tc>
          <w:tcPr>
            <w:tcW w:w="390" w:type="dxa"/>
            <w:tcBorders>
              <w:top w:val="single" w:sz="4" w:space="0" w:color="auto"/>
            </w:tcBorders>
          </w:tcPr>
          <w:p w14:paraId="570D8239" w14:textId="77777777" w:rsidR="006970C4" w:rsidRPr="00AA2803" w:rsidRDefault="006970C4" w:rsidP="006164CE">
            <w:pPr>
              <w:pStyle w:val="af"/>
              <w:numPr>
                <w:ilvl w:val="0"/>
                <w:numId w:val="80"/>
              </w:numPr>
              <w:snapToGrid w:val="0"/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118" w:type="dxa"/>
            <w:gridSpan w:val="5"/>
          </w:tcPr>
          <w:p w14:paraId="3C49A8A9" w14:textId="40E035B2" w:rsidR="006970C4" w:rsidRPr="00AA2803" w:rsidRDefault="006970C4" w:rsidP="006970C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退票</w:t>
            </w:r>
            <w:r w:rsidRPr="00AA2803">
              <w:rPr>
                <w:rFonts w:ascii="新宋体" w:eastAsia="新宋体" w:hAnsi="新宋体" w:hint="eastAsia"/>
                <w:szCs w:val="22"/>
              </w:rPr>
              <w:t>金额</w:t>
            </w:r>
          </w:p>
        </w:tc>
        <w:tc>
          <w:tcPr>
            <w:tcW w:w="1982" w:type="dxa"/>
          </w:tcPr>
          <w:p w14:paraId="70D84112" w14:textId="77777777" w:rsidR="006970C4" w:rsidRPr="00AA2803" w:rsidRDefault="006970C4" w:rsidP="006970C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/>
                <w:szCs w:val="22"/>
              </w:rPr>
              <w:t>SALE</w:t>
            </w:r>
            <w:r w:rsidRPr="00AA2803">
              <w:rPr>
                <w:rFonts w:ascii="新宋体" w:eastAsia="新宋体" w:hAnsi="新宋体"/>
                <w:szCs w:val="22"/>
              </w:rPr>
              <w:t>_AMOUNT</w:t>
            </w:r>
          </w:p>
        </w:tc>
        <w:tc>
          <w:tcPr>
            <w:tcW w:w="1978" w:type="dxa"/>
            <w:gridSpan w:val="3"/>
          </w:tcPr>
          <w:p w14:paraId="33453C09" w14:textId="77777777" w:rsidR="006970C4" w:rsidRPr="00AA2803" w:rsidRDefault="006970C4" w:rsidP="006970C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NUMBER(28)</w:t>
            </w:r>
          </w:p>
        </w:tc>
        <w:tc>
          <w:tcPr>
            <w:tcW w:w="709" w:type="dxa"/>
            <w:gridSpan w:val="2"/>
          </w:tcPr>
          <w:p w14:paraId="021CFFB6" w14:textId="348C7CA3" w:rsidR="006970C4" w:rsidRPr="00AA2803" w:rsidRDefault="006970C4" w:rsidP="006970C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70" w:type="dxa"/>
          </w:tcPr>
          <w:p w14:paraId="2D8AA5D0" w14:textId="77777777" w:rsidR="006970C4" w:rsidRPr="00AA2803" w:rsidRDefault="006970C4" w:rsidP="006970C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6970C4" w:rsidRPr="00AA2803" w14:paraId="2DB45892" w14:textId="77777777" w:rsidTr="00F84576">
        <w:tc>
          <w:tcPr>
            <w:tcW w:w="390" w:type="dxa"/>
            <w:tcBorders>
              <w:top w:val="single" w:sz="4" w:space="0" w:color="auto"/>
            </w:tcBorders>
          </w:tcPr>
          <w:p w14:paraId="3682AFC6" w14:textId="77777777" w:rsidR="006970C4" w:rsidRPr="00AA2803" w:rsidRDefault="006970C4" w:rsidP="006164CE">
            <w:pPr>
              <w:pStyle w:val="af"/>
              <w:numPr>
                <w:ilvl w:val="0"/>
                <w:numId w:val="80"/>
              </w:numPr>
              <w:snapToGrid w:val="0"/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118" w:type="dxa"/>
            <w:gridSpan w:val="5"/>
          </w:tcPr>
          <w:p w14:paraId="4E9E0BCE" w14:textId="34930B51" w:rsidR="006970C4" w:rsidRPr="00AA2803" w:rsidRDefault="006970C4" w:rsidP="006970C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涉及</w:t>
            </w:r>
            <w:r w:rsidRPr="00AA2803">
              <w:rPr>
                <w:rFonts w:ascii="新宋体" w:eastAsia="新宋体" w:hAnsi="新宋体" w:hint="eastAsia"/>
                <w:szCs w:val="22"/>
              </w:rPr>
              <w:t>佣金</w:t>
            </w:r>
          </w:p>
        </w:tc>
        <w:tc>
          <w:tcPr>
            <w:tcW w:w="1982" w:type="dxa"/>
          </w:tcPr>
          <w:p w14:paraId="2037C59D" w14:textId="77777777" w:rsidR="006970C4" w:rsidRPr="00AA2803" w:rsidRDefault="006970C4" w:rsidP="006970C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COMM</w:t>
            </w:r>
            <w:r>
              <w:rPr>
                <w:rFonts w:ascii="新宋体" w:eastAsia="新宋体" w:hAnsi="新宋体"/>
                <w:szCs w:val="22"/>
              </w:rPr>
              <w:t>_AMOUNT</w:t>
            </w:r>
          </w:p>
        </w:tc>
        <w:tc>
          <w:tcPr>
            <w:tcW w:w="1978" w:type="dxa"/>
            <w:gridSpan w:val="3"/>
          </w:tcPr>
          <w:p w14:paraId="16A4E178" w14:textId="77777777" w:rsidR="006970C4" w:rsidRPr="00AA2803" w:rsidRDefault="006970C4" w:rsidP="006970C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NUMBER(18)</w:t>
            </w:r>
          </w:p>
        </w:tc>
        <w:tc>
          <w:tcPr>
            <w:tcW w:w="709" w:type="dxa"/>
            <w:gridSpan w:val="2"/>
          </w:tcPr>
          <w:p w14:paraId="4E6A6C5E" w14:textId="36A09347" w:rsidR="006970C4" w:rsidRPr="00AA2803" w:rsidRDefault="006970C4" w:rsidP="006970C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70" w:type="dxa"/>
          </w:tcPr>
          <w:p w14:paraId="63CC3FB1" w14:textId="77777777" w:rsidR="006970C4" w:rsidRPr="00AA2803" w:rsidRDefault="006970C4" w:rsidP="006970C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6970C4" w:rsidRPr="00AA2803" w14:paraId="7295D2BC" w14:textId="77777777" w:rsidTr="00F84576">
        <w:tc>
          <w:tcPr>
            <w:tcW w:w="390" w:type="dxa"/>
            <w:tcBorders>
              <w:top w:val="single" w:sz="4" w:space="0" w:color="auto"/>
            </w:tcBorders>
          </w:tcPr>
          <w:p w14:paraId="7AB6A8C2" w14:textId="77777777" w:rsidR="006970C4" w:rsidRPr="00AA2803" w:rsidRDefault="006970C4" w:rsidP="006164CE">
            <w:pPr>
              <w:pStyle w:val="af"/>
              <w:numPr>
                <w:ilvl w:val="0"/>
                <w:numId w:val="80"/>
              </w:numPr>
              <w:snapToGrid w:val="0"/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118" w:type="dxa"/>
            <w:gridSpan w:val="5"/>
          </w:tcPr>
          <w:p w14:paraId="4C7524DE" w14:textId="30605B83" w:rsidR="006970C4" w:rsidRPr="00AA2803" w:rsidRDefault="006970C4" w:rsidP="006970C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佣金比例（千分位）</w:t>
            </w:r>
          </w:p>
        </w:tc>
        <w:tc>
          <w:tcPr>
            <w:tcW w:w="1982" w:type="dxa"/>
          </w:tcPr>
          <w:p w14:paraId="4514455F" w14:textId="77777777" w:rsidR="006970C4" w:rsidRPr="00AA2803" w:rsidRDefault="006970C4" w:rsidP="006970C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COMM_RATE</w:t>
            </w:r>
          </w:p>
        </w:tc>
        <w:tc>
          <w:tcPr>
            <w:tcW w:w="1978" w:type="dxa"/>
            <w:gridSpan w:val="3"/>
          </w:tcPr>
          <w:p w14:paraId="35B6167E" w14:textId="77777777" w:rsidR="006970C4" w:rsidRPr="00AA2803" w:rsidRDefault="006970C4" w:rsidP="006970C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NUMBER(8)</w:t>
            </w:r>
          </w:p>
        </w:tc>
        <w:tc>
          <w:tcPr>
            <w:tcW w:w="709" w:type="dxa"/>
            <w:gridSpan w:val="2"/>
          </w:tcPr>
          <w:p w14:paraId="2589B678" w14:textId="493EE7A1" w:rsidR="006970C4" w:rsidRPr="00AA2803" w:rsidRDefault="006970C4" w:rsidP="006970C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70" w:type="dxa"/>
          </w:tcPr>
          <w:p w14:paraId="2F29D324" w14:textId="77777777" w:rsidR="006970C4" w:rsidRPr="00AA2803" w:rsidRDefault="006970C4" w:rsidP="006970C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6970C4" w:rsidRPr="00AA2803" w14:paraId="2272DF6C" w14:textId="77777777" w:rsidTr="00F84576">
        <w:tc>
          <w:tcPr>
            <w:tcW w:w="390" w:type="dxa"/>
            <w:tcBorders>
              <w:top w:val="single" w:sz="4" w:space="0" w:color="auto"/>
            </w:tcBorders>
          </w:tcPr>
          <w:p w14:paraId="78C25B26" w14:textId="77777777" w:rsidR="006970C4" w:rsidRPr="00AA2803" w:rsidRDefault="006970C4" w:rsidP="006164CE">
            <w:pPr>
              <w:pStyle w:val="af"/>
              <w:numPr>
                <w:ilvl w:val="0"/>
                <w:numId w:val="80"/>
              </w:numPr>
              <w:snapToGrid w:val="0"/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118" w:type="dxa"/>
            <w:gridSpan w:val="5"/>
          </w:tcPr>
          <w:p w14:paraId="532FAD86" w14:textId="50952C0E" w:rsidR="006970C4" w:rsidRPr="00AA2803" w:rsidRDefault="00C21641" w:rsidP="006970C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退票</w:t>
            </w:r>
            <w:r w:rsidR="006970C4" w:rsidRPr="00AA2803">
              <w:rPr>
                <w:rFonts w:ascii="新宋体" w:eastAsia="新宋体" w:hAnsi="新宋体" w:hint="eastAsia"/>
                <w:szCs w:val="22"/>
              </w:rPr>
              <w:t>时间</w:t>
            </w:r>
          </w:p>
        </w:tc>
        <w:tc>
          <w:tcPr>
            <w:tcW w:w="1982" w:type="dxa"/>
          </w:tcPr>
          <w:p w14:paraId="6720DD19" w14:textId="5D01446F" w:rsidR="006970C4" w:rsidRPr="00AA2803" w:rsidRDefault="00EE684D" w:rsidP="006970C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/>
                <w:szCs w:val="22"/>
              </w:rPr>
              <w:t>CANCEL</w:t>
            </w:r>
            <w:r w:rsidR="006970C4" w:rsidRPr="00AA2803">
              <w:rPr>
                <w:rFonts w:ascii="新宋体" w:eastAsia="新宋体" w:hAnsi="新宋体"/>
                <w:szCs w:val="22"/>
              </w:rPr>
              <w:t>_TIME</w:t>
            </w:r>
          </w:p>
        </w:tc>
        <w:tc>
          <w:tcPr>
            <w:tcW w:w="1978" w:type="dxa"/>
            <w:gridSpan w:val="3"/>
          </w:tcPr>
          <w:p w14:paraId="72CEE5BD" w14:textId="77777777" w:rsidR="006970C4" w:rsidRPr="00AA2803" w:rsidRDefault="006970C4" w:rsidP="006970C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DATE</w:t>
            </w:r>
          </w:p>
        </w:tc>
        <w:tc>
          <w:tcPr>
            <w:tcW w:w="709" w:type="dxa"/>
            <w:gridSpan w:val="2"/>
          </w:tcPr>
          <w:p w14:paraId="065085D0" w14:textId="77777777" w:rsidR="006970C4" w:rsidRPr="00AA2803" w:rsidRDefault="006970C4" w:rsidP="006970C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70" w:type="dxa"/>
          </w:tcPr>
          <w:p w14:paraId="5A2A43AB" w14:textId="77777777" w:rsidR="006970C4" w:rsidRPr="00AA2803" w:rsidRDefault="006970C4" w:rsidP="006970C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6970C4" w:rsidRPr="00AA2803" w14:paraId="34801EEE" w14:textId="77777777" w:rsidTr="00F84576">
        <w:tc>
          <w:tcPr>
            <w:tcW w:w="390" w:type="dxa"/>
            <w:tcBorders>
              <w:top w:val="single" w:sz="4" w:space="0" w:color="auto"/>
            </w:tcBorders>
          </w:tcPr>
          <w:p w14:paraId="142FAD05" w14:textId="77777777" w:rsidR="006970C4" w:rsidRPr="00AA2803" w:rsidRDefault="006970C4" w:rsidP="006164CE">
            <w:pPr>
              <w:pStyle w:val="af"/>
              <w:numPr>
                <w:ilvl w:val="0"/>
                <w:numId w:val="80"/>
              </w:numPr>
              <w:snapToGrid w:val="0"/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118" w:type="dxa"/>
            <w:gridSpan w:val="5"/>
          </w:tcPr>
          <w:p w14:paraId="040D48B3" w14:textId="68455928" w:rsidR="006970C4" w:rsidRDefault="006970C4" w:rsidP="006970C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站点退货</w:t>
            </w:r>
            <w:r w:rsidRPr="00AA2803">
              <w:rPr>
                <w:rFonts w:ascii="新宋体" w:eastAsia="新宋体" w:hAnsi="新宋体" w:hint="eastAsia"/>
                <w:szCs w:val="22"/>
              </w:rPr>
              <w:t>单编号</w:t>
            </w:r>
          </w:p>
        </w:tc>
        <w:tc>
          <w:tcPr>
            <w:tcW w:w="1982" w:type="dxa"/>
          </w:tcPr>
          <w:p w14:paraId="0CAAB121" w14:textId="27258B77" w:rsidR="006970C4" w:rsidRPr="00AA2803" w:rsidRDefault="006970C4" w:rsidP="006970C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/>
                <w:szCs w:val="22"/>
              </w:rPr>
              <w:t>AI</w:t>
            </w:r>
            <w:r w:rsidRPr="00AA2803">
              <w:rPr>
                <w:rFonts w:ascii="新宋体" w:eastAsia="新宋体" w:hAnsi="新宋体" w:hint="eastAsia"/>
                <w:szCs w:val="22"/>
              </w:rPr>
              <w:t>_NO</w:t>
            </w:r>
          </w:p>
        </w:tc>
        <w:tc>
          <w:tcPr>
            <w:tcW w:w="1978" w:type="dxa"/>
            <w:gridSpan w:val="3"/>
          </w:tcPr>
          <w:p w14:paraId="0B59F803" w14:textId="666421A1" w:rsidR="006970C4" w:rsidRPr="00AA2803" w:rsidRDefault="006970C4" w:rsidP="006970C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CHAR(10)</w:t>
            </w:r>
          </w:p>
        </w:tc>
        <w:tc>
          <w:tcPr>
            <w:tcW w:w="709" w:type="dxa"/>
            <w:gridSpan w:val="2"/>
          </w:tcPr>
          <w:p w14:paraId="158C4756" w14:textId="2A6B0FAE" w:rsidR="006970C4" w:rsidRPr="00AA2803" w:rsidRDefault="006970C4" w:rsidP="006970C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70" w:type="dxa"/>
          </w:tcPr>
          <w:p w14:paraId="41996337" w14:textId="77777777" w:rsidR="006970C4" w:rsidRPr="00AA2803" w:rsidRDefault="006970C4" w:rsidP="006970C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6970C4" w:rsidRPr="00AA2803" w14:paraId="5D21FC79" w14:textId="77777777" w:rsidTr="00F84576">
        <w:tc>
          <w:tcPr>
            <w:tcW w:w="390" w:type="dxa"/>
            <w:tcBorders>
              <w:top w:val="single" w:sz="4" w:space="0" w:color="auto"/>
            </w:tcBorders>
          </w:tcPr>
          <w:p w14:paraId="4D510537" w14:textId="77777777" w:rsidR="006970C4" w:rsidRPr="00AA2803" w:rsidRDefault="006970C4" w:rsidP="006164CE">
            <w:pPr>
              <w:pStyle w:val="af"/>
              <w:numPr>
                <w:ilvl w:val="0"/>
                <w:numId w:val="80"/>
              </w:numPr>
              <w:snapToGrid w:val="0"/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118" w:type="dxa"/>
            <w:gridSpan w:val="5"/>
          </w:tcPr>
          <w:p w14:paraId="3841FE66" w14:textId="7F0D3584" w:rsidR="006970C4" w:rsidRDefault="006970C4" w:rsidP="006970C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出库单编号</w:t>
            </w:r>
          </w:p>
        </w:tc>
        <w:tc>
          <w:tcPr>
            <w:tcW w:w="1982" w:type="dxa"/>
          </w:tcPr>
          <w:p w14:paraId="56C96CB7" w14:textId="51CCB266" w:rsidR="006970C4" w:rsidRPr="00AA2803" w:rsidRDefault="006970C4" w:rsidP="006970C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SGI_NO</w:t>
            </w:r>
          </w:p>
        </w:tc>
        <w:tc>
          <w:tcPr>
            <w:tcW w:w="1978" w:type="dxa"/>
            <w:gridSpan w:val="3"/>
          </w:tcPr>
          <w:p w14:paraId="085C8445" w14:textId="34E4CFBE" w:rsidR="006970C4" w:rsidRPr="00AA2803" w:rsidRDefault="006970C4" w:rsidP="006970C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CHAR(10)</w:t>
            </w:r>
          </w:p>
        </w:tc>
        <w:tc>
          <w:tcPr>
            <w:tcW w:w="709" w:type="dxa"/>
            <w:gridSpan w:val="2"/>
          </w:tcPr>
          <w:p w14:paraId="604B1219" w14:textId="490279F3" w:rsidR="006970C4" w:rsidRPr="00AA2803" w:rsidRDefault="006970C4" w:rsidP="006970C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70" w:type="dxa"/>
          </w:tcPr>
          <w:p w14:paraId="3B022A6A" w14:textId="77777777" w:rsidR="006970C4" w:rsidRPr="00AA2803" w:rsidRDefault="006970C4" w:rsidP="006970C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6970C4" w:rsidRPr="00AA2803" w14:paraId="7EE010EB" w14:textId="77777777" w:rsidTr="00F84576">
        <w:tc>
          <w:tcPr>
            <w:tcW w:w="9747" w:type="dxa"/>
            <w:gridSpan w:val="13"/>
            <w:shd w:val="clear" w:color="auto" w:fill="D9D9D9" w:themeFill="background1" w:themeFillShade="D9"/>
          </w:tcPr>
          <w:p w14:paraId="2BF20615" w14:textId="77777777" w:rsidR="006970C4" w:rsidRPr="00AA2803" w:rsidRDefault="006970C4" w:rsidP="006970C4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表格其他属性信息定义（包括PK-FK、IDX等）</w:t>
            </w:r>
          </w:p>
        </w:tc>
      </w:tr>
      <w:tr w:rsidR="006970C4" w:rsidRPr="00AA2803" w14:paraId="238D77D8" w14:textId="77777777" w:rsidTr="00F84576">
        <w:trPr>
          <w:trHeight w:val="231"/>
        </w:trPr>
        <w:tc>
          <w:tcPr>
            <w:tcW w:w="531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4F5F789" w14:textId="77777777" w:rsidR="006970C4" w:rsidRPr="00AA2803" w:rsidRDefault="006970C4" w:rsidP="006970C4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主键</w:t>
            </w:r>
          </w:p>
        </w:tc>
        <w:tc>
          <w:tcPr>
            <w:tcW w:w="2969" w:type="dxa"/>
            <w:gridSpan w:val="3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1B263FD4" w14:textId="77777777" w:rsidR="006970C4" w:rsidRPr="00AA2803" w:rsidRDefault="006970C4" w:rsidP="006970C4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6247" w:type="dxa"/>
            <w:gridSpan w:val="8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256B61A3" w14:textId="77777777" w:rsidR="006970C4" w:rsidRPr="00AA2803" w:rsidRDefault="006970C4" w:rsidP="006970C4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包含列</w:t>
            </w:r>
          </w:p>
        </w:tc>
      </w:tr>
      <w:tr w:rsidR="006970C4" w:rsidRPr="00AA2803" w14:paraId="37559EFB" w14:textId="77777777" w:rsidTr="00F84576">
        <w:trPr>
          <w:trHeight w:val="231"/>
        </w:trPr>
        <w:tc>
          <w:tcPr>
            <w:tcW w:w="531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53B53D8" w14:textId="77777777" w:rsidR="006970C4" w:rsidRPr="00AA2803" w:rsidRDefault="006970C4" w:rsidP="006970C4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2969" w:type="dxa"/>
            <w:gridSpan w:val="3"/>
            <w:tcBorders>
              <w:left w:val="single" w:sz="4" w:space="0" w:color="auto"/>
            </w:tcBorders>
          </w:tcPr>
          <w:p w14:paraId="500C25B0" w14:textId="22D87B4B" w:rsidR="006970C4" w:rsidRPr="00AA2803" w:rsidRDefault="006970C4" w:rsidP="006970C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PK_</w:t>
            </w:r>
            <w:r>
              <w:rPr>
                <w:rFonts w:ascii="新宋体" w:eastAsia="新宋体" w:hAnsi="新宋体"/>
                <w:szCs w:val="22"/>
              </w:rPr>
              <w:t>FLOW_CANCEL</w:t>
            </w:r>
          </w:p>
        </w:tc>
        <w:tc>
          <w:tcPr>
            <w:tcW w:w="6247" w:type="dxa"/>
            <w:gridSpan w:val="8"/>
            <w:tcBorders>
              <w:left w:val="single" w:sz="4" w:space="0" w:color="auto"/>
            </w:tcBorders>
          </w:tcPr>
          <w:p w14:paraId="7D0EAED2" w14:textId="2AB6CC60" w:rsidR="006970C4" w:rsidRPr="00AA2803" w:rsidRDefault="006970C4" w:rsidP="006970C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/>
                <w:szCs w:val="22"/>
              </w:rPr>
              <w:t>CANCEL_FLOW</w:t>
            </w:r>
          </w:p>
        </w:tc>
      </w:tr>
      <w:tr w:rsidR="006970C4" w:rsidRPr="00AA2803" w14:paraId="3AA61294" w14:textId="77777777" w:rsidTr="00F84576">
        <w:trPr>
          <w:trHeight w:val="231"/>
        </w:trPr>
        <w:tc>
          <w:tcPr>
            <w:tcW w:w="531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AC0E437" w14:textId="77777777" w:rsidR="006970C4" w:rsidRPr="00AA2803" w:rsidRDefault="006970C4" w:rsidP="006970C4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外键</w:t>
            </w:r>
          </w:p>
        </w:tc>
        <w:tc>
          <w:tcPr>
            <w:tcW w:w="2969" w:type="dxa"/>
            <w:gridSpan w:val="3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04FFF471" w14:textId="77777777" w:rsidR="006970C4" w:rsidRPr="00AA2803" w:rsidRDefault="006970C4" w:rsidP="006970C4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1990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6A513A16" w14:textId="77777777" w:rsidR="006970C4" w:rsidRPr="00AA2803" w:rsidRDefault="006970C4" w:rsidP="006970C4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  <w:tc>
          <w:tcPr>
            <w:tcW w:w="2123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492E502F" w14:textId="77777777" w:rsidR="006970C4" w:rsidRPr="00AA2803" w:rsidRDefault="006970C4" w:rsidP="006970C4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参照表名</w:t>
            </w:r>
          </w:p>
        </w:tc>
        <w:tc>
          <w:tcPr>
            <w:tcW w:w="2134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10C6EE06" w14:textId="77777777" w:rsidR="006970C4" w:rsidRPr="00AA2803" w:rsidRDefault="006970C4" w:rsidP="006970C4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</w:tr>
      <w:tr w:rsidR="006970C4" w:rsidRPr="00AA2803" w14:paraId="153A156C" w14:textId="77777777" w:rsidTr="00F84576">
        <w:trPr>
          <w:trHeight w:val="231"/>
        </w:trPr>
        <w:tc>
          <w:tcPr>
            <w:tcW w:w="531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0238CAA" w14:textId="77777777" w:rsidR="006970C4" w:rsidRPr="00AA2803" w:rsidRDefault="006970C4" w:rsidP="006970C4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2969" w:type="dxa"/>
            <w:gridSpan w:val="3"/>
            <w:tcBorders>
              <w:left w:val="single" w:sz="4" w:space="0" w:color="auto"/>
            </w:tcBorders>
          </w:tcPr>
          <w:p w14:paraId="3ED80184" w14:textId="77777777" w:rsidR="006970C4" w:rsidRPr="00AA2803" w:rsidRDefault="006970C4" w:rsidP="006970C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990" w:type="dxa"/>
            <w:gridSpan w:val="2"/>
            <w:tcBorders>
              <w:left w:val="single" w:sz="4" w:space="0" w:color="auto"/>
            </w:tcBorders>
          </w:tcPr>
          <w:p w14:paraId="7FBF01C9" w14:textId="77777777" w:rsidR="006970C4" w:rsidRPr="00AA2803" w:rsidRDefault="006970C4" w:rsidP="006970C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123" w:type="dxa"/>
            <w:gridSpan w:val="4"/>
            <w:tcBorders>
              <w:left w:val="single" w:sz="4" w:space="0" w:color="auto"/>
            </w:tcBorders>
          </w:tcPr>
          <w:p w14:paraId="5DB47E3E" w14:textId="77777777" w:rsidR="006970C4" w:rsidRPr="00AA2803" w:rsidRDefault="006970C4" w:rsidP="006970C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134" w:type="dxa"/>
            <w:gridSpan w:val="2"/>
            <w:tcBorders>
              <w:left w:val="single" w:sz="4" w:space="0" w:color="auto"/>
            </w:tcBorders>
          </w:tcPr>
          <w:p w14:paraId="705C0509" w14:textId="77777777" w:rsidR="006970C4" w:rsidRPr="00AA2803" w:rsidRDefault="006970C4" w:rsidP="006970C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6970C4" w:rsidRPr="00AA2803" w14:paraId="443614B4" w14:textId="77777777" w:rsidTr="00F84576">
        <w:trPr>
          <w:trHeight w:val="231"/>
        </w:trPr>
        <w:tc>
          <w:tcPr>
            <w:tcW w:w="531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0547A1E" w14:textId="77777777" w:rsidR="006970C4" w:rsidRPr="00AA2803" w:rsidRDefault="006970C4" w:rsidP="006970C4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索引</w:t>
            </w:r>
          </w:p>
        </w:tc>
        <w:tc>
          <w:tcPr>
            <w:tcW w:w="2969" w:type="dxa"/>
            <w:gridSpan w:val="3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73DDBF57" w14:textId="77777777" w:rsidR="006970C4" w:rsidRPr="00AA2803" w:rsidRDefault="006970C4" w:rsidP="006970C4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3118" w:type="dxa"/>
            <w:gridSpan w:val="3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1D0262EB" w14:textId="77777777" w:rsidR="006970C4" w:rsidRPr="00AA2803" w:rsidRDefault="006970C4" w:rsidP="006970C4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  <w:tc>
          <w:tcPr>
            <w:tcW w:w="3129" w:type="dxa"/>
            <w:gridSpan w:val="5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7F99A403" w14:textId="77777777" w:rsidR="006970C4" w:rsidRPr="00AA2803" w:rsidRDefault="006970C4" w:rsidP="006970C4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类型</w:t>
            </w:r>
          </w:p>
        </w:tc>
      </w:tr>
      <w:tr w:rsidR="006970C4" w:rsidRPr="00AA2803" w14:paraId="5D78406D" w14:textId="77777777" w:rsidTr="00F84576">
        <w:trPr>
          <w:trHeight w:val="231"/>
        </w:trPr>
        <w:tc>
          <w:tcPr>
            <w:tcW w:w="531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9C522EB" w14:textId="77777777" w:rsidR="006970C4" w:rsidRPr="00AA2803" w:rsidRDefault="006970C4" w:rsidP="006970C4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2969" w:type="dxa"/>
            <w:gridSpan w:val="3"/>
            <w:tcBorders>
              <w:left w:val="single" w:sz="4" w:space="0" w:color="auto"/>
            </w:tcBorders>
          </w:tcPr>
          <w:p w14:paraId="4AD96FEE" w14:textId="04332A36" w:rsidR="006970C4" w:rsidRPr="00AA2803" w:rsidRDefault="006970C4" w:rsidP="006970C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IDX_FLOW_CANCEL</w:t>
            </w:r>
            <w:r>
              <w:rPr>
                <w:rFonts w:ascii="新宋体" w:eastAsia="新宋体" w:hAnsi="新宋体"/>
                <w:szCs w:val="22"/>
              </w:rPr>
              <w:t>_AGENCY</w:t>
            </w:r>
          </w:p>
        </w:tc>
        <w:tc>
          <w:tcPr>
            <w:tcW w:w="3118" w:type="dxa"/>
            <w:gridSpan w:val="3"/>
            <w:tcBorders>
              <w:left w:val="single" w:sz="4" w:space="0" w:color="auto"/>
            </w:tcBorders>
          </w:tcPr>
          <w:p w14:paraId="12A7E025" w14:textId="77777777" w:rsidR="006970C4" w:rsidRPr="00AA2803" w:rsidRDefault="006970C4" w:rsidP="006970C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AGENCY_CODE</w:t>
            </w:r>
          </w:p>
        </w:tc>
        <w:tc>
          <w:tcPr>
            <w:tcW w:w="3129" w:type="dxa"/>
            <w:gridSpan w:val="5"/>
            <w:tcBorders>
              <w:left w:val="single" w:sz="4" w:space="0" w:color="auto"/>
            </w:tcBorders>
          </w:tcPr>
          <w:p w14:paraId="4D4EA762" w14:textId="77777777" w:rsidR="006970C4" w:rsidRPr="00AA2803" w:rsidRDefault="006970C4" w:rsidP="006970C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6970C4" w:rsidRPr="00AA2803" w14:paraId="41DF4EA6" w14:textId="77777777" w:rsidTr="00F84576">
        <w:trPr>
          <w:trHeight w:val="231"/>
        </w:trPr>
        <w:tc>
          <w:tcPr>
            <w:tcW w:w="531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94C9007" w14:textId="77777777" w:rsidR="006970C4" w:rsidRPr="00AA2803" w:rsidRDefault="006970C4" w:rsidP="006970C4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2969" w:type="dxa"/>
            <w:gridSpan w:val="3"/>
            <w:tcBorders>
              <w:left w:val="single" w:sz="4" w:space="0" w:color="auto"/>
            </w:tcBorders>
          </w:tcPr>
          <w:p w14:paraId="393E551A" w14:textId="71D6CD67" w:rsidR="006970C4" w:rsidRDefault="006970C4" w:rsidP="006970C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IDX_FLOW_</w:t>
            </w:r>
            <w:r>
              <w:rPr>
                <w:rFonts w:ascii="新宋体" w:eastAsia="新宋体" w:hAnsi="新宋体"/>
                <w:szCs w:val="22"/>
              </w:rPr>
              <w:t>CANCEL</w:t>
            </w:r>
            <w:r>
              <w:rPr>
                <w:rFonts w:ascii="新宋体" w:eastAsia="新宋体" w:hAnsi="新宋体" w:hint="eastAsia"/>
                <w:szCs w:val="22"/>
              </w:rPr>
              <w:t>_AREA</w:t>
            </w:r>
          </w:p>
        </w:tc>
        <w:tc>
          <w:tcPr>
            <w:tcW w:w="3118" w:type="dxa"/>
            <w:gridSpan w:val="3"/>
            <w:tcBorders>
              <w:left w:val="single" w:sz="4" w:space="0" w:color="auto"/>
            </w:tcBorders>
          </w:tcPr>
          <w:p w14:paraId="2753AA40" w14:textId="77777777" w:rsidR="006970C4" w:rsidRDefault="006970C4" w:rsidP="006970C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AREA_CODE</w:t>
            </w:r>
          </w:p>
        </w:tc>
        <w:tc>
          <w:tcPr>
            <w:tcW w:w="3129" w:type="dxa"/>
            <w:gridSpan w:val="5"/>
            <w:tcBorders>
              <w:left w:val="single" w:sz="4" w:space="0" w:color="auto"/>
            </w:tcBorders>
          </w:tcPr>
          <w:p w14:paraId="4FB730FE" w14:textId="77777777" w:rsidR="006970C4" w:rsidRPr="00AA2803" w:rsidRDefault="006970C4" w:rsidP="006970C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6970C4" w:rsidRPr="00AA2803" w14:paraId="36E7B12B" w14:textId="77777777" w:rsidTr="00F84576">
        <w:trPr>
          <w:trHeight w:val="231"/>
        </w:trPr>
        <w:tc>
          <w:tcPr>
            <w:tcW w:w="531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ED90FFF" w14:textId="77777777" w:rsidR="006970C4" w:rsidRPr="00AA2803" w:rsidRDefault="006970C4" w:rsidP="006970C4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2969" w:type="dxa"/>
            <w:gridSpan w:val="3"/>
            <w:tcBorders>
              <w:left w:val="single" w:sz="4" w:space="0" w:color="auto"/>
            </w:tcBorders>
          </w:tcPr>
          <w:p w14:paraId="58476D5F" w14:textId="15607F9E" w:rsidR="006970C4" w:rsidRDefault="006970C4" w:rsidP="006970C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IDX_FLOW_</w:t>
            </w:r>
            <w:r>
              <w:rPr>
                <w:rFonts w:ascii="新宋体" w:eastAsia="新宋体" w:hAnsi="新宋体"/>
                <w:szCs w:val="22"/>
              </w:rPr>
              <w:t>CANCEL</w:t>
            </w:r>
            <w:r>
              <w:rPr>
                <w:rFonts w:ascii="新宋体" w:eastAsia="新宋体" w:hAnsi="新宋体" w:hint="eastAsia"/>
                <w:szCs w:val="22"/>
              </w:rPr>
              <w:t>_GAME</w:t>
            </w:r>
          </w:p>
        </w:tc>
        <w:tc>
          <w:tcPr>
            <w:tcW w:w="3118" w:type="dxa"/>
            <w:gridSpan w:val="3"/>
            <w:tcBorders>
              <w:left w:val="single" w:sz="4" w:space="0" w:color="auto"/>
            </w:tcBorders>
          </w:tcPr>
          <w:p w14:paraId="473BB725" w14:textId="77777777" w:rsidR="006970C4" w:rsidRDefault="006970C4" w:rsidP="006970C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PLAN_CODE,BATCH_NO</w:t>
            </w:r>
          </w:p>
        </w:tc>
        <w:tc>
          <w:tcPr>
            <w:tcW w:w="3129" w:type="dxa"/>
            <w:gridSpan w:val="5"/>
            <w:tcBorders>
              <w:left w:val="single" w:sz="4" w:space="0" w:color="auto"/>
            </w:tcBorders>
          </w:tcPr>
          <w:p w14:paraId="58EDD3EB" w14:textId="77777777" w:rsidR="006970C4" w:rsidRPr="00AA2803" w:rsidRDefault="006970C4" w:rsidP="006970C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6970C4" w:rsidRPr="00AA2803" w14:paraId="171A91AC" w14:textId="77777777" w:rsidTr="00F84576">
        <w:tc>
          <w:tcPr>
            <w:tcW w:w="531" w:type="dxa"/>
            <w:gridSpan w:val="2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1848D71" w14:textId="77777777" w:rsidR="006970C4" w:rsidRPr="00AA2803" w:rsidRDefault="006970C4" w:rsidP="006970C4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约束</w:t>
            </w:r>
          </w:p>
        </w:tc>
        <w:tc>
          <w:tcPr>
            <w:tcW w:w="9216" w:type="dxa"/>
            <w:gridSpan w:val="11"/>
            <w:tcBorders>
              <w:left w:val="single" w:sz="4" w:space="0" w:color="auto"/>
            </w:tcBorders>
          </w:tcPr>
          <w:p w14:paraId="05332B8E" w14:textId="77777777" w:rsidR="006970C4" w:rsidRPr="00AA2803" w:rsidRDefault="006970C4" w:rsidP="006970C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6970C4" w:rsidRPr="00AA2803" w14:paraId="52897A30" w14:textId="77777777" w:rsidTr="00F84576">
        <w:trPr>
          <w:trHeight w:val="231"/>
        </w:trPr>
        <w:tc>
          <w:tcPr>
            <w:tcW w:w="531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15337F7" w14:textId="77777777" w:rsidR="006970C4" w:rsidRPr="00AA2803" w:rsidRDefault="006970C4" w:rsidP="006970C4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</w:t>
            </w: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2096FFAF" w14:textId="77777777" w:rsidR="006970C4" w:rsidRPr="00AA2803" w:rsidRDefault="006970C4" w:rsidP="006970C4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分区类型</w:t>
            </w:r>
          </w:p>
        </w:tc>
        <w:tc>
          <w:tcPr>
            <w:tcW w:w="1489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5BDBA747" w14:textId="77777777" w:rsidR="006970C4" w:rsidRPr="00AA2803" w:rsidRDefault="006970C4" w:rsidP="006970C4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分区字段</w:t>
            </w:r>
          </w:p>
        </w:tc>
        <w:tc>
          <w:tcPr>
            <w:tcW w:w="6239" w:type="dxa"/>
            <w:gridSpan w:val="7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14AD2C4E" w14:textId="77777777" w:rsidR="006970C4" w:rsidRPr="00AA2803" w:rsidRDefault="006970C4" w:rsidP="006970C4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分区条件</w:t>
            </w:r>
          </w:p>
        </w:tc>
      </w:tr>
      <w:tr w:rsidR="006970C4" w:rsidRPr="00AA2803" w14:paraId="1328D187" w14:textId="77777777" w:rsidTr="00F84576">
        <w:trPr>
          <w:trHeight w:val="231"/>
        </w:trPr>
        <w:tc>
          <w:tcPr>
            <w:tcW w:w="531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F2152B5" w14:textId="77777777" w:rsidR="006970C4" w:rsidRPr="00AA2803" w:rsidRDefault="006970C4" w:rsidP="006970C4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</w:tcPr>
          <w:p w14:paraId="3C6EF0B3" w14:textId="77777777" w:rsidR="006970C4" w:rsidRPr="00AA2803" w:rsidRDefault="006970C4" w:rsidP="006970C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主分区</w:t>
            </w:r>
          </w:p>
        </w:tc>
        <w:tc>
          <w:tcPr>
            <w:tcW w:w="1489" w:type="dxa"/>
            <w:gridSpan w:val="2"/>
            <w:tcBorders>
              <w:left w:val="single" w:sz="4" w:space="0" w:color="auto"/>
            </w:tcBorders>
          </w:tcPr>
          <w:p w14:paraId="0714E21D" w14:textId="77777777" w:rsidR="006970C4" w:rsidRPr="00AA2803" w:rsidRDefault="006970C4" w:rsidP="006970C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6239" w:type="dxa"/>
            <w:gridSpan w:val="7"/>
            <w:tcBorders>
              <w:left w:val="single" w:sz="4" w:space="0" w:color="auto"/>
            </w:tcBorders>
          </w:tcPr>
          <w:p w14:paraId="47333944" w14:textId="77777777" w:rsidR="006970C4" w:rsidRPr="00AA2803" w:rsidRDefault="006970C4" w:rsidP="006970C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6970C4" w:rsidRPr="00AA2803" w14:paraId="6218163B" w14:textId="77777777" w:rsidTr="00F84576">
        <w:trPr>
          <w:trHeight w:val="231"/>
        </w:trPr>
        <w:tc>
          <w:tcPr>
            <w:tcW w:w="531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FFAEA22" w14:textId="77777777" w:rsidR="006970C4" w:rsidRPr="00AA2803" w:rsidRDefault="006970C4" w:rsidP="006970C4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</w:tcPr>
          <w:p w14:paraId="77F4D5C4" w14:textId="77777777" w:rsidR="006970C4" w:rsidRPr="00AA2803" w:rsidRDefault="006970C4" w:rsidP="006970C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子分区</w:t>
            </w:r>
          </w:p>
        </w:tc>
        <w:tc>
          <w:tcPr>
            <w:tcW w:w="1489" w:type="dxa"/>
            <w:gridSpan w:val="2"/>
            <w:tcBorders>
              <w:left w:val="single" w:sz="4" w:space="0" w:color="auto"/>
            </w:tcBorders>
          </w:tcPr>
          <w:p w14:paraId="06B9C1FC" w14:textId="77777777" w:rsidR="006970C4" w:rsidRPr="00AA2803" w:rsidRDefault="006970C4" w:rsidP="006970C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6239" w:type="dxa"/>
            <w:gridSpan w:val="7"/>
            <w:tcBorders>
              <w:left w:val="single" w:sz="4" w:space="0" w:color="auto"/>
            </w:tcBorders>
          </w:tcPr>
          <w:p w14:paraId="1F5384BD" w14:textId="77777777" w:rsidR="006970C4" w:rsidRPr="00AA2803" w:rsidRDefault="006970C4" w:rsidP="006970C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</w:tbl>
    <w:p w14:paraId="5119D1E4" w14:textId="77777777" w:rsidR="00836C28" w:rsidRDefault="00836C28" w:rsidP="00836C28"/>
    <w:p w14:paraId="66087A99" w14:textId="43A1DB0D" w:rsidR="00507BCB" w:rsidRPr="00AA2803" w:rsidRDefault="00507BCB" w:rsidP="00507BCB">
      <w:pPr>
        <w:pStyle w:val="4"/>
      </w:pPr>
      <w:r w:rsidRPr="00AA2803">
        <w:rPr>
          <w:rFonts w:hint="eastAsia"/>
        </w:rPr>
        <w:t>兑奖记录</w:t>
      </w:r>
      <w:r>
        <w:rPr>
          <w:rFonts w:hint="eastAsia"/>
        </w:rPr>
        <w:t>—机构佣金</w:t>
      </w:r>
      <w:r w:rsidRPr="00AA2803">
        <w:rPr>
          <w:rFonts w:hint="eastAsia"/>
        </w:rPr>
        <w:t>（</w:t>
      </w:r>
      <w:r w:rsidRPr="00AA2803">
        <w:rPr>
          <w:rFonts w:hint="eastAsia"/>
        </w:rPr>
        <w:t>FLOW_</w:t>
      </w:r>
      <w:r w:rsidRPr="00AA2803">
        <w:t>PAY</w:t>
      </w:r>
      <w:r>
        <w:t>_ORG_COMM</w:t>
      </w:r>
      <w:r w:rsidRPr="00AA2803">
        <w:rPr>
          <w:rFonts w:hint="eastAsia"/>
        </w:rPr>
        <w:t>）</w:t>
      </w: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90"/>
        <w:gridCol w:w="141"/>
        <w:gridCol w:w="698"/>
        <w:gridCol w:w="790"/>
        <w:gridCol w:w="1662"/>
        <w:gridCol w:w="2126"/>
        <w:gridCol w:w="811"/>
        <w:gridCol w:w="288"/>
        <w:gridCol w:w="707"/>
        <w:gridCol w:w="37"/>
        <w:gridCol w:w="709"/>
        <w:gridCol w:w="1388"/>
      </w:tblGrid>
      <w:tr w:rsidR="00507BCB" w:rsidRPr="00AA2803" w14:paraId="7B92AE2E" w14:textId="77777777" w:rsidTr="00096E75">
        <w:tc>
          <w:tcPr>
            <w:tcW w:w="1229" w:type="dxa"/>
            <w:gridSpan w:val="3"/>
            <w:shd w:val="clear" w:color="auto" w:fill="C0C0C0"/>
          </w:tcPr>
          <w:p w14:paraId="6E5434EB" w14:textId="77777777" w:rsidR="00507BCB" w:rsidRPr="00AA2803" w:rsidRDefault="00507BCB" w:rsidP="00F46C19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汉字注解</w:t>
            </w:r>
          </w:p>
        </w:tc>
        <w:tc>
          <w:tcPr>
            <w:tcW w:w="4578" w:type="dxa"/>
            <w:gridSpan w:val="3"/>
            <w:shd w:val="clear" w:color="auto" w:fill="auto"/>
          </w:tcPr>
          <w:p w14:paraId="2F7F0672" w14:textId="528DF8FE" w:rsidR="00507BCB" w:rsidRPr="00AA2803" w:rsidRDefault="00507BCB" w:rsidP="00F46C19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兑奖资金流水</w:t>
            </w:r>
            <w:r w:rsidRPr="00507BCB">
              <w:rPr>
                <w:rFonts w:ascii="新宋体" w:eastAsia="新宋体" w:hAnsi="新宋体" w:hint="eastAsia"/>
                <w:b/>
                <w:sz w:val="24"/>
                <w:szCs w:val="22"/>
              </w:rPr>
              <w:t>—机构佣金</w:t>
            </w:r>
          </w:p>
        </w:tc>
        <w:tc>
          <w:tcPr>
            <w:tcW w:w="1099" w:type="dxa"/>
            <w:gridSpan w:val="2"/>
            <w:shd w:val="clear" w:color="auto" w:fill="C0C0C0"/>
          </w:tcPr>
          <w:p w14:paraId="37270C9F" w14:textId="77777777" w:rsidR="00507BCB" w:rsidRPr="00AA2803" w:rsidRDefault="00507BCB" w:rsidP="00F46C19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表名</w:t>
            </w:r>
          </w:p>
        </w:tc>
        <w:tc>
          <w:tcPr>
            <w:tcW w:w="2841" w:type="dxa"/>
            <w:gridSpan w:val="4"/>
            <w:shd w:val="clear" w:color="auto" w:fill="auto"/>
          </w:tcPr>
          <w:p w14:paraId="701BF4FE" w14:textId="5C7B653A" w:rsidR="00507BCB" w:rsidRPr="00AA2803" w:rsidRDefault="00507BCB" w:rsidP="00F46C19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/>
                <w:b/>
                <w:sz w:val="24"/>
                <w:szCs w:val="22"/>
              </w:rPr>
              <w:t>FLOW_PAY</w:t>
            </w:r>
            <w:r w:rsidRPr="00507BCB">
              <w:rPr>
                <w:rFonts w:ascii="新宋体" w:eastAsia="新宋体" w:hAnsi="新宋体"/>
                <w:b/>
                <w:sz w:val="24"/>
                <w:szCs w:val="22"/>
              </w:rPr>
              <w:t>_ORG_COMM</w:t>
            </w:r>
          </w:p>
        </w:tc>
      </w:tr>
      <w:tr w:rsidR="00507BCB" w:rsidRPr="00AA2803" w14:paraId="2C00E703" w14:textId="77777777" w:rsidTr="00DD08D2"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horzCross" w:color="auto" w:fill="C0C0C0"/>
          </w:tcPr>
          <w:p w14:paraId="453108EE" w14:textId="77777777" w:rsidR="00507BCB" w:rsidRPr="00AA2803" w:rsidRDefault="00507BCB" w:rsidP="00F46C19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</w:p>
        </w:tc>
        <w:tc>
          <w:tcPr>
            <w:tcW w:w="3291" w:type="dxa"/>
            <w:gridSpan w:val="4"/>
            <w:tcBorders>
              <w:left w:val="single" w:sz="4" w:space="0" w:color="auto"/>
            </w:tcBorders>
            <w:shd w:val="clear" w:color="auto" w:fill="C0C0C0"/>
          </w:tcPr>
          <w:p w14:paraId="053073CC" w14:textId="77777777" w:rsidR="00507BCB" w:rsidRPr="00AA2803" w:rsidRDefault="00507BCB" w:rsidP="00F46C19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字段名称</w:t>
            </w:r>
          </w:p>
        </w:tc>
        <w:tc>
          <w:tcPr>
            <w:tcW w:w="2126" w:type="dxa"/>
            <w:shd w:val="clear" w:color="auto" w:fill="C0C0C0"/>
          </w:tcPr>
          <w:p w14:paraId="2ED70AB7" w14:textId="77777777" w:rsidR="00507BCB" w:rsidRPr="00AA2803" w:rsidRDefault="00507BCB" w:rsidP="00F46C19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字段命名</w:t>
            </w:r>
          </w:p>
        </w:tc>
        <w:tc>
          <w:tcPr>
            <w:tcW w:w="1843" w:type="dxa"/>
            <w:gridSpan w:val="4"/>
            <w:shd w:val="clear" w:color="auto" w:fill="C0C0C0"/>
          </w:tcPr>
          <w:p w14:paraId="0AC2CB67" w14:textId="77777777" w:rsidR="00507BCB" w:rsidRPr="00AA2803" w:rsidRDefault="00507BCB" w:rsidP="00F46C19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类型</w:t>
            </w:r>
          </w:p>
        </w:tc>
        <w:tc>
          <w:tcPr>
            <w:tcW w:w="709" w:type="dxa"/>
            <w:shd w:val="clear" w:color="auto" w:fill="C0C0C0"/>
          </w:tcPr>
          <w:p w14:paraId="6E01D561" w14:textId="77777777" w:rsidR="00507BCB" w:rsidRPr="00AA2803" w:rsidRDefault="00507BCB" w:rsidP="00F46C19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非空</w:t>
            </w:r>
          </w:p>
        </w:tc>
        <w:tc>
          <w:tcPr>
            <w:tcW w:w="1388" w:type="dxa"/>
            <w:shd w:val="clear" w:color="auto" w:fill="C0C0C0"/>
          </w:tcPr>
          <w:p w14:paraId="5763D576" w14:textId="77777777" w:rsidR="00507BCB" w:rsidRPr="00AA2803" w:rsidRDefault="00507BCB" w:rsidP="00F46C19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默认</w:t>
            </w:r>
          </w:p>
        </w:tc>
      </w:tr>
      <w:tr w:rsidR="00507BCB" w:rsidRPr="00AA2803" w14:paraId="076DE307" w14:textId="77777777" w:rsidTr="00DD08D2">
        <w:tc>
          <w:tcPr>
            <w:tcW w:w="390" w:type="dxa"/>
            <w:tcBorders>
              <w:top w:val="single" w:sz="4" w:space="0" w:color="auto"/>
            </w:tcBorders>
          </w:tcPr>
          <w:p w14:paraId="39AB1B15" w14:textId="77777777" w:rsidR="00507BCB" w:rsidRPr="00AA2803" w:rsidRDefault="00507BCB" w:rsidP="00507BCB">
            <w:pPr>
              <w:pStyle w:val="af"/>
              <w:numPr>
                <w:ilvl w:val="0"/>
                <w:numId w:val="100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291" w:type="dxa"/>
            <w:gridSpan w:val="4"/>
          </w:tcPr>
          <w:p w14:paraId="743AC8EC" w14:textId="77777777" w:rsidR="00507BCB" w:rsidRPr="00AA2803" w:rsidRDefault="00507BCB" w:rsidP="00F46C1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兑奖流水（DJ12345678901234567890</w:t>
            </w:r>
            <w:r>
              <w:rPr>
                <w:rFonts w:ascii="新宋体" w:eastAsia="新宋体" w:hAnsi="新宋体"/>
                <w:szCs w:val="22"/>
              </w:rPr>
              <w:t>1234</w:t>
            </w:r>
            <w:r w:rsidRPr="00AA2803">
              <w:rPr>
                <w:rFonts w:ascii="新宋体" w:eastAsia="新宋体" w:hAnsi="新宋体" w:hint="eastAsia"/>
                <w:szCs w:val="22"/>
              </w:rPr>
              <w:t>）</w:t>
            </w:r>
          </w:p>
        </w:tc>
        <w:tc>
          <w:tcPr>
            <w:tcW w:w="2126" w:type="dxa"/>
          </w:tcPr>
          <w:p w14:paraId="0E3AECD7" w14:textId="77777777" w:rsidR="00507BCB" w:rsidRPr="00AA2803" w:rsidRDefault="00507BCB" w:rsidP="00F46C1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PAY_FLOW</w:t>
            </w:r>
          </w:p>
        </w:tc>
        <w:tc>
          <w:tcPr>
            <w:tcW w:w="1843" w:type="dxa"/>
            <w:gridSpan w:val="4"/>
          </w:tcPr>
          <w:p w14:paraId="059CA530" w14:textId="77777777" w:rsidR="00507BCB" w:rsidRPr="00AA2803" w:rsidRDefault="00507BCB" w:rsidP="00F46C1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CHAR(2</w:t>
            </w:r>
            <w:r>
              <w:rPr>
                <w:rFonts w:ascii="新宋体" w:eastAsia="新宋体" w:hAnsi="新宋体"/>
                <w:szCs w:val="22"/>
              </w:rPr>
              <w:t>4</w:t>
            </w:r>
            <w:r w:rsidRPr="00AA2803">
              <w:rPr>
                <w:rFonts w:ascii="新宋体" w:eastAsia="新宋体" w:hAnsi="新宋体"/>
                <w:szCs w:val="22"/>
              </w:rPr>
              <w:t>)</w:t>
            </w:r>
          </w:p>
        </w:tc>
        <w:tc>
          <w:tcPr>
            <w:tcW w:w="709" w:type="dxa"/>
          </w:tcPr>
          <w:p w14:paraId="6579D4F0" w14:textId="77777777" w:rsidR="00507BCB" w:rsidRPr="00AA2803" w:rsidRDefault="00507BCB" w:rsidP="00F46C1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388" w:type="dxa"/>
          </w:tcPr>
          <w:p w14:paraId="0DEAE55D" w14:textId="77777777" w:rsidR="00507BCB" w:rsidRPr="00AA2803" w:rsidRDefault="00507BCB" w:rsidP="00F46C1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507BCB" w:rsidRPr="00AA2803" w14:paraId="7A06359F" w14:textId="77777777" w:rsidTr="00DD08D2">
        <w:tc>
          <w:tcPr>
            <w:tcW w:w="390" w:type="dxa"/>
            <w:tcBorders>
              <w:top w:val="single" w:sz="4" w:space="0" w:color="auto"/>
            </w:tcBorders>
          </w:tcPr>
          <w:p w14:paraId="1DAB2689" w14:textId="77777777" w:rsidR="00507BCB" w:rsidRPr="00AA2803" w:rsidRDefault="00507BCB" w:rsidP="00507BCB">
            <w:pPr>
              <w:pStyle w:val="af"/>
              <w:numPr>
                <w:ilvl w:val="0"/>
                <w:numId w:val="100"/>
              </w:numPr>
              <w:snapToGrid w:val="0"/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291" w:type="dxa"/>
            <w:gridSpan w:val="4"/>
          </w:tcPr>
          <w:p w14:paraId="49F228F1" w14:textId="77777777" w:rsidR="00507BCB" w:rsidRPr="00AA2803" w:rsidRDefault="00507BCB" w:rsidP="00F46C1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兑奖站点</w:t>
            </w:r>
          </w:p>
        </w:tc>
        <w:tc>
          <w:tcPr>
            <w:tcW w:w="2126" w:type="dxa"/>
          </w:tcPr>
          <w:p w14:paraId="6A1970DA" w14:textId="77777777" w:rsidR="00507BCB" w:rsidRPr="00AA2803" w:rsidRDefault="00507BCB" w:rsidP="00F46C1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PAY_AGENCY</w:t>
            </w:r>
          </w:p>
        </w:tc>
        <w:tc>
          <w:tcPr>
            <w:tcW w:w="1843" w:type="dxa"/>
            <w:gridSpan w:val="4"/>
          </w:tcPr>
          <w:p w14:paraId="6D0B4A16" w14:textId="77777777" w:rsidR="00507BCB" w:rsidRPr="00AA2803" w:rsidRDefault="00507BCB" w:rsidP="00F46C1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CHAR(8)</w:t>
            </w:r>
          </w:p>
        </w:tc>
        <w:tc>
          <w:tcPr>
            <w:tcW w:w="709" w:type="dxa"/>
          </w:tcPr>
          <w:p w14:paraId="65262799" w14:textId="77777777" w:rsidR="00507BCB" w:rsidRPr="00AA2803" w:rsidRDefault="00507BCB" w:rsidP="00F46C1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388" w:type="dxa"/>
          </w:tcPr>
          <w:p w14:paraId="03CA114C" w14:textId="77777777" w:rsidR="00507BCB" w:rsidRPr="00AA2803" w:rsidRDefault="00507BCB" w:rsidP="00F46C1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507BCB" w:rsidRPr="00AA2803" w14:paraId="0E0B71F6" w14:textId="77777777" w:rsidTr="00DD08D2">
        <w:tc>
          <w:tcPr>
            <w:tcW w:w="390" w:type="dxa"/>
            <w:tcBorders>
              <w:top w:val="single" w:sz="4" w:space="0" w:color="auto"/>
            </w:tcBorders>
          </w:tcPr>
          <w:p w14:paraId="5B440A9F" w14:textId="77777777" w:rsidR="00507BCB" w:rsidRPr="00AA2803" w:rsidRDefault="00507BCB" w:rsidP="00507BCB">
            <w:pPr>
              <w:pStyle w:val="af"/>
              <w:numPr>
                <w:ilvl w:val="0"/>
                <w:numId w:val="100"/>
              </w:numPr>
              <w:snapToGrid w:val="0"/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291" w:type="dxa"/>
            <w:gridSpan w:val="4"/>
          </w:tcPr>
          <w:p w14:paraId="5C586B53" w14:textId="77777777" w:rsidR="00507BCB" w:rsidRPr="00AA2803" w:rsidRDefault="00507BCB" w:rsidP="00F46C1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区域编码</w:t>
            </w:r>
          </w:p>
        </w:tc>
        <w:tc>
          <w:tcPr>
            <w:tcW w:w="2126" w:type="dxa"/>
          </w:tcPr>
          <w:p w14:paraId="471A28C4" w14:textId="77777777" w:rsidR="00507BCB" w:rsidRPr="00AA2803" w:rsidRDefault="00507BCB" w:rsidP="00F46C1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AREA_CODE</w:t>
            </w:r>
          </w:p>
        </w:tc>
        <w:tc>
          <w:tcPr>
            <w:tcW w:w="1843" w:type="dxa"/>
            <w:gridSpan w:val="4"/>
          </w:tcPr>
          <w:p w14:paraId="519ACA55" w14:textId="77777777" w:rsidR="00507BCB" w:rsidRPr="00AA2803" w:rsidRDefault="00507BCB" w:rsidP="00F46C1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CHAR(</w:t>
            </w:r>
            <w:r w:rsidRPr="00AA2803">
              <w:rPr>
                <w:rFonts w:ascii="新宋体" w:eastAsia="新宋体" w:hAnsi="新宋体" w:hint="eastAsia"/>
                <w:szCs w:val="22"/>
              </w:rPr>
              <w:t>4</w:t>
            </w:r>
            <w:r w:rsidRPr="00AA2803">
              <w:rPr>
                <w:rFonts w:ascii="新宋体" w:eastAsia="新宋体" w:hAnsi="新宋体"/>
                <w:szCs w:val="22"/>
              </w:rPr>
              <w:t>)</w:t>
            </w:r>
          </w:p>
        </w:tc>
        <w:tc>
          <w:tcPr>
            <w:tcW w:w="709" w:type="dxa"/>
          </w:tcPr>
          <w:p w14:paraId="3A5104A2" w14:textId="77777777" w:rsidR="00507BCB" w:rsidRPr="00AA2803" w:rsidRDefault="00507BCB" w:rsidP="00F46C1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388" w:type="dxa"/>
          </w:tcPr>
          <w:p w14:paraId="512B87F4" w14:textId="77777777" w:rsidR="00507BCB" w:rsidRPr="00AA2803" w:rsidRDefault="00507BCB" w:rsidP="00F46C1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507BCB" w:rsidRPr="00AA2803" w14:paraId="4499AFCA" w14:textId="77777777" w:rsidTr="00DD08D2">
        <w:tc>
          <w:tcPr>
            <w:tcW w:w="390" w:type="dxa"/>
            <w:tcBorders>
              <w:top w:val="single" w:sz="4" w:space="0" w:color="auto"/>
            </w:tcBorders>
          </w:tcPr>
          <w:p w14:paraId="6DD6582D" w14:textId="77777777" w:rsidR="00507BCB" w:rsidRPr="00AA2803" w:rsidRDefault="00507BCB" w:rsidP="00507BCB">
            <w:pPr>
              <w:pStyle w:val="af"/>
              <w:numPr>
                <w:ilvl w:val="0"/>
                <w:numId w:val="100"/>
              </w:numPr>
              <w:snapToGrid w:val="0"/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291" w:type="dxa"/>
            <w:gridSpan w:val="4"/>
          </w:tcPr>
          <w:p w14:paraId="5301AADC" w14:textId="1B169792" w:rsidR="00507BCB" w:rsidRPr="00AA2803" w:rsidRDefault="00507BCB" w:rsidP="00507BC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组织机构</w:t>
            </w:r>
          </w:p>
        </w:tc>
        <w:tc>
          <w:tcPr>
            <w:tcW w:w="2126" w:type="dxa"/>
          </w:tcPr>
          <w:p w14:paraId="0204A526" w14:textId="0B9396BD" w:rsidR="00507BCB" w:rsidRPr="00AA2803" w:rsidRDefault="00507BCB" w:rsidP="00507BC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ORG_CODE</w:t>
            </w:r>
          </w:p>
        </w:tc>
        <w:tc>
          <w:tcPr>
            <w:tcW w:w="1843" w:type="dxa"/>
            <w:gridSpan w:val="4"/>
          </w:tcPr>
          <w:p w14:paraId="07405383" w14:textId="380A94EC" w:rsidR="00507BCB" w:rsidRPr="00AA2803" w:rsidRDefault="00507BCB" w:rsidP="00507BC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CHAR(</w:t>
            </w:r>
            <w:r w:rsidRPr="00AA2803">
              <w:rPr>
                <w:rFonts w:ascii="新宋体" w:eastAsia="新宋体" w:hAnsi="新宋体" w:hint="eastAsia"/>
                <w:szCs w:val="22"/>
              </w:rPr>
              <w:t>2</w:t>
            </w:r>
            <w:r w:rsidRPr="00AA2803">
              <w:rPr>
                <w:rFonts w:ascii="新宋体" w:eastAsia="新宋体" w:hAnsi="新宋体"/>
                <w:szCs w:val="22"/>
              </w:rPr>
              <w:t>)</w:t>
            </w:r>
          </w:p>
        </w:tc>
        <w:tc>
          <w:tcPr>
            <w:tcW w:w="709" w:type="dxa"/>
          </w:tcPr>
          <w:p w14:paraId="49D07E9D" w14:textId="08FFE76C" w:rsidR="00507BCB" w:rsidRPr="00AA2803" w:rsidRDefault="00507BCB" w:rsidP="00507BC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388" w:type="dxa"/>
          </w:tcPr>
          <w:p w14:paraId="5E963C71" w14:textId="77777777" w:rsidR="00507BCB" w:rsidRPr="00AA2803" w:rsidRDefault="00507BCB" w:rsidP="00507BC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F46C19" w:rsidRPr="00AA2803" w14:paraId="563C488A" w14:textId="77777777" w:rsidTr="00DD08D2">
        <w:tc>
          <w:tcPr>
            <w:tcW w:w="390" w:type="dxa"/>
            <w:tcBorders>
              <w:top w:val="single" w:sz="4" w:space="0" w:color="auto"/>
            </w:tcBorders>
          </w:tcPr>
          <w:p w14:paraId="21EC06DC" w14:textId="77777777" w:rsidR="00F46C19" w:rsidRPr="00AA2803" w:rsidRDefault="00F46C19" w:rsidP="00F46C19">
            <w:pPr>
              <w:pStyle w:val="af"/>
              <w:numPr>
                <w:ilvl w:val="0"/>
                <w:numId w:val="100"/>
              </w:numPr>
              <w:snapToGrid w:val="0"/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291" w:type="dxa"/>
            <w:gridSpan w:val="4"/>
          </w:tcPr>
          <w:p w14:paraId="76CFEAEE" w14:textId="2C4CA0D0" w:rsidR="00F46C19" w:rsidRDefault="00F46C19" w:rsidP="00F46C1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机构</w:t>
            </w:r>
            <w:r w:rsidRPr="00AA2803">
              <w:rPr>
                <w:rFonts w:ascii="新宋体" w:eastAsia="新宋体" w:hAnsi="新宋体" w:hint="eastAsia"/>
                <w:szCs w:val="22"/>
              </w:rPr>
              <w:t>类别</w:t>
            </w:r>
            <w:r>
              <w:rPr>
                <w:rFonts w:ascii="新宋体" w:eastAsia="新宋体" w:hAnsi="新宋体" w:hint="eastAsia"/>
                <w:szCs w:val="22"/>
              </w:rPr>
              <w:t>（</w:t>
            </w:r>
            <w:r w:rsidRPr="00AA2803">
              <w:rPr>
                <w:rFonts w:ascii="新宋体" w:eastAsia="新宋体" w:hAnsi="新宋体" w:hint="eastAsia"/>
                <w:szCs w:val="22"/>
              </w:rPr>
              <w:t>1-公司,2-代理</w:t>
            </w:r>
            <w:r>
              <w:rPr>
                <w:rFonts w:ascii="新宋体" w:eastAsia="新宋体" w:hAnsi="新宋体" w:hint="eastAsia"/>
                <w:szCs w:val="22"/>
              </w:rPr>
              <w:t>）</w:t>
            </w:r>
          </w:p>
        </w:tc>
        <w:tc>
          <w:tcPr>
            <w:tcW w:w="2126" w:type="dxa"/>
          </w:tcPr>
          <w:p w14:paraId="21749177" w14:textId="12C22927" w:rsidR="00F46C19" w:rsidRPr="00AA2803" w:rsidRDefault="00F46C19" w:rsidP="00F46C1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ORG</w:t>
            </w:r>
            <w:r w:rsidRPr="00AA2803">
              <w:rPr>
                <w:rFonts w:ascii="新宋体" w:eastAsia="新宋体" w:hAnsi="新宋体"/>
                <w:szCs w:val="22"/>
              </w:rPr>
              <w:t>_TYPE</w:t>
            </w:r>
          </w:p>
        </w:tc>
        <w:tc>
          <w:tcPr>
            <w:tcW w:w="1843" w:type="dxa"/>
            <w:gridSpan w:val="4"/>
          </w:tcPr>
          <w:p w14:paraId="0FFD5661" w14:textId="3DB16BA0" w:rsidR="00F46C19" w:rsidRPr="00AA2803" w:rsidRDefault="00F46C19" w:rsidP="00F46C1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NUMBER(1)</w:t>
            </w:r>
          </w:p>
        </w:tc>
        <w:tc>
          <w:tcPr>
            <w:tcW w:w="709" w:type="dxa"/>
          </w:tcPr>
          <w:p w14:paraId="04E77A0B" w14:textId="5A7AA447" w:rsidR="00F46C19" w:rsidRPr="00AA2803" w:rsidRDefault="00F46C19" w:rsidP="00F46C1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388" w:type="dxa"/>
          </w:tcPr>
          <w:p w14:paraId="3F41B151" w14:textId="77777777" w:rsidR="00F46C19" w:rsidRPr="00AA2803" w:rsidRDefault="00F46C19" w:rsidP="00F46C1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F46C19" w:rsidRPr="00AA2803" w14:paraId="32C3E5FB" w14:textId="77777777" w:rsidTr="00DD08D2">
        <w:tc>
          <w:tcPr>
            <w:tcW w:w="390" w:type="dxa"/>
            <w:tcBorders>
              <w:top w:val="single" w:sz="4" w:space="0" w:color="auto"/>
            </w:tcBorders>
          </w:tcPr>
          <w:p w14:paraId="681FA76E" w14:textId="77777777" w:rsidR="00F46C19" w:rsidRPr="00AA2803" w:rsidRDefault="00F46C19" w:rsidP="00F46C19">
            <w:pPr>
              <w:pStyle w:val="af"/>
              <w:numPr>
                <w:ilvl w:val="0"/>
                <w:numId w:val="100"/>
              </w:numPr>
              <w:snapToGrid w:val="0"/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291" w:type="dxa"/>
            <w:gridSpan w:val="4"/>
          </w:tcPr>
          <w:p w14:paraId="21672897" w14:textId="146F7748" w:rsidR="00F46C19" w:rsidRPr="00AA2803" w:rsidRDefault="00096E75" w:rsidP="00F46C1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机构</w:t>
            </w:r>
            <w:r w:rsidR="00F46C19" w:rsidRPr="00AA2803">
              <w:rPr>
                <w:rFonts w:ascii="新宋体" w:eastAsia="新宋体" w:hAnsi="新宋体" w:hint="eastAsia"/>
                <w:szCs w:val="22"/>
              </w:rPr>
              <w:t>兑奖佣金</w:t>
            </w:r>
          </w:p>
        </w:tc>
        <w:tc>
          <w:tcPr>
            <w:tcW w:w="2126" w:type="dxa"/>
          </w:tcPr>
          <w:p w14:paraId="0D8CE57A" w14:textId="1191CE62" w:rsidR="00F46C19" w:rsidRPr="00AA2803" w:rsidRDefault="00096E75" w:rsidP="00F46C1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/>
                <w:szCs w:val="22"/>
              </w:rPr>
              <w:t>ORG_</w:t>
            </w:r>
            <w:r w:rsidR="00F46C19" w:rsidRPr="00AA2803">
              <w:rPr>
                <w:rFonts w:ascii="新宋体" w:eastAsia="新宋体" w:hAnsi="新宋体" w:hint="eastAsia"/>
                <w:szCs w:val="22"/>
              </w:rPr>
              <w:t>PAY_COMM</w:t>
            </w:r>
          </w:p>
        </w:tc>
        <w:tc>
          <w:tcPr>
            <w:tcW w:w="1843" w:type="dxa"/>
            <w:gridSpan w:val="4"/>
          </w:tcPr>
          <w:p w14:paraId="714C2AC5" w14:textId="77777777" w:rsidR="00F46C19" w:rsidRPr="00AA2803" w:rsidRDefault="00F46C19" w:rsidP="00F46C1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NUMBER(18)</w:t>
            </w:r>
          </w:p>
        </w:tc>
        <w:tc>
          <w:tcPr>
            <w:tcW w:w="709" w:type="dxa"/>
          </w:tcPr>
          <w:p w14:paraId="1211C347" w14:textId="77777777" w:rsidR="00F46C19" w:rsidRPr="00AA2803" w:rsidRDefault="00F46C19" w:rsidP="00F46C1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388" w:type="dxa"/>
          </w:tcPr>
          <w:p w14:paraId="4E7D2A12" w14:textId="77777777" w:rsidR="00F46C19" w:rsidRPr="00AA2803" w:rsidRDefault="00F46C19" w:rsidP="00F46C1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F46C19" w:rsidRPr="00AA2803" w14:paraId="09EC4971" w14:textId="77777777" w:rsidTr="00DD08D2">
        <w:tc>
          <w:tcPr>
            <w:tcW w:w="390" w:type="dxa"/>
            <w:tcBorders>
              <w:top w:val="single" w:sz="4" w:space="0" w:color="auto"/>
            </w:tcBorders>
          </w:tcPr>
          <w:p w14:paraId="205AA82D" w14:textId="77777777" w:rsidR="00F46C19" w:rsidRPr="00AA2803" w:rsidRDefault="00F46C19" w:rsidP="00F46C19">
            <w:pPr>
              <w:pStyle w:val="af"/>
              <w:numPr>
                <w:ilvl w:val="0"/>
                <w:numId w:val="100"/>
              </w:numPr>
              <w:snapToGrid w:val="0"/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291" w:type="dxa"/>
            <w:gridSpan w:val="4"/>
          </w:tcPr>
          <w:p w14:paraId="50F27F98" w14:textId="133FCC6B" w:rsidR="00F46C19" w:rsidRPr="00AA2803" w:rsidRDefault="00096E75" w:rsidP="00F46C1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机构</w:t>
            </w:r>
            <w:r w:rsidR="00F46C19" w:rsidRPr="00AA2803">
              <w:rPr>
                <w:rFonts w:ascii="新宋体" w:eastAsia="新宋体" w:hAnsi="新宋体" w:hint="eastAsia"/>
                <w:szCs w:val="22"/>
              </w:rPr>
              <w:t>兑奖佣金比例（千分位）</w:t>
            </w:r>
          </w:p>
        </w:tc>
        <w:tc>
          <w:tcPr>
            <w:tcW w:w="2126" w:type="dxa"/>
          </w:tcPr>
          <w:p w14:paraId="0215BB5F" w14:textId="21A75135" w:rsidR="00F46C19" w:rsidRPr="00AA2803" w:rsidRDefault="00096E75" w:rsidP="00F46C1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/>
                <w:szCs w:val="22"/>
              </w:rPr>
              <w:t>ORG_</w:t>
            </w:r>
            <w:r w:rsidR="00F46C19" w:rsidRPr="00AA2803">
              <w:rPr>
                <w:rFonts w:ascii="新宋体" w:eastAsia="新宋体" w:hAnsi="新宋体" w:hint="eastAsia"/>
                <w:szCs w:val="22"/>
              </w:rPr>
              <w:t>PAY_COMM_RATE</w:t>
            </w:r>
          </w:p>
        </w:tc>
        <w:tc>
          <w:tcPr>
            <w:tcW w:w="1843" w:type="dxa"/>
            <w:gridSpan w:val="4"/>
          </w:tcPr>
          <w:p w14:paraId="16C1D420" w14:textId="77777777" w:rsidR="00F46C19" w:rsidRPr="00AA2803" w:rsidRDefault="00F46C19" w:rsidP="00F46C1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NUMBER(8)</w:t>
            </w:r>
          </w:p>
        </w:tc>
        <w:tc>
          <w:tcPr>
            <w:tcW w:w="709" w:type="dxa"/>
          </w:tcPr>
          <w:p w14:paraId="24F39457" w14:textId="77777777" w:rsidR="00F46C19" w:rsidRPr="00AA2803" w:rsidRDefault="00F46C19" w:rsidP="00F46C1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388" w:type="dxa"/>
          </w:tcPr>
          <w:p w14:paraId="2F8E8760" w14:textId="77777777" w:rsidR="00F46C19" w:rsidRPr="00AA2803" w:rsidRDefault="00F46C19" w:rsidP="00F46C1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F46C19" w:rsidRPr="00AA2803" w14:paraId="7D5C11A5" w14:textId="77777777" w:rsidTr="00DD08D2">
        <w:tc>
          <w:tcPr>
            <w:tcW w:w="390" w:type="dxa"/>
            <w:tcBorders>
              <w:top w:val="single" w:sz="4" w:space="0" w:color="auto"/>
            </w:tcBorders>
          </w:tcPr>
          <w:p w14:paraId="48CA262D" w14:textId="77777777" w:rsidR="00F46C19" w:rsidRPr="00AA2803" w:rsidRDefault="00F46C19" w:rsidP="00F46C19">
            <w:pPr>
              <w:pStyle w:val="af"/>
              <w:numPr>
                <w:ilvl w:val="0"/>
                <w:numId w:val="100"/>
              </w:numPr>
              <w:snapToGrid w:val="0"/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291" w:type="dxa"/>
            <w:gridSpan w:val="4"/>
          </w:tcPr>
          <w:p w14:paraId="0E277A0C" w14:textId="77777777" w:rsidR="00F46C19" w:rsidRPr="00AA2803" w:rsidRDefault="00F46C19" w:rsidP="00F46C1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方案编码</w:t>
            </w:r>
          </w:p>
        </w:tc>
        <w:tc>
          <w:tcPr>
            <w:tcW w:w="2126" w:type="dxa"/>
          </w:tcPr>
          <w:p w14:paraId="1B81CED7" w14:textId="77777777" w:rsidR="00F46C19" w:rsidRPr="00AA2803" w:rsidRDefault="00F46C19" w:rsidP="00F46C1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PLAN_CODE</w:t>
            </w:r>
          </w:p>
        </w:tc>
        <w:tc>
          <w:tcPr>
            <w:tcW w:w="1843" w:type="dxa"/>
            <w:gridSpan w:val="4"/>
          </w:tcPr>
          <w:p w14:paraId="5DE8D596" w14:textId="77777777" w:rsidR="00F46C19" w:rsidRPr="00AA2803" w:rsidRDefault="00F46C19" w:rsidP="00F46C1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VARCHAR2(10)</w:t>
            </w:r>
          </w:p>
        </w:tc>
        <w:tc>
          <w:tcPr>
            <w:tcW w:w="709" w:type="dxa"/>
          </w:tcPr>
          <w:p w14:paraId="4856C045" w14:textId="77777777" w:rsidR="00F46C19" w:rsidRPr="00AA2803" w:rsidRDefault="00F46C19" w:rsidP="00F46C1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388" w:type="dxa"/>
          </w:tcPr>
          <w:p w14:paraId="431AFCAB" w14:textId="77777777" w:rsidR="00F46C19" w:rsidRPr="00AA2803" w:rsidRDefault="00F46C19" w:rsidP="00F46C1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F46C19" w:rsidRPr="00AA2803" w14:paraId="37AD7A67" w14:textId="77777777" w:rsidTr="00DD08D2">
        <w:tc>
          <w:tcPr>
            <w:tcW w:w="390" w:type="dxa"/>
            <w:tcBorders>
              <w:top w:val="single" w:sz="4" w:space="0" w:color="auto"/>
            </w:tcBorders>
          </w:tcPr>
          <w:p w14:paraId="501DEBDD" w14:textId="77777777" w:rsidR="00F46C19" w:rsidRPr="00AA2803" w:rsidRDefault="00F46C19" w:rsidP="00F46C19">
            <w:pPr>
              <w:pStyle w:val="af"/>
              <w:numPr>
                <w:ilvl w:val="0"/>
                <w:numId w:val="100"/>
              </w:numPr>
              <w:snapToGrid w:val="0"/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291" w:type="dxa"/>
            <w:gridSpan w:val="4"/>
          </w:tcPr>
          <w:p w14:paraId="26EE601E" w14:textId="77777777" w:rsidR="00F46C19" w:rsidRPr="00AA2803" w:rsidRDefault="00F46C19" w:rsidP="00F46C1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批次</w:t>
            </w:r>
          </w:p>
        </w:tc>
        <w:tc>
          <w:tcPr>
            <w:tcW w:w="2126" w:type="dxa"/>
          </w:tcPr>
          <w:p w14:paraId="21EA28C8" w14:textId="77777777" w:rsidR="00F46C19" w:rsidRPr="00AA2803" w:rsidRDefault="00F46C19" w:rsidP="00F46C1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BATCH</w:t>
            </w:r>
            <w:r w:rsidRPr="00AA2803">
              <w:rPr>
                <w:rFonts w:ascii="新宋体" w:eastAsia="新宋体" w:hAnsi="新宋体"/>
                <w:szCs w:val="22"/>
              </w:rPr>
              <w:t>_NO</w:t>
            </w:r>
          </w:p>
        </w:tc>
        <w:tc>
          <w:tcPr>
            <w:tcW w:w="1843" w:type="dxa"/>
            <w:gridSpan w:val="4"/>
          </w:tcPr>
          <w:p w14:paraId="2F2B37E1" w14:textId="77777777" w:rsidR="00F46C19" w:rsidRPr="00AA2803" w:rsidRDefault="00F46C19" w:rsidP="00F46C1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VARCHAR2(10)</w:t>
            </w:r>
          </w:p>
        </w:tc>
        <w:tc>
          <w:tcPr>
            <w:tcW w:w="709" w:type="dxa"/>
          </w:tcPr>
          <w:p w14:paraId="280B878F" w14:textId="77777777" w:rsidR="00F46C19" w:rsidRPr="00AA2803" w:rsidRDefault="00F46C19" w:rsidP="00F46C1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388" w:type="dxa"/>
          </w:tcPr>
          <w:p w14:paraId="5D5C441A" w14:textId="77777777" w:rsidR="00F46C19" w:rsidRPr="00AA2803" w:rsidRDefault="00F46C19" w:rsidP="00F46C1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F46C19" w:rsidRPr="00AA2803" w14:paraId="255BA54B" w14:textId="77777777" w:rsidTr="00DD08D2">
        <w:tc>
          <w:tcPr>
            <w:tcW w:w="390" w:type="dxa"/>
            <w:tcBorders>
              <w:top w:val="single" w:sz="4" w:space="0" w:color="auto"/>
            </w:tcBorders>
          </w:tcPr>
          <w:p w14:paraId="153D9CE9" w14:textId="77777777" w:rsidR="00F46C19" w:rsidRPr="00AA2803" w:rsidRDefault="00F46C19" w:rsidP="00F46C19">
            <w:pPr>
              <w:pStyle w:val="af"/>
              <w:numPr>
                <w:ilvl w:val="0"/>
                <w:numId w:val="100"/>
              </w:numPr>
              <w:snapToGrid w:val="0"/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291" w:type="dxa"/>
            <w:gridSpan w:val="4"/>
          </w:tcPr>
          <w:p w14:paraId="77B941CD" w14:textId="77777777" w:rsidR="00F46C19" w:rsidRPr="00AA2803" w:rsidRDefault="00F46C19" w:rsidP="00F46C1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奖组</w:t>
            </w:r>
          </w:p>
        </w:tc>
        <w:tc>
          <w:tcPr>
            <w:tcW w:w="2126" w:type="dxa"/>
          </w:tcPr>
          <w:p w14:paraId="191E474B" w14:textId="77777777" w:rsidR="00F46C19" w:rsidRPr="00AA2803" w:rsidRDefault="00F46C19" w:rsidP="00F46C1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REWARD</w:t>
            </w:r>
            <w:r w:rsidRPr="00AA2803">
              <w:rPr>
                <w:rFonts w:ascii="新宋体" w:eastAsia="新宋体" w:hAnsi="新宋体"/>
                <w:szCs w:val="22"/>
              </w:rPr>
              <w:t>_GROUP</w:t>
            </w:r>
          </w:p>
        </w:tc>
        <w:tc>
          <w:tcPr>
            <w:tcW w:w="1843" w:type="dxa"/>
            <w:gridSpan w:val="4"/>
          </w:tcPr>
          <w:p w14:paraId="39A1B86D" w14:textId="77777777" w:rsidR="00F46C19" w:rsidRPr="00AA2803" w:rsidRDefault="00F46C19" w:rsidP="00F46C1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NUMBER(2)</w:t>
            </w:r>
          </w:p>
        </w:tc>
        <w:tc>
          <w:tcPr>
            <w:tcW w:w="709" w:type="dxa"/>
          </w:tcPr>
          <w:p w14:paraId="0C2CFF93" w14:textId="77777777" w:rsidR="00F46C19" w:rsidRPr="00AA2803" w:rsidRDefault="00F46C19" w:rsidP="00F46C1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388" w:type="dxa"/>
          </w:tcPr>
          <w:p w14:paraId="355552F1" w14:textId="77777777" w:rsidR="00F46C19" w:rsidRPr="00AA2803" w:rsidRDefault="00F46C19" w:rsidP="00F46C1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F46C19" w:rsidRPr="00AA2803" w14:paraId="7EE7D497" w14:textId="77777777" w:rsidTr="00DD08D2">
        <w:tc>
          <w:tcPr>
            <w:tcW w:w="390" w:type="dxa"/>
            <w:tcBorders>
              <w:top w:val="single" w:sz="4" w:space="0" w:color="auto"/>
            </w:tcBorders>
          </w:tcPr>
          <w:p w14:paraId="47E0FB7F" w14:textId="77777777" w:rsidR="00F46C19" w:rsidRPr="00AA2803" w:rsidRDefault="00F46C19" w:rsidP="00F46C19">
            <w:pPr>
              <w:pStyle w:val="af"/>
              <w:numPr>
                <w:ilvl w:val="0"/>
                <w:numId w:val="100"/>
              </w:numPr>
              <w:snapToGrid w:val="0"/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291" w:type="dxa"/>
            <w:gridSpan w:val="4"/>
          </w:tcPr>
          <w:p w14:paraId="1D1D1B65" w14:textId="77777777" w:rsidR="00F46C19" w:rsidRPr="00AA2803" w:rsidRDefault="00F46C19" w:rsidP="00F46C1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箱号</w:t>
            </w:r>
          </w:p>
        </w:tc>
        <w:tc>
          <w:tcPr>
            <w:tcW w:w="2126" w:type="dxa"/>
          </w:tcPr>
          <w:p w14:paraId="00B0A685" w14:textId="77777777" w:rsidR="00F46C19" w:rsidRPr="00AA2803" w:rsidRDefault="00F46C19" w:rsidP="00F46C1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TRUNK</w:t>
            </w:r>
            <w:r w:rsidRPr="00AA2803">
              <w:rPr>
                <w:rFonts w:ascii="新宋体" w:eastAsia="新宋体" w:hAnsi="新宋体" w:hint="eastAsia"/>
                <w:szCs w:val="22"/>
              </w:rPr>
              <w:t>_NO</w:t>
            </w:r>
          </w:p>
        </w:tc>
        <w:tc>
          <w:tcPr>
            <w:tcW w:w="1843" w:type="dxa"/>
            <w:gridSpan w:val="4"/>
          </w:tcPr>
          <w:p w14:paraId="13F0F1F8" w14:textId="77777777" w:rsidR="00F46C19" w:rsidRPr="00AA2803" w:rsidRDefault="00F46C19" w:rsidP="00F46C1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VARCHAR2(10)</w:t>
            </w:r>
          </w:p>
        </w:tc>
        <w:tc>
          <w:tcPr>
            <w:tcW w:w="709" w:type="dxa"/>
          </w:tcPr>
          <w:p w14:paraId="1D7F6CAC" w14:textId="77777777" w:rsidR="00F46C19" w:rsidRPr="00AA2803" w:rsidRDefault="00F46C19" w:rsidP="00F46C1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388" w:type="dxa"/>
          </w:tcPr>
          <w:p w14:paraId="3C78BC98" w14:textId="77777777" w:rsidR="00F46C19" w:rsidRPr="00AA2803" w:rsidRDefault="00F46C19" w:rsidP="00F46C1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F46C19" w:rsidRPr="00AA2803" w14:paraId="16771B23" w14:textId="77777777" w:rsidTr="00DD08D2">
        <w:tc>
          <w:tcPr>
            <w:tcW w:w="390" w:type="dxa"/>
            <w:tcBorders>
              <w:top w:val="single" w:sz="4" w:space="0" w:color="auto"/>
            </w:tcBorders>
          </w:tcPr>
          <w:p w14:paraId="1ED3A463" w14:textId="77777777" w:rsidR="00F46C19" w:rsidRPr="00AA2803" w:rsidRDefault="00F46C19" w:rsidP="00F46C19">
            <w:pPr>
              <w:pStyle w:val="af"/>
              <w:numPr>
                <w:ilvl w:val="0"/>
                <w:numId w:val="100"/>
              </w:numPr>
              <w:snapToGrid w:val="0"/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291" w:type="dxa"/>
            <w:gridSpan w:val="4"/>
          </w:tcPr>
          <w:p w14:paraId="38562370" w14:textId="77777777" w:rsidR="00F46C19" w:rsidRPr="00AA2803" w:rsidRDefault="00F46C19" w:rsidP="00F46C1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盒号</w:t>
            </w:r>
            <w:r>
              <w:rPr>
                <w:rFonts w:ascii="新宋体" w:eastAsia="新宋体" w:hAnsi="新宋体" w:hint="eastAsia"/>
                <w:szCs w:val="22"/>
              </w:rPr>
              <w:t>（箱号+盒子顺序号）</w:t>
            </w:r>
          </w:p>
        </w:tc>
        <w:tc>
          <w:tcPr>
            <w:tcW w:w="2126" w:type="dxa"/>
          </w:tcPr>
          <w:p w14:paraId="5B9A3F60" w14:textId="77777777" w:rsidR="00F46C19" w:rsidRPr="00AA2803" w:rsidRDefault="00F46C19" w:rsidP="00F46C1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BOX_NO</w:t>
            </w:r>
          </w:p>
        </w:tc>
        <w:tc>
          <w:tcPr>
            <w:tcW w:w="1843" w:type="dxa"/>
            <w:gridSpan w:val="4"/>
          </w:tcPr>
          <w:p w14:paraId="477E2ED9" w14:textId="77777777" w:rsidR="00F46C19" w:rsidRPr="00AA2803" w:rsidRDefault="00F46C19" w:rsidP="00F46C1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VARCHAR2(</w:t>
            </w:r>
            <w:r>
              <w:rPr>
                <w:rFonts w:ascii="新宋体" w:eastAsia="新宋体" w:hAnsi="新宋体"/>
                <w:szCs w:val="22"/>
              </w:rPr>
              <w:t>2</w:t>
            </w:r>
            <w:r w:rsidRPr="00AA2803">
              <w:rPr>
                <w:rFonts w:ascii="新宋体" w:eastAsia="新宋体" w:hAnsi="新宋体"/>
                <w:szCs w:val="22"/>
              </w:rPr>
              <w:t>0)</w:t>
            </w:r>
          </w:p>
        </w:tc>
        <w:tc>
          <w:tcPr>
            <w:tcW w:w="709" w:type="dxa"/>
          </w:tcPr>
          <w:p w14:paraId="4ED82707" w14:textId="77777777" w:rsidR="00F46C19" w:rsidRPr="00AA2803" w:rsidRDefault="00F46C19" w:rsidP="00F46C1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388" w:type="dxa"/>
          </w:tcPr>
          <w:p w14:paraId="555E1C78" w14:textId="77777777" w:rsidR="00F46C19" w:rsidRPr="00AA2803" w:rsidRDefault="00F46C19" w:rsidP="00F46C1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F46C19" w:rsidRPr="00AA2803" w14:paraId="7BA53D22" w14:textId="77777777" w:rsidTr="00DD08D2">
        <w:tc>
          <w:tcPr>
            <w:tcW w:w="390" w:type="dxa"/>
            <w:tcBorders>
              <w:top w:val="single" w:sz="4" w:space="0" w:color="auto"/>
            </w:tcBorders>
          </w:tcPr>
          <w:p w14:paraId="7258C4A2" w14:textId="77777777" w:rsidR="00F46C19" w:rsidRPr="00AA2803" w:rsidRDefault="00F46C19" w:rsidP="00F46C19">
            <w:pPr>
              <w:pStyle w:val="af"/>
              <w:numPr>
                <w:ilvl w:val="0"/>
                <w:numId w:val="100"/>
              </w:numPr>
              <w:snapToGrid w:val="0"/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291" w:type="dxa"/>
            <w:gridSpan w:val="4"/>
          </w:tcPr>
          <w:p w14:paraId="527C8086" w14:textId="77777777" w:rsidR="00F46C19" w:rsidRPr="00AA2803" w:rsidRDefault="00F46C19" w:rsidP="00F46C1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本号</w:t>
            </w:r>
          </w:p>
        </w:tc>
        <w:tc>
          <w:tcPr>
            <w:tcW w:w="2126" w:type="dxa"/>
          </w:tcPr>
          <w:p w14:paraId="0D5B7052" w14:textId="77777777" w:rsidR="00F46C19" w:rsidRPr="00AA2803" w:rsidRDefault="00F46C19" w:rsidP="00F46C1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PACKAGE_NO</w:t>
            </w:r>
          </w:p>
        </w:tc>
        <w:tc>
          <w:tcPr>
            <w:tcW w:w="1843" w:type="dxa"/>
            <w:gridSpan w:val="4"/>
          </w:tcPr>
          <w:p w14:paraId="07F0B2E3" w14:textId="77777777" w:rsidR="00F46C19" w:rsidRPr="00AA2803" w:rsidRDefault="00F46C19" w:rsidP="00F46C1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VARCHAR2(10)</w:t>
            </w:r>
          </w:p>
        </w:tc>
        <w:tc>
          <w:tcPr>
            <w:tcW w:w="709" w:type="dxa"/>
          </w:tcPr>
          <w:p w14:paraId="380B71AD" w14:textId="77777777" w:rsidR="00F46C19" w:rsidRPr="00AA2803" w:rsidRDefault="00F46C19" w:rsidP="00F46C1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388" w:type="dxa"/>
          </w:tcPr>
          <w:p w14:paraId="2A14D111" w14:textId="77777777" w:rsidR="00F46C19" w:rsidRPr="00AA2803" w:rsidRDefault="00F46C19" w:rsidP="00F46C1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F46C19" w:rsidRPr="00AA2803" w14:paraId="1C098101" w14:textId="77777777" w:rsidTr="00DD08D2">
        <w:tc>
          <w:tcPr>
            <w:tcW w:w="390" w:type="dxa"/>
            <w:tcBorders>
              <w:top w:val="single" w:sz="4" w:space="0" w:color="auto"/>
            </w:tcBorders>
          </w:tcPr>
          <w:p w14:paraId="0D2737E4" w14:textId="77777777" w:rsidR="00F46C19" w:rsidRPr="00AA2803" w:rsidRDefault="00F46C19" w:rsidP="00F46C19">
            <w:pPr>
              <w:pStyle w:val="af"/>
              <w:numPr>
                <w:ilvl w:val="0"/>
                <w:numId w:val="100"/>
              </w:numPr>
              <w:snapToGrid w:val="0"/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291" w:type="dxa"/>
            <w:gridSpan w:val="4"/>
          </w:tcPr>
          <w:p w14:paraId="3497E717" w14:textId="77777777" w:rsidR="00F46C19" w:rsidRPr="00AA2803" w:rsidRDefault="00F46C19" w:rsidP="00F46C1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票号</w:t>
            </w:r>
          </w:p>
        </w:tc>
        <w:tc>
          <w:tcPr>
            <w:tcW w:w="2126" w:type="dxa"/>
          </w:tcPr>
          <w:p w14:paraId="42893F36" w14:textId="77777777" w:rsidR="00F46C19" w:rsidRPr="00AA2803" w:rsidRDefault="00F46C19" w:rsidP="00F46C1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TICKET_NO</w:t>
            </w:r>
          </w:p>
        </w:tc>
        <w:tc>
          <w:tcPr>
            <w:tcW w:w="1843" w:type="dxa"/>
            <w:gridSpan w:val="4"/>
          </w:tcPr>
          <w:p w14:paraId="264ADD00" w14:textId="77777777" w:rsidR="00F46C19" w:rsidRPr="00AA2803" w:rsidRDefault="00F46C19" w:rsidP="00F46C1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NUMBER(5)</w:t>
            </w:r>
          </w:p>
        </w:tc>
        <w:tc>
          <w:tcPr>
            <w:tcW w:w="709" w:type="dxa"/>
          </w:tcPr>
          <w:p w14:paraId="210D0F6F" w14:textId="77777777" w:rsidR="00F46C19" w:rsidRPr="00AA2803" w:rsidRDefault="00F46C19" w:rsidP="00F46C1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388" w:type="dxa"/>
          </w:tcPr>
          <w:p w14:paraId="0D15E547" w14:textId="77777777" w:rsidR="00F46C19" w:rsidRPr="00AA2803" w:rsidRDefault="00F46C19" w:rsidP="00F46C1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F46C19" w:rsidRPr="00AA2803" w14:paraId="56580065" w14:textId="77777777" w:rsidTr="00DD08D2">
        <w:tc>
          <w:tcPr>
            <w:tcW w:w="390" w:type="dxa"/>
            <w:tcBorders>
              <w:top w:val="single" w:sz="4" w:space="0" w:color="auto"/>
            </w:tcBorders>
          </w:tcPr>
          <w:p w14:paraId="33A6BD49" w14:textId="77777777" w:rsidR="00F46C19" w:rsidRPr="00AA2803" w:rsidRDefault="00F46C19" w:rsidP="00F46C19">
            <w:pPr>
              <w:pStyle w:val="af"/>
              <w:numPr>
                <w:ilvl w:val="0"/>
                <w:numId w:val="100"/>
              </w:numPr>
              <w:snapToGrid w:val="0"/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291" w:type="dxa"/>
            <w:gridSpan w:val="4"/>
          </w:tcPr>
          <w:p w14:paraId="1EB85CA8" w14:textId="77777777" w:rsidR="00F46C19" w:rsidRPr="00AA2803" w:rsidRDefault="00F46C19" w:rsidP="00F46C1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保安区码</w:t>
            </w:r>
          </w:p>
        </w:tc>
        <w:tc>
          <w:tcPr>
            <w:tcW w:w="2126" w:type="dxa"/>
          </w:tcPr>
          <w:p w14:paraId="21C76948" w14:textId="77777777" w:rsidR="00F46C19" w:rsidRPr="00AA2803" w:rsidRDefault="00F46C19" w:rsidP="00F46C1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SECURITY_CODE</w:t>
            </w:r>
          </w:p>
        </w:tc>
        <w:tc>
          <w:tcPr>
            <w:tcW w:w="1843" w:type="dxa"/>
            <w:gridSpan w:val="4"/>
          </w:tcPr>
          <w:p w14:paraId="7A1EB73C" w14:textId="77777777" w:rsidR="00F46C19" w:rsidRPr="00AA2803" w:rsidRDefault="00F46C19" w:rsidP="00F46C1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VARCHAR2(50)</w:t>
            </w:r>
          </w:p>
        </w:tc>
        <w:tc>
          <w:tcPr>
            <w:tcW w:w="709" w:type="dxa"/>
          </w:tcPr>
          <w:p w14:paraId="07686EF6" w14:textId="77777777" w:rsidR="00F46C19" w:rsidRPr="00AA2803" w:rsidRDefault="00F46C19" w:rsidP="00F46C1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388" w:type="dxa"/>
          </w:tcPr>
          <w:p w14:paraId="4C759813" w14:textId="77777777" w:rsidR="00F46C19" w:rsidRPr="00AA2803" w:rsidRDefault="00F46C19" w:rsidP="00F46C1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F46C19" w:rsidRPr="00AA2803" w14:paraId="1A4C27A4" w14:textId="77777777" w:rsidTr="00DD08D2">
        <w:tc>
          <w:tcPr>
            <w:tcW w:w="390" w:type="dxa"/>
            <w:tcBorders>
              <w:top w:val="single" w:sz="4" w:space="0" w:color="auto"/>
            </w:tcBorders>
          </w:tcPr>
          <w:p w14:paraId="09140753" w14:textId="77777777" w:rsidR="00F46C19" w:rsidRPr="00AA2803" w:rsidRDefault="00F46C19" w:rsidP="00F46C19">
            <w:pPr>
              <w:pStyle w:val="af"/>
              <w:numPr>
                <w:ilvl w:val="0"/>
                <w:numId w:val="100"/>
              </w:numPr>
              <w:snapToGrid w:val="0"/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291" w:type="dxa"/>
            <w:gridSpan w:val="4"/>
          </w:tcPr>
          <w:p w14:paraId="6069AC74" w14:textId="77777777" w:rsidR="00F46C19" w:rsidRPr="00AA2803" w:rsidRDefault="00F46C19" w:rsidP="00F46C1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物流区码</w:t>
            </w:r>
          </w:p>
        </w:tc>
        <w:tc>
          <w:tcPr>
            <w:tcW w:w="2126" w:type="dxa"/>
          </w:tcPr>
          <w:p w14:paraId="5109CBE9" w14:textId="77777777" w:rsidR="00F46C19" w:rsidRPr="00AA2803" w:rsidRDefault="00F46C19" w:rsidP="00F46C1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IDENTITY_CODE</w:t>
            </w:r>
          </w:p>
        </w:tc>
        <w:tc>
          <w:tcPr>
            <w:tcW w:w="1843" w:type="dxa"/>
            <w:gridSpan w:val="4"/>
          </w:tcPr>
          <w:p w14:paraId="7FE08774" w14:textId="77777777" w:rsidR="00F46C19" w:rsidRPr="00AA2803" w:rsidRDefault="00F46C19" w:rsidP="00F46C1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VARCHAR2(50)</w:t>
            </w:r>
          </w:p>
        </w:tc>
        <w:tc>
          <w:tcPr>
            <w:tcW w:w="709" w:type="dxa"/>
          </w:tcPr>
          <w:p w14:paraId="63B956DD" w14:textId="77777777" w:rsidR="00F46C19" w:rsidRPr="00AA2803" w:rsidRDefault="00F46C19" w:rsidP="00F46C1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388" w:type="dxa"/>
          </w:tcPr>
          <w:p w14:paraId="58464183" w14:textId="77777777" w:rsidR="00F46C19" w:rsidRPr="00AA2803" w:rsidRDefault="00F46C19" w:rsidP="00F46C1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F46C19" w:rsidRPr="00AA2803" w14:paraId="5B729005" w14:textId="77777777" w:rsidTr="00DD08D2">
        <w:tc>
          <w:tcPr>
            <w:tcW w:w="390" w:type="dxa"/>
            <w:tcBorders>
              <w:top w:val="single" w:sz="4" w:space="0" w:color="auto"/>
            </w:tcBorders>
          </w:tcPr>
          <w:p w14:paraId="76998B60" w14:textId="77777777" w:rsidR="00F46C19" w:rsidRPr="00AA2803" w:rsidRDefault="00F46C19" w:rsidP="00F46C19">
            <w:pPr>
              <w:pStyle w:val="af"/>
              <w:numPr>
                <w:ilvl w:val="0"/>
                <w:numId w:val="100"/>
              </w:numPr>
              <w:snapToGrid w:val="0"/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291" w:type="dxa"/>
            <w:gridSpan w:val="4"/>
          </w:tcPr>
          <w:p w14:paraId="7B84E90B" w14:textId="77777777" w:rsidR="00F46C19" w:rsidRPr="00AA2803" w:rsidRDefault="00F46C19" w:rsidP="00F46C1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中奖金额</w:t>
            </w:r>
          </w:p>
        </w:tc>
        <w:tc>
          <w:tcPr>
            <w:tcW w:w="2126" w:type="dxa"/>
          </w:tcPr>
          <w:p w14:paraId="34ED3EE9" w14:textId="77777777" w:rsidR="00F46C19" w:rsidRPr="00AA2803" w:rsidRDefault="00F46C19" w:rsidP="00F46C1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PAY_AMOUNT</w:t>
            </w:r>
          </w:p>
        </w:tc>
        <w:tc>
          <w:tcPr>
            <w:tcW w:w="1843" w:type="dxa"/>
            <w:gridSpan w:val="4"/>
          </w:tcPr>
          <w:p w14:paraId="0C934A7D" w14:textId="77777777" w:rsidR="00F46C19" w:rsidRPr="00AA2803" w:rsidRDefault="00F46C19" w:rsidP="00F46C1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NUMBER(28)</w:t>
            </w:r>
          </w:p>
        </w:tc>
        <w:tc>
          <w:tcPr>
            <w:tcW w:w="709" w:type="dxa"/>
          </w:tcPr>
          <w:p w14:paraId="099D48B9" w14:textId="77777777" w:rsidR="00F46C19" w:rsidRPr="00AA2803" w:rsidRDefault="00F46C19" w:rsidP="00F46C1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388" w:type="dxa"/>
          </w:tcPr>
          <w:p w14:paraId="71FB943B" w14:textId="77777777" w:rsidR="00F46C19" w:rsidRPr="00AA2803" w:rsidRDefault="00F46C19" w:rsidP="00F46C1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F46C19" w:rsidRPr="00AA2803" w14:paraId="32636B91" w14:textId="77777777" w:rsidTr="00DD08D2">
        <w:tc>
          <w:tcPr>
            <w:tcW w:w="390" w:type="dxa"/>
            <w:tcBorders>
              <w:top w:val="single" w:sz="4" w:space="0" w:color="auto"/>
            </w:tcBorders>
          </w:tcPr>
          <w:p w14:paraId="550C01EE" w14:textId="77777777" w:rsidR="00F46C19" w:rsidRPr="00AA2803" w:rsidRDefault="00F46C19" w:rsidP="00F46C19">
            <w:pPr>
              <w:pStyle w:val="af"/>
              <w:numPr>
                <w:ilvl w:val="0"/>
                <w:numId w:val="100"/>
              </w:numPr>
              <w:snapToGrid w:val="0"/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291" w:type="dxa"/>
            <w:gridSpan w:val="4"/>
          </w:tcPr>
          <w:p w14:paraId="48B2F9CD" w14:textId="77777777" w:rsidR="00F46C19" w:rsidRPr="00AA2803" w:rsidRDefault="00F46C19" w:rsidP="00F46C1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中奖</w:t>
            </w:r>
            <w:r>
              <w:rPr>
                <w:rFonts w:ascii="新宋体" w:eastAsia="新宋体" w:hAnsi="新宋体" w:hint="eastAsia"/>
                <w:szCs w:val="22"/>
              </w:rPr>
              <w:t>等级</w:t>
            </w:r>
          </w:p>
        </w:tc>
        <w:tc>
          <w:tcPr>
            <w:tcW w:w="2126" w:type="dxa"/>
          </w:tcPr>
          <w:p w14:paraId="15260E5C" w14:textId="77777777" w:rsidR="00F46C19" w:rsidRPr="00AA2803" w:rsidRDefault="00F46C19" w:rsidP="00F46C1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REWARD_NO</w:t>
            </w:r>
          </w:p>
        </w:tc>
        <w:tc>
          <w:tcPr>
            <w:tcW w:w="1843" w:type="dxa"/>
            <w:gridSpan w:val="4"/>
          </w:tcPr>
          <w:p w14:paraId="70018D93" w14:textId="77777777" w:rsidR="00F46C19" w:rsidRPr="00AA2803" w:rsidRDefault="00F46C19" w:rsidP="00F46C1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NUMBER(3)</w:t>
            </w:r>
          </w:p>
        </w:tc>
        <w:tc>
          <w:tcPr>
            <w:tcW w:w="709" w:type="dxa"/>
          </w:tcPr>
          <w:p w14:paraId="06A13C6A" w14:textId="77777777" w:rsidR="00F46C19" w:rsidRPr="00AA2803" w:rsidRDefault="00F46C19" w:rsidP="00F46C1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388" w:type="dxa"/>
          </w:tcPr>
          <w:p w14:paraId="7297534B" w14:textId="77777777" w:rsidR="00F46C19" w:rsidRPr="00AA2803" w:rsidRDefault="00F46C19" w:rsidP="00F46C1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F46C19" w:rsidRPr="00AA2803" w14:paraId="1D9193D8" w14:textId="77777777" w:rsidTr="00DD08D2">
        <w:tc>
          <w:tcPr>
            <w:tcW w:w="390" w:type="dxa"/>
            <w:tcBorders>
              <w:top w:val="single" w:sz="4" w:space="0" w:color="auto"/>
            </w:tcBorders>
          </w:tcPr>
          <w:p w14:paraId="2B227551" w14:textId="77777777" w:rsidR="00F46C19" w:rsidRPr="00AA2803" w:rsidRDefault="00F46C19" w:rsidP="00F46C19">
            <w:pPr>
              <w:pStyle w:val="af"/>
              <w:numPr>
                <w:ilvl w:val="0"/>
                <w:numId w:val="100"/>
              </w:numPr>
              <w:snapToGrid w:val="0"/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291" w:type="dxa"/>
            <w:gridSpan w:val="4"/>
          </w:tcPr>
          <w:p w14:paraId="63FB5D85" w14:textId="77777777" w:rsidR="00F46C19" w:rsidRPr="00AA2803" w:rsidRDefault="00F46C19" w:rsidP="00F46C1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彩票金额</w:t>
            </w:r>
          </w:p>
        </w:tc>
        <w:tc>
          <w:tcPr>
            <w:tcW w:w="2126" w:type="dxa"/>
          </w:tcPr>
          <w:p w14:paraId="3D3FA0E4" w14:textId="77777777" w:rsidR="00F46C19" w:rsidRPr="00AA2803" w:rsidRDefault="00F46C19" w:rsidP="00F46C1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LOTTERY_AMOUNT</w:t>
            </w:r>
          </w:p>
        </w:tc>
        <w:tc>
          <w:tcPr>
            <w:tcW w:w="1843" w:type="dxa"/>
            <w:gridSpan w:val="4"/>
          </w:tcPr>
          <w:p w14:paraId="4D0C220B" w14:textId="77777777" w:rsidR="00F46C19" w:rsidRPr="00AA2803" w:rsidRDefault="00F46C19" w:rsidP="00F46C1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NUMBER(18)</w:t>
            </w:r>
          </w:p>
        </w:tc>
        <w:tc>
          <w:tcPr>
            <w:tcW w:w="709" w:type="dxa"/>
          </w:tcPr>
          <w:p w14:paraId="6582EA51" w14:textId="77777777" w:rsidR="00F46C19" w:rsidRPr="00AA2803" w:rsidRDefault="00F46C19" w:rsidP="00F46C1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388" w:type="dxa"/>
          </w:tcPr>
          <w:p w14:paraId="6A641BF6" w14:textId="77777777" w:rsidR="00F46C19" w:rsidRPr="00AA2803" w:rsidRDefault="00F46C19" w:rsidP="00F46C1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F46C19" w:rsidRPr="00AA2803" w14:paraId="526432F8" w14:textId="77777777" w:rsidTr="00DD08D2">
        <w:tc>
          <w:tcPr>
            <w:tcW w:w="390" w:type="dxa"/>
            <w:tcBorders>
              <w:top w:val="single" w:sz="4" w:space="0" w:color="auto"/>
            </w:tcBorders>
          </w:tcPr>
          <w:p w14:paraId="4E9B4615" w14:textId="77777777" w:rsidR="00F46C19" w:rsidRPr="00AA2803" w:rsidRDefault="00F46C19" w:rsidP="00F46C19">
            <w:pPr>
              <w:pStyle w:val="af"/>
              <w:numPr>
                <w:ilvl w:val="0"/>
                <w:numId w:val="100"/>
              </w:numPr>
              <w:snapToGrid w:val="0"/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291" w:type="dxa"/>
            <w:gridSpan w:val="4"/>
          </w:tcPr>
          <w:p w14:paraId="35DC6BF8" w14:textId="77777777" w:rsidR="00F46C19" w:rsidRPr="00AA2803" w:rsidRDefault="00F46C19" w:rsidP="00F46C1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兑奖时间</w:t>
            </w:r>
          </w:p>
        </w:tc>
        <w:tc>
          <w:tcPr>
            <w:tcW w:w="2126" w:type="dxa"/>
          </w:tcPr>
          <w:p w14:paraId="6426E8DA" w14:textId="77777777" w:rsidR="00F46C19" w:rsidRPr="00AA2803" w:rsidRDefault="00F46C19" w:rsidP="00F46C1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PAY_TIME</w:t>
            </w:r>
          </w:p>
        </w:tc>
        <w:tc>
          <w:tcPr>
            <w:tcW w:w="1843" w:type="dxa"/>
            <w:gridSpan w:val="4"/>
          </w:tcPr>
          <w:p w14:paraId="43BFD248" w14:textId="77777777" w:rsidR="00F46C19" w:rsidRPr="00AA2803" w:rsidRDefault="00F46C19" w:rsidP="00F46C1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DATE</w:t>
            </w:r>
          </w:p>
        </w:tc>
        <w:tc>
          <w:tcPr>
            <w:tcW w:w="709" w:type="dxa"/>
          </w:tcPr>
          <w:p w14:paraId="30F2DAE4" w14:textId="77777777" w:rsidR="00F46C19" w:rsidRPr="00AA2803" w:rsidRDefault="00F46C19" w:rsidP="00F46C1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388" w:type="dxa"/>
          </w:tcPr>
          <w:p w14:paraId="6FC42249" w14:textId="77777777" w:rsidR="00F46C19" w:rsidRPr="00AA2803" w:rsidRDefault="00F46C19" w:rsidP="00F46C1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F46C19" w:rsidRPr="00AA2803" w14:paraId="1079C56B" w14:textId="77777777" w:rsidTr="00DD08D2">
        <w:tc>
          <w:tcPr>
            <w:tcW w:w="390" w:type="dxa"/>
            <w:tcBorders>
              <w:top w:val="single" w:sz="4" w:space="0" w:color="auto"/>
            </w:tcBorders>
          </w:tcPr>
          <w:p w14:paraId="69043606" w14:textId="77777777" w:rsidR="00F46C19" w:rsidRPr="00AA2803" w:rsidRDefault="00F46C19" w:rsidP="00F46C19">
            <w:pPr>
              <w:pStyle w:val="af"/>
              <w:numPr>
                <w:ilvl w:val="0"/>
                <w:numId w:val="100"/>
              </w:numPr>
              <w:snapToGrid w:val="0"/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291" w:type="dxa"/>
            <w:gridSpan w:val="4"/>
          </w:tcPr>
          <w:p w14:paraId="61996D87" w14:textId="77777777" w:rsidR="00F46C19" w:rsidRPr="00AA2803" w:rsidRDefault="00F46C19" w:rsidP="00F46C1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兑奖操作员编号</w:t>
            </w:r>
          </w:p>
        </w:tc>
        <w:tc>
          <w:tcPr>
            <w:tcW w:w="2126" w:type="dxa"/>
          </w:tcPr>
          <w:p w14:paraId="560BBCB7" w14:textId="77777777" w:rsidR="00F46C19" w:rsidRPr="00AA2803" w:rsidRDefault="00F46C19" w:rsidP="00F46C1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PAYER_ADMIN</w:t>
            </w:r>
          </w:p>
        </w:tc>
        <w:tc>
          <w:tcPr>
            <w:tcW w:w="1843" w:type="dxa"/>
            <w:gridSpan w:val="4"/>
          </w:tcPr>
          <w:p w14:paraId="1B53AF2B" w14:textId="77777777" w:rsidR="00F46C19" w:rsidRPr="00AA2803" w:rsidRDefault="00F46C19" w:rsidP="00F46C1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NUMBER(4)</w:t>
            </w:r>
          </w:p>
        </w:tc>
        <w:tc>
          <w:tcPr>
            <w:tcW w:w="709" w:type="dxa"/>
          </w:tcPr>
          <w:p w14:paraId="7473D3AB" w14:textId="77777777" w:rsidR="00F46C19" w:rsidRPr="00AA2803" w:rsidRDefault="00F46C19" w:rsidP="00F46C1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388" w:type="dxa"/>
          </w:tcPr>
          <w:p w14:paraId="1A8C392A" w14:textId="77777777" w:rsidR="00F46C19" w:rsidRPr="00AA2803" w:rsidRDefault="00F46C19" w:rsidP="00F46C1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F46C19" w:rsidRPr="00AA2803" w14:paraId="6ED659AD" w14:textId="77777777" w:rsidTr="00DD08D2">
        <w:tc>
          <w:tcPr>
            <w:tcW w:w="390" w:type="dxa"/>
            <w:tcBorders>
              <w:top w:val="single" w:sz="4" w:space="0" w:color="auto"/>
            </w:tcBorders>
          </w:tcPr>
          <w:p w14:paraId="2A976673" w14:textId="77777777" w:rsidR="00F46C19" w:rsidRPr="00AA2803" w:rsidRDefault="00F46C19" w:rsidP="00F46C19">
            <w:pPr>
              <w:pStyle w:val="af"/>
              <w:numPr>
                <w:ilvl w:val="0"/>
                <w:numId w:val="100"/>
              </w:numPr>
              <w:snapToGrid w:val="0"/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291" w:type="dxa"/>
            <w:gridSpan w:val="4"/>
          </w:tcPr>
          <w:p w14:paraId="0D4215AF" w14:textId="77777777" w:rsidR="00F46C19" w:rsidRPr="00AA2803" w:rsidRDefault="00F46C19" w:rsidP="00F46C1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兑奖操作员名称</w:t>
            </w:r>
          </w:p>
        </w:tc>
        <w:tc>
          <w:tcPr>
            <w:tcW w:w="2126" w:type="dxa"/>
          </w:tcPr>
          <w:p w14:paraId="3B468E20" w14:textId="77777777" w:rsidR="00F46C19" w:rsidRPr="00AA2803" w:rsidRDefault="00F46C19" w:rsidP="00F46C1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PAYER_NAME</w:t>
            </w:r>
          </w:p>
        </w:tc>
        <w:tc>
          <w:tcPr>
            <w:tcW w:w="1843" w:type="dxa"/>
            <w:gridSpan w:val="4"/>
          </w:tcPr>
          <w:p w14:paraId="1CC73A45" w14:textId="77777777" w:rsidR="00F46C19" w:rsidRPr="00AA2803" w:rsidRDefault="00F46C19" w:rsidP="00F46C1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VARCHAR2(1000)</w:t>
            </w:r>
          </w:p>
        </w:tc>
        <w:tc>
          <w:tcPr>
            <w:tcW w:w="709" w:type="dxa"/>
          </w:tcPr>
          <w:p w14:paraId="221317F9" w14:textId="77777777" w:rsidR="00F46C19" w:rsidRPr="00AA2803" w:rsidRDefault="00F46C19" w:rsidP="00F46C1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388" w:type="dxa"/>
          </w:tcPr>
          <w:p w14:paraId="518B7A0E" w14:textId="77777777" w:rsidR="00F46C19" w:rsidRPr="00AA2803" w:rsidRDefault="00F46C19" w:rsidP="00F46C1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F46C19" w:rsidRPr="00AA2803" w14:paraId="033DF6DD" w14:textId="77777777" w:rsidTr="00DD08D2">
        <w:tc>
          <w:tcPr>
            <w:tcW w:w="390" w:type="dxa"/>
            <w:tcBorders>
              <w:top w:val="single" w:sz="4" w:space="0" w:color="auto"/>
            </w:tcBorders>
          </w:tcPr>
          <w:p w14:paraId="303B45F3" w14:textId="77777777" w:rsidR="00F46C19" w:rsidRPr="00AA2803" w:rsidRDefault="00F46C19" w:rsidP="00F46C19">
            <w:pPr>
              <w:pStyle w:val="af"/>
              <w:numPr>
                <w:ilvl w:val="0"/>
                <w:numId w:val="100"/>
              </w:numPr>
              <w:snapToGrid w:val="0"/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291" w:type="dxa"/>
            <w:gridSpan w:val="4"/>
          </w:tcPr>
          <w:p w14:paraId="6CF737BE" w14:textId="77777777" w:rsidR="00F46C19" w:rsidRPr="00AA2803" w:rsidRDefault="00F46C19" w:rsidP="00F46C1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DB3856">
              <w:rPr>
                <w:rFonts w:ascii="新宋体" w:eastAsia="新宋体" w:hAnsi="新宋体" w:hint="eastAsia"/>
                <w:szCs w:val="22"/>
              </w:rPr>
              <w:t>兑奖方式（1=中心兑奖，2=手工兑奖，3=站点兑奖）</w:t>
            </w:r>
          </w:p>
        </w:tc>
        <w:tc>
          <w:tcPr>
            <w:tcW w:w="2126" w:type="dxa"/>
          </w:tcPr>
          <w:p w14:paraId="63226444" w14:textId="77777777" w:rsidR="00F46C19" w:rsidRPr="00AA2803" w:rsidRDefault="00F46C19" w:rsidP="00F46C1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IS_CENTER_PAID</w:t>
            </w:r>
          </w:p>
        </w:tc>
        <w:tc>
          <w:tcPr>
            <w:tcW w:w="1843" w:type="dxa"/>
            <w:gridSpan w:val="4"/>
          </w:tcPr>
          <w:p w14:paraId="396D6270" w14:textId="77777777" w:rsidR="00F46C19" w:rsidRPr="00AA2803" w:rsidRDefault="00F46C19" w:rsidP="00F46C1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/>
                <w:szCs w:val="22"/>
              </w:rPr>
              <w:t>NUMBER(1</w:t>
            </w:r>
            <w:r w:rsidRPr="00AA2803">
              <w:rPr>
                <w:rFonts w:ascii="新宋体" w:eastAsia="新宋体" w:hAnsi="新宋体"/>
                <w:szCs w:val="22"/>
              </w:rPr>
              <w:t>)</w:t>
            </w:r>
          </w:p>
        </w:tc>
        <w:tc>
          <w:tcPr>
            <w:tcW w:w="709" w:type="dxa"/>
          </w:tcPr>
          <w:p w14:paraId="34664572" w14:textId="77777777" w:rsidR="00F46C19" w:rsidRPr="00AA2803" w:rsidRDefault="00F46C19" w:rsidP="00F46C1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388" w:type="dxa"/>
          </w:tcPr>
          <w:p w14:paraId="5282E953" w14:textId="77777777" w:rsidR="00F46C19" w:rsidRPr="00AA2803" w:rsidRDefault="00F46C19" w:rsidP="00F46C1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0</w:t>
            </w:r>
          </w:p>
        </w:tc>
      </w:tr>
      <w:tr w:rsidR="00F46C19" w:rsidRPr="00AA2803" w14:paraId="1B4A26D4" w14:textId="77777777" w:rsidTr="00F46C19">
        <w:tc>
          <w:tcPr>
            <w:tcW w:w="9747" w:type="dxa"/>
            <w:gridSpan w:val="12"/>
            <w:shd w:val="clear" w:color="auto" w:fill="D9D9D9" w:themeFill="background1" w:themeFillShade="D9"/>
          </w:tcPr>
          <w:p w14:paraId="7B342A5D" w14:textId="77777777" w:rsidR="00F46C19" w:rsidRPr="00AA2803" w:rsidRDefault="00F46C19" w:rsidP="00F46C19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表格其他属性信息定义（包括PK-FK、IDX等）</w:t>
            </w:r>
          </w:p>
        </w:tc>
      </w:tr>
      <w:tr w:rsidR="00F46C19" w:rsidRPr="00AA2803" w14:paraId="54570DB8" w14:textId="77777777" w:rsidTr="00F46C19">
        <w:trPr>
          <w:trHeight w:val="231"/>
        </w:trPr>
        <w:tc>
          <w:tcPr>
            <w:tcW w:w="531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6C052EF" w14:textId="77777777" w:rsidR="00F46C19" w:rsidRPr="00AA2803" w:rsidRDefault="00F46C19" w:rsidP="00F46C19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主键</w:t>
            </w:r>
          </w:p>
        </w:tc>
        <w:tc>
          <w:tcPr>
            <w:tcW w:w="3150" w:type="dxa"/>
            <w:gridSpan w:val="3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1B3A4BFB" w14:textId="77777777" w:rsidR="00F46C19" w:rsidRPr="00AA2803" w:rsidRDefault="00F46C19" w:rsidP="00F46C19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6066" w:type="dxa"/>
            <w:gridSpan w:val="7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268195A8" w14:textId="77777777" w:rsidR="00F46C19" w:rsidRPr="00AA2803" w:rsidRDefault="00F46C19" w:rsidP="00F46C19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包含列</w:t>
            </w:r>
          </w:p>
        </w:tc>
      </w:tr>
      <w:tr w:rsidR="00F46C19" w:rsidRPr="00AA2803" w14:paraId="56A0F8FA" w14:textId="77777777" w:rsidTr="00F46C19">
        <w:trPr>
          <w:trHeight w:val="231"/>
        </w:trPr>
        <w:tc>
          <w:tcPr>
            <w:tcW w:w="531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AB634D2" w14:textId="77777777" w:rsidR="00F46C19" w:rsidRPr="00AA2803" w:rsidRDefault="00F46C19" w:rsidP="00F46C19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3150" w:type="dxa"/>
            <w:gridSpan w:val="3"/>
            <w:tcBorders>
              <w:left w:val="single" w:sz="4" w:space="0" w:color="auto"/>
            </w:tcBorders>
          </w:tcPr>
          <w:p w14:paraId="2B152220" w14:textId="15BDDF03" w:rsidR="00F46C19" w:rsidRPr="00AA2803" w:rsidRDefault="00F46C19" w:rsidP="00F46C1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PK_</w:t>
            </w:r>
            <w:r w:rsidRPr="00AA2803">
              <w:rPr>
                <w:rFonts w:ascii="新宋体" w:eastAsia="新宋体" w:hAnsi="新宋体"/>
                <w:szCs w:val="22"/>
              </w:rPr>
              <w:t>FLOW_PAY</w:t>
            </w:r>
            <w:r w:rsidR="00C06E3E">
              <w:rPr>
                <w:rFonts w:ascii="新宋体" w:eastAsia="新宋体" w:hAnsi="新宋体"/>
                <w:szCs w:val="22"/>
              </w:rPr>
              <w:t>_ORG_COMM</w:t>
            </w:r>
          </w:p>
        </w:tc>
        <w:tc>
          <w:tcPr>
            <w:tcW w:w="6066" w:type="dxa"/>
            <w:gridSpan w:val="7"/>
            <w:tcBorders>
              <w:left w:val="single" w:sz="4" w:space="0" w:color="auto"/>
            </w:tcBorders>
          </w:tcPr>
          <w:p w14:paraId="64CAE430" w14:textId="77777777" w:rsidR="00F46C19" w:rsidRPr="00AA2803" w:rsidRDefault="00F46C19" w:rsidP="00F46C1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PAY_FLOW</w:t>
            </w:r>
          </w:p>
        </w:tc>
      </w:tr>
      <w:tr w:rsidR="00F46C19" w:rsidRPr="00AA2803" w14:paraId="53A8BAE6" w14:textId="77777777" w:rsidTr="00096E75">
        <w:trPr>
          <w:trHeight w:val="231"/>
        </w:trPr>
        <w:tc>
          <w:tcPr>
            <w:tcW w:w="531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87C6C1A" w14:textId="77777777" w:rsidR="00F46C19" w:rsidRPr="00AA2803" w:rsidRDefault="00F46C19" w:rsidP="00F46C19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外键</w:t>
            </w:r>
          </w:p>
        </w:tc>
        <w:tc>
          <w:tcPr>
            <w:tcW w:w="3150" w:type="dxa"/>
            <w:gridSpan w:val="3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584C271E" w14:textId="77777777" w:rsidR="00F46C19" w:rsidRPr="00AA2803" w:rsidRDefault="00F46C19" w:rsidP="00F46C19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7C858588" w14:textId="77777777" w:rsidR="00F46C19" w:rsidRPr="00AA2803" w:rsidRDefault="00F46C19" w:rsidP="00F46C19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  <w:tc>
          <w:tcPr>
            <w:tcW w:w="1806" w:type="dxa"/>
            <w:gridSpan w:val="3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2960B83B" w14:textId="77777777" w:rsidR="00F46C19" w:rsidRPr="00AA2803" w:rsidRDefault="00F46C19" w:rsidP="00F46C19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参照表名</w:t>
            </w:r>
          </w:p>
        </w:tc>
        <w:tc>
          <w:tcPr>
            <w:tcW w:w="2134" w:type="dxa"/>
            <w:gridSpan w:val="3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7E8872CA" w14:textId="77777777" w:rsidR="00F46C19" w:rsidRPr="00AA2803" w:rsidRDefault="00F46C19" w:rsidP="00F46C19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</w:tr>
      <w:tr w:rsidR="00F46C19" w:rsidRPr="00AA2803" w14:paraId="50EDEB07" w14:textId="77777777" w:rsidTr="00096E75">
        <w:trPr>
          <w:trHeight w:val="231"/>
        </w:trPr>
        <w:tc>
          <w:tcPr>
            <w:tcW w:w="531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B16EBCA" w14:textId="77777777" w:rsidR="00F46C19" w:rsidRPr="00AA2803" w:rsidRDefault="00F46C19" w:rsidP="00F46C19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3150" w:type="dxa"/>
            <w:gridSpan w:val="3"/>
            <w:tcBorders>
              <w:left w:val="single" w:sz="4" w:space="0" w:color="auto"/>
            </w:tcBorders>
          </w:tcPr>
          <w:p w14:paraId="09605CE2" w14:textId="77777777" w:rsidR="00F46C19" w:rsidRPr="00AA2803" w:rsidRDefault="00F46C19" w:rsidP="00F46C1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126" w:type="dxa"/>
            <w:tcBorders>
              <w:left w:val="single" w:sz="4" w:space="0" w:color="auto"/>
            </w:tcBorders>
          </w:tcPr>
          <w:p w14:paraId="50D7FBEE" w14:textId="77777777" w:rsidR="00F46C19" w:rsidRPr="00AA2803" w:rsidRDefault="00F46C19" w:rsidP="00F46C1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806" w:type="dxa"/>
            <w:gridSpan w:val="3"/>
            <w:tcBorders>
              <w:left w:val="single" w:sz="4" w:space="0" w:color="auto"/>
            </w:tcBorders>
          </w:tcPr>
          <w:p w14:paraId="08E8AB49" w14:textId="77777777" w:rsidR="00F46C19" w:rsidRPr="00AA2803" w:rsidRDefault="00F46C19" w:rsidP="00F46C1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134" w:type="dxa"/>
            <w:gridSpan w:val="3"/>
            <w:tcBorders>
              <w:left w:val="single" w:sz="4" w:space="0" w:color="auto"/>
            </w:tcBorders>
          </w:tcPr>
          <w:p w14:paraId="60FFD07B" w14:textId="77777777" w:rsidR="00F46C19" w:rsidRPr="00AA2803" w:rsidRDefault="00F46C19" w:rsidP="00F46C1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F46C19" w:rsidRPr="00AA2803" w14:paraId="004E5EF4" w14:textId="77777777" w:rsidTr="00F46C19">
        <w:trPr>
          <w:trHeight w:val="231"/>
        </w:trPr>
        <w:tc>
          <w:tcPr>
            <w:tcW w:w="531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25E5E68" w14:textId="77777777" w:rsidR="00F46C19" w:rsidRPr="00AA2803" w:rsidRDefault="00F46C19" w:rsidP="00F46C19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索引</w:t>
            </w:r>
          </w:p>
        </w:tc>
        <w:tc>
          <w:tcPr>
            <w:tcW w:w="3150" w:type="dxa"/>
            <w:gridSpan w:val="3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0958A715" w14:textId="77777777" w:rsidR="00F46C19" w:rsidRPr="00AA2803" w:rsidRDefault="00F46C19" w:rsidP="00F46C19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2937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290E884D" w14:textId="77777777" w:rsidR="00F46C19" w:rsidRPr="00AA2803" w:rsidRDefault="00F46C19" w:rsidP="00F46C19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  <w:tc>
          <w:tcPr>
            <w:tcW w:w="3129" w:type="dxa"/>
            <w:gridSpan w:val="5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2D8FCA3D" w14:textId="77777777" w:rsidR="00F46C19" w:rsidRPr="00AA2803" w:rsidRDefault="00F46C19" w:rsidP="00F46C19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类型</w:t>
            </w:r>
          </w:p>
        </w:tc>
      </w:tr>
      <w:tr w:rsidR="00F46C19" w:rsidRPr="00AA2803" w14:paraId="33A29753" w14:textId="77777777" w:rsidTr="00F46C19">
        <w:trPr>
          <w:trHeight w:val="231"/>
        </w:trPr>
        <w:tc>
          <w:tcPr>
            <w:tcW w:w="531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99D737B" w14:textId="77777777" w:rsidR="00F46C19" w:rsidRPr="00AA2803" w:rsidRDefault="00F46C19" w:rsidP="00F46C19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3150" w:type="dxa"/>
            <w:gridSpan w:val="3"/>
            <w:tcBorders>
              <w:left w:val="single" w:sz="4" w:space="0" w:color="auto"/>
            </w:tcBorders>
          </w:tcPr>
          <w:p w14:paraId="08642269" w14:textId="30212DC3" w:rsidR="00F46C19" w:rsidRPr="00AA2803" w:rsidRDefault="00F46C19" w:rsidP="00F46C1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UDX_</w:t>
            </w:r>
            <w:r>
              <w:rPr>
                <w:rFonts w:ascii="新宋体" w:eastAsia="新宋体" w:hAnsi="新宋体"/>
                <w:szCs w:val="22"/>
              </w:rPr>
              <w:t>FLOW_PAY_</w:t>
            </w:r>
            <w:r w:rsidR="00C06E3E">
              <w:rPr>
                <w:rFonts w:ascii="新宋体" w:eastAsia="新宋体" w:hAnsi="新宋体"/>
                <w:szCs w:val="22"/>
              </w:rPr>
              <w:t>ORG_</w:t>
            </w:r>
            <w:r>
              <w:rPr>
                <w:rFonts w:ascii="新宋体" w:eastAsia="新宋体" w:hAnsi="新宋体"/>
                <w:szCs w:val="22"/>
              </w:rPr>
              <w:t>TICKET</w:t>
            </w:r>
          </w:p>
        </w:tc>
        <w:tc>
          <w:tcPr>
            <w:tcW w:w="2937" w:type="dxa"/>
            <w:gridSpan w:val="2"/>
            <w:tcBorders>
              <w:left w:val="single" w:sz="4" w:space="0" w:color="auto"/>
            </w:tcBorders>
          </w:tcPr>
          <w:p w14:paraId="0488C727" w14:textId="77777777" w:rsidR="00F46C19" w:rsidRPr="00AA2803" w:rsidRDefault="00F46C19" w:rsidP="00F46C1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2E00AF">
              <w:rPr>
                <w:rFonts w:ascii="新宋体" w:eastAsia="新宋体" w:hAnsi="新宋体"/>
                <w:szCs w:val="22"/>
              </w:rPr>
              <w:t>PLAN_CODE,BATCH_NO,TRUNK_NO,BOX_NO,PACKAGE_NO,TICKET_NO</w:t>
            </w:r>
          </w:p>
        </w:tc>
        <w:tc>
          <w:tcPr>
            <w:tcW w:w="3129" w:type="dxa"/>
            <w:gridSpan w:val="5"/>
            <w:tcBorders>
              <w:left w:val="single" w:sz="4" w:space="0" w:color="auto"/>
            </w:tcBorders>
          </w:tcPr>
          <w:p w14:paraId="0E4CCEB4" w14:textId="77777777" w:rsidR="00F46C19" w:rsidRPr="00AA2803" w:rsidRDefault="00F46C19" w:rsidP="00F46C1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唯一</w:t>
            </w:r>
          </w:p>
        </w:tc>
      </w:tr>
      <w:tr w:rsidR="00F46C19" w:rsidRPr="00AA2803" w14:paraId="17F2C172" w14:textId="77777777" w:rsidTr="00F46C19">
        <w:tc>
          <w:tcPr>
            <w:tcW w:w="531" w:type="dxa"/>
            <w:gridSpan w:val="2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F940D03" w14:textId="77777777" w:rsidR="00F46C19" w:rsidRPr="00AA2803" w:rsidRDefault="00F46C19" w:rsidP="00F46C19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约</w:t>
            </w:r>
            <w:r w:rsidRPr="00AA2803">
              <w:rPr>
                <w:rFonts w:ascii="新宋体" w:eastAsia="新宋体" w:hAnsi="新宋体" w:hint="eastAsia"/>
                <w:b/>
                <w:szCs w:val="22"/>
              </w:rPr>
              <w:lastRenderedPageBreak/>
              <w:t>束</w:t>
            </w:r>
          </w:p>
        </w:tc>
        <w:tc>
          <w:tcPr>
            <w:tcW w:w="9216" w:type="dxa"/>
            <w:gridSpan w:val="10"/>
            <w:tcBorders>
              <w:left w:val="single" w:sz="4" w:space="0" w:color="auto"/>
            </w:tcBorders>
          </w:tcPr>
          <w:p w14:paraId="6DC41F54" w14:textId="77777777" w:rsidR="00F46C19" w:rsidRPr="00AA2803" w:rsidRDefault="00F46C19" w:rsidP="00F46C1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F46C19" w:rsidRPr="00AA2803" w14:paraId="7956CE07" w14:textId="77777777" w:rsidTr="00F46C19">
        <w:trPr>
          <w:trHeight w:val="231"/>
        </w:trPr>
        <w:tc>
          <w:tcPr>
            <w:tcW w:w="531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6F3E37E" w14:textId="77777777" w:rsidR="00F46C19" w:rsidRPr="00AA2803" w:rsidRDefault="00F46C19" w:rsidP="00F46C19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</w:t>
            </w: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656B31A3" w14:textId="77777777" w:rsidR="00F46C19" w:rsidRPr="00AA2803" w:rsidRDefault="00F46C19" w:rsidP="00F46C19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分区类型</w:t>
            </w:r>
          </w:p>
        </w:tc>
        <w:tc>
          <w:tcPr>
            <w:tcW w:w="1662" w:type="dxa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5C5C2463" w14:textId="77777777" w:rsidR="00F46C19" w:rsidRPr="00AA2803" w:rsidRDefault="00F46C19" w:rsidP="00F46C19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分区字段</w:t>
            </w:r>
          </w:p>
        </w:tc>
        <w:tc>
          <w:tcPr>
            <w:tcW w:w="6066" w:type="dxa"/>
            <w:gridSpan w:val="7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55ECD290" w14:textId="77777777" w:rsidR="00F46C19" w:rsidRPr="00AA2803" w:rsidRDefault="00F46C19" w:rsidP="00F46C19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分区条件</w:t>
            </w:r>
          </w:p>
        </w:tc>
      </w:tr>
      <w:tr w:rsidR="00F46C19" w:rsidRPr="00AA2803" w14:paraId="0EA00633" w14:textId="77777777" w:rsidTr="00F46C19">
        <w:trPr>
          <w:trHeight w:val="231"/>
        </w:trPr>
        <w:tc>
          <w:tcPr>
            <w:tcW w:w="531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22ADC14" w14:textId="77777777" w:rsidR="00F46C19" w:rsidRPr="00AA2803" w:rsidRDefault="00F46C19" w:rsidP="00F46C19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</w:tcPr>
          <w:p w14:paraId="1149B6B9" w14:textId="77777777" w:rsidR="00F46C19" w:rsidRPr="00AA2803" w:rsidRDefault="00F46C19" w:rsidP="00F46C1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主分区</w:t>
            </w:r>
          </w:p>
        </w:tc>
        <w:tc>
          <w:tcPr>
            <w:tcW w:w="1662" w:type="dxa"/>
            <w:tcBorders>
              <w:left w:val="single" w:sz="4" w:space="0" w:color="auto"/>
            </w:tcBorders>
          </w:tcPr>
          <w:p w14:paraId="53F3874F" w14:textId="77777777" w:rsidR="00F46C19" w:rsidRPr="00AA2803" w:rsidRDefault="00F46C19" w:rsidP="00F46C1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6066" w:type="dxa"/>
            <w:gridSpan w:val="7"/>
            <w:tcBorders>
              <w:left w:val="single" w:sz="4" w:space="0" w:color="auto"/>
            </w:tcBorders>
          </w:tcPr>
          <w:p w14:paraId="409AD311" w14:textId="77777777" w:rsidR="00F46C19" w:rsidRPr="00AA2803" w:rsidRDefault="00F46C19" w:rsidP="00F46C1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F46C19" w:rsidRPr="00AA2803" w14:paraId="1175293A" w14:textId="77777777" w:rsidTr="00F46C19">
        <w:trPr>
          <w:trHeight w:val="231"/>
        </w:trPr>
        <w:tc>
          <w:tcPr>
            <w:tcW w:w="531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C1A8FE5" w14:textId="77777777" w:rsidR="00F46C19" w:rsidRPr="00AA2803" w:rsidRDefault="00F46C19" w:rsidP="00F46C19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</w:tcPr>
          <w:p w14:paraId="120F14F8" w14:textId="77777777" w:rsidR="00F46C19" w:rsidRPr="00AA2803" w:rsidRDefault="00F46C19" w:rsidP="00F46C1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子分区</w:t>
            </w:r>
          </w:p>
        </w:tc>
        <w:tc>
          <w:tcPr>
            <w:tcW w:w="1662" w:type="dxa"/>
            <w:tcBorders>
              <w:left w:val="single" w:sz="4" w:space="0" w:color="auto"/>
            </w:tcBorders>
          </w:tcPr>
          <w:p w14:paraId="67A41A39" w14:textId="77777777" w:rsidR="00F46C19" w:rsidRPr="00AA2803" w:rsidRDefault="00F46C19" w:rsidP="00F46C1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6066" w:type="dxa"/>
            <w:gridSpan w:val="7"/>
            <w:tcBorders>
              <w:left w:val="single" w:sz="4" w:space="0" w:color="auto"/>
            </w:tcBorders>
          </w:tcPr>
          <w:p w14:paraId="1D8EFC63" w14:textId="77777777" w:rsidR="00F46C19" w:rsidRPr="00AA2803" w:rsidRDefault="00F46C19" w:rsidP="00F46C1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</w:tbl>
    <w:p w14:paraId="56BB3F94" w14:textId="77777777" w:rsidR="00507BCB" w:rsidRDefault="00507BCB" w:rsidP="00507BCB"/>
    <w:p w14:paraId="688302BB" w14:textId="5E649E0A" w:rsidR="00507BCB" w:rsidRPr="00AA2803" w:rsidRDefault="00507BCB" w:rsidP="00507BCB">
      <w:pPr>
        <w:pStyle w:val="4"/>
      </w:pPr>
      <w:r>
        <w:rPr>
          <w:rFonts w:hint="eastAsia"/>
        </w:rPr>
        <w:t>销售</w:t>
      </w:r>
      <w:r w:rsidRPr="00AA2803">
        <w:rPr>
          <w:rFonts w:hint="eastAsia"/>
        </w:rPr>
        <w:t>记录</w:t>
      </w:r>
      <w:r>
        <w:rPr>
          <w:rFonts w:hint="eastAsia"/>
        </w:rPr>
        <w:t>—机构佣金</w:t>
      </w:r>
      <w:r w:rsidRPr="00AA2803">
        <w:rPr>
          <w:rFonts w:hint="eastAsia"/>
        </w:rPr>
        <w:t>（</w:t>
      </w:r>
      <w:r w:rsidRPr="00AA2803">
        <w:rPr>
          <w:rFonts w:hint="eastAsia"/>
        </w:rPr>
        <w:t>FLOW_</w:t>
      </w:r>
      <w:r>
        <w:t>SALE_ORG_COMM</w:t>
      </w:r>
      <w:r w:rsidRPr="00AA2803">
        <w:rPr>
          <w:rFonts w:hint="eastAsia"/>
        </w:rPr>
        <w:t>）</w:t>
      </w: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90"/>
        <w:gridCol w:w="141"/>
        <w:gridCol w:w="698"/>
        <w:gridCol w:w="790"/>
        <w:gridCol w:w="1481"/>
        <w:gridCol w:w="8"/>
        <w:gridCol w:w="1982"/>
        <w:gridCol w:w="1128"/>
        <w:gridCol w:w="288"/>
        <w:gridCol w:w="562"/>
        <w:gridCol w:w="145"/>
        <w:gridCol w:w="564"/>
        <w:gridCol w:w="1570"/>
      </w:tblGrid>
      <w:tr w:rsidR="00507BCB" w:rsidRPr="00AA2803" w14:paraId="23D32274" w14:textId="77777777" w:rsidTr="00F46C19">
        <w:tc>
          <w:tcPr>
            <w:tcW w:w="1229" w:type="dxa"/>
            <w:gridSpan w:val="3"/>
            <w:shd w:val="clear" w:color="auto" w:fill="C0C0C0"/>
          </w:tcPr>
          <w:p w14:paraId="050CA457" w14:textId="77777777" w:rsidR="00507BCB" w:rsidRPr="00AA2803" w:rsidRDefault="00507BCB" w:rsidP="00F46C19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汉字注解</w:t>
            </w:r>
          </w:p>
        </w:tc>
        <w:tc>
          <w:tcPr>
            <w:tcW w:w="4261" w:type="dxa"/>
            <w:gridSpan w:val="4"/>
            <w:shd w:val="clear" w:color="auto" w:fill="auto"/>
          </w:tcPr>
          <w:p w14:paraId="5109605E" w14:textId="40764788" w:rsidR="00507BCB" w:rsidRPr="00AA2803" w:rsidRDefault="00507BCB" w:rsidP="00F46C19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>
              <w:rPr>
                <w:rFonts w:ascii="新宋体" w:eastAsia="新宋体" w:hAnsi="新宋体" w:hint="eastAsia"/>
                <w:b/>
                <w:sz w:val="24"/>
                <w:szCs w:val="22"/>
              </w:rPr>
              <w:t>销售记录</w:t>
            </w:r>
            <w:r w:rsidRPr="00507BCB">
              <w:rPr>
                <w:rFonts w:ascii="新宋体" w:eastAsia="新宋体" w:hAnsi="新宋体" w:hint="eastAsia"/>
                <w:b/>
                <w:sz w:val="24"/>
                <w:szCs w:val="22"/>
              </w:rPr>
              <w:t>—机构佣金</w:t>
            </w:r>
          </w:p>
        </w:tc>
        <w:tc>
          <w:tcPr>
            <w:tcW w:w="1416" w:type="dxa"/>
            <w:gridSpan w:val="2"/>
            <w:shd w:val="clear" w:color="auto" w:fill="C0C0C0"/>
          </w:tcPr>
          <w:p w14:paraId="6FC2C9EA" w14:textId="77777777" w:rsidR="00507BCB" w:rsidRPr="00AA2803" w:rsidRDefault="00507BCB" w:rsidP="00F46C19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表名</w:t>
            </w:r>
          </w:p>
        </w:tc>
        <w:tc>
          <w:tcPr>
            <w:tcW w:w="2841" w:type="dxa"/>
            <w:gridSpan w:val="4"/>
            <w:shd w:val="clear" w:color="auto" w:fill="auto"/>
          </w:tcPr>
          <w:p w14:paraId="1EC9190F" w14:textId="04E73A1D" w:rsidR="00507BCB" w:rsidRPr="00AA2803" w:rsidRDefault="00507BCB" w:rsidP="00F46C19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/>
                <w:b/>
                <w:sz w:val="24"/>
                <w:szCs w:val="22"/>
              </w:rPr>
              <w:t>FLOW_</w:t>
            </w:r>
            <w:r>
              <w:rPr>
                <w:rFonts w:ascii="新宋体" w:eastAsia="新宋体" w:hAnsi="新宋体"/>
                <w:b/>
                <w:sz w:val="24"/>
                <w:szCs w:val="22"/>
              </w:rPr>
              <w:t>SALE</w:t>
            </w:r>
            <w:r w:rsidRPr="00507BCB">
              <w:rPr>
                <w:rFonts w:ascii="新宋体" w:eastAsia="新宋体" w:hAnsi="新宋体"/>
                <w:b/>
                <w:sz w:val="24"/>
                <w:szCs w:val="22"/>
              </w:rPr>
              <w:t>_ORG_COMM</w:t>
            </w:r>
          </w:p>
        </w:tc>
      </w:tr>
      <w:tr w:rsidR="00507BCB" w:rsidRPr="00AA2803" w14:paraId="277FECFF" w14:textId="77777777" w:rsidTr="00F46C19"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horzCross" w:color="auto" w:fill="C0C0C0"/>
          </w:tcPr>
          <w:p w14:paraId="75DD72FC" w14:textId="77777777" w:rsidR="00507BCB" w:rsidRPr="00AA2803" w:rsidRDefault="00507BCB" w:rsidP="00F46C19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</w:p>
        </w:tc>
        <w:tc>
          <w:tcPr>
            <w:tcW w:w="3118" w:type="dxa"/>
            <w:gridSpan w:val="5"/>
            <w:tcBorders>
              <w:left w:val="single" w:sz="4" w:space="0" w:color="auto"/>
            </w:tcBorders>
            <w:shd w:val="clear" w:color="auto" w:fill="C0C0C0"/>
          </w:tcPr>
          <w:p w14:paraId="4B912C40" w14:textId="77777777" w:rsidR="00507BCB" w:rsidRPr="00AA2803" w:rsidRDefault="00507BCB" w:rsidP="00F46C19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字段名称</w:t>
            </w:r>
          </w:p>
        </w:tc>
        <w:tc>
          <w:tcPr>
            <w:tcW w:w="1982" w:type="dxa"/>
            <w:shd w:val="clear" w:color="auto" w:fill="C0C0C0"/>
          </w:tcPr>
          <w:p w14:paraId="1B5B7316" w14:textId="77777777" w:rsidR="00507BCB" w:rsidRPr="00AA2803" w:rsidRDefault="00507BCB" w:rsidP="00F46C19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字段命名</w:t>
            </w:r>
          </w:p>
        </w:tc>
        <w:tc>
          <w:tcPr>
            <w:tcW w:w="1978" w:type="dxa"/>
            <w:gridSpan w:val="3"/>
            <w:shd w:val="clear" w:color="auto" w:fill="C0C0C0"/>
          </w:tcPr>
          <w:p w14:paraId="1E5AD2AF" w14:textId="77777777" w:rsidR="00507BCB" w:rsidRPr="00AA2803" w:rsidRDefault="00507BCB" w:rsidP="00F46C19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类型</w:t>
            </w:r>
          </w:p>
        </w:tc>
        <w:tc>
          <w:tcPr>
            <w:tcW w:w="709" w:type="dxa"/>
            <w:gridSpan w:val="2"/>
            <w:shd w:val="clear" w:color="auto" w:fill="C0C0C0"/>
          </w:tcPr>
          <w:p w14:paraId="1D514630" w14:textId="77777777" w:rsidR="00507BCB" w:rsidRPr="00AA2803" w:rsidRDefault="00507BCB" w:rsidP="00F46C19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非空</w:t>
            </w:r>
          </w:p>
        </w:tc>
        <w:tc>
          <w:tcPr>
            <w:tcW w:w="1570" w:type="dxa"/>
            <w:shd w:val="clear" w:color="auto" w:fill="C0C0C0"/>
          </w:tcPr>
          <w:p w14:paraId="51FE6545" w14:textId="77777777" w:rsidR="00507BCB" w:rsidRPr="00AA2803" w:rsidRDefault="00507BCB" w:rsidP="00F46C19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默认</w:t>
            </w:r>
          </w:p>
        </w:tc>
      </w:tr>
      <w:tr w:rsidR="00507BCB" w:rsidRPr="00AA2803" w14:paraId="15D51D6E" w14:textId="77777777" w:rsidTr="00F46C19">
        <w:tc>
          <w:tcPr>
            <w:tcW w:w="390" w:type="dxa"/>
            <w:tcBorders>
              <w:top w:val="single" w:sz="4" w:space="0" w:color="auto"/>
            </w:tcBorders>
          </w:tcPr>
          <w:p w14:paraId="71B3BFCF" w14:textId="77777777" w:rsidR="00507BCB" w:rsidRPr="00AA2803" w:rsidRDefault="00507BCB" w:rsidP="00096E75">
            <w:pPr>
              <w:pStyle w:val="af"/>
              <w:numPr>
                <w:ilvl w:val="0"/>
                <w:numId w:val="101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118" w:type="dxa"/>
            <w:gridSpan w:val="5"/>
          </w:tcPr>
          <w:p w14:paraId="17D26BDA" w14:textId="77777777" w:rsidR="00507BCB" w:rsidRPr="00AA2803" w:rsidRDefault="00507BCB" w:rsidP="00F46C1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销售</w:t>
            </w:r>
            <w:r w:rsidRPr="00AA2803">
              <w:rPr>
                <w:rFonts w:ascii="新宋体" w:eastAsia="新宋体" w:hAnsi="新宋体" w:hint="eastAsia"/>
                <w:szCs w:val="22"/>
              </w:rPr>
              <w:t>流水（</w:t>
            </w:r>
            <w:r>
              <w:rPr>
                <w:rFonts w:ascii="新宋体" w:eastAsia="新宋体" w:hAnsi="新宋体"/>
                <w:szCs w:val="22"/>
              </w:rPr>
              <w:t>XS</w:t>
            </w:r>
            <w:r w:rsidRPr="00AA2803">
              <w:rPr>
                <w:rFonts w:ascii="新宋体" w:eastAsia="新宋体" w:hAnsi="新宋体" w:hint="eastAsia"/>
                <w:szCs w:val="22"/>
              </w:rPr>
              <w:t>12345678901234567890</w:t>
            </w:r>
            <w:r>
              <w:rPr>
                <w:rFonts w:ascii="新宋体" w:eastAsia="新宋体" w:hAnsi="新宋体"/>
                <w:szCs w:val="22"/>
              </w:rPr>
              <w:t>12</w:t>
            </w:r>
            <w:r w:rsidRPr="00AA2803">
              <w:rPr>
                <w:rFonts w:ascii="新宋体" w:eastAsia="新宋体" w:hAnsi="新宋体" w:hint="eastAsia"/>
                <w:szCs w:val="22"/>
              </w:rPr>
              <w:t>）</w:t>
            </w:r>
          </w:p>
        </w:tc>
        <w:tc>
          <w:tcPr>
            <w:tcW w:w="1982" w:type="dxa"/>
          </w:tcPr>
          <w:p w14:paraId="7E804336" w14:textId="77777777" w:rsidR="00507BCB" w:rsidRPr="00AA2803" w:rsidRDefault="00507BCB" w:rsidP="00F46C1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/>
                <w:szCs w:val="22"/>
              </w:rPr>
              <w:t>SALE_FLOW</w:t>
            </w:r>
          </w:p>
        </w:tc>
        <w:tc>
          <w:tcPr>
            <w:tcW w:w="1978" w:type="dxa"/>
            <w:gridSpan w:val="3"/>
          </w:tcPr>
          <w:p w14:paraId="199F7797" w14:textId="77777777" w:rsidR="00507BCB" w:rsidRPr="00AA2803" w:rsidRDefault="00507BCB" w:rsidP="00F46C1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CHAR(2</w:t>
            </w:r>
            <w:r>
              <w:rPr>
                <w:rFonts w:ascii="新宋体" w:eastAsia="新宋体" w:hAnsi="新宋体"/>
                <w:szCs w:val="22"/>
              </w:rPr>
              <w:t>4</w:t>
            </w:r>
            <w:r w:rsidRPr="00AA2803">
              <w:rPr>
                <w:rFonts w:ascii="新宋体" w:eastAsia="新宋体" w:hAnsi="新宋体"/>
                <w:szCs w:val="22"/>
              </w:rPr>
              <w:t>)</w:t>
            </w:r>
          </w:p>
        </w:tc>
        <w:tc>
          <w:tcPr>
            <w:tcW w:w="709" w:type="dxa"/>
            <w:gridSpan w:val="2"/>
          </w:tcPr>
          <w:p w14:paraId="15BB90D5" w14:textId="77777777" w:rsidR="00507BCB" w:rsidRPr="00AA2803" w:rsidRDefault="00507BCB" w:rsidP="00F46C1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70" w:type="dxa"/>
          </w:tcPr>
          <w:p w14:paraId="57AFFEF7" w14:textId="77777777" w:rsidR="00507BCB" w:rsidRPr="00AA2803" w:rsidRDefault="00507BCB" w:rsidP="00F46C1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507BCB" w:rsidRPr="00AA2803" w14:paraId="0A60D114" w14:textId="77777777" w:rsidTr="00F46C19">
        <w:tc>
          <w:tcPr>
            <w:tcW w:w="390" w:type="dxa"/>
            <w:tcBorders>
              <w:top w:val="single" w:sz="4" w:space="0" w:color="auto"/>
            </w:tcBorders>
          </w:tcPr>
          <w:p w14:paraId="2BD6B451" w14:textId="77777777" w:rsidR="00507BCB" w:rsidRPr="00AA2803" w:rsidRDefault="00507BCB" w:rsidP="00096E75">
            <w:pPr>
              <w:pStyle w:val="af"/>
              <w:numPr>
                <w:ilvl w:val="0"/>
                <w:numId w:val="101"/>
              </w:numPr>
              <w:snapToGrid w:val="0"/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118" w:type="dxa"/>
            <w:gridSpan w:val="5"/>
          </w:tcPr>
          <w:p w14:paraId="66D05978" w14:textId="77777777" w:rsidR="00507BCB" w:rsidRPr="00AA2803" w:rsidRDefault="00507BCB" w:rsidP="00F46C1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销售</w:t>
            </w:r>
            <w:r w:rsidRPr="00AA2803">
              <w:rPr>
                <w:rFonts w:ascii="新宋体" w:eastAsia="新宋体" w:hAnsi="新宋体" w:hint="eastAsia"/>
                <w:szCs w:val="22"/>
              </w:rPr>
              <w:t>站点</w:t>
            </w:r>
          </w:p>
        </w:tc>
        <w:tc>
          <w:tcPr>
            <w:tcW w:w="1982" w:type="dxa"/>
          </w:tcPr>
          <w:p w14:paraId="62054CD3" w14:textId="77777777" w:rsidR="00507BCB" w:rsidRPr="00AA2803" w:rsidRDefault="00507BCB" w:rsidP="00F46C1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AGENCY</w:t>
            </w:r>
            <w:r>
              <w:rPr>
                <w:rFonts w:ascii="新宋体" w:eastAsia="新宋体" w:hAnsi="新宋体"/>
                <w:szCs w:val="22"/>
              </w:rPr>
              <w:t>_CODE</w:t>
            </w:r>
          </w:p>
        </w:tc>
        <w:tc>
          <w:tcPr>
            <w:tcW w:w="1978" w:type="dxa"/>
            <w:gridSpan w:val="3"/>
          </w:tcPr>
          <w:p w14:paraId="00611AA4" w14:textId="77777777" w:rsidR="00507BCB" w:rsidRPr="00AA2803" w:rsidRDefault="00507BCB" w:rsidP="00F46C1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CHAR(8)</w:t>
            </w:r>
          </w:p>
        </w:tc>
        <w:tc>
          <w:tcPr>
            <w:tcW w:w="709" w:type="dxa"/>
            <w:gridSpan w:val="2"/>
          </w:tcPr>
          <w:p w14:paraId="2847ACD8" w14:textId="77777777" w:rsidR="00507BCB" w:rsidRPr="00AA2803" w:rsidRDefault="00507BCB" w:rsidP="00F46C1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70" w:type="dxa"/>
          </w:tcPr>
          <w:p w14:paraId="60BE94D6" w14:textId="77777777" w:rsidR="00507BCB" w:rsidRPr="00AA2803" w:rsidRDefault="00507BCB" w:rsidP="00F46C1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507BCB" w:rsidRPr="00AA2803" w14:paraId="41EC8042" w14:textId="77777777" w:rsidTr="00F46C19">
        <w:tc>
          <w:tcPr>
            <w:tcW w:w="390" w:type="dxa"/>
            <w:tcBorders>
              <w:top w:val="single" w:sz="4" w:space="0" w:color="auto"/>
            </w:tcBorders>
          </w:tcPr>
          <w:p w14:paraId="3F419EFE" w14:textId="77777777" w:rsidR="00507BCB" w:rsidRPr="00AA2803" w:rsidRDefault="00507BCB" w:rsidP="00096E75">
            <w:pPr>
              <w:pStyle w:val="af"/>
              <w:numPr>
                <w:ilvl w:val="0"/>
                <w:numId w:val="101"/>
              </w:numPr>
              <w:snapToGrid w:val="0"/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118" w:type="dxa"/>
            <w:gridSpan w:val="5"/>
          </w:tcPr>
          <w:p w14:paraId="537D4EFD" w14:textId="77777777" w:rsidR="00507BCB" w:rsidRDefault="00507BCB" w:rsidP="00F46C1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区域编码</w:t>
            </w:r>
          </w:p>
        </w:tc>
        <w:tc>
          <w:tcPr>
            <w:tcW w:w="1982" w:type="dxa"/>
          </w:tcPr>
          <w:p w14:paraId="094C1C27" w14:textId="77777777" w:rsidR="00507BCB" w:rsidRPr="00AA2803" w:rsidRDefault="00507BCB" w:rsidP="00F46C1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AREA_CODE</w:t>
            </w:r>
          </w:p>
        </w:tc>
        <w:tc>
          <w:tcPr>
            <w:tcW w:w="1978" w:type="dxa"/>
            <w:gridSpan w:val="3"/>
          </w:tcPr>
          <w:p w14:paraId="47E0A849" w14:textId="77777777" w:rsidR="00507BCB" w:rsidRPr="00AA2803" w:rsidRDefault="00507BCB" w:rsidP="00F46C1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CHAR(</w:t>
            </w:r>
            <w:r w:rsidRPr="00AA2803">
              <w:rPr>
                <w:rFonts w:ascii="新宋体" w:eastAsia="新宋体" w:hAnsi="新宋体" w:hint="eastAsia"/>
                <w:szCs w:val="22"/>
              </w:rPr>
              <w:t>4</w:t>
            </w:r>
            <w:r w:rsidRPr="00AA2803">
              <w:rPr>
                <w:rFonts w:ascii="新宋体" w:eastAsia="新宋体" w:hAnsi="新宋体"/>
                <w:szCs w:val="22"/>
              </w:rPr>
              <w:t>)</w:t>
            </w:r>
          </w:p>
        </w:tc>
        <w:tc>
          <w:tcPr>
            <w:tcW w:w="709" w:type="dxa"/>
            <w:gridSpan w:val="2"/>
          </w:tcPr>
          <w:p w14:paraId="10A4C121" w14:textId="77777777" w:rsidR="00507BCB" w:rsidRPr="00AA2803" w:rsidRDefault="00507BCB" w:rsidP="00F46C1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70" w:type="dxa"/>
          </w:tcPr>
          <w:p w14:paraId="1B91C2D7" w14:textId="77777777" w:rsidR="00507BCB" w:rsidRPr="00AA2803" w:rsidRDefault="00507BCB" w:rsidP="00F46C1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507BCB" w:rsidRPr="00AA2803" w14:paraId="3EF9F641" w14:textId="77777777" w:rsidTr="00F46C19">
        <w:tc>
          <w:tcPr>
            <w:tcW w:w="390" w:type="dxa"/>
            <w:tcBorders>
              <w:top w:val="single" w:sz="4" w:space="0" w:color="auto"/>
            </w:tcBorders>
          </w:tcPr>
          <w:p w14:paraId="290128C3" w14:textId="77777777" w:rsidR="00507BCB" w:rsidRPr="00AA2803" w:rsidRDefault="00507BCB" w:rsidP="00096E75">
            <w:pPr>
              <w:pStyle w:val="af"/>
              <w:numPr>
                <w:ilvl w:val="0"/>
                <w:numId w:val="101"/>
              </w:numPr>
              <w:snapToGrid w:val="0"/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118" w:type="dxa"/>
            <w:gridSpan w:val="5"/>
          </w:tcPr>
          <w:p w14:paraId="2C8590F1" w14:textId="77777777" w:rsidR="00507BCB" w:rsidRPr="00AA2803" w:rsidRDefault="00507BCB" w:rsidP="00F46C1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组织机构</w:t>
            </w:r>
          </w:p>
        </w:tc>
        <w:tc>
          <w:tcPr>
            <w:tcW w:w="1982" w:type="dxa"/>
          </w:tcPr>
          <w:p w14:paraId="1B1627B3" w14:textId="77777777" w:rsidR="00507BCB" w:rsidRPr="00AA2803" w:rsidRDefault="00507BCB" w:rsidP="00F46C1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ORG_CODE</w:t>
            </w:r>
          </w:p>
        </w:tc>
        <w:tc>
          <w:tcPr>
            <w:tcW w:w="1978" w:type="dxa"/>
            <w:gridSpan w:val="3"/>
          </w:tcPr>
          <w:p w14:paraId="3BFDAFB5" w14:textId="77777777" w:rsidR="00507BCB" w:rsidRPr="00AA2803" w:rsidRDefault="00507BCB" w:rsidP="00F46C1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CHAR(</w:t>
            </w:r>
            <w:r>
              <w:rPr>
                <w:rFonts w:ascii="新宋体" w:eastAsia="新宋体" w:hAnsi="新宋体"/>
                <w:szCs w:val="22"/>
              </w:rPr>
              <w:t>2</w:t>
            </w:r>
            <w:r>
              <w:rPr>
                <w:rFonts w:ascii="新宋体" w:eastAsia="新宋体" w:hAnsi="新宋体" w:hint="eastAsia"/>
                <w:szCs w:val="22"/>
              </w:rPr>
              <w:t>)</w:t>
            </w:r>
          </w:p>
        </w:tc>
        <w:tc>
          <w:tcPr>
            <w:tcW w:w="709" w:type="dxa"/>
            <w:gridSpan w:val="2"/>
          </w:tcPr>
          <w:p w14:paraId="0E4A76A4" w14:textId="77777777" w:rsidR="00507BCB" w:rsidRPr="00AA2803" w:rsidRDefault="00507BCB" w:rsidP="00F46C1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70" w:type="dxa"/>
          </w:tcPr>
          <w:p w14:paraId="59B63AC8" w14:textId="77777777" w:rsidR="00507BCB" w:rsidRPr="00AA2803" w:rsidRDefault="00507BCB" w:rsidP="00F46C1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F46C19" w:rsidRPr="00AA2803" w14:paraId="2B4DBE28" w14:textId="77777777" w:rsidTr="00F46C19">
        <w:tc>
          <w:tcPr>
            <w:tcW w:w="390" w:type="dxa"/>
            <w:tcBorders>
              <w:top w:val="single" w:sz="4" w:space="0" w:color="auto"/>
            </w:tcBorders>
          </w:tcPr>
          <w:p w14:paraId="35BAAFBE" w14:textId="77777777" w:rsidR="00F46C19" w:rsidRPr="00AA2803" w:rsidRDefault="00F46C19" w:rsidP="00096E75">
            <w:pPr>
              <w:pStyle w:val="af"/>
              <w:numPr>
                <w:ilvl w:val="0"/>
                <w:numId w:val="101"/>
              </w:numPr>
              <w:snapToGrid w:val="0"/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118" w:type="dxa"/>
            <w:gridSpan w:val="5"/>
          </w:tcPr>
          <w:p w14:paraId="55F4C964" w14:textId="5A463B25" w:rsidR="00F46C19" w:rsidRDefault="00F46C19" w:rsidP="00F46C1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机构</w:t>
            </w:r>
            <w:r w:rsidRPr="00AA2803">
              <w:rPr>
                <w:rFonts w:ascii="新宋体" w:eastAsia="新宋体" w:hAnsi="新宋体" w:hint="eastAsia"/>
                <w:szCs w:val="22"/>
              </w:rPr>
              <w:t>类别</w:t>
            </w:r>
            <w:r>
              <w:rPr>
                <w:rFonts w:ascii="新宋体" w:eastAsia="新宋体" w:hAnsi="新宋体" w:hint="eastAsia"/>
                <w:szCs w:val="22"/>
              </w:rPr>
              <w:t>（</w:t>
            </w:r>
            <w:r w:rsidRPr="00AA2803">
              <w:rPr>
                <w:rFonts w:ascii="新宋体" w:eastAsia="新宋体" w:hAnsi="新宋体" w:hint="eastAsia"/>
                <w:szCs w:val="22"/>
              </w:rPr>
              <w:t>1-公司,2-代理</w:t>
            </w:r>
            <w:r>
              <w:rPr>
                <w:rFonts w:ascii="新宋体" w:eastAsia="新宋体" w:hAnsi="新宋体" w:hint="eastAsia"/>
                <w:szCs w:val="22"/>
              </w:rPr>
              <w:t>）</w:t>
            </w:r>
          </w:p>
        </w:tc>
        <w:tc>
          <w:tcPr>
            <w:tcW w:w="1982" w:type="dxa"/>
          </w:tcPr>
          <w:p w14:paraId="2ADED21A" w14:textId="5357EEBB" w:rsidR="00F46C19" w:rsidRDefault="00F46C19" w:rsidP="00F46C1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ORG</w:t>
            </w:r>
            <w:r w:rsidRPr="00AA2803">
              <w:rPr>
                <w:rFonts w:ascii="新宋体" w:eastAsia="新宋体" w:hAnsi="新宋体"/>
                <w:szCs w:val="22"/>
              </w:rPr>
              <w:t>_TYPE</w:t>
            </w:r>
          </w:p>
        </w:tc>
        <w:tc>
          <w:tcPr>
            <w:tcW w:w="1978" w:type="dxa"/>
            <w:gridSpan w:val="3"/>
          </w:tcPr>
          <w:p w14:paraId="412F01F1" w14:textId="6F6E522C" w:rsidR="00F46C19" w:rsidRDefault="00F46C19" w:rsidP="00F46C1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NUMBER(1)</w:t>
            </w:r>
          </w:p>
        </w:tc>
        <w:tc>
          <w:tcPr>
            <w:tcW w:w="709" w:type="dxa"/>
            <w:gridSpan w:val="2"/>
          </w:tcPr>
          <w:p w14:paraId="436A53DE" w14:textId="765364CE" w:rsidR="00F46C19" w:rsidRPr="00AA2803" w:rsidRDefault="00F46C19" w:rsidP="00F46C1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70" w:type="dxa"/>
          </w:tcPr>
          <w:p w14:paraId="612032E7" w14:textId="77777777" w:rsidR="00F46C19" w:rsidRPr="00AA2803" w:rsidRDefault="00F46C19" w:rsidP="00F46C1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F46C19" w:rsidRPr="00AA2803" w14:paraId="35F91379" w14:textId="77777777" w:rsidTr="00F46C19">
        <w:tc>
          <w:tcPr>
            <w:tcW w:w="390" w:type="dxa"/>
            <w:tcBorders>
              <w:top w:val="single" w:sz="4" w:space="0" w:color="auto"/>
            </w:tcBorders>
          </w:tcPr>
          <w:p w14:paraId="1668EF29" w14:textId="77777777" w:rsidR="00F46C19" w:rsidRPr="00AA2803" w:rsidRDefault="00F46C19" w:rsidP="00096E75">
            <w:pPr>
              <w:pStyle w:val="af"/>
              <w:numPr>
                <w:ilvl w:val="0"/>
                <w:numId w:val="101"/>
              </w:numPr>
              <w:snapToGrid w:val="0"/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118" w:type="dxa"/>
            <w:gridSpan w:val="5"/>
          </w:tcPr>
          <w:p w14:paraId="52ABBFAD" w14:textId="77777777" w:rsidR="00F46C19" w:rsidRDefault="00F46C19" w:rsidP="00F46C1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方案编码</w:t>
            </w:r>
          </w:p>
        </w:tc>
        <w:tc>
          <w:tcPr>
            <w:tcW w:w="1982" w:type="dxa"/>
          </w:tcPr>
          <w:p w14:paraId="21E52A23" w14:textId="77777777" w:rsidR="00F46C19" w:rsidRPr="00AA2803" w:rsidRDefault="00F46C19" w:rsidP="00F46C1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PLAN_CODE</w:t>
            </w:r>
          </w:p>
        </w:tc>
        <w:tc>
          <w:tcPr>
            <w:tcW w:w="1978" w:type="dxa"/>
            <w:gridSpan w:val="3"/>
          </w:tcPr>
          <w:p w14:paraId="6F8E55D5" w14:textId="77777777" w:rsidR="00F46C19" w:rsidRPr="00AA2803" w:rsidRDefault="00F46C19" w:rsidP="00F46C1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VARCHAR2(10)</w:t>
            </w:r>
          </w:p>
        </w:tc>
        <w:tc>
          <w:tcPr>
            <w:tcW w:w="709" w:type="dxa"/>
            <w:gridSpan w:val="2"/>
          </w:tcPr>
          <w:p w14:paraId="427FB368" w14:textId="77777777" w:rsidR="00F46C19" w:rsidRPr="00AA2803" w:rsidRDefault="00F46C19" w:rsidP="00F46C1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70" w:type="dxa"/>
          </w:tcPr>
          <w:p w14:paraId="38126D54" w14:textId="77777777" w:rsidR="00F46C19" w:rsidRPr="00AA2803" w:rsidRDefault="00F46C19" w:rsidP="00F46C1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F46C19" w:rsidRPr="00AA2803" w14:paraId="7A5187B0" w14:textId="77777777" w:rsidTr="00F46C19">
        <w:tc>
          <w:tcPr>
            <w:tcW w:w="390" w:type="dxa"/>
            <w:tcBorders>
              <w:top w:val="single" w:sz="4" w:space="0" w:color="auto"/>
            </w:tcBorders>
          </w:tcPr>
          <w:p w14:paraId="2F6CC846" w14:textId="77777777" w:rsidR="00F46C19" w:rsidRPr="00AA2803" w:rsidRDefault="00F46C19" w:rsidP="00096E75">
            <w:pPr>
              <w:pStyle w:val="af"/>
              <w:numPr>
                <w:ilvl w:val="0"/>
                <w:numId w:val="101"/>
              </w:numPr>
              <w:snapToGrid w:val="0"/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118" w:type="dxa"/>
            <w:gridSpan w:val="5"/>
          </w:tcPr>
          <w:p w14:paraId="7B4BEB8F" w14:textId="77777777" w:rsidR="00F46C19" w:rsidRPr="00AA2803" w:rsidRDefault="00F46C19" w:rsidP="00F46C1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批次</w:t>
            </w:r>
          </w:p>
        </w:tc>
        <w:tc>
          <w:tcPr>
            <w:tcW w:w="1982" w:type="dxa"/>
          </w:tcPr>
          <w:p w14:paraId="2A98CDC1" w14:textId="77777777" w:rsidR="00F46C19" w:rsidRPr="00AA2803" w:rsidRDefault="00F46C19" w:rsidP="00F46C1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BATCH</w:t>
            </w:r>
            <w:r w:rsidRPr="00AA2803">
              <w:rPr>
                <w:rFonts w:ascii="新宋体" w:eastAsia="新宋体" w:hAnsi="新宋体"/>
                <w:szCs w:val="22"/>
              </w:rPr>
              <w:t>_NO</w:t>
            </w:r>
          </w:p>
        </w:tc>
        <w:tc>
          <w:tcPr>
            <w:tcW w:w="1978" w:type="dxa"/>
            <w:gridSpan w:val="3"/>
          </w:tcPr>
          <w:p w14:paraId="431A21E1" w14:textId="77777777" w:rsidR="00F46C19" w:rsidRPr="00AA2803" w:rsidRDefault="00F46C19" w:rsidP="00F46C1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VARCHAR2(10)</w:t>
            </w:r>
          </w:p>
        </w:tc>
        <w:tc>
          <w:tcPr>
            <w:tcW w:w="709" w:type="dxa"/>
            <w:gridSpan w:val="2"/>
          </w:tcPr>
          <w:p w14:paraId="5C929A7D" w14:textId="77777777" w:rsidR="00F46C19" w:rsidRPr="00AA2803" w:rsidRDefault="00F46C19" w:rsidP="00F46C1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70" w:type="dxa"/>
          </w:tcPr>
          <w:p w14:paraId="7F3DA0DF" w14:textId="77777777" w:rsidR="00F46C19" w:rsidRPr="00AA2803" w:rsidRDefault="00F46C19" w:rsidP="00F46C1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F46C19" w:rsidRPr="00AA2803" w14:paraId="779C156F" w14:textId="77777777" w:rsidTr="00F46C19">
        <w:tc>
          <w:tcPr>
            <w:tcW w:w="390" w:type="dxa"/>
            <w:tcBorders>
              <w:top w:val="single" w:sz="4" w:space="0" w:color="auto"/>
            </w:tcBorders>
          </w:tcPr>
          <w:p w14:paraId="24CF74BC" w14:textId="77777777" w:rsidR="00F46C19" w:rsidRPr="00AA2803" w:rsidRDefault="00F46C19" w:rsidP="00096E75">
            <w:pPr>
              <w:pStyle w:val="af"/>
              <w:numPr>
                <w:ilvl w:val="0"/>
                <w:numId w:val="101"/>
              </w:numPr>
              <w:snapToGrid w:val="0"/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118" w:type="dxa"/>
            <w:gridSpan w:val="5"/>
          </w:tcPr>
          <w:p w14:paraId="45BE0545" w14:textId="77777777" w:rsidR="00F46C19" w:rsidRPr="00AA2803" w:rsidRDefault="00F46C19" w:rsidP="00F46C1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箱</w:t>
            </w:r>
          </w:p>
        </w:tc>
        <w:tc>
          <w:tcPr>
            <w:tcW w:w="1982" w:type="dxa"/>
          </w:tcPr>
          <w:p w14:paraId="25DD1204" w14:textId="77777777" w:rsidR="00F46C19" w:rsidRPr="00AA2803" w:rsidRDefault="00F46C19" w:rsidP="00F46C1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TRUNKS</w:t>
            </w:r>
          </w:p>
        </w:tc>
        <w:tc>
          <w:tcPr>
            <w:tcW w:w="1978" w:type="dxa"/>
            <w:gridSpan w:val="3"/>
          </w:tcPr>
          <w:p w14:paraId="2D08F726" w14:textId="77777777" w:rsidR="00F46C19" w:rsidRPr="00AA2803" w:rsidRDefault="00F46C19" w:rsidP="00F46C1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NUMBER(18)</w:t>
            </w:r>
          </w:p>
        </w:tc>
        <w:tc>
          <w:tcPr>
            <w:tcW w:w="709" w:type="dxa"/>
            <w:gridSpan w:val="2"/>
          </w:tcPr>
          <w:p w14:paraId="4BFE4286" w14:textId="77777777" w:rsidR="00F46C19" w:rsidRPr="00AA2803" w:rsidRDefault="00F46C19" w:rsidP="00F46C1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70" w:type="dxa"/>
          </w:tcPr>
          <w:p w14:paraId="744AE0B9" w14:textId="77777777" w:rsidR="00F46C19" w:rsidRPr="00AA2803" w:rsidRDefault="00F46C19" w:rsidP="00F46C1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F46C19" w:rsidRPr="00AA2803" w14:paraId="0F66A050" w14:textId="77777777" w:rsidTr="00F46C19">
        <w:tc>
          <w:tcPr>
            <w:tcW w:w="390" w:type="dxa"/>
            <w:tcBorders>
              <w:top w:val="single" w:sz="4" w:space="0" w:color="auto"/>
            </w:tcBorders>
          </w:tcPr>
          <w:p w14:paraId="39EF49D2" w14:textId="77777777" w:rsidR="00F46C19" w:rsidRPr="00AA2803" w:rsidRDefault="00F46C19" w:rsidP="00096E75">
            <w:pPr>
              <w:pStyle w:val="af"/>
              <w:numPr>
                <w:ilvl w:val="0"/>
                <w:numId w:val="101"/>
              </w:numPr>
              <w:snapToGrid w:val="0"/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118" w:type="dxa"/>
            <w:gridSpan w:val="5"/>
          </w:tcPr>
          <w:p w14:paraId="2BEFD8EE" w14:textId="77777777" w:rsidR="00F46C19" w:rsidRDefault="00F46C19" w:rsidP="00F46C1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盒数</w:t>
            </w:r>
          </w:p>
        </w:tc>
        <w:tc>
          <w:tcPr>
            <w:tcW w:w="1982" w:type="dxa"/>
          </w:tcPr>
          <w:p w14:paraId="2B61DB8F" w14:textId="77777777" w:rsidR="00F46C19" w:rsidRPr="00AA2803" w:rsidRDefault="00F46C19" w:rsidP="00F46C1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BO</w:t>
            </w:r>
            <w:r>
              <w:rPr>
                <w:rFonts w:ascii="新宋体" w:eastAsia="新宋体" w:hAnsi="新宋体"/>
                <w:szCs w:val="22"/>
              </w:rPr>
              <w:t>X</w:t>
            </w:r>
            <w:r>
              <w:rPr>
                <w:rFonts w:ascii="新宋体" w:eastAsia="新宋体" w:hAnsi="新宋体" w:hint="eastAsia"/>
                <w:szCs w:val="22"/>
              </w:rPr>
              <w:t>ES</w:t>
            </w:r>
          </w:p>
        </w:tc>
        <w:tc>
          <w:tcPr>
            <w:tcW w:w="1978" w:type="dxa"/>
            <w:gridSpan w:val="3"/>
          </w:tcPr>
          <w:p w14:paraId="6430C028" w14:textId="77777777" w:rsidR="00F46C19" w:rsidRPr="00AA2803" w:rsidRDefault="00F46C19" w:rsidP="00F46C1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NUMBER(18)</w:t>
            </w:r>
          </w:p>
        </w:tc>
        <w:tc>
          <w:tcPr>
            <w:tcW w:w="709" w:type="dxa"/>
            <w:gridSpan w:val="2"/>
          </w:tcPr>
          <w:p w14:paraId="3D48BC1D" w14:textId="77777777" w:rsidR="00F46C19" w:rsidRPr="00AA2803" w:rsidRDefault="00F46C19" w:rsidP="00F46C1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70" w:type="dxa"/>
          </w:tcPr>
          <w:p w14:paraId="2A65687F" w14:textId="77777777" w:rsidR="00F46C19" w:rsidRPr="00AA2803" w:rsidRDefault="00F46C19" w:rsidP="00F46C1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F46C19" w:rsidRPr="00AA2803" w14:paraId="5C76F59D" w14:textId="77777777" w:rsidTr="00F46C19">
        <w:tc>
          <w:tcPr>
            <w:tcW w:w="390" w:type="dxa"/>
            <w:tcBorders>
              <w:top w:val="single" w:sz="4" w:space="0" w:color="auto"/>
            </w:tcBorders>
          </w:tcPr>
          <w:p w14:paraId="6F20DE2C" w14:textId="77777777" w:rsidR="00F46C19" w:rsidRPr="00AA2803" w:rsidRDefault="00F46C19" w:rsidP="00096E75">
            <w:pPr>
              <w:pStyle w:val="af"/>
              <w:numPr>
                <w:ilvl w:val="0"/>
                <w:numId w:val="101"/>
              </w:numPr>
              <w:snapToGrid w:val="0"/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118" w:type="dxa"/>
            <w:gridSpan w:val="5"/>
          </w:tcPr>
          <w:p w14:paraId="5AF83844" w14:textId="77777777" w:rsidR="00F46C19" w:rsidRDefault="00F46C19" w:rsidP="00F46C1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本数</w:t>
            </w:r>
          </w:p>
        </w:tc>
        <w:tc>
          <w:tcPr>
            <w:tcW w:w="1982" w:type="dxa"/>
          </w:tcPr>
          <w:p w14:paraId="7F937353" w14:textId="77777777" w:rsidR="00F46C19" w:rsidRPr="00AA2803" w:rsidRDefault="00F46C19" w:rsidP="00F46C1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PACKAGES</w:t>
            </w:r>
          </w:p>
        </w:tc>
        <w:tc>
          <w:tcPr>
            <w:tcW w:w="1978" w:type="dxa"/>
            <w:gridSpan w:val="3"/>
          </w:tcPr>
          <w:p w14:paraId="56BC2333" w14:textId="77777777" w:rsidR="00F46C19" w:rsidRPr="00AA2803" w:rsidRDefault="00F46C19" w:rsidP="00F46C1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NUMBER(18)</w:t>
            </w:r>
          </w:p>
        </w:tc>
        <w:tc>
          <w:tcPr>
            <w:tcW w:w="709" w:type="dxa"/>
            <w:gridSpan w:val="2"/>
          </w:tcPr>
          <w:p w14:paraId="0A9F32AC" w14:textId="77777777" w:rsidR="00F46C19" w:rsidRPr="00AA2803" w:rsidRDefault="00F46C19" w:rsidP="00F46C1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70" w:type="dxa"/>
          </w:tcPr>
          <w:p w14:paraId="1867AD7B" w14:textId="77777777" w:rsidR="00F46C19" w:rsidRPr="00AA2803" w:rsidRDefault="00F46C19" w:rsidP="00F46C1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F46C19" w:rsidRPr="00AA2803" w14:paraId="1A2C7276" w14:textId="77777777" w:rsidTr="00F46C19">
        <w:tc>
          <w:tcPr>
            <w:tcW w:w="390" w:type="dxa"/>
            <w:tcBorders>
              <w:top w:val="single" w:sz="4" w:space="0" w:color="auto"/>
            </w:tcBorders>
          </w:tcPr>
          <w:p w14:paraId="5AB96F23" w14:textId="77777777" w:rsidR="00F46C19" w:rsidRPr="00AA2803" w:rsidRDefault="00F46C19" w:rsidP="00096E75">
            <w:pPr>
              <w:pStyle w:val="af"/>
              <w:numPr>
                <w:ilvl w:val="0"/>
                <w:numId w:val="101"/>
              </w:numPr>
              <w:snapToGrid w:val="0"/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118" w:type="dxa"/>
            <w:gridSpan w:val="5"/>
          </w:tcPr>
          <w:p w14:paraId="16E96929" w14:textId="77777777" w:rsidR="00F46C19" w:rsidRPr="00AA2803" w:rsidRDefault="00F46C19" w:rsidP="00F46C1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销售张数</w:t>
            </w:r>
          </w:p>
        </w:tc>
        <w:tc>
          <w:tcPr>
            <w:tcW w:w="1982" w:type="dxa"/>
          </w:tcPr>
          <w:p w14:paraId="1373FC66" w14:textId="77777777" w:rsidR="00F46C19" w:rsidRPr="00AA2803" w:rsidRDefault="00F46C19" w:rsidP="00F46C1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/>
                <w:szCs w:val="22"/>
              </w:rPr>
              <w:t>TICKETS</w:t>
            </w:r>
          </w:p>
        </w:tc>
        <w:tc>
          <w:tcPr>
            <w:tcW w:w="1978" w:type="dxa"/>
            <w:gridSpan w:val="3"/>
          </w:tcPr>
          <w:p w14:paraId="63A698DD" w14:textId="77777777" w:rsidR="00F46C19" w:rsidRPr="00AA2803" w:rsidRDefault="00F46C19" w:rsidP="00F46C1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NUMBER(18)</w:t>
            </w:r>
          </w:p>
        </w:tc>
        <w:tc>
          <w:tcPr>
            <w:tcW w:w="709" w:type="dxa"/>
            <w:gridSpan w:val="2"/>
          </w:tcPr>
          <w:p w14:paraId="09433EE4" w14:textId="77777777" w:rsidR="00F46C19" w:rsidRPr="00AA2803" w:rsidRDefault="00F46C19" w:rsidP="00F46C1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70" w:type="dxa"/>
          </w:tcPr>
          <w:p w14:paraId="73D053D1" w14:textId="77777777" w:rsidR="00F46C19" w:rsidRPr="00AA2803" w:rsidRDefault="00F46C19" w:rsidP="00F46C1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F46C19" w:rsidRPr="00AA2803" w14:paraId="702DAE43" w14:textId="77777777" w:rsidTr="00F46C19">
        <w:tc>
          <w:tcPr>
            <w:tcW w:w="390" w:type="dxa"/>
            <w:tcBorders>
              <w:top w:val="single" w:sz="4" w:space="0" w:color="auto"/>
            </w:tcBorders>
          </w:tcPr>
          <w:p w14:paraId="362FE452" w14:textId="77777777" w:rsidR="00F46C19" w:rsidRPr="00AA2803" w:rsidRDefault="00F46C19" w:rsidP="00096E75">
            <w:pPr>
              <w:pStyle w:val="af"/>
              <w:numPr>
                <w:ilvl w:val="0"/>
                <w:numId w:val="101"/>
              </w:numPr>
              <w:snapToGrid w:val="0"/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118" w:type="dxa"/>
            <w:gridSpan w:val="5"/>
          </w:tcPr>
          <w:p w14:paraId="6656F441" w14:textId="77777777" w:rsidR="00F46C19" w:rsidRPr="00AA2803" w:rsidRDefault="00F46C19" w:rsidP="00F46C1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销售</w:t>
            </w:r>
            <w:r w:rsidRPr="00AA2803">
              <w:rPr>
                <w:rFonts w:ascii="新宋体" w:eastAsia="新宋体" w:hAnsi="新宋体" w:hint="eastAsia"/>
                <w:szCs w:val="22"/>
              </w:rPr>
              <w:t>金额</w:t>
            </w:r>
          </w:p>
        </w:tc>
        <w:tc>
          <w:tcPr>
            <w:tcW w:w="1982" w:type="dxa"/>
          </w:tcPr>
          <w:p w14:paraId="30E552FB" w14:textId="77777777" w:rsidR="00F46C19" w:rsidRPr="00AA2803" w:rsidRDefault="00F46C19" w:rsidP="00F46C1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/>
                <w:szCs w:val="22"/>
              </w:rPr>
              <w:t>SALE</w:t>
            </w:r>
            <w:r w:rsidRPr="00AA2803">
              <w:rPr>
                <w:rFonts w:ascii="新宋体" w:eastAsia="新宋体" w:hAnsi="新宋体"/>
                <w:szCs w:val="22"/>
              </w:rPr>
              <w:t>_AMOUNT</w:t>
            </w:r>
          </w:p>
        </w:tc>
        <w:tc>
          <w:tcPr>
            <w:tcW w:w="1978" w:type="dxa"/>
            <w:gridSpan w:val="3"/>
          </w:tcPr>
          <w:p w14:paraId="68AD3A34" w14:textId="77777777" w:rsidR="00F46C19" w:rsidRPr="00AA2803" w:rsidRDefault="00F46C19" w:rsidP="00F46C1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NUMBER(28)</w:t>
            </w:r>
          </w:p>
        </w:tc>
        <w:tc>
          <w:tcPr>
            <w:tcW w:w="709" w:type="dxa"/>
            <w:gridSpan w:val="2"/>
          </w:tcPr>
          <w:p w14:paraId="589EC09E" w14:textId="77777777" w:rsidR="00F46C19" w:rsidRPr="00AA2803" w:rsidRDefault="00F46C19" w:rsidP="00F46C1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70" w:type="dxa"/>
          </w:tcPr>
          <w:p w14:paraId="5D506488" w14:textId="77777777" w:rsidR="00F46C19" w:rsidRPr="00AA2803" w:rsidRDefault="00F46C19" w:rsidP="00F46C1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F46C19" w:rsidRPr="00AA2803" w14:paraId="2B9A0F09" w14:textId="77777777" w:rsidTr="00F46C19">
        <w:tc>
          <w:tcPr>
            <w:tcW w:w="390" w:type="dxa"/>
            <w:tcBorders>
              <w:top w:val="single" w:sz="4" w:space="0" w:color="auto"/>
            </w:tcBorders>
          </w:tcPr>
          <w:p w14:paraId="23834005" w14:textId="77777777" w:rsidR="00F46C19" w:rsidRPr="00AA2803" w:rsidRDefault="00F46C19" w:rsidP="00096E75">
            <w:pPr>
              <w:pStyle w:val="af"/>
              <w:numPr>
                <w:ilvl w:val="0"/>
                <w:numId w:val="101"/>
              </w:numPr>
              <w:snapToGrid w:val="0"/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118" w:type="dxa"/>
            <w:gridSpan w:val="5"/>
          </w:tcPr>
          <w:p w14:paraId="7D3BC712" w14:textId="37FC4486" w:rsidR="00F46C19" w:rsidRPr="00AA2803" w:rsidRDefault="00096E75" w:rsidP="00F46C1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机构</w:t>
            </w:r>
            <w:r w:rsidR="00F46C19">
              <w:rPr>
                <w:rFonts w:ascii="新宋体" w:eastAsia="新宋体" w:hAnsi="新宋体" w:hint="eastAsia"/>
                <w:szCs w:val="22"/>
              </w:rPr>
              <w:t>销售</w:t>
            </w:r>
            <w:r w:rsidR="00F46C19" w:rsidRPr="00AA2803">
              <w:rPr>
                <w:rFonts w:ascii="新宋体" w:eastAsia="新宋体" w:hAnsi="新宋体" w:hint="eastAsia"/>
                <w:szCs w:val="22"/>
              </w:rPr>
              <w:t>佣金</w:t>
            </w:r>
          </w:p>
        </w:tc>
        <w:tc>
          <w:tcPr>
            <w:tcW w:w="1982" w:type="dxa"/>
          </w:tcPr>
          <w:p w14:paraId="7950F3C6" w14:textId="48EA1767" w:rsidR="00F46C19" w:rsidRPr="00AA2803" w:rsidRDefault="00096E75" w:rsidP="00F46C1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/>
                <w:szCs w:val="22"/>
              </w:rPr>
              <w:t>ORG_</w:t>
            </w:r>
            <w:r w:rsidR="00F46C19" w:rsidRPr="00AA2803">
              <w:rPr>
                <w:rFonts w:ascii="新宋体" w:eastAsia="新宋体" w:hAnsi="新宋体" w:hint="eastAsia"/>
                <w:szCs w:val="22"/>
              </w:rPr>
              <w:t>COMM</w:t>
            </w:r>
            <w:r w:rsidR="00F46C19">
              <w:rPr>
                <w:rFonts w:ascii="新宋体" w:eastAsia="新宋体" w:hAnsi="新宋体"/>
                <w:szCs w:val="22"/>
              </w:rPr>
              <w:t>_AMOUNT</w:t>
            </w:r>
          </w:p>
        </w:tc>
        <w:tc>
          <w:tcPr>
            <w:tcW w:w="1978" w:type="dxa"/>
            <w:gridSpan w:val="3"/>
          </w:tcPr>
          <w:p w14:paraId="31A4E50C" w14:textId="77777777" w:rsidR="00F46C19" w:rsidRPr="00AA2803" w:rsidRDefault="00F46C19" w:rsidP="00F46C1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NUMBER(18)</w:t>
            </w:r>
          </w:p>
        </w:tc>
        <w:tc>
          <w:tcPr>
            <w:tcW w:w="709" w:type="dxa"/>
            <w:gridSpan w:val="2"/>
          </w:tcPr>
          <w:p w14:paraId="1DF3C96A" w14:textId="77777777" w:rsidR="00F46C19" w:rsidRPr="00AA2803" w:rsidRDefault="00F46C19" w:rsidP="00F46C1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70" w:type="dxa"/>
          </w:tcPr>
          <w:p w14:paraId="2C82A8FF" w14:textId="77777777" w:rsidR="00F46C19" w:rsidRPr="00AA2803" w:rsidRDefault="00F46C19" w:rsidP="00F46C1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F46C19" w:rsidRPr="00AA2803" w14:paraId="506AB91A" w14:textId="77777777" w:rsidTr="00F46C19">
        <w:tc>
          <w:tcPr>
            <w:tcW w:w="390" w:type="dxa"/>
            <w:tcBorders>
              <w:top w:val="single" w:sz="4" w:space="0" w:color="auto"/>
            </w:tcBorders>
          </w:tcPr>
          <w:p w14:paraId="503FA249" w14:textId="77777777" w:rsidR="00F46C19" w:rsidRPr="00AA2803" w:rsidRDefault="00F46C19" w:rsidP="00096E75">
            <w:pPr>
              <w:pStyle w:val="af"/>
              <w:numPr>
                <w:ilvl w:val="0"/>
                <w:numId w:val="101"/>
              </w:numPr>
              <w:snapToGrid w:val="0"/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118" w:type="dxa"/>
            <w:gridSpan w:val="5"/>
          </w:tcPr>
          <w:p w14:paraId="3441B871" w14:textId="63DDA404" w:rsidR="00F46C19" w:rsidRPr="00AA2803" w:rsidRDefault="00096E75" w:rsidP="00F46C1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机构</w:t>
            </w:r>
            <w:r w:rsidR="00F46C19">
              <w:rPr>
                <w:rFonts w:ascii="新宋体" w:eastAsia="新宋体" w:hAnsi="新宋体" w:hint="eastAsia"/>
                <w:szCs w:val="22"/>
              </w:rPr>
              <w:t>销售</w:t>
            </w:r>
            <w:r w:rsidR="00F46C19" w:rsidRPr="00AA2803">
              <w:rPr>
                <w:rFonts w:ascii="新宋体" w:eastAsia="新宋体" w:hAnsi="新宋体" w:hint="eastAsia"/>
                <w:szCs w:val="22"/>
              </w:rPr>
              <w:t>佣金比例（千分位）</w:t>
            </w:r>
          </w:p>
        </w:tc>
        <w:tc>
          <w:tcPr>
            <w:tcW w:w="1982" w:type="dxa"/>
          </w:tcPr>
          <w:p w14:paraId="584D8C6F" w14:textId="57909E1D" w:rsidR="00F46C19" w:rsidRPr="00AA2803" w:rsidRDefault="00096E75" w:rsidP="00F46C1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/>
                <w:szCs w:val="22"/>
              </w:rPr>
              <w:t>ORG_</w:t>
            </w:r>
            <w:r w:rsidR="00F46C19" w:rsidRPr="00AA2803">
              <w:rPr>
                <w:rFonts w:ascii="新宋体" w:eastAsia="新宋体" w:hAnsi="新宋体" w:hint="eastAsia"/>
                <w:szCs w:val="22"/>
              </w:rPr>
              <w:t>COMM_RATE</w:t>
            </w:r>
          </w:p>
        </w:tc>
        <w:tc>
          <w:tcPr>
            <w:tcW w:w="1978" w:type="dxa"/>
            <w:gridSpan w:val="3"/>
          </w:tcPr>
          <w:p w14:paraId="32115FCF" w14:textId="77777777" w:rsidR="00F46C19" w:rsidRPr="00AA2803" w:rsidRDefault="00F46C19" w:rsidP="00F46C1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NUMBER(8)</w:t>
            </w:r>
          </w:p>
        </w:tc>
        <w:tc>
          <w:tcPr>
            <w:tcW w:w="709" w:type="dxa"/>
            <w:gridSpan w:val="2"/>
          </w:tcPr>
          <w:p w14:paraId="5F9547BD" w14:textId="77777777" w:rsidR="00F46C19" w:rsidRPr="00AA2803" w:rsidRDefault="00F46C19" w:rsidP="00F46C1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70" w:type="dxa"/>
          </w:tcPr>
          <w:p w14:paraId="7CEDF8B2" w14:textId="77777777" w:rsidR="00F46C19" w:rsidRPr="00AA2803" w:rsidRDefault="00F46C19" w:rsidP="00F46C1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F46C19" w:rsidRPr="00AA2803" w14:paraId="4FFF48FF" w14:textId="77777777" w:rsidTr="00F46C19">
        <w:tc>
          <w:tcPr>
            <w:tcW w:w="390" w:type="dxa"/>
            <w:tcBorders>
              <w:top w:val="single" w:sz="4" w:space="0" w:color="auto"/>
            </w:tcBorders>
          </w:tcPr>
          <w:p w14:paraId="294BFEC7" w14:textId="77777777" w:rsidR="00F46C19" w:rsidRPr="00AA2803" w:rsidRDefault="00F46C19" w:rsidP="00096E75">
            <w:pPr>
              <w:pStyle w:val="af"/>
              <w:numPr>
                <w:ilvl w:val="0"/>
                <w:numId w:val="101"/>
              </w:numPr>
              <w:snapToGrid w:val="0"/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118" w:type="dxa"/>
            <w:gridSpan w:val="5"/>
          </w:tcPr>
          <w:p w14:paraId="6379D415" w14:textId="77777777" w:rsidR="00F46C19" w:rsidRPr="00AA2803" w:rsidRDefault="00F46C19" w:rsidP="00F46C1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销售</w:t>
            </w:r>
            <w:r w:rsidRPr="00AA2803">
              <w:rPr>
                <w:rFonts w:ascii="新宋体" w:eastAsia="新宋体" w:hAnsi="新宋体" w:hint="eastAsia"/>
                <w:szCs w:val="22"/>
              </w:rPr>
              <w:t>时间</w:t>
            </w:r>
          </w:p>
        </w:tc>
        <w:tc>
          <w:tcPr>
            <w:tcW w:w="1982" w:type="dxa"/>
          </w:tcPr>
          <w:p w14:paraId="53CA27E2" w14:textId="77777777" w:rsidR="00F46C19" w:rsidRPr="00AA2803" w:rsidRDefault="00F46C19" w:rsidP="00F46C1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/>
                <w:szCs w:val="22"/>
              </w:rPr>
              <w:t>SALE</w:t>
            </w:r>
            <w:r w:rsidRPr="00AA2803">
              <w:rPr>
                <w:rFonts w:ascii="新宋体" w:eastAsia="新宋体" w:hAnsi="新宋体"/>
                <w:szCs w:val="22"/>
              </w:rPr>
              <w:t>_TIME</w:t>
            </w:r>
          </w:p>
        </w:tc>
        <w:tc>
          <w:tcPr>
            <w:tcW w:w="1978" w:type="dxa"/>
            <w:gridSpan w:val="3"/>
          </w:tcPr>
          <w:p w14:paraId="0D68E56B" w14:textId="77777777" w:rsidR="00F46C19" w:rsidRPr="00AA2803" w:rsidRDefault="00F46C19" w:rsidP="00F46C1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DATE</w:t>
            </w:r>
          </w:p>
        </w:tc>
        <w:tc>
          <w:tcPr>
            <w:tcW w:w="709" w:type="dxa"/>
            <w:gridSpan w:val="2"/>
          </w:tcPr>
          <w:p w14:paraId="0C35E4F5" w14:textId="77777777" w:rsidR="00F46C19" w:rsidRPr="00AA2803" w:rsidRDefault="00F46C19" w:rsidP="00F46C1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70" w:type="dxa"/>
          </w:tcPr>
          <w:p w14:paraId="0A9D4F7E" w14:textId="77777777" w:rsidR="00F46C19" w:rsidRPr="00AA2803" w:rsidRDefault="00F46C19" w:rsidP="00F46C1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F46C19" w:rsidRPr="00AA2803" w14:paraId="7FC99BE2" w14:textId="77777777" w:rsidTr="00F46C19">
        <w:tc>
          <w:tcPr>
            <w:tcW w:w="390" w:type="dxa"/>
            <w:tcBorders>
              <w:top w:val="single" w:sz="4" w:space="0" w:color="auto"/>
            </w:tcBorders>
          </w:tcPr>
          <w:p w14:paraId="0FA04FA2" w14:textId="77777777" w:rsidR="00F46C19" w:rsidRPr="00AA2803" w:rsidRDefault="00F46C19" w:rsidP="00096E75">
            <w:pPr>
              <w:pStyle w:val="af"/>
              <w:numPr>
                <w:ilvl w:val="0"/>
                <w:numId w:val="101"/>
              </w:numPr>
              <w:snapToGrid w:val="0"/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118" w:type="dxa"/>
            <w:gridSpan w:val="5"/>
          </w:tcPr>
          <w:p w14:paraId="141BAA09" w14:textId="77777777" w:rsidR="00F46C19" w:rsidRDefault="00F46C19" w:rsidP="00F46C1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/>
                <w:szCs w:val="22"/>
              </w:rPr>
              <w:t>站点入库单编号</w:t>
            </w:r>
          </w:p>
        </w:tc>
        <w:tc>
          <w:tcPr>
            <w:tcW w:w="1982" w:type="dxa"/>
          </w:tcPr>
          <w:p w14:paraId="0456C6E2" w14:textId="77777777" w:rsidR="00F46C19" w:rsidRPr="00AA2803" w:rsidRDefault="00F46C19" w:rsidP="00F46C1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/>
                <w:szCs w:val="22"/>
              </w:rPr>
              <w:t>AR</w:t>
            </w:r>
            <w:r w:rsidRPr="00AA2803">
              <w:rPr>
                <w:rFonts w:ascii="新宋体" w:eastAsia="新宋体" w:hAnsi="新宋体" w:hint="eastAsia"/>
                <w:szCs w:val="22"/>
              </w:rPr>
              <w:t>_NO</w:t>
            </w:r>
          </w:p>
        </w:tc>
        <w:tc>
          <w:tcPr>
            <w:tcW w:w="1978" w:type="dxa"/>
            <w:gridSpan w:val="3"/>
          </w:tcPr>
          <w:p w14:paraId="101874A4" w14:textId="77777777" w:rsidR="00F46C19" w:rsidRPr="00AA2803" w:rsidRDefault="00F46C19" w:rsidP="00F46C1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CHAR(10)</w:t>
            </w:r>
          </w:p>
        </w:tc>
        <w:tc>
          <w:tcPr>
            <w:tcW w:w="709" w:type="dxa"/>
            <w:gridSpan w:val="2"/>
          </w:tcPr>
          <w:p w14:paraId="153F7552" w14:textId="77777777" w:rsidR="00F46C19" w:rsidRPr="00AA2803" w:rsidRDefault="00F46C19" w:rsidP="00F46C1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70" w:type="dxa"/>
          </w:tcPr>
          <w:p w14:paraId="3E84980A" w14:textId="77777777" w:rsidR="00F46C19" w:rsidRPr="00AA2803" w:rsidRDefault="00F46C19" w:rsidP="00F46C1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F46C19" w:rsidRPr="00AA2803" w14:paraId="376771EB" w14:textId="77777777" w:rsidTr="00F46C19">
        <w:tc>
          <w:tcPr>
            <w:tcW w:w="390" w:type="dxa"/>
            <w:tcBorders>
              <w:top w:val="single" w:sz="4" w:space="0" w:color="auto"/>
            </w:tcBorders>
          </w:tcPr>
          <w:p w14:paraId="746E2EA6" w14:textId="77777777" w:rsidR="00F46C19" w:rsidRPr="00AA2803" w:rsidRDefault="00F46C19" w:rsidP="00096E75">
            <w:pPr>
              <w:pStyle w:val="af"/>
              <w:numPr>
                <w:ilvl w:val="0"/>
                <w:numId w:val="101"/>
              </w:numPr>
              <w:snapToGrid w:val="0"/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118" w:type="dxa"/>
            <w:gridSpan w:val="5"/>
          </w:tcPr>
          <w:p w14:paraId="420098C1" w14:textId="77777777" w:rsidR="00F46C19" w:rsidRDefault="00F46C19" w:rsidP="00F46C1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入库单编号</w:t>
            </w:r>
          </w:p>
        </w:tc>
        <w:tc>
          <w:tcPr>
            <w:tcW w:w="1982" w:type="dxa"/>
          </w:tcPr>
          <w:p w14:paraId="2BF10718" w14:textId="77777777" w:rsidR="00F46C19" w:rsidRDefault="00F46C19" w:rsidP="00F46C1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SG</w:t>
            </w:r>
            <w:r w:rsidRPr="00AA2803">
              <w:rPr>
                <w:rFonts w:ascii="新宋体" w:eastAsia="新宋体" w:hAnsi="新宋体" w:hint="eastAsia"/>
                <w:szCs w:val="22"/>
              </w:rPr>
              <w:t>R</w:t>
            </w:r>
            <w:r w:rsidRPr="00AA2803">
              <w:rPr>
                <w:rFonts w:ascii="新宋体" w:eastAsia="新宋体" w:hAnsi="新宋体"/>
                <w:szCs w:val="22"/>
              </w:rPr>
              <w:t>_NO</w:t>
            </w:r>
          </w:p>
        </w:tc>
        <w:tc>
          <w:tcPr>
            <w:tcW w:w="1978" w:type="dxa"/>
            <w:gridSpan w:val="3"/>
          </w:tcPr>
          <w:p w14:paraId="58A9FB89" w14:textId="77777777" w:rsidR="00F46C19" w:rsidRPr="00AA2803" w:rsidRDefault="00F46C19" w:rsidP="00F46C1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CHAR(10)</w:t>
            </w:r>
          </w:p>
        </w:tc>
        <w:tc>
          <w:tcPr>
            <w:tcW w:w="709" w:type="dxa"/>
            <w:gridSpan w:val="2"/>
          </w:tcPr>
          <w:p w14:paraId="0C238C1E" w14:textId="77777777" w:rsidR="00F46C19" w:rsidRPr="00AA2803" w:rsidRDefault="00F46C19" w:rsidP="00F46C1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70" w:type="dxa"/>
          </w:tcPr>
          <w:p w14:paraId="4AC30A1A" w14:textId="77777777" w:rsidR="00F46C19" w:rsidRPr="00AA2803" w:rsidRDefault="00F46C19" w:rsidP="00F46C1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F46C19" w:rsidRPr="00AA2803" w14:paraId="4C59A7EB" w14:textId="77777777" w:rsidTr="00F46C19">
        <w:tc>
          <w:tcPr>
            <w:tcW w:w="9747" w:type="dxa"/>
            <w:gridSpan w:val="13"/>
            <w:shd w:val="clear" w:color="auto" w:fill="D9D9D9" w:themeFill="background1" w:themeFillShade="D9"/>
          </w:tcPr>
          <w:p w14:paraId="168A227C" w14:textId="77777777" w:rsidR="00F46C19" w:rsidRPr="00AA2803" w:rsidRDefault="00F46C19" w:rsidP="00F46C19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表格其他属性信息定义（包括PK-FK、IDX等）</w:t>
            </w:r>
          </w:p>
        </w:tc>
      </w:tr>
      <w:tr w:rsidR="00F46C19" w:rsidRPr="00AA2803" w14:paraId="06E27AAB" w14:textId="77777777" w:rsidTr="00F46C19">
        <w:trPr>
          <w:trHeight w:val="231"/>
        </w:trPr>
        <w:tc>
          <w:tcPr>
            <w:tcW w:w="531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68BB70B" w14:textId="77777777" w:rsidR="00F46C19" w:rsidRPr="00AA2803" w:rsidRDefault="00F46C19" w:rsidP="00F46C19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lastRenderedPageBreak/>
              <w:t>主键</w:t>
            </w:r>
          </w:p>
        </w:tc>
        <w:tc>
          <w:tcPr>
            <w:tcW w:w="2969" w:type="dxa"/>
            <w:gridSpan w:val="3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58F9DE36" w14:textId="77777777" w:rsidR="00F46C19" w:rsidRPr="00AA2803" w:rsidRDefault="00F46C19" w:rsidP="00F46C19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6247" w:type="dxa"/>
            <w:gridSpan w:val="8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04CEA6D2" w14:textId="77777777" w:rsidR="00F46C19" w:rsidRPr="00AA2803" w:rsidRDefault="00F46C19" w:rsidP="00F46C19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包含列</w:t>
            </w:r>
          </w:p>
        </w:tc>
      </w:tr>
      <w:tr w:rsidR="00F46C19" w:rsidRPr="00AA2803" w14:paraId="2841AC25" w14:textId="77777777" w:rsidTr="00F46C19">
        <w:trPr>
          <w:trHeight w:val="231"/>
        </w:trPr>
        <w:tc>
          <w:tcPr>
            <w:tcW w:w="531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988A453" w14:textId="77777777" w:rsidR="00F46C19" w:rsidRPr="00AA2803" w:rsidRDefault="00F46C19" w:rsidP="00F46C19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2969" w:type="dxa"/>
            <w:gridSpan w:val="3"/>
            <w:tcBorders>
              <w:left w:val="single" w:sz="4" w:space="0" w:color="auto"/>
            </w:tcBorders>
          </w:tcPr>
          <w:p w14:paraId="4A14D274" w14:textId="03E56A1C" w:rsidR="00F46C19" w:rsidRPr="00AA2803" w:rsidRDefault="00F46C19" w:rsidP="00F46C1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PK_</w:t>
            </w:r>
            <w:r>
              <w:rPr>
                <w:rFonts w:ascii="新宋体" w:eastAsia="新宋体" w:hAnsi="新宋体"/>
                <w:szCs w:val="22"/>
              </w:rPr>
              <w:t>FLOW_SALE</w:t>
            </w:r>
            <w:r w:rsidR="00C06E3E">
              <w:rPr>
                <w:rFonts w:ascii="新宋体" w:eastAsia="新宋体" w:hAnsi="新宋体"/>
                <w:szCs w:val="22"/>
              </w:rPr>
              <w:t>_ORG_COMM</w:t>
            </w:r>
          </w:p>
        </w:tc>
        <w:tc>
          <w:tcPr>
            <w:tcW w:w="6247" w:type="dxa"/>
            <w:gridSpan w:val="8"/>
            <w:tcBorders>
              <w:left w:val="single" w:sz="4" w:space="0" w:color="auto"/>
            </w:tcBorders>
          </w:tcPr>
          <w:p w14:paraId="1BDA7EDD" w14:textId="77777777" w:rsidR="00F46C19" w:rsidRPr="00AA2803" w:rsidRDefault="00F46C19" w:rsidP="00F46C1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/>
                <w:szCs w:val="22"/>
              </w:rPr>
              <w:t>SALE_FLOW</w:t>
            </w:r>
          </w:p>
        </w:tc>
      </w:tr>
      <w:tr w:rsidR="00F46C19" w:rsidRPr="00AA2803" w14:paraId="6B30C480" w14:textId="77777777" w:rsidTr="00F46C19">
        <w:trPr>
          <w:trHeight w:val="231"/>
        </w:trPr>
        <w:tc>
          <w:tcPr>
            <w:tcW w:w="531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A75C255" w14:textId="77777777" w:rsidR="00F46C19" w:rsidRPr="00AA2803" w:rsidRDefault="00F46C19" w:rsidP="00F46C19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外键</w:t>
            </w:r>
          </w:p>
        </w:tc>
        <w:tc>
          <w:tcPr>
            <w:tcW w:w="2969" w:type="dxa"/>
            <w:gridSpan w:val="3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12AD2E3E" w14:textId="77777777" w:rsidR="00F46C19" w:rsidRPr="00AA2803" w:rsidRDefault="00F46C19" w:rsidP="00F46C19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1990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18D3C1A4" w14:textId="77777777" w:rsidR="00F46C19" w:rsidRPr="00AA2803" w:rsidRDefault="00F46C19" w:rsidP="00F46C19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  <w:tc>
          <w:tcPr>
            <w:tcW w:w="2123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0EB85E23" w14:textId="77777777" w:rsidR="00F46C19" w:rsidRPr="00AA2803" w:rsidRDefault="00F46C19" w:rsidP="00F46C19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参照表名</w:t>
            </w:r>
          </w:p>
        </w:tc>
        <w:tc>
          <w:tcPr>
            <w:tcW w:w="2134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520028F9" w14:textId="77777777" w:rsidR="00F46C19" w:rsidRPr="00AA2803" w:rsidRDefault="00F46C19" w:rsidP="00F46C19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</w:tr>
      <w:tr w:rsidR="00F46C19" w:rsidRPr="00AA2803" w14:paraId="41416E92" w14:textId="77777777" w:rsidTr="00F46C19">
        <w:trPr>
          <w:trHeight w:val="231"/>
        </w:trPr>
        <w:tc>
          <w:tcPr>
            <w:tcW w:w="531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8EF5FDB" w14:textId="77777777" w:rsidR="00F46C19" w:rsidRPr="00AA2803" w:rsidRDefault="00F46C19" w:rsidP="00F46C19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2969" w:type="dxa"/>
            <w:gridSpan w:val="3"/>
            <w:tcBorders>
              <w:left w:val="single" w:sz="4" w:space="0" w:color="auto"/>
            </w:tcBorders>
          </w:tcPr>
          <w:p w14:paraId="223D2A0E" w14:textId="77777777" w:rsidR="00F46C19" w:rsidRPr="00AA2803" w:rsidRDefault="00F46C19" w:rsidP="00F46C1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990" w:type="dxa"/>
            <w:gridSpan w:val="2"/>
            <w:tcBorders>
              <w:left w:val="single" w:sz="4" w:space="0" w:color="auto"/>
            </w:tcBorders>
          </w:tcPr>
          <w:p w14:paraId="1F83183B" w14:textId="77777777" w:rsidR="00F46C19" w:rsidRPr="00AA2803" w:rsidRDefault="00F46C19" w:rsidP="00F46C1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123" w:type="dxa"/>
            <w:gridSpan w:val="4"/>
            <w:tcBorders>
              <w:left w:val="single" w:sz="4" w:space="0" w:color="auto"/>
            </w:tcBorders>
          </w:tcPr>
          <w:p w14:paraId="03454B4E" w14:textId="77777777" w:rsidR="00F46C19" w:rsidRPr="00AA2803" w:rsidRDefault="00F46C19" w:rsidP="00F46C1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134" w:type="dxa"/>
            <w:gridSpan w:val="2"/>
            <w:tcBorders>
              <w:left w:val="single" w:sz="4" w:space="0" w:color="auto"/>
            </w:tcBorders>
          </w:tcPr>
          <w:p w14:paraId="1466A7D6" w14:textId="77777777" w:rsidR="00F46C19" w:rsidRPr="00AA2803" w:rsidRDefault="00F46C19" w:rsidP="00F46C1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F46C19" w:rsidRPr="00AA2803" w14:paraId="0D827F31" w14:textId="77777777" w:rsidTr="00F46C19">
        <w:trPr>
          <w:trHeight w:val="231"/>
        </w:trPr>
        <w:tc>
          <w:tcPr>
            <w:tcW w:w="531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63BBFDE" w14:textId="77777777" w:rsidR="00F46C19" w:rsidRPr="00AA2803" w:rsidRDefault="00F46C19" w:rsidP="00F46C19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索引</w:t>
            </w:r>
          </w:p>
        </w:tc>
        <w:tc>
          <w:tcPr>
            <w:tcW w:w="2969" w:type="dxa"/>
            <w:gridSpan w:val="3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3D3C5F8C" w14:textId="77777777" w:rsidR="00F46C19" w:rsidRPr="00AA2803" w:rsidRDefault="00F46C19" w:rsidP="00F46C19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3118" w:type="dxa"/>
            <w:gridSpan w:val="3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502A44AA" w14:textId="77777777" w:rsidR="00F46C19" w:rsidRPr="00AA2803" w:rsidRDefault="00F46C19" w:rsidP="00F46C19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  <w:tc>
          <w:tcPr>
            <w:tcW w:w="3129" w:type="dxa"/>
            <w:gridSpan w:val="5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0099208D" w14:textId="77777777" w:rsidR="00F46C19" w:rsidRPr="00AA2803" w:rsidRDefault="00F46C19" w:rsidP="00F46C19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类型</w:t>
            </w:r>
          </w:p>
        </w:tc>
      </w:tr>
      <w:tr w:rsidR="00F46C19" w:rsidRPr="00AA2803" w14:paraId="7AD155B0" w14:textId="77777777" w:rsidTr="00F46C19">
        <w:trPr>
          <w:trHeight w:val="231"/>
        </w:trPr>
        <w:tc>
          <w:tcPr>
            <w:tcW w:w="531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2563698" w14:textId="77777777" w:rsidR="00F46C19" w:rsidRPr="00AA2803" w:rsidRDefault="00F46C19" w:rsidP="00F46C19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2969" w:type="dxa"/>
            <w:gridSpan w:val="3"/>
            <w:tcBorders>
              <w:left w:val="single" w:sz="4" w:space="0" w:color="auto"/>
            </w:tcBorders>
          </w:tcPr>
          <w:p w14:paraId="2079489D" w14:textId="1324669A" w:rsidR="00F46C19" w:rsidRPr="00AA2803" w:rsidRDefault="00F46C19" w:rsidP="00F46C1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IDX_FLOW_SALE</w:t>
            </w:r>
            <w:r>
              <w:rPr>
                <w:rFonts w:ascii="新宋体" w:eastAsia="新宋体" w:hAnsi="新宋体"/>
                <w:szCs w:val="22"/>
              </w:rPr>
              <w:t>_</w:t>
            </w:r>
            <w:r w:rsidR="00C06E3E">
              <w:rPr>
                <w:rFonts w:ascii="新宋体" w:eastAsia="新宋体" w:hAnsi="新宋体"/>
                <w:szCs w:val="22"/>
              </w:rPr>
              <w:t>ORG_</w:t>
            </w:r>
            <w:r>
              <w:rPr>
                <w:rFonts w:ascii="新宋体" w:eastAsia="新宋体" w:hAnsi="新宋体"/>
                <w:szCs w:val="22"/>
              </w:rPr>
              <w:t>AGENCY</w:t>
            </w:r>
          </w:p>
        </w:tc>
        <w:tc>
          <w:tcPr>
            <w:tcW w:w="3118" w:type="dxa"/>
            <w:gridSpan w:val="3"/>
            <w:tcBorders>
              <w:left w:val="single" w:sz="4" w:space="0" w:color="auto"/>
            </w:tcBorders>
          </w:tcPr>
          <w:p w14:paraId="67E373AB" w14:textId="77777777" w:rsidR="00F46C19" w:rsidRPr="00AA2803" w:rsidRDefault="00F46C19" w:rsidP="00F46C1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AGENCY_CODE</w:t>
            </w:r>
          </w:p>
        </w:tc>
        <w:tc>
          <w:tcPr>
            <w:tcW w:w="3129" w:type="dxa"/>
            <w:gridSpan w:val="5"/>
            <w:tcBorders>
              <w:left w:val="single" w:sz="4" w:space="0" w:color="auto"/>
            </w:tcBorders>
          </w:tcPr>
          <w:p w14:paraId="1BD94FA6" w14:textId="77777777" w:rsidR="00F46C19" w:rsidRPr="00AA2803" w:rsidRDefault="00F46C19" w:rsidP="00F46C1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F46C19" w:rsidRPr="00AA2803" w14:paraId="6FCFAEBF" w14:textId="77777777" w:rsidTr="00F46C19">
        <w:trPr>
          <w:trHeight w:val="231"/>
        </w:trPr>
        <w:tc>
          <w:tcPr>
            <w:tcW w:w="531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BD13E98" w14:textId="77777777" w:rsidR="00F46C19" w:rsidRPr="00AA2803" w:rsidRDefault="00F46C19" w:rsidP="00F46C19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2969" w:type="dxa"/>
            <w:gridSpan w:val="3"/>
            <w:tcBorders>
              <w:left w:val="single" w:sz="4" w:space="0" w:color="auto"/>
            </w:tcBorders>
          </w:tcPr>
          <w:p w14:paraId="355B1839" w14:textId="7680DEC9" w:rsidR="00F46C19" w:rsidRDefault="00F46C19" w:rsidP="00F46C1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IDX_FLOW_SALE_</w:t>
            </w:r>
            <w:r w:rsidR="00C06E3E">
              <w:rPr>
                <w:rFonts w:ascii="新宋体" w:eastAsia="新宋体" w:hAnsi="新宋体"/>
                <w:szCs w:val="22"/>
              </w:rPr>
              <w:t>ORG_</w:t>
            </w:r>
            <w:r>
              <w:rPr>
                <w:rFonts w:ascii="新宋体" w:eastAsia="新宋体" w:hAnsi="新宋体" w:hint="eastAsia"/>
                <w:szCs w:val="22"/>
              </w:rPr>
              <w:t>AREA</w:t>
            </w:r>
          </w:p>
        </w:tc>
        <w:tc>
          <w:tcPr>
            <w:tcW w:w="3118" w:type="dxa"/>
            <w:gridSpan w:val="3"/>
            <w:tcBorders>
              <w:left w:val="single" w:sz="4" w:space="0" w:color="auto"/>
            </w:tcBorders>
          </w:tcPr>
          <w:p w14:paraId="02BD15BB" w14:textId="77777777" w:rsidR="00F46C19" w:rsidRDefault="00F46C19" w:rsidP="00F46C1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AREA_CODE</w:t>
            </w:r>
          </w:p>
        </w:tc>
        <w:tc>
          <w:tcPr>
            <w:tcW w:w="3129" w:type="dxa"/>
            <w:gridSpan w:val="5"/>
            <w:tcBorders>
              <w:left w:val="single" w:sz="4" w:space="0" w:color="auto"/>
            </w:tcBorders>
          </w:tcPr>
          <w:p w14:paraId="2AF7644D" w14:textId="77777777" w:rsidR="00F46C19" w:rsidRPr="00AA2803" w:rsidRDefault="00F46C19" w:rsidP="00F46C1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F46C19" w:rsidRPr="00AA2803" w14:paraId="6592872B" w14:textId="77777777" w:rsidTr="00F46C19">
        <w:trPr>
          <w:trHeight w:val="231"/>
        </w:trPr>
        <w:tc>
          <w:tcPr>
            <w:tcW w:w="531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D6FBEE4" w14:textId="77777777" w:rsidR="00F46C19" w:rsidRPr="00AA2803" w:rsidRDefault="00F46C19" w:rsidP="00F46C19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2969" w:type="dxa"/>
            <w:gridSpan w:val="3"/>
            <w:tcBorders>
              <w:left w:val="single" w:sz="4" w:space="0" w:color="auto"/>
            </w:tcBorders>
          </w:tcPr>
          <w:p w14:paraId="12FADAB7" w14:textId="48EFB1BE" w:rsidR="00F46C19" w:rsidRDefault="00F46C19" w:rsidP="00F46C1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IDX_FLOW_SALE_</w:t>
            </w:r>
            <w:r w:rsidR="00C06E3E">
              <w:rPr>
                <w:rFonts w:ascii="新宋体" w:eastAsia="新宋体" w:hAnsi="新宋体"/>
                <w:szCs w:val="22"/>
              </w:rPr>
              <w:t>ORG_</w:t>
            </w:r>
            <w:r>
              <w:rPr>
                <w:rFonts w:ascii="新宋体" w:eastAsia="新宋体" w:hAnsi="新宋体" w:hint="eastAsia"/>
                <w:szCs w:val="22"/>
              </w:rPr>
              <w:t>GAME</w:t>
            </w:r>
          </w:p>
        </w:tc>
        <w:tc>
          <w:tcPr>
            <w:tcW w:w="3118" w:type="dxa"/>
            <w:gridSpan w:val="3"/>
            <w:tcBorders>
              <w:left w:val="single" w:sz="4" w:space="0" w:color="auto"/>
            </w:tcBorders>
          </w:tcPr>
          <w:p w14:paraId="3CA56690" w14:textId="77777777" w:rsidR="00F46C19" w:rsidRDefault="00F46C19" w:rsidP="00F46C1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PLAN_CODE,BATCH_NO</w:t>
            </w:r>
          </w:p>
        </w:tc>
        <w:tc>
          <w:tcPr>
            <w:tcW w:w="3129" w:type="dxa"/>
            <w:gridSpan w:val="5"/>
            <w:tcBorders>
              <w:left w:val="single" w:sz="4" w:space="0" w:color="auto"/>
            </w:tcBorders>
          </w:tcPr>
          <w:p w14:paraId="305C721D" w14:textId="77777777" w:rsidR="00F46C19" w:rsidRPr="00AA2803" w:rsidRDefault="00F46C19" w:rsidP="00F46C1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F46C19" w:rsidRPr="00AA2803" w14:paraId="19F8A018" w14:textId="77777777" w:rsidTr="00F46C19">
        <w:tc>
          <w:tcPr>
            <w:tcW w:w="531" w:type="dxa"/>
            <w:gridSpan w:val="2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1586525" w14:textId="77777777" w:rsidR="00F46C19" w:rsidRPr="00AA2803" w:rsidRDefault="00F46C19" w:rsidP="00F46C19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约束</w:t>
            </w:r>
          </w:p>
        </w:tc>
        <w:tc>
          <w:tcPr>
            <w:tcW w:w="9216" w:type="dxa"/>
            <w:gridSpan w:val="11"/>
            <w:tcBorders>
              <w:left w:val="single" w:sz="4" w:space="0" w:color="auto"/>
            </w:tcBorders>
          </w:tcPr>
          <w:p w14:paraId="772D2530" w14:textId="77777777" w:rsidR="00F46C19" w:rsidRPr="00AA2803" w:rsidRDefault="00F46C19" w:rsidP="00F46C1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F46C19" w:rsidRPr="00AA2803" w14:paraId="187EEB63" w14:textId="77777777" w:rsidTr="00F46C19">
        <w:trPr>
          <w:trHeight w:val="231"/>
        </w:trPr>
        <w:tc>
          <w:tcPr>
            <w:tcW w:w="531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22283B8" w14:textId="77777777" w:rsidR="00F46C19" w:rsidRPr="00AA2803" w:rsidRDefault="00F46C19" w:rsidP="00F46C19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</w:t>
            </w: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3124233B" w14:textId="77777777" w:rsidR="00F46C19" w:rsidRPr="00AA2803" w:rsidRDefault="00F46C19" w:rsidP="00F46C19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分区类型</w:t>
            </w:r>
          </w:p>
        </w:tc>
        <w:tc>
          <w:tcPr>
            <w:tcW w:w="1489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52684BCD" w14:textId="77777777" w:rsidR="00F46C19" w:rsidRPr="00AA2803" w:rsidRDefault="00F46C19" w:rsidP="00F46C19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分区字段</w:t>
            </w:r>
          </w:p>
        </w:tc>
        <w:tc>
          <w:tcPr>
            <w:tcW w:w="6239" w:type="dxa"/>
            <w:gridSpan w:val="7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0630C840" w14:textId="77777777" w:rsidR="00F46C19" w:rsidRPr="00AA2803" w:rsidRDefault="00F46C19" w:rsidP="00F46C19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分区条件</w:t>
            </w:r>
          </w:p>
        </w:tc>
      </w:tr>
      <w:tr w:rsidR="00F46C19" w:rsidRPr="00AA2803" w14:paraId="4269A65F" w14:textId="77777777" w:rsidTr="00F46C19">
        <w:trPr>
          <w:trHeight w:val="231"/>
        </w:trPr>
        <w:tc>
          <w:tcPr>
            <w:tcW w:w="531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818E7EA" w14:textId="77777777" w:rsidR="00F46C19" w:rsidRPr="00AA2803" w:rsidRDefault="00F46C19" w:rsidP="00F46C19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</w:tcPr>
          <w:p w14:paraId="4E85E9A1" w14:textId="77777777" w:rsidR="00F46C19" w:rsidRPr="00AA2803" w:rsidRDefault="00F46C19" w:rsidP="00F46C1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主分区</w:t>
            </w:r>
          </w:p>
        </w:tc>
        <w:tc>
          <w:tcPr>
            <w:tcW w:w="1489" w:type="dxa"/>
            <w:gridSpan w:val="2"/>
            <w:tcBorders>
              <w:left w:val="single" w:sz="4" w:space="0" w:color="auto"/>
            </w:tcBorders>
          </w:tcPr>
          <w:p w14:paraId="0260955E" w14:textId="77777777" w:rsidR="00F46C19" w:rsidRPr="00AA2803" w:rsidRDefault="00F46C19" w:rsidP="00F46C1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6239" w:type="dxa"/>
            <w:gridSpan w:val="7"/>
            <w:tcBorders>
              <w:left w:val="single" w:sz="4" w:space="0" w:color="auto"/>
            </w:tcBorders>
          </w:tcPr>
          <w:p w14:paraId="4E4EDC63" w14:textId="77777777" w:rsidR="00F46C19" w:rsidRPr="00AA2803" w:rsidRDefault="00F46C19" w:rsidP="00F46C1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F46C19" w:rsidRPr="00AA2803" w14:paraId="6EC59ACE" w14:textId="77777777" w:rsidTr="00F46C19">
        <w:trPr>
          <w:trHeight w:val="231"/>
        </w:trPr>
        <w:tc>
          <w:tcPr>
            <w:tcW w:w="531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A206446" w14:textId="77777777" w:rsidR="00F46C19" w:rsidRPr="00AA2803" w:rsidRDefault="00F46C19" w:rsidP="00F46C19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</w:tcPr>
          <w:p w14:paraId="77B3C27E" w14:textId="77777777" w:rsidR="00F46C19" w:rsidRPr="00AA2803" w:rsidRDefault="00F46C19" w:rsidP="00F46C1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子分区</w:t>
            </w:r>
          </w:p>
        </w:tc>
        <w:tc>
          <w:tcPr>
            <w:tcW w:w="1489" w:type="dxa"/>
            <w:gridSpan w:val="2"/>
            <w:tcBorders>
              <w:left w:val="single" w:sz="4" w:space="0" w:color="auto"/>
            </w:tcBorders>
          </w:tcPr>
          <w:p w14:paraId="46395FA6" w14:textId="77777777" w:rsidR="00F46C19" w:rsidRPr="00AA2803" w:rsidRDefault="00F46C19" w:rsidP="00F46C1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6239" w:type="dxa"/>
            <w:gridSpan w:val="7"/>
            <w:tcBorders>
              <w:left w:val="single" w:sz="4" w:space="0" w:color="auto"/>
            </w:tcBorders>
          </w:tcPr>
          <w:p w14:paraId="22173128" w14:textId="77777777" w:rsidR="00F46C19" w:rsidRPr="00AA2803" w:rsidRDefault="00F46C19" w:rsidP="00F46C1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</w:tbl>
    <w:p w14:paraId="2DD0B16C" w14:textId="77777777" w:rsidR="00507BCB" w:rsidRPr="00AA2803" w:rsidRDefault="00507BCB" w:rsidP="00507BCB"/>
    <w:p w14:paraId="3A3334F5" w14:textId="550FDC18" w:rsidR="00507BCB" w:rsidRPr="00AA2803" w:rsidRDefault="00507BCB" w:rsidP="00507BCB">
      <w:pPr>
        <w:pStyle w:val="4"/>
      </w:pPr>
      <w:r>
        <w:rPr>
          <w:rFonts w:hint="eastAsia"/>
        </w:rPr>
        <w:t>退票</w:t>
      </w:r>
      <w:r w:rsidRPr="00AA2803">
        <w:rPr>
          <w:rFonts w:hint="eastAsia"/>
        </w:rPr>
        <w:t>记录</w:t>
      </w:r>
      <w:r>
        <w:rPr>
          <w:rFonts w:hint="eastAsia"/>
        </w:rPr>
        <w:t>—机构佣金</w:t>
      </w:r>
      <w:r w:rsidRPr="00AA2803">
        <w:rPr>
          <w:rFonts w:hint="eastAsia"/>
        </w:rPr>
        <w:t>（</w:t>
      </w:r>
      <w:r w:rsidRPr="00AA2803">
        <w:rPr>
          <w:rFonts w:hint="eastAsia"/>
        </w:rPr>
        <w:t>FLOW_</w:t>
      </w:r>
      <w:r>
        <w:t>CANCEL_ORG_COMM</w:t>
      </w:r>
      <w:r w:rsidRPr="00AA2803">
        <w:rPr>
          <w:rFonts w:hint="eastAsia"/>
        </w:rPr>
        <w:t>）</w:t>
      </w: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90"/>
        <w:gridCol w:w="141"/>
        <w:gridCol w:w="698"/>
        <w:gridCol w:w="790"/>
        <w:gridCol w:w="1481"/>
        <w:gridCol w:w="8"/>
        <w:gridCol w:w="1982"/>
        <w:gridCol w:w="1128"/>
        <w:gridCol w:w="40"/>
        <w:gridCol w:w="810"/>
        <w:gridCol w:w="145"/>
        <w:gridCol w:w="564"/>
        <w:gridCol w:w="1570"/>
      </w:tblGrid>
      <w:tr w:rsidR="00507BCB" w:rsidRPr="00AA2803" w14:paraId="457313F3" w14:textId="77777777" w:rsidTr="00507BCB">
        <w:tc>
          <w:tcPr>
            <w:tcW w:w="1229" w:type="dxa"/>
            <w:gridSpan w:val="3"/>
            <w:shd w:val="clear" w:color="auto" w:fill="C0C0C0"/>
          </w:tcPr>
          <w:p w14:paraId="598361BC" w14:textId="77777777" w:rsidR="00507BCB" w:rsidRPr="00AA2803" w:rsidRDefault="00507BCB" w:rsidP="00F46C19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汉字注解</w:t>
            </w:r>
          </w:p>
        </w:tc>
        <w:tc>
          <w:tcPr>
            <w:tcW w:w="4261" w:type="dxa"/>
            <w:gridSpan w:val="4"/>
            <w:shd w:val="clear" w:color="auto" w:fill="auto"/>
          </w:tcPr>
          <w:p w14:paraId="2049551F" w14:textId="58CBC04B" w:rsidR="00507BCB" w:rsidRPr="00AA2803" w:rsidRDefault="00507BCB" w:rsidP="00F46C19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>
              <w:rPr>
                <w:rFonts w:ascii="新宋体" w:eastAsia="新宋体" w:hAnsi="新宋体" w:hint="eastAsia"/>
                <w:b/>
                <w:sz w:val="24"/>
                <w:szCs w:val="22"/>
              </w:rPr>
              <w:t>退票记录</w:t>
            </w:r>
            <w:r w:rsidRPr="00507BCB">
              <w:rPr>
                <w:rFonts w:ascii="新宋体" w:eastAsia="新宋体" w:hAnsi="新宋体" w:hint="eastAsia"/>
                <w:b/>
                <w:sz w:val="24"/>
                <w:szCs w:val="22"/>
              </w:rPr>
              <w:t>—机构佣金</w:t>
            </w:r>
          </w:p>
        </w:tc>
        <w:tc>
          <w:tcPr>
            <w:tcW w:w="1168" w:type="dxa"/>
            <w:gridSpan w:val="2"/>
            <w:shd w:val="clear" w:color="auto" w:fill="C0C0C0"/>
          </w:tcPr>
          <w:p w14:paraId="38534859" w14:textId="77777777" w:rsidR="00507BCB" w:rsidRPr="00AA2803" w:rsidRDefault="00507BCB" w:rsidP="00F46C19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表名</w:t>
            </w:r>
          </w:p>
        </w:tc>
        <w:tc>
          <w:tcPr>
            <w:tcW w:w="3089" w:type="dxa"/>
            <w:gridSpan w:val="4"/>
            <w:shd w:val="clear" w:color="auto" w:fill="auto"/>
          </w:tcPr>
          <w:p w14:paraId="6E0B601C" w14:textId="35AD2E6C" w:rsidR="00507BCB" w:rsidRPr="00AA2803" w:rsidRDefault="00507BCB" w:rsidP="00F46C19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/>
                <w:b/>
                <w:sz w:val="24"/>
                <w:szCs w:val="22"/>
              </w:rPr>
              <w:t>FLOW_</w:t>
            </w:r>
            <w:r>
              <w:rPr>
                <w:rFonts w:ascii="新宋体" w:eastAsia="新宋体" w:hAnsi="新宋体"/>
                <w:b/>
                <w:sz w:val="24"/>
                <w:szCs w:val="22"/>
              </w:rPr>
              <w:t>CANCEL</w:t>
            </w:r>
            <w:r w:rsidRPr="00507BCB">
              <w:rPr>
                <w:rFonts w:ascii="新宋体" w:eastAsia="新宋体" w:hAnsi="新宋体"/>
                <w:b/>
                <w:sz w:val="24"/>
                <w:szCs w:val="22"/>
              </w:rPr>
              <w:t>_ORG_COMM</w:t>
            </w:r>
          </w:p>
        </w:tc>
      </w:tr>
      <w:tr w:rsidR="00507BCB" w:rsidRPr="00AA2803" w14:paraId="5B55F5E7" w14:textId="77777777" w:rsidTr="00F46C19"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horzCross" w:color="auto" w:fill="C0C0C0"/>
          </w:tcPr>
          <w:p w14:paraId="6AD11BD4" w14:textId="77777777" w:rsidR="00507BCB" w:rsidRPr="00AA2803" w:rsidRDefault="00507BCB" w:rsidP="00F46C19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</w:p>
        </w:tc>
        <w:tc>
          <w:tcPr>
            <w:tcW w:w="3118" w:type="dxa"/>
            <w:gridSpan w:val="5"/>
            <w:tcBorders>
              <w:left w:val="single" w:sz="4" w:space="0" w:color="auto"/>
            </w:tcBorders>
            <w:shd w:val="clear" w:color="auto" w:fill="C0C0C0"/>
          </w:tcPr>
          <w:p w14:paraId="732589F3" w14:textId="77777777" w:rsidR="00507BCB" w:rsidRPr="00AA2803" w:rsidRDefault="00507BCB" w:rsidP="00F46C19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字段名称</w:t>
            </w:r>
          </w:p>
        </w:tc>
        <w:tc>
          <w:tcPr>
            <w:tcW w:w="1982" w:type="dxa"/>
            <w:shd w:val="clear" w:color="auto" w:fill="C0C0C0"/>
          </w:tcPr>
          <w:p w14:paraId="022A2BE3" w14:textId="77777777" w:rsidR="00507BCB" w:rsidRPr="00AA2803" w:rsidRDefault="00507BCB" w:rsidP="00F46C19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字段命名</w:t>
            </w:r>
          </w:p>
        </w:tc>
        <w:tc>
          <w:tcPr>
            <w:tcW w:w="1978" w:type="dxa"/>
            <w:gridSpan w:val="3"/>
            <w:shd w:val="clear" w:color="auto" w:fill="C0C0C0"/>
          </w:tcPr>
          <w:p w14:paraId="26E259A4" w14:textId="77777777" w:rsidR="00507BCB" w:rsidRPr="00AA2803" w:rsidRDefault="00507BCB" w:rsidP="00F46C19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类型</w:t>
            </w:r>
          </w:p>
        </w:tc>
        <w:tc>
          <w:tcPr>
            <w:tcW w:w="709" w:type="dxa"/>
            <w:gridSpan w:val="2"/>
            <w:shd w:val="clear" w:color="auto" w:fill="C0C0C0"/>
          </w:tcPr>
          <w:p w14:paraId="5495A891" w14:textId="77777777" w:rsidR="00507BCB" w:rsidRPr="00AA2803" w:rsidRDefault="00507BCB" w:rsidP="00F46C19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非空</w:t>
            </w:r>
          </w:p>
        </w:tc>
        <w:tc>
          <w:tcPr>
            <w:tcW w:w="1570" w:type="dxa"/>
            <w:shd w:val="clear" w:color="auto" w:fill="C0C0C0"/>
          </w:tcPr>
          <w:p w14:paraId="0C70B82B" w14:textId="77777777" w:rsidR="00507BCB" w:rsidRPr="00AA2803" w:rsidRDefault="00507BCB" w:rsidP="00F46C19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默认</w:t>
            </w:r>
          </w:p>
        </w:tc>
      </w:tr>
      <w:tr w:rsidR="00507BCB" w:rsidRPr="00AA2803" w14:paraId="30CD181D" w14:textId="77777777" w:rsidTr="00F46C19">
        <w:tc>
          <w:tcPr>
            <w:tcW w:w="390" w:type="dxa"/>
            <w:tcBorders>
              <w:top w:val="single" w:sz="4" w:space="0" w:color="auto"/>
            </w:tcBorders>
          </w:tcPr>
          <w:p w14:paraId="0BC7862C" w14:textId="77777777" w:rsidR="00507BCB" w:rsidRPr="00AA2803" w:rsidRDefault="00507BCB" w:rsidP="00096E75">
            <w:pPr>
              <w:pStyle w:val="af"/>
              <w:numPr>
                <w:ilvl w:val="0"/>
                <w:numId w:val="102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118" w:type="dxa"/>
            <w:gridSpan w:val="5"/>
          </w:tcPr>
          <w:p w14:paraId="00730501" w14:textId="77777777" w:rsidR="00507BCB" w:rsidRPr="00AA2803" w:rsidRDefault="00507BCB" w:rsidP="00F46C1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退票</w:t>
            </w:r>
            <w:r w:rsidRPr="00AA2803">
              <w:rPr>
                <w:rFonts w:ascii="新宋体" w:eastAsia="新宋体" w:hAnsi="新宋体" w:hint="eastAsia"/>
                <w:szCs w:val="22"/>
              </w:rPr>
              <w:t>流水（</w:t>
            </w:r>
            <w:r>
              <w:rPr>
                <w:rFonts w:ascii="新宋体" w:eastAsia="新宋体" w:hAnsi="新宋体" w:hint="eastAsia"/>
                <w:szCs w:val="22"/>
              </w:rPr>
              <w:t>T</w:t>
            </w:r>
            <w:r>
              <w:rPr>
                <w:rFonts w:ascii="新宋体" w:eastAsia="新宋体" w:hAnsi="新宋体"/>
                <w:szCs w:val="22"/>
              </w:rPr>
              <w:t>P</w:t>
            </w:r>
            <w:r w:rsidRPr="00AA2803">
              <w:rPr>
                <w:rFonts w:ascii="新宋体" w:eastAsia="新宋体" w:hAnsi="新宋体" w:hint="eastAsia"/>
                <w:szCs w:val="22"/>
              </w:rPr>
              <w:t>12345678901234567890</w:t>
            </w:r>
            <w:r>
              <w:rPr>
                <w:rFonts w:ascii="新宋体" w:eastAsia="新宋体" w:hAnsi="新宋体"/>
                <w:szCs w:val="22"/>
              </w:rPr>
              <w:t>12</w:t>
            </w:r>
            <w:r w:rsidRPr="00AA2803">
              <w:rPr>
                <w:rFonts w:ascii="新宋体" w:eastAsia="新宋体" w:hAnsi="新宋体" w:hint="eastAsia"/>
                <w:szCs w:val="22"/>
              </w:rPr>
              <w:t>）</w:t>
            </w:r>
          </w:p>
        </w:tc>
        <w:tc>
          <w:tcPr>
            <w:tcW w:w="1982" w:type="dxa"/>
          </w:tcPr>
          <w:p w14:paraId="5793A19F" w14:textId="77777777" w:rsidR="00507BCB" w:rsidRPr="00AA2803" w:rsidRDefault="00507BCB" w:rsidP="00F46C1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/>
                <w:szCs w:val="22"/>
              </w:rPr>
              <w:t>CANCEL_FLOW</w:t>
            </w:r>
          </w:p>
        </w:tc>
        <w:tc>
          <w:tcPr>
            <w:tcW w:w="1978" w:type="dxa"/>
            <w:gridSpan w:val="3"/>
          </w:tcPr>
          <w:p w14:paraId="55AC3BAF" w14:textId="77777777" w:rsidR="00507BCB" w:rsidRPr="00AA2803" w:rsidRDefault="00507BCB" w:rsidP="00F46C1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CHAR(2</w:t>
            </w:r>
            <w:r>
              <w:rPr>
                <w:rFonts w:ascii="新宋体" w:eastAsia="新宋体" w:hAnsi="新宋体"/>
                <w:szCs w:val="22"/>
              </w:rPr>
              <w:t>4</w:t>
            </w:r>
            <w:r w:rsidRPr="00AA2803">
              <w:rPr>
                <w:rFonts w:ascii="新宋体" w:eastAsia="新宋体" w:hAnsi="新宋体"/>
                <w:szCs w:val="22"/>
              </w:rPr>
              <w:t>)</w:t>
            </w:r>
          </w:p>
        </w:tc>
        <w:tc>
          <w:tcPr>
            <w:tcW w:w="709" w:type="dxa"/>
            <w:gridSpan w:val="2"/>
          </w:tcPr>
          <w:p w14:paraId="4B7A9598" w14:textId="77777777" w:rsidR="00507BCB" w:rsidRPr="00AA2803" w:rsidRDefault="00507BCB" w:rsidP="00F46C1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70" w:type="dxa"/>
          </w:tcPr>
          <w:p w14:paraId="38C9CD13" w14:textId="77777777" w:rsidR="00507BCB" w:rsidRPr="00AA2803" w:rsidRDefault="00507BCB" w:rsidP="00F46C1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507BCB" w:rsidRPr="00AA2803" w14:paraId="26396C24" w14:textId="77777777" w:rsidTr="00F46C19">
        <w:tc>
          <w:tcPr>
            <w:tcW w:w="390" w:type="dxa"/>
            <w:tcBorders>
              <w:top w:val="single" w:sz="4" w:space="0" w:color="auto"/>
            </w:tcBorders>
          </w:tcPr>
          <w:p w14:paraId="4722CB94" w14:textId="77777777" w:rsidR="00507BCB" w:rsidRPr="00AA2803" w:rsidRDefault="00507BCB" w:rsidP="00096E75">
            <w:pPr>
              <w:pStyle w:val="af"/>
              <w:numPr>
                <w:ilvl w:val="0"/>
                <w:numId w:val="102"/>
              </w:numPr>
              <w:snapToGrid w:val="0"/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118" w:type="dxa"/>
            <w:gridSpan w:val="5"/>
          </w:tcPr>
          <w:p w14:paraId="1CE8CBB4" w14:textId="77777777" w:rsidR="00507BCB" w:rsidRPr="00AA2803" w:rsidRDefault="00507BCB" w:rsidP="00F46C1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退票</w:t>
            </w:r>
            <w:r w:rsidRPr="00AA2803">
              <w:rPr>
                <w:rFonts w:ascii="新宋体" w:eastAsia="新宋体" w:hAnsi="新宋体" w:hint="eastAsia"/>
                <w:szCs w:val="22"/>
              </w:rPr>
              <w:t>站点</w:t>
            </w:r>
          </w:p>
        </w:tc>
        <w:tc>
          <w:tcPr>
            <w:tcW w:w="1982" w:type="dxa"/>
          </w:tcPr>
          <w:p w14:paraId="29DB7130" w14:textId="77777777" w:rsidR="00507BCB" w:rsidRPr="00AA2803" w:rsidRDefault="00507BCB" w:rsidP="00F46C1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AGENCY</w:t>
            </w:r>
            <w:r>
              <w:rPr>
                <w:rFonts w:ascii="新宋体" w:eastAsia="新宋体" w:hAnsi="新宋体"/>
                <w:szCs w:val="22"/>
              </w:rPr>
              <w:t>_CODE</w:t>
            </w:r>
          </w:p>
        </w:tc>
        <w:tc>
          <w:tcPr>
            <w:tcW w:w="1978" w:type="dxa"/>
            <w:gridSpan w:val="3"/>
          </w:tcPr>
          <w:p w14:paraId="62920C23" w14:textId="77777777" w:rsidR="00507BCB" w:rsidRPr="00AA2803" w:rsidRDefault="00507BCB" w:rsidP="00F46C1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CHAR(8)</w:t>
            </w:r>
          </w:p>
        </w:tc>
        <w:tc>
          <w:tcPr>
            <w:tcW w:w="709" w:type="dxa"/>
            <w:gridSpan w:val="2"/>
          </w:tcPr>
          <w:p w14:paraId="17E8826B" w14:textId="77777777" w:rsidR="00507BCB" w:rsidRPr="00AA2803" w:rsidRDefault="00507BCB" w:rsidP="00F46C1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70" w:type="dxa"/>
          </w:tcPr>
          <w:p w14:paraId="4DE00555" w14:textId="77777777" w:rsidR="00507BCB" w:rsidRPr="00AA2803" w:rsidRDefault="00507BCB" w:rsidP="00F46C1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507BCB" w:rsidRPr="00AA2803" w14:paraId="544451F6" w14:textId="77777777" w:rsidTr="00F46C19">
        <w:tc>
          <w:tcPr>
            <w:tcW w:w="390" w:type="dxa"/>
            <w:tcBorders>
              <w:top w:val="single" w:sz="4" w:space="0" w:color="auto"/>
            </w:tcBorders>
          </w:tcPr>
          <w:p w14:paraId="03F667E4" w14:textId="77777777" w:rsidR="00507BCB" w:rsidRPr="00AA2803" w:rsidRDefault="00507BCB" w:rsidP="00096E75">
            <w:pPr>
              <w:pStyle w:val="af"/>
              <w:numPr>
                <w:ilvl w:val="0"/>
                <w:numId w:val="102"/>
              </w:numPr>
              <w:snapToGrid w:val="0"/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118" w:type="dxa"/>
            <w:gridSpan w:val="5"/>
          </w:tcPr>
          <w:p w14:paraId="1EFC3BE5" w14:textId="77777777" w:rsidR="00507BCB" w:rsidRDefault="00507BCB" w:rsidP="00F46C1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区域编码</w:t>
            </w:r>
          </w:p>
        </w:tc>
        <w:tc>
          <w:tcPr>
            <w:tcW w:w="1982" w:type="dxa"/>
          </w:tcPr>
          <w:p w14:paraId="4D927E28" w14:textId="77777777" w:rsidR="00507BCB" w:rsidRPr="00AA2803" w:rsidRDefault="00507BCB" w:rsidP="00F46C1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AREA_CODE</w:t>
            </w:r>
          </w:p>
        </w:tc>
        <w:tc>
          <w:tcPr>
            <w:tcW w:w="1978" w:type="dxa"/>
            <w:gridSpan w:val="3"/>
          </w:tcPr>
          <w:p w14:paraId="07FEA6B1" w14:textId="77777777" w:rsidR="00507BCB" w:rsidRPr="00AA2803" w:rsidRDefault="00507BCB" w:rsidP="00F46C1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CHAR(</w:t>
            </w:r>
            <w:r w:rsidRPr="00AA2803">
              <w:rPr>
                <w:rFonts w:ascii="新宋体" w:eastAsia="新宋体" w:hAnsi="新宋体" w:hint="eastAsia"/>
                <w:szCs w:val="22"/>
              </w:rPr>
              <w:t>4</w:t>
            </w:r>
            <w:r w:rsidRPr="00AA2803">
              <w:rPr>
                <w:rFonts w:ascii="新宋体" w:eastAsia="新宋体" w:hAnsi="新宋体"/>
                <w:szCs w:val="22"/>
              </w:rPr>
              <w:t>)</w:t>
            </w:r>
          </w:p>
        </w:tc>
        <w:tc>
          <w:tcPr>
            <w:tcW w:w="709" w:type="dxa"/>
            <w:gridSpan w:val="2"/>
          </w:tcPr>
          <w:p w14:paraId="4F4D85D4" w14:textId="77777777" w:rsidR="00507BCB" w:rsidRPr="00AA2803" w:rsidRDefault="00507BCB" w:rsidP="00F46C1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70" w:type="dxa"/>
          </w:tcPr>
          <w:p w14:paraId="6C13F253" w14:textId="77777777" w:rsidR="00507BCB" w:rsidRPr="00AA2803" w:rsidRDefault="00507BCB" w:rsidP="00F46C1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507BCB" w:rsidRPr="00AA2803" w14:paraId="4026C4CA" w14:textId="77777777" w:rsidTr="00F46C19">
        <w:tc>
          <w:tcPr>
            <w:tcW w:w="390" w:type="dxa"/>
            <w:tcBorders>
              <w:top w:val="single" w:sz="4" w:space="0" w:color="auto"/>
            </w:tcBorders>
          </w:tcPr>
          <w:p w14:paraId="5C09354A" w14:textId="77777777" w:rsidR="00507BCB" w:rsidRPr="00AA2803" w:rsidRDefault="00507BCB" w:rsidP="00096E75">
            <w:pPr>
              <w:pStyle w:val="af"/>
              <w:numPr>
                <w:ilvl w:val="0"/>
                <w:numId w:val="102"/>
              </w:numPr>
              <w:snapToGrid w:val="0"/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118" w:type="dxa"/>
            <w:gridSpan w:val="5"/>
          </w:tcPr>
          <w:p w14:paraId="684E3970" w14:textId="77777777" w:rsidR="00507BCB" w:rsidRDefault="00507BCB" w:rsidP="00F46C1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组织机构</w:t>
            </w:r>
          </w:p>
        </w:tc>
        <w:tc>
          <w:tcPr>
            <w:tcW w:w="1982" w:type="dxa"/>
          </w:tcPr>
          <w:p w14:paraId="1BFE6A90" w14:textId="77777777" w:rsidR="00507BCB" w:rsidRPr="00AA2803" w:rsidRDefault="00507BCB" w:rsidP="00F46C1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ORG_CODE</w:t>
            </w:r>
          </w:p>
        </w:tc>
        <w:tc>
          <w:tcPr>
            <w:tcW w:w="1978" w:type="dxa"/>
            <w:gridSpan w:val="3"/>
          </w:tcPr>
          <w:p w14:paraId="0A4AC6DF" w14:textId="77777777" w:rsidR="00507BCB" w:rsidRPr="00AA2803" w:rsidRDefault="00507BCB" w:rsidP="00F46C1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CHAR(</w:t>
            </w:r>
            <w:r>
              <w:rPr>
                <w:rFonts w:ascii="新宋体" w:eastAsia="新宋体" w:hAnsi="新宋体"/>
                <w:szCs w:val="22"/>
              </w:rPr>
              <w:t>2</w:t>
            </w:r>
            <w:r>
              <w:rPr>
                <w:rFonts w:ascii="新宋体" w:eastAsia="新宋体" w:hAnsi="新宋体" w:hint="eastAsia"/>
                <w:szCs w:val="22"/>
              </w:rPr>
              <w:t>)</w:t>
            </w:r>
          </w:p>
        </w:tc>
        <w:tc>
          <w:tcPr>
            <w:tcW w:w="709" w:type="dxa"/>
            <w:gridSpan w:val="2"/>
          </w:tcPr>
          <w:p w14:paraId="71BC0118" w14:textId="77777777" w:rsidR="00507BCB" w:rsidRPr="00AA2803" w:rsidRDefault="00507BCB" w:rsidP="00F46C1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70" w:type="dxa"/>
          </w:tcPr>
          <w:p w14:paraId="5482FCBD" w14:textId="77777777" w:rsidR="00507BCB" w:rsidRPr="00AA2803" w:rsidRDefault="00507BCB" w:rsidP="00F46C1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F46C19" w:rsidRPr="00AA2803" w14:paraId="125D4E00" w14:textId="77777777" w:rsidTr="00F46C19">
        <w:tc>
          <w:tcPr>
            <w:tcW w:w="390" w:type="dxa"/>
            <w:tcBorders>
              <w:top w:val="single" w:sz="4" w:space="0" w:color="auto"/>
            </w:tcBorders>
          </w:tcPr>
          <w:p w14:paraId="1A696151" w14:textId="77777777" w:rsidR="00F46C19" w:rsidRPr="00AA2803" w:rsidRDefault="00F46C19" w:rsidP="00096E75">
            <w:pPr>
              <w:pStyle w:val="af"/>
              <w:numPr>
                <w:ilvl w:val="0"/>
                <w:numId w:val="102"/>
              </w:numPr>
              <w:snapToGrid w:val="0"/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118" w:type="dxa"/>
            <w:gridSpan w:val="5"/>
          </w:tcPr>
          <w:p w14:paraId="57C7249C" w14:textId="6D1141F3" w:rsidR="00F46C19" w:rsidRDefault="00F46C19" w:rsidP="00F46C1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机构</w:t>
            </w:r>
            <w:r w:rsidRPr="00AA2803">
              <w:rPr>
                <w:rFonts w:ascii="新宋体" w:eastAsia="新宋体" w:hAnsi="新宋体" w:hint="eastAsia"/>
                <w:szCs w:val="22"/>
              </w:rPr>
              <w:t>类别</w:t>
            </w:r>
            <w:r>
              <w:rPr>
                <w:rFonts w:ascii="新宋体" w:eastAsia="新宋体" w:hAnsi="新宋体" w:hint="eastAsia"/>
                <w:szCs w:val="22"/>
              </w:rPr>
              <w:t>（</w:t>
            </w:r>
            <w:r w:rsidRPr="00AA2803">
              <w:rPr>
                <w:rFonts w:ascii="新宋体" w:eastAsia="新宋体" w:hAnsi="新宋体" w:hint="eastAsia"/>
                <w:szCs w:val="22"/>
              </w:rPr>
              <w:t>1-公司,2-代理</w:t>
            </w:r>
            <w:r>
              <w:rPr>
                <w:rFonts w:ascii="新宋体" w:eastAsia="新宋体" w:hAnsi="新宋体" w:hint="eastAsia"/>
                <w:szCs w:val="22"/>
              </w:rPr>
              <w:t>）</w:t>
            </w:r>
          </w:p>
        </w:tc>
        <w:tc>
          <w:tcPr>
            <w:tcW w:w="1982" w:type="dxa"/>
          </w:tcPr>
          <w:p w14:paraId="0DD459C1" w14:textId="4A1BFE7D" w:rsidR="00F46C19" w:rsidRDefault="00F46C19" w:rsidP="00F46C1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ORG</w:t>
            </w:r>
            <w:r w:rsidRPr="00AA2803">
              <w:rPr>
                <w:rFonts w:ascii="新宋体" w:eastAsia="新宋体" w:hAnsi="新宋体"/>
                <w:szCs w:val="22"/>
              </w:rPr>
              <w:t>_TYPE</w:t>
            </w:r>
          </w:p>
        </w:tc>
        <w:tc>
          <w:tcPr>
            <w:tcW w:w="1978" w:type="dxa"/>
            <w:gridSpan w:val="3"/>
          </w:tcPr>
          <w:p w14:paraId="2683F5DD" w14:textId="2EFEDAF3" w:rsidR="00F46C19" w:rsidRDefault="00F46C19" w:rsidP="00F46C1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NUMBER(1)</w:t>
            </w:r>
          </w:p>
        </w:tc>
        <w:tc>
          <w:tcPr>
            <w:tcW w:w="709" w:type="dxa"/>
            <w:gridSpan w:val="2"/>
          </w:tcPr>
          <w:p w14:paraId="2F7BF455" w14:textId="02227871" w:rsidR="00F46C19" w:rsidRPr="00AA2803" w:rsidRDefault="00F46C19" w:rsidP="00F46C1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70" w:type="dxa"/>
          </w:tcPr>
          <w:p w14:paraId="41591A93" w14:textId="77777777" w:rsidR="00F46C19" w:rsidRPr="00AA2803" w:rsidRDefault="00F46C19" w:rsidP="00F46C1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F46C19" w:rsidRPr="00AA2803" w14:paraId="6617975E" w14:textId="77777777" w:rsidTr="00F46C19">
        <w:tc>
          <w:tcPr>
            <w:tcW w:w="390" w:type="dxa"/>
            <w:tcBorders>
              <w:top w:val="single" w:sz="4" w:space="0" w:color="auto"/>
            </w:tcBorders>
          </w:tcPr>
          <w:p w14:paraId="2A5842F7" w14:textId="77777777" w:rsidR="00F46C19" w:rsidRPr="00AA2803" w:rsidRDefault="00F46C19" w:rsidP="00096E75">
            <w:pPr>
              <w:pStyle w:val="af"/>
              <w:numPr>
                <w:ilvl w:val="0"/>
                <w:numId w:val="102"/>
              </w:numPr>
              <w:snapToGrid w:val="0"/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118" w:type="dxa"/>
            <w:gridSpan w:val="5"/>
          </w:tcPr>
          <w:p w14:paraId="170DBF72" w14:textId="77777777" w:rsidR="00F46C19" w:rsidRDefault="00F46C19" w:rsidP="00F46C1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方案编码</w:t>
            </w:r>
          </w:p>
        </w:tc>
        <w:tc>
          <w:tcPr>
            <w:tcW w:w="1982" w:type="dxa"/>
          </w:tcPr>
          <w:p w14:paraId="0576375C" w14:textId="77777777" w:rsidR="00F46C19" w:rsidRPr="00AA2803" w:rsidRDefault="00F46C19" w:rsidP="00F46C1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PLAN_CODE</w:t>
            </w:r>
          </w:p>
        </w:tc>
        <w:tc>
          <w:tcPr>
            <w:tcW w:w="1978" w:type="dxa"/>
            <w:gridSpan w:val="3"/>
          </w:tcPr>
          <w:p w14:paraId="233667B7" w14:textId="77777777" w:rsidR="00F46C19" w:rsidRPr="00AA2803" w:rsidRDefault="00F46C19" w:rsidP="00F46C1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VARCHAR2(10)</w:t>
            </w:r>
          </w:p>
        </w:tc>
        <w:tc>
          <w:tcPr>
            <w:tcW w:w="709" w:type="dxa"/>
            <w:gridSpan w:val="2"/>
          </w:tcPr>
          <w:p w14:paraId="7935A028" w14:textId="77777777" w:rsidR="00F46C19" w:rsidRPr="00AA2803" w:rsidRDefault="00F46C19" w:rsidP="00F46C1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70" w:type="dxa"/>
          </w:tcPr>
          <w:p w14:paraId="194E2614" w14:textId="77777777" w:rsidR="00F46C19" w:rsidRPr="00AA2803" w:rsidRDefault="00F46C19" w:rsidP="00F46C1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F46C19" w:rsidRPr="00AA2803" w14:paraId="54165DC5" w14:textId="77777777" w:rsidTr="00F46C19">
        <w:tc>
          <w:tcPr>
            <w:tcW w:w="390" w:type="dxa"/>
            <w:tcBorders>
              <w:top w:val="single" w:sz="4" w:space="0" w:color="auto"/>
            </w:tcBorders>
          </w:tcPr>
          <w:p w14:paraId="3216E3A4" w14:textId="77777777" w:rsidR="00F46C19" w:rsidRPr="00AA2803" w:rsidRDefault="00F46C19" w:rsidP="00096E75">
            <w:pPr>
              <w:pStyle w:val="af"/>
              <w:numPr>
                <w:ilvl w:val="0"/>
                <w:numId w:val="102"/>
              </w:numPr>
              <w:snapToGrid w:val="0"/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118" w:type="dxa"/>
            <w:gridSpan w:val="5"/>
          </w:tcPr>
          <w:p w14:paraId="3327D309" w14:textId="77777777" w:rsidR="00F46C19" w:rsidRPr="00AA2803" w:rsidRDefault="00F46C19" w:rsidP="00F46C1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批次</w:t>
            </w:r>
          </w:p>
        </w:tc>
        <w:tc>
          <w:tcPr>
            <w:tcW w:w="1982" w:type="dxa"/>
          </w:tcPr>
          <w:p w14:paraId="19D7CC8D" w14:textId="77777777" w:rsidR="00F46C19" w:rsidRPr="00AA2803" w:rsidRDefault="00F46C19" w:rsidP="00F46C1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BATCH</w:t>
            </w:r>
            <w:r w:rsidRPr="00AA2803">
              <w:rPr>
                <w:rFonts w:ascii="新宋体" w:eastAsia="新宋体" w:hAnsi="新宋体"/>
                <w:szCs w:val="22"/>
              </w:rPr>
              <w:t>_NO</w:t>
            </w:r>
          </w:p>
        </w:tc>
        <w:tc>
          <w:tcPr>
            <w:tcW w:w="1978" w:type="dxa"/>
            <w:gridSpan w:val="3"/>
          </w:tcPr>
          <w:p w14:paraId="06CEED41" w14:textId="77777777" w:rsidR="00F46C19" w:rsidRPr="00AA2803" w:rsidRDefault="00F46C19" w:rsidP="00F46C1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VARCHAR2(10)</w:t>
            </w:r>
          </w:p>
        </w:tc>
        <w:tc>
          <w:tcPr>
            <w:tcW w:w="709" w:type="dxa"/>
            <w:gridSpan w:val="2"/>
          </w:tcPr>
          <w:p w14:paraId="4B709AA6" w14:textId="77777777" w:rsidR="00F46C19" w:rsidRPr="00AA2803" w:rsidRDefault="00F46C19" w:rsidP="00F46C1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70" w:type="dxa"/>
          </w:tcPr>
          <w:p w14:paraId="39E9A972" w14:textId="77777777" w:rsidR="00F46C19" w:rsidRPr="00AA2803" w:rsidRDefault="00F46C19" w:rsidP="00F46C1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F46C19" w:rsidRPr="00AA2803" w14:paraId="6A0BEEF8" w14:textId="77777777" w:rsidTr="00F46C19">
        <w:tc>
          <w:tcPr>
            <w:tcW w:w="390" w:type="dxa"/>
            <w:tcBorders>
              <w:top w:val="single" w:sz="4" w:space="0" w:color="auto"/>
            </w:tcBorders>
          </w:tcPr>
          <w:p w14:paraId="791822DC" w14:textId="77777777" w:rsidR="00F46C19" w:rsidRPr="00AA2803" w:rsidRDefault="00F46C19" w:rsidP="00096E75">
            <w:pPr>
              <w:pStyle w:val="af"/>
              <w:numPr>
                <w:ilvl w:val="0"/>
                <w:numId w:val="102"/>
              </w:numPr>
              <w:snapToGrid w:val="0"/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118" w:type="dxa"/>
            <w:gridSpan w:val="5"/>
          </w:tcPr>
          <w:p w14:paraId="2DFE3906" w14:textId="77777777" w:rsidR="00F46C19" w:rsidRPr="00AA2803" w:rsidRDefault="00F46C19" w:rsidP="00F46C1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箱数</w:t>
            </w:r>
          </w:p>
        </w:tc>
        <w:tc>
          <w:tcPr>
            <w:tcW w:w="1982" w:type="dxa"/>
          </w:tcPr>
          <w:p w14:paraId="0CDE72A0" w14:textId="77777777" w:rsidR="00F46C19" w:rsidRPr="00AA2803" w:rsidRDefault="00F46C19" w:rsidP="00F46C1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TRUNKS</w:t>
            </w:r>
          </w:p>
        </w:tc>
        <w:tc>
          <w:tcPr>
            <w:tcW w:w="1978" w:type="dxa"/>
            <w:gridSpan w:val="3"/>
          </w:tcPr>
          <w:p w14:paraId="4CE016A0" w14:textId="77777777" w:rsidR="00F46C19" w:rsidRPr="00AA2803" w:rsidRDefault="00F46C19" w:rsidP="00F46C1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NUMBER(18)</w:t>
            </w:r>
          </w:p>
        </w:tc>
        <w:tc>
          <w:tcPr>
            <w:tcW w:w="709" w:type="dxa"/>
            <w:gridSpan w:val="2"/>
          </w:tcPr>
          <w:p w14:paraId="4BD0E24C" w14:textId="77777777" w:rsidR="00F46C19" w:rsidRPr="00AA2803" w:rsidRDefault="00F46C19" w:rsidP="00F46C1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70" w:type="dxa"/>
          </w:tcPr>
          <w:p w14:paraId="27866636" w14:textId="77777777" w:rsidR="00F46C19" w:rsidRPr="00AA2803" w:rsidRDefault="00F46C19" w:rsidP="00F46C1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F46C19" w:rsidRPr="00AA2803" w14:paraId="2511EBC2" w14:textId="77777777" w:rsidTr="00F46C19">
        <w:tc>
          <w:tcPr>
            <w:tcW w:w="390" w:type="dxa"/>
            <w:tcBorders>
              <w:top w:val="single" w:sz="4" w:space="0" w:color="auto"/>
            </w:tcBorders>
          </w:tcPr>
          <w:p w14:paraId="66DB99A0" w14:textId="77777777" w:rsidR="00F46C19" w:rsidRPr="00AA2803" w:rsidRDefault="00F46C19" w:rsidP="00096E75">
            <w:pPr>
              <w:pStyle w:val="af"/>
              <w:numPr>
                <w:ilvl w:val="0"/>
                <w:numId w:val="102"/>
              </w:numPr>
              <w:snapToGrid w:val="0"/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118" w:type="dxa"/>
            <w:gridSpan w:val="5"/>
          </w:tcPr>
          <w:p w14:paraId="11A180CB" w14:textId="77777777" w:rsidR="00F46C19" w:rsidRDefault="00F46C19" w:rsidP="00F46C1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盒数</w:t>
            </w:r>
          </w:p>
        </w:tc>
        <w:tc>
          <w:tcPr>
            <w:tcW w:w="1982" w:type="dxa"/>
          </w:tcPr>
          <w:p w14:paraId="7BD6B446" w14:textId="77777777" w:rsidR="00F46C19" w:rsidRPr="00AA2803" w:rsidRDefault="00F46C19" w:rsidP="00F46C1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BO</w:t>
            </w:r>
            <w:r>
              <w:rPr>
                <w:rFonts w:ascii="新宋体" w:eastAsia="新宋体" w:hAnsi="新宋体"/>
                <w:szCs w:val="22"/>
              </w:rPr>
              <w:t>X</w:t>
            </w:r>
            <w:r>
              <w:rPr>
                <w:rFonts w:ascii="新宋体" w:eastAsia="新宋体" w:hAnsi="新宋体" w:hint="eastAsia"/>
                <w:szCs w:val="22"/>
              </w:rPr>
              <w:t>ES</w:t>
            </w:r>
          </w:p>
        </w:tc>
        <w:tc>
          <w:tcPr>
            <w:tcW w:w="1978" w:type="dxa"/>
            <w:gridSpan w:val="3"/>
          </w:tcPr>
          <w:p w14:paraId="76CEDB09" w14:textId="77777777" w:rsidR="00F46C19" w:rsidRPr="00AA2803" w:rsidRDefault="00F46C19" w:rsidP="00F46C1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NUMBER(18)</w:t>
            </w:r>
          </w:p>
        </w:tc>
        <w:tc>
          <w:tcPr>
            <w:tcW w:w="709" w:type="dxa"/>
            <w:gridSpan w:val="2"/>
          </w:tcPr>
          <w:p w14:paraId="78B5E0FA" w14:textId="77777777" w:rsidR="00F46C19" w:rsidRPr="00AA2803" w:rsidRDefault="00F46C19" w:rsidP="00F46C1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70" w:type="dxa"/>
          </w:tcPr>
          <w:p w14:paraId="7484C8A2" w14:textId="77777777" w:rsidR="00F46C19" w:rsidRPr="00AA2803" w:rsidRDefault="00F46C19" w:rsidP="00F46C1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F46C19" w:rsidRPr="00AA2803" w14:paraId="4691233E" w14:textId="77777777" w:rsidTr="00F46C19">
        <w:tc>
          <w:tcPr>
            <w:tcW w:w="390" w:type="dxa"/>
            <w:tcBorders>
              <w:top w:val="single" w:sz="4" w:space="0" w:color="auto"/>
            </w:tcBorders>
          </w:tcPr>
          <w:p w14:paraId="3B8E4386" w14:textId="77777777" w:rsidR="00F46C19" w:rsidRPr="00AA2803" w:rsidRDefault="00F46C19" w:rsidP="00096E75">
            <w:pPr>
              <w:pStyle w:val="af"/>
              <w:numPr>
                <w:ilvl w:val="0"/>
                <w:numId w:val="102"/>
              </w:numPr>
              <w:snapToGrid w:val="0"/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118" w:type="dxa"/>
            <w:gridSpan w:val="5"/>
          </w:tcPr>
          <w:p w14:paraId="5BC1418C" w14:textId="77777777" w:rsidR="00F46C19" w:rsidRDefault="00F46C19" w:rsidP="00F46C1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本数</w:t>
            </w:r>
          </w:p>
        </w:tc>
        <w:tc>
          <w:tcPr>
            <w:tcW w:w="1982" w:type="dxa"/>
          </w:tcPr>
          <w:p w14:paraId="1FFC77D8" w14:textId="77777777" w:rsidR="00F46C19" w:rsidRPr="00AA2803" w:rsidRDefault="00F46C19" w:rsidP="00F46C1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PACKAGES</w:t>
            </w:r>
          </w:p>
        </w:tc>
        <w:tc>
          <w:tcPr>
            <w:tcW w:w="1978" w:type="dxa"/>
            <w:gridSpan w:val="3"/>
          </w:tcPr>
          <w:p w14:paraId="338E6718" w14:textId="77777777" w:rsidR="00F46C19" w:rsidRPr="00AA2803" w:rsidRDefault="00F46C19" w:rsidP="00F46C1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NUMBER(18)</w:t>
            </w:r>
          </w:p>
        </w:tc>
        <w:tc>
          <w:tcPr>
            <w:tcW w:w="709" w:type="dxa"/>
            <w:gridSpan w:val="2"/>
          </w:tcPr>
          <w:p w14:paraId="7915E473" w14:textId="77777777" w:rsidR="00F46C19" w:rsidRPr="00AA2803" w:rsidRDefault="00F46C19" w:rsidP="00F46C1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70" w:type="dxa"/>
          </w:tcPr>
          <w:p w14:paraId="57E9FCB9" w14:textId="77777777" w:rsidR="00F46C19" w:rsidRPr="00AA2803" w:rsidRDefault="00F46C19" w:rsidP="00F46C1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F46C19" w:rsidRPr="00AA2803" w14:paraId="3820AAFA" w14:textId="77777777" w:rsidTr="00F46C19">
        <w:tc>
          <w:tcPr>
            <w:tcW w:w="390" w:type="dxa"/>
            <w:tcBorders>
              <w:top w:val="single" w:sz="4" w:space="0" w:color="auto"/>
            </w:tcBorders>
          </w:tcPr>
          <w:p w14:paraId="4901D9CA" w14:textId="77777777" w:rsidR="00F46C19" w:rsidRPr="00AA2803" w:rsidRDefault="00F46C19" w:rsidP="00096E75">
            <w:pPr>
              <w:pStyle w:val="af"/>
              <w:numPr>
                <w:ilvl w:val="0"/>
                <w:numId w:val="102"/>
              </w:numPr>
              <w:snapToGrid w:val="0"/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118" w:type="dxa"/>
            <w:gridSpan w:val="5"/>
          </w:tcPr>
          <w:p w14:paraId="670CF32C" w14:textId="77777777" w:rsidR="00F46C19" w:rsidRPr="00AA2803" w:rsidRDefault="00F46C19" w:rsidP="00F46C1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退票张数</w:t>
            </w:r>
          </w:p>
        </w:tc>
        <w:tc>
          <w:tcPr>
            <w:tcW w:w="1982" w:type="dxa"/>
          </w:tcPr>
          <w:p w14:paraId="76D9C230" w14:textId="77777777" w:rsidR="00F46C19" w:rsidRPr="00AA2803" w:rsidRDefault="00F46C19" w:rsidP="00F46C1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TICKETS</w:t>
            </w:r>
          </w:p>
        </w:tc>
        <w:tc>
          <w:tcPr>
            <w:tcW w:w="1978" w:type="dxa"/>
            <w:gridSpan w:val="3"/>
          </w:tcPr>
          <w:p w14:paraId="1AFB9829" w14:textId="77777777" w:rsidR="00F46C19" w:rsidRPr="00AA2803" w:rsidRDefault="00F46C19" w:rsidP="00F46C1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NUMBER(18)</w:t>
            </w:r>
          </w:p>
        </w:tc>
        <w:tc>
          <w:tcPr>
            <w:tcW w:w="709" w:type="dxa"/>
            <w:gridSpan w:val="2"/>
          </w:tcPr>
          <w:p w14:paraId="410925F3" w14:textId="77777777" w:rsidR="00F46C19" w:rsidRPr="00AA2803" w:rsidRDefault="00F46C19" w:rsidP="00F46C1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70" w:type="dxa"/>
          </w:tcPr>
          <w:p w14:paraId="1701B8F1" w14:textId="77777777" w:rsidR="00F46C19" w:rsidRPr="00AA2803" w:rsidRDefault="00F46C19" w:rsidP="00F46C1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F46C19" w:rsidRPr="00AA2803" w14:paraId="3FBDCE47" w14:textId="77777777" w:rsidTr="00F46C19">
        <w:tc>
          <w:tcPr>
            <w:tcW w:w="390" w:type="dxa"/>
            <w:tcBorders>
              <w:top w:val="single" w:sz="4" w:space="0" w:color="auto"/>
            </w:tcBorders>
          </w:tcPr>
          <w:p w14:paraId="584BFFDA" w14:textId="77777777" w:rsidR="00F46C19" w:rsidRPr="00AA2803" w:rsidRDefault="00F46C19" w:rsidP="00096E75">
            <w:pPr>
              <w:pStyle w:val="af"/>
              <w:numPr>
                <w:ilvl w:val="0"/>
                <w:numId w:val="102"/>
              </w:numPr>
              <w:snapToGrid w:val="0"/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118" w:type="dxa"/>
            <w:gridSpan w:val="5"/>
          </w:tcPr>
          <w:p w14:paraId="76A32F86" w14:textId="77777777" w:rsidR="00F46C19" w:rsidRPr="00AA2803" w:rsidRDefault="00F46C19" w:rsidP="00F46C1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退票</w:t>
            </w:r>
            <w:r w:rsidRPr="00AA2803">
              <w:rPr>
                <w:rFonts w:ascii="新宋体" w:eastAsia="新宋体" w:hAnsi="新宋体" w:hint="eastAsia"/>
                <w:szCs w:val="22"/>
              </w:rPr>
              <w:t>金额</w:t>
            </w:r>
          </w:p>
        </w:tc>
        <w:tc>
          <w:tcPr>
            <w:tcW w:w="1982" w:type="dxa"/>
          </w:tcPr>
          <w:p w14:paraId="6D632602" w14:textId="77777777" w:rsidR="00F46C19" w:rsidRPr="00AA2803" w:rsidRDefault="00F46C19" w:rsidP="00F46C1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/>
                <w:szCs w:val="22"/>
              </w:rPr>
              <w:t>SALE</w:t>
            </w:r>
            <w:r w:rsidRPr="00AA2803">
              <w:rPr>
                <w:rFonts w:ascii="新宋体" w:eastAsia="新宋体" w:hAnsi="新宋体"/>
                <w:szCs w:val="22"/>
              </w:rPr>
              <w:t>_AMOUNT</w:t>
            </w:r>
          </w:p>
        </w:tc>
        <w:tc>
          <w:tcPr>
            <w:tcW w:w="1978" w:type="dxa"/>
            <w:gridSpan w:val="3"/>
          </w:tcPr>
          <w:p w14:paraId="0FB5FE29" w14:textId="77777777" w:rsidR="00F46C19" w:rsidRPr="00AA2803" w:rsidRDefault="00F46C19" w:rsidP="00F46C1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NUMBER(28)</w:t>
            </w:r>
          </w:p>
        </w:tc>
        <w:tc>
          <w:tcPr>
            <w:tcW w:w="709" w:type="dxa"/>
            <w:gridSpan w:val="2"/>
          </w:tcPr>
          <w:p w14:paraId="53E41FDE" w14:textId="77777777" w:rsidR="00F46C19" w:rsidRPr="00AA2803" w:rsidRDefault="00F46C19" w:rsidP="00F46C1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70" w:type="dxa"/>
          </w:tcPr>
          <w:p w14:paraId="71A77198" w14:textId="77777777" w:rsidR="00F46C19" w:rsidRPr="00AA2803" w:rsidRDefault="00F46C19" w:rsidP="00F46C1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F46C19" w:rsidRPr="00AA2803" w14:paraId="1B1F4ABA" w14:textId="77777777" w:rsidTr="00F46C19">
        <w:tc>
          <w:tcPr>
            <w:tcW w:w="390" w:type="dxa"/>
            <w:tcBorders>
              <w:top w:val="single" w:sz="4" w:space="0" w:color="auto"/>
            </w:tcBorders>
          </w:tcPr>
          <w:p w14:paraId="6F9F4F95" w14:textId="77777777" w:rsidR="00F46C19" w:rsidRPr="00AA2803" w:rsidRDefault="00F46C19" w:rsidP="00096E75">
            <w:pPr>
              <w:pStyle w:val="af"/>
              <w:numPr>
                <w:ilvl w:val="0"/>
                <w:numId w:val="102"/>
              </w:numPr>
              <w:snapToGrid w:val="0"/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118" w:type="dxa"/>
            <w:gridSpan w:val="5"/>
          </w:tcPr>
          <w:p w14:paraId="4DBD0682" w14:textId="78485042" w:rsidR="00F46C19" w:rsidRPr="00AA2803" w:rsidRDefault="00F46C19" w:rsidP="00F46C1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涉及</w:t>
            </w:r>
            <w:r w:rsidR="00096E75">
              <w:rPr>
                <w:rFonts w:ascii="新宋体" w:eastAsia="新宋体" w:hAnsi="新宋体" w:hint="eastAsia"/>
                <w:szCs w:val="22"/>
              </w:rPr>
              <w:t>机构</w:t>
            </w:r>
            <w:r w:rsidRPr="00AA2803">
              <w:rPr>
                <w:rFonts w:ascii="新宋体" w:eastAsia="新宋体" w:hAnsi="新宋体" w:hint="eastAsia"/>
                <w:szCs w:val="22"/>
              </w:rPr>
              <w:t>佣金</w:t>
            </w:r>
          </w:p>
        </w:tc>
        <w:tc>
          <w:tcPr>
            <w:tcW w:w="1982" w:type="dxa"/>
          </w:tcPr>
          <w:p w14:paraId="67AF7AF9" w14:textId="77777777" w:rsidR="00F46C19" w:rsidRPr="00AA2803" w:rsidRDefault="00F46C19" w:rsidP="00F46C1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COMM</w:t>
            </w:r>
            <w:r>
              <w:rPr>
                <w:rFonts w:ascii="新宋体" w:eastAsia="新宋体" w:hAnsi="新宋体"/>
                <w:szCs w:val="22"/>
              </w:rPr>
              <w:t>_AMOUNT</w:t>
            </w:r>
          </w:p>
        </w:tc>
        <w:tc>
          <w:tcPr>
            <w:tcW w:w="1978" w:type="dxa"/>
            <w:gridSpan w:val="3"/>
          </w:tcPr>
          <w:p w14:paraId="520D82D0" w14:textId="77777777" w:rsidR="00F46C19" w:rsidRPr="00AA2803" w:rsidRDefault="00F46C19" w:rsidP="00F46C1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NUMBER(18)</w:t>
            </w:r>
          </w:p>
        </w:tc>
        <w:tc>
          <w:tcPr>
            <w:tcW w:w="709" w:type="dxa"/>
            <w:gridSpan w:val="2"/>
          </w:tcPr>
          <w:p w14:paraId="6B605607" w14:textId="77777777" w:rsidR="00F46C19" w:rsidRPr="00AA2803" w:rsidRDefault="00F46C19" w:rsidP="00F46C1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70" w:type="dxa"/>
          </w:tcPr>
          <w:p w14:paraId="69D13D08" w14:textId="77777777" w:rsidR="00F46C19" w:rsidRPr="00AA2803" w:rsidRDefault="00F46C19" w:rsidP="00F46C1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F46C19" w:rsidRPr="00AA2803" w14:paraId="44BAA98B" w14:textId="77777777" w:rsidTr="00F46C19">
        <w:tc>
          <w:tcPr>
            <w:tcW w:w="390" w:type="dxa"/>
            <w:tcBorders>
              <w:top w:val="single" w:sz="4" w:space="0" w:color="auto"/>
            </w:tcBorders>
          </w:tcPr>
          <w:p w14:paraId="1A828DDA" w14:textId="77777777" w:rsidR="00F46C19" w:rsidRPr="00AA2803" w:rsidRDefault="00F46C19" w:rsidP="00096E75">
            <w:pPr>
              <w:pStyle w:val="af"/>
              <w:numPr>
                <w:ilvl w:val="0"/>
                <w:numId w:val="102"/>
              </w:numPr>
              <w:snapToGrid w:val="0"/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118" w:type="dxa"/>
            <w:gridSpan w:val="5"/>
          </w:tcPr>
          <w:p w14:paraId="1D88943A" w14:textId="41BF0B04" w:rsidR="00F46C19" w:rsidRPr="00AA2803" w:rsidRDefault="00096E75" w:rsidP="00F46C1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涉及机构</w:t>
            </w:r>
            <w:r w:rsidR="00F46C19" w:rsidRPr="00AA2803">
              <w:rPr>
                <w:rFonts w:ascii="新宋体" w:eastAsia="新宋体" w:hAnsi="新宋体" w:hint="eastAsia"/>
                <w:szCs w:val="22"/>
              </w:rPr>
              <w:t>佣金比例（千分位）</w:t>
            </w:r>
          </w:p>
        </w:tc>
        <w:tc>
          <w:tcPr>
            <w:tcW w:w="1982" w:type="dxa"/>
          </w:tcPr>
          <w:p w14:paraId="1BAB391C" w14:textId="77777777" w:rsidR="00F46C19" w:rsidRPr="00AA2803" w:rsidRDefault="00F46C19" w:rsidP="00F46C1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COMM_RATE</w:t>
            </w:r>
          </w:p>
        </w:tc>
        <w:tc>
          <w:tcPr>
            <w:tcW w:w="1978" w:type="dxa"/>
            <w:gridSpan w:val="3"/>
          </w:tcPr>
          <w:p w14:paraId="12BA97F4" w14:textId="77777777" w:rsidR="00F46C19" w:rsidRPr="00AA2803" w:rsidRDefault="00F46C19" w:rsidP="00F46C1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NUMBER(8)</w:t>
            </w:r>
          </w:p>
        </w:tc>
        <w:tc>
          <w:tcPr>
            <w:tcW w:w="709" w:type="dxa"/>
            <w:gridSpan w:val="2"/>
          </w:tcPr>
          <w:p w14:paraId="1B6428A3" w14:textId="77777777" w:rsidR="00F46C19" w:rsidRPr="00AA2803" w:rsidRDefault="00F46C19" w:rsidP="00F46C1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70" w:type="dxa"/>
          </w:tcPr>
          <w:p w14:paraId="6C77A325" w14:textId="77777777" w:rsidR="00F46C19" w:rsidRPr="00AA2803" w:rsidRDefault="00F46C19" w:rsidP="00F46C1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F46C19" w:rsidRPr="00AA2803" w14:paraId="254FC6B4" w14:textId="77777777" w:rsidTr="00F46C19">
        <w:tc>
          <w:tcPr>
            <w:tcW w:w="390" w:type="dxa"/>
            <w:tcBorders>
              <w:top w:val="single" w:sz="4" w:space="0" w:color="auto"/>
            </w:tcBorders>
          </w:tcPr>
          <w:p w14:paraId="480710F0" w14:textId="77777777" w:rsidR="00F46C19" w:rsidRPr="00AA2803" w:rsidRDefault="00F46C19" w:rsidP="00096E75">
            <w:pPr>
              <w:pStyle w:val="af"/>
              <w:numPr>
                <w:ilvl w:val="0"/>
                <w:numId w:val="102"/>
              </w:numPr>
              <w:snapToGrid w:val="0"/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118" w:type="dxa"/>
            <w:gridSpan w:val="5"/>
          </w:tcPr>
          <w:p w14:paraId="5221A00D" w14:textId="77777777" w:rsidR="00F46C19" w:rsidRPr="00AA2803" w:rsidRDefault="00F46C19" w:rsidP="00F46C1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退票</w:t>
            </w:r>
            <w:r w:rsidRPr="00AA2803">
              <w:rPr>
                <w:rFonts w:ascii="新宋体" w:eastAsia="新宋体" w:hAnsi="新宋体" w:hint="eastAsia"/>
                <w:szCs w:val="22"/>
              </w:rPr>
              <w:t>时间</w:t>
            </w:r>
          </w:p>
        </w:tc>
        <w:tc>
          <w:tcPr>
            <w:tcW w:w="1982" w:type="dxa"/>
          </w:tcPr>
          <w:p w14:paraId="6F05FCE5" w14:textId="77777777" w:rsidR="00F46C19" w:rsidRPr="00AA2803" w:rsidRDefault="00F46C19" w:rsidP="00F46C1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/>
                <w:szCs w:val="22"/>
              </w:rPr>
              <w:t>CANCEL</w:t>
            </w:r>
            <w:r w:rsidRPr="00AA2803">
              <w:rPr>
                <w:rFonts w:ascii="新宋体" w:eastAsia="新宋体" w:hAnsi="新宋体"/>
                <w:szCs w:val="22"/>
              </w:rPr>
              <w:t>_TIME</w:t>
            </w:r>
          </w:p>
        </w:tc>
        <w:tc>
          <w:tcPr>
            <w:tcW w:w="1978" w:type="dxa"/>
            <w:gridSpan w:val="3"/>
          </w:tcPr>
          <w:p w14:paraId="53C3C5CA" w14:textId="77777777" w:rsidR="00F46C19" w:rsidRPr="00AA2803" w:rsidRDefault="00F46C19" w:rsidP="00F46C1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DATE</w:t>
            </w:r>
          </w:p>
        </w:tc>
        <w:tc>
          <w:tcPr>
            <w:tcW w:w="709" w:type="dxa"/>
            <w:gridSpan w:val="2"/>
          </w:tcPr>
          <w:p w14:paraId="1887C61B" w14:textId="77777777" w:rsidR="00F46C19" w:rsidRPr="00AA2803" w:rsidRDefault="00F46C19" w:rsidP="00F46C1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70" w:type="dxa"/>
          </w:tcPr>
          <w:p w14:paraId="2BC7A69E" w14:textId="77777777" w:rsidR="00F46C19" w:rsidRPr="00AA2803" w:rsidRDefault="00F46C19" w:rsidP="00F46C1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F46C19" w:rsidRPr="00AA2803" w14:paraId="0685625B" w14:textId="77777777" w:rsidTr="00F46C19">
        <w:tc>
          <w:tcPr>
            <w:tcW w:w="390" w:type="dxa"/>
            <w:tcBorders>
              <w:top w:val="single" w:sz="4" w:space="0" w:color="auto"/>
            </w:tcBorders>
          </w:tcPr>
          <w:p w14:paraId="0086AFED" w14:textId="77777777" w:rsidR="00F46C19" w:rsidRPr="00AA2803" w:rsidRDefault="00F46C19" w:rsidP="00096E75">
            <w:pPr>
              <w:pStyle w:val="af"/>
              <w:numPr>
                <w:ilvl w:val="0"/>
                <w:numId w:val="102"/>
              </w:numPr>
              <w:snapToGrid w:val="0"/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118" w:type="dxa"/>
            <w:gridSpan w:val="5"/>
          </w:tcPr>
          <w:p w14:paraId="4A17C3FB" w14:textId="77777777" w:rsidR="00F46C19" w:rsidRDefault="00F46C19" w:rsidP="00F46C1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站点退货</w:t>
            </w:r>
            <w:r w:rsidRPr="00AA2803">
              <w:rPr>
                <w:rFonts w:ascii="新宋体" w:eastAsia="新宋体" w:hAnsi="新宋体" w:hint="eastAsia"/>
                <w:szCs w:val="22"/>
              </w:rPr>
              <w:t>单编号</w:t>
            </w:r>
          </w:p>
        </w:tc>
        <w:tc>
          <w:tcPr>
            <w:tcW w:w="1982" w:type="dxa"/>
          </w:tcPr>
          <w:p w14:paraId="0CC64676" w14:textId="77777777" w:rsidR="00F46C19" w:rsidRPr="00AA2803" w:rsidRDefault="00F46C19" w:rsidP="00F46C1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/>
                <w:szCs w:val="22"/>
              </w:rPr>
              <w:t>AI</w:t>
            </w:r>
            <w:r w:rsidRPr="00AA2803">
              <w:rPr>
                <w:rFonts w:ascii="新宋体" w:eastAsia="新宋体" w:hAnsi="新宋体" w:hint="eastAsia"/>
                <w:szCs w:val="22"/>
              </w:rPr>
              <w:t>_NO</w:t>
            </w:r>
          </w:p>
        </w:tc>
        <w:tc>
          <w:tcPr>
            <w:tcW w:w="1978" w:type="dxa"/>
            <w:gridSpan w:val="3"/>
          </w:tcPr>
          <w:p w14:paraId="2D89C661" w14:textId="77777777" w:rsidR="00F46C19" w:rsidRPr="00AA2803" w:rsidRDefault="00F46C19" w:rsidP="00F46C1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CHAR(10)</w:t>
            </w:r>
          </w:p>
        </w:tc>
        <w:tc>
          <w:tcPr>
            <w:tcW w:w="709" w:type="dxa"/>
            <w:gridSpan w:val="2"/>
          </w:tcPr>
          <w:p w14:paraId="198C42D8" w14:textId="77777777" w:rsidR="00F46C19" w:rsidRPr="00AA2803" w:rsidRDefault="00F46C19" w:rsidP="00F46C1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70" w:type="dxa"/>
          </w:tcPr>
          <w:p w14:paraId="34ED1683" w14:textId="77777777" w:rsidR="00F46C19" w:rsidRPr="00AA2803" w:rsidRDefault="00F46C19" w:rsidP="00F46C1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F46C19" w:rsidRPr="00AA2803" w14:paraId="1980091E" w14:textId="77777777" w:rsidTr="00F46C19">
        <w:tc>
          <w:tcPr>
            <w:tcW w:w="390" w:type="dxa"/>
            <w:tcBorders>
              <w:top w:val="single" w:sz="4" w:space="0" w:color="auto"/>
            </w:tcBorders>
          </w:tcPr>
          <w:p w14:paraId="461AEA77" w14:textId="77777777" w:rsidR="00F46C19" w:rsidRPr="00AA2803" w:rsidRDefault="00F46C19" w:rsidP="00096E75">
            <w:pPr>
              <w:pStyle w:val="af"/>
              <w:numPr>
                <w:ilvl w:val="0"/>
                <w:numId w:val="102"/>
              </w:numPr>
              <w:snapToGrid w:val="0"/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118" w:type="dxa"/>
            <w:gridSpan w:val="5"/>
          </w:tcPr>
          <w:p w14:paraId="11A1B3EB" w14:textId="77777777" w:rsidR="00F46C19" w:rsidRDefault="00F46C19" w:rsidP="00F46C1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出库单编号</w:t>
            </w:r>
          </w:p>
        </w:tc>
        <w:tc>
          <w:tcPr>
            <w:tcW w:w="1982" w:type="dxa"/>
          </w:tcPr>
          <w:p w14:paraId="03800C4D" w14:textId="77777777" w:rsidR="00F46C19" w:rsidRPr="00AA2803" w:rsidRDefault="00F46C19" w:rsidP="00F46C1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SGI_NO</w:t>
            </w:r>
          </w:p>
        </w:tc>
        <w:tc>
          <w:tcPr>
            <w:tcW w:w="1978" w:type="dxa"/>
            <w:gridSpan w:val="3"/>
          </w:tcPr>
          <w:p w14:paraId="626495DA" w14:textId="77777777" w:rsidR="00F46C19" w:rsidRPr="00AA2803" w:rsidRDefault="00F46C19" w:rsidP="00F46C1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CHAR(10)</w:t>
            </w:r>
          </w:p>
        </w:tc>
        <w:tc>
          <w:tcPr>
            <w:tcW w:w="709" w:type="dxa"/>
            <w:gridSpan w:val="2"/>
          </w:tcPr>
          <w:p w14:paraId="47D5A8A8" w14:textId="77777777" w:rsidR="00F46C19" w:rsidRPr="00AA2803" w:rsidRDefault="00F46C19" w:rsidP="00F46C1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70" w:type="dxa"/>
          </w:tcPr>
          <w:p w14:paraId="6AB4146A" w14:textId="77777777" w:rsidR="00F46C19" w:rsidRPr="00AA2803" w:rsidRDefault="00F46C19" w:rsidP="00F46C1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F46C19" w:rsidRPr="00AA2803" w14:paraId="412BECF6" w14:textId="77777777" w:rsidTr="00F46C19">
        <w:tc>
          <w:tcPr>
            <w:tcW w:w="9747" w:type="dxa"/>
            <w:gridSpan w:val="13"/>
            <w:shd w:val="clear" w:color="auto" w:fill="D9D9D9" w:themeFill="background1" w:themeFillShade="D9"/>
          </w:tcPr>
          <w:p w14:paraId="5FEA78DF" w14:textId="77777777" w:rsidR="00F46C19" w:rsidRPr="00AA2803" w:rsidRDefault="00F46C19" w:rsidP="00F46C19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表格其他属性信息定义（包括PK-FK、IDX等）</w:t>
            </w:r>
          </w:p>
        </w:tc>
      </w:tr>
      <w:tr w:rsidR="00F46C19" w:rsidRPr="00AA2803" w14:paraId="04543303" w14:textId="77777777" w:rsidTr="00F46C19">
        <w:trPr>
          <w:trHeight w:val="231"/>
        </w:trPr>
        <w:tc>
          <w:tcPr>
            <w:tcW w:w="531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D2E6D10" w14:textId="77777777" w:rsidR="00F46C19" w:rsidRPr="00AA2803" w:rsidRDefault="00F46C19" w:rsidP="00F46C19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主键</w:t>
            </w:r>
          </w:p>
        </w:tc>
        <w:tc>
          <w:tcPr>
            <w:tcW w:w="2969" w:type="dxa"/>
            <w:gridSpan w:val="3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091AD489" w14:textId="77777777" w:rsidR="00F46C19" w:rsidRPr="00AA2803" w:rsidRDefault="00F46C19" w:rsidP="00F46C19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6247" w:type="dxa"/>
            <w:gridSpan w:val="8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65583773" w14:textId="77777777" w:rsidR="00F46C19" w:rsidRPr="00AA2803" w:rsidRDefault="00F46C19" w:rsidP="00F46C19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包含列</w:t>
            </w:r>
          </w:p>
        </w:tc>
      </w:tr>
      <w:tr w:rsidR="00F46C19" w:rsidRPr="00AA2803" w14:paraId="10C79810" w14:textId="77777777" w:rsidTr="00F46C19">
        <w:trPr>
          <w:trHeight w:val="231"/>
        </w:trPr>
        <w:tc>
          <w:tcPr>
            <w:tcW w:w="531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D35B3B6" w14:textId="77777777" w:rsidR="00F46C19" w:rsidRPr="00AA2803" w:rsidRDefault="00F46C19" w:rsidP="00F46C19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2969" w:type="dxa"/>
            <w:gridSpan w:val="3"/>
            <w:tcBorders>
              <w:left w:val="single" w:sz="4" w:space="0" w:color="auto"/>
            </w:tcBorders>
          </w:tcPr>
          <w:p w14:paraId="003C1ABF" w14:textId="61B7CFED" w:rsidR="00F46C19" w:rsidRPr="00AA2803" w:rsidRDefault="00F46C19" w:rsidP="00F46C1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PK_</w:t>
            </w:r>
            <w:r>
              <w:rPr>
                <w:rFonts w:ascii="新宋体" w:eastAsia="新宋体" w:hAnsi="新宋体"/>
                <w:szCs w:val="22"/>
              </w:rPr>
              <w:t>FLOW_CANCEL</w:t>
            </w:r>
            <w:r w:rsidR="00C06E3E">
              <w:rPr>
                <w:rFonts w:ascii="新宋体" w:eastAsia="新宋体" w:hAnsi="新宋体"/>
                <w:szCs w:val="22"/>
              </w:rPr>
              <w:t>_ORG_COMM</w:t>
            </w:r>
          </w:p>
        </w:tc>
        <w:tc>
          <w:tcPr>
            <w:tcW w:w="6247" w:type="dxa"/>
            <w:gridSpan w:val="8"/>
            <w:tcBorders>
              <w:left w:val="single" w:sz="4" w:space="0" w:color="auto"/>
            </w:tcBorders>
          </w:tcPr>
          <w:p w14:paraId="1CDACBC2" w14:textId="77777777" w:rsidR="00F46C19" w:rsidRPr="00AA2803" w:rsidRDefault="00F46C19" w:rsidP="00F46C1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/>
                <w:szCs w:val="22"/>
              </w:rPr>
              <w:t>CANCEL_FLOW</w:t>
            </w:r>
          </w:p>
        </w:tc>
      </w:tr>
      <w:tr w:rsidR="00F46C19" w:rsidRPr="00AA2803" w14:paraId="5476D97F" w14:textId="77777777" w:rsidTr="00F46C19">
        <w:trPr>
          <w:trHeight w:val="231"/>
        </w:trPr>
        <w:tc>
          <w:tcPr>
            <w:tcW w:w="531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42163B8" w14:textId="77777777" w:rsidR="00F46C19" w:rsidRPr="00AA2803" w:rsidRDefault="00F46C19" w:rsidP="00F46C19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外键</w:t>
            </w:r>
          </w:p>
        </w:tc>
        <w:tc>
          <w:tcPr>
            <w:tcW w:w="2969" w:type="dxa"/>
            <w:gridSpan w:val="3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1FFB75BE" w14:textId="77777777" w:rsidR="00F46C19" w:rsidRPr="00AA2803" w:rsidRDefault="00F46C19" w:rsidP="00F46C19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1990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0CE0C315" w14:textId="77777777" w:rsidR="00F46C19" w:rsidRPr="00AA2803" w:rsidRDefault="00F46C19" w:rsidP="00F46C19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  <w:tc>
          <w:tcPr>
            <w:tcW w:w="2123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25A8B3EE" w14:textId="77777777" w:rsidR="00F46C19" w:rsidRPr="00AA2803" w:rsidRDefault="00F46C19" w:rsidP="00F46C19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参照表名</w:t>
            </w:r>
          </w:p>
        </w:tc>
        <w:tc>
          <w:tcPr>
            <w:tcW w:w="2134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540B66E2" w14:textId="77777777" w:rsidR="00F46C19" w:rsidRPr="00AA2803" w:rsidRDefault="00F46C19" w:rsidP="00F46C19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</w:tr>
      <w:tr w:rsidR="00F46C19" w:rsidRPr="00AA2803" w14:paraId="5135B593" w14:textId="77777777" w:rsidTr="00F46C19">
        <w:trPr>
          <w:trHeight w:val="231"/>
        </w:trPr>
        <w:tc>
          <w:tcPr>
            <w:tcW w:w="531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E82BE77" w14:textId="77777777" w:rsidR="00F46C19" w:rsidRPr="00AA2803" w:rsidRDefault="00F46C19" w:rsidP="00F46C19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2969" w:type="dxa"/>
            <w:gridSpan w:val="3"/>
            <w:tcBorders>
              <w:left w:val="single" w:sz="4" w:space="0" w:color="auto"/>
            </w:tcBorders>
          </w:tcPr>
          <w:p w14:paraId="28D1D990" w14:textId="77777777" w:rsidR="00F46C19" w:rsidRPr="00AA2803" w:rsidRDefault="00F46C19" w:rsidP="00F46C1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990" w:type="dxa"/>
            <w:gridSpan w:val="2"/>
            <w:tcBorders>
              <w:left w:val="single" w:sz="4" w:space="0" w:color="auto"/>
            </w:tcBorders>
          </w:tcPr>
          <w:p w14:paraId="15942662" w14:textId="77777777" w:rsidR="00F46C19" w:rsidRPr="00AA2803" w:rsidRDefault="00F46C19" w:rsidP="00F46C1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123" w:type="dxa"/>
            <w:gridSpan w:val="4"/>
            <w:tcBorders>
              <w:left w:val="single" w:sz="4" w:space="0" w:color="auto"/>
            </w:tcBorders>
          </w:tcPr>
          <w:p w14:paraId="6F913280" w14:textId="77777777" w:rsidR="00F46C19" w:rsidRPr="00AA2803" w:rsidRDefault="00F46C19" w:rsidP="00F46C1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134" w:type="dxa"/>
            <w:gridSpan w:val="2"/>
            <w:tcBorders>
              <w:left w:val="single" w:sz="4" w:space="0" w:color="auto"/>
            </w:tcBorders>
          </w:tcPr>
          <w:p w14:paraId="304B3B7B" w14:textId="77777777" w:rsidR="00F46C19" w:rsidRPr="00AA2803" w:rsidRDefault="00F46C19" w:rsidP="00F46C1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F46C19" w:rsidRPr="00AA2803" w14:paraId="678E787D" w14:textId="77777777" w:rsidTr="00F46C19">
        <w:trPr>
          <w:trHeight w:val="231"/>
        </w:trPr>
        <w:tc>
          <w:tcPr>
            <w:tcW w:w="531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483A4B8" w14:textId="77777777" w:rsidR="00F46C19" w:rsidRPr="00AA2803" w:rsidRDefault="00F46C19" w:rsidP="00F46C19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索引</w:t>
            </w:r>
          </w:p>
        </w:tc>
        <w:tc>
          <w:tcPr>
            <w:tcW w:w="2969" w:type="dxa"/>
            <w:gridSpan w:val="3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1952D1EE" w14:textId="77777777" w:rsidR="00F46C19" w:rsidRPr="00AA2803" w:rsidRDefault="00F46C19" w:rsidP="00F46C19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3118" w:type="dxa"/>
            <w:gridSpan w:val="3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194C5BF3" w14:textId="77777777" w:rsidR="00F46C19" w:rsidRPr="00AA2803" w:rsidRDefault="00F46C19" w:rsidP="00F46C19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  <w:tc>
          <w:tcPr>
            <w:tcW w:w="3129" w:type="dxa"/>
            <w:gridSpan w:val="5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21702D81" w14:textId="77777777" w:rsidR="00F46C19" w:rsidRPr="00AA2803" w:rsidRDefault="00F46C19" w:rsidP="00F46C19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类型</w:t>
            </w:r>
          </w:p>
        </w:tc>
      </w:tr>
      <w:tr w:rsidR="00F46C19" w:rsidRPr="00AA2803" w14:paraId="6F38B8A3" w14:textId="77777777" w:rsidTr="00F46C19">
        <w:trPr>
          <w:trHeight w:val="231"/>
        </w:trPr>
        <w:tc>
          <w:tcPr>
            <w:tcW w:w="531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FB15050" w14:textId="77777777" w:rsidR="00F46C19" w:rsidRPr="00AA2803" w:rsidRDefault="00F46C19" w:rsidP="00F46C19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2969" w:type="dxa"/>
            <w:gridSpan w:val="3"/>
            <w:tcBorders>
              <w:left w:val="single" w:sz="4" w:space="0" w:color="auto"/>
            </w:tcBorders>
          </w:tcPr>
          <w:p w14:paraId="30630566" w14:textId="63B092E2" w:rsidR="00F46C19" w:rsidRPr="00AA2803" w:rsidRDefault="00F46C19" w:rsidP="00F46C1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IDX_FLOW_CANCEL</w:t>
            </w:r>
            <w:r>
              <w:rPr>
                <w:rFonts w:ascii="新宋体" w:eastAsia="新宋体" w:hAnsi="新宋体"/>
                <w:szCs w:val="22"/>
              </w:rPr>
              <w:t>_</w:t>
            </w:r>
            <w:r w:rsidR="00C06E3E">
              <w:rPr>
                <w:rFonts w:ascii="新宋体" w:eastAsia="新宋体" w:hAnsi="新宋体"/>
                <w:szCs w:val="22"/>
              </w:rPr>
              <w:t>ORG_</w:t>
            </w:r>
            <w:r>
              <w:rPr>
                <w:rFonts w:ascii="新宋体" w:eastAsia="新宋体" w:hAnsi="新宋体"/>
                <w:szCs w:val="22"/>
              </w:rPr>
              <w:t>AGENCY</w:t>
            </w:r>
          </w:p>
        </w:tc>
        <w:tc>
          <w:tcPr>
            <w:tcW w:w="3118" w:type="dxa"/>
            <w:gridSpan w:val="3"/>
            <w:tcBorders>
              <w:left w:val="single" w:sz="4" w:space="0" w:color="auto"/>
            </w:tcBorders>
          </w:tcPr>
          <w:p w14:paraId="61D2E8F4" w14:textId="77777777" w:rsidR="00F46C19" w:rsidRPr="00AA2803" w:rsidRDefault="00F46C19" w:rsidP="00F46C1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AGENCY_CODE</w:t>
            </w:r>
          </w:p>
        </w:tc>
        <w:tc>
          <w:tcPr>
            <w:tcW w:w="3129" w:type="dxa"/>
            <w:gridSpan w:val="5"/>
            <w:tcBorders>
              <w:left w:val="single" w:sz="4" w:space="0" w:color="auto"/>
            </w:tcBorders>
          </w:tcPr>
          <w:p w14:paraId="733FBCBE" w14:textId="77777777" w:rsidR="00F46C19" w:rsidRPr="00AA2803" w:rsidRDefault="00F46C19" w:rsidP="00F46C1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F46C19" w:rsidRPr="00AA2803" w14:paraId="4247ACC0" w14:textId="77777777" w:rsidTr="00F46C19">
        <w:trPr>
          <w:trHeight w:val="231"/>
        </w:trPr>
        <w:tc>
          <w:tcPr>
            <w:tcW w:w="531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E10298B" w14:textId="77777777" w:rsidR="00F46C19" w:rsidRPr="00AA2803" w:rsidRDefault="00F46C19" w:rsidP="00F46C19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2969" w:type="dxa"/>
            <w:gridSpan w:val="3"/>
            <w:tcBorders>
              <w:left w:val="single" w:sz="4" w:space="0" w:color="auto"/>
            </w:tcBorders>
          </w:tcPr>
          <w:p w14:paraId="7D169BB9" w14:textId="07FFD580" w:rsidR="00F46C19" w:rsidRDefault="00F46C19" w:rsidP="00F46C1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IDX_FLOW_</w:t>
            </w:r>
            <w:r>
              <w:rPr>
                <w:rFonts w:ascii="新宋体" w:eastAsia="新宋体" w:hAnsi="新宋体"/>
                <w:szCs w:val="22"/>
              </w:rPr>
              <w:t>CANCEL</w:t>
            </w:r>
            <w:r>
              <w:rPr>
                <w:rFonts w:ascii="新宋体" w:eastAsia="新宋体" w:hAnsi="新宋体" w:hint="eastAsia"/>
                <w:szCs w:val="22"/>
              </w:rPr>
              <w:t>_</w:t>
            </w:r>
            <w:r w:rsidR="00C06E3E">
              <w:rPr>
                <w:rFonts w:ascii="新宋体" w:eastAsia="新宋体" w:hAnsi="新宋体"/>
                <w:szCs w:val="22"/>
              </w:rPr>
              <w:t>ORG_</w:t>
            </w:r>
            <w:r>
              <w:rPr>
                <w:rFonts w:ascii="新宋体" w:eastAsia="新宋体" w:hAnsi="新宋体" w:hint="eastAsia"/>
                <w:szCs w:val="22"/>
              </w:rPr>
              <w:t>AREA</w:t>
            </w:r>
          </w:p>
        </w:tc>
        <w:tc>
          <w:tcPr>
            <w:tcW w:w="3118" w:type="dxa"/>
            <w:gridSpan w:val="3"/>
            <w:tcBorders>
              <w:left w:val="single" w:sz="4" w:space="0" w:color="auto"/>
            </w:tcBorders>
          </w:tcPr>
          <w:p w14:paraId="67610D81" w14:textId="77777777" w:rsidR="00F46C19" w:rsidRDefault="00F46C19" w:rsidP="00F46C1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AREA_CODE</w:t>
            </w:r>
          </w:p>
        </w:tc>
        <w:tc>
          <w:tcPr>
            <w:tcW w:w="3129" w:type="dxa"/>
            <w:gridSpan w:val="5"/>
            <w:tcBorders>
              <w:left w:val="single" w:sz="4" w:space="0" w:color="auto"/>
            </w:tcBorders>
          </w:tcPr>
          <w:p w14:paraId="114FED1A" w14:textId="77777777" w:rsidR="00F46C19" w:rsidRPr="00AA2803" w:rsidRDefault="00F46C19" w:rsidP="00F46C1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F46C19" w:rsidRPr="00AA2803" w14:paraId="373FD3E4" w14:textId="77777777" w:rsidTr="00F46C19">
        <w:trPr>
          <w:trHeight w:val="231"/>
        </w:trPr>
        <w:tc>
          <w:tcPr>
            <w:tcW w:w="531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2BB2554" w14:textId="77777777" w:rsidR="00F46C19" w:rsidRPr="00AA2803" w:rsidRDefault="00F46C19" w:rsidP="00F46C19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2969" w:type="dxa"/>
            <w:gridSpan w:val="3"/>
            <w:tcBorders>
              <w:left w:val="single" w:sz="4" w:space="0" w:color="auto"/>
            </w:tcBorders>
          </w:tcPr>
          <w:p w14:paraId="7093F0B6" w14:textId="7CAE4A77" w:rsidR="00F46C19" w:rsidRDefault="00F46C19" w:rsidP="00F46C1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IDX_FLOW_</w:t>
            </w:r>
            <w:r>
              <w:rPr>
                <w:rFonts w:ascii="新宋体" w:eastAsia="新宋体" w:hAnsi="新宋体"/>
                <w:szCs w:val="22"/>
              </w:rPr>
              <w:t>CANCEL</w:t>
            </w:r>
            <w:r>
              <w:rPr>
                <w:rFonts w:ascii="新宋体" w:eastAsia="新宋体" w:hAnsi="新宋体" w:hint="eastAsia"/>
                <w:szCs w:val="22"/>
              </w:rPr>
              <w:t>_</w:t>
            </w:r>
            <w:r w:rsidR="00C06E3E">
              <w:rPr>
                <w:rFonts w:ascii="新宋体" w:eastAsia="新宋体" w:hAnsi="新宋体"/>
                <w:szCs w:val="22"/>
              </w:rPr>
              <w:t>ORG_</w:t>
            </w:r>
            <w:r>
              <w:rPr>
                <w:rFonts w:ascii="新宋体" w:eastAsia="新宋体" w:hAnsi="新宋体" w:hint="eastAsia"/>
                <w:szCs w:val="22"/>
              </w:rPr>
              <w:t>GAME</w:t>
            </w:r>
          </w:p>
        </w:tc>
        <w:tc>
          <w:tcPr>
            <w:tcW w:w="3118" w:type="dxa"/>
            <w:gridSpan w:val="3"/>
            <w:tcBorders>
              <w:left w:val="single" w:sz="4" w:space="0" w:color="auto"/>
            </w:tcBorders>
          </w:tcPr>
          <w:p w14:paraId="76867737" w14:textId="77777777" w:rsidR="00F46C19" w:rsidRDefault="00F46C19" w:rsidP="00F46C1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PLAN_CODE,BATCH_NO</w:t>
            </w:r>
          </w:p>
        </w:tc>
        <w:tc>
          <w:tcPr>
            <w:tcW w:w="3129" w:type="dxa"/>
            <w:gridSpan w:val="5"/>
            <w:tcBorders>
              <w:left w:val="single" w:sz="4" w:space="0" w:color="auto"/>
            </w:tcBorders>
          </w:tcPr>
          <w:p w14:paraId="1F9877FC" w14:textId="77777777" w:rsidR="00F46C19" w:rsidRPr="00AA2803" w:rsidRDefault="00F46C19" w:rsidP="00F46C1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F46C19" w:rsidRPr="00AA2803" w14:paraId="0330015F" w14:textId="77777777" w:rsidTr="00F46C19">
        <w:tc>
          <w:tcPr>
            <w:tcW w:w="531" w:type="dxa"/>
            <w:gridSpan w:val="2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6B0A766" w14:textId="77777777" w:rsidR="00F46C19" w:rsidRPr="00AA2803" w:rsidRDefault="00F46C19" w:rsidP="00F46C19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约束</w:t>
            </w:r>
          </w:p>
        </w:tc>
        <w:tc>
          <w:tcPr>
            <w:tcW w:w="9216" w:type="dxa"/>
            <w:gridSpan w:val="11"/>
            <w:tcBorders>
              <w:left w:val="single" w:sz="4" w:space="0" w:color="auto"/>
            </w:tcBorders>
          </w:tcPr>
          <w:p w14:paraId="6212B82A" w14:textId="77777777" w:rsidR="00F46C19" w:rsidRPr="00AA2803" w:rsidRDefault="00F46C19" w:rsidP="00F46C1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F46C19" w:rsidRPr="00AA2803" w14:paraId="4BDB8340" w14:textId="77777777" w:rsidTr="00F46C19">
        <w:trPr>
          <w:trHeight w:val="231"/>
        </w:trPr>
        <w:tc>
          <w:tcPr>
            <w:tcW w:w="531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3B15261" w14:textId="77777777" w:rsidR="00F46C19" w:rsidRPr="00AA2803" w:rsidRDefault="00F46C19" w:rsidP="00F46C19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</w:t>
            </w: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24B24E46" w14:textId="77777777" w:rsidR="00F46C19" w:rsidRPr="00AA2803" w:rsidRDefault="00F46C19" w:rsidP="00F46C19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分区类型</w:t>
            </w:r>
          </w:p>
        </w:tc>
        <w:tc>
          <w:tcPr>
            <w:tcW w:w="1489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6771A7A6" w14:textId="77777777" w:rsidR="00F46C19" w:rsidRPr="00AA2803" w:rsidRDefault="00F46C19" w:rsidP="00F46C19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分区字段</w:t>
            </w:r>
          </w:p>
        </w:tc>
        <w:tc>
          <w:tcPr>
            <w:tcW w:w="6239" w:type="dxa"/>
            <w:gridSpan w:val="7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0E396B71" w14:textId="77777777" w:rsidR="00F46C19" w:rsidRPr="00AA2803" w:rsidRDefault="00F46C19" w:rsidP="00F46C19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分区条件</w:t>
            </w:r>
          </w:p>
        </w:tc>
      </w:tr>
      <w:tr w:rsidR="00F46C19" w:rsidRPr="00AA2803" w14:paraId="1CA405D6" w14:textId="77777777" w:rsidTr="00F46C19">
        <w:trPr>
          <w:trHeight w:val="231"/>
        </w:trPr>
        <w:tc>
          <w:tcPr>
            <w:tcW w:w="531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F4706BE" w14:textId="77777777" w:rsidR="00F46C19" w:rsidRPr="00AA2803" w:rsidRDefault="00F46C19" w:rsidP="00F46C19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</w:tcPr>
          <w:p w14:paraId="22DA6E5B" w14:textId="77777777" w:rsidR="00F46C19" w:rsidRPr="00AA2803" w:rsidRDefault="00F46C19" w:rsidP="00F46C1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主分区</w:t>
            </w:r>
          </w:p>
        </w:tc>
        <w:tc>
          <w:tcPr>
            <w:tcW w:w="1489" w:type="dxa"/>
            <w:gridSpan w:val="2"/>
            <w:tcBorders>
              <w:left w:val="single" w:sz="4" w:space="0" w:color="auto"/>
            </w:tcBorders>
          </w:tcPr>
          <w:p w14:paraId="30C86FE7" w14:textId="77777777" w:rsidR="00F46C19" w:rsidRPr="00AA2803" w:rsidRDefault="00F46C19" w:rsidP="00F46C1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6239" w:type="dxa"/>
            <w:gridSpan w:val="7"/>
            <w:tcBorders>
              <w:left w:val="single" w:sz="4" w:space="0" w:color="auto"/>
            </w:tcBorders>
          </w:tcPr>
          <w:p w14:paraId="1479B867" w14:textId="77777777" w:rsidR="00F46C19" w:rsidRPr="00AA2803" w:rsidRDefault="00F46C19" w:rsidP="00F46C1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F46C19" w:rsidRPr="00AA2803" w14:paraId="44694F17" w14:textId="77777777" w:rsidTr="00F46C19">
        <w:trPr>
          <w:trHeight w:val="231"/>
        </w:trPr>
        <w:tc>
          <w:tcPr>
            <w:tcW w:w="531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B80A1FB" w14:textId="77777777" w:rsidR="00F46C19" w:rsidRPr="00AA2803" w:rsidRDefault="00F46C19" w:rsidP="00F46C19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</w:tcPr>
          <w:p w14:paraId="70D2FFB5" w14:textId="77777777" w:rsidR="00F46C19" w:rsidRPr="00AA2803" w:rsidRDefault="00F46C19" w:rsidP="00F46C1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子分区</w:t>
            </w:r>
          </w:p>
        </w:tc>
        <w:tc>
          <w:tcPr>
            <w:tcW w:w="1489" w:type="dxa"/>
            <w:gridSpan w:val="2"/>
            <w:tcBorders>
              <w:left w:val="single" w:sz="4" w:space="0" w:color="auto"/>
            </w:tcBorders>
          </w:tcPr>
          <w:p w14:paraId="69A8C7AD" w14:textId="77777777" w:rsidR="00F46C19" w:rsidRPr="00AA2803" w:rsidRDefault="00F46C19" w:rsidP="00F46C1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6239" w:type="dxa"/>
            <w:gridSpan w:val="7"/>
            <w:tcBorders>
              <w:left w:val="single" w:sz="4" w:space="0" w:color="auto"/>
            </w:tcBorders>
          </w:tcPr>
          <w:p w14:paraId="0B011AAE" w14:textId="77777777" w:rsidR="00F46C19" w:rsidRPr="00AA2803" w:rsidRDefault="00F46C19" w:rsidP="00F46C1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</w:tbl>
    <w:p w14:paraId="170C02F2" w14:textId="77777777" w:rsidR="00507BCB" w:rsidRPr="00AA2803" w:rsidRDefault="00507BCB" w:rsidP="00507BCB"/>
    <w:p w14:paraId="0F165005" w14:textId="77777777" w:rsidR="00507BCB" w:rsidRPr="00AA2803" w:rsidRDefault="00507BCB" w:rsidP="00836C28"/>
    <w:p w14:paraId="4B2B6A16" w14:textId="77777777" w:rsidR="00057332" w:rsidRPr="00AA2803" w:rsidRDefault="00524BED" w:rsidP="001E4D5E">
      <w:pPr>
        <w:pStyle w:val="4"/>
      </w:pPr>
      <w:bookmarkStart w:id="109" w:name="_Toc435450871"/>
      <w:r w:rsidRPr="00AA2803">
        <w:rPr>
          <w:rFonts w:hint="eastAsia"/>
        </w:rPr>
        <w:t>机构资金流水（</w:t>
      </w:r>
      <w:r w:rsidR="00057332" w:rsidRPr="00AA2803">
        <w:rPr>
          <w:rFonts w:hint="eastAsia"/>
        </w:rPr>
        <w:t>FLOW_</w:t>
      </w:r>
      <w:r w:rsidR="00057332" w:rsidRPr="00AA2803">
        <w:t>ORG</w:t>
      </w:r>
      <w:r w:rsidRPr="00AA2803">
        <w:rPr>
          <w:rFonts w:hint="eastAsia"/>
        </w:rPr>
        <w:t>）</w:t>
      </w:r>
      <w:bookmarkEnd w:id="109"/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90"/>
        <w:gridCol w:w="141"/>
        <w:gridCol w:w="698"/>
        <w:gridCol w:w="790"/>
        <w:gridCol w:w="1066"/>
        <w:gridCol w:w="415"/>
        <w:gridCol w:w="8"/>
        <w:gridCol w:w="1982"/>
        <w:gridCol w:w="1128"/>
        <w:gridCol w:w="288"/>
        <w:gridCol w:w="562"/>
        <w:gridCol w:w="145"/>
        <w:gridCol w:w="564"/>
        <w:gridCol w:w="1570"/>
      </w:tblGrid>
      <w:tr w:rsidR="00AA2803" w:rsidRPr="00AA2803" w14:paraId="5F337BC1" w14:textId="77777777" w:rsidTr="001E4D5E">
        <w:tc>
          <w:tcPr>
            <w:tcW w:w="1229" w:type="dxa"/>
            <w:gridSpan w:val="3"/>
            <w:shd w:val="clear" w:color="auto" w:fill="C0C0C0"/>
          </w:tcPr>
          <w:p w14:paraId="5B919ADE" w14:textId="77777777" w:rsidR="00057332" w:rsidRPr="00AA2803" w:rsidRDefault="00057332" w:rsidP="001E4D5E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汉字注解</w:t>
            </w:r>
          </w:p>
        </w:tc>
        <w:tc>
          <w:tcPr>
            <w:tcW w:w="4261" w:type="dxa"/>
            <w:gridSpan w:val="5"/>
            <w:shd w:val="clear" w:color="auto" w:fill="auto"/>
          </w:tcPr>
          <w:p w14:paraId="7BEF1E6C" w14:textId="77777777" w:rsidR="00057332" w:rsidRPr="00AA2803" w:rsidRDefault="00605C6F" w:rsidP="001E4D5E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机构</w:t>
            </w:r>
            <w:r w:rsidR="00057332"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资金流水</w:t>
            </w:r>
          </w:p>
        </w:tc>
        <w:tc>
          <w:tcPr>
            <w:tcW w:w="1416" w:type="dxa"/>
            <w:gridSpan w:val="2"/>
            <w:shd w:val="clear" w:color="auto" w:fill="C0C0C0"/>
          </w:tcPr>
          <w:p w14:paraId="1F6F0508" w14:textId="77777777" w:rsidR="00057332" w:rsidRPr="00AA2803" w:rsidRDefault="00057332" w:rsidP="001E4D5E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表名</w:t>
            </w:r>
          </w:p>
        </w:tc>
        <w:tc>
          <w:tcPr>
            <w:tcW w:w="2841" w:type="dxa"/>
            <w:gridSpan w:val="4"/>
            <w:shd w:val="clear" w:color="auto" w:fill="auto"/>
          </w:tcPr>
          <w:p w14:paraId="0120B7B0" w14:textId="77777777" w:rsidR="00057332" w:rsidRPr="00AA2803" w:rsidRDefault="00605C6F" w:rsidP="001E4D5E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/>
                <w:b/>
                <w:sz w:val="24"/>
                <w:szCs w:val="22"/>
              </w:rPr>
              <w:t>FLOW_ORG</w:t>
            </w:r>
          </w:p>
        </w:tc>
      </w:tr>
      <w:tr w:rsidR="00AA2803" w:rsidRPr="00AA2803" w14:paraId="04021CAE" w14:textId="77777777" w:rsidTr="00067AC9"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horzCross" w:color="auto" w:fill="C0C0C0"/>
          </w:tcPr>
          <w:p w14:paraId="551F8A62" w14:textId="77777777" w:rsidR="00057332" w:rsidRPr="00AA2803" w:rsidRDefault="00057332" w:rsidP="001E4D5E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</w:p>
        </w:tc>
        <w:tc>
          <w:tcPr>
            <w:tcW w:w="2695" w:type="dxa"/>
            <w:gridSpan w:val="4"/>
            <w:tcBorders>
              <w:left w:val="single" w:sz="4" w:space="0" w:color="auto"/>
            </w:tcBorders>
            <w:shd w:val="clear" w:color="auto" w:fill="C0C0C0"/>
          </w:tcPr>
          <w:p w14:paraId="360CACCA" w14:textId="77777777" w:rsidR="00057332" w:rsidRPr="00AA2803" w:rsidRDefault="00057332" w:rsidP="001E4D5E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字段名称</w:t>
            </w:r>
          </w:p>
        </w:tc>
        <w:tc>
          <w:tcPr>
            <w:tcW w:w="2405" w:type="dxa"/>
            <w:gridSpan w:val="3"/>
            <w:shd w:val="clear" w:color="auto" w:fill="C0C0C0"/>
          </w:tcPr>
          <w:p w14:paraId="1F4D9D66" w14:textId="77777777" w:rsidR="00057332" w:rsidRPr="00AA2803" w:rsidRDefault="00057332" w:rsidP="001E4D5E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字段命名</w:t>
            </w:r>
          </w:p>
        </w:tc>
        <w:tc>
          <w:tcPr>
            <w:tcW w:w="1978" w:type="dxa"/>
            <w:gridSpan w:val="3"/>
            <w:shd w:val="clear" w:color="auto" w:fill="C0C0C0"/>
          </w:tcPr>
          <w:p w14:paraId="7F9C07A0" w14:textId="77777777" w:rsidR="00057332" w:rsidRPr="00AA2803" w:rsidRDefault="00057332" w:rsidP="001E4D5E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类型</w:t>
            </w:r>
          </w:p>
        </w:tc>
        <w:tc>
          <w:tcPr>
            <w:tcW w:w="709" w:type="dxa"/>
            <w:gridSpan w:val="2"/>
            <w:shd w:val="clear" w:color="auto" w:fill="C0C0C0"/>
          </w:tcPr>
          <w:p w14:paraId="1FDD8076" w14:textId="77777777" w:rsidR="00057332" w:rsidRPr="00AA2803" w:rsidRDefault="00057332" w:rsidP="001E4D5E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非空</w:t>
            </w:r>
          </w:p>
        </w:tc>
        <w:tc>
          <w:tcPr>
            <w:tcW w:w="1570" w:type="dxa"/>
            <w:shd w:val="clear" w:color="auto" w:fill="C0C0C0"/>
          </w:tcPr>
          <w:p w14:paraId="0F95E1BF" w14:textId="77777777" w:rsidR="00057332" w:rsidRPr="00AA2803" w:rsidRDefault="00057332" w:rsidP="001E4D5E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默认</w:t>
            </w:r>
          </w:p>
        </w:tc>
      </w:tr>
      <w:tr w:rsidR="00AA2803" w:rsidRPr="00AA2803" w14:paraId="47F92F63" w14:textId="77777777" w:rsidTr="00067AC9">
        <w:tc>
          <w:tcPr>
            <w:tcW w:w="390" w:type="dxa"/>
            <w:tcBorders>
              <w:top w:val="single" w:sz="4" w:space="0" w:color="auto"/>
            </w:tcBorders>
          </w:tcPr>
          <w:p w14:paraId="6012ECD7" w14:textId="77777777" w:rsidR="00057332" w:rsidRPr="00AA2803" w:rsidRDefault="00057332" w:rsidP="006164CE">
            <w:pPr>
              <w:pStyle w:val="af"/>
              <w:numPr>
                <w:ilvl w:val="0"/>
                <w:numId w:val="59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695" w:type="dxa"/>
            <w:gridSpan w:val="4"/>
          </w:tcPr>
          <w:p w14:paraId="5114E5B2" w14:textId="77777777" w:rsidR="00057332" w:rsidRPr="00AA2803" w:rsidRDefault="00057332" w:rsidP="00605C6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流水</w:t>
            </w:r>
            <w:r w:rsidR="00605C6F" w:rsidRPr="00AA2803">
              <w:rPr>
                <w:rFonts w:ascii="新宋体" w:eastAsia="新宋体" w:hAnsi="新宋体" w:hint="eastAsia"/>
                <w:szCs w:val="22"/>
              </w:rPr>
              <w:t>号</w:t>
            </w:r>
            <w:r w:rsidRPr="00AA2803">
              <w:rPr>
                <w:rFonts w:ascii="新宋体" w:eastAsia="新宋体" w:hAnsi="新宋体" w:hint="eastAsia"/>
                <w:szCs w:val="22"/>
              </w:rPr>
              <w:t>（</w:t>
            </w:r>
            <w:r w:rsidR="00605C6F" w:rsidRPr="00AA2803">
              <w:rPr>
                <w:rFonts w:ascii="新宋体" w:eastAsia="新宋体" w:hAnsi="新宋体" w:hint="eastAsia"/>
                <w:szCs w:val="22"/>
              </w:rPr>
              <w:t>JG</w:t>
            </w:r>
            <w:r w:rsidRPr="00AA2803">
              <w:rPr>
                <w:rFonts w:ascii="新宋体" w:eastAsia="新宋体" w:hAnsi="新宋体" w:hint="eastAsia"/>
                <w:szCs w:val="22"/>
              </w:rPr>
              <w:t>123456789012345678901234）</w:t>
            </w:r>
          </w:p>
        </w:tc>
        <w:tc>
          <w:tcPr>
            <w:tcW w:w="2405" w:type="dxa"/>
            <w:gridSpan w:val="3"/>
          </w:tcPr>
          <w:p w14:paraId="29BCC597" w14:textId="77777777" w:rsidR="00057332" w:rsidRPr="00AA2803" w:rsidRDefault="00605C6F" w:rsidP="001E4D5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ORG</w:t>
            </w:r>
            <w:r w:rsidR="00057332" w:rsidRPr="00AA2803">
              <w:rPr>
                <w:rFonts w:ascii="新宋体" w:eastAsia="新宋体" w:hAnsi="新宋体"/>
                <w:szCs w:val="22"/>
              </w:rPr>
              <w:t>_</w:t>
            </w:r>
            <w:r w:rsidRPr="00AA2803">
              <w:rPr>
                <w:rFonts w:ascii="新宋体" w:eastAsia="新宋体" w:hAnsi="新宋体" w:hint="eastAsia"/>
                <w:szCs w:val="22"/>
              </w:rPr>
              <w:t>FUND</w:t>
            </w:r>
            <w:r w:rsidRPr="00AA2803">
              <w:rPr>
                <w:rFonts w:ascii="新宋体" w:eastAsia="新宋体" w:hAnsi="新宋体"/>
                <w:szCs w:val="22"/>
              </w:rPr>
              <w:t>_</w:t>
            </w:r>
            <w:r w:rsidR="00057332" w:rsidRPr="00AA2803">
              <w:rPr>
                <w:rFonts w:ascii="新宋体" w:eastAsia="新宋体" w:hAnsi="新宋体"/>
                <w:szCs w:val="22"/>
              </w:rPr>
              <w:t>FLOW</w:t>
            </w:r>
          </w:p>
        </w:tc>
        <w:tc>
          <w:tcPr>
            <w:tcW w:w="1978" w:type="dxa"/>
            <w:gridSpan w:val="3"/>
          </w:tcPr>
          <w:p w14:paraId="49F50939" w14:textId="77777777" w:rsidR="00057332" w:rsidRPr="00AA2803" w:rsidRDefault="00057332" w:rsidP="00605C6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CHAR(</w:t>
            </w:r>
            <w:r w:rsidR="00605C6F" w:rsidRPr="00AA2803">
              <w:rPr>
                <w:rFonts w:ascii="新宋体" w:eastAsia="新宋体" w:hAnsi="新宋体"/>
                <w:szCs w:val="22"/>
              </w:rPr>
              <w:t>24</w:t>
            </w:r>
            <w:r w:rsidRPr="00AA2803">
              <w:rPr>
                <w:rFonts w:ascii="新宋体" w:eastAsia="新宋体" w:hAnsi="新宋体"/>
                <w:szCs w:val="22"/>
              </w:rPr>
              <w:t>)</w:t>
            </w:r>
          </w:p>
        </w:tc>
        <w:tc>
          <w:tcPr>
            <w:tcW w:w="709" w:type="dxa"/>
            <w:gridSpan w:val="2"/>
          </w:tcPr>
          <w:p w14:paraId="586FA19A" w14:textId="77777777" w:rsidR="00057332" w:rsidRPr="00AA2803" w:rsidRDefault="00057332" w:rsidP="001E4D5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70" w:type="dxa"/>
          </w:tcPr>
          <w:p w14:paraId="4D977F3D" w14:textId="77777777" w:rsidR="00057332" w:rsidRPr="00AA2803" w:rsidRDefault="00057332" w:rsidP="001E4D5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6E5093A4" w14:textId="77777777" w:rsidTr="00067AC9">
        <w:tc>
          <w:tcPr>
            <w:tcW w:w="390" w:type="dxa"/>
            <w:tcBorders>
              <w:top w:val="single" w:sz="4" w:space="0" w:color="auto"/>
            </w:tcBorders>
          </w:tcPr>
          <w:p w14:paraId="3D9BB5D7" w14:textId="77777777" w:rsidR="00057332" w:rsidRPr="00AA2803" w:rsidRDefault="00057332" w:rsidP="006164CE">
            <w:pPr>
              <w:pStyle w:val="af"/>
              <w:numPr>
                <w:ilvl w:val="0"/>
                <w:numId w:val="59"/>
              </w:numPr>
              <w:snapToGrid w:val="0"/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695" w:type="dxa"/>
            <w:gridSpan w:val="4"/>
          </w:tcPr>
          <w:p w14:paraId="199BE0E2" w14:textId="77777777" w:rsidR="00057332" w:rsidRPr="00AA2803" w:rsidRDefault="00605C6F" w:rsidP="001E4D5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参考</w:t>
            </w:r>
            <w:r w:rsidR="000F66E2" w:rsidRPr="00AA2803">
              <w:rPr>
                <w:rFonts w:ascii="新宋体" w:eastAsia="新宋体" w:hAnsi="新宋体" w:hint="eastAsia"/>
                <w:szCs w:val="22"/>
              </w:rPr>
              <w:t>业务编号</w:t>
            </w:r>
          </w:p>
        </w:tc>
        <w:tc>
          <w:tcPr>
            <w:tcW w:w="2405" w:type="dxa"/>
            <w:gridSpan w:val="3"/>
          </w:tcPr>
          <w:p w14:paraId="0C0F0789" w14:textId="77777777" w:rsidR="00057332" w:rsidRPr="00AA2803" w:rsidRDefault="000F66E2" w:rsidP="001E4D5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REF_NO</w:t>
            </w:r>
          </w:p>
        </w:tc>
        <w:tc>
          <w:tcPr>
            <w:tcW w:w="1978" w:type="dxa"/>
            <w:gridSpan w:val="3"/>
          </w:tcPr>
          <w:p w14:paraId="37A0C68C" w14:textId="2D3F976A" w:rsidR="00057332" w:rsidRPr="00AA2803" w:rsidRDefault="00D20855" w:rsidP="00D2085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/>
                <w:szCs w:val="22"/>
              </w:rPr>
              <w:t>VAR</w:t>
            </w:r>
            <w:r w:rsidR="00057332" w:rsidRPr="00AA2803">
              <w:rPr>
                <w:rFonts w:ascii="新宋体" w:eastAsia="新宋体" w:hAnsi="新宋体"/>
                <w:szCs w:val="22"/>
              </w:rPr>
              <w:t>CHAR</w:t>
            </w:r>
            <w:r>
              <w:rPr>
                <w:rFonts w:ascii="新宋体" w:eastAsia="新宋体" w:hAnsi="新宋体"/>
                <w:szCs w:val="22"/>
              </w:rPr>
              <w:t>2</w:t>
            </w:r>
            <w:r w:rsidR="00057332" w:rsidRPr="00AA2803">
              <w:rPr>
                <w:rFonts w:ascii="新宋体" w:eastAsia="新宋体" w:hAnsi="新宋体"/>
                <w:szCs w:val="22"/>
              </w:rPr>
              <w:t>(</w:t>
            </w:r>
            <w:r>
              <w:rPr>
                <w:rFonts w:ascii="新宋体" w:eastAsia="新宋体" w:hAnsi="新宋体"/>
                <w:szCs w:val="22"/>
              </w:rPr>
              <w:t>30</w:t>
            </w:r>
            <w:r w:rsidR="00057332" w:rsidRPr="00AA2803">
              <w:rPr>
                <w:rFonts w:ascii="新宋体" w:eastAsia="新宋体" w:hAnsi="新宋体"/>
                <w:szCs w:val="22"/>
              </w:rPr>
              <w:t>)</w:t>
            </w:r>
          </w:p>
        </w:tc>
        <w:tc>
          <w:tcPr>
            <w:tcW w:w="709" w:type="dxa"/>
            <w:gridSpan w:val="2"/>
          </w:tcPr>
          <w:p w14:paraId="2DEDB00B" w14:textId="77777777" w:rsidR="00057332" w:rsidRPr="00AA2803" w:rsidRDefault="00057332" w:rsidP="001E4D5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70" w:type="dxa"/>
          </w:tcPr>
          <w:p w14:paraId="12875EE8" w14:textId="77777777" w:rsidR="00057332" w:rsidRPr="00AA2803" w:rsidRDefault="00057332" w:rsidP="001E4D5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7417B7" w:rsidRPr="00AA2803" w14:paraId="6D5E0E9B" w14:textId="77777777" w:rsidTr="00067AC9">
        <w:tc>
          <w:tcPr>
            <w:tcW w:w="390" w:type="dxa"/>
            <w:tcBorders>
              <w:top w:val="single" w:sz="4" w:space="0" w:color="auto"/>
            </w:tcBorders>
          </w:tcPr>
          <w:p w14:paraId="243CDE9C" w14:textId="77777777" w:rsidR="007417B7" w:rsidRPr="00AA2803" w:rsidRDefault="007417B7" w:rsidP="006164CE">
            <w:pPr>
              <w:pStyle w:val="af"/>
              <w:numPr>
                <w:ilvl w:val="0"/>
                <w:numId w:val="59"/>
              </w:numPr>
              <w:snapToGrid w:val="0"/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695" w:type="dxa"/>
            <w:gridSpan w:val="4"/>
          </w:tcPr>
          <w:p w14:paraId="4E34CD07" w14:textId="0EB2CB6A" w:rsidR="007417B7" w:rsidRPr="00AA2803" w:rsidRDefault="007417B7" w:rsidP="007417B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资金类型（1-充值，2-提现，</w:t>
            </w:r>
            <w:r w:rsidR="00DB5352" w:rsidRPr="00DB5352">
              <w:rPr>
                <w:rFonts w:ascii="新宋体" w:eastAsia="新宋体" w:hAnsi="新宋体" w:hint="eastAsia"/>
                <w:szCs w:val="22"/>
              </w:rPr>
              <w:t>3-彩票调拨入库（机构）、4-彩票调拨入库佣金（机构）、12-彩票调拨出库（机构）、21-站点兑奖导致机构佣金（机构）、22-站点兑奖导致机构增加资金（机构）、23-中心兑奖导致机构佣金（机构）、24-中心兑奖导致机构增加资金（机构）、31-</w:t>
            </w:r>
            <w:r w:rsidR="00DB5352">
              <w:rPr>
                <w:rFonts w:ascii="新宋体" w:eastAsia="新宋体" w:hAnsi="新宋体" w:hint="eastAsia"/>
                <w:szCs w:val="22"/>
              </w:rPr>
              <w:t>彩票调拨出库退佣金（机构）</w:t>
            </w:r>
            <w:r w:rsidRPr="00AA2803">
              <w:rPr>
                <w:rFonts w:ascii="新宋体" w:eastAsia="新宋体" w:hAnsi="新宋体" w:hint="eastAsia"/>
                <w:szCs w:val="22"/>
              </w:rPr>
              <w:t>）</w:t>
            </w:r>
          </w:p>
        </w:tc>
        <w:tc>
          <w:tcPr>
            <w:tcW w:w="2405" w:type="dxa"/>
            <w:gridSpan w:val="3"/>
          </w:tcPr>
          <w:p w14:paraId="5AAA74E3" w14:textId="77777777" w:rsidR="007417B7" w:rsidRPr="00AA2803" w:rsidRDefault="007417B7" w:rsidP="007417B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FLOW_TYPE</w:t>
            </w:r>
          </w:p>
        </w:tc>
        <w:tc>
          <w:tcPr>
            <w:tcW w:w="1978" w:type="dxa"/>
            <w:gridSpan w:val="3"/>
          </w:tcPr>
          <w:p w14:paraId="5852FF28" w14:textId="77777777" w:rsidR="007417B7" w:rsidRPr="00AA2803" w:rsidRDefault="007417B7" w:rsidP="007417B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NUMBER(</w:t>
            </w:r>
            <w:r>
              <w:rPr>
                <w:rFonts w:ascii="新宋体" w:eastAsia="新宋体" w:hAnsi="新宋体"/>
                <w:szCs w:val="22"/>
              </w:rPr>
              <w:t>2</w:t>
            </w:r>
            <w:r w:rsidRPr="00AA2803">
              <w:rPr>
                <w:rFonts w:ascii="新宋体" w:eastAsia="新宋体" w:hAnsi="新宋体" w:hint="eastAsia"/>
                <w:szCs w:val="22"/>
              </w:rPr>
              <w:t>)</w:t>
            </w:r>
          </w:p>
        </w:tc>
        <w:tc>
          <w:tcPr>
            <w:tcW w:w="709" w:type="dxa"/>
            <w:gridSpan w:val="2"/>
          </w:tcPr>
          <w:p w14:paraId="03138172" w14:textId="7999C18C" w:rsidR="007417B7" w:rsidRPr="00AA2803" w:rsidRDefault="007417B7" w:rsidP="007417B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70" w:type="dxa"/>
          </w:tcPr>
          <w:p w14:paraId="1E5992B6" w14:textId="77777777" w:rsidR="007417B7" w:rsidRPr="00AA2803" w:rsidRDefault="007417B7" w:rsidP="007417B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7417B7" w:rsidRPr="00AA2803" w14:paraId="2DA51BFE" w14:textId="77777777" w:rsidTr="00067AC9">
        <w:tc>
          <w:tcPr>
            <w:tcW w:w="390" w:type="dxa"/>
            <w:tcBorders>
              <w:top w:val="single" w:sz="4" w:space="0" w:color="auto"/>
            </w:tcBorders>
          </w:tcPr>
          <w:p w14:paraId="4C6353E2" w14:textId="77777777" w:rsidR="007417B7" w:rsidRPr="00AA2803" w:rsidRDefault="007417B7" w:rsidP="006164CE">
            <w:pPr>
              <w:pStyle w:val="af"/>
              <w:numPr>
                <w:ilvl w:val="0"/>
                <w:numId w:val="59"/>
              </w:numPr>
              <w:snapToGrid w:val="0"/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695" w:type="dxa"/>
            <w:gridSpan w:val="4"/>
          </w:tcPr>
          <w:p w14:paraId="1995DD72" w14:textId="77777777" w:rsidR="007417B7" w:rsidRPr="00AA2803" w:rsidRDefault="007417B7" w:rsidP="007417B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账户编码</w:t>
            </w:r>
          </w:p>
        </w:tc>
        <w:tc>
          <w:tcPr>
            <w:tcW w:w="2405" w:type="dxa"/>
            <w:gridSpan w:val="3"/>
          </w:tcPr>
          <w:p w14:paraId="255D17D0" w14:textId="77777777" w:rsidR="007417B7" w:rsidRPr="00AA2803" w:rsidRDefault="007417B7" w:rsidP="007417B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ACC_NO</w:t>
            </w:r>
          </w:p>
        </w:tc>
        <w:tc>
          <w:tcPr>
            <w:tcW w:w="1978" w:type="dxa"/>
            <w:gridSpan w:val="3"/>
          </w:tcPr>
          <w:p w14:paraId="7F673F48" w14:textId="77777777" w:rsidR="007417B7" w:rsidRPr="00AA2803" w:rsidRDefault="007417B7" w:rsidP="007417B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CHAR(12)</w:t>
            </w:r>
          </w:p>
        </w:tc>
        <w:tc>
          <w:tcPr>
            <w:tcW w:w="709" w:type="dxa"/>
            <w:gridSpan w:val="2"/>
          </w:tcPr>
          <w:p w14:paraId="36F39A41" w14:textId="30D6ED68" w:rsidR="007417B7" w:rsidRPr="00AA2803" w:rsidRDefault="007417B7" w:rsidP="007417B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70" w:type="dxa"/>
          </w:tcPr>
          <w:p w14:paraId="3A717513" w14:textId="77777777" w:rsidR="007417B7" w:rsidRPr="00AA2803" w:rsidRDefault="007417B7" w:rsidP="007417B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7417B7" w:rsidRPr="00AA2803" w14:paraId="2097B5EA" w14:textId="77777777" w:rsidTr="00067AC9">
        <w:tc>
          <w:tcPr>
            <w:tcW w:w="390" w:type="dxa"/>
            <w:tcBorders>
              <w:top w:val="single" w:sz="4" w:space="0" w:color="auto"/>
            </w:tcBorders>
          </w:tcPr>
          <w:p w14:paraId="21052E64" w14:textId="77777777" w:rsidR="007417B7" w:rsidRPr="00AA2803" w:rsidRDefault="007417B7" w:rsidP="006164CE">
            <w:pPr>
              <w:pStyle w:val="af"/>
              <w:numPr>
                <w:ilvl w:val="0"/>
                <w:numId w:val="59"/>
              </w:numPr>
              <w:snapToGrid w:val="0"/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695" w:type="dxa"/>
            <w:gridSpan w:val="4"/>
          </w:tcPr>
          <w:p w14:paraId="5ED181AD" w14:textId="68CFCAAB" w:rsidR="007417B7" w:rsidRPr="00AA2803" w:rsidRDefault="007417B7" w:rsidP="007417B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部门编码</w:t>
            </w:r>
          </w:p>
        </w:tc>
        <w:tc>
          <w:tcPr>
            <w:tcW w:w="2405" w:type="dxa"/>
            <w:gridSpan w:val="3"/>
          </w:tcPr>
          <w:p w14:paraId="2668B167" w14:textId="7728DDE3" w:rsidR="007417B7" w:rsidRPr="00AA2803" w:rsidRDefault="007417B7" w:rsidP="007417B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ORG_CODE</w:t>
            </w:r>
          </w:p>
        </w:tc>
        <w:tc>
          <w:tcPr>
            <w:tcW w:w="1978" w:type="dxa"/>
            <w:gridSpan w:val="3"/>
          </w:tcPr>
          <w:p w14:paraId="196A70F2" w14:textId="75D557A1" w:rsidR="007417B7" w:rsidRPr="00AA2803" w:rsidRDefault="007417B7" w:rsidP="007417B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CHAR(</w:t>
            </w:r>
            <w:r w:rsidRPr="00AA2803">
              <w:rPr>
                <w:rFonts w:ascii="新宋体" w:eastAsia="新宋体" w:hAnsi="新宋体" w:hint="eastAsia"/>
                <w:szCs w:val="22"/>
              </w:rPr>
              <w:t>2</w:t>
            </w:r>
            <w:r w:rsidRPr="00AA2803">
              <w:rPr>
                <w:rFonts w:ascii="新宋体" w:eastAsia="新宋体" w:hAnsi="新宋体"/>
                <w:szCs w:val="22"/>
              </w:rPr>
              <w:t>)</w:t>
            </w:r>
          </w:p>
        </w:tc>
        <w:tc>
          <w:tcPr>
            <w:tcW w:w="709" w:type="dxa"/>
            <w:gridSpan w:val="2"/>
          </w:tcPr>
          <w:p w14:paraId="237BB40E" w14:textId="148FB998" w:rsidR="007417B7" w:rsidRPr="00AA2803" w:rsidRDefault="007417B7" w:rsidP="007417B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70" w:type="dxa"/>
          </w:tcPr>
          <w:p w14:paraId="5BB74324" w14:textId="77777777" w:rsidR="007417B7" w:rsidRPr="00AA2803" w:rsidRDefault="007417B7" w:rsidP="007417B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7417B7" w:rsidRPr="00AA2803" w14:paraId="6E0BED5E" w14:textId="77777777" w:rsidTr="00067AC9">
        <w:tc>
          <w:tcPr>
            <w:tcW w:w="390" w:type="dxa"/>
            <w:tcBorders>
              <w:top w:val="single" w:sz="4" w:space="0" w:color="auto"/>
            </w:tcBorders>
          </w:tcPr>
          <w:p w14:paraId="322F9AB1" w14:textId="77777777" w:rsidR="007417B7" w:rsidRPr="00AA2803" w:rsidRDefault="007417B7" w:rsidP="006164CE">
            <w:pPr>
              <w:pStyle w:val="af"/>
              <w:numPr>
                <w:ilvl w:val="0"/>
                <w:numId w:val="59"/>
              </w:numPr>
              <w:snapToGrid w:val="0"/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695" w:type="dxa"/>
            <w:gridSpan w:val="4"/>
          </w:tcPr>
          <w:p w14:paraId="674E53B6" w14:textId="77777777" w:rsidR="007417B7" w:rsidRPr="00AA2803" w:rsidRDefault="007417B7" w:rsidP="007417B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变更金额</w:t>
            </w:r>
          </w:p>
        </w:tc>
        <w:tc>
          <w:tcPr>
            <w:tcW w:w="2405" w:type="dxa"/>
            <w:gridSpan w:val="3"/>
          </w:tcPr>
          <w:p w14:paraId="42EE5E09" w14:textId="77777777" w:rsidR="007417B7" w:rsidRPr="00AA2803" w:rsidRDefault="007417B7" w:rsidP="007417B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CHANGE_AMOUNT</w:t>
            </w:r>
          </w:p>
        </w:tc>
        <w:tc>
          <w:tcPr>
            <w:tcW w:w="1978" w:type="dxa"/>
            <w:gridSpan w:val="3"/>
          </w:tcPr>
          <w:p w14:paraId="4D9A4ED8" w14:textId="77777777" w:rsidR="007417B7" w:rsidRPr="00AA2803" w:rsidRDefault="007417B7" w:rsidP="007417B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NUMBER(28)</w:t>
            </w:r>
          </w:p>
        </w:tc>
        <w:tc>
          <w:tcPr>
            <w:tcW w:w="709" w:type="dxa"/>
            <w:gridSpan w:val="2"/>
          </w:tcPr>
          <w:p w14:paraId="33CF8A90" w14:textId="29AE0DC2" w:rsidR="007417B7" w:rsidRPr="00AA2803" w:rsidRDefault="007417B7" w:rsidP="007417B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70" w:type="dxa"/>
          </w:tcPr>
          <w:p w14:paraId="3C0384D7" w14:textId="77777777" w:rsidR="007417B7" w:rsidRPr="00AA2803" w:rsidRDefault="007417B7" w:rsidP="007417B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DF5F1F" w:rsidRPr="00AA2803" w14:paraId="3D11EFB3" w14:textId="77777777" w:rsidTr="00067AC9">
        <w:tc>
          <w:tcPr>
            <w:tcW w:w="390" w:type="dxa"/>
            <w:tcBorders>
              <w:top w:val="single" w:sz="4" w:space="0" w:color="auto"/>
            </w:tcBorders>
          </w:tcPr>
          <w:p w14:paraId="5A9E1101" w14:textId="77777777" w:rsidR="00DF5F1F" w:rsidRPr="00AA2803" w:rsidRDefault="00DF5F1F" w:rsidP="006164CE">
            <w:pPr>
              <w:pStyle w:val="af"/>
              <w:numPr>
                <w:ilvl w:val="0"/>
                <w:numId w:val="59"/>
              </w:numPr>
              <w:snapToGrid w:val="0"/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695" w:type="dxa"/>
            <w:gridSpan w:val="4"/>
          </w:tcPr>
          <w:p w14:paraId="7CFF35E4" w14:textId="77777777" w:rsidR="00DF5F1F" w:rsidRPr="00AA2803" w:rsidRDefault="00DF5F1F" w:rsidP="00DF5F1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冻结金额</w:t>
            </w:r>
          </w:p>
        </w:tc>
        <w:tc>
          <w:tcPr>
            <w:tcW w:w="2405" w:type="dxa"/>
            <w:gridSpan w:val="3"/>
          </w:tcPr>
          <w:p w14:paraId="65C3668F" w14:textId="77777777" w:rsidR="00DF5F1F" w:rsidRPr="00AA2803" w:rsidRDefault="00DF5F1F" w:rsidP="00DF5F1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FROZEN_AMOUNT</w:t>
            </w:r>
          </w:p>
        </w:tc>
        <w:tc>
          <w:tcPr>
            <w:tcW w:w="1978" w:type="dxa"/>
            <w:gridSpan w:val="3"/>
          </w:tcPr>
          <w:p w14:paraId="14426A2C" w14:textId="77777777" w:rsidR="00DF5F1F" w:rsidRPr="00AA2803" w:rsidRDefault="00DF5F1F" w:rsidP="00DF5F1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NUMBER(28)</w:t>
            </w:r>
          </w:p>
        </w:tc>
        <w:tc>
          <w:tcPr>
            <w:tcW w:w="709" w:type="dxa"/>
            <w:gridSpan w:val="2"/>
          </w:tcPr>
          <w:p w14:paraId="52EFD4E1" w14:textId="1F58574F" w:rsidR="00DF5F1F" w:rsidRPr="00AA2803" w:rsidRDefault="00DF5F1F" w:rsidP="00DF5F1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70" w:type="dxa"/>
          </w:tcPr>
          <w:p w14:paraId="55C68CBC" w14:textId="1B1A4074" w:rsidR="00DF5F1F" w:rsidRPr="00AA2803" w:rsidRDefault="00DF5F1F" w:rsidP="00DF5F1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0</w:t>
            </w:r>
          </w:p>
        </w:tc>
      </w:tr>
      <w:tr w:rsidR="00DF5F1F" w:rsidRPr="00AA2803" w14:paraId="2D0A58F8" w14:textId="77777777" w:rsidTr="00067AC9">
        <w:tc>
          <w:tcPr>
            <w:tcW w:w="390" w:type="dxa"/>
            <w:tcBorders>
              <w:top w:val="single" w:sz="4" w:space="0" w:color="auto"/>
            </w:tcBorders>
          </w:tcPr>
          <w:p w14:paraId="742572FA" w14:textId="77777777" w:rsidR="00DF5F1F" w:rsidRPr="00AA2803" w:rsidRDefault="00DF5F1F" w:rsidP="006164CE">
            <w:pPr>
              <w:pStyle w:val="af"/>
              <w:numPr>
                <w:ilvl w:val="0"/>
                <w:numId w:val="59"/>
              </w:numPr>
              <w:snapToGrid w:val="0"/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695" w:type="dxa"/>
            <w:gridSpan w:val="4"/>
          </w:tcPr>
          <w:p w14:paraId="5BB8CF90" w14:textId="77777777" w:rsidR="00DF5F1F" w:rsidRPr="00AA2803" w:rsidRDefault="00DF5F1F" w:rsidP="00DF5F1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变更前可用余额</w:t>
            </w:r>
          </w:p>
        </w:tc>
        <w:tc>
          <w:tcPr>
            <w:tcW w:w="2405" w:type="dxa"/>
            <w:gridSpan w:val="3"/>
          </w:tcPr>
          <w:p w14:paraId="5BFFB322" w14:textId="77777777" w:rsidR="00DF5F1F" w:rsidRPr="00AA2803" w:rsidRDefault="00DF5F1F" w:rsidP="00DF5F1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BE_ACCOUNT_BALANCE</w:t>
            </w:r>
          </w:p>
        </w:tc>
        <w:tc>
          <w:tcPr>
            <w:tcW w:w="1978" w:type="dxa"/>
            <w:gridSpan w:val="3"/>
          </w:tcPr>
          <w:p w14:paraId="7B8807CC" w14:textId="77777777" w:rsidR="00DF5F1F" w:rsidRPr="00AA2803" w:rsidRDefault="00DF5F1F" w:rsidP="00DF5F1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NUMBER(28)</w:t>
            </w:r>
          </w:p>
        </w:tc>
        <w:tc>
          <w:tcPr>
            <w:tcW w:w="709" w:type="dxa"/>
            <w:gridSpan w:val="2"/>
          </w:tcPr>
          <w:p w14:paraId="2CA02541" w14:textId="77777777" w:rsidR="00DF5F1F" w:rsidRPr="00AA2803" w:rsidRDefault="00DF5F1F" w:rsidP="00DF5F1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70" w:type="dxa"/>
          </w:tcPr>
          <w:p w14:paraId="16C20A1B" w14:textId="77777777" w:rsidR="00DF5F1F" w:rsidRPr="00AA2803" w:rsidRDefault="00DF5F1F" w:rsidP="00DF5F1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DF5F1F" w:rsidRPr="00AA2803" w14:paraId="457F0847" w14:textId="77777777" w:rsidTr="00067AC9">
        <w:tc>
          <w:tcPr>
            <w:tcW w:w="390" w:type="dxa"/>
            <w:tcBorders>
              <w:top w:val="single" w:sz="4" w:space="0" w:color="auto"/>
            </w:tcBorders>
          </w:tcPr>
          <w:p w14:paraId="0103ED8D" w14:textId="77777777" w:rsidR="00DF5F1F" w:rsidRPr="00AA2803" w:rsidRDefault="00DF5F1F" w:rsidP="006164CE">
            <w:pPr>
              <w:pStyle w:val="af"/>
              <w:numPr>
                <w:ilvl w:val="0"/>
                <w:numId w:val="59"/>
              </w:numPr>
              <w:snapToGrid w:val="0"/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695" w:type="dxa"/>
            <w:gridSpan w:val="4"/>
          </w:tcPr>
          <w:p w14:paraId="0EBCEA54" w14:textId="77777777" w:rsidR="00DF5F1F" w:rsidRPr="00AA2803" w:rsidRDefault="00DF5F1F" w:rsidP="00DF5F1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变更前冻结余额</w:t>
            </w:r>
          </w:p>
        </w:tc>
        <w:tc>
          <w:tcPr>
            <w:tcW w:w="2405" w:type="dxa"/>
            <w:gridSpan w:val="3"/>
          </w:tcPr>
          <w:p w14:paraId="00766386" w14:textId="77777777" w:rsidR="00DF5F1F" w:rsidRPr="00AA2803" w:rsidRDefault="00DF5F1F" w:rsidP="00DF5F1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BE_FROZEN_BALANCE</w:t>
            </w:r>
          </w:p>
        </w:tc>
        <w:tc>
          <w:tcPr>
            <w:tcW w:w="1978" w:type="dxa"/>
            <w:gridSpan w:val="3"/>
          </w:tcPr>
          <w:p w14:paraId="58D4C3D6" w14:textId="77777777" w:rsidR="00DF5F1F" w:rsidRPr="00AA2803" w:rsidRDefault="00DF5F1F" w:rsidP="00DF5F1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NUMBER(28)</w:t>
            </w:r>
          </w:p>
        </w:tc>
        <w:tc>
          <w:tcPr>
            <w:tcW w:w="709" w:type="dxa"/>
            <w:gridSpan w:val="2"/>
          </w:tcPr>
          <w:p w14:paraId="7569DB1E" w14:textId="77777777" w:rsidR="00DF5F1F" w:rsidRPr="00AA2803" w:rsidRDefault="00DF5F1F" w:rsidP="00DF5F1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70" w:type="dxa"/>
          </w:tcPr>
          <w:p w14:paraId="790810F2" w14:textId="77777777" w:rsidR="00DF5F1F" w:rsidRPr="00AA2803" w:rsidRDefault="00DF5F1F" w:rsidP="00DF5F1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DF5F1F" w:rsidRPr="00AA2803" w14:paraId="48FA1C2C" w14:textId="77777777" w:rsidTr="00067AC9">
        <w:tc>
          <w:tcPr>
            <w:tcW w:w="390" w:type="dxa"/>
            <w:tcBorders>
              <w:top w:val="single" w:sz="4" w:space="0" w:color="auto"/>
            </w:tcBorders>
          </w:tcPr>
          <w:p w14:paraId="356D6914" w14:textId="77777777" w:rsidR="00DF5F1F" w:rsidRPr="00AA2803" w:rsidRDefault="00DF5F1F" w:rsidP="006164CE">
            <w:pPr>
              <w:pStyle w:val="af"/>
              <w:numPr>
                <w:ilvl w:val="0"/>
                <w:numId w:val="59"/>
              </w:numPr>
              <w:snapToGrid w:val="0"/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695" w:type="dxa"/>
            <w:gridSpan w:val="4"/>
          </w:tcPr>
          <w:p w14:paraId="41650393" w14:textId="77777777" w:rsidR="00DF5F1F" w:rsidRPr="00AA2803" w:rsidRDefault="00DF5F1F" w:rsidP="00DF5F1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变更后可用余额</w:t>
            </w:r>
          </w:p>
        </w:tc>
        <w:tc>
          <w:tcPr>
            <w:tcW w:w="2405" w:type="dxa"/>
            <w:gridSpan w:val="3"/>
          </w:tcPr>
          <w:p w14:paraId="5B46FA0A" w14:textId="77777777" w:rsidR="00DF5F1F" w:rsidRPr="00AA2803" w:rsidRDefault="00DF5F1F" w:rsidP="00DF5F1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AF_ACCOUNT_BALANCE</w:t>
            </w:r>
          </w:p>
        </w:tc>
        <w:tc>
          <w:tcPr>
            <w:tcW w:w="1978" w:type="dxa"/>
            <w:gridSpan w:val="3"/>
          </w:tcPr>
          <w:p w14:paraId="4CF33117" w14:textId="77777777" w:rsidR="00DF5F1F" w:rsidRPr="00AA2803" w:rsidRDefault="00DF5F1F" w:rsidP="00DF5F1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NUMBER(28)</w:t>
            </w:r>
          </w:p>
        </w:tc>
        <w:tc>
          <w:tcPr>
            <w:tcW w:w="709" w:type="dxa"/>
            <w:gridSpan w:val="2"/>
          </w:tcPr>
          <w:p w14:paraId="28AF28EE" w14:textId="77777777" w:rsidR="00DF5F1F" w:rsidRPr="00AA2803" w:rsidRDefault="00DF5F1F" w:rsidP="00DF5F1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70" w:type="dxa"/>
          </w:tcPr>
          <w:p w14:paraId="62C209AD" w14:textId="77777777" w:rsidR="00DF5F1F" w:rsidRPr="00AA2803" w:rsidRDefault="00DF5F1F" w:rsidP="00DF5F1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DF5F1F" w:rsidRPr="00AA2803" w14:paraId="09870DEE" w14:textId="77777777" w:rsidTr="00067AC9">
        <w:tc>
          <w:tcPr>
            <w:tcW w:w="390" w:type="dxa"/>
            <w:tcBorders>
              <w:top w:val="single" w:sz="4" w:space="0" w:color="auto"/>
            </w:tcBorders>
          </w:tcPr>
          <w:p w14:paraId="3E179428" w14:textId="77777777" w:rsidR="00DF5F1F" w:rsidRPr="00AA2803" w:rsidRDefault="00DF5F1F" w:rsidP="006164CE">
            <w:pPr>
              <w:pStyle w:val="af"/>
              <w:numPr>
                <w:ilvl w:val="0"/>
                <w:numId w:val="59"/>
              </w:numPr>
              <w:snapToGrid w:val="0"/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695" w:type="dxa"/>
            <w:gridSpan w:val="4"/>
          </w:tcPr>
          <w:p w14:paraId="299BAA02" w14:textId="77777777" w:rsidR="00DF5F1F" w:rsidRPr="00AA2803" w:rsidRDefault="00DF5F1F" w:rsidP="00DF5F1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变更后冻结余额</w:t>
            </w:r>
          </w:p>
        </w:tc>
        <w:tc>
          <w:tcPr>
            <w:tcW w:w="2405" w:type="dxa"/>
            <w:gridSpan w:val="3"/>
          </w:tcPr>
          <w:p w14:paraId="53D5E2A5" w14:textId="77777777" w:rsidR="00DF5F1F" w:rsidRPr="00AA2803" w:rsidRDefault="00DF5F1F" w:rsidP="00DF5F1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AF_FROZEN_BALANCE</w:t>
            </w:r>
          </w:p>
        </w:tc>
        <w:tc>
          <w:tcPr>
            <w:tcW w:w="1978" w:type="dxa"/>
            <w:gridSpan w:val="3"/>
          </w:tcPr>
          <w:p w14:paraId="4F64BE90" w14:textId="77777777" w:rsidR="00DF5F1F" w:rsidRPr="00AA2803" w:rsidRDefault="00DF5F1F" w:rsidP="00DF5F1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NUMBER(28)</w:t>
            </w:r>
          </w:p>
        </w:tc>
        <w:tc>
          <w:tcPr>
            <w:tcW w:w="709" w:type="dxa"/>
            <w:gridSpan w:val="2"/>
          </w:tcPr>
          <w:p w14:paraId="66EF865B" w14:textId="77777777" w:rsidR="00DF5F1F" w:rsidRPr="00AA2803" w:rsidRDefault="00DF5F1F" w:rsidP="00DF5F1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70" w:type="dxa"/>
          </w:tcPr>
          <w:p w14:paraId="0E024E6B" w14:textId="77777777" w:rsidR="00DF5F1F" w:rsidRPr="00AA2803" w:rsidRDefault="00DF5F1F" w:rsidP="00DF5F1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DF5F1F" w:rsidRPr="00AA2803" w14:paraId="3D82F189" w14:textId="77777777" w:rsidTr="00067AC9">
        <w:tc>
          <w:tcPr>
            <w:tcW w:w="390" w:type="dxa"/>
            <w:tcBorders>
              <w:top w:val="single" w:sz="4" w:space="0" w:color="auto"/>
            </w:tcBorders>
          </w:tcPr>
          <w:p w14:paraId="27229BDB" w14:textId="77777777" w:rsidR="00DF5F1F" w:rsidRPr="00AA2803" w:rsidRDefault="00DF5F1F" w:rsidP="006164CE">
            <w:pPr>
              <w:pStyle w:val="af"/>
              <w:numPr>
                <w:ilvl w:val="0"/>
                <w:numId w:val="59"/>
              </w:numPr>
              <w:snapToGrid w:val="0"/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695" w:type="dxa"/>
            <w:gridSpan w:val="4"/>
          </w:tcPr>
          <w:p w14:paraId="75C1E437" w14:textId="3DCCB273" w:rsidR="00DF5F1F" w:rsidRPr="00AA2803" w:rsidRDefault="00DF5F1F" w:rsidP="00DF5F1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交易时间</w:t>
            </w:r>
          </w:p>
        </w:tc>
        <w:tc>
          <w:tcPr>
            <w:tcW w:w="2405" w:type="dxa"/>
            <w:gridSpan w:val="3"/>
          </w:tcPr>
          <w:p w14:paraId="2A5D1302" w14:textId="70E6C921" w:rsidR="00DF5F1F" w:rsidRPr="00AA2803" w:rsidRDefault="00DF5F1F" w:rsidP="00DF5F1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TRADE_TIME</w:t>
            </w:r>
          </w:p>
        </w:tc>
        <w:tc>
          <w:tcPr>
            <w:tcW w:w="1978" w:type="dxa"/>
            <w:gridSpan w:val="3"/>
          </w:tcPr>
          <w:p w14:paraId="4FAF0579" w14:textId="60BEF1A5" w:rsidR="00DF5F1F" w:rsidRPr="00AA2803" w:rsidRDefault="00DF5F1F" w:rsidP="00DF5F1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DATE</w:t>
            </w:r>
          </w:p>
        </w:tc>
        <w:tc>
          <w:tcPr>
            <w:tcW w:w="709" w:type="dxa"/>
            <w:gridSpan w:val="2"/>
          </w:tcPr>
          <w:p w14:paraId="0871D352" w14:textId="18492E1F" w:rsidR="00DF5F1F" w:rsidRPr="00AA2803" w:rsidRDefault="00DF5F1F" w:rsidP="00DF5F1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70" w:type="dxa"/>
          </w:tcPr>
          <w:p w14:paraId="11C49488" w14:textId="4A7B134F" w:rsidR="00DF5F1F" w:rsidRPr="00AA2803" w:rsidRDefault="00DF5F1F" w:rsidP="00DF5F1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sysdate</w:t>
            </w:r>
          </w:p>
        </w:tc>
      </w:tr>
      <w:tr w:rsidR="00DF5F1F" w:rsidRPr="00AA2803" w14:paraId="0C9A4235" w14:textId="77777777" w:rsidTr="001E4D5E">
        <w:tc>
          <w:tcPr>
            <w:tcW w:w="9747" w:type="dxa"/>
            <w:gridSpan w:val="14"/>
            <w:shd w:val="clear" w:color="auto" w:fill="D9D9D9" w:themeFill="background1" w:themeFillShade="D9"/>
          </w:tcPr>
          <w:p w14:paraId="1D2E19A3" w14:textId="77777777" w:rsidR="00DF5F1F" w:rsidRPr="00AA2803" w:rsidRDefault="00DF5F1F" w:rsidP="00DF5F1F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表格其他属性信息定义（包括PK-FK、IDX等）</w:t>
            </w:r>
          </w:p>
        </w:tc>
      </w:tr>
      <w:tr w:rsidR="00DF5F1F" w:rsidRPr="00AA2803" w14:paraId="6F60D9D2" w14:textId="77777777" w:rsidTr="001E4D5E">
        <w:trPr>
          <w:trHeight w:val="231"/>
        </w:trPr>
        <w:tc>
          <w:tcPr>
            <w:tcW w:w="531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4EAA361" w14:textId="77777777" w:rsidR="00DF5F1F" w:rsidRPr="00AA2803" w:rsidRDefault="00DF5F1F" w:rsidP="00DF5F1F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主键</w:t>
            </w:r>
          </w:p>
        </w:tc>
        <w:tc>
          <w:tcPr>
            <w:tcW w:w="2969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088A7597" w14:textId="77777777" w:rsidR="00DF5F1F" w:rsidRPr="00AA2803" w:rsidRDefault="00DF5F1F" w:rsidP="00DF5F1F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6247" w:type="dxa"/>
            <w:gridSpan w:val="8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42CDE1EB" w14:textId="77777777" w:rsidR="00DF5F1F" w:rsidRPr="00AA2803" w:rsidRDefault="00DF5F1F" w:rsidP="00DF5F1F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包含列</w:t>
            </w:r>
          </w:p>
        </w:tc>
      </w:tr>
      <w:tr w:rsidR="00DF5F1F" w:rsidRPr="00AA2803" w14:paraId="64C012D0" w14:textId="77777777" w:rsidTr="001E4D5E">
        <w:trPr>
          <w:trHeight w:val="231"/>
        </w:trPr>
        <w:tc>
          <w:tcPr>
            <w:tcW w:w="531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1914B3E" w14:textId="77777777" w:rsidR="00DF5F1F" w:rsidRPr="00AA2803" w:rsidRDefault="00DF5F1F" w:rsidP="00DF5F1F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2969" w:type="dxa"/>
            <w:gridSpan w:val="4"/>
            <w:tcBorders>
              <w:left w:val="single" w:sz="4" w:space="0" w:color="auto"/>
            </w:tcBorders>
          </w:tcPr>
          <w:p w14:paraId="6E007066" w14:textId="77777777" w:rsidR="00DF5F1F" w:rsidRPr="00AA2803" w:rsidRDefault="00DF5F1F" w:rsidP="00DF5F1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PK_</w:t>
            </w:r>
            <w:r w:rsidRPr="00AA2803">
              <w:rPr>
                <w:rFonts w:ascii="新宋体" w:eastAsia="新宋体" w:hAnsi="新宋体"/>
                <w:szCs w:val="22"/>
              </w:rPr>
              <w:t>FLOW_</w:t>
            </w:r>
            <w:r w:rsidRPr="00AA2803">
              <w:rPr>
                <w:rFonts w:ascii="新宋体" w:eastAsia="新宋体" w:hAnsi="新宋体" w:hint="eastAsia"/>
                <w:szCs w:val="22"/>
              </w:rPr>
              <w:t>ORG</w:t>
            </w:r>
          </w:p>
        </w:tc>
        <w:tc>
          <w:tcPr>
            <w:tcW w:w="6247" w:type="dxa"/>
            <w:gridSpan w:val="8"/>
            <w:tcBorders>
              <w:left w:val="single" w:sz="4" w:space="0" w:color="auto"/>
            </w:tcBorders>
          </w:tcPr>
          <w:p w14:paraId="21E4E208" w14:textId="77777777" w:rsidR="00DF5F1F" w:rsidRPr="00AA2803" w:rsidRDefault="00DF5F1F" w:rsidP="00DF5F1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ORG</w:t>
            </w:r>
            <w:r w:rsidRPr="00AA2803">
              <w:rPr>
                <w:rFonts w:ascii="新宋体" w:eastAsia="新宋体" w:hAnsi="新宋体"/>
                <w:szCs w:val="22"/>
              </w:rPr>
              <w:t>_</w:t>
            </w:r>
            <w:r w:rsidRPr="00AA2803">
              <w:rPr>
                <w:rFonts w:ascii="新宋体" w:eastAsia="新宋体" w:hAnsi="新宋体" w:hint="eastAsia"/>
                <w:szCs w:val="22"/>
              </w:rPr>
              <w:t>FUND</w:t>
            </w:r>
            <w:r w:rsidRPr="00AA2803">
              <w:rPr>
                <w:rFonts w:ascii="新宋体" w:eastAsia="新宋体" w:hAnsi="新宋体"/>
                <w:szCs w:val="22"/>
              </w:rPr>
              <w:t>_FLOW</w:t>
            </w:r>
          </w:p>
        </w:tc>
      </w:tr>
      <w:tr w:rsidR="00DF5F1F" w:rsidRPr="00AA2803" w14:paraId="13BD57D1" w14:textId="77777777" w:rsidTr="001E4D5E">
        <w:trPr>
          <w:trHeight w:val="231"/>
        </w:trPr>
        <w:tc>
          <w:tcPr>
            <w:tcW w:w="531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79EA176" w14:textId="77777777" w:rsidR="00DF5F1F" w:rsidRPr="00AA2803" w:rsidRDefault="00DF5F1F" w:rsidP="00DF5F1F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外键</w:t>
            </w:r>
          </w:p>
        </w:tc>
        <w:tc>
          <w:tcPr>
            <w:tcW w:w="2969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5BA4F4EC" w14:textId="77777777" w:rsidR="00DF5F1F" w:rsidRPr="00AA2803" w:rsidRDefault="00DF5F1F" w:rsidP="00DF5F1F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1990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6254DF65" w14:textId="77777777" w:rsidR="00DF5F1F" w:rsidRPr="00AA2803" w:rsidRDefault="00DF5F1F" w:rsidP="00DF5F1F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  <w:tc>
          <w:tcPr>
            <w:tcW w:w="2123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6D0B017A" w14:textId="77777777" w:rsidR="00DF5F1F" w:rsidRPr="00AA2803" w:rsidRDefault="00DF5F1F" w:rsidP="00DF5F1F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参照表名</w:t>
            </w:r>
          </w:p>
        </w:tc>
        <w:tc>
          <w:tcPr>
            <w:tcW w:w="2134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5A4492B7" w14:textId="77777777" w:rsidR="00DF5F1F" w:rsidRPr="00AA2803" w:rsidRDefault="00DF5F1F" w:rsidP="00DF5F1F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</w:tr>
      <w:tr w:rsidR="00DF5F1F" w:rsidRPr="00AA2803" w14:paraId="114A6F93" w14:textId="77777777" w:rsidTr="001E4D5E">
        <w:trPr>
          <w:trHeight w:val="231"/>
        </w:trPr>
        <w:tc>
          <w:tcPr>
            <w:tcW w:w="531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1DE9E87" w14:textId="77777777" w:rsidR="00DF5F1F" w:rsidRPr="00AA2803" w:rsidRDefault="00DF5F1F" w:rsidP="00DF5F1F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2969" w:type="dxa"/>
            <w:gridSpan w:val="4"/>
            <w:tcBorders>
              <w:left w:val="single" w:sz="4" w:space="0" w:color="auto"/>
            </w:tcBorders>
          </w:tcPr>
          <w:p w14:paraId="34748453" w14:textId="77777777" w:rsidR="00DF5F1F" w:rsidRPr="00AA2803" w:rsidRDefault="00DF5F1F" w:rsidP="00DF5F1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990" w:type="dxa"/>
            <w:gridSpan w:val="2"/>
            <w:tcBorders>
              <w:left w:val="single" w:sz="4" w:space="0" w:color="auto"/>
            </w:tcBorders>
          </w:tcPr>
          <w:p w14:paraId="7505317A" w14:textId="77777777" w:rsidR="00DF5F1F" w:rsidRPr="00AA2803" w:rsidRDefault="00DF5F1F" w:rsidP="00DF5F1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123" w:type="dxa"/>
            <w:gridSpan w:val="4"/>
            <w:tcBorders>
              <w:left w:val="single" w:sz="4" w:space="0" w:color="auto"/>
            </w:tcBorders>
          </w:tcPr>
          <w:p w14:paraId="6348008A" w14:textId="77777777" w:rsidR="00DF5F1F" w:rsidRPr="00AA2803" w:rsidRDefault="00DF5F1F" w:rsidP="00DF5F1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134" w:type="dxa"/>
            <w:gridSpan w:val="2"/>
            <w:tcBorders>
              <w:left w:val="single" w:sz="4" w:space="0" w:color="auto"/>
            </w:tcBorders>
          </w:tcPr>
          <w:p w14:paraId="5C49ABA3" w14:textId="77777777" w:rsidR="00DF5F1F" w:rsidRPr="00AA2803" w:rsidRDefault="00DF5F1F" w:rsidP="00DF5F1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BD184B" w:rsidRPr="00AA2803" w14:paraId="5870C8F4" w14:textId="77777777" w:rsidTr="001E4D5E">
        <w:trPr>
          <w:trHeight w:val="231"/>
        </w:trPr>
        <w:tc>
          <w:tcPr>
            <w:tcW w:w="531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FA70855" w14:textId="77777777" w:rsidR="00BD184B" w:rsidRPr="00AA2803" w:rsidRDefault="00BD184B" w:rsidP="00DF5F1F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索</w:t>
            </w:r>
            <w:r w:rsidRPr="00AA2803">
              <w:rPr>
                <w:rFonts w:ascii="新宋体" w:eastAsia="新宋体" w:hAnsi="新宋体" w:hint="eastAsia"/>
                <w:b/>
                <w:szCs w:val="22"/>
              </w:rPr>
              <w:lastRenderedPageBreak/>
              <w:t>引</w:t>
            </w:r>
          </w:p>
        </w:tc>
        <w:tc>
          <w:tcPr>
            <w:tcW w:w="2969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75F78BFA" w14:textId="77777777" w:rsidR="00BD184B" w:rsidRPr="00AA2803" w:rsidRDefault="00BD184B" w:rsidP="00DF5F1F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lastRenderedPageBreak/>
              <w:t>名称</w:t>
            </w:r>
          </w:p>
        </w:tc>
        <w:tc>
          <w:tcPr>
            <w:tcW w:w="3118" w:type="dxa"/>
            <w:gridSpan w:val="3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34C1F3A0" w14:textId="77777777" w:rsidR="00BD184B" w:rsidRPr="00AA2803" w:rsidRDefault="00BD184B" w:rsidP="00DF5F1F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  <w:tc>
          <w:tcPr>
            <w:tcW w:w="3129" w:type="dxa"/>
            <w:gridSpan w:val="5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0FAC1A11" w14:textId="77777777" w:rsidR="00BD184B" w:rsidRPr="00AA2803" w:rsidRDefault="00BD184B" w:rsidP="00DF5F1F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类型</w:t>
            </w:r>
          </w:p>
        </w:tc>
      </w:tr>
      <w:tr w:rsidR="00BD184B" w:rsidRPr="00AA2803" w14:paraId="1AE45884" w14:textId="77777777" w:rsidTr="001E4D5E">
        <w:trPr>
          <w:trHeight w:val="231"/>
        </w:trPr>
        <w:tc>
          <w:tcPr>
            <w:tcW w:w="531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9DA1D1E" w14:textId="77777777" w:rsidR="00BD184B" w:rsidRPr="00AA2803" w:rsidRDefault="00BD184B" w:rsidP="00BD184B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2969" w:type="dxa"/>
            <w:gridSpan w:val="4"/>
            <w:tcBorders>
              <w:left w:val="single" w:sz="4" w:space="0" w:color="auto"/>
            </w:tcBorders>
          </w:tcPr>
          <w:p w14:paraId="3F9BF7FE" w14:textId="423C93A5" w:rsidR="00BD184B" w:rsidRPr="00AA2803" w:rsidRDefault="00BD184B" w:rsidP="00BD184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/>
                <w:szCs w:val="22"/>
              </w:rPr>
              <w:t>IDX_FLOW_ORG_ACC</w:t>
            </w:r>
          </w:p>
        </w:tc>
        <w:tc>
          <w:tcPr>
            <w:tcW w:w="3118" w:type="dxa"/>
            <w:gridSpan w:val="3"/>
            <w:tcBorders>
              <w:left w:val="single" w:sz="4" w:space="0" w:color="auto"/>
            </w:tcBorders>
          </w:tcPr>
          <w:p w14:paraId="5D859AEC" w14:textId="17CE363A" w:rsidR="00BD184B" w:rsidRPr="00AA2803" w:rsidRDefault="00BD184B" w:rsidP="00BD184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ACC_NO</w:t>
            </w:r>
          </w:p>
        </w:tc>
        <w:tc>
          <w:tcPr>
            <w:tcW w:w="3129" w:type="dxa"/>
            <w:gridSpan w:val="5"/>
            <w:tcBorders>
              <w:left w:val="single" w:sz="4" w:space="0" w:color="auto"/>
            </w:tcBorders>
          </w:tcPr>
          <w:p w14:paraId="69952CCB" w14:textId="77777777" w:rsidR="00BD184B" w:rsidRPr="00AA2803" w:rsidRDefault="00BD184B" w:rsidP="00BD184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BD184B" w:rsidRPr="00AA2803" w14:paraId="4296AAB6" w14:textId="77777777" w:rsidTr="001E4D5E">
        <w:trPr>
          <w:trHeight w:val="231"/>
        </w:trPr>
        <w:tc>
          <w:tcPr>
            <w:tcW w:w="531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6E8E4F4" w14:textId="77777777" w:rsidR="00BD184B" w:rsidRPr="00AA2803" w:rsidRDefault="00BD184B" w:rsidP="00BD184B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2969" w:type="dxa"/>
            <w:gridSpan w:val="4"/>
            <w:tcBorders>
              <w:left w:val="single" w:sz="4" w:space="0" w:color="auto"/>
            </w:tcBorders>
          </w:tcPr>
          <w:p w14:paraId="7FA42659" w14:textId="4C5299ED" w:rsidR="00BD184B" w:rsidRDefault="00BD184B" w:rsidP="00BD184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/>
                <w:szCs w:val="22"/>
              </w:rPr>
              <w:t>IDX_FLOW_ORG_ORG</w:t>
            </w:r>
          </w:p>
        </w:tc>
        <w:tc>
          <w:tcPr>
            <w:tcW w:w="3118" w:type="dxa"/>
            <w:gridSpan w:val="3"/>
            <w:tcBorders>
              <w:left w:val="single" w:sz="4" w:space="0" w:color="auto"/>
            </w:tcBorders>
          </w:tcPr>
          <w:p w14:paraId="57602FFF" w14:textId="149ABBE5" w:rsidR="00BD184B" w:rsidRPr="00AA2803" w:rsidRDefault="00BD184B" w:rsidP="00BD184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ORG_CODE</w:t>
            </w:r>
          </w:p>
        </w:tc>
        <w:tc>
          <w:tcPr>
            <w:tcW w:w="3129" w:type="dxa"/>
            <w:gridSpan w:val="5"/>
            <w:tcBorders>
              <w:left w:val="single" w:sz="4" w:space="0" w:color="auto"/>
            </w:tcBorders>
          </w:tcPr>
          <w:p w14:paraId="201E39A8" w14:textId="77777777" w:rsidR="00BD184B" w:rsidRPr="00AA2803" w:rsidRDefault="00BD184B" w:rsidP="00BD184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BD184B" w:rsidRPr="00AA2803" w14:paraId="37B99194" w14:textId="77777777" w:rsidTr="001E4D5E">
        <w:tc>
          <w:tcPr>
            <w:tcW w:w="531" w:type="dxa"/>
            <w:gridSpan w:val="2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5248197" w14:textId="77777777" w:rsidR="00BD184B" w:rsidRPr="00AA2803" w:rsidRDefault="00BD184B" w:rsidP="00BD184B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约束</w:t>
            </w:r>
          </w:p>
        </w:tc>
        <w:tc>
          <w:tcPr>
            <w:tcW w:w="9216" w:type="dxa"/>
            <w:gridSpan w:val="12"/>
            <w:tcBorders>
              <w:left w:val="single" w:sz="4" w:space="0" w:color="auto"/>
            </w:tcBorders>
          </w:tcPr>
          <w:p w14:paraId="248C5C31" w14:textId="77777777" w:rsidR="00BD184B" w:rsidRPr="00AA2803" w:rsidRDefault="00BD184B" w:rsidP="00BD184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BD184B" w:rsidRPr="00AA2803" w14:paraId="051F420D" w14:textId="77777777" w:rsidTr="001E4D5E">
        <w:trPr>
          <w:trHeight w:val="231"/>
        </w:trPr>
        <w:tc>
          <w:tcPr>
            <w:tcW w:w="531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512A312" w14:textId="77777777" w:rsidR="00BD184B" w:rsidRPr="00AA2803" w:rsidRDefault="00BD184B" w:rsidP="00BD184B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</w:t>
            </w: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1706CE3F" w14:textId="77777777" w:rsidR="00BD184B" w:rsidRPr="00AA2803" w:rsidRDefault="00BD184B" w:rsidP="00BD184B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分区类型</w:t>
            </w:r>
          </w:p>
        </w:tc>
        <w:tc>
          <w:tcPr>
            <w:tcW w:w="1489" w:type="dxa"/>
            <w:gridSpan w:val="3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7B22FF28" w14:textId="77777777" w:rsidR="00BD184B" w:rsidRPr="00AA2803" w:rsidRDefault="00BD184B" w:rsidP="00BD184B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分区字段</w:t>
            </w:r>
          </w:p>
        </w:tc>
        <w:tc>
          <w:tcPr>
            <w:tcW w:w="6239" w:type="dxa"/>
            <w:gridSpan w:val="7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08A38B2F" w14:textId="77777777" w:rsidR="00BD184B" w:rsidRPr="00AA2803" w:rsidRDefault="00BD184B" w:rsidP="00BD184B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分区条件</w:t>
            </w:r>
          </w:p>
        </w:tc>
      </w:tr>
      <w:tr w:rsidR="00BD184B" w:rsidRPr="00AA2803" w14:paraId="27492B01" w14:textId="77777777" w:rsidTr="001E4D5E">
        <w:trPr>
          <w:trHeight w:val="231"/>
        </w:trPr>
        <w:tc>
          <w:tcPr>
            <w:tcW w:w="531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B359423" w14:textId="77777777" w:rsidR="00BD184B" w:rsidRPr="00AA2803" w:rsidRDefault="00BD184B" w:rsidP="00BD184B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</w:tcPr>
          <w:p w14:paraId="7180CB05" w14:textId="77777777" w:rsidR="00BD184B" w:rsidRPr="00AA2803" w:rsidRDefault="00BD184B" w:rsidP="00BD184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主分区</w:t>
            </w:r>
          </w:p>
        </w:tc>
        <w:tc>
          <w:tcPr>
            <w:tcW w:w="1489" w:type="dxa"/>
            <w:gridSpan w:val="3"/>
            <w:tcBorders>
              <w:left w:val="single" w:sz="4" w:space="0" w:color="auto"/>
            </w:tcBorders>
          </w:tcPr>
          <w:p w14:paraId="74F96384" w14:textId="77777777" w:rsidR="00BD184B" w:rsidRPr="00AA2803" w:rsidRDefault="00BD184B" w:rsidP="00BD184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6239" w:type="dxa"/>
            <w:gridSpan w:val="7"/>
            <w:tcBorders>
              <w:left w:val="single" w:sz="4" w:space="0" w:color="auto"/>
            </w:tcBorders>
          </w:tcPr>
          <w:p w14:paraId="1E6BC3F4" w14:textId="77777777" w:rsidR="00BD184B" w:rsidRPr="00AA2803" w:rsidRDefault="00BD184B" w:rsidP="00BD184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BD184B" w:rsidRPr="00AA2803" w14:paraId="6D077FF1" w14:textId="77777777" w:rsidTr="001E4D5E">
        <w:trPr>
          <w:trHeight w:val="231"/>
        </w:trPr>
        <w:tc>
          <w:tcPr>
            <w:tcW w:w="531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D038427" w14:textId="77777777" w:rsidR="00BD184B" w:rsidRPr="00AA2803" w:rsidRDefault="00BD184B" w:rsidP="00BD184B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</w:tcPr>
          <w:p w14:paraId="4AF1AE40" w14:textId="77777777" w:rsidR="00BD184B" w:rsidRPr="00AA2803" w:rsidRDefault="00BD184B" w:rsidP="00BD184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子分区</w:t>
            </w:r>
          </w:p>
        </w:tc>
        <w:tc>
          <w:tcPr>
            <w:tcW w:w="1489" w:type="dxa"/>
            <w:gridSpan w:val="3"/>
            <w:tcBorders>
              <w:left w:val="single" w:sz="4" w:space="0" w:color="auto"/>
            </w:tcBorders>
          </w:tcPr>
          <w:p w14:paraId="34B69E2C" w14:textId="77777777" w:rsidR="00BD184B" w:rsidRPr="00AA2803" w:rsidRDefault="00BD184B" w:rsidP="00BD184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6239" w:type="dxa"/>
            <w:gridSpan w:val="7"/>
            <w:tcBorders>
              <w:left w:val="single" w:sz="4" w:space="0" w:color="auto"/>
            </w:tcBorders>
          </w:tcPr>
          <w:p w14:paraId="5CDEDE6A" w14:textId="77777777" w:rsidR="00BD184B" w:rsidRPr="00AA2803" w:rsidRDefault="00BD184B" w:rsidP="00BD184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</w:tbl>
    <w:p w14:paraId="53C42EEB" w14:textId="77777777" w:rsidR="00057332" w:rsidRDefault="00057332" w:rsidP="00057332"/>
    <w:p w14:paraId="4C571181" w14:textId="18A990D9" w:rsidR="00763886" w:rsidRPr="00AA2803" w:rsidRDefault="00763886" w:rsidP="00763886">
      <w:pPr>
        <w:pStyle w:val="4"/>
      </w:pPr>
      <w:r w:rsidRPr="00AA2803">
        <w:rPr>
          <w:rFonts w:hint="eastAsia"/>
        </w:rPr>
        <w:t>机构</w:t>
      </w:r>
      <w:r>
        <w:rPr>
          <w:rFonts w:hint="eastAsia"/>
        </w:rPr>
        <w:t>佣金</w:t>
      </w:r>
      <w:r w:rsidRPr="00AA2803">
        <w:rPr>
          <w:rFonts w:hint="eastAsia"/>
        </w:rPr>
        <w:t>流水（</w:t>
      </w:r>
      <w:r w:rsidRPr="00AA2803">
        <w:rPr>
          <w:rFonts w:hint="eastAsia"/>
        </w:rPr>
        <w:t>FLOW_</w:t>
      </w:r>
      <w:r w:rsidRPr="00AA2803">
        <w:t>ORG</w:t>
      </w:r>
      <w:r>
        <w:t>_COMM_DETAIL</w:t>
      </w:r>
      <w:r w:rsidRPr="00AA2803">
        <w:rPr>
          <w:rFonts w:hint="eastAsia"/>
        </w:rPr>
        <w:t>）</w:t>
      </w: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90"/>
        <w:gridCol w:w="141"/>
        <w:gridCol w:w="698"/>
        <w:gridCol w:w="790"/>
        <w:gridCol w:w="1066"/>
        <w:gridCol w:w="415"/>
        <w:gridCol w:w="8"/>
        <w:gridCol w:w="2299"/>
        <w:gridCol w:w="811"/>
        <w:gridCol w:w="288"/>
        <w:gridCol w:w="562"/>
        <w:gridCol w:w="145"/>
        <w:gridCol w:w="564"/>
        <w:gridCol w:w="1570"/>
      </w:tblGrid>
      <w:tr w:rsidR="00763886" w:rsidRPr="00AA2803" w14:paraId="108EFA1F" w14:textId="77777777" w:rsidTr="004A1130">
        <w:tc>
          <w:tcPr>
            <w:tcW w:w="1229" w:type="dxa"/>
            <w:gridSpan w:val="3"/>
            <w:shd w:val="clear" w:color="auto" w:fill="C0C0C0"/>
          </w:tcPr>
          <w:p w14:paraId="43475A94" w14:textId="77777777" w:rsidR="00763886" w:rsidRPr="00AA2803" w:rsidRDefault="00763886" w:rsidP="00F46C19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汉字注解</w:t>
            </w:r>
          </w:p>
        </w:tc>
        <w:tc>
          <w:tcPr>
            <w:tcW w:w="4578" w:type="dxa"/>
            <w:gridSpan w:val="5"/>
            <w:shd w:val="clear" w:color="auto" w:fill="auto"/>
          </w:tcPr>
          <w:p w14:paraId="236ABC01" w14:textId="71CE769E" w:rsidR="00763886" w:rsidRPr="00AA2803" w:rsidRDefault="00763886" w:rsidP="009433B4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机构</w:t>
            </w:r>
            <w:r>
              <w:rPr>
                <w:rFonts w:ascii="新宋体" w:eastAsia="新宋体" w:hAnsi="新宋体" w:hint="eastAsia"/>
                <w:b/>
                <w:sz w:val="24"/>
                <w:szCs w:val="22"/>
              </w:rPr>
              <w:t>佣金</w:t>
            </w: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流水</w:t>
            </w:r>
          </w:p>
        </w:tc>
        <w:tc>
          <w:tcPr>
            <w:tcW w:w="1099" w:type="dxa"/>
            <w:gridSpan w:val="2"/>
            <w:shd w:val="clear" w:color="auto" w:fill="C0C0C0"/>
          </w:tcPr>
          <w:p w14:paraId="50BB3CD7" w14:textId="77777777" w:rsidR="00763886" w:rsidRPr="00AA2803" w:rsidRDefault="00763886" w:rsidP="00F46C19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表名</w:t>
            </w:r>
          </w:p>
        </w:tc>
        <w:tc>
          <w:tcPr>
            <w:tcW w:w="2841" w:type="dxa"/>
            <w:gridSpan w:val="4"/>
            <w:shd w:val="clear" w:color="auto" w:fill="auto"/>
          </w:tcPr>
          <w:p w14:paraId="3A19F313" w14:textId="201A802A" w:rsidR="00763886" w:rsidRPr="00AA2803" w:rsidRDefault="00763886" w:rsidP="00F46C19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/>
                <w:b/>
                <w:sz w:val="24"/>
                <w:szCs w:val="22"/>
              </w:rPr>
              <w:t>FLOW_ORG</w:t>
            </w:r>
            <w:r>
              <w:rPr>
                <w:rFonts w:ascii="新宋体" w:eastAsia="新宋体" w:hAnsi="新宋体"/>
                <w:b/>
                <w:sz w:val="24"/>
                <w:szCs w:val="22"/>
              </w:rPr>
              <w:t>_COMM_DETAIL</w:t>
            </w:r>
          </w:p>
        </w:tc>
      </w:tr>
      <w:tr w:rsidR="00763886" w:rsidRPr="00AA2803" w14:paraId="190AAC9C" w14:textId="77777777" w:rsidTr="004A1130"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horzCross" w:color="auto" w:fill="C0C0C0"/>
          </w:tcPr>
          <w:p w14:paraId="581E1F0C" w14:textId="77777777" w:rsidR="00763886" w:rsidRPr="00AA2803" w:rsidRDefault="00763886" w:rsidP="00F46C19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</w:p>
        </w:tc>
        <w:tc>
          <w:tcPr>
            <w:tcW w:w="2695" w:type="dxa"/>
            <w:gridSpan w:val="4"/>
            <w:tcBorders>
              <w:left w:val="single" w:sz="4" w:space="0" w:color="auto"/>
            </w:tcBorders>
            <w:shd w:val="clear" w:color="auto" w:fill="C0C0C0"/>
          </w:tcPr>
          <w:p w14:paraId="1699FA82" w14:textId="77777777" w:rsidR="00763886" w:rsidRPr="00AA2803" w:rsidRDefault="00763886" w:rsidP="00F46C19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字段名称</w:t>
            </w:r>
          </w:p>
        </w:tc>
        <w:tc>
          <w:tcPr>
            <w:tcW w:w="2722" w:type="dxa"/>
            <w:gridSpan w:val="3"/>
            <w:shd w:val="clear" w:color="auto" w:fill="C0C0C0"/>
          </w:tcPr>
          <w:p w14:paraId="2C2C1D54" w14:textId="77777777" w:rsidR="00763886" w:rsidRPr="00AA2803" w:rsidRDefault="00763886" w:rsidP="00F46C19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字段命名</w:t>
            </w:r>
          </w:p>
        </w:tc>
        <w:tc>
          <w:tcPr>
            <w:tcW w:w="1661" w:type="dxa"/>
            <w:gridSpan w:val="3"/>
            <w:shd w:val="clear" w:color="auto" w:fill="C0C0C0"/>
          </w:tcPr>
          <w:p w14:paraId="336DD9A9" w14:textId="77777777" w:rsidR="00763886" w:rsidRPr="00AA2803" w:rsidRDefault="00763886" w:rsidP="00F46C19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类型</w:t>
            </w:r>
          </w:p>
        </w:tc>
        <w:tc>
          <w:tcPr>
            <w:tcW w:w="709" w:type="dxa"/>
            <w:gridSpan w:val="2"/>
            <w:shd w:val="clear" w:color="auto" w:fill="C0C0C0"/>
          </w:tcPr>
          <w:p w14:paraId="18440070" w14:textId="77777777" w:rsidR="00763886" w:rsidRPr="00AA2803" w:rsidRDefault="00763886" w:rsidP="00F46C19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非空</w:t>
            </w:r>
          </w:p>
        </w:tc>
        <w:tc>
          <w:tcPr>
            <w:tcW w:w="1570" w:type="dxa"/>
            <w:shd w:val="clear" w:color="auto" w:fill="C0C0C0"/>
          </w:tcPr>
          <w:p w14:paraId="03D18C94" w14:textId="77777777" w:rsidR="00763886" w:rsidRPr="00AA2803" w:rsidRDefault="00763886" w:rsidP="00F46C19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默认</w:t>
            </w:r>
          </w:p>
        </w:tc>
      </w:tr>
      <w:tr w:rsidR="00763886" w:rsidRPr="00AA2803" w14:paraId="2D9FE090" w14:textId="77777777" w:rsidTr="004A1130">
        <w:tc>
          <w:tcPr>
            <w:tcW w:w="390" w:type="dxa"/>
            <w:tcBorders>
              <w:top w:val="single" w:sz="4" w:space="0" w:color="auto"/>
            </w:tcBorders>
          </w:tcPr>
          <w:p w14:paraId="498CA1E8" w14:textId="77777777" w:rsidR="00763886" w:rsidRPr="00AA2803" w:rsidRDefault="00763886" w:rsidP="00CA6B36">
            <w:pPr>
              <w:pStyle w:val="af"/>
              <w:numPr>
                <w:ilvl w:val="0"/>
                <w:numId w:val="98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695" w:type="dxa"/>
            <w:gridSpan w:val="4"/>
          </w:tcPr>
          <w:p w14:paraId="332C14D4" w14:textId="2E8C6AAC" w:rsidR="00763886" w:rsidRPr="00AA2803" w:rsidRDefault="00763886" w:rsidP="00AD519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流水号（JG</w:t>
            </w:r>
            <w:r w:rsidR="00AD5197">
              <w:rPr>
                <w:rFonts w:ascii="新宋体" w:eastAsia="新宋体" w:hAnsi="新宋体"/>
                <w:szCs w:val="22"/>
              </w:rPr>
              <w:t>YJ</w:t>
            </w:r>
            <w:r w:rsidRPr="00AA2803">
              <w:rPr>
                <w:rFonts w:ascii="新宋体" w:eastAsia="新宋体" w:hAnsi="新宋体" w:hint="eastAsia"/>
                <w:szCs w:val="22"/>
              </w:rPr>
              <w:t>12345678901234567890）</w:t>
            </w:r>
          </w:p>
        </w:tc>
        <w:tc>
          <w:tcPr>
            <w:tcW w:w="2722" w:type="dxa"/>
            <w:gridSpan w:val="3"/>
          </w:tcPr>
          <w:p w14:paraId="3D27D0CC" w14:textId="2464E2E6" w:rsidR="00763886" w:rsidRPr="00AA2803" w:rsidRDefault="00763886" w:rsidP="00F46C1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ORG</w:t>
            </w:r>
            <w:r w:rsidRPr="00AA2803">
              <w:rPr>
                <w:rFonts w:ascii="新宋体" w:eastAsia="新宋体" w:hAnsi="新宋体"/>
                <w:szCs w:val="22"/>
              </w:rPr>
              <w:t>_</w:t>
            </w:r>
            <w:r w:rsidRPr="00AA2803">
              <w:rPr>
                <w:rFonts w:ascii="新宋体" w:eastAsia="新宋体" w:hAnsi="新宋体" w:hint="eastAsia"/>
                <w:szCs w:val="22"/>
              </w:rPr>
              <w:t>FUND</w:t>
            </w:r>
            <w:r w:rsidRPr="00AA2803">
              <w:rPr>
                <w:rFonts w:ascii="新宋体" w:eastAsia="新宋体" w:hAnsi="新宋体"/>
                <w:szCs w:val="22"/>
              </w:rPr>
              <w:t>_</w:t>
            </w:r>
            <w:r w:rsidR="00947314">
              <w:rPr>
                <w:rFonts w:ascii="新宋体" w:eastAsia="新宋体" w:hAnsi="新宋体"/>
                <w:szCs w:val="22"/>
              </w:rPr>
              <w:t>COMM_</w:t>
            </w:r>
            <w:r w:rsidRPr="00AA2803">
              <w:rPr>
                <w:rFonts w:ascii="新宋体" w:eastAsia="新宋体" w:hAnsi="新宋体"/>
                <w:szCs w:val="22"/>
              </w:rPr>
              <w:t>FLOW</w:t>
            </w:r>
          </w:p>
        </w:tc>
        <w:tc>
          <w:tcPr>
            <w:tcW w:w="1661" w:type="dxa"/>
            <w:gridSpan w:val="3"/>
          </w:tcPr>
          <w:p w14:paraId="3B81FC66" w14:textId="77777777" w:rsidR="00763886" w:rsidRPr="00AA2803" w:rsidRDefault="00763886" w:rsidP="00F46C1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CHAR(24)</w:t>
            </w:r>
          </w:p>
        </w:tc>
        <w:tc>
          <w:tcPr>
            <w:tcW w:w="709" w:type="dxa"/>
            <w:gridSpan w:val="2"/>
          </w:tcPr>
          <w:p w14:paraId="04BCAA2D" w14:textId="77777777" w:rsidR="00763886" w:rsidRPr="00AA2803" w:rsidRDefault="00763886" w:rsidP="00F46C1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70" w:type="dxa"/>
          </w:tcPr>
          <w:p w14:paraId="54D94103" w14:textId="77777777" w:rsidR="00763886" w:rsidRPr="00AA2803" w:rsidRDefault="00763886" w:rsidP="00F46C1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565CD0" w:rsidRPr="00AA2803" w14:paraId="5F9A4069" w14:textId="77777777" w:rsidTr="004A1130">
        <w:tc>
          <w:tcPr>
            <w:tcW w:w="390" w:type="dxa"/>
            <w:tcBorders>
              <w:top w:val="single" w:sz="4" w:space="0" w:color="auto"/>
            </w:tcBorders>
          </w:tcPr>
          <w:p w14:paraId="6976D14C" w14:textId="77777777" w:rsidR="00565CD0" w:rsidRPr="00AA2803" w:rsidRDefault="00565CD0" w:rsidP="00CA6B36">
            <w:pPr>
              <w:pStyle w:val="af"/>
              <w:numPr>
                <w:ilvl w:val="0"/>
                <w:numId w:val="98"/>
              </w:numPr>
              <w:snapToGrid w:val="0"/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695" w:type="dxa"/>
            <w:gridSpan w:val="4"/>
          </w:tcPr>
          <w:p w14:paraId="0E483A69" w14:textId="048325D4" w:rsidR="00565CD0" w:rsidRPr="00AA2803" w:rsidRDefault="00565CD0" w:rsidP="00565CD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资金流水编号</w:t>
            </w:r>
          </w:p>
        </w:tc>
        <w:tc>
          <w:tcPr>
            <w:tcW w:w="2722" w:type="dxa"/>
            <w:gridSpan w:val="3"/>
          </w:tcPr>
          <w:p w14:paraId="03F593E8" w14:textId="275F8BAC" w:rsidR="00565CD0" w:rsidRPr="00AA2803" w:rsidRDefault="00565CD0" w:rsidP="00565CD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ORG</w:t>
            </w:r>
            <w:r w:rsidRPr="00AA2803">
              <w:rPr>
                <w:rFonts w:ascii="新宋体" w:eastAsia="新宋体" w:hAnsi="新宋体"/>
                <w:szCs w:val="22"/>
              </w:rPr>
              <w:t>_</w:t>
            </w:r>
            <w:r w:rsidRPr="00AA2803">
              <w:rPr>
                <w:rFonts w:ascii="新宋体" w:eastAsia="新宋体" w:hAnsi="新宋体" w:hint="eastAsia"/>
                <w:szCs w:val="22"/>
              </w:rPr>
              <w:t>FUND</w:t>
            </w:r>
            <w:r w:rsidRPr="00AA2803">
              <w:rPr>
                <w:rFonts w:ascii="新宋体" w:eastAsia="新宋体" w:hAnsi="新宋体"/>
                <w:szCs w:val="22"/>
              </w:rPr>
              <w:t>_FLOW</w:t>
            </w:r>
          </w:p>
        </w:tc>
        <w:tc>
          <w:tcPr>
            <w:tcW w:w="1661" w:type="dxa"/>
            <w:gridSpan w:val="3"/>
          </w:tcPr>
          <w:p w14:paraId="7F37E2E0" w14:textId="3616640E" w:rsidR="00565CD0" w:rsidRPr="00AA2803" w:rsidRDefault="00565CD0" w:rsidP="00565CD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CHAR(24)</w:t>
            </w:r>
          </w:p>
        </w:tc>
        <w:tc>
          <w:tcPr>
            <w:tcW w:w="709" w:type="dxa"/>
            <w:gridSpan w:val="2"/>
          </w:tcPr>
          <w:p w14:paraId="1E07A30A" w14:textId="77777777" w:rsidR="00565CD0" w:rsidRPr="00AA2803" w:rsidRDefault="00565CD0" w:rsidP="00565CD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70" w:type="dxa"/>
          </w:tcPr>
          <w:p w14:paraId="26066D42" w14:textId="77777777" w:rsidR="00565CD0" w:rsidRPr="00AA2803" w:rsidRDefault="00565CD0" w:rsidP="00565CD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947314" w:rsidRPr="00AA2803" w14:paraId="59486929" w14:textId="77777777" w:rsidTr="004A1130">
        <w:tc>
          <w:tcPr>
            <w:tcW w:w="390" w:type="dxa"/>
            <w:tcBorders>
              <w:top w:val="single" w:sz="4" w:space="0" w:color="auto"/>
            </w:tcBorders>
          </w:tcPr>
          <w:p w14:paraId="7C8C9897" w14:textId="77777777" w:rsidR="00947314" w:rsidRPr="00AA2803" w:rsidRDefault="00947314" w:rsidP="00CA6B36">
            <w:pPr>
              <w:pStyle w:val="af"/>
              <w:numPr>
                <w:ilvl w:val="0"/>
                <w:numId w:val="98"/>
              </w:numPr>
              <w:snapToGrid w:val="0"/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695" w:type="dxa"/>
            <w:gridSpan w:val="4"/>
          </w:tcPr>
          <w:p w14:paraId="38C6D40A" w14:textId="6FCF0B6E" w:rsidR="00947314" w:rsidRPr="00AA2803" w:rsidRDefault="00947314" w:rsidP="0094731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销售站编号</w:t>
            </w:r>
          </w:p>
        </w:tc>
        <w:tc>
          <w:tcPr>
            <w:tcW w:w="2722" w:type="dxa"/>
            <w:gridSpan w:val="3"/>
          </w:tcPr>
          <w:p w14:paraId="3EC14EC9" w14:textId="74F6607C" w:rsidR="00947314" w:rsidRPr="00AA2803" w:rsidRDefault="00947314" w:rsidP="0094731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/>
                <w:szCs w:val="22"/>
              </w:rPr>
              <w:t>AGENCY_CODE</w:t>
            </w:r>
          </w:p>
        </w:tc>
        <w:tc>
          <w:tcPr>
            <w:tcW w:w="1661" w:type="dxa"/>
            <w:gridSpan w:val="3"/>
          </w:tcPr>
          <w:p w14:paraId="18F855FB" w14:textId="2AE07A0C" w:rsidR="00947314" w:rsidRPr="00AA2803" w:rsidRDefault="00947314" w:rsidP="0094731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CHAR(8)</w:t>
            </w:r>
          </w:p>
        </w:tc>
        <w:tc>
          <w:tcPr>
            <w:tcW w:w="709" w:type="dxa"/>
            <w:gridSpan w:val="2"/>
          </w:tcPr>
          <w:p w14:paraId="0A073350" w14:textId="00B6E1B9" w:rsidR="00947314" w:rsidRPr="00AA2803" w:rsidRDefault="00947314" w:rsidP="0094731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70" w:type="dxa"/>
          </w:tcPr>
          <w:p w14:paraId="51482F38" w14:textId="77777777" w:rsidR="00947314" w:rsidRPr="00AA2803" w:rsidRDefault="00947314" w:rsidP="0094731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D57A38" w:rsidRPr="00AA2803" w14:paraId="5A73CCB7" w14:textId="77777777" w:rsidTr="004A1130">
        <w:tc>
          <w:tcPr>
            <w:tcW w:w="390" w:type="dxa"/>
            <w:tcBorders>
              <w:top w:val="single" w:sz="4" w:space="0" w:color="auto"/>
            </w:tcBorders>
          </w:tcPr>
          <w:p w14:paraId="363ADF44" w14:textId="77777777" w:rsidR="00D57A38" w:rsidRPr="00AA2803" w:rsidRDefault="00D57A38" w:rsidP="00CA6B36">
            <w:pPr>
              <w:pStyle w:val="af"/>
              <w:numPr>
                <w:ilvl w:val="0"/>
                <w:numId w:val="98"/>
              </w:numPr>
              <w:snapToGrid w:val="0"/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695" w:type="dxa"/>
            <w:gridSpan w:val="4"/>
          </w:tcPr>
          <w:p w14:paraId="0B940E38" w14:textId="16CBBD26" w:rsidR="00D57A38" w:rsidRDefault="00D57A38" w:rsidP="00D57A3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方案</w:t>
            </w:r>
            <w:r>
              <w:rPr>
                <w:rFonts w:ascii="新宋体" w:eastAsia="新宋体" w:hAnsi="新宋体" w:hint="eastAsia"/>
                <w:szCs w:val="22"/>
              </w:rPr>
              <w:t>名称</w:t>
            </w:r>
          </w:p>
        </w:tc>
        <w:tc>
          <w:tcPr>
            <w:tcW w:w="2722" w:type="dxa"/>
            <w:gridSpan w:val="3"/>
          </w:tcPr>
          <w:p w14:paraId="49F23E01" w14:textId="12F8EE48" w:rsidR="00D57A38" w:rsidRDefault="00D57A38" w:rsidP="00D57A3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/>
                <w:szCs w:val="22"/>
              </w:rPr>
              <w:t>PLAN_NAME</w:t>
            </w:r>
          </w:p>
        </w:tc>
        <w:tc>
          <w:tcPr>
            <w:tcW w:w="1661" w:type="dxa"/>
            <w:gridSpan w:val="3"/>
          </w:tcPr>
          <w:p w14:paraId="6D418706" w14:textId="72D9F8EA" w:rsidR="00D57A38" w:rsidRPr="00AA2803" w:rsidRDefault="00D57A38" w:rsidP="00D57A3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VARCHAR2(10</w:t>
            </w:r>
            <w:r>
              <w:rPr>
                <w:rFonts w:ascii="新宋体" w:eastAsia="新宋体" w:hAnsi="新宋体"/>
                <w:szCs w:val="22"/>
              </w:rPr>
              <w:t>0</w:t>
            </w:r>
            <w:r w:rsidRPr="00AA2803">
              <w:rPr>
                <w:rFonts w:ascii="新宋体" w:eastAsia="新宋体" w:hAnsi="新宋体"/>
                <w:szCs w:val="22"/>
              </w:rPr>
              <w:t>)</w:t>
            </w:r>
          </w:p>
        </w:tc>
        <w:tc>
          <w:tcPr>
            <w:tcW w:w="709" w:type="dxa"/>
            <w:gridSpan w:val="2"/>
          </w:tcPr>
          <w:p w14:paraId="05E5E925" w14:textId="265549B9" w:rsidR="00D57A38" w:rsidRPr="00AA2803" w:rsidRDefault="00D57A38" w:rsidP="00D57A3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70" w:type="dxa"/>
          </w:tcPr>
          <w:p w14:paraId="602DDC93" w14:textId="77777777" w:rsidR="00D57A38" w:rsidRPr="00AA2803" w:rsidRDefault="00D57A38" w:rsidP="00D57A3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D57A38" w:rsidRPr="00AA2803" w14:paraId="3BED93B4" w14:textId="77777777" w:rsidTr="004A1130">
        <w:tc>
          <w:tcPr>
            <w:tcW w:w="390" w:type="dxa"/>
            <w:tcBorders>
              <w:top w:val="single" w:sz="4" w:space="0" w:color="auto"/>
            </w:tcBorders>
          </w:tcPr>
          <w:p w14:paraId="50845050" w14:textId="77777777" w:rsidR="00D57A38" w:rsidRPr="00AA2803" w:rsidRDefault="00D57A38" w:rsidP="00CA6B36">
            <w:pPr>
              <w:pStyle w:val="af"/>
              <w:numPr>
                <w:ilvl w:val="0"/>
                <w:numId w:val="98"/>
              </w:numPr>
              <w:snapToGrid w:val="0"/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695" w:type="dxa"/>
            <w:gridSpan w:val="4"/>
          </w:tcPr>
          <w:p w14:paraId="7F09FE93" w14:textId="77777777" w:rsidR="00D57A38" w:rsidRPr="00AA2803" w:rsidRDefault="00D57A38" w:rsidP="00D57A3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账户编码</w:t>
            </w:r>
          </w:p>
        </w:tc>
        <w:tc>
          <w:tcPr>
            <w:tcW w:w="2722" w:type="dxa"/>
            <w:gridSpan w:val="3"/>
          </w:tcPr>
          <w:p w14:paraId="3D7854B9" w14:textId="77777777" w:rsidR="00D57A38" w:rsidRPr="00AA2803" w:rsidRDefault="00D57A38" w:rsidP="00D57A3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ACC_NO</w:t>
            </w:r>
          </w:p>
        </w:tc>
        <w:tc>
          <w:tcPr>
            <w:tcW w:w="1661" w:type="dxa"/>
            <w:gridSpan w:val="3"/>
          </w:tcPr>
          <w:p w14:paraId="4C5718D8" w14:textId="77777777" w:rsidR="00D57A38" w:rsidRPr="00AA2803" w:rsidRDefault="00D57A38" w:rsidP="00D57A3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CHAR(12)</w:t>
            </w:r>
          </w:p>
        </w:tc>
        <w:tc>
          <w:tcPr>
            <w:tcW w:w="709" w:type="dxa"/>
            <w:gridSpan w:val="2"/>
          </w:tcPr>
          <w:p w14:paraId="4460F5ED" w14:textId="77777777" w:rsidR="00D57A38" w:rsidRPr="00AA2803" w:rsidRDefault="00D57A38" w:rsidP="00D57A3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70" w:type="dxa"/>
          </w:tcPr>
          <w:p w14:paraId="56C76EAC" w14:textId="77777777" w:rsidR="00D57A38" w:rsidRPr="00AA2803" w:rsidRDefault="00D57A38" w:rsidP="00D57A3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D57A38" w:rsidRPr="00AA2803" w14:paraId="38C214DF" w14:textId="77777777" w:rsidTr="004A1130">
        <w:tc>
          <w:tcPr>
            <w:tcW w:w="390" w:type="dxa"/>
            <w:tcBorders>
              <w:top w:val="single" w:sz="4" w:space="0" w:color="auto"/>
            </w:tcBorders>
          </w:tcPr>
          <w:p w14:paraId="2448245A" w14:textId="77777777" w:rsidR="00D57A38" w:rsidRPr="00AA2803" w:rsidRDefault="00D57A38" w:rsidP="00CA6B36">
            <w:pPr>
              <w:pStyle w:val="af"/>
              <w:numPr>
                <w:ilvl w:val="0"/>
                <w:numId w:val="98"/>
              </w:numPr>
              <w:snapToGrid w:val="0"/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695" w:type="dxa"/>
            <w:gridSpan w:val="4"/>
          </w:tcPr>
          <w:p w14:paraId="7EA760DD" w14:textId="77777777" w:rsidR="00D57A38" w:rsidRPr="00AA2803" w:rsidRDefault="00D57A38" w:rsidP="00D57A3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部门编码</w:t>
            </w:r>
          </w:p>
        </w:tc>
        <w:tc>
          <w:tcPr>
            <w:tcW w:w="2722" w:type="dxa"/>
            <w:gridSpan w:val="3"/>
          </w:tcPr>
          <w:p w14:paraId="763C0C1F" w14:textId="77777777" w:rsidR="00D57A38" w:rsidRPr="00AA2803" w:rsidRDefault="00D57A38" w:rsidP="00D57A3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ORG_CODE</w:t>
            </w:r>
          </w:p>
        </w:tc>
        <w:tc>
          <w:tcPr>
            <w:tcW w:w="1661" w:type="dxa"/>
            <w:gridSpan w:val="3"/>
          </w:tcPr>
          <w:p w14:paraId="78A9FB9E" w14:textId="77777777" w:rsidR="00D57A38" w:rsidRPr="00AA2803" w:rsidRDefault="00D57A38" w:rsidP="00D57A3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CHAR(</w:t>
            </w:r>
            <w:r w:rsidRPr="00AA2803">
              <w:rPr>
                <w:rFonts w:ascii="新宋体" w:eastAsia="新宋体" w:hAnsi="新宋体" w:hint="eastAsia"/>
                <w:szCs w:val="22"/>
              </w:rPr>
              <w:t>2</w:t>
            </w:r>
            <w:r w:rsidRPr="00AA2803">
              <w:rPr>
                <w:rFonts w:ascii="新宋体" w:eastAsia="新宋体" w:hAnsi="新宋体"/>
                <w:szCs w:val="22"/>
              </w:rPr>
              <w:t>)</w:t>
            </w:r>
          </w:p>
        </w:tc>
        <w:tc>
          <w:tcPr>
            <w:tcW w:w="709" w:type="dxa"/>
            <w:gridSpan w:val="2"/>
          </w:tcPr>
          <w:p w14:paraId="2C26CE11" w14:textId="77777777" w:rsidR="00D57A38" w:rsidRPr="00AA2803" w:rsidRDefault="00D57A38" w:rsidP="00D57A3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70" w:type="dxa"/>
          </w:tcPr>
          <w:p w14:paraId="67BC2AC7" w14:textId="77777777" w:rsidR="00D57A38" w:rsidRPr="00AA2803" w:rsidRDefault="00D57A38" w:rsidP="00D57A3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D57A38" w:rsidRPr="00AA2803" w14:paraId="0721C548" w14:textId="77777777" w:rsidTr="004A1130">
        <w:tc>
          <w:tcPr>
            <w:tcW w:w="390" w:type="dxa"/>
            <w:tcBorders>
              <w:top w:val="single" w:sz="4" w:space="0" w:color="auto"/>
            </w:tcBorders>
          </w:tcPr>
          <w:p w14:paraId="6A53B749" w14:textId="77777777" w:rsidR="00D57A38" w:rsidRPr="00AA2803" w:rsidRDefault="00D57A38" w:rsidP="00CA6B36">
            <w:pPr>
              <w:pStyle w:val="af"/>
              <w:numPr>
                <w:ilvl w:val="0"/>
                <w:numId w:val="98"/>
              </w:numPr>
              <w:snapToGrid w:val="0"/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695" w:type="dxa"/>
            <w:gridSpan w:val="4"/>
          </w:tcPr>
          <w:p w14:paraId="28AB6B93" w14:textId="6DD7DD28" w:rsidR="00D57A38" w:rsidRPr="00AA2803" w:rsidRDefault="00D57A38" w:rsidP="00D57A3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交易时间</w:t>
            </w:r>
          </w:p>
        </w:tc>
        <w:tc>
          <w:tcPr>
            <w:tcW w:w="2722" w:type="dxa"/>
            <w:gridSpan w:val="3"/>
          </w:tcPr>
          <w:p w14:paraId="534AAA23" w14:textId="0D4C3441" w:rsidR="00D57A38" w:rsidRPr="00AA2803" w:rsidRDefault="00D57A38" w:rsidP="00D57A3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TRADE_TIME</w:t>
            </w:r>
          </w:p>
        </w:tc>
        <w:tc>
          <w:tcPr>
            <w:tcW w:w="1661" w:type="dxa"/>
            <w:gridSpan w:val="3"/>
          </w:tcPr>
          <w:p w14:paraId="726DE258" w14:textId="3F7D6AAB" w:rsidR="00D57A38" w:rsidRPr="00AA2803" w:rsidRDefault="00D57A38" w:rsidP="00D57A3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DATE</w:t>
            </w:r>
          </w:p>
        </w:tc>
        <w:tc>
          <w:tcPr>
            <w:tcW w:w="709" w:type="dxa"/>
            <w:gridSpan w:val="2"/>
          </w:tcPr>
          <w:p w14:paraId="7C913DCE" w14:textId="4971FFC8" w:rsidR="00D57A38" w:rsidRPr="00AA2803" w:rsidRDefault="00D57A38" w:rsidP="00D57A3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70" w:type="dxa"/>
          </w:tcPr>
          <w:p w14:paraId="6AFD0124" w14:textId="356E7772" w:rsidR="00D57A38" w:rsidRPr="00AA2803" w:rsidRDefault="00D57A38" w:rsidP="00D57A3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sysdate</w:t>
            </w:r>
          </w:p>
        </w:tc>
      </w:tr>
      <w:tr w:rsidR="00D57A38" w:rsidRPr="00AA2803" w14:paraId="69870779" w14:textId="77777777" w:rsidTr="004A1130">
        <w:tc>
          <w:tcPr>
            <w:tcW w:w="390" w:type="dxa"/>
            <w:tcBorders>
              <w:top w:val="single" w:sz="4" w:space="0" w:color="auto"/>
            </w:tcBorders>
          </w:tcPr>
          <w:p w14:paraId="02D9EAB3" w14:textId="77777777" w:rsidR="00D57A38" w:rsidRPr="00AA2803" w:rsidRDefault="00D57A38" w:rsidP="00CA6B36">
            <w:pPr>
              <w:pStyle w:val="af"/>
              <w:numPr>
                <w:ilvl w:val="0"/>
                <w:numId w:val="98"/>
              </w:numPr>
              <w:snapToGrid w:val="0"/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695" w:type="dxa"/>
            <w:gridSpan w:val="4"/>
          </w:tcPr>
          <w:p w14:paraId="7D0D88B9" w14:textId="54C3DBED" w:rsidR="00D57A38" w:rsidRDefault="00D57A38" w:rsidP="00D57A3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交易金额</w:t>
            </w:r>
          </w:p>
        </w:tc>
        <w:tc>
          <w:tcPr>
            <w:tcW w:w="2722" w:type="dxa"/>
            <w:gridSpan w:val="3"/>
          </w:tcPr>
          <w:p w14:paraId="0B432E27" w14:textId="6045CAB4" w:rsidR="00D57A38" w:rsidRDefault="00D57A38" w:rsidP="00D57A3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TRADE_</w:t>
            </w:r>
            <w:r>
              <w:rPr>
                <w:rFonts w:ascii="新宋体" w:eastAsia="新宋体" w:hAnsi="新宋体"/>
                <w:szCs w:val="22"/>
              </w:rPr>
              <w:t>AMOUNT</w:t>
            </w:r>
          </w:p>
        </w:tc>
        <w:tc>
          <w:tcPr>
            <w:tcW w:w="1661" w:type="dxa"/>
            <w:gridSpan w:val="3"/>
          </w:tcPr>
          <w:p w14:paraId="2B4E4BD6" w14:textId="72BF6359" w:rsidR="00D57A38" w:rsidRDefault="00D57A38" w:rsidP="00D57A3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NUMBER(28)</w:t>
            </w:r>
          </w:p>
        </w:tc>
        <w:tc>
          <w:tcPr>
            <w:tcW w:w="709" w:type="dxa"/>
            <w:gridSpan w:val="2"/>
          </w:tcPr>
          <w:p w14:paraId="75C01706" w14:textId="640D76F1" w:rsidR="00D57A38" w:rsidRPr="00AA2803" w:rsidRDefault="00D57A38" w:rsidP="00D57A3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70" w:type="dxa"/>
          </w:tcPr>
          <w:p w14:paraId="6540298E" w14:textId="7398EFFD" w:rsidR="00D57A38" w:rsidRDefault="00D57A38" w:rsidP="00D57A3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0</w:t>
            </w:r>
          </w:p>
        </w:tc>
      </w:tr>
      <w:tr w:rsidR="00D57A38" w:rsidRPr="00AA2803" w14:paraId="13513A76" w14:textId="77777777" w:rsidTr="004A1130">
        <w:tc>
          <w:tcPr>
            <w:tcW w:w="390" w:type="dxa"/>
            <w:tcBorders>
              <w:top w:val="single" w:sz="4" w:space="0" w:color="auto"/>
            </w:tcBorders>
          </w:tcPr>
          <w:p w14:paraId="778B0EDA" w14:textId="77777777" w:rsidR="00D57A38" w:rsidRPr="00AA2803" w:rsidRDefault="00D57A38" w:rsidP="00CA6B36">
            <w:pPr>
              <w:pStyle w:val="af"/>
              <w:numPr>
                <w:ilvl w:val="0"/>
                <w:numId w:val="98"/>
              </w:numPr>
              <w:snapToGrid w:val="0"/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695" w:type="dxa"/>
            <w:gridSpan w:val="4"/>
          </w:tcPr>
          <w:p w14:paraId="2CC5B410" w14:textId="51630A2D" w:rsidR="00D57A38" w:rsidRPr="00AA2803" w:rsidRDefault="00D57A38" w:rsidP="00D57A3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站点销售金额</w:t>
            </w:r>
          </w:p>
        </w:tc>
        <w:tc>
          <w:tcPr>
            <w:tcW w:w="2722" w:type="dxa"/>
            <w:gridSpan w:val="3"/>
          </w:tcPr>
          <w:p w14:paraId="37998ED3" w14:textId="200766CD" w:rsidR="00D57A38" w:rsidRPr="00AA2803" w:rsidRDefault="00D57A38" w:rsidP="00D57A3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AGENCY_SALE_AMOUNT</w:t>
            </w:r>
          </w:p>
        </w:tc>
        <w:tc>
          <w:tcPr>
            <w:tcW w:w="1661" w:type="dxa"/>
            <w:gridSpan w:val="3"/>
          </w:tcPr>
          <w:p w14:paraId="1908F34C" w14:textId="798831A6" w:rsidR="00D57A38" w:rsidRPr="00AA2803" w:rsidRDefault="00D57A38" w:rsidP="00D57A3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NUMBER(28)</w:t>
            </w:r>
          </w:p>
        </w:tc>
        <w:tc>
          <w:tcPr>
            <w:tcW w:w="709" w:type="dxa"/>
            <w:gridSpan w:val="2"/>
          </w:tcPr>
          <w:p w14:paraId="076A5865" w14:textId="78E5B227" w:rsidR="00D57A38" w:rsidRPr="00AA2803" w:rsidRDefault="00D57A38" w:rsidP="00D57A3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70" w:type="dxa"/>
          </w:tcPr>
          <w:p w14:paraId="15CDCD7F" w14:textId="1EF074E3" w:rsidR="00D57A38" w:rsidRPr="00AA2803" w:rsidRDefault="00D57A38" w:rsidP="00D57A3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0</w:t>
            </w:r>
          </w:p>
        </w:tc>
      </w:tr>
      <w:tr w:rsidR="00D57A38" w:rsidRPr="00AA2803" w14:paraId="57929ECC" w14:textId="77777777" w:rsidTr="004A1130">
        <w:tc>
          <w:tcPr>
            <w:tcW w:w="390" w:type="dxa"/>
            <w:tcBorders>
              <w:top w:val="single" w:sz="4" w:space="0" w:color="auto"/>
            </w:tcBorders>
          </w:tcPr>
          <w:p w14:paraId="09127F5E" w14:textId="77777777" w:rsidR="00D57A38" w:rsidRPr="00AA2803" w:rsidRDefault="00D57A38" w:rsidP="00CA6B36">
            <w:pPr>
              <w:pStyle w:val="af"/>
              <w:numPr>
                <w:ilvl w:val="0"/>
                <w:numId w:val="98"/>
              </w:numPr>
              <w:snapToGrid w:val="0"/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695" w:type="dxa"/>
            <w:gridSpan w:val="4"/>
          </w:tcPr>
          <w:p w14:paraId="25ACE702" w14:textId="69553F00" w:rsidR="00D57A38" w:rsidRDefault="00D57A38" w:rsidP="00D57A3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机构销售佣金</w:t>
            </w:r>
          </w:p>
        </w:tc>
        <w:tc>
          <w:tcPr>
            <w:tcW w:w="2722" w:type="dxa"/>
            <w:gridSpan w:val="3"/>
          </w:tcPr>
          <w:p w14:paraId="7526F17E" w14:textId="274A3E64" w:rsidR="00D57A38" w:rsidRPr="00AA2803" w:rsidRDefault="00D57A38" w:rsidP="00D57A3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/>
                <w:szCs w:val="22"/>
              </w:rPr>
              <w:t>ORG</w:t>
            </w:r>
            <w:r>
              <w:rPr>
                <w:rFonts w:ascii="新宋体" w:eastAsia="新宋体" w:hAnsi="新宋体" w:hint="eastAsia"/>
                <w:szCs w:val="22"/>
              </w:rPr>
              <w:t>_SA</w:t>
            </w:r>
            <w:r>
              <w:rPr>
                <w:rFonts w:ascii="新宋体" w:eastAsia="新宋体" w:hAnsi="新宋体"/>
                <w:szCs w:val="22"/>
              </w:rPr>
              <w:t>LE_COMM</w:t>
            </w:r>
          </w:p>
        </w:tc>
        <w:tc>
          <w:tcPr>
            <w:tcW w:w="1661" w:type="dxa"/>
            <w:gridSpan w:val="3"/>
          </w:tcPr>
          <w:p w14:paraId="720B70B2" w14:textId="7C0E3729" w:rsidR="00D57A38" w:rsidRPr="00AA2803" w:rsidRDefault="00D57A38" w:rsidP="00D57A3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NUMBER(28)</w:t>
            </w:r>
          </w:p>
        </w:tc>
        <w:tc>
          <w:tcPr>
            <w:tcW w:w="709" w:type="dxa"/>
            <w:gridSpan w:val="2"/>
          </w:tcPr>
          <w:p w14:paraId="3BEF5BAB" w14:textId="48671AA0" w:rsidR="00D57A38" w:rsidRPr="00AA2803" w:rsidRDefault="00D57A38" w:rsidP="00D57A3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70" w:type="dxa"/>
          </w:tcPr>
          <w:p w14:paraId="689C8476" w14:textId="36755A58" w:rsidR="00D57A38" w:rsidRPr="00AA2803" w:rsidRDefault="00D57A38" w:rsidP="00D57A3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0</w:t>
            </w:r>
          </w:p>
        </w:tc>
      </w:tr>
      <w:tr w:rsidR="004A1130" w:rsidRPr="00AA2803" w14:paraId="2227199A" w14:textId="77777777" w:rsidTr="004A1130">
        <w:tc>
          <w:tcPr>
            <w:tcW w:w="390" w:type="dxa"/>
            <w:tcBorders>
              <w:top w:val="single" w:sz="4" w:space="0" w:color="auto"/>
            </w:tcBorders>
          </w:tcPr>
          <w:p w14:paraId="5B548FFC" w14:textId="77777777" w:rsidR="004A1130" w:rsidRPr="00AA2803" w:rsidRDefault="004A1130" w:rsidP="004A1130">
            <w:pPr>
              <w:pStyle w:val="af"/>
              <w:numPr>
                <w:ilvl w:val="0"/>
                <w:numId w:val="98"/>
              </w:numPr>
              <w:snapToGrid w:val="0"/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695" w:type="dxa"/>
            <w:gridSpan w:val="4"/>
          </w:tcPr>
          <w:p w14:paraId="5624A943" w14:textId="4777C1C9" w:rsidR="004A1130" w:rsidRDefault="004A1130" w:rsidP="004A113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站点销售佣金比例</w:t>
            </w:r>
          </w:p>
        </w:tc>
        <w:tc>
          <w:tcPr>
            <w:tcW w:w="2722" w:type="dxa"/>
            <w:gridSpan w:val="3"/>
          </w:tcPr>
          <w:p w14:paraId="577E4CB3" w14:textId="5852237F" w:rsidR="004A1130" w:rsidRDefault="004A1130" w:rsidP="004A113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AGENCY_SALE_</w:t>
            </w:r>
            <w:r>
              <w:rPr>
                <w:rFonts w:ascii="新宋体" w:eastAsia="新宋体" w:hAnsi="新宋体"/>
                <w:szCs w:val="22"/>
              </w:rPr>
              <w:t>COMM_RATE</w:t>
            </w:r>
          </w:p>
        </w:tc>
        <w:tc>
          <w:tcPr>
            <w:tcW w:w="1661" w:type="dxa"/>
            <w:gridSpan w:val="3"/>
          </w:tcPr>
          <w:p w14:paraId="2351554E" w14:textId="6228930E" w:rsidR="004A1130" w:rsidRPr="00AA2803" w:rsidRDefault="004A1130" w:rsidP="004A113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NUMBER(28)</w:t>
            </w:r>
          </w:p>
        </w:tc>
        <w:tc>
          <w:tcPr>
            <w:tcW w:w="709" w:type="dxa"/>
            <w:gridSpan w:val="2"/>
          </w:tcPr>
          <w:p w14:paraId="024268DB" w14:textId="499E6AB5" w:rsidR="004A1130" w:rsidRPr="00AA2803" w:rsidRDefault="004A1130" w:rsidP="004A113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70" w:type="dxa"/>
          </w:tcPr>
          <w:p w14:paraId="48BD5307" w14:textId="5D708DCD" w:rsidR="004A1130" w:rsidRDefault="004A1130" w:rsidP="004A113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0</w:t>
            </w:r>
          </w:p>
        </w:tc>
      </w:tr>
      <w:tr w:rsidR="004A1130" w:rsidRPr="00AA2803" w14:paraId="603AA08E" w14:textId="77777777" w:rsidTr="004A1130">
        <w:tc>
          <w:tcPr>
            <w:tcW w:w="390" w:type="dxa"/>
            <w:tcBorders>
              <w:top w:val="single" w:sz="4" w:space="0" w:color="auto"/>
            </w:tcBorders>
          </w:tcPr>
          <w:p w14:paraId="6A6C5817" w14:textId="77777777" w:rsidR="004A1130" w:rsidRPr="00AA2803" w:rsidRDefault="004A1130" w:rsidP="004A1130">
            <w:pPr>
              <w:pStyle w:val="af"/>
              <w:numPr>
                <w:ilvl w:val="0"/>
                <w:numId w:val="98"/>
              </w:numPr>
              <w:snapToGrid w:val="0"/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695" w:type="dxa"/>
            <w:gridSpan w:val="4"/>
          </w:tcPr>
          <w:p w14:paraId="597C4997" w14:textId="41FCC877" w:rsidR="004A1130" w:rsidRDefault="004A1130" w:rsidP="004A113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机构销售佣金比例</w:t>
            </w:r>
          </w:p>
        </w:tc>
        <w:tc>
          <w:tcPr>
            <w:tcW w:w="2722" w:type="dxa"/>
            <w:gridSpan w:val="3"/>
          </w:tcPr>
          <w:p w14:paraId="101FFA87" w14:textId="19A352A7" w:rsidR="004A1130" w:rsidRDefault="004A1130" w:rsidP="004A113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ORG_SALE_</w:t>
            </w:r>
            <w:r>
              <w:rPr>
                <w:rFonts w:ascii="新宋体" w:eastAsia="新宋体" w:hAnsi="新宋体"/>
                <w:szCs w:val="22"/>
              </w:rPr>
              <w:t>COMM_RATE</w:t>
            </w:r>
          </w:p>
        </w:tc>
        <w:tc>
          <w:tcPr>
            <w:tcW w:w="1661" w:type="dxa"/>
            <w:gridSpan w:val="3"/>
          </w:tcPr>
          <w:p w14:paraId="35DACA43" w14:textId="29A686D8" w:rsidR="004A1130" w:rsidRPr="00AA2803" w:rsidRDefault="004A1130" w:rsidP="004A113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NUMBER(28)</w:t>
            </w:r>
          </w:p>
        </w:tc>
        <w:tc>
          <w:tcPr>
            <w:tcW w:w="709" w:type="dxa"/>
            <w:gridSpan w:val="2"/>
          </w:tcPr>
          <w:p w14:paraId="258E2F2E" w14:textId="748FCC74" w:rsidR="004A1130" w:rsidRPr="00AA2803" w:rsidRDefault="004A1130" w:rsidP="004A113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70" w:type="dxa"/>
          </w:tcPr>
          <w:p w14:paraId="5AB4AC16" w14:textId="4BA382FD" w:rsidR="004A1130" w:rsidRDefault="004A1130" w:rsidP="004A113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0</w:t>
            </w:r>
          </w:p>
        </w:tc>
      </w:tr>
      <w:tr w:rsidR="004A1130" w:rsidRPr="00AA2803" w14:paraId="08807A0B" w14:textId="77777777" w:rsidTr="004A1130">
        <w:tc>
          <w:tcPr>
            <w:tcW w:w="390" w:type="dxa"/>
            <w:tcBorders>
              <w:top w:val="single" w:sz="4" w:space="0" w:color="auto"/>
            </w:tcBorders>
          </w:tcPr>
          <w:p w14:paraId="707AAEDA" w14:textId="77777777" w:rsidR="004A1130" w:rsidRPr="00AA2803" w:rsidRDefault="004A1130" w:rsidP="004A1130">
            <w:pPr>
              <w:pStyle w:val="af"/>
              <w:numPr>
                <w:ilvl w:val="0"/>
                <w:numId w:val="98"/>
              </w:numPr>
              <w:snapToGrid w:val="0"/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695" w:type="dxa"/>
            <w:gridSpan w:val="4"/>
          </w:tcPr>
          <w:p w14:paraId="2D92CF6B" w14:textId="36C846DB" w:rsidR="004A1130" w:rsidRDefault="004A1130" w:rsidP="004A113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站点退货金额</w:t>
            </w:r>
          </w:p>
        </w:tc>
        <w:tc>
          <w:tcPr>
            <w:tcW w:w="2722" w:type="dxa"/>
            <w:gridSpan w:val="3"/>
          </w:tcPr>
          <w:p w14:paraId="742BF6D6" w14:textId="0F994A96" w:rsidR="004A1130" w:rsidRDefault="004A1130" w:rsidP="004A113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AGENCY_CANCEL_AMOUNT</w:t>
            </w:r>
          </w:p>
        </w:tc>
        <w:tc>
          <w:tcPr>
            <w:tcW w:w="1661" w:type="dxa"/>
            <w:gridSpan w:val="3"/>
          </w:tcPr>
          <w:p w14:paraId="55A96E12" w14:textId="18D8353A" w:rsidR="004A1130" w:rsidRPr="00AA2803" w:rsidRDefault="004A1130" w:rsidP="004A113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NUMBER(28)</w:t>
            </w:r>
          </w:p>
        </w:tc>
        <w:tc>
          <w:tcPr>
            <w:tcW w:w="709" w:type="dxa"/>
            <w:gridSpan w:val="2"/>
          </w:tcPr>
          <w:p w14:paraId="5FF08BF8" w14:textId="397EB761" w:rsidR="004A1130" w:rsidRPr="00AA2803" w:rsidRDefault="004A1130" w:rsidP="004A113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70" w:type="dxa"/>
          </w:tcPr>
          <w:p w14:paraId="2A36845C" w14:textId="4D4DDEC0" w:rsidR="004A1130" w:rsidRPr="00AA2803" w:rsidRDefault="004A1130" w:rsidP="004A113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0</w:t>
            </w:r>
          </w:p>
        </w:tc>
      </w:tr>
      <w:tr w:rsidR="004A1130" w:rsidRPr="00AA2803" w14:paraId="1D06B3E7" w14:textId="77777777" w:rsidTr="004A1130">
        <w:tc>
          <w:tcPr>
            <w:tcW w:w="390" w:type="dxa"/>
            <w:tcBorders>
              <w:top w:val="single" w:sz="4" w:space="0" w:color="auto"/>
            </w:tcBorders>
          </w:tcPr>
          <w:p w14:paraId="493699A5" w14:textId="77777777" w:rsidR="004A1130" w:rsidRPr="00AA2803" w:rsidRDefault="004A1130" w:rsidP="004A1130">
            <w:pPr>
              <w:pStyle w:val="af"/>
              <w:numPr>
                <w:ilvl w:val="0"/>
                <w:numId w:val="98"/>
              </w:numPr>
              <w:snapToGrid w:val="0"/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695" w:type="dxa"/>
            <w:gridSpan w:val="4"/>
          </w:tcPr>
          <w:p w14:paraId="4EB13751" w14:textId="3C530B89" w:rsidR="004A1130" w:rsidRDefault="004A1130" w:rsidP="004A113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机构退货佣金</w:t>
            </w:r>
          </w:p>
        </w:tc>
        <w:tc>
          <w:tcPr>
            <w:tcW w:w="2722" w:type="dxa"/>
            <w:gridSpan w:val="3"/>
          </w:tcPr>
          <w:p w14:paraId="7FA3F93C" w14:textId="7C674471" w:rsidR="004A1130" w:rsidRDefault="004A1130" w:rsidP="004A113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/>
                <w:szCs w:val="22"/>
              </w:rPr>
              <w:t>ORG</w:t>
            </w:r>
            <w:r>
              <w:rPr>
                <w:rFonts w:ascii="新宋体" w:eastAsia="新宋体" w:hAnsi="新宋体" w:hint="eastAsia"/>
                <w:szCs w:val="22"/>
              </w:rPr>
              <w:t>_CANCEL</w:t>
            </w:r>
            <w:r>
              <w:rPr>
                <w:rFonts w:ascii="新宋体" w:eastAsia="新宋体" w:hAnsi="新宋体"/>
                <w:szCs w:val="22"/>
              </w:rPr>
              <w:t>_COMM</w:t>
            </w:r>
          </w:p>
        </w:tc>
        <w:tc>
          <w:tcPr>
            <w:tcW w:w="1661" w:type="dxa"/>
            <w:gridSpan w:val="3"/>
          </w:tcPr>
          <w:p w14:paraId="509D78B1" w14:textId="2EBC778D" w:rsidR="004A1130" w:rsidRPr="00AA2803" w:rsidRDefault="004A1130" w:rsidP="004A113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NUMBER(28)</w:t>
            </w:r>
          </w:p>
        </w:tc>
        <w:tc>
          <w:tcPr>
            <w:tcW w:w="709" w:type="dxa"/>
            <w:gridSpan w:val="2"/>
          </w:tcPr>
          <w:p w14:paraId="442C0EEB" w14:textId="0F43237C" w:rsidR="004A1130" w:rsidRPr="00AA2803" w:rsidRDefault="004A1130" w:rsidP="004A113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70" w:type="dxa"/>
          </w:tcPr>
          <w:p w14:paraId="6945276F" w14:textId="1DB4F58F" w:rsidR="004A1130" w:rsidRPr="00AA2803" w:rsidRDefault="004A1130" w:rsidP="004A113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0</w:t>
            </w:r>
          </w:p>
        </w:tc>
      </w:tr>
      <w:tr w:rsidR="004A1130" w:rsidRPr="00AA2803" w14:paraId="540A2AB6" w14:textId="77777777" w:rsidTr="004A1130">
        <w:tc>
          <w:tcPr>
            <w:tcW w:w="390" w:type="dxa"/>
            <w:tcBorders>
              <w:top w:val="single" w:sz="4" w:space="0" w:color="auto"/>
            </w:tcBorders>
          </w:tcPr>
          <w:p w14:paraId="6E7F4A28" w14:textId="77777777" w:rsidR="004A1130" w:rsidRPr="00AA2803" w:rsidRDefault="004A1130" w:rsidP="004A1130">
            <w:pPr>
              <w:pStyle w:val="af"/>
              <w:numPr>
                <w:ilvl w:val="0"/>
                <w:numId w:val="98"/>
              </w:numPr>
              <w:snapToGrid w:val="0"/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695" w:type="dxa"/>
            <w:gridSpan w:val="4"/>
          </w:tcPr>
          <w:p w14:paraId="244CD87E" w14:textId="6BC8C983" w:rsidR="004A1130" w:rsidRDefault="004A1130" w:rsidP="004A113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站点退货佣金比例</w:t>
            </w:r>
          </w:p>
        </w:tc>
        <w:tc>
          <w:tcPr>
            <w:tcW w:w="2722" w:type="dxa"/>
            <w:gridSpan w:val="3"/>
          </w:tcPr>
          <w:p w14:paraId="331A2C45" w14:textId="254233C2" w:rsidR="004A1130" w:rsidRPr="00AA2803" w:rsidRDefault="004A1130" w:rsidP="004A113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AGENCY_</w:t>
            </w:r>
            <w:r>
              <w:rPr>
                <w:rFonts w:ascii="新宋体" w:eastAsia="新宋体" w:hAnsi="新宋体"/>
                <w:szCs w:val="22"/>
              </w:rPr>
              <w:t>CANCEL</w:t>
            </w:r>
            <w:r>
              <w:rPr>
                <w:rFonts w:ascii="新宋体" w:eastAsia="新宋体" w:hAnsi="新宋体" w:hint="eastAsia"/>
                <w:szCs w:val="22"/>
              </w:rPr>
              <w:t>_</w:t>
            </w:r>
            <w:r>
              <w:rPr>
                <w:rFonts w:ascii="新宋体" w:eastAsia="新宋体" w:hAnsi="新宋体"/>
                <w:szCs w:val="22"/>
              </w:rPr>
              <w:t>COMM_RATE</w:t>
            </w:r>
          </w:p>
        </w:tc>
        <w:tc>
          <w:tcPr>
            <w:tcW w:w="1661" w:type="dxa"/>
            <w:gridSpan w:val="3"/>
          </w:tcPr>
          <w:p w14:paraId="0E212C62" w14:textId="6F3A33E1" w:rsidR="004A1130" w:rsidRPr="00AA2803" w:rsidRDefault="004A1130" w:rsidP="004A113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NUMBER(28)</w:t>
            </w:r>
          </w:p>
        </w:tc>
        <w:tc>
          <w:tcPr>
            <w:tcW w:w="709" w:type="dxa"/>
            <w:gridSpan w:val="2"/>
          </w:tcPr>
          <w:p w14:paraId="29B072DC" w14:textId="26E5380D" w:rsidR="004A1130" w:rsidRPr="00AA2803" w:rsidRDefault="004A1130" w:rsidP="004A113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70" w:type="dxa"/>
          </w:tcPr>
          <w:p w14:paraId="713331CB" w14:textId="42A40132" w:rsidR="004A1130" w:rsidRPr="00AA2803" w:rsidRDefault="004A1130" w:rsidP="004A113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0</w:t>
            </w:r>
          </w:p>
        </w:tc>
      </w:tr>
      <w:tr w:rsidR="004A1130" w:rsidRPr="00AA2803" w14:paraId="68324556" w14:textId="77777777" w:rsidTr="004A1130">
        <w:tc>
          <w:tcPr>
            <w:tcW w:w="390" w:type="dxa"/>
            <w:tcBorders>
              <w:top w:val="single" w:sz="4" w:space="0" w:color="auto"/>
            </w:tcBorders>
          </w:tcPr>
          <w:p w14:paraId="69576632" w14:textId="77777777" w:rsidR="004A1130" w:rsidRPr="00AA2803" w:rsidRDefault="004A1130" w:rsidP="004A1130">
            <w:pPr>
              <w:pStyle w:val="af"/>
              <w:numPr>
                <w:ilvl w:val="0"/>
                <w:numId w:val="98"/>
              </w:numPr>
              <w:snapToGrid w:val="0"/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695" w:type="dxa"/>
            <w:gridSpan w:val="4"/>
          </w:tcPr>
          <w:p w14:paraId="58F875D0" w14:textId="1EE8AEAC" w:rsidR="004A1130" w:rsidRDefault="004A1130" w:rsidP="004A113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机构退货佣金比例</w:t>
            </w:r>
          </w:p>
        </w:tc>
        <w:tc>
          <w:tcPr>
            <w:tcW w:w="2722" w:type="dxa"/>
            <w:gridSpan w:val="3"/>
          </w:tcPr>
          <w:p w14:paraId="4ECC8ABF" w14:textId="5C568621" w:rsidR="004A1130" w:rsidRPr="00AA2803" w:rsidRDefault="004A1130" w:rsidP="004A113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ORG_</w:t>
            </w:r>
            <w:r>
              <w:rPr>
                <w:rFonts w:ascii="新宋体" w:eastAsia="新宋体" w:hAnsi="新宋体"/>
                <w:szCs w:val="22"/>
              </w:rPr>
              <w:t>CANCEL</w:t>
            </w:r>
            <w:r>
              <w:rPr>
                <w:rFonts w:ascii="新宋体" w:eastAsia="新宋体" w:hAnsi="新宋体" w:hint="eastAsia"/>
                <w:szCs w:val="22"/>
              </w:rPr>
              <w:t>_</w:t>
            </w:r>
            <w:r>
              <w:rPr>
                <w:rFonts w:ascii="新宋体" w:eastAsia="新宋体" w:hAnsi="新宋体"/>
                <w:szCs w:val="22"/>
              </w:rPr>
              <w:t>COMM_RATE</w:t>
            </w:r>
          </w:p>
        </w:tc>
        <w:tc>
          <w:tcPr>
            <w:tcW w:w="1661" w:type="dxa"/>
            <w:gridSpan w:val="3"/>
          </w:tcPr>
          <w:p w14:paraId="17F3A797" w14:textId="2DEE92B5" w:rsidR="004A1130" w:rsidRPr="00AA2803" w:rsidRDefault="004A1130" w:rsidP="004A113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NUMBER(28)</w:t>
            </w:r>
          </w:p>
        </w:tc>
        <w:tc>
          <w:tcPr>
            <w:tcW w:w="709" w:type="dxa"/>
            <w:gridSpan w:val="2"/>
          </w:tcPr>
          <w:p w14:paraId="79711C66" w14:textId="347F0218" w:rsidR="004A1130" w:rsidRPr="00AA2803" w:rsidRDefault="004A1130" w:rsidP="004A113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70" w:type="dxa"/>
          </w:tcPr>
          <w:p w14:paraId="035B7F60" w14:textId="0780327B" w:rsidR="004A1130" w:rsidRPr="00AA2803" w:rsidRDefault="004A1130" w:rsidP="004A113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0</w:t>
            </w:r>
          </w:p>
        </w:tc>
      </w:tr>
      <w:tr w:rsidR="004A1130" w:rsidRPr="00AA2803" w14:paraId="7BDB2161" w14:textId="77777777" w:rsidTr="004A1130">
        <w:tc>
          <w:tcPr>
            <w:tcW w:w="390" w:type="dxa"/>
            <w:tcBorders>
              <w:top w:val="single" w:sz="4" w:space="0" w:color="auto"/>
            </w:tcBorders>
          </w:tcPr>
          <w:p w14:paraId="74448CA7" w14:textId="77777777" w:rsidR="004A1130" w:rsidRPr="00AA2803" w:rsidRDefault="004A1130" w:rsidP="004A1130">
            <w:pPr>
              <w:pStyle w:val="af"/>
              <w:numPr>
                <w:ilvl w:val="0"/>
                <w:numId w:val="98"/>
              </w:numPr>
              <w:snapToGrid w:val="0"/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695" w:type="dxa"/>
            <w:gridSpan w:val="4"/>
          </w:tcPr>
          <w:p w14:paraId="04D4E3EC" w14:textId="6AFBC8F1" w:rsidR="004A1130" w:rsidRDefault="004A1130" w:rsidP="004A113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站点兑奖金额</w:t>
            </w:r>
          </w:p>
        </w:tc>
        <w:tc>
          <w:tcPr>
            <w:tcW w:w="2722" w:type="dxa"/>
            <w:gridSpan w:val="3"/>
          </w:tcPr>
          <w:p w14:paraId="763894F2" w14:textId="09862DF3" w:rsidR="004A1130" w:rsidRPr="00AA2803" w:rsidRDefault="004A1130" w:rsidP="004A113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AGENCY_PAY_AMOUNT</w:t>
            </w:r>
          </w:p>
        </w:tc>
        <w:tc>
          <w:tcPr>
            <w:tcW w:w="1661" w:type="dxa"/>
            <w:gridSpan w:val="3"/>
          </w:tcPr>
          <w:p w14:paraId="73B6FB4D" w14:textId="10AB379D" w:rsidR="004A1130" w:rsidRPr="00AA2803" w:rsidRDefault="004A1130" w:rsidP="004A113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NUMBER(28)</w:t>
            </w:r>
          </w:p>
        </w:tc>
        <w:tc>
          <w:tcPr>
            <w:tcW w:w="709" w:type="dxa"/>
            <w:gridSpan w:val="2"/>
          </w:tcPr>
          <w:p w14:paraId="4DD3AEAF" w14:textId="13812A33" w:rsidR="004A1130" w:rsidRPr="00AA2803" w:rsidRDefault="004A1130" w:rsidP="004A113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70" w:type="dxa"/>
          </w:tcPr>
          <w:p w14:paraId="4CE15733" w14:textId="5D3CA7CA" w:rsidR="004A1130" w:rsidRPr="00AA2803" w:rsidRDefault="004A1130" w:rsidP="004A113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0</w:t>
            </w:r>
          </w:p>
        </w:tc>
      </w:tr>
      <w:tr w:rsidR="004A1130" w:rsidRPr="00AA2803" w14:paraId="68E5B3FD" w14:textId="77777777" w:rsidTr="004A1130">
        <w:tc>
          <w:tcPr>
            <w:tcW w:w="390" w:type="dxa"/>
            <w:tcBorders>
              <w:top w:val="single" w:sz="4" w:space="0" w:color="auto"/>
            </w:tcBorders>
          </w:tcPr>
          <w:p w14:paraId="2223F5CF" w14:textId="77777777" w:rsidR="004A1130" w:rsidRPr="00AA2803" w:rsidRDefault="004A1130" w:rsidP="004A1130">
            <w:pPr>
              <w:pStyle w:val="af"/>
              <w:numPr>
                <w:ilvl w:val="0"/>
                <w:numId w:val="98"/>
              </w:numPr>
              <w:snapToGrid w:val="0"/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695" w:type="dxa"/>
            <w:gridSpan w:val="4"/>
          </w:tcPr>
          <w:p w14:paraId="5899CA3C" w14:textId="5B718ADE" w:rsidR="004A1130" w:rsidRDefault="004A1130" w:rsidP="004A113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机构兑奖佣金</w:t>
            </w:r>
          </w:p>
        </w:tc>
        <w:tc>
          <w:tcPr>
            <w:tcW w:w="2722" w:type="dxa"/>
            <w:gridSpan w:val="3"/>
          </w:tcPr>
          <w:p w14:paraId="1EF036F1" w14:textId="441B62DF" w:rsidR="004A1130" w:rsidRPr="00AA2803" w:rsidRDefault="004A1130" w:rsidP="004A113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/>
                <w:szCs w:val="22"/>
              </w:rPr>
              <w:t>ORG</w:t>
            </w:r>
            <w:r>
              <w:rPr>
                <w:rFonts w:ascii="新宋体" w:eastAsia="新宋体" w:hAnsi="新宋体" w:hint="eastAsia"/>
                <w:szCs w:val="22"/>
              </w:rPr>
              <w:t>_PAY_AMOUNT</w:t>
            </w:r>
          </w:p>
        </w:tc>
        <w:tc>
          <w:tcPr>
            <w:tcW w:w="1661" w:type="dxa"/>
            <w:gridSpan w:val="3"/>
          </w:tcPr>
          <w:p w14:paraId="0078788C" w14:textId="1506A47B" w:rsidR="004A1130" w:rsidRPr="00AA2803" w:rsidRDefault="004A1130" w:rsidP="004A113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NUMBER(28)</w:t>
            </w:r>
          </w:p>
        </w:tc>
        <w:tc>
          <w:tcPr>
            <w:tcW w:w="709" w:type="dxa"/>
            <w:gridSpan w:val="2"/>
          </w:tcPr>
          <w:p w14:paraId="28B540CB" w14:textId="3AE0B8DB" w:rsidR="004A1130" w:rsidRPr="00AA2803" w:rsidRDefault="004A1130" w:rsidP="004A113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70" w:type="dxa"/>
          </w:tcPr>
          <w:p w14:paraId="4C836C7C" w14:textId="5A208FE9" w:rsidR="004A1130" w:rsidRPr="00AA2803" w:rsidRDefault="004A1130" w:rsidP="004A113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0</w:t>
            </w:r>
          </w:p>
        </w:tc>
      </w:tr>
      <w:tr w:rsidR="004A1130" w:rsidRPr="00AA2803" w14:paraId="73FD6D70" w14:textId="77777777" w:rsidTr="004A1130">
        <w:tc>
          <w:tcPr>
            <w:tcW w:w="390" w:type="dxa"/>
            <w:tcBorders>
              <w:top w:val="single" w:sz="4" w:space="0" w:color="auto"/>
            </w:tcBorders>
          </w:tcPr>
          <w:p w14:paraId="08A77D2A" w14:textId="77777777" w:rsidR="004A1130" w:rsidRPr="00AA2803" w:rsidRDefault="004A1130" w:rsidP="004A1130">
            <w:pPr>
              <w:pStyle w:val="af"/>
              <w:numPr>
                <w:ilvl w:val="0"/>
                <w:numId w:val="98"/>
              </w:numPr>
              <w:snapToGrid w:val="0"/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695" w:type="dxa"/>
            <w:gridSpan w:val="4"/>
          </w:tcPr>
          <w:p w14:paraId="1C79790B" w14:textId="686FEC2D" w:rsidR="004A1130" w:rsidRPr="00AA2803" w:rsidRDefault="004A1130" w:rsidP="004A113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站点兑奖佣金比例</w:t>
            </w:r>
          </w:p>
        </w:tc>
        <w:tc>
          <w:tcPr>
            <w:tcW w:w="2722" w:type="dxa"/>
            <w:gridSpan w:val="3"/>
          </w:tcPr>
          <w:p w14:paraId="7B256B17" w14:textId="0F082460" w:rsidR="004A1130" w:rsidRPr="00AA2803" w:rsidRDefault="004A1130" w:rsidP="004A113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AGENCY_PAY_</w:t>
            </w:r>
            <w:r>
              <w:rPr>
                <w:rFonts w:ascii="新宋体" w:eastAsia="新宋体" w:hAnsi="新宋体"/>
                <w:szCs w:val="22"/>
              </w:rPr>
              <w:t>COMM_RATE</w:t>
            </w:r>
          </w:p>
        </w:tc>
        <w:tc>
          <w:tcPr>
            <w:tcW w:w="1661" w:type="dxa"/>
            <w:gridSpan w:val="3"/>
          </w:tcPr>
          <w:p w14:paraId="658A5839" w14:textId="77777777" w:rsidR="004A1130" w:rsidRPr="00AA2803" w:rsidRDefault="004A1130" w:rsidP="004A113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NUMBER(28)</w:t>
            </w:r>
          </w:p>
        </w:tc>
        <w:tc>
          <w:tcPr>
            <w:tcW w:w="709" w:type="dxa"/>
            <w:gridSpan w:val="2"/>
          </w:tcPr>
          <w:p w14:paraId="0767811D" w14:textId="77777777" w:rsidR="004A1130" w:rsidRPr="00AA2803" w:rsidRDefault="004A1130" w:rsidP="004A113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70" w:type="dxa"/>
          </w:tcPr>
          <w:p w14:paraId="28D0F96C" w14:textId="7D30AEF2" w:rsidR="004A1130" w:rsidRPr="00AA2803" w:rsidRDefault="004A1130" w:rsidP="004A113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0</w:t>
            </w:r>
          </w:p>
        </w:tc>
      </w:tr>
      <w:tr w:rsidR="004A1130" w:rsidRPr="00AA2803" w14:paraId="242075E0" w14:textId="77777777" w:rsidTr="004A1130">
        <w:tc>
          <w:tcPr>
            <w:tcW w:w="390" w:type="dxa"/>
            <w:tcBorders>
              <w:top w:val="single" w:sz="4" w:space="0" w:color="auto"/>
            </w:tcBorders>
          </w:tcPr>
          <w:p w14:paraId="43E2CF41" w14:textId="77777777" w:rsidR="004A1130" w:rsidRPr="00AA2803" w:rsidRDefault="004A1130" w:rsidP="004A1130">
            <w:pPr>
              <w:pStyle w:val="af"/>
              <w:numPr>
                <w:ilvl w:val="0"/>
                <w:numId w:val="98"/>
              </w:numPr>
              <w:snapToGrid w:val="0"/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695" w:type="dxa"/>
            <w:gridSpan w:val="4"/>
          </w:tcPr>
          <w:p w14:paraId="6F35DA69" w14:textId="103A5777" w:rsidR="004A1130" w:rsidRPr="00AA2803" w:rsidRDefault="004A1130" w:rsidP="004A113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机构兑奖佣金比例</w:t>
            </w:r>
          </w:p>
        </w:tc>
        <w:tc>
          <w:tcPr>
            <w:tcW w:w="2722" w:type="dxa"/>
            <w:gridSpan w:val="3"/>
          </w:tcPr>
          <w:p w14:paraId="0008DA45" w14:textId="2638E457" w:rsidR="004A1130" w:rsidRPr="00AA2803" w:rsidRDefault="004A1130" w:rsidP="004A113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ORG_</w:t>
            </w:r>
            <w:r>
              <w:rPr>
                <w:rFonts w:ascii="新宋体" w:eastAsia="新宋体" w:hAnsi="新宋体"/>
                <w:szCs w:val="22"/>
              </w:rPr>
              <w:t>PAY</w:t>
            </w:r>
            <w:r>
              <w:rPr>
                <w:rFonts w:ascii="新宋体" w:eastAsia="新宋体" w:hAnsi="新宋体" w:hint="eastAsia"/>
                <w:szCs w:val="22"/>
              </w:rPr>
              <w:t>_</w:t>
            </w:r>
            <w:r>
              <w:rPr>
                <w:rFonts w:ascii="新宋体" w:eastAsia="新宋体" w:hAnsi="新宋体"/>
                <w:szCs w:val="22"/>
              </w:rPr>
              <w:t>COMM_RATE</w:t>
            </w:r>
          </w:p>
        </w:tc>
        <w:tc>
          <w:tcPr>
            <w:tcW w:w="1661" w:type="dxa"/>
            <w:gridSpan w:val="3"/>
          </w:tcPr>
          <w:p w14:paraId="6EAA40BC" w14:textId="77777777" w:rsidR="004A1130" w:rsidRPr="00AA2803" w:rsidRDefault="004A1130" w:rsidP="004A113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NUMBER(28)</w:t>
            </w:r>
          </w:p>
        </w:tc>
        <w:tc>
          <w:tcPr>
            <w:tcW w:w="709" w:type="dxa"/>
            <w:gridSpan w:val="2"/>
          </w:tcPr>
          <w:p w14:paraId="14826AEE" w14:textId="77777777" w:rsidR="004A1130" w:rsidRPr="00AA2803" w:rsidRDefault="004A1130" w:rsidP="004A113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70" w:type="dxa"/>
          </w:tcPr>
          <w:p w14:paraId="6A4CECAC" w14:textId="4FB467D5" w:rsidR="004A1130" w:rsidRPr="00AA2803" w:rsidRDefault="004A1130" w:rsidP="004A113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0</w:t>
            </w:r>
          </w:p>
        </w:tc>
      </w:tr>
      <w:tr w:rsidR="004A1130" w:rsidRPr="00AA2803" w14:paraId="36DCD85D" w14:textId="77777777" w:rsidTr="00F46C19">
        <w:tc>
          <w:tcPr>
            <w:tcW w:w="9747" w:type="dxa"/>
            <w:gridSpan w:val="14"/>
            <w:shd w:val="clear" w:color="auto" w:fill="D9D9D9" w:themeFill="background1" w:themeFillShade="D9"/>
          </w:tcPr>
          <w:p w14:paraId="51048E88" w14:textId="77777777" w:rsidR="004A1130" w:rsidRPr="00AA2803" w:rsidRDefault="004A1130" w:rsidP="004A1130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表格其他属性信息定义（包括PK-FK、IDX等）</w:t>
            </w:r>
          </w:p>
        </w:tc>
      </w:tr>
      <w:tr w:rsidR="004A1130" w:rsidRPr="00AA2803" w14:paraId="67DB682F" w14:textId="77777777" w:rsidTr="00F46C19">
        <w:trPr>
          <w:trHeight w:val="231"/>
        </w:trPr>
        <w:tc>
          <w:tcPr>
            <w:tcW w:w="531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1654346" w14:textId="77777777" w:rsidR="004A1130" w:rsidRPr="00AA2803" w:rsidRDefault="004A1130" w:rsidP="004A1130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主键</w:t>
            </w:r>
          </w:p>
        </w:tc>
        <w:tc>
          <w:tcPr>
            <w:tcW w:w="2969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34D2A5F4" w14:textId="77777777" w:rsidR="004A1130" w:rsidRPr="00AA2803" w:rsidRDefault="004A1130" w:rsidP="004A1130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6247" w:type="dxa"/>
            <w:gridSpan w:val="8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10354D19" w14:textId="77777777" w:rsidR="004A1130" w:rsidRPr="00AA2803" w:rsidRDefault="004A1130" w:rsidP="004A1130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包含列</w:t>
            </w:r>
          </w:p>
        </w:tc>
      </w:tr>
      <w:tr w:rsidR="004A1130" w:rsidRPr="00AA2803" w14:paraId="29D7CBD7" w14:textId="77777777" w:rsidTr="00F46C19">
        <w:trPr>
          <w:trHeight w:val="231"/>
        </w:trPr>
        <w:tc>
          <w:tcPr>
            <w:tcW w:w="531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738C470" w14:textId="77777777" w:rsidR="004A1130" w:rsidRPr="00AA2803" w:rsidRDefault="004A1130" w:rsidP="004A1130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2969" w:type="dxa"/>
            <w:gridSpan w:val="4"/>
            <w:tcBorders>
              <w:left w:val="single" w:sz="4" w:space="0" w:color="auto"/>
            </w:tcBorders>
          </w:tcPr>
          <w:p w14:paraId="07D4F613" w14:textId="69E07264" w:rsidR="004A1130" w:rsidRPr="00AA2803" w:rsidRDefault="004A1130" w:rsidP="004A113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533492">
              <w:rPr>
                <w:rFonts w:ascii="新宋体" w:eastAsia="新宋体" w:hAnsi="新宋体"/>
                <w:szCs w:val="22"/>
              </w:rPr>
              <w:t>PK_FLOW_ORG_COMM_DETAIL</w:t>
            </w:r>
          </w:p>
        </w:tc>
        <w:tc>
          <w:tcPr>
            <w:tcW w:w="6247" w:type="dxa"/>
            <w:gridSpan w:val="8"/>
            <w:tcBorders>
              <w:left w:val="single" w:sz="4" w:space="0" w:color="auto"/>
            </w:tcBorders>
          </w:tcPr>
          <w:p w14:paraId="0FF0F446" w14:textId="5734F34D" w:rsidR="004A1130" w:rsidRPr="00AA2803" w:rsidRDefault="004A1130" w:rsidP="004A113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ORG</w:t>
            </w:r>
            <w:r w:rsidRPr="00AA2803">
              <w:rPr>
                <w:rFonts w:ascii="新宋体" w:eastAsia="新宋体" w:hAnsi="新宋体"/>
                <w:szCs w:val="22"/>
              </w:rPr>
              <w:t>_</w:t>
            </w:r>
            <w:r w:rsidRPr="00AA2803">
              <w:rPr>
                <w:rFonts w:ascii="新宋体" w:eastAsia="新宋体" w:hAnsi="新宋体" w:hint="eastAsia"/>
                <w:szCs w:val="22"/>
              </w:rPr>
              <w:t>FUND</w:t>
            </w:r>
            <w:r w:rsidRPr="00AA2803">
              <w:rPr>
                <w:rFonts w:ascii="新宋体" w:eastAsia="新宋体" w:hAnsi="新宋体"/>
                <w:szCs w:val="22"/>
              </w:rPr>
              <w:t>_FLOW</w:t>
            </w:r>
          </w:p>
        </w:tc>
      </w:tr>
      <w:tr w:rsidR="004A1130" w:rsidRPr="00AA2803" w14:paraId="6E9C8036" w14:textId="77777777" w:rsidTr="004A1130">
        <w:trPr>
          <w:trHeight w:val="231"/>
        </w:trPr>
        <w:tc>
          <w:tcPr>
            <w:tcW w:w="531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6B3C99A" w14:textId="77777777" w:rsidR="004A1130" w:rsidRPr="00AA2803" w:rsidRDefault="004A1130" w:rsidP="004A1130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外键</w:t>
            </w:r>
          </w:p>
        </w:tc>
        <w:tc>
          <w:tcPr>
            <w:tcW w:w="2969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4A49F242" w14:textId="77777777" w:rsidR="004A1130" w:rsidRPr="00AA2803" w:rsidRDefault="004A1130" w:rsidP="004A1130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2307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11DFBB9A" w14:textId="77777777" w:rsidR="004A1130" w:rsidRPr="00AA2803" w:rsidRDefault="004A1130" w:rsidP="004A1130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  <w:tc>
          <w:tcPr>
            <w:tcW w:w="1806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4F2CAC74" w14:textId="77777777" w:rsidR="004A1130" w:rsidRPr="00AA2803" w:rsidRDefault="004A1130" w:rsidP="004A1130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参照表名</w:t>
            </w:r>
          </w:p>
        </w:tc>
        <w:tc>
          <w:tcPr>
            <w:tcW w:w="2134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7FE0D01A" w14:textId="77777777" w:rsidR="004A1130" w:rsidRPr="00AA2803" w:rsidRDefault="004A1130" w:rsidP="004A1130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</w:tr>
      <w:tr w:rsidR="004A1130" w:rsidRPr="00AA2803" w14:paraId="2D8AE663" w14:textId="77777777" w:rsidTr="004A1130">
        <w:trPr>
          <w:trHeight w:val="231"/>
        </w:trPr>
        <w:tc>
          <w:tcPr>
            <w:tcW w:w="531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4EF80BF" w14:textId="77777777" w:rsidR="004A1130" w:rsidRPr="00AA2803" w:rsidRDefault="004A1130" w:rsidP="004A1130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2969" w:type="dxa"/>
            <w:gridSpan w:val="4"/>
            <w:tcBorders>
              <w:left w:val="single" w:sz="4" w:space="0" w:color="auto"/>
            </w:tcBorders>
          </w:tcPr>
          <w:p w14:paraId="732ACCDE" w14:textId="77777777" w:rsidR="004A1130" w:rsidRPr="00AA2803" w:rsidRDefault="004A1130" w:rsidP="004A113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307" w:type="dxa"/>
            <w:gridSpan w:val="2"/>
            <w:tcBorders>
              <w:left w:val="single" w:sz="4" w:space="0" w:color="auto"/>
            </w:tcBorders>
          </w:tcPr>
          <w:p w14:paraId="4C02444D" w14:textId="77777777" w:rsidR="004A1130" w:rsidRPr="00AA2803" w:rsidRDefault="004A1130" w:rsidP="004A113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806" w:type="dxa"/>
            <w:gridSpan w:val="4"/>
            <w:tcBorders>
              <w:left w:val="single" w:sz="4" w:space="0" w:color="auto"/>
            </w:tcBorders>
          </w:tcPr>
          <w:p w14:paraId="0E032E4B" w14:textId="77777777" w:rsidR="004A1130" w:rsidRPr="00AA2803" w:rsidRDefault="004A1130" w:rsidP="004A113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134" w:type="dxa"/>
            <w:gridSpan w:val="2"/>
            <w:tcBorders>
              <w:left w:val="single" w:sz="4" w:space="0" w:color="auto"/>
            </w:tcBorders>
          </w:tcPr>
          <w:p w14:paraId="2B13B170" w14:textId="77777777" w:rsidR="004A1130" w:rsidRPr="00AA2803" w:rsidRDefault="004A1130" w:rsidP="004A113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4A1130" w:rsidRPr="00AA2803" w14:paraId="22EEB638" w14:textId="77777777" w:rsidTr="00F46C19">
        <w:trPr>
          <w:trHeight w:val="231"/>
        </w:trPr>
        <w:tc>
          <w:tcPr>
            <w:tcW w:w="531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4B52F7E" w14:textId="77777777" w:rsidR="004A1130" w:rsidRPr="00AA2803" w:rsidRDefault="004A1130" w:rsidP="004A1130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索引</w:t>
            </w:r>
          </w:p>
        </w:tc>
        <w:tc>
          <w:tcPr>
            <w:tcW w:w="2969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75EBD235" w14:textId="77777777" w:rsidR="004A1130" w:rsidRPr="00AA2803" w:rsidRDefault="004A1130" w:rsidP="004A1130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3118" w:type="dxa"/>
            <w:gridSpan w:val="3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72EC287F" w14:textId="77777777" w:rsidR="004A1130" w:rsidRPr="00AA2803" w:rsidRDefault="004A1130" w:rsidP="004A1130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  <w:tc>
          <w:tcPr>
            <w:tcW w:w="3129" w:type="dxa"/>
            <w:gridSpan w:val="5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68DA8A0B" w14:textId="77777777" w:rsidR="004A1130" w:rsidRPr="00AA2803" w:rsidRDefault="004A1130" w:rsidP="004A1130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类型</w:t>
            </w:r>
          </w:p>
        </w:tc>
      </w:tr>
      <w:tr w:rsidR="004A1130" w:rsidRPr="00AA2803" w14:paraId="353C06AD" w14:textId="77777777" w:rsidTr="00F46C19">
        <w:trPr>
          <w:trHeight w:val="231"/>
        </w:trPr>
        <w:tc>
          <w:tcPr>
            <w:tcW w:w="531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AD13D3D" w14:textId="77777777" w:rsidR="004A1130" w:rsidRPr="00AA2803" w:rsidRDefault="004A1130" w:rsidP="004A1130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2969" w:type="dxa"/>
            <w:gridSpan w:val="4"/>
            <w:tcBorders>
              <w:left w:val="single" w:sz="4" w:space="0" w:color="auto"/>
            </w:tcBorders>
          </w:tcPr>
          <w:p w14:paraId="08271E29" w14:textId="18DA35BC" w:rsidR="004A1130" w:rsidRPr="00AA2803" w:rsidRDefault="004A1130" w:rsidP="004A113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533492">
              <w:rPr>
                <w:rFonts w:ascii="新宋体" w:eastAsia="新宋体" w:hAnsi="新宋体"/>
                <w:szCs w:val="22"/>
              </w:rPr>
              <w:t>IDX_FLOW_ORG_COMM_AGENCY</w:t>
            </w:r>
          </w:p>
        </w:tc>
        <w:tc>
          <w:tcPr>
            <w:tcW w:w="3118" w:type="dxa"/>
            <w:gridSpan w:val="3"/>
            <w:tcBorders>
              <w:left w:val="single" w:sz="4" w:space="0" w:color="auto"/>
            </w:tcBorders>
          </w:tcPr>
          <w:p w14:paraId="5FBCCBEE" w14:textId="77777777" w:rsidR="004A1130" w:rsidRPr="00AA2803" w:rsidRDefault="004A1130" w:rsidP="004A113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ACC_NO</w:t>
            </w:r>
          </w:p>
        </w:tc>
        <w:tc>
          <w:tcPr>
            <w:tcW w:w="3129" w:type="dxa"/>
            <w:gridSpan w:val="5"/>
            <w:tcBorders>
              <w:left w:val="single" w:sz="4" w:space="0" w:color="auto"/>
            </w:tcBorders>
          </w:tcPr>
          <w:p w14:paraId="68E85CC6" w14:textId="77777777" w:rsidR="004A1130" w:rsidRPr="00AA2803" w:rsidRDefault="004A1130" w:rsidP="004A113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4A1130" w:rsidRPr="00AA2803" w14:paraId="6BC05F47" w14:textId="77777777" w:rsidTr="00F46C19">
        <w:trPr>
          <w:trHeight w:val="231"/>
        </w:trPr>
        <w:tc>
          <w:tcPr>
            <w:tcW w:w="531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AD8E028" w14:textId="77777777" w:rsidR="004A1130" w:rsidRPr="00AA2803" w:rsidRDefault="004A1130" w:rsidP="004A1130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2969" w:type="dxa"/>
            <w:gridSpan w:val="4"/>
            <w:tcBorders>
              <w:left w:val="single" w:sz="4" w:space="0" w:color="auto"/>
            </w:tcBorders>
          </w:tcPr>
          <w:p w14:paraId="4D1C390B" w14:textId="0860C172" w:rsidR="004A1130" w:rsidRDefault="004A1130" w:rsidP="004A113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533492">
              <w:rPr>
                <w:rFonts w:ascii="新宋体" w:eastAsia="新宋体" w:hAnsi="新宋体"/>
                <w:szCs w:val="22"/>
              </w:rPr>
              <w:t>IDX_FLOW_ORG_COMM_FLOW</w:t>
            </w:r>
          </w:p>
        </w:tc>
        <w:tc>
          <w:tcPr>
            <w:tcW w:w="3118" w:type="dxa"/>
            <w:gridSpan w:val="3"/>
            <w:tcBorders>
              <w:left w:val="single" w:sz="4" w:space="0" w:color="auto"/>
            </w:tcBorders>
          </w:tcPr>
          <w:p w14:paraId="4EC54505" w14:textId="161B98C9" w:rsidR="004A1130" w:rsidRPr="00AA2803" w:rsidRDefault="004A1130" w:rsidP="004A113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ORG</w:t>
            </w:r>
            <w:r w:rsidRPr="00AA2803">
              <w:rPr>
                <w:rFonts w:ascii="新宋体" w:eastAsia="新宋体" w:hAnsi="新宋体"/>
                <w:szCs w:val="22"/>
              </w:rPr>
              <w:t>_</w:t>
            </w:r>
            <w:r w:rsidRPr="00AA2803">
              <w:rPr>
                <w:rFonts w:ascii="新宋体" w:eastAsia="新宋体" w:hAnsi="新宋体" w:hint="eastAsia"/>
                <w:szCs w:val="22"/>
              </w:rPr>
              <w:t>FUND</w:t>
            </w:r>
            <w:r w:rsidRPr="00AA2803">
              <w:rPr>
                <w:rFonts w:ascii="新宋体" w:eastAsia="新宋体" w:hAnsi="新宋体"/>
                <w:szCs w:val="22"/>
              </w:rPr>
              <w:t>_</w:t>
            </w:r>
            <w:r>
              <w:rPr>
                <w:rFonts w:ascii="新宋体" w:eastAsia="新宋体" w:hAnsi="新宋体"/>
                <w:szCs w:val="22"/>
              </w:rPr>
              <w:t>COMM_</w:t>
            </w:r>
            <w:r w:rsidRPr="00AA2803">
              <w:rPr>
                <w:rFonts w:ascii="新宋体" w:eastAsia="新宋体" w:hAnsi="新宋体"/>
                <w:szCs w:val="22"/>
              </w:rPr>
              <w:t>FLOW</w:t>
            </w:r>
          </w:p>
        </w:tc>
        <w:tc>
          <w:tcPr>
            <w:tcW w:w="3129" w:type="dxa"/>
            <w:gridSpan w:val="5"/>
            <w:tcBorders>
              <w:left w:val="single" w:sz="4" w:space="0" w:color="auto"/>
            </w:tcBorders>
          </w:tcPr>
          <w:p w14:paraId="00F5AB7C" w14:textId="77777777" w:rsidR="004A1130" w:rsidRPr="00AA2803" w:rsidRDefault="004A1130" w:rsidP="004A113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4A1130" w:rsidRPr="00AA2803" w14:paraId="743226FE" w14:textId="77777777" w:rsidTr="00F46C19">
        <w:tc>
          <w:tcPr>
            <w:tcW w:w="531" w:type="dxa"/>
            <w:gridSpan w:val="2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E141F94" w14:textId="77777777" w:rsidR="004A1130" w:rsidRPr="00AA2803" w:rsidRDefault="004A1130" w:rsidP="004A1130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约束</w:t>
            </w:r>
          </w:p>
        </w:tc>
        <w:tc>
          <w:tcPr>
            <w:tcW w:w="9216" w:type="dxa"/>
            <w:gridSpan w:val="12"/>
            <w:tcBorders>
              <w:left w:val="single" w:sz="4" w:space="0" w:color="auto"/>
            </w:tcBorders>
          </w:tcPr>
          <w:p w14:paraId="750C4EA6" w14:textId="77777777" w:rsidR="004A1130" w:rsidRPr="00AA2803" w:rsidRDefault="004A1130" w:rsidP="004A113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4A1130" w:rsidRPr="00AA2803" w14:paraId="56D819ED" w14:textId="77777777" w:rsidTr="00F46C19">
        <w:trPr>
          <w:trHeight w:val="231"/>
        </w:trPr>
        <w:tc>
          <w:tcPr>
            <w:tcW w:w="531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30EE5AB" w14:textId="77777777" w:rsidR="004A1130" w:rsidRPr="00AA2803" w:rsidRDefault="004A1130" w:rsidP="004A1130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</w:t>
            </w: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2D8DB3A7" w14:textId="77777777" w:rsidR="004A1130" w:rsidRPr="00AA2803" w:rsidRDefault="004A1130" w:rsidP="004A1130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分区类型</w:t>
            </w:r>
          </w:p>
        </w:tc>
        <w:tc>
          <w:tcPr>
            <w:tcW w:w="1489" w:type="dxa"/>
            <w:gridSpan w:val="3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3031E20A" w14:textId="77777777" w:rsidR="004A1130" w:rsidRPr="00AA2803" w:rsidRDefault="004A1130" w:rsidP="004A1130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分区字段</w:t>
            </w:r>
          </w:p>
        </w:tc>
        <w:tc>
          <w:tcPr>
            <w:tcW w:w="6239" w:type="dxa"/>
            <w:gridSpan w:val="7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04B96158" w14:textId="77777777" w:rsidR="004A1130" w:rsidRPr="00AA2803" w:rsidRDefault="004A1130" w:rsidP="004A1130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分区条件</w:t>
            </w:r>
          </w:p>
        </w:tc>
      </w:tr>
      <w:tr w:rsidR="004A1130" w:rsidRPr="00AA2803" w14:paraId="6000F9AF" w14:textId="77777777" w:rsidTr="00F46C19">
        <w:trPr>
          <w:trHeight w:val="231"/>
        </w:trPr>
        <w:tc>
          <w:tcPr>
            <w:tcW w:w="531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B677256" w14:textId="77777777" w:rsidR="004A1130" w:rsidRPr="00AA2803" w:rsidRDefault="004A1130" w:rsidP="004A1130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</w:tcPr>
          <w:p w14:paraId="0A9A33E6" w14:textId="77777777" w:rsidR="004A1130" w:rsidRPr="00AA2803" w:rsidRDefault="004A1130" w:rsidP="004A113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主分区</w:t>
            </w:r>
          </w:p>
        </w:tc>
        <w:tc>
          <w:tcPr>
            <w:tcW w:w="1489" w:type="dxa"/>
            <w:gridSpan w:val="3"/>
            <w:tcBorders>
              <w:left w:val="single" w:sz="4" w:space="0" w:color="auto"/>
            </w:tcBorders>
          </w:tcPr>
          <w:p w14:paraId="58C5AC2F" w14:textId="77777777" w:rsidR="004A1130" w:rsidRPr="00AA2803" w:rsidRDefault="004A1130" w:rsidP="004A113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6239" w:type="dxa"/>
            <w:gridSpan w:val="7"/>
            <w:tcBorders>
              <w:left w:val="single" w:sz="4" w:space="0" w:color="auto"/>
            </w:tcBorders>
          </w:tcPr>
          <w:p w14:paraId="326B78AB" w14:textId="77777777" w:rsidR="004A1130" w:rsidRPr="00AA2803" w:rsidRDefault="004A1130" w:rsidP="004A113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4A1130" w:rsidRPr="00AA2803" w14:paraId="11519010" w14:textId="77777777" w:rsidTr="00F46C19">
        <w:trPr>
          <w:trHeight w:val="231"/>
        </w:trPr>
        <w:tc>
          <w:tcPr>
            <w:tcW w:w="531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07785F1" w14:textId="77777777" w:rsidR="004A1130" w:rsidRPr="00AA2803" w:rsidRDefault="004A1130" w:rsidP="004A1130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</w:tcPr>
          <w:p w14:paraId="245A4073" w14:textId="77777777" w:rsidR="004A1130" w:rsidRPr="00AA2803" w:rsidRDefault="004A1130" w:rsidP="004A113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子分区</w:t>
            </w:r>
          </w:p>
        </w:tc>
        <w:tc>
          <w:tcPr>
            <w:tcW w:w="1489" w:type="dxa"/>
            <w:gridSpan w:val="3"/>
            <w:tcBorders>
              <w:left w:val="single" w:sz="4" w:space="0" w:color="auto"/>
            </w:tcBorders>
          </w:tcPr>
          <w:p w14:paraId="356743B6" w14:textId="77777777" w:rsidR="004A1130" w:rsidRPr="00AA2803" w:rsidRDefault="004A1130" w:rsidP="004A113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6239" w:type="dxa"/>
            <w:gridSpan w:val="7"/>
            <w:tcBorders>
              <w:left w:val="single" w:sz="4" w:space="0" w:color="auto"/>
            </w:tcBorders>
          </w:tcPr>
          <w:p w14:paraId="559D5EFA" w14:textId="77777777" w:rsidR="004A1130" w:rsidRPr="00AA2803" w:rsidRDefault="004A1130" w:rsidP="004A113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</w:tbl>
    <w:p w14:paraId="0110773B" w14:textId="77777777" w:rsidR="00763886" w:rsidRPr="00AA2803" w:rsidRDefault="00763886" w:rsidP="00763886"/>
    <w:p w14:paraId="2848DCA4" w14:textId="77777777" w:rsidR="003406EE" w:rsidRPr="00AA2803" w:rsidRDefault="00524BED" w:rsidP="00B51C22">
      <w:pPr>
        <w:pStyle w:val="4"/>
      </w:pPr>
      <w:bookmarkStart w:id="110" w:name="_Toc435450872"/>
      <w:r w:rsidRPr="00AA2803">
        <w:rPr>
          <w:rFonts w:hint="eastAsia"/>
        </w:rPr>
        <w:t>站点资金流水（</w:t>
      </w:r>
      <w:r w:rsidRPr="00AA2803">
        <w:rPr>
          <w:rFonts w:hint="eastAsia"/>
        </w:rPr>
        <w:t>FLOW</w:t>
      </w:r>
      <w:r w:rsidR="003406EE" w:rsidRPr="00AA2803">
        <w:t>_AGENCY</w:t>
      </w:r>
      <w:r w:rsidRPr="00AA2803">
        <w:rPr>
          <w:rFonts w:hint="eastAsia"/>
        </w:rPr>
        <w:t>）</w:t>
      </w:r>
      <w:bookmarkEnd w:id="110"/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90"/>
        <w:gridCol w:w="141"/>
        <w:gridCol w:w="698"/>
        <w:gridCol w:w="790"/>
        <w:gridCol w:w="1662"/>
        <w:gridCol w:w="2126"/>
        <w:gridCol w:w="811"/>
        <w:gridCol w:w="288"/>
        <w:gridCol w:w="460"/>
        <w:gridCol w:w="247"/>
        <w:gridCol w:w="564"/>
        <w:gridCol w:w="1570"/>
      </w:tblGrid>
      <w:tr w:rsidR="00AA2803" w:rsidRPr="00AA2803" w14:paraId="19FAC93E" w14:textId="77777777" w:rsidTr="00D235BE">
        <w:tc>
          <w:tcPr>
            <w:tcW w:w="1229" w:type="dxa"/>
            <w:gridSpan w:val="3"/>
            <w:shd w:val="clear" w:color="auto" w:fill="C0C0C0"/>
          </w:tcPr>
          <w:p w14:paraId="0E454F4E" w14:textId="77777777" w:rsidR="003406EE" w:rsidRPr="00AA2803" w:rsidRDefault="003406EE" w:rsidP="00B51C22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汉字注解</w:t>
            </w:r>
          </w:p>
        </w:tc>
        <w:tc>
          <w:tcPr>
            <w:tcW w:w="4578" w:type="dxa"/>
            <w:gridSpan w:val="3"/>
            <w:shd w:val="clear" w:color="auto" w:fill="auto"/>
          </w:tcPr>
          <w:p w14:paraId="14002101" w14:textId="77777777" w:rsidR="003406EE" w:rsidRPr="00AA2803" w:rsidRDefault="00572009" w:rsidP="00B51C22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站点</w:t>
            </w:r>
            <w:r w:rsidR="003406EE"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资金流水</w:t>
            </w:r>
          </w:p>
        </w:tc>
        <w:tc>
          <w:tcPr>
            <w:tcW w:w="1099" w:type="dxa"/>
            <w:gridSpan w:val="2"/>
            <w:shd w:val="clear" w:color="auto" w:fill="C0C0C0"/>
          </w:tcPr>
          <w:p w14:paraId="63FEE9A5" w14:textId="77777777" w:rsidR="003406EE" w:rsidRPr="00AA2803" w:rsidRDefault="003406EE" w:rsidP="00B51C22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表名</w:t>
            </w:r>
          </w:p>
        </w:tc>
        <w:tc>
          <w:tcPr>
            <w:tcW w:w="2841" w:type="dxa"/>
            <w:gridSpan w:val="4"/>
            <w:shd w:val="clear" w:color="auto" w:fill="auto"/>
          </w:tcPr>
          <w:p w14:paraId="45564751" w14:textId="77777777" w:rsidR="003406EE" w:rsidRPr="00AA2803" w:rsidRDefault="00572009" w:rsidP="00B51C22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/>
                <w:b/>
                <w:sz w:val="24"/>
                <w:szCs w:val="22"/>
              </w:rPr>
              <w:t>FLOW_AGENCY</w:t>
            </w:r>
          </w:p>
        </w:tc>
      </w:tr>
      <w:tr w:rsidR="00AA2803" w:rsidRPr="00AA2803" w14:paraId="351B5EFC" w14:textId="77777777" w:rsidTr="00D235BE"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horzCross" w:color="auto" w:fill="C0C0C0"/>
          </w:tcPr>
          <w:p w14:paraId="450708B2" w14:textId="77777777" w:rsidR="003406EE" w:rsidRPr="00AA2803" w:rsidRDefault="003406EE" w:rsidP="00B51C22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</w:p>
        </w:tc>
        <w:tc>
          <w:tcPr>
            <w:tcW w:w="3291" w:type="dxa"/>
            <w:gridSpan w:val="4"/>
            <w:tcBorders>
              <w:left w:val="single" w:sz="4" w:space="0" w:color="auto"/>
            </w:tcBorders>
            <w:shd w:val="clear" w:color="auto" w:fill="C0C0C0"/>
          </w:tcPr>
          <w:p w14:paraId="39E55ED8" w14:textId="77777777" w:rsidR="003406EE" w:rsidRPr="00AA2803" w:rsidRDefault="003406EE" w:rsidP="00B51C22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字段名称</w:t>
            </w:r>
          </w:p>
        </w:tc>
        <w:tc>
          <w:tcPr>
            <w:tcW w:w="2126" w:type="dxa"/>
            <w:shd w:val="clear" w:color="auto" w:fill="C0C0C0"/>
          </w:tcPr>
          <w:p w14:paraId="2F745791" w14:textId="77777777" w:rsidR="003406EE" w:rsidRPr="00AA2803" w:rsidRDefault="003406EE" w:rsidP="00B51C22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字段命名</w:t>
            </w:r>
          </w:p>
        </w:tc>
        <w:tc>
          <w:tcPr>
            <w:tcW w:w="1559" w:type="dxa"/>
            <w:gridSpan w:val="3"/>
            <w:shd w:val="clear" w:color="auto" w:fill="C0C0C0"/>
          </w:tcPr>
          <w:p w14:paraId="1D501A03" w14:textId="77777777" w:rsidR="003406EE" w:rsidRPr="00AA2803" w:rsidRDefault="003406EE" w:rsidP="00B51C22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类型</w:t>
            </w:r>
          </w:p>
        </w:tc>
        <w:tc>
          <w:tcPr>
            <w:tcW w:w="811" w:type="dxa"/>
            <w:gridSpan w:val="2"/>
            <w:shd w:val="clear" w:color="auto" w:fill="C0C0C0"/>
          </w:tcPr>
          <w:p w14:paraId="2502B1BE" w14:textId="77777777" w:rsidR="003406EE" w:rsidRPr="00AA2803" w:rsidRDefault="003406EE" w:rsidP="00B51C22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非空</w:t>
            </w:r>
          </w:p>
        </w:tc>
        <w:tc>
          <w:tcPr>
            <w:tcW w:w="1570" w:type="dxa"/>
            <w:shd w:val="clear" w:color="auto" w:fill="C0C0C0"/>
          </w:tcPr>
          <w:p w14:paraId="736998E4" w14:textId="77777777" w:rsidR="003406EE" w:rsidRPr="00AA2803" w:rsidRDefault="003406EE" w:rsidP="00B51C22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默认</w:t>
            </w:r>
          </w:p>
        </w:tc>
      </w:tr>
      <w:tr w:rsidR="00AA2803" w:rsidRPr="00AA2803" w14:paraId="1C3CD796" w14:textId="77777777" w:rsidTr="00D235BE">
        <w:tc>
          <w:tcPr>
            <w:tcW w:w="390" w:type="dxa"/>
            <w:tcBorders>
              <w:top w:val="single" w:sz="4" w:space="0" w:color="auto"/>
            </w:tcBorders>
          </w:tcPr>
          <w:p w14:paraId="7617C2A2" w14:textId="77777777" w:rsidR="003406EE" w:rsidRPr="00AA2803" w:rsidRDefault="003406EE" w:rsidP="006164CE">
            <w:pPr>
              <w:pStyle w:val="af"/>
              <w:numPr>
                <w:ilvl w:val="0"/>
                <w:numId w:val="60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291" w:type="dxa"/>
            <w:gridSpan w:val="4"/>
          </w:tcPr>
          <w:p w14:paraId="0892BFEF" w14:textId="77777777" w:rsidR="003406EE" w:rsidRPr="00AA2803" w:rsidRDefault="003406EE" w:rsidP="00B51C22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流水号（ZD123456789012345678901234）</w:t>
            </w:r>
          </w:p>
        </w:tc>
        <w:tc>
          <w:tcPr>
            <w:tcW w:w="2126" w:type="dxa"/>
          </w:tcPr>
          <w:p w14:paraId="00D9E9B4" w14:textId="77777777" w:rsidR="003406EE" w:rsidRPr="00AA2803" w:rsidRDefault="003406EE" w:rsidP="00B51C22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AGENCY</w:t>
            </w:r>
            <w:r w:rsidRPr="00AA2803">
              <w:rPr>
                <w:rFonts w:ascii="新宋体" w:eastAsia="新宋体" w:hAnsi="新宋体"/>
                <w:szCs w:val="22"/>
              </w:rPr>
              <w:t>_</w:t>
            </w:r>
            <w:r w:rsidRPr="00AA2803">
              <w:rPr>
                <w:rFonts w:ascii="新宋体" w:eastAsia="新宋体" w:hAnsi="新宋体" w:hint="eastAsia"/>
                <w:szCs w:val="22"/>
              </w:rPr>
              <w:t>FUND</w:t>
            </w:r>
            <w:r w:rsidRPr="00AA2803">
              <w:rPr>
                <w:rFonts w:ascii="新宋体" w:eastAsia="新宋体" w:hAnsi="新宋体"/>
                <w:szCs w:val="22"/>
              </w:rPr>
              <w:t>_FLOW</w:t>
            </w:r>
          </w:p>
        </w:tc>
        <w:tc>
          <w:tcPr>
            <w:tcW w:w="1559" w:type="dxa"/>
            <w:gridSpan w:val="3"/>
          </w:tcPr>
          <w:p w14:paraId="42E74282" w14:textId="77777777" w:rsidR="003406EE" w:rsidRPr="00AA2803" w:rsidRDefault="003406EE" w:rsidP="00B51C22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CHAR(24)</w:t>
            </w:r>
          </w:p>
        </w:tc>
        <w:tc>
          <w:tcPr>
            <w:tcW w:w="811" w:type="dxa"/>
            <w:gridSpan w:val="2"/>
          </w:tcPr>
          <w:p w14:paraId="3CEF3DD5" w14:textId="77777777" w:rsidR="003406EE" w:rsidRPr="00AA2803" w:rsidRDefault="003406EE" w:rsidP="00B51C22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70" w:type="dxa"/>
          </w:tcPr>
          <w:p w14:paraId="4123FA0F" w14:textId="77777777" w:rsidR="003406EE" w:rsidRPr="00AA2803" w:rsidRDefault="003406EE" w:rsidP="00B51C22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5970A9B3" w14:textId="77777777" w:rsidTr="00D235BE">
        <w:tc>
          <w:tcPr>
            <w:tcW w:w="390" w:type="dxa"/>
            <w:tcBorders>
              <w:top w:val="single" w:sz="4" w:space="0" w:color="auto"/>
            </w:tcBorders>
          </w:tcPr>
          <w:p w14:paraId="65274991" w14:textId="77777777" w:rsidR="003406EE" w:rsidRPr="00AA2803" w:rsidRDefault="003406EE" w:rsidP="006164CE">
            <w:pPr>
              <w:pStyle w:val="af"/>
              <w:numPr>
                <w:ilvl w:val="0"/>
                <w:numId w:val="60"/>
              </w:numPr>
              <w:snapToGrid w:val="0"/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291" w:type="dxa"/>
            <w:gridSpan w:val="4"/>
          </w:tcPr>
          <w:p w14:paraId="2F3E22BB" w14:textId="77777777" w:rsidR="003406EE" w:rsidRPr="00AA2803" w:rsidRDefault="003406EE" w:rsidP="00B51C22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参考业务编号</w:t>
            </w:r>
          </w:p>
        </w:tc>
        <w:tc>
          <w:tcPr>
            <w:tcW w:w="2126" w:type="dxa"/>
          </w:tcPr>
          <w:p w14:paraId="7DC73EB7" w14:textId="77777777" w:rsidR="003406EE" w:rsidRPr="00AA2803" w:rsidRDefault="003406EE" w:rsidP="00B51C22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REF_NO</w:t>
            </w:r>
          </w:p>
        </w:tc>
        <w:tc>
          <w:tcPr>
            <w:tcW w:w="1559" w:type="dxa"/>
            <w:gridSpan w:val="3"/>
          </w:tcPr>
          <w:p w14:paraId="5FBDEA10" w14:textId="31336CD4" w:rsidR="003406EE" w:rsidRPr="00AA2803" w:rsidRDefault="00D235BE" w:rsidP="00D235B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/>
                <w:szCs w:val="22"/>
              </w:rPr>
              <w:t>VAR</w:t>
            </w:r>
            <w:r w:rsidR="003406EE" w:rsidRPr="00AA2803">
              <w:rPr>
                <w:rFonts w:ascii="新宋体" w:eastAsia="新宋体" w:hAnsi="新宋体"/>
                <w:szCs w:val="22"/>
              </w:rPr>
              <w:t>CHAR</w:t>
            </w:r>
            <w:r>
              <w:rPr>
                <w:rFonts w:ascii="新宋体" w:eastAsia="新宋体" w:hAnsi="新宋体"/>
                <w:szCs w:val="22"/>
              </w:rPr>
              <w:t>2</w:t>
            </w:r>
            <w:r w:rsidR="003406EE" w:rsidRPr="00AA2803">
              <w:rPr>
                <w:rFonts w:ascii="新宋体" w:eastAsia="新宋体" w:hAnsi="新宋体"/>
                <w:szCs w:val="22"/>
              </w:rPr>
              <w:t>(</w:t>
            </w:r>
            <w:r>
              <w:rPr>
                <w:rFonts w:ascii="新宋体" w:eastAsia="新宋体" w:hAnsi="新宋体"/>
                <w:szCs w:val="22"/>
              </w:rPr>
              <w:t>24</w:t>
            </w:r>
            <w:r w:rsidR="003406EE" w:rsidRPr="00AA2803">
              <w:rPr>
                <w:rFonts w:ascii="新宋体" w:eastAsia="新宋体" w:hAnsi="新宋体"/>
                <w:szCs w:val="22"/>
              </w:rPr>
              <w:t>)</w:t>
            </w:r>
          </w:p>
        </w:tc>
        <w:tc>
          <w:tcPr>
            <w:tcW w:w="811" w:type="dxa"/>
            <w:gridSpan w:val="2"/>
          </w:tcPr>
          <w:p w14:paraId="13C9641F" w14:textId="77777777" w:rsidR="003406EE" w:rsidRPr="00AA2803" w:rsidRDefault="003406EE" w:rsidP="00B51C22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70" w:type="dxa"/>
          </w:tcPr>
          <w:p w14:paraId="3012B9DA" w14:textId="77777777" w:rsidR="003406EE" w:rsidRPr="00AA2803" w:rsidRDefault="003406EE" w:rsidP="00B51C22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683DB6" w:rsidRPr="00AA2803" w14:paraId="03BEF5E9" w14:textId="77777777" w:rsidTr="00D235BE">
        <w:tc>
          <w:tcPr>
            <w:tcW w:w="390" w:type="dxa"/>
            <w:tcBorders>
              <w:top w:val="single" w:sz="4" w:space="0" w:color="auto"/>
            </w:tcBorders>
          </w:tcPr>
          <w:p w14:paraId="522B1922" w14:textId="77777777" w:rsidR="00683DB6" w:rsidRPr="00AA2803" w:rsidRDefault="00683DB6" w:rsidP="006164CE">
            <w:pPr>
              <w:pStyle w:val="af"/>
              <w:numPr>
                <w:ilvl w:val="0"/>
                <w:numId w:val="60"/>
              </w:numPr>
              <w:snapToGrid w:val="0"/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291" w:type="dxa"/>
            <w:gridSpan w:val="4"/>
          </w:tcPr>
          <w:p w14:paraId="5A7016C6" w14:textId="244F750E" w:rsidR="00683DB6" w:rsidRPr="00AA2803" w:rsidRDefault="00683DB6" w:rsidP="00683DB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资金类型（1-充值，2-提现，5-销售佣金，6-兑奖佣金，7-销售，8-兑奖</w:t>
            </w:r>
            <w:r w:rsidR="00F012B8">
              <w:rPr>
                <w:rFonts w:ascii="新宋体" w:eastAsia="新宋体" w:hAnsi="新宋体" w:hint="eastAsia"/>
                <w:szCs w:val="22"/>
              </w:rPr>
              <w:t>，</w:t>
            </w:r>
            <w:r w:rsidR="00F012B8" w:rsidRPr="00F012B8">
              <w:rPr>
                <w:rFonts w:ascii="新宋体" w:eastAsia="新宋体" w:hAnsi="新宋体" w:hint="eastAsia"/>
                <w:szCs w:val="22"/>
              </w:rPr>
              <w:t>11-站点退货，13-撤销佣金</w:t>
            </w:r>
            <w:r w:rsidRPr="00AA2803">
              <w:rPr>
                <w:rFonts w:ascii="新宋体" w:eastAsia="新宋体" w:hAnsi="新宋体" w:hint="eastAsia"/>
                <w:szCs w:val="22"/>
              </w:rPr>
              <w:t>）</w:t>
            </w:r>
          </w:p>
        </w:tc>
        <w:tc>
          <w:tcPr>
            <w:tcW w:w="2126" w:type="dxa"/>
          </w:tcPr>
          <w:p w14:paraId="19269993" w14:textId="77777777" w:rsidR="00683DB6" w:rsidRPr="00AA2803" w:rsidRDefault="00683DB6" w:rsidP="00683DB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FLOW_TYPE</w:t>
            </w:r>
          </w:p>
        </w:tc>
        <w:tc>
          <w:tcPr>
            <w:tcW w:w="1559" w:type="dxa"/>
            <w:gridSpan w:val="3"/>
          </w:tcPr>
          <w:p w14:paraId="78DE689A" w14:textId="77777777" w:rsidR="00683DB6" w:rsidRPr="00AA2803" w:rsidRDefault="00683DB6" w:rsidP="00683DB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NUMBER(</w:t>
            </w:r>
            <w:r>
              <w:rPr>
                <w:rFonts w:ascii="新宋体" w:eastAsia="新宋体" w:hAnsi="新宋体"/>
                <w:szCs w:val="22"/>
              </w:rPr>
              <w:t>2</w:t>
            </w:r>
            <w:r w:rsidRPr="00AA2803">
              <w:rPr>
                <w:rFonts w:ascii="新宋体" w:eastAsia="新宋体" w:hAnsi="新宋体" w:hint="eastAsia"/>
                <w:szCs w:val="22"/>
              </w:rPr>
              <w:t>)</w:t>
            </w:r>
          </w:p>
        </w:tc>
        <w:tc>
          <w:tcPr>
            <w:tcW w:w="811" w:type="dxa"/>
            <w:gridSpan w:val="2"/>
          </w:tcPr>
          <w:p w14:paraId="075FD1BD" w14:textId="77777777" w:rsidR="00683DB6" w:rsidRPr="00AA2803" w:rsidRDefault="00683DB6" w:rsidP="00683DB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70" w:type="dxa"/>
          </w:tcPr>
          <w:p w14:paraId="01FDE175" w14:textId="77777777" w:rsidR="00683DB6" w:rsidRPr="00AA2803" w:rsidRDefault="00683DB6" w:rsidP="00683DB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683DB6" w:rsidRPr="00AA2803" w14:paraId="49868060" w14:textId="77777777" w:rsidTr="00D235BE">
        <w:tc>
          <w:tcPr>
            <w:tcW w:w="390" w:type="dxa"/>
            <w:tcBorders>
              <w:top w:val="single" w:sz="4" w:space="0" w:color="auto"/>
            </w:tcBorders>
          </w:tcPr>
          <w:p w14:paraId="4FECAC29" w14:textId="77777777" w:rsidR="00683DB6" w:rsidRPr="00AA2803" w:rsidRDefault="00683DB6" w:rsidP="006164CE">
            <w:pPr>
              <w:pStyle w:val="af"/>
              <w:numPr>
                <w:ilvl w:val="0"/>
                <w:numId w:val="60"/>
              </w:numPr>
              <w:snapToGrid w:val="0"/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291" w:type="dxa"/>
            <w:gridSpan w:val="4"/>
          </w:tcPr>
          <w:p w14:paraId="45957A6D" w14:textId="77777777" w:rsidR="00683DB6" w:rsidRPr="00AA2803" w:rsidRDefault="00683DB6" w:rsidP="00683DB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账户编码</w:t>
            </w:r>
          </w:p>
        </w:tc>
        <w:tc>
          <w:tcPr>
            <w:tcW w:w="2126" w:type="dxa"/>
          </w:tcPr>
          <w:p w14:paraId="1286747A" w14:textId="77777777" w:rsidR="00683DB6" w:rsidRPr="00AA2803" w:rsidRDefault="00683DB6" w:rsidP="00683DB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ACC_NO</w:t>
            </w:r>
          </w:p>
        </w:tc>
        <w:tc>
          <w:tcPr>
            <w:tcW w:w="1559" w:type="dxa"/>
            <w:gridSpan w:val="3"/>
          </w:tcPr>
          <w:p w14:paraId="4B2F2DBB" w14:textId="77777777" w:rsidR="00683DB6" w:rsidRPr="00AA2803" w:rsidRDefault="00683DB6" w:rsidP="00683DB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CHAR(12)</w:t>
            </w:r>
          </w:p>
        </w:tc>
        <w:tc>
          <w:tcPr>
            <w:tcW w:w="811" w:type="dxa"/>
            <w:gridSpan w:val="2"/>
          </w:tcPr>
          <w:p w14:paraId="6BFA4EB9" w14:textId="77777777" w:rsidR="00683DB6" w:rsidRPr="00AA2803" w:rsidRDefault="00683DB6" w:rsidP="00683DB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70" w:type="dxa"/>
          </w:tcPr>
          <w:p w14:paraId="7CAB0FB5" w14:textId="77777777" w:rsidR="00683DB6" w:rsidRPr="00AA2803" w:rsidRDefault="00683DB6" w:rsidP="00683DB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B33AC6" w:rsidRPr="00AA2803" w14:paraId="752EE10B" w14:textId="77777777" w:rsidTr="00D235BE">
        <w:tc>
          <w:tcPr>
            <w:tcW w:w="390" w:type="dxa"/>
            <w:tcBorders>
              <w:top w:val="single" w:sz="4" w:space="0" w:color="auto"/>
            </w:tcBorders>
          </w:tcPr>
          <w:p w14:paraId="73CCDCEF" w14:textId="77777777" w:rsidR="00B33AC6" w:rsidRPr="00AA2803" w:rsidRDefault="00B33AC6" w:rsidP="006164CE">
            <w:pPr>
              <w:pStyle w:val="af"/>
              <w:numPr>
                <w:ilvl w:val="0"/>
                <w:numId w:val="60"/>
              </w:numPr>
              <w:snapToGrid w:val="0"/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291" w:type="dxa"/>
            <w:gridSpan w:val="4"/>
          </w:tcPr>
          <w:p w14:paraId="1544C0C7" w14:textId="18D9AE92" w:rsidR="00B33AC6" w:rsidRPr="00AA2803" w:rsidRDefault="00B33AC6" w:rsidP="00B33AC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销售站编号</w:t>
            </w:r>
          </w:p>
        </w:tc>
        <w:tc>
          <w:tcPr>
            <w:tcW w:w="2126" w:type="dxa"/>
          </w:tcPr>
          <w:p w14:paraId="09A440D4" w14:textId="720AD3E1" w:rsidR="00B33AC6" w:rsidRPr="00AA2803" w:rsidRDefault="00B33AC6" w:rsidP="00B33AC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/>
                <w:szCs w:val="22"/>
              </w:rPr>
              <w:t>AGENCY_CODE</w:t>
            </w:r>
          </w:p>
        </w:tc>
        <w:tc>
          <w:tcPr>
            <w:tcW w:w="1559" w:type="dxa"/>
            <w:gridSpan w:val="3"/>
          </w:tcPr>
          <w:p w14:paraId="7D57B0C5" w14:textId="7A337A93" w:rsidR="00B33AC6" w:rsidRPr="00AA2803" w:rsidRDefault="00B33AC6" w:rsidP="00B33AC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CHAR(8)</w:t>
            </w:r>
          </w:p>
        </w:tc>
        <w:tc>
          <w:tcPr>
            <w:tcW w:w="811" w:type="dxa"/>
            <w:gridSpan w:val="2"/>
          </w:tcPr>
          <w:p w14:paraId="282578C5" w14:textId="63310FF5" w:rsidR="00B33AC6" w:rsidRPr="00AA2803" w:rsidRDefault="00B33AC6" w:rsidP="00B33AC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70" w:type="dxa"/>
          </w:tcPr>
          <w:p w14:paraId="4096D324" w14:textId="77777777" w:rsidR="00B33AC6" w:rsidRPr="00AA2803" w:rsidRDefault="00B33AC6" w:rsidP="00B33AC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C577A7" w:rsidRPr="00AA2803" w14:paraId="64B911BA" w14:textId="77777777" w:rsidTr="00D235BE">
        <w:tc>
          <w:tcPr>
            <w:tcW w:w="390" w:type="dxa"/>
            <w:tcBorders>
              <w:top w:val="single" w:sz="4" w:space="0" w:color="auto"/>
            </w:tcBorders>
          </w:tcPr>
          <w:p w14:paraId="47F7B2D3" w14:textId="77777777" w:rsidR="00C577A7" w:rsidRPr="00AA2803" w:rsidRDefault="00C577A7" w:rsidP="006164CE">
            <w:pPr>
              <w:pStyle w:val="af"/>
              <w:numPr>
                <w:ilvl w:val="0"/>
                <w:numId w:val="60"/>
              </w:numPr>
              <w:snapToGrid w:val="0"/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291" w:type="dxa"/>
            <w:gridSpan w:val="4"/>
          </w:tcPr>
          <w:p w14:paraId="04941B3A" w14:textId="77777777" w:rsidR="00C577A7" w:rsidRPr="00AA2803" w:rsidRDefault="00C577A7" w:rsidP="00C577A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变更金额</w:t>
            </w:r>
          </w:p>
        </w:tc>
        <w:tc>
          <w:tcPr>
            <w:tcW w:w="2126" w:type="dxa"/>
          </w:tcPr>
          <w:p w14:paraId="40E539FD" w14:textId="77777777" w:rsidR="00C577A7" w:rsidRPr="00AA2803" w:rsidRDefault="00C577A7" w:rsidP="00C577A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CHANGE_AMOUNT</w:t>
            </w:r>
          </w:p>
        </w:tc>
        <w:tc>
          <w:tcPr>
            <w:tcW w:w="1559" w:type="dxa"/>
            <w:gridSpan w:val="3"/>
          </w:tcPr>
          <w:p w14:paraId="34EE8869" w14:textId="77777777" w:rsidR="00C577A7" w:rsidRPr="00AA2803" w:rsidRDefault="00C577A7" w:rsidP="00C577A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NUMBER(28)</w:t>
            </w:r>
          </w:p>
        </w:tc>
        <w:tc>
          <w:tcPr>
            <w:tcW w:w="811" w:type="dxa"/>
            <w:gridSpan w:val="2"/>
          </w:tcPr>
          <w:p w14:paraId="3DF3F465" w14:textId="77777777" w:rsidR="00C577A7" w:rsidRPr="00AA2803" w:rsidRDefault="00C577A7" w:rsidP="00C577A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70" w:type="dxa"/>
          </w:tcPr>
          <w:p w14:paraId="52F38EC6" w14:textId="77777777" w:rsidR="00C577A7" w:rsidRPr="00AA2803" w:rsidRDefault="00C577A7" w:rsidP="00C577A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C577A7" w:rsidRPr="00AA2803" w14:paraId="68955C46" w14:textId="77777777" w:rsidTr="00D235BE">
        <w:tc>
          <w:tcPr>
            <w:tcW w:w="390" w:type="dxa"/>
            <w:tcBorders>
              <w:top w:val="single" w:sz="4" w:space="0" w:color="auto"/>
            </w:tcBorders>
          </w:tcPr>
          <w:p w14:paraId="2AE9F792" w14:textId="77777777" w:rsidR="00C577A7" w:rsidRPr="00AA2803" w:rsidRDefault="00C577A7" w:rsidP="006164CE">
            <w:pPr>
              <w:pStyle w:val="af"/>
              <w:numPr>
                <w:ilvl w:val="0"/>
                <w:numId w:val="60"/>
              </w:numPr>
              <w:snapToGrid w:val="0"/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291" w:type="dxa"/>
            <w:gridSpan w:val="4"/>
          </w:tcPr>
          <w:p w14:paraId="6CCB5E33" w14:textId="77777777" w:rsidR="00C577A7" w:rsidRPr="00AA2803" w:rsidRDefault="00C577A7" w:rsidP="00C577A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冻结金额</w:t>
            </w:r>
          </w:p>
        </w:tc>
        <w:tc>
          <w:tcPr>
            <w:tcW w:w="2126" w:type="dxa"/>
          </w:tcPr>
          <w:p w14:paraId="50E9B347" w14:textId="77777777" w:rsidR="00C577A7" w:rsidRPr="00AA2803" w:rsidRDefault="00C577A7" w:rsidP="00C577A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FROZEN_AMOUNT</w:t>
            </w:r>
          </w:p>
        </w:tc>
        <w:tc>
          <w:tcPr>
            <w:tcW w:w="1559" w:type="dxa"/>
            <w:gridSpan w:val="3"/>
          </w:tcPr>
          <w:p w14:paraId="308F823C" w14:textId="77777777" w:rsidR="00C577A7" w:rsidRPr="00AA2803" w:rsidRDefault="00C577A7" w:rsidP="00C577A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NUMBER(28)</w:t>
            </w:r>
          </w:p>
        </w:tc>
        <w:tc>
          <w:tcPr>
            <w:tcW w:w="811" w:type="dxa"/>
            <w:gridSpan w:val="2"/>
          </w:tcPr>
          <w:p w14:paraId="0C8410AA" w14:textId="77777777" w:rsidR="00C577A7" w:rsidRPr="00AA2803" w:rsidRDefault="00C577A7" w:rsidP="00C577A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70" w:type="dxa"/>
          </w:tcPr>
          <w:p w14:paraId="41800D91" w14:textId="77777777" w:rsidR="00C577A7" w:rsidRPr="00AA2803" w:rsidRDefault="00C577A7" w:rsidP="00C577A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0</w:t>
            </w:r>
          </w:p>
        </w:tc>
      </w:tr>
      <w:tr w:rsidR="00C577A7" w:rsidRPr="00AA2803" w14:paraId="2D77B2C1" w14:textId="77777777" w:rsidTr="00D235BE">
        <w:tc>
          <w:tcPr>
            <w:tcW w:w="390" w:type="dxa"/>
            <w:tcBorders>
              <w:top w:val="single" w:sz="4" w:space="0" w:color="auto"/>
            </w:tcBorders>
          </w:tcPr>
          <w:p w14:paraId="4501D926" w14:textId="77777777" w:rsidR="00C577A7" w:rsidRPr="00AA2803" w:rsidRDefault="00C577A7" w:rsidP="006164CE">
            <w:pPr>
              <w:pStyle w:val="af"/>
              <w:numPr>
                <w:ilvl w:val="0"/>
                <w:numId w:val="60"/>
              </w:numPr>
              <w:snapToGrid w:val="0"/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291" w:type="dxa"/>
            <w:gridSpan w:val="4"/>
          </w:tcPr>
          <w:p w14:paraId="72F459F9" w14:textId="77777777" w:rsidR="00C577A7" w:rsidRPr="00AA2803" w:rsidRDefault="00C577A7" w:rsidP="00C577A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变更前可用余额</w:t>
            </w:r>
          </w:p>
        </w:tc>
        <w:tc>
          <w:tcPr>
            <w:tcW w:w="2126" w:type="dxa"/>
          </w:tcPr>
          <w:p w14:paraId="232C9720" w14:textId="77777777" w:rsidR="00C577A7" w:rsidRPr="00AA2803" w:rsidRDefault="00C577A7" w:rsidP="00C577A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BE_ACCOUNT_BALANCE</w:t>
            </w:r>
          </w:p>
        </w:tc>
        <w:tc>
          <w:tcPr>
            <w:tcW w:w="1559" w:type="dxa"/>
            <w:gridSpan w:val="3"/>
          </w:tcPr>
          <w:p w14:paraId="00AE6F3C" w14:textId="77777777" w:rsidR="00C577A7" w:rsidRPr="00AA2803" w:rsidRDefault="00C577A7" w:rsidP="00C577A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NUMBER(28)</w:t>
            </w:r>
          </w:p>
        </w:tc>
        <w:tc>
          <w:tcPr>
            <w:tcW w:w="811" w:type="dxa"/>
            <w:gridSpan w:val="2"/>
          </w:tcPr>
          <w:p w14:paraId="3EEE04A6" w14:textId="77777777" w:rsidR="00C577A7" w:rsidRPr="00AA2803" w:rsidRDefault="00C577A7" w:rsidP="00C577A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70" w:type="dxa"/>
          </w:tcPr>
          <w:p w14:paraId="4C352275" w14:textId="77777777" w:rsidR="00C577A7" w:rsidRPr="00AA2803" w:rsidRDefault="00C577A7" w:rsidP="00C577A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0</w:t>
            </w:r>
          </w:p>
        </w:tc>
      </w:tr>
      <w:tr w:rsidR="00C577A7" w:rsidRPr="00AA2803" w14:paraId="3251BC5C" w14:textId="77777777" w:rsidTr="00D235BE">
        <w:tc>
          <w:tcPr>
            <w:tcW w:w="390" w:type="dxa"/>
            <w:tcBorders>
              <w:top w:val="single" w:sz="4" w:space="0" w:color="auto"/>
            </w:tcBorders>
          </w:tcPr>
          <w:p w14:paraId="64115E31" w14:textId="77777777" w:rsidR="00C577A7" w:rsidRPr="00AA2803" w:rsidRDefault="00C577A7" w:rsidP="006164CE">
            <w:pPr>
              <w:pStyle w:val="af"/>
              <w:numPr>
                <w:ilvl w:val="0"/>
                <w:numId w:val="60"/>
              </w:numPr>
              <w:snapToGrid w:val="0"/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291" w:type="dxa"/>
            <w:gridSpan w:val="4"/>
          </w:tcPr>
          <w:p w14:paraId="095773F7" w14:textId="77777777" w:rsidR="00C577A7" w:rsidRPr="00AA2803" w:rsidRDefault="00C577A7" w:rsidP="00C577A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变更前冻结余额</w:t>
            </w:r>
          </w:p>
        </w:tc>
        <w:tc>
          <w:tcPr>
            <w:tcW w:w="2126" w:type="dxa"/>
          </w:tcPr>
          <w:p w14:paraId="7B088F5D" w14:textId="77777777" w:rsidR="00C577A7" w:rsidRPr="00AA2803" w:rsidRDefault="00C577A7" w:rsidP="00C577A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BE_FROZEN_BALANCE</w:t>
            </w:r>
          </w:p>
        </w:tc>
        <w:tc>
          <w:tcPr>
            <w:tcW w:w="1559" w:type="dxa"/>
            <w:gridSpan w:val="3"/>
          </w:tcPr>
          <w:p w14:paraId="1270CB50" w14:textId="77777777" w:rsidR="00C577A7" w:rsidRPr="00AA2803" w:rsidRDefault="00C577A7" w:rsidP="00C577A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NUMBER(28)</w:t>
            </w:r>
          </w:p>
        </w:tc>
        <w:tc>
          <w:tcPr>
            <w:tcW w:w="811" w:type="dxa"/>
            <w:gridSpan w:val="2"/>
          </w:tcPr>
          <w:p w14:paraId="0C347E87" w14:textId="77777777" w:rsidR="00C577A7" w:rsidRPr="00AA2803" w:rsidRDefault="00C577A7" w:rsidP="00C577A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70" w:type="dxa"/>
          </w:tcPr>
          <w:p w14:paraId="54E6B8F0" w14:textId="77777777" w:rsidR="00C577A7" w:rsidRPr="00AA2803" w:rsidRDefault="00C577A7" w:rsidP="00C577A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0</w:t>
            </w:r>
          </w:p>
        </w:tc>
      </w:tr>
      <w:tr w:rsidR="00C577A7" w:rsidRPr="00AA2803" w14:paraId="76187A23" w14:textId="77777777" w:rsidTr="00D235BE">
        <w:tc>
          <w:tcPr>
            <w:tcW w:w="390" w:type="dxa"/>
            <w:tcBorders>
              <w:top w:val="single" w:sz="4" w:space="0" w:color="auto"/>
            </w:tcBorders>
          </w:tcPr>
          <w:p w14:paraId="04B3E1DA" w14:textId="77777777" w:rsidR="00C577A7" w:rsidRPr="00AA2803" w:rsidRDefault="00C577A7" w:rsidP="006164CE">
            <w:pPr>
              <w:pStyle w:val="af"/>
              <w:numPr>
                <w:ilvl w:val="0"/>
                <w:numId w:val="60"/>
              </w:numPr>
              <w:snapToGrid w:val="0"/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291" w:type="dxa"/>
            <w:gridSpan w:val="4"/>
          </w:tcPr>
          <w:p w14:paraId="03EC262A" w14:textId="77777777" w:rsidR="00C577A7" w:rsidRPr="00AA2803" w:rsidRDefault="00C577A7" w:rsidP="00C577A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变更后可用余额</w:t>
            </w:r>
          </w:p>
        </w:tc>
        <w:tc>
          <w:tcPr>
            <w:tcW w:w="2126" w:type="dxa"/>
          </w:tcPr>
          <w:p w14:paraId="1580D50E" w14:textId="77777777" w:rsidR="00C577A7" w:rsidRPr="00AA2803" w:rsidRDefault="00C577A7" w:rsidP="00C577A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AF_ACCOUNT_BALANCE</w:t>
            </w:r>
          </w:p>
        </w:tc>
        <w:tc>
          <w:tcPr>
            <w:tcW w:w="1559" w:type="dxa"/>
            <w:gridSpan w:val="3"/>
          </w:tcPr>
          <w:p w14:paraId="0A7A2B9E" w14:textId="77777777" w:rsidR="00C577A7" w:rsidRPr="00AA2803" w:rsidRDefault="00C577A7" w:rsidP="00C577A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NUMBER(28)</w:t>
            </w:r>
          </w:p>
        </w:tc>
        <w:tc>
          <w:tcPr>
            <w:tcW w:w="811" w:type="dxa"/>
            <w:gridSpan w:val="2"/>
          </w:tcPr>
          <w:p w14:paraId="0BE8025A" w14:textId="77777777" w:rsidR="00C577A7" w:rsidRPr="00AA2803" w:rsidRDefault="00C577A7" w:rsidP="00C577A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70" w:type="dxa"/>
          </w:tcPr>
          <w:p w14:paraId="5EAEE1C7" w14:textId="77777777" w:rsidR="00C577A7" w:rsidRPr="00AA2803" w:rsidRDefault="00C577A7" w:rsidP="00C577A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0</w:t>
            </w:r>
          </w:p>
        </w:tc>
      </w:tr>
      <w:tr w:rsidR="00C577A7" w:rsidRPr="00AA2803" w14:paraId="6CAEE3B8" w14:textId="77777777" w:rsidTr="00D235BE">
        <w:tc>
          <w:tcPr>
            <w:tcW w:w="390" w:type="dxa"/>
            <w:tcBorders>
              <w:top w:val="single" w:sz="4" w:space="0" w:color="auto"/>
            </w:tcBorders>
          </w:tcPr>
          <w:p w14:paraId="241291AB" w14:textId="77777777" w:rsidR="00C577A7" w:rsidRPr="00AA2803" w:rsidRDefault="00C577A7" w:rsidP="006164CE">
            <w:pPr>
              <w:pStyle w:val="af"/>
              <w:numPr>
                <w:ilvl w:val="0"/>
                <w:numId w:val="60"/>
              </w:numPr>
              <w:snapToGrid w:val="0"/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291" w:type="dxa"/>
            <w:gridSpan w:val="4"/>
          </w:tcPr>
          <w:p w14:paraId="776B17D2" w14:textId="77777777" w:rsidR="00C577A7" w:rsidRPr="00AA2803" w:rsidRDefault="00C577A7" w:rsidP="00C577A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变更后冻结余额</w:t>
            </w:r>
          </w:p>
        </w:tc>
        <w:tc>
          <w:tcPr>
            <w:tcW w:w="2126" w:type="dxa"/>
          </w:tcPr>
          <w:p w14:paraId="627DD729" w14:textId="77777777" w:rsidR="00C577A7" w:rsidRPr="00AA2803" w:rsidRDefault="00C577A7" w:rsidP="00C577A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AF_FROZEN_BALANCE</w:t>
            </w:r>
          </w:p>
        </w:tc>
        <w:tc>
          <w:tcPr>
            <w:tcW w:w="1559" w:type="dxa"/>
            <w:gridSpan w:val="3"/>
          </w:tcPr>
          <w:p w14:paraId="10B4341D" w14:textId="77777777" w:rsidR="00C577A7" w:rsidRPr="00AA2803" w:rsidRDefault="00C577A7" w:rsidP="00C577A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NUMBER(28)</w:t>
            </w:r>
          </w:p>
        </w:tc>
        <w:tc>
          <w:tcPr>
            <w:tcW w:w="811" w:type="dxa"/>
            <w:gridSpan w:val="2"/>
          </w:tcPr>
          <w:p w14:paraId="6C3FE572" w14:textId="77777777" w:rsidR="00C577A7" w:rsidRPr="00AA2803" w:rsidRDefault="00C577A7" w:rsidP="00C577A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70" w:type="dxa"/>
          </w:tcPr>
          <w:p w14:paraId="6A5226FF" w14:textId="77777777" w:rsidR="00C577A7" w:rsidRPr="00AA2803" w:rsidRDefault="00C577A7" w:rsidP="00C577A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0</w:t>
            </w:r>
          </w:p>
        </w:tc>
      </w:tr>
      <w:tr w:rsidR="00C577A7" w:rsidRPr="00AA2803" w14:paraId="41DB463E" w14:textId="77777777" w:rsidTr="00D235BE">
        <w:tc>
          <w:tcPr>
            <w:tcW w:w="390" w:type="dxa"/>
            <w:tcBorders>
              <w:top w:val="single" w:sz="4" w:space="0" w:color="auto"/>
            </w:tcBorders>
          </w:tcPr>
          <w:p w14:paraId="76373432" w14:textId="77777777" w:rsidR="00C577A7" w:rsidRPr="00AA2803" w:rsidRDefault="00C577A7" w:rsidP="006164CE">
            <w:pPr>
              <w:pStyle w:val="af"/>
              <w:numPr>
                <w:ilvl w:val="0"/>
                <w:numId w:val="60"/>
              </w:numPr>
              <w:snapToGrid w:val="0"/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291" w:type="dxa"/>
            <w:gridSpan w:val="4"/>
          </w:tcPr>
          <w:p w14:paraId="3EDA47C4" w14:textId="0C78756B" w:rsidR="00C577A7" w:rsidRPr="00AA2803" w:rsidRDefault="00C577A7" w:rsidP="00C577A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交易时间</w:t>
            </w:r>
          </w:p>
        </w:tc>
        <w:tc>
          <w:tcPr>
            <w:tcW w:w="2126" w:type="dxa"/>
          </w:tcPr>
          <w:p w14:paraId="57000FBB" w14:textId="043D4751" w:rsidR="00C577A7" w:rsidRPr="00AA2803" w:rsidRDefault="00C577A7" w:rsidP="00C577A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TRADE_TIME</w:t>
            </w:r>
          </w:p>
        </w:tc>
        <w:tc>
          <w:tcPr>
            <w:tcW w:w="1559" w:type="dxa"/>
            <w:gridSpan w:val="3"/>
          </w:tcPr>
          <w:p w14:paraId="3868577E" w14:textId="3DE59FCE" w:rsidR="00C577A7" w:rsidRPr="00AA2803" w:rsidRDefault="00C577A7" w:rsidP="00C577A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DATE</w:t>
            </w:r>
          </w:p>
        </w:tc>
        <w:tc>
          <w:tcPr>
            <w:tcW w:w="811" w:type="dxa"/>
            <w:gridSpan w:val="2"/>
          </w:tcPr>
          <w:p w14:paraId="15F15F75" w14:textId="34365C5D" w:rsidR="00C577A7" w:rsidRPr="00AA2803" w:rsidRDefault="00C577A7" w:rsidP="00C577A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70" w:type="dxa"/>
          </w:tcPr>
          <w:p w14:paraId="67E7C772" w14:textId="24822D29" w:rsidR="00C577A7" w:rsidRDefault="00C577A7" w:rsidP="00C577A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sysdate</w:t>
            </w:r>
          </w:p>
        </w:tc>
      </w:tr>
      <w:tr w:rsidR="00C577A7" w:rsidRPr="00AA2803" w14:paraId="4BA84102" w14:textId="77777777" w:rsidTr="00B51C22">
        <w:tc>
          <w:tcPr>
            <w:tcW w:w="9747" w:type="dxa"/>
            <w:gridSpan w:val="12"/>
            <w:shd w:val="clear" w:color="auto" w:fill="D9D9D9" w:themeFill="background1" w:themeFillShade="D9"/>
          </w:tcPr>
          <w:p w14:paraId="0C62F6F1" w14:textId="77777777" w:rsidR="00C577A7" w:rsidRPr="00AA2803" w:rsidRDefault="00C577A7" w:rsidP="00C577A7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表格其他属性信息定义（包括PK-FK、IDX等）</w:t>
            </w:r>
          </w:p>
        </w:tc>
      </w:tr>
      <w:tr w:rsidR="00C577A7" w:rsidRPr="00AA2803" w14:paraId="52B86CF9" w14:textId="77777777" w:rsidTr="00D235BE">
        <w:trPr>
          <w:trHeight w:val="231"/>
        </w:trPr>
        <w:tc>
          <w:tcPr>
            <w:tcW w:w="531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0D2D22E" w14:textId="77777777" w:rsidR="00C577A7" w:rsidRPr="00AA2803" w:rsidRDefault="00C577A7" w:rsidP="00C577A7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主键</w:t>
            </w:r>
          </w:p>
        </w:tc>
        <w:tc>
          <w:tcPr>
            <w:tcW w:w="3150" w:type="dxa"/>
            <w:gridSpan w:val="3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02D5EA22" w14:textId="77777777" w:rsidR="00C577A7" w:rsidRPr="00AA2803" w:rsidRDefault="00C577A7" w:rsidP="00C577A7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6066" w:type="dxa"/>
            <w:gridSpan w:val="7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6383CF66" w14:textId="77777777" w:rsidR="00C577A7" w:rsidRPr="00AA2803" w:rsidRDefault="00C577A7" w:rsidP="00C577A7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包含列</w:t>
            </w:r>
          </w:p>
        </w:tc>
      </w:tr>
      <w:tr w:rsidR="00C577A7" w:rsidRPr="00AA2803" w14:paraId="6888DD8D" w14:textId="77777777" w:rsidTr="00D235BE">
        <w:trPr>
          <w:trHeight w:val="231"/>
        </w:trPr>
        <w:tc>
          <w:tcPr>
            <w:tcW w:w="531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839730A" w14:textId="77777777" w:rsidR="00C577A7" w:rsidRPr="00AA2803" w:rsidRDefault="00C577A7" w:rsidP="00C577A7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3150" w:type="dxa"/>
            <w:gridSpan w:val="3"/>
            <w:tcBorders>
              <w:left w:val="single" w:sz="4" w:space="0" w:color="auto"/>
            </w:tcBorders>
          </w:tcPr>
          <w:p w14:paraId="1EFEED4C" w14:textId="77777777" w:rsidR="00C577A7" w:rsidRPr="00AA2803" w:rsidRDefault="00C577A7" w:rsidP="00C577A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PK_</w:t>
            </w:r>
            <w:r w:rsidRPr="00AA2803">
              <w:rPr>
                <w:rFonts w:ascii="新宋体" w:eastAsia="新宋体" w:hAnsi="新宋体"/>
                <w:szCs w:val="22"/>
              </w:rPr>
              <w:t>FLOW_AGENCY</w:t>
            </w:r>
          </w:p>
        </w:tc>
        <w:tc>
          <w:tcPr>
            <w:tcW w:w="6066" w:type="dxa"/>
            <w:gridSpan w:val="7"/>
            <w:tcBorders>
              <w:left w:val="single" w:sz="4" w:space="0" w:color="auto"/>
            </w:tcBorders>
          </w:tcPr>
          <w:p w14:paraId="34E24BF6" w14:textId="77777777" w:rsidR="00C577A7" w:rsidRPr="00AA2803" w:rsidRDefault="00C577A7" w:rsidP="00C577A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AGENCY</w:t>
            </w:r>
            <w:r w:rsidRPr="00AA2803">
              <w:rPr>
                <w:rFonts w:ascii="新宋体" w:eastAsia="新宋体" w:hAnsi="新宋体"/>
                <w:szCs w:val="22"/>
              </w:rPr>
              <w:t>_</w:t>
            </w:r>
            <w:r w:rsidRPr="00AA2803">
              <w:rPr>
                <w:rFonts w:ascii="新宋体" w:eastAsia="新宋体" w:hAnsi="新宋体" w:hint="eastAsia"/>
                <w:szCs w:val="22"/>
              </w:rPr>
              <w:t>FUND</w:t>
            </w:r>
            <w:r w:rsidRPr="00AA2803">
              <w:rPr>
                <w:rFonts w:ascii="新宋体" w:eastAsia="新宋体" w:hAnsi="新宋体"/>
                <w:szCs w:val="22"/>
              </w:rPr>
              <w:t>_FLOW</w:t>
            </w:r>
          </w:p>
        </w:tc>
      </w:tr>
      <w:tr w:rsidR="00C577A7" w:rsidRPr="00AA2803" w14:paraId="211C309B" w14:textId="77777777" w:rsidTr="00D235BE">
        <w:trPr>
          <w:trHeight w:val="231"/>
        </w:trPr>
        <w:tc>
          <w:tcPr>
            <w:tcW w:w="531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5A86B79" w14:textId="77777777" w:rsidR="00C577A7" w:rsidRPr="00AA2803" w:rsidRDefault="00C577A7" w:rsidP="00C577A7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外键</w:t>
            </w:r>
          </w:p>
        </w:tc>
        <w:tc>
          <w:tcPr>
            <w:tcW w:w="3150" w:type="dxa"/>
            <w:gridSpan w:val="3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092FE776" w14:textId="77777777" w:rsidR="00C577A7" w:rsidRPr="00AA2803" w:rsidRDefault="00C577A7" w:rsidP="00C577A7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0DCF5FEE" w14:textId="77777777" w:rsidR="00C577A7" w:rsidRPr="00AA2803" w:rsidRDefault="00C577A7" w:rsidP="00C577A7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  <w:tc>
          <w:tcPr>
            <w:tcW w:w="1806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679FDA91" w14:textId="77777777" w:rsidR="00C577A7" w:rsidRPr="00AA2803" w:rsidRDefault="00C577A7" w:rsidP="00C577A7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参照表名</w:t>
            </w:r>
          </w:p>
        </w:tc>
        <w:tc>
          <w:tcPr>
            <w:tcW w:w="2134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7A90D3D9" w14:textId="77777777" w:rsidR="00C577A7" w:rsidRPr="00AA2803" w:rsidRDefault="00C577A7" w:rsidP="00C577A7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</w:tr>
      <w:tr w:rsidR="00C577A7" w:rsidRPr="00AA2803" w14:paraId="1A42B863" w14:textId="77777777" w:rsidTr="00D235BE">
        <w:trPr>
          <w:trHeight w:val="231"/>
        </w:trPr>
        <w:tc>
          <w:tcPr>
            <w:tcW w:w="531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1817F0D" w14:textId="77777777" w:rsidR="00C577A7" w:rsidRPr="00AA2803" w:rsidRDefault="00C577A7" w:rsidP="00C577A7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3150" w:type="dxa"/>
            <w:gridSpan w:val="3"/>
            <w:tcBorders>
              <w:left w:val="single" w:sz="4" w:space="0" w:color="auto"/>
            </w:tcBorders>
          </w:tcPr>
          <w:p w14:paraId="6FF40045" w14:textId="77777777" w:rsidR="00C577A7" w:rsidRPr="00AA2803" w:rsidRDefault="00C577A7" w:rsidP="00C577A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126" w:type="dxa"/>
            <w:tcBorders>
              <w:left w:val="single" w:sz="4" w:space="0" w:color="auto"/>
            </w:tcBorders>
          </w:tcPr>
          <w:p w14:paraId="7EBB3C24" w14:textId="77777777" w:rsidR="00C577A7" w:rsidRPr="00AA2803" w:rsidRDefault="00C577A7" w:rsidP="00C577A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806" w:type="dxa"/>
            <w:gridSpan w:val="4"/>
            <w:tcBorders>
              <w:left w:val="single" w:sz="4" w:space="0" w:color="auto"/>
            </w:tcBorders>
          </w:tcPr>
          <w:p w14:paraId="6FFF32A0" w14:textId="77777777" w:rsidR="00C577A7" w:rsidRPr="00AA2803" w:rsidRDefault="00C577A7" w:rsidP="00C577A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134" w:type="dxa"/>
            <w:gridSpan w:val="2"/>
            <w:tcBorders>
              <w:left w:val="single" w:sz="4" w:space="0" w:color="auto"/>
            </w:tcBorders>
          </w:tcPr>
          <w:p w14:paraId="2C462694" w14:textId="77777777" w:rsidR="00C577A7" w:rsidRPr="00AA2803" w:rsidRDefault="00C577A7" w:rsidP="00C577A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BD184B" w:rsidRPr="00AA2803" w14:paraId="00A99BFE" w14:textId="77777777" w:rsidTr="00D235BE">
        <w:trPr>
          <w:trHeight w:val="231"/>
        </w:trPr>
        <w:tc>
          <w:tcPr>
            <w:tcW w:w="531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CA85F6C" w14:textId="77777777" w:rsidR="00BD184B" w:rsidRPr="00AA2803" w:rsidRDefault="00BD184B" w:rsidP="00C577A7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索引</w:t>
            </w:r>
          </w:p>
        </w:tc>
        <w:tc>
          <w:tcPr>
            <w:tcW w:w="3150" w:type="dxa"/>
            <w:gridSpan w:val="3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32616137" w14:textId="77777777" w:rsidR="00BD184B" w:rsidRPr="00AA2803" w:rsidRDefault="00BD184B" w:rsidP="00C577A7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2937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5CDB508C" w14:textId="77777777" w:rsidR="00BD184B" w:rsidRPr="00AA2803" w:rsidRDefault="00BD184B" w:rsidP="00C577A7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  <w:tc>
          <w:tcPr>
            <w:tcW w:w="3129" w:type="dxa"/>
            <w:gridSpan w:val="5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64ADF555" w14:textId="77777777" w:rsidR="00BD184B" w:rsidRPr="00AA2803" w:rsidRDefault="00BD184B" w:rsidP="00C577A7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类型</w:t>
            </w:r>
          </w:p>
        </w:tc>
      </w:tr>
      <w:tr w:rsidR="00BD184B" w:rsidRPr="00AA2803" w14:paraId="13F26D94" w14:textId="77777777" w:rsidTr="00D235BE">
        <w:trPr>
          <w:trHeight w:val="231"/>
        </w:trPr>
        <w:tc>
          <w:tcPr>
            <w:tcW w:w="531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5D21826" w14:textId="77777777" w:rsidR="00BD184B" w:rsidRPr="00AA2803" w:rsidRDefault="00BD184B" w:rsidP="00BD184B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3150" w:type="dxa"/>
            <w:gridSpan w:val="3"/>
            <w:tcBorders>
              <w:left w:val="single" w:sz="4" w:space="0" w:color="auto"/>
            </w:tcBorders>
          </w:tcPr>
          <w:p w14:paraId="67F5181C" w14:textId="03491CB6" w:rsidR="00BD184B" w:rsidRPr="00AA2803" w:rsidRDefault="00BD184B" w:rsidP="00BD184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/>
                <w:szCs w:val="22"/>
              </w:rPr>
              <w:t>IDX_FLOW_AGENCY_ACC</w:t>
            </w:r>
          </w:p>
        </w:tc>
        <w:tc>
          <w:tcPr>
            <w:tcW w:w="2937" w:type="dxa"/>
            <w:gridSpan w:val="2"/>
            <w:tcBorders>
              <w:left w:val="single" w:sz="4" w:space="0" w:color="auto"/>
            </w:tcBorders>
          </w:tcPr>
          <w:p w14:paraId="40AAD940" w14:textId="1F287255" w:rsidR="00BD184B" w:rsidRPr="00AA2803" w:rsidRDefault="00BD184B" w:rsidP="00BD184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ACC_NO</w:t>
            </w:r>
          </w:p>
        </w:tc>
        <w:tc>
          <w:tcPr>
            <w:tcW w:w="3129" w:type="dxa"/>
            <w:gridSpan w:val="5"/>
            <w:tcBorders>
              <w:left w:val="single" w:sz="4" w:space="0" w:color="auto"/>
            </w:tcBorders>
          </w:tcPr>
          <w:p w14:paraId="755D3620" w14:textId="77777777" w:rsidR="00BD184B" w:rsidRPr="00AA2803" w:rsidRDefault="00BD184B" w:rsidP="00BD184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BD184B" w:rsidRPr="00AA2803" w14:paraId="2499CF4A" w14:textId="77777777" w:rsidTr="00D235BE">
        <w:trPr>
          <w:trHeight w:val="231"/>
        </w:trPr>
        <w:tc>
          <w:tcPr>
            <w:tcW w:w="531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3BE56A3" w14:textId="77777777" w:rsidR="00BD184B" w:rsidRPr="00AA2803" w:rsidRDefault="00BD184B" w:rsidP="00BD184B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3150" w:type="dxa"/>
            <w:gridSpan w:val="3"/>
            <w:tcBorders>
              <w:left w:val="single" w:sz="4" w:space="0" w:color="auto"/>
            </w:tcBorders>
          </w:tcPr>
          <w:p w14:paraId="380E5F84" w14:textId="5BDFB0CD" w:rsidR="00BD184B" w:rsidRPr="00AA2803" w:rsidRDefault="00BD184B" w:rsidP="00BD184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/>
                <w:szCs w:val="22"/>
              </w:rPr>
              <w:t>IDX_FLOW_AGENCY_ORG</w:t>
            </w:r>
          </w:p>
        </w:tc>
        <w:tc>
          <w:tcPr>
            <w:tcW w:w="2937" w:type="dxa"/>
            <w:gridSpan w:val="2"/>
            <w:tcBorders>
              <w:left w:val="single" w:sz="4" w:space="0" w:color="auto"/>
            </w:tcBorders>
          </w:tcPr>
          <w:p w14:paraId="1A731C8D" w14:textId="592096BE" w:rsidR="00BD184B" w:rsidRPr="00AA2803" w:rsidRDefault="00BD184B" w:rsidP="00BD184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/>
                <w:szCs w:val="22"/>
              </w:rPr>
              <w:t>AGENCY_CODE</w:t>
            </w:r>
          </w:p>
        </w:tc>
        <w:tc>
          <w:tcPr>
            <w:tcW w:w="3129" w:type="dxa"/>
            <w:gridSpan w:val="5"/>
            <w:tcBorders>
              <w:left w:val="single" w:sz="4" w:space="0" w:color="auto"/>
            </w:tcBorders>
          </w:tcPr>
          <w:p w14:paraId="4D1B1FA5" w14:textId="77777777" w:rsidR="00BD184B" w:rsidRPr="00AA2803" w:rsidRDefault="00BD184B" w:rsidP="00BD184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7638F3" w:rsidRPr="00AA2803" w14:paraId="2B18459B" w14:textId="77777777" w:rsidTr="00D235BE">
        <w:trPr>
          <w:trHeight w:val="231"/>
        </w:trPr>
        <w:tc>
          <w:tcPr>
            <w:tcW w:w="531" w:type="dxa"/>
            <w:gridSpan w:val="2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65D940F" w14:textId="77777777" w:rsidR="007638F3" w:rsidRPr="00AA2803" w:rsidRDefault="007638F3" w:rsidP="007638F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3150" w:type="dxa"/>
            <w:gridSpan w:val="3"/>
            <w:tcBorders>
              <w:left w:val="single" w:sz="4" w:space="0" w:color="auto"/>
            </w:tcBorders>
          </w:tcPr>
          <w:p w14:paraId="4F05B0C8" w14:textId="007DE8BB" w:rsidR="007638F3" w:rsidRDefault="007638F3" w:rsidP="007638F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/>
                <w:szCs w:val="22"/>
              </w:rPr>
              <w:t>IDX_FLOW_AGENCY_TIME</w:t>
            </w:r>
          </w:p>
        </w:tc>
        <w:tc>
          <w:tcPr>
            <w:tcW w:w="2937" w:type="dxa"/>
            <w:gridSpan w:val="2"/>
            <w:tcBorders>
              <w:left w:val="single" w:sz="4" w:space="0" w:color="auto"/>
            </w:tcBorders>
          </w:tcPr>
          <w:p w14:paraId="285BBE60" w14:textId="6227FFA2" w:rsidR="007638F3" w:rsidRDefault="007638F3" w:rsidP="007638F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TRADE_TIME</w:t>
            </w:r>
          </w:p>
        </w:tc>
        <w:tc>
          <w:tcPr>
            <w:tcW w:w="3129" w:type="dxa"/>
            <w:gridSpan w:val="5"/>
            <w:tcBorders>
              <w:left w:val="single" w:sz="4" w:space="0" w:color="auto"/>
            </w:tcBorders>
          </w:tcPr>
          <w:p w14:paraId="62A33AEB" w14:textId="77777777" w:rsidR="007638F3" w:rsidRPr="00AA2803" w:rsidRDefault="007638F3" w:rsidP="007638F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0545E9" w:rsidRPr="00AA2803" w14:paraId="274B601C" w14:textId="77777777" w:rsidTr="00D235BE">
        <w:trPr>
          <w:trHeight w:val="231"/>
        </w:trPr>
        <w:tc>
          <w:tcPr>
            <w:tcW w:w="531" w:type="dxa"/>
            <w:gridSpan w:val="2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773CD6A" w14:textId="77777777" w:rsidR="000545E9" w:rsidRPr="00AA2803" w:rsidRDefault="000545E9" w:rsidP="000545E9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3150" w:type="dxa"/>
            <w:gridSpan w:val="3"/>
            <w:tcBorders>
              <w:left w:val="single" w:sz="4" w:space="0" w:color="auto"/>
            </w:tcBorders>
          </w:tcPr>
          <w:p w14:paraId="509C2443" w14:textId="11B2DB3B" w:rsidR="000545E9" w:rsidRDefault="000545E9" w:rsidP="000545E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IDX_FLOW_AGENCY_ERF_NO</w:t>
            </w:r>
          </w:p>
        </w:tc>
        <w:tc>
          <w:tcPr>
            <w:tcW w:w="2937" w:type="dxa"/>
            <w:gridSpan w:val="2"/>
            <w:tcBorders>
              <w:left w:val="single" w:sz="4" w:space="0" w:color="auto"/>
            </w:tcBorders>
          </w:tcPr>
          <w:p w14:paraId="1128067E" w14:textId="1F788778" w:rsidR="000545E9" w:rsidRPr="000545E9" w:rsidRDefault="000545E9" w:rsidP="000545E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REF_NO</w:t>
            </w:r>
          </w:p>
        </w:tc>
        <w:tc>
          <w:tcPr>
            <w:tcW w:w="3129" w:type="dxa"/>
            <w:gridSpan w:val="5"/>
            <w:tcBorders>
              <w:left w:val="single" w:sz="4" w:space="0" w:color="auto"/>
            </w:tcBorders>
          </w:tcPr>
          <w:p w14:paraId="478DD5AE" w14:textId="77777777" w:rsidR="000545E9" w:rsidRPr="00AA2803" w:rsidRDefault="000545E9" w:rsidP="000545E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0545E9" w:rsidRPr="00AA2803" w14:paraId="598100C5" w14:textId="77777777" w:rsidTr="00B51C22">
        <w:tc>
          <w:tcPr>
            <w:tcW w:w="531" w:type="dxa"/>
            <w:gridSpan w:val="2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662754C" w14:textId="77777777" w:rsidR="000545E9" w:rsidRPr="00AA2803" w:rsidRDefault="000545E9" w:rsidP="000545E9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约束</w:t>
            </w:r>
          </w:p>
        </w:tc>
        <w:tc>
          <w:tcPr>
            <w:tcW w:w="9216" w:type="dxa"/>
            <w:gridSpan w:val="10"/>
            <w:tcBorders>
              <w:left w:val="single" w:sz="4" w:space="0" w:color="auto"/>
            </w:tcBorders>
          </w:tcPr>
          <w:p w14:paraId="1A3AB6BC" w14:textId="77777777" w:rsidR="000545E9" w:rsidRPr="00AA2803" w:rsidRDefault="000545E9" w:rsidP="000545E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0545E9" w:rsidRPr="00AA2803" w14:paraId="06B2C192" w14:textId="77777777" w:rsidTr="00D235BE">
        <w:trPr>
          <w:trHeight w:val="231"/>
        </w:trPr>
        <w:tc>
          <w:tcPr>
            <w:tcW w:w="531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507616E" w14:textId="77777777" w:rsidR="000545E9" w:rsidRPr="00AA2803" w:rsidRDefault="000545E9" w:rsidP="000545E9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</w:t>
            </w: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473186F6" w14:textId="77777777" w:rsidR="000545E9" w:rsidRPr="00AA2803" w:rsidRDefault="000545E9" w:rsidP="000545E9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分区类型</w:t>
            </w:r>
          </w:p>
        </w:tc>
        <w:tc>
          <w:tcPr>
            <w:tcW w:w="1662" w:type="dxa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52136894" w14:textId="77777777" w:rsidR="000545E9" w:rsidRPr="00AA2803" w:rsidRDefault="000545E9" w:rsidP="000545E9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分区字段</w:t>
            </w:r>
          </w:p>
        </w:tc>
        <w:tc>
          <w:tcPr>
            <w:tcW w:w="6066" w:type="dxa"/>
            <w:gridSpan w:val="7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4D9FCE1B" w14:textId="77777777" w:rsidR="000545E9" w:rsidRPr="00AA2803" w:rsidRDefault="000545E9" w:rsidP="000545E9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分区条件</w:t>
            </w:r>
          </w:p>
        </w:tc>
      </w:tr>
      <w:tr w:rsidR="000545E9" w:rsidRPr="00AA2803" w14:paraId="5B043B4B" w14:textId="77777777" w:rsidTr="00D235BE">
        <w:trPr>
          <w:trHeight w:val="231"/>
        </w:trPr>
        <w:tc>
          <w:tcPr>
            <w:tcW w:w="531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2B8B6C3" w14:textId="77777777" w:rsidR="000545E9" w:rsidRPr="00AA2803" w:rsidRDefault="000545E9" w:rsidP="000545E9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</w:tcPr>
          <w:p w14:paraId="53481D92" w14:textId="77777777" w:rsidR="000545E9" w:rsidRPr="00AA2803" w:rsidRDefault="000545E9" w:rsidP="000545E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主分区</w:t>
            </w:r>
          </w:p>
        </w:tc>
        <w:tc>
          <w:tcPr>
            <w:tcW w:w="1662" w:type="dxa"/>
            <w:tcBorders>
              <w:left w:val="single" w:sz="4" w:space="0" w:color="auto"/>
            </w:tcBorders>
          </w:tcPr>
          <w:p w14:paraId="10A355DD" w14:textId="77777777" w:rsidR="000545E9" w:rsidRPr="00AA2803" w:rsidRDefault="000545E9" w:rsidP="000545E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6066" w:type="dxa"/>
            <w:gridSpan w:val="7"/>
            <w:tcBorders>
              <w:left w:val="single" w:sz="4" w:space="0" w:color="auto"/>
            </w:tcBorders>
          </w:tcPr>
          <w:p w14:paraId="6521C15F" w14:textId="77777777" w:rsidR="000545E9" w:rsidRPr="00AA2803" w:rsidRDefault="000545E9" w:rsidP="000545E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0545E9" w:rsidRPr="00AA2803" w14:paraId="71794B68" w14:textId="77777777" w:rsidTr="00D235BE">
        <w:trPr>
          <w:trHeight w:val="231"/>
        </w:trPr>
        <w:tc>
          <w:tcPr>
            <w:tcW w:w="531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C6387A8" w14:textId="77777777" w:rsidR="000545E9" w:rsidRPr="00AA2803" w:rsidRDefault="000545E9" w:rsidP="000545E9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</w:tcPr>
          <w:p w14:paraId="215828F3" w14:textId="77777777" w:rsidR="000545E9" w:rsidRPr="00AA2803" w:rsidRDefault="000545E9" w:rsidP="000545E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子分区</w:t>
            </w:r>
          </w:p>
        </w:tc>
        <w:tc>
          <w:tcPr>
            <w:tcW w:w="1662" w:type="dxa"/>
            <w:tcBorders>
              <w:left w:val="single" w:sz="4" w:space="0" w:color="auto"/>
            </w:tcBorders>
          </w:tcPr>
          <w:p w14:paraId="4E27C1DA" w14:textId="77777777" w:rsidR="000545E9" w:rsidRPr="00AA2803" w:rsidRDefault="000545E9" w:rsidP="000545E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6066" w:type="dxa"/>
            <w:gridSpan w:val="7"/>
            <w:tcBorders>
              <w:left w:val="single" w:sz="4" w:space="0" w:color="auto"/>
            </w:tcBorders>
          </w:tcPr>
          <w:p w14:paraId="66449E49" w14:textId="77777777" w:rsidR="000545E9" w:rsidRPr="00AA2803" w:rsidRDefault="000545E9" w:rsidP="000545E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</w:tbl>
    <w:p w14:paraId="554EBC68" w14:textId="77777777" w:rsidR="003406EE" w:rsidRPr="00AA2803" w:rsidRDefault="003406EE" w:rsidP="003406EE"/>
    <w:p w14:paraId="489EC3B6" w14:textId="77777777" w:rsidR="00CB6754" w:rsidRPr="00AA2803" w:rsidRDefault="00CB6754" w:rsidP="00CB6754">
      <w:pPr>
        <w:pStyle w:val="4"/>
      </w:pPr>
      <w:bookmarkStart w:id="111" w:name="_Toc435450873"/>
      <w:r w:rsidRPr="00AA2803">
        <w:rPr>
          <w:rFonts w:hint="eastAsia"/>
        </w:rPr>
        <w:t>市场管理员资金流水（</w:t>
      </w:r>
      <w:r w:rsidRPr="00AA2803">
        <w:rPr>
          <w:rFonts w:hint="eastAsia"/>
        </w:rPr>
        <w:t>FLOW</w:t>
      </w:r>
      <w:r w:rsidRPr="00AA2803">
        <w:t>_MARKET_MANAGER</w:t>
      </w:r>
      <w:r w:rsidRPr="00AA2803">
        <w:rPr>
          <w:rFonts w:hint="eastAsia"/>
        </w:rPr>
        <w:t>）</w:t>
      </w:r>
      <w:bookmarkEnd w:id="111"/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90"/>
        <w:gridCol w:w="141"/>
        <w:gridCol w:w="698"/>
        <w:gridCol w:w="790"/>
        <w:gridCol w:w="1066"/>
        <w:gridCol w:w="2405"/>
        <w:gridCol w:w="1128"/>
        <w:gridCol w:w="288"/>
        <w:gridCol w:w="562"/>
        <w:gridCol w:w="145"/>
        <w:gridCol w:w="564"/>
        <w:gridCol w:w="1570"/>
      </w:tblGrid>
      <w:tr w:rsidR="00AA2803" w:rsidRPr="00AA2803" w14:paraId="1A4EA51A" w14:textId="77777777" w:rsidTr="00B51C22">
        <w:tc>
          <w:tcPr>
            <w:tcW w:w="1229" w:type="dxa"/>
            <w:gridSpan w:val="3"/>
            <w:shd w:val="clear" w:color="auto" w:fill="C0C0C0"/>
          </w:tcPr>
          <w:p w14:paraId="0DC70678" w14:textId="77777777" w:rsidR="00CB6754" w:rsidRPr="00AA2803" w:rsidRDefault="00CB6754" w:rsidP="00B51C22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汉字注解</w:t>
            </w:r>
          </w:p>
        </w:tc>
        <w:tc>
          <w:tcPr>
            <w:tcW w:w="4261" w:type="dxa"/>
            <w:gridSpan w:val="3"/>
            <w:shd w:val="clear" w:color="auto" w:fill="auto"/>
          </w:tcPr>
          <w:p w14:paraId="274FEBE8" w14:textId="77777777" w:rsidR="00CB6754" w:rsidRPr="00AA2803" w:rsidRDefault="00CB6754" w:rsidP="00B51C22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市场管理员资金流水</w:t>
            </w:r>
          </w:p>
        </w:tc>
        <w:tc>
          <w:tcPr>
            <w:tcW w:w="1416" w:type="dxa"/>
            <w:gridSpan w:val="2"/>
            <w:shd w:val="clear" w:color="auto" w:fill="C0C0C0"/>
          </w:tcPr>
          <w:p w14:paraId="4019F39B" w14:textId="77777777" w:rsidR="00CB6754" w:rsidRPr="00AA2803" w:rsidRDefault="00CB6754" w:rsidP="00B51C22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表名</w:t>
            </w:r>
          </w:p>
        </w:tc>
        <w:tc>
          <w:tcPr>
            <w:tcW w:w="2841" w:type="dxa"/>
            <w:gridSpan w:val="4"/>
            <w:shd w:val="clear" w:color="auto" w:fill="auto"/>
          </w:tcPr>
          <w:p w14:paraId="3EA3505C" w14:textId="77777777" w:rsidR="00CB6754" w:rsidRPr="00AA2803" w:rsidRDefault="00CB6754" w:rsidP="00B51C22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/>
                <w:b/>
                <w:sz w:val="24"/>
                <w:szCs w:val="22"/>
              </w:rPr>
              <w:t>FLOW_MARKET_MANAGER</w:t>
            </w:r>
          </w:p>
        </w:tc>
      </w:tr>
      <w:tr w:rsidR="00AA2803" w:rsidRPr="00AA2803" w14:paraId="3DA3E470" w14:textId="77777777" w:rsidTr="007D78B7"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horzCross" w:color="auto" w:fill="C0C0C0"/>
          </w:tcPr>
          <w:p w14:paraId="56209B74" w14:textId="77777777" w:rsidR="00CB6754" w:rsidRPr="00AA2803" w:rsidRDefault="00CB6754" w:rsidP="00B51C22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</w:p>
        </w:tc>
        <w:tc>
          <w:tcPr>
            <w:tcW w:w="2695" w:type="dxa"/>
            <w:gridSpan w:val="4"/>
            <w:tcBorders>
              <w:left w:val="single" w:sz="4" w:space="0" w:color="auto"/>
            </w:tcBorders>
            <w:shd w:val="clear" w:color="auto" w:fill="C0C0C0"/>
          </w:tcPr>
          <w:p w14:paraId="3BF89625" w14:textId="77777777" w:rsidR="00CB6754" w:rsidRPr="00AA2803" w:rsidRDefault="00CB6754" w:rsidP="00B51C22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字段名称</w:t>
            </w:r>
          </w:p>
        </w:tc>
        <w:tc>
          <w:tcPr>
            <w:tcW w:w="2405" w:type="dxa"/>
            <w:shd w:val="clear" w:color="auto" w:fill="C0C0C0"/>
          </w:tcPr>
          <w:p w14:paraId="4AA4DD96" w14:textId="77777777" w:rsidR="00CB6754" w:rsidRPr="00AA2803" w:rsidRDefault="00CB6754" w:rsidP="00B51C22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字段命名</w:t>
            </w:r>
          </w:p>
        </w:tc>
        <w:tc>
          <w:tcPr>
            <w:tcW w:w="1978" w:type="dxa"/>
            <w:gridSpan w:val="3"/>
            <w:shd w:val="clear" w:color="auto" w:fill="C0C0C0"/>
          </w:tcPr>
          <w:p w14:paraId="31D59CA8" w14:textId="77777777" w:rsidR="00CB6754" w:rsidRPr="00AA2803" w:rsidRDefault="00CB6754" w:rsidP="00B51C22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类型</w:t>
            </w:r>
          </w:p>
        </w:tc>
        <w:tc>
          <w:tcPr>
            <w:tcW w:w="709" w:type="dxa"/>
            <w:gridSpan w:val="2"/>
            <w:shd w:val="clear" w:color="auto" w:fill="C0C0C0"/>
          </w:tcPr>
          <w:p w14:paraId="6AE7B8B6" w14:textId="77777777" w:rsidR="00CB6754" w:rsidRPr="00AA2803" w:rsidRDefault="00CB6754" w:rsidP="00B51C22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非空</w:t>
            </w:r>
          </w:p>
        </w:tc>
        <w:tc>
          <w:tcPr>
            <w:tcW w:w="1570" w:type="dxa"/>
            <w:shd w:val="clear" w:color="auto" w:fill="C0C0C0"/>
          </w:tcPr>
          <w:p w14:paraId="56A61C98" w14:textId="77777777" w:rsidR="00CB6754" w:rsidRPr="00AA2803" w:rsidRDefault="00CB6754" w:rsidP="00B51C22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默认</w:t>
            </w:r>
          </w:p>
        </w:tc>
      </w:tr>
      <w:tr w:rsidR="00AA2803" w:rsidRPr="00AA2803" w14:paraId="5E482062" w14:textId="77777777" w:rsidTr="007D78B7">
        <w:tc>
          <w:tcPr>
            <w:tcW w:w="390" w:type="dxa"/>
            <w:tcBorders>
              <w:top w:val="single" w:sz="4" w:space="0" w:color="auto"/>
            </w:tcBorders>
          </w:tcPr>
          <w:p w14:paraId="537F61C5" w14:textId="77777777" w:rsidR="00CB6754" w:rsidRPr="00AA2803" w:rsidRDefault="00CB6754" w:rsidP="006164CE">
            <w:pPr>
              <w:pStyle w:val="af"/>
              <w:numPr>
                <w:ilvl w:val="0"/>
                <w:numId w:val="62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695" w:type="dxa"/>
            <w:gridSpan w:val="4"/>
          </w:tcPr>
          <w:p w14:paraId="58D6AE89" w14:textId="77777777" w:rsidR="00CB6754" w:rsidRPr="00AA2803" w:rsidRDefault="00CB6754" w:rsidP="00CB675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流水号（</w:t>
            </w:r>
            <w:r w:rsidRPr="00AA2803">
              <w:rPr>
                <w:rFonts w:ascii="新宋体" w:eastAsia="新宋体" w:hAnsi="新宋体"/>
                <w:szCs w:val="22"/>
              </w:rPr>
              <w:t>MM</w:t>
            </w:r>
            <w:r w:rsidRPr="00AA2803">
              <w:rPr>
                <w:rFonts w:ascii="新宋体" w:eastAsia="新宋体" w:hAnsi="新宋体" w:hint="eastAsia"/>
                <w:szCs w:val="22"/>
              </w:rPr>
              <w:t>123456789012345678901234）</w:t>
            </w:r>
          </w:p>
        </w:tc>
        <w:tc>
          <w:tcPr>
            <w:tcW w:w="2405" w:type="dxa"/>
          </w:tcPr>
          <w:p w14:paraId="3EF2B428" w14:textId="77777777" w:rsidR="00CB6754" w:rsidRPr="00AA2803" w:rsidRDefault="00CB6754" w:rsidP="00B51C22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MM_</w:t>
            </w:r>
            <w:r w:rsidRPr="00AA2803">
              <w:rPr>
                <w:rFonts w:ascii="新宋体" w:eastAsia="新宋体" w:hAnsi="新宋体" w:hint="eastAsia"/>
                <w:szCs w:val="22"/>
              </w:rPr>
              <w:t>FUND</w:t>
            </w:r>
            <w:r w:rsidRPr="00AA2803">
              <w:rPr>
                <w:rFonts w:ascii="新宋体" w:eastAsia="新宋体" w:hAnsi="新宋体"/>
                <w:szCs w:val="22"/>
              </w:rPr>
              <w:t>_FLOW</w:t>
            </w:r>
          </w:p>
        </w:tc>
        <w:tc>
          <w:tcPr>
            <w:tcW w:w="1978" w:type="dxa"/>
            <w:gridSpan w:val="3"/>
          </w:tcPr>
          <w:p w14:paraId="7FF63C11" w14:textId="77777777" w:rsidR="00CB6754" w:rsidRPr="00AA2803" w:rsidRDefault="00CB6754" w:rsidP="00B51C22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CHAR(24)</w:t>
            </w:r>
          </w:p>
        </w:tc>
        <w:tc>
          <w:tcPr>
            <w:tcW w:w="709" w:type="dxa"/>
            <w:gridSpan w:val="2"/>
          </w:tcPr>
          <w:p w14:paraId="246B5AB4" w14:textId="77777777" w:rsidR="00CB6754" w:rsidRPr="00AA2803" w:rsidRDefault="00CB6754" w:rsidP="00B51C22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70" w:type="dxa"/>
          </w:tcPr>
          <w:p w14:paraId="45836F0D" w14:textId="77777777" w:rsidR="00CB6754" w:rsidRPr="00AA2803" w:rsidRDefault="00CB6754" w:rsidP="00B51C22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45D17627" w14:textId="77777777" w:rsidTr="007D78B7">
        <w:tc>
          <w:tcPr>
            <w:tcW w:w="390" w:type="dxa"/>
            <w:tcBorders>
              <w:top w:val="single" w:sz="4" w:space="0" w:color="auto"/>
            </w:tcBorders>
          </w:tcPr>
          <w:p w14:paraId="100F4791" w14:textId="77777777" w:rsidR="00CB6754" w:rsidRPr="00AA2803" w:rsidRDefault="00CB6754" w:rsidP="006164CE">
            <w:pPr>
              <w:pStyle w:val="af"/>
              <w:numPr>
                <w:ilvl w:val="0"/>
                <w:numId w:val="62"/>
              </w:numPr>
              <w:snapToGrid w:val="0"/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695" w:type="dxa"/>
            <w:gridSpan w:val="4"/>
          </w:tcPr>
          <w:p w14:paraId="353931BC" w14:textId="77777777" w:rsidR="00CB6754" w:rsidRPr="00AA2803" w:rsidRDefault="00CB6754" w:rsidP="00B51C22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参考业务编号</w:t>
            </w:r>
          </w:p>
        </w:tc>
        <w:tc>
          <w:tcPr>
            <w:tcW w:w="2405" w:type="dxa"/>
          </w:tcPr>
          <w:p w14:paraId="6E35CBA4" w14:textId="77777777" w:rsidR="00CB6754" w:rsidRPr="00AA2803" w:rsidRDefault="00CB6754" w:rsidP="00B51C22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REF_NO</w:t>
            </w:r>
          </w:p>
        </w:tc>
        <w:tc>
          <w:tcPr>
            <w:tcW w:w="1978" w:type="dxa"/>
            <w:gridSpan w:val="3"/>
          </w:tcPr>
          <w:p w14:paraId="20D24452" w14:textId="77777777" w:rsidR="00CB6754" w:rsidRPr="00AA2803" w:rsidRDefault="00CB6754" w:rsidP="00B51C22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CHAR(10)</w:t>
            </w:r>
          </w:p>
        </w:tc>
        <w:tc>
          <w:tcPr>
            <w:tcW w:w="709" w:type="dxa"/>
            <w:gridSpan w:val="2"/>
          </w:tcPr>
          <w:p w14:paraId="3D93CD70" w14:textId="77777777" w:rsidR="00CB6754" w:rsidRPr="00AA2803" w:rsidRDefault="00CB6754" w:rsidP="00B51C22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70" w:type="dxa"/>
          </w:tcPr>
          <w:p w14:paraId="6A3D1EBF" w14:textId="77777777" w:rsidR="00CB6754" w:rsidRPr="00AA2803" w:rsidRDefault="00CB6754" w:rsidP="00B51C22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3E82FF86" w14:textId="77777777" w:rsidTr="007D78B7">
        <w:tc>
          <w:tcPr>
            <w:tcW w:w="390" w:type="dxa"/>
            <w:tcBorders>
              <w:top w:val="single" w:sz="4" w:space="0" w:color="auto"/>
            </w:tcBorders>
          </w:tcPr>
          <w:p w14:paraId="0FAE9E2C" w14:textId="77777777" w:rsidR="007D78B7" w:rsidRPr="00AA2803" w:rsidRDefault="007D78B7" w:rsidP="006164CE">
            <w:pPr>
              <w:pStyle w:val="af"/>
              <w:numPr>
                <w:ilvl w:val="0"/>
                <w:numId w:val="62"/>
              </w:numPr>
              <w:snapToGrid w:val="0"/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695" w:type="dxa"/>
            <w:gridSpan w:val="4"/>
          </w:tcPr>
          <w:p w14:paraId="38F6B5F5" w14:textId="00CFD072" w:rsidR="007D78B7" w:rsidRPr="00AA2803" w:rsidRDefault="007D78B7" w:rsidP="007D78B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资金类型（9-为站点充值，10-现金上缴</w:t>
            </w:r>
            <w:r w:rsidR="00944348">
              <w:rPr>
                <w:rFonts w:ascii="新宋体" w:eastAsia="新宋体" w:hAnsi="新宋体" w:hint="eastAsia"/>
                <w:szCs w:val="22"/>
              </w:rPr>
              <w:t>，1</w:t>
            </w:r>
            <w:r w:rsidR="00944348">
              <w:rPr>
                <w:rFonts w:ascii="新宋体" w:eastAsia="新宋体" w:hAnsi="新宋体"/>
                <w:szCs w:val="22"/>
              </w:rPr>
              <w:t>4</w:t>
            </w:r>
            <w:r w:rsidR="00944348">
              <w:rPr>
                <w:rFonts w:ascii="新宋体" w:eastAsia="新宋体" w:hAnsi="新宋体" w:hint="eastAsia"/>
                <w:szCs w:val="22"/>
              </w:rPr>
              <w:t>-</w:t>
            </w:r>
            <w:r w:rsidR="00944348">
              <w:rPr>
                <w:rFonts w:ascii="新宋体" w:eastAsia="新宋体" w:hAnsi="新宋体"/>
                <w:szCs w:val="22"/>
              </w:rPr>
              <w:t>为站点提现</w:t>
            </w:r>
            <w:r w:rsidRPr="00AA2803">
              <w:rPr>
                <w:rFonts w:ascii="新宋体" w:eastAsia="新宋体" w:hAnsi="新宋体" w:hint="eastAsia"/>
                <w:szCs w:val="22"/>
              </w:rPr>
              <w:t>）</w:t>
            </w:r>
          </w:p>
        </w:tc>
        <w:tc>
          <w:tcPr>
            <w:tcW w:w="2405" w:type="dxa"/>
          </w:tcPr>
          <w:p w14:paraId="6BAF45C7" w14:textId="77777777" w:rsidR="007D78B7" w:rsidRPr="00AA2803" w:rsidRDefault="007D78B7" w:rsidP="007D78B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FLOW_TYPE</w:t>
            </w:r>
          </w:p>
        </w:tc>
        <w:tc>
          <w:tcPr>
            <w:tcW w:w="1978" w:type="dxa"/>
            <w:gridSpan w:val="3"/>
          </w:tcPr>
          <w:p w14:paraId="3E14D1F6" w14:textId="77777777" w:rsidR="007D78B7" w:rsidRPr="00AA2803" w:rsidRDefault="007D78B7" w:rsidP="00D4117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NUMBER(</w:t>
            </w:r>
            <w:r w:rsidR="00D41178">
              <w:rPr>
                <w:rFonts w:ascii="新宋体" w:eastAsia="新宋体" w:hAnsi="新宋体"/>
                <w:szCs w:val="22"/>
              </w:rPr>
              <w:t>2</w:t>
            </w:r>
            <w:r w:rsidRPr="00AA2803">
              <w:rPr>
                <w:rFonts w:ascii="新宋体" w:eastAsia="新宋体" w:hAnsi="新宋体" w:hint="eastAsia"/>
                <w:szCs w:val="22"/>
              </w:rPr>
              <w:t>)</w:t>
            </w:r>
          </w:p>
        </w:tc>
        <w:tc>
          <w:tcPr>
            <w:tcW w:w="709" w:type="dxa"/>
            <w:gridSpan w:val="2"/>
          </w:tcPr>
          <w:p w14:paraId="3FC7AF25" w14:textId="77777777" w:rsidR="007D78B7" w:rsidRPr="00AA2803" w:rsidRDefault="007D78B7" w:rsidP="007D78B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70" w:type="dxa"/>
          </w:tcPr>
          <w:p w14:paraId="6A97040B" w14:textId="77777777" w:rsidR="007D78B7" w:rsidRPr="00AA2803" w:rsidRDefault="007D78B7" w:rsidP="007D78B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527A97F7" w14:textId="77777777" w:rsidTr="007D78B7">
        <w:tc>
          <w:tcPr>
            <w:tcW w:w="390" w:type="dxa"/>
            <w:tcBorders>
              <w:top w:val="single" w:sz="4" w:space="0" w:color="auto"/>
            </w:tcBorders>
          </w:tcPr>
          <w:p w14:paraId="4291963D" w14:textId="77777777" w:rsidR="007D78B7" w:rsidRPr="00AA2803" w:rsidRDefault="007D78B7" w:rsidP="006164CE">
            <w:pPr>
              <w:pStyle w:val="af"/>
              <w:numPr>
                <w:ilvl w:val="0"/>
                <w:numId w:val="62"/>
              </w:numPr>
              <w:snapToGrid w:val="0"/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695" w:type="dxa"/>
            <w:gridSpan w:val="4"/>
          </w:tcPr>
          <w:p w14:paraId="663D84D7" w14:textId="77777777" w:rsidR="007D78B7" w:rsidRPr="00AA2803" w:rsidRDefault="007D78B7" w:rsidP="007D78B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账户编码</w:t>
            </w:r>
          </w:p>
        </w:tc>
        <w:tc>
          <w:tcPr>
            <w:tcW w:w="2405" w:type="dxa"/>
          </w:tcPr>
          <w:p w14:paraId="611E0E69" w14:textId="77777777" w:rsidR="007D78B7" w:rsidRPr="00AA2803" w:rsidRDefault="007D78B7" w:rsidP="007D78B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ACC_NO</w:t>
            </w:r>
          </w:p>
        </w:tc>
        <w:tc>
          <w:tcPr>
            <w:tcW w:w="1978" w:type="dxa"/>
            <w:gridSpan w:val="3"/>
          </w:tcPr>
          <w:p w14:paraId="591BB7F9" w14:textId="77777777" w:rsidR="007D78B7" w:rsidRPr="00AA2803" w:rsidRDefault="007D78B7" w:rsidP="007D78B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CHAR(12)</w:t>
            </w:r>
          </w:p>
        </w:tc>
        <w:tc>
          <w:tcPr>
            <w:tcW w:w="709" w:type="dxa"/>
            <w:gridSpan w:val="2"/>
          </w:tcPr>
          <w:p w14:paraId="176D9F88" w14:textId="77777777" w:rsidR="007D78B7" w:rsidRPr="00AA2803" w:rsidRDefault="007D78B7" w:rsidP="007D78B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70" w:type="dxa"/>
          </w:tcPr>
          <w:p w14:paraId="638DD03D" w14:textId="77777777" w:rsidR="007D78B7" w:rsidRPr="00AA2803" w:rsidRDefault="007D78B7" w:rsidP="007D78B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2351A8" w:rsidRPr="00AA2803" w14:paraId="6FCA02DA" w14:textId="77777777" w:rsidTr="007D78B7">
        <w:tc>
          <w:tcPr>
            <w:tcW w:w="390" w:type="dxa"/>
            <w:tcBorders>
              <w:top w:val="single" w:sz="4" w:space="0" w:color="auto"/>
            </w:tcBorders>
          </w:tcPr>
          <w:p w14:paraId="5EB806CE" w14:textId="77777777" w:rsidR="002351A8" w:rsidRPr="00AA2803" w:rsidRDefault="002351A8" w:rsidP="002351A8">
            <w:pPr>
              <w:pStyle w:val="af"/>
              <w:numPr>
                <w:ilvl w:val="0"/>
                <w:numId w:val="62"/>
              </w:numPr>
              <w:snapToGrid w:val="0"/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695" w:type="dxa"/>
            <w:gridSpan w:val="4"/>
          </w:tcPr>
          <w:p w14:paraId="54E9F609" w14:textId="4EA759CE" w:rsidR="002351A8" w:rsidRPr="00AA2803" w:rsidRDefault="002351A8" w:rsidP="002351A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市场管理员</w:t>
            </w:r>
          </w:p>
        </w:tc>
        <w:tc>
          <w:tcPr>
            <w:tcW w:w="2405" w:type="dxa"/>
          </w:tcPr>
          <w:p w14:paraId="2E909202" w14:textId="052D08CF" w:rsidR="002351A8" w:rsidRPr="00AA2803" w:rsidRDefault="002351A8" w:rsidP="002351A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MARKET_ADMIN</w:t>
            </w:r>
          </w:p>
        </w:tc>
        <w:tc>
          <w:tcPr>
            <w:tcW w:w="1978" w:type="dxa"/>
            <w:gridSpan w:val="3"/>
          </w:tcPr>
          <w:p w14:paraId="7B3E2F4A" w14:textId="2BB79FED" w:rsidR="002351A8" w:rsidRPr="00AA2803" w:rsidRDefault="002351A8" w:rsidP="002351A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NUMBER(4)</w:t>
            </w:r>
          </w:p>
        </w:tc>
        <w:tc>
          <w:tcPr>
            <w:tcW w:w="709" w:type="dxa"/>
            <w:gridSpan w:val="2"/>
          </w:tcPr>
          <w:p w14:paraId="1BA91E8C" w14:textId="3E7F1FD0" w:rsidR="002351A8" w:rsidRPr="00AA2803" w:rsidRDefault="002351A8" w:rsidP="002351A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70" w:type="dxa"/>
          </w:tcPr>
          <w:p w14:paraId="4205B3A8" w14:textId="77777777" w:rsidR="002351A8" w:rsidRPr="00AA2803" w:rsidRDefault="002351A8" w:rsidP="002351A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2351A8" w:rsidRPr="00AA2803" w14:paraId="6EF78A0C" w14:textId="77777777" w:rsidTr="007D78B7">
        <w:tc>
          <w:tcPr>
            <w:tcW w:w="390" w:type="dxa"/>
            <w:tcBorders>
              <w:top w:val="single" w:sz="4" w:space="0" w:color="auto"/>
            </w:tcBorders>
          </w:tcPr>
          <w:p w14:paraId="4424B679" w14:textId="77777777" w:rsidR="002351A8" w:rsidRPr="00AA2803" w:rsidRDefault="002351A8" w:rsidP="002351A8">
            <w:pPr>
              <w:pStyle w:val="af"/>
              <w:numPr>
                <w:ilvl w:val="0"/>
                <w:numId w:val="62"/>
              </w:numPr>
              <w:snapToGrid w:val="0"/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695" w:type="dxa"/>
            <w:gridSpan w:val="4"/>
          </w:tcPr>
          <w:p w14:paraId="4F790E55" w14:textId="77777777" w:rsidR="002351A8" w:rsidRPr="00AA2803" w:rsidRDefault="002351A8" w:rsidP="002351A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变更金额</w:t>
            </w:r>
          </w:p>
        </w:tc>
        <w:tc>
          <w:tcPr>
            <w:tcW w:w="2405" w:type="dxa"/>
          </w:tcPr>
          <w:p w14:paraId="7227AC91" w14:textId="77777777" w:rsidR="002351A8" w:rsidRPr="00AA2803" w:rsidRDefault="002351A8" w:rsidP="002351A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CHANGE_AMOUNT</w:t>
            </w:r>
          </w:p>
        </w:tc>
        <w:tc>
          <w:tcPr>
            <w:tcW w:w="1978" w:type="dxa"/>
            <w:gridSpan w:val="3"/>
          </w:tcPr>
          <w:p w14:paraId="771420C5" w14:textId="77777777" w:rsidR="002351A8" w:rsidRPr="00AA2803" w:rsidRDefault="002351A8" w:rsidP="002351A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NUMBER(28)</w:t>
            </w:r>
          </w:p>
        </w:tc>
        <w:tc>
          <w:tcPr>
            <w:tcW w:w="709" w:type="dxa"/>
            <w:gridSpan w:val="2"/>
          </w:tcPr>
          <w:p w14:paraId="5A3A2D8F" w14:textId="77777777" w:rsidR="002351A8" w:rsidRPr="00AA2803" w:rsidRDefault="002351A8" w:rsidP="002351A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70" w:type="dxa"/>
          </w:tcPr>
          <w:p w14:paraId="04F2BADE" w14:textId="77777777" w:rsidR="002351A8" w:rsidRPr="00AA2803" w:rsidRDefault="002351A8" w:rsidP="002351A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2351A8" w:rsidRPr="00AA2803" w14:paraId="0534F805" w14:textId="77777777" w:rsidTr="007D78B7">
        <w:tc>
          <w:tcPr>
            <w:tcW w:w="390" w:type="dxa"/>
            <w:tcBorders>
              <w:top w:val="single" w:sz="4" w:space="0" w:color="auto"/>
            </w:tcBorders>
          </w:tcPr>
          <w:p w14:paraId="2977DF6E" w14:textId="77777777" w:rsidR="002351A8" w:rsidRPr="00AA2803" w:rsidRDefault="002351A8" w:rsidP="002351A8">
            <w:pPr>
              <w:pStyle w:val="af"/>
              <w:numPr>
                <w:ilvl w:val="0"/>
                <w:numId w:val="62"/>
              </w:numPr>
              <w:snapToGrid w:val="0"/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695" w:type="dxa"/>
            <w:gridSpan w:val="4"/>
          </w:tcPr>
          <w:p w14:paraId="76C3362E" w14:textId="77777777" w:rsidR="002351A8" w:rsidRPr="00AA2803" w:rsidRDefault="002351A8" w:rsidP="002351A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变更前可用余额</w:t>
            </w:r>
          </w:p>
        </w:tc>
        <w:tc>
          <w:tcPr>
            <w:tcW w:w="2405" w:type="dxa"/>
          </w:tcPr>
          <w:p w14:paraId="3A027DE5" w14:textId="77777777" w:rsidR="002351A8" w:rsidRPr="00AA2803" w:rsidRDefault="002351A8" w:rsidP="002351A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BE_ACCOUNT_BALANCE</w:t>
            </w:r>
          </w:p>
        </w:tc>
        <w:tc>
          <w:tcPr>
            <w:tcW w:w="1978" w:type="dxa"/>
            <w:gridSpan w:val="3"/>
          </w:tcPr>
          <w:p w14:paraId="0CA48559" w14:textId="77777777" w:rsidR="002351A8" w:rsidRPr="00AA2803" w:rsidRDefault="002351A8" w:rsidP="002351A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NUMBER(28)</w:t>
            </w:r>
          </w:p>
        </w:tc>
        <w:tc>
          <w:tcPr>
            <w:tcW w:w="709" w:type="dxa"/>
            <w:gridSpan w:val="2"/>
          </w:tcPr>
          <w:p w14:paraId="1E9C61EE" w14:textId="77777777" w:rsidR="002351A8" w:rsidRPr="00AA2803" w:rsidRDefault="002351A8" w:rsidP="002351A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70" w:type="dxa"/>
          </w:tcPr>
          <w:p w14:paraId="70659C95" w14:textId="77777777" w:rsidR="002351A8" w:rsidRPr="00AA2803" w:rsidRDefault="002351A8" w:rsidP="002351A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2351A8" w:rsidRPr="00AA2803" w14:paraId="5E178069" w14:textId="77777777" w:rsidTr="007D78B7">
        <w:tc>
          <w:tcPr>
            <w:tcW w:w="390" w:type="dxa"/>
            <w:tcBorders>
              <w:top w:val="single" w:sz="4" w:space="0" w:color="auto"/>
            </w:tcBorders>
          </w:tcPr>
          <w:p w14:paraId="5C1B7CE8" w14:textId="77777777" w:rsidR="002351A8" w:rsidRPr="00AA2803" w:rsidRDefault="002351A8" w:rsidP="002351A8">
            <w:pPr>
              <w:pStyle w:val="af"/>
              <w:numPr>
                <w:ilvl w:val="0"/>
                <w:numId w:val="62"/>
              </w:numPr>
              <w:snapToGrid w:val="0"/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695" w:type="dxa"/>
            <w:gridSpan w:val="4"/>
          </w:tcPr>
          <w:p w14:paraId="2593A6C0" w14:textId="77777777" w:rsidR="002351A8" w:rsidRPr="00AA2803" w:rsidRDefault="002351A8" w:rsidP="002351A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变更后可用余额</w:t>
            </w:r>
          </w:p>
        </w:tc>
        <w:tc>
          <w:tcPr>
            <w:tcW w:w="2405" w:type="dxa"/>
          </w:tcPr>
          <w:p w14:paraId="2C70DEC1" w14:textId="77777777" w:rsidR="002351A8" w:rsidRPr="00AA2803" w:rsidRDefault="002351A8" w:rsidP="002351A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AF_ACCOUNT_BALANCE</w:t>
            </w:r>
          </w:p>
        </w:tc>
        <w:tc>
          <w:tcPr>
            <w:tcW w:w="1978" w:type="dxa"/>
            <w:gridSpan w:val="3"/>
          </w:tcPr>
          <w:p w14:paraId="011E6523" w14:textId="77777777" w:rsidR="002351A8" w:rsidRPr="00AA2803" w:rsidRDefault="002351A8" w:rsidP="002351A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NUMBER(28)</w:t>
            </w:r>
          </w:p>
        </w:tc>
        <w:tc>
          <w:tcPr>
            <w:tcW w:w="709" w:type="dxa"/>
            <w:gridSpan w:val="2"/>
          </w:tcPr>
          <w:p w14:paraId="061AAD16" w14:textId="77777777" w:rsidR="002351A8" w:rsidRPr="00AA2803" w:rsidRDefault="002351A8" w:rsidP="002351A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70" w:type="dxa"/>
          </w:tcPr>
          <w:p w14:paraId="486ECF67" w14:textId="77777777" w:rsidR="002351A8" w:rsidRPr="00AA2803" w:rsidRDefault="002351A8" w:rsidP="002351A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2351A8" w:rsidRPr="00AA2803" w14:paraId="289F3EE9" w14:textId="77777777" w:rsidTr="007D78B7">
        <w:tc>
          <w:tcPr>
            <w:tcW w:w="390" w:type="dxa"/>
            <w:tcBorders>
              <w:top w:val="single" w:sz="4" w:space="0" w:color="auto"/>
            </w:tcBorders>
          </w:tcPr>
          <w:p w14:paraId="71F5B21A" w14:textId="77777777" w:rsidR="002351A8" w:rsidRPr="00AA2803" w:rsidRDefault="002351A8" w:rsidP="002351A8">
            <w:pPr>
              <w:pStyle w:val="af"/>
              <w:numPr>
                <w:ilvl w:val="0"/>
                <w:numId w:val="62"/>
              </w:numPr>
              <w:snapToGrid w:val="0"/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695" w:type="dxa"/>
            <w:gridSpan w:val="4"/>
          </w:tcPr>
          <w:p w14:paraId="79BE7B30" w14:textId="3A9C7236" w:rsidR="002351A8" w:rsidRPr="00AA2803" w:rsidRDefault="002351A8" w:rsidP="002351A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交易时间</w:t>
            </w:r>
          </w:p>
        </w:tc>
        <w:tc>
          <w:tcPr>
            <w:tcW w:w="2405" w:type="dxa"/>
          </w:tcPr>
          <w:p w14:paraId="1B88E86F" w14:textId="1ED659F6" w:rsidR="002351A8" w:rsidRPr="00AA2803" w:rsidRDefault="002351A8" w:rsidP="002351A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TRADE_TIME</w:t>
            </w:r>
          </w:p>
        </w:tc>
        <w:tc>
          <w:tcPr>
            <w:tcW w:w="1978" w:type="dxa"/>
            <w:gridSpan w:val="3"/>
          </w:tcPr>
          <w:p w14:paraId="6E49B7DF" w14:textId="2045EBC4" w:rsidR="002351A8" w:rsidRPr="00AA2803" w:rsidRDefault="002351A8" w:rsidP="002351A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DATE</w:t>
            </w:r>
          </w:p>
        </w:tc>
        <w:tc>
          <w:tcPr>
            <w:tcW w:w="709" w:type="dxa"/>
            <w:gridSpan w:val="2"/>
          </w:tcPr>
          <w:p w14:paraId="1D1FE624" w14:textId="357276ED" w:rsidR="002351A8" w:rsidRPr="00AA2803" w:rsidRDefault="002351A8" w:rsidP="002351A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70" w:type="dxa"/>
          </w:tcPr>
          <w:p w14:paraId="6BCCBDEE" w14:textId="034928D6" w:rsidR="002351A8" w:rsidRPr="00AA2803" w:rsidRDefault="002351A8" w:rsidP="002351A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sysdate</w:t>
            </w:r>
          </w:p>
        </w:tc>
      </w:tr>
      <w:tr w:rsidR="002351A8" w:rsidRPr="00AA2803" w14:paraId="6DA04AF7" w14:textId="77777777" w:rsidTr="00B51C22">
        <w:tc>
          <w:tcPr>
            <w:tcW w:w="9747" w:type="dxa"/>
            <w:gridSpan w:val="12"/>
            <w:shd w:val="clear" w:color="auto" w:fill="D9D9D9" w:themeFill="background1" w:themeFillShade="D9"/>
          </w:tcPr>
          <w:p w14:paraId="46A61C81" w14:textId="77777777" w:rsidR="002351A8" w:rsidRPr="00AA2803" w:rsidRDefault="002351A8" w:rsidP="002351A8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表格其他属性信息定义（包括PK-FK、IDX等）</w:t>
            </w:r>
          </w:p>
        </w:tc>
      </w:tr>
      <w:tr w:rsidR="002351A8" w:rsidRPr="00AA2803" w14:paraId="454C1C29" w14:textId="77777777" w:rsidTr="007D78B7">
        <w:trPr>
          <w:trHeight w:val="231"/>
        </w:trPr>
        <w:tc>
          <w:tcPr>
            <w:tcW w:w="531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968D839" w14:textId="77777777" w:rsidR="002351A8" w:rsidRPr="00AA2803" w:rsidRDefault="002351A8" w:rsidP="002351A8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主键</w:t>
            </w:r>
          </w:p>
        </w:tc>
        <w:tc>
          <w:tcPr>
            <w:tcW w:w="2554" w:type="dxa"/>
            <w:gridSpan w:val="3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063BCB2B" w14:textId="77777777" w:rsidR="002351A8" w:rsidRPr="00AA2803" w:rsidRDefault="002351A8" w:rsidP="002351A8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6662" w:type="dxa"/>
            <w:gridSpan w:val="7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3EEDD689" w14:textId="77777777" w:rsidR="002351A8" w:rsidRPr="00AA2803" w:rsidRDefault="002351A8" w:rsidP="002351A8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包含列</w:t>
            </w:r>
          </w:p>
        </w:tc>
      </w:tr>
      <w:tr w:rsidR="002351A8" w:rsidRPr="00AA2803" w14:paraId="04CB2E16" w14:textId="77777777" w:rsidTr="007D78B7">
        <w:trPr>
          <w:trHeight w:val="231"/>
        </w:trPr>
        <w:tc>
          <w:tcPr>
            <w:tcW w:w="531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3E13B4C" w14:textId="77777777" w:rsidR="002351A8" w:rsidRPr="00AA2803" w:rsidRDefault="002351A8" w:rsidP="002351A8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2554" w:type="dxa"/>
            <w:gridSpan w:val="3"/>
            <w:tcBorders>
              <w:left w:val="single" w:sz="4" w:space="0" w:color="auto"/>
            </w:tcBorders>
          </w:tcPr>
          <w:p w14:paraId="42AC8363" w14:textId="77777777" w:rsidR="002351A8" w:rsidRPr="00AA2803" w:rsidRDefault="002351A8" w:rsidP="002351A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PK_</w:t>
            </w:r>
            <w:r w:rsidRPr="00AA2803">
              <w:rPr>
                <w:rFonts w:ascii="新宋体" w:eastAsia="新宋体" w:hAnsi="新宋体"/>
                <w:szCs w:val="22"/>
              </w:rPr>
              <w:t>FLOW_MARKET_MANAGER</w:t>
            </w:r>
          </w:p>
        </w:tc>
        <w:tc>
          <w:tcPr>
            <w:tcW w:w="6662" w:type="dxa"/>
            <w:gridSpan w:val="7"/>
            <w:tcBorders>
              <w:left w:val="single" w:sz="4" w:space="0" w:color="auto"/>
            </w:tcBorders>
          </w:tcPr>
          <w:p w14:paraId="6F395051" w14:textId="77777777" w:rsidR="002351A8" w:rsidRPr="00AA2803" w:rsidRDefault="002351A8" w:rsidP="002351A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MM_</w:t>
            </w:r>
            <w:r w:rsidRPr="00AA2803">
              <w:rPr>
                <w:rFonts w:ascii="新宋体" w:eastAsia="新宋体" w:hAnsi="新宋体" w:hint="eastAsia"/>
                <w:szCs w:val="22"/>
              </w:rPr>
              <w:t>FUND</w:t>
            </w:r>
            <w:r w:rsidRPr="00AA2803">
              <w:rPr>
                <w:rFonts w:ascii="新宋体" w:eastAsia="新宋体" w:hAnsi="新宋体"/>
                <w:szCs w:val="22"/>
              </w:rPr>
              <w:t>_FLOW</w:t>
            </w:r>
          </w:p>
        </w:tc>
      </w:tr>
      <w:tr w:rsidR="002351A8" w:rsidRPr="00AA2803" w14:paraId="4F1A96E1" w14:textId="77777777" w:rsidTr="007D78B7">
        <w:trPr>
          <w:trHeight w:val="231"/>
        </w:trPr>
        <w:tc>
          <w:tcPr>
            <w:tcW w:w="531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1B3C2CF" w14:textId="77777777" w:rsidR="002351A8" w:rsidRPr="00AA2803" w:rsidRDefault="002351A8" w:rsidP="002351A8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外键</w:t>
            </w:r>
          </w:p>
        </w:tc>
        <w:tc>
          <w:tcPr>
            <w:tcW w:w="2554" w:type="dxa"/>
            <w:gridSpan w:val="3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6845373E" w14:textId="77777777" w:rsidR="002351A8" w:rsidRPr="00AA2803" w:rsidRDefault="002351A8" w:rsidP="002351A8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2405" w:type="dxa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426540A2" w14:textId="77777777" w:rsidR="002351A8" w:rsidRPr="00AA2803" w:rsidRDefault="002351A8" w:rsidP="002351A8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  <w:tc>
          <w:tcPr>
            <w:tcW w:w="2123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416D620A" w14:textId="77777777" w:rsidR="002351A8" w:rsidRPr="00AA2803" w:rsidRDefault="002351A8" w:rsidP="002351A8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参照表名</w:t>
            </w:r>
          </w:p>
        </w:tc>
        <w:tc>
          <w:tcPr>
            <w:tcW w:w="2134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1C56F5A6" w14:textId="77777777" w:rsidR="002351A8" w:rsidRPr="00AA2803" w:rsidRDefault="002351A8" w:rsidP="002351A8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</w:tr>
      <w:tr w:rsidR="002351A8" w:rsidRPr="00AA2803" w14:paraId="207B2B1B" w14:textId="77777777" w:rsidTr="007D78B7">
        <w:trPr>
          <w:trHeight w:val="231"/>
        </w:trPr>
        <w:tc>
          <w:tcPr>
            <w:tcW w:w="531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A1B0AB5" w14:textId="77777777" w:rsidR="002351A8" w:rsidRPr="00AA2803" w:rsidRDefault="002351A8" w:rsidP="002351A8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2554" w:type="dxa"/>
            <w:gridSpan w:val="3"/>
            <w:tcBorders>
              <w:left w:val="single" w:sz="4" w:space="0" w:color="auto"/>
            </w:tcBorders>
          </w:tcPr>
          <w:p w14:paraId="0A769AD9" w14:textId="77777777" w:rsidR="002351A8" w:rsidRPr="00AA2803" w:rsidRDefault="002351A8" w:rsidP="002351A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405" w:type="dxa"/>
            <w:tcBorders>
              <w:left w:val="single" w:sz="4" w:space="0" w:color="auto"/>
            </w:tcBorders>
          </w:tcPr>
          <w:p w14:paraId="031F2930" w14:textId="77777777" w:rsidR="002351A8" w:rsidRPr="00AA2803" w:rsidRDefault="002351A8" w:rsidP="002351A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123" w:type="dxa"/>
            <w:gridSpan w:val="4"/>
            <w:tcBorders>
              <w:left w:val="single" w:sz="4" w:space="0" w:color="auto"/>
            </w:tcBorders>
          </w:tcPr>
          <w:p w14:paraId="5D7BCC4F" w14:textId="77777777" w:rsidR="002351A8" w:rsidRPr="00AA2803" w:rsidRDefault="002351A8" w:rsidP="002351A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134" w:type="dxa"/>
            <w:gridSpan w:val="2"/>
            <w:tcBorders>
              <w:left w:val="single" w:sz="4" w:space="0" w:color="auto"/>
            </w:tcBorders>
          </w:tcPr>
          <w:p w14:paraId="7159E38A" w14:textId="77777777" w:rsidR="002351A8" w:rsidRPr="00AA2803" w:rsidRDefault="002351A8" w:rsidP="002351A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2351A8" w:rsidRPr="00AA2803" w14:paraId="5C01AD5D" w14:textId="77777777" w:rsidTr="007D78B7">
        <w:trPr>
          <w:trHeight w:val="231"/>
        </w:trPr>
        <w:tc>
          <w:tcPr>
            <w:tcW w:w="531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0317BF5" w14:textId="77777777" w:rsidR="002351A8" w:rsidRPr="00AA2803" w:rsidRDefault="002351A8" w:rsidP="002351A8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索引</w:t>
            </w:r>
          </w:p>
        </w:tc>
        <w:tc>
          <w:tcPr>
            <w:tcW w:w="2554" w:type="dxa"/>
            <w:gridSpan w:val="3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756D34FA" w14:textId="77777777" w:rsidR="002351A8" w:rsidRPr="00AA2803" w:rsidRDefault="002351A8" w:rsidP="002351A8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3533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799645E4" w14:textId="77777777" w:rsidR="002351A8" w:rsidRPr="00AA2803" w:rsidRDefault="002351A8" w:rsidP="002351A8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  <w:tc>
          <w:tcPr>
            <w:tcW w:w="3129" w:type="dxa"/>
            <w:gridSpan w:val="5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15042B66" w14:textId="77777777" w:rsidR="002351A8" w:rsidRPr="00AA2803" w:rsidRDefault="002351A8" w:rsidP="002351A8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类型</w:t>
            </w:r>
          </w:p>
        </w:tc>
      </w:tr>
      <w:tr w:rsidR="002351A8" w:rsidRPr="00AA2803" w14:paraId="4698C563" w14:textId="77777777" w:rsidTr="007D78B7">
        <w:trPr>
          <w:trHeight w:val="231"/>
        </w:trPr>
        <w:tc>
          <w:tcPr>
            <w:tcW w:w="531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764A34C" w14:textId="77777777" w:rsidR="002351A8" w:rsidRPr="00AA2803" w:rsidRDefault="002351A8" w:rsidP="002351A8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2554" w:type="dxa"/>
            <w:gridSpan w:val="3"/>
            <w:tcBorders>
              <w:left w:val="single" w:sz="4" w:space="0" w:color="auto"/>
            </w:tcBorders>
          </w:tcPr>
          <w:p w14:paraId="7AD984A1" w14:textId="77777777" w:rsidR="002351A8" w:rsidRPr="00AA2803" w:rsidRDefault="002351A8" w:rsidP="002351A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533" w:type="dxa"/>
            <w:gridSpan w:val="2"/>
            <w:tcBorders>
              <w:left w:val="single" w:sz="4" w:space="0" w:color="auto"/>
            </w:tcBorders>
          </w:tcPr>
          <w:p w14:paraId="05C21585" w14:textId="77777777" w:rsidR="002351A8" w:rsidRPr="00AA2803" w:rsidRDefault="002351A8" w:rsidP="002351A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129" w:type="dxa"/>
            <w:gridSpan w:val="5"/>
            <w:tcBorders>
              <w:left w:val="single" w:sz="4" w:space="0" w:color="auto"/>
            </w:tcBorders>
          </w:tcPr>
          <w:p w14:paraId="01C03AB4" w14:textId="77777777" w:rsidR="002351A8" w:rsidRPr="00AA2803" w:rsidRDefault="002351A8" w:rsidP="002351A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2351A8" w:rsidRPr="00AA2803" w14:paraId="67A21FF2" w14:textId="77777777" w:rsidTr="00B51C22">
        <w:tc>
          <w:tcPr>
            <w:tcW w:w="531" w:type="dxa"/>
            <w:gridSpan w:val="2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DD93112" w14:textId="77777777" w:rsidR="002351A8" w:rsidRPr="00AA2803" w:rsidRDefault="002351A8" w:rsidP="002351A8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约束</w:t>
            </w:r>
          </w:p>
        </w:tc>
        <w:tc>
          <w:tcPr>
            <w:tcW w:w="9216" w:type="dxa"/>
            <w:gridSpan w:val="10"/>
            <w:tcBorders>
              <w:left w:val="single" w:sz="4" w:space="0" w:color="auto"/>
            </w:tcBorders>
          </w:tcPr>
          <w:p w14:paraId="403C62AB" w14:textId="77777777" w:rsidR="002351A8" w:rsidRPr="00AA2803" w:rsidRDefault="002351A8" w:rsidP="002351A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2351A8" w:rsidRPr="00AA2803" w14:paraId="1C2EE8C8" w14:textId="77777777" w:rsidTr="007D78B7">
        <w:trPr>
          <w:trHeight w:val="231"/>
        </w:trPr>
        <w:tc>
          <w:tcPr>
            <w:tcW w:w="531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1B08159" w14:textId="77777777" w:rsidR="002351A8" w:rsidRPr="00AA2803" w:rsidRDefault="002351A8" w:rsidP="002351A8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</w:t>
            </w: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7B5F0586" w14:textId="77777777" w:rsidR="002351A8" w:rsidRPr="00AA2803" w:rsidRDefault="002351A8" w:rsidP="002351A8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分区类型</w:t>
            </w:r>
          </w:p>
        </w:tc>
        <w:tc>
          <w:tcPr>
            <w:tcW w:w="1066" w:type="dxa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0763EFDA" w14:textId="77777777" w:rsidR="002351A8" w:rsidRPr="00AA2803" w:rsidRDefault="002351A8" w:rsidP="002351A8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分区字段</w:t>
            </w:r>
          </w:p>
        </w:tc>
        <w:tc>
          <w:tcPr>
            <w:tcW w:w="6662" w:type="dxa"/>
            <w:gridSpan w:val="7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1FF52F93" w14:textId="77777777" w:rsidR="002351A8" w:rsidRPr="00AA2803" w:rsidRDefault="002351A8" w:rsidP="002351A8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分区条件</w:t>
            </w:r>
          </w:p>
        </w:tc>
      </w:tr>
      <w:tr w:rsidR="002351A8" w:rsidRPr="00AA2803" w14:paraId="6B379DB7" w14:textId="77777777" w:rsidTr="007D78B7">
        <w:trPr>
          <w:trHeight w:val="231"/>
        </w:trPr>
        <w:tc>
          <w:tcPr>
            <w:tcW w:w="531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EA4F3FB" w14:textId="77777777" w:rsidR="002351A8" w:rsidRPr="00AA2803" w:rsidRDefault="002351A8" w:rsidP="002351A8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</w:tcPr>
          <w:p w14:paraId="2930CE49" w14:textId="77777777" w:rsidR="002351A8" w:rsidRPr="00AA2803" w:rsidRDefault="002351A8" w:rsidP="002351A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主分区</w:t>
            </w:r>
          </w:p>
        </w:tc>
        <w:tc>
          <w:tcPr>
            <w:tcW w:w="1066" w:type="dxa"/>
            <w:tcBorders>
              <w:left w:val="single" w:sz="4" w:space="0" w:color="auto"/>
            </w:tcBorders>
          </w:tcPr>
          <w:p w14:paraId="506681CA" w14:textId="77777777" w:rsidR="002351A8" w:rsidRPr="00AA2803" w:rsidRDefault="002351A8" w:rsidP="002351A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6662" w:type="dxa"/>
            <w:gridSpan w:val="7"/>
            <w:tcBorders>
              <w:left w:val="single" w:sz="4" w:space="0" w:color="auto"/>
            </w:tcBorders>
          </w:tcPr>
          <w:p w14:paraId="078DEFDD" w14:textId="77777777" w:rsidR="002351A8" w:rsidRPr="00AA2803" w:rsidRDefault="002351A8" w:rsidP="002351A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2351A8" w:rsidRPr="00AA2803" w14:paraId="66DC2053" w14:textId="77777777" w:rsidTr="007D78B7">
        <w:trPr>
          <w:trHeight w:val="231"/>
        </w:trPr>
        <w:tc>
          <w:tcPr>
            <w:tcW w:w="531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FAA6AAB" w14:textId="77777777" w:rsidR="002351A8" w:rsidRPr="00AA2803" w:rsidRDefault="002351A8" w:rsidP="002351A8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</w:tcPr>
          <w:p w14:paraId="57CAFF41" w14:textId="77777777" w:rsidR="002351A8" w:rsidRPr="00AA2803" w:rsidRDefault="002351A8" w:rsidP="002351A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子分区</w:t>
            </w:r>
          </w:p>
        </w:tc>
        <w:tc>
          <w:tcPr>
            <w:tcW w:w="1066" w:type="dxa"/>
            <w:tcBorders>
              <w:left w:val="single" w:sz="4" w:space="0" w:color="auto"/>
            </w:tcBorders>
          </w:tcPr>
          <w:p w14:paraId="21AF585A" w14:textId="77777777" w:rsidR="002351A8" w:rsidRPr="00AA2803" w:rsidRDefault="002351A8" w:rsidP="002351A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6662" w:type="dxa"/>
            <w:gridSpan w:val="7"/>
            <w:tcBorders>
              <w:left w:val="single" w:sz="4" w:space="0" w:color="auto"/>
            </w:tcBorders>
          </w:tcPr>
          <w:p w14:paraId="5EDD3236" w14:textId="77777777" w:rsidR="002351A8" w:rsidRPr="00AA2803" w:rsidRDefault="002351A8" w:rsidP="002351A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</w:tbl>
    <w:p w14:paraId="25D100C6" w14:textId="77777777" w:rsidR="00CB6754" w:rsidRPr="00AA2803" w:rsidRDefault="00CB6754" w:rsidP="00CB6754"/>
    <w:p w14:paraId="5E175FA1" w14:textId="77777777" w:rsidR="00524BED" w:rsidRPr="00AA2803" w:rsidRDefault="00524BED" w:rsidP="00861054"/>
    <w:p w14:paraId="41BC8A11" w14:textId="77777777" w:rsidR="009B61E9" w:rsidRPr="00AA2803" w:rsidRDefault="00570CC9" w:rsidP="00E231B0">
      <w:pPr>
        <w:pStyle w:val="3"/>
      </w:pPr>
      <w:bookmarkStart w:id="112" w:name="_GUI取消信息记录表（SALE_CANCELINFO）"/>
      <w:bookmarkStart w:id="113" w:name="_Toc435450874"/>
      <w:bookmarkEnd w:id="112"/>
      <w:r w:rsidRPr="00AA2803">
        <w:rPr>
          <w:rFonts w:hint="eastAsia"/>
        </w:rPr>
        <w:t>系统管理</w:t>
      </w:r>
      <w:bookmarkEnd w:id="113"/>
    </w:p>
    <w:p w14:paraId="79097B33" w14:textId="77777777" w:rsidR="00200FEA" w:rsidRPr="00AA2803" w:rsidRDefault="00200FEA" w:rsidP="00E231B0">
      <w:pPr>
        <w:pStyle w:val="4"/>
      </w:pPr>
      <w:bookmarkStart w:id="114" w:name="_Toc435450875"/>
      <w:r w:rsidRPr="00AA2803">
        <w:rPr>
          <w:rFonts w:hint="eastAsia"/>
        </w:rPr>
        <w:lastRenderedPageBreak/>
        <w:t>系统</w:t>
      </w:r>
      <w:r w:rsidR="00986D35" w:rsidRPr="00AA2803">
        <w:rPr>
          <w:rFonts w:hint="eastAsia"/>
        </w:rPr>
        <w:t>参数表</w:t>
      </w:r>
      <w:r w:rsidRPr="00AA2803">
        <w:rPr>
          <w:rFonts w:hint="eastAsia"/>
        </w:rPr>
        <w:t>（</w:t>
      </w:r>
      <w:r w:rsidRPr="00AA2803">
        <w:rPr>
          <w:rFonts w:hint="eastAsia"/>
        </w:rPr>
        <w:t>SYS_</w:t>
      </w:r>
      <w:r w:rsidR="00986D35" w:rsidRPr="00AA2803">
        <w:rPr>
          <w:rFonts w:hint="eastAsia"/>
        </w:rPr>
        <w:t>PARAMETER</w:t>
      </w:r>
      <w:r w:rsidRPr="00AA2803">
        <w:rPr>
          <w:rFonts w:hint="eastAsia"/>
        </w:rPr>
        <w:t>）</w:t>
      </w:r>
      <w:bookmarkEnd w:id="114"/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91"/>
        <w:gridCol w:w="142"/>
        <w:gridCol w:w="698"/>
        <w:gridCol w:w="790"/>
        <w:gridCol w:w="497"/>
        <w:gridCol w:w="984"/>
        <w:gridCol w:w="6"/>
        <w:gridCol w:w="1984"/>
        <w:gridCol w:w="1128"/>
        <w:gridCol w:w="288"/>
        <w:gridCol w:w="562"/>
        <w:gridCol w:w="145"/>
        <w:gridCol w:w="564"/>
        <w:gridCol w:w="1568"/>
      </w:tblGrid>
      <w:tr w:rsidR="00AA2803" w:rsidRPr="00AA2803" w14:paraId="770DD9CC" w14:textId="77777777" w:rsidTr="006E692E">
        <w:tc>
          <w:tcPr>
            <w:tcW w:w="1231" w:type="dxa"/>
            <w:gridSpan w:val="3"/>
            <w:shd w:val="clear" w:color="auto" w:fill="C0C0C0"/>
          </w:tcPr>
          <w:p w14:paraId="7BC8493D" w14:textId="77777777" w:rsidR="00200FEA" w:rsidRPr="00AA2803" w:rsidRDefault="00200FEA" w:rsidP="00861054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汉字注解</w:t>
            </w:r>
          </w:p>
        </w:tc>
        <w:tc>
          <w:tcPr>
            <w:tcW w:w="4261" w:type="dxa"/>
            <w:gridSpan w:val="5"/>
            <w:shd w:val="clear" w:color="auto" w:fill="auto"/>
          </w:tcPr>
          <w:p w14:paraId="4DAE90C9" w14:textId="77777777" w:rsidR="00200FEA" w:rsidRPr="00AA2803" w:rsidRDefault="004F221C" w:rsidP="00861054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系统</w:t>
            </w:r>
            <w:r w:rsidR="00727040"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参数表</w:t>
            </w:r>
          </w:p>
        </w:tc>
        <w:tc>
          <w:tcPr>
            <w:tcW w:w="1416" w:type="dxa"/>
            <w:gridSpan w:val="2"/>
            <w:shd w:val="clear" w:color="auto" w:fill="C0C0C0"/>
          </w:tcPr>
          <w:p w14:paraId="3CF550F4" w14:textId="77777777" w:rsidR="00200FEA" w:rsidRPr="00AA2803" w:rsidRDefault="00200FEA" w:rsidP="00861054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表名</w:t>
            </w:r>
          </w:p>
        </w:tc>
        <w:tc>
          <w:tcPr>
            <w:tcW w:w="2839" w:type="dxa"/>
            <w:gridSpan w:val="4"/>
            <w:shd w:val="clear" w:color="auto" w:fill="auto"/>
          </w:tcPr>
          <w:p w14:paraId="2A2F63A1" w14:textId="77777777" w:rsidR="00200FEA" w:rsidRPr="00AA2803" w:rsidRDefault="004F221C" w:rsidP="00861054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SYS_</w:t>
            </w:r>
            <w:r w:rsidR="00986D35"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PARAMETER</w:t>
            </w:r>
          </w:p>
        </w:tc>
      </w:tr>
      <w:tr w:rsidR="00AA2803" w:rsidRPr="00AA2803" w14:paraId="7853E271" w14:textId="77777777" w:rsidTr="006E692E">
        <w:tc>
          <w:tcPr>
            <w:tcW w:w="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horzCross" w:color="auto" w:fill="C0C0C0"/>
          </w:tcPr>
          <w:p w14:paraId="69695DCB" w14:textId="77777777" w:rsidR="00200FEA" w:rsidRPr="00AA2803" w:rsidRDefault="00200FEA" w:rsidP="00861054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</w:p>
        </w:tc>
        <w:tc>
          <w:tcPr>
            <w:tcW w:w="2127" w:type="dxa"/>
            <w:gridSpan w:val="4"/>
            <w:tcBorders>
              <w:left w:val="single" w:sz="4" w:space="0" w:color="auto"/>
            </w:tcBorders>
            <w:shd w:val="clear" w:color="auto" w:fill="C0C0C0"/>
          </w:tcPr>
          <w:p w14:paraId="0A402A2A" w14:textId="77777777" w:rsidR="00200FEA" w:rsidRPr="00AA2803" w:rsidRDefault="00200FEA" w:rsidP="00861054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字段名称</w:t>
            </w:r>
          </w:p>
        </w:tc>
        <w:tc>
          <w:tcPr>
            <w:tcW w:w="2974" w:type="dxa"/>
            <w:gridSpan w:val="3"/>
            <w:shd w:val="clear" w:color="auto" w:fill="C0C0C0"/>
          </w:tcPr>
          <w:p w14:paraId="5A9E3292" w14:textId="77777777" w:rsidR="00200FEA" w:rsidRPr="00AA2803" w:rsidRDefault="00200FEA" w:rsidP="00861054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字段命名</w:t>
            </w:r>
          </w:p>
        </w:tc>
        <w:tc>
          <w:tcPr>
            <w:tcW w:w="1978" w:type="dxa"/>
            <w:gridSpan w:val="3"/>
            <w:shd w:val="clear" w:color="auto" w:fill="C0C0C0"/>
          </w:tcPr>
          <w:p w14:paraId="0206F66A" w14:textId="77777777" w:rsidR="00200FEA" w:rsidRPr="00AA2803" w:rsidRDefault="00200FEA" w:rsidP="00861054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类型</w:t>
            </w:r>
          </w:p>
        </w:tc>
        <w:tc>
          <w:tcPr>
            <w:tcW w:w="709" w:type="dxa"/>
            <w:gridSpan w:val="2"/>
            <w:shd w:val="clear" w:color="auto" w:fill="C0C0C0"/>
          </w:tcPr>
          <w:p w14:paraId="6027FF25" w14:textId="77777777" w:rsidR="00200FEA" w:rsidRPr="00AA2803" w:rsidRDefault="00200FEA" w:rsidP="00861054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非空</w:t>
            </w:r>
          </w:p>
        </w:tc>
        <w:tc>
          <w:tcPr>
            <w:tcW w:w="1568" w:type="dxa"/>
            <w:shd w:val="clear" w:color="auto" w:fill="C0C0C0"/>
          </w:tcPr>
          <w:p w14:paraId="797428F3" w14:textId="77777777" w:rsidR="00200FEA" w:rsidRPr="00AA2803" w:rsidRDefault="00200FEA" w:rsidP="00861054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默认</w:t>
            </w:r>
          </w:p>
        </w:tc>
      </w:tr>
      <w:tr w:rsidR="00AA2803" w:rsidRPr="00AA2803" w14:paraId="15877C17" w14:textId="77777777" w:rsidTr="006E692E">
        <w:tc>
          <w:tcPr>
            <w:tcW w:w="391" w:type="dxa"/>
            <w:tcBorders>
              <w:top w:val="single" w:sz="4" w:space="0" w:color="auto"/>
            </w:tcBorders>
          </w:tcPr>
          <w:p w14:paraId="4523061B" w14:textId="77777777" w:rsidR="0040615B" w:rsidRPr="00AA2803" w:rsidRDefault="0040615B" w:rsidP="006164CE">
            <w:pPr>
              <w:pStyle w:val="af"/>
              <w:numPr>
                <w:ilvl w:val="0"/>
                <w:numId w:val="12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127" w:type="dxa"/>
            <w:gridSpan w:val="4"/>
          </w:tcPr>
          <w:p w14:paraId="6BAE19CA" w14:textId="77777777" w:rsidR="0040615B" w:rsidRPr="00AA2803" w:rsidRDefault="0040615B" w:rsidP="0086105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系统参数序号</w:t>
            </w:r>
          </w:p>
        </w:tc>
        <w:tc>
          <w:tcPr>
            <w:tcW w:w="2974" w:type="dxa"/>
            <w:gridSpan w:val="3"/>
          </w:tcPr>
          <w:p w14:paraId="11204E60" w14:textId="77777777" w:rsidR="0040615B" w:rsidRPr="00AA2803" w:rsidRDefault="0040615B" w:rsidP="0086105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SYS_DEFAULT_SEQ</w:t>
            </w:r>
          </w:p>
        </w:tc>
        <w:tc>
          <w:tcPr>
            <w:tcW w:w="1978" w:type="dxa"/>
            <w:gridSpan w:val="3"/>
          </w:tcPr>
          <w:p w14:paraId="1F6B733F" w14:textId="77777777" w:rsidR="0040615B" w:rsidRPr="00AA2803" w:rsidRDefault="0040615B" w:rsidP="0086105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NUMBER(12)</w:t>
            </w:r>
          </w:p>
        </w:tc>
        <w:tc>
          <w:tcPr>
            <w:tcW w:w="709" w:type="dxa"/>
            <w:gridSpan w:val="2"/>
          </w:tcPr>
          <w:p w14:paraId="7830FE77" w14:textId="77777777" w:rsidR="0040615B" w:rsidRPr="00AA2803" w:rsidRDefault="0040615B" w:rsidP="0086105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0A9F1F7C" w14:textId="77777777" w:rsidR="0040615B" w:rsidRPr="00AA2803" w:rsidRDefault="0040615B" w:rsidP="0086105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447FD350" w14:textId="77777777" w:rsidTr="006E692E">
        <w:tc>
          <w:tcPr>
            <w:tcW w:w="391" w:type="dxa"/>
            <w:tcBorders>
              <w:top w:val="single" w:sz="4" w:space="0" w:color="auto"/>
            </w:tcBorders>
          </w:tcPr>
          <w:p w14:paraId="09B03FFF" w14:textId="77777777" w:rsidR="0040615B" w:rsidRPr="00AA2803" w:rsidRDefault="0040615B" w:rsidP="006164CE">
            <w:pPr>
              <w:pStyle w:val="af"/>
              <w:numPr>
                <w:ilvl w:val="0"/>
                <w:numId w:val="12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127" w:type="dxa"/>
            <w:gridSpan w:val="4"/>
          </w:tcPr>
          <w:p w14:paraId="4993D19C" w14:textId="77777777" w:rsidR="0040615B" w:rsidRPr="00AA2803" w:rsidRDefault="0040615B" w:rsidP="0086105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系统参数描述</w:t>
            </w:r>
          </w:p>
        </w:tc>
        <w:tc>
          <w:tcPr>
            <w:tcW w:w="2974" w:type="dxa"/>
            <w:gridSpan w:val="3"/>
          </w:tcPr>
          <w:p w14:paraId="46DD1B73" w14:textId="77777777" w:rsidR="0040615B" w:rsidRPr="00AA2803" w:rsidRDefault="0040615B" w:rsidP="0086105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SYS_DEFAULT_DESC</w:t>
            </w:r>
          </w:p>
        </w:tc>
        <w:tc>
          <w:tcPr>
            <w:tcW w:w="1978" w:type="dxa"/>
            <w:gridSpan w:val="3"/>
          </w:tcPr>
          <w:p w14:paraId="2B72D316" w14:textId="77777777" w:rsidR="0040615B" w:rsidRPr="00AA2803" w:rsidRDefault="0040615B" w:rsidP="0086105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VARCHAR2(</w:t>
            </w:r>
            <w:r w:rsidR="00DE08D9" w:rsidRPr="00AA2803">
              <w:rPr>
                <w:rFonts w:ascii="新宋体" w:eastAsia="新宋体" w:hAnsi="新宋体" w:hint="eastAsia"/>
                <w:szCs w:val="22"/>
              </w:rPr>
              <w:t>10</w:t>
            </w:r>
            <w:r w:rsidRPr="00AA2803">
              <w:rPr>
                <w:rFonts w:ascii="新宋体" w:eastAsia="新宋体" w:hAnsi="新宋体" w:hint="eastAsia"/>
                <w:szCs w:val="22"/>
              </w:rPr>
              <w:t>00</w:t>
            </w:r>
            <w:r w:rsidRPr="00AA2803">
              <w:rPr>
                <w:rFonts w:ascii="新宋体" w:eastAsia="新宋体" w:hAnsi="新宋体"/>
                <w:szCs w:val="22"/>
              </w:rPr>
              <w:t>)</w:t>
            </w:r>
          </w:p>
        </w:tc>
        <w:tc>
          <w:tcPr>
            <w:tcW w:w="709" w:type="dxa"/>
            <w:gridSpan w:val="2"/>
          </w:tcPr>
          <w:p w14:paraId="6F18B154" w14:textId="77777777" w:rsidR="0040615B" w:rsidRPr="00AA2803" w:rsidRDefault="0040615B" w:rsidP="0086105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2157E884" w14:textId="77777777" w:rsidR="0040615B" w:rsidRPr="00AA2803" w:rsidRDefault="0040615B" w:rsidP="0086105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6A56327E" w14:textId="77777777" w:rsidTr="006E692E">
        <w:tc>
          <w:tcPr>
            <w:tcW w:w="391" w:type="dxa"/>
            <w:tcBorders>
              <w:top w:val="single" w:sz="4" w:space="0" w:color="auto"/>
            </w:tcBorders>
          </w:tcPr>
          <w:p w14:paraId="76DA8936" w14:textId="77777777" w:rsidR="00C747DC" w:rsidRPr="00AA2803" w:rsidRDefault="00C747DC" w:rsidP="006164CE">
            <w:pPr>
              <w:pStyle w:val="af"/>
              <w:numPr>
                <w:ilvl w:val="0"/>
                <w:numId w:val="12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127" w:type="dxa"/>
            <w:gridSpan w:val="4"/>
          </w:tcPr>
          <w:p w14:paraId="38CEE510" w14:textId="77777777" w:rsidR="00C747DC" w:rsidRPr="00AA2803" w:rsidRDefault="00C747DC" w:rsidP="0086105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系统参数值</w:t>
            </w:r>
          </w:p>
        </w:tc>
        <w:tc>
          <w:tcPr>
            <w:tcW w:w="2974" w:type="dxa"/>
            <w:gridSpan w:val="3"/>
          </w:tcPr>
          <w:p w14:paraId="743667CF" w14:textId="77777777" w:rsidR="00C747DC" w:rsidRPr="00AA2803" w:rsidRDefault="00C747DC" w:rsidP="0086105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SYS_DEFAULT_VALUE</w:t>
            </w:r>
          </w:p>
        </w:tc>
        <w:tc>
          <w:tcPr>
            <w:tcW w:w="1978" w:type="dxa"/>
            <w:gridSpan w:val="3"/>
          </w:tcPr>
          <w:p w14:paraId="66395799" w14:textId="77777777" w:rsidR="00C747DC" w:rsidRPr="00AA2803" w:rsidRDefault="00C747DC" w:rsidP="00DE08D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VARCHAR2(</w:t>
            </w:r>
            <w:r w:rsidR="00DE08D9" w:rsidRPr="00AA2803">
              <w:rPr>
                <w:rFonts w:ascii="新宋体" w:eastAsia="新宋体" w:hAnsi="新宋体"/>
                <w:szCs w:val="22"/>
              </w:rPr>
              <w:t>10</w:t>
            </w:r>
            <w:r w:rsidRPr="00AA2803">
              <w:rPr>
                <w:rFonts w:ascii="新宋体" w:eastAsia="新宋体" w:hAnsi="新宋体" w:hint="eastAsia"/>
                <w:szCs w:val="22"/>
              </w:rPr>
              <w:t>00</w:t>
            </w:r>
            <w:r w:rsidRPr="00AA2803">
              <w:rPr>
                <w:rFonts w:ascii="新宋体" w:eastAsia="新宋体" w:hAnsi="新宋体"/>
                <w:szCs w:val="22"/>
              </w:rPr>
              <w:t>)</w:t>
            </w:r>
          </w:p>
        </w:tc>
        <w:tc>
          <w:tcPr>
            <w:tcW w:w="709" w:type="dxa"/>
            <w:gridSpan w:val="2"/>
          </w:tcPr>
          <w:p w14:paraId="40E27BE6" w14:textId="77777777" w:rsidR="00C747DC" w:rsidRPr="00AA2803" w:rsidRDefault="00C747DC" w:rsidP="0086105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4BB7EEEF" w14:textId="77777777" w:rsidR="00C747DC" w:rsidRPr="00AA2803" w:rsidRDefault="00C747DC" w:rsidP="0086105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1FDE2655" w14:textId="77777777" w:rsidTr="006E692E">
        <w:tc>
          <w:tcPr>
            <w:tcW w:w="9747" w:type="dxa"/>
            <w:gridSpan w:val="14"/>
            <w:shd w:val="clear" w:color="auto" w:fill="D9D9D9" w:themeFill="background1" w:themeFillShade="D9"/>
          </w:tcPr>
          <w:p w14:paraId="07DC0CA7" w14:textId="77777777" w:rsidR="006E692E" w:rsidRPr="00AA2803" w:rsidRDefault="006E692E" w:rsidP="00861054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表格其他属性信息定义（包括PK-FK、IDX等）</w:t>
            </w:r>
          </w:p>
        </w:tc>
      </w:tr>
      <w:tr w:rsidR="00AA2803" w:rsidRPr="00AA2803" w14:paraId="6662FD9B" w14:textId="77777777" w:rsidTr="006E692E">
        <w:trPr>
          <w:trHeight w:val="231"/>
        </w:trPr>
        <w:tc>
          <w:tcPr>
            <w:tcW w:w="533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8713F2E" w14:textId="77777777" w:rsidR="00C747DC" w:rsidRPr="00AA2803" w:rsidRDefault="00C747DC" w:rsidP="00861054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主键</w:t>
            </w:r>
          </w:p>
        </w:tc>
        <w:tc>
          <w:tcPr>
            <w:tcW w:w="2969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1B91994F" w14:textId="77777777" w:rsidR="00C747DC" w:rsidRPr="00AA2803" w:rsidRDefault="00C747DC" w:rsidP="00861054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6245" w:type="dxa"/>
            <w:gridSpan w:val="8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3BB33E1F" w14:textId="77777777" w:rsidR="00C747DC" w:rsidRPr="00AA2803" w:rsidRDefault="00C747DC" w:rsidP="00861054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包含列</w:t>
            </w:r>
          </w:p>
        </w:tc>
      </w:tr>
      <w:tr w:rsidR="00AA2803" w:rsidRPr="00AA2803" w14:paraId="17A7ADE6" w14:textId="77777777" w:rsidTr="006E692E">
        <w:trPr>
          <w:trHeight w:val="231"/>
        </w:trPr>
        <w:tc>
          <w:tcPr>
            <w:tcW w:w="533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EA8150C" w14:textId="77777777" w:rsidR="00BC3193" w:rsidRPr="00AA2803" w:rsidRDefault="00BC3193" w:rsidP="00861054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2969" w:type="dxa"/>
            <w:gridSpan w:val="4"/>
            <w:tcBorders>
              <w:left w:val="single" w:sz="4" w:space="0" w:color="auto"/>
            </w:tcBorders>
          </w:tcPr>
          <w:p w14:paraId="113C633A" w14:textId="77777777" w:rsidR="00BC3193" w:rsidRPr="00AA2803" w:rsidRDefault="00BC3193" w:rsidP="0086105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PK_</w:t>
            </w:r>
            <w:r w:rsidRPr="00AA2803">
              <w:rPr>
                <w:rFonts w:ascii="新宋体" w:eastAsia="新宋体" w:hAnsi="新宋体" w:hint="eastAsia"/>
                <w:szCs w:val="22"/>
              </w:rPr>
              <w:t>SYS_</w:t>
            </w:r>
            <w:r w:rsidR="0044139E" w:rsidRPr="00AA2803">
              <w:rPr>
                <w:rFonts w:ascii="新宋体" w:eastAsia="新宋体" w:hAnsi="新宋体" w:hint="eastAsia"/>
                <w:szCs w:val="22"/>
              </w:rPr>
              <w:t>PARAMETER</w:t>
            </w:r>
          </w:p>
        </w:tc>
        <w:tc>
          <w:tcPr>
            <w:tcW w:w="6245" w:type="dxa"/>
            <w:gridSpan w:val="8"/>
            <w:tcBorders>
              <w:left w:val="single" w:sz="4" w:space="0" w:color="auto"/>
            </w:tcBorders>
          </w:tcPr>
          <w:p w14:paraId="54B750E8" w14:textId="77777777" w:rsidR="00BC3193" w:rsidRPr="00AA2803" w:rsidRDefault="00BC3193" w:rsidP="0086105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SYS_DEFAULT_SEQ</w:t>
            </w:r>
          </w:p>
        </w:tc>
      </w:tr>
      <w:tr w:rsidR="00AA2803" w:rsidRPr="00AA2803" w14:paraId="5FCF62B3" w14:textId="77777777" w:rsidTr="006E692E">
        <w:trPr>
          <w:trHeight w:val="231"/>
        </w:trPr>
        <w:tc>
          <w:tcPr>
            <w:tcW w:w="533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6C70D53" w14:textId="77777777" w:rsidR="00C747DC" w:rsidRPr="00AA2803" w:rsidRDefault="00C747DC" w:rsidP="00861054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外键</w:t>
            </w:r>
          </w:p>
        </w:tc>
        <w:tc>
          <w:tcPr>
            <w:tcW w:w="2969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6D56E88A" w14:textId="77777777" w:rsidR="00C747DC" w:rsidRPr="00AA2803" w:rsidRDefault="00C747DC" w:rsidP="00861054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1990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3A23E999" w14:textId="77777777" w:rsidR="00C747DC" w:rsidRPr="00AA2803" w:rsidRDefault="00C747DC" w:rsidP="00861054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  <w:tc>
          <w:tcPr>
            <w:tcW w:w="2123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0EC568FA" w14:textId="77777777" w:rsidR="00C747DC" w:rsidRPr="00AA2803" w:rsidRDefault="00C747DC" w:rsidP="00861054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参照表名</w:t>
            </w:r>
          </w:p>
        </w:tc>
        <w:tc>
          <w:tcPr>
            <w:tcW w:w="2132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465902DB" w14:textId="77777777" w:rsidR="00C747DC" w:rsidRPr="00AA2803" w:rsidRDefault="00C747DC" w:rsidP="00861054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</w:tr>
      <w:tr w:rsidR="00AA2803" w:rsidRPr="00AA2803" w14:paraId="3089C9A6" w14:textId="77777777" w:rsidTr="006E692E">
        <w:trPr>
          <w:trHeight w:val="231"/>
        </w:trPr>
        <w:tc>
          <w:tcPr>
            <w:tcW w:w="533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20A5062" w14:textId="77777777" w:rsidR="00C747DC" w:rsidRPr="00AA2803" w:rsidRDefault="00C747DC" w:rsidP="00861054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2969" w:type="dxa"/>
            <w:gridSpan w:val="4"/>
            <w:tcBorders>
              <w:left w:val="single" w:sz="4" w:space="0" w:color="auto"/>
            </w:tcBorders>
          </w:tcPr>
          <w:p w14:paraId="50BA93E5" w14:textId="77777777" w:rsidR="00C747DC" w:rsidRPr="00AA2803" w:rsidRDefault="00C747DC" w:rsidP="0086105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990" w:type="dxa"/>
            <w:gridSpan w:val="2"/>
            <w:tcBorders>
              <w:left w:val="single" w:sz="4" w:space="0" w:color="auto"/>
            </w:tcBorders>
          </w:tcPr>
          <w:p w14:paraId="20C89F4C" w14:textId="77777777" w:rsidR="00C747DC" w:rsidRPr="00AA2803" w:rsidRDefault="00C747DC" w:rsidP="0086105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123" w:type="dxa"/>
            <w:gridSpan w:val="4"/>
            <w:tcBorders>
              <w:left w:val="single" w:sz="4" w:space="0" w:color="auto"/>
            </w:tcBorders>
          </w:tcPr>
          <w:p w14:paraId="4B93D7B0" w14:textId="77777777" w:rsidR="00C747DC" w:rsidRPr="00AA2803" w:rsidRDefault="00C747DC" w:rsidP="0086105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132" w:type="dxa"/>
            <w:gridSpan w:val="2"/>
            <w:tcBorders>
              <w:left w:val="single" w:sz="4" w:space="0" w:color="auto"/>
            </w:tcBorders>
          </w:tcPr>
          <w:p w14:paraId="01C653CE" w14:textId="77777777" w:rsidR="00C747DC" w:rsidRPr="00AA2803" w:rsidRDefault="00C747DC" w:rsidP="0086105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50EC6BEB" w14:textId="77777777" w:rsidTr="006E692E">
        <w:trPr>
          <w:trHeight w:val="231"/>
        </w:trPr>
        <w:tc>
          <w:tcPr>
            <w:tcW w:w="533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109A78B" w14:textId="77777777" w:rsidR="00C747DC" w:rsidRPr="00AA2803" w:rsidRDefault="00C747DC" w:rsidP="00861054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索引</w:t>
            </w:r>
          </w:p>
        </w:tc>
        <w:tc>
          <w:tcPr>
            <w:tcW w:w="2969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5A6D5FDA" w14:textId="77777777" w:rsidR="00C747DC" w:rsidRPr="00AA2803" w:rsidRDefault="00C747DC" w:rsidP="00861054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3118" w:type="dxa"/>
            <w:gridSpan w:val="3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31031EAA" w14:textId="77777777" w:rsidR="00C747DC" w:rsidRPr="00AA2803" w:rsidRDefault="00C747DC" w:rsidP="00861054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  <w:tc>
          <w:tcPr>
            <w:tcW w:w="3127" w:type="dxa"/>
            <w:gridSpan w:val="5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5FBC2BE2" w14:textId="77777777" w:rsidR="00C747DC" w:rsidRPr="00AA2803" w:rsidRDefault="00C747DC" w:rsidP="00861054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类型</w:t>
            </w:r>
          </w:p>
        </w:tc>
      </w:tr>
      <w:tr w:rsidR="00AA2803" w:rsidRPr="00AA2803" w14:paraId="50A89BEC" w14:textId="77777777" w:rsidTr="006E692E">
        <w:trPr>
          <w:trHeight w:val="231"/>
        </w:trPr>
        <w:tc>
          <w:tcPr>
            <w:tcW w:w="533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8F50904" w14:textId="77777777" w:rsidR="00C747DC" w:rsidRPr="00AA2803" w:rsidRDefault="00C747DC" w:rsidP="00861054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2969" w:type="dxa"/>
            <w:gridSpan w:val="4"/>
            <w:tcBorders>
              <w:left w:val="single" w:sz="4" w:space="0" w:color="auto"/>
            </w:tcBorders>
          </w:tcPr>
          <w:p w14:paraId="0B678E7C" w14:textId="77777777" w:rsidR="00C747DC" w:rsidRPr="00AA2803" w:rsidRDefault="00C747DC" w:rsidP="0086105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118" w:type="dxa"/>
            <w:gridSpan w:val="3"/>
            <w:tcBorders>
              <w:left w:val="single" w:sz="4" w:space="0" w:color="auto"/>
            </w:tcBorders>
          </w:tcPr>
          <w:p w14:paraId="1ED1EF16" w14:textId="77777777" w:rsidR="00C747DC" w:rsidRPr="00AA2803" w:rsidRDefault="00C747DC" w:rsidP="0086105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127" w:type="dxa"/>
            <w:gridSpan w:val="5"/>
            <w:tcBorders>
              <w:left w:val="single" w:sz="4" w:space="0" w:color="auto"/>
            </w:tcBorders>
          </w:tcPr>
          <w:p w14:paraId="76CDCFC4" w14:textId="77777777" w:rsidR="00C747DC" w:rsidRPr="00AA2803" w:rsidRDefault="00C747DC" w:rsidP="0086105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26F9F551" w14:textId="77777777" w:rsidTr="006E692E">
        <w:tc>
          <w:tcPr>
            <w:tcW w:w="533" w:type="dxa"/>
            <w:gridSpan w:val="2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F72812D" w14:textId="77777777" w:rsidR="00C747DC" w:rsidRPr="00AA2803" w:rsidRDefault="00C747DC" w:rsidP="00861054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约束</w:t>
            </w:r>
          </w:p>
        </w:tc>
        <w:tc>
          <w:tcPr>
            <w:tcW w:w="9214" w:type="dxa"/>
            <w:gridSpan w:val="12"/>
            <w:tcBorders>
              <w:left w:val="single" w:sz="4" w:space="0" w:color="auto"/>
            </w:tcBorders>
          </w:tcPr>
          <w:p w14:paraId="16D29063" w14:textId="77777777" w:rsidR="00C747DC" w:rsidRPr="00AA2803" w:rsidRDefault="00C747DC" w:rsidP="0086105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1EC077D1" w14:textId="77777777" w:rsidTr="006E692E">
        <w:trPr>
          <w:trHeight w:val="231"/>
        </w:trPr>
        <w:tc>
          <w:tcPr>
            <w:tcW w:w="533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E44E59D" w14:textId="77777777" w:rsidR="00C747DC" w:rsidRPr="00AA2803" w:rsidRDefault="00C747DC" w:rsidP="00861054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</w:t>
            </w: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142992ED" w14:textId="77777777" w:rsidR="00C747DC" w:rsidRPr="00AA2803" w:rsidRDefault="00C747DC" w:rsidP="00861054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分区类型</w:t>
            </w:r>
          </w:p>
        </w:tc>
        <w:tc>
          <w:tcPr>
            <w:tcW w:w="1487" w:type="dxa"/>
            <w:gridSpan w:val="3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19F64E3D" w14:textId="77777777" w:rsidR="00C747DC" w:rsidRPr="00AA2803" w:rsidRDefault="00C747DC" w:rsidP="00861054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分区字段</w:t>
            </w:r>
          </w:p>
        </w:tc>
        <w:tc>
          <w:tcPr>
            <w:tcW w:w="6239" w:type="dxa"/>
            <w:gridSpan w:val="7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19244039" w14:textId="77777777" w:rsidR="00C747DC" w:rsidRPr="00AA2803" w:rsidRDefault="00C747DC" w:rsidP="00861054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分区条件</w:t>
            </w:r>
          </w:p>
        </w:tc>
      </w:tr>
      <w:tr w:rsidR="00AA2803" w:rsidRPr="00AA2803" w14:paraId="5B39139E" w14:textId="77777777" w:rsidTr="006E692E">
        <w:trPr>
          <w:trHeight w:val="231"/>
        </w:trPr>
        <w:tc>
          <w:tcPr>
            <w:tcW w:w="533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8C14DBD" w14:textId="77777777" w:rsidR="00C747DC" w:rsidRPr="00AA2803" w:rsidRDefault="00C747DC" w:rsidP="00861054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</w:tcPr>
          <w:p w14:paraId="0AD02A13" w14:textId="77777777" w:rsidR="00C747DC" w:rsidRPr="00AA2803" w:rsidRDefault="00C747DC" w:rsidP="0086105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主分区</w:t>
            </w:r>
          </w:p>
        </w:tc>
        <w:tc>
          <w:tcPr>
            <w:tcW w:w="1487" w:type="dxa"/>
            <w:gridSpan w:val="3"/>
            <w:tcBorders>
              <w:left w:val="single" w:sz="4" w:space="0" w:color="auto"/>
            </w:tcBorders>
          </w:tcPr>
          <w:p w14:paraId="6EEAC948" w14:textId="77777777" w:rsidR="00C747DC" w:rsidRPr="00AA2803" w:rsidRDefault="00C747DC" w:rsidP="0086105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6239" w:type="dxa"/>
            <w:gridSpan w:val="7"/>
            <w:tcBorders>
              <w:left w:val="single" w:sz="4" w:space="0" w:color="auto"/>
            </w:tcBorders>
          </w:tcPr>
          <w:p w14:paraId="4038B9B4" w14:textId="77777777" w:rsidR="00C747DC" w:rsidRPr="00AA2803" w:rsidRDefault="00C747DC" w:rsidP="0086105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4305A168" w14:textId="77777777" w:rsidTr="006E692E">
        <w:trPr>
          <w:trHeight w:val="231"/>
        </w:trPr>
        <w:tc>
          <w:tcPr>
            <w:tcW w:w="533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7B27D73" w14:textId="77777777" w:rsidR="00C747DC" w:rsidRPr="00AA2803" w:rsidRDefault="00C747DC" w:rsidP="00861054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</w:tcPr>
          <w:p w14:paraId="55837194" w14:textId="77777777" w:rsidR="00C747DC" w:rsidRPr="00AA2803" w:rsidRDefault="00C747DC" w:rsidP="0086105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子分区</w:t>
            </w:r>
          </w:p>
        </w:tc>
        <w:tc>
          <w:tcPr>
            <w:tcW w:w="1487" w:type="dxa"/>
            <w:gridSpan w:val="3"/>
            <w:tcBorders>
              <w:left w:val="single" w:sz="4" w:space="0" w:color="auto"/>
            </w:tcBorders>
          </w:tcPr>
          <w:p w14:paraId="2EA91B93" w14:textId="77777777" w:rsidR="00C747DC" w:rsidRPr="00AA2803" w:rsidRDefault="00C747DC" w:rsidP="0086105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6239" w:type="dxa"/>
            <w:gridSpan w:val="7"/>
            <w:tcBorders>
              <w:left w:val="single" w:sz="4" w:space="0" w:color="auto"/>
            </w:tcBorders>
          </w:tcPr>
          <w:p w14:paraId="2893A3F4" w14:textId="77777777" w:rsidR="00C747DC" w:rsidRPr="00AA2803" w:rsidRDefault="00C747DC" w:rsidP="0086105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</w:tbl>
    <w:p w14:paraId="4A0DDD7C" w14:textId="77777777" w:rsidR="00200FEA" w:rsidRPr="00AA2803" w:rsidRDefault="00200FEA" w:rsidP="00861054"/>
    <w:p w14:paraId="12A13CCB" w14:textId="77777777" w:rsidR="00083E3C" w:rsidRPr="00AA2803" w:rsidRDefault="00083E3C" w:rsidP="00E231B0">
      <w:pPr>
        <w:pStyle w:val="4"/>
      </w:pPr>
      <w:bookmarkStart w:id="115" w:name="_主机通讯日志（SYS_HOST_COMM_LOG）"/>
      <w:bookmarkStart w:id="116" w:name="_Toc435450876"/>
      <w:bookmarkEnd w:id="115"/>
      <w:r w:rsidRPr="00AA2803">
        <w:rPr>
          <w:rFonts w:hint="eastAsia"/>
        </w:rPr>
        <w:t>系统</w:t>
      </w:r>
      <w:r w:rsidRPr="00AA2803">
        <w:t>操作日志</w:t>
      </w:r>
      <w:r w:rsidRPr="00AA2803">
        <w:rPr>
          <w:rFonts w:hint="eastAsia"/>
        </w:rPr>
        <w:t>（</w:t>
      </w:r>
      <w:r w:rsidRPr="00AA2803">
        <w:rPr>
          <w:rFonts w:hint="eastAsia"/>
        </w:rPr>
        <w:t>SYS_</w:t>
      </w:r>
      <w:r w:rsidRPr="00AA2803">
        <w:t>OPER_LOG</w:t>
      </w:r>
      <w:r w:rsidRPr="00AA2803">
        <w:rPr>
          <w:rFonts w:hint="eastAsia"/>
        </w:rPr>
        <w:t>）</w:t>
      </w:r>
      <w:bookmarkEnd w:id="116"/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91"/>
        <w:gridCol w:w="142"/>
        <w:gridCol w:w="698"/>
        <w:gridCol w:w="790"/>
        <w:gridCol w:w="1348"/>
        <w:gridCol w:w="133"/>
        <w:gridCol w:w="6"/>
        <w:gridCol w:w="1984"/>
        <w:gridCol w:w="1128"/>
        <w:gridCol w:w="288"/>
        <w:gridCol w:w="562"/>
        <w:gridCol w:w="145"/>
        <w:gridCol w:w="564"/>
        <w:gridCol w:w="1568"/>
      </w:tblGrid>
      <w:tr w:rsidR="00AA2803" w:rsidRPr="00AA2803" w14:paraId="5E6D1F57" w14:textId="77777777" w:rsidTr="00353A18">
        <w:tc>
          <w:tcPr>
            <w:tcW w:w="1231" w:type="dxa"/>
            <w:gridSpan w:val="3"/>
            <w:shd w:val="clear" w:color="auto" w:fill="C0C0C0"/>
          </w:tcPr>
          <w:p w14:paraId="4EA5F975" w14:textId="77777777" w:rsidR="00083E3C" w:rsidRPr="00AA2803" w:rsidRDefault="00083E3C" w:rsidP="00353A18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汉字注解</w:t>
            </w:r>
          </w:p>
        </w:tc>
        <w:tc>
          <w:tcPr>
            <w:tcW w:w="4261" w:type="dxa"/>
            <w:gridSpan w:val="5"/>
            <w:shd w:val="clear" w:color="auto" w:fill="auto"/>
          </w:tcPr>
          <w:p w14:paraId="505FE2CE" w14:textId="77777777" w:rsidR="00083E3C" w:rsidRPr="00AA2803" w:rsidRDefault="00083E3C" w:rsidP="00083E3C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系统操作日志</w:t>
            </w:r>
          </w:p>
        </w:tc>
        <w:tc>
          <w:tcPr>
            <w:tcW w:w="1416" w:type="dxa"/>
            <w:gridSpan w:val="2"/>
            <w:shd w:val="clear" w:color="auto" w:fill="C0C0C0"/>
          </w:tcPr>
          <w:p w14:paraId="098CE8DB" w14:textId="77777777" w:rsidR="00083E3C" w:rsidRPr="00AA2803" w:rsidRDefault="00083E3C" w:rsidP="00353A18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表名</w:t>
            </w:r>
          </w:p>
        </w:tc>
        <w:tc>
          <w:tcPr>
            <w:tcW w:w="2839" w:type="dxa"/>
            <w:gridSpan w:val="4"/>
            <w:shd w:val="clear" w:color="auto" w:fill="auto"/>
          </w:tcPr>
          <w:p w14:paraId="7DCDE23C" w14:textId="77777777" w:rsidR="00083E3C" w:rsidRPr="00AA2803" w:rsidRDefault="00083E3C" w:rsidP="00083E3C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SYS_</w:t>
            </w:r>
            <w:r w:rsidRPr="00AA2803">
              <w:rPr>
                <w:rFonts w:ascii="新宋体" w:eastAsia="新宋体" w:hAnsi="新宋体"/>
                <w:b/>
                <w:sz w:val="24"/>
                <w:szCs w:val="22"/>
              </w:rPr>
              <w:t>OPER</w:t>
            </w: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_LOG</w:t>
            </w:r>
          </w:p>
        </w:tc>
      </w:tr>
      <w:tr w:rsidR="00AA2803" w:rsidRPr="00AA2803" w14:paraId="7A601805" w14:textId="77777777" w:rsidTr="001E4D5E">
        <w:tc>
          <w:tcPr>
            <w:tcW w:w="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horzCross" w:color="auto" w:fill="C0C0C0"/>
          </w:tcPr>
          <w:p w14:paraId="1B583D13" w14:textId="77777777" w:rsidR="00083E3C" w:rsidRPr="00AA2803" w:rsidRDefault="00083E3C" w:rsidP="00353A18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</w:p>
        </w:tc>
        <w:tc>
          <w:tcPr>
            <w:tcW w:w="2978" w:type="dxa"/>
            <w:gridSpan w:val="4"/>
            <w:tcBorders>
              <w:left w:val="single" w:sz="4" w:space="0" w:color="auto"/>
            </w:tcBorders>
            <w:shd w:val="clear" w:color="auto" w:fill="C0C0C0"/>
          </w:tcPr>
          <w:p w14:paraId="232BCE08" w14:textId="77777777" w:rsidR="00083E3C" w:rsidRPr="00AA2803" w:rsidRDefault="00083E3C" w:rsidP="00353A18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字段名称</w:t>
            </w:r>
          </w:p>
        </w:tc>
        <w:tc>
          <w:tcPr>
            <w:tcW w:w="2123" w:type="dxa"/>
            <w:gridSpan w:val="3"/>
            <w:shd w:val="clear" w:color="auto" w:fill="C0C0C0"/>
          </w:tcPr>
          <w:p w14:paraId="628BD15C" w14:textId="77777777" w:rsidR="00083E3C" w:rsidRPr="00AA2803" w:rsidRDefault="00083E3C" w:rsidP="00353A18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字段命名</w:t>
            </w:r>
          </w:p>
        </w:tc>
        <w:tc>
          <w:tcPr>
            <w:tcW w:w="1978" w:type="dxa"/>
            <w:gridSpan w:val="3"/>
            <w:shd w:val="clear" w:color="auto" w:fill="C0C0C0"/>
          </w:tcPr>
          <w:p w14:paraId="28EBA910" w14:textId="77777777" w:rsidR="00083E3C" w:rsidRPr="00AA2803" w:rsidRDefault="00083E3C" w:rsidP="00353A18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类型</w:t>
            </w:r>
          </w:p>
        </w:tc>
        <w:tc>
          <w:tcPr>
            <w:tcW w:w="709" w:type="dxa"/>
            <w:gridSpan w:val="2"/>
            <w:shd w:val="clear" w:color="auto" w:fill="C0C0C0"/>
          </w:tcPr>
          <w:p w14:paraId="73C1A134" w14:textId="77777777" w:rsidR="00083E3C" w:rsidRPr="00AA2803" w:rsidRDefault="00083E3C" w:rsidP="00353A18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非空</w:t>
            </w:r>
          </w:p>
        </w:tc>
        <w:tc>
          <w:tcPr>
            <w:tcW w:w="1568" w:type="dxa"/>
            <w:shd w:val="clear" w:color="auto" w:fill="C0C0C0"/>
          </w:tcPr>
          <w:p w14:paraId="66523249" w14:textId="77777777" w:rsidR="00083E3C" w:rsidRPr="00AA2803" w:rsidRDefault="00083E3C" w:rsidP="00353A18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默认</w:t>
            </w:r>
          </w:p>
        </w:tc>
      </w:tr>
      <w:tr w:rsidR="00AA2803" w:rsidRPr="00AA2803" w14:paraId="0C29AA2B" w14:textId="77777777" w:rsidTr="001E4D5E">
        <w:tc>
          <w:tcPr>
            <w:tcW w:w="391" w:type="dxa"/>
            <w:tcBorders>
              <w:top w:val="single" w:sz="4" w:space="0" w:color="auto"/>
            </w:tcBorders>
          </w:tcPr>
          <w:p w14:paraId="53868189" w14:textId="77777777" w:rsidR="005D5888" w:rsidRPr="00AA2803" w:rsidRDefault="005D5888" w:rsidP="006164CE">
            <w:pPr>
              <w:pStyle w:val="af"/>
              <w:numPr>
                <w:ilvl w:val="0"/>
                <w:numId w:val="19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978" w:type="dxa"/>
            <w:gridSpan w:val="4"/>
          </w:tcPr>
          <w:p w14:paraId="6A243936" w14:textId="77777777" w:rsidR="005D5888" w:rsidRPr="00AA2803" w:rsidRDefault="005D5888" w:rsidP="001E4D5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操作</w:t>
            </w:r>
            <w:r w:rsidRPr="00AA2803">
              <w:rPr>
                <w:rFonts w:ascii="新宋体" w:eastAsia="新宋体" w:hAnsi="新宋体"/>
                <w:szCs w:val="22"/>
              </w:rPr>
              <w:t>日志编号</w:t>
            </w:r>
            <w:r w:rsidR="001E4D5E" w:rsidRPr="00AA2803">
              <w:rPr>
                <w:rFonts w:ascii="新宋体" w:eastAsia="新宋体" w:hAnsi="新宋体" w:hint="eastAsia"/>
                <w:szCs w:val="22"/>
              </w:rPr>
              <w:t>（</w:t>
            </w:r>
            <w:r w:rsidR="001E4D5E" w:rsidRPr="00AA2803">
              <w:rPr>
                <w:rFonts w:ascii="新宋体" w:eastAsia="新宋体" w:hAnsi="新宋体"/>
                <w:szCs w:val="22"/>
              </w:rPr>
              <w:t>RZ</w:t>
            </w:r>
            <w:r w:rsidR="001E4D5E" w:rsidRPr="00AA2803">
              <w:rPr>
                <w:rFonts w:ascii="新宋体" w:eastAsia="新宋体" w:hAnsi="新宋体" w:hint="eastAsia"/>
                <w:szCs w:val="22"/>
              </w:rPr>
              <w:t xml:space="preserve"> 12345678）</w:t>
            </w:r>
          </w:p>
        </w:tc>
        <w:tc>
          <w:tcPr>
            <w:tcW w:w="2123" w:type="dxa"/>
            <w:gridSpan w:val="3"/>
          </w:tcPr>
          <w:p w14:paraId="0AB3C1A9" w14:textId="77777777" w:rsidR="005D5888" w:rsidRPr="00AA2803" w:rsidRDefault="005D5888" w:rsidP="001E4D5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OPER_</w:t>
            </w:r>
            <w:r w:rsidR="001E4D5E" w:rsidRPr="00AA2803">
              <w:rPr>
                <w:rFonts w:ascii="新宋体" w:eastAsia="新宋体" w:hAnsi="新宋体"/>
                <w:szCs w:val="22"/>
              </w:rPr>
              <w:t>NO</w:t>
            </w:r>
          </w:p>
        </w:tc>
        <w:tc>
          <w:tcPr>
            <w:tcW w:w="1978" w:type="dxa"/>
            <w:gridSpan w:val="3"/>
          </w:tcPr>
          <w:p w14:paraId="2D19193B" w14:textId="77777777" w:rsidR="005D5888" w:rsidRPr="00AA2803" w:rsidRDefault="001E4D5E" w:rsidP="005D588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CHAR(10)</w:t>
            </w:r>
          </w:p>
        </w:tc>
        <w:tc>
          <w:tcPr>
            <w:tcW w:w="709" w:type="dxa"/>
            <w:gridSpan w:val="2"/>
          </w:tcPr>
          <w:p w14:paraId="36E9C60C" w14:textId="77777777" w:rsidR="005D5888" w:rsidRPr="00AA2803" w:rsidRDefault="005D5888" w:rsidP="005D588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415F9D7D" w14:textId="77777777" w:rsidR="005D5888" w:rsidRPr="00AA2803" w:rsidRDefault="005D5888" w:rsidP="005D588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33389FB5" w14:textId="77777777" w:rsidTr="001E4D5E">
        <w:tc>
          <w:tcPr>
            <w:tcW w:w="391" w:type="dxa"/>
            <w:tcBorders>
              <w:top w:val="single" w:sz="4" w:space="0" w:color="auto"/>
            </w:tcBorders>
          </w:tcPr>
          <w:p w14:paraId="3571DA5C" w14:textId="77777777" w:rsidR="005D5888" w:rsidRPr="00AA2803" w:rsidRDefault="005D5888" w:rsidP="006164CE">
            <w:pPr>
              <w:pStyle w:val="af"/>
              <w:numPr>
                <w:ilvl w:val="0"/>
                <w:numId w:val="19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978" w:type="dxa"/>
            <w:gridSpan w:val="4"/>
          </w:tcPr>
          <w:p w14:paraId="6BD2D1BD" w14:textId="77777777" w:rsidR="005D5888" w:rsidRPr="00AA2803" w:rsidRDefault="005D5888" w:rsidP="005D588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功能模块</w:t>
            </w:r>
            <w:r w:rsidRPr="00AA2803">
              <w:rPr>
                <w:rFonts w:ascii="新宋体" w:eastAsia="新宋体" w:hAnsi="新宋体"/>
                <w:szCs w:val="22"/>
              </w:rPr>
              <w:t>代码（</w:t>
            </w:r>
            <w:r w:rsidRPr="00AA2803">
              <w:rPr>
                <w:rFonts w:ascii="新宋体" w:eastAsia="新宋体" w:hAnsi="新宋体" w:hint="eastAsia"/>
                <w:szCs w:val="22"/>
              </w:rPr>
              <w:t>菜单名称</w:t>
            </w:r>
            <w:r w:rsidRPr="00AA2803">
              <w:rPr>
                <w:rFonts w:ascii="新宋体" w:eastAsia="新宋体" w:hAnsi="新宋体"/>
                <w:szCs w:val="22"/>
              </w:rPr>
              <w:t>）</w:t>
            </w:r>
          </w:p>
        </w:tc>
        <w:tc>
          <w:tcPr>
            <w:tcW w:w="2123" w:type="dxa"/>
            <w:gridSpan w:val="3"/>
          </w:tcPr>
          <w:p w14:paraId="11C52318" w14:textId="77777777" w:rsidR="005D5888" w:rsidRPr="00AA2803" w:rsidRDefault="005D5888" w:rsidP="005D588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OPER_PRIVILEGE</w:t>
            </w:r>
          </w:p>
        </w:tc>
        <w:tc>
          <w:tcPr>
            <w:tcW w:w="1978" w:type="dxa"/>
            <w:gridSpan w:val="3"/>
          </w:tcPr>
          <w:p w14:paraId="52E004B1" w14:textId="77777777" w:rsidR="005D5888" w:rsidRPr="00AA2803" w:rsidRDefault="005D5888" w:rsidP="005D588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NUMBER(4)</w:t>
            </w:r>
          </w:p>
        </w:tc>
        <w:tc>
          <w:tcPr>
            <w:tcW w:w="709" w:type="dxa"/>
            <w:gridSpan w:val="2"/>
          </w:tcPr>
          <w:p w14:paraId="7720E43F" w14:textId="77777777" w:rsidR="005D5888" w:rsidRPr="00AA2803" w:rsidRDefault="005D5888" w:rsidP="005D588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43E13EF2" w14:textId="77777777" w:rsidR="005D5888" w:rsidRPr="00AA2803" w:rsidRDefault="005D5888" w:rsidP="005D588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7C4FB163" w14:textId="77777777" w:rsidTr="001E4D5E">
        <w:tc>
          <w:tcPr>
            <w:tcW w:w="391" w:type="dxa"/>
            <w:tcBorders>
              <w:top w:val="single" w:sz="4" w:space="0" w:color="auto"/>
            </w:tcBorders>
          </w:tcPr>
          <w:p w14:paraId="1E53BBC5" w14:textId="77777777" w:rsidR="005D5888" w:rsidRPr="00AA2803" w:rsidRDefault="005D5888" w:rsidP="006164CE">
            <w:pPr>
              <w:pStyle w:val="af"/>
              <w:numPr>
                <w:ilvl w:val="0"/>
                <w:numId w:val="19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978" w:type="dxa"/>
            <w:gridSpan w:val="4"/>
          </w:tcPr>
          <w:p w14:paraId="0D574651" w14:textId="77777777" w:rsidR="005D5888" w:rsidRPr="00AA2803" w:rsidRDefault="005D5888" w:rsidP="005D588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操作人</w:t>
            </w:r>
          </w:p>
        </w:tc>
        <w:tc>
          <w:tcPr>
            <w:tcW w:w="2123" w:type="dxa"/>
            <w:gridSpan w:val="3"/>
          </w:tcPr>
          <w:p w14:paraId="68314B6B" w14:textId="77777777" w:rsidR="005D5888" w:rsidRPr="00AA2803" w:rsidRDefault="005D5888" w:rsidP="005D588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OPER_ADMIN</w:t>
            </w:r>
          </w:p>
        </w:tc>
        <w:tc>
          <w:tcPr>
            <w:tcW w:w="1978" w:type="dxa"/>
            <w:gridSpan w:val="3"/>
          </w:tcPr>
          <w:p w14:paraId="46273857" w14:textId="77777777" w:rsidR="005D5888" w:rsidRPr="00AA2803" w:rsidRDefault="005D5888" w:rsidP="005D588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NUMBER(4)</w:t>
            </w:r>
          </w:p>
        </w:tc>
        <w:tc>
          <w:tcPr>
            <w:tcW w:w="709" w:type="dxa"/>
            <w:gridSpan w:val="2"/>
          </w:tcPr>
          <w:p w14:paraId="69A92DBB" w14:textId="77777777" w:rsidR="005D5888" w:rsidRPr="00AA2803" w:rsidRDefault="005D5888" w:rsidP="005D588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1A4C4DC1" w14:textId="77777777" w:rsidR="005D5888" w:rsidRPr="00AA2803" w:rsidRDefault="005D5888" w:rsidP="005D588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6CB9233E" w14:textId="77777777" w:rsidTr="001E4D5E">
        <w:tc>
          <w:tcPr>
            <w:tcW w:w="391" w:type="dxa"/>
            <w:tcBorders>
              <w:top w:val="single" w:sz="4" w:space="0" w:color="auto"/>
            </w:tcBorders>
          </w:tcPr>
          <w:p w14:paraId="18551FB9" w14:textId="77777777" w:rsidR="005D5888" w:rsidRPr="00AA2803" w:rsidRDefault="005D5888" w:rsidP="006164CE">
            <w:pPr>
              <w:pStyle w:val="af"/>
              <w:numPr>
                <w:ilvl w:val="0"/>
                <w:numId w:val="19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978" w:type="dxa"/>
            <w:gridSpan w:val="4"/>
          </w:tcPr>
          <w:p w14:paraId="14AEC052" w14:textId="77777777" w:rsidR="005D5888" w:rsidRPr="00AA2803" w:rsidRDefault="005D5888" w:rsidP="005D588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操作时间</w:t>
            </w:r>
          </w:p>
        </w:tc>
        <w:tc>
          <w:tcPr>
            <w:tcW w:w="2123" w:type="dxa"/>
            <w:gridSpan w:val="3"/>
          </w:tcPr>
          <w:p w14:paraId="0F14C18A" w14:textId="77777777" w:rsidR="005D5888" w:rsidRPr="00AA2803" w:rsidRDefault="005D5888" w:rsidP="005D588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OPER_TIME</w:t>
            </w:r>
          </w:p>
        </w:tc>
        <w:tc>
          <w:tcPr>
            <w:tcW w:w="1978" w:type="dxa"/>
            <w:gridSpan w:val="3"/>
          </w:tcPr>
          <w:p w14:paraId="2A518401" w14:textId="77777777" w:rsidR="005D5888" w:rsidRPr="00AA2803" w:rsidRDefault="005D5888" w:rsidP="005D588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DATE</w:t>
            </w:r>
          </w:p>
        </w:tc>
        <w:tc>
          <w:tcPr>
            <w:tcW w:w="709" w:type="dxa"/>
            <w:gridSpan w:val="2"/>
          </w:tcPr>
          <w:p w14:paraId="1441EF09" w14:textId="77777777" w:rsidR="005D5888" w:rsidRPr="00AA2803" w:rsidRDefault="005D5888" w:rsidP="005D588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407BE97C" w14:textId="77777777" w:rsidR="005D5888" w:rsidRPr="00AA2803" w:rsidRDefault="005D5888" w:rsidP="005D588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12B5982C" w14:textId="77777777" w:rsidTr="001E4D5E">
        <w:tc>
          <w:tcPr>
            <w:tcW w:w="391" w:type="dxa"/>
            <w:tcBorders>
              <w:top w:val="single" w:sz="4" w:space="0" w:color="auto"/>
            </w:tcBorders>
          </w:tcPr>
          <w:p w14:paraId="158A02A1" w14:textId="77777777" w:rsidR="005D5888" w:rsidRPr="00AA2803" w:rsidRDefault="005D5888" w:rsidP="006164CE">
            <w:pPr>
              <w:pStyle w:val="af"/>
              <w:numPr>
                <w:ilvl w:val="0"/>
                <w:numId w:val="19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978" w:type="dxa"/>
            <w:gridSpan w:val="4"/>
          </w:tcPr>
          <w:p w14:paraId="6A938CC3" w14:textId="77777777" w:rsidR="005D5888" w:rsidRPr="00AA2803" w:rsidRDefault="005D5888" w:rsidP="005D588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操作</w:t>
            </w:r>
            <w:r w:rsidRPr="00AA2803">
              <w:rPr>
                <w:rFonts w:ascii="新宋体" w:eastAsia="新宋体" w:hAnsi="新宋体"/>
                <w:szCs w:val="22"/>
              </w:rPr>
              <w:t>类型</w:t>
            </w:r>
            <w:r w:rsidRPr="00AA2803">
              <w:rPr>
                <w:rFonts w:ascii="新宋体" w:eastAsia="新宋体" w:hAnsi="新宋体" w:hint="eastAsia"/>
                <w:szCs w:val="22"/>
              </w:rPr>
              <w:t>（1</w:t>
            </w:r>
            <w:r w:rsidRPr="00AA2803">
              <w:rPr>
                <w:rFonts w:ascii="新宋体" w:eastAsia="新宋体" w:hAnsi="新宋体"/>
                <w:szCs w:val="22"/>
              </w:rPr>
              <w:t>=</w:t>
            </w:r>
            <w:r w:rsidRPr="00AA2803">
              <w:rPr>
                <w:rFonts w:ascii="新宋体" w:eastAsia="新宋体" w:hAnsi="新宋体" w:hint="eastAsia"/>
                <w:szCs w:val="22"/>
              </w:rPr>
              <w:t>新增</w:t>
            </w:r>
            <w:r w:rsidRPr="00AA2803">
              <w:rPr>
                <w:rFonts w:ascii="新宋体" w:eastAsia="新宋体" w:hAnsi="新宋体"/>
                <w:szCs w:val="22"/>
              </w:rPr>
              <w:t>；</w:t>
            </w:r>
            <w:r w:rsidRPr="00AA2803">
              <w:rPr>
                <w:rFonts w:ascii="新宋体" w:eastAsia="新宋体" w:hAnsi="新宋体" w:hint="eastAsia"/>
                <w:szCs w:val="22"/>
              </w:rPr>
              <w:t>2</w:t>
            </w:r>
            <w:r w:rsidRPr="00AA2803">
              <w:rPr>
                <w:rFonts w:ascii="新宋体" w:eastAsia="新宋体" w:hAnsi="新宋体"/>
                <w:szCs w:val="22"/>
              </w:rPr>
              <w:t>=</w:t>
            </w:r>
            <w:r w:rsidRPr="00AA2803">
              <w:rPr>
                <w:rFonts w:ascii="新宋体" w:eastAsia="新宋体" w:hAnsi="新宋体" w:hint="eastAsia"/>
                <w:szCs w:val="22"/>
              </w:rPr>
              <w:t>删除</w:t>
            </w:r>
            <w:r w:rsidRPr="00AA2803">
              <w:rPr>
                <w:rFonts w:ascii="新宋体" w:eastAsia="新宋体" w:hAnsi="新宋体"/>
                <w:szCs w:val="22"/>
              </w:rPr>
              <w:t>；</w:t>
            </w:r>
            <w:r w:rsidRPr="00AA2803">
              <w:rPr>
                <w:rFonts w:ascii="新宋体" w:eastAsia="新宋体" w:hAnsi="新宋体" w:hint="eastAsia"/>
                <w:szCs w:val="22"/>
              </w:rPr>
              <w:t>3</w:t>
            </w:r>
            <w:r w:rsidRPr="00AA2803">
              <w:rPr>
                <w:rFonts w:ascii="新宋体" w:eastAsia="新宋体" w:hAnsi="新宋体"/>
                <w:szCs w:val="22"/>
              </w:rPr>
              <w:t>=</w:t>
            </w:r>
            <w:r w:rsidRPr="00AA2803">
              <w:rPr>
                <w:rFonts w:ascii="新宋体" w:eastAsia="新宋体" w:hAnsi="新宋体" w:hint="eastAsia"/>
                <w:szCs w:val="22"/>
              </w:rPr>
              <w:lastRenderedPageBreak/>
              <w:t>更改</w:t>
            </w:r>
            <w:r w:rsidRPr="00AA2803">
              <w:rPr>
                <w:rFonts w:ascii="新宋体" w:eastAsia="新宋体" w:hAnsi="新宋体"/>
                <w:szCs w:val="22"/>
              </w:rPr>
              <w:t>）</w:t>
            </w:r>
          </w:p>
        </w:tc>
        <w:tc>
          <w:tcPr>
            <w:tcW w:w="2123" w:type="dxa"/>
            <w:gridSpan w:val="3"/>
          </w:tcPr>
          <w:p w14:paraId="398C1079" w14:textId="77777777" w:rsidR="005D5888" w:rsidRPr="00AA2803" w:rsidRDefault="005D5888" w:rsidP="005D588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lastRenderedPageBreak/>
              <w:t>OPER_MODE</w:t>
            </w:r>
          </w:p>
        </w:tc>
        <w:tc>
          <w:tcPr>
            <w:tcW w:w="1978" w:type="dxa"/>
            <w:gridSpan w:val="3"/>
          </w:tcPr>
          <w:p w14:paraId="4D60C08E" w14:textId="77777777" w:rsidR="005D5888" w:rsidRPr="00AA2803" w:rsidRDefault="005D5888" w:rsidP="005D588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NUMBER(1)</w:t>
            </w:r>
          </w:p>
        </w:tc>
        <w:tc>
          <w:tcPr>
            <w:tcW w:w="709" w:type="dxa"/>
            <w:gridSpan w:val="2"/>
          </w:tcPr>
          <w:p w14:paraId="13C7F62F" w14:textId="77777777" w:rsidR="005D5888" w:rsidRPr="00AA2803" w:rsidRDefault="005D5888" w:rsidP="005D588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793C2071" w14:textId="77777777" w:rsidR="005D5888" w:rsidRPr="00AA2803" w:rsidRDefault="005D5888" w:rsidP="005D588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51492F19" w14:textId="77777777" w:rsidTr="001E4D5E">
        <w:tc>
          <w:tcPr>
            <w:tcW w:w="391" w:type="dxa"/>
            <w:tcBorders>
              <w:top w:val="single" w:sz="4" w:space="0" w:color="auto"/>
            </w:tcBorders>
          </w:tcPr>
          <w:p w14:paraId="5B9B930B" w14:textId="77777777" w:rsidR="005D5888" w:rsidRPr="00AA2803" w:rsidRDefault="005D5888" w:rsidP="006164CE">
            <w:pPr>
              <w:pStyle w:val="af"/>
              <w:numPr>
                <w:ilvl w:val="0"/>
                <w:numId w:val="19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978" w:type="dxa"/>
            <w:gridSpan w:val="4"/>
          </w:tcPr>
          <w:p w14:paraId="7A64FCA3" w14:textId="77777777" w:rsidR="005D5888" w:rsidRPr="00AA2803" w:rsidRDefault="005D5888" w:rsidP="005D588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操作</w:t>
            </w:r>
            <w:r w:rsidRPr="00AA2803">
              <w:rPr>
                <w:rFonts w:ascii="新宋体" w:eastAsia="新宋体" w:hAnsi="新宋体"/>
                <w:szCs w:val="22"/>
              </w:rPr>
              <w:t>内容</w:t>
            </w:r>
          </w:p>
        </w:tc>
        <w:tc>
          <w:tcPr>
            <w:tcW w:w="2123" w:type="dxa"/>
            <w:gridSpan w:val="3"/>
          </w:tcPr>
          <w:p w14:paraId="0F3CEBC9" w14:textId="77777777" w:rsidR="005D5888" w:rsidRPr="00AA2803" w:rsidRDefault="005D5888" w:rsidP="005D588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OPER_CONTENTS</w:t>
            </w:r>
          </w:p>
        </w:tc>
        <w:tc>
          <w:tcPr>
            <w:tcW w:w="1978" w:type="dxa"/>
            <w:gridSpan w:val="3"/>
          </w:tcPr>
          <w:p w14:paraId="2F2E2728" w14:textId="77777777" w:rsidR="005D5888" w:rsidRPr="00AA2803" w:rsidRDefault="005D5888" w:rsidP="005D588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VARCHAR2(</w:t>
            </w:r>
            <w:r w:rsidRPr="00AA2803">
              <w:rPr>
                <w:rFonts w:ascii="新宋体" w:eastAsia="新宋体" w:hAnsi="新宋体" w:hint="eastAsia"/>
                <w:szCs w:val="22"/>
              </w:rPr>
              <w:t>4000</w:t>
            </w:r>
            <w:r w:rsidRPr="00AA2803">
              <w:rPr>
                <w:rFonts w:ascii="新宋体" w:eastAsia="新宋体" w:hAnsi="新宋体"/>
                <w:szCs w:val="22"/>
              </w:rPr>
              <w:t>)</w:t>
            </w:r>
          </w:p>
        </w:tc>
        <w:tc>
          <w:tcPr>
            <w:tcW w:w="709" w:type="dxa"/>
            <w:gridSpan w:val="2"/>
          </w:tcPr>
          <w:p w14:paraId="18A0F8A9" w14:textId="77777777" w:rsidR="005D5888" w:rsidRPr="00AA2803" w:rsidRDefault="005D5888" w:rsidP="005D588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68" w:type="dxa"/>
          </w:tcPr>
          <w:p w14:paraId="727017AD" w14:textId="77777777" w:rsidR="005D5888" w:rsidRPr="00AA2803" w:rsidRDefault="005D5888" w:rsidP="005D588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53B0BA3B" w14:textId="77777777" w:rsidTr="00353A18">
        <w:tc>
          <w:tcPr>
            <w:tcW w:w="9747" w:type="dxa"/>
            <w:gridSpan w:val="14"/>
            <w:shd w:val="clear" w:color="auto" w:fill="D9D9D9" w:themeFill="background1" w:themeFillShade="D9"/>
          </w:tcPr>
          <w:p w14:paraId="7FA0B79B" w14:textId="77777777" w:rsidR="005D5888" w:rsidRPr="00AA2803" w:rsidRDefault="005D5888" w:rsidP="005D5888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表格其他属性信息定义（包括PK-FK、IDX等）</w:t>
            </w:r>
          </w:p>
        </w:tc>
      </w:tr>
      <w:tr w:rsidR="00AA2803" w:rsidRPr="00AA2803" w14:paraId="6EADD44C" w14:textId="77777777" w:rsidTr="00353A18">
        <w:trPr>
          <w:trHeight w:val="231"/>
        </w:trPr>
        <w:tc>
          <w:tcPr>
            <w:tcW w:w="533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DE54C44" w14:textId="77777777" w:rsidR="005D5888" w:rsidRPr="00AA2803" w:rsidRDefault="005D5888" w:rsidP="005D5888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主键</w:t>
            </w:r>
          </w:p>
        </w:tc>
        <w:tc>
          <w:tcPr>
            <w:tcW w:w="2969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20AB9696" w14:textId="77777777" w:rsidR="005D5888" w:rsidRPr="00AA2803" w:rsidRDefault="005D5888" w:rsidP="005D5888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6245" w:type="dxa"/>
            <w:gridSpan w:val="8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71BCAFB6" w14:textId="77777777" w:rsidR="005D5888" w:rsidRPr="00AA2803" w:rsidRDefault="005D5888" w:rsidP="005D5888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包含列</w:t>
            </w:r>
          </w:p>
        </w:tc>
      </w:tr>
      <w:tr w:rsidR="00AA2803" w:rsidRPr="00AA2803" w14:paraId="2420C4F7" w14:textId="77777777" w:rsidTr="00353A18">
        <w:trPr>
          <w:trHeight w:val="231"/>
        </w:trPr>
        <w:tc>
          <w:tcPr>
            <w:tcW w:w="533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DB65921" w14:textId="77777777" w:rsidR="001E4D5E" w:rsidRPr="00AA2803" w:rsidRDefault="001E4D5E" w:rsidP="001E4D5E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2969" w:type="dxa"/>
            <w:gridSpan w:val="4"/>
            <w:tcBorders>
              <w:left w:val="single" w:sz="4" w:space="0" w:color="auto"/>
            </w:tcBorders>
          </w:tcPr>
          <w:p w14:paraId="778601A7" w14:textId="77777777" w:rsidR="001E4D5E" w:rsidRPr="00AA2803" w:rsidRDefault="001E4D5E" w:rsidP="001E4D5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PK_</w:t>
            </w:r>
            <w:r w:rsidRPr="00AA2803">
              <w:rPr>
                <w:rFonts w:ascii="新宋体" w:eastAsia="新宋体" w:hAnsi="新宋体" w:hint="eastAsia"/>
                <w:szCs w:val="22"/>
              </w:rPr>
              <w:t>SYS_</w:t>
            </w:r>
            <w:r w:rsidRPr="00AA2803">
              <w:rPr>
                <w:rFonts w:ascii="新宋体" w:eastAsia="新宋体" w:hAnsi="新宋体"/>
                <w:szCs w:val="22"/>
              </w:rPr>
              <w:t>OPER_LOG</w:t>
            </w:r>
          </w:p>
        </w:tc>
        <w:tc>
          <w:tcPr>
            <w:tcW w:w="6245" w:type="dxa"/>
            <w:gridSpan w:val="8"/>
            <w:tcBorders>
              <w:left w:val="single" w:sz="4" w:space="0" w:color="auto"/>
            </w:tcBorders>
          </w:tcPr>
          <w:p w14:paraId="6AFA6C7C" w14:textId="77777777" w:rsidR="001E4D5E" w:rsidRPr="00AA2803" w:rsidRDefault="001E4D5E" w:rsidP="001E4D5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OPER_</w:t>
            </w:r>
            <w:r w:rsidRPr="00AA2803">
              <w:rPr>
                <w:rFonts w:ascii="新宋体" w:eastAsia="新宋体" w:hAnsi="新宋体"/>
                <w:szCs w:val="22"/>
              </w:rPr>
              <w:t>NO</w:t>
            </w:r>
          </w:p>
        </w:tc>
      </w:tr>
      <w:tr w:rsidR="00AA2803" w:rsidRPr="00AA2803" w14:paraId="0266A113" w14:textId="77777777" w:rsidTr="00353A18">
        <w:trPr>
          <w:trHeight w:val="231"/>
        </w:trPr>
        <w:tc>
          <w:tcPr>
            <w:tcW w:w="533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830EB35" w14:textId="77777777" w:rsidR="005D5888" w:rsidRPr="00AA2803" w:rsidRDefault="005D5888" w:rsidP="005D5888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外键</w:t>
            </w:r>
          </w:p>
        </w:tc>
        <w:tc>
          <w:tcPr>
            <w:tcW w:w="2969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27BC21ED" w14:textId="77777777" w:rsidR="005D5888" w:rsidRPr="00AA2803" w:rsidRDefault="005D5888" w:rsidP="005D5888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1990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776E5A7C" w14:textId="77777777" w:rsidR="005D5888" w:rsidRPr="00AA2803" w:rsidRDefault="005D5888" w:rsidP="005D5888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  <w:tc>
          <w:tcPr>
            <w:tcW w:w="2123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5F923BA2" w14:textId="77777777" w:rsidR="005D5888" w:rsidRPr="00AA2803" w:rsidRDefault="005D5888" w:rsidP="005D5888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参照表名</w:t>
            </w:r>
          </w:p>
        </w:tc>
        <w:tc>
          <w:tcPr>
            <w:tcW w:w="2132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0806A7F9" w14:textId="77777777" w:rsidR="005D5888" w:rsidRPr="00AA2803" w:rsidRDefault="005D5888" w:rsidP="005D5888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</w:tr>
      <w:tr w:rsidR="00AA2803" w:rsidRPr="00AA2803" w14:paraId="2EAC9F43" w14:textId="77777777" w:rsidTr="00353A18">
        <w:trPr>
          <w:trHeight w:val="231"/>
        </w:trPr>
        <w:tc>
          <w:tcPr>
            <w:tcW w:w="533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63E106C" w14:textId="77777777" w:rsidR="005D5888" w:rsidRPr="00AA2803" w:rsidRDefault="005D5888" w:rsidP="005D5888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2969" w:type="dxa"/>
            <w:gridSpan w:val="4"/>
            <w:tcBorders>
              <w:left w:val="single" w:sz="4" w:space="0" w:color="auto"/>
            </w:tcBorders>
          </w:tcPr>
          <w:p w14:paraId="0608D3C2" w14:textId="77777777" w:rsidR="005D5888" w:rsidRPr="00AA2803" w:rsidRDefault="005D5888" w:rsidP="005D588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990" w:type="dxa"/>
            <w:gridSpan w:val="2"/>
            <w:tcBorders>
              <w:left w:val="single" w:sz="4" w:space="0" w:color="auto"/>
            </w:tcBorders>
          </w:tcPr>
          <w:p w14:paraId="1BB07FC3" w14:textId="77777777" w:rsidR="005D5888" w:rsidRPr="00AA2803" w:rsidRDefault="005D5888" w:rsidP="005D588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123" w:type="dxa"/>
            <w:gridSpan w:val="4"/>
            <w:tcBorders>
              <w:left w:val="single" w:sz="4" w:space="0" w:color="auto"/>
            </w:tcBorders>
          </w:tcPr>
          <w:p w14:paraId="5D221DDA" w14:textId="77777777" w:rsidR="005D5888" w:rsidRPr="00AA2803" w:rsidRDefault="005D5888" w:rsidP="005D588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132" w:type="dxa"/>
            <w:gridSpan w:val="2"/>
            <w:tcBorders>
              <w:left w:val="single" w:sz="4" w:space="0" w:color="auto"/>
            </w:tcBorders>
          </w:tcPr>
          <w:p w14:paraId="00E00F03" w14:textId="77777777" w:rsidR="005D5888" w:rsidRPr="00AA2803" w:rsidRDefault="005D5888" w:rsidP="005D588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3E18905F" w14:textId="77777777" w:rsidTr="00353A18">
        <w:trPr>
          <w:trHeight w:val="231"/>
        </w:trPr>
        <w:tc>
          <w:tcPr>
            <w:tcW w:w="533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F669785" w14:textId="77777777" w:rsidR="005D5888" w:rsidRPr="00AA2803" w:rsidRDefault="005D5888" w:rsidP="005D5888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索引</w:t>
            </w:r>
          </w:p>
        </w:tc>
        <w:tc>
          <w:tcPr>
            <w:tcW w:w="2969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0DCFA7EB" w14:textId="77777777" w:rsidR="005D5888" w:rsidRPr="00AA2803" w:rsidRDefault="005D5888" w:rsidP="005D5888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3118" w:type="dxa"/>
            <w:gridSpan w:val="3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72698EFD" w14:textId="77777777" w:rsidR="005D5888" w:rsidRPr="00AA2803" w:rsidRDefault="005D5888" w:rsidP="005D5888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  <w:tc>
          <w:tcPr>
            <w:tcW w:w="3127" w:type="dxa"/>
            <w:gridSpan w:val="5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569F7356" w14:textId="77777777" w:rsidR="005D5888" w:rsidRPr="00AA2803" w:rsidRDefault="005D5888" w:rsidP="005D5888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类型</w:t>
            </w:r>
          </w:p>
        </w:tc>
      </w:tr>
      <w:tr w:rsidR="00AA2803" w:rsidRPr="00AA2803" w14:paraId="57D6851A" w14:textId="77777777" w:rsidTr="00353A18">
        <w:trPr>
          <w:trHeight w:val="231"/>
        </w:trPr>
        <w:tc>
          <w:tcPr>
            <w:tcW w:w="533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F675617" w14:textId="77777777" w:rsidR="005D5888" w:rsidRPr="00AA2803" w:rsidRDefault="005D5888" w:rsidP="005D5888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2969" w:type="dxa"/>
            <w:gridSpan w:val="4"/>
            <w:tcBorders>
              <w:left w:val="single" w:sz="4" w:space="0" w:color="auto"/>
            </w:tcBorders>
          </w:tcPr>
          <w:p w14:paraId="4A5E986E" w14:textId="77777777" w:rsidR="005D5888" w:rsidRPr="00AA2803" w:rsidRDefault="005D5888" w:rsidP="005D588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118" w:type="dxa"/>
            <w:gridSpan w:val="3"/>
            <w:tcBorders>
              <w:left w:val="single" w:sz="4" w:space="0" w:color="auto"/>
            </w:tcBorders>
          </w:tcPr>
          <w:p w14:paraId="2A0A9944" w14:textId="77777777" w:rsidR="005D5888" w:rsidRPr="00AA2803" w:rsidRDefault="005D5888" w:rsidP="005D588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127" w:type="dxa"/>
            <w:gridSpan w:val="5"/>
            <w:tcBorders>
              <w:left w:val="single" w:sz="4" w:space="0" w:color="auto"/>
            </w:tcBorders>
          </w:tcPr>
          <w:p w14:paraId="73A68F5B" w14:textId="77777777" w:rsidR="005D5888" w:rsidRPr="00AA2803" w:rsidRDefault="005D5888" w:rsidP="005D588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19449842" w14:textId="77777777" w:rsidTr="00353A18">
        <w:tc>
          <w:tcPr>
            <w:tcW w:w="533" w:type="dxa"/>
            <w:gridSpan w:val="2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BBD17C7" w14:textId="77777777" w:rsidR="005D5888" w:rsidRPr="00AA2803" w:rsidRDefault="005D5888" w:rsidP="005D5888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约束</w:t>
            </w:r>
          </w:p>
        </w:tc>
        <w:tc>
          <w:tcPr>
            <w:tcW w:w="9214" w:type="dxa"/>
            <w:gridSpan w:val="12"/>
            <w:tcBorders>
              <w:left w:val="single" w:sz="4" w:space="0" w:color="auto"/>
            </w:tcBorders>
          </w:tcPr>
          <w:p w14:paraId="00460543" w14:textId="77777777" w:rsidR="005D5888" w:rsidRPr="00AA2803" w:rsidRDefault="005D5888" w:rsidP="005D588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5413440F" w14:textId="77777777" w:rsidTr="00353A18">
        <w:trPr>
          <w:trHeight w:val="231"/>
        </w:trPr>
        <w:tc>
          <w:tcPr>
            <w:tcW w:w="533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791E94D" w14:textId="77777777" w:rsidR="005D5888" w:rsidRPr="00AA2803" w:rsidRDefault="005D5888" w:rsidP="005D5888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</w:t>
            </w: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33B02890" w14:textId="77777777" w:rsidR="005D5888" w:rsidRPr="00AA2803" w:rsidRDefault="005D5888" w:rsidP="005D5888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分区类型</w:t>
            </w:r>
          </w:p>
        </w:tc>
        <w:tc>
          <w:tcPr>
            <w:tcW w:w="1487" w:type="dxa"/>
            <w:gridSpan w:val="3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0810F674" w14:textId="77777777" w:rsidR="005D5888" w:rsidRPr="00AA2803" w:rsidRDefault="005D5888" w:rsidP="005D5888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分区字段</w:t>
            </w:r>
          </w:p>
        </w:tc>
        <w:tc>
          <w:tcPr>
            <w:tcW w:w="6239" w:type="dxa"/>
            <w:gridSpan w:val="7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0DCB8753" w14:textId="77777777" w:rsidR="005D5888" w:rsidRPr="00AA2803" w:rsidRDefault="005D5888" w:rsidP="005D5888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分区条件</w:t>
            </w:r>
          </w:p>
        </w:tc>
      </w:tr>
      <w:tr w:rsidR="00AA2803" w:rsidRPr="00AA2803" w14:paraId="417B9398" w14:textId="77777777" w:rsidTr="00353A18">
        <w:trPr>
          <w:trHeight w:val="231"/>
        </w:trPr>
        <w:tc>
          <w:tcPr>
            <w:tcW w:w="533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226C32D" w14:textId="77777777" w:rsidR="005D5888" w:rsidRPr="00AA2803" w:rsidRDefault="005D5888" w:rsidP="005D5888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</w:tcPr>
          <w:p w14:paraId="241A5304" w14:textId="77777777" w:rsidR="005D5888" w:rsidRPr="00AA2803" w:rsidRDefault="005D5888" w:rsidP="005D588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主分区</w:t>
            </w:r>
          </w:p>
        </w:tc>
        <w:tc>
          <w:tcPr>
            <w:tcW w:w="1487" w:type="dxa"/>
            <w:gridSpan w:val="3"/>
            <w:tcBorders>
              <w:left w:val="single" w:sz="4" w:space="0" w:color="auto"/>
            </w:tcBorders>
          </w:tcPr>
          <w:p w14:paraId="20EF86BE" w14:textId="77777777" w:rsidR="005D5888" w:rsidRPr="00AA2803" w:rsidRDefault="005D5888" w:rsidP="005D588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6239" w:type="dxa"/>
            <w:gridSpan w:val="7"/>
            <w:tcBorders>
              <w:left w:val="single" w:sz="4" w:space="0" w:color="auto"/>
            </w:tcBorders>
          </w:tcPr>
          <w:p w14:paraId="2010D9AD" w14:textId="77777777" w:rsidR="005D5888" w:rsidRPr="00AA2803" w:rsidRDefault="005D5888" w:rsidP="005D588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399C1D0C" w14:textId="77777777" w:rsidTr="00353A18">
        <w:trPr>
          <w:trHeight w:val="231"/>
        </w:trPr>
        <w:tc>
          <w:tcPr>
            <w:tcW w:w="533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CDA0E94" w14:textId="77777777" w:rsidR="005D5888" w:rsidRPr="00AA2803" w:rsidRDefault="005D5888" w:rsidP="005D5888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</w:tcPr>
          <w:p w14:paraId="146E0DDF" w14:textId="77777777" w:rsidR="005D5888" w:rsidRPr="00AA2803" w:rsidRDefault="005D5888" w:rsidP="005D588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子分区</w:t>
            </w:r>
          </w:p>
        </w:tc>
        <w:tc>
          <w:tcPr>
            <w:tcW w:w="1487" w:type="dxa"/>
            <w:gridSpan w:val="3"/>
            <w:tcBorders>
              <w:left w:val="single" w:sz="4" w:space="0" w:color="auto"/>
            </w:tcBorders>
          </w:tcPr>
          <w:p w14:paraId="5D16F023" w14:textId="77777777" w:rsidR="005D5888" w:rsidRPr="00AA2803" w:rsidRDefault="005D5888" w:rsidP="005D588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6239" w:type="dxa"/>
            <w:gridSpan w:val="7"/>
            <w:tcBorders>
              <w:left w:val="single" w:sz="4" w:space="0" w:color="auto"/>
            </w:tcBorders>
          </w:tcPr>
          <w:p w14:paraId="54075D88" w14:textId="77777777" w:rsidR="005D5888" w:rsidRPr="00AA2803" w:rsidRDefault="005D5888" w:rsidP="005D588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</w:tbl>
    <w:p w14:paraId="35132BC1" w14:textId="77777777" w:rsidR="00083E3C" w:rsidRDefault="00083E3C" w:rsidP="00083E3C"/>
    <w:p w14:paraId="1B2E6A91" w14:textId="697A95A1" w:rsidR="0034628C" w:rsidRPr="00AA2803" w:rsidRDefault="0034628C" w:rsidP="0034628C">
      <w:pPr>
        <w:pStyle w:val="3"/>
      </w:pPr>
      <w:r>
        <w:rPr>
          <w:rFonts w:hint="eastAsia"/>
        </w:rPr>
        <w:t>系统切换</w:t>
      </w:r>
    </w:p>
    <w:p w14:paraId="5EBAF40C" w14:textId="54FCDCB9" w:rsidR="0034628C" w:rsidRPr="00AA2803" w:rsidRDefault="0034628C" w:rsidP="0034628C">
      <w:pPr>
        <w:pStyle w:val="4"/>
      </w:pPr>
      <w:r>
        <w:rPr>
          <w:rFonts w:hint="eastAsia"/>
        </w:rPr>
        <w:t>旧票兑奖主表</w:t>
      </w:r>
      <w:r w:rsidRPr="00AA2803">
        <w:rPr>
          <w:rFonts w:hint="eastAsia"/>
        </w:rPr>
        <w:t>（</w:t>
      </w:r>
      <w:r>
        <w:t>SWITCH</w:t>
      </w:r>
      <w:r w:rsidRPr="00AA2803">
        <w:rPr>
          <w:rFonts w:hint="eastAsia"/>
        </w:rPr>
        <w:t>_</w:t>
      </w:r>
      <w:r>
        <w:t>SCAN</w:t>
      </w:r>
      <w:r w:rsidRPr="00AA2803">
        <w:rPr>
          <w:rFonts w:hint="eastAsia"/>
        </w:rPr>
        <w:t>）</w:t>
      </w: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91"/>
        <w:gridCol w:w="142"/>
        <w:gridCol w:w="698"/>
        <w:gridCol w:w="790"/>
        <w:gridCol w:w="497"/>
        <w:gridCol w:w="984"/>
        <w:gridCol w:w="6"/>
        <w:gridCol w:w="1984"/>
        <w:gridCol w:w="1128"/>
        <w:gridCol w:w="288"/>
        <w:gridCol w:w="562"/>
        <w:gridCol w:w="145"/>
        <w:gridCol w:w="564"/>
        <w:gridCol w:w="1568"/>
      </w:tblGrid>
      <w:tr w:rsidR="0034628C" w:rsidRPr="00AA2803" w14:paraId="2F10843F" w14:textId="77777777" w:rsidTr="00C97793">
        <w:tc>
          <w:tcPr>
            <w:tcW w:w="1231" w:type="dxa"/>
            <w:gridSpan w:val="3"/>
            <w:shd w:val="clear" w:color="auto" w:fill="C0C0C0"/>
          </w:tcPr>
          <w:p w14:paraId="4531531D" w14:textId="77777777" w:rsidR="0034628C" w:rsidRPr="00AA2803" w:rsidRDefault="0034628C" w:rsidP="00C9779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汉字注解</w:t>
            </w:r>
          </w:p>
        </w:tc>
        <w:tc>
          <w:tcPr>
            <w:tcW w:w="4261" w:type="dxa"/>
            <w:gridSpan w:val="5"/>
            <w:shd w:val="clear" w:color="auto" w:fill="auto"/>
          </w:tcPr>
          <w:p w14:paraId="104E68D0" w14:textId="24B8F7EA" w:rsidR="0034628C" w:rsidRPr="00AA2803" w:rsidRDefault="0034628C" w:rsidP="00C9779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>
              <w:rPr>
                <w:rFonts w:ascii="新宋体" w:eastAsia="新宋体" w:hAnsi="新宋体" w:hint="eastAsia"/>
                <w:b/>
                <w:sz w:val="24"/>
                <w:szCs w:val="22"/>
              </w:rPr>
              <w:t>旧票兑奖主表</w:t>
            </w:r>
          </w:p>
        </w:tc>
        <w:tc>
          <w:tcPr>
            <w:tcW w:w="1416" w:type="dxa"/>
            <w:gridSpan w:val="2"/>
            <w:shd w:val="clear" w:color="auto" w:fill="C0C0C0"/>
          </w:tcPr>
          <w:p w14:paraId="2B17AEE8" w14:textId="77777777" w:rsidR="0034628C" w:rsidRPr="00AA2803" w:rsidRDefault="0034628C" w:rsidP="00C9779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表名</w:t>
            </w:r>
          </w:p>
        </w:tc>
        <w:tc>
          <w:tcPr>
            <w:tcW w:w="2839" w:type="dxa"/>
            <w:gridSpan w:val="4"/>
            <w:shd w:val="clear" w:color="auto" w:fill="auto"/>
          </w:tcPr>
          <w:p w14:paraId="469DCEBA" w14:textId="64DD6823" w:rsidR="0034628C" w:rsidRPr="00AA2803" w:rsidRDefault="0034628C" w:rsidP="00C9779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>
              <w:rPr>
                <w:rFonts w:ascii="新宋体" w:eastAsia="新宋体" w:hAnsi="新宋体"/>
                <w:b/>
                <w:sz w:val="24"/>
                <w:szCs w:val="22"/>
              </w:rPr>
              <w:t>SWITCH_SCAN</w:t>
            </w:r>
          </w:p>
        </w:tc>
      </w:tr>
      <w:tr w:rsidR="0034628C" w:rsidRPr="00AA2803" w14:paraId="27EDB27A" w14:textId="77777777" w:rsidTr="00C97793">
        <w:tc>
          <w:tcPr>
            <w:tcW w:w="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horzCross" w:color="auto" w:fill="C0C0C0"/>
          </w:tcPr>
          <w:p w14:paraId="27AE3416" w14:textId="77777777" w:rsidR="0034628C" w:rsidRPr="00AA2803" w:rsidRDefault="0034628C" w:rsidP="00C9779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</w:p>
        </w:tc>
        <w:tc>
          <w:tcPr>
            <w:tcW w:w="2127" w:type="dxa"/>
            <w:gridSpan w:val="4"/>
            <w:tcBorders>
              <w:left w:val="single" w:sz="4" w:space="0" w:color="auto"/>
            </w:tcBorders>
            <w:shd w:val="clear" w:color="auto" w:fill="C0C0C0"/>
          </w:tcPr>
          <w:p w14:paraId="6111099B" w14:textId="77777777" w:rsidR="0034628C" w:rsidRPr="00AA2803" w:rsidRDefault="0034628C" w:rsidP="00C9779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字段名称</w:t>
            </w:r>
          </w:p>
        </w:tc>
        <w:tc>
          <w:tcPr>
            <w:tcW w:w="2974" w:type="dxa"/>
            <w:gridSpan w:val="3"/>
            <w:shd w:val="clear" w:color="auto" w:fill="C0C0C0"/>
          </w:tcPr>
          <w:p w14:paraId="65AA6270" w14:textId="77777777" w:rsidR="0034628C" w:rsidRPr="00AA2803" w:rsidRDefault="0034628C" w:rsidP="00C9779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字段命名</w:t>
            </w:r>
          </w:p>
        </w:tc>
        <w:tc>
          <w:tcPr>
            <w:tcW w:w="1978" w:type="dxa"/>
            <w:gridSpan w:val="3"/>
            <w:shd w:val="clear" w:color="auto" w:fill="C0C0C0"/>
          </w:tcPr>
          <w:p w14:paraId="548F4870" w14:textId="77777777" w:rsidR="0034628C" w:rsidRPr="00AA2803" w:rsidRDefault="0034628C" w:rsidP="00C9779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类型</w:t>
            </w:r>
          </w:p>
        </w:tc>
        <w:tc>
          <w:tcPr>
            <w:tcW w:w="709" w:type="dxa"/>
            <w:gridSpan w:val="2"/>
            <w:shd w:val="clear" w:color="auto" w:fill="C0C0C0"/>
          </w:tcPr>
          <w:p w14:paraId="17DAE428" w14:textId="77777777" w:rsidR="0034628C" w:rsidRPr="00AA2803" w:rsidRDefault="0034628C" w:rsidP="00C9779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非空</w:t>
            </w:r>
          </w:p>
        </w:tc>
        <w:tc>
          <w:tcPr>
            <w:tcW w:w="1568" w:type="dxa"/>
            <w:shd w:val="clear" w:color="auto" w:fill="C0C0C0"/>
          </w:tcPr>
          <w:p w14:paraId="436F827C" w14:textId="77777777" w:rsidR="0034628C" w:rsidRPr="00AA2803" w:rsidRDefault="0034628C" w:rsidP="00C9779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默认</w:t>
            </w:r>
          </w:p>
        </w:tc>
      </w:tr>
      <w:tr w:rsidR="0034628C" w:rsidRPr="00AA2803" w14:paraId="4BE94B00" w14:textId="77777777" w:rsidTr="00C97793">
        <w:tc>
          <w:tcPr>
            <w:tcW w:w="391" w:type="dxa"/>
            <w:tcBorders>
              <w:top w:val="single" w:sz="4" w:space="0" w:color="auto"/>
            </w:tcBorders>
          </w:tcPr>
          <w:p w14:paraId="64E4CD95" w14:textId="77777777" w:rsidR="0034628C" w:rsidRPr="00AA2803" w:rsidRDefault="0034628C" w:rsidP="00CA6B36">
            <w:pPr>
              <w:pStyle w:val="af"/>
              <w:numPr>
                <w:ilvl w:val="0"/>
                <w:numId w:val="94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127" w:type="dxa"/>
            <w:gridSpan w:val="4"/>
          </w:tcPr>
          <w:p w14:paraId="38AFB01C" w14:textId="1A142F6D" w:rsidR="0034628C" w:rsidRPr="00AA2803" w:rsidRDefault="00A344B8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旧票</w:t>
            </w:r>
            <w:r w:rsidR="0034628C">
              <w:rPr>
                <w:rFonts w:ascii="新宋体" w:eastAsia="新宋体" w:hAnsi="新宋体" w:hint="eastAsia"/>
                <w:szCs w:val="22"/>
              </w:rPr>
              <w:t>兑奖</w:t>
            </w:r>
            <w:r w:rsidR="0034628C" w:rsidRPr="00AA2803">
              <w:rPr>
                <w:rFonts w:ascii="新宋体" w:eastAsia="新宋体" w:hAnsi="新宋体" w:hint="eastAsia"/>
                <w:szCs w:val="22"/>
              </w:rPr>
              <w:t>序号</w:t>
            </w:r>
          </w:p>
        </w:tc>
        <w:tc>
          <w:tcPr>
            <w:tcW w:w="2974" w:type="dxa"/>
            <w:gridSpan w:val="3"/>
          </w:tcPr>
          <w:p w14:paraId="4703F9FD" w14:textId="6FFF898B" w:rsidR="0034628C" w:rsidRPr="00AA2803" w:rsidRDefault="00D432C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OLD_PAY_FLOW</w:t>
            </w:r>
          </w:p>
        </w:tc>
        <w:tc>
          <w:tcPr>
            <w:tcW w:w="1978" w:type="dxa"/>
            <w:gridSpan w:val="3"/>
          </w:tcPr>
          <w:p w14:paraId="7E9A3440" w14:textId="394C8EAF" w:rsidR="0034628C" w:rsidRPr="00AA2803" w:rsidRDefault="00D432C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CHAR(24)</w:t>
            </w:r>
          </w:p>
        </w:tc>
        <w:tc>
          <w:tcPr>
            <w:tcW w:w="709" w:type="dxa"/>
            <w:gridSpan w:val="2"/>
          </w:tcPr>
          <w:p w14:paraId="7CD3772E" w14:textId="77777777" w:rsidR="0034628C" w:rsidRPr="00AA2803" w:rsidRDefault="0034628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57900A55" w14:textId="77777777" w:rsidR="0034628C" w:rsidRPr="00AA2803" w:rsidRDefault="0034628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34628C" w:rsidRPr="00AA2803" w14:paraId="006D55B3" w14:textId="77777777" w:rsidTr="00C97793">
        <w:tc>
          <w:tcPr>
            <w:tcW w:w="391" w:type="dxa"/>
            <w:tcBorders>
              <w:top w:val="single" w:sz="4" w:space="0" w:color="auto"/>
            </w:tcBorders>
          </w:tcPr>
          <w:p w14:paraId="6E0122E8" w14:textId="77777777" w:rsidR="0034628C" w:rsidRPr="00AA2803" w:rsidRDefault="0034628C" w:rsidP="00CA6B36">
            <w:pPr>
              <w:pStyle w:val="af"/>
              <w:numPr>
                <w:ilvl w:val="0"/>
                <w:numId w:val="94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127" w:type="dxa"/>
            <w:gridSpan w:val="4"/>
          </w:tcPr>
          <w:p w14:paraId="3CA50FA6" w14:textId="2400B576" w:rsidR="0034628C" w:rsidRPr="00AA2803" w:rsidRDefault="0034628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兑奖时间</w:t>
            </w:r>
          </w:p>
        </w:tc>
        <w:tc>
          <w:tcPr>
            <w:tcW w:w="2974" w:type="dxa"/>
            <w:gridSpan w:val="3"/>
          </w:tcPr>
          <w:p w14:paraId="23562667" w14:textId="490AACB6" w:rsidR="0034628C" w:rsidRPr="00AA2803" w:rsidRDefault="00D432C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PAID_TIME</w:t>
            </w:r>
          </w:p>
        </w:tc>
        <w:tc>
          <w:tcPr>
            <w:tcW w:w="1978" w:type="dxa"/>
            <w:gridSpan w:val="3"/>
          </w:tcPr>
          <w:p w14:paraId="3B0C01C1" w14:textId="4BF4B77D" w:rsidR="0034628C" w:rsidRPr="00AA2803" w:rsidRDefault="00D432C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DATE</w:t>
            </w:r>
          </w:p>
        </w:tc>
        <w:tc>
          <w:tcPr>
            <w:tcW w:w="709" w:type="dxa"/>
            <w:gridSpan w:val="2"/>
          </w:tcPr>
          <w:p w14:paraId="56AC15C4" w14:textId="77777777" w:rsidR="0034628C" w:rsidRPr="00AA2803" w:rsidRDefault="0034628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68" w:type="dxa"/>
          </w:tcPr>
          <w:p w14:paraId="22CBD313" w14:textId="77777777" w:rsidR="0034628C" w:rsidRPr="00AA2803" w:rsidRDefault="0034628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D432CC" w:rsidRPr="00AA2803" w14:paraId="2521B2B1" w14:textId="77777777" w:rsidTr="00C97793">
        <w:tc>
          <w:tcPr>
            <w:tcW w:w="391" w:type="dxa"/>
            <w:tcBorders>
              <w:top w:val="single" w:sz="4" w:space="0" w:color="auto"/>
            </w:tcBorders>
          </w:tcPr>
          <w:p w14:paraId="40F57CEC" w14:textId="77777777" w:rsidR="00D432CC" w:rsidRPr="00AA2803" w:rsidRDefault="00D432CC" w:rsidP="00CA6B36">
            <w:pPr>
              <w:pStyle w:val="af"/>
              <w:numPr>
                <w:ilvl w:val="0"/>
                <w:numId w:val="94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127" w:type="dxa"/>
            <w:gridSpan w:val="4"/>
          </w:tcPr>
          <w:p w14:paraId="24C637E3" w14:textId="4A3E4369" w:rsidR="00D432CC" w:rsidRPr="00AA2803" w:rsidRDefault="00D432CC" w:rsidP="00D432CC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兑奖人</w:t>
            </w:r>
          </w:p>
        </w:tc>
        <w:tc>
          <w:tcPr>
            <w:tcW w:w="2974" w:type="dxa"/>
            <w:gridSpan w:val="3"/>
          </w:tcPr>
          <w:p w14:paraId="635AC43F" w14:textId="3990937D" w:rsidR="00D432CC" w:rsidRPr="00AA2803" w:rsidRDefault="00D432CC" w:rsidP="00D432CC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PAID_ADMIN</w:t>
            </w:r>
          </w:p>
        </w:tc>
        <w:tc>
          <w:tcPr>
            <w:tcW w:w="1978" w:type="dxa"/>
            <w:gridSpan w:val="3"/>
          </w:tcPr>
          <w:p w14:paraId="2C279B5A" w14:textId="7967251B" w:rsidR="00D432CC" w:rsidRPr="00AA2803" w:rsidRDefault="00D432CC" w:rsidP="00D432CC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NUMBER(4)</w:t>
            </w:r>
          </w:p>
        </w:tc>
        <w:tc>
          <w:tcPr>
            <w:tcW w:w="709" w:type="dxa"/>
            <w:gridSpan w:val="2"/>
          </w:tcPr>
          <w:p w14:paraId="067F85D8" w14:textId="77777777" w:rsidR="00D432CC" w:rsidRPr="00AA2803" w:rsidRDefault="00D432CC" w:rsidP="00D432CC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68" w:type="dxa"/>
          </w:tcPr>
          <w:p w14:paraId="653E6125" w14:textId="77777777" w:rsidR="00D432CC" w:rsidRPr="00AA2803" w:rsidRDefault="00D432CC" w:rsidP="00D432CC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D432CC" w:rsidRPr="00AA2803" w14:paraId="2F55E36F" w14:textId="77777777" w:rsidTr="00C97793">
        <w:tc>
          <w:tcPr>
            <w:tcW w:w="391" w:type="dxa"/>
            <w:tcBorders>
              <w:top w:val="single" w:sz="4" w:space="0" w:color="auto"/>
            </w:tcBorders>
          </w:tcPr>
          <w:p w14:paraId="298B6057" w14:textId="77777777" w:rsidR="00D432CC" w:rsidRPr="00AA2803" w:rsidRDefault="00D432CC" w:rsidP="00CA6B36">
            <w:pPr>
              <w:pStyle w:val="af"/>
              <w:numPr>
                <w:ilvl w:val="0"/>
                <w:numId w:val="94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127" w:type="dxa"/>
            <w:gridSpan w:val="4"/>
          </w:tcPr>
          <w:p w14:paraId="62FBB0EF" w14:textId="3DB02400" w:rsidR="00D432CC" w:rsidRDefault="00D432CC" w:rsidP="00D432CC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所属机构</w:t>
            </w:r>
          </w:p>
        </w:tc>
        <w:tc>
          <w:tcPr>
            <w:tcW w:w="2974" w:type="dxa"/>
            <w:gridSpan w:val="3"/>
          </w:tcPr>
          <w:p w14:paraId="6CBFBE07" w14:textId="7A770649" w:rsidR="00D432CC" w:rsidRPr="00AA2803" w:rsidRDefault="00D432CC" w:rsidP="00D432CC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PAID_ORG</w:t>
            </w:r>
          </w:p>
        </w:tc>
        <w:tc>
          <w:tcPr>
            <w:tcW w:w="1978" w:type="dxa"/>
            <w:gridSpan w:val="3"/>
          </w:tcPr>
          <w:p w14:paraId="12EA0064" w14:textId="48F66027" w:rsidR="00D432CC" w:rsidRPr="00AA2803" w:rsidRDefault="00D432CC" w:rsidP="00D432CC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CHAR(</w:t>
            </w:r>
            <w:r w:rsidRPr="00AA2803">
              <w:rPr>
                <w:rFonts w:ascii="新宋体" w:eastAsia="新宋体" w:hAnsi="新宋体" w:hint="eastAsia"/>
                <w:szCs w:val="22"/>
              </w:rPr>
              <w:t>2</w:t>
            </w:r>
            <w:r w:rsidRPr="00AA2803">
              <w:rPr>
                <w:rFonts w:ascii="新宋体" w:eastAsia="新宋体" w:hAnsi="新宋体"/>
                <w:szCs w:val="22"/>
              </w:rPr>
              <w:t>)</w:t>
            </w:r>
          </w:p>
        </w:tc>
        <w:tc>
          <w:tcPr>
            <w:tcW w:w="709" w:type="dxa"/>
            <w:gridSpan w:val="2"/>
          </w:tcPr>
          <w:p w14:paraId="361DBAE5" w14:textId="77777777" w:rsidR="00D432CC" w:rsidRPr="00AA2803" w:rsidRDefault="00D432CC" w:rsidP="00D432CC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68" w:type="dxa"/>
          </w:tcPr>
          <w:p w14:paraId="2D97B05E" w14:textId="77777777" w:rsidR="00D432CC" w:rsidRPr="00AA2803" w:rsidRDefault="00D432CC" w:rsidP="00D432CC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D432CC" w:rsidRPr="00AA2803" w14:paraId="747AFBC0" w14:textId="77777777" w:rsidTr="00C97793">
        <w:tc>
          <w:tcPr>
            <w:tcW w:w="391" w:type="dxa"/>
            <w:tcBorders>
              <w:top w:val="single" w:sz="4" w:space="0" w:color="auto"/>
            </w:tcBorders>
          </w:tcPr>
          <w:p w14:paraId="40638201" w14:textId="77777777" w:rsidR="00D432CC" w:rsidRPr="00AA2803" w:rsidRDefault="00D432CC" w:rsidP="00CA6B36">
            <w:pPr>
              <w:pStyle w:val="af"/>
              <w:numPr>
                <w:ilvl w:val="0"/>
                <w:numId w:val="94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127" w:type="dxa"/>
            <w:gridSpan w:val="4"/>
          </w:tcPr>
          <w:p w14:paraId="447F334F" w14:textId="5EAA9E51" w:rsidR="00D432CC" w:rsidRDefault="00D432CC" w:rsidP="00D432CC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提交票数</w:t>
            </w:r>
          </w:p>
        </w:tc>
        <w:tc>
          <w:tcPr>
            <w:tcW w:w="2974" w:type="dxa"/>
            <w:gridSpan w:val="3"/>
          </w:tcPr>
          <w:p w14:paraId="5EE03A75" w14:textId="43392398" w:rsidR="00D432CC" w:rsidRPr="00AA2803" w:rsidRDefault="00D432CC" w:rsidP="00D432CC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APPLY_TICKETS</w:t>
            </w:r>
          </w:p>
        </w:tc>
        <w:tc>
          <w:tcPr>
            <w:tcW w:w="1978" w:type="dxa"/>
            <w:gridSpan w:val="3"/>
          </w:tcPr>
          <w:p w14:paraId="5B2F95C2" w14:textId="2ED38B57" w:rsidR="00D432CC" w:rsidRPr="00AA2803" w:rsidRDefault="00D432CC" w:rsidP="00D432CC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NUMBER(28)</w:t>
            </w:r>
          </w:p>
        </w:tc>
        <w:tc>
          <w:tcPr>
            <w:tcW w:w="709" w:type="dxa"/>
            <w:gridSpan w:val="2"/>
          </w:tcPr>
          <w:p w14:paraId="4B912BF6" w14:textId="77777777" w:rsidR="00D432CC" w:rsidRPr="00AA2803" w:rsidRDefault="00D432CC" w:rsidP="00D432CC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68" w:type="dxa"/>
          </w:tcPr>
          <w:p w14:paraId="1B505935" w14:textId="77777777" w:rsidR="00D432CC" w:rsidRPr="00AA2803" w:rsidRDefault="00D432CC" w:rsidP="00D432CC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D432CC" w:rsidRPr="00AA2803" w14:paraId="38B488AA" w14:textId="77777777" w:rsidTr="00C97793">
        <w:tc>
          <w:tcPr>
            <w:tcW w:w="391" w:type="dxa"/>
            <w:tcBorders>
              <w:top w:val="single" w:sz="4" w:space="0" w:color="auto"/>
            </w:tcBorders>
          </w:tcPr>
          <w:p w14:paraId="07B2208F" w14:textId="77777777" w:rsidR="00D432CC" w:rsidRPr="00AA2803" w:rsidRDefault="00D432CC" w:rsidP="00CA6B36">
            <w:pPr>
              <w:pStyle w:val="af"/>
              <w:numPr>
                <w:ilvl w:val="0"/>
                <w:numId w:val="94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127" w:type="dxa"/>
            <w:gridSpan w:val="4"/>
          </w:tcPr>
          <w:p w14:paraId="5797BB21" w14:textId="4B7F3DDD" w:rsidR="00D432CC" w:rsidRDefault="00D432CC" w:rsidP="00D432CC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失败新票票数</w:t>
            </w:r>
          </w:p>
        </w:tc>
        <w:tc>
          <w:tcPr>
            <w:tcW w:w="2974" w:type="dxa"/>
            <w:gridSpan w:val="3"/>
          </w:tcPr>
          <w:p w14:paraId="72F2CF21" w14:textId="0217487A" w:rsidR="00D432CC" w:rsidRPr="00AA2803" w:rsidRDefault="00D432CC" w:rsidP="00D432CC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FAIL_NEW_TICKETS</w:t>
            </w:r>
          </w:p>
        </w:tc>
        <w:tc>
          <w:tcPr>
            <w:tcW w:w="1978" w:type="dxa"/>
            <w:gridSpan w:val="3"/>
          </w:tcPr>
          <w:p w14:paraId="680125A3" w14:textId="73523B0B" w:rsidR="00D432CC" w:rsidRPr="00AA2803" w:rsidRDefault="00D432CC" w:rsidP="00D432CC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NUMBER(28)</w:t>
            </w:r>
          </w:p>
        </w:tc>
        <w:tc>
          <w:tcPr>
            <w:tcW w:w="709" w:type="dxa"/>
            <w:gridSpan w:val="2"/>
          </w:tcPr>
          <w:p w14:paraId="0F0DD9C6" w14:textId="77777777" w:rsidR="00D432CC" w:rsidRPr="00AA2803" w:rsidRDefault="00D432CC" w:rsidP="00D432CC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68" w:type="dxa"/>
          </w:tcPr>
          <w:p w14:paraId="21684890" w14:textId="77777777" w:rsidR="00D432CC" w:rsidRPr="00AA2803" w:rsidRDefault="00D432CC" w:rsidP="00D432CC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D432CC" w:rsidRPr="00AA2803" w14:paraId="1F95A1FF" w14:textId="77777777" w:rsidTr="00C97793">
        <w:tc>
          <w:tcPr>
            <w:tcW w:w="391" w:type="dxa"/>
            <w:tcBorders>
              <w:top w:val="single" w:sz="4" w:space="0" w:color="auto"/>
            </w:tcBorders>
          </w:tcPr>
          <w:p w14:paraId="602656B6" w14:textId="77777777" w:rsidR="00D432CC" w:rsidRPr="00AA2803" w:rsidRDefault="00D432CC" w:rsidP="00CA6B36">
            <w:pPr>
              <w:pStyle w:val="af"/>
              <w:numPr>
                <w:ilvl w:val="0"/>
                <w:numId w:val="94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127" w:type="dxa"/>
            <w:gridSpan w:val="4"/>
          </w:tcPr>
          <w:p w14:paraId="39D9703D" w14:textId="6AC5056A" w:rsidR="00D432CC" w:rsidRDefault="00D432CC" w:rsidP="00D432CC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成功兑奖票数</w:t>
            </w:r>
          </w:p>
        </w:tc>
        <w:tc>
          <w:tcPr>
            <w:tcW w:w="2974" w:type="dxa"/>
            <w:gridSpan w:val="3"/>
          </w:tcPr>
          <w:p w14:paraId="65B3B21E" w14:textId="1B26BA66" w:rsidR="00D432CC" w:rsidRPr="00AA2803" w:rsidRDefault="00D432CC" w:rsidP="00D432CC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SUCC_TICKE</w:t>
            </w:r>
            <w:r>
              <w:rPr>
                <w:rFonts w:ascii="新宋体" w:eastAsia="新宋体" w:hAnsi="新宋体"/>
                <w:szCs w:val="22"/>
              </w:rPr>
              <w:t>T</w:t>
            </w:r>
            <w:r>
              <w:rPr>
                <w:rFonts w:ascii="新宋体" w:eastAsia="新宋体" w:hAnsi="新宋体" w:hint="eastAsia"/>
                <w:szCs w:val="22"/>
              </w:rPr>
              <w:t>S</w:t>
            </w:r>
          </w:p>
        </w:tc>
        <w:tc>
          <w:tcPr>
            <w:tcW w:w="1978" w:type="dxa"/>
            <w:gridSpan w:val="3"/>
          </w:tcPr>
          <w:p w14:paraId="39C5208F" w14:textId="6BDD9CDD" w:rsidR="00D432CC" w:rsidRPr="00AA2803" w:rsidRDefault="00D432CC" w:rsidP="00D432CC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NUMBER(28)</w:t>
            </w:r>
          </w:p>
        </w:tc>
        <w:tc>
          <w:tcPr>
            <w:tcW w:w="709" w:type="dxa"/>
            <w:gridSpan w:val="2"/>
          </w:tcPr>
          <w:p w14:paraId="5A7EEADC" w14:textId="77777777" w:rsidR="00D432CC" w:rsidRPr="00AA2803" w:rsidRDefault="00D432CC" w:rsidP="00D432CC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68" w:type="dxa"/>
          </w:tcPr>
          <w:p w14:paraId="5204DCC0" w14:textId="77777777" w:rsidR="00D432CC" w:rsidRPr="00AA2803" w:rsidRDefault="00D432CC" w:rsidP="00D432CC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D432CC" w:rsidRPr="00AA2803" w14:paraId="4CB876CA" w14:textId="77777777" w:rsidTr="00C97793">
        <w:tc>
          <w:tcPr>
            <w:tcW w:w="391" w:type="dxa"/>
            <w:tcBorders>
              <w:top w:val="single" w:sz="4" w:space="0" w:color="auto"/>
            </w:tcBorders>
          </w:tcPr>
          <w:p w14:paraId="718A0E42" w14:textId="77777777" w:rsidR="00D432CC" w:rsidRPr="00AA2803" w:rsidRDefault="00D432CC" w:rsidP="00CA6B36">
            <w:pPr>
              <w:pStyle w:val="af"/>
              <w:numPr>
                <w:ilvl w:val="0"/>
                <w:numId w:val="94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127" w:type="dxa"/>
            <w:gridSpan w:val="4"/>
          </w:tcPr>
          <w:p w14:paraId="5851F8E7" w14:textId="517CF96A" w:rsidR="00D432CC" w:rsidRDefault="00D432CC" w:rsidP="00D432CC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成功兑奖金额</w:t>
            </w:r>
          </w:p>
        </w:tc>
        <w:tc>
          <w:tcPr>
            <w:tcW w:w="2974" w:type="dxa"/>
            <w:gridSpan w:val="3"/>
          </w:tcPr>
          <w:p w14:paraId="5BC6AABB" w14:textId="37C998B9" w:rsidR="00D432CC" w:rsidRPr="00AA2803" w:rsidRDefault="00D432CC" w:rsidP="00D432CC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SUCC_AMOUNT</w:t>
            </w:r>
          </w:p>
        </w:tc>
        <w:tc>
          <w:tcPr>
            <w:tcW w:w="1978" w:type="dxa"/>
            <w:gridSpan w:val="3"/>
          </w:tcPr>
          <w:p w14:paraId="6F90A897" w14:textId="2E3D2391" w:rsidR="00D432CC" w:rsidRPr="00AA2803" w:rsidRDefault="00D432CC" w:rsidP="00D432CC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NUMBER(28)</w:t>
            </w:r>
          </w:p>
        </w:tc>
        <w:tc>
          <w:tcPr>
            <w:tcW w:w="709" w:type="dxa"/>
            <w:gridSpan w:val="2"/>
          </w:tcPr>
          <w:p w14:paraId="1BA08ED6" w14:textId="77777777" w:rsidR="00D432CC" w:rsidRPr="00AA2803" w:rsidRDefault="00D432CC" w:rsidP="00D432CC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68" w:type="dxa"/>
          </w:tcPr>
          <w:p w14:paraId="79946375" w14:textId="77777777" w:rsidR="00D432CC" w:rsidRPr="00AA2803" w:rsidRDefault="00D432CC" w:rsidP="00D432CC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D432CC" w:rsidRPr="00AA2803" w14:paraId="52F03428" w14:textId="77777777" w:rsidTr="00C97793">
        <w:tc>
          <w:tcPr>
            <w:tcW w:w="9747" w:type="dxa"/>
            <w:gridSpan w:val="14"/>
            <w:shd w:val="clear" w:color="auto" w:fill="D9D9D9" w:themeFill="background1" w:themeFillShade="D9"/>
          </w:tcPr>
          <w:p w14:paraId="50972EEE" w14:textId="77777777" w:rsidR="00D432CC" w:rsidRPr="00AA2803" w:rsidRDefault="00D432CC" w:rsidP="00D432CC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lastRenderedPageBreak/>
              <w:t>表格其他属性信息定义（包括PK-FK、IDX等）</w:t>
            </w:r>
          </w:p>
        </w:tc>
      </w:tr>
      <w:tr w:rsidR="00D432CC" w:rsidRPr="00AA2803" w14:paraId="0683E675" w14:textId="77777777" w:rsidTr="00C97793">
        <w:trPr>
          <w:trHeight w:val="231"/>
        </w:trPr>
        <w:tc>
          <w:tcPr>
            <w:tcW w:w="533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40DB83F" w14:textId="77777777" w:rsidR="00D432CC" w:rsidRPr="00AA2803" w:rsidRDefault="00D432CC" w:rsidP="00D432CC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主键</w:t>
            </w:r>
          </w:p>
        </w:tc>
        <w:tc>
          <w:tcPr>
            <w:tcW w:w="2969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7D62414B" w14:textId="77777777" w:rsidR="00D432CC" w:rsidRPr="00AA2803" w:rsidRDefault="00D432CC" w:rsidP="00D432CC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6245" w:type="dxa"/>
            <w:gridSpan w:val="8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3D6FD67A" w14:textId="77777777" w:rsidR="00D432CC" w:rsidRPr="00AA2803" w:rsidRDefault="00D432CC" w:rsidP="00D432CC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包含列</w:t>
            </w:r>
          </w:p>
        </w:tc>
      </w:tr>
      <w:tr w:rsidR="00191C4F" w:rsidRPr="00AA2803" w14:paraId="1F957A2B" w14:textId="77777777" w:rsidTr="00C97793">
        <w:trPr>
          <w:trHeight w:val="231"/>
        </w:trPr>
        <w:tc>
          <w:tcPr>
            <w:tcW w:w="533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D2CCBB5" w14:textId="77777777" w:rsidR="00191C4F" w:rsidRPr="00AA2803" w:rsidRDefault="00191C4F" w:rsidP="00191C4F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2969" w:type="dxa"/>
            <w:gridSpan w:val="4"/>
            <w:tcBorders>
              <w:left w:val="single" w:sz="4" w:space="0" w:color="auto"/>
            </w:tcBorders>
          </w:tcPr>
          <w:p w14:paraId="0A8F90E2" w14:textId="72A18ECC" w:rsidR="00191C4F" w:rsidRPr="00AA2803" w:rsidRDefault="00191C4F" w:rsidP="00191C4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PK_</w:t>
            </w:r>
            <w:r>
              <w:rPr>
                <w:rFonts w:ascii="新宋体" w:eastAsia="新宋体" w:hAnsi="新宋体"/>
                <w:szCs w:val="22"/>
              </w:rPr>
              <w:t>SWITCH_SCAN</w:t>
            </w:r>
          </w:p>
        </w:tc>
        <w:tc>
          <w:tcPr>
            <w:tcW w:w="6245" w:type="dxa"/>
            <w:gridSpan w:val="8"/>
            <w:tcBorders>
              <w:left w:val="single" w:sz="4" w:space="0" w:color="auto"/>
            </w:tcBorders>
          </w:tcPr>
          <w:p w14:paraId="40B5F56F" w14:textId="4EAE38F2" w:rsidR="00191C4F" w:rsidRPr="00AA2803" w:rsidRDefault="00191C4F" w:rsidP="00191C4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OLD_PAY_FLOW</w:t>
            </w:r>
          </w:p>
        </w:tc>
      </w:tr>
      <w:tr w:rsidR="00D432CC" w:rsidRPr="00AA2803" w14:paraId="7AB25B2A" w14:textId="77777777" w:rsidTr="00C97793">
        <w:trPr>
          <w:trHeight w:val="231"/>
        </w:trPr>
        <w:tc>
          <w:tcPr>
            <w:tcW w:w="533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47C8B1A" w14:textId="77777777" w:rsidR="00D432CC" w:rsidRPr="00AA2803" w:rsidRDefault="00D432CC" w:rsidP="00D432CC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外键</w:t>
            </w:r>
          </w:p>
        </w:tc>
        <w:tc>
          <w:tcPr>
            <w:tcW w:w="2969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78F14939" w14:textId="77777777" w:rsidR="00D432CC" w:rsidRPr="00AA2803" w:rsidRDefault="00D432CC" w:rsidP="00D432CC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1990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5B92F54F" w14:textId="77777777" w:rsidR="00D432CC" w:rsidRPr="00AA2803" w:rsidRDefault="00D432CC" w:rsidP="00D432CC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  <w:tc>
          <w:tcPr>
            <w:tcW w:w="2123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2FD9BD3A" w14:textId="77777777" w:rsidR="00D432CC" w:rsidRPr="00AA2803" w:rsidRDefault="00D432CC" w:rsidP="00D432CC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参照表名</w:t>
            </w:r>
          </w:p>
        </w:tc>
        <w:tc>
          <w:tcPr>
            <w:tcW w:w="2132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4F3D38A1" w14:textId="77777777" w:rsidR="00D432CC" w:rsidRPr="00AA2803" w:rsidRDefault="00D432CC" w:rsidP="00D432CC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</w:tr>
      <w:tr w:rsidR="00D432CC" w:rsidRPr="00AA2803" w14:paraId="7B55E4AC" w14:textId="77777777" w:rsidTr="00C97793">
        <w:trPr>
          <w:trHeight w:val="231"/>
        </w:trPr>
        <w:tc>
          <w:tcPr>
            <w:tcW w:w="533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76062EE" w14:textId="77777777" w:rsidR="00D432CC" w:rsidRPr="00AA2803" w:rsidRDefault="00D432CC" w:rsidP="00D432CC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2969" w:type="dxa"/>
            <w:gridSpan w:val="4"/>
            <w:tcBorders>
              <w:left w:val="single" w:sz="4" w:space="0" w:color="auto"/>
            </w:tcBorders>
          </w:tcPr>
          <w:p w14:paraId="37C003ED" w14:textId="77777777" w:rsidR="00D432CC" w:rsidRPr="00AA2803" w:rsidRDefault="00D432CC" w:rsidP="00D432CC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990" w:type="dxa"/>
            <w:gridSpan w:val="2"/>
            <w:tcBorders>
              <w:left w:val="single" w:sz="4" w:space="0" w:color="auto"/>
            </w:tcBorders>
          </w:tcPr>
          <w:p w14:paraId="5C636F2A" w14:textId="77777777" w:rsidR="00D432CC" w:rsidRPr="00AA2803" w:rsidRDefault="00D432CC" w:rsidP="00D432CC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123" w:type="dxa"/>
            <w:gridSpan w:val="4"/>
            <w:tcBorders>
              <w:left w:val="single" w:sz="4" w:space="0" w:color="auto"/>
            </w:tcBorders>
          </w:tcPr>
          <w:p w14:paraId="6DAC96D1" w14:textId="77777777" w:rsidR="00D432CC" w:rsidRPr="00AA2803" w:rsidRDefault="00D432CC" w:rsidP="00D432CC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132" w:type="dxa"/>
            <w:gridSpan w:val="2"/>
            <w:tcBorders>
              <w:left w:val="single" w:sz="4" w:space="0" w:color="auto"/>
            </w:tcBorders>
          </w:tcPr>
          <w:p w14:paraId="1122B3BC" w14:textId="77777777" w:rsidR="00D432CC" w:rsidRPr="00AA2803" w:rsidRDefault="00D432CC" w:rsidP="00D432CC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D432CC" w:rsidRPr="00AA2803" w14:paraId="5D595168" w14:textId="77777777" w:rsidTr="00C97793">
        <w:trPr>
          <w:trHeight w:val="231"/>
        </w:trPr>
        <w:tc>
          <w:tcPr>
            <w:tcW w:w="533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9328F39" w14:textId="77777777" w:rsidR="00D432CC" w:rsidRPr="00AA2803" w:rsidRDefault="00D432CC" w:rsidP="00D432CC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索引</w:t>
            </w:r>
          </w:p>
        </w:tc>
        <w:tc>
          <w:tcPr>
            <w:tcW w:w="2969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13AD578D" w14:textId="77777777" w:rsidR="00D432CC" w:rsidRPr="00AA2803" w:rsidRDefault="00D432CC" w:rsidP="00D432CC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3118" w:type="dxa"/>
            <w:gridSpan w:val="3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7C046787" w14:textId="77777777" w:rsidR="00D432CC" w:rsidRPr="00AA2803" w:rsidRDefault="00D432CC" w:rsidP="00D432CC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  <w:tc>
          <w:tcPr>
            <w:tcW w:w="3127" w:type="dxa"/>
            <w:gridSpan w:val="5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5004A5CC" w14:textId="77777777" w:rsidR="00D432CC" w:rsidRPr="00AA2803" w:rsidRDefault="00D432CC" w:rsidP="00D432CC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类型</w:t>
            </w:r>
          </w:p>
        </w:tc>
      </w:tr>
      <w:tr w:rsidR="00D432CC" w:rsidRPr="00AA2803" w14:paraId="3BFF3674" w14:textId="77777777" w:rsidTr="00C97793">
        <w:trPr>
          <w:trHeight w:val="231"/>
        </w:trPr>
        <w:tc>
          <w:tcPr>
            <w:tcW w:w="533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694FBDE" w14:textId="77777777" w:rsidR="00D432CC" w:rsidRPr="00AA2803" w:rsidRDefault="00D432CC" w:rsidP="00D432CC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2969" w:type="dxa"/>
            <w:gridSpan w:val="4"/>
            <w:tcBorders>
              <w:left w:val="single" w:sz="4" w:space="0" w:color="auto"/>
            </w:tcBorders>
          </w:tcPr>
          <w:p w14:paraId="5C8F3B81" w14:textId="77777777" w:rsidR="00D432CC" w:rsidRPr="00AA2803" w:rsidRDefault="00D432CC" w:rsidP="00D432CC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118" w:type="dxa"/>
            <w:gridSpan w:val="3"/>
            <w:tcBorders>
              <w:left w:val="single" w:sz="4" w:space="0" w:color="auto"/>
            </w:tcBorders>
          </w:tcPr>
          <w:p w14:paraId="7DEAA51E" w14:textId="77777777" w:rsidR="00D432CC" w:rsidRPr="00AA2803" w:rsidRDefault="00D432CC" w:rsidP="00D432CC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127" w:type="dxa"/>
            <w:gridSpan w:val="5"/>
            <w:tcBorders>
              <w:left w:val="single" w:sz="4" w:space="0" w:color="auto"/>
            </w:tcBorders>
          </w:tcPr>
          <w:p w14:paraId="2DCD6743" w14:textId="77777777" w:rsidR="00D432CC" w:rsidRPr="00AA2803" w:rsidRDefault="00D432CC" w:rsidP="00D432CC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D432CC" w:rsidRPr="00AA2803" w14:paraId="22905496" w14:textId="77777777" w:rsidTr="00C97793">
        <w:tc>
          <w:tcPr>
            <w:tcW w:w="533" w:type="dxa"/>
            <w:gridSpan w:val="2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8D8D40F" w14:textId="77777777" w:rsidR="00D432CC" w:rsidRPr="00AA2803" w:rsidRDefault="00D432CC" w:rsidP="00D432CC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约束</w:t>
            </w:r>
          </w:p>
        </w:tc>
        <w:tc>
          <w:tcPr>
            <w:tcW w:w="9214" w:type="dxa"/>
            <w:gridSpan w:val="12"/>
            <w:tcBorders>
              <w:left w:val="single" w:sz="4" w:space="0" w:color="auto"/>
            </w:tcBorders>
          </w:tcPr>
          <w:p w14:paraId="414C2E13" w14:textId="77777777" w:rsidR="00D432CC" w:rsidRPr="00AA2803" w:rsidRDefault="00D432CC" w:rsidP="00D432CC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D432CC" w:rsidRPr="00AA2803" w14:paraId="45A82712" w14:textId="77777777" w:rsidTr="00C97793">
        <w:trPr>
          <w:trHeight w:val="231"/>
        </w:trPr>
        <w:tc>
          <w:tcPr>
            <w:tcW w:w="533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609D57D" w14:textId="77777777" w:rsidR="00D432CC" w:rsidRPr="00AA2803" w:rsidRDefault="00D432CC" w:rsidP="00D432CC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</w:t>
            </w: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124FCB78" w14:textId="77777777" w:rsidR="00D432CC" w:rsidRPr="00AA2803" w:rsidRDefault="00D432CC" w:rsidP="00D432CC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分区类型</w:t>
            </w:r>
          </w:p>
        </w:tc>
        <w:tc>
          <w:tcPr>
            <w:tcW w:w="1487" w:type="dxa"/>
            <w:gridSpan w:val="3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1A3D70C5" w14:textId="77777777" w:rsidR="00D432CC" w:rsidRPr="00AA2803" w:rsidRDefault="00D432CC" w:rsidP="00D432CC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分区字段</w:t>
            </w:r>
          </w:p>
        </w:tc>
        <w:tc>
          <w:tcPr>
            <w:tcW w:w="6239" w:type="dxa"/>
            <w:gridSpan w:val="7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421BF58E" w14:textId="77777777" w:rsidR="00D432CC" w:rsidRPr="00AA2803" w:rsidRDefault="00D432CC" w:rsidP="00D432CC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分区条件</w:t>
            </w:r>
          </w:p>
        </w:tc>
      </w:tr>
      <w:tr w:rsidR="00D432CC" w:rsidRPr="00AA2803" w14:paraId="6F26141D" w14:textId="77777777" w:rsidTr="00C97793">
        <w:trPr>
          <w:trHeight w:val="231"/>
        </w:trPr>
        <w:tc>
          <w:tcPr>
            <w:tcW w:w="533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EEFB940" w14:textId="77777777" w:rsidR="00D432CC" w:rsidRPr="00AA2803" w:rsidRDefault="00D432CC" w:rsidP="00D432CC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</w:tcPr>
          <w:p w14:paraId="2DA2B2AE" w14:textId="77777777" w:rsidR="00D432CC" w:rsidRPr="00AA2803" w:rsidRDefault="00D432CC" w:rsidP="00D432CC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主分区</w:t>
            </w:r>
          </w:p>
        </w:tc>
        <w:tc>
          <w:tcPr>
            <w:tcW w:w="1487" w:type="dxa"/>
            <w:gridSpan w:val="3"/>
            <w:tcBorders>
              <w:left w:val="single" w:sz="4" w:space="0" w:color="auto"/>
            </w:tcBorders>
          </w:tcPr>
          <w:p w14:paraId="55AD7C4D" w14:textId="77777777" w:rsidR="00D432CC" w:rsidRPr="00AA2803" w:rsidRDefault="00D432CC" w:rsidP="00D432CC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6239" w:type="dxa"/>
            <w:gridSpan w:val="7"/>
            <w:tcBorders>
              <w:left w:val="single" w:sz="4" w:space="0" w:color="auto"/>
            </w:tcBorders>
          </w:tcPr>
          <w:p w14:paraId="7B866D8F" w14:textId="77777777" w:rsidR="00D432CC" w:rsidRPr="00AA2803" w:rsidRDefault="00D432CC" w:rsidP="00D432CC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D432CC" w:rsidRPr="00AA2803" w14:paraId="64BABF20" w14:textId="77777777" w:rsidTr="00C97793">
        <w:trPr>
          <w:trHeight w:val="231"/>
        </w:trPr>
        <w:tc>
          <w:tcPr>
            <w:tcW w:w="533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2DE7E78" w14:textId="77777777" w:rsidR="00D432CC" w:rsidRPr="00AA2803" w:rsidRDefault="00D432CC" w:rsidP="00D432CC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</w:tcPr>
          <w:p w14:paraId="4CA684A7" w14:textId="77777777" w:rsidR="00D432CC" w:rsidRPr="00AA2803" w:rsidRDefault="00D432CC" w:rsidP="00D432CC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子分区</w:t>
            </w:r>
          </w:p>
        </w:tc>
        <w:tc>
          <w:tcPr>
            <w:tcW w:w="1487" w:type="dxa"/>
            <w:gridSpan w:val="3"/>
            <w:tcBorders>
              <w:left w:val="single" w:sz="4" w:space="0" w:color="auto"/>
            </w:tcBorders>
          </w:tcPr>
          <w:p w14:paraId="2B3BEA50" w14:textId="77777777" w:rsidR="00D432CC" w:rsidRPr="00AA2803" w:rsidRDefault="00D432CC" w:rsidP="00D432CC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6239" w:type="dxa"/>
            <w:gridSpan w:val="7"/>
            <w:tcBorders>
              <w:left w:val="single" w:sz="4" w:space="0" w:color="auto"/>
            </w:tcBorders>
          </w:tcPr>
          <w:p w14:paraId="3498CB44" w14:textId="77777777" w:rsidR="00D432CC" w:rsidRPr="00AA2803" w:rsidRDefault="00D432CC" w:rsidP="00D432CC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</w:tbl>
    <w:p w14:paraId="6B431D24" w14:textId="77777777" w:rsidR="0034628C" w:rsidRDefault="0034628C" w:rsidP="0034628C"/>
    <w:p w14:paraId="5B551770" w14:textId="572E44D7" w:rsidR="0034628C" w:rsidRPr="00AA2803" w:rsidRDefault="0034628C" w:rsidP="0034628C">
      <w:pPr>
        <w:pStyle w:val="4"/>
      </w:pPr>
      <w:r>
        <w:rPr>
          <w:rFonts w:hint="eastAsia"/>
        </w:rPr>
        <w:t>旧票兑奖</w:t>
      </w:r>
      <w:r w:rsidR="00131482">
        <w:rPr>
          <w:rFonts w:hint="eastAsia"/>
        </w:rPr>
        <w:t>子表</w:t>
      </w:r>
      <w:r w:rsidRPr="00AA2803">
        <w:rPr>
          <w:rFonts w:hint="eastAsia"/>
        </w:rPr>
        <w:t>（</w:t>
      </w:r>
      <w:r>
        <w:t>SWITCH</w:t>
      </w:r>
      <w:r w:rsidRPr="00AA2803">
        <w:rPr>
          <w:rFonts w:hint="eastAsia"/>
        </w:rPr>
        <w:t>_</w:t>
      </w:r>
      <w:r w:rsidR="00131482">
        <w:t>SCAN_DETAIL</w:t>
      </w:r>
      <w:r w:rsidRPr="00AA2803">
        <w:rPr>
          <w:rFonts w:hint="eastAsia"/>
        </w:rPr>
        <w:t>）</w:t>
      </w: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91"/>
        <w:gridCol w:w="142"/>
        <w:gridCol w:w="698"/>
        <w:gridCol w:w="790"/>
        <w:gridCol w:w="1376"/>
        <w:gridCol w:w="2095"/>
        <w:gridCol w:w="1128"/>
        <w:gridCol w:w="288"/>
        <w:gridCol w:w="562"/>
        <w:gridCol w:w="145"/>
        <w:gridCol w:w="564"/>
        <w:gridCol w:w="1568"/>
      </w:tblGrid>
      <w:tr w:rsidR="0034628C" w:rsidRPr="00AA2803" w14:paraId="332B2215" w14:textId="77777777" w:rsidTr="00C97793">
        <w:tc>
          <w:tcPr>
            <w:tcW w:w="1231" w:type="dxa"/>
            <w:gridSpan w:val="3"/>
            <w:shd w:val="clear" w:color="auto" w:fill="C0C0C0"/>
          </w:tcPr>
          <w:p w14:paraId="6A7110A2" w14:textId="77777777" w:rsidR="0034628C" w:rsidRPr="00AA2803" w:rsidRDefault="0034628C" w:rsidP="00C9779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汉字注解</w:t>
            </w:r>
          </w:p>
        </w:tc>
        <w:tc>
          <w:tcPr>
            <w:tcW w:w="4261" w:type="dxa"/>
            <w:gridSpan w:val="3"/>
            <w:shd w:val="clear" w:color="auto" w:fill="auto"/>
          </w:tcPr>
          <w:p w14:paraId="0E97F4BD" w14:textId="234DDAE6" w:rsidR="0034628C" w:rsidRPr="00AA2803" w:rsidRDefault="0034628C" w:rsidP="00131482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>
              <w:rPr>
                <w:rFonts w:ascii="新宋体" w:eastAsia="新宋体" w:hAnsi="新宋体" w:hint="eastAsia"/>
                <w:b/>
                <w:sz w:val="24"/>
                <w:szCs w:val="22"/>
              </w:rPr>
              <w:t>旧票兑奖</w:t>
            </w:r>
            <w:r w:rsidR="00131482">
              <w:rPr>
                <w:rFonts w:ascii="新宋体" w:eastAsia="新宋体" w:hAnsi="新宋体" w:hint="eastAsia"/>
                <w:b/>
                <w:sz w:val="24"/>
                <w:szCs w:val="22"/>
              </w:rPr>
              <w:t>子</w:t>
            </w:r>
            <w:r>
              <w:rPr>
                <w:rFonts w:ascii="新宋体" w:eastAsia="新宋体" w:hAnsi="新宋体" w:hint="eastAsia"/>
                <w:b/>
                <w:sz w:val="24"/>
                <w:szCs w:val="22"/>
              </w:rPr>
              <w:t>表</w:t>
            </w:r>
          </w:p>
        </w:tc>
        <w:tc>
          <w:tcPr>
            <w:tcW w:w="1416" w:type="dxa"/>
            <w:gridSpan w:val="2"/>
            <w:shd w:val="clear" w:color="auto" w:fill="C0C0C0"/>
          </w:tcPr>
          <w:p w14:paraId="7694C0FC" w14:textId="77777777" w:rsidR="0034628C" w:rsidRPr="00AA2803" w:rsidRDefault="0034628C" w:rsidP="00C9779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表名</w:t>
            </w:r>
          </w:p>
        </w:tc>
        <w:tc>
          <w:tcPr>
            <w:tcW w:w="2839" w:type="dxa"/>
            <w:gridSpan w:val="4"/>
            <w:shd w:val="clear" w:color="auto" w:fill="auto"/>
          </w:tcPr>
          <w:p w14:paraId="43BC8AF1" w14:textId="0E80E55B" w:rsidR="0034628C" w:rsidRPr="00AA2803" w:rsidRDefault="00131482" w:rsidP="00C9779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>
              <w:rPr>
                <w:rFonts w:ascii="新宋体" w:eastAsia="新宋体" w:hAnsi="新宋体"/>
                <w:b/>
                <w:sz w:val="24"/>
                <w:szCs w:val="22"/>
              </w:rPr>
              <w:t>SWITCH_SCAN_DETAIL</w:t>
            </w:r>
          </w:p>
        </w:tc>
      </w:tr>
      <w:tr w:rsidR="0034628C" w:rsidRPr="00AA2803" w14:paraId="126F396F" w14:textId="77777777" w:rsidTr="00423CCC">
        <w:tc>
          <w:tcPr>
            <w:tcW w:w="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horzCross" w:color="auto" w:fill="C0C0C0"/>
          </w:tcPr>
          <w:p w14:paraId="18C75400" w14:textId="77777777" w:rsidR="0034628C" w:rsidRPr="00AA2803" w:rsidRDefault="0034628C" w:rsidP="00C9779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</w:p>
        </w:tc>
        <w:tc>
          <w:tcPr>
            <w:tcW w:w="3006" w:type="dxa"/>
            <w:gridSpan w:val="4"/>
            <w:tcBorders>
              <w:left w:val="single" w:sz="4" w:space="0" w:color="auto"/>
            </w:tcBorders>
            <w:shd w:val="clear" w:color="auto" w:fill="C0C0C0"/>
          </w:tcPr>
          <w:p w14:paraId="31EE4BB5" w14:textId="77777777" w:rsidR="0034628C" w:rsidRPr="00AA2803" w:rsidRDefault="0034628C" w:rsidP="00C9779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字段名称</w:t>
            </w:r>
          </w:p>
        </w:tc>
        <w:tc>
          <w:tcPr>
            <w:tcW w:w="2095" w:type="dxa"/>
            <w:shd w:val="clear" w:color="auto" w:fill="C0C0C0"/>
          </w:tcPr>
          <w:p w14:paraId="1DDB3214" w14:textId="77777777" w:rsidR="0034628C" w:rsidRPr="00AA2803" w:rsidRDefault="0034628C" w:rsidP="00C9779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字段命名</w:t>
            </w:r>
          </w:p>
        </w:tc>
        <w:tc>
          <w:tcPr>
            <w:tcW w:w="1978" w:type="dxa"/>
            <w:gridSpan w:val="3"/>
            <w:shd w:val="clear" w:color="auto" w:fill="C0C0C0"/>
          </w:tcPr>
          <w:p w14:paraId="7D1CDC23" w14:textId="77777777" w:rsidR="0034628C" w:rsidRPr="00AA2803" w:rsidRDefault="0034628C" w:rsidP="00C9779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类型</w:t>
            </w:r>
          </w:p>
        </w:tc>
        <w:tc>
          <w:tcPr>
            <w:tcW w:w="709" w:type="dxa"/>
            <w:gridSpan w:val="2"/>
            <w:shd w:val="clear" w:color="auto" w:fill="C0C0C0"/>
          </w:tcPr>
          <w:p w14:paraId="573637BB" w14:textId="77777777" w:rsidR="0034628C" w:rsidRPr="00AA2803" w:rsidRDefault="0034628C" w:rsidP="00C9779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非空</w:t>
            </w:r>
          </w:p>
        </w:tc>
        <w:tc>
          <w:tcPr>
            <w:tcW w:w="1568" w:type="dxa"/>
            <w:shd w:val="clear" w:color="auto" w:fill="C0C0C0"/>
          </w:tcPr>
          <w:p w14:paraId="5604D514" w14:textId="77777777" w:rsidR="0034628C" w:rsidRPr="00AA2803" w:rsidRDefault="0034628C" w:rsidP="00C9779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默认</w:t>
            </w:r>
          </w:p>
        </w:tc>
      </w:tr>
      <w:tr w:rsidR="00B416B1" w:rsidRPr="00AA2803" w14:paraId="703D8296" w14:textId="77777777" w:rsidTr="00423CCC">
        <w:tc>
          <w:tcPr>
            <w:tcW w:w="391" w:type="dxa"/>
            <w:tcBorders>
              <w:top w:val="single" w:sz="4" w:space="0" w:color="auto"/>
            </w:tcBorders>
          </w:tcPr>
          <w:p w14:paraId="4FFB10A5" w14:textId="77777777" w:rsidR="00B416B1" w:rsidRPr="00AA2803" w:rsidRDefault="00B416B1" w:rsidP="00CA6B36">
            <w:pPr>
              <w:pStyle w:val="af"/>
              <w:numPr>
                <w:ilvl w:val="0"/>
                <w:numId w:val="95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006" w:type="dxa"/>
            <w:gridSpan w:val="4"/>
          </w:tcPr>
          <w:p w14:paraId="6DBA620E" w14:textId="136C2D76" w:rsidR="00B416B1" w:rsidRPr="00AA2803" w:rsidRDefault="00B416B1" w:rsidP="00B416B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旧票兑奖</w:t>
            </w:r>
            <w:r w:rsidRPr="00AA2803">
              <w:rPr>
                <w:rFonts w:ascii="新宋体" w:eastAsia="新宋体" w:hAnsi="新宋体" w:hint="eastAsia"/>
                <w:szCs w:val="22"/>
              </w:rPr>
              <w:t>序号</w:t>
            </w:r>
          </w:p>
        </w:tc>
        <w:tc>
          <w:tcPr>
            <w:tcW w:w="2095" w:type="dxa"/>
          </w:tcPr>
          <w:p w14:paraId="2250A44E" w14:textId="657C7F09" w:rsidR="00B416B1" w:rsidRPr="00AA2803" w:rsidRDefault="00B416B1" w:rsidP="00B416B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OLD_PAY_FLOW</w:t>
            </w:r>
          </w:p>
        </w:tc>
        <w:tc>
          <w:tcPr>
            <w:tcW w:w="1978" w:type="dxa"/>
            <w:gridSpan w:val="3"/>
          </w:tcPr>
          <w:p w14:paraId="0ABC0980" w14:textId="64A47DF6" w:rsidR="00B416B1" w:rsidRPr="00AA2803" w:rsidRDefault="00B416B1" w:rsidP="00B416B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CHAR(24)</w:t>
            </w:r>
          </w:p>
        </w:tc>
        <w:tc>
          <w:tcPr>
            <w:tcW w:w="709" w:type="dxa"/>
            <w:gridSpan w:val="2"/>
          </w:tcPr>
          <w:p w14:paraId="6AC519B6" w14:textId="1A24303C" w:rsidR="00B416B1" w:rsidRPr="00AA2803" w:rsidRDefault="00B416B1" w:rsidP="00B416B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26784D62" w14:textId="77777777" w:rsidR="00B416B1" w:rsidRPr="00AA2803" w:rsidRDefault="00B416B1" w:rsidP="00B416B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B416B1" w:rsidRPr="00AA2803" w14:paraId="7EFE46ED" w14:textId="77777777" w:rsidTr="00423CCC">
        <w:tc>
          <w:tcPr>
            <w:tcW w:w="391" w:type="dxa"/>
            <w:tcBorders>
              <w:top w:val="single" w:sz="4" w:space="0" w:color="auto"/>
            </w:tcBorders>
          </w:tcPr>
          <w:p w14:paraId="692D0E1F" w14:textId="77777777" w:rsidR="00B416B1" w:rsidRPr="00AA2803" w:rsidRDefault="00B416B1" w:rsidP="00CA6B36">
            <w:pPr>
              <w:pStyle w:val="af"/>
              <w:numPr>
                <w:ilvl w:val="0"/>
                <w:numId w:val="95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006" w:type="dxa"/>
            <w:gridSpan w:val="4"/>
          </w:tcPr>
          <w:p w14:paraId="0083B579" w14:textId="248AFEF1" w:rsidR="00B416B1" w:rsidRDefault="00B416B1" w:rsidP="00B416B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旧票明细序号</w:t>
            </w:r>
          </w:p>
        </w:tc>
        <w:tc>
          <w:tcPr>
            <w:tcW w:w="2095" w:type="dxa"/>
          </w:tcPr>
          <w:p w14:paraId="57D5A03F" w14:textId="4F42804A" w:rsidR="00B416B1" w:rsidRPr="00AA2803" w:rsidRDefault="00B416B1" w:rsidP="00B416B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/>
                <w:szCs w:val="22"/>
              </w:rPr>
              <w:t>OLD_PAY_SEQ</w:t>
            </w:r>
          </w:p>
        </w:tc>
        <w:tc>
          <w:tcPr>
            <w:tcW w:w="1978" w:type="dxa"/>
            <w:gridSpan w:val="3"/>
          </w:tcPr>
          <w:p w14:paraId="3971810E" w14:textId="42EC0845" w:rsidR="00B416B1" w:rsidRPr="00AA2803" w:rsidRDefault="00B416B1" w:rsidP="00B416B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CHAR(24)</w:t>
            </w:r>
          </w:p>
        </w:tc>
        <w:tc>
          <w:tcPr>
            <w:tcW w:w="709" w:type="dxa"/>
            <w:gridSpan w:val="2"/>
          </w:tcPr>
          <w:p w14:paraId="5270D82B" w14:textId="077D23FE" w:rsidR="00B416B1" w:rsidRPr="00AA2803" w:rsidRDefault="00B416B1" w:rsidP="00B416B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4E21BA8B" w14:textId="77777777" w:rsidR="00B416B1" w:rsidRPr="00AA2803" w:rsidRDefault="00B416B1" w:rsidP="00B416B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B416B1" w:rsidRPr="00AA2803" w14:paraId="666047C5" w14:textId="77777777" w:rsidTr="00423CCC">
        <w:tc>
          <w:tcPr>
            <w:tcW w:w="391" w:type="dxa"/>
            <w:tcBorders>
              <w:top w:val="single" w:sz="4" w:space="0" w:color="auto"/>
            </w:tcBorders>
          </w:tcPr>
          <w:p w14:paraId="02C7BA78" w14:textId="77777777" w:rsidR="00B416B1" w:rsidRPr="00AA2803" w:rsidRDefault="00B416B1" w:rsidP="00CA6B36">
            <w:pPr>
              <w:pStyle w:val="af"/>
              <w:numPr>
                <w:ilvl w:val="0"/>
                <w:numId w:val="95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006" w:type="dxa"/>
            <w:gridSpan w:val="4"/>
          </w:tcPr>
          <w:p w14:paraId="43493861" w14:textId="77777777" w:rsidR="00B416B1" w:rsidRPr="00AA2803" w:rsidRDefault="00B416B1" w:rsidP="00B416B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兑奖时间</w:t>
            </w:r>
          </w:p>
        </w:tc>
        <w:tc>
          <w:tcPr>
            <w:tcW w:w="2095" w:type="dxa"/>
          </w:tcPr>
          <w:p w14:paraId="6B04B036" w14:textId="45F2D707" w:rsidR="00B416B1" w:rsidRPr="00AA2803" w:rsidRDefault="00B416B1" w:rsidP="00B416B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PAID_TIME</w:t>
            </w:r>
          </w:p>
        </w:tc>
        <w:tc>
          <w:tcPr>
            <w:tcW w:w="1978" w:type="dxa"/>
            <w:gridSpan w:val="3"/>
          </w:tcPr>
          <w:p w14:paraId="2DE909B2" w14:textId="102FF998" w:rsidR="00B416B1" w:rsidRPr="00AA2803" w:rsidRDefault="00B416B1" w:rsidP="00B416B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DATE</w:t>
            </w:r>
          </w:p>
        </w:tc>
        <w:tc>
          <w:tcPr>
            <w:tcW w:w="709" w:type="dxa"/>
            <w:gridSpan w:val="2"/>
          </w:tcPr>
          <w:p w14:paraId="6025B1BA" w14:textId="2E902398" w:rsidR="00B416B1" w:rsidRPr="00AA2803" w:rsidRDefault="00B416B1" w:rsidP="00B416B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21201207" w14:textId="77777777" w:rsidR="00B416B1" w:rsidRPr="00AA2803" w:rsidRDefault="00B416B1" w:rsidP="00B416B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B416B1" w:rsidRPr="00AA2803" w14:paraId="689DF103" w14:textId="77777777" w:rsidTr="00423CCC">
        <w:tc>
          <w:tcPr>
            <w:tcW w:w="391" w:type="dxa"/>
            <w:tcBorders>
              <w:top w:val="single" w:sz="4" w:space="0" w:color="auto"/>
            </w:tcBorders>
          </w:tcPr>
          <w:p w14:paraId="16AE375F" w14:textId="77777777" w:rsidR="00B416B1" w:rsidRPr="00AA2803" w:rsidRDefault="00B416B1" w:rsidP="00CA6B36">
            <w:pPr>
              <w:pStyle w:val="af"/>
              <w:numPr>
                <w:ilvl w:val="0"/>
                <w:numId w:val="95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006" w:type="dxa"/>
            <w:gridSpan w:val="4"/>
          </w:tcPr>
          <w:p w14:paraId="348EF315" w14:textId="77777777" w:rsidR="00B416B1" w:rsidRPr="00AA2803" w:rsidRDefault="00B416B1" w:rsidP="00B416B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兑奖人</w:t>
            </w:r>
          </w:p>
        </w:tc>
        <w:tc>
          <w:tcPr>
            <w:tcW w:w="2095" w:type="dxa"/>
          </w:tcPr>
          <w:p w14:paraId="6B102F9D" w14:textId="65D50675" w:rsidR="00B416B1" w:rsidRPr="00AA2803" w:rsidRDefault="00B416B1" w:rsidP="00B416B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PAID_ADMIN</w:t>
            </w:r>
          </w:p>
        </w:tc>
        <w:tc>
          <w:tcPr>
            <w:tcW w:w="1978" w:type="dxa"/>
            <w:gridSpan w:val="3"/>
          </w:tcPr>
          <w:p w14:paraId="66FF82B5" w14:textId="3865AAF1" w:rsidR="00B416B1" w:rsidRPr="00AA2803" w:rsidRDefault="00B416B1" w:rsidP="00B416B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NUMBER(4)</w:t>
            </w:r>
          </w:p>
        </w:tc>
        <w:tc>
          <w:tcPr>
            <w:tcW w:w="709" w:type="dxa"/>
            <w:gridSpan w:val="2"/>
          </w:tcPr>
          <w:p w14:paraId="73465083" w14:textId="6AB25821" w:rsidR="00B416B1" w:rsidRPr="00AA2803" w:rsidRDefault="00B416B1" w:rsidP="00B416B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6B8BADF8" w14:textId="77777777" w:rsidR="00B416B1" w:rsidRPr="00AA2803" w:rsidRDefault="00B416B1" w:rsidP="00B416B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B416B1" w:rsidRPr="00AA2803" w14:paraId="775B25C2" w14:textId="77777777" w:rsidTr="00423CCC">
        <w:tc>
          <w:tcPr>
            <w:tcW w:w="391" w:type="dxa"/>
            <w:tcBorders>
              <w:top w:val="single" w:sz="4" w:space="0" w:color="auto"/>
            </w:tcBorders>
          </w:tcPr>
          <w:p w14:paraId="0E33EBEA" w14:textId="77777777" w:rsidR="00B416B1" w:rsidRPr="00AA2803" w:rsidRDefault="00B416B1" w:rsidP="00CA6B36">
            <w:pPr>
              <w:pStyle w:val="af"/>
              <w:numPr>
                <w:ilvl w:val="0"/>
                <w:numId w:val="95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006" w:type="dxa"/>
            <w:gridSpan w:val="4"/>
          </w:tcPr>
          <w:p w14:paraId="78EE3217" w14:textId="77777777" w:rsidR="00B416B1" w:rsidRDefault="00B416B1" w:rsidP="00B416B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所属机构</w:t>
            </w:r>
          </w:p>
        </w:tc>
        <w:tc>
          <w:tcPr>
            <w:tcW w:w="2095" w:type="dxa"/>
          </w:tcPr>
          <w:p w14:paraId="6504A480" w14:textId="2F5BC3BB" w:rsidR="00B416B1" w:rsidRPr="00AA2803" w:rsidRDefault="00B416B1" w:rsidP="00B416B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PAID_ORG</w:t>
            </w:r>
          </w:p>
        </w:tc>
        <w:tc>
          <w:tcPr>
            <w:tcW w:w="1978" w:type="dxa"/>
            <w:gridSpan w:val="3"/>
          </w:tcPr>
          <w:p w14:paraId="7E279DFC" w14:textId="6E70B127" w:rsidR="00B416B1" w:rsidRPr="00AA2803" w:rsidRDefault="00B416B1" w:rsidP="00B416B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CHAR(</w:t>
            </w:r>
            <w:r w:rsidRPr="00AA2803">
              <w:rPr>
                <w:rFonts w:ascii="新宋体" w:eastAsia="新宋体" w:hAnsi="新宋体" w:hint="eastAsia"/>
                <w:szCs w:val="22"/>
              </w:rPr>
              <w:t>2</w:t>
            </w:r>
            <w:r w:rsidRPr="00AA2803">
              <w:rPr>
                <w:rFonts w:ascii="新宋体" w:eastAsia="新宋体" w:hAnsi="新宋体"/>
                <w:szCs w:val="22"/>
              </w:rPr>
              <w:t>)</w:t>
            </w:r>
          </w:p>
        </w:tc>
        <w:tc>
          <w:tcPr>
            <w:tcW w:w="709" w:type="dxa"/>
            <w:gridSpan w:val="2"/>
          </w:tcPr>
          <w:p w14:paraId="50E4C46E" w14:textId="0EBAC1CD" w:rsidR="00B416B1" w:rsidRPr="00AA2803" w:rsidRDefault="00B416B1" w:rsidP="00B416B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7350A1C6" w14:textId="77777777" w:rsidR="00B416B1" w:rsidRPr="00AA2803" w:rsidRDefault="00B416B1" w:rsidP="00B416B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B416B1" w:rsidRPr="00AA2803" w14:paraId="5C8E201C" w14:textId="77777777" w:rsidTr="00423CCC">
        <w:tc>
          <w:tcPr>
            <w:tcW w:w="391" w:type="dxa"/>
            <w:tcBorders>
              <w:top w:val="single" w:sz="4" w:space="0" w:color="auto"/>
            </w:tcBorders>
          </w:tcPr>
          <w:p w14:paraId="7EC474FD" w14:textId="77777777" w:rsidR="00B416B1" w:rsidRPr="00AA2803" w:rsidRDefault="00B416B1" w:rsidP="00CA6B36">
            <w:pPr>
              <w:pStyle w:val="af"/>
              <w:numPr>
                <w:ilvl w:val="0"/>
                <w:numId w:val="95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006" w:type="dxa"/>
            <w:gridSpan w:val="4"/>
          </w:tcPr>
          <w:p w14:paraId="51C9154E" w14:textId="70688A3D" w:rsidR="00B416B1" w:rsidRDefault="00B416B1" w:rsidP="00B416B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方案编码</w:t>
            </w:r>
          </w:p>
        </w:tc>
        <w:tc>
          <w:tcPr>
            <w:tcW w:w="2095" w:type="dxa"/>
          </w:tcPr>
          <w:p w14:paraId="2A4333DE" w14:textId="758C4CA7" w:rsidR="00B416B1" w:rsidRPr="00AA2803" w:rsidRDefault="00B416B1" w:rsidP="00B416B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PLAN_CODE</w:t>
            </w:r>
          </w:p>
        </w:tc>
        <w:tc>
          <w:tcPr>
            <w:tcW w:w="1978" w:type="dxa"/>
            <w:gridSpan w:val="3"/>
          </w:tcPr>
          <w:p w14:paraId="6F29A004" w14:textId="2265A4AC" w:rsidR="00B416B1" w:rsidRPr="00AA2803" w:rsidRDefault="00B416B1" w:rsidP="00B416B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VARCHAR2(10)</w:t>
            </w:r>
          </w:p>
        </w:tc>
        <w:tc>
          <w:tcPr>
            <w:tcW w:w="709" w:type="dxa"/>
            <w:gridSpan w:val="2"/>
          </w:tcPr>
          <w:p w14:paraId="2AECA786" w14:textId="5D50946E" w:rsidR="00B416B1" w:rsidRPr="00AA2803" w:rsidRDefault="00B416B1" w:rsidP="00B416B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53E39313" w14:textId="77777777" w:rsidR="00B416B1" w:rsidRPr="00AA2803" w:rsidRDefault="00B416B1" w:rsidP="00B416B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B416B1" w:rsidRPr="00AA2803" w14:paraId="2C0FE836" w14:textId="77777777" w:rsidTr="00423CCC">
        <w:tc>
          <w:tcPr>
            <w:tcW w:w="391" w:type="dxa"/>
            <w:tcBorders>
              <w:top w:val="single" w:sz="4" w:space="0" w:color="auto"/>
            </w:tcBorders>
          </w:tcPr>
          <w:p w14:paraId="3FADAC49" w14:textId="77777777" w:rsidR="00B416B1" w:rsidRPr="00AA2803" w:rsidRDefault="00B416B1" w:rsidP="00CA6B36">
            <w:pPr>
              <w:pStyle w:val="af"/>
              <w:numPr>
                <w:ilvl w:val="0"/>
                <w:numId w:val="95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006" w:type="dxa"/>
            <w:gridSpan w:val="4"/>
          </w:tcPr>
          <w:p w14:paraId="04B743E4" w14:textId="16DDDE37" w:rsidR="00B416B1" w:rsidRDefault="00B416B1" w:rsidP="00B416B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批次</w:t>
            </w:r>
          </w:p>
        </w:tc>
        <w:tc>
          <w:tcPr>
            <w:tcW w:w="2095" w:type="dxa"/>
          </w:tcPr>
          <w:p w14:paraId="05B42D5E" w14:textId="58A290B6" w:rsidR="00B416B1" w:rsidRPr="00AA2803" w:rsidRDefault="00B416B1" w:rsidP="00B416B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BATCH</w:t>
            </w:r>
            <w:r w:rsidRPr="00AA2803">
              <w:rPr>
                <w:rFonts w:ascii="新宋体" w:eastAsia="新宋体" w:hAnsi="新宋体"/>
                <w:szCs w:val="22"/>
              </w:rPr>
              <w:t>_NO</w:t>
            </w:r>
          </w:p>
        </w:tc>
        <w:tc>
          <w:tcPr>
            <w:tcW w:w="1978" w:type="dxa"/>
            <w:gridSpan w:val="3"/>
          </w:tcPr>
          <w:p w14:paraId="6C3D10B7" w14:textId="6F9680D0" w:rsidR="00B416B1" w:rsidRPr="00AA2803" w:rsidRDefault="00B416B1" w:rsidP="00B416B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VARCHAR2(10)</w:t>
            </w:r>
          </w:p>
        </w:tc>
        <w:tc>
          <w:tcPr>
            <w:tcW w:w="709" w:type="dxa"/>
            <w:gridSpan w:val="2"/>
          </w:tcPr>
          <w:p w14:paraId="7DB724B4" w14:textId="7BD89E93" w:rsidR="00B416B1" w:rsidRPr="00AA2803" w:rsidRDefault="00B416B1" w:rsidP="00B416B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760800B4" w14:textId="77777777" w:rsidR="00B416B1" w:rsidRPr="00AA2803" w:rsidRDefault="00B416B1" w:rsidP="00B416B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B416B1" w:rsidRPr="00AA2803" w14:paraId="34EE40BC" w14:textId="77777777" w:rsidTr="00423CCC">
        <w:tc>
          <w:tcPr>
            <w:tcW w:w="391" w:type="dxa"/>
            <w:tcBorders>
              <w:top w:val="single" w:sz="4" w:space="0" w:color="auto"/>
            </w:tcBorders>
          </w:tcPr>
          <w:p w14:paraId="50F85335" w14:textId="77777777" w:rsidR="00B416B1" w:rsidRPr="00AA2803" w:rsidRDefault="00B416B1" w:rsidP="00CA6B36">
            <w:pPr>
              <w:pStyle w:val="af"/>
              <w:numPr>
                <w:ilvl w:val="0"/>
                <w:numId w:val="95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006" w:type="dxa"/>
            <w:gridSpan w:val="4"/>
          </w:tcPr>
          <w:p w14:paraId="619CF5B0" w14:textId="404866B6" w:rsidR="00B416B1" w:rsidRDefault="00B416B1" w:rsidP="00B416B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本号</w:t>
            </w:r>
          </w:p>
        </w:tc>
        <w:tc>
          <w:tcPr>
            <w:tcW w:w="2095" w:type="dxa"/>
          </w:tcPr>
          <w:p w14:paraId="5D8A4E2E" w14:textId="349930F4" w:rsidR="00B416B1" w:rsidRPr="00AA2803" w:rsidRDefault="00B416B1" w:rsidP="00B416B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PACKAGE_NO</w:t>
            </w:r>
          </w:p>
        </w:tc>
        <w:tc>
          <w:tcPr>
            <w:tcW w:w="1978" w:type="dxa"/>
            <w:gridSpan w:val="3"/>
          </w:tcPr>
          <w:p w14:paraId="1DE63479" w14:textId="73F7DC80" w:rsidR="00B416B1" w:rsidRPr="00AA2803" w:rsidRDefault="00B416B1" w:rsidP="00B416B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VARCHAR2(10)</w:t>
            </w:r>
          </w:p>
        </w:tc>
        <w:tc>
          <w:tcPr>
            <w:tcW w:w="709" w:type="dxa"/>
            <w:gridSpan w:val="2"/>
          </w:tcPr>
          <w:p w14:paraId="2377BFCE" w14:textId="06D30EDE" w:rsidR="00B416B1" w:rsidRPr="00AA2803" w:rsidRDefault="00B416B1" w:rsidP="00B416B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4405FE01" w14:textId="77777777" w:rsidR="00B416B1" w:rsidRPr="00AA2803" w:rsidRDefault="00B416B1" w:rsidP="00B416B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B416B1" w:rsidRPr="00AA2803" w14:paraId="67BF4A98" w14:textId="77777777" w:rsidTr="00423CCC">
        <w:tc>
          <w:tcPr>
            <w:tcW w:w="391" w:type="dxa"/>
            <w:tcBorders>
              <w:top w:val="single" w:sz="4" w:space="0" w:color="auto"/>
            </w:tcBorders>
          </w:tcPr>
          <w:p w14:paraId="5345C891" w14:textId="77777777" w:rsidR="00B416B1" w:rsidRPr="00AA2803" w:rsidRDefault="00B416B1" w:rsidP="00CA6B36">
            <w:pPr>
              <w:pStyle w:val="af"/>
              <w:numPr>
                <w:ilvl w:val="0"/>
                <w:numId w:val="95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006" w:type="dxa"/>
            <w:gridSpan w:val="4"/>
          </w:tcPr>
          <w:p w14:paraId="372C4DD3" w14:textId="69EE1192" w:rsidR="00B416B1" w:rsidRDefault="00B416B1" w:rsidP="00B416B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票号</w:t>
            </w:r>
          </w:p>
        </w:tc>
        <w:tc>
          <w:tcPr>
            <w:tcW w:w="2095" w:type="dxa"/>
          </w:tcPr>
          <w:p w14:paraId="39B267C0" w14:textId="6D24ED58" w:rsidR="00B416B1" w:rsidRPr="00AA2803" w:rsidRDefault="00B416B1" w:rsidP="00B416B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TICKET_NO</w:t>
            </w:r>
          </w:p>
        </w:tc>
        <w:tc>
          <w:tcPr>
            <w:tcW w:w="1978" w:type="dxa"/>
            <w:gridSpan w:val="3"/>
          </w:tcPr>
          <w:p w14:paraId="0C431143" w14:textId="3CB24AF8" w:rsidR="00B416B1" w:rsidRPr="00AA2803" w:rsidRDefault="00B416B1" w:rsidP="00B416B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NUMBER(5)</w:t>
            </w:r>
          </w:p>
        </w:tc>
        <w:tc>
          <w:tcPr>
            <w:tcW w:w="709" w:type="dxa"/>
            <w:gridSpan w:val="2"/>
          </w:tcPr>
          <w:p w14:paraId="03F9E905" w14:textId="1EF2EBA1" w:rsidR="00B416B1" w:rsidRPr="00AA2803" w:rsidRDefault="00B416B1" w:rsidP="00B416B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256D28B4" w14:textId="684649AA" w:rsidR="00B416B1" w:rsidRPr="00AA2803" w:rsidRDefault="00B416B1" w:rsidP="00B416B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0</w:t>
            </w:r>
          </w:p>
        </w:tc>
      </w:tr>
      <w:tr w:rsidR="00B416B1" w:rsidRPr="00AA2803" w14:paraId="1DC1D9DE" w14:textId="77777777" w:rsidTr="00423CCC">
        <w:tc>
          <w:tcPr>
            <w:tcW w:w="391" w:type="dxa"/>
            <w:tcBorders>
              <w:top w:val="single" w:sz="4" w:space="0" w:color="auto"/>
            </w:tcBorders>
          </w:tcPr>
          <w:p w14:paraId="56A2EFBE" w14:textId="77777777" w:rsidR="00B416B1" w:rsidRPr="00AA2803" w:rsidRDefault="00B416B1" w:rsidP="00CA6B36">
            <w:pPr>
              <w:pStyle w:val="af"/>
              <w:numPr>
                <w:ilvl w:val="0"/>
                <w:numId w:val="95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006" w:type="dxa"/>
            <w:gridSpan w:val="4"/>
          </w:tcPr>
          <w:p w14:paraId="43D428DC" w14:textId="6B84F837" w:rsidR="00B416B1" w:rsidRDefault="00B416B1" w:rsidP="00B416B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保安区码</w:t>
            </w:r>
          </w:p>
        </w:tc>
        <w:tc>
          <w:tcPr>
            <w:tcW w:w="2095" w:type="dxa"/>
          </w:tcPr>
          <w:p w14:paraId="3D305BC9" w14:textId="673340AD" w:rsidR="00B416B1" w:rsidRPr="00AA2803" w:rsidRDefault="00B416B1" w:rsidP="00B416B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SECURITY_CODE</w:t>
            </w:r>
          </w:p>
        </w:tc>
        <w:tc>
          <w:tcPr>
            <w:tcW w:w="1978" w:type="dxa"/>
            <w:gridSpan w:val="3"/>
          </w:tcPr>
          <w:p w14:paraId="033DFC06" w14:textId="34451FDD" w:rsidR="00B416B1" w:rsidRPr="00AA2803" w:rsidRDefault="00B416B1" w:rsidP="00B416B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VARCHAR2(50)</w:t>
            </w:r>
          </w:p>
        </w:tc>
        <w:tc>
          <w:tcPr>
            <w:tcW w:w="709" w:type="dxa"/>
            <w:gridSpan w:val="2"/>
          </w:tcPr>
          <w:p w14:paraId="7BFA2906" w14:textId="5AE43428" w:rsidR="00B416B1" w:rsidRPr="00AA2803" w:rsidRDefault="00B416B1" w:rsidP="00B416B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4704C9E3" w14:textId="7FB1B852" w:rsidR="00B416B1" w:rsidRPr="00AA2803" w:rsidRDefault="00B416B1" w:rsidP="00B416B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0</w:t>
            </w:r>
          </w:p>
        </w:tc>
      </w:tr>
      <w:tr w:rsidR="00B416B1" w:rsidRPr="00AA2803" w14:paraId="682EB5A9" w14:textId="77777777" w:rsidTr="00423CCC">
        <w:tc>
          <w:tcPr>
            <w:tcW w:w="391" w:type="dxa"/>
            <w:tcBorders>
              <w:top w:val="single" w:sz="4" w:space="0" w:color="auto"/>
            </w:tcBorders>
          </w:tcPr>
          <w:p w14:paraId="24991787" w14:textId="77777777" w:rsidR="00B416B1" w:rsidRPr="00AA2803" w:rsidRDefault="00B416B1" w:rsidP="00CA6B36">
            <w:pPr>
              <w:pStyle w:val="af"/>
              <w:numPr>
                <w:ilvl w:val="0"/>
                <w:numId w:val="95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006" w:type="dxa"/>
            <w:gridSpan w:val="4"/>
          </w:tcPr>
          <w:p w14:paraId="20286DF0" w14:textId="48A99335" w:rsidR="00B416B1" w:rsidRDefault="00B416B1" w:rsidP="00B416B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兑奖状态（1-成功、3-已兑奖、</w:t>
            </w:r>
            <w:r>
              <w:rPr>
                <w:rFonts w:ascii="新宋体" w:eastAsia="新宋体" w:hAnsi="新宋体" w:hint="eastAsia"/>
                <w:szCs w:val="22"/>
              </w:rPr>
              <w:lastRenderedPageBreak/>
              <w:t>5-未中奖、7-新票）</w:t>
            </w:r>
          </w:p>
        </w:tc>
        <w:tc>
          <w:tcPr>
            <w:tcW w:w="2095" w:type="dxa"/>
          </w:tcPr>
          <w:p w14:paraId="4A0E4623" w14:textId="737A405D" w:rsidR="00B416B1" w:rsidRPr="00AA2803" w:rsidRDefault="00B416B1" w:rsidP="00B416B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/>
                <w:szCs w:val="22"/>
              </w:rPr>
              <w:lastRenderedPageBreak/>
              <w:t>PAID_STATUS</w:t>
            </w:r>
          </w:p>
        </w:tc>
        <w:tc>
          <w:tcPr>
            <w:tcW w:w="1978" w:type="dxa"/>
            <w:gridSpan w:val="3"/>
          </w:tcPr>
          <w:p w14:paraId="20A57E2A" w14:textId="34043682" w:rsidR="00B416B1" w:rsidRPr="00AA2803" w:rsidRDefault="00B416B1" w:rsidP="00B416B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/>
                <w:szCs w:val="22"/>
              </w:rPr>
              <w:t>NUMBER(1</w:t>
            </w:r>
            <w:r w:rsidRPr="00AA2803">
              <w:rPr>
                <w:rFonts w:ascii="新宋体" w:eastAsia="新宋体" w:hAnsi="新宋体"/>
                <w:szCs w:val="22"/>
              </w:rPr>
              <w:t>)</w:t>
            </w:r>
          </w:p>
        </w:tc>
        <w:tc>
          <w:tcPr>
            <w:tcW w:w="709" w:type="dxa"/>
            <w:gridSpan w:val="2"/>
          </w:tcPr>
          <w:p w14:paraId="07E5D5BF" w14:textId="20ABE37C" w:rsidR="00B416B1" w:rsidRPr="00AA2803" w:rsidRDefault="00B416B1" w:rsidP="00B416B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1745B49D" w14:textId="7D42BFBE" w:rsidR="00B416B1" w:rsidRPr="00AA2803" w:rsidRDefault="00B416B1" w:rsidP="00B416B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0</w:t>
            </w:r>
          </w:p>
        </w:tc>
      </w:tr>
      <w:tr w:rsidR="00CC3860" w:rsidRPr="00AA2803" w14:paraId="080AA6A9" w14:textId="77777777" w:rsidTr="00423CCC">
        <w:tc>
          <w:tcPr>
            <w:tcW w:w="391" w:type="dxa"/>
            <w:tcBorders>
              <w:top w:val="single" w:sz="4" w:space="0" w:color="auto"/>
            </w:tcBorders>
          </w:tcPr>
          <w:p w14:paraId="5372B4B4" w14:textId="77777777" w:rsidR="00CC3860" w:rsidRPr="00AA2803" w:rsidRDefault="00CC3860" w:rsidP="00CA6B36">
            <w:pPr>
              <w:pStyle w:val="af"/>
              <w:numPr>
                <w:ilvl w:val="0"/>
                <w:numId w:val="95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006" w:type="dxa"/>
            <w:gridSpan w:val="4"/>
          </w:tcPr>
          <w:p w14:paraId="728B31C2" w14:textId="04CA8519" w:rsidR="00CC3860" w:rsidRDefault="00CC3860" w:rsidP="00CC386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中奖金额</w:t>
            </w:r>
          </w:p>
        </w:tc>
        <w:tc>
          <w:tcPr>
            <w:tcW w:w="2095" w:type="dxa"/>
          </w:tcPr>
          <w:p w14:paraId="6100CD8B" w14:textId="6860C4FB" w:rsidR="00CC3860" w:rsidRPr="00AA2803" w:rsidRDefault="00CC3860" w:rsidP="00CC386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REWARD_AMOUNT</w:t>
            </w:r>
          </w:p>
        </w:tc>
        <w:tc>
          <w:tcPr>
            <w:tcW w:w="1978" w:type="dxa"/>
            <w:gridSpan w:val="3"/>
          </w:tcPr>
          <w:p w14:paraId="76DA4740" w14:textId="6371B429" w:rsidR="00CC3860" w:rsidRPr="00AA2803" w:rsidRDefault="00CC3860" w:rsidP="00CC386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NUMBER(28)</w:t>
            </w:r>
          </w:p>
        </w:tc>
        <w:tc>
          <w:tcPr>
            <w:tcW w:w="709" w:type="dxa"/>
            <w:gridSpan w:val="2"/>
          </w:tcPr>
          <w:p w14:paraId="2EEC68D3" w14:textId="59B27A37" w:rsidR="00CC3860" w:rsidRPr="00AA2803" w:rsidRDefault="00CC3860" w:rsidP="00CC386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3E7E22D2" w14:textId="77777777" w:rsidR="00CC3860" w:rsidRPr="00AA2803" w:rsidRDefault="00CC3860" w:rsidP="00CC386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D839E5" w:rsidRPr="00AA2803" w14:paraId="4B8B6F66" w14:textId="77777777" w:rsidTr="00423CCC">
        <w:tc>
          <w:tcPr>
            <w:tcW w:w="391" w:type="dxa"/>
            <w:tcBorders>
              <w:top w:val="single" w:sz="4" w:space="0" w:color="auto"/>
            </w:tcBorders>
          </w:tcPr>
          <w:p w14:paraId="614AA2D7" w14:textId="77777777" w:rsidR="00D839E5" w:rsidRPr="00AA2803" w:rsidRDefault="00D839E5" w:rsidP="00CA6B36">
            <w:pPr>
              <w:pStyle w:val="af"/>
              <w:numPr>
                <w:ilvl w:val="0"/>
                <w:numId w:val="95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006" w:type="dxa"/>
            <w:gridSpan w:val="4"/>
          </w:tcPr>
          <w:p w14:paraId="07560DAB" w14:textId="33C3E528" w:rsidR="00D839E5" w:rsidRDefault="00D839E5" w:rsidP="00D839E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是否新票</w:t>
            </w:r>
          </w:p>
        </w:tc>
        <w:tc>
          <w:tcPr>
            <w:tcW w:w="2095" w:type="dxa"/>
          </w:tcPr>
          <w:p w14:paraId="0B5705DB" w14:textId="7D3B0BC4" w:rsidR="00D839E5" w:rsidRDefault="00D839E5" w:rsidP="00D839E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/>
                <w:szCs w:val="22"/>
              </w:rPr>
              <w:t>IS_NEW_TICKET</w:t>
            </w:r>
          </w:p>
        </w:tc>
        <w:tc>
          <w:tcPr>
            <w:tcW w:w="1978" w:type="dxa"/>
            <w:gridSpan w:val="3"/>
          </w:tcPr>
          <w:p w14:paraId="248866E5" w14:textId="0817B148" w:rsidR="00D839E5" w:rsidRDefault="00D839E5" w:rsidP="00D839E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/>
                <w:szCs w:val="22"/>
              </w:rPr>
              <w:t>NUMBER(1</w:t>
            </w:r>
            <w:r w:rsidRPr="00AA2803">
              <w:rPr>
                <w:rFonts w:ascii="新宋体" w:eastAsia="新宋体" w:hAnsi="新宋体"/>
                <w:szCs w:val="22"/>
              </w:rPr>
              <w:t>)</w:t>
            </w:r>
          </w:p>
        </w:tc>
        <w:tc>
          <w:tcPr>
            <w:tcW w:w="709" w:type="dxa"/>
            <w:gridSpan w:val="2"/>
          </w:tcPr>
          <w:p w14:paraId="1FE02BD8" w14:textId="0FF8CA30" w:rsidR="00D839E5" w:rsidRPr="00AA2803" w:rsidRDefault="00D839E5" w:rsidP="00D839E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75FED056" w14:textId="56713B4C" w:rsidR="00D839E5" w:rsidRPr="00AA2803" w:rsidRDefault="00D839E5" w:rsidP="00D839E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0</w:t>
            </w:r>
          </w:p>
        </w:tc>
      </w:tr>
      <w:tr w:rsidR="00D839E5" w:rsidRPr="00AA2803" w14:paraId="655A5721" w14:textId="77777777" w:rsidTr="00C97793">
        <w:tc>
          <w:tcPr>
            <w:tcW w:w="9747" w:type="dxa"/>
            <w:gridSpan w:val="12"/>
            <w:shd w:val="clear" w:color="auto" w:fill="D9D9D9" w:themeFill="background1" w:themeFillShade="D9"/>
          </w:tcPr>
          <w:p w14:paraId="5F128A8E" w14:textId="77777777" w:rsidR="00D839E5" w:rsidRPr="00AA2803" w:rsidRDefault="00D839E5" w:rsidP="00D839E5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表格其他属性信息定义（包括PK-FK、IDX等）</w:t>
            </w:r>
          </w:p>
        </w:tc>
      </w:tr>
      <w:tr w:rsidR="00D839E5" w:rsidRPr="00AA2803" w14:paraId="5B8377BB" w14:textId="77777777" w:rsidTr="00423CCC">
        <w:trPr>
          <w:trHeight w:val="231"/>
        </w:trPr>
        <w:tc>
          <w:tcPr>
            <w:tcW w:w="533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5CD7C41" w14:textId="77777777" w:rsidR="00D839E5" w:rsidRPr="00AA2803" w:rsidRDefault="00D839E5" w:rsidP="00D839E5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主键</w:t>
            </w:r>
          </w:p>
        </w:tc>
        <w:tc>
          <w:tcPr>
            <w:tcW w:w="2864" w:type="dxa"/>
            <w:gridSpan w:val="3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4724BFB3" w14:textId="77777777" w:rsidR="00D839E5" w:rsidRPr="00AA2803" w:rsidRDefault="00D839E5" w:rsidP="00D839E5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6350" w:type="dxa"/>
            <w:gridSpan w:val="7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67DB1A0E" w14:textId="77777777" w:rsidR="00D839E5" w:rsidRPr="00AA2803" w:rsidRDefault="00D839E5" w:rsidP="00D839E5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包含列</w:t>
            </w:r>
          </w:p>
        </w:tc>
      </w:tr>
      <w:tr w:rsidR="00191C4F" w:rsidRPr="00AA2803" w14:paraId="000838CF" w14:textId="77777777" w:rsidTr="00423CCC">
        <w:trPr>
          <w:trHeight w:val="231"/>
        </w:trPr>
        <w:tc>
          <w:tcPr>
            <w:tcW w:w="533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D95294F" w14:textId="77777777" w:rsidR="00191C4F" w:rsidRPr="00AA2803" w:rsidRDefault="00191C4F" w:rsidP="00191C4F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2864" w:type="dxa"/>
            <w:gridSpan w:val="3"/>
            <w:tcBorders>
              <w:left w:val="single" w:sz="4" w:space="0" w:color="auto"/>
            </w:tcBorders>
          </w:tcPr>
          <w:p w14:paraId="3E5E9683" w14:textId="2A2E86F9" w:rsidR="00191C4F" w:rsidRPr="00AA2803" w:rsidRDefault="00191C4F" w:rsidP="00191C4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191C4F">
              <w:rPr>
                <w:rFonts w:ascii="新宋体" w:eastAsia="新宋体" w:hAnsi="新宋体"/>
                <w:szCs w:val="22"/>
              </w:rPr>
              <w:t>PK_SWITCH_SCAN_DETAIL</w:t>
            </w:r>
          </w:p>
        </w:tc>
        <w:tc>
          <w:tcPr>
            <w:tcW w:w="6350" w:type="dxa"/>
            <w:gridSpan w:val="7"/>
            <w:tcBorders>
              <w:left w:val="single" w:sz="4" w:space="0" w:color="auto"/>
            </w:tcBorders>
          </w:tcPr>
          <w:p w14:paraId="4DC0FF1F" w14:textId="5AF83D7D" w:rsidR="00191C4F" w:rsidRPr="00AA2803" w:rsidRDefault="00191C4F" w:rsidP="00191C4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/>
                <w:szCs w:val="22"/>
              </w:rPr>
              <w:t>OLD_PAY_SEQ</w:t>
            </w:r>
          </w:p>
        </w:tc>
      </w:tr>
      <w:tr w:rsidR="00D839E5" w:rsidRPr="00AA2803" w14:paraId="3DA5F07D" w14:textId="77777777" w:rsidTr="00423CCC">
        <w:trPr>
          <w:trHeight w:val="231"/>
        </w:trPr>
        <w:tc>
          <w:tcPr>
            <w:tcW w:w="533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67809EE" w14:textId="77777777" w:rsidR="00D839E5" w:rsidRPr="00AA2803" w:rsidRDefault="00D839E5" w:rsidP="00D839E5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外键</w:t>
            </w:r>
          </w:p>
        </w:tc>
        <w:tc>
          <w:tcPr>
            <w:tcW w:w="2864" w:type="dxa"/>
            <w:gridSpan w:val="3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5621DA29" w14:textId="77777777" w:rsidR="00D839E5" w:rsidRPr="00AA2803" w:rsidRDefault="00D839E5" w:rsidP="00D839E5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2095" w:type="dxa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6BBB312E" w14:textId="77777777" w:rsidR="00D839E5" w:rsidRPr="00AA2803" w:rsidRDefault="00D839E5" w:rsidP="00D839E5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  <w:tc>
          <w:tcPr>
            <w:tcW w:w="2123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075AAD32" w14:textId="77777777" w:rsidR="00D839E5" w:rsidRPr="00AA2803" w:rsidRDefault="00D839E5" w:rsidP="00D839E5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参照表名</w:t>
            </w:r>
          </w:p>
        </w:tc>
        <w:tc>
          <w:tcPr>
            <w:tcW w:w="2132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3CB317D4" w14:textId="77777777" w:rsidR="00D839E5" w:rsidRPr="00AA2803" w:rsidRDefault="00D839E5" w:rsidP="00D839E5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</w:tr>
      <w:tr w:rsidR="00D839E5" w:rsidRPr="00AA2803" w14:paraId="45AF8B53" w14:textId="77777777" w:rsidTr="00423CCC">
        <w:trPr>
          <w:trHeight w:val="231"/>
        </w:trPr>
        <w:tc>
          <w:tcPr>
            <w:tcW w:w="533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207C866" w14:textId="77777777" w:rsidR="00D839E5" w:rsidRPr="00AA2803" w:rsidRDefault="00D839E5" w:rsidP="00D839E5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2864" w:type="dxa"/>
            <w:gridSpan w:val="3"/>
            <w:tcBorders>
              <w:left w:val="single" w:sz="4" w:space="0" w:color="auto"/>
            </w:tcBorders>
          </w:tcPr>
          <w:p w14:paraId="1F9FB47E" w14:textId="77777777" w:rsidR="00D839E5" w:rsidRPr="00AA2803" w:rsidRDefault="00D839E5" w:rsidP="00D839E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095" w:type="dxa"/>
            <w:tcBorders>
              <w:left w:val="single" w:sz="4" w:space="0" w:color="auto"/>
            </w:tcBorders>
          </w:tcPr>
          <w:p w14:paraId="4CDC0B88" w14:textId="77777777" w:rsidR="00D839E5" w:rsidRPr="00AA2803" w:rsidRDefault="00D839E5" w:rsidP="00D839E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123" w:type="dxa"/>
            <w:gridSpan w:val="4"/>
            <w:tcBorders>
              <w:left w:val="single" w:sz="4" w:space="0" w:color="auto"/>
            </w:tcBorders>
          </w:tcPr>
          <w:p w14:paraId="30B33E5E" w14:textId="77777777" w:rsidR="00D839E5" w:rsidRPr="00AA2803" w:rsidRDefault="00D839E5" w:rsidP="00D839E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132" w:type="dxa"/>
            <w:gridSpan w:val="2"/>
            <w:tcBorders>
              <w:left w:val="single" w:sz="4" w:space="0" w:color="auto"/>
            </w:tcBorders>
          </w:tcPr>
          <w:p w14:paraId="676C6D72" w14:textId="77777777" w:rsidR="00D839E5" w:rsidRPr="00AA2803" w:rsidRDefault="00D839E5" w:rsidP="00D839E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D839E5" w:rsidRPr="00AA2803" w14:paraId="5B086020" w14:textId="77777777" w:rsidTr="00423CCC">
        <w:trPr>
          <w:trHeight w:val="231"/>
        </w:trPr>
        <w:tc>
          <w:tcPr>
            <w:tcW w:w="533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A80D1FB" w14:textId="77777777" w:rsidR="00D839E5" w:rsidRPr="00AA2803" w:rsidRDefault="00D839E5" w:rsidP="00D839E5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索引</w:t>
            </w:r>
          </w:p>
        </w:tc>
        <w:tc>
          <w:tcPr>
            <w:tcW w:w="2864" w:type="dxa"/>
            <w:gridSpan w:val="3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3B047A6D" w14:textId="77777777" w:rsidR="00D839E5" w:rsidRPr="00AA2803" w:rsidRDefault="00D839E5" w:rsidP="00D839E5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3223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35D98555" w14:textId="77777777" w:rsidR="00D839E5" w:rsidRPr="00AA2803" w:rsidRDefault="00D839E5" w:rsidP="00D839E5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  <w:tc>
          <w:tcPr>
            <w:tcW w:w="3127" w:type="dxa"/>
            <w:gridSpan w:val="5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74DCF0A2" w14:textId="77777777" w:rsidR="00D839E5" w:rsidRPr="00AA2803" w:rsidRDefault="00D839E5" w:rsidP="00D839E5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类型</w:t>
            </w:r>
          </w:p>
        </w:tc>
      </w:tr>
      <w:tr w:rsidR="00D839E5" w:rsidRPr="00AA2803" w14:paraId="5189531D" w14:textId="77777777" w:rsidTr="00423CCC">
        <w:trPr>
          <w:trHeight w:val="231"/>
        </w:trPr>
        <w:tc>
          <w:tcPr>
            <w:tcW w:w="533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B5C8D67" w14:textId="77777777" w:rsidR="00D839E5" w:rsidRPr="00AA2803" w:rsidRDefault="00D839E5" w:rsidP="00D839E5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2864" w:type="dxa"/>
            <w:gridSpan w:val="3"/>
            <w:tcBorders>
              <w:left w:val="single" w:sz="4" w:space="0" w:color="auto"/>
            </w:tcBorders>
          </w:tcPr>
          <w:p w14:paraId="58A9AA31" w14:textId="77777777" w:rsidR="00D839E5" w:rsidRPr="00AA2803" w:rsidRDefault="00D839E5" w:rsidP="00D839E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223" w:type="dxa"/>
            <w:gridSpan w:val="2"/>
            <w:tcBorders>
              <w:left w:val="single" w:sz="4" w:space="0" w:color="auto"/>
            </w:tcBorders>
          </w:tcPr>
          <w:p w14:paraId="7FF30AB7" w14:textId="77777777" w:rsidR="00D839E5" w:rsidRPr="00AA2803" w:rsidRDefault="00D839E5" w:rsidP="00D839E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127" w:type="dxa"/>
            <w:gridSpan w:val="5"/>
            <w:tcBorders>
              <w:left w:val="single" w:sz="4" w:space="0" w:color="auto"/>
            </w:tcBorders>
          </w:tcPr>
          <w:p w14:paraId="29EF046B" w14:textId="77777777" w:rsidR="00D839E5" w:rsidRPr="00AA2803" w:rsidRDefault="00D839E5" w:rsidP="00D839E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D839E5" w:rsidRPr="00AA2803" w14:paraId="1B4D136D" w14:textId="77777777" w:rsidTr="00C97793">
        <w:tc>
          <w:tcPr>
            <w:tcW w:w="533" w:type="dxa"/>
            <w:gridSpan w:val="2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C465C00" w14:textId="77777777" w:rsidR="00D839E5" w:rsidRPr="00AA2803" w:rsidRDefault="00D839E5" w:rsidP="00D839E5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约束</w:t>
            </w:r>
          </w:p>
        </w:tc>
        <w:tc>
          <w:tcPr>
            <w:tcW w:w="9214" w:type="dxa"/>
            <w:gridSpan w:val="10"/>
            <w:tcBorders>
              <w:left w:val="single" w:sz="4" w:space="0" w:color="auto"/>
            </w:tcBorders>
          </w:tcPr>
          <w:p w14:paraId="52442505" w14:textId="77777777" w:rsidR="00D839E5" w:rsidRPr="00AA2803" w:rsidRDefault="00D839E5" w:rsidP="00D839E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D839E5" w:rsidRPr="00AA2803" w14:paraId="10FB9A60" w14:textId="77777777" w:rsidTr="00423CCC">
        <w:trPr>
          <w:trHeight w:val="231"/>
        </w:trPr>
        <w:tc>
          <w:tcPr>
            <w:tcW w:w="533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6EEF192" w14:textId="77777777" w:rsidR="00D839E5" w:rsidRPr="00AA2803" w:rsidRDefault="00D839E5" w:rsidP="00D839E5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</w:t>
            </w: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47B657FD" w14:textId="77777777" w:rsidR="00D839E5" w:rsidRPr="00AA2803" w:rsidRDefault="00D839E5" w:rsidP="00D839E5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分区类型</w:t>
            </w:r>
          </w:p>
        </w:tc>
        <w:tc>
          <w:tcPr>
            <w:tcW w:w="1376" w:type="dxa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395A58C1" w14:textId="77777777" w:rsidR="00D839E5" w:rsidRPr="00AA2803" w:rsidRDefault="00D839E5" w:rsidP="00D839E5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分区字段</w:t>
            </w:r>
          </w:p>
        </w:tc>
        <w:tc>
          <w:tcPr>
            <w:tcW w:w="6350" w:type="dxa"/>
            <w:gridSpan w:val="7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5A0BC7C4" w14:textId="77777777" w:rsidR="00D839E5" w:rsidRPr="00AA2803" w:rsidRDefault="00D839E5" w:rsidP="00D839E5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分区条件</w:t>
            </w:r>
          </w:p>
        </w:tc>
      </w:tr>
      <w:tr w:rsidR="00D839E5" w:rsidRPr="00AA2803" w14:paraId="1CB6E90D" w14:textId="77777777" w:rsidTr="00423CCC">
        <w:trPr>
          <w:trHeight w:val="231"/>
        </w:trPr>
        <w:tc>
          <w:tcPr>
            <w:tcW w:w="533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F5E0522" w14:textId="77777777" w:rsidR="00D839E5" w:rsidRPr="00AA2803" w:rsidRDefault="00D839E5" w:rsidP="00D839E5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</w:tcPr>
          <w:p w14:paraId="74F79BED" w14:textId="77777777" w:rsidR="00D839E5" w:rsidRPr="00AA2803" w:rsidRDefault="00D839E5" w:rsidP="00D839E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主分区</w:t>
            </w:r>
          </w:p>
        </w:tc>
        <w:tc>
          <w:tcPr>
            <w:tcW w:w="1376" w:type="dxa"/>
            <w:tcBorders>
              <w:left w:val="single" w:sz="4" w:space="0" w:color="auto"/>
            </w:tcBorders>
          </w:tcPr>
          <w:p w14:paraId="5A25C43D" w14:textId="77777777" w:rsidR="00D839E5" w:rsidRPr="00AA2803" w:rsidRDefault="00D839E5" w:rsidP="00D839E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6350" w:type="dxa"/>
            <w:gridSpan w:val="7"/>
            <w:tcBorders>
              <w:left w:val="single" w:sz="4" w:space="0" w:color="auto"/>
            </w:tcBorders>
          </w:tcPr>
          <w:p w14:paraId="75E63CC9" w14:textId="77777777" w:rsidR="00D839E5" w:rsidRPr="00AA2803" w:rsidRDefault="00D839E5" w:rsidP="00D839E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D839E5" w:rsidRPr="00AA2803" w14:paraId="7ADBAF39" w14:textId="77777777" w:rsidTr="00423CCC">
        <w:trPr>
          <w:trHeight w:val="231"/>
        </w:trPr>
        <w:tc>
          <w:tcPr>
            <w:tcW w:w="533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0175F48" w14:textId="77777777" w:rsidR="00D839E5" w:rsidRPr="00AA2803" w:rsidRDefault="00D839E5" w:rsidP="00D839E5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</w:tcPr>
          <w:p w14:paraId="0BAF128B" w14:textId="77777777" w:rsidR="00D839E5" w:rsidRPr="00AA2803" w:rsidRDefault="00D839E5" w:rsidP="00D839E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子分区</w:t>
            </w:r>
          </w:p>
        </w:tc>
        <w:tc>
          <w:tcPr>
            <w:tcW w:w="1376" w:type="dxa"/>
            <w:tcBorders>
              <w:left w:val="single" w:sz="4" w:space="0" w:color="auto"/>
            </w:tcBorders>
          </w:tcPr>
          <w:p w14:paraId="5667199D" w14:textId="77777777" w:rsidR="00D839E5" w:rsidRPr="00AA2803" w:rsidRDefault="00D839E5" w:rsidP="00D839E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6350" w:type="dxa"/>
            <w:gridSpan w:val="7"/>
            <w:tcBorders>
              <w:left w:val="single" w:sz="4" w:space="0" w:color="auto"/>
            </w:tcBorders>
          </w:tcPr>
          <w:p w14:paraId="4C4E81F0" w14:textId="77777777" w:rsidR="00D839E5" w:rsidRPr="00AA2803" w:rsidRDefault="00D839E5" w:rsidP="00D839E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</w:tbl>
    <w:p w14:paraId="58DE1225" w14:textId="77777777" w:rsidR="0034628C" w:rsidRPr="00AA2803" w:rsidRDefault="0034628C" w:rsidP="0034628C"/>
    <w:p w14:paraId="206B9C3A" w14:textId="77777777" w:rsidR="0034628C" w:rsidRPr="00AA2803" w:rsidRDefault="0034628C" w:rsidP="0034628C"/>
    <w:p w14:paraId="3B824F26" w14:textId="77777777" w:rsidR="00DA3041" w:rsidRPr="00AA2803" w:rsidRDefault="00DA3041" w:rsidP="00E231B0">
      <w:pPr>
        <w:pStyle w:val="3"/>
      </w:pPr>
      <w:bookmarkStart w:id="117" w:name="_终端日志采集（SYS_CLOG_INFO）"/>
      <w:bookmarkStart w:id="118" w:name="_Toc435450877"/>
      <w:bookmarkEnd w:id="117"/>
      <w:r w:rsidRPr="00AA2803">
        <w:rPr>
          <w:rFonts w:hint="eastAsia"/>
        </w:rPr>
        <w:t>资金管理</w:t>
      </w:r>
      <w:bookmarkEnd w:id="118"/>
    </w:p>
    <w:p w14:paraId="11233BF3" w14:textId="77777777" w:rsidR="00862712" w:rsidRPr="00AA2803" w:rsidRDefault="00862712" w:rsidP="00E231B0">
      <w:pPr>
        <w:pStyle w:val="4"/>
      </w:pPr>
      <w:bookmarkStart w:id="119" w:name="_销售站清退（FUND_AGENCY_QUIT）"/>
      <w:bookmarkStart w:id="120" w:name="_销售站手工缴款（FUND_AGENCY_CHARGE_MANUAL）"/>
      <w:bookmarkStart w:id="121" w:name="_Toc435450878"/>
      <w:bookmarkEnd w:id="119"/>
      <w:bookmarkEnd w:id="120"/>
      <w:r w:rsidRPr="00AA2803">
        <w:rPr>
          <w:rFonts w:hint="eastAsia"/>
        </w:rPr>
        <w:t>销售站</w:t>
      </w:r>
      <w:r w:rsidR="00DE7C57" w:rsidRPr="00AA2803">
        <w:rPr>
          <w:rFonts w:hint="eastAsia"/>
        </w:rPr>
        <w:t>（机构）</w:t>
      </w:r>
      <w:r w:rsidR="0058261E" w:rsidRPr="00AA2803">
        <w:rPr>
          <w:rFonts w:hint="eastAsia"/>
        </w:rPr>
        <w:t>中心充值</w:t>
      </w:r>
      <w:r w:rsidRPr="00AA2803">
        <w:rPr>
          <w:rFonts w:hint="eastAsia"/>
        </w:rPr>
        <w:t>（</w:t>
      </w:r>
      <w:r w:rsidRPr="00AA2803">
        <w:t>FUND</w:t>
      </w:r>
      <w:r w:rsidRPr="00AA2803">
        <w:rPr>
          <w:rFonts w:hint="eastAsia"/>
        </w:rPr>
        <w:t>_</w:t>
      </w:r>
      <w:r w:rsidRPr="00AA2803">
        <w:t>CHARGE_</w:t>
      </w:r>
      <w:r w:rsidR="0058261E" w:rsidRPr="00AA2803">
        <w:t>CENTER</w:t>
      </w:r>
      <w:r w:rsidRPr="00AA2803">
        <w:rPr>
          <w:rFonts w:hint="eastAsia"/>
        </w:rPr>
        <w:t>）</w:t>
      </w:r>
      <w:bookmarkEnd w:id="121"/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90"/>
        <w:gridCol w:w="141"/>
        <w:gridCol w:w="698"/>
        <w:gridCol w:w="790"/>
        <w:gridCol w:w="1208"/>
        <w:gridCol w:w="709"/>
        <w:gridCol w:w="425"/>
        <w:gridCol w:w="1131"/>
        <w:gridCol w:w="1125"/>
        <w:gridCol w:w="853"/>
        <w:gridCol w:w="145"/>
        <w:gridCol w:w="564"/>
        <w:gridCol w:w="1568"/>
      </w:tblGrid>
      <w:tr w:rsidR="00AA2803" w:rsidRPr="00AA2803" w14:paraId="67C2B720" w14:textId="77777777" w:rsidTr="00DE7C57">
        <w:tc>
          <w:tcPr>
            <w:tcW w:w="1229" w:type="dxa"/>
            <w:gridSpan w:val="3"/>
            <w:shd w:val="clear" w:color="auto" w:fill="C0C0C0"/>
          </w:tcPr>
          <w:p w14:paraId="0FBF9646" w14:textId="77777777" w:rsidR="00862712" w:rsidRPr="00AA2803" w:rsidRDefault="00862712" w:rsidP="00861054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汉字注解</w:t>
            </w:r>
          </w:p>
        </w:tc>
        <w:tc>
          <w:tcPr>
            <w:tcW w:w="3132" w:type="dxa"/>
            <w:gridSpan w:val="4"/>
            <w:shd w:val="clear" w:color="auto" w:fill="auto"/>
          </w:tcPr>
          <w:p w14:paraId="43F4A95C" w14:textId="77777777" w:rsidR="00862712" w:rsidRPr="00AA2803" w:rsidRDefault="008620DB" w:rsidP="00861054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销售站</w:t>
            </w:r>
            <w:r w:rsidR="00DE7C57"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（机构）</w:t>
            </w:r>
            <w:r w:rsidR="0058261E"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中心充值</w:t>
            </w:r>
          </w:p>
        </w:tc>
        <w:tc>
          <w:tcPr>
            <w:tcW w:w="1131" w:type="dxa"/>
            <w:shd w:val="clear" w:color="auto" w:fill="C0C0C0"/>
          </w:tcPr>
          <w:p w14:paraId="1C121587" w14:textId="77777777" w:rsidR="00862712" w:rsidRPr="00AA2803" w:rsidRDefault="00862712" w:rsidP="00861054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表名</w:t>
            </w:r>
          </w:p>
        </w:tc>
        <w:tc>
          <w:tcPr>
            <w:tcW w:w="4255" w:type="dxa"/>
            <w:gridSpan w:val="5"/>
            <w:shd w:val="clear" w:color="auto" w:fill="auto"/>
          </w:tcPr>
          <w:p w14:paraId="7CD08D1E" w14:textId="77777777" w:rsidR="00862712" w:rsidRPr="00AA2803" w:rsidRDefault="0058261E" w:rsidP="00DE7C57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/>
                <w:b/>
                <w:sz w:val="24"/>
                <w:szCs w:val="22"/>
              </w:rPr>
              <w:t>FUND_CHARGE_CENTER</w:t>
            </w:r>
          </w:p>
        </w:tc>
      </w:tr>
      <w:tr w:rsidR="00AA2803" w:rsidRPr="00AA2803" w14:paraId="511705D9" w14:textId="77777777" w:rsidTr="00D1709F"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horzCross" w:color="auto" w:fill="C0C0C0"/>
          </w:tcPr>
          <w:p w14:paraId="33F830F3" w14:textId="77777777" w:rsidR="00862712" w:rsidRPr="00AA2803" w:rsidRDefault="00862712" w:rsidP="00861054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</w:p>
        </w:tc>
        <w:tc>
          <w:tcPr>
            <w:tcW w:w="2837" w:type="dxa"/>
            <w:gridSpan w:val="4"/>
            <w:tcBorders>
              <w:left w:val="single" w:sz="4" w:space="0" w:color="auto"/>
            </w:tcBorders>
            <w:shd w:val="clear" w:color="auto" w:fill="C0C0C0"/>
          </w:tcPr>
          <w:p w14:paraId="537AAA73" w14:textId="77777777" w:rsidR="00862712" w:rsidRPr="00AA2803" w:rsidRDefault="00862712" w:rsidP="00861054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字段名称</w:t>
            </w:r>
          </w:p>
        </w:tc>
        <w:tc>
          <w:tcPr>
            <w:tcW w:w="2265" w:type="dxa"/>
            <w:gridSpan w:val="3"/>
            <w:shd w:val="clear" w:color="auto" w:fill="C0C0C0"/>
          </w:tcPr>
          <w:p w14:paraId="23E9E541" w14:textId="77777777" w:rsidR="00862712" w:rsidRPr="00AA2803" w:rsidRDefault="00862712" w:rsidP="00861054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字段命名</w:t>
            </w:r>
          </w:p>
        </w:tc>
        <w:tc>
          <w:tcPr>
            <w:tcW w:w="1978" w:type="dxa"/>
            <w:gridSpan w:val="2"/>
            <w:shd w:val="clear" w:color="auto" w:fill="C0C0C0"/>
          </w:tcPr>
          <w:p w14:paraId="5F0CC288" w14:textId="77777777" w:rsidR="00862712" w:rsidRPr="00AA2803" w:rsidRDefault="00862712" w:rsidP="00861054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类型</w:t>
            </w:r>
          </w:p>
        </w:tc>
        <w:tc>
          <w:tcPr>
            <w:tcW w:w="709" w:type="dxa"/>
            <w:gridSpan w:val="2"/>
            <w:shd w:val="clear" w:color="auto" w:fill="C0C0C0"/>
          </w:tcPr>
          <w:p w14:paraId="078FC608" w14:textId="77777777" w:rsidR="00862712" w:rsidRPr="00AA2803" w:rsidRDefault="00862712" w:rsidP="00861054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非空</w:t>
            </w:r>
          </w:p>
        </w:tc>
        <w:tc>
          <w:tcPr>
            <w:tcW w:w="1568" w:type="dxa"/>
            <w:shd w:val="clear" w:color="auto" w:fill="C0C0C0"/>
          </w:tcPr>
          <w:p w14:paraId="31ACE697" w14:textId="77777777" w:rsidR="00862712" w:rsidRPr="00AA2803" w:rsidRDefault="00862712" w:rsidP="00861054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默认</w:t>
            </w:r>
          </w:p>
        </w:tc>
      </w:tr>
      <w:tr w:rsidR="00AA2803" w:rsidRPr="00AA2803" w14:paraId="365CD215" w14:textId="77777777" w:rsidTr="00D1709F">
        <w:tc>
          <w:tcPr>
            <w:tcW w:w="390" w:type="dxa"/>
            <w:tcBorders>
              <w:top w:val="single" w:sz="4" w:space="0" w:color="auto"/>
            </w:tcBorders>
          </w:tcPr>
          <w:p w14:paraId="7B482B3F" w14:textId="77777777" w:rsidR="00A43819" w:rsidRPr="00AA2803" w:rsidRDefault="00A43819" w:rsidP="006164CE">
            <w:pPr>
              <w:pStyle w:val="af"/>
              <w:numPr>
                <w:ilvl w:val="0"/>
                <w:numId w:val="18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837" w:type="dxa"/>
            <w:gridSpan w:val="4"/>
          </w:tcPr>
          <w:p w14:paraId="1AB012CA" w14:textId="77777777" w:rsidR="00A43819" w:rsidRPr="00AA2803" w:rsidRDefault="0058261E" w:rsidP="00F8303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充值</w:t>
            </w:r>
            <w:r w:rsidR="00A43819" w:rsidRPr="00AA2803">
              <w:rPr>
                <w:rFonts w:ascii="新宋体" w:eastAsia="新宋体" w:hAnsi="新宋体"/>
                <w:szCs w:val="22"/>
              </w:rPr>
              <w:t>编号</w:t>
            </w:r>
            <w:r w:rsidR="00113D1D" w:rsidRPr="00AA2803">
              <w:rPr>
                <w:rFonts w:ascii="新宋体" w:eastAsia="新宋体" w:hAnsi="新宋体" w:hint="eastAsia"/>
                <w:szCs w:val="22"/>
              </w:rPr>
              <w:t>（</w:t>
            </w:r>
            <w:r w:rsidR="00F83039" w:rsidRPr="00AA2803">
              <w:rPr>
                <w:rFonts w:ascii="新宋体" w:eastAsia="新宋体" w:hAnsi="新宋体" w:hint="eastAsia"/>
                <w:szCs w:val="22"/>
              </w:rPr>
              <w:t>F</w:t>
            </w:r>
            <w:r w:rsidR="007C55EC" w:rsidRPr="00AA2803">
              <w:rPr>
                <w:rFonts w:ascii="新宋体" w:eastAsia="新宋体" w:hAnsi="新宋体"/>
                <w:szCs w:val="22"/>
              </w:rPr>
              <w:t>C</w:t>
            </w:r>
            <w:r w:rsidR="00113D1D" w:rsidRPr="00AA2803">
              <w:rPr>
                <w:rFonts w:ascii="新宋体" w:eastAsia="新宋体" w:hAnsi="新宋体" w:hint="eastAsia"/>
                <w:szCs w:val="22"/>
              </w:rPr>
              <w:t>12345678）</w:t>
            </w:r>
          </w:p>
        </w:tc>
        <w:tc>
          <w:tcPr>
            <w:tcW w:w="2265" w:type="dxa"/>
            <w:gridSpan w:val="3"/>
          </w:tcPr>
          <w:p w14:paraId="6FCD8F72" w14:textId="77777777" w:rsidR="00A43819" w:rsidRPr="00AA2803" w:rsidRDefault="005150EF" w:rsidP="0086105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FUND</w:t>
            </w:r>
            <w:r w:rsidR="00113D1D" w:rsidRPr="00AA2803">
              <w:rPr>
                <w:rFonts w:ascii="新宋体" w:eastAsia="新宋体" w:hAnsi="新宋体"/>
                <w:szCs w:val="22"/>
              </w:rPr>
              <w:t>_NO</w:t>
            </w:r>
          </w:p>
        </w:tc>
        <w:tc>
          <w:tcPr>
            <w:tcW w:w="1978" w:type="dxa"/>
            <w:gridSpan w:val="2"/>
          </w:tcPr>
          <w:p w14:paraId="3C04EDDE" w14:textId="77777777" w:rsidR="00A43819" w:rsidRPr="00AA2803" w:rsidRDefault="0058261E" w:rsidP="0086105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CHAR</w:t>
            </w:r>
            <w:r w:rsidRPr="00AA2803">
              <w:rPr>
                <w:rFonts w:ascii="新宋体" w:eastAsia="新宋体" w:hAnsi="新宋体"/>
                <w:szCs w:val="22"/>
              </w:rPr>
              <w:t>(10)</w:t>
            </w:r>
          </w:p>
        </w:tc>
        <w:tc>
          <w:tcPr>
            <w:tcW w:w="709" w:type="dxa"/>
            <w:gridSpan w:val="2"/>
          </w:tcPr>
          <w:p w14:paraId="24263564" w14:textId="77777777" w:rsidR="00A43819" w:rsidRPr="00AA2803" w:rsidRDefault="00A43819" w:rsidP="0086105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68DB0BB3" w14:textId="77777777" w:rsidR="00A43819" w:rsidRPr="00AA2803" w:rsidRDefault="00A43819" w:rsidP="0086105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5D14B14A" w14:textId="77777777" w:rsidTr="00D1709F">
        <w:tc>
          <w:tcPr>
            <w:tcW w:w="390" w:type="dxa"/>
            <w:tcBorders>
              <w:top w:val="single" w:sz="4" w:space="0" w:color="auto"/>
            </w:tcBorders>
          </w:tcPr>
          <w:p w14:paraId="21F4335E" w14:textId="77777777" w:rsidR="00DE7C57" w:rsidRPr="00AA2803" w:rsidRDefault="00DE7C57" w:rsidP="006164CE">
            <w:pPr>
              <w:pStyle w:val="af"/>
              <w:numPr>
                <w:ilvl w:val="0"/>
                <w:numId w:val="18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837" w:type="dxa"/>
            <w:gridSpan w:val="4"/>
          </w:tcPr>
          <w:p w14:paraId="3063586B" w14:textId="77777777" w:rsidR="00DE7C57" w:rsidRPr="00AA2803" w:rsidRDefault="00DE7C57" w:rsidP="00DE7C5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账户类型（1-机构，2-站点）</w:t>
            </w:r>
          </w:p>
        </w:tc>
        <w:tc>
          <w:tcPr>
            <w:tcW w:w="2265" w:type="dxa"/>
            <w:gridSpan w:val="3"/>
          </w:tcPr>
          <w:p w14:paraId="6E43CE58" w14:textId="77777777" w:rsidR="00DE7C57" w:rsidRPr="00AA2803" w:rsidRDefault="00B92149" w:rsidP="00DE7C5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/>
                <w:szCs w:val="22"/>
              </w:rPr>
              <w:t>ACCOUNT</w:t>
            </w:r>
            <w:r w:rsidR="00DE7C57" w:rsidRPr="00AA2803">
              <w:rPr>
                <w:rFonts w:ascii="新宋体" w:eastAsia="新宋体" w:hAnsi="新宋体" w:hint="eastAsia"/>
                <w:szCs w:val="22"/>
              </w:rPr>
              <w:t>_TYPE</w:t>
            </w:r>
          </w:p>
        </w:tc>
        <w:tc>
          <w:tcPr>
            <w:tcW w:w="1978" w:type="dxa"/>
            <w:gridSpan w:val="2"/>
          </w:tcPr>
          <w:p w14:paraId="3A4FFF21" w14:textId="77777777" w:rsidR="00DE7C57" w:rsidRPr="00AA2803" w:rsidRDefault="00DE7C57" w:rsidP="00DE7C5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NUMBER(1)</w:t>
            </w:r>
          </w:p>
        </w:tc>
        <w:tc>
          <w:tcPr>
            <w:tcW w:w="709" w:type="dxa"/>
            <w:gridSpan w:val="2"/>
          </w:tcPr>
          <w:p w14:paraId="29FB63E4" w14:textId="77777777" w:rsidR="00DE7C57" w:rsidRPr="00AA2803" w:rsidRDefault="00DE7C57" w:rsidP="00DE7C5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2C33DF92" w14:textId="77777777" w:rsidR="00DE7C57" w:rsidRPr="00AA2803" w:rsidRDefault="00DE7C57" w:rsidP="00DE7C5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245FDC5B" w14:textId="77777777" w:rsidTr="00D1709F">
        <w:tc>
          <w:tcPr>
            <w:tcW w:w="390" w:type="dxa"/>
            <w:tcBorders>
              <w:top w:val="single" w:sz="4" w:space="0" w:color="auto"/>
            </w:tcBorders>
          </w:tcPr>
          <w:p w14:paraId="7DE24822" w14:textId="77777777" w:rsidR="00D1709F" w:rsidRPr="00AA2803" w:rsidRDefault="00D1709F" w:rsidP="006164CE">
            <w:pPr>
              <w:pStyle w:val="af"/>
              <w:numPr>
                <w:ilvl w:val="0"/>
                <w:numId w:val="18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837" w:type="dxa"/>
            <w:gridSpan w:val="4"/>
          </w:tcPr>
          <w:p w14:paraId="6CF641E6" w14:textId="77777777" w:rsidR="00D1709F" w:rsidRPr="00AA2803" w:rsidRDefault="00D1709F" w:rsidP="00D1709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销售站（机构）编码</w:t>
            </w:r>
          </w:p>
        </w:tc>
        <w:tc>
          <w:tcPr>
            <w:tcW w:w="2265" w:type="dxa"/>
            <w:gridSpan w:val="3"/>
          </w:tcPr>
          <w:p w14:paraId="3E4B1701" w14:textId="77777777" w:rsidR="00D1709F" w:rsidRPr="00AA2803" w:rsidRDefault="00D1709F" w:rsidP="00D1709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AO_CODE</w:t>
            </w:r>
          </w:p>
        </w:tc>
        <w:tc>
          <w:tcPr>
            <w:tcW w:w="1978" w:type="dxa"/>
            <w:gridSpan w:val="2"/>
          </w:tcPr>
          <w:p w14:paraId="61BE6458" w14:textId="77777777" w:rsidR="00D1709F" w:rsidRPr="00AA2803" w:rsidRDefault="00D1709F" w:rsidP="00D1709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VARCHAR2(8)</w:t>
            </w:r>
          </w:p>
        </w:tc>
        <w:tc>
          <w:tcPr>
            <w:tcW w:w="709" w:type="dxa"/>
            <w:gridSpan w:val="2"/>
          </w:tcPr>
          <w:p w14:paraId="601C5BC8" w14:textId="77777777" w:rsidR="00D1709F" w:rsidRPr="00AA2803" w:rsidRDefault="00D1709F" w:rsidP="00D1709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3AFA035D" w14:textId="77777777" w:rsidR="00D1709F" w:rsidRPr="00AA2803" w:rsidRDefault="00D1709F" w:rsidP="00D1709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25A179EA" w14:textId="77777777" w:rsidTr="00D1709F">
        <w:tc>
          <w:tcPr>
            <w:tcW w:w="390" w:type="dxa"/>
            <w:tcBorders>
              <w:top w:val="single" w:sz="4" w:space="0" w:color="auto"/>
            </w:tcBorders>
          </w:tcPr>
          <w:p w14:paraId="0C95532C" w14:textId="77777777" w:rsidR="00D1709F" w:rsidRPr="00AA2803" w:rsidRDefault="00D1709F" w:rsidP="006164CE">
            <w:pPr>
              <w:pStyle w:val="af"/>
              <w:numPr>
                <w:ilvl w:val="0"/>
                <w:numId w:val="18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837" w:type="dxa"/>
            <w:gridSpan w:val="4"/>
          </w:tcPr>
          <w:p w14:paraId="57A476BB" w14:textId="77777777" w:rsidR="00D1709F" w:rsidRPr="00AA2803" w:rsidRDefault="00D1709F" w:rsidP="00D1709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销售站（机构）名称</w:t>
            </w:r>
          </w:p>
        </w:tc>
        <w:tc>
          <w:tcPr>
            <w:tcW w:w="2265" w:type="dxa"/>
            <w:gridSpan w:val="3"/>
          </w:tcPr>
          <w:p w14:paraId="5B6BC32B" w14:textId="77777777" w:rsidR="00D1709F" w:rsidRPr="00AA2803" w:rsidRDefault="00D1709F" w:rsidP="00D1709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AO_NAME</w:t>
            </w:r>
          </w:p>
        </w:tc>
        <w:tc>
          <w:tcPr>
            <w:tcW w:w="1978" w:type="dxa"/>
            <w:gridSpan w:val="2"/>
          </w:tcPr>
          <w:p w14:paraId="502B1D4A" w14:textId="77777777" w:rsidR="00D1709F" w:rsidRPr="00AA2803" w:rsidRDefault="00D1709F" w:rsidP="00D1709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VARCHAR2(4000)</w:t>
            </w:r>
          </w:p>
        </w:tc>
        <w:tc>
          <w:tcPr>
            <w:tcW w:w="709" w:type="dxa"/>
            <w:gridSpan w:val="2"/>
          </w:tcPr>
          <w:p w14:paraId="210F8377" w14:textId="77777777" w:rsidR="00D1709F" w:rsidRPr="00AA2803" w:rsidRDefault="00D1709F" w:rsidP="00D1709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68" w:type="dxa"/>
          </w:tcPr>
          <w:p w14:paraId="6B332F10" w14:textId="77777777" w:rsidR="00D1709F" w:rsidRPr="00AA2803" w:rsidRDefault="00D1709F" w:rsidP="00D1709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6A58321D" w14:textId="77777777" w:rsidTr="00D1709F">
        <w:tc>
          <w:tcPr>
            <w:tcW w:w="390" w:type="dxa"/>
            <w:tcBorders>
              <w:top w:val="single" w:sz="4" w:space="0" w:color="auto"/>
            </w:tcBorders>
          </w:tcPr>
          <w:p w14:paraId="3ECEDEA6" w14:textId="77777777" w:rsidR="00D1709F" w:rsidRPr="00AA2803" w:rsidRDefault="00D1709F" w:rsidP="006164CE">
            <w:pPr>
              <w:pStyle w:val="af"/>
              <w:numPr>
                <w:ilvl w:val="0"/>
                <w:numId w:val="18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837" w:type="dxa"/>
            <w:gridSpan w:val="4"/>
          </w:tcPr>
          <w:p w14:paraId="21405B93" w14:textId="77777777" w:rsidR="00D1709F" w:rsidRPr="00AA2803" w:rsidRDefault="00D1709F" w:rsidP="00D1709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账户编码</w:t>
            </w:r>
          </w:p>
        </w:tc>
        <w:tc>
          <w:tcPr>
            <w:tcW w:w="2265" w:type="dxa"/>
            <w:gridSpan w:val="3"/>
          </w:tcPr>
          <w:p w14:paraId="3D05E501" w14:textId="77777777" w:rsidR="00D1709F" w:rsidRPr="00AA2803" w:rsidRDefault="00D1709F" w:rsidP="00D1709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ACC_NO</w:t>
            </w:r>
          </w:p>
        </w:tc>
        <w:tc>
          <w:tcPr>
            <w:tcW w:w="1978" w:type="dxa"/>
            <w:gridSpan w:val="2"/>
          </w:tcPr>
          <w:p w14:paraId="262F1F99" w14:textId="77777777" w:rsidR="00D1709F" w:rsidRPr="00AA2803" w:rsidRDefault="00D1709F" w:rsidP="00D1709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CHAR(12)</w:t>
            </w:r>
          </w:p>
        </w:tc>
        <w:tc>
          <w:tcPr>
            <w:tcW w:w="709" w:type="dxa"/>
            <w:gridSpan w:val="2"/>
          </w:tcPr>
          <w:p w14:paraId="78DBE7F3" w14:textId="77777777" w:rsidR="00D1709F" w:rsidRPr="00AA2803" w:rsidRDefault="00D1709F" w:rsidP="00D1709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275E5E66" w14:textId="77777777" w:rsidR="00D1709F" w:rsidRPr="00AA2803" w:rsidRDefault="00D1709F" w:rsidP="00D1709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4E8F7A91" w14:textId="77777777" w:rsidTr="00D1709F">
        <w:tc>
          <w:tcPr>
            <w:tcW w:w="390" w:type="dxa"/>
            <w:tcBorders>
              <w:top w:val="single" w:sz="4" w:space="0" w:color="auto"/>
            </w:tcBorders>
          </w:tcPr>
          <w:p w14:paraId="5487722D" w14:textId="77777777" w:rsidR="00D1709F" w:rsidRPr="00AA2803" w:rsidRDefault="00D1709F" w:rsidP="006164CE">
            <w:pPr>
              <w:pStyle w:val="af"/>
              <w:numPr>
                <w:ilvl w:val="0"/>
                <w:numId w:val="18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837" w:type="dxa"/>
            <w:gridSpan w:val="4"/>
          </w:tcPr>
          <w:p w14:paraId="6B341AE9" w14:textId="77777777" w:rsidR="00D1709F" w:rsidRPr="00AA2803" w:rsidRDefault="00D1709F" w:rsidP="00D1709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缴款</w:t>
            </w:r>
            <w:r w:rsidRPr="00AA2803">
              <w:rPr>
                <w:rFonts w:ascii="新宋体" w:eastAsia="新宋体" w:hAnsi="新宋体"/>
                <w:szCs w:val="22"/>
              </w:rPr>
              <w:t>金额</w:t>
            </w:r>
          </w:p>
        </w:tc>
        <w:tc>
          <w:tcPr>
            <w:tcW w:w="2265" w:type="dxa"/>
            <w:gridSpan w:val="3"/>
          </w:tcPr>
          <w:p w14:paraId="48F9526E" w14:textId="77777777" w:rsidR="00D1709F" w:rsidRPr="00AA2803" w:rsidRDefault="00D1709F" w:rsidP="00D1709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OPER_AMOUNT</w:t>
            </w:r>
          </w:p>
        </w:tc>
        <w:tc>
          <w:tcPr>
            <w:tcW w:w="1978" w:type="dxa"/>
            <w:gridSpan w:val="2"/>
          </w:tcPr>
          <w:p w14:paraId="1FDC347C" w14:textId="77777777" w:rsidR="00D1709F" w:rsidRPr="00AA2803" w:rsidRDefault="00D1709F" w:rsidP="00D1709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NUMBER(28)</w:t>
            </w:r>
          </w:p>
        </w:tc>
        <w:tc>
          <w:tcPr>
            <w:tcW w:w="709" w:type="dxa"/>
            <w:gridSpan w:val="2"/>
          </w:tcPr>
          <w:p w14:paraId="5DD62973" w14:textId="77777777" w:rsidR="00D1709F" w:rsidRPr="00AA2803" w:rsidRDefault="00D1709F" w:rsidP="00D1709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7C0107A7" w14:textId="77777777" w:rsidR="00D1709F" w:rsidRPr="00AA2803" w:rsidRDefault="00D1709F" w:rsidP="00D1709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1D71915B" w14:textId="77777777" w:rsidTr="00D1709F">
        <w:tc>
          <w:tcPr>
            <w:tcW w:w="390" w:type="dxa"/>
            <w:tcBorders>
              <w:top w:val="single" w:sz="4" w:space="0" w:color="auto"/>
            </w:tcBorders>
          </w:tcPr>
          <w:p w14:paraId="715DF1E7" w14:textId="77777777" w:rsidR="00D1709F" w:rsidRPr="00AA2803" w:rsidRDefault="00D1709F" w:rsidP="006164CE">
            <w:pPr>
              <w:pStyle w:val="af"/>
              <w:numPr>
                <w:ilvl w:val="0"/>
                <w:numId w:val="18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837" w:type="dxa"/>
            <w:gridSpan w:val="4"/>
          </w:tcPr>
          <w:p w14:paraId="3C1613F8" w14:textId="77777777" w:rsidR="00D1709F" w:rsidRPr="00AA2803" w:rsidRDefault="00D1709F" w:rsidP="00D1709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缴款前销售站</w:t>
            </w:r>
            <w:r w:rsidRPr="00AA2803">
              <w:rPr>
                <w:rFonts w:ascii="新宋体" w:eastAsia="新宋体" w:hAnsi="新宋体"/>
                <w:szCs w:val="22"/>
              </w:rPr>
              <w:t>余额</w:t>
            </w:r>
          </w:p>
        </w:tc>
        <w:tc>
          <w:tcPr>
            <w:tcW w:w="2265" w:type="dxa"/>
            <w:gridSpan w:val="3"/>
          </w:tcPr>
          <w:p w14:paraId="3608DE0C" w14:textId="77777777" w:rsidR="00D1709F" w:rsidRPr="00AA2803" w:rsidRDefault="00D1709F" w:rsidP="00D1709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BE_ACCOUNT_BALANCE</w:t>
            </w:r>
          </w:p>
        </w:tc>
        <w:tc>
          <w:tcPr>
            <w:tcW w:w="1978" w:type="dxa"/>
            <w:gridSpan w:val="2"/>
          </w:tcPr>
          <w:p w14:paraId="0D3B3ABE" w14:textId="77777777" w:rsidR="00D1709F" w:rsidRPr="00AA2803" w:rsidRDefault="00D1709F" w:rsidP="00D1709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NUMBER(28)</w:t>
            </w:r>
          </w:p>
        </w:tc>
        <w:tc>
          <w:tcPr>
            <w:tcW w:w="709" w:type="dxa"/>
            <w:gridSpan w:val="2"/>
          </w:tcPr>
          <w:p w14:paraId="34495055" w14:textId="77777777" w:rsidR="00D1709F" w:rsidRPr="00AA2803" w:rsidRDefault="00D1709F" w:rsidP="00D1709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7B9BA764" w14:textId="77777777" w:rsidR="00D1709F" w:rsidRPr="00AA2803" w:rsidRDefault="00D1709F" w:rsidP="00D1709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525BAEE9" w14:textId="77777777" w:rsidTr="00D1709F">
        <w:tc>
          <w:tcPr>
            <w:tcW w:w="390" w:type="dxa"/>
            <w:tcBorders>
              <w:top w:val="single" w:sz="4" w:space="0" w:color="auto"/>
            </w:tcBorders>
          </w:tcPr>
          <w:p w14:paraId="28E2046F" w14:textId="77777777" w:rsidR="00D1709F" w:rsidRPr="00AA2803" w:rsidRDefault="00D1709F" w:rsidP="006164CE">
            <w:pPr>
              <w:pStyle w:val="af"/>
              <w:numPr>
                <w:ilvl w:val="0"/>
                <w:numId w:val="18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837" w:type="dxa"/>
            <w:gridSpan w:val="4"/>
          </w:tcPr>
          <w:p w14:paraId="01D0EEE5" w14:textId="77777777" w:rsidR="00D1709F" w:rsidRPr="00AA2803" w:rsidRDefault="00D1709F" w:rsidP="00D1709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缴款后销售站</w:t>
            </w:r>
            <w:r w:rsidRPr="00AA2803">
              <w:rPr>
                <w:rFonts w:ascii="新宋体" w:eastAsia="新宋体" w:hAnsi="新宋体"/>
                <w:szCs w:val="22"/>
              </w:rPr>
              <w:t>余额</w:t>
            </w:r>
          </w:p>
        </w:tc>
        <w:tc>
          <w:tcPr>
            <w:tcW w:w="2265" w:type="dxa"/>
            <w:gridSpan w:val="3"/>
          </w:tcPr>
          <w:p w14:paraId="47696F21" w14:textId="77777777" w:rsidR="00D1709F" w:rsidRPr="00AA2803" w:rsidRDefault="00D1709F" w:rsidP="00D1709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AF_ACCOUNT_BALANCE</w:t>
            </w:r>
          </w:p>
        </w:tc>
        <w:tc>
          <w:tcPr>
            <w:tcW w:w="1978" w:type="dxa"/>
            <w:gridSpan w:val="2"/>
          </w:tcPr>
          <w:p w14:paraId="32D917B6" w14:textId="77777777" w:rsidR="00D1709F" w:rsidRPr="00AA2803" w:rsidRDefault="00D1709F" w:rsidP="00D1709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NUMBER(28)</w:t>
            </w:r>
          </w:p>
        </w:tc>
        <w:tc>
          <w:tcPr>
            <w:tcW w:w="709" w:type="dxa"/>
            <w:gridSpan w:val="2"/>
          </w:tcPr>
          <w:p w14:paraId="4D6F7FFA" w14:textId="77777777" w:rsidR="00D1709F" w:rsidRPr="00AA2803" w:rsidRDefault="00D1709F" w:rsidP="00D1709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498D7203" w14:textId="77777777" w:rsidR="00D1709F" w:rsidRPr="00AA2803" w:rsidRDefault="00D1709F" w:rsidP="00D1709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1E5C5A4F" w14:textId="77777777" w:rsidTr="00D1709F">
        <w:tc>
          <w:tcPr>
            <w:tcW w:w="390" w:type="dxa"/>
            <w:tcBorders>
              <w:top w:val="single" w:sz="4" w:space="0" w:color="auto"/>
            </w:tcBorders>
          </w:tcPr>
          <w:p w14:paraId="225207F9" w14:textId="77777777" w:rsidR="00D1709F" w:rsidRPr="00AA2803" w:rsidRDefault="00D1709F" w:rsidP="006164CE">
            <w:pPr>
              <w:pStyle w:val="af"/>
              <w:numPr>
                <w:ilvl w:val="0"/>
                <w:numId w:val="18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837" w:type="dxa"/>
            <w:gridSpan w:val="4"/>
          </w:tcPr>
          <w:p w14:paraId="4008A171" w14:textId="77777777" w:rsidR="00D1709F" w:rsidRPr="00AA2803" w:rsidRDefault="00D1709F" w:rsidP="00D1709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操作时间</w:t>
            </w:r>
          </w:p>
        </w:tc>
        <w:tc>
          <w:tcPr>
            <w:tcW w:w="2265" w:type="dxa"/>
            <w:gridSpan w:val="3"/>
          </w:tcPr>
          <w:p w14:paraId="2626388E" w14:textId="77777777" w:rsidR="00D1709F" w:rsidRPr="00AA2803" w:rsidRDefault="00D1709F" w:rsidP="00D1709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OPER_TIME</w:t>
            </w:r>
          </w:p>
        </w:tc>
        <w:tc>
          <w:tcPr>
            <w:tcW w:w="1978" w:type="dxa"/>
            <w:gridSpan w:val="2"/>
          </w:tcPr>
          <w:p w14:paraId="23546486" w14:textId="77777777" w:rsidR="00D1709F" w:rsidRPr="00AA2803" w:rsidRDefault="00D1709F" w:rsidP="00D1709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DATE</w:t>
            </w:r>
          </w:p>
        </w:tc>
        <w:tc>
          <w:tcPr>
            <w:tcW w:w="709" w:type="dxa"/>
            <w:gridSpan w:val="2"/>
          </w:tcPr>
          <w:p w14:paraId="77A12059" w14:textId="77777777" w:rsidR="00D1709F" w:rsidRPr="00AA2803" w:rsidRDefault="00D1709F" w:rsidP="00D1709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是</w:t>
            </w:r>
          </w:p>
        </w:tc>
        <w:tc>
          <w:tcPr>
            <w:tcW w:w="1568" w:type="dxa"/>
          </w:tcPr>
          <w:p w14:paraId="7B62F4F5" w14:textId="77777777" w:rsidR="00D1709F" w:rsidRPr="00AA2803" w:rsidRDefault="00D1709F" w:rsidP="00D1709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6581A8D4" w14:textId="77777777" w:rsidTr="00D1709F">
        <w:tc>
          <w:tcPr>
            <w:tcW w:w="390" w:type="dxa"/>
            <w:tcBorders>
              <w:top w:val="single" w:sz="4" w:space="0" w:color="auto"/>
            </w:tcBorders>
          </w:tcPr>
          <w:p w14:paraId="5801538D" w14:textId="77777777" w:rsidR="00D1709F" w:rsidRPr="00AA2803" w:rsidRDefault="00D1709F" w:rsidP="006164CE">
            <w:pPr>
              <w:pStyle w:val="af"/>
              <w:numPr>
                <w:ilvl w:val="0"/>
                <w:numId w:val="18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837" w:type="dxa"/>
            <w:gridSpan w:val="4"/>
          </w:tcPr>
          <w:p w14:paraId="45EF33AB" w14:textId="77777777" w:rsidR="00D1709F" w:rsidRPr="00AA2803" w:rsidRDefault="00D1709F" w:rsidP="00D1709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操作人编码</w:t>
            </w:r>
          </w:p>
        </w:tc>
        <w:tc>
          <w:tcPr>
            <w:tcW w:w="2265" w:type="dxa"/>
            <w:gridSpan w:val="3"/>
          </w:tcPr>
          <w:p w14:paraId="049E1319" w14:textId="77777777" w:rsidR="00D1709F" w:rsidRPr="00AA2803" w:rsidRDefault="00D1709F" w:rsidP="00D1709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OPER_ADMIN</w:t>
            </w:r>
          </w:p>
        </w:tc>
        <w:tc>
          <w:tcPr>
            <w:tcW w:w="1978" w:type="dxa"/>
            <w:gridSpan w:val="2"/>
          </w:tcPr>
          <w:p w14:paraId="3F4F4FBE" w14:textId="77777777" w:rsidR="00D1709F" w:rsidRPr="00AA2803" w:rsidRDefault="00D1709F" w:rsidP="00D1709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NUMBER(4)</w:t>
            </w:r>
          </w:p>
        </w:tc>
        <w:tc>
          <w:tcPr>
            <w:tcW w:w="709" w:type="dxa"/>
            <w:gridSpan w:val="2"/>
          </w:tcPr>
          <w:p w14:paraId="60B30590" w14:textId="77777777" w:rsidR="00D1709F" w:rsidRPr="00AA2803" w:rsidRDefault="00D1709F" w:rsidP="00D1709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是</w:t>
            </w:r>
          </w:p>
        </w:tc>
        <w:tc>
          <w:tcPr>
            <w:tcW w:w="1568" w:type="dxa"/>
          </w:tcPr>
          <w:p w14:paraId="4EE94179" w14:textId="77777777" w:rsidR="00D1709F" w:rsidRPr="00AA2803" w:rsidRDefault="00D1709F" w:rsidP="00D1709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6174A5A5" w14:textId="77777777" w:rsidTr="00EC4350">
        <w:tc>
          <w:tcPr>
            <w:tcW w:w="9747" w:type="dxa"/>
            <w:gridSpan w:val="13"/>
            <w:shd w:val="clear" w:color="auto" w:fill="D9D9D9" w:themeFill="background1" w:themeFillShade="D9"/>
          </w:tcPr>
          <w:p w14:paraId="3A36C01B" w14:textId="77777777" w:rsidR="00D1709F" w:rsidRPr="00AA2803" w:rsidRDefault="00D1709F" w:rsidP="00D1709F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表格其他属性信息定义（包括PK-FK、IDX等）</w:t>
            </w:r>
          </w:p>
        </w:tc>
      </w:tr>
      <w:tr w:rsidR="00AA2803" w:rsidRPr="00AA2803" w14:paraId="36F55539" w14:textId="77777777" w:rsidTr="007C55EC">
        <w:trPr>
          <w:trHeight w:val="231"/>
        </w:trPr>
        <w:tc>
          <w:tcPr>
            <w:tcW w:w="531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303A2FA" w14:textId="77777777" w:rsidR="00D1709F" w:rsidRPr="00AA2803" w:rsidRDefault="00D1709F" w:rsidP="00D1709F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主键</w:t>
            </w:r>
          </w:p>
        </w:tc>
        <w:tc>
          <w:tcPr>
            <w:tcW w:w="3405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4D902A36" w14:textId="77777777" w:rsidR="00D1709F" w:rsidRPr="00AA2803" w:rsidRDefault="00D1709F" w:rsidP="00D1709F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5811" w:type="dxa"/>
            <w:gridSpan w:val="7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2EB027D8" w14:textId="77777777" w:rsidR="00D1709F" w:rsidRPr="00AA2803" w:rsidRDefault="00D1709F" w:rsidP="00D1709F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包含列</w:t>
            </w:r>
          </w:p>
        </w:tc>
      </w:tr>
      <w:tr w:rsidR="00AA2803" w:rsidRPr="00AA2803" w14:paraId="54E3E1B1" w14:textId="77777777" w:rsidTr="007C55EC">
        <w:trPr>
          <w:trHeight w:val="231"/>
        </w:trPr>
        <w:tc>
          <w:tcPr>
            <w:tcW w:w="531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CD337AE" w14:textId="77777777" w:rsidR="005150EF" w:rsidRPr="00AA2803" w:rsidRDefault="005150EF" w:rsidP="005150EF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3405" w:type="dxa"/>
            <w:gridSpan w:val="4"/>
            <w:tcBorders>
              <w:left w:val="single" w:sz="4" w:space="0" w:color="auto"/>
            </w:tcBorders>
          </w:tcPr>
          <w:p w14:paraId="4E0C1575" w14:textId="77777777" w:rsidR="005150EF" w:rsidRPr="00AA2803" w:rsidRDefault="005150EF" w:rsidP="005150E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PK_FUND_CHARGE_CENTER</w:t>
            </w:r>
          </w:p>
        </w:tc>
        <w:tc>
          <w:tcPr>
            <w:tcW w:w="5811" w:type="dxa"/>
            <w:gridSpan w:val="7"/>
            <w:tcBorders>
              <w:left w:val="single" w:sz="4" w:space="0" w:color="auto"/>
            </w:tcBorders>
          </w:tcPr>
          <w:p w14:paraId="409FFE19" w14:textId="77777777" w:rsidR="005150EF" w:rsidRPr="00AA2803" w:rsidRDefault="005150EF" w:rsidP="005150E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FUND_NO</w:t>
            </w:r>
          </w:p>
        </w:tc>
      </w:tr>
      <w:tr w:rsidR="00AA2803" w:rsidRPr="00AA2803" w14:paraId="45CF5302" w14:textId="77777777" w:rsidTr="007C55EC">
        <w:trPr>
          <w:trHeight w:val="231"/>
        </w:trPr>
        <w:tc>
          <w:tcPr>
            <w:tcW w:w="531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556309F" w14:textId="77777777" w:rsidR="00D1709F" w:rsidRPr="00AA2803" w:rsidRDefault="00D1709F" w:rsidP="00D1709F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外键</w:t>
            </w:r>
          </w:p>
        </w:tc>
        <w:tc>
          <w:tcPr>
            <w:tcW w:w="3405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16941E21" w14:textId="77777777" w:rsidR="00D1709F" w:rsidRPr="00AA2803" w:rsidRDefault="00D1709F" w:rsidP="00D1709F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1556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4B548DB6" w14:textId="77777777" w:rsidR="00D1709F" w:rsidRPr="00AA2803" w:rsidRDefault="00D1709F" w:rsidP="00D1709F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  <w:tc>
          <w:tcPr>
            <w:tcW w:w="2123" w:type="dxa"/>
            <w:gridSpan w:val="3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05CD6207" w14:textId="77777777" w:rsidR="00D1709F" w:rsidRPr="00AA2803" w:rsidRDefault="00D1709F" w:rsidP="00D1709F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参照表名</w:t>
            </w:r>
          </w:p>
        </w:tc>
        <w:tc>
          <w:tcPr>
            <w:tcW w:w="2132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33365107" w14:textId="77777777" w:rsidR="00D1709F" w:rsidRPr="00AA2803" w:rsidRDefault="00D1709F" w:rsidP="00D1709F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</w:tr>
      <w:tr w:rsidR="00AA2803" w:rsidRPr="00AA2803" w14:paraId="7359CBC8" w14:textId="77777777" w:rsidTr="007C55EC">
        <w:trPr>
          <w:trHeight w:val="231"/>
        </w:trPr>
        <w:tc>
          <w:tcPr>
            <w:tcW w:w="531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DB048EC" w14:textId="77777777" w:rsidR="00D1709F" w:rsidRPr="00AA2803" w:rsidRDefault="00D1709F" w:rsidP="00D1709F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3405" w:type="dxa"/>
            <w:gridSpan w:val="4"/>
            <w:tcBorders>
              <w:left w:val="single" w:sz="4" w:space="0" w:color="auto"/>
            </w:tcBorders>
          </w:tcPr>
          <w:p w14:paraId="2EEA4D5E" w14:textId="77777777" w:rsidR="00D1709F" w:rsidRPr="00AA2803" w:rsidRDefault="00D1709F" w:rsidP="00D1709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56" w:type="dxa"/>
            <w:gridSpan w:val="2"/>
            <w:tcBorders>
              <w:left w:val="single" w:sz="4" w:space="0" w:color="auto"/>
            </w:tcBorders>
          </w:tcPr>
          <w:p w14:paraId="6DA6DB7F" w14:textId="77777777" w:rsidR="00D1709F" w:rsidRPr="00AA2803" w:rsidRDefault="00D1709F" w:rsidP="00D1709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123" w:type="dxa"/>
            <w:gridSpan w:val="3"/>
            <w:tcBorders>
              <w:left w:val="single" w:sz="4" w:space="0" w:color="auto"/>
            </w:tcBorders>
          </w:tcPr>
          <w:p w14:paraId="353F9ADD" w14:textId="77777777" w:rsidR="00D1709F" w:rsidRPr="00AA2803" w:rsidRDefault="00D1709F" w:rsidP="00D1709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132" w:type="dxa"/>
            <w:gridSpan w:val="2"/>
            <w:tcBorders>
              <w:left w:val="single" w:sz="4" w:space="0" w:color="auto"/>
            </w:tcBorders>
          </w:tcPr>
          <w:p w14:paraId="6424D059" w14:textId="77777777" w:rsidR="00D1709F" w:rsidRPr="00AA2803" w:rsidRDefault="00D1709F" w:rsidP="00D1709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33B20071" w14:textId="77777777" w:rsidTr="007C55EC">
        <w:trPr>
          <w:trHeight w:val="231"/>
        </w:trPr>
        <w:tc>
          <w:tcPr>
            <w:tcW w:w="531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6EBB59C" w14:textId="77777777" w:rsidR="00D1709F" w:rsidRPr="00AA2803" w:rsidRDefault="00D1709F" w:rsidP="00D1709F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索引</w:t>
            </w:r>
          </w:p>
        </w:tc>
        <w:tc>
          <w:tcPr>
            <w:tcW w:w="3405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2BA3088D" w14:textId="77777777" w:rsidR="00D1709F" w:rsidRPr="00AA2803" w:rsidRDefault="00D1709F" w:rsidP="00D1709F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2681" w:type="dxa"/>
            <w:gridSpan w:val="3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288BCBC3" w14:textId="77777777" w:rsidR="00D1709F" w:rsidRPr="00AA2803" w:rsidRDefault="00D1709F" w:rsidP="00D1709F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  <w:tc>
          <w:tcPr>
            <w:tcW w:w="3130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1614B6B5" w14:textId="77777777" w:rsidR="00D1709F" w:rsidRPr="00AA2803" w:rsidRDefault="00D1709F" w:rsidP="00D1709F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类型</w:t>
            </w:r>
          </w:p>
        </w:tc>
      </w:tr>
      <w:tr w:rsidR="00AA2803" w:rsidRPr="00AA2803" w14:paraId="4070AAA2" w14:textId="77777777" w:rsidTr="007C55EC">
        <w:trPr>
          <w:trHeight w:val="231"/>
        </w:trPr>
        <w:tc>
          <w:tcPr>
            <w:tcW w:w="531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EC7BBDA" w14:textId="77777777" w:rsidR="00D1709F" w:rsidRPr="00AA2803" w:rsidRDefault="00D1709F" w:rsidP="00D1709F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3405" w:type="dxa"/>
            <w:gridSpan w:val="4"/>
            <w:tcBorders>
              <w:left w:val="single" w:sz="4" w:space="0" w:color="auto"/>
            </w:tcBorders>
          </w:tcPr>
          <w:p w14:paraId="5F7E7B00" w14:textId="77777777" w:rsidR="00D1709F" w:rsidRPr="00AA2803" w:rsidRDefault="00D1709F" w:rsidP="00D1709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681" w:type="dxa"/>
            <w:gridSpan w:val="3"/>
            <w:tcBorders>
              <w:left w:val="single" w:sz="4" w:space="0" w:color="auto"/>
            </w:tcBorders>
          </w:tcPr>
          <w:p w14:paraId="1241A2EB" w14:textId="77777777" w:rsidR="00D1709F" w:rsidRPr="00AA2803" w:rsidRDefault="00D1709F" w:rsidP="00D1709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130" w:type="dxa"/>
            <w:gridSpan w:val="4"/>
            <w:tcBorders>
              <w:left w:val="single" w:sz="4" w:space="0" w:color="auto"/>
            </w:tcBorders>
          </w:tcPr>
          <w:p w14:paraId="7B13C4C5" w14:textId="77777777" w:rsidR="00D1709F" w:rsidRPr="00AA2803" w:rsidRDefault="00D1709F" w:rsidP="00D1709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56F0E561" w14:textId="77777777" w:rsidTr="008B2705">
        <w:tc>
          <w:tcPr>
            <w:tcW w:w="531" w:type="dxa"/>
            <w:gridSpan w:val="2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D4EE670" w14:textId="77777777" w:rsidR="00D1709F" w:rsidRPr="00AA2803" w:rsidRDefault="00D1709F" w:rsidP="00D1709F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约束</w:t>
            </w:r>
          </w:p>
        </w:tc>
        <w:tc>
          <w:tcPr>
            <w:tcW w:w="9216" w:type="dxa"/>
            <w:gridSpan w:val="11"/>
            <w:tcBorders>
              <w:left w:val="single" w:sz="4" w:space="0" w:color="auto"/>
            </w:tcBorders>
          </w:tcPr>
          <w:p w14:paraId="16EB2B82" w14:textId="77777777" w:rsidR="00D1709F" w:rsidRPr="00AA2803" w:rsidRDefault="00D1709F" w:rsidP="00D1709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023674D9" w14:textId="77777777" w:rsidTr="007C55EC">
        <w:trPr>
          <w:trHeight w:val="231"/>
        </w:trPr>
        <w:tc>
          <w:tcPr>
            <w:tcW w:w="531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29C9B31" w14:textId="77777777" w:rsidR="00D1709F" w:rsidRPr="00AA2803" w:rsidRDefault="00D1709F" w:rsidP="00D1709F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</w:t>
            </w: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7CFAA8A6" w14:textId="77777777" w:rsidR="00D1709F" w:rsidRPr="00AA2803" w:rsidRDefault="00D1709F" w:rsidP="00D1709F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分区类型</w:t>
            </w:r>
          </w:p>
        </w:tc>
        <w:tc>
          <w:tcPr>
            <w:tcW w:w="1917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3724E044" w14:textId="77777777" w:rsidR="00D1709F" w:rsidRPr="00AA2803" w:rsidRDefault="00D1709F" w:rsidP="00D1709F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分区字段</w:t>
            </w:r>
          </w:p>
        </w:tc>
        <w:tc>
          <w:tcPr>
            <w:tcW w:w="5811" w:type="dxa"/>
            <w:gridSpan w:val="7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1CBC6334" w14:textId="77777777" w:rsidR="00D1709F" w:rsidRPr="00AA2803" w:rsidRDefault="00D1709F" w:rsidP="00D1709F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分区条件</w:t>
            </w:r>
          </w:p>
        </w:tc>
      </w:tr>
      <w:tr w:rsidR="00AA2803" w:rsidRPr="00AA2803" w14:paraId="3DC73702" w14:textId="77777777" w:rsidTr="007C55EC">
        <w:trPr>
          <w:trHeight w:val="231"/>
        </w:trPr>
        <w:tc>
          <w:tcPr>
            <w:tcW w:w="531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E2D49B9" w14:textId="77777777" w:rsidR="00D1709F" w:rsidRPr="00AA2803" w:rsidRDefault="00D1709F" w:rsidP="00D1709F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</w:tcPr>
          <w:p w14:paraId="2A723473" w14:textId="77777777" w:rsidR="00D1709F" w:rsidRPr="00AA2803" w:rsidRDefault="00D1709F" w:rsidP="00D1709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主分区</w:t>
            </w:r>
          </w:p>
        </w:tc>
        <w:tc>
          <w:tcPr>
            <w:tcW w:w="1917" w:type="dxa"/>
            <w:gridSpan w:val="2"/>
            <w:tcBorders>
              <w:left w:val="single" w:sz="4" w:space="0" w:color="auto"/>
            </w:tcBorders>
          </w:tcPr>
          <w:p w14:paraId="7A52DC17" w14:textId="77777777" w:rsidR="00D1709F" w:rsidRPr="00AA2803" w:rsidRDefault="00D1709F" w:rsidP="00D1709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5811" w:type="dxa"/>
            <w:gridSpan w:val="7"/>
            <w:tcBorders>
              <w:left w:val="single" w:sz="4" w:space="0" w:color="auto"/>
            </w:tcBorders>
          </w:tcPr>
          <w:p w14:paraId="57D26706" w14:textId="77777777" w:rsidR="00D1709F" w:rsidRPr="00AA2803" w:rsidRDefault="00D1709F" w:rsidP="00D1709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14A645AB" w14:textId="77777777" w:rsidTr="007C55EC">
        <w:trPr>
          <w:trHeight w:val="231"/>
        </w:trPr>
        <w:tc>
          <w:tcPr>
            <w:tcW w:w="531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E961BCC" w14:textId="77777777" w:rsidR="00D1709F" w:rsidRPr="00AA2803" w:rsidRDefault="00D1709F" w:rsidP="00D1709F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</w:tcPr>
          <w:p w14:paraId="7FB5334D" w14:textId="77777777" w:rsidR="00D1709F" w:rsidRPr="00AA2803" w:rsidRDefault="00D1709F" w:rsidP="00D1709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子分区</w:t>
            </w:r>
          </w:p>
        </w:tc>
        <w:tc>
          <w:tcPr>
            <w:tcW w:w="1917" w:type="dxa"/>
            <w:gridSpan w:val="2"/>
            <w:tcBorders>
              <w:left w:val="single" w:sz="4" w:space="0" w:color="auto"/>
            </w:tcBorders>
          </w:tcPr>
          <w:p w14:paraId="657E1B23" w14:textId="77777777" w:rsidR="00D1709F" w:rsidRPr="00AA2803" w:rsidRDefault="00D1709F" w:rsidP="00D1709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5811" w:type="dxa"/>
            <w:gridSpan w:val="7"/>
            <w:tcBorders>
              <w:left w:val="single" w:sz="4" w:space="0" w:color="auto"/>
            </w:tcBorders>
          </w:tcPr>
          <w:p w14:paraId="31E40BD2" w14:textId="77777777" w:rsidR="00D1709F" w:rsidRPr="00AA2803" w:rsidRDefault="00D1709F" w:rsidP="00D1709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</w:tbl>
    <w:p w14:paraId="49CB6472" w14:textId="77777777" w:rsidR="00862712" w:rsidRPr="00AA2803" w:rsidRDefault="00862712" w:rsidP="00861054"/>
    <w:p w14:paraId="0E5DD346" w14:textId="77777777" w:rsidR="00F41AB1" w:rsidRPr="00AA2803" w:rsidRDefault="00F41AB1" w:rsidP="00F41AB1">
      <w:pPr>
        <w:pStyle w:val="4"/>
      </w:pPr>
      <w:bookmarkStart w:id="122" w:name="_Toc435450879"/>
      <w:r w:rsidRPr="00AA2803">
        <w:rPr>
          <w:rFonts w:hint="eastAsia"/>
        </w:rPr>
        <w:t>销售站（机构）提现（</w:t>
      </w:r>
      <w:r w:rsidRPr="00AA2803">
        <w:t>FUND</w:t>
      </w:r>
      <w:r w:rsidRPr="00AA2803">
        <w:rPr>
          <w:rFonts w:hint="eastAsia"/>
        </w:rPr>
        <w:t>_</w:t>
      </w:r>
      <w:r w:rsidRPr="00AA2803">
        <w:t>WITHDRAW</w:t>
      </w:r>
      <w:r w:rsidRPr="00AA2803">
        <w:rPr>
          <w:rFonts w:hint="eastAsia"/>
        </w:rPr>
        <w:t>）</w:t>
      </w:r>
      <w:bookmarkEnd w:id="122"/>
    </w:p>
    <w:tbl>
      <w:tblPr>
        <w:tblW w:w="97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92"/>
        <w:gridCol w:w="143"/>
        <w:gridCol w:w="698"/>
        <w:gridCol w:w="790"/>
        <w:gridCol w:w="1204"/>
        <w:gridCol w:w="277"/>
        <w:gridCol w:w="6"/>
        <w:gridCol w:w="1985"/>
        <w:gridCol w:w="850"/>
        <w:gridCol w:w="278"/>
        <w:gridCol w:w="850"/>
        <w:gridCol w:w="145"/>
        <w:gridCol w:w="564"/>
        <w:gridCol w:w="1568"/>
      </w:tblGrid>
      <w:tr w:rsidR="00AA2803" w:rsidRPr="00AA2803" w14:paraId="409EBAB7" w14:textId="77777777" w:rsidTr="00061181">
        <w:tc>
          <w:tcPr>
            <w:tcW w:w="12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hideMark/>
          </w:tcPr>
          <w:p w14:paraId="407ED385" w14:textId="77777777" w:rsidR="00F41AB1" w:rsidRPr="00AA2803" w:rsidRDefault="00F41AB1" w:rsidP="00061181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汉字注解</w:t>
            </w:r>
          </w:p>
        </w:tc>
        <w:tc>
          <w:tcPr>
            <w:tcW w:w="426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857184" w14:textId="77777777" w:rsidR="00F41AB1" w:rsidRPr="00AA2803" w:rsidRDefault="00F41AB1" w:rsidP="00F41AB1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销售站（机构）提现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hideMark/>
          </w:tcPr>
          <w:p w14:paraId="0660AF2C" w14:textId="77777777" w:rsidR="00F41AB1" w:rsidRPr="00AA2803" w:rsidRDefault="00F41AB1" w:rsidP="00061181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表名</w:t>
            </w:r>
          </w:p>
        </w:tc>
        <w:tc>
          <w:tcPr>
            <w:tcW w:w="34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2CD2C5" w14:textId="77777777" w:rsidR="00F41AB1" w:rsidRPr="00AA2803" w:rsidRDefault="00F41AB1" w:rsidP="00061181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/>
                <w:b/>
                <w:sz w:val="24"/>
                <w:szCs w:val="22"/>
              </w:rPr>
              <w:t>FUND_WITHDRAW</w:t>
            </w:r>
          </w:p>
        </w:tc>
      </w:tr>
      <w:tr w:rsidR="00AA2803" w:rsidRPr="00AA2803" w14:paraId="3460342D" w14:textId="77777777" w:rsidTr="00FC491C"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horzCross" w:color="auto" w:fill="C0C0C0"/>
          </w:tcPr>
          <w:p w14:paraId="246DCE95" w14:textId="77777777" w:rsidR="00F41AB1" w:rsidRPr="00AA2803" w:rsidRDefault="00F41AB1" w:rsidP="00061181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</w:p>
        </w:tc>
        <w:tc>
          <w:tcPr>
            <w:tcW w:w="2835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C0C0C0"/>
            <w:hideMark/>
          </w:tcPr>
          <w:p w14:paraId="239AE446" w14:textId="77777777" w:rsidR="00F41AB1" w:rsidRPr="00AA2803" w:rsidRDefault="00F41AB1" w:rsidP="00061181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字段名称</w:t>
            </w:r>
          </w:p>
        </w:tc>
        <w:tc>
          <w:tcPr>
            <w:tcW w:w="22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hideMark/>
          </w:tcPr>
          <w:p w14:paraId="08342979" w14:textId="77777777" w:rsidR="00F41AB1" w:rsidRPr="00AA2803" w:rsidRDefault="00F41AB1" w:rsidP="00061181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字段命名</w:t>
            </w:r>
          </w:p>
        </w:tc>
        <w:tc>
          <w:tcPr>
            <w:tcW w:w="19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hideMark/>
          </w:tcPr>
          <w:p w14:paraId="5427CAD7" w14:textId="77777777" w:rsidR="00F41AB1" w:rsidRPr="00AA2803" w:rsidRDefault="00F41AB1" w:rsidP="00061181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类型</w:t>
            </w: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hideMark/>
          </w:tcPr>
          <w:p w14:paraId="159D89AD" w14:textId="77777777" w:rsidR="00F41AB1" w:rsidRPr="00AA2803" w:rsidRDefault="00F41AB1" w:rsidP="00061181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非空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hideMark/>
          </w:tcPr>
          <w:p w14:paraId="57B77715" w14:textId="77777777" w:rsidR="00F41AB1" w:rsidRPr="00AA2803" w:rsidRDefault="00F41AB1" w:rsidP="00061181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默认</w:t>
            </w:r>
          </w:p>
        </w:tc>
      </w:tr>
      <w:tr w:rsidR="00AA2803" w:rsidRPr="00AA2803" w14:paraId="2ABB43C9" w14:textId="77777777" w:rsidTr="00FC491C">
        <w:tc>
          <w:tcPr>
            <w:tcW w:w="39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BE6A20" w14:textId="77777777" w:rsidR="005150EF" w:rsidRPr="00AA2803" w:rsidRDefault="005150EF" w:rsidP="006164CE">
            <w:pPr>
              <w:pStyle w:val="af"/>
              <w:numPr>
                <w:ilvl w:val="0"/>
                <w:numId w:val="63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83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FA4E47" w14:textId="77777777" w:rsidR="005150EF" w:rsidRPr="00AA2803" w:rsidRDefault="005150EF" w:rsidP="005150E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提现</w:t>
            </w:r>
            <w:r w:rsidRPr="00AA2803">
              <w:rPr>
                <w:rFonts w:ascii="新宋体" w:eastAsia="新宋体" w:hAnsi="新宋体"/>
                <w:szCs w:val="22"/>
              </w:rPr>
              <w:t>编号</w:t>
            </w:r>
            <w:r w:rsidRPr="00AA2803">
              <w:rPr>
                <w:rFonts w:ascii="新宋体" w:eastAsia="新宋体" w:hAnsi="新宋体" w:hint="eastAsia"/>
                <w:szCs w:val="22"/>
              </w:rPr>
              <w:t>（F</w:t>
            </w:r>
            <w:r w:rsidRPr="00AA2803">
              <w:rPr>
                <w:rFonts w:ascii="新宋体" w:eastAsia="新宋体" w:hAnsi="新宋体"/>
                <w:szCs w:val="22"/>
              </w:rPr>
              <w:t>W</w:t>
            </w:r>
            <w:r w:rsidRPr="00AA2803">
              <w:rPr>
                <w:rFonts w:ascii="新宋体" w:eastAsia="新宋体" w:hAnsi="新宋体" w:hint="eastAsia"/>
                <w:szCs w:val="22"/>
              </w:rPr>
              <w:t>12345678）</w:t>
            </w:r>
          </w:p>
        </w:tc>
        <w:tc>
          <w:tcPr>
            <w:tcW w:w="22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99CEE9" w14:textId="77777777" w:rsidR="005150EF" w:rsidRPr="00AA2803" w:rsidRDefault="005150EF" w:rsidP="005150E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FUND_NO</w:t>
            </w:r>
          </w:p>
        </w:tc>
        <w:tc>
          <w:tcPr>
            <w:tcW w:w="19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A3A7AC" w14:textId="77777777" w:rsidR="005150EF" w:rsidRPr="00AA2803" w:rsidRDefault="005150EF" w:rsidP="005150E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CHAR</w:t>
            </w:r>
            <w:r w:rsidRPr="00AA2803">
              <w:rPr>
                <w:rFonts w:ascii="新宋体" w:eastAsia="新宋体" w:hAnsi="新宋体"/>
                <w:szCs w:val="22"/>
              </w:rPr>
              <w:t>(10)</w:t>
            </w: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6441F4" w14:textId="77777777" w:rsidR="005150EF" w:rsidRPr="00AA2803" w:rsidRDefault="005150EF" w:rsidP="005150E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330FE" w14:textId="77777777" w:rsidR="005150EF" w:rsidRPr="00AA2803" w:rsidRDefault="005150EF" w:rsidP="005150E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866429" w:rsidRPr="00AA2803" w14:paraId="05FF1113" w14:textId="77777777" w:rsidTr="00FC491C">
        <w:tc>
          <w:tcPr>
            <w:tcW w:w="39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2442BE" w14:textId="77777777" w:rsidR="00866429" w:rsidRPr="00AA2803" w:rsidRDefault="00866429" w:rsidP="006164CE">
            <w:pPr>
              <w:pStyle w:val="af"/>
              <w:numPr>
                <w:ilvl w:val="0"/>
                <w:numId w:val="63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83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1733A" w14:textId="77777777" w:rsidR="00866429" w:rsidRPr="00AA2803" w:rsidRDefault="00866429" w:rsidP="0086642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账户类型（1-机构，2-站点）</w:t>
            </w:r>
          </w:p>
        </w:tc>
        <w:tc>
          <w:tcPr>
            <w:tcW w:w="22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E49D1" w14:textId="77777777" w:rsidR="00866429" w:rsidRPr="00AA2803" w:rsidRDefault="00866429" w:rsidP="0086642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/>
                <w:szCs w:val="22"/>
              </w:rPr>
              <w:t>ACCOUNT</w:t>
            </w:r>
            <w:r w:rsidRPr="00AA2803">
              <w:rPr>
                <w:rFonts w:ascii="新宋体" w:eastAsia="新宋体" w:hAnsi="新宋体" w:hint="eastAsia"/>
                <w:szCs w:val="22"/>
              </w:rPr>
              <w:t>_TYPE</w:t>
            </w:r>
          </w:p>
        </w:tc>
        <w:tc>
          <w:tcPr>
            <w:tcW w:w="19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72B749" w14:textId="77777777" w:rsidR="00866429" w:rsidRPr="00AA2803" w:rsidRDefault="00866429" w:rsidP="0086642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NUMBER(1)</w:t>
            </w: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E35A0" w14:textId="77777777" w:rsidR="00866429" w:rsidRPr="00AA2803" w:rsidRDefault="00866429" w:rsidP="0086642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C0741" w14:textId="77777777" w:rsidR="00866429" w:rsidRPr="00AA2803" w:rsidRDefault="00866429" w:rsidP="0086642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5B4B16C3" w14:textId="77777777" w:rsidTr="00FC491C">
        <w:tc>
          <w:tcPr>
            <w:tcW w:w="39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3EABD1" w14:textId="77777777" w:rsidR="00F41AB1" w:rsidRPr="00AA2803" w:rsidRDefault="00F41AB1" w:rsidP="006164CE">
            <w:pPr>
              <w:pStyle w:val="af"/>
              <w:numPr>
                <w:ilvl w:val="0"/>
                <w:numId w:val="63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83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24751" w14:textId="77777777" w:rsidR="00F41AB1" w:rsidRPr="00AA2803" w:rsidRDefault="00F41AB1" w:rsidP="0006118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销售站（机构）编码</w:t>
            </w:r>
          </w:p>
        </w:tc>
        <w:tc>
          <w:tcPr>
            <w:tcW w:w="22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6D8D4" w14:textId="77777777" w:rsidR="00F41AB1" w:rsidRPr="00AA2803" w:rsidRDefault="00F41AB1" w:rsidP="0006118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AO_CODE</w:t>
            </w:r>
          </w:p>
        </w:tc>
        <w:tc>
          <w:tcPr>
            <w:tcW w:w="19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8EDCC" w14:textId="77777777" w:rsidR="00F41AB1" w:rsidRPr="00AA2803" w:rsidRDefault="00F41AB1" w:rsidP="0006118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VARCHAR2(8)</w:t>
            </w: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7681B" w14:textId="77777777" w:rsidR="00F41AB1" w:rsidRPr="00AA2803" w:rsidRDefault="00F41AB1" w:rsidP="0006118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181BD" w14:textId="77777777" w:rsidR="00F41AB1" w:rsidRPr="00AA2803" w:rsidRDefault="00F41AB1" w:rsidP="0006118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24DD044C" w14:textId="77777777" w:rsidTr="00FC491C">
        <w:tc>
          <w:tcPr>
            <w:tcW w:w="39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B50E47" w14:textId="77777777" w:rsidR="00F41AB1" w:rsidRPr="00AA2803" w:rsidRDefault="00F41AB1" w:rsidP="006164CE">
            <w:pPr>
              <w:pStyle w:val="af"/>
              <w:numPr>
                <w:ilvl w:val="0"/>
                <w:numId w:val="63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83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F1B906" w14:textId="77777777" w:rsidR="00F41AB1" w:rsidRPr="00AA2803" w:rsidRDefault="00F41AB1" w:rsidP="0006118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销售站（机构）名称</w:t>
            </w:r>
          </w:p>
        </w:tc>
        <w:tc>
          <w:tcPr>
            <w:tcW w:w="22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3DEFD" w14:textId="77777777" w:rsidR="00F41AB1" w:rsidRPr="00AA2803" w:rsidRDefault="00F41AB1" w:rsidP="0006118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AO_NAME</w:t>
            </w:r>
          </w:p>
        </w:tc>
        <w:tc>
          <w:tcPr>
            <w:tcW w:w="19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E7882" w14:textId="77777777" w:rsidR="00F41AB1" w:rsidRPr="00AA2803" w:rsidRDefault="00F41AB1" w:rsidP="0006118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VARCHAR2(4000)</w:t>
            </w: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202F3" w14:textId="77777777" w:rsidR="00F41AB1" w:rsidRPr="00AA2803" w:rsidRDefault="00F41AB1" w:rsidP="0006118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B7D116" w14:textId="77777777" w:rsidR="00F41AB1" w:rsidRPr="00AA2803" w:rsidRDefault="00F41AB1" w:rsidP="0006118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0EC30C32" w14:textId="77777777" w:rsidTr="00FC491C">
        <w:tc>
          <w:tcPr>
            <w:tcW w:w="39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FAABA4" w14:textId="77777777" w:rsidR="00F41AB1" w:rsidRPr="00AA2803" w:rsidRDefault="00F41AB1" w:rsidP="006164CE">
            <w:pPr>
              <w:pStyle w:val="af"/>
              <w:numPr>
                <w:ilvl w:val="0"/>
                <w:numId w:val="63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83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79479" w14:textId="77777777" w:rsidR="00F41AB1" w:rsidRPr="00AA2803" w:rsidRDefault="00F41AB1" w:rsidP="0006118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账户编码</w:t>
            </w:r>
          </w:p>
        </w:tc>
        <w:tc>
          <w:tcPr>
            <w:tcW w:w="22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7B8AD" w14:textId="77777777" w:rsidR="00F41AB1" w:rsidRPr="00AA2803" w:rsidRDefault="00F41AB1" w:rsidP="0006118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ACC_NO</w:t>
            </w:r>
          </w:p>
        </w:tc>
        <w:tc>
          <w:tcPr>
            <w:tcW w:w="19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4B312" w14:textId="77777777" w:rsidR="00F41AB1" w:rsidRPr="00AA2803" w:rsidRDefault="00F41AB1" w:rsidP="0006118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CHAR(12)</w:t>
            </w: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B67470" w14:textId="77777777" w:rsidR="00F41AB1" w:rsidRPr="00AA2803" w:rsidRDefault="00F41AB1" w:rsidP="0006118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D9752" w14:textId="77777777" w:rsidR="00F41AB1" w:rsidRPr="00AA2803" w:rsidRDefault="00F41AB1" w:rsidP="0006118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78A601A2" w14:textId="77777777" w:rsidTr="00FC491C">
        <w:tc>
          <w:tcPr>
            <w:tcW w:w="39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B780C0" w14:textId="77777777" w:rsidR="00F41AB1" w:rsidRPr="00AA2803" w:rsidRDefault="00F41AB1" w:rsidP="006164CE">
            <w:pPr>
              <w:pStyle w:val="af"/>
              <w:numPr>
                <w:ilvl w:val="0"/>
                <w:numId w:val="63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83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D3347E" w14:textId="77777777" w:rsidR="00F41AB1" w:rsidRPr="00AA2803" w:rsidRDefault="00FC491C" w:rsidP="0006118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提现</w:t>
            </w:r>
            <w:r w:rsidR="00F41AB1" w:rsidRPr="00AA2803">
              <w:rPr>
                <w:rFonts w:ascii="新宋体" w:eastAsia="新宋体" w:hAnsi="新宋体" w:hint="eastAsia"/>
                <w:szCs w:val="22"/>
              </w:rPr>
              <w:t>金额</w:t>
            </w:r>
          </w:p>
        </w:tc>
        <w:tc>
          <w:tcPr>
            <w:tcW w:w="22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1B199" w14:textId="77777777" w:rsidR="00F41AB1" w:rsidRPr="00AA2803" w:rsidRDefault="00F41AB1" w:rsidP="0006118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APPLY_AMOUNT</w:t>
            </w:r>
          </w:p>
        </w:tc>
        <w:tc>
          <w:tcPr>
            <w:tcW w:w="19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6FCBF" w14:textId="77777777" w:rsidR="00F41AB1" w:rsidRPr="00AA2803" w:rsidRDefault="00F41AB1" w:rsidP="0006118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NUMBER(1</w:t>
            </w:r>
            <w:r w:rsidRPr="00AA2803">
              <w:rPr>
                <w:rFonts w:ascii="新宋体" w:eastAsia="新宋体" w:hAnsi="新宋体"/>
                <w:szCs w:val="22"/>
              </w:rPr>
              <w:t>6</w:t>
            </w:r>
            <w:r w:rsidRPr="00AA2803">
              <w:rPr>
                <w:rFonts w:ascii="新宋体" w:eastAsia="新宋体" w:hAnsi="新宋体" w:hint="eastAsia"/>
                <w:szCs w:val="22"/>
              </w:rPr>
              <w:t>)</w:t>
            </w: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AEDC6" w14:textId="77777777" w:rsidR="00F41AB1" w:rsidRPr="00AA2803" w:rsidRDefault="00F41AB1" w:rsidP="0006118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F09C39" w14:textId="77777777" w:rsidR="00F41AB1" w:rsidRPr="00AA2803" w:rsidRDefault="00F41AB1" w:rsidP="0006118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1FE1941A" w14:textId="77777777" w:rsidTr="00FC491C">
        <w:tc>
          <w:tcPr>
            <w:tcW w:w="39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999645" w14:textId="77777777" w:rsidR="00F41AB1" w:rsidRPr="00AA2803" w:rsidRDefault="00F41AB1" w:rsidP="006164CE">
            <w:pPr>
              <w:pStyle w:val="af"/>
              <w:numPr>
                <w:ilvl w:val="0"/>
                <w:numId w:val="63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83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2696A2" w14:textId="77777777" w:rsidR="00F41AB1" w:rsidRPr="00AA2803" w:rsidRDefault="00FC491C" w:rsidP="0006118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提现</w:t>
            </w:r>
            <w:r w:rsidR="00F41AB1" w:rsidRPr="00AA2803">
              <w:rPr>
                <w:rFonts w:ascii="新宋体" w:eastAsia="新宋体" w:hAnsi="新宋体" w:hint="eastAsia"/>
                <w:szCs w:val="22"/>
              </w:rPr>
              <w:t>申请人</w:t>
            </w:r>
          </w:p>
        </w:tc>
        <w:tc>
          <w:tcPr>
            <w:tcW w:w="22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D75DC" w14:textId="77777777" w:rsidR="00F41AB1" w:rsidRPr="00AA2803" w:rsidRDefault="00F41AB1" w:rsidP="0006118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APPLY_</w:t>
            </w:r>
            <w:r w:rsidRPr="00AA2803">
              <w:rPr>
                <w:rFonts w:ascii="新宋体" w:eastAsia="新宋体" w:hAnsi="新宋体"/>
                <w:szCs w:val="22"/>
              </w:rPr>
              <w:t>ADMIN</w:t>
            </w:r>
          </w:p>
        </w:tc>
        <w:tc>
          <w:tcPr>
            <w:tcW w:w="19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F2475" w14:textId="77777777" w:rsidR="00F41AB1" w:rsidRPr="00AA2803" w:rsidRDefault="00F41AB1" w:rsidP="0006118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NUMBER(4)</w:t>
            </w: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66470" w14:textId="77777777" w:rsidR="00F41AB1" w:rsidRPr="00AA2803" w:rsidRDefault="00F41AB1" w:rsidP="0006118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7DE8C" w14:textId="77777777" w:rsidR="00F41AB1" w:rsidRPr="00AA2803" w:rsidRDefault="00F41AB1" w:rsidP="0006118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7847B42B" w14:textId="77777777" w:rsidTr="00FC491C">
        <w:tc>
          <w:tcPr>
            <w:tcW w:w="39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FB6ADC" w14:textId="77777777" w:rsidR="00F41AB1" w:rsidRPr="00AA2803" w:rsidRDefault="00F41AB1" w:rsidP="006164CE">
            <w:pPr>
              <w:pStyle w:val="af"/>
              <w:numPr>
                <w:ilvl w:val="0"/>
                <w:numId w:val="63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83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3F4359" w14:textId="77777777" w:rsidR="00F41AB1" w:rsidRPr="00AA2803" w:rsidRDefault="00FC491C" w:rsidP="0006118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提现</w:t>
            </w:r>
            <w:r w:rsidR="00F41AB1" w:rsidRPr="00AA2803">
              <w:rPr>
                <w:rFonts w:ascii="新宋体" w:eastAsia="新宋体" w:hAnsi="新宋体" w:hint="eastAsia"/>
                <w:szCs w:val="22"/>
              </w:rPr>
              <w:t>申请时间</w:t>
            </w:r>
          </w:p>
        </w:tc>
        <w:tc>
          <w:tcPr>
            <w:tcW w:w="22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7ADD7" w14:textId="77777777" w:rsidR="00F41AB1" w:rsidRPr="00AA2803" w:rsidRDefault="00F41AB1" w:rsidP="0006118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APPLY_DATE</w:t>
            </w:r>
          </w:p>
        </w:tc>
        <w:tc>
          <w:tcPr>
            <w:tcW w:w="19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4B1ED" w14:textId="77777777" w:rsidR="00F41AB1" w:rsidRPr="00AA2803" w:rsidRDefault="00F41AB1" w:rsidP="0006118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DATE</w:t>
            </w: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A9A01" w14:textId="77777777" w:rsidR="00F41AB1" w:rsidRPr="00AA2803" w:rsidRDefault="00F41AB1" w:rsidP="0006118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02F396" w14:textId="77777777" w:rsidR="00F41AB1" w:rsidRPr="00AA2803" w:rsidRDefault="00F41AB1" w:rsidP="0006118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52831A09" w14:textId="77777777" w:rsidTr="00FC491C">
        <w:tc>
          <w:tcPr>
            <w:tcW w:w="39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D7C2B7" w14:textId="77777777" w:rsidR="00F41AB1" w:rsidRPr="00AA2803" w:rsidRDefault="00F41AB1" w:rsidP="006164CE">
            <w:pPr>
              <w:pStyle w:val="af"/>
              <w:numPr>
                <w:ilvl w:val="0"/>
                <w:numId w:val="63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83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5D24D" w14:textId="77777777" w:rsidR="00F41AB1" w:rsidRPr="00AA2803" w:rsidRDefault="00F41AB1" w:rsidP="0006118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hint="eastAsia"/>
              </w:rPr>
              <w:t>市场</w:t>
            </w:r>
            <w:r w:rsidRPr="00AA2803">
              <w:t>管理员</w:t>
            </w:r>
          </w:p>
        </w:tc>
        <w:tc>
          <w:tcPr>
            <w:tcW w:w="22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71BC7F" w14:textId="77777777" w:rsidR="00F41AB1" w:rsidRPr="00AA2803" w:rsidRDefault="00F41AB1" w:rsidP="0006118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MARKET_ADMIN</w:t>
            </w:r>
          </w:p>
        </w:tc>
        <w:tc>
          <w:tcPr>
            <w:tcW w:w="19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93CF7" w14:textId="77777777" w:rsidR="00F41AB1" w:rsidRPr="00AA2803" w:rsidRDefault="00F41AB1" w:rsidP="0006118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NUMBER(4)</w:t>
            </w: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487A1" w14:textId="77777777" w:rsidR="00F41AB1" w:rsidRPr="00AA2803" w:rsidRDefault="00F41AB1" w:rsidP="0006118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3F24B" w14:textId="77777777" w:rsidR="00F41AB1" w:rsidRPr="00AA2803" w:rsidRDefault="00F41AB1" w:rsidP="0006118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43DB75FA" w14:textId="77777777" w:rsidTr="00FC491C">
        <w:tc>
          <w:tcPr>
            <w:tcW w:w="39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8AAF9A" w14:textId="77777777" w:rsidR="00F41AB1" w:rsidRPr="00AA2803" w:rsidRDefault="00F41AB1" w:rsidP="006164CE">
            <w:pPr>
              <w:pStyle w:val="af"/>
              <w:numPr>
                <w:ilvl w:val="0"/>
                <w:numId w:val="63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83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F62BE" w14:textId="77777777" w:rsidR="00F41AB1" w:rsidRPr="00AA2803" w:rsidRDefault="00FC491C" w:rsidP="0006118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提现</w:t>
            </w:r>
            <w:r w:rsidR="00F41AB1" w:rsidRPr="00AA2803">
              <w:rPr>
                <w:rFonts w:ascii="新宋体" w:eastAsia="新宋体" w:hAnsi="新宋体" w:hint="eastAsia"/>
                <w:szCs w:val="22"/>
              </w:rPr>
              <w:t>审核时间</w:t>
            </w:r>
          </w:p>
        </w:tc>
        <w:tc>
          <w:tcPr>
            <w:tcW w:w="22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BC48E" w14:textId="77777777" w:rsidR="00F41AB1" w:rsidRPr="00AA2803" w:rsidRDefault="00F41AB1" w:rsidP="0006118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APPLY_CHECK</w:t>
            </w:r>
            <w:r w:rsidRPr="00AA2803">
              <w:rPr>
                <w:rFonts w:ascii="新宋体" w:eastAsia="新宋体" w:hAnsi="新宋体"/>
                <w:szCs w:val="22"/>
              </w:rPr>
              <w:t>_TIME</w:t>
            </w:r>
          </w:p>
        </w:tc>
        <w:tc>
          <w:tcPr>
            <w:tcW w:w="19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0318A" w14:textId="77777777" w:rsidR="00F41AB1" w:rsidRPr="00AA2803" w:rsidRDefault="00F41AB1" w:rsidP="0006118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DATE</w:t>
            </w: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692637" w14:textId="77777777" w:rsidR="00F41AB1" w:rsidRPr="00AA2803" w:rsidRDefault="00F41AB1" w:rsidP="0006118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C0DD4" w14:textId="77777777" w:rsidR="00F41AB1" w:rsidRPr="00AA2803" w:rsidRDefault="00F41AB1" w:rsidP="0006118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7A288274" w14:textId="77777777" w:rsidTr="00FC491C">
        <w:tc>
          <w:tcPr>
            <w:tcW w:w="39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49CA3E" w14:textId="77777777" w:rsidR="00F41AB1" w:rsidRPr="00AA2803" w:rsidRDefault="00F41AB1" w:rsidP="006164CE">
            <w:pPr>
              <w:pStyle w:val="af"/>
              <w:numPr>
                <w:ilvl w:val="0"/>
                <w:numId w:val="63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83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07EE0" w14:textId="77777777" w:rsidR="00F41AB1" w:rsidRPr="00AA2803" w:rsidRDefault="00FC491C" w:rsidP="0006118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提现</w:t>
            </w:r>
            <w:r w:rsidR="00F41AB1" w:rsidRPr="00AA2803">
              <w:rPr>
                <w:rFonts w:ascii="新宋体" w:eastAsia="新宋体" w:hAnsi="新宋体" w:hint="eastAsia"/>
                <w:szCs w:val="22"/>
              </w:rPr>
              <w:t>审核人</w:t>
            </w:r>
          </w:p>
        </w:tc>
        <w:tc>
          <w:tcPr>
            <w:tcW w:w="22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FFC63" w14:textId="77777777" w:rsidR="00F41AB1" w:rsidRPr="00AA2803" w:rsidRDefault="00F41AB1" w:rsidP="0006118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CHECK_ADMIN_ID</w:t>
            </w:r>
          </w:p>
        </w:tc>
        <w:tc>
          <w:tcPr>
            <w:tcW w:w="19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257D4" w14:textId="77777777" w:rsidR="00F41AB1" w:rsidRPr="00AA2803" w:rsidRDefault="00F41AB1" w:rsidP="0006118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NUMBER(4)</w:t>
            </w: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602F24" w14:textId="77777777" w:rsidR="00F41AB1" w:rsidRPr="00AA2803" w:rsidRDefault="00F41AB1" w:rsidP="0006118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D4AB9" w14:textId="77777777" w:rsidR="00F41AB1" w:rsidRPr="00AA2803" w:rsidRDefault="00F41AB1" w:rsidP="0006118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0E870AAD" w14:textId="77777777" w:rsidTr="00FC491C">
        <w:tc>
          <w:tcPr>
            <w:tcW w:w="39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21A807" w14:textId="77777777" w:rsidR="00F41AB1" w:rsidRPr="00AA2803" w:rsidRDefault="00F41AB1" w:rsidP="006164CE">
            <w:pPr>
              <w:pStyle w:val="af"/>
              <w:numPr>
                <w:ilvl w:val="0"/>
                <w:numId w:val="63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83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38198A" w14:textId="77777777" w:rsidR="00F41AB1" w:rsidRPr="00AA2803" w:rsidRDefault="009C027F" w:rsidP="0006118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9C027F">
              <w:rPr>
                <w:rFonts w:ascii="新宋体" w:eastAsia="新宋体" w:hAnsi="新宋体" w:hint="eastAsia"/>
                <w:szCs w:val="22"/>
              </w:rPr>
              <w:t>申请记录状态（1=已提交、2=已撤销、3=已审核、4=已拒绝、5-已提现、6=缴款成功）</w:t>
            </w:r>
          </w:p>
        </w:tc>
        <w:tc>
          <w:tcPr>
            <w:tcW w:w="22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8ACDC" w14:textId="77777777" w:rsidR="00F41AB1" w:rsidRPr="00AA2803" w:rsidRDefault="00F41AB1" w:rsidP="0006118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APPLY_STAT</w:t>
            </w:r>
            <w:r w:rsidRPr="00AA2803">
              <w:rPr>
                <w:rFonts w:ascii="新宋体" w:eastAsia="新宋体" w:hAnsi="新宋体"/>
                <w:szCs w:val="22"/>
              </w:rPr>
              <w:t>US</w:t>
            </w:r>
          </w:p>
        </w:tc>
        <w:tc>
          <w:tcPr>
            <w:tcW w:w="19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C32B7" w14:textId="77777777" w:rsidR="00F41AB1" w:rsidRPr="00AA2803" w:rsidRDefault="00F41AB1" w:rsidP="0006118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NUMBER(1)</w:t>
            </w: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425232" w14:textId="77777777" w:rsidR="00F41AB1" w:rsidRPr="00AA2803" w:rsidRDefault="00F41AB1" w:rsidP="0006118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83F75" w14:textId="77777777" w:rsidR="00F41AB1" w:rsidRPr="00AA2803" w:rsidRDefault="00F41AB1" w:rsidP="0006118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537DBE6F" w14:textId="77777777" w:rsidTr="00FC491C">
        <w:tc>
          <w:tcPr>
            <w:tcW w:w="39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B157E7" w14:textId="77777777" w:rsidR="00F41AB1" w:rsidRPr="00AA2803" w:rsidRDefault="00F41AB1" w:rsidP="006164CE">
            <w:pPr>
              <w:pStyle w:val="af"/>
              <w:numPr>
                <w:ilvl w:val="0"/>
                <w:numId w:val="63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83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862D95" w14:textId="77777777" w:rsidR="00F41AB1" w:rsidRPr="00AA2803" w:rsidRDefault="00F41AB1" w:rsidP="0006118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备注</w:t>
            </w:r>
          </w:p>
        </w:tc>
        <w:tc>
          <w:tcPr>
            <w:tcW w:w="22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F7FEE" w14:textId="77777777" w:rsidR="00F41AB1" w:rsidRPr="00AA2803" w:rsidRDefault="00F41AB1" w:rsidP="0006118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APPLY_MEMO</w:t>
            </w:r>
          </w:p>
        </w:tc>
        <w:tc>
          <w:tcPr>
            <w:tcW w:w="19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B75EB" w14:textId="77777777" w:rsidR="00F41AB1" w:rsidRPr="00AA2803" w:rsidRDefault="00F41AB1" w:rsidP="0006118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VARCHAR2(4000)</w:t>
            </w: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57BBE0" w14:textId="77777777" w:rsidR="00F41AB1" w:rsidRPr="00AA2803" w:rsidRDefault="00F41AB1" w:rsidP="0006118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CF3700" w14:textId="77777777" w:rsidR="00F41AB1" w:rsidRPr="00AA2803" w:rsidRDefault="00F41AB1" w:rsidP="0006118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50F00094" w14:textId="77777777" w:rsidTr="00FC491C">
        <w:tc>
          <w:tcPr>
            <w:tcW w:w="39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EEC9A9" w14:textId="77777777" w:rsidR="00F41AB1" w:rsidRPr="00AA2803" w:rsidRDefault="00F41AB1" w:rsidP="006164CE">
            <w:pPr>
              <w:pStyle w:val="af"/>
              <w:numPr>
                <w:ilvl w:val="0"/>
                <w:numId w:val="63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83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BB31C9" w14:textId="77777777" w:rsidR="00F41AB1" w:rsidRPr="00AA2803" w:rsidRDefault="00FC491C" w:rsidP="0006118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提现</w:t>
            </w:r>
            <w:r w:rsidR="00F41AB1" w:rsidRPr="00AA2803">
              <w:rPr>
                <w:rFonts w:ascii="新宋体" w:eastAsia="新宋体" w:hAnsi="新宋体" w:hint="eastAsia"/>
                <w:szCs w:val="22"/>
              </w:rPr>
              <w:t>终端机编码</w:t>
            </w:r>
          </w:p>
        </w:tc>
        <w:tc>
          <w:tcPr>
            <w:tcW w:w="22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1BA3F" w14:textId="77777777" w:rsidR="00F41AB1" w:rsidRPr="00AA2803" w:rsidRDefault="00F41AB1" w:rsidP="0006118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TERMINAL_CODE</w:t>
            </w:r>
          </w:p>
        </w:tc>
        <w:tc>
          <w:tcPr>
            <w:tcW w:w="19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2CEA5" w14:textId="77777777" w:rsidR="00F41AB1" w:rsidRPr="00AA2803" w:rsidRDefault="00F41AB1" w:rsidP="0006118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CHAR(8)</w:t>
            </w: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E358E" w14:textId="77777777" w:rsidR="00F41AB1" w:rsidRPr="00AA2803" w:rsidRDefault="00F41AB1" w:rsidP="0006118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96979" w14:textId="77777777" w:rsidR="00F41AB1" w:rsidRPr="00AA2803" w:rsidRDefault="00F41AB1" w:rsidP="0006118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64830C0F" w14:textId="77777777" w:rsidTr="00061181">
        <w:tc>
          <w:tcPr>
            <w:tcW w:w="9750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2252FB65" w14:textId="77777777" w:rsidR="00F41AB1" w:rsidRPr="00AA2803" w:rsidRDefault="00F41AB1" w:rsidP="00061181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表格其他属性信息定义（包括PK-FK、IDX等）</w:t>
            </w:r>
          </w:p>
        </w:tc>
      </w:tr>
      <w:tr w:rsidR="00AA2803" w:rsidRPr="00AA2803" w14:paraId="0B0D39C1" w14:textId="77777777" w:rsidTr="00061181">
        <w:trPr>
          <w:trHeight w:val="231"/>
        </w:trPr>
        <w:tc>
          <w:tcPr>
            <w:tcW w:w="53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2728866" w14:textId="77777777" w:rsidR="00F41AB1" w:rsidRPr="00AA2803" w:rsidRDefault="00F41AB1" w:rsidP="00061181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主键</w:t>
            </w:r>
          </w:p>
        </w:tc>
        <w:tc>
          <w:tcPr>
            <w:tcW w:w="2969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8DB3E2" w:themeFill="text2" w:themeFillTint="66"/>
            <w:hideMark/>
          </w:tcPr>
          <w:p w14:paraId="4EE76893" w14:textId="77777777" w:rsidR="00F41AB1" w:rsidRPr="00AA2803" w:rsidRDefault="00F41AB1" w:rsidP="00061181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6246" w:type="dxa"/>
            <w:gridSpan w:val="8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8DB3E2" w:themeFill="text2" w:themeFillTint="66"/>
            <w:hideMark/>
          </w:tcPr>
          <w:p w14:paraId="1EA3C019" w14:textId="77777777" w:rsidR="00F41AB1" w:rsidRPr="00AA2803" w:rsidRDefault="00F41AB1" w:rsidP="00061181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包含列</w:t>
            </w:r>
          </w:p>
        </w:tc>
      </w:tr>
      <w:tr w:rsidR="00AA2803" w:rsidRPr="00AA2803" w14:paraId="7322E1DD" w14:textId="77777777" w:rsidTr="00061181">
        <w:trPr>
          <w:trHeight w:val="231"/>
        </w:trPr>
        <w:tc>
          <w:tcPr>
            <w:tcW w:w="535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56D5D35" w14:textId="77777777" w:rsidR="005150EF" w:rsidRPr="00AA2803" w:rsidRDefault="005150EF" w:rsidP="005150EF">
            <w:pPr>
              <w:widowControl/>
              <w:adjustRightInd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2969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14:paraId="1F9D87A8" w14:textId="77777777" w:rsidR="005150EF" w:rsidRPr="00AA2803" w:rsidRDefault="005150EF" w:rsidP="005150E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PK_</w:t>
            </w:r>
            <w:r w:rsidRPr="00AA2803">
              <w:rPr>
                <w:rFonts w:ascii="新宋体" w:eastAsia="新宋体" w:hAnsi="新宋体"/>
                <w:szCs w:val="22"/>
              </w:rPr>
              <w:t>FUND_WITHDRAW</w:t>
            </w:r>
          </w:p>
        </w:tc>
        <w:tc>
          <w:tcPr>
            <w:tcW w:w="6246" w:type="dxa"/>
            <w:gridSpan w:val="8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14:paraId="796A03DB" w14:textId="77777777" w:rsidR="005150EF" w:rsidRPr="00AA2803" w:rsidRDefault="005150EF" w:rsidP="005150E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FUND_NO</w:t>
            </w:r>
          </w:p>
        </w:tc>
      </w:tr>
      <w:tr w:rsidR="00AA2803" w:rsidRPr="00AA2803" w14:paraId="2C3B3F5B" w14:textId="77777777" w:rsidTr="00061181">
        <w:trPr>
          <w:trHeight w:val="231"/>
        </w:trPr>
        <w:tc>
          <w:tcPr>
            <w:tcW w:w="53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C3FDE7D" w14:textId="77777777" w:rsidR="00F41AB1" w:rsidRPr="00AA2803" w:rsidRDefault="00F41AB1" w:rsidP="00061181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外键</w:t>
            </w:r>
          </w:p>
        </w:tc>
        <w:tc>
          <w:tcPr>
            <w:tcW w:w="2969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8DB3E2" w:themeFill="text2" w:themeFillTint="66"/>
            <w:hideMark/>
          </w:tcPr>
          <w:p w14:paraId="594716FC" w14:textId="77777777" w:rsidR="00F41AB1" w:rsidRPr="00AA2803" w:rsidRDefault="00F41AB1" w:rsidP="00061181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1991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8DB3E2" w:themeFill="text2" w:themeFillTint="66"/>
            <w:hideMark/>
          </w:tcPr>
          <w:p w14:paraId="17499685" w14:textId="77777777" w:rsidR="00F41AB1" w:rsidRPr="00AA2803" w:rsidRDefault="00F41AB1" w:rsidP="00061181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  <w:tc>
          <w:tcPr>
            <w:tcW w:w="2123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8DB3E2" w:themeFill="text2" w:themeFillTint="66"/>
            <w:hideMark/>
          </w:tcPr>
          <w:p w14:paraId="7D201F0A" w14:textId="77777777" w:rsidR="00F41AB1" w:rsidRPr="00AA2803" w:rsidRDefault="00F41AB1" w:rsidP="00061181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参照表名</w:t>
            </w:r>
          </w:p>
        </w:tc>
        <w:tc>
          <w:tcPr>
            <w:tcW w:w="2132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8DB3E2" w:themeFill="text2" w:themeFillTint="66"/>
            <w:hideMark/>
          </w:tcPr>
          <w:p w14:paraId="5453C1B6" w14:textId="77777777" w:rsidR="00F41AB1" w:rsidRPr="00AA2803" w:rsidRDefault="00F41AB1" w:rsidP="00061181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</w:tr>
      <w:tr w:rsidR="00AA2803" w:rsidRPr="00AA2803" w14:paraId="6C506164" w14:textId="77777777" w:rsidTr="00061181">
        <w:trPr>
          <w:trHeight w:val="231"/>
        </w:trPr>
        <w:tc>
          <w:tcPr>
            <w:tcW w:w="535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7FA5089" w14:textId="77777777" w:rsidR="00F41AB1" w:rsidRPr="00AA2803" w:rsidRDefault="00F41AB1" w:rsidP="00061181">
            <w:pPr>
              <w:widowControl/>
              <w:adjustRightInd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2969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58F086BD" w14:textId="77777777" w:rsidR="00F41AB1" w:rsidRPr="00AA2803" w:rsidRDefault="00F41AB1" w:rsidP="0006118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991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1E6DDAF3" w14:textId="77777777" w:rsidR="00F41AB1" w:rsidRPr="00AA2803" w:rsidRDefault="00F41AB1" w:rsidP="0006118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123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77757165" w14:textId="77777777" w:rsidR="00F41AB1" w:rsidRPr="00AA2803" w:rsidRDefault="00F41AB1" w:rsidP="0006118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132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6F8C16B7" w14:textId="77777777" w:rsidR="00F41AB1" w:rsidRPr="00AA2803" w:rsidRDefault="00F41AB1" w:rsidP="0006118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1C7DFC31" w14:textId="77777777" w:rsidTr="00061181">
        <w:trPr>
          <w:trHeight w:val="231"/>
        </w:trPr>
        <w:tc>
          <w:tcPr>
            <w:tcW w:w="53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2B51D5B" w14:textId="77777777" w:rsidR="00F41AB1" w:rsidRPr="00AA2803" w:rsidRDefault="00F41AB1" w:rsidP="00061181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索引</w:t>
            </w:r>
          </w:p>
        </w:tc>
        <w:tc>
          <w:tcPr>
            <w:tcW w:w="2969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8DB3E2" w:themeFill="text2" w:themeFillTint="66"/>
            <w:hideMark/>
          </w:tcPr>
          <w:p w14:paraId="593418C7" w14:textId="77777777" w:rsidR="00F41AB1" w:rsidRPr="00AA2803" w:rsidRDefault="00F41AB1" w:rsidP="00061181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3119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8DB3E2" w:themeFill="text2" w:themeFillTint="66"/>
            <w:hideMark/>
          </w:tcPr>
          <w:p w14:paraId="3EA779A3" w14:textId="77777777" w:rsidR="00F41AB1" w:rsidRPr="00AA2803" w:rsidRDefault="00F41AB1" w:rsidP="00061181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  <w:tc>
          <w:tcPr>
            <w:tcW w:w="3127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8DB3E2" w:themeFill="text2" w:themeFillTint="66"/>
            <w:hideMark/>
          </w:tcPr>
          <w:p w14:paraId="39F238E8" w14:textId="77777777" w:rsidR="00F41AB1" w:rsidRPr="00AA2803" w:rsidRDefault="00F41AB1" w:rsidP="00061181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类型</w:t>
            </w:r>
          </w:p>
        </w:tc>
      </w:tr>
      <w:tr w:rsidR="00AA2803" w:rsidRPr="00AA2803" w14:paraId="4F24BF20" w14:textId="77777777" w:rsidTr="00061181">
        <w:trPr>
          <w:trHeight w:val="231"/>
        </w:trPr>
        <w:tc>
          <w:tcPr>
            <w:tcW w:w="535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840AA76" w14:textId="77777777" w:rsidR="00F41AB1" w:rsidRPr="00AA2803" w:rsidRDefault="00F41AB1" w:rsidP="00061181">
            <w:pPr>
              <w:widowControl/>
              <w:adjustRightInd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2969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53D82F5B" w14:textId="77777777" w:rsidR="00F41AB1" w:rsidRPr="00AA2803" w:rsidRDefault="00F41AB1" w:rsidP="0006118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119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279DA2A2" w14:textId="77777777" w:rsidR="00F41AB1" w:rsidRPr="00AA2803" w:rsidRDefault="00F41AB1" w:rsidP="0006118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127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6574DBE5" w14:textId="77777777" w:rsidR="00F41AB1" w:rsidRPr="00AA2803" w:rsidRDefault="00F41AB1" w:rsidP="0006118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4F93D40C" w14:textId="77777777" w:rsidTr="00061181">
        <w:trPr>
          <w:trHeight w:val="231"/>
        </w:trPr>
        <w:tc>
          <w:tcPr>
            <w:tcW w:w="53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FC50DC9" w14:textId="77777777" w:rsidR="00F41AB1" w:rsidRPr="00AA2803" w:rsidRDefault="00F41AB1" w:rsidP="00061181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</w:t>
            </w:r>
          </w:p>
        </w:tc>
        <w:tc>
          <w:tcPr>
            <w:tcW w:w="1488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8DB3E2" w:themeFill="text2" w:themeFillTint="66"/>
            <w:hideMark/>
          </w:tcPr>
          <w:p w14:paraId="55AEA5B8" w14:textId="77777777" w:rsidR="00F41AB1" w:rsidRPr="00AA2803" w:rsidRDefault="00F41AB1" w:rsidP="00061181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分区类型</w:t>
            </w:r>
          </w:p>
        </w:tc>
        <w:tc>
          <w:tcPr>
            <w:tcW w:w="1487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8DB3E2" w:themeFill="text2" w:themeFillTint="66"/>
            <w:hideMark/>
          </w:tcPr>
          <w:p w14:paraId="28186B8C" w14:textId="77777777" w:rsidR="00F41AB1" w:rsidRPr="00AA2803" w:rsidRDefault="00F41AB1" w:rsidP="00061181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分区字段</w:t>
            </w:r>
          </w:p>
        </w:tc>
        <w:tc>
          <w:tcPr>
            <w:tcW w:w="6240" w:type="dxa"/>
            <w:gridSpan w:val="7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8DB3E2" w:themeFill="text2" w:themeFillTint="66"/>
            <w:hideMark/>
          </w:tcPr>
          <w:p w14:paraId="4BE29C52" w14:textId="77777777" w:rsidR="00F41AB1" w:rsidRPr="00AA2803" w:rsidRDefault="00F41AB1" w:rsidP="00061181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分区条件</w:t>
            </w:r>
          </w:p>
        </w:tc>
      </w:tr>
      <w:tr w:rsidR="00AA2803" w:rsidRPr="00AA2803" w14:paraId="45ACD489" w14:textId="77777777" w:rsidTr="00061181">
        <w:trPr>
          <w:trHeight w:val="231"/>
        </w:trPr>
        <w:tc>
          <w:tcPr>
            <w:tcW w:w="535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53ABD87" w14:textId="77777777" w:rsidR="00F41AB1" w:rsidRPr="00AA2803" w:rsidRDefault="00F41AB1" w:rsidP="00061181">
            <w:pPr>
              <w:widowControl/>
              <w:adjustRightInd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1488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14:paraId="6985D6D5" w14:textId="77777777" w:rsidR="00F41AB1" w:rsidRPr="00AA2803" w:rsidRDefault="00F41AB1" w:rsidP="0006118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主分区</w:t>
            </w:r>
          </w:p>
        </w:tc>
        <w:tc>
          <w:tcPr>
            <w:tcW w:w="1487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4E8F8DB5" w14:textId="77777777" w:rsidR="00F41AB1" w:rsidRPr="00AA2803" w:rsidRDefault="00F41AB1" w:rsidP="0006118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6240" w:type="dxa"/>
            <w:gridSpan w:val="7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743C3AE8" w14:textId="77777777" w:rsidR="00F41AB1" w:rsidRPr="00AA2803" w:rsidRDefault="00F41AB1" w:rsidP="0006118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F41AB1" w:rsidRPr="00AA2803" w14:paraId="3C67A1C1" w14:textId="77777777" w:rsidTr="00061181">
        <w:trPr>
          <w:trHeight w:val="231"/>
        </w:trPr>
        <w:tc>
          <w:tcPr>
            <w:tcW w:w="535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2626829" w14:textId="77777777" w:rsidR="00F41AB1" w:rsidRPr="00AA2803" w:rsidRDefault="00F41AB1" w:rsidP="00061181">
            <w:pPr>
              <w:widowControl/>
              <w:adjustRightInd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1488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14:paraId="64429EF2" w14:textId="77777777" w:rsidR="00F41AB1" w:rsidRPr="00AA2803" w:rsidRDefault="00F41AB1" w:rsidP="0006118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子分区</w:t>
            </w:r>
          </w:p>
        </w:tc>
        <w:tc>
          <w:tcPr>
            <w:tcW w:w="1487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6AD890A3" w14:textId="77777777" w:rsidR="00F41AB1" w:rsidRPr="00AA2803" w:rsidRDefault="00F41AB1" w:rsidP="0006118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6240" w:type="dxa"/>
            <w:gridSpan w:val="7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1131BE8B" w14:textId="77777777" w:rsidR="00F41AB1" w:rsidRPr="00AA2803" w:rsidRDefault="00F41AB1" w:rsidP="0006118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</w:tbl>
    <w:p w14:paraId="6EB538FC" w14:textId="77777777" w:rsidR="00F41AB1" w:rsidRPr="00AA2803" w:rsidRDefault="00F41AB1" w:rsidP="00F41AB1"/>
    <w:p w14:paraId="39580D83" w14:textId="77777777" w:rsidR="00F41AB1" w:rsidRPr="00AA2803" w:rsidRDefault="00F41AB1" w:rsidP="0058261E"/>
    <w:p w14:paraId="020B3F13" w14:textId="77777777" w:rsidR="00D33CDC" w:rsidRPr="00AA2803" w:rsidRDefault="00D33CDC" w:rsidP="00D33CDC">
      <w:pPr>
        <w:pStyle w:val="4"/>
      </w:pPr>
      <w:bookmarkStart w:id="123" w:name="_Toc435450880"/>
      <w:r w:rsidRPr="00AA2803">
        <w:rPr>
          <w:rFonts w:hint="eastAsia"/>
        </w:rPr>
        <w:t>销售站</w:t>
      </w:r>
      <w:r w:rsidR="00F83039" w:rsidRPr="00AA2803">
        <w:rPr>
          <w:rFonts w:hint="eastAsia"/>
        </w:rPr>
        <w:t>（机构）</w:t>
      </w:r>
      <w:r w:rsidRPr="00AA2803">
        <w:rPr>
          <w:rFonts w:hint="eastAsia"/>
        </w:rPr>
        <w:t>调账（</w:t>
      </w:r>
      <w:r w:rsidRPr="00AA2803">
        <w:t>FUND</w:t>
      </w:r>
      <w:r w:rsidRPr="00AA2803">
        <w:rPr>
          <w:rFonts w:hint="eastAsia"/>
        </w:rPr>
        <w:t>_</w:t>
      </w:r>
      <w:r w:rsidRPr="00AA2803">
        <w:t>TUNING</w:t>
      </w:r>
      <w:r w:rsidRPr="00AA2803">
        <w:rPr>
          <w:rFonts w:hint="eastAsia"/>
        </w:rPr>
        <w:t>）</w:t>
      </w:r>
      <w:bookmarkEnd w:id="123"/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90"/>
        <w:gridCol w:w="141"/>
        <w:gridCol w:w="698"/>
        <w:gridCol w:w="790"/>
        <w:gridCol w:w="1208"/>
        <w:gridCol w:w="850"/>
        <w:gridCol w:w="1415"/>
        <w:gridCol w:w="1125"/>
        <w:gridCol w:w="853"/>
        <w:gridCol w:w="145"/>
        <w:gridCol w:w="564"/>
        <w:gridCol w:w="1568"/>
      </w:tblGrid>
      <w:tr w:rsidR="00AA2803" w:rsidRPr="00AA2803" w14:paraId="6661EEC6" w14:textId="77777777" w:rsidTr="00F83039">
        <w:tc>
          <w:tcPr>
            <w:tcW w:w="1229" w:type="dxa"/>
            <w:gridSpan w:val="3"/>
            <w:shd w:val="clear" w:color="auto" w:fill="C0C0C0"/>
          </w:tcPr>
          <w:p w14:paraId="047F5F46" w14:textId="77777777" w:rsidR="00D33CDC" w:rsidRPr="00AA2803" w:rsidRDefault="00D33CDC" w:rsidP="00D33CDC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汉字注解</w:t>
            </w:r>
          </w:p>
        </w:tc>
        <w:tc>
          <w:tcPr>
            <w:tcW w:w="2848" w:type="dxa"/>
            <w:gridSpan w:val="3"/>
            <w:shd w:val="clear" w:color="auto" w:fill="auto"/>
          </w:tcPr>
          <w:p w14:paraId="2576A9B8" w14:textId="77777777" w:rsidR="00D33CDC" w:rsidRPr="00AA2803" w:rsidRDefault="00D33CDC" w:rsidP="00364D6B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销售站</w:t>
            </w:r>
            <w:r w:rsidR="00F83039"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（机构）</w:t>
            </w:r>
            <w:r w:rsidR="00364D6B"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调账</w:t>
            </w:r>
          </w:p>
        </w:tc>
        <w:tc>
          <w:tcPr>
            <w:tcW w:w="1415" w:type="dxa"/>
            <w:shd w:val="clear" w:color="auto" w:fill="C0C0C0"/>
          </w:tcPr>
          <w:p w14:paraId="5459C589" w14:textId="77777777" w:rsidR="00D33CDC" w:rsidRPr="00AA2803" w:rsidRDefault="00D33CDC" w:rsidP="00D33CDC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表名</w:t>
            </w:r>
          </w:p>
        </w:tc>
        <w:tc>
          <w:tcPr>
            <w:tcW w:w="4255" w:type="dxa"/>
            <w:gridSpan w:val="5"/>
            <w:shd w:val="clear" w:color="auto" w:fill="auto"/>
          </w:tcPr>
          <w:p w14:paraId="12FBF13A" w14:textId="77777777" w:rsidR="00D33CDC" w:rsidRPr="00AA2803" w:rsidRDefault="00D33CDC" w:rsidP="00F83039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/>
                <w:b/>
                <w:sz w:val="24"/>
                <w:szCs w:val="22"/>
              </w:rPr>
              <w:t>FUND_TUNING</w:t>
            </w:r>
          </w:p>
        </w:tc>
      </w:tr>
      <w:tr w:rsidR="00AA2803" w:rsidRPr="00AA2803" w14:paraId="523F33BC" w14:textId="77777777" w:rsidTr="00F83039"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horzCross" w:color="auto" w:fill="C0C0C0"/>
          </w:tcPr>
          <w:p w14:paraId="5611FE51" w14:textId="77777777" w:rsidR="00D33CDC" w:rsidRPr="00AA2803" w:rsidRDefault="00D33CDC" w:rsidP="00D33CDC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</w:p>
        </w:tc>
        <w:tc>
          <w:tcPr>
            <w:tcW w:w="2837" w:type="dxa"/>
            <w:gridSpan w:val="4"/>
            <w:tcBorders>
              <w:left w:val="single" w:sz="4" w:space="0" w:color="auto"/>
            </w:tcBorders>
            <w:shd w:val="clear" w:color="auto" w:fill="C0C0C0"/>
          </w:tcPr>
          <w:p w14:paraId="0B5641D8" w14:textId="77777777" w:rsidR="00D33CDC" w:rsidRPr="00AA2803" w:rsidRDefault="00D33CDC" w:rsidP="00D33CDC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字段名称</w:t>
            </w:r>
          </w:p>
        </w:tc>
        <w:tc>
          <w:tcPr>
            <w:tcW w:w="2265" w:type="dxa"/>
            <w:gridSpan w:val="2"/>
            <w:shd w:val="clear" w:color="auto" w:fill="C0C0C0"/>
          </w:tcPr>
          <w:p w14:paraId="0728BBD6" w14:textId="77777777" w:rsidR="00D33CDC" w:rsidRPr="00AA2803" w:rsidRDefault="00D33CDC" w:rsidP="00D33CDC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字段命名</w:t>
            </w:r>
          </w:p>
        </w:tc>
        <w:tc>
          <w:tcPr>
            <w:tcW w:w="1978" w:type="dxa"/>
            <w:gridSpan w:val="2"/>
            <w:shd w:val="clear" w:color="auto" w:fill="C0C0C0"/>
          </w:tcPr>
          <w:p w14:paraId="40BAB558" w14:textId="77777777" w:rsidR="00D33CDC" w:rsidRPr="00AA2803" w:rsidRDefault="00D33CDC" w:rsidP="00D33CDC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类型</w:t>
            </w:r>
          </w:p>
        </w:tc>
        <w:tc>
          <w:tcPr>
            <w:tcW w:w="709" w:type="dxa"/>
            <w:gridSpan w:val="2"/>
            <w:shd w:val="clear" w:color="auto" w:fill="C0C0C0"/>
          </w:tcPr>
          <w:p w14:paraId="55CBB813" w14:textId="77777777" w:rsidR="00D33CDC" w:rsidRPr="00AA2803" w:rsidRDefault="00D33CDC" w:rsidP="00D33CDC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非空</w:t>
            </w:r>
          </w:p>
        </w:tc>
        <w:tc>
          <w:tcPr>
            <w:tcW w:w="1568" w:type="dxa"/>
            <w:shd w:val="clear" w:color="auto" w:fill="C0C0C0"/>
          </w:tcPr>
          <w:p w14:paraId="03619935" w14:textId="77777777" w:rsidR="00D33CDC" w:rsidRPr="00AA2803" w:rsidRDefault="00D33CDC" w:rsidP="00D33CDC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默认</w:t>
            </w:r>
          </w:p>
        </w:tc>
      </w:tr>
      <w:tr w:rsidR="00AA2803" w:rsidRPr="00AA2803" w14:paraId="778A94E5" w14:textId="77777777" w:rsidTr="00F83039">
        <w:tc>
          <w:tcPr>
            <w:tcW w:w="390" w:type="dxa"/>
            <w:tcBorders>
              <w:top w:val="single" w:sz="4" w:space="0" w:color="auto"/>
            </w:tcBorders>
          </w:tcPr>
          <w:p w14:paraId="5DB096F3" w14:textId="77777777" w:rsidR="005150EF" w:rsidRPr="00AA2803" w:rsidRDefault="005150EF" w:rsidP="006164CE">
            <w:pPr>
              <w:pStyle w:val="af"/>
              <w:numPr>
                <w:ilvl w:val="0"/>
                <w:numId w:val="22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837" w:type="dxa"/>
            <w:gridSpan w:val="4"/>
          </w:tcPr>
          <w:p w14:paraId="5A9BD872" w14:textId="77777777" w:rsidR="005150EF" w:rsidRPr="00AA2803" w:rsidRDefault="005150EF" w:rsidP="005150E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调账编号（</w:t>
            </w:r>
            <w:r w:rsidRPr="00AA2803">
              <w:rPr>
                <w:rFonts w:ascii="新宋体" w:eastAsia="新宋体" w:hAnsi="新宋体"/>
                <w:szCs w:val="22"/>
              </w:rPr>
              <w:t>FT</w:t>
            </w:r>
            <w:r w:rsidRPr="00AA2803">
              <w:rPr>
                <w:rFonts w:ascii="新宋体" w:eastAsia="新宋体" w:hAnsi="新宋体" w:hint="eastAsia"/>
                <w:szCs w:val="22"/>
              </w:rPr>
              <w:t>12345678）</w:t>
            </w:r>
          </w:p>
        </w:tc>
        <w:tc>
          <w:tcPr>
            <w:tcW w:w="2265" w:type="dxa"/>
            <w:gridSpan w:val="2"/>
          </w:tcPr>
          <w:p w14:paraId="27CB6408" w14:textId="77777777" w:rsidR="005150EF" w:rsidRPr="00AA2803" w:rsidRDefault="005150EF" w:rsidP="005150E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FUND_NO</w:t>
            </w:r>
          </w:p>
        </w:tc>
        <w:tc>
          <w:tcPr>
            <w:tcW w:w="1978" w:type="dxa"/>
            <w:gridSpan w:val="2"/>
          </w:tcPr>
          <w:p w14:paraId="40C95FD9" w14:textId="77777777" w:rsidR="005150EF" w:rsidRPr="00AA2803" w:rsidRDefault="005150EF" w:rsidP="005150E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CHAR(10)</w:t>
            </w:r>
          </w:p>
        </w:tc>
        <w:tc>
          <w:tcPr>
            <w:tcW w:w="709" w:type="dxa"/>
            <w:gridSpan w:val="2"/>
          </w:tcPr>
          <w:p w14:paraId="086ED29D" w14:textId="77777777" w:rsidR="005150EF" w:rsidRPr="00AA2803" w:rsidRDefault="005150EF" w:rsidP="005150E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1E928F27" w14:textId="77777777" w:rsidR="005150EF" w:rsidRPr="00AA2803" w:rsidRDefault="005150EF" w:rsidP="005150E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866429" w:rsidRPr="00AA2803" w14:paraId="02775D03" w14:textId="77777777" w:rsidTr="00F83039">
        <w:tc>
          <w:tcPr>
            <w:tcW w:w="390" w:type="dxa"/>
            <w:tcBorders>
              <w:top w:val="single" w:sz="4" w:space="0" w:color="auto"/>
            </w:tcBorders>
          </w:tcPr>
          <w:p w14:paraId="1A7F0B35" w14:textId="77777777" w:rsidR="00866429" w:rsidRPr="00AA2803" w:rsidRDefault="00866429" w:rsidP="006164CE">
            <w:pPr>
              <w:pStyle w:val="af"/>
              <w:numPr>
                <w:ilvl w:val="0"/>
                <w:numId w:val="22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837" w:type="dxa"/>
            <w:gridSpan w:val="4"/>
          </w:tcPr>
          <w:p w14:paraId="16DDA708" w14:textId="77777777" w:rsidR="00866429" w:rsidRPr="00AA2803" w:rsidRDefault="00866429" w:rsidP="0086642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账户类型（1-机构，2-站点）</w:t>
            </w:r>
          </w:p>
        </w:tc>
        <w:tc>
          <w:tcPr>
            <w:tcW w:w="2265" w:type="dxa"/>
            <w:gridSpan w:val="2"/>
          </w:tcPr>
          <w:p w14:paraId="505D88EA" w14:textId="77777777" w:rsidR="00866429" w:rsidRPr="00AA2803" w:rsidRDefault="00866429" w:rsidP="0086642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/>
                <w:szCs w:val="22"/>
              </w:rPr>
              <w:t>ACCOUNT</w:t>
            </w:r>
            <w:r w:rsidRPr="00AA2803">
              <w:rPr>
                <w:rFonts w:ascii="新宋体" w:eastAsia="新宋体" w:hAnsi="新宋体" w:hint="eastAsia"/>
                <w:szCs w:val="22"/>
              </w:rPr>
              <w:t>_TYPE</w:t>
            </w:r>
          </w:p>
        </w:tc>
        <w:tc>
          <w:tcPr>
            <w:tcW w:w="1978" w:type="dxa"/>
            <w:gridSpan w:val="2"/>
          </w:tcPr>
          <w:p w14:paraId="2F5A5CE3" w14:textId="77777777" w:rsidR="00866429" w:rsidRPr="00AA2803" w:rsidRDefault="00866429" w:rsidP="0086642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NUMBER(1)</w:t>
            </w:r>
          </w:p>
        </w:tc>
        <w:tc>
          <w:tcPr>
            <w:tcW w:w="709" w:type="dxa"/>
            <w:gridSpan w:val="2"/>
          </w:tcPr>
          <w:p w14:paraId="38AA4F2D" w14:textId="77777777" w:rsidR="00866429" w:rsidRPr="00AA2803" w:rsidRDefault="00866429" w:rsidP="0086642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78AC3B99" w14:textId="77777777" w:rsidR="00866429" w:rsidRPr="00AA2803" w:rsidRDefault="00866429" w:rsidP="0086642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315E0825" w14:textId="77777777" w:rsidTr="00F83039">
        <w:tc>
          <w:tcPr>
            <w:tcW w:w="390" w:type="dxa"/>
            <w:tcBorders>
              <w:top w:val="single" w:sz="4" w:space="0" w:color="auto"/>
            </w:tcBorders>
          </w:tcPr>
          <w:p w14:paraId="3837FC74" w14:textId="77777777" w:rsidR="00D1709F" w:rsidRPr="00AA2803" w:rsidRDefault="00D1709F" w:rsidP="006164CE">
            <w:pPr>
              <w:pStyle w:val="af"/>
              <w:numPr>
                <w:ilvl w:val="0"/>
                <w:numId w:val="22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837" w:type="dxa"/>
            <w:gridSpan w:val="4"/>
          </w:tcPr>
          <w:p w14:paraId="56DCC91B" w14:textId="77777777" w:rsidR="00D1709F" w:rsidRPr="00AA2803" w:rsidRDefault="00D1709F" w:rsidP="00D1709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销售站（机构）编码</w:t>
            </w:r>
          </w:p>
        </w:tc>
        <w:tc>
          <w:tcPr>
            <w:tcW w:w="2265" w:type="dxa"/>
            <w:gridSpan w:val="2"/>
          </w:tcPr>
          <w:p w14:paraId="6F1BEEEA" w14:textId="77777777" w:rsidR="00D1709F" w:rsidRPr="00AA2803" w:rsidRDefault="00D1709F" w:rsidP="00D1709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AO_CODE</w:t>
            </w:r>
          </w:p>
        </w:tc>
        <w:tc>
          <w:tcPr>
            <w:tcW w:w="1978" w:type="dxa"/>
            <w:gridSpan w:val="2"/>
          </w:tcPr>
          <w:p w14:paraId="1DA98C9B" w14:textId="77777777" w:rsidR="00D1709F" w:rsidRPr="00AA2803" w:rsidRDefault="00D1709F" w:rsidP="00D1709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VARCHAR2(8)</w:t>
            </w:r>
          </w:p>
        </w:tc>
        <w:tc>
          <w:tcPr>
            <w:tcW w:w="709" w:type="dxa"/>
            <w:gridSpan w:val="2"/>
          </w:tcPr>
          <w:p w14:paraId="0C83EB0E" w14:textId="77777777" w:rsidR="00D1709F" w:rsidRPr="00AA2803" w:rsidRDefault="00D1709F" w:rsidP="00D1709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3BDD3C45" w14:textId="77777777" w:rsidR="00D1709F" w:rsidRPr="00AA2803" w:rsidRDefault="00D1709F" w:rsidP="00D1709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621161EC" w14:textId="77777777" w:rsidTr="00F83039">
        <w:tc>
          <w:tcPr>
            <w:tcW w:w="390" w:type="dxa"/>
            <w:tcBorders>
              <w:top w:val="single" w:sz="4" w:space="0" w:color="auto"/>
            </w:tcBorders>
          </w:tcPr>
          <w:p w14:paraId="7F6B4E8D" w14:textId="77777777" w:rsidR="00D1709F" w:rsidRPr="00AA2803" w:rsidRDefault="00D1709F" w:rsidP="006164CE">
            <w:pPr>
              <w:pStyle w:val="af"/>
              <w:numPr>
                <w:ilvl w:val="0"/>
                <w:numId w:val="22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837" w:type="dxa"/>
            <w:gridSpan w:val="4"/>
          </w:tcPr>
          <w:p w14:paraId="52B172A1" w14:textId="77777777" w:rsidR="00D1709F" w:rsidRPr="00AA2803" w:rsidRDefault="00D1709F" w:rsidP="00D1709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销售站（机构）名称</w:t>
            </w:r>
          </w:p>
        </w:tc>
        <w:tc>
          <w:tcPr>
            <w:tcW w:w="2265" w:type="dxa"/>
            <w:gridSpan w:val="2"/>
          </w:tcPr>
          <w:p w14:paraId="7C876A9E" w14:textId="77777777" w:rsidR="00D1709F" w:rsidRPr="00AA2803" w:rsidRDefault="00D1709F" w:rsidP="00D1709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AO_NAME</w:t>
            </w:r>
          </w:p>
        </w:tc>
        <w:tc>
          <w:tcPr>
            <w:tcW w:w="1978" w:type="dxa"/>
            <w:gridSpan w:val="2"/>
          </w:tcPr>
          <w:p w14:paraId="72123152" w14:textId="77777777" w:rsidR="00D1709F" w:rsidRPr="00AA2803" w:rsidRDefault="00D1709F" w:rsidP="00D1709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VARCHAR2(4000)</w:t>
            </w:r>
          </w:p>
        </w:tc>
        <w:tc>
          <w:tcPr>
            <w:tcW w:w="709" w:type="dxa"/>
            <w:gridSpan w:val="2"/>
          </w:tcPr>
          <w:p w14:paraId="3EFB15CB" w14:textId="77777777" w:rsidR="00D1709F" w:rsidRPr="00AA2803" w:rsidRDefault="00D1709F" w:rsidP="00D1709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68" w:type="dxa"/>
          </w:tcPr>
          <w:p w14:paraId="417FE217" w14:textId="77777777" w:rsidR="00D1709F" w:rsidRPr="00AA2803" w:rsidRDefault="00D1709F" w:rsidP="00D1709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28697CE4" w14:textId="77777777" w:rsidTr="00F83039">
        <w:tc>
          <w:tcPr>
            <w:tcW w:w="390" w:type="dxa"/>
            <w:tcBorders>
              <w:top w:val="single" w:sz="4" w:space="0" w:color="auto"/>
            </w:tcBorders>
          </w:tcPr>
          <w:p w14:paraId="4FE68535" w14:textId="77777777" w:rsidR="00D1709F" w:rsidRPr="00AA2803" w:rsidRDefault="00D1709F" w:rsidP="006164CE">
            <w:pPr>
              <w:pStyle w:val="af"/>
              <w:numPr>
                <w:ilvl w:val="0"/>
                <w:numId w:val="22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837" w:type="dxa"/>
            <w:gridSpan w:val="4"/>
          </w:tcPr>
          <w:p w14:paraId="5991205D" w14:textId="77777777" w:rsidR="00D1709F" w:rsidRPr="00AA2803" w:rsidRDefault="00D1709F" w:rsidP="00D1709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账户编码</w:t>
            </w:r>
          </w:p>
        </w:tc>
        <w:tc>
          <w:tcPr>
            <w:tcW w:w="2265" w:type="dxa"/>
            <w:gridSpan w:val="2"/>
          </w:tcPr>
          <w:p w14:paraId="2F936F05" w14:textId="77777777" w:rsidR="00D1709F" w:rsidRPr="00AA2803" w:rsidRDefault="00D1709F" w:rsidP="00D1709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ACC_NO</w:t>
            </w:r>
          </w:p>
        </w:tc>
        <w:tc>
          <w:tcPr>
            <w:tcW w:w="1978" w:type="dxa"/>
            <w:gridSpan w:val="2"/>
          </w:tcPr>
          <w:p w14:paraId="4616E77C" w14:textId="77777777" w:rsidR="00D1709F" w:rsidRPr="00AA2803" w:rsidRDefault="00D1709F" w:rsidP="00D1709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CHAR(12)</w:t>
            </w:r>
          </w:p>
        </w:tc>
        <w:tc>
          <w:tcPr>
            <w:tcW w:w="709" w:type="dxa"/>
            <w:gridSpan w:val="2"/>
          </w:tcPr>
          <w:p w14:paraId="77BB63A0" w14:textId="77777777" w:rsidR="00D1709F" w:rsidRPr="00AA2803" w:rsidRDefault="00D1709F" w:rsidP="00D1709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6AE9DA52" w14:textId="77777777" w:rsidR="00D1709F" w:rsidRPr="00AA2803" w:rsidRDefault="00D1709F" w:rsidP="00D1709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71ED4535" w14:textId="77777777" w:rsidTr="00F83039">
        <w:tc>
          <w:tcPr>
            <w:tcW w:w="390" w:type="dxa"/>
            <w:tcBorders>
              <w:top w:val="single" w:sz="4" w:space="0" w:color="auto"/>
            </w:tcBorders>
          </w:tcPr>
          <w:p w14:paraId="71E90F77" w14:textId="77777777" w:rsidR="00D1709F" w:rsidRPr="00AA2803" w:rsidRDefault="00D1709F" w:rsidP="006164CE">
            <w:pPr>
              <w:pStyle w:val="af"/>
              <w:numPr>
                <w:ilvl w:val="0"/>
                <w:numId w:val="22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837" w:type="dxa"/>
            <w:gridSpan w:val="4"/>
          </w:tcPr>
          <w:p w14:paraId="150343DD" w14:textId="77777777" w:rsidR="00D1709F" w:rsidRPr="00AA2803" w:rsidRDefault="00D1709F" w:rsidP="00D1709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调整</w:t>
            </w:r>
            <w:r w:rsidRPr="00AA2803">
              <w:rPr>
                <w:rFonts w:ascii="新宋体" w:eastAsia="新宋体" w:hAnsi="新宋体"/>
                <w:szCs w:val="22"/>
              </w:rPr>
              <w:t>类型</w:t>
            </w:r>
            <w:r w:rsidRPr="00AA2803">
              <w:rPr>
                <w:rFonts w:ascii="新宋体" w:eastAsia="新宋体" w:hAnsi="新宋体" w:hint="eastAsia"/>
                <w:szCs w:val="22"/>
              </w:rPr>
              <w:t>（1</w:t>
            </w:r>
            <w:r w:rsidRPr="00AA2803">
              <w:rPr>
                <w:rFonts w:ascii="新宋体" w:eastAsia="新宋体" w:hAnsi="新宋体"/>
                <w:szCs w:val="22"/>
              </w:rPr>
              <w:t>-</w:t>
            </w:r>
            <w:r w:rsidRPr="00AA2803">
              <w:rPr>
                <w:rFonts w:ascii="新宋体" w:eastAsia="新宋体" w:hAnsi="新宋体" w:hint="eastAsia"/>
                <w:szCs w:val="22"/>
              </w:rPr>
              <w:t>调增</w:t>
            </w:r>
            <w:r w:rsidRPr="00AA2803">
              <w:rPr>
                <w:rFonts w:ascii="新宋体" w:eastAsia="新宋体" w:hAnsi="新宋体"/>
                <w:szCs w:val="22"/>
              </w:rPr>
              <w:t>，</w:t>
            </w:r>
            <w:r w:rsidRPr="00AA2803">
              <w:rPr>
                <w:rFonts w:ascii="新宋体" w:eastAsia="新宋体" w:hAnsi="新宋体" w:hint="eastAsia"/>
                <w:szCs w:val="22"/>
              </w:rPr>
              <w:t>2</w:t>
            </w:r>
            <w:r w:rsidRPr="00AA2803">
              <w:rPr>
                <w:rFonts w:ascii="新宋体" w:eastAsia="新宋体" w:hAnsi="新宋体"/>
                <w:szCs w:val="22"/>
              </w:rPr>
              <w:t>-调</w:t>
            </w:r>
            <w:r w:rsidRPr="00AA2803">
              <w:rPr>
                <w:rFonts w:ascii="新宋体" w:eastAsia="新宋体" w:hAnsi="新宋体" w:hint="eastAsia"/>
                <w:szCs w:val="22"/>
              </w:rPr>
              <w:t>减</w:t>
            </w:r>
            <w:r w:rsidRPr="00AA2803">
              <w:rPr>
                <w:rFonts w:ascii="新宋体" w:eastAsia="新宋体" w:hAnsi="新宋体"/>
                <w:szCs w:val="22"/>
              </w:rPr>
              <w:t>）</w:t>
            </w:r>
          </w:p>
        </w:tc>
        <w:tc>
          <w:tcPr>
            <w:tcW w:w="2265" w:type="dxa"/>
            <w:gridSpan w:val="2"/>
          </w:tcPr>
          <w:p w14:paraId="394F4409" w14:textId="77777777" w:rsidR="00D1709F" w:rsidRPr="00AA2803" w:rsidRDefault="00D1709F" w:rsidP="00D1709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TUNING</w:t>
            </w:r>
            <w:r w:rsidRPr="00AA2803">
              <w:rPr>
                <w:rFonts w:ascii="新宋体" w:eastAsia="新宋体" w:hAnsi="新宋体" w:hint="eastAsia"/>
                <w:szCs w:val="22"/>
              </w:rPr>
              <w:t>_</w:t>
            </w:r>
            <w:r w:rsidRPr="00AA2803">
              <w:rPr>
                <w:rFonts w:ascii="新宋体" w:eastAsia="新宋体" w:hAnsi="新宋体"/>
                <w:szCs w:val="22"/>
              </w:rPr>
              <w:t>TYPE</w:t>
            </w:r>
          </w:p>
        </w:tc>
        <w:tc>
          <w:tcPr>
            <w:tcW w:w="1978" w:type="dxa"/>
            <w:gridSpan w:val="2"/>
          </w:tcPr>
          <w:p w14:paraId="30F1E370" w14:textId="77777777" w:rsidR="00D1709F" w:rsidRPr="00AA2803" w:rsidRDefault="00D1709F" w:rsidP="00D1709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NUMBER(</w:t>
            </w:r>
            <w:r w:rsidRPr="00AA2803">
              <w:rPr>
                <w:rFonts w:ascii="新宋体" w:eastAsia="新宋体" w:hAnsi="新宋体" w:hint="eastAsia"/>
                <w:szCs w:val="22"/>
              </w:rPr>
              <w:t>1</w:t>
            </w:r>
            <w:r w:rsidRPr="00AA2803">
              <w:rPr>
                <w:rFonts w:ascii="新宋体" w:eastAsia="新宋体" w:hAnsi="新宋体"/>
                <w:szCs w:val="22"/>
              </w:rPr>
              <w:t>)</w:t>
            </w:r>
          </w:p>
        </w:tc>
        <w:tc>
          <w:tcPr>
            <w:tcW w:w="709" w:type="dxa"/>
            <w:gridSpan w:val="2"/>
          </w:tcPr>
          <w:p w14:paraId="4AAF152E" w14:textId="77777777" w:rsidR="00D1709F" w:rsidRPr="00AA2803" w:rsidRDefault="00D1709F" w:rsidP="00D1709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39CC6937" w14:textId="77777777" w:rsidR="00D1709F" w:rsidRPr="00AA2803" w:rsidRDefault="00D1709F" w:rsidP="00D1709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5AD325D5" w14:textId="77777777" w:rsidTr="00F83039">
        <w:tc>
          <w:tcPr>
            <w:tcW w:w="390" w:type="dxa"/>
            <w:tcBorders>
              <w:top w:val="single" w:sz="4" w:space="0" w:color="auto"/>
            </w:tcBorders>
          </w:tcPr>
          <w:p w14:paraId="3685077A" w14:textId="77777777" w:rsidR="00D1709F" w:rsidRPr="00AA2803" w:rsidRDefault="00D1709F" w:rsidP="006164CE">
            <w:pPr>
              <w:pStyle w:val="af"/>
              <w:numPr>
                <w:ilvl w:val="0"/>
                <w:numId w:val="22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837" w:type="dxa"/>
            <w:gridSpan w:val="4"/>
          </w:tcPr>
          <w:p w14:paraId="287CABAA" w14:textId="77777777" w:rsidR="00D1709F" w:rsidRPr="00AA2803" w:rsidRDefault="00D1709F" w:rsidP="00D1709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调整</w:t>
            </w:r>
            <w:r w:rsidRPr="00AA2803">
              <w:rPr>
                <w:rFonts w:ascii="新宋体" w:eastAsia="新宋体" w:hAnsi="新宋体"/>
                <w:szCs w:val="22"/>
              </w:rPr>
              <w:t>金额（</w:t>
            </w:r>
            <w:r w:rsidRPr="00AA2803">
              <w:rPr>
                <w:rFonts w:ascii="新宋体" w:eastAsia="新宋体" w:hAnsi="新宋体" w:hint="eastAsia"/>
                <w:szCs w:val="22"/>
              </w:rPr>
              <w:t>调增为正数，调减为负数</w:t>
            </w:r>
            <w:r w:rsidRPr="00AA2803">
              <w:rPr>
                <w:rFonts w:ascii="新宋体" w:eastAsia="新宋体" w:hAnsi="新宋体"/>
                <w:szCs w:val="22"/>
              </w:rPr>
              <w:t>）</w:t>
            </w:r>
          </w:p>
        </w:tc>
        <w:tc>
          <w:tcPr>
            <w:tcW w:w="2265" w:type="dxa"/>
            <w:gridSpan w:val="2"/>
          </w:tcPr>
          <w:p w14:paraId="51D25227" w14:textId="77777777" w:rsidR="00D1709F" w:rsidRPr="00AA2803" w:rsidRDefault="00D1709F" w:rsidP="00D1709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CHANGE</w:t>
            </w:r>
            <w:r w:rsidRPr="00AA2803">
              <w:rPr>
                <w:rFonts w:ascii="新宋体" w:eastAsia="新宋体" w:hAnsi="新宋体" w:hint="eastAsia"/>
                <w:szCs w:val="22"/>
              </w:rPr>
              <w:t>_AMOUNT</w:t>
            </w:r>
          </w:p>
        </w:tc>
        <w:tc>
          <w:tcPr>
            <w:tcW w:w="1978" w:type="dxa"/>
            <w:gridSpan w:val="2"/>
          </w:tcPr>
          <w:p w14:paraId="0CA68141" w14:textId="77777777" w:rsidR="00D1709F" w:rsidRPr="00AA2803" w:rsidRDefault="00D1709F" w:rsidP="00D1709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NUMBER(28)</w:t>
            </w:r>
          </w:p>
        </w:tc>
        <w:tc>
          <w:tcPr>
            <w:tcW w:w="709" w:type="dxa"/>
            <w:gridSpan w:val="2"/>
          </w:tcPr>
          <w:p w14:paraId="6AB96158" w14:textId="77777777" w:rsidR="00D1709F" w:rsidRPr="00AA2803" w:rsidRDefault="00D1709F" w:rsidP="00D1709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64D858CA" w14:textId="77777777" w:rsidR="00D1709F" w:rsidRPr="00AA2803" w:rsidRDefault="00D1709F" w:rsidP="00D1709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5F28B44A" w14:textId="77777777" w:rsidTr="00F83039">
        <w:tc>
          <w:tcPr>
            <w:tcW w:w="390" w:type="dxa"/>
            <w:tcBorders>
              <w:top w:val="single" w:sz="4" w:space="0" w:color="auto"/>
            </w:tcBorders>
          </w:tcPr>
          <w:p w14:paraId="715F3E28" w14:textId="77777777" w:rsidR="00D1709F" w:rsidRPr="00AA2803" w:rsidRDefault="00D1709F" w:rsidP="006164CE">
            <w:pPr>
              <w:pStyle w:val="af"/>
              <w:numPr>
                <w:ilvl w:val="0"/>
                <w:numId w:val="22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837" w:type="dxa"/>
            <w:gridSpan w:val="4"/>
          </w:tcPr>
          <w:p w14:paraId="6DE0864E" w14:textId="77777777" w:rsidR="00D1709F" w:rsidRPr="00AA2803" w:rsidRDefault="00D1709F" w:rsidP="00D1709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变更前可用余额</w:t>
            </w:r>
          </w:p>
        </w:tc>
        <w:tc>
          <w:tcPr>
            <w:tcW w:w="2265" w:type="dxa"/>
            <w:gridSpan w:val="2"/>
          </w:tcPr>
          <w:p w14:paraId="598D4F40" w14:textId="77777777" w:rsidR="00D1709F" w:rsidRPr="00AA2803" w:rsidRDefault="00D1709F" w:rsidP="00D1709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BE_ACCOUNT_BALANCE</w:t>
            </w:r>
          </w:p>
        </w:tc>
        <w:tc>
          <w:tcPr>
            <w:tcW w:w="1978" w:type="dxa"/>
            <w:gridSpan w:val="2"/>
          </w:tcPr>
          <w:p w14:paraId="1D264044" w14:textId="77777777" w:rsidR="00D1709F" w:rsidRPr="00AA2803" w:rsidRDefault="00D1709F" w:rsidP="00D1709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NUMBER(28)</w:t>
            </w:r>
          </w:p>
        </w:tc>
        <w:tc>
          <w:tcPr>
            <w:tcW w:w="709" w:type="dxa"/>
            <w:gridSpan w:val="2"/>
          </w:tcPr>
          <w:p w14:paraId="5F7C2766" w14:textId="77777777" w:rsidR="00D1709F" w:rsidRPr="00AA2803" w:rsidRDefault="00D1709F" w:rsidP="00D1709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390064D3" w14:textId="77777777" w:rsidR="00D1709F" w:rsidRPr="00AA2803" w:rsidRDefault="00D1709F" w:rsidP="00D1709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779F8772" w14:textId="77777777" w:rsidTr="00F83039">
        <w:tc>
          <w:tcPr>
            <w:tcW w:w="390" w:type="dxa"/>
            <w:tcBorders>
              <w:top w:val="single" w:sz="4" w:space="0" w:color="auto"/>
            </w:tcBorders>
          </w:tcPr>
          <w:p w14:paraId="37995938" w14:textId="77777777" w:rsidR="00D1709F" w:rsidRPr="00AA2803" w:rsidRDefault="00D1709F" w:rsidP="006164CE">
            <w:pPr>
              <w:pStyle w:val="af"/>
              <w:numPr>
                <w:ilvl w:val="0"/>
                <w:numId w:val="22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837" w:type="dxa"/>
            <w:gridSpan w:val="4"/>
          </w:tcPr>
          <w:p w14:paraId="1100871F" w14:textId="77777777" w:rsidR="00D1709F" w:rsidRPr="00AA2803" w:rsidRDefault="00D1709F" w:rsidP="00D1709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变更后可用余额</w:t>
            </w:r>
          </w:p>
        </w:tc>
        <w:tc>
          <w:tcPr>
            <w:tcW w:w="2265" w:type="dxa"/>
            <w:gridSpan w:val="2"/>
          </w:tcPr>
          <w:p w14:paraId="5C4C7891" w14:textId="77777777" w:rsidR="00D1709F" w:rsidRPr="00AA2803" w:rsidRDefault="00D1709F" w:rsidP="00D1709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AF_ACCOUNT_BALANCE</w:t>
            </w:r>
          </w:p>
        </w:tc>
        <w:tc>
          <w:tcPr>
            <w:tcW w:w="1978" w:type="dxa"/>
            <w:gridSpan w:val="2"/>
          </w:tcPr>
          <w:p w14:paraId="7CBA3760" w14:textId="77777777" w:rsidR="00D1709F" w:rsidRPr="00AA2803" w:rsidRDefault="00D1709F" w:rsidP="00D1709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NUMBER(28)</w:t>
            </w:r>
          </w:p>
        </w:tc>
        <w:tc>
          <w:tcPr>
            <w:tcW w:w="709" w:type="dxa"/>
            <w:gridSpan w:val="2"/>
          </w:tcPr>
          <w:p w14:paraId="0EEB62E0" w14:textId="77777777" w:rsidR="00D1709F" w:rsidRPr="00AA2803" w:rsidRDefault="00D1709F" w:rsidP="00D1709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773CEEBC" w14:textId="77777777" w:rsidR="00D1709F" w:rsidRPr="00AA2803" w:rsidRDefault="00D1709F" w:rsidP="00D1709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12A2EBE2" w14:textId="77777777" w:rsidTr="00F83039">
        <w:tc>
          <w:tcPr>
            <w:tcW w:w="390" w:type="dxa"/>
            <w:tcBorders>
              <w:top w:val="single" w:sz="4" w:space="0" w:color="auto"/>
            </w:tcBorders>
          </w:tcPr>
          <w:p w14:paraId="3E1C2902" w14:textId="77777777" w:rsidR="00D1709F" w:rsidRPr="00AA2803" w:rsidRDefault="00D1709F" w:rsidP="006164CE">
            <w:pPr>
              <w:pStyle w:val="af"/>
              <w:numPr>
                <w:ilvl w:val="0"/>
                <w:numId w:val="22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837" w:type="dxa"/>
            <w:gridSpan w:val="4"/>
          </w:tcPr>
          <w:p w14:paraId="595E10A9" w14:textId="77777777" w:rsidR="00D1709F" w:rsidRPr="00AA2803" w:rsidRDefault="00D1709F" w:rsidP="00D1709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操作时间</w:t>
            </w:r>
          </w:p>
        </w:tc>
        <w:tc>
          <w:tcPr>
            <w:tcW w:w="2265" w:type="dxa"/>
            <w:gridSpan w:val="2"/>
          </w:tcPr>
          <w:p w14:paraId="08B2028F" w14:textId="77777777" w:rsidR="00D1709F" w:rsidRPr="00AA2803" w:rsidRDefault="00D1709F" w:rsidP="00D1709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OPER_TIME</w:t>
            </w:r>
          </w:p>
        </w:tc>
        <w:tc>
          <w:tcPr>
            <w:tcW w:w="1978" w:type="dxa"/>
            <w:gridSpan w:val="2"/>
          </w:tcPr>
          <w:p w14:paraId="3018CF4A" w14:textId="77777777" w:rsidR="00D1709F" w:rsidRPr="00AA2803" w:rsidRDefault="00D1709F" w:rsidP="00D1709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DATE</w:t>
            </w:r>
          </w:p>
        </w:tc>
        <w:tc>
          <w:tcPr>
            <w:tcW w:w="709" w:type="dxa"/>
            <w:gridSpan w:val="2"/>
          </w:tcPr>
          <w:p w14:paraId="42D50B38" w14:textId="77777777" w:rsidR="00D1709F" w:rsidRPr="00AA2803" w:rsidRDefault="00D1709F" w:rsidP="00D1709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是</w:t>
            </w:r>
          </w:p>
        </w:tc>
        <w:tc>
          <w:tcPr>
            <w:tcW w:w="1568" w:type="dxa"/>
          </w:tcPr>
          <w:p w14:paraId="021C4C2C" w14:textId="77777777" w:rsidR="00D1709F" w:rsidRPr="00AA2803" w:rsidRDefault="00D1709F" w:rsidP="00D1709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66F9AAD3" w14:textId="77777777" w:rsidTr="00F83039">
        <w:tc>
          <w:tcPr>
            <w:tcW w:w="390" w:type="dxa"/>
            <w:tcBorders>
              <w:top w:val="single" w:sz="4" w:space="0" w:color="auto"/>
            </w:tcBorders>
          </w:tcPr>
          <w:p w14:paraId="0F4003EA" w14:textId="77777777" w:rsidR="00D1709F" w:rsidRPr="00AA2803" w:rsidRDefault="00D1709F" w:rsidP="006164CE">
            <w:pPr>
              <w:pStyle w:val="af"/>
              <w:numPr>
                <w:ilvl w:val="0"/>
                <w:numId w:val="22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837" w:type="dxa"/>
            <w:gridSpan w:val="4"/>
          </w:tcPr>
          <w:p w14:paraId="25E2E514" w14:textId="77777777" w:rsidR="00D1709F" w:rsidRPr="00AA2803" w:rsidRDefault="00D1709F" w:rsidP="00D1709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操作人编码</w:t>
            </w:r>
          </w:p>
        </w:tc>
        <w:tc>
          <w:tcPr>
            <w:tcW w:w="2265" w:type="dxa"/>
            <w:gridSpan w:val="2"/>
          </w:tcPr>
          <w:p w14:paraId="0C7AE52B" w14:textId="77777777" w:rsidR="00D1709F" w:rsidRPr="00AA2803" w:rsidRDefault="00D1709F" w:rsidP="00D1709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OPER_ADMIN</w:t>
            </w:r>
          </w:p>
        </w:tc>
        <w:tc>
          <w:tcPr>
            <w:tcW w:w="1978" w:type="dxa"/>
            <w:gridSpan w:val="2"/>
          </w:tcPr>
          <w:p w14:paraId="61B65F3D" w14:textId="77777777" w:rsidR="00D1709F" w:rsidRPr="00AA2803" w:rsidRDefault="00D1709F" w:rsidP="00D1709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NUMBER(4)</w:t>
            </w:r>
          </w:p>
        </w:tc>
        <w:tc>
          <w:tcPr>
            <w:tcW w:w="709" w:type="dxa"/>
            <w:gridSpan w:val="2"/>
          </w:tcPr>
          <w:p w14:paraId="2C707EFA" w14:textId="77777777" w:rsidR="00D1709F" w:rsidRPr="00AA2803" w:rsidRDefault="00D1709F" w:rsidP="00D1709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是</w:t>
            </w:r>
          </w:p>
        </w:tc>
        <w:tc>
          <w:tcPr>
            <w:tcW w:w="1568" w:type="dxa"/>
          </w:tcPr>
          <w:p w14:paraId="72C41229" w14:textId="77777777" w:rsidR="00D1709F" w:rsidRPr="00AA2803" w:rsidRDefault="00D1709F" w:rsidP="00D1709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1923A87B" w14:textId="77777777" w:rsidTr="00D33CDC">
        <w:tc>
          <w:tcPr>
            <w:tcW w:w="9747" w:type="dxa"/>
            <w:gridSpan w:val="12"/>
            <w:shd w:val="clear" w:color="auto" w:fill="D9D9D9" w:themeFill="background1" w:themeFillShade="D9"/>
          </w:tcPr>
          <w:p w14:paraId="131B4B47" w14:textId="77777777" w:rsidR="00D1709F" w:rsidRPr="00AA2803" w:rsidRDefault="00D1709F" w:rsidP="00D1709F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表格其他属性信息定义（包括PK-FK、IDX等）</w:t>
            </w:r>
          </w:p>
        </w:tc>
      </w:tr>
      <w:tr w:rsidR="00AA2803" w:rsidRPr="00AA2803" w14:paraId="25A42EC6" w14:textId="77777777" w:rsidTr="00F83039">
        <w:trPr>
          <w:trHeight w:val="231"/>
        </w:trPr>
        <w:tc>
          <w:tcPr>
            <w:tcW w:w="531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8032751" w14:textId="77777777" w:rsidR="00D1709F" w:rsidRPr="00AA2803" w:rsidRDefault="00D1709F" w:rsidP="00D1709F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主键</w:t>
            </w:r>
          </w:p>
        </w:tc>
        <w:tc>
          <w:tcPr>
            <w:tcW w:w="2696" w:type="dxa"/>
            <w:gridSpan w:val="3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7C07FD7A" w14:textId="77777777" w:rsidR="00D1709F" w:rsidRPr="00AA2803" w:rsidRDefault="00D1709F" w:rsidP="00D1709F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6520" w:type="dxa"/>
            <w:gridSpan w:val="7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59943438" w14:textId="77777777" w:rsidR="00D1709F" w:rsidRPr="00AA2803" w:rsidRDefault="00D1709F" w:rsidP="00D1709F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包含列</w:t>
            </w:r>
          </w:p>
        </w:tc>
      </w:tr>
      <w:tr w:rsidR="003B0D2D" w:rsidRPr="00AA2803" w14:paraId="04027610" w14:textId="77777777" w:rsidTr="00F83039">
        <w:trPr>
          <w:trHeight w:val="231"/>
        </w:trPr>
        <w:tc>
          <w:tcPr>
            <w:tcW w:w="531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6A32105" w14:textId="77777777" w:rsidR="003B0D2D" w:rsidRPr="00AA2803" w:rsidRDefault="003B0D2D" w:rsidP="003B0D2D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2696" w:type="dxa"/>
            <w:gridSpan w:val="3"/>
            <w:tcBorders>
              <w:left w:val="single" w:sz="4" w:space="0" w:color="auto"/>
            </w:tcBorders>
          </w:tcPr>
          <w:p w14:paraId="5B369468" w14:textId="77777777" w:rsidR="003B0D2D" w:rsidRPr="00AA2803" w:rsidRDefault="003B0D2D" w:rsidP="003B0D2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PK_FUND_TUNING</w:t>
            </w:r>
          </w:p>
        </w:tc>
        <w:tc>
          <w:tcPr>
            <w:tcW w:w="6520" w:type="dxa"/>
            <w:gridSpan w:val="7"/>
            <w:tcBorders>
              <w:left w:val="single" w:sz="4" w:space="0" w:color="auto"/>
            </w:tcBorders>
          </w:tcPr>
          <w:p w14:paraId="57E84095" w14:textId="77777777" w:rsidR="003B0D2D" w:rsidRPr="00AA2803" w:rsidRDefault="003B0D2D" w:rsidP="003B0D2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FUND_NO</w:t>
            </w:r>
          </w:p>
        </w:tc>
      </w:tr>
      <w:tr w:rsidR="00AA2803" w:rsidRPr="00AA2803" w14:paraId="3B4EA659" w14:textId="77777777" w:rsidTr="00F83039">
        <w:trPr>
          <w:trHeight w:val="231"/>
        </w:trPr>
        <w:tc>
          <w:tcPr>
            <w:tcW w:w="531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D7806CC" w14:textId="77777777" w:rsidR="00D1709F" w:rsidRPr="00AA2803" w:rsidRDefault="00D1709F" w:rsidP="00D1709F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外键</w:t>
            </w:r>
          </w:p>
        </w:tc>
        <w:tc>
          <w:tcPr>
            <w:tcW w:w="2696" w:type="dxa"/>
            <w:gridSpan w:val="3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30A9A8C9" w14:textId="77777777" w:rsidR="00D1709F" w:rsidRPr="00AA2803" w:rsidRDefault="00D1709F" w:rsidP="00D1709F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2265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77BCF76A" w14:textId="77777777" w:rsidR="00D1709F" w:rsidRPr="00AA2803" w:rsidRDefault="00D1709F" w:rsidP="00D1709F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  <w:tc>
          <w:tcPr>
            <w:tcW w:w="2123" w:type="dxa"/>
            <w:gridSpan w:val="3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276C99E4" w14:textId="77777777" w:rsidR="00D1709F" w:rsidRPr="00AA2803" w:rsidRDefault="00D1709F" w:rsidP="00D1709F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参照表名</w:t>
            </w:r>
          </w:p>
        </w:tc>
        <w:tc>
          <w:tcPr>
            <w:tcW w:w="2132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0C588763" w14:textId="77777777" w:rsidR="00D1709F" w:rsidRPr="00AA2803" w:rsidRDefault="00D1709F" w:rsidP="00D1709F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</w:tr>
      <w:tr w:rsidR="00AA2803" w:rsidRPr="00AA2803" w14:paraId="622FBC32" w14:textId="77777777" w:rsidTr="00F83039">
        <w:trPr>
          <w:trHeight w:val="231"/>
        </w:trPr>
        <w:tc>
          <w:tcPr>
            <w:tcW w:w="531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35085D0" w14:textId="77777777" w:rsidR="00D1709F" w:rsidRPr="00AA2803" w:rsidRDefault="00D1709F" w:rsidP="00D1709F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2696" w:type="dxa"/>
            <w:gridSpan w:val="3"/>
            <w:tcBorders>
              <w:left w:val="single" w:sz="4" w:space="0" w:color="auto"/>
            </w:tcBorders>
          </w:tcPr>
          <w:p w14:paraId="532A6277" w14:textId="77777777" w:rsidR="00D1709F" w:rsidRPr="00AA2803" w:rsidRDefault="00D1709F" w:rsidP="00D1709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265" w:type="dxa"/>
            <w:gridSpan w:val="2"/>
            <w:tcBorders>
              <w:left w:val="single" w:sz="4" w:space="0" w:color="auto"/>
            </w:tcBorders>
          </w:tcPr>
          <w:p w14:paraId="1C104A45" w14:textId="77777777" w:rsidR="00D1709F" w:rsidRPr="00AA2803" w:rsidRDefault="00D1709F" w:rsidP="00D1709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123" w:type="dxa"/>
            <w:gridSpan w:val="3"/>
            <w:tcBorders>
              <w:left w:val="single" w:sz="4" w:space="0" w:color="auto"/>
            </w:tcBorders>
          </w:tcPr>
          <w:p w14:paraId="37FE0724" w14:textId="77777777" w:rsidR="00D1709F" w:rsidRPr="00AA2803" w:rsidRDefault="00D1709F" w:rsidP="00D1709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132" w:type="dxa"/>
            <w:gridSpan w:val="2"/>
            <w:tcBorders>
              <w:left w:val="single" w:sz="4" w:space="0" w:color="auto"/>
            </w:tcBorders>
          </w:tcPr>
          <w:p w14:paraId="2764D442" w14:textId="77777777" w:rsidR="00D1709F" w:rsidRPr="00AA2803" w:rsidRDefault="00D1709F" w:rsidP="00D1709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6D004582" w14:textId="77777777" w:rsidTr="00F83039">
        <w:trPr>
          <w:trHeight w:val="231"/>
        </w:trPr>
        <w:tc>
          <w:tcPr>
            <w:tcW w:w="531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C53AA4C" w14:textId="77777777" w:rsidR="00D1709F" w:rsidRPr="00AA2803" w:rsidRDefault="00D1709F" w:rsidP="00D1709F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索引</w:t>
            </w:r>
          </w:p>
        </w:tc>
        <w:tc>
          <w:tcPr>
            <w:tcW w:w="2696" w:type="dxa"/>
            <w:gridSpan w:val="3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10B9012D" w14:textId="77777777" w:rsidR="00D1709F" w:rsidRPr="00AA2803" w:rsidRDefault="00D1709F" w:rsidP="00D1709F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3390" w:type="dxa"/>
            <w:gridSpan w:val="3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246ECD7A" w14:textId="77777777" w:rsidR="00D1709F" w:rsidRPr="00AA2803" w:rsidRDefault="00D1709F" w:rsidP="00D1709F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  <w:tc>
          <w:tcPr>
            <w:tcW w:w="3130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49CD88A7" w14:textId="77777777" w:rsidR="00D1709F" w:rsidRPr="00AA2803" w:rsidRDefault="00D1709F" w:rsidP="00D1709F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类型</w:t>
            </w:r>
          </w:p>
        </w:tc>
      </w:tr>
      <w:tr w:rsidR="00AA2803" w:rsidRPr="00AA2803" w14:paraId="7CD8B980" w14:textId="77777777" w:rsidTr="00F83039">
        <w:trPr>
          <w:trHeight w:val="231"/>
        </w:trPr>
        <w:tc>
          <w:tcPr>
            <w:tcW w:w="531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E777A12" w14:textId="77777777" w:rsidR="00D1709F" w:rsidRPr="00AA2803" w:rsidRDefault="00D1709F" w:rsidP="00D1709F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2696" w:type="dxa"/>
            <w:gridSpan w:val="3"/>
            <w:tcBorders>
              <w:left w:val="single" w:sz="4" w:space="0" w:color="auto"/>
            </w:tcBorders>
          </w:tcPr>
          <w:p w14:paraId="0892E979" w14:textId="77777777" w:rsidR="00D1709F" w:rsidRPr="00AA2803" w:rsidRDefault="00D1709F" w:rsidP="00D1709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390" w:type="dxa"/>
            <w:gridSpan w:val="3"/>
            <w:tcBorders>
              <w:left w:val="single" w:sz="4" w:space="0" w:color="auto"/>
            </w:tcBorders>
          </w:tcPr>
          <w:p w14:paraId="07136DC6" w14:textId="77777777" w:rsidR="00D1709F" w:rsidRPr="00AA2803" w:rsidRDefault="00D1709F" w:rsidP="00D1709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130" w:type="dxa"/>
            <w:gridSpan w:val="4"/>
            <w:tcBorders>
              <w:left w:val="single" w:sz="4" w:space="0" w:color="auto"/>
            </w:tcBorders>
          </w:tcPr>
          <w:p w14:paraId="0F66FBDB" w14:textId="77777777" w:rsidR="00D1709F" w:rsidRPr="00AA2803" w:rsidRDefault="00D1709F" w:rsidP="00D1709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53408673" w14:textId="77777777" w:rsidTr="00D33CDC">
        <w:tc>
          <w:tcPr>
            <w:tcW w:w="531" w:type="dxa"/>
            <w:gridSpan w:val="2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1516581" w14:textId="77777777" w:rsidR="00D1709F" w:rsidRPr="00AA2803" w:rsidRDefault="00D1709F" w:rsidP="00D1709F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约束</w:t>
            </w:r>
          </w:p>
        </w:tc>
        <w:tc>
          <w:tcPr>
            <w:tcW w:w="9216" w:type="dxa"/>
            <w:gridSpan w:val="10"/>
            <w:tcBorders>
              <w:left w:val="single" w:sz="4" w:space="0" w:color="auto"/>
            </w:tcBorders>
          </w:tcPr>
          <w:p w14:paraId="4AAFBF09" w14:textId="77777777" w:rsidR="00D1709F" w:rsidRPr="00AA2803" w:rsidRDefault="00D1709F" w:rsidP="00D1709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65EEDD7A" w14:textId="77777777" w:rsidTr="00F83039">
        <w:trPr>
          <w:trHeight w:val="231"/>
        </w:trPr>
        <w:tc>
          <w:tcPr>
            <w:tcW w:w="531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D72BCDF" w14:textId="77777777" w:rsidR="00D1709F" w:rsidRPr="00AA2803" w:rsidRDefault="00D1709F" w:rsidP="00D1709F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</w:t>
            </w: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65C4A1B5" w14:textId="77777777" w:rsidR="00D1709F" w:rsidRPr="00AA2803" w:rsidRDefault="00D1709F" w:rsidP="00D1709F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分区类型</w:t>
            </w:r>
          </w:p>
        </w:tc>
        <w:tc>
          <w:tcPr>
            <w:tcW w:w="1208" w:type="dxa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437C8FC5" w14:textId="77777777" w:rsidR="00D1709F" w:rsidRPr="00AA2803" w:rsidRDefault="00D1709F" w:rsidP="00D1709F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分区字段</w:t>
            </w:r>
          </w:p>
        </w:tc>
        <w:tc>
          <w:tcPr>
            <w:tcW w:w="6520" w:type="dxa"/>
            <w:gridSpan w:val="7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1CA44B71" w14:textId="77777777" w:rsidR="00D1709F" w:rsidRPr="00AA2803" w:rsidRDefault="00D1709F" w:rsidP="00D1709F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分区条件</w:t>
            </w:r>
          </w:p>
        </w:tc>
      </w:tr>
      <w:tr w:rsidR="00AA2803" w:rsidRPr="00AA2803" w14:paraId="7451C61C" w14:textId="77777777" w:rsidTr="00F83039">
        <w:trPr>
          <w:trHeight w:val="231"/>
        </w:trPr>
        <w:tc>
          <w:tcPr>
            <w:tcW w:w="531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7B390B4" w14:textId="77777777" w:rsidR="00D1709F" w:rsidRPr="00AA2803" w:rsidRDefault="00D1709F" w:rsidP="00D1709F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</w:tcPr>
          <w:p w14:paraId="5EC2F4C6" w14:textId="77777777" w:rsidR="00D1709F" w:rsidRPr="00AA2803" w:rsidRDefault="00D1709F" w:rsidP="00D1709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主分区</w:t>
            </w:r>
          </w:p>
        </w:tc>
        <w:tc>
          <w:tcPr>
            <w:tcW w:w="1208" w:type="dxa"/>
            <w:tcBorders>
              <w:left w:val="single" w:sz="4" w:space="0" w:color="auto"/>
            </w:tcBorders>
          </w:tcPr>
          <w:p w14:paraId="78353049" w14:textId="77777777" w:rsidR="00D1709F" w:rsidRPr="00AA2803" w:rsidRDefault="00D1709F" w:rsidP="00D1709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6520" w:type="dxa"/>
            <w:gridSpan w:val="7"/>
            <w:tcBorders>
              <w:left w:val="single" w:sz="4" w:space="0" w:color="auto"/>
            </w:tcBorders>
          </w:tcPr>
          <w:p w14:paraId="2B8A50FD" w14:textId="77777777" w:rsidR="00D1709F" w:rsidRPr="00AA2803" w:rsidRDefault="00D1709F" w:rsidP="00D1709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5A9253F3" w14:textId="77777777" w:rsidTr="00F83039">
        <w:trPr>
          <w:trHeight w:val="231"/>
        </w:trPr>
        <w:tc>
          <w:tcPr>
            <w:tcW w:w="531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02A15F7" w14:textId="77777777" w:rsidR="00D1709F" w:rsidRPr="00AA2803" w:rsidRDefault="00D1709F" w:rsidP="00D1709F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</w:tcPr>
          <w:p w14:paraId="69994685" w14:textId="77777777" w:rsidR="00D1709F" w:rsidRPr="00AA2803" w:rsidRDefault="00D1709F" w:rsidP="00D1709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子分区</w:t>
            </w:r>
          </w:p>
        </w:tc>
        <w:tc>
          <w:tcPr>
            <w:tcW w:w="1208" w:type="dxa"/>
            <w:tcBorders>
              <w:left w:val="single" w:sz="4" w:space="0" w:color="auto"/>
            </w:tcBorders>
          </w:tcPr>
          <w:p w14:paraId="38335973" w14:textId="77777777" w:rsidR="00D1709F" w:rsidRPr="00AA2803" w:rsidRDefault="00D1709F" w:rsidP="00D1709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6520" w:type="dxa"/>
            <w:gridSpan w:val="7"/>
            <w:tcBorders>
              <w:left w:val="single" w:sz="4" w:space="0" w:color="auto"/>
            </w:tcBorders>
          </w:tcPr>
          <w:p w14:paraId="24FB5FAE" w14:textId="77777777" w:rsidR="00D1709F" w:rsidRPr="00AA2803" w:rsidRDefault="00D1709F" w:rsidP="00D1709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</w:tbl>
    <w:p w14:paraId="3AAB84E4" w14:textId="77777777" w:rsidR="00D33CDC" w:rsidRPr="00AA2803" w:rsidRDefault="00D33CDC" w:rsidP="00D33CDC"/>
    <w:p w14:paraId="61160315" w14:textId="77777777" w:rsidR="00362C9F" w:rsidRPr="00AA2803" w:rsidRDefault="00A237FB" w:rsidP="00362C9F">
      <w:pPr>
        <w:pStyle w:val="4"/>
        <w:rPr>
          <w:bCs w:val="0"/>
        </w:rPr>
      </w:pPr>
      <w:bookmarkStart w:id="124" w:name="_Toc435450881"/>
      <w:r w:rsidRPr="00AA2803">
        <w:rPr>
          <w:rFonts w:hint="eastAsia"/>
          <w:bCs w:val="0"/>
        </w:rPr>
        <w:t>市场管理员现金还款（</w:t>
      </w:r>
      <w:r w:rsidRPr="00AA2803">
        <w:rPr>
          <w:bCs w:val="0"/>
        </w:rPr>
        <w:t>FUND_</w:t>
      </w:r>
      <w:r w:rsidR="0058261E" w:rsidRPr="00AA2803">
        <w:rPr>
          <w:bCs w:val="0"/>
        </w:rPr>
        <w:t>MM_</w:t>
      </w:r>
      <w:r w:rsidRPr="00AA2803">
        <w:rPr>
          <w:bCs w:val="0"/>
        </w:rPr>
        <w:t>CASH_REPAY</w:t>
      </w:r>
      <w:r w:rsidRPr="00AA2803">
        <w:rPr>
          <w:rFonts w:hint="eastAsia"/>
          <w:bCs w:val="0"/>
        </w:rPr>
        <w:t>）</w:t>
      </w:r>
      <w:bookmarkEnd w:id="124"/>
    </w:p>
    <w:tbl>
      <w:tblPr>
        <w:tblW w:w="97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92"/>
        <w:gridCol w:w="143"/>
        <w:gridCol w:w="698"/>
        <w:gridCol w:w="790"/>
        <w:gridCol w:w="1091"/>
        <w:gridCol w:w="390"/>
        <w:gridCol w:w="6"/>
        <w:gridCol w:w="1985"/>
        <w:gridCol w:w="1128"/>
        <w:gridCol w:w="288"/>
        <w:gridCol w:w="562"/>
        <w:gridCol w:w="145"/>
        <w:gridCol w:w="564"/>
        <w:gridCol w:w="1568"/>
      </w:tblGrid>
      <w:tr w:rsidR="00AA2803" w:rsidRPr="00AA2803" w14:paraId="20111350" w14:textId="77777777" w:rsidTr="00B51C22">
        <w:tc>
          <w:tcPr>
            <w:tcW w:w="12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hideMark/>
          </w:tcPr>
          <w:p w14:paraId="248117D2" w14:textId="77777777" w:rsidR="00362C9F" w:rsidRPr="00AA2803" w:rsidRDefault="00362C9F" w:rsidP="00B51C22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汉字注解</w:t>
            </w:r>
          </w:p>
        </w:tc>
        <w:tc>
          <w:tcPr>
            <w:tcW w:w="426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7B88F1" w14:textId="77777777" w:rsidR="00362C9F" w:rsidRPr="00AA2803" w:rsidRDefault="00362C9F" w:rsidP="00B51C22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现金上缴</w:t>
            </w:r>
          </w:p>
        </w:tc>
        <w:tc>
          <w:tcPr>
            <w:tcW w:w="14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hideMark/>
          </w:tcPr>
          <w:p w14:paraId="29413B20" w14:textId="77777777" w:rsidR="00362C9F" w:rsidRPr="00AA2803" w:rsidRDefault="00362C9F" w:rsidP="00B51C22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表名</w:t>
            </w:r>
          </w:p>
        </w:tc>
        <w:tc>
          <w:tcPr>
            <w:tcW w:w="283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860F98" w14:textId="77777777" w:rsidR="00362C9F" w:rsidRPr="00AA2803" w:rsidRDefault="00362C9F" w:rsidP="00B51C22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/>
                <w:b/>
                <w:sz w:val="24"/>
                <w:szCs w:val="22"/>
              </w:rPr>
              <w:t>FUND_</w:t>
            </w:r>
            <w:r w:rsidR="0058261E" w:rsidRPr="00AA2803">
              <w:rPr>
                <w:rFonts w:ascii="新宋体" w:eastAsia="新宋体" w:hAnsi="新宋体"/>
                <w:b/>
                <w:sz w:val="24"/>
                <w:szCs w:val="22"/>
              </w:rPr>
              <w:t>MM_</w:t>
            </w:r>
            <w:r w:rsidRPr="00AA2803">
              <w:rPr>
                <w:rFonts w:ascii="新宋体" w:eastAsia="新宋体" w:hAnsi="新宋体"/>
                <w:b/>
                <w:sz w:val="24"/>
                <w:szCs w:val="22"/>
              </w:rPr>
              <w:t>CASH_REPAY</w:t>
            </w:r>
          </w:p>
        </w:tc>
      </w:tr>
      <w:tr w:rsidR="00AA2803" w:rsidRPr="00AA2803" w14:paraId="406AB268" w14:textId="77777777" w:rsidTr="00B51C22"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horzCross" w:color="auto" w:fill="C0C0C0"/>
          </w:tcPr>
          <w:p w14:paraId="4A1E966A" w14:textId="77777777" w:rsidR="00362C9F" w:rsidRPr="00AA2803" w:rsidRDefault="00362C9F" w:rsidP="00B51C22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</w:p>
        </w:tc>
        <w:tc>
          <w:tcPr>
            <w:tcW w:w="2722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C0C0C0"/>
            <w:hideMark/>
          </w:tcPr>
          <w:p w14:paraId="127D3CBF" w14:textId="77777777" w:rsidR="00362C9F" w:rsidRPr="00AA2803" w:rsidRDefault="00362C9F" w:rsidP="00B51C22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字段名称</w:t>
            </w:r>
          </w:p>
        </w:tc>
        <w:tc>
          <w:tcPr>
            <w:tcW w:w="23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hideMark/>
          </w:tcPr>
          <w:p w14:paraId="699035DD" w14:textId="77777777" w:rsidR="00362C9F" w:rsidRPr="00AA2803" w:rsidRDefault="00362C9F" w:rsidP="00B51C22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字段命名</w:t>
            </w:r>
          </w:p>
        </w:tc>
        <w:tc>
          <w:tcPr>
            <w:tcW w:w="19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hideMark/>
          </w:tcPr>
          <w:p w14:paraId="5C6F4E41" w14:textId="77777777" w:rsidR="00362C9F" w:rsidRPr="00AA2803" w:rsidRDefault="00362C9F" w:rsidP="00B51C22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类型</w:t>
            </w: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hideMark/>
          </w:tcPr>
          <w:p w14:paraId="3519EDD4" w14:textId="77777777" w:rsidR="00362C9F" w:rsidRPr="00AA2803" w:rsidRDefault="00362C9F" w:rsidP="00B51C22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非空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hideMark/>
          </w:tcPr>
          <w:p w14:paraId="3EC5AC2B" w14:textId="77777777" w:rsidR="00362C9F" w:rsidRPr="00AA2803" w:rsidRDefault="00362C9F" w:rsidP="00B51C22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默认</w:t>
            </w:r>
          </w:p>
        </w:tc>
      </w:tr>
      <w:tr w:rsidR="00AA2803" w:rsidRPr="00AA2803" w14:paraId="530B24B1" w14:textId="77777777" w:rsidTr="00B51C22">
        <w:tc>
          <w:tcPr>
            <w:tcW w:w="39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4B0FE1" w14:textId="77777777" w:rsidR="00362C9F" w:rsidRPr="00AA2803" w:rsidRDefault="00362C9F" w:rsidP="006164CE">
            <w:pPr>
              <w:pStyle w:val="af"/>
              <w:numPr>
                <w:ilvl w:val="0"/>
                <w:numId w:val="21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72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D0B3F" w14:textId="77777777" w:rsidR="00362C9F" w:rsidRPr="00AA2803" w:rsidRDefault="00362C9F" w:rsidP="0058261E">
            <w:pPr>
              <w:spacing w:before="60" w:after="60"/>
            </w:pPr>
            <w:r w:rsidRPr="00AA2803">
              <w:rPr>
                <w:rFonts w:ascii="新宋体" w:eastAsia="新宋体" w:hAnsi="新宋体" w:hint="eastAsia"/>
                <w:szCs w:val="22"/>
              </w:rPr>
              <w:t>上缴流水（</w:t>
            </w:r>
            <w:r w:rsidR="0058261E" w:rsidRPr="00AA2803">
              <w:rPr>
                <w:rFonts w:ascii="新宋体" w:eastAsia="新宋体" w:hAnsi="新宋体"/>
                <w:szCs w:val="22"/>
              </w:rPr>
              <w:t>JK</w:t>
            </w:r>
            <w:r w:rsidR="0058261E" w:rsidRPr="00AA2803">
              <w:rPr>
                <w:rFonts w:ascii="新宋体" w:eastAsia="新宋体" w:hAnsi="新宋体" w:hint="eastAsia"/>
                <w:szCs w:val="22"/>
              </w:rPr>
              <w:t>12345678</w:t>
            </w:r>
            <w:r w:rsidRPr="00AA2803">
              <w:rPr>
                <w:rFonts w:ascii="新宋体" w:eastAsia="新宋体" w:hAnsi="新宋体" w:hint="eastAsia"/>
                <w:szCs w:val="22"/>
              </w:rPr>
              <w:t>）</w:t>
            </w:r>
          </w:p>
        </w:tc>
        <w:tc>
          <w:tcPr>
            <w:tcW w:w="23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9547ED" w14:textId="77777777" w:rsidR="00362C9F" w:rsidRPr="00AA2803" w:rsidRDefault="0058261E" w:rsidP="00B51C22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MCR_NO</w:t>
            </w:r>
          </w:p>
        </w:tc>
        <w:tc>
          <w:tcPr>
            <w:tcW w:w="19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53959" w14:textId="77777777" w:rsidR="00362C9F" w:rsidRPr="00AA2803" w:rsidRDefault="0058261E" w:rsidP="00B51C22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CHAR(10</w:t>
            </w:r>
            <w:r w:rsidR="00362C9F" w:rsidRPr="00AA2803">
              <w:rPr>
                <w:rFonts w:ascii="新宋体" w:eastAsia="新宋体" w:hAnsi="新宋体" w:hint="eastAsia"/>
                <w:szCs w:val="22"/>
              </w:rPr>
              <w:t>)</w:t>
            </w: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5D489" w14:textId="77777777" w:rsidR="00362C9F" w:rsidRPr="00AA2803" w:rsidRDefault="00362C9F" w:rsidP="00B51C22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7775E" w14:textId="77777777" w:rsidR="00362C9F" w:rsidRPr="00AA2803" w:rsidRDefault="00362C9F" w:rsidP="00B51C22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051AE0FE" w14:textId="77777777" w:rsidTr="00B51C22">
        <w:tc>
          <w:tcPr>
            <w:tcW w:w="39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B8871" w14:textId="77777777" w:rsidR="00362C9F" w:rsidRPr="00AA2803" w:rsidRDefault="00362C9F" w:rsidP="006164CE">
            <w:pPr>
              <w:pStyle w:val="af"/>
              <w:numPr>
                <w:ilvl w:val="0"/>
                <w:numId w:val="21"/>
              </w:numPr>
              <w:spacing w:before="60" w:after="60"/>
              <w:ind w:left="0" w:firstLineChars="0" w:firstLine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72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E57B5" w14:textId="77777777" w:rsidR="00362C9F" w:rsidRPr="00AA2803" w:rsidRDefault="00362C9F" w:rsidP="00B51C22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hint="eastAsia"/>
              </w:rPr>
              <w:t>市场</w:t>
            </w:r>
            <w:r w:rsidRPr="00AA2803">
              <w:t>管理员</w:t>
            </w:r>
          </w:p>
        </w:tc>
        <w:tc>
          <w:tcPr>
            <w:tcW w:w="23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76995" w14:textId="77777777" w:rsidR="00362C9F" w:rsidRPr="00AA2803" w:rsidRDefault="0058261E" w:rsidP="00B51C22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MARKET_ADMIN</w:t>
            </w:r>
          </w:p>
        </w:tc>
        <w:tc>
          <w:tcPr>
            <w:tcW w:w="19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1A671F" w14:textId="77777777" w:rsidR="00362C9F" w:rsidRPr="00AA2803" w:rsidRDefault="00362C9F" w:rsidP="00B51C22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NUMBER(4)</w:t>
            </w: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302FB" w14:textId="77777777" w:rsidR="00362C9F" w:rsidRPr="00AA2803" w:rsidRDefault="00362C9F" w:rsidP="00B51C22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60E2E" w14:textId="77777777" w:rsidR="00362C9F" w:rsidRPr="00AA2803" w:rsidRDefault="00362C9F" w:rsidP="00B51C22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12CC114F" w14:textId="77777777" w:rsidTr="00B51C22">
        <w:tc>
          <w:tcPr>
            <w:tcW w:w="39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362180" w14:textId="77777777" w:rsidR="00362C9F" w:rsidRPr="00AA2803" w:rsidRDefault="00362C9F" w:rsidP="006164CE">
            <w:pPr>
              <w:pStyle w:val="af"/>
              <w:numPr>
                <w:ilvl w:val="0"/>
                <w:numId w:val="21"/>
              </w:numPr>
              <w:spacing w:before="60" w:after="60"/>
              <w:ind w:left="0" w:firstLineChars="0" w:firstLine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72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B0124C" w14:textId="77777777" w:rsidR="00362C9F" w:rsidRPr="00AA2803" w:rsidRDefault="00362C9F" w:rsidP="00B51C22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还</w:t>
            </w:r>
            <w:r w:rsidRPr="00AA2803">
              <w:rPr>
                <w:rFonts w:ascii="新宋体" w:eastAsia="新宋体" w:hAnsi="新宋体"/>
                <w:szCs w:val="22"/>
              </w:rPr>
              <w:t>款</w:t>
            </w:r>
            <w:r w:rsidRPr="00AA2803">
              <w:rPr>
                <w:rFonts w:ascii="新宋体" w:eastAsia="新宋体" w:hAnsi="新宋体" w:hint="eastAsia"/>
                <w:szCs w:val="22"/>
              </w:rPr>
              <w:t>金额</w:t>
            </w:r>
          </w:p>
        </w:tc>
        <w:tc>
          <w:tcPr>
            <w:tcW w:w="23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AF5E7" w14:textId="77777777" w:rsidR="00362C9F" w:rsidRPr="00AA2803" w:rsidRDefault="00362C9F" w:rsidP="00B51C22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RE</w:t>
            </w:r>
            <w:r w:rsidRPr="00AA2803">
              <w:rPr>
                <w:rFonts w:ascii="新宋体" w:eastAsia="新宋体" w:hAnsi="新宋体" w:hint="eastAsia"/>
                <w:szCs w:val="22"/>
              </w:rPr>
              <w:t>PAY_AMOUNT</w:t>
            </w:r>
          </w:p>
        </w:tc>
        <w:tc>
          <w:tcPr>
            <w:tcW w:w="19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88857" w14:textId="77777777" w:rsidR="00362C9F" w:rsidRPr="00AA2803" w:rsidRDefault="00362C9F" w:rsidP="00B51C22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NUMBER(</w:t>
            </w:r>
            <w:r w:rsidRPr="00AA2803">
              <w:rPr>
                <w:rFonts w:ascii="新宋体" w:eastAsia="新宋体" w:hAnsi="新宋体"/>
                <w:szCs w:val="22"/>
              </w:rPr>
              <w:t>16</w:t>
            </w:r>
            <w:r w:rsidRPr="00AA2803">
              <w:rPr>
                <w:rFonts w:ascii="新宋体" w:eastAsia="新宋体" w:hAnsi="新宋体" w:hint="eastAsia"/>
                <w:szCs w:val="22"/>
              </w:rPr>
              <w:t>)</w:t>
            </w: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36141" w14:textId="77777777" w:rsidR="00362C9F" w:rsidRPr="00AA2803" w:rsidRDefault="00362C9F" w:rsidP="00B51C22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86A09A" w14:textId="77777777" w:rsidR="00362C9F" w:rsidRPr="00AA2803" w:rsidRDefault="00362C9F" w:rsidP="00B51C22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3DC18D94" w14:textId="77777777" w:rsidTr="00B51C22">
        <w:tc>
          <w:tcPr>
            <w:tcW w:w="39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0C39D" w14:textId="77777777" w:rsidR="00362C9F" w:rsidRPr="00AA2803" w:rsidRDefault="00362C9F" w:rsidP="006164CE">
            <w:pPr>
              <w:pStyle w:val="af"/>
              <w:numPr>
                <w:ilvl w:val="0"/>
                <w:numId w:val="21"/>
              </w:numPr>
              <w:spacing w:before="60" w:after="60"/>
              <w:ind w:left="0" w:firstLineChars="0" w:firstLine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72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1D358D" w14:textId="77777777" w:rsidR="00362C9F" w:rsidRPr="00AA2803" w:rsidRDefault="00362C9F" w:rsidP="00B51C22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还款日期</w:t>
            </w:r>
          </w:p>
        </w:tc>
        <w:tc>
          <w:tcPr>
            <w:tcW w:w="23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C420F" w14:textId="77777777" w:rsidR="00362C9F" w:rsidRPr="00AA2803" w:rsidRDefault="00362C9F" w:rsidP="00B51C22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RE</w:t>
            </w:r>
            <w:r w:rsidRPr="00AA2803">
              <w:rPr>
                <w:rFonts w:ascii="新宋体" w:eastAsia="新宋体" w:hAnsi="新宋体" w:hint="eastAsia"/>
                <w:szCs w:val="22"/>
              </w:rPr>
              <w:t>PA</w:t>
            </w:r>
            <w:r w:rsidRPr="00AA2803">
              <w:rPr>
                <w:rFonts w:ascii="新宋体" w:eastAsia="新宋体" w:hAnsi="新宋体"/>
                <w:szCs w:val="22"/>
              </w:rPr>
              <w:t>Y</w:t>
            </w:r>
            <w:r w:rsidRPr="00AA2803">
              <w:rPr>
                <w:rFonts w:ascii="新宋体" w:eastAsia="新宋体" w:hAnsi="新宋体" w:hint="eastAsia"/>
                <w:szCs w:val="22"/>
              </w:rPr>
              <w:t>_TIME</w:t>
            </w:r>
          </w:p>
        </w:tc>
        <w:tc>
          <w:tcPr>
            <w:tcW w:w="19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EF923" w14:textId="77777777" w:rsidR="00362C9F" w:rsidRPr="00AA2803" w:rsidRDefault="00362C9F" w:rsidP="00B51C22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DATE</w:t>
            </w: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89CB1" w14:textId="77777777" w:rsidR="00362C9F" w:rsidRPr="00AA2803" w:rsidRDefault="00362C9F" w:rsidP="00B51C22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00F23" w14:textId="77777777" w:rsidR="00362C9F" w:rsidRPr="00AA2803" w:rsidRDefault="00362C9F" w:rsidP="00B51C22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1488AEFB" w14:textId="77777777" w:rsidTr="00B51C22">
        <w:tc>
          <w:tcPr>
            <w:tcW w:w="39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134C4" w14:textId="77777777" w:rsidR="00362C9F" w:rsidRPr="00AA2803" w:rsidRDefault="00362C9F" w:rsidP="006164CE">
            <w:pPr>
              <w:pStyle w:val="af"/>
              <w:numPr>
                <w:ilvl w:val="0"/>
                <w:numId w:val="21"/>
              </w:numPr>
              <w:spacing w:before="60" w:after="60"/>
              <w:ind w:left="0" w:firstLineChars="0" w:firstLine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72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2206A" w14:textId="77777777" w:rsidR="00362C9F" w:rsidRPr="00AA2803" w:rsidRDefault="00362C9F" w:rsidP="00B51C22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收款人</w:t>
            </w:r>
          </w:p>
        </w:tc>
        <w:tc>
          <w:tcPr>
            <w:tcW w:w="23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125AD9" w14:textId="77777777" w:rsidR="00362C9F" w:rsidRPr="00AA2803" w:rsidRDefault="00362C9F" w:rsidP="00B51C22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RE</w:t>
            </w:r>
            <w:r w:rsidRPr="00AA2803">
              <w:rPr>
                <w:rFonts w:ascii="新宋体" w:eastAsia="新宋体" w:hAnsi="新宋体" w:hint="eastAsia"/>
                <w:szCs w:val="22"/>
              </w:rPr>
              <w:t>PA</w:t>
            </w:r>
            <w:r w:rsidRPr="00AA2803">
              <w:rPr>
                <w:rFonts w:ascii="新宋体" w:eastAsia="新宋体" w:hAnsi="新宋体"/>
                <w:szCs w:val="22"/>
              </w:rPr>
              <w:t>Y</w:t>
            </w:r>
            <w:r w:rsidRPr="00AA2803">
              <w:rPr>
                <w:rFonts w:ascii="新宋体" w:eastAsia="新宋体" w:hAnsi="新宋体" w:hint="eastAsia"/>
                <w:szCs w:val="22"/>
              </w:rPr>
              <w:t>_</w:t>
            </w:r>
            <w:r w:rsidR="0058261E" w:rsidRPr="00AA2803">
              <w:rPr>
                <w:rFonts w:ascii="新宋体" w:eastAsia="新宋体" w:hAnsi="新宋体"/>
                <w:szCs w:val="22"/>
              </w:rPr>
              <w:t>ADMIN</w:t>
            </w:r>
          </w:p>
        </w:tc>
        <w:tc>
          <w:tcPr>
            <w:tcW w:w="19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41698" w14:textId="77777777" w:rsidR="00362C9F" w:rsidRPr="00AA2803" w:rsidRDefault="00362C9F" w:rsidP="00B51C22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NUMBER(4)</w:t>
            </w: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37DF1" w14:textId="77777777" w:rsidR="00362C9F" w:rsidRPr="00AA2803" w:rsidRDefault="00362C9F" w:rsidP="00B51C22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34D49" w14:textId="77777777" w:rsidR="00362C9F" w:rsidRPr="00AA2803" w:rsidRDefault="00362C9F" w:rsidP="00B51C22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0813C2" w:rsidRPr="00AA2803" w14:paraId="7DF48920" w14:textId="77777777" w:rsidTr="00B51C22">
        <w:tc>
          <w:tcPr>
            <w:tcW w:w="39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F7DDA" w14:textId="77777777" w:rsidR="000813C2" w:rsidRPr="00AA2803" w:rsidRDefault="000813C2" w:rsidP="006164CE">
            <w:pPr>
              <w:pStyle w:val="af"/>
              <w:numPr>
                <w:ilvl w:val="0"/>
                <w:numId w:val="21"/>
              </w:numPr>
              <w:spacing w:before="60" w:after="60"/>
              <w:ind w:left="0" w:firstLineChars="0" w:firstLine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72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BC7AC" w14:textId="293D983F" w:rsidR="000813C2" w:rsidRPr="00AA2803" w:rsidRDefault="000813C2" w:rsidP="00B51C22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备注</w:t>
            </w:r>
          </w:p>
        </w:tc>
        <w:tc>
          <w:tcPr>
            <w:tcW w:w="23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7E327" w14:textId="02847A3F" w:rsidR="000813C2" w:rsidRPr="00AA2803" w:rsidRDefault="000813C2" w:rsidP="00B51C22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/>
                <w:szCs w:val="22"/>
              </w:rPr>
              <w:t>REMARK</w:t>
            </w:r>
          </w:p>
        </w:tc>
        <w:tc>
          <w:tcPr>
            <w:tcW w:w="19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24EEB" w14:textId="2F528799" w:rsidR="000813C2" w:rsidRPr="00AA2803" w:rsidRDefault="000813C2" w:rsidP="00B51C22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/>
                <w:szCs w:val="22"/>
              </w:rPr>
              <w:t>VARCHAR2(4000)</w:t>
            </w: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A8209" w14:textId="129C5EC1" w:rsidR="000813C2" w:rsidRPr="00AA2803" w:rsidRDefault="000813C2" w:rsidP="00B51C22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B65FD" w14:textId="77777777" w:rsidR="000813C2" w:rsidRPr="00AA2803" w:rsidRDefault="000813C2" w:rsidP="00B51C22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504459D9" w14:textId="77777777" w:rsidTr="00B51C22">
        <w:tc>
          <w:tcPr>
            <w:tcW w:w="9750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5AAD9545" w14:textId="77777777" w:rsidR="00362C9F" w:rsidRPr="00AA2803" w:rsidRDefault="00362C9F" w:rsidP="00B51C22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表格其他属性信息定义（包括PK-FK、IDX等）</w:t>
            </w:r>
          </w:p>
        </w:tc>
      </w:tr>
      <w:tr w:rsidR="00AA2803" w:rsidRPr="00AA2803" w14:paraId="54A8B237" w14:textId="77777777" w:rsidTr="00B51C22">
        <w:trPr>
          <w:trHeight w:val="231"/>
        </w:trPr>
        <w:tc>
          <w:tcPr>
            <w:tcW w:w="53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937B53E" w14:textId="77777777" w:rsidR="00362C9F" w:rsidRPr="00AA2803" w:rsidRDefault="00362C9F" w:rsidP="00B51C22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主键</w:t>
            </w:r>
          </w:p>
        </w:tc>
        <w:tc>
          <w:tcPr>
            <w:tcW w:w="2969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8DB3E2" w:themeFill="text2" w:themeFillTint="66"/>
            <w:hideMark/>
          </w:tcPr>
          <w:p w14:paraId="1930FC71" w14:textId="77777777" w:rsidR="00362C9F" w:rsidRPr="00AA2803" w:rsidRDefault="00362C9F" w:rsidP="00B51C22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6246" w:type="dxa"/>
            <w:gridSpan w:val="8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8DB3E2" w:themeFill="text2" w:themeFillTint="66"/>
            <w:hideMark/>
          </w:tcPr>
          <w:p w14:paraId="07514AA1" w14:textId="77777777" w:rsidR="00362C9F" w:rsidRPr="00AA2803" w:rsidRDefault="00362C9F" w:rsidP="00B51C22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包含列</w:t>
            </w:r>
          </w:p>
        </w:tc>
      </w:tr>
      <w:tr w:rsidR="00AA2803" w:rsidRPr="00AA2803" w14:paraId="363D2DE7" w14:textId="77777777" w:rsidTr="00B51C22">
        <w:trPr>
          <w:trHeight w:val="231"/>
        </w:trPr>
        <w:tc>
          <w:tcPr>
            <w:tcW w:w="535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6C9DCDE" w14:textId="77777777" w:rsidR="0058261E" w:rsidRPr="00AA2803" w:rsidRDefault="0058261E" w:rsidP="0058261E">
            <w:pPr>
              <w:widowControl/>
              <w:adjustRightInd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2969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14:paraId="692B1846" w14:textId="77777777" w:rsidR="0058261E" w:rsidRPr="00AA2803" w:rsidRDefault="0058261E" w:rsidP="0058261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PK_</w:t>
            </w:r>
            <w:r w:rsidRPr="00AA2803">
              <w:rPr>
                <w:rFonts w:ascii="新宋体" w:eastAsia="新宋体" w:hAnsi="新宋体"/>
                <w:szCs w:val="22"/>
              </w:rPr>
              <w:t>FUND_MM_CASH_REPAY</w:t>
            </w:r>
          </w:p>
        </w:tc>
        <w:tc>
          <w:tcPr>
            <w:tcW w:w="6246" w:type="dxa"/>
            <w:gridSpan w:val="8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14:paraId="354F1749" w14:textId="77777777" w:rsidR="0058261E" w:rsidRPr="00AA2803" w:rsidRDefault="0058261E" w:rsidP="0058261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MCR_NO</w:t>
            </w:r>
          </w:p>
        </w:tc>
      </w:tr>
      <w:tr w:rsidR="00AA2803" w:rsidRPr="00AA2803" w14:paraId="2E2FFFD7" w14:textId="77777777" w:rsidTr="00B51C22">
        <w:trPr>
          <w:trHeight w:val="231"/>
        </w:trPr>
        <w:tc>
          <w:tcPr>
            <w:tcW w:w="53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416BD59" w14:textId="77777777" w:rsidR="00362C9F" w:rsidRPr="00AA2803" w:rsidRDefault="00362C9F" w:rsidP="00B51C22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外键</w:t>
            </w:r>
          </w:p>
        </w:tc>
        <w:tc>
          <w:tcPr>
            <w:tcW w:w="2969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8DB3E2" w:themeFill="text2" w:themeFillTint="66"/>
            <w:hideMark/>
          </w:tcPr>
          <w:p w14:paraId="576AF5A5" w14:textId="77777777" w:rsidR="00362C9F" w:rsidRPr="00AA2803" w:rsidRDefault="00362C9F" w:rsidP="00B51C22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1991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8DB3E2" w:themeFill="text2" w:themeFillTint="66"/>
            <w:hideMark/>
          </w:tcPr>
          <w:p w14:paraId="3D5E8D83" w14:textId="77777777" w:rsidR="00362C9F" w:rsidRPr="00AA2803" w:rsidRDefault="00362C9F" w:rsidP="00B51C22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  <w:tc>
          <w:tcPr>
            <w:tcW w:w="2123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8DB3E2" w:themeFill="text2" w:themeFillTint="66"/>
            <w:hideMark/>
          </w:tcPr>
          <w:p w14:paraId="6F67BADF" w14:textId="77777777" w:rsidR="00362C9F" w:rsidRPr="00AA2803" w:rsidRDefault="00362C9F" w:rsidP="00B51C22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参照表名</w:t>
            </w:r>
          </w:p>
        </w:tc>
        <w:tc>
          <w:tcPr>
            <w:tcW w:w="2132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8DB3E2" w:themeFill="text2" w:themeFillTint="66"/>
            <w:hideMark/>
          </w:tcPr>
          <w:p w14:paraId="7978E682" w14:textId="77777777" w:rsidR="00362C9F" w:rsidRPr="00AA2803" w:rsidRDefault="00362C9F" w:rsidP="00B51C22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</w:tr>
      <w:tr w:rsidR="00AA2803" w:rsidRPr="00AA2803" w14:paraId="40CD5F6E" w14:textId="77777777" w:rsidTr="00B51C22">
        <w:trPr>
          <w:trHeight w:val="231"/>
        </w:trPr>
        <w:tc>
          <w:tcPr>
            <w:tcW w:w="535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276A344" w14:textId="77777777" w:rsidR="00362C9F" w:rsidRPr="00AA2803" w:rsidRDefault="00362C9F" w:rsidP="00B51C22">
            <w:pPr>
              <w:widowControl/>
              <w:adjustRightInd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2969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1C62181C" w14:textId="77777777" w:rsidR="00362C9F" w:rsidRPr="00AA2803" w:rsidRDefault="00362C9F" w:rsidP="00B51C22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991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7A43AAAF" w14:textId="77777777" w:rsidR="00362C9F" w:rsidRPr="00AA2803" w:rsidRDefault="00362C9F" w:rsidP="00B51C22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123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10F7FB7B" w14:textId="77777777" w:rsidR="00362C9F" w:rsidRPr="00AA2803" w:rsidRDefault="00362C9F" w:rsidP="00B51C22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132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1477538F" w14:textId="77777777" w:rsidR="00362C9F" w:rsidRPr="00AA2803" w:rsidRDefault="00362C9F" w:rsidP="00B51C22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EB6B3F" w:rsidRPr="00AA2803" w14:paraId="56504A31" w14:textId="77777777" w:rsidTr="000A75D8">
        <w:trPr>
          <w:trHeight w:val="231"/>
        </w:trPr>
        <w:tc>
          <w:tcPr>
            <w:tcW w:w="53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1D2C792" w14:textId="77777777" w:rsidR="00EB6B3F" w:rsidRPr="00AA2803" w:rsidRDefault="00EB6B3F" w:rsidP="00B51C22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索引</w:t>
            </w:r>
          </w:p>
        </w:tc>
        <w:tc>
          <w:tcPr>
            <w:tcW w:w="2969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8DB3E2" w:themeFill="text2" w:themeFillTint="66"/>
            <w:hideMark/>
          </w:tcPr>
          <w:p w14:paraId="2E3EDFE4" w14:textId="77777777" w:rsidR="00EB6B3F" w:rsidRPr="00AA2803" w:rsidRDefault="00EB6B3F" w:rsidP="00B51C22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3119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8DB3E2" w:themeFill="text2" w:themeFillTint="66"/>
            <w:hideMark/>
          </w:tcPr>
          <w:p w14:paraId="3D1FFBFB" w14:textId="77777777" w:rsidR="00EB6B3F" w:rsidRPr="00AA2803" w:rsidRDefault="00EB6B3F" w:rsidP="00B51C22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  <w:tc>
          <w:tcPr>
            <w:tcW w:w="3127" w:type="dxa"/>
            <w:gridSpan w:val="5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8DB3E2" w:themeFill="text2" w:themeFillTint="66"/>
            <w:hideMark/>
          </w:tcPr>
          <w:p w14:paraId="0F1290F9" w14:textId="77777777" w:rsidR="00EB6B3F" w:rsidRPr="00AA2803" w:rsidRDefault="00EB6B3F" w:rsidP="00B51C22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类型</w:t>
            </w:r>
          </w:p>
        </w:tc>
      </w:tr>
      <w:tr w:rsidR="00EB6B3F" w:rsidRPr="00AA2803" w14:paraId="3AE13381" w14:textId="77777777" w:rsidTr="000A75D8">
        <w:trPr>
          <w:trHeight w:val="231"/>
        </w:trPr>
        <w:tc>
          <w:tcPr>
            <w:tcW w:w="535" w:type="dxa"/>
            <w:gridSpan w:val="2"/>
            <w:vMerge/>
            <w:tcBorders>
              <w:left w:val="single" w:sz="4" w:space="0" w:color="000000"/>
              <w:right w:val="single" w:sz="4" w:space="0" w:color="auto"/>
            </w:tcBorders>
            <w:vAlign w:val="center"/>
            <w:hideMark/>
          </w:tcPr>
          <w:p w14:paraId="613B1A4F" w14:textId="77777777" w:rsidR="00EB6B3F" w:rsidRPr="00AA2803" w:rsidRDefault="00EB6B3F" w:rsidP="009F5219">
            <w:pPr>
              <w:widowControl/>
              <w:adjustRightInd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2969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336D20BE" w14:textId="77158B89" w:rsidR="00EB6B3F" w:rsidRPr="00AA2803" w:rsidRDefault="00EB6B3F" w:rsidP="009F521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IDX_FUND_MM_CR_MM</w:t>
            </w:r>
          </w:p>
        </w:tc>
        <w:tc>
          <w:tcPr>
            <w:tcW w:w="3119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7C8DDCE8" w14:textId="0B0F38FE" w:rsidR="00EB6B3F" w:rsidRPr="00AA2803" w:rsidRDefault="00EB6B3F" w:rsidP="009F521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MARKET_ADMIN</w:t>
            </w:r>
          </w:p>
        </w:tc>
        <w:tc>
          <w:tcPr>
            <w:tcW w:w="3127" w:type="dxa"/>
            <w:gridSpan w:val="5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69609FD9" w14:textId="77777777" w:rsidR="00EB6B3F" w:rsidRPr="00AA2803" w:rsidRDefault="00EB6B3F" w:rsidP="009F521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EB6B3F" w:rsidRPr="00AA2803" w14:paraId="5023E85C" w14:textId="77777777" w:rsidTr="000A75D8">
        <w:trPr>
          <w:trHeight w:val="231"/>
        </w:trPr>
        <w:tc>
          <w:tcPr>
            <w:tcW w:w="535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75D972C6" w14:textId="77777777" w:rsidR="00EB6B3F" w:rsidRPr="00AA2803" w:rsidRDefault="00EB6B3F" w:rsidP="009F5219">
            <w:pPr>
              <w:widowControl/>
              <w:adjustRightInd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2969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321517A2" w14:textId="3BACA1DA" w:rsidR="00EB6B3F" w:rsidRDefault="00EB6B3F" w:rsidP="009F521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IDX_FUND_MM_CR_DATE</w:t>
            </w:r>
          </w:p>
        </w:tc>
        <w:tc>
          <w:tcPr>
            <w:tcW w:w="3119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6E386582" w14:textId="5CAD819A" w:rsidR="00EB6B3F" w:rsidRPr="00AA2803" w:rsidRDefault="00EB6B3F" w:rsidP="009F521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RE</w:t>
            </w:r>
            <w:r w:rsidRPr="00AA2803">
              <w:rPr>
                <w:rFonts w:ascii="新宋体" w:eastAsia="新宋体" w:hAnsi="新宋体" w:hint="eastAsia"/>
                <w:szCs w:val="22"/>
              </w:rPr>
              <w:t>PA</w:t>
            </w:r>
            <w:r w:rsidRPr="00AA2803">
              <w:rPr>
                <w:rFonts w:ascii="新宋体" w:eastAsia="新宋体" w:hAnsi="新宋体"/>
                <w:szCs w:val="22"/>
              </w:rPr>
              <w:t>Y</w:t>
            </w:r>
            <w:r w:rsidRPr="00AA2803">
              <w:rPr>
                <w:rFonts w:ascii="新宋体" w:eastAsia="新宋体" w:hAnsi="新宋体" w:hint="eastAsia"/>
                <w:szCs w:val="22"/>
              </w:rPr>
              <w:t>_TIME</w:t>
            </w:r>
          </w:p>
        </w:tc>
        <w:tc>
          <w:tcPr>
            <w:tcW w:w="3127" w:type="dxa"/>
            <w:gridSpan w:val="5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049B2D42" w14:textId="77777777" w:rsidR="00EB6B3F" w:rsidRPr="00AA2803" w:rsidRDefault="00EB6B3F" w:rsidP="009F521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9F5219" w:rsidRPr="00AA2803" w14:paraId="4097D44B" w14:textId="77777777" w:rsidTr="00B51C22">
        <w:tc>
          <w:tcPr>
            <w:tcW w:w="5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C81B660" w14:textId="77777777" w:rsidR="009F5219" w:rsidRPr="00AA2803" w:rsidRDefault="009F5219" w:rsidP="009F5219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约束</w:t>
            </w:r>
          </w:p>
        </w:tc>
        <w:tc>
          <w:tcPr>
            <w:tcW w:w="9215" w:type="dxa"/>
            <w:gridSpan w:val="1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473E6AE6" w14:textId="77777777" w:rsidR="009F5219" w:rsidRPr="00AA2803" w:rsidRDefault="009F5219" w:rsidP="009F521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9F5219" w:rsidRPr="00AA2803" w14:paraId="619A03D9" w14:textId="77777777" w:rsidTr="00B51C22">
        <w:trPr>
          <w:trHeight w:val="231"/>
        </w:trPr>
        <w:tc>
          <w:tcPr>
            <w:tcW w:w="53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BB819D0" w14:textId="77777777" w:rsidR="009F5219" w:rsidRPr="00AA2803" w:rsidRDefault="009F5219" w:rsidP="009F5219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</w:t>
            </w:r>
          </w:p>
        </w:tc>
        <w:tc>
          <w:tcPr>
            <w:tcW w:w="1488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8DB3E2" w:themeFill="text2" w:themeFillTint="66"/>
            <w:hideMark/>
          </w:tcPr>
          <w:p w14:paraId="00C30EDE" w14:textId="77777777" w:rsidR="009F5219" w:rsidRPr="00AA2803" w:rsidRDefault="009F5219" w:rsidP="009F5219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分区类型</w:t>
            </w:r>
          </w:p>
        </w:tc>
        <w:tc>
          <w:tcPr>
            <w:tcW w:w="1487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8DB3E2" w:themeFill="text2" w:themeFillTint="66"/>
            <w:hideMark/>
          </w:tcPr>
          <w:p w14:paraId="561E0701" w14:textId="77777777" w:rsidR="009F5219" w:rsidRPr="00AA2803" w:rsidRDefault="009F5219" w:rsidP="009F5219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分区字段</w:t>
            </w:r>
          </w:p>
        </w:tc>
        <w:tc>
          <w:tcPr>
            <w:tcW w:w="6240" w:type="dxa"/>
            <w:gridSpan w:val="7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8DB3E2" w:themeFill="text2" w:themeFillTint="66"/>
            <w:hideMark/>
          </w:tcPr>
          <w:p w14:paraId="58FF9F95" w14:textId="77777777" w:rsidR="009F5219" w:rsidRPr="00AA2803" w:rsidRDefault="009F5219" w:rsidP="009F5219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分区条件</w:t>
            </w:r>
          </w:p>
        </w:tc>
      </w:tr>
      <w:tr w:rsidR="009F5219" w:rsidRPr="00AA2803" w14:paraId="395670EA" w14:textId="77777777" w:rsidTr="00B51C22">
        <w:trPr>
          <w:trHeight w:val="231"/>
        </w:trPr>
        <w:tc>
          <w:tcPr>
            <w:tcW w:w="535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C928B2C" w14:textId="77777777" w:rsidR="009F5219" w:rsidRPr="00AA2803" w:rsidRDefault="009F5219" w:rsidP="009F5219">
            <w:pPr>
              <w:widowControl/>
              <w:adjustRightInd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1488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14:paraId="4CF2140A" w14:textId="77777777" w:rsidR="009F5219" w:rsidRPr="00AA2803" w:rsidRDefault="009F5219" w:rsidP="009F521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主分区</w:t>
            </w:r>
          </w:p>
        </w:tc>
        <w:tc>
          <w:tcPr>
            <w:tcW w:w="1487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7DF7A39D" w14:textId="77777777" w:rsidR="009F5219" w:rsidRPr="00AA2803" w:rsidRDefault="009F5219" w:rsidP="009F521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6240" w:type="dxa"/>
            <w:gridSpan w:val="7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204CB207" w14:textId="77777777" w:rsidR="009F5219" w:rsidRPr="00AA2803" w:rsidRDefault="009F5219" w:rsidP="009F521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9F5219" w:rsidRPr="00AA2803" w14:paraId="415DD307" w14:textId="77777777" w:rsidTr="00B51C22">
        <w:trPr>
          <w:trHeight w:val="231"/>
        </w:trPr>
        <w:tc>
          <w:tcPr>
            <w:tcW w:w="535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4368797" w14:textId="77777777" w:rsidR="009F5219" w:rsidRPr="00AA2803" w:rsidRDefault="009F5219" w:rsidP="009F5219">
            <w:pPr>
              <w:widowControl/>
              <w:adjustRightInd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1488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14:paraId="7AFC89BD" w14:textId="77777777" w:rsidR="009F5219" w:rsidRPr="00AA2803" w:rsidRDefault="009F5219" w:rsidP="009F521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子分区</w:t>
            </w:r>
          </w:p>
        </w:tc>
        <w:tc>
          <w:tcPr>
            <w:tcW w:w="1487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453D085A" w14:textId="77777777" w:rsidR="009F5219" w:rsidRPr="00AA2803" w:rsidRDefault="009F5219" w:rsidP="009F521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6240" w:type="dxa"/>
            <w:gridSpan w:val="7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517645BA" w14:textId="77777777" w:rsidR="009F5219" w:rsidRPr="00AA2803" w:rsidRDefault="009F5219" w:rsidP="009F521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</w:tbl>
    <w:p w14:paraId="477580F2" w14:textId="77777777" w:rsidR="00362C9F" w:rsidRPr="00AA2803" w:rsidRDefault="00362C9F" w:rsidP="00362C9F"/>
    <w:p w14:paraId="01E08FBF" w14:textId="77777777" w:rsidR="00C528FD" w:rsidRPr="00AA2803" w:rsidRDefault="00C528FD" w:rsidP="00C528FD">
      <w:pPr>
        <w:pStyle w:val="3"/>
      </w:pPr>
      <w:bookmarkStart w:id="125" w:name="_Toc435450882"/>
      <w:r w:rsidRPr="00AA2803">
        <w:rPr>
          <w:rFonts w:hint="eastAsia"/>
        </w:rPr>
        <w:t>物品管理</w:t>
      </w:r>
      <w:bookmarkEnd w:id="125"/>
    </w:p>
    <w:p w14:paraId="1EF73EF9" w14:textId="77777777" w:rsidR="00C528FD" w:rsidRPr="00AA2803" w:rsidRDefault="00C528FD" w:rsidP="00C528FD">
      <w:pPr>
        <w:pStyle w:val="4"/>
      </w:pPr>
      <w:bookmarkStart w:id="126" w:name="_Toc435450883"/>
      <w:r w:rsidRPr="00AA2803">
        <w:rPr>
          <w:rFonts w:hint="eastAsia"/>
        </w:rPr>
        <w:t>物品（</w:t>
      </w:r>
      <w:r w:rsidRPr="00AA2803">
        <w:rPr>
          <w:rFonts w:hint="eastAsia"/>
        </w:rPr>
        <w:t>ITEM_</w:t>
      </w:r>
      <w:r w:rsidRPr="00AA2803">
        <w:t>ITEMS</w:t>
      </w:r>
      <w:r w:rsidRPr="00AA2803">
        <w:rPr>
          <w:rFonts w:hint="eastAsia"/>
        </w:rPr>
        <w:t>）</w:t>
      </w:r>
      <w:bookmarkEnd w:id="126"/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90"/>
        <w:gridCol w:w="141"/>
        <w:gridCol w:w="698"/>
        <w:gridCol w:w="790"/>
        <w:gridCol w:w="1208"/>
        <w:gridCol w:w="709"/>
        <w:gridCol w:w="425"/>
        <w:gridCol w:w="1131"/>
        <w:gridCol w:w="1125"/>
        <w:gridCol w:w="853"/>
        <w:gridCol w:w="145"/>
        <w:gridCol w:w="564"/>
        <w:gridCol w:w="1568"/>
      </w:tblGrid>
      <w:tr w:rsidR="00AA2803" w:rsidRPr="00AA2803" w14:paraId="28901176" w14:textId="77777777" w:rsidTr="00061181">
        <w:tc>
          <w:tcPr>
            <w:tcW w:w="1229" w:type="dxa"/>
            <w:gridSpan w:val="3"/>
            <w:shd w:val="clear" w:color="auto" w:fill="C0C0C0"/>
          </w:tcPr>
          <w:p w14:paraId="0E378CDC" w14:textId="77777777" w:rsidR="00C528FD" w:rsidRPr="00AA2803" w:rsidRDefault="00C528FD" w:rsidP="00061181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汉字注解</w:t>
            </w:r>
          </w:p>
        </w:tc>
        <w:tc>
          <w:tcPr>
            <w:tcW w:w="3132" w:type="dxa"/>
            <w:gridSpan w:val="4"/>
            <w:shd w:val="clear" w:color="auto" w:fill="auto"/>
          </w:tcPr>
          <w:p w14:paraId="04239976" w14:textId="77777777" w:rsidR="00C528FD" w:rsidRPr="00AA2803" w:rsidRDefault="00C528FD" w:rsidP="00061181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物品</w:t>
            </w:r>
          </w:p>
        </w:tc>
        <w:tc>
          <w:tcPr>
            <w:tcW w:w="1131" w:type="dxa"/>
            <w:shd w:val="clear" w:color="auto" w:fill="C0C0C0"/>
          </w:tcPr>
          <w:p w14:paraId="64C2E68F" w14:textId="77777777" w:rsidR="00C528FD" w:rsidRPr="00AA2803" w:rsidRDefault="00C528FD" w:rsidP="00061181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表名</w:t>
            </w:r>
          </w:p>
        </w:tc>
        <w:tc>
          <w:tcPr>
            <w:tcW w:w="4255" w:type="dxa"/>
            <w:gridSpan w:val="5"/>
            <w:shd w:val="clear" w:color="auto" w:fill="auto"/>
          </w:tcPr>
          <w:p w14:paraId="2413D99D" w14:textId="77777777" w:rsidR="00C528FD" w:rsidRPr="00AA2803" w:rsidRDefault="00C528FD" w:rsidP="00061181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/>
                <w:b/>
                <w:sz w:val="24"/>
                <w:szCs w:val="22"/>
              </w:rPr>
              <w:t>ITEM_ITEMS</w:t>
            </w:r>
          </w:p>
        </w:tc>
      </w:tr>
      <w:tr w:rsidR="00AA2803" w:rsidRPr="00AA2803" w14:paraId="6CE8DA0A" w14:textId="77777777" w:rsidTr="00061181"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horzCross" w:color="auto" w:fill="C0C0C0"/>
          </w:tcPr>
          <w:p w14:paraId="39FAA2E6" w14:textId="77777777" w:rsidR="00C528FD" w:rsidRPr="00AA2803" w:rsidRDefault="00C528FD" w:rsidP="00061181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</w:p>
        </w:tc>
        <w:tc>
          <w:tcPr>
            <w:tcW w:w="2837" w:type="dxa"/>
            <w:gridSpan w:val="4"/>
            <w:tcBorders>
              <w:left w:val="single" w:sz="4" w:space="0" w:color="auto"/>
            </w:tcBorders>
            <w:shd w:val="clear" w:color="auto" w:fill="C0C0C0"/>
          </w:tcPr>
          <w:p w14:paraId="5F4832E3" w14:textId="77777777" w:rsidR="00C528FD" w:rsidRPr="00AA2803" w:rsidRDefault="00C528FD" w:rsidP="00061181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字段名称</w:t>
            </w:r>
          </w:p>
        </w:tc>
        <w:tc>
          <w:tcPr>
            <w:tcW w:w="2265" w:type="dxa"/>
            <w:gridSpan w:val="3"/>
            <w:shd w:val="clear" w:color="auto" w:fill="C0C0C0"/>
          </w:tcPr>
          <w:p w14:paraId="6FD5066E" w14:textId="77777777" w:rsidR="00C528FD" w:rsidRPr="00AA2803" w:rsidRDefault="00C528FD" w:rsidP="00061181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字段命名</w:t>
            </w:r>
          </w:p>
        </w:tc>
        <w:tc>
          <w:tcPr>
            <w:tcW w:w="1978" w:type="dxa"/>
            <w:gridSpan w:val="2"/>
            <w:shd w:val="clear" w:color="auto" w:fill="C0C0C0"/>
          </w:tcPr>
          <w:p w14:paraId="5A648D3D" w14:textId="77777777" w:rsidR="00C528FD" w:rsidRPr="00AA2803" w:rsidRDefault="00C528FD" w:rsidP="00061181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类型</w:t>
            </w:r>
          </w:p>
        </w:tc>
        <w:tc>
          <w:tcPr>
            <w:tcW w:w="709" w:type="dxa"/>
            <w:gridSpan w:val="2"/>
            <w:shd w:val="clear" w:color="auto" w:fill="C0C0C0"/>
          </w:tcPr>
          <w:p w14:paraId="5E8B50EC" w14:textId="77777777" w:rsidR="00C528FD" w:rsidRPr="00AA2803" w:rsidRDefault="00C528FD" w:rsidP="00061181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非空</w:t>
            </w:r>
          </w:p>
        </w:tc>
        <w:tc>
          <w:tcPr>
            <w:tcW w:w="1568" w:type="dxa"/>
            <w:shd w:val="clear" w:color="auto" w:fill="C0C0C0"/>
          </w:tcPr>
          <w:p w14:paraId="21AC5FED" w14:textId="77777777" w:rsidR="00C528FD" w:rsidRPr="00AA2803" w:rsidRDefault="00C528FD" w:rsidP="00061181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默认</w:t>
            </w:r>
          </w:p>
        </w:tc>
      </w:tr>
      <w:tr w:rsidR="00AA2803" w:rsidRPr="00AA2803" w14:paraId="259F11FC" w14:textId="77777777" w:rsidTr="00061181">
        <w:tc>
          <w:tcPr>
            <w:tcW w:w="390" w:type="dxa"/>
            <w:tcBorders>
              <w:top w:val="single" w:sz="4" w:space="0" w:color="auto"/>
            </w:tcBorders>
          </w:tcPr>
          <w:p w14:paraId="3C01B4C2" w14:textId="77777777" w:rsidR="00C528FD" w:rsidRPr="00AA2803" w:rsidRDefault="00C528FD" w:rsidP="006164CE">
            <w:pPr>
              <w:pStyle w:val="af"/>
              <w:numPr>
                <w:ilvl w:val="0"/>
                <w:numId w:val="64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837" w:type="dxa"/>
            <w:gridSpan w:val="4"/>
          </w:tcPr>
          <w:p w14:paraId="28804B86" w14:textId="77777777" w:rsidR="00C528FD" w:rsidRPr="00AA2803" w:rsidRDefault="00C528FD" w:rsidP="00C528F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物品编码（IT</w:t>
            </w:r>
            <w:r w:rsidRPr="00AA2803">
              <w:rPr>
                <w:rFonts w:ascii="新宋体" w:eastAsia="新宋体" w:hAnsi="新宋体"/>
                <w:szCs w:val="22"/>
              </w:rPr>
              <w:t>123456</w:t>
            </w:r>
            <w:r w:rsidRPr="00AA2803">
              <w:rPr>
                <w:rFonts w:ascii="新宋体" w:eastAsia="新宋体" w:hAnsi="新宋体" w:hint="eastAsia"/>
                <w:szCs w:val="22"/>
              </w:rPr>
              <w:t>）</w:t>
            </w:r>
          </w:p>
        </w:tc>
        <w:tc>
          <w:tcPr>
            <w:tcW w:w="2265" w:type="dxa"/>
            <w:gridSpan w:val="3"/>
          </w:tcPr>
          <w:p w14:paraId="5CDE0D5F" w14:textId="77777777" w:rsidR="00C528FD" w:rsidRPr="00AA2803" w:rsidRDefault="00C528FD" w:rsidP="00C528F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ITEM_CODE</w:t>
            </w:r>
          </w:p>
        </w:tc>
        <w:tc>
          <w:tcPr>
            <w:tcW w:w="1978" w:type="dxa"/>
            <w:gridSpan w:val="2"/>
          </w:tcPr>
          <w:p w14:paraId="4DB3F078" w14:textId="77777777" w:rsidR="00C528FD" w:rsidRPr="00AA2803" w:rsidRDefault="00C528FD" w:rsidP="00C528F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CHAR</w:t>
            </w:r>
            <w:r w:rsidRPr="00AA2803">
              <w:rPr>
                <w:rFonts w:ascii="新宋体" w:eastAsia="新宋体" w:hAnsi="新宋体"/>
                <w:szCs w:val="22"/>
              </w:rPr>
              <w:t>(8)</w:t>
            </w:r>
          </w:p>
        </w:tc>
        <w:tc>
          <w:tcPr>
            <w:tcW w:w="709" w:type="dxa"/>
            <w:gridSpan w:val="2"/>
          </w:tcPr>
          <w:p w14:paraId="0B1D0835" w14:textId="77777777" w:rsidR="00C528FD" w:rsidRPr="00AA2803" w:rsidRDefault="00C528FD" w:rsidP="00C528F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73D0A035" w14:textId="77777777" w:rsidR="00C528FD" w:rsidRPr="00AA2803" w:rsidRDefault="00C528FD" w:rsidP="00C528F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0179D1A6" w14:textId="77777777" w:rsidTr="00061181">
        <w:tc>
          <w:tcPr>
            <w:tcW w:w="390" w:type="dxa"/>
            <w:tcBorders>
              <w:top w:val="single" w:sz="4" w:space="0" w:color="auto"/>
            </w:tcBorders>
          </w:tcPr>
          <w:p w14:paraId="6281A66B" w14:textId="77777777" w:rsidR="00C528FD" w:rsidRPr="00AA2803" w:rsidRDefault="00C528FD" w:rsidP="006164CE">
            <w:pPr>
              <w:pStyle w:val="af"/>
              <w:numPr>
                <w:ilvl w:val="0"/>
                <w:numId w:val="64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837" w:type="dxa"/>
            <w:gridSpan w:val="4"/>
          </w:tcPr>
          <w:p w14:paraId="22DA47B7" w14:textId="77777777" w:rsidR="00C528FD" w:rsidRPr="00AA2803" w:rsidRDefault="00C528FD" w:rsidP="00C528F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物品名称</w:t>
            </w:r>
          </w:p>
        </w:tc>
        <w:tc>
          <w:tcPr>
            <w:tcW w:w="2265" w:type="dxa"/>
            <w:gridSpan w:val="3"/>
          </w:tcPr>
          <w:p w14:paraId="2AFE0016" w14:textId="77777777" w:rsidR="00C528FD" w:rsidRPr="00AA2803" w:rsidRDefault="00C528FD" w:rsidP="00C528F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ITEM_NAME</w:t>
            </w:r>
          </w:p>
        </w:tc>
        <w:tc>
          <w:tcPr>
            <w:tcW w:w="1978" w:type="dxa"/>
            <w:gridSpan w:val="2"/>
          </w:tcPr>
          <w:p w14:paraId="6D562634" w14:textId="77777777" w:rsidR="00C528FD" w:rsidRPr="00AA2803" w:rsidRDefault="00C528FD" w:rsidP="00C528F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VARCHAR2(4000)</w:t>
            </w:r>
          </w:p>
        </w:tc>
        <w:tc>
          <w:tcPr>
            <w:tcW w:w="709" w:type="dxa"/>
            <w:gridSpan w:val="2"/>
          </w:tcPr>
          <w:p w14:paraId="1D048D68" w14:textId="77777777" w:rsidR="00C528FD" w:rsidRPr="00AA2803" w:rsidRDefault="00C528FD" w:rsidP="00C528F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52B193A4" w14:textId="77777777" w:rsidR="00C528FD" w:rsidRPr="00AA2803" w:rsidRDefault="00C528FD" w:rsidP="00C528F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06D8587D" w14:textId="77777777" w:rsidTr="00061181">
        <w:tc>
          <w:tcPr>
            <w:tcW w:w="390" w:type="dxa"/>
            <w:tcBorders>
              <w:top w:val="single" w:sz="4" w:space="0" w:color="auto"/>
            </w:tcBorders>
          </w:tcPr>
          <w:p w14:paraId="396C8354" w14:textId="77777777" w:rsidR="00C528FD" w:rsidRPr="00AA2803" w:rsidRDefault="00C528FD" w:rsidP="006164CE">
            <w:pPr>
              <w:pStyle w:val="af"/>
              <w:numPr>
                <w:ilvl w:val="0"/>
                <w:numId w:val="64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837" w:type="dxa"/>
            <w:gridSpan w:val="4"/>
          </w:tcPr>
          <w:p w14:paraId="12F705EF" w14:textId="77777777" w:rsidR="00C528FD" w:rsidRPr="00AA2803" w:rsidRDefault="00C528FD" w:rsidP="00C528F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单位名称</w:t>
            </w:r>
          </w:p>
        </w:tc>
        <w:tc>
          <w:tcPr>
            <w:tcW w:w="2265" w:type="dxa"/>
            <w:gridSpan w:val="3"/>
          </w:tcPr>
          <w:p w14:paraId="29AB6DA7" w14:textId="77777777" w:rsidR="00C528FD" w:rsidRPr="00AA2803" w:rsidRDefault="00C528FD" w:rsidP="00C528F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BASE_UNIT_NAME</w:t>
            </w:r>
          </w:p>
        </w:tc>
        <w:tc>
          <w:tcPr>
            <w:tcW w:w="1978" w:type="dxa"/>
            <w:gridSpan w:val="2"/>
          </w:tcPr>
          <w:p w14:paraId="309A729D" w14:textId="77777777" w:rsidR="00C528FD" w:rsidRPr="00AA2803" w:rsidRDefault="00C528FD" w:rsidP="00C528F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VARCHAR2(500)</w:t>
            </w:r>
          </w:p>
        </w:tc>
        <w:tc>
          <w:tcPr>
            <w:tcW w:w="709" w:type="dxa"/>
            <w:gridSpan w:val="2"/>
          </w:tcPr>
          <w:p w14:paraId="302BCDCC" w14:textId="77777777" w:rsidR="00C528FD" w:rsidRPr="00AA2803" w:rsidRDefault="00C528FD" w:rsidP="00C528F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1B82E001" w14:textId="77777777" w:rsidR="00C528FD" w:rsidRPr="00AA2803" w:rsidRDefault="00C528FD" w:rsidP="00C528F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6A118A97" w14:textId="77777777" w:rsidTr="00061181">
        <w:tc>
          <w:tcPr>
            <w:tcW w:w="390" w:type="dxa"/>
            <w:tcBorders>
              <w:top w:val="single" w:sz="4" w:space="0" w:color="auto"/>
            </w:tcBorders>
          </w:tcPr>
          <w:p w14:paraId="34C769E2" w14:textId="77777777" w:rsidR="00C528FD" w:rsidRPr="00AA2803" w:rsidRDefault="00C528FD" w:rsidP="006164CE">
            <w:pPr>
              <w:pStyle w:val="af"/>
              <w:numPr>
                <w:ilvl w:val="0"/>
                <w:numId w:val="64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837" w:type="dxa"/>
            <w:gridSpan w:val="4"/>
          </w:tcPr>
          <w:p w14:paraId="6135DEF6" w14:textId="77777777" w:rsidR="00C528FD" w:rsidRPr="00AA2803" w:rsidRDefault="00C528FD" w:rsidP="00C528F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状态（1-启用，2-</w:t>
            </w:r>
            <w:r w:rsidR="00CD7C7B">
              <w:rPr>
                <w:rFonts w:ascii="新宋体" w:eastAsia="新宋体" w:hAnsi="新宋体" w:hint="eastAsia"/>
                <w:szCs w:val="22"/>
              </w:rPr>
              <w:t>删除</w:t>
            </w:r>
            <w:r w:rsidRPr="00AA2803">
              <w:rPr>
                <w:rFonts w:ascii="新宋体" w:eastAsia="新宋体" w:hAnsi="新宋体" w:hint="eastAsia"/>
                <w:szCs w:val="22"/>
              </w:rPr>
              <w:t>）</w:t>
            </w:r>
          </w:p>
        </w:tc>
        <w:tc>
          <w:tcPr>
            <w:tcW w:w="2265" w:type="dxa"/>
            <w:gridSpan w:val="3"/>
          </w:tcPr>
          <w:p w14:paraId="6AB777BB" w14:textId="77777777" w:rsidR="00C528FD" w:rsidRPr="00AA2803" w:rsidRDefault="00C528FD" w:rsidP="00C528F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STATUS</w:t>
            </w:r>
          </w:p>
        </w:tc>
        <w:tc>
          <w:tcPr>
            <w:tcW w:w="1978" w:type="dxa"/>
            <w:gridSpan w:val="2"/>
          </w:tcPr>
          <w:p w14:paraId="1B791E26" w14:textId="77777777" w:rsidR="00C528FD" w:rsidRPr="00AA2803" w:rsidRDefault="00C528FD" w:rsidP="00C528F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NUMBER(1)</w:t>
            </w:r>
          </w:p>
        </w:tc>
        <w:tc>
          <w:tcPr>
            <w:tcW w:w="709" w:type="dxa"/>
            <w:gridSpan w:val="2"/>
          </w:tcPr>
          <w:p w14:paraId="108649C9" w14:textId="77777777" w:rsidR="00C528FD" w:rsidRPr="00AA2803" w:rsidRDefault="00C528FD" w:rsidP="00C528F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0AC95D6B" w14:textId="77777777" w:rsidR="00C528FD" w:rsidRPr="00AA2803" w:rsidRDefault="00C528FD" w:rsidP="00C528F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1</w:t>
            </w:r>
          </w:p>
        </w:tc>
      </w:tr>
      <w:tr w:rsidR="00AA2803" w:rsidRPr="00AA2803" w14:paraId="6EB0E919" w14:textId="77777777" w:rsidTr="00061181">
        <w:tc>
          <w:tcPr>
            <w:tcW w:w="9747" w:type="dxa"/>
            <w:gridSpan w:val="13"/>
            <w:shd w:val="clear" w:color="auto" w:fill="D9D9D9" w:themeFill="background1" w:themeFillShade="D9"/>
          </w:tcPr>
          <w:p w14:paraId="3DFEAFF4" w14:textId="77777777" w:rsidR="00C528FD" w:rsidRPr="00AA2803" w:rsidRDefault="00C528FD" w:rsidP="00C528FD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表格其他属性信息定义（包括PK-FK、IDX等）</w:t>
            </w:r>
          </w:p>
        </w:tc>
      </w:tr>
      <w:tr w:rsidR="00AA2803" w:rsidRPr="00AA2803" w14:paraId="7B57BC87" w14:textId="77777777" w:rsidTr="00061181">
        <w:trPr>
          <w:trHeight w:val="231"/>
        </w:trPr>
        <w:tc>
          <w:tcPr>
            <w:tcW w:w="531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3EB4C89" w14:textId="77777777" w:rsidR="00C528FD" w:rsidRPr="00AA2803" w:rsidRDefault="00C528FD" w:rsidP="00C528FD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主键</w:t>
            </w:r>
          </w:p>
        </w:tc>
        <w:tc>
          <w:tcPr>
            <w:tcW w:w="3405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44E3DF56" w14:textId="77777777" w:rsidR="00C528FD" w:rsidRPr="00AA2803" w:rsidRDefault="00C528FD" w:rsidP="00C528FD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5811" w:type="dxa"/>
            <w:gridSpan w:val="7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74FBCF97" w14:textId="77777777" w:rsidR="00C528FD" w:rsidRPr="00AA2803" w:rsidRDefault="00C528FD" w:rsidP="00C528FD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包含列</w:t>
            </w:r>
          </w:p>
        </w:tc>
      </w:tr>
      <w:tr w:rsidR="00AA2803" w:rsidRPr="00AA2803" w14:paraId="6B07E80B" w14:textId="77777777" w:rsidTr="00061181">
        <w:trPr>
          <w:trHeight w:val="231"/>
        </w:trPr>
        <w:tc>
          <w:tcPr>
            <w:tcW w:w="531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FE87DCD" w14:textId="77777777" w:rsidR="00C528FD" w:rsidRPr="00AA2803" w:rsidRDefault="00C528FD" w:rsidP="00C528FD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3405" w:type="dxa"/>
            <w:gridSpan w:val="4"/>
            <w:tcBorders>
              <w:left w:val="single" w:sz="4" w:space="0" w:color="auto"/>
            </w:tcBorders>
          </w:tcPr>
          <w:p w14:paraId="452F1DEE" w14:textId="77777777" w:rsidR="00C528FD" w:rsidRPr="00AA2803" w:rsidRDefault="00C528FD" w:rsidP="00C528F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PK_ITEM_ITEMS</w:t>
            </w:r>
          </w:p>
        </w:tc>
        <w:tc>
          <w:tcPr>
            <w:tcW w:w="5811" w:type="dxa"/>
            <w:gridSpan w:val="7"/>
            <w:tcBorders>
              <w:left w:val="single" w:sz="4" w:space="0" w:color="auto"/>
            </w:tcBorders>
          </w:tcPr>
          <w:p w14:paraId="3B9C0210" w14:textId="77777777" w:rsidR="00C528FD" w:rsidRPr="00AA2803" w:rsidRDefault="00C528FD" w:rsidP="00C528F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ITEM_CODE</w:t>
            </w:r>
          </w:p>
        </w:tc>
      </w:tr>
      <w:tr w:rsidR="00AA2803" w:rsidRPr="00AA2803" w14:paraId="6CC98CA0" w14:textId="77777777" w:rsidTr="00061181">
        <w:trPr>
          <w:trHeight w:val="231"/>
        </w:trPr>
        <w:tc>
          <w:tcPr>
            <w:tcW w:w="531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95DCBBC" w14:textId="77777777" w:rsidR="00C528FD" w:rsidRPr="00AA2803" w:rsidRDefault="00C528FD" w:rsidP="00C528FD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lastRenderedPageBreak/>
              <w:t>外键</w:t>
            </w:r>
          </w:p>
        </w:tc>
        <w:tc>
          <w:tcPr>
            <w:tcW w:w="3405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0E5DA7C4" w14:textId="77777777" w:rsidR="00C528FD" w:rsidRPr="00AA2803" w:rsidRDefault="00C528FD" w:rsidP="00C528FD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1556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39F9D415" w14:textId="77777777" w:rsidR="00C528FD" w:rsidRPr="00AA2803" w:rsidRDefault="00C528FD" w:rsidP="00C528FD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  <w:tc>
          <w:tcPr>
            <w:tcW w:w="2123" w:type="dxa"/>
            <w:gridSpan w:val="3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404A0737" w14:textId="77777777" w:rsidR="00C528FD" w:rsidRPr="00AA2803" w:rsidRDefault="00C528FD" w:rsidP="00C528FD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参照表名</w:t>
            </w:r>
          </w:p>
        </w:tc>
        <w:tc>
          <w:tcPr>
            <w:tcW w:w="2132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73039DCC" w14:textId="77777777" w:rsidR="00C528FD" w:rsidRPr="00AA2803" w:rsidRDefault="00C528FD" w:rsidP="00C528FD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</w:tr>
      <w:tr w:rsidR="00AA2803" w:rsidRPr="00AA2803" w14:paraId="1D682F10" w14:textId="77777777" w:rsidTr="00061181">
        <w:trPr>
          <w:trHeight w:val="231"/>
        </w:trPr>
        <w:tc>
          <w:tcPr>
            <w:tcW w:w="531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B24B729" w14:textId="77777777" w:rsidR="00C528FD" w:rsidRPr="00AA2803" w:rsidRDefault="00C528FD" w:rsidP="00C528FD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3405" w:type="dxa"/>
            <w:gridSpan w:val="4"/>
            <w:tcBorders>
              <w:left w:val="single" w:sz="4" w:space="0" w:color="auto"/>
            </w:tcBorders>
          </w:tcPr>
          <w:p w14:paraId="1A935C11" w14:textId="77777777" w:rsidR="00C528FD" w:rsidRPr="00AA2803" w:rsidRDefault="00C528FD" w:rsidP="00C528F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56" w:type="dxa"/>
            <w:gridSpan w:val="2"/>
            <w:tcBorders>
              <w:left w:val="single" w:sz="4" w:space="0" w:color="auto"/>
            </w:tcBorders>
          </w:tcPr>
          <w:p w14:paraId="223FA62F" w14:textId="77777777" w:rsidR="00C528FD" w:rsidRPr="00AA2803" w:rsidRDefault="00C528FD" w:rsidP="00C528F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123" w:type="dxa"/>
            <w:gridSpan w:val="3"/>
            <w:tcBorders>
              <w:left w:val="single" w:sz="4" w:space="0" w:color="auto"/>
            </w:tcBorders>
          </w:tcPr>
          <w:p w14:paraId="7ED720C7" w14:textId="77777777" w:rsidR="00C528FD" w:rsidRPr="00AA2803" w:rsidRDefault="00C528FD" w:rsidP="00C528F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132" w:type="dxa"/>
            <w:gridSpan w:val="2"/>
            <w:tcBorders>
              <w:left w:val="single" w:sz="4" w:space="0" w:color="auto"/>
            </w:tcBorders>
          </w:tcPr>
          <w:p w14:paraId="1E116BFB" w14:textId="77777777" w:rsidR="00C528FD" w:rsidRPr="00AA2803" w:rsidRDefault="00C528FD" w:rsidP="00C528F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247C1936" w14:textId="77777777" w:rsidTr="00061181">
        <w:trPr>
          <w:trHeight w:val="231"/>
        </w:trPr>
        <w:tc>
          <w:tcPr>
            <w:tcW w:w="531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0E2391A" w14:textId="77777777" w:rsidR="00C528FD" w:rsidRPr="00AA2803" w:rsidRDefault="00C528FD" w:rsidP="00C528FD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索引</w:t>
            </w:r>
          </w:p>
        </w:tc>
        <w:tc>
          <w:tcPr>
            <w:tcW w:w="3405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41B56E71" w14:textId="77777777" w:rsidR="00C528FD" w:rsidRPr="00AA2803" w:rsidRDefault="00C528FD" w:rsidP="00C528FD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2681" w:type="dxa"/>
            <w:gridSpan w:val="3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685AB047" w14:textId="77777777" w:rsidR="00C528FD" w:rsidRPr="00AA2803" w:rsidRDefault="00C528FD" w:rsidP="00C528FD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  <w:tc>
          <w:tcPr>
            <w:tcW w:w="3130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7A297BB7" w14:textId="77777777" w:rsidR="00C528FD" w:rsidRPr="00AA2803" w:rsidRDefault="00C528FD" w:rsidP="00C528FD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类型</w:t>
            </w:r>
          </w:p>
        </w:tc>
      </w:tr>
      <w:tr w:rsidR="00AA2803" w:rsidRPr="00AA2803" w14:paraId="409E08CA" w14:textId="77777777" w:rsidTr="00061181">
        <w:trPr>
          <w:trHeight w:val="231"/>
        </w:trPr>
        <w:tc>
          <w:tcPr>
            <w:tcW w:w="531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7DFFEAA" w14:textId="77777777" w:rsidR="00C528FD" w:rsidRPr="00AA2803" w:rsidRDefault="00C528FD" w:rsidP="00C528FD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3405" w:type="dxa"/>
            <w:gridSpan w:val="4"/>
            <w:tcBorders>
              <w:left w:val="single" w:sz="4" w:space="0" w:color="auto"/>
            </w:tcBorders>
          </w:tcPr>
          <w:p w14:paraId="7739959F" w14:textId="77777777" w:rsidR="00C528FD" w:rsidRPr="00AA2803" w:rsidRDefault="00C528FD" w:rsidP="00C528F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681" w:type="dxa"/>
            <w:gridSpan w:val="3"/>
            <w:tcBorders>
              <w:left w:val="single" w:sz="4" w:space="0" w:color="auto"/>
            </w:tcBorders>
          </w:tcPr>
          <w:p w14:paraId="772DFB1B" w14:textId="77777777" w:rsidR="00C528FD" w:rsidRPr="00AA2803" w:rsidRDefault="00C528FD" w:rsidP="00C528F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130" w:type="dxa"/>
            <w:gridSpan w:val="4"/>
            <w:tcBorders>
              <w:left w:val="single" w:sz="4" w:space="0" w:color="auto"/>
            </w:tcBorders>
          </w:tcPr>
          <w:p w14:paraId="3A072EE0" w14:textId="77777777" w:rsidR="00C528FD" w:rsidRPr="00AA2803" w:rsidRDefault="00C528FD" w:rsidP="00C528F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645DB792" w14:textId="77777777" w:rsidTr="00061181">
        <w:tc>
          <w:tcPr>
            <w:tcW w:w="531" w:type="dxa"/>
            <w:gridSpan w:val="2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9C3F6D1" w14:textId="77777777" w:rsidR="00C528FD" w:rsidRPr="00AA2803" w:rsidRDefault="00C528FD" w:rsidP="00C528FD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约束</w:t>
            </w:r>
          </w:p>
        </w:tc>
        <w:tc>
          <w:tcPr>
            <w:tcW w:w="9216" w:type="dxa"/>
            <w:gridSpan w:val="11"/>
            <w:tcBorders>
              <w:left w:val="single" w:sz="4" w:space="0" w:color="auto"/>
            </w:tcBorders>
          </w:tcPr>
          <w:p w14:paraId="3DE063B4" w14:textId="77777777" w:rsidR="00C528FD" w:rsidRPr="00AA2803" w:rsidRDefault="00C528FD" w:rsidP="00C528F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2C566DEC" w14:textId="77777777" w:rsidTr="00061181">
        <w:trPr>
          <w:trHeight w:val="231"/>
        </w:trPr>
        <w:tc>
          <w:tcPr>
            <w:tcW w:w="531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A584B4E" w14:textId="77777777" w:rsidR="00C528FD" w:rsidRPr="00AA2803" w:rsidRDefault="00C528FD" w:rsidP="00C528FD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</w:t>
            </w: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284DE56D" w14:textId="77777777" w:rsidR="00C528FD" w:rsidRPr="00AA2803" w:rsidRDefault="00C528FD" w:rsidP="00C528FD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分区类型</w:t>
            </w:r>
          </w:p>
        </w:tc>
        <w:tc>
          <w:tcPr>
            <w:tcW w:w="1917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4F674443" w14:textId="77777777" w:rsidR="00C528FD" w:rsidRPr="00AA2803" w:rsidRDefault="00C528FD" w:rsidP="00C528FD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分区字段</w:t>
            </w:r>
          </w:p>
        </w:tc>
        <w:tc>
          <w:tcPr>
            <w:tcW w:w="5811" w:type="dxa"/>
            <w:gridSpan w:val="7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47B2AAFC" w14:textId="77777777" w:rsidR="00C528FD" w:rsidRPr="00AA2803" w:rsidRDefault="00C528FD" w:rsidP="00C528FD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分区条件</w:t>
            </w:r>
          </w:p>
        </w:tc>
      </w:tr>
      <w:tr w:rsidR="00AA2803" w:rsidRPr="00AA2803" w14:paraId="2D27AB95" w14:textId="77777777" w:rsidTr="00061181">
        <w:trPr>
          <w:trHeight w:val="231"/>
        </w:trPr>
        <w:tc>
          <w:tcPr>
            <w:tcW w:w="531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AC3D18D" w14:textId="77777777" w:rsidR="00C528FD" w:rsidRPr="00AA2803" w:rsidRDefault="00C528FD" w:rsidP="00C528FD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</w:tcPr>
          <w:p w14:paraId="154AC765" w14:textId="77777777" w:rsidR="00C528FD" w:rsidRPr="00AA2803" w:rsidRDefault="00C528FD" w:rsidP="00C528F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主分区</w:t>
            </w:r>
          </w:p>
        </w:tc>
        <w:tc>
          <w:tcPr>
            <w:tcW w:w="1917" w:type="dxa"/>
            <w:gridSpan w:val="2"/>
            <w:tcBorders>
              <w:left w:val="single" w:sz="4" w:space="0" w:color="auto"/>
            </w:tcBorders>
          </w:tcPr>
          <w:p w14:paraId="70D037DE" w14:textId="77777777" w:rsidR="00C528FD" w:rsidRPr="00AA2803" w:rsidRDefault="00C528FD" w:rsidP="00C528F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5811" w:type="dxa"/>
            <w:gridSpan w:val="7"/>
            <w:tcBorders>
              <w:left w:val="single" w:sz="4" w:space="0" w:color="auto"/>
            </w:tcBorders>
          </w:tcPr>
          <w:p w14:paraId="7EFC391B" w14:textId="77777777" w:rsidR="00C528FD" w:rsidRPr="00AA2803" w:rsidRDefault="00C528FD" w:rsidP="00C528F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7453FC5F" w14:textId="77777777" w:rsidTr="00061181">
        <w:trPr>
          <w:trHeight w:val="231"/>
        </w:trPr>
        <w:tc>
          <w:tcPr>
            <w:tcW w:w="531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5EE46D2" w14:textId="77777777" w:rsidR="00C528FD" w:rsidRPr="00AA2803" w:rsidRDefault="00C528FD" w:rsidP="00C528FD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</w:tcPr>
          <w:p w14:paraId="011FE260" w14:textId="77777777" w:rsidR="00C528FD" w:rsidRPr="00AA2803" w:rsidRDefault="00C528FD" w:rsidP="00C528F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子分区</w:t>
            </w:r>
          </w:p>
        </w:tc>
        <w:tc>
          <w:tcPr>
            <w:tcW w:w="1917" w:type="dxa"/>
            <w:gridSpan w:val="2"/>
            <w:tcBorders>
              <w:left w:val="single" w:sz="4" w:space="0" w:color="auto"/>
            </w:tcBorders>
          </w:tcPr>
          <w:p w14:paraId="3F3C288F" w14:textId="77777777" w:rsidR="00C528FD" w:rsidRPr="00AA2803" w:rsidRDefault="00C528FD" w:rsidP="00C528F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5811" w:type="dxa"/>
            <w:gridSpan w:val="7"/>
            <w:tcBorders>
              <w:left w:val="single" w:sz="4" w:space="0" w:color="auto"/>
            </w:tcBorders>
          </w:tcPr>
          <w:p w14:paraId="01ECCBD3" w14:textId="77777777" w:rsidR="00C528FD" w:rsidRPr="00AA2803" w:rsidRDefault="00C528FD" w:rsidP="00C528F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</w:tbl>
    <w:p w14:paraId="5505B47C" w14:textId="77777777" w:rsidR="00C528FD" w:rsidRPr="00AA2803" w:rsidRDefault="00C528FD" w:rsidP="00C528FD"/>
    <w:p w14:paraId="56E9E012" w14:textId="77777777" w:rsidR="003012C2" w:rsidRPr="00AA2803" w:rsidRDefault="003012C2" w:rsidP="003158AB">
      <w:pPr>
        <w:pStyle w:val="4"/>
      </w:pPr>
      <w:bookmarkStart w:id="127" w:name="_Toc435450884"/>
      <w:r w:rsidRPr="00AA2803">
        <w:rPr>
          <w:rFonts w:hint="eastAsia"/>
        </w:rPr>
        <w:t>物品</w:t>
      </w:r>
      <w:r w:rsidR="003158AB" w:rsidRPr="00AA2803">
        <w:rPr>
          <w:rFonts w:hint="eastAsia"/>
        </w:rPr>
        <w:t>库存</w:t>
      </w:r>
      <w:r w:rsidRPr="00AA2803">
        <w:rPr>
          <w:rFonts w:hint="eastAsia"/>
        </w:rPr>
        <w:t>（</w:t>
      </w:r>
      <w:r w:rsidRPr="00AA2803">
        <w:rPr>
          <w:rFonts w:hint="eastAsia"/>
        </w:rPr>
        <w:t>ITEM_</w:t>
      </w:r>
      <w:r w:rsidR="003158AB" w:rsidRPr="00AA2803">
        <w:t>QUANTITY</w:t>
      </w:r>
      <w:r w:rsidRPr="00AA2803">
        <w:rPr>
          <w:rFonts w:hint="eastAsia"/>
        </w:rPr>
        <w:t>）</w:t>
      </w:r>
      <w:bookmarkEnd w:id="127"/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90"/>
        <w:gridCol w:w="141"/>
        <w:gridCol w:w="698"/>
        <w:gridCol w:w="790"/>
        <w:gridCol w:w="1208"/>
        <w:gridCol w:w="709"/>
        <w:gridCol w:w="425"/>
        <w:gridCol w:w="1131"/>
        <w:gridCol w:w="1125"/>
        <w:gridCol w:w="853"/>
        <w:gridCol w:w="145"/>
        <w:gridCol w:w="564"/>
        <w:gridCol w:w="1568"/>
      </w:tblGrid>
      <w:tr w:rsidR="00AA2803" w:rsidRPr="00AA2803" w14:paraId="4A4AE4C4" w14:textId="77777777" w:rsidTr="004875C9">
        <w:tc>
          <w:tcPr>
            <w:tcW w:w="1229" w:type="dxa"/>
            <w:gridSpan w:val="3"/>
            <w:shd w:val="clear" w:color="auto" w:fill="C0C0C0"/>
          </w:tcPr>
          <w:p w14:paraId="65460960" w14:textId="77777777" w:rsidR="003012C2" w:rsidRPr="00AA2803" w:rsidRDefault="003012C2" w:rsidP="004875C9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汉字注解</w:t>
            </w:r>
          </w:p>
        </w:tc>
        <w:tc>
          <w:tcPr>
            <w:tcW w:w="3132" w:type="dxa"/>
            <w:gridSpan w:val="4"/>
            <w:shd w:val="clear" w:color="auto" w:fill="auto"/>
          </w:tcPr>
          <w:p w14:paraId="4AE284DC" w14:textId="77777777" w:rsidR="003012C2" w:rsidRPr="00AA2803" w:rsidRDefault="003012C2" w:rsidP="004875C9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物品</w:t>
            </w:r>
            <w:r w:rsidR="003158AB"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库存</w:t>
            </w:r>
          </w:p>
        </w:tc>
        <w:tc>
          <w:tcPr>
            <w:tcW w:w="1131" w:type="dxa"/>
            <w:shd w:val="clear" w:color="auto" w:fill="C0C0C0"/>
          </w:tcPr>
          <w:p w14:paraId="6F0FD5B8" w14:textId="77777777" w:rsidR="003012C2" w:rsidRPr="00AA2803" w:rsidRDefault="003012C2" w:rsidP="004875C9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表名</w:t>
            </w:r>
          </w:p>
        </w:tc>
        <w:tc>
          <w:tcPr>
            <w:tcW w:w="4255" w:type="dxa"/>
            <w:gridSpan w:val="5"/>
            <w:shd w:val="clear" w:color="auto" w:fill="auto"/>
          </w:tcPr>
          <w:p w14:paraId="4D86DFF7" w14:textId="77777777" w:rsidR="003012C2" w:rsidRPr="00AA2803" w:rsidRDefault="003158AB" w:rsidP="004875C9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/>
                <w:b/>
                <w:sz w:val="24"/>
                <w:szCs w:val="22"/>
              </w:rPr>
              <w:t>ITEM_QUANTITY</w:t>
            </w:r>
          </w:p>
        </w:tc>
      </w:tr>
      <w:tr w:rsidR="00AA2803" w:rsidRPr="00AA2803" w14:paraId="1215E4F8" w14:textId="77777777" w:rsidTr="004875C9"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horzCross" w:color="auto" w:fill="C0C0C0"/>
          </w:tcPr>
          <w:p w14:paraId="36370B78" w14:textId="77777777" w:rsidR="003012C2" w:rsidRPr="00AA2803" w:rsidRDefault="003012C2" w:rsidP="004875C9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</w:p>
        </w:tc>
        <w:tc>
          <w:tcPr>
            <w:tcW w:w="2837" w:type="dxa"/>
            <w:gridSpan w:val="4"/>
            <w:tcBorders>
              <w:left w:val="single" w:sz="4" w:space="0" w:color="auto"/>
            </w:tcBorders>
            <w:shd w:val="clear" w:color="auto" w:fill="C0C0C0"/>
          </w:tcPr>
          <w:p w14:paraId="78BFD361" w14:textId="77777777" w:rsidR="003012C2" w:rsidRPr="00AA2803" w:rsidRDefault="003012C2" w:rsidP="004875C9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字段名称</w:t>
            </w:r>
          </w:p>
        </w:tc>
        <w:tc>
          <w:tcPr>
            <w:tcW w:w="2265" w:type="dxa"/>
            <w:gridSpan w:val="3"/>
            <w:shd w:val="clear" w:color="auto" w:fill="C0C0C0"/>
          </w:tcPr>
          <w:p w14:paraId="721D39CE" w14:textId="77777777" w:rsidR="003012C2" w:rsidRPr="00AA2803" w:rsidRDefault="003012C2" w:rsidP="004875C9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字段命名</w:t>
            </w:r>
          </w:p>
        </w:tc>
        <w:tc>
          <w:tcPr>
            <w:tcW w:w="1978" w:type="dxa"/>
            <w:gridSpan w:val="2"/>
            <w:shd w:val="clear" w:color="auto" w:fill="C0C0C0"/>
          </w:tcPr>
          <w:p w14:paraId="663F808E" w14:textId="77777777" w:rsidR="003012C2" w:rsidRPr="00AA2803" w:rsidRDefault="003012C2" w:rsidP="004875C9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类型</w:t>
            </w:r>
          </w:p>
        </w:tc>
        <w:tc>
          <w:tcPr>
            <w:tcW w:w="709" w:type="dxa"/>
            <w:gridSpan w:val="2"/>
            <w:shd w:val="clear" w:color="auto" w:fill="C0C0C0"/>
          </w:tcPr>
          <w:p w14:paraId="2D33B701" w14:textId="77777777" w:rsidR="003012C2" w:rsidRPr="00AA2803" w:rsidRDefault="003012C2" w:rsidP="004875C9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非空</w:t>
            </w:r>
          </w:p>
        </w:tc>
        <w:tc>
          <w:tcPr>
            <w:tcW w:w="1568" w:type="dxa"/>
            <w:shd w:val="clear" w:color="auto" w:fill="C0C0C0"/>
          </w:tcPr>
          <w:p w14:paraId="34007F06" w14:textId="77777777" w:rsidR="003012C2" w:rsidRPr="00AA2803" w:rsidRDefault="003012C2" w:rsidP="004875C9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默认</w:t>
            </w:r>
          </w:p>
        </w:tc>
      </w:tr>
      <w:tr w:rsidR="00AA2803" w:rsidRPr="00AA2803" w14:paraId="690F92F7" w14:textId="77777777" w:rsidTr="004875C9">
        <w:tc>
          <w:tcPr>
            <w:tcW w:w="390" w:type="dxa"/>
            <w:tcBorders>
              <w:top w:val="single" w:sz="4" w:space="0" w:color="auto"/>
            </w:tcBorders>
          </w:tcPr>
          <w:p w14:paraId="6CFDC520" w14:textId="77777777" w:rsidR="003012C2" w:rsidRPr="00AA2803" w:rsidRDefault="003012C2" w:rsidP="006164CE">
            <w:pPr>
              <w:pStyle w:val="af"/>
              <w:numPr>
                <w:ilvl w:val="0"/>
                <w:numId w:val="69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837" w:type="dxa"/>
            <w:gridSpan w:val="4"/>
          </w:tcPr>
          <w:p w14:paraId="5E803DF5" w14:textId="77777777" w:rsidR="003012C2" w:rsidRPr="00AA2803" w:rsidRDefault="003012C2" w:rsidP="004875C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物品编码（IT</w:t>
            </w:r>
            <w:r w:rsidRPr="00AA2803">
              <w:rPr>
                <w:rFonts w:ascii="新宋体" w:eastAsia="新宋体" w:hAnsi="新宋体"/>
                <w:szCs w:val="22"/>
              </w:rPr>
              <w:t>123456</w:t>
            </w:r>
            <w:r w:rsidRPr="00AA2803">
              <w:rPr>
                <w:rFonts w:ascii="新宋体" w:eastAsia="新宋体" w:hAnsi="新宋体" w:hint="eastAsia"/>
                <w:szCs w:val="22"/>
              </w:rPr>
              <w:t>）</w:t>
            </w:r>
          </w:p>
        </w:tc>
        <w:tc>
          <w:tcPr>
            <w:tcW w:w="2265" w:type="dxa"/>
            <w:gridSpan w:val="3"/>
          </w:tcPr>
          <w:p w14:paraId="78D5B80B" w14:textId="77777777" w:rsidR="003012C2" w:rsidRPr="00AA2803" w:rsidRDefault="003012C2" w:rsidP="004875C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ITEM_CODE</w:t>
            </w:r>
          </w:p>
        </w:tc>
        <w:tc>
          <w:tcPr>
            <w:tcW w:w="1978" w:type="dxa"/>
            <w:gridSpan w:val="2"/>
          </w:tcPr>
          <w:p w14:paraId="3A02683F" w14:textId="77777777" w:rsidR="003012C2" w:rsidRPr="00AA2803" w:rsidRDefault="003012C2" w:rsidP="004875C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CHAR</w:t>
            </w:r>
            <w:r w:rsidRPr="00AA2803">
              <w:rPr>
                <w:rFonts w:ascii="新宋体" w:eastAsia="新宋体" w:hAnsi="新宋体"/>
                <w:szCs w:val="22"/>
              </w:rPr>
              <w:t>(8)</w:t>
            </w:r>
          </w:p>
        </w:tc>
        <w:tc>
          <w:tcPr>
            <w:tcW w:w="709" w:type="dxa"/>
            <w:gridSpan w:val="2"/>
          </w:tcPr>
          <w:p w14:paraId="0966023F" w14:textId="77777777" w:rsidR="003012C2" w:rsidRPr="00AA2803" w:rsidRDefault="003012C2" w:rsidP="004875C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2970D7B2" w14:textId="77777777" w:rsidR="003012C2" w:rsidRPr="00AA2803" w:rsidRDefault="003012C2" w:rsidP="004875C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BB6613" w:rsidRPr="00AA2803" w14:paraId="52AE30E8" w14:textId="77777777" w:rsidTr="004875C9">
        <w:tc>
          <w:tcPr>
            <w:tcW w:w="390" w:type="dxa"/>
            <w:tcBorders>
              <w:top w:val="single" w:sz="4" w:space="0" w:color="auto"/>
            </w:tcBorders>
          </w:tcPr>
          <w:p w14:paraId="1585FCA1" w14:textId="77777777" w:rsidR="00BB6613" w:rsidRPr="00AA2803" w:rsidRDefault="00BB6613" w:rsidP="00BB6613">
            <w:pPr>
              <w:pStyle w:val="af"/>
              <w:numPr>
                <w:ilvl w:val="0"/>
                <w:numId w:val="69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837" w:type="dxa"/>
            <w:gridSpan w:val="4"/>
          </w:tcPr>
          <w:p w14:paraId="5039595F" w14:textId="1F5B945A" w:rsidR="00BB6613" w:rsidRPr="00AA2803" w:rsidRDefault="00BB6613" w:rsidP="00B8621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所在仓库</w:t>
            </w:r>
          </w:p>
        </w:tc>
        <w:tc>
          <w:tcPr>
            <w:tcW w:w="2265" w:type="dxa"/>
            <w:gridSpan w:val="3"/>
          </w:tcPr>
          <w:p w14:paraId="432663C8" w14:textId="77777777" w:rsidR="00BB6613" w:rsidRPr="00AA2803" w:rsidRDefault="00BB6613" w:rsidP="00BB661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WAREHOUSE_CODE</w:t>
            </w:r>
          </w:p>
        </w:tc>
        <w:tc>
          <w:tcPr>
            <w:tcW w:w="1978" w:type="dxa"/>
            <w:gridSpan w:val="2"/>
          </w:tcPr>
          <w:p w14:paraId="32CEDA6E" w14:textId="77777777" w:rsidR="00BB6613" w:rsidRPr="00AA2803" w:rsidRDefault="00BB6613" w:rsidP="00BB661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CHAR(4)</w:t>
            </w:r>
          </w:p>
        </w:tc>
        <w:tc>
          <w:tcPr>
            <w:tcW w:w="709" w:type="dxa"/>
            <w:gridSpan w:val="2"/>
          </w:tcPr>
          <w:p w14:paraId="449E8195" w14:textId="532AADD3" w:rsidR="00BB6613" w:rsidRPr="00AA2803" w:rsidRDefault="00BB6613" w:rsidP="00BB661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0FDDFFE2" w14:textId="77777777" w:rsidR="00BB6613" w:rsidRPr="00AA2803" w:rsidRDefault="00BB6613" w:rsidP="00BB661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BB6613" w:rsidRPr="00AA2803" w14:paraId="04741052" w14:textId="77777777" w:rsidTr="004875C9">
        <w:tc>
          <w:tcPr>
            <w:tcW w:w="390" w:type="dxa"/>
            <w:tcBorders>
              <w:top w:val="single" w:sz="4" w:space="0" w:color="auto"/>
            </w:tcBorders>
          </w:tcPr>
          <w:p w14:paraId="7F9709C5" w14:textId="77777777" w:rsidR="00BB6613" w:rsidRPr="00AA2803" w:rsidRDefault="00BB6613" w:rsidP="00BB6613">
            <w:pPr>
              <w:pStyle w:val="af"/>
              <w:numPr>
                <w:ilvl w:val="0"/>
                <w:numId w:val="69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837" w:type="dxa"/>
            <w:gridSpan w:val="4"/>
          </w:tcPr>
          <w:p w14:paraId="605ED46F" w14:textId="77777777" w:rsidR="00BB6613" w:rsidRPr="00AA2803" w:rsidRDefault="00BB6613" w:rsidP="00BB661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物品名称</w:t>
            </w:r>
          </w:p>
        </w:tc>
        <w:tc>
          <w:tcPr>
            <w:tcW w:w="2265" w:type="dxa"/>
            <w:gridSpan w:val="3"/>
          </w:tcPr>
          <w:p w14:paraId="3108888E" w14:textId="77777777" w:rsidR="00BB6613" w:rsidRPr="00AA2803" w:rsidRDefault="00BB6613" w:rsidP="00BB661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ITEM_NAME</w:t>
            </w:r>
          </w:p>
        </w:tc>
        <w:tc>
          <w:tcPr>
            <w:tcW w:w="1978" w:type="dxa"/>
            <w:gridSpan w:val="2"/>
          </w:tcPr>
          <w:p w14:paraId="2F6B8E72" w14:textId="77777777" w:rsidR="00BB6613" w:rsidRPr="00AA2803" w:rsidRDefault="00BB6613" w:rsidP="00BB661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VARCHAR2(4000)</w:t>
            </w:r>
          </w:p>
        </w:tc>
        <w:tc>
          <w:tcPr>
            <w:tcW w:w="709" w:type="dxa"/>
            <w:gridSpan w:val="2"/>
          </w:tcPr>
          <w:p w14:paraId="4C44839B" w14:textId="77777777" w:rsidR="00BB6613" w:rsidRPr="00AA2803" w:rsidRDefault="00BB6613" w:rsidP="00BB661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7B79A321" w14:textId="77777777" w:rsidR="00BB6613" w:rsidRPr="00AA2803" w:rsidRDefault="00BB6613" w:rsidP="00BB661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BB6613" w:rsidRPr="00AA2803" w14:paraId="31AFD9D9" w14:textId="77777777" w:rsidTr="004875C9">
        <w:tc>
          <w:tcPr>
            <w:tcW w:w="390" w:type="dxa"/>
            <w:tcBorders>
              <w:top w:val="single" w:sz="4" w:space="0" w:color="auto"/>
            </w:tcBorders>
          </w:tcPr>
          <w:p w14:paraId="73A2B97B" w14:textId="77777777" w:rsidR="00BB6613" w:rsidRPr="00AA2803" w:rsidRDefault="00BB6613" w:rsidP="00BB6613">
            <w:pPr>
              <w:pStyle w:val="af"/>
              <w:numPr>
                <w:ilvl w:val="0"/>
                <w:numId w:val="69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837" w:type="dxa"/>
            <w:gridSpan w:val="4"/>
          </w:tcPr>
          <w:p w14:paraId="44B29D84" w14:textId="77777777" w:rsidR="00BB6613" w:rsidRPr="00AA2803" w:rsidRDefault="00BB6613" w:rsidP="00BB661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物品数量</w:t>
            </w:r>
          </w:p>
        </w:tc>
        <w:tc>
          <w:tcPr>
            <w:tcW w:w="2265" w:type="dxa"/>
            <w:gridSpan w:val="3"/>
          </w:tcPr>
          <w:p w14:paraId="1351B848" w14:textId="4AAF18BD" w:rsidR="00BB6613" w:rsidRPr="00AA2803" w:rsidRDefault="00BB6613" w:rsidP="00BB661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QUANTITY</w:t>
            </w:r>
          </w:p>
        </w:tc>
        <w:tc>
          <w:tcPr>
            <w:tcW w:w="1978" w:type="dxa"/>
            <w:gridSpan w:val="2"/>
          </w:tcPr>
          <w:p w14:paraId="41176824" w14:textId="77777777" w:rsidR="00BB6613" w:rsidRPr="00AA2803" w:rsidRDefault="00BB6613" w:rsidP="00BB661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NUMBER(10)</w:t>
            </w:r>
          </w:p>
        </w:tc>
        <w:tc>
          <w:tcPr>
            <w:tcW w:w="709" w:type="dxa"/>
            <w:gridSpan w:val="2"/>
          </w:tcPr>
          <w:p w14:paraId="3A02F995" w14:textId="77777777" w:rsidR="00BB6613" w:rsidRPr="00AA2803" w:rsidRDefault="00BB6613" w:rsidP="00BB661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1F2D8E11" w14:textId="77777777" w:rsidR="00BB6613" w:rsidRPr="00AA2803" w:rsidRDefault="00BB6613" w:rsidP="00BB661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BB6613" w:rsidRPr="00AA2803" w14:paraId="739FC1DF" w14:textId="77777777" w:rsidTr="004875C9">
        <w:tc>
          <w:tcPr>
            <w:tcW w:w="9747" w:type="dxa"/>
            <w:gridSpan w:val="13"/>
            <w:shd w:val="clear" w:color="auto" w:fill="D9D9D9" w:themeFill="background1" w:themeFillShade="D9"/>
          </w:tcPr>
          <w:p w14:paraId="42453219" w14:textId="77777777" w:rsidR="00BB6613" w:rsidRPr="00AA2803" w:rsidRDefault="00BB6613" w:rsidP="00BB6613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表格其他属性信息定义（包括PK-FK、IDX等）</w:t>
            </w:r>
          </w:p>
        </w:tc>
      </w:tr>
      <w:tr w:rsidR="00BB6613" w:rsidRPr="00AA2803" w14:paraId="63E39E34" w14:textId="77777777" w:rsidTr="004875C9">
        <w:trPr>
          <w:trHeight w:val="231"/>
        </w:trPr>
        <w:tc>
          <w:tcPr>
            <w:tcW w:w="531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2DD6B37" w14:textId="77777777" w:rsidR="00BB6613" w:rsidRPr="00AA2803" w:rsidRDefault="00BB6613" w:rsidP="00BB661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主键</w:t>
            </w:r>
          </w:p>
        </w:tc>
        <w:tc>
          <w:tcPr>
            <w:tcW w:w="3405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136709B4" w14:textId="77777777" w:rsidR="00BB6613" w:rsidRPr="00AA2803" w:rsidRDefault="00BB6613" w:rsidP="00BB661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5811" w:type="dxa"/>
            <w:gridSpan w:val="7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72EC075E" w14:textId="77777777" w:rsidR="00BB6613" w:rsidRPr="00AA2803" w:rsidRDefault="00BB6613" w:rsidP="00BB661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包含列</w:t>
            </w:r>
          </w:p>
        </w:tc>
      </w:tr>
      <w:tr w:rsidR="00BB6613" w:rsidRPr="00AA2803" w14:paraId="783F39E0" w14:textId="77777777" w:rsidTr="004875C9">
        <w:trPr>
          <w:trHeight w:val="231"/>
        </w:trPr>
        <w:tc>
          <w:tcPr>
            <w:tcW w:w="531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E3910E0" w14:textId="77777777" w:rsidR="00BB6613" w:rsidRPr="00AA2803" w:rsidRDefault="00BB6613" w:rsidP="00BB661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3405" w:type="dxa"/>
            <w:gridSpan w:val="4"/>
            <w:tcBorders>
              <w:left w:val="single" w:sz="4" w:space="0" w:color="auto"/>
            </w:tcBorders>
          </w:tcPr>
          <w:p w14:paraId="5E492F00" w14:textId="77777777" w:rsidR="00BB6613" w:rsidRPr="00AA2803" w:rsidRDefault="00BB6613" w:rsidP="00BB661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PK_ITEM_QUANTITY</w:t>
            </w:r>
          </w:p>
        </w:tc>
        <w:tc>
          <w:tcPr>
            <w:tcW w:w="5811" w:type="dxa"/>
            <w:gridSpan w:val="7"/>
            <w:tcBorders>
              <w:left w:val="single" w:sz="4" w:space="0" w:color="auto"/>
            </w:tcBorders>
          </w:tcPr>
          <w:p w14:paraId="389CF3BC" w14:textId="77777777" w:rsidR="00BB6613" w:rsidRPr="00AA2803" w:rsidRDefault="00BB6613" w:rsidP="00BB661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ITEM_CODE,WAREHOUSE_CODE</w:t>
            </w:r>
          </w:p>
        </w:tc>
      </w:tr>
      <w:tr w:rsidR="00BB6613" w:rsidRPr="00AA2803" w14:paraId="4A1B0CA6" w14:textId="77777777" w:rsidTr="004875C9">
        <w:trPr>
          <w:trHeight w:val="231"/>
        </w:trPr>
        <w:tc>
          <w:tcPr>
            <w:tcW w:w="531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C9C4AA0" w14:textId="77777777" w:rsidR="00BB6613" w:rsidRPr="00AA2803" w:rsidRDefault="00BB6613" w:rsidP="00BB661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外键</w:t>
            </w:r>
          </w:p>
        </w:tc>
        <w:tc>
          <w:tcPr>
            <w:tcW w:w="3405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02E7A688" w14:textId="77777777" w:rsidR="00BB6613" w:rsidRPr="00AA2803" w:rsidRDefault="00BB6613" w:rsidP="00BB661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1556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0BEC710C" w14:textId="77777777" w:rsidR="00BB6613" w:rsidRPr="00AA2803" w:rsidRDefault="00BB6613" w:rsidP="00BB661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  <w:tc>
          <w:tcPr>
            <w:tcW w:w="2123" w:type="dxa"/>
            <w:gridSpan w:val="3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08B99156" w14:textId="77777777" w:rsidR="00BB6613" w:rsidRPr="00AA2803" w:rsidRDefault="00BB6613" w:rsidP="00BB661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参照表名</w:t>
            </w:r>
          </w:p>
        </w:tc>
        <w:tc>
          <w:tcPr>
            <w:tcW w:w="2132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52094EA6" w14:textId="77777777" w:rsidR="00BB6613" w:rsidRPr="00AA2803" w:rsidRDefault="00BB6613" w:rsidP="00BB661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</w:tr>
      <w:tr w:rsidR="00BB6613" w:rsidRPr="00AA2803" w14:paraId="4333F505" w14:textId="77777777" w:rsidTr="004875C9">
        <w:trPr>
          <w:trHeight w:val="231"/>
        </w:trPr>
        <w:tc>
          <w:tcPr>
            <w:tcW w:w="531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AC12728" w14:textId="77777777" w:rsidR="00BB6613" w:rsidRPr="00AA2803" w:rsidRDefault="00BB6613" w:rsidP="00BB661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3405" w:type="dxa"/>
            <w:gridSpan w:val="4"/>
            <w:tcBorders>
              <w:left w:val="single" w:sz="4" w:space="0" w:color="auto"/>
            </w:tcBorders>
          </w:tcPr>
          <w:p w14:paraId="2F07DDC2" w14:textId="77777777" w:rsidR="00BB6613" w:rsidRPr="00AA2803" w:rsidRDefault="00BB6613" w:rsidP="00BB661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56" w:type="dxa"/>
            <w:gridSpan w:val="2"/>
            <w:tcBorders>
              <w:left w:val="single" w:sz="4" w:space="0" w:color="auto"/>
            </w:tcBorders>
          </w:tcPr>
          <w:p w14:paraId="5BD3261B" w14:textId="77777777" w:rsidR="00BB6613" w:rsidRPr="00AA2803" w:rsidRDefault="00BB6613" w:rsidP="00BB661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123" w:type="dxa"/>
            <w:gridSpan w:val="3"/>
            <w:tcBorders>
              <w:left w:val="single" w:sz="4" w:space="0" w:color="auto"/>
            </w:tcBorders>
          </w:tcPr>
          <w:p w14:paraId="4E69B05A" w14:textId="77777777" w:rsidR="00BB6613" w:rsidRPr="00AA2803" w:rsidRDefault="00BB6613" w:rsidP="00BB661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132" w:type="dxa"/>
            <w:gridSpan w:val="2"/>
            <w:tcBorders>
              <w:left w:val="single" w:sz="4" w:space="0" w:color="auto"/>
            </w:tcBorders>
          </w:tcPr>
          <w:p w14:paraId="479F3EAB" w14:textId="77777777" w:rsidR="00BB6613" w:rsidRPr="00AA2803" w:rsidRDefault="00BB6613" w:rsidP="00BB661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BB6613" w:rsidRPr="00AA2803" w14:paraId="695A6B67" w14:textId="77777777" w:rsidTr="004875C9">
        <w:trPr>
          <w:trHeight w:val="231"/>
        </w:trPr>
        <w:tc>
          <w:tcPr>
            <w:tcW w:w="531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B4BA4EC" w14:textId="77777777" w:rsidR="00BB6613" w:rsidRPr="00AA2803" w:rsidRDefault="00BB6613" w:rsidP="00BB661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索引</w:t>
            </w:r>
          </w:p>
        </w:tc>
        <w:tc>
          <w:tcPr>
            <w:tcW w:w="3405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6002BEFC" w14:textId="77777777" w:rsidR="00BB6613" w:rsidRPr="00AA2803" w:rsidRDefault="00BB6613" w:rsidP="00BB661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2681" w:type="dxa"/>
            <w:gridSpan w:val="3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6465ADCD" w14:textId="77777777" w:rsidR="00BB6613" w:rsidRPr="00AA2803" w:rsidRDefault="00BB6613" w:rsidP="00BB661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  <w:tc>
          <w:tcPr>
            <w:tcW w:w="3130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2BC96CA9" w14:textId="77777777" w:rsidR="00BB6613" w:rsidRPr="00AA2803" w:rsidRDefault="00BB6613" w:rsidP="00BB661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类型</w:t>
            </w:r>
          </w:p>
        </w:tc>
      </w:tr>
      <w:tr w:rsidR="00BB6613" w:rsidRPr="00AA2803" w14:paraId="41B7E5C9" w14:textId="77777777" w:rsidTr="004875C9">
        <w:trPr>
          <w:trHeight w:val="231"/>
        </w:trPr>
        <w:tc>
          <w:tcPr>
            <w:tcW w:w="531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CD750B8" w14:textId="77777777" w:rsidR="00BB6613" w:rsidRPr="00AA2803" w:rsidRDefault="00BB6613" w:rsidP="00BB661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3405" w:type="dxa"/>
            <w:gridSpan w:val="4"/>
            <w:tcBorders>
              <w:left w:val="single" w:sz="4" w:space="0" w:color="auto"/>
            </w:tcBorders>
          </w:tcPr>
          <w:p w14:paraId="7B4077CF" w14:textId="77777777" w:rsidR="00BB6613" w:rsidRPr="00AA2803" w:rsidRDefault="00BB6613" w:rsidP="00BB661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681" w:type="dxa"/>
            <w:gridSpan w:val="3"/>
            <w:tcBorders>
              <w:left w:val="single" w:sz="4" w:space="0" w:color="auto"/>
            </w:tcBorders>
          </w:tcPr>
          <w:p w14:paraId="73413FA6" w14:textId="77777777" w:rsidR="00BB6613" w:rsidRPr="00AA2803" w:rsidRDefault="00BB6613" w:rsidP="00BB661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130" w:type="dxa"/>
            <w:gridSpan w:val="4"/>
            <w:tcBorders>
              <w:left w:val="single" w:sz="4" w:space="0" w:color="auto"/>
            </w:tcBorders>
          </w:tcPr>
          <w:p w14:paraId="2933C276" w14:textId="77777777" w:rsidR="00BB6613" w:rsidRPr="00AA2803" w:rsidRDefault="00BB6613" w:rsidP="00BB661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BB6613" w:rsidRPr="00AA2803" w14:paraId="1F00C2DF" w14:textId="77777777" w:rsidTr="004875C9">
        <w:tc>
          <w:tcPr>
            <w:tcW w:w="531" w:type="dxa"/>
            <w:gridSpan w:val="2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6F71D58" w14:textId="77777777" w:rsidR="00BB6613" w:rsidRPr="00AA2803" w:rsidRDefault="00BB6613" w:rsidP="00BB661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约束</w:t>
            </w:r>
          </w:p>
        </w:tc>
        <w:tc>
          <w:tcPr>
            <w:tcW w:w="9216" w:type="dxa"/>
            <w:gridSpan w:val="11"/>
            <w:tcBorders>
              <w:left w:val="single" w:sz="4" w:space="0" w:color="auto"/>
            </w:tcBorders>
          </w:tcPr>
          <w:p w14:paraId="112DA432" w14:textId="77777777" w:rsidR="00BB6613" w:rsidRPr="00AA2803" w:rsidRDefault="00BB6613" w:rsidP="00BB661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BB6613" w:rsidRPr="00AA2803" w14:paraId="24EA922B" w14:textId="77777777" w:rsidTr="004875C9">
        <w:trPr>
          <w:trHeight w:val="231"/>
        </w:trPr>
        <w:tc>
          <w:tcPr>
            <w:tcW w:w="531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B409B08" w14:textId="77777777" w:rsidR="00BB6613" w:rsidRPr="00AA2803" w:rsidRDefault="00BB6613" w:rsidP="00BB661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</w:t>
            </w:r>
            <w:r w:rsidRPr="00AA2803">
              <w:rPr>
                <w:rFonts w:ascii="新宋体" w:eastAsia="新宋体" w:hAnsi="新宋体" w:hint="eastAsia"/>
                <w:b/>
                <w:szCs w:val="22"/>
              </w:rPr>
              <w:lastRenderedPageBreak/>
              <w:t>区</w:t>
            </w: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788880AF" w14:textId="77777777" w:rsidR="00BB6613" w:rsidRPr="00AA2803" w:rsidRDefault="00BB6613" w:rsidP="00BB661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lastRenderedPageBreak/>
              <w:t>分区类型</w:t>
            </w:r>
          </w:p>
        </w:tc>
        <w:tc>
          <w:tcPr>
            <w:tcW w:w="1917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27BDA04D" w14:textId="77777777" w:rsidR="00BB6613" w:rsidRPr="00AA2803" w:rsidRDefault="00BB6613" w:rsidP="00BB661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分区字段</w:t>
            </w:r>
          </w:p>
        </w:tc>
        <w:tc>
          <w:tcPr>
            <w:tcW w:w="5811" w:type="dxa"/>
            <w:gridSpan w:val="7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30BB8503" w14:textId="77777777" w:rsidR="00BB6613" w:rsidRPr="00AA2803" w:rsidRDefault="00BB6613" w:rsidP="00BB661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分区条件</w:t>
            </w:r>
          </w:p>
        </w:tc>
      </w:tr>
      <w:tr w:rsidR="00BB6613" w:rsidRPr="00AA2803" w14:paraId="3597EA08" w14:textId="77777777" w:rsidTr="004875C9">
        <w:trPr>
          <w:trHeight w:val="231"/>
        </w:trPr>
        <w:tc>
          <w:tcPr>
            <w:tcW w:w="531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5F63970" w14:textId="77777777" w:rsidR="00BB6613" w:rsidRPr="00AA2803" w:rsidRDefault="00BB6613" w:rsidP="00BB6613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</w:tcPr>
          <w:p w14:paraId="620651E8" w14:textId="77777777" w:rsidR="00BB6613" w:rsidRPr="00AA2803" w:rsidRDefault="00BB6613" w:rsidP="00BB661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主分区</w:t>
            </w:r>
          </w:p>
        </w:tc>
        <w:tc>
          <w:tcPr>
            <w:tcW w:w="1917" w:type="dxa"/>
            <w:gridSpan w:val="2"/>
            <w:tcBorders>
              <w:left w:val="single" w:sz="4" w:space="0" w:color="auto"/>
            </w:tcBorders>
          </w:tcPr>
          <w:p w14:paraId="2781116B" w14:textId="77777777" w:rsidR="00BB6613" w:rsidRPr="00AA2803" w:rsidRDefault="00BB6613" w:rsidP="00BB661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5811" w:type="dxa"/>
            <w:gridSpan w:val="7"/>
            <w:tcBorders>
              <w:left w:val="single" w:sz="4" w:space="0" w:color="auto"/>
            </w:tcBorders>
          </w:tcPr>
          <w:p w14:paraId="1D85EB13" w14:textId="77777777" w:rsidR="00BB6613" w:rsidRPr="00AA2803" w:rsidRDefault="00BB6613" w:rsidP="00BB661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BB6613" w:rsidRPr="00AA2803" w14:paraId="1199657E" w14:textId="77777777" w:rsidTr="004875C9">
        <w:trPr>
          <w:trHeight w:val="231"/>
        </w:trPr>
        <w:tc>
          <w:tcPr>
            <w:tcW w:w="531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FF9FC3E" w14:textId="77777777" w:rsidR="00BB6613" w:rsidRPr="00AA2803" w:rsidRDefault="00BB6613" w:rsidP="00BB6613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</w:tcPr>
          <w:p w14:paraId="544E8700" w14:textId="77777777" w:rsidR="00BB6613" w:rsidRPr="00AA2803" w:rsidRDefault="00BB6613" w:rsidP="00BB661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子分区</w:t>
            </w:r>
          </w:p>
        </w:tc>
        <w:tc>
          <w:tcPr>
            <w:tcW w:w="1917" w:type="dxa"/>
            <w:gridSpan w:val="2"/>
            <w:tcBorders>
              <w:left w:val="single" w:sz="4" w:space="0" w:color="auto"/>
            </w:tcBorders>
          </w:tcPr>
          <w:p w14:paraId="639DF8D8" w14:textId="77777777" w:rsidR="00BB6613" w:rsidRPr="00AA2803" w:rsidRDefault="00BB6613" w:rsidP="00BB661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5811" w:type="dxa"/>
            <w:gridSpan w:val="7"/>
            <w:tcBorders>
              <w:left w:val="single" w:sz="4" w:space="0" w:color="auto"/>
            </w:tcBorders>
          </w:tcPr>
          <w:p w14:paraId="3E605B3F" w14:textId="77777777" w:rsidR="00BB6613" w:rsidRPr="00AA2803" w:rsidRDefault="00BB6613" w:rsidP="00BB661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</w:tbl>
    <w:p w14:paraId="44D751F0" w14:textId="77777777" w:rsidR="003012C2" w:rsidRPr="00AA2803" w:rsidRDefault="003012C2" w:rsidP="003012C2"/>
    <w:p w14:paraId="136F42C0" w14:textId="77777777" w:rsidR="00C528FD" w:rsidRPr="00AA2803" w:rsidRDefault="00C528FD" w:rsidP="00C528FD">
      <w:pPr>
        <w:pStyle w:val="4"/>
      </w:pPr>
      <w:bookmarkStart w:id="128" w:name="_Toc435450885"/>
      <w:r w:rsidRPr="00AA2803">
        <w:rPr>
          <w:rFonts w:hint="eastAsia"/>
        </w:rPr>
        <w:t>物品入库（</w:t>
      </w:r>
      <w:r w:rsidRPr="00AA2803">
        <w:rPr>
          <w:rFonts w:hint="eastAsia"/>
        </w:rPr>
        <w:t>ITEM_</w:t>
      </w:r>
      <w:r w:rsidRPr="00AA2803">
        <w:t>RECEIPT</w:t>
      </w:r>
      <w:r w:rsidRPr="00AA2803">
        <w:rPr>
          <w:rFonts w:hint="eastAsia"/>
        </w:rPr>
        <w:t>）</w:t>
      </w:r>
      <w:bookmarkEnd w:id="128"/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90"/>
        <w:gridCol w:w="141"/>
        <w:gridCol w:w="698"/>
        <w:gridCol w:w="790"/>
        <w:gridCol w:w="1208"/>
        <w:gridCol w:w="709"/>
        <w:gridCol w:w="425"/>
        <w:gridCol w:w="1131"/>
        <w:gridCol w:w="1125"/>
        <w:gridCol w:w="853"/>
        <w:gridCol w:w="145"/>
        <w:gridCol w:w="564"/>
        <w:gridCol w:w="1568"/>
      </w:tblGrid>
      <w:tr w:rsidR="00AA2803" w:rsidRPr="00AA2803" w14:paraId="4DD1FC97" w14:textId="77777777" w:rsidTr="00061181">
        <w:tc>
          <w:tcPr>
            <w:tcW w:w="1229" w:type="dxa"/>
            <w:gridSpan w:val="3"/>
            <w:shd w:val="clear" w:color="auto" w:fill="C0C0C0"/>
          </w:tcPr>
          <w:p w14:paraId="2E607C12" w14:textId="77777777" w:rsidR="00C528FD" w:rsidRPr="00AA2803" w:rsidRDefault="00C528FD" w:rsidP="00061181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汉字注解</w:t>
            </w:r>
          </w:p>
        </w:tc>
        <w:tc>
          <w:tcPr>
            <w:tcW w:w="3132" w:type="dxa"/>
            <w:gridSpan w:val="4"/>
            <w:shd w:val="clear" w:color="auto" w:fill="auto"/>
          </w:tcPr>
          <w:p w14:paraId="46847A7B" w14:textId="77777777" w:rsidR="00C528FD" w:rsidRPr="00AA2803" w:rsidRDefault="00C528FD" w:rsidP="00061181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物品</w:t>
            </w:r>
            <w:r w:rsidR="00AC3A03"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入库</w:t>
            </w:r>
          </w:p>
        </w:tc>
        <w:tc>
          <w:tcPr>
            <w:tcW w:w="1131" w:type="dxa"/>
            <w:shd w:val="clear" w:color="auto" w:fill="C0C0C0"/>
          </w:tcPr>
          <w:p w14:paraId="635BA682" w14:textId="77777777" w:rsidR="00C528FD" w:rsidRPr="00AA2803" w:rsidRDefault="00C528FD" w:rsidP="00061181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表名</w:t>
            </w:r>
          </w:p>
        </w:tc>
        <w:tc>
          <w:tcPr>
            <w:tcW w:w="4255" w:type="dxa"/>
            <w:gridSpan w:val="5"/>
            <w:shd w:val="clear" w:color="auto" w:fill="auto"/>
          </w:tcPr>
          <w:p w14:paraId="4E0FC3A9" w14:textId="77777777" w:rsidR="00C528FD" w:rsidRPr="00AA2803" w:rsidRDefault="00C528FD" w:rsidP="00061181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/>
                <w:b/>
                <w:sz w:val="24"/>
                <w:szCs w:val="22"/>
              </w:rPr>
              <w:t>ITEM_RECEIPT</w:t>
            </w:r>
          </w:p>
        </w:tc>
      </w:tr>
      <w:tr w:rsidR="00AA2803" w:rsidRPr="00AA2803" w14:paraId="4B808E10" w14:textId="77777777" w:rsidTr="00061181"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horzCross" w:color="auto" w:fill="C0C0C0"/>
          </w:tcPr>
          <w:p w14:paraId="0BD410AA" w14:textId="77777777" w:rsidR="00C528FD" w:rsidRPr="00AA2803" w:rsidRDefault="00C528FD" w:rsidP="00061181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</w:p>
        </w:tc>
        <w:tc>
          <w:tcPr>
            <w:tcW w:w="2837" w:type="dxa"/>
            <w:gridSpan w:val="4"/>
            <w:tcBorders>
              <w:left w:val="single" w:sz="4" w:space="0" w:color="auto"/>
            </w:tcBorders>
            <w:shd w:val="clear" w:color="auto" w:fill="C0C0C0"/>
          </w:tcPr>
          <w:p w14:paraId="618FFB22" w14:textId="77777777" w:rsidR="00C528FD" w:rsidRPr="00AA2803" w:rsidRDefault="00C528FD" w:rsidP="00061181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字段名称</w:t>
            </w:r>
          </w:p>
        </w:tc>
        <w:tc>
          <w:tcPr>
            <w:tcW w:w="2265" w:type="dxa"/>
            <w:gridSpan w:val="3"/>
            <w:shd w:val="clear" w:color="auto" w:fill="C0C0C0"/>
          </w:tcPr>
          <w:p w14:paraId="6BA23C16" w14:textId="77777777" w:rsidR="00C528FD" w:rsidRPr="00AA2803" w:rsidRDefault="00C528FD" w:rsidP="00061181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字段命名</w:t>
            </w:r>
          </w:p>
        </w:tc>
        <w:tc>
          <w:tcPr>
            <w:tcW w:w="1978" w:type="dxa"/>
            <w:gridSpan w:val="2"/>
            <w:shd w:val="clear" w:color="auto" w:fill="C0C0C0"/>
          </w:tcPr>
          <w:p w14:paraId="49E8180B" w14:textId="77777777" w:rsidR="00C528FD" w:rsidRPr="00AA2803" w:rsidRDefault="00C528FD" w:rsidP="00061181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类型</w:t>
            </w:r>
          </w:p>
        </w:tc>
        <w:tc>
          <w:tcPr>
            <w:tcW w:w="709" w:type="dxa"/>
            <w:gridSpan w:val="2"/>
            <w:shd w:val="clear" w:color="auto" w:fill="C0C0C0"/>
          </w:tcPr>
          <w:p w14:paraId="67EF482B" w14:textId="77777777" w:rsidR="00C528FD" w:rsidRPr="00AA2803" w:rsidRDefault="00C528FD" w:rsidP="00061181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非空</w:t>
            </w:r>
          </w:p>
        </w:tc>
        <w:tc>
          <w:tcPr>
            <w:tcW w:w="1568" w:type="dxa"/>
            <w:shd w:val="clear" w:color="auto" w:fill="C0C0C0"/>
          </w:tcPr>
          <w:p w14:paraId="61B08238" w14:textId="77777777" w:rsidR="00C528FD" w:rsidRPr="00AA2803" w:rsidRDefault="00C528FD" w:rsidP="00061181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默认</w:t>
            </w:r>
          </w:p>
        </w:tc>
      </w:tr>
      <w:tr w:rsidR="00AA2803" w:rsidRPr="00AA2803" w14:paraId="6CF1C7CE" w14:textId="77777777" w:rsidTr="00061181">
        <w:tc>
          <w:tcPr>
            <w:tcW w:w="390" w:type="dxa"/>
            <w:tcBorders>
              <w:top w:val="single" w:sz="4" w:space="0" w:color="auto"/>
            </w:tcBorders>
          </w:tcPr>
          <w:p w14:paraId="1DD6CEFC" w14:textId="77777777" w:rsidR="00C528FD" w:rsidRPr="00AA2803" w:rsidRDefault="00C528FD" w:rsidP="006164CE">
            <w:pPr>
              <w:pStyle w:val="af"/>
              <w:numPr>
                <w:ilvl w:val="0"/>
                <w:numId w:val="65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837" w:type="dxa"/>
            <w:gridSpan w:val="4"/>
          </w:tcPr>
          <w:p w14:paraId="54CF64D9" w14:textId="77777777" w:rsidR="00C528FD" w:rsidRPr="00AA2803" w:rsidRDefault="00C528FD" w:rsidP="00C528F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入库单编号（IR12345678）</w:t>
            </w:r>
          </w:p>
        </w:tc>
        <w:tc>
          <w:tcPr>
            <w:tcW w:w="2265" w:type="dxa"/>
            <w:gridSpan w:val="3"/>
          </w:tcPr>
          <w:p w14:paraId="335CC7BA" w14:textId="77777777" w:rsidR="00C528FD" w:rsidRPr="00AA2803" w:rsidRDefault="00C528FD" w:rsidP="00C528F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IR</w:t>
            </w:r>
            <w:r w:rsidRPr="00AA2803">
              <w:rPr>
                <w:rFonts w:ascii="新宋体" w:eastAsia="新宋体" w:hAnsi="新宋体"/>
                <w:szCs w:val="22"/>
              </w:rPr>
              <w:t>_NO</w:t>
            </w:r>
          </w:p>
        </w:tc>
        <w:tc>
          <w:tcPr>
            <w:tcW w:w="1978" w:type="dxa"/>
            <w:gridSpan w:val="2"/>
          </w:tcPr>
          <w:p w14:paraId="0966FDD2" w14:textId="77777777" w:rsidR="00C528FD" w:rsidRPr="00AA2803" w:rsidRDefault="00C528FD" w:rsidP="00C528F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CHAR(10)</w:t>
            </w:r>
          </w:p>
        </w:tc>
        <w:tc>
          <w:tcPr>
            <w:tcW w:w="709" w:type="dxa"/>
            <w:gridSpan w:val="2"/>
          </w:tcPr>
          <w:p w14:paraId="4F240D32" w14:textId="77777777" w:rsidR="00C528FD" w:rsidRPr="00AA2803" w:rsidRDefault="00C528FD" w:rsidP="00C528F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351B21F0" w14:textId="77777777" w:rsidR="00C528FD" w:rsidRPr="00AA2803" w:rsidRDefault="00C528FD" w:rsidP="00C528F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720A7990" w14:textId="77777777" w:rsidTr="00061181">
        <w:tc>
          <w:tcPr>
            <w:tcW w:w="390" w:type="dxa"/>
            <w:tcBorders>
              <w:top w:val="single" w:sz="4" w:space="0" w:color="auto"/>
            </w:tcBorders>
          </w:tcPr>
          <w:p w14:paraId="128B1EF4" w14:textId="77777777" w:rsidR="00C528FD" w:rsidRPr="00AA2803" w:rsidRDefault="00C528FD" w:rsidP="006164CE">
            <w:pPr>
              <w:pStyle w:val="af"/>
              <w:numPr>
                <w:ilvl w:val="0"/>
                <w:numId w:val="65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837" w:type="dxa"/>
            <w:gridSpan w:val="4"/>
          </w:tcPr>
          <w:p w14:paraId="7E2F2684" w14:textId="77777777" w:rsidR="00C528FD" w:rsidRPr="00AA2803" w:rsidRDefault="00C528FD" w:rsidP="00C528F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建立人</w:t>
            </w:r>
          </w:p>
        </w:tc>
        <w:tc>
          <w:tcPr>
            <w:tcW w:w="2265" w:type="dxa"/>
            <w:gridSpan w:val="3"/>
          </w:tcPr>
          <w:p w14:paraId="71E598C6" w14:textId="77777777" w:rsidR="00C528FD" w:rsidRPr="00AA2803" w:rsidRDefault="00C528FD" w:rsidP="00C528F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CREATE</w:t>
            </w:r>
            <w:r w:rsidRPr="00AA2803">
              <w:rPr>
                <w:rFonts w:ascii="新宋体" w:eastAsia="新宋体" w:hAnsi="新宋体"/>
                <w:szCs w:val="22"/>
              </w:rPr>
              <w:t>_ADMIN</w:t>
            </w:r>
          </w:p>
        </w:tc>
        <w:tc>
          <w:tcPr>
            <w:tcW w:w="1978" w:type="dxa"/>
            <w:gridSpan w:val="2"/>
          </w:tcPr>
          <w:p w14:paraId="1022E9D4" w14:textId="77777777" w:rsidR="00C528FD" w:rsidRPr="00AA2803" w:rsidRDefault="00C528FD" w:rsidP="00C528F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NUMBER(</w:t>
            </w:r>
            <w:r w:rsidRPr="00AA2803">
              <w:rPr>
                <w:rFonts w:ascii="新宋体" w:eastAsia="新宋体" w:hAnsi="新宋体"/>
                <w:szCs w:val="22"/>
              </w:rPr>
              <w:t>4</w:t>
            </w:r>
            <w:r w:rsidRPr="00AA2803">
              <w:rPr>
                <w:rFonts w:ascii="新宋体" w:eastAsia="新宋体" w:hAnsi="新宋体" w:hint="eastAsia"/>
                <w:szCs w:val="22"/>
              </w:rPr>
              <w:t>)</w:t>
            </w:r>
          </w:p>
        </w:tc>
        <w:tc>
          <w:tcPr>
            <w:tcW w:w="709" w:type="dxa"/>
            <w:gridSpan w:val="2"/>
          </w:tcPr>
          <w:p w14:paraId="26713445" w14:textId="77777777" w:rsidR="00C528FD" w:rsidRPr="00AA2803" w:rsidRDefault="00C528FD" w:rsidP="00C528F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68" w:type="dxa"/>
          </w:tcPr>
          <w:p w14:paraId="5FEF1521" w14:textId="77777777" w:rsidR="00C528FD" w:rsidRPr="00AA2803" w:rsidRDefault="00C528FD" w:rsidP="00C528F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17AD83F0" w14:textId="77777777" w:rsidTr="00061181">
        <w:tc>
          <w:tcPr>
            <w:tcW w:w="390" w:type="dxa"/>
            <w:tcBorders>
              <w:top w:val="single" w:sz="4" w:space="0" w:color="auto"/>
            </w:tcBorders>
          </w:tcPr>
          <w:p w14:paraId="21D38F55" w14:textId="77777777" w:rsidR="00C528FD" w:rsidRPr="00AA2803" w:rsidRDefault="00C528FD" w:rsidP="006164CE">
            <w:pPr>
              <w:pStyle w:val="af"/>
              <w:numPr>
                <w:ilvl w:val="0"/>
                <w:numId w:val="65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837" w:type="dxa"/>
            <w:gridSpan w:val="4"/>
          </w:tcPr>
          <w:p w14:paraId="4C2E6AC6" w14:textId="77777777" w:rsidR="00C528FD" w:rsidRPr="00AA2803" w:rsidRDefault="00C528FD" w:rsidP="00C528F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入库仓库所属单位</w:t>
            </w:r>
          </w:p>
        </w:tc>
        <w:tc>
          <w:tcPr>
            <w:tcW w:w="2265" w:type="dxa"/>
            <w:gridSpan w:val="3"/>
          </w:tcPr>
          <w:p w14:paraId="2BC2FEEE" w14:textId="1FA4C7C4" w:rsidR="00C528FD" w:rsidRPr="00AA2803" w:rsidRDefault="00681194" w:rsidP="00C528F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RECEIVE_</w:t>
            </w:r>
            <w:r w:rsidR="00C528FD" w:rsidRPr="00AA2803">
              <w:rPr>
                <w:rFonts w:ascii="新宋体" w:eastAsia="新宋体" w:hAnsi="新宋体"/>
                <w:szCs w:val="22"/>
              </w:rPr>
              <w:t>ORG</w:t>
            </w:r>
          </w:p>
        </w:tc>
        <w:tc>
          <w:tcPr>
            <w:tcW w:w="1978" w:type="dxa"/>
            <w:gridSpan w:val="2"/>
          </w:tcPr>
          <w:p w14:paraId="72BAB17F" w14:textId="77777777" w:rsidR="00C528FD" w:rsidRPr="00AA2803" w:rsidRDefault="00C528FD" w:rsidP="00C528F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CHAR(</w:t>
            </w:r>
            <w:r w:rsidRPr="00AA2803">
              <w:rPr>
                <w:rFonts w:ascii="新宋体" w:eastAsia="新宋体" w:hAnsi="新宋体" w:hint="eastAsia"/>
                <w:szCs w:val="22"/>
              </w:rPr>
              <w:t>2</w:t>
            </w:r>
            <w:r w:rsidRPr="00AA2803">
              <w:rPr>
                <w:rFonts w:ascii="新宋体" w:eastAsia="新宋体" w:hAnsi="新宋体"/>
                <w:szCs w:val="22"/>
              </w:rPr>
              <w:t>)</w:t>
            </w:r>
          </w:p>
        </w:tc>
        <w:tc>
          <w:tcPr>
            <w:tcW w:w="709" w:type="dxa"/>
            <w:gridSpan w:val="2"/>
          </w:tcPr>
          <w:p w14:paraId="7F384873" w14:textId="77777777" w:rsidR="00C528FD" w:rsidRPr="00AA2803" w:rsidRDefault="00C528FD" w:rsidP="00C528F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68" w:type="dxa"/>
          </w:tcPr>
          <w:p w14:paraId="2D405299" w14:textId="77777777" w:rsidR="00C528FD" w:rsidRPr="00AA2803" w:rsidRDefault="00C528FD" w:rsidP="00C528F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1E61ECA0" w14:textId="77777777" w:rsidTr="00061181">
        <w:tc>
          <w:tcPr>
            <w:tcW w:w="390" w:type="dxa"/>
            <w:tcBorders>
              <w:top w:val="single" w:sz="4" w:space="0" w:color="auto"/>
            </w:tcBorders>
          </w:tcPr>
          <w:p w14:paraId="76AB452F" w14:textId="77777777" w:rsidR="00C528FD" w:rsidRPr="00AA2803" w:rsidRDefault="00C528FD" w:rsidP="006164CE">
            <w:pPr>
              <w:pStyle w:val="af"/>
              <w:numPr>
                <w:ilvl w:val="0"/>
                <w:numId w:val="65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837" w:type="dxa"/>
            <w:gridSpan w:val="4"/>
          </w:tcPr>
          <w:p w14:paraId="238A025A" w14:textId="77777777" w:rsidR="00C528FD" w:rsidRPr="00AA2803" w:rsidRDefault="00C528FD" w:rsidP="00C528F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入库仓库</w:t>
            </w:r>
          </w:p>
        </w:tc>
        <w:tc>
          <w:tcPr>
            <w:tcW w:w="2265" w:type="dxa"/>
            <w:gridSpan w:val="3"/>
          </w:tcPr>
          <w:p w14:paraId="00890E4A" w14:textId="330A2F7E" w:rsidR="00C528FD" w:rsidRPr="00AA2803" w:rsidRDefault="00681194" w:rsidP="00C528F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/>
                <w:szCs w:val="22"/>
              </w:rPr>
              <w:t>RECEIVE_</w:t>
            </w:r>
            <w:r w:rsidR="00C528FD" w:rsidRPr="00AA2803">
              <w:rPr>
                <w:rFonts w:ascii="新宋体" w:eastAsia="新宋体" w:hAnsi="新宋体"/>
                <w:szCs w:val="22"/>
              </w:rPr>
              <w:t>WH</w:t>
            </w:r>
          </w:p>
        </w:tc>
        <w:tc>
          <w:tcPr>
            <w:tcW w:w="1978" w:type="dxa"/>
            <w:gridSpan w:val="2"/>
          </w:tcPr>
          <w:p w14:paraId="24F5ED53" w14:textId="77777777" w:rsidR="00C528FD" w:rsidRPr="00AA2803" w:rsidRDefault="00C528FD" w:rsidP="00C528F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CHAR(4)</w:t>
            </w:r>
          </w:p>
        </w:tc>
        <w:tc>
          <w:tcPr>
            <w:tcW w:w="709" w:type="dxa"/>
            <w:gridSpan w:val="2"/>
          </w:tcPr>
          <w:p w14:paraId="099E44BA" w14:textId="77777777" w:rsidR="00C528FD" w:rsidRPr="00AA2803" w:rsidRDefault="00C528FD" w:rsidP="00C528F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68" w:type="dxa"/>
          </w:tcPr>
          <w:p w14:paraId="17BF3BB2" w14:textId="77777777" w:rsidR="00C528FD" w:rsidRPr="00AA2803" w:rsidRDefault="00C528FD" w:rsidP="00C528F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3B28E4F5" w14:textId="77777777" w:rsidTr="00061181">
        <w:tc>
          <w:tcPr>
            <w:tcW w:w="390" w:type="dxa"/>
            <w:tcBorders>
              <w:top w:val="single" w:sz="4" w:space="0" w:color="auto"/>
            </w:tcBorders>
          </w:tcPr>
          <w:p w14:paraId="2B806E91" w14:textId="77777777" w:rsidR="00C528FD" w:rsidRPr="00AA2803" w:rsidRDefault="00C528FD" w:rsidP="006164CE">
            <w:pPr>
              <w:pStyle w:val="af"/>
              <w:numPr>
                <w:ilvl w:val="0"/>
                <w:numId w:val="65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837" w:type="dxa"/>
            <w:gridSpan w:val="4"/>
          </w:tcPr>
          <w:p w14:paraId="791E7E39" w14:textId="77777777" w:rsidR="00C528FD" w:rsidRPr="00AA2803" w:rsidRDefault="00C528FD" w:rsidP="00C528F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入库时间</w:t>
            </w:r>
          </w:p>
        </w:tc>
        <w:tc>
          <w:tcPr>
            <w:tcW w:w="2265" w:type="dxa"/>
            <w:gridSpan w:val="3"/>
          </w:tcPr>
          <w:p w14:paraId="21DD50D6" w14:textId="1AF1E21B" w:rsidR="00C528FD" w:rsidRPr="00AA2803" w:rsidRDefault="00681194" w:rsidP="00C528F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RECEIVE_</w:t>
            </w:r>
            <w:r w:rsidR="00C528FD" w:rsidRPr="00AA2803">
              <w:rPr>
                <w:rFonts w:ascii="新宋体" w:eastAsia="新宋体" w:hAnsi="新宋体" w:hint="eastAsia"/>
                <w:szCs w:val="22"/>
              </w:rPr>
              <w:t>DATE</w:t>
            </w:r>
          </w:p>
        </w:tc>
        <w:tc>
          <w:tcPr>
            <w:tcW w:w="1978" w:type="dxa"/>
            <w:gridSpan w:val="2"/>
          </w:tcPr>
          <w:p w14:paraId="4272EC99" w14:textId="77777777" w:rsidR="00C528FD" w:rsidRPr="00AA2803" w:rsidRDefault="00C528FD" w:rsidP="00C528F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DATE</w:t>
            </w:r>
          </w:p>
        </w:tc>
        <w:tc>
          <w:tcPr>
            <w:tcW w:w="709" w:type="dxa"/>
            <w:gridSpan w:val="2"/>
          </w:tcPr>
          <w:p w14:paraId="4DEB6EAA" w14:textId="77777777" w:rsidR="00C528FD" w:rsidRPr="00AA2803" w:rsidRDefault="00C528FD" w:rsidP="00C528F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68" w:type="dxa"/>
          </w:tcPr>
          <w:p w14:paraId="5C015BBA" w14:textId="77777777" w:rsidR="00C528FD" w:rsidRPr="00AA2803" w:rsidRDefault="00C528FD" w:rsidP="00C528F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106F47" w:rsidRPr="00AA2803" w14:paraId="3E39DB43" w14:textId="77777777" w:rsidTr="00061181">
        <w:tc>
          <w:tcPr>
            <w:tcW w:w="390" w:type="dxa"/>
            <w:tcBorders>
              <w:top w:val="single" w:sz="4" w:space="0" w:color="auto"/>
            </w:tcBorders>
          </w:tcPr>
          <w:p w14:paraId="176DA6AA" w14:textId="77777777" w:rsidR="00106F47" w:rsidRPr="00AA2803" w:rsidRDefault="00106F47" w:rsidP="006164CE">
            <w:pPr>
              <w:pStyle w:val="af"/>
              <w:numPr>
                <w:ilvl w:val="0"/>
                <w:numId w:val="65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837" w:type="dxa"/>
            <w:gridSpan w:val="4"/>
          </w:tcPr>
          <w:p w14:paraId="649F8379" w14:textId="4C9D6218" w:rsidR="00106F47" w:rsidRPr="00AA2803" w:rsidRDefault="00106F47" w:rsidP="00C528F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备注</w:t>
            </w:r>
          </w:p>
        </w:tc>
        <w:tc>
          <w:tcPr>
            <w:tcW w:w="2265" w:type="dxa"/>
            <w:gridSpan w:val="3"/>
          </w:tcPr>
          <w:p w14:paraId="5683B03E" w14:textId="4CC91ADE" w:rsidR="00106F47" w:rsidRDefault="00106F47" w:rsidP="00C528F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/>
                <w:szCs w:val="22"/>
              </w:rPr>
              <w:t>REMARK</w:t>
            </w:r>
          </w:p>
        </w:tc>
        <w:tc>
          <w:tcPr>
            <w:tcW w:w="1978" w:type="dxa"/>
            <w:gridSpan w:val="2"/>
          </w:tcPr>
          <w:p w14:paraId="150D1AF6" w14:textId="5A18A2EB" w:rsidR="00106F47" w:rsidRPr="00AA2803" w:rsidRDefault="00106F47" w:rsidP="00C528F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VARCHAR2(4000)</w:t>
            </w:r>
          </w:p>
        </w:tc>
        <w:tc>
          <w:tcPr>
            <w:tcW w:w="709" w:type="dxa"/>
            <w:gridSpan w:val="2"/>
          </w:tcPr>
          <w:p w14:paraId="32CFFA14" w14:textId="77777777" w:rsidR="00106F47" w:rsidRPr="00AA2803" w:rsidRDefault="00106F47" w:rsidP="00C528F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68" w:type="dxa"/>
          </w:tcPr>
          <w:p w14:paraId="6FB99945" w14:textId="77777777" w:rsidR="00106F47" w:rsidRPr="00AA2803" w:rsidRDefault="00106F47" w:rsidP="00C528F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7268D913" w14:textId="77777777" w:rsidTr="00061181">
        <w:tc>
          <w:tcPr>
            <w:tcW w:w="9747" w:type="dxa"/>
            <w:gridSpan w:val="13"/>
            <w:shd w:val="clear" w:color="auto" w:fill="D9D9D9" w:themeFill="background1" w:themeFillShade="D9"/>
          </w:tcPr>
          <w:p w14:paraId="318C676F" w14:textId="77777777" w:rsidR="00C528FD" w:rsidRPr="00AA2803" w:rsidRDefault="00C528FD" w:rsidP="00C528FD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表格其他属性信息定义（包括PK-FK、IDX等）</w:t>
            </w:r>
          </w:p>
        </w:tc>
      </w:tr>
      <w:tr w:rsidR="00AA2803" w:rsidRPr="00AA2803" w14:paraId="25A9988C" w14:textId="77777777" w:rsidTr="00061181">
        <w:trPr>
          <w:trHeight w:val="231"/>
        </w:trPr>
        <w:tc>
          <w:tcPr>
            <w:tcW w:w="531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B5CA03E" w14:textId="77777777" w:rsidR="00C528FD" w:rsidRPr="00AA2803" w:rsidRDefault="00C528FD" w:rsidP="00C528FD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主键</w:t>
            </w:r>
          </w:p>
        </w:tc>
        <w:tc>
          <w:tcPr>
            <w:tcW w:w="3405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6B7C4B8E" w14:textId="77777777" w:rsidR="00C528FD" w:rsidRPr="00AA2803" w:rsidRDefault="00C528FD" w:rsidP="00C528FD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5811" w:type="dxa"/>
            <w:gridSpan w:val="7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1A6B690B" w14:textId="77777777" w:rsidR="00C528FD" w:rsidRPr="00AA2803" w:rsidRDefault="00C528FD" w:rsidP="00C528FD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包含列</w:t>
            </w:r>
          </w:p>
        </w:tc>
      </w:tr>
      <w:tr w:rsidR="00AA2803" w:rsidRPr="00AA2803" w14:paraId="77DEE2C3" w14:textId="77777777" w:rsidTr="00061181">
        <w:trPr>
          <w:trHeight w:val="231"/>
        </w:trPr>
        <w:tc>
          <w:tcPr>
            <w:tcW w:w="531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64E0C9F" w14:textId="77777777" w:rsidR="00C528FD" w:rsidRPr="00AA2803" w:rsidRDefault="00C528FD" w:rsidP="00C528FD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3405" w:type="dxa"/>
            <w:gridSpan w:val="4"/>
            <w:tcBorders>
              <w:left w:val="single" w:sz="4" w:space="0" w:color="auto"/>
            </w:tcBorders>
          </w:tcPr>
          <w:p w14:paraId="2B4720D5" w14:textId="77777777" w:rsidR="00C528FD" w:rsidRPr="00AA2803" w:rsidRDefault="00C528FD" w:rsidP="00C528F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PK_ITEM_RECEIPT</w:t>
            </w:r>
          </w:p>
        </w:tc>
        <w:tc>
          <w:tcPr>
            <w:tcW w:w="5811" w:type="dxa"/>
            <w:gridSpan w:val="7"/>
            <w:tcBorders>
              <w:left w:val="single" w:sz="4" w:space="0" w:color="auto"/>
            </w:tcBorders>
          </w:tcPr>
          <w:p w14:paraId="62C34299" w14:textId="77777777" w:rsidR="00C528FD" w:rsidRPr="00AA2803" w:rsidRDefault="00C528FD" w:rsidP="00C528F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IR</w:t>
            </w:r>
            <w:r w:rsidRPr="00AA2803">
              <w:rPr>
                <w:rFonts w:ascii="新宋体" w:eastAsia="新宋体" w:hAnsi="新宋体"/>
                <w:szCs w:val="22"/>
              </w:rPr>
              <w:t>_NO</w:t>
            </w:r>
          </w:p>
        </w:tc>
      </w:tr>
      <w:tr w:rsidR="00AA2803" w:rsidRPr="00AA2803" w14:paraId="648D67C3" w14:textId="77777777" w:rsidTr="00061181">
        <w:trPr>
          <w:trHeight w:val="231"/>
        </w:trPr>
        <w:tc>
          <w:tcPr>
            <w:tcW w:w="531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CAE445B" w14:textId="77777777" w:rsidR="00C528FD" w:rsidRPr="00AA2803" w:rsidRDefault="00C528FD" w:rsidP="00C528FD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外键</w:t>
            </w:r>
          </w:p>
        </w:tc>
        <w:tc>
          <w:tcPr>
            <w:tcW w:w="3405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04813818" w14:textId="77777777" w:rsidR="00C528FD" w:rsidRPr="00AA2803" w:rsidRDefault="00C528FD" w:rsidP="00C528FD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1556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6C51ACCF" w14:textId="77777777" w:rsidR="00C528FD" w:rsidRPr="00AA2803" w:rsidRDefault="00C528FD" w:rsidP="00C528FD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  <w:tc>
          <w:tcPr>
            <w:tcW w:w="2123" w:type="dxa"/>
            <w:gridSpan w:val="3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145F74F7" w14:textId="77777777" w:rsidR="00C528FD" w:rsidRPr="00AA2803" w:rsidRDefault="00C528FD" w:rsidP="00C528FD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参照表名</w:t>
            </w:r>
          </w:p>
        </w:tc>
        <w:tc>
          <w:tcPr>
            <w:tcW w:w="2132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2D16F3A2" w14:textId="77777777" w:rsidR="00C528FD" w:rsidRPr="00AA2803" w:rsidRDefault="00C528FD" w:rsidP="00C528FD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</w:tr>
      <w:tr w:rsidR="00AA2803" w:rsidRPr="00AA2803" w14:paraId="36322294" w14:textId="77777777" w:rsidTr="00061181">
        <w:trPr>
          <w:trHeight w:val="231"/>
        </w:trPr>
        <w:tc>
          <w:tcPr>
            <w:tcW w:w="531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FD2A2D8" w14:textId="77777777" w:rsidR="00C528FD" w:rsidRPr="00AA2803" w:rsidRDefault="00C528FD" w:rsidP="00C528FD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3405" w:type="dxa"/>
            <w:gridSpan w:val="4"/>
            <w:tcBorders>
              <w:left w:val="single" w:sz="4" w:space="0" w:color="auto"/>
            </w:tcBorders>
          </w:tcPr>
          <w:p w14:paraId="6EBE0DBC" w14:textId="77777777" w:rsidR="00C528FD" w:rsidRPr="00AA2803" w:rsidRDefault="00C528FD" w:rsidP="00C528F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56" w:type="dxa"/>
            <w:gridSpan w:val="2"/>
            <w:tcBorders>
              <w:left w:val="single" w:sz="4" w:space="0" w:color="auto"/>
            </w:tcBorders>
          </w:tcPr>
          <w:p w14:paraId="0C21DA43" w14:textId="77777777" w:rsidR="00C528FD" w:rsidRPr="00AA2803" w:rsidRDefault="00C528FD" w:rsidP="00C528F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123" w:type="dxa"/>
            <w:gridSpan w:val="3"/>
            <w:tcBorders>
              <w:left w:val="single" w:sz="4" w:space="0" w:color="auto"/>
            </w:tcBorders>
          </w:tcPr>
          <w:p w14:paraId="09BF04A6" w14:textId="77777777" w:rsidR="00C528FD" w:rsidRPr="00AA2803" w:rsidRDefault="00C528FD" w:rsidP="00C528F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132" w:type="dxa"/>
            <w:gridSpan w:val="2"/>
            <w:tcBorders>
              <w:left w:val="single" w:sz="4" w:space="0" w:color="auto"/>
            </w:tcBorders>
          </w:tcPr>
          <w:p w14:paraId="002212A6" w14:textId="77777777" w:rsidR="00C528FD" w:rsidRPr="00AA2803" w:rsidRDefault="00C528FD" w:rsidP="00C528F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705D481A" w14:textId="77777777" w:rsidTr="00061181">
        <w:trPr>
          <w:trHeight w:val="231"/>
        </w:trPr>
        <w:tc>
          <w:tcPr>
            <w:tcW w:w="531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C654B0E" w14:textId="77777777" w:rsidR="00C528FD" w:rsidRPr="00AA2803" w:rsidRDefault="00C528FD" w:rsidP="00C528FD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索引</w:t>
            </w:r>
          </w:p>
        </w:tc>
        <w:tc>
          <w:tcPr>
            <w:tcW w:w="3405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14FD1E4C" w14:textId="77777777" w:rsidR="00C528FD" w:rsidRPr="00AA2803" w:rsidRDefault="00C528FD" w:rsidP="00C528FD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2681" w:type="dxa"/>
            <w:gridSpan w:val="3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4D8004A7" w14:textId="77777777" w:rsidR="00C528FD" w:rsidRPr="00AA2803" w:rsidRDefault="00C528FD" w:rsidP="00C528FD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  <w:tc>
          <w:tcPr>
            <w:tcW w:w="3130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433F599A" w14:textId="77777777" w:rsidR="00C528FD" w:rsidRPr="00AA2803" w:rsidRDefault="00C528FD" w:rsidP="00C528FD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类型</w:t>
            </w:r>
          </w:p>
        </w:tc>
      </w:tr>
      <w:tr w:rsidR="00AA2803" w:rsidRPr="00AA2803" w14:paraId="660543A5" w14:textId="77777777" w:rsidTr="00061181">
        <w:trPr>
          <w:trHeight w:val="231"/>
        </w:trPr>
        <w:tc>
          <w:tcPr>
            <w:tcW w:w="531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5A40182" w14:textId="77777777" w:rsidR="00C528FD" w:rsidRPr="00AA2803" w:rsidRDefault="00C528FD" w:rsidP="00C528FD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3405" w:type="dxa"/>
            <w:gridSpan w:val="4"/>
            <w:tcBorders>
              <w:left w:val="single" w:sz="4" w:space="0" w:color="auto"/>
            </w:tcBorders>
          </w:tcPr>
          <w:p w14:paraId="3FDAC001" w14:textId="77777777" w:rsidR="00C528FD" w:rsidRPr="00AA2803" w:rsidRDefault="00C528FD" w:rsidP="00C528F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681" w:type="dxa"/>
            <w:gridSpan w:val="3"/>
            <w:tcBorders>
              <w:left w:val="single" w:sz="4" w:space="0" w:color="auto"/>
            </w:tcBorders>
          </w:tcPr>
          <w:p w14:paraId="4604AFCB" w14:textId="77777777" w:rsidR="00C528FD" w:rsidRPr="00AA2803" w:rsidRDefault="00C528FD" w:rsidP="00C528F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130" w:type="dxa"/>
            <w:gridSpan w:val="4"/>
            <w:tcBorders>
              <w:left w:val="single" w:sz="4" w:space="0" w:color="auto"/>
            </w:tcBorders>
          </w:tcPr>
          <w:p w14:paraId="3CD8D8E3" w14:textId="77777777" w:rsidR="00C528FD" w:rsidRPr="00AA2803" w:rsidRDefault="00C528FD" w:rsidP="00C528F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14C4D8A3" w14:textId="77777777" w:rsidTr="00061181">
        <w:tc>
          <w:tcPr>
            <w:tcW w:w="531" w:type="dxa"/>
            <w:gridSpan w:val="2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3010035" w14:textId="77777777" w:rsidR="00C528FD" w:rsidRPr="00AA2803" w:rsidRDefault="00C528FD" w:rsidP="00C528FD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约束</w:t>
            </w:r>
          </w:p>
        </w:tc>
        <w:tc>
          <w:tcPr>
            <w:tcW w:w="9216" w:type="dxa"/>
            <w:gridSpan w:val="11"/>
            <w:tcBorders>
              <w:left w:val="single" w:sz="4" w:space="0" w:color="auto"/>
            </w:tcBorders>
          </w:tcPr>
          <w:p w14:paraId="0871E758" w14:textId="77777777" w:rsidR="00C528FD" w:rsidRPr="00AA2803" w:rsidRDefault="00C528FD" w:rsidP="00C528F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58FA57D2" w14:textId="77777777" w:rsidTr="00061181">
        <w:trPr>
          <w:trHeight w:val="231"/>
        </w:trPr>
        <w:tc>
          <w:tcPr>
            <w:tcW w:w="531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EB7AB7F" w14:textId="77777777" w:rsidR="00C528FD" w:rsidRPr="00AA2803" w:rsidRDefault="00C528FD" w:rsidP="00C528FD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</w:t>
            </w: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473B0F83" w14:textId="77777777" w:rsidR="00C528FD" w:rsidRPr="00AA2803" w:rsidRDefault="00C528FD" w:rsidP="00C528FD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分区类型</w:t>
            </w:r>
          </w:p>
        </w:tc>
        <w:tc>
          <w:tcPr>
            <w:tcW w:w="1917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3FCEEF67" w14:textId="77777777" w:rsidR="00C528FD" w:rsidRPr="00AA2803" w:rsidRDefault="00C528FD" w:rsidP="00C528FD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分区字段</w:t>
            </w:r>
          </w:p>
        </w:tc>
        <w:tc>
          <w:tcPr>
            <w:tcW w:w="5811" w:type="dxa"/>
            <w:gridSpan w:val="7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00C321F5" w14:textId="77777777" w:rsidR="00C528FD" w:rsidRPr="00AA2803" w:rsidRDefault="00C528FD" w:rsidP="00C528FD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分区条件</w:t>
            </w:r>
          </w:p>
        </w:tc>
      </w:tr>
      <w:tr w:rsidR="00AA2803" w:rsidRPr="00AA2803" w14:paraId="0EE56575" w14:textId="77777777" w:rsidTr="00061181">
        <w:trPr>
          <w:trHeight w:val="231"/>
        </w:trPr>
        <w:tc>
          <w:tcPr>
            <w:tcW w:w="531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707E663" w14:textId="77777777" w:rsidR="00C528FD" w:rsidRPr="00AA2803" w:rsidRDefault="00C528FD" w:rsidP="00C528FD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</w:tcPr>
          <w:p w14:paraId="251E33C4" w14:textId="77777777" w:rsidR="00C528FD" w:rsidRPr="00AA2803" w:rsidRDefault="00C528FD" w:rsidP="00C528F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主分区</w:t>
            </w:r>
          </w:p>
        </w:tc>
        <w:tc>
          <w:tcPr>
            <w:tcW w:w="1917" w:type="dxa"/>
            <w:gridSpan w:val="2"/>
            <w:tcBorders>
              <w:left w:val="single" w:sz="4" w:space="0" w:color="auto"/>
            </w:tcBorders>
          </w:tcPr>
          <w:p w14:paraId="12B4AAD7" w14:textId="77777777" w:rsidR="00C528FD" w:rsidRPr="00AA2803" w:rsidRDefault="00C528FD" w:rsidP="00C528F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5811" w:type="dxa"/>
            <w:gridSpan w:val="7"/>
            <w:tcBorders>
              <w:left w:val="single" w:sz="4" w:space="0" w:color="auto"/>
            </w:tcBorders>
          </w:tcPr>
          <w:p w14:paraId="380ABC45" w14:textId="77777777" w:rsidR="00C528FD" w:rsidRPr="00AA2803" w:rsidRDefault="00C528FD" w:rsidP="00C528F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78332A11" w14:textId="77777777" w:rsidTr="00061181">
        <w:trPr>
          <w:trHeight w:val="231"/>
        </w:trPr>
        <w:tc>
          <w:tcPr>
            <w:tcW w:w="531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171EA6F" w14:textId="77777777" w:rsidR="00C528FD" w:rsidRPr="00AA2803" w:rsidRDefault="00C528FD" w:rsidP="00C528FD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</w:tcPr>
          <w:p w14:paraId="5A3B6F40" w14:textId="77777777" w:rsidR="00C528FD" w:rsidRPr="00AA2803" w:rsidRDefault="00C528FD" w:rsidP="00C528F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子分区</w:t>
            </w:r>
          </w:p>
        </w:tc>
        <w:tc>
          <w:tcPr>
            <w:tcW w:w="1917" w:type="dxa"/>
            <w:gridSpan w:val="2"/>
            <w:tcBorders>
              <w:left w:val="single" w:sz="4" w:space="0" w:color="auto"/>
            </w:tcBorders>
          </w:tcPr>
          <w:p w14:paraId="3527DCAB" w14:textId="77777777" w:rsidR="00C528FD" w:rsidRPr="00AA2803" w:rsidRDefault="00C528FD" w:rsidP="00C528F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5811" w:type="dxa"/>
            <w:gridSpan w:val="7"/>
            <w:tcBorders>
              <w:left w:val="single" w:sz="4" w:space="0" w:color="auto"/>
            </w:tcBorders>
          </w:tcPr>
          <w:p w14:paraId="55494D9C" w14:textId="77777777" w:rsidR="00C528FD" w:rsidRPr="00AA2803" w:rsidRDefault="00C528FD" w:rsidP="00C528F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</w:tbl>
    <w:p w14:paraId="5DE1CA8E" w14:textId="77777777" w:rsidR="00C528FD" w:rsidRPr="00AA2803" w:rsidRDefault="00C528FD" w:rsidP="00C528FD"/>
    <w:p w14:paraId="3A249782" w14:textId="77777777" w:rsidR="00C528FD" w:rsidRPr="00AA2803" w:rsidRDefault="00C528FD" w:rsidP="00C528FD">
      <w:pPr>
        <w:pStyle w:val="4"/>
      </w:pPr>
      <w:bookmarkStart w:id="129" w:name="_Toc435450886"/>
      <w:r w:rsidRPr="00AA2803">
        <w:rPr>
          <w:rFonts w:hint="eastAsia"/>
        </w:rPr>
        <w:t>物品入库</w:t>
      </w:r>
      <w:r w:rsidR="00E779BA" w:rsidRPr="00AA2803">
        <w:rPr>
          <w:rFonts w:hint="eastAsia"/>
        </w:rPr>
        <w:t>明细</w:t>
      </w:r>
      <w:r w:rsidRPr="00AA2803">
        <w:rPr>
          <w:rFonts w:hint="eastAsia"/>
        </w:rPr>
        <w:t>（</w:t>
      </w:r>
      <w:r w:rsidRPr="00AA2803">
        <w:rPr>
          <w:rFonts w:hint="eastAsia"/>
        </w:rPr>
        <w:t>ITEM_</w:t>
      </w:r>
      <w:r w:rsidRPr="00AA2803">
        <w:t>RECEIPT_DETAIL</w:t>
      </w:r>
      <w:r w:rsidRPr="00AA2803">
        <w:rPr>
          <w:rFonts w:hint="eastAsia"/>
        </w:rPr>
        <w:t>）</w:t>
      </w:r>
      <w:bookmarkEnd w:id="129"/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90"/>
        <w:gridCol w:w="141"/>
        <w:gridCol w:w="698"/>
        <w:gridCol w:w="790"/>
        <w:gridCol w:w="1208"/>
        <w:gridCol w:w="709"/>
        <w:gridCol w:w="425"/>
        <w:gridCol w:w="1131"/>
        <w:gridCol w:w="1125"/>
        <w:gridCol w:w="853"/>
        <w:gridCol w:w="145"/>
        <w:gridCol w:w="564"/>
        <w:gridCol w:w="1568"/>
      </w:tblGrid>
      <w:tr w:rsidR="00AA2803" w:rsidRPr="00AA2803" w14:paraId="4DD1B7D7" w14:textId="77777777" w:rsidTr="00061181">
        <w:tc>
          <w:tcPr>
            <w:tcW w:w="1229" w:type="dxa"/>
            <w:gridSpan w:val="3"/>
            <w:shd w:val="clear" w:color="auto" w:fill="C0C0C0"/>
          </w:tcPr>
          <w:p w14:paraId="28D51B9D" w14:textId="77777777" w:rsidR="00C528FD" w:rsidRPr="00AA2803" w:rsidRDefault="00C528FD" w:rsidP="00061181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汉字注解</w:t>
            </w:r>
          </w:p>
        </w:tc>
        <w:tc>
          <w:tcPr>
            <w:tcW w:w="3132" w:type="dxa"/>
            <w:gridSpan w:val="4"/>
            <w:shd w:val="clear" w:color="auto" w:fill="auto"/>
          </w:tcPr>
          <w:p w14:paraId="12911128" w14:textId="77777777" w:rsidR="00C528FD" w:rsidRPr="00AA2803" w:rsidRDefault="00C528FD" w:rsidP="00061181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物品</w:t>
            </w:r>
            <w:r w:rsidR="00E779BA"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入库明细</w:t>
            </w:r>
          </w:p>
        </w:tc>
        <w:tc>
          <w:tcPr>
            <w:tcW w:w="1131" w:type="dxa"/>
            <w:shd w:val="clear" w:color="auto" w:fill="C0C0C0"/>
          </w:tcPr>
          <w:p w14:paraId="624BEB12" w14:textId="77777777" w:rsidR="00C528FD" w:rsidRPr="00AA2803" w:rsidRDefault="00C528FD" w:rsidP="00061181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表名</w:t>
            </w:r>
          </w:p>
        </w:tc>
        <w:tc>
          <w:tcPr>
            <w:tcW w:w="4255" w:type="dxa"/>
            <w:gridSpan w:val="5"/>
            <w:shd w:val="clear" w:color="auto" w:fill="auto"/>
          </w:tcPr>
          <w:p w14:paraId="1585EC94" w14:textId="77777777" w:rsidR="00C528FD" w:rsidRPr="00AA2803" w:rsidRDefault="00C528FD" w:rsidP="00061181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/>
                <w:b/>
                <w:sz w:val="24"/>
                <w:szCs w:val="22"/>
              </w:rPr>
              <w:t>ITEM_RECEIPT_DETAIL</w:t>
            </w:r>
          </w:p>
        </w:tc>
      </w:tr>
      <w:tr w:rsidR="00AA2803" w:rsidRPr="00AA2803" w14:paraId="49A88841" w14:textId="77777777" w:rsidTr="00061181"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horzCross" w:color="auto" w:fill="C0C0C0"/>
          </w:tcPr>
          <w:p w14:paraId="0186974A" w14:textId="77777777" w:rsidR="00C528FD" w:rsidRPr="00AA2803" w:rsidRDefault="00C528FD" w:rsidP="00061181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</w:p>
        </w:tc>
        <w:tc>
          <w:tcPr>
            <w:tcW w:w="2837" w:type="dxa"/>
            <w:gridSpan w:val="4"/>
            <w:tcBorders>
              <w:left w:val="single" w:sz="4" w:space="0" w:color="auto"/>
            </w:tcBorders>
            <w:shd w:val="clear" w:color="auto" w:fill="C0C0C0"/>
          </w:tcPr>
          <w:p w14:paraId="23669FBE" w14:textId="77777777" w:rsidR="00C528FD" w:rsidRPr="00AA2803" w:rsidRDefault="00C528FD" w:rsidP="00061181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字段名称</w:t>
            </w:r>
          </w:p>
        </w:tc>
        <w:tc>
          <w:tcPr>
            <w:tcW w:w="2265" w:type="dxa"/>
            <w:gridSpan w:val="3"/>
            <w:shd w:val="clear" w:color="auto" w:fill="C0C0C0"/>
          </w:tcPr>
          <w:p w14:paraId="330AF5CC" w14:textId="77777777" w:rsidR="00C528FD" w:rsidRPr="00AA2803" w:rsidRDefault="00C528FD" w:rsidP="00061181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字段命名</w:t>
            </w:r>
          </w:p>
        </w:tc>
        <w:tc>
          <w:tcPr>
            <w:tcW w:w="1978" w:type="dxa"/>
            <w:gridSpan w:val="2"/>
            <w:shd w:val="clear" w:color="auto" w:fill="C0C0C0"/>
          </w:tcPr>
          <w:p w14:paraId="468453CF" w14:textId="77777777" w:rsidR="00C528FD" w:rsidRPr="00AA2803" w:rsidRDefault="00C528FD" w:rsidP="00061181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类型</w:t>
            </w:r>
          </w:p>
        </w:tc>
        <w:tc>
          <w:tcPr>
            <w:tcW w:w="709" w:type="dxa"/>
            <w:gridSpan w:val="2"/>
            <w:shd w:val="clear" w:color="auto" w:fill="C0C0C0"/>
          </w:tcPr>
          <w:p w14:paraId="5D901356" w14:textId="77777777" w:rsidR="00C528FD" w:rsidRPr="00AA2803" w:rsidRDefault="00C528FD" w:rsidP="00061181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非空</w:t>
            </w:r>
          </w:p>
        </w:tc>
        <w:tc>
          <w:tcPr>
            <w:tcW w:w="1568" w:type="dxa"/>
            <w:shd w:val="clear" w:color="auto" w:fill="C0C0C0"/>
          </w:tcPr>
          <w:p w14:paraId="7B42B862" w14:textId="77777777" w:rsidR="00C528FD" w:rsidRPr="00AA2803" w:rsidRDefault="00C528FD" w:rsidP="00061181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默认</w:t>
            </w:r>
          </w:p>
        </w:tc>
      </w:tr>
      <w:tr w:rsidR="00AA2803" w:rsidRPr="00AA2803" w14:paraId="092190DF" w14:textId="77777777" w:rsidTr="00061181">
        <w:tc>
          <w:tcPr>
            <w:tcW w:w="390" w:type="dxa"/>
            <w:tcBorders>
              <w:top w:val="single" w:sz="4" w:space="0" w:color="auto"/>
            </w:tcBorders>
          </w:tcPr>
          <w:p w14:paraId="617FFACE" w14:textId="77777777" w:rsidR="00C528FD" w:rsidRPr="00AA2803" w:rsidRDefault="00C528FD" w:rsidP="006164CE">
            <w:pPr>
              <w:pStyle w:val="af"/>
              <w:numPr>
                <w:ilvl w:val="0"/>
                <w:numId w:val="66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837" w:type="dxa"/>
            <w:gridSpan w:val="4"/>
          </w:tcPr>
          <w:p w14:paraId="05C59ED6" w14:textId="77777777" w:rsidR="00C528FD" w:rsidRPr="00AA2803" w:rsidRDefault="00C528FD" w:rsidP="0006118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入库单编号（IR12345678）</w:t>
            </w:r>
          </w:p>
        </w:tc>
        <w:tc>
          <w:tcPr>
            <w:tcW w:w="2265" w:type="dxa"/>
            <w:gridSpan w:val="3"/>
          </w:tcPr>
          <w:p w14:paraId="096B1DBC" w14:textId="77777777" w:rsidR="00C528FD" w:rsidRPr="00AA2803" w:rsidRDefault="00C528FD" w:rsidP="0006118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IR</w:t>
            </w:r>
            <w:r w:rsidRPr="00AA2803">
              <w:rPr>
                <w:rFonts w:ascii="新宋体" w:eastAsia="新宋体" w:hAnsi="新宋体"/>
                <w:szCs w:val="22"/>
              </w:rPr>
              <w:t>_NO</w:t>
            </w:r>
          </w:p>
        </w:tc>
        <w:tc>
          <w:tcPr>
            <w:tcW w:w="1978" w:type="dxa"/>
            <w:gridSpan w:val="2"/>
          </w:tcPr>
          <w:p w14:paraId="6D606C4B" w14:textId="77777777" w:rsidR="00C528FD" w:rsidRPr="00AA2803" w:rsidRDefault="00C528FD" w:rsidP="0006118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CHAR(10)</w:t>
            </w:r>
          </w:p>
        </w:tc>
        <w:tc>
          <w:tcPr>
            <w:tcW w:w="709" w:type="dxa"/>
            <w:gridSpan w:val="2"/>
          </w:tcPr>
          <w:p w14:paraId="27275F86" w14:textId="77777777" w:rsidR="00C528FD" w:rsidRPr="00AA2803" w:rsidRDefault="00C528FD" w:rsidP="0006118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2C886F46" w14:textId="77777777" w:rsidR="00C528FD" w:rsidRPr="00AA2803" w:rsidRDefault="00C528FD" w:rsidP="0006118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38361EE4" w14:textId="77777777" w:rsidTr="00061181">
        <w:tc>
          <w:tcPr>
            <w:tcW w:w="390" w:type="dxa"/>
            <w:tcBorders>
              <w:top w:val="single" w:sz="4" w:space="0" w:color="auto"/>
            </w:tcBorders>
          </w:tcPr>
          <w:p w14:paraId="5DDF8418" w14:textId="77777777" w:rsidR="00AC3A03" w:rsidRPr="00AA2803" w:rsidRDefault="00AC3A03" w:rsidP="006164CE">
            <w:pPr>
              <w:pStyle w:val="af"/>
              <w:numPr>
                <w:ilvl w:val="0"/>
                <w:numId w:val="66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837" w:type="dxa"/>
            <w:gridSpan w:val="4"/>
          </w:tcPr>
          <w:p w14:paraId="62DB7EFC" w14:textId="77777777" w:rsidR="00AC3A03" w:rsidRPr="00AA2803" w:rsidRDefault="00AC3A03" w:rsidP="00AC3A0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物品编码（IT</w:t>
            </w:r>
            <w:r w:rsidRPr="00AA2803">
              <w:rPr>
                <w:rFonts w:ascii="新宋体" w:eastAsia="新宋体" w:hAnsi="新宋体"/>
                <w:szCs w:val="22"/>
              </w:rPr>
              <w:t>123456</w:t>
            </w:r>
            <w:r w:rsidRPr="00AA2803">
              <w:rPr>
                <w:rFonts w:ascii="新宋体" w:eastAsia="新宋体" w:hAnsi="新宋体" w:hint="eastAsia"/>
                <w:szCs w:val="22"/>
              </w:rPr>
              <w:t>）</w:t>
            </w:r>
          </w:p>
        </w:tc>
        <w:tc>
          <w:tcPr>
            <w:tcW w:w="2265" w:type="dxa"/>
            <w:gridSpan w:val="3"/>
          </w:tcPr>
          <w:p w14:paraId="19A36377" w14:textId="77777777" w:rsidR="00AC3A03" w:rsidRPr="00AA2803" w:rsidRDefault="00AC3A03" w:rsidP="00AC3A0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ITEM_CODE</w:t>
            </w:r>
          </w:p>
        </w:tc>
        <w:tc>
          <w:tcPr>
            <w:tcW w:w="1978" w:type="dxa"/>
            <w:gridSpan w:val="2"/>
          </w:tcPr>
          <w:p w14:paraId="2C2B7E82" w14:textId="77777777" w:rsidR="00AC3A03" w:rsidRPr="00AA2803" w:rsidRDefault="00AC3A03" w:rsidP="00AC3A0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CHAR</w:t>
            </w:r>
            <w:r w:rsidRPr="00AA2803">
              <w:rPr>
                <w:rFonts w:ascii="新宋体" w:eastAsia="新宋体" w:hAnsi="新宋体"/>
                <w:szCs w:val="22"/>
              </w:rPr>
              <w:t>(8)</w:t>
            </w:r>
          </w:p>
        </w:tc>
        <w:tc>
          <w:tcPr>
            <w:tcW w:w="709" w:type="dxa"/>
            <w:gridSpan w:val="2"/>
          </w:tcPr>
          <w:p w14:paraId="1BA1167F" w14:textId="77777777" w:rsidR="00AC3A03" w:rsidRPr="00AA2803" w:rsidRDefault="00AC3A03" w:rsidP="00AC3A0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68" w:type="dxa"/>
          </w:tcPr>
          <w:p w14:paraId="0DE8D4BD" w14:textId="77777777" w:rsidR="00AC3A03" w:rsidRPr="00AA2803" w:rsidRDefault="00AC3A03" w:rsidP="00AC3A0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0B423B2F" w14:textId="77777777" w:rsidTr="00061181">
        <w:tc>
          <w:tcPr>
            <w:tcW w:w="390" w:type="dxa"/>
            <w:tcBorders>
              <w:top w:val="single" w:sz="4" w:space="0" w:color="auto"/>
            </w:tcBorders>
          </w:tcPr>
          <w:p w14:paraId="0F4BEE91" w14:textId="77777777" w:rsidR="00AC3A03" w:rsidRPr="00AA2803" w:rsidRDefault="00AC3A03" w:rsidP="006164CE">
            <w:pPr>
              <w:pStyle w:val="af"/>
              <w:numPr>
                <w:ilvl w:val="0"/>
                <w:numId w:val="66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837" w:type="dxa"/>
            <w:gridSpan w:val="4"/>
          </w:tcPr>
          <w:p w14:paraId="6F0BED11" w14:textId="29711C5E" w:rsidR="00AC3A03" w:rsidRPr="00AA2803" w:rsidRDefault="00AC3A03" w:rsidP="00AC3A0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数量</w:t>
            </w:r>
          </w:p>
        </w:tc>
        <w:tc>
          <w:tcPr>
            <w:tcW w:w="2265" w:type="dxa"/>
            <w:gridSpan w:val="3"/>
          </w:tcPr>
          <w:p w14:paraId="37928E73" w14:textId="77777777" w:rsidR="00AC3A03" w:rsidRPr="00AA2803" w:rsidRDefault="00AC3A03" w:rsidP="00AC3A0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QUANTITY</w:t>
            </w:r>
          </w:p>
        </w:tc>
        <w:tc>
          <w:tcPr>
            <w:tcW w:w="1978" w:type="dxa"/>
            <w:gridSpan w:val="2"/>
          </w:tcPr>
          <w:p w14:paraId="0C6FB390" w14:textId="77777777" w:rsidR="00AC3A03" w:rsidRPr="00AA2803" w:rsidRDefault="00AC3A03" w:rsidP="00AC3A0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NUMBER(</w:t>
            </w:r>
            <w:r w:rsidRPr="00AA2803">
              <w:rPr>
                <w:rFonts w:ascii="新宋体" w:eastAsia="新宋体" w:hAnsi="新宋体"/>
                <w:szCs w:val="22"/>
              </w:rPr>
              <w:t>10</w:t>
            </w:r>
            <w:r w:rsidRPr="00AA2803">
              <w:rPr>
                <w:rFonts w:ascii="新宋体" w:eastAsia="新宋体" w:hAnsi="新宋体" w:hint="eastAsia"/>
                <w:szCs w:val="22"/>
              </w:rPr>
              <w:t>)</w:t>
            </w:r>
          </w:p>
        </w:tc>
        <w:tc>
          <w:tcPr>
            <w:tcW w:w="709" w:type="dxa"/>
            <w:gridSpan w:val="2"/>
          </w:tcPr>
          <w:p w14:paraId="3448505D" w14:textId="77777777" w:rsidR="00AC3A03" w:rsidRPr="00AA2803" w:rsidRDefault="00AC3A03" w:rsidP="00AC3A0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68" w:type="dxa"/>
          </w:tcPr>
          <w:p w14:paraId="553FCA56" w14:textId="77777777" w:rsidR="00AC3A03" w:rsidRPr="00AA2803" w:rsidRDefault="00AC3A03" w:rsidP="00AC3A0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2081925D" w14:textId="77777777" w:rsidTr="00061181">
        <w:tc>
          <w:tcPr>
            <w:tcW w:w="9747" w:type="dxa"/>
            <w:gridSpan w:val="13"/>
            <w:shd w:val="clear" w:color="auto" w:fill="D9D9D9" w:themeFill="background1" w:themeFillShade="D9"/>
          </w:tcPr>
          <w:p w14:paraId="06E529CF" w14:textId="77777777" w:rsidR="00AC3A03" w:rsidRPr="00AA2803" w:rsidRDefault="00AC3A03" w:rsidP="00AC3A03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表格其他属性信息定义（包括PK-FK、IDX等）</w:t>
            </w:r>
          </w:p>
        </w:tc>
      </w:tr>
      <w:tr w:rsidR="00AA2803" w:rsidRPr="00AA2803" w14:paraId="2BD79B38" w14:textId="77777777" w:rsidTr="00061181">
        <w:trPr>
          <w:trHeight w:val="231"/>
        </w:trPr>
        <w:tc>
          <w:tcPr>
            <w:tcW w:w="531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5D8BB0D" w14:textId="77777777" w:rsidR="00AC3A03" w:rsidRPr="00AA2803" w:rsidRDefault="00AC3A03" w:rsidP="00AC3A0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主键</w:t>
            </w:r>
          </w:p>
        </w:tc>
        <w:tc>
          <w:tcPr>
            <w:tcW w:w="3405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068C9D38" w14:textId="77777777" w:rsidR="00AC3A03" w:rsidRPr="00AA2803" w:rsidRDefault="00AC3A03" w:rsidP="00AC3A0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5811" w:type="dxa"/>
            <w:gridSpan w:val="7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5B78295C" w14:textId="77777777" w:rsidR="00AC3A03" w:rsidRPr="00AA2803" w:rsidRDefault="00AC3A03" w:rsidP="00AC3A0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包含列</w:t>
            </w:r>
          </w:p>
        </w:tc>
      </w:tr>
      <w:tr w:rsidR="00AA2803" w:rsidRPr="00AA2803" w14:paraId="21F25AC1" w14:textId="77777777" w:rsidTr="00061181">
        <w:trPr>
          <w:trHeight w:val="231"/>
        </w:trPr>
        <w:tc>
          <w:tcPr>
            <w:tcW w:w="531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96A834C" w14:textId="77777777" w:rsidR="00AC3A03" w:rsidRPr="00AA2803" w:rsidRDefault="00AC3A03" w:rsidP="00AC3A0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3405" w:type="dxa"/>
            <w:gridSpan w:val="4"/>
            <w:tcBorders>
              <w:left w:val="single" w:sz="4" w:space="0" w:color="auto"/>
            </w:tcBorders>
          </w:tcPr>
          <w:p w14:paraId="563BA6D1" w14:textId="77777777" w:rsidR="00AC3A03" w:rsidRPr="00AA2803" w:rsidRDefault="00AC3A03" w:rsidP="00AC3A0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PK_ITEM_RECEIPT_DETAIL</w:t>
            </w:r>
          </w:p>
        </w:tc>
        <w:tc>
          <w:tcPr>
            <w:tcW w:w="5811" w:type="dxa"/>
            <w:gridSpan w:val="7"/>
            <w:tcBorders>
              <w:left w:val="single" w:sz="4" w:space="0" w:color="auto"/>
            </w:tcBorders>
          </w:tcPr>
          <w:p w14:paraId="497B8035" w14:textId="4AC15595" w:rsidR="00AC3A03" w:rsidRPr="00AA2803" w:rsidRDefault="00AC019F" w:rsidP="00AC3A0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C019F">
              <w:rPr>
                <w:rFonts w:ascii="新宋体" w:eastAsia="新宋体" w:hAnsi="新宋体"/>
                <w:szCs w:val="22"/>
              </w:rPr>
              <w:t>IR_NO,ITEM_CODE</w:t>
            </w:r>
          </w:p>
        </w:tc>
      </w:tr>
      <w:tr w:rsidR="00AA2803" w:rsidRPr="00AA2803" w14:paraId="78E8C97B" w14:textId="77777777" w:rsidTr="00061181">
        <w:trPr>
          <w:trHeight w:val="231"/>
        </w:trPr>
        <w:tc>
          <w:tcPr>
            <w:tcW w:w="531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9906E5C" w14:textId="77777777" w:rsidR="00AC3A03" w:rsidRPr="00AA2803" w:rsidRDefault="00AC3A03" w:rsidP="00AC3A0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外键</w:t>
            </w:r>
          </w:p>
        </w:tc>
        <w:tc>
          <w:tcPr>
            <w:tcW w:w="3405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64E6ADDD" w14:textId="77777777" w:rsidR="00AC3A03" w:rsidRPr="00AA2803" w:rsidRDefault="00AC3A03" w:rsidP="00AC3A0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1556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00A8ED74" w14:textId="77777777" w:rsidR="00AC3A03" w:rsidRPr="00AA2803" w:rsidRDefault="00AC3A03" w:rsidP="00AC3A0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  <w:tc>
          <w:tcPr>
            <w:tcW w:w="2123" w:type="dxa"/>
            <w:gridSpan w:val="3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6BAA1969" w14:textId="77777777" w:rsidR="00AC3A03" w:rsidRPr="00AA2803" w:rsidRDefault="00AC3A03" w:rsidP="00AC3A0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参照表名</w:t>
            </w:r>
          </w:p>
        </w:tc>
        <w:tc>
          <w:tcPr>
            <w:tcW w:w="2132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779DB9AB" w14:textId="77777777" w:rsidR="00AC3A03" w:rsidRPr="00AA2803" w:rsidRDefault="00AC3A03" w:rsidP="00AC3A0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</w:tr>
      <w:tr w:rsidR="00AA2803" w:rsidRPr="00AA2803" w14:paraId="783ACF5E" w14:textId="77777777" w:rsidTr="00061181">
        <w:trPr>
          <w:trHeight w:val="231"/>
        </w:trPr>
        <w:tc>
          <w:tcPr>
            <w:tcW w:w="531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5867756" w14:textId="77777777" w:rsidR="00AC3A03" w:rsidRPr="00AA2803" w:rsidRDefault="00AC3A03" w:rsidP="00AC3A0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3405" w:type="dxa"/>
            <w:gridSpan w:val="4"/>
            <w:tcBorders>
              <w:left w:val="single" w:sz="4" w:space="0" w:color="auto"/>
            </w:tcBorders>
          </w:tcPr>
          <w:p w14:paraId="629CD743" w14:textId="77777777" w:rsidR="00AC3A03" w:rsidRPr="00AA2803" w:rsidRDefault="00AC3A03" w:rsidP="00AC3A0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56" w:type="dxa"/>
            <w:gridSpan w:val="2"/>
            <w:tcBorders>
              <w:left w:val="single" w:sz="4" w:space="0" w:color="auto"/>
            </w:tcBorders>
          </w:tcPr>
          <w:p w14:paraId="35FB07F2" w14:textId="77777777" w:rsidR="00AC3A03" w:rsidRPr="00AA2803" w:rsidRDefault="00AC3A03" w:rsidP="00AC3A0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123" w:type="dxa"/>
            <w:gridSpan w:val="3"/>
            <w:tcBorders>
              <w:left w:val="single" w:sz="4" w:space="0" w:color="auto"/>
            </w:tcBorders>
          </w:tcPr>
          <w:p w14:paraId="7A6CAA40" w14:textId="77777777" w:rsidR="00AC3A03" w:rsidRPr="00AA2803" w:rsidRDefault="00AC3A03" w:rsidP="00AC3A0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132" w:type="dxa"/>
            <w:gridSpan w:val="2"/>
            <w:tcBorders>
              <w:left w:val="single" w:sz="4" w:space="0" w:color="auto"/>
            </w:tcBorders>
          </w:tcPr>
          <w:p w14:paraId="35CC4333" w14:textId="77777777" w:rsidR="00AC3A03" w:rsidRPr="00AA2803" w:rsidRDefault="00AC3A03" w:rsidP="00AC3A0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2E7EB537" w14:textId="77777777" w:rsidTr="00061181">
        <w:trPr>
          <w:trHeight w:val="231"/>
        </w:trPr>
        <w:tc>
          <w:tcPr>
            <w:tcW w:w="531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332532C" w14:textId="77777777" w:rsidR="00AC3A03" w:rsidRPr="00AA2803" w:rsidRDefault="00AC3A03" w:rsidP="00AC3A0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索引</w:t>
            </w:r>
          </w:p>
        </w:tc>
        <w:tc>
          <w:tcPr>
            <w:tcW w:w="3405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3CAD6293" w14:textId="77777777" w:rsidR="00AC3A03" w:rsidRPr="00AA2803" w:rsidRDefault="00AC3A03" w:rsidP="00AC3A0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2681" w:type="dxa"/>
            <w:gridSpan w:val="3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62AB85F5" w14:textId="77777777" w:rsidR="00AC3A03" w:rsidRPr="00AA2803" w:rsidRDefault="00AC3A03" w:rsidP="00AC3A0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  <w:tc>
          <w:tcPr>
            <w:tcW w:w="3130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693EEFB4" w14:textId="77777777" w:rsidR="00AC3A03" w:rsidRPr="00AA2803" w:rsidRDefault="00AC3A03" w:rsidP="00AC3A0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类型</w:t>
            </w:r>
          </w:p>
        </w:tc>
      </w:tr>
      <w:tr w:rsidR="00AA2803" w:rsidRPr="00AA2803" w14:paraId="71AD72E9" w14:textId="77777777" w:rsidTr="00061181">
        <w:trPr>
          <w:trHeight w:val="231"/>
        </w:trPr>
        <w:tc>
          <w:tcPr>
            <w:tcW w:w="531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DFADD3D" w14:textId="77777777" w:rsidR="00AC3A03" w:rsidRPr="00AA2803" w:rsidRDefault="00AC3A03" w:rsidP="00AC3A0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3405" w:type="dxa"/>
            <w:gridSpan w:val="4"/>
            <w:tcBorders>
              <w:left w:val="single" w:sz="4" w:space="0" w:color="auto"/>
            </w:tcBorders>
          </w:tcPr>
          <w:p w14:paraId="2C065A55" w14:textId="77777777" w:rsidR="00AC3A03" w:rsidRPr="00AA2803" w:rsidRDefault="00AC3A03" w:rsidP="00AC3A0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681" w:type="dxa"/>
            <w:gridSpan w:val="3"/>
            <w:tcBorders>
              <w:left w:val="single" w:sz="4" w:space="0" w:color="auto"/>
            </w:tcBorders>
          </w:tcPr>
          <w:p w14:paraId="0AC43B4F" w14:textId="77777777" w:rsidR="00AC3A03" w:rsidRPr="00AA2803" w:rsidRDefault="00AC3A03" w:rsidP="00AC3A0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130" w:type="dxa"/>
            <w:gridSpan w:val="4"/>
            <w:tcBorders>
              <w:left w:val="single" w:sz="4" w:space="0" w:color="auto"/>
            </w:tcBorders>
          </w:tcPr>
          <w:p w14:paraId="252403AB" w14:textId="77777777" w:rsidR="00AC3A03" w:rsidRPr="00AA2803" w:rsidRDefault="00AC3A03" w:rsidP="00AC3A0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000C7EF8" w14:textId="77777777" w:rsidTr="00061181">
        <w:tc>
          <w:tcPr>
            <w:tcW w:w="531" w:type="dxa"/>
            <w:gridSpan w:val="2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61E52E7" w14:textId="77777777" w:rsidR="00AC3A03" w:rsidRPr="00AA2803" w:rsidRDefault="00AC3A03" w:rsidP="00AC3A0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约束</w:t>
            </w:r>
          </w:p>
        </w:tc>
        <w:tc>
          <w:tcPr>
            <w:tcW w:w="9216" w:type="dxa"/>
            <w:gridSpan w:val="11"/>
            <w:tcBorders>
              <w:left w:val="single" w:sz="4" w:space="0" w:color="auto"/>
            </w:tcBorders>
          </w:tcPr>
          <w:p w14:paraId="745F1DF0" w14:textId="77777777" w:rsidR="00AC3A03" w:rsidRPr="00AA2803" w:rsidRDefault="00AC3A03" w:rsidP="00AC3A0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2235663F" w14:textId="77777777" w:rsidTr="00061181">
        <w:trPr>
          <w:trHeight w:val="231"/>
        </w:trPr>
        <w:tc>
          <w:tcPr>
            <w:tcW w:w="531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A6FB074" w14:textId="77777777" w:rsidR="00AC3A03" w:rsidRPr="00AA2803" w:rsidRDefault="00AC3A03" w:rsidP="00AC3A0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</w:t>
            </w: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29D15378" w14:textId="77777777" w:rsidR="00AC3A03" w:rsidRPr="00AA2803" w:rsidRDefault="00AC3A03" w:rsidP="00AC3A0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分区类型</w:t>
            </w:r>
          </w:p>
        </w:tc>
        <w:tc>
          <w:tcPr>
            <w:tcW w:w="1917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5E7BF77C" w14:textId="77777777" w:rsidR="00AC3A03" w:rsidRPr="00AA2803" w:rsidRDefault="00AC3A03" w:rsidP="00AC3A0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分区字段</w:t>
            </w:r>
          </w:p>
        </w:tc>
        <w:tc>
          <w:tcPr>
            <w:tcW w:w="5811" w:type="dxa"/>
            <w:gridSpan w:val="7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54D24888" w14:textId="77777777" w:rsidR="00AC3A03" w:rsidRPr="00AA2803" w:rsidRDefault="00AC3A03" w:rsidP="00AC3A0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分区条件</w:t>
            </w:r>
          </w:p>
        </w:tc>
      </w:tr>
      <w:tr w:rsidR="00AA2803" w:rsidRPr="00AA2803" w14:paraId="6FBDF879" w14:textId="77777777" w:rsidTr="00061181">
        <w:trPr>
          <w:trHeight w:val="231"/>
        </w:trPr>
        <w:tc>
          <w:tcPr>
            <w:tcW w:w="531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5A03462" w14:textId="77777777" w:rsidR="00AC3A03" w:rsidRPr="00AA2803" w:rsidRDefault="00AC3A03" w:rsidP="00AC3A03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</w:tcPr>
          <w:p w14:paraId="1E0687F8" w14:textId="77777777" w:rsidR="00AC3A03" w:rsidRPr="00AA2803" w:rsidRDefault="00AC3A03" w:rsidP="00AC3A0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主分区</w:t>
            </w:r>
          </w:p>
        </w:tc>
        <w:tc>
          <w:tcPr>
            <w:tcW w:w="1917" w:type="dxa"/>
            <w:gridSpan w:val="2"/>
            <w:tcBorders>
              <w:left w:val="single" w:sz="4" w:space="0" w:color="auto"/>
            </w:tcBorders>
          </w:tcPr>
          <w:p w14:paraId="7B9AEC03" w14:textId="77777777" w:rsidR="00AC3A03" w:rsidRPr="00AA2803" w:rsidRDefault="00AC3A03" w:rsidP="00AC3A0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5811" w:type="dxa"/>
            <w:gridSpan w:val="7"/>
            <w:tcBorders>
              <w:left w:val="single" w:sz="4" w:space="0" w:color="auto"/>
            </w:tcBorders>
          </w:tcPr>
          <w:p w14:paraId="015D34C4" w14:textId="77777777" w:rsidR="00AC3A03" w:rsidRPr="00AA2803" w:rsidRDefault="00AC3A03" w:rsidP="00AC3A0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6F23A112" w14:textId="77777777" w:rsidTr="00061181">
        <w:trPr>
          <w:trHeight w:val="231"/>
        </w:trPr>
        <w:tc>
          <w:tcPr>
            <w:tcW w:w="531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5F23FC7" w14:textId="77777777" w:rsidR="00AC3A03" w:rsidRPr="00AA2803" w:rsidRDefault="00AC3A03" w:rsidP="00AC3A03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</w:tcPr>
          <w:p w14:paraId="1985AA69" w14:textId="77777777" w:rsidR="00AC3A03" w:rsidRPr="00AA2803" w:rsidRDefault="00AC3A03" w:rsidP="00AC3A0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子分区</w:t>
            </w:r>
          </w:p>
        </w:tc>
        <w:tc>
          <w:tcPr>
            <w:tcW w:w="1917" w:type="dxa"/>
            <w:gridSpan w:val="2"/>
            <w:tcBorders>
              <w:left w:val="single" w:sz="4" w:space="0" w:color="auto"/>
            </w:tcBorders>
          </w:tcPr>
          <w:p w14:paraId="37E72DF3" w14:textId="77777777" w:rsidR="00AC3A03" w:rsidRPr="00AA2803" w:rsidRDefault="00AC3A03" w:rsidP="00AC3A0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5811" w:type="dxa"/>
            <w:gridSpan w:val="7"/>
            <w:tcBorders>
              <w:left w:val="single" w:sz="4" w:space="0" w:color="auto"/>
            </w:tcBorders>
          </w:tcPr>
          <w:p w14:paraId="3ADA98C5" w14:textId="77777777" w:rsidR="00AC3A03" w:rsidRPr="00AA2803" w:rsidRDefault="00AC3A03" w:rsidP="00AC3A0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</w:tbl>
    <w:p w14:paraId="44E711C5" w14:textId="77777777" w:rsidR="00C528FD" w:rsidRPr="00AA2803" w:rsidRDefault="00C528FD" w:rsidP="00C528FD"/>
    <w:p w14:paraId="6FA1917F" w14:textId="77777777" w:rsidR="00AC3A03" w:rsidRPr="00AA2803" w:rsidRDefault="00AC3A03" w:rsidP="00AC3A03">
      <w:pPr>
        <w:pStyle w:val="4"/>
      </w:pPr>
      <w:bookmarkStart w:id="130" w:name="_Toc435450887"/>
      <w:r w:rsidRPr="00AA2803">
        <w:rPr>
          <w:rFonts w:hint="eastAsia"/>
        </w:rPr>
        <w:t>物品出库（</w:t>
      </w:r>
      <w:r w:rsidRPr="00AA2803">
        <w:rPr>
          <w:rFonts w:hint="eastAsia"/>
        </w:rPr>
        <w:t>ITEM_ISSUE</w:t>
      </w:r>
      <w:r w:rsidRPr="00AA2803">
        <w:rPr>
          <w:rFonts w:hint="eastAsia"/>
        </w:rPr>
        <w:t>）</w:t>
      </w:r>
      <w:bookmarkEnd w:id="130"/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90"/>
        <w:gridCol w:w="141"/>
        <w:gridCol w:w="698"/>
        <w:gridCol w:w="790"/>
        <w:gridCol w:w="1208"/>
        <w:gridCol w:w="709"/>
        <w:gridCol w:w="425"/>
        <w:gridCol w:w="1131"/>
        <w:gridCol w:w="1125"/>
        <w:gridCol w:w="853"/>
        <w:gridCol w:w="145"/>
        <w:gridCol w:w="564"/>
        <w:gridCol w:w="1568"/>
      </w:tblGrid>
      <w:tr w:rsidR="00AA2803" w:rsidRPr="00AA2803" w14:paraId="7179B754" w14:textId="77777777" w:rsidTr="00061181">
        <w:tc>
          <w:tcPr>
            <w:tcW w:w="1229" w:type="dxa"/>
            <w:gridSpan w:val="3"/>
            <w:shd w:val="clear" w:color="auto" w:fill="C0C0C0"/>
          </w:tcPr>
          <w:p w14:paraId="2457BAA9" w14:textId="77777777" w:rsidR="00AC3A03" w:rsidRPr="00AA2803" w:rsidRDefault="00AC3A03" w:rsidP="00061181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汉字注解</w:t>
            </w:r>
          </w:p>
        </w:tc>
        <w:tc>
          <w:tcPr>
            <w:tcW w:w="3132" w:type="dxa"/>
            <w:gridSpan w:val="4"/>
            <w:shd w:val="clear" w:color="auto" w:fill="auto"/>
          </w:tcPr>
          <w:p w14:paraId="54A0B33E" w14:textId="77777777" w:rsidR="00AC3A03" w:rsidRPr="00AA2803" w:rsidRDefault="00AC3A03" w:rsidP="00061181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物品出库</w:t>
            </w:r>
          </w:p>
        </w:tc>
        <w:tc>
          <w:tcPr>
            <w:tcW w:w="1131" w:type="dxa"/>
            <w:shd w:val="clear" w:color="auto" w:fill="C0C0C0"/>
          </w:tcPr>
          <w:p w14:paraId="34094729" w14:textId="77777777" w:rsidR="00AC3A03" w:rsidRPr="00AA2803" w:rsidRDefault="00AC3A03" w:rsidP="00061181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表名</w:t>
            </w:r>
          </w:p>
        </w:tc>
        <w:tc>
          <w:tcPr>
            <w:tcW w:w="4255" w:type="dxa"/>
            <w:gridSpan w:val="5"/>
            <w:shd w:val="clear" w:color="auto" w:fill="auto"/>
          </w:tcPr>
          <w:p w14:paraId="62FBD07A" w14:textId="77777777" w:rsidR="00AC3A03" w:rsidRPr="00AA2803" w:rsidRDefault="00AC3A03" w:rsidP="00061181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/>
                <w:b/>
                <w:sz w:val="24"/>
                <w:szCs w:val="22"/>
              </w:rPr>
              <w:t>ITEM_ISSUE</w:t>
            </w:r>
          </w:p>
        </w:tc>
      </w:tr>
      <w:tr w:rsidR="00AA2803" w:rsidRPr="00AA2803" w14:paraId="6006505E" w14:textId="77777777" w:rsidTr="00061181"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horzCross" w:color="auto" w:fill="C0C0C0"/>
          </w:tcPr>
          <w:p w14:paraId="657AF7A4" w14:textId="77777777" w:rsidR="00AC3A03" w:rsidRPr="00AA2803" w:rsidRDefault="00AC3A03" w:rsidP="00061181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</w:p>
        </w:tc>
        <w:tc>
          <w:tcPr>
            <w:tcW w:w="2837" w:type="dxa"/>
            <w:gridSpan w:val="4"/>
            <w:tcBorders>
              <w:left w:val="single" w:sz="4" w:space="0" w:color="auto"/>
            </w:tcBorders>
            <w:shd w:val="clear" w:color="auto" w:fill="C0C0C0"/>
          </w:tcPr>
          <w:p w14:paraId="397B3E99" w14:textId="77777777" w:rsidR="00AC3A03" w:rsidRPr="00AA2803" w:rsidRDefault="00AC3A03" w:rsidP="00061181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字段名称</w:t>
            </w:r>
          </w:p>
        </w:tc>
        <w:tc>
          <w:tcPr>
            <w:tcW w:w="2265" w:type="dxa"/>
            <w:gridSpan w:val="3"/>
            <w:shd w:val="clear" w:color="auto" w:fill="C0C0C0"/>
          </w:tcPr>
          <w:p w14:paraId="481D3C43" w14:textId="77777777" w:rsidR="00AC3A03" w:rsidRPr="00AA2803" w:rsidRDefault="00AC3A03" w:rsidP="00061181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字段命名</w:t>
            </w:r>
          </w:p>
        </w:tc>
        <w:tc>
          <w:tcPr>
            <w:tcW w:w="1978" w:type="dxa"/>
            <w:gridSpan w:val="2"/>
            <w:shd w:val="clear" w:color="auto" w:fill="C0C0C0"/>
          </w:tcPr>
          <w:p w14:paraId="249DB786" w14:textId="77777777" w:rsidR="00AC3A03" w:rsidRPr="00AA2803" w:rsidRDefault="00AC3A03" w:rsidP="00061181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类型</w:t>
            </w:r>
          </w:p>
        </w:tc>
        <w:tc>
          <w:tcPr>
            <w:tcW w:w="709" w:type="dxa"/>
            <w:gridSpan w:val="2"/>
            <w:shd w:val="clear" w:color="auto" w:fill="C0C0C0"/>
          </w:tcPr>
          <w:p w14:paraId="519659B5" w14:textId="77777777" w:rsidR="00AC3A03" w:rsidRPr="00AA2803" w:rsidRDefault="00AC3A03" w:rsidP="00061181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非空</w:t>
            </w:r>
          </w:p>
        </w:tc>
        <w:tc>
          <w:tcPr>
            <w:tcW w:w="1568" w:type="dxa"/>
            <w:shd w:val="clear" w:color="auto" w:fill="C0C0C0"/>
          </w:tcPr>
          <w:p w14:paraId="0FFC6047" w14:textId="77777777" w:rsidR="00AC3A03" w:rsidRPr="00AA2803" w:rsidRDefault="00AC3A03" w:rsidP="00061181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默认</w:t>
            </w:r>
          </w:p>
        </w:tc>
      </w:tr>
      <w:tr w:rsidR="00AA2803" w:rsidRPr="00AA2803" w14:paraId="0E844A4F" w14:textId="77777777" w:rsidTr="00061181">
        <w:tc>
          <w:tcPr>
            <w:tcW w:w="390" w:type="dxa"/>
            <w:tcBorders>
              <w:top w:val="single" w:sz="4" w:space="0" w:color="auto"/>
            </w:tcBorders>
          </w:tcPr>
          <w:p w14:paraId="6D461869" w14:textId="77777777" w:rsidR="00AC3A03" w:rsidRPr="00AA2803" w:rsidRDefault="00AC3A03" w:rsidP="006164CE">
            <w:pPr>
              <w:pStyle w:val="af"/>
              <w:numPr>
                <w:ilvl w:val="0"/>
                <w:numId w:val="67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837" w:type="dxa"/>
            <w:gridSpan w:val="4"/>
          </w:tcPr>
          <w:p w14:paraId="3523746C" w14:textId="77777777" w:rsidR="00AC3A03" w:rsidRPr="00AA2803" w:rsidRDefault="00AC3A03" w:rsidP="00AC3A0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出库单编号（I</w:t>
            </w:r>
            <w:r w:rsidRPr="00AA2803">
              <w:rPr>
                <w:rFonts w:ascii="新宋体" w:eastAsia="新宋体" w:hAnsi="新宋体"/>
                <w:szCs w:val="22"/>
              </w:rPr>
              <w:t>I</w:t>
            </w:r>
            <w:r w:rsidRPr="00AA2803">
              <w:rPr>
                <w:rFonts w:ascii="新宋体" w:eastAsia="新宋体" w:hAnsi="新宋体" w:hint="eastAsia"/>
                <w:szCs w:val="22"/>
              </w:rPr>
              <w:t>12345678）</w:t>
            </w:r>
          </w:p>
        </w:tc>
        <w:tc>
          <w:tcPr>
            <w:tcW w:w="2265" w:type="dxa"/>
            <w:gridSpan w:val="3"/>
          </w:tcPr>
          <w:p w14:paraId="2C362BE0" w14:textId="77777777" w:rsidR="00AC3A03" w:rsidRPr="00AA2803" w:rsidRDefault="00AC3A03" w:rsidP="00AC3A0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I</w:t>
            </w:r>
            <w:r w:rsidRPr="00AA2803">
              <w:rPr>
                <w:rFonts w:ascii="新宋体" w:eastAsia="新宋体" w:hAnsi="新宋体"/>
                <w:szCs w:val="22"/>
              </w:rPr>
              <w:t>I_NO</w:t>
            </w:r>
          </w:p>
        </w:tc>
        <w:tc>
          <w:tcPr>
            <w:tcW w:w="1978" w:type="dxa"/>
            <w:gridSpan w:val="2"/>
          </w:tcPr>
          <w:p w14:paraId="353E05A5" w14:textId="77777777" w:rsidR="00AC3A03" w:rsidRPr="00AA2803" w:rsidRDefault="00AC3A03" w:rsidP="0006118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CHAR(10)</w:t>
            </w:r>
          </w:p>
        </w:tc>
        <w:tc>
          <w:tcPr>
            <w:tcW w:w="709" w:type="dxa"/>
            <w:gridSpan w:val="2"/>
          </w:tcPr>
          <w:p w14:paraId="276B598B" w14:textId="77777777" w:rsidR="00AC3A03" w:rsidRPr="00AA2803" w:rsidRDefault="00AC3A03" w:rsidP="0006118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5C56F1BA" w14:textId="77777777" w:rsidR="00AC3A03" w:rsidRPr="00AA2803" w:rsidRDefault="00AC3A03" w:rsidP="0006118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21337B06" w14:textId="77777777" w:rsidTr="00061181">
        <w:tc>
          <w:tcPr>
            <w:tcW w:w="390" w:type="dxa"/>
            <w:tcBorders>
              <w:top w:val="single" w:sz="4" w:space="0" w:color="auto"/>
            </w:tcBorders>
          </w:tcPr>
          <w:p w14:paraId="04237518" w14:textId="77777777" w:rsidR="003700AF" w:rsidRPr="00AA2803" w:rsidRDefault="003700AF" w:rsidP="006164CE">
            <w:pPr>
              <w:pStyle w:val="af"/>
              <w:numPr>
                <w:ilvl w:val="0"/>
                <w:numId w:val="67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837" w:type="dxa"/>
            <w:gridSpan w:val="4"/>
          </w:tcPr>
          <w:p w14:paraId="5F4FDCA1" w14:textId="77777777" w:rsidR="003700AF" w:rsidRPr="00AA2803" w:rsidRDefault="003700AF" w:rsidP="003700A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操作人</w:t>
            </w:r>
          </w:p>
        </w:tc>
        <w:tc>
          <w:tcPr>
            <w:tcW w:w="2265" w:type="dxa"/>
            <w:gridSpan w:val="3"/>
          </w:tcPr>
          <w:p w14:paraId="15CFEE33" w14:textId="77777777" w:rsidR="003700AF" w:rsidRPr="00AA2803" w:rsidRDefault="003700AF" w:rsidP="003700A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OPER_ADMIN</w:t>
            </w:r>
          </w:p>
        </w:tc>
        <w:tc>
          <w:tcPr>
            <w:tcW w:w="1978" w:type="dxa"/>
            <w:gridSpan w:val="2"/>
          </w:tcPr>
          <w:p w14:paraId="64F1C89B" w14:textId="77777777" w:rsidR="003700AF" w:rsidRPr="00AA2803" w:rsidRDefault="003700AF" w:rsidP="003700A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NUMBER(</w:t>
            </w:r>
            <w:r w:rsidRPr="00AA2803">
              <w:rPr>
                <w:rFonts w:ascii="新宋体" w:eastAsia="新宋体" w:hAnsi="新宋体"/>
                <w:szCs w:val="22"/>
              </w:rPr>
              <w:t>4</w:t>
            </w:r>
            <w:r w:rsidRPr="00AA2803">
              <w:rPr>
                <w:rFonts w:ascii="新宋体" w:eastAsia="新宋体" w:hAnsi="新宋体" w:hint="eastAsia"/>
                <w:szCs w:val="22"/>
              </w:rPr>
              <w:t>)</w:t>
            </w:r>
          </w:p>
        </w:tc>
        <w:tc>
          <w:tcPr>
            <w:tcW w:w="709" w:type="dxa"/>
            <w:gridSpan w:val="2"/>
          </w:tcPr>
          <w:p w14:paraId="2AA9D759" w14:textId="77777777" w:rsidR="003700AF" w:rsidRPr="00AA2803" w:rsidRDefault="003700AF" w:rsidP="003700A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50B74088" w14:textId="77777777" w:rsidR="003700AF" w:rsidRPr="00AA2803" w:rsidRDefault="003700AF" w:rsidP="003700A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4B82B3CE" w14:textId="77777777" w:rsidTr="00061181">
        <w:tc>
          <w:tcPr>
            <w:tcW w:w="390" w:type="dxa"/>
            <w:tcBorders>
              <w:top w:val="single" w:sz="4" w:space="0" w:color="auto"/>
            </w:tcBorders>
          </w:tcPr>
          <w:p w14:paraId="4F0351F2" w14:textId="77777777" w:rsidR="003700AF" w:rsidRPr="00AA2803" w:rsidRDefault="003700AF" w:rsidP="006164CE">
            <w:pPr>
              <w:pStyle w:val="af"/>
              <w:numPr>
                <w:ilvl w:val="0"/>
                <w:numId w:val="67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837" w:type="dxa"/>
            <w:gridSpan w:val="4"/>
          </w:tcPr>
          <w:p w14:paraId="4D6B96AB" w14:textId="77777777" w:rsidR="003700AF" w:rsidRPr="00AA2803" w:rsidRDefault="003700AF" w:rsidP="003700A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出库时间</w:t>
            </w:r>
          </w:p>
        </w:tc>
        <w:tc>
          <w:tcPr>
            <w:tcW w:w="2265" w:type="dxa"/>
            <w:gridSpan w:val="3"/>
          </w:tcPr>
          <w:p w14:paraId="337FEB39" w14:textId="77777777" w:rsidR="003700AF" w:rsidRPr="00AA2803" w:rsidRDefault="003700AF" w:rsidP="003700A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ISSUE_DATE</w:t>
            </w:r>
          </w:p>
        </w:tc>
        <w:tc>
          <w:tcPr>
            <w:tcW w:w="1978" w:type="dxa"/>
            <w:gridSpan w:val="2"/>
          </w:tcPr>
          <w:p w14:paraId="4D6FC006" w14:textId="77777777" w:rsidR="003700AF" w:rsidRPr="00AA2803" w:rsidRDefault="003700AF" w:rsidP="003700A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DATE</w:t>
            </w:r>
          </w:p>
        </w:tc>
        <w:tc>
          <w:tcPr>
            <w:tcW w:w="709" w:type="dxa"/>
            <w:gridSpan w:val="2"/>
          </w:tcPr>
          <w:p w14:paraId="5326899C" w14:textId="77777777" w:rsidR="003700AF" w:rsidRPr="00AA2803" w:rsidRDefault="003700AF" w:rsidP="003700A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68" w:type="dxa"/>
          </w:tcPr>
          <w:p w14:paraId="087A00F0" w14:textId="77777777" w:rsidR="003700AF" w:rsidRPr="00AA2803" w:rsidRDefault="003700AF" w:rsidP="003700A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396BE357" w14:textId="77777777" w:rsidTr="00061181">
        <w:tc>
          <w:tcPr>
            <w:tcW w:w="390" w:type="dxa"/>
            <w:tcBorders>
              <w:top w:val="single" w:sz="4" w:space="0" w:color="auto"/>
            </w:tcBorders>
          </w:tcPr>
          <w:p w14:paraId="7038BDA6" w14:textId="77777777" w:rsidR="003700AF" w:rsidRPr="00AA2803" w:rsidRDefault="003700AF" w:rsidP="006164CE">
            <w:pPr>
              <w:pStyle w:val="af"/>
              <w:numPr>
                <w:ilvl w:val="0"/>
                <w:numId w:val="67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837" w:type="dxa"/>
            <w:gridSpan w:val="4"/>
          </w:tcPr>
          <w:p w14:paraId="4BD08503" w14:textId="77777777" w:rsidR="003700AF" w:rsidRPr="00AA2803" w:rsidRDefault="003700AF" w:rsidP="003700A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收货单位</w:t>
            </w:r>
          </w:p>
        </w:tc>
        <w:tc>
          <w:tcPr>
            <w:tcW w:w="2265" w:type="dxa"/>
            <w:gridSpan w:val="3"/>
          </w:tcPr>
          <w:p w14:paraId="198B99BC" w14:textId="77777777" w:rsidR="003700AF" w:rsidRPr="00AA2803" w:rsidRDefault="003700AF" w:rsidP="003700A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RECEIVE_ORG</w:t>
            </w:r>
          </w:p>
        </w:tc>
        <w:tc>
          <w:tcPr>
            <w:tcW w:w="1978" w:type="dxa"/>
            <w:gridSpan w:val="2"/>
          </w:tcPr>
          <w:p w14:paraId="1B958C61" w14:textId="77777777" w:rsidR="003700AF" w:rsidRPr="00AA2803" w:rsidRDefault="003700AF" w:rsidP="003700A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CHAR(</w:t>
            </w:r>
            <w:r w:rsidRPr="00AA2803">
              <w:rPr>
                <w:rFonts w:ascii="新宋体" w:eastAsia="新宋体" w:hAnsi="新宋体" w:hint="eastAsia"/>
                <w:szCs w:val="22"/>
              </w:rPr>
              <w:t>2</w:t>
            </w:r>
            <w:r w:rsidRPr="00AA2803">
              <w:rPr>
                <w:rFonts w:ascii="新宋体" w:eastAsia="新宋体" w:hAnsi="新宋体"/>
                <w:szCs w:val="22"/>
              </w:rPr>
              <w:t>)</w:t>
            </w:r>
          </w:p>
        </w:tc>
        <w:tc>
          <w:tcPr>
            <w:tcW w:w="709" w:type="dxa"/>
            <w:gridSpan w:val="2"/>
          </w:tcPr>
          <w:p w14:paraId="533718DD" w14:textId="77777777" w:rsidR="003700AF" w:rsidRPr="00AA2803" w:rsidRDefault="003700AF" w:rsidP="003700A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68" w:type="dxa"/>
          </w:tcPr>
          <w:p w14:paraId="03C1B5E6" w14:textId="77777777" w:rsidR="003700AF" w:rsidRPr="00AA2803" w:rsidRDefault="003700AF" w:rsidP="003700A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034FC26B" w14:textId="77777777" w:rsidTr="00061181">
        <w:tc>
          <w:tcPr>
            <w:tcW w:w="390" w:type="dxa"/>
            <w:tcBorders>
              <w:top w:val="single" w:sz="4" w:space="0" w:color="auto"/>
            </w:tcBorders>
          </w:tcPr>
          <w:p w14:paraId="03D9EC3B" w14:textId="77777777" w:rsidR="003700AF" w:rsidRPr="00AA2803" w:rsidRDefault="003700AF" w:rsidP="006164CE">
            <w:pPr>
              <w:pStyle w:val="af"/>
              <w:numPr>
                <w:ilvl w:val="0"/>
                <w:numId w:val="67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837" w:type="dxa"/>
            <w:gridSpan w:val="4"/>
          </w:tcPr>
          <w:p w14:paraId="5A484735" w14:textId="77777777" w:rsidR="003700AF" w:rsidRPr="00AA2803" w:rsidRDefault="003700AF" w:rsidP="003700A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发货单位</w:t>
            </w:r>
          </w:p>
        </w:tc>
        <w:tc>
          <w:tcPr>
            <w:tcW w:w="2265" w:type="dxa"/>
            <w:gridSpan w:val="3"/>
          </w:tcPr>
          <w:p w14:paraId="21E0A9CD" w14:textId="77777777" w:rsidR="003700AF" w:rsidRPr="00AA2803" w:rsidRDefault="003700AF" w:rsidP="003700A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SEND_ORG</w:t>
            </w:r>
          </w:p>
        </w:tc>
        <w:tc>
          <w:tcPr>
            <w:tcW w:w="1978" w:type="dxa"/>
            <w:gridSpan w:val="2"/>
          </w:tcPr>
          <w:p w14:paraId="42DEE661" w14:textId="77777777" w:rsidR="003700AF" w:rsidRPr="00AA2803" w:rsidRDefault="003700AF" w:rsidP="003700A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CHAR(</w:t>
            </w:r>
            <w:r w:rsidRPr="00AA2803">
              <w:rPr>
                <w:rFonts w:ascii="新宋体" w:eastAsia="新宋体" w:hAnsi="新宋体" w:hint="eastAsia"/>
                <w:szCs w:val="22"/>
              </w:rPr>
              <w:t>2</w:t>
            </w:r>
            <w:r w:rsidRPr="00AA2803">
              <w:rPr>
                <w:rFonts w:ascii="新宋体" w:eastAsia="新宋体" w:hAnsi="新宋体"/>
                <w:szCs w:val="22"/>
              </w:rPr>
              <w:t>)</w:t>
            </w:r>
          </w:p>
        </w:tc>
        <w:tc>
          <w:tcPr>
            <w:tcW w:w="709" w:type="dxa"/>
            <w:gridSpan w:val="2"/>
          </w:tcPr>
          <w:p w14:paraId="7C38E6F5" w14:textId="77777777" w:rsidR="003700AF" w:rsidRPr="00AA2803" w:rsidRDefault="003700AF" w:rsidP="003700A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68" w:type="dxa"/>
          </w:tcPr>
          <w:p w14:paraId="2E014F66" w14:textId="77777777" w:rsidR="003700AF" w:rsidRPr="00AA2803" w:rsidRDefault="003700AF" w:rsidP="003700A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CE7D85" w:rsidRPr="00AA2803" w14:paraId="57C7D5CA" w14:textId="77777777" w:rsidTr="00061181">
        <w:tc>
          <w:tcPr>
            <w:tcW w:w="390" w:type="dxa"/>
            <w:tcBorders>
              <w:top w:val="single" w:sz="4" w:space="0" w:color="auto"/>
            </w:tcBorders>
          </w:tcPr>
          <w:p w14:paraId="37F9E6F2" w14:textId="77777777" w:rsidR="00CE7D85" w:rsidRPr="00AA2803" w:rsidRDefault="00CE7D85" w:rsidP="00CE7D85">
            <w:pPr>
              <w:pStyle w:val="af"/>
              <w:numPr>
                <w:ilvl w:val="0"/>
                <w:numId w:val="67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837" w:type="dxa"/>
            <w:gridSpan w:val="4"/>
          </w:tcPr>
          <w:p w14:paraId="091DA610" w14:textId="423E3CD3" w:rsidR="00CE7D85" w:rsidRPr="00AA2803" w:rsidRDefault="00CE7D85" w:rsidP="00CE7D8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发货仓库</w:t>
            </w:r>
          </w:p>
        </w:tc>
        <w:tc>
          <w:tcPr>
            <w:tcW w:w="2265" w:type="dxa"/>
            <w:gridSpan w:val="3"/>
          </w:tcPr>
          <w:p w14:paraId="5178669D" w14:textId="68B03BF3" w:rsidR="00CE7D85" w:rsidRPr="00AA2803" w:rsidRDefault="00CE7D85" w:rsidP="00CE7D8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SEND_WH</w:t>
            </w:r>
          </w:p>
        </w:tc>
        <w:tc>
          <w:tcPr>
            <w:tcW w:w="1978" w:type="dxa"/>
            <w:gridSpan w:val="2"/>
          </w:tcPr>
          <w:p w14:paraId="130574B9" w14:textId="61845F5F" w:rsidR="00CE7D85" w:rsidRPr="00AA2803" w:rsidRDefault="00CE7D85" w:rsidP="00CE7D8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CHAR(4)</w:t>
            </w:r>
          </w:p>
        </w:tc>
        <w:tc>
          <w:tcPr>
            <w:tcW w:w="709" w:type="dxa"/>
            <w:gridSpan w:val="2"/>
          </w:tcPr>
          <w:p w14:paraId="535B8EF5" w14:textId="77777777" w:rsidR="00CE7D85" w:rsidRPr="00AA2803" w:rsidRDefault="00CE7D85" w:rsidP="00CE7D8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68" w:type="dxa"/>
          </w:tcPr>
          <w:p w14:paraId="7A883E38" w14:textId="77777777" w:rsidR="00CE7D85" w:rsidRPr="00AA2803" w:rsidRDefault="00CE7D85" w:rsidP="00CE7D8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106F47" w:rsidRPr="00AA2803" w14:paraId="2521B4F8" w14:textId="77777777" w:rsidTr="00061181">
        <w:tc>
          <w:tcPr>
            <w:tcW w:w="390" w:type="dxa"/>
            <w:tcBorders>
              <w:top w:val="single" w:sz="4" w:space="0" w:color="auto"/>
            </w:tcBorders>
          </w:tcPr>
          <w:p w14:paraId="5461E7DA" w14:textId="77777777" w:rsidR="00106F47" w:rsidRPr="00AA2803" w:rsidRDefault="00106F47" w:rsidP="00106F47">
            <w:pPr>
              <w:pStyle w:val="af"/>
              <w:numPr>
                <w:ilvl w:val="0"/>
                <w:numId w:val="67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837" w:type="dxa"/>
            <w:gridSpan w:val="4"/>
          </w:tcPr>
          <w:p w14:paraId="4B087474" w14:textId="336BD2C7" w:rsidR="00106F47" w:rsidRDefault="00106F47" w:rsidP="00106F4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备注</w:t>
            </w:r>
          </w:p>
        </w:tc>
        <w:tc>
          <w:tcPr>
            <w:tcW w:w="2265" w:type="dxa"/>
            <w:gridSpan w:val="3"/>
          </w:tcPr>
          <w:p w14:paraId="1E687350" w14:textId="4A81FDA0" w:rsidR="00106F47" w:rsidRDefault="00106F47" w:rsidP="00106F4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/>
                <w:szCs w:val="22"/>
              </w:rPr>
              <w:t>REMARK</w:t>
            </w:r>
          </w:p>
        </w:tc>
        <w:tc>
          <w:tcPr>
            <w:tcW w:w="1978" w:type="dxa"/>
            <w:gridSpan w:val="2"/>
          </w:tcPr>
          <w:p w14:paraId="281C907E" w14:textId="77EBBB16" w:rsidR="00106F47" w:rsidRPr="00AA2803" w:rsidRDefault="00106F47" w:rsidP="00106F4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VARCHAR2(4000)</w:t>
            </w:r>
          </w:p>
        </w:tc>
        <w:tc>
          <w:tcPr>
            <w:tcW w:w="709" w:type="dxa"/>
            <w:gridSpan w:val="2"/>
          </w:tcPr>
          <w:p w14:paraId="6ADFEFBD" w14:textId="77777777" w:rsidR="00106F47" w:rsidRPr="00AA2803" w:rsidRDefault="00106F47" w:rsidP="00106F4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68" w:type="dxa"/>
          </w:tcPr>
          <w:p w14:paraId="2BFD07D1" w14:textId="77777777" w:rsidR="00106F47" w:rsidRPr="00AA2803" w:rsidRDefault="00106F47" w:rsidP="00106F4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106F47" w:rsidRPr="00AA2803" w14:paraId="3875C417" w14:textId="77777777" w:rsidTr="00061181">
        <w:tc>
          <w:tcPr>
            <w:tcW w:w="9747" w:type="dxa"/>
            <w:gridSpan w:val="13"/>
            <w:shd w:val="clear" w:color="auto" w:fill="D9D9D9" w:themeFill="background1" w:themeFillShade="D9"/>
          </w:tcPr>
          <w:p w14:paraId="779F61BF" w14:textId="77777777" w:rsidR="00106F47" w:rsidRPr="00AA2803" w:rsidRDefault="00106F47" w:rsidP="00106F47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lastRenderedPageBreak/>
              <w:t>表格其他属性信息定义（包括PK-FK、IDX等）</w:t>
            </w:r>
          </w:p>
        </w:tc>
      </w:tr>
      <w:tr w:rsidR="00106F47" w:rsidRPr="00AA2803" w14:paraId="333B0D51" w14:textId="77777777" w:rsidTr="00061181">
        <w:trPr>
          <w:trHeight w:val="231"/>
        </w:trPr>
        <w:tc>
          <w:tcPr>
            <w:tcW w:w="531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8F068D2" w14:textId="77777777" w:rsidR="00106F47" w:rsidRPr="00AA2803" w:rsidRDefault="00106F47" w:rsidP="00106F47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主键</w:t>
            </w:r>
          </w:p>
        </w:tc>
        <w:tc>
          <w:tcPr>
            <w:tcW w:w="3405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59F1F82F" w14:textId="77777777" w:rsidR="00106F47" w:rsidRPr="00AA2803" w:rsidRDefault="00106F47" w:rsidP="00106F47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5811" w:type="dxa"/>
            <w:gridSpan w:val="7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32CB103F" w14:textId="77777777" w:rsidR="00106F47" w:rsidRPr="00AA2803" w:rsidRDefault="00106F47" w:rsidP="00106F47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包含列</w:t>
            </w:r>
          </w:p>
        </w:tc>
      </w:tr>
      <w:tr w:rsidR="00106F47" w:rsidRPr="00AA2803" w14:paraId="3D251F3E" w14:textId="77777777" w:rsidTr="00061181">
        <w:trPr>
          <w:trHeight w:val="231"/>
        </w:trPr>
        <w:tc>
          <w:tcPr>
            <w:tcW w:w="531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B7A9A63" w14:textId="77777777" w:rsidR="00106F47" w:rsidRPr="00AA2803" w:rsidRDefault="00106F47" w:rsidP="00106F47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3405" w:type="dxa"/>
            <w:gridSpan w:val="4"/>
            <w:tcBorders>
              <w:left w:val="single" w:sz="4" w:space="0" w:color="auto"/>
            </w:tcBorders>
          </w:tcPr>
          <w:p w14:paraId="2981D07C" w14:textId="77777777" w:rsidR="00106F47" w:rsidRPr="00AA2803" w:rsidRDefault="00106F47" w:rsidP="00106F4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PK_ITEM_ISSUE</w:t>
            </w:r>
          </w:p>
        </w:tc>
        <w:tc>
          <w:tcPr>
            <w:tcW w:w="5811" w:type="dxa"/>
            <w:gridSpan w:val="7"/>
            <w:tcBorders>
              <w:left w:val="single" w:sz="4" w:space="0" w:color="auto"/>
            </w:tcBorders>
          </w:tcPr>
          <w:p w14:paraId="7427FD16" w14:textId="77777777" w:rsidR="00106F47" w:rsidRPr="00AA2803" w:rsidRDefault="00106F47" w:rsidP="00106F4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I</w:t>
            </w:r>
            <w:r w:rsidRPr="00AA2803">
              <w:rPr>
                <w:rFonts w:ascii="新宋体" w:eastAsia="新宋体" w:hAnsi="新宋体"/>
                <w:szCs w:val="22"/>
              </w:rPr>
              <w:t>I_NO</w:t>
            </w:r>
          </w:p>
        </w:tc>
      </w:tr>
      <w:tr w:rsidR="00106F47" w:rsidRPr="00AA2803" w14:paraId="0CB472B0" w14:textId="77777777" w:rsidTr="00061181">
        <w:trPr>
          <w:trHeight w:val="231"/>
        </w:trPr>
        <w:tc>
          <w:tcPr>
            <w:tcW w:w="531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42C56E1" w14:textId="77777777" w:rsidR="00106F47" w:rsidRPr="00AA2803" w:rsidRDefault="00106F47" w:rsidP="00106F47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外键</w:t>
            </w:r>
          </w:p>
        </w:tc>
        <w:tc>
          <w:tcPr>
            <w:tcW w:w="3405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440DC8E9" w14:textId="77777777" w:rsidR="00106F47" w:rsidRPr="00AA2803" w:rsidRDefault="00106F47" w:rsidP="00106F47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1556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5FE15DF2" w14:textId="77777777" w:rsidR="00106F47" w:rsidRPr="00AA2803" w:rsidRDefault="00106F47" w:rsidP="00106F47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  <w:tc>
          <w:tcPr>
            <w:tcW w:w="2123" w:type="dxa"/>
            <w:gridSpan w:val="3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63DDFBCE" w14:textId="77777777" w:rsidR="00106F47" w:rsidRPr="00AA2803" w:rsidRDefault="00106F47" w:rsidP="00106F47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参照表名</w:t>
            </w:r>
          </w:p>
        </w:tc>
        <w:tc>
          <w:tcPr>
            <w:tcW w:w="2132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56120772" w14:textId="77777777" w:rsidR="00106F47" w:rsidRPr="00AA2803" w:rsidRDefault="00106F47" w:rsidP="00106F47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</w:tr>
      <w:tr w:rsidR="00106F47" w:rsidRPr="00AA2803" w14:paraId="6C957735" w14:textId="77777777" w:rsidTr="00061181">
        <w:trPr>
          <w:trHeight w:val="231"/>
        </w:trPr>
        <w:tc>
          <w:tcPr>
            <w:tcW w:w="531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1A08E5A" w14:textId="77777777" w:rsidR="00106F47" w:rsidRPr="00AA2803" w:rsidRDefault="00106F47" w:rsidP="00106F47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3405" w:type="dxa"/>
            <w:gridSpan w:val="4"/>
            <w:tcBorders>
              <w:left w:val="single" w:sz="4" w:space="0" w:color="auto"/>
            </w:tcBorders>
          </w:tcPr>
          <w:p w14:paraId="0781BFF5" w14:textId="77777777" w:rsidR="00106F47" w:rsidRPr="00AA2803" w:rsidRDefault="00106F47" w:rsidP="00106F4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56" w:type="dxa"/>
            <w:gridSpan w:val="2"/>
            <w:tcBorders>
              <w:left w:val="single" w:sz="4" w:space="0" w:color="auto"/>
            </w:tcBorders>
          </w:tcPr>
          <w:p w14:paraId="17ADC265" w14:textId="77777777" w:rsidR="00106F47" w:rsidRPr="00AA2803" w:rsidRDefault="00106F47" w:rsidP="00106F4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123" w:type="dxa"/>
            <w:gridSpan w:val="3"/>
            <w:tcBorders>
              <w:left w:val="single" w:sz="4" w:space="0" w:color="auto"/>
            </w:tcBorders>
          </w:tcPr>
          <w:p w14:paraId="00075800" w14:textId="77777777" w:rsidR="00106F47" w:rsidRPr="00AA2803" w:rsidRDefault="00106F47" w:rsidP="00106F4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132" w:type="dxa"/>
            <w:gridSpan w:val="2"/>
            <w:tcBorders>
              <w:left w:val="single" w:sz="4" w:space="0" w:color="auto"/>
            </w:tcBorders>
          </w:tcPr>
          <w:p w14:paraId="34C7B5C8" w14:textId="77777777" w:rsidR="00106F47" w:rsidRPr="00AA2803" w:rsidRDefault="00106F47" w:rsidP="00106F4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106F47" w:rsidRPr="00AA2803" w14:paraId="73FE7199" w14:textId="77777777" w:rsidTr="00061181">
        <w:trPr>
          <w:trHeight w:val="231"/>
        </w:trPr>
        <w:tc>
          <w:tcPr>
            <w:tcW w:w="531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D0B2F44" w14:textId="77777777" w:rsidR="00106F47" w:rsidRPr="00AA2803" w:rsidRDefault="00106F47" w:rsidP="00106F47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索引</w:t>
            </w:r>
          </w:p>
        </w:tc>
        <w:tc>
          <w:tcPr>
            <w:tcW w:w="3405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71212170" w14:textId="77777777" w:rsidR="00106F47" w:rsidRPr="00AA2803" w:rsidRDefault="00106F47" w:rsidP="00106F47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2681" w:type="dxa"/>
            <w:gridSpan w:val="3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1F0CA872" w14:textId="77777777" w:rsidR="00106F47" w:rsidRPr="00AA2803" w:rsidRDefault="00106F47" w:rsidP="00106F47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  <w:tc>
          <w:tcPr>
            <w:tcW w:w="3130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43A6E07A" w14:textId="77777777" w:rsidR="00106F47" w:rsidRPr="00AA2803" w:rsidRDefault="00106F47" w:rsidP="00106F47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类型</w:t>
            </w:r>
          </w:p>
        </w:tc>
      </w:tr>
      <w:tr w:rsidR="00106F47" w:rsidRPr="00AA2803" w14:paraId="0B731ED8" w14:textId="77777777" w:rsidTr="00061181">
        <w:trPr>
          <w:trHeight w:val="231"/>
        </w:trPr>
        <w:tc>
          <w:tcPr>
            <w:tcW w:w="531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358ED27" w14:textId="77777777" w:rsidR="00106F47" w:rsidRPr="00AA2803" w:rsidRDefault="00106F47" w:rsidP="00106F47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3405" w:type="dxa"/>
            <w:gridSpan w:val="4"/>
            <w:tcBorders>
              <w:left w:val="single" w:sz="4" w:space="0" w:color="auto"/>
            </w:tcBorders>
          </w:tcPr>
          <w:p w14:paraId="058E9A4F" w14:textId="77777777" w:rsidR="00106F47" w:rsidRPr="00AA2803" w:rsidRDefault="00106F47" w:rsidP="00106F4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681" w:type="dxa"/>
            <w:gridSpan w:val="3"/>
            <w:tcBorders>
              <w:left w:val="single" w:sz="4" w:space="0" w:color="auto"/>
            </w:tcBorders>
          </w:tcPr>
          <w:p w14:paraId="4AC27176" w14:textId="77777777" w:rsidR="00106F47" w:rsidRPr="00AA2803" w:rsidRDefault="00106F47" w:rsidP="00106F4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130" w:type="dxa"/>
            <w:gridSpan w:val="4"/>
            <w:tcBorders>
              <w:left w:val="single" w:sz="4" w:space="0" w:color="auto"/>
            </w:tcBorders>
          </w:tcPr>
          <w:p w14:paraId="20878E84" w14:textId="77777777" w:rsidR="00106F47" w:rsidRPr="00AA2803" w:rsidRDefault="00106F47" w:rsidP="00106F4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106F47" w:rsidRPr="00AA2803" w14:paraId="4910970B" w14:textId="77777777" w:rsidTr="00061181">
        <w:tc>
          <w:tcPr>
            <w:tcW w:w="531" w:type="dxa"/>
            <w:gridSpan w:val="2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A73037B" w14:textId="77777777" w:rsidR="00106F47" w:rsidRPr="00AA2803" w:rsidRDefault="00106F47" w:rsidP="00106F47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约束</w:t>
            </w:r>
          </w:p>
        </w:tc>
        <w:tc>
          <w:tcPr>
            <w:tcW w:w="9216" w:type="dxa"/>
            <w:gridSpan w:val="11"/>
            <w:tcBorders>
              <w:left w:val="single" w:sz="4" w:space="0" w:color="auto"/>
            </w:tcBorders>
          </w:tcPr>
          <w:p w14:paraId="09597CAC" w14:textId="77777777" w:rsidR="00106F47" w:rsidRPr="00AA2803" w:rsidRDefault="00106F47" w:rsidP="00106F4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106F47" w:rsidRPr="00AA2803" w14:paraId="2250386B" w14:textId="77777777" w:rsidTr="00061181">
        <w:trPr>
          <w:trHeight w:val="231"/>
        </w:trPr>
        <w:tc>
          <w:tcPr>
            <w:tcW w:w="531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C7F628E" w14:textId="77777777" w:rsidR="00106F47" w:rsidRPr="00AA2803" w:rsidRDefault="00106F47" w:rsidP="00106F47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</w:t>
            </w: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5DF4A818" w14:textId="77777777" w:rsidR="00106F47" w:rsidRPr="00AA2803" w:rsidRDefault="00106F47" w:rsidP="00106F47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分区类型</w:t>
            </w:r>
          </w:p>
        </w:tc>
        <w:tc>
          <w:tcPr>
            <w:tcW w:w="1917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0DE177A4" w14:textId="77777777" w:rsidR="00106F47" w:rsidRPr="00AA2803" w:rsidRDefault="00106F47" w:rsidP="00106F47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分区字段</w:t>
            </w:r>
          </w:p>
        </w:tc>
        <w:tc>
          <w:tcPr>
            <w:tcW w:w="5811" w:type="dxa"/>
            <w:gridSpan w:val="7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1DB776AB" w14:textId="77777777" w:rsidR="00106F47" w:rsidRPr="00AA2803" w:rsidRDefault="00106F47" w:rsidP="00106F47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分区条件</w:t>
            </w:r>
          </w:p>
        </w:tc>
      </w:tr>
      <w:tr w:rsidR="00106F47" w:rsidRPr="00AA2803" w14:paraId="515E0422" w14:textId="77777777" w:rsidTr="00061181">
        <w:trPr>
          <w:trHeight w:val="231"/>
        </w:trPr>
        <w:tc>
          <w:tcPr>
            <w:tcW w:w="531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A91207B" w14:textId="77777777" w:rsidR="00106F47" w:rsidRPr="00AA2803" w:rsidRDefault="00106F47" w:rsidP="00106F47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</w:tcPr>
          <w:p w14:paraId="2C98170E" w14:textId="77777777" w:rsidR="00106F47" w:rsidRPr="00AA2803" w:rsidRDefault="00106F47" w:rsidP="00106F4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主分区</w:t>
            </w:r>
          </w:p>
        </w:tc>
        <w:tc>
          <w:tcPr>
            <w:tcW w:w="1917" w:type="dxa"/>
            <w:gridSpan w:val="2"/>
            <w:tcBorders>
              <w:left w:val="single" w:sz="4" w:space="0" w:color="auto"/>
            </w:tcBorders>
          </w:tcPr>
          <w:p w14:paraId="61B93E0A" w14:textId="77777777" w:rsidR="00106F47" w:rsidRPr="00AA2803" w:rsidRDefault="00106F47" w:rsidP="00106F4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5811" w:type="dxa"/>
            <w:gridSpan w:val="7"/>
            <w:tcBorders>
              <w:left w:val="single" w:sz="4" w:space="0" w:color="auto"/>
            </w:tcBorders>
          </w:tcPr>
          <w:p w14:paraId="1A8DEA30" w14:textId="77777777" w:rsidR="00106F47" w:rsidRPr="00AA2803" w:rsidRDefault="00106F47" w:rsidP="00106F4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106F47" w:rsidRPr="00AA2803" w14:paraId="4FB48126" w14:textId="77777777" w:rsidTr="00061181">
        <w:trPr>
          <w:trHeight w:val="231"/>
        </w:trPr>
        <w:tc>
          <w:tcPr>
            <w:tcW w:w="531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ED17E3F" w14:textId="77777777" w:rsidR="00106F47" w:rsidRPr="00AA2803" w:rsidRDefault="00106F47" w:rsidP="00106F47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</w:tcPr>
          <w:p w14:paraId="65E4EDF5" w14:textId="77777777" w:rsidR="00106F47" w:rsidRPr="00AA2803" w:rsidRDefault="00106F47" w:rsidP="00106F4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子分区</w:t>
            </w:r>
          </w:p>
        </w:tc>
        <w:tc>
          <w:tcPr>
            <w:tcW w:w="1917" w:type="dxa"/>
            <w:gridSpan w:val="2"/>
            <w:tcBorders>
              <w:left w:val="single" w:sz="4" w:space="0" w:color="auto"/>
            </w:tcBorders>
          </w:tcPr>
          <w:p w14:paraId="1A89BD41" w14:textId="77777777" w:rsidR="00106F47" w:rsidRPr="00AA2803" w:rsidRDefault="00106F47" w:rsidP="00106F4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5811" w:type="dxa"/>
            <w:gridSpan w:val="7"/>
            <w:tcBorders>
              <w:left w:val="single" w:sz="4" w:space="0" w:color="auto"/>
            </w:tcBorders>
          </w:tcPr>
          <w:p w14:paraId="312E13A5" w14:textId="77777777" w:rsidR="00106F47" w:rsidRPr="00AA2803" w:rsidRDefault="00106F47" w:rsidP="00106F4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</w:tbl>
    <w:p w14:paraId="5ACB7156" w14:textId="77777777" w:rsidR="00AC3A03" w:rsidRPr="00AA2803" w:rsidRDefault="00AC3A03" w:rsidP="00AC3A03"/>
    <w:p w14:paraId="49C7C49C" w14:textId="77777777" w:rsidR="00061181" w:rsidRPr="00AA2803" w:rsidRDefault="00061181" w:rsidP="00061181">
      <w:pPr>
        <w:pStyle w:val="4"/>
      </w:pPr>
      <w:bookmarkStart w:id="131" w:name="_Toc435450888"/>
      <w:r w:rsidRPr="00AA2803">
        <w:rPr>
          <w:rFonts w:hint="eastAsia"/>
        </w:rPr>
        <w:t>物品出库</w:t>
      </w:r>
      <w:r w:rsidR="00E779BA" w:rsidRPr="00AA2803">
        <w:rPr>
          <w:rFonts w:hint="eastAsia"/>
        </w:rPr>
        <w:t>明细</w:t>
      </w:r>
      <w:r w:rsidRPr="00AA2803">
        <w:rPr>
          <w:rFonts w:hint="eastAsia"/>
        </w:rPr>
        <w:t>（</w:t>
      </w:r>
      <w:r w:rsidRPr="00AA2803">
        <w:rPr>
          <w:rFonts w:hint="eastAsia"/>
        </w:rPr>
        <w:t>ITEM_ISSUE</w:t>
      </w:r>
      <w:r w:rsidRPr="00AA2803">
        <w:t>_DETAIL</w:t>
      </w:r>
      <w:r w:rsidRPr="00AA2803">
        <w:rPr>
          <w:rFonts w:hint="eastAsia"/>
        </w:rPr>
        <w:t>）</w:t>
      </w:r>
      <w:bookmarkEnd w:id="131"/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90"/>
        <w:gridCol w:w="141"/>
        <w:gridCol w:w="698"/>
        <w:gridCol w:w="790"/>
        <w:gridCol w:w="1208"/>
        <w:gridCol w:w="709"/>
        <w:gridCol w:w="425"/>
        <w:gridCol w:w="1131"/>
        <w:gridCol w:w="1125"/>
        <w:gridCol w:w="853"/>
        <w:gridCol w:w="145"/>
        <w:gridCol w:w="564"/>
        <w:gridCol w:w="1568"/>
      </w:tblGrid>
      <w:tr w:rsidR="00AA2803" w:rsidRPr="00AA2803" w14:paraId="6DD66DD0" w14:textId="77777777" w:rsidTr="00061181">
        <w:tc>
          <w:tcPr>
            <w:tcW w:w="1229" w:type="dxa"/>
            <w:gridSpan w:val="3"/>
            <w:shd w:val="clear" w:color="auto" w:fill="C0C0C0"/>
          </w:tcPr>
          <w:p w14:paraId="0FCE82BF" w14:textId="77777777" w:rsidR="00061181" w:rsidRPr="00AA2803" w:rsidRDefault="00061181" w:rsidP="00061181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汉字注解</w:t>
            </w:r>
          </w:p>
        </w:tc>
        <w:tc>
          <w:tcPr>
            <w:tcW w:w="3132" w:type="dxa"/>
            <w:gridSpan w:val="4"/>
            <w:shd w:val="clear" w:color="auto" w:fill="auto"/>
          </w:tcPr>
          <w:p w14:paraId="007A8659" w14:textId="77777777" w:rsidR="00061181" w:rsidRPr="00AA2803" w:rsidRDefault="00061181" w:rsidP="00061181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物品出库明细</w:t>
            </w:r>
          </w:p>
        </w:tc>
        <w:tc>
          <w:tcPr>
            <w:tcW w:w="1131" w:type="dxa"/>
            <w:shd w:val="clear" w:color="auto" w:fill="C0C0C0"/>
          </w:tcPr>
          <w:p w14:paraId="7780B735" w14:textId="77777777" w:rsidR="00061181" w:rsidRPr="00AA2803" w:rsidRDefault="00061181" w:rsidP="00061181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表名</w:t>
            </w:r>
          </w:p>
        </w:tc>
        <w:tc>
          <w:tcPr>
            <w:tcW w:w="4255" w:type="dxa"/>
            <w:gridSpan w:val="5"/>
            <w:shd w:val="clear" w:color="auto" w:fill="auto"/>
          </w:tcPr>
          <w:p w14:paraId="200152E9" w14:textId="77777777" w:rsidR="00061181" w:rsidRPr="00AA2803" w:rsidRDefault="00061181" w:rsidP="00061181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/>
                <w:b/>
                <w:sz w:val="24"/>
                <w:szCs w:val="22"/>
              </w:rPr>
              <w:t>ITEM_ISSUE_DETAIL</w:t>
            </w:r>
          </w:p>
        </w:tc>
      </w:tr>
      <w:tr w:rsidR="00AA2803" w:rsidRPr="00AA2803" w14:paraId="669C24EA" w14:textId="77777777" w:rsidTr="00061181"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horzCross" w:color="auto" w:fill="C0C0C0"/>
          </w:tcPr>
          <w:p w14:paraId="563FB51B" w14:textId="77777777" w:rsidR="00061181" w:rsidRPr="00AA2803" w:rsidRDefault="00061181" w:rsidP="00061181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</w:p>
        </w:tc>
        <w:tc>
          <w:tcPr>
            <w:tcW w:w="2837" w:type="dxa"/>
            <w:gridSpan w:val="4"/>
            <w:tcBorders>
              <w:left w:val="single" w:sz="4" w:space="0" w:color="auto"/>
            </w:tcBorders>
            <w:shd w:val="clear" w:color="auto" w:fill="C0C0C0"/>
          </w:tcPr>
          <w:p w14:paraId="6513A00D" w14:textId="77777777" w:rsidR="00061181" w:rsidRPr="00AA2803" w:rsidRDefault="00061181" w:rsidP="00061181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字段名称</w:t>
            </w:r>
          </w:p>
        </w:tc>
        <w:tc>
          <w:tcPr>
            <w:tcW w:w="2265" w:type="dxa"/>
            <w:gridSpan w:val="3"/>
            <w:shd w:val="clear" w:color="auto" w:fill="C0C0C0"/>
          </w:tcPr>
          <w:p w14:paraId="3CF00B5C" w14:textId="77777777" w:rsidR="00061181" w:rsidRPr="00AA2803" w:rsidRDefault="00061181" w:rsidP="00061181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字段命名</w:t>
            </w:r>
          </w:p>
        </w:tc>
        <w:tc>
          <w:tcPr>
            <w:tcW w:w="1978" w:type="dxa"/>
            <w:gridSpan w:val="2"/>
            <w:shd w:val="clear" w:color="auto" w:fill="C0C0C0"/>
          </w:tcPr>
          <w:p w14:paraId="5FF08CD4" w14:textId="77777777" w:rsidR="00061181" w:rsidRPr="00AA2803" w:rsidRDefault="00061181" w:rsidP="00061181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类型</w:t>
            </w:r>
          </w:p>
        </w:tc>
        <w:tc>
          <w:tcPr>
            <w:tcW w:w="709" w:type="dxa"/>
            <w:gridSpan w:val="2"/>
            <w:shd w:val="clear" w:color="auto" w:fill="C0C0C0"/>
          </w:tcPr>
          <w:p w14:paraId="2A579B00" w14:textId="77777777" w:rsidR="00061181" w:rsidRPr="00AA2803" w:rsidRDefault="00061181" w:rsidP="00061181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非空</w:t>
            </w:r>
          </w:p>
        </w:tc>
        <w:tc>
          <w:tcPr>
            <w:tcW w:w="1568" w:type="dxa"/>
            <w:shd w:val="clear" w:color="auto" w:fill="C0C0C0"/>
          </w:tcPr>
          <w:p w14:paraId="7DE21DBF" w14:textId="77777777" w:rsidR="00061181" w:rsidRPr="00AA2803" w:rsidRDefault="00061181" w:rsidP="00061181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默认</w:t>
            </w:r>
          </w:p>
        </w:tc>
      </w:tr>
      <w:tr w:rsidR="00AA2803" w:rsidRPr="00AA2803" w14:paraId="07EF98E0" w14:textId="77777777" w:rsidTr="00061181">
        <w:tc>
          <w:tcPr>
            <w:tcW w:w="390" w:type="dxa"/>
            <w:tcBorders>
              <w:top w:val="single" w:sz="4" w:space="0" w:color="auto"/>
            </w:tcBorders>
          </w:tcPr>
          <w:p w14:paraId="0F412104" w14:textId="77777777" w:rsidR="00061181" w:rsidRPr="00AA2803" w:rsidRDefault="00061181" w:rsidP="006164CE">
            <w:pPr>
              <w:pStyle w:val="af"/>
              <w:numPr>
                <w:ilvl w:val="0"/>
                <w:numId w:val="68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837" w:type="dxa"/>
            <w:gridSpan w:val="4"/>
          </w:tcPr>
          <w:p w14:paraId="509C6188" w14:textId="77777777" w:rsidR="00061181" w:rsidRPr="00AA2803" w:rsidRDefault="00061181" w:rsidP="0006118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出库单编号（I</w:t>
            </w:r>
            <w:r w:rsidRPr="00AA2803">
              <w:rPr>
                <w:rFonts w:ascii="新宋体" w:eastAsia="新宋体" w:hAnsi="新宋体"/>
                <w:szCs w:val="22"/>
              </w:rPr>
              <w:t>I</w:t>
            </w:r>
            <w:r w:rsidRPr="00AA2803">
              <w:rPr>
                <w:rFonts w:ascii="新宋体" w:eastAsia="新宋体" w:hAnsi="新宋体" w:hint="eastAsia"/>
                <w:szCs w:val="22"/>
              </w:rPr>
              <w:t>12345678）</w:t>
            </w:r>
          </w:p>
        </w:tc>
        <w:tc>
          <w:tcPr>
            <w:tcW w:w="2265" w:type="dxa"/>
            <w:gridSpan w:val="3"/>
          </w:tcPr>
          <w:p w14:paraId="1A567866" w14:textId="77777777" w:rsidR="00061181" w:rsidRPr="00AA2803" w:rsidRDefault="00061181" w:rsidP="0006118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I</w:t>
            </w:r>
            <w:r w:rsidRPr="00AA2803">
              <w:rPr>
                <w:rFonts w:ascii="新宋体" w:eastAsia="新宋体" w:hAnsi="新宋体"/>
                <w:szCs w:val="22"/>
              </w:rPr>
              <w:t>I_NO</w:t>
            </w:r>
          </w:p>
        </w:tc>
        <w:tc>
          <w:tcPr>
            <w:tcW w:w="1978" w:type="dxa"/>
            <w:gridSpan w:val="2"/>
          </w:tcPr>
          <w:p w14:paraId="02559A4E" w14:textId="77777777" w:rsidR="00061181" w:rsidRPr="00AA2803" w:rsidRDefault="00061181" w:rsidP="0006118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CHAR(10)</w:t>
            </w:r>
          </w:p>
        </w:tc>
        <w:tc>
          <w:tcPr>
            <w:tcW w:w="709" w:type="dxa"/>
            <w:gridSpan w:val="2"/>
          </w:tcPr>
          <w:p w14:paraId="290D4D1F" w14:textId="77777777" w:rsidR="00061181" w:rsidRPr="00AA2803" w:rsidRDefault="00061181" w:rsidP="0006118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7E546D3C" w14:textId="77777777" w:rsidR="00061181" w:rsidRPr="00AA2803" w:rsidRDefault="00061181" w:rsidP="0006118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61E03F2A" w14:textId="77777777" w:rsidTr="00061181">
        <w:tc>
          <w:tcPr>
            <w:tcW w:w="390" w:type="dxa"/>
            <w:tcBorders>
              <w:top w:val="single" w:sz="4" w:space="0" w:color="auto"/>
            </w:tcBorders>
          </w:tcPr>
          <w:p w14:paraId="73332C5E" w14:textId="77777777" w:rsidR="00061181" w:rsidRPr="00AA2803" w:rsidRDefault="00061181" w:rsidP="006164CE">
            <w:pPr>
              <w:pStyle w:val="af"/>
              <w:numPr>
                <w:ilvl w:val="0"/>
                <w:numId w:val="68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837" w:type="dxa"/>
            <w:gridSpan w:val="4"/>
          </w:tcPr>
          <w:p w14:paraId="0D3A0791" w14:textId="77777777" w:rsidR="00061181" w:rsidRPr="00AA2803" w:rsidRDefault="00061181" w:rsidP="0006118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物品编码（IT</w:t>
            </w:r>
            <w:r w:rsidRPr="00AA2803">
              <w:rPr>
                <w:rFonts w:ascii="新宋体" w:eastAsia="新宋体" w:hAnsi="新宋体"/>
                <w:szCs w:val="22"/>
              </w:rPr>
              <w:t>123456</w:t>
            </w:r>
            <w:r w:rsidRPr="00AA2803">
              <w:rPr>
                <w:rFonts w:ascii="新宋体" w:eastAsia="新宋体" w:hAnsi="新宋体" w:hint="eastAsia"/>
                <w:szCs w:val="22"/>
              </w:rPr>
              <w:t>）</w:t>
            </w:r>
          </w:p>
        </w:tc>
        <w:tc>
          <w:tcPr>
            <w:tcW w:w="2265" w:type="dxa"/>
            <w:gridSpan w:val="3"/>
          </w:tcPr>
          <w:p w14:paraId="0640EB12" w14:textId="77777777" w:rsidR="00061181" w:rsidRPr="00AA2803" w:rsidRDefault="00061181" w:rsidP="0006118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ITEM_CODE</w:t>
            </w:r>
          </w:p>
        </w:tc>
        <w:tc>
          <w:tcPr>
            <w:tcW w:w="1978" w:type="dxa"/>
            <w:gridSpan w:val="2"/>
          </w:tcPr>
          <w:p w14:paraId="0386B728" w14:textId="77777777" w:rsidR="00061181" w:rsidRPr="00AA2803" w:rsidRDefault="00061181" w:rsidP="0006118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CHAR</w:t>
            </w:r>
            <w:r w:rsidRPr="00AA2803">
              <w:rPr>
                <w:rFonts w:ascii="新宋体" w:eastAsia="新宋体" w:hAnsi="新宋体"/>
                <w:szCs w:val="22"/>
              </w:rPr>
              <w:t>(8)</w:t>
            </w:r>
          </w:p>
        </w:tc>
        <w:tc>
          <w:tcPr>
            <w:tcW w:w="709" w:type="dxa"/>
            <w:gridSpan w:val="2"/>
          </w:tcPr>
          <w:p w14:paraId="622D340C" w14:textId="77777777" w:rsidR="00061181" w:rsidRPr="00AA2803" w:rsidRDefault="00061181" w:rsidP="0006118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68" w:type="dxa"/>
          </w:tcPr>
          <w:p w14:paraId="7B32AB3D" w14:textId="77777777" w:rsidR="00061181" w:rsidRPr="00AA2803" w:rsidRDefault="00061181" w:rsidP="0006118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4688023C" w14:textId="77777777" w:rsidTr="00061181">
        <w:tc>
          <w:tcPr>
            <w:tcW w:w="390" w:type="dxa"/>
            <w:tcBorders>
              <w:top w:val="single" w:sz="4" w:space="0" w:color="auto"/>
            </w:tcBorders>
          </w:tcPr>
          <w:p w14:paraId="72E41FC5" w14:textId="77777777" w:rsidR="00061181" w:rsidRPr="00AA2803" w:rsidRDefault="00061181" w:rsidP="006164CE">
            <w:pPr>
              <w:pStyle w:val="af"/>
              <w:numPr>
                <w:ilvl w:val="0"/>
                <w:numId w:val="68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837" w:type="dxa"/>
            <w:gridSpan w:val="4"/>
          </w:tcPr>
          <w:p w14:paraId="34A3CFE3" w14:textId="77777777" w:rsidR="00061181" w:rsidRPr="00AA2803" w:rsidRDefault="00061181" w:rsidP="0006118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ab/>
            </w:r>
            <w:r w:rsidRPr="00AA2803">
              <w:rPr>
                <w:rFonts w:ascii="新宋体" w:eastAsia="新宋体" w:hAnsi="新宋体" w:hint="eastAsia"/>
                <w:szCs w:val="22"/>
              </w:rPr>
              <w:t>数量</w:t>
            </w:r>
          </w:p>
        </w:tc>
        <w:tc>
          <w:tcPr>
            <w:tcW w:w="2265" w:type="dxa"/>
            <w:gridSpan w:val="3"/>
          </w:tcPr>
          <w:p w14:paraId="0B6B131B" w14:textId="77777777" w:rsidR="00061181" w:rsidRPr="00AA2803" w:rsidRDefault="00061181" w:rsidP="0006118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QUANTITY</w:t>
            </w:r>
          </w:p>
        </w:tc>
        <w:tc>
          <w:tcPr>
            <w:tcW w:w="1978" w:type="dxa"/>
            <w:gridSpan w:val="2"/>
          </w:tcPr>
          <w:p w14:paraId="25C8ABE8" w14:textId="77777777" w:rsidR="00061181" w:rsidRPr="00AA2803" w:rsidRDefault="00061181" w:rsidP="0006118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NUMBER(</w:t>
            </w:r>
            <w:r w:rsidRPr="00AA2803">
              <w:rPr>
                <w:rFonts w:ascii="新宋体" w:eastAsia="新宋体" w:hAnsi="新宋体"/>
                <w:szCs w:val="22"/>
              </w:rPr>
              <w:t>10</w:t>
            </w:r>
            <w:r w:rsidRPr="00AA2803">
              <w:rPr>
                <w:rFonts w:ascii="新宋体" w:eastAsia="新宋体" w:hAnsi="新宋体" w:hint="eastAsia"/>
                <w:szCs w:val="22"/>
              </w:rPr>
              <w:t>)</w:t>
            </w:r>
          </w:p>
        </w:tc>
        <w:tc>
          <w:tcPr>
            <w:tcW w:w="709" w:type="dxa"/>
            <w:gridSpan w:val="2"/>
          </w:tcPr>
          <w:p w14:paraId="1E77A67F" w14:textId="77777777" w:rsidR="00061181" w:rsidRPr="00AA2803" w:rsidRDefault="00061181" w:rsidP="0006118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68" w:type="dxa"/>
          </w:tcPr>
          <w:p w14:paraId="6F3B06FD" w14:textId="77777777" w:rsidR="00061181" w:rsidRPr="00AA2803" w:rsidRDefault="00061181" w:rsidP="0006118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76D1FC70" w14:textId="77777777" w:rsidTr="00061181">
        <w:tc>
          <w:tcPr>
            <w:tcW w:w="9747" w:type="dxa"/>
            <w:gridSpan w:val="13"/>
            <w:shd w:val="clear" w:color="auto" w:fill="D9D9D9" w:themeFill="background1" w:themeFillShade="D9"/>
          </w:tcPr>
          <w:p w14:paraId="6ACA880B" w14:textId="77777777" w:rsidR="00061181" w:rsidRPr="00AA2803" w:rsidRDefault="00061181" w:rsidP="00061181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表格其他属性信息定义（包括PK-FK、IDX等）</w:t>
            </w:r>
          </w:p>
        </w:tc>
      </w:tr>
      <w:tr w:rsidR="00AA2803" w:rsidRPr="00AA2803" w14:paraId="1F62F30D" w14:textId="77777777" w:rsidTr="00061181">
        <w:trPr>
          <w:trHeight w:val="231"/>
        </w:trPr>
        <w:tc>
          <w:tcPr>
            <w:tcW w:w="531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0CE4AFF" w14:textId="77777777" w:rsidR="00061181" w:rsidRPr="00AA2803" w:rsidRDefault="00061181" w:rsidP="00061181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主键</w:t>
            </w:r>
          </w:p>
        </w:tc>
        <w:tc>
          <w:tcPr>
            <w:tcW w:w="3405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352011A6" w14:textId="77777777" w:rsidR="00061181" w:rsidRPr="00AA2803" w:rsidRDefault="00061181" w:rsidP="00061181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5811" w:type="dxa"/>
            <w:gridSpan w:val="7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2A51CE45" w14:textId="77777777" w:rsidR="00061181" w:rsidRPr="00AA2803" w:rsidRDefault="00061181" w:rsidP="00061181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包含列</w:t>
            </w:r>
          </w:p>
        </w:tc>
      </w:tr>
      <w:tr w:rsidR="00AA2803" w:rsidRPr="00AA2803" w14:paraId="4C755952" w14:textId="77777777" w:rsidTr="00061181">
        <w:trPr>
          <w:trHeight w:val="231"/>
        </w:trPr>
        <w:tc>
          <w:tcPr>
            <w:tcW w:w="531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213063A" w14:textId="77777777" w:rsidR="00061181" w:rsidRPr="00AA2803" w:rsidRDefault="00061181" w:rsidP="00061181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3405" w:type="dxa"/>
            <w:gridSpan w:val="4"/>
            <w:tcBorders>
              <w:left w:val="single" w:sz="4" w:space="0" w:color="auto"/>
            </w:tcBorders>
          </w:tcPr>
          <w:p w14:paraId="1EE2A402" w14:textId="77777777" w:rsidR="00061181" w:rsidRPr="00AA2803" w:rsidRDefault="00061181" w:rsidP="0006118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PK_ITEM_ISSUE_DETAIL</w:t>
            </w:r>
          </w:p>
        </w:tc>
        <w:tc>
          <w:tcPr>
            <w:tcW w:w="5811" w:type="dxa"/>
            <w:gridSpan w:val="7"/>
            <w:tcBorders>
              <w:left w:val="single" w:sz="4" w:space="0" w:color="auto"/>
            </w:tcBorders>
          </w:tcPr>
          <w:p w14:paraId="77BA9865" w14:textId="47F3153D" w:rsidR="00061181" w:rsidRPr="00AA2803" w:rsidRDefault="000542F6" w:rsidP="0006118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0542F6">
              <w:rPr>
                <w:rFonts w:ascii="新宋体" w:eastAsia="新宋体" w:hAnsi="新宋体"/>
                <w:szCs w:val="22"/>
              </w:rPr>
              <w:t>II_NO,ITEM_CODE</w:t>
            </w:r>
          </w:p>
        </w:tc>
      </w:tr>
      <w:tr w:rsidR="00AA2803" w:rsidRPr="00AA2803" w14:paraId="2A34BB2E" w14:textId="77777777" w:rsidTr="00061181">
        <w:trPr>
          <w:trHeight w:val="231"/>
        </w:trPr>
        <w:tc>
          <w:tcPr>
            <w:tcW w:w="531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CF077BA" w14:textId="77777777" w:rsidR="00061181" w:rsidRPr="00AA2803" w:rsidRDefault="00061181" w:rsidP="00061181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外键</w:t>
            </w:r>
          </w:p>
        </w:tc>
        <w:tc>
          <w:tcPr>
            <w:tcW w:w="3405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402E0BB6" w14:textId="77777777" w:rsidR="00061181" w:rsidRPr="00AA2803" w:rsidRDefault="00061181" w:rsidP="00061181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1556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41842999" w14:textId="77777777" w:rsidR="00061181" w:rsidRPr="00AA2803" w:rsidRDefault="00061181" w:rsidP="00061181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  <w:tc>
          <w:tcPr>
            <w:tcW w:w="2123" w:type="dxa"/>
            <w:gridSpan w:val="3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063C9C51" w14:textId="77777777" w:rsidR="00061181" w:rsidRPr="00AA2803" w:rsidRDefault="00061181" w:rsidP="00061181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参照表名</w:t>
            </w:r>
          </w:p>
        </w:tc>
        <w:tc>
          <w:tcPr>
            <w:tcW w:w="2132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5E4578B6" w14:textId="77777777" w:rsidR="00061181" w:rsidRPr="00AA2803" w:rsidRDefault="00061181" w:rsidP="00061181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</w:tr>
      <w:tr w:rsidR="00AA2803" w:rsidRPr="00AA2803" w14:paraId="097BD6B6" w14:textId="77777777" w:rsidTr="00061181">
        <w:trPr>
          <w:trHeight w:val="231"/>
        </w:trPr>
        <w:tc>
          <w:tcPr>
            <w:tcW w:w="531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3FD9E1D" w14:textId="77777777" w:rsidR="00061181" w:rsidRPr="00AA2803" w:rsidRDefault="00061181" w:rsidP="00061181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3405" w:type="dxa"/>
            <w:gridSpan w:val="4"/>
            <w:tcBorders>
              <w:left w:val="single" w:sz="4" w:space="0" w:color="auto"/>
            </w:tcBorders>
          </w:tcPr>
          <w:p w14:paraId="73A7A688" w14:textId="77777777" w:rsidR="00061181" w:rsidRPr="00AA2803" w:rsidRDefault="00061181" w:rsidP="0006118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56" w:type="dxa"/>
            <w:gridSpan w:val="2"/>
            <w:tcBorders>
              <w:left w:val="single" w:sz="4" w:space="0" w:color="auto"/>
            </w:tcBorders>
          </w:tcPr>
          <w:p w14:paraId="01ACB41C" w14:textId="77777777" w:rsidR="00061181" w:rsidRPr="00AA2803" w:rsidRDefault="00061181" w:rsidP="0006118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123" w:type="dxa"/>
            <w:gridSpan w:val="3"/>
            <w:tcBorders>
              <w:left w:val="single" w:sz="4" w:space="0" w:color="auto"/>
            </w:tcBorders>
          </w:tcPr>
          <w:p w14:paraId="59863DA8" w14:textId="77777777" w:rsidR="00061181" w:rsidRPr="00AA2803" w:rsidRDefault="00061181" w:rsidP="0006118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132" w:type="dxa"/>
            <w:gridSpan w:val="2"/>
            <w:tcBorders>
              <w:left w:val="single" w:sz="4" w:space="0" w:color="auto"/>
            </w:tcBorders>
          </w:tcPr>
          <w:p w14:paraId="0DF84BAD" w14:textId="77777777" w:rsidR="00061181" w:rsidRPr="00AA2803" w:rsidRDefault="00061181" w:rsidP="0006118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51144E41" w14:textId="77777777" w:rsidTr="00061181">
        <w:trPr>
          <w:trHeight w:val="231"/>
        </w:trPr>
        <w:tc>
          <w:tcPr>
            <w:tcW w:w="531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EE8B3B2" w14:textId="77777777" w:rsidR="00061181" w:rsidRPr="00AA2803" w:rsidRDefault="00061181" w:rsidP="00061181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索引</w:t>
            </w:r>
          </w:p>
        </w:tc>
        <w:tc>
          <w:tcPr>
            <w:tcW w:w="3405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70429A9D" w14:textId="77777777" w:rsidR="00061181" w:rsidRPr="00AA2803" w:rsidRDefault="00061181" w:rsidP="00061181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2681" w:type="dxa"/>
            <w:gridSpan w:val="3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4632690E" w14:textId="77777777" w:rsidR="00061181" w:rsidRPr="00AA2803" w:rsidRDefault="00061181" w:rsidP="00061181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  <w:tc>
          <w:tcPr>
            <w:tcW w:w="3130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16F506D8" w14:textId="77777777" w:rsidR="00061181" w:rsidRPr="00AA2803" w:rsidRDefault="00061181" w:rsidP="00061181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类型</w:t>
            </w:r>
          </w:p>
        </w:tc>
      </w:tr>
      <w:tr w:rsidR="00AA2803" w:rsidRPr="00AA2803" w14:paraId="38D8CB2D" w14:textId="77777777" w:rsidTr="00061181">
        <w:trPr>
          <w:trHeight w:val="231"/>
        </w:trPr>
        <w:tc>
          <w:tcPr>
            <w:tcW w:w="531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30AFFE3" w14:textId="77777777" w:rsidR="00061181" w:rsidRPr="00AA2803" w:rsidRDefault="00061181" w:rsidP="00061181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3405" w:type="dxa"/>
            <w:gridSpan w:val="4"/>
            <w:tcBorders>
              <w:left w:val="single" w:sz="4" w:space="0" w:color="auto"/>
            </w:tcBorders>
          </w:tcPr>
          <w:p w14:paraId="28076D00" w14:textId="77777777" w:rsidR="00061181" w:rsidRPr="00AA2803" w:rsidRDefault="00061181" w:rsidP="0006118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681" w:type="dxa"/>
            <w:gridSpan w:val="3"/>
            <w:tcBorders>
              <w:left w:val="single" w:sz="4" w:space="0" w:color="auto"/>
            </w:tcBorders>
          </w:tcPr>
          <w:p w14:paraId="3FED620E" w14:textId="77777777" w:rsidR="00061181" w:rsidRPr="00AA2803" w:rsidRDefault="00061181" w:rsidP="0006118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130" w:type="dxa"/>
            <w:gridSpan w:val="4"/>
            <w:tcBorders>
              <w:left w:val="single" w:sz="4" w:space="0" w:color="auto"/>
            </w:tcBorders>
          </w:tcPr>
          <w:p w14:paraId="10D790C0" w14:textId="77777777" w:rsidR="00061181" w:rsidRPr="00AA2803" w:rsidRDefault="00061181" w:rsidP="0006118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382C9F15" w14:textId="77777777" w:rsidTr="00061181">
        <w:tc>
          <w:tcPr>
            <w:tcW w:w="531" w:type="dxa"/>
            <w:gridSpan w:val="2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FF74461" w14:textId="77777777" w:rsidR="00061181" w:rsidRPr="00AA2803" w:rsidRDefault="00061181" w:rsidP="00061181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约</w:t>
            </w:r>
            <w:r w:rsidRPr="00AA2803">
              <w:rPr>
                <w:rFonts w:ascii="新宋体" w:eastAsia="新宋体" w:hAnsi="新宋体" w:hint="eastAsia"/>
                <w:b/>
                <w:szCs w:val="22"/>
              </w:rPr>
              <w:lastRenderedPageBreak/>
              <w:t>束</w:t>
            </w:r>
          </w:p>
        </w:tc>
        <w:tc>
          <w:tcPr>
            <w:tcW w:w="9216" w:type="dxa"/>
            <w:gridSpan w:val="11"/>
            <w:tcBorders>
              <w:left w:val="single" w:sz="4" w:space="0" w:color="auto"/>
            </w:tcBorders>
          </w:tcPr>
          <w:p w14:paraId="7C071E91" w14:textId="77777777" w:rsidR="00061181" w:rsidRPr="00AA2803" w:rsidRDefault="00061181" w:rsidP="0006118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5BCD92CA" w14:textId="77777777" w:rsidTr="00061181">
        <w:trPr>
          <w:trHeight w:val="231"/>
        </w:trPr>
        <w:tc>
          <w:tcPr>
            <w:tcW w:w="531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2DFAC97" w14:textId="77777777" w:rsidR="00061181" w:rsidRPr="00AA2803" w:rsidRDefault="00061181" w:rsidP="00061181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</w:t>
            </w: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79ECED07" w14:textId="77777777" w:rsidR="00061181" w:rsidRPr="00AA2803" w:rsidRDefault="00061181" w:rsidP="00061181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分区类型</w:t>
            </w:r>
          </w:p>
        </w:tc>
        <w:tc>
          <w:tcPr>
            <w:tcW w:w="1917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114E0D06" w14:textId="77777777" w:rsidR="00061181" w:rsidRPr="00AA2803" w:rsidRDefault="00061181" w:rsidP="00061181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分区字段</w:t>
            </w:r>
          </w:p>
        </w:tc>
        <w:tc>
          <w:tcPr>
            <w:tcW w:w="5811" w:type="dxa"/>
            <w:gridSpan w:val="7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7A564CCF" w14:textId="77777777" w:rsidR="00061181" w:rsidRPr="00AA2803" w:rsidRDefault="00061181" w:rsidP="00061181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分区条件</w:t>
            </w:r>
          </w:p>
        </w:tc>
      </w:tr>
      <w:tr w:rsidR="00AA2803" w:rsidRPr="00AA2803" w14:paraId="6EEBE262" w14:textId="77777777" w:rsidTr="00061181">
        <w:trPr>
          <w:trHeight w:val="231"/>
        </w:trPr>
        <w:tc>
          <w:tcPr>
            <w:tcW w:w="531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885374E" w14:textId="77777777" w:rsidR="00061181" w:rsidRPr="00AA2803" w:rsidRDefault="00061181" w:rsidP="00061181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</w:tcPr>
          <w:p w14:paraId="29A7A911" w14:textId="77777777" w:rsidR="00061181" w:rsidRPr="00AA2803" w:rsidRDefault="00061181" w:rsidP="0006118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主分区</w:t>
            </w:r>
          </w:p>
        </w:tc>
        <w:tc>
          <w:tcPr>
            <w:tcW w:w="1917" w:type="dxa"/>
            <w:gridSpan w:val="2"/>
            <w:tcBorders>
              <w:left w:val="single" w:sz="4" w:space="0" w:color="auto"/>
            </w:tcBorders>
          </w:tcPr>
          <w:p w14:paraId="200DC339" w14:textId="77777777" w:rsidR="00061181" w:rsidRPr="00AA2803" w:rsidRDefault="00061181" w:rsidP="0006118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5811" w:type="dxa"/>
            <w:gridSpan w:val="7"/>
            <w:tcBorders>
              <w:left w:val="single" w:sz="4" w:space="0" w:color="auto"/>
            </w:tcBorders>
          </w:tcPr>
          <w:p w14:paraId="4B073793" w14:textId="77777777" w:rsidR="00061181" w:rsidRPr="00AA2803" w:rsidRDefault="00061181" w:rsidP="0006118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6459D0BB" w14:textId="77777777" w:rsidTr="00061181">
        <w:trPr>
          <w:trHeight w:val="231"/>
        </w:trPr>
        <w:tc>
          <w:tcPr>
            <w:tcW w:w="531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A58BD97" w14:textId="77777777" w:rsidR="00061181" w:rsidRPr="00AA2803" w:rsidRDefault="00061181" w:rsidP="00061181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</w:tcPr>
          <w:p w14:paraId="696E2A96" w14:textId="77777777" w:rsidR="00061181" w:rsidRPr="00AA2803" w:rsidRDefault="00061181" w:rsidP="0006118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子分区</w:t>
            </w:r>
          </w:p>
        </w:tc>
        <w:tc>
          <w:tcPr>
            <w:tcW w:w="1917" w:type="dxa"/>
            <w:gridSpan w:val="2"/>
            <w:tcBorders>
              <w:left w:val="single" w:sz="4" w:space="0" w:color="auto"/>
            </w:tcBorders>
          </w:tcPr>
          <w:p w14:paraId="4264A970" w14:textId="77777777" w:rsidR="00061181" w:rsidRPr="00AA2803" w:rsidRDefault="00061181" w:rsidP="0006118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5811" w:type="dxa"/>
            <w:gridSpan w:val="7"/>
            <w:tcBorders>
              <w:left w:val="single" w:sz="4" w:space="0" w:color="auto"/>
            </w:tcBorders>
          </w:tcPr>
          <w:p w14:paraId="2AC50B93" w14:textId="77777777" w:rsidR="00061181" w:rsidRPr="00AA2803" w:rsidRDefault="00061181" w:rsidP="0006118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</w:tbl>
    <w:p w14:paraId="64A976F7" w14:textId="77777777" w:rsidR="00061181" w:rsidRPr="00AA2803" w:rsidRDefault="00061181" w:rsidP="00061181"/>
    <w:p w14:paraId="5445C42F" w14:textId="77777777" w:rsidR="00E779BA" w:rsidRPr="00AA2803" w:rsidRDefault="00E779BA" w:rsidP="00E779BA">
      <w:pPr>
        <w:pStyle w:val="4"/>
      </w:pPr>
      <w:bookmarkStart w:id="132" w:name="_Toc435450889"/>
      <w:r w:rsidRPr="00AA2803">
        <w:rPr>
          <w:rFonts w:hint="eastAsia"/>
        </w:rPr>
        <w:t>物品盘点（</w:t>
      </w:r>
      <w:r w:rsidRPr="00AA2803">
        <w:rPr>
          <w:rFonts w:hint="eastAsia"/>
        </w:rPr>
        <w:t>ITEM_</w:t>
      </w:r>
      <w:r w:rsidRPr="00AA2803">
        <w:t>CHECK</w:t>
      </w:r>
      <w:r w:rsidRPr="00AA2803">
        <w:rPr>
          <w:rFonts w:hint="eastAsia"/>
        </w:rPr>
        <w:t>）</w:t>
      </w:r>
      <w:bookmarkEnd w:id="132"/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90"/>
        <w:gridCol w:w="141"/>
        <w:gridCol w:w="698"/>
        <w:gridCol w:w="790"/>
        <w:gridCol w:w="1491"/>
        <w:gridCol w:w="426"/>
        <w:gridCol w:w="425"/>
        <w:gridCol w:w="1131"/>
        <w:gridCol w:w="1125"/>
        <w:gridCol w:w="853"/>
        <w:gridCol w:w="145"/>
        <w:gridCol w:w="564"/>
        <w:gridCol w:w="1568"/>
      </w:tblGrid>
      <w:tr w:rsidR="00AA2803" w:rsidRPr="00AA2803" w14:paraId="2CD5E169" w14:textId="77777777" w:rsidTr="004875C9">
        <w:tc>
          <w:tcPr>
            <w:tcW w:w="1229" w:type="dxa"/>
            <w:gridSpan w:val="3"/>
            <w:shd w:val="clear" w:color="auto" w:fill="C0C0C0"/>
          </w:tcPr>
          <w:p w14:paraId="138432D7" w14:textId="77777777" w:rsidR="00E779BA" w:rsidRPr="00AA2803" w:rsidRDefault="00E779BA" w:rsidP="004875C9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汉字注解</w:t>
            </w:r>
          </w:p>
        </w:tc>
        <w:tc>
          <w:tcPr>
            <w:tcW w:w="3132" w:type="dxa"/>
            <w:gridSpan w:val="4"/>
            <w:shd w:val="clear" w:color="auto" w:fill="auto"/>
          </w:tcPr>
          <w:p w14:paraId="519F2DEF" w14:textId="77777777" w:rsidR="00E779BA" w:rsidRPr="00AA2803" w:rsidRDefault="00E779BA" w:rsidP="004875C9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物品盘点</w:t>
            </w:r>
          </w:p>
        </w:tc>
        <w:tc>
          <w:tcPr>
            <w:tcW w:w="1131" w:type="dxa"/>
            <w:shd w:val="clear" w:color="auto" w:fill="C0C0C0"/>
          </w:tcPr>
          <w:p w14:paraId="62B1FCC5" w14:textId="77777777" w:rsidR="00E779BA" w:rsidRPr="00AA2803" w:rsidRDefault="00E779BA" w:rsidP="004875C9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表名</w:t>
            </w:r>
          </w:p>
        </w:tc>
        <w:tc>
          <w:tcPr>
            <w:tcW w:w="4255" w:type="dxa"/>
            <w:gridSpan w:val="5"/>
            <w:shd w:val="clear" w:color="auto" w:fill="auto"/>
          </w:tcPr>
          <w:p w14:paraId="613AEE53" w14:textId="77777777" w:rsidR="00E779BA" w:rsidRPr="00AA2803" w:rsidRDefault="00E779BA" w:rsidP="00E779BA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/>
                <w:b/>
                <w:sz w:val="24"/>
                <w:szCs w:val="22"/>
              </w:rPr>
              <w:t>ITEM_CHECK</w:t>
            </w:r>
          </w:p>
        </w:tc>
      </w:tr>
      <w:tr w:rsidR="00AA2803" w:rsidRPr="00AA2803" w14:paraId="70079305" w14:textId="77777777" w:rsidTr="00777778"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horzCross" w:color="auto" w:fill="C0C0C0"/>
          </w:tcPr>
          <w:p w14:paraId="24354B45" w14:textId="77777777" w:rsidR="00E779BA" w:rsidRPr="00AA2803" w:rsidRDefault="00E779BA" w:rsidP="004875C9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</w:p>
        </w:tc>
        <w:tc>
          <w:tcPr>
            <w:tcW w:w="3120" w:type="dxa"/>
            <w:gridSpan w:val="4"/>
            <w:tcBorders>
              <w:left w:val="single" w:sz="4" w:space="0" w:color="auto"/>
            </w:tcBorders>
            <w:shd w:val="clear" w:color="auto" w:fill="C0C0C0"/>
          </w:tcPr>
          <w:p w14:paraId="2B954C8A" w14:textId="77777777" w:rsidR="00E779BA" w:rsidRPr="00AA2803" w:rsidRDefault="00E779BA" w:rsidP="004875C9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字段名称</w:t>
            </w:r>
          </w:p>
        </w:tc>
        <w:tc>
          <w:tcPr>
            <w:tcW w:w="1982" w:type="dxa"/>
            <w:gridSpan w:val="3"/>
            <w:shd w:val="clear" w:color="auto" w:fill="C0C0C0"/>
          </w:tcPr>
          <w:p w14:paraId="19A625FF" w14:textId="77777777" w:rsidR="00E779BA" w:rsidRPr="00AA2803" w:rsidRDefault="00E779BA" w:rsidP="004875C9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字段命名</w:t>
            </w:r>
          </w:p>
        </w:tc>
        <w:tc>
          <w:tcPr>
            <w:tcW w:w="1978" w:type="dxa"/>
            <w:gridSpan w:val="2"/>
            <w:shd w:val="clear" w:color="auto" w:fill="C0C0C0"/>
          </w:tcPr>
          <w:p w14:paraId="160C75A4" w14:textId="77777777" w:rsidR="00E779BA" w:rsidRPr="00AA2803" w:rsidRDefault="00E779BA" w:rsidP="004875C9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类型</w:t>
            </w:r>
          </w:p>
        </w:tc>
        <w:tc>
          <w:tcPr>
            <w:tcW w:w="709" w:type="dxa"/>
            <w:gridSpan w:val="2"/>
            <w:shd w:val="clear" w:color="auto" w:fill="C0C0C0"/>
          </w:tcPr>
          <w:p w14:paraId="7709CB6C" w14:textId="77777777" w:rsidR="00E779BA" w:rsidRPr="00AA2803" w:rsidRDefault="00E779BA" w:rsidP="004875C9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非空</w:t>
            </w:r>
          </w:p>
        </w:tc>
        <w:tc>
          <w:tcPr>
            <w:tcW w:w="1568" w:type="dxa"/>
            <w:shd w:val="clear" w:color="auto" w:fill="C0C0C0"/>
          </w:tcPr>
          <w:p w14:paraId="4DCDECF0" w14:textId="77777777" w:rsidR="00E779BA" w:rsidRPr="00AA2803" w:rsidRDefault="00E779BA" w:rsidP="004875C9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默认</w:t>
            </w:r>
          </w:p>
        </w:tc>
      </w:tr>
      <w:tr w:rsidR="00AA2803" w:rsidRPr="00AA2803" w14:paraId="0DE74F03" w14:textId="77777777" w:rsidTr="00777778">
        <w:tc>
          <w:tcPr>
            <w:tcW w:w="390" w:type="dxa"/>
            <w:tcBorders>
              <w:top w:val="single" w:sz="4" w:space="0" w:color="auto"/>
            </w:tcBorders>
          </w:tcPr>
          <w:p w14:paraId="6DA00CDE" w14:textId="77777777" w:rsidR="00E779BA" w:rsidRPr="00AA2803" w:rsidRDefault="00E779BA" w:rsidP="006164CE">
            <w:pPr>
              <w:pStyle w:val="af"/>
              <w:numPr>
                <w:ilvl w:val="0"/>
                <w:numId w:val="70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120" w:type="dxa"/>
            <w:gridSpan w:val="4"/>
          </w:tcPr>
          <w:p w14:paraId="301A89C6" w14:textId="06B1EDCB" w:rsidR="00E779BA" w:rsidRPr="00AA2803" w:rsidRDefault="00E779BA" w:rsidP="00781D9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盘点编号（I</w:t>
            </w:r>
            <w:r w:rsidR="00781D94">
              <w:rPr>
                <w:rFonts w:ascii="新宋体" w:eastAsia="新宋体" w:hAnsi="新宋体"/>
                <w:szCs w:val="22"/>
              </w:rPr>
              <w:t>C</w:t>
            </w:r>
            <w:r w:rsidRPr="00AA2803">
              <w:rPr>
                <w:rFonts w:ascii="新宋体" w:eastAsia="新宋体" w:hAnsi="新宋体" w:hint="eastAsia"/>
                <w:szCs w:val="22"/>
              </w:rPr>
              <w:t>12345678）</w:t>
            </w:r>
          </w:p>
        </w:tc>
        <w:tc>
          <w:tcPr>
            <w:tcW w:w="1982" w:type="dxa"/>
            <w:gridSpan w:val="3"/>
          </w:tcPr>
          <w:p w14:paraId="052444C7" w14:textId="77777777" w:rsidR="00E779BA" w:rsidRPr="00AA2803" w:rsidRDefault="00E779BA" w:rsidP="004875C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CHECK</w:t>
            </w:r>
            <w:r w:rsidRPr="00AA2803">
              <w:rPr>
                <w:rFonts w:ascii="新宋体" w:eastAsia="新宋体" w:hAnsi="新宋体"/>
                <w:szCs w:val="22"/>
              </w:rPr>
              <w:t>_NO</w:t>
            </w:r>
          </w:p>
        </w:tc>
        <w:tc>
          <w:tcPr>
            <w:tcW w:w="1978" w:type="dxa"/>
            <w:gridSpan w:val="2"/>
          </w:tcPr>
          <w:p w14:paraId="5B6F4395" w14:textId="77777777" w:rsidR="00E779BA" w:rsidRPr="00AA2803" w:rsidRDefault="00E779BA" w:rsidP="004875C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CHAR(10)</w:t>
            </w:r>
          </w:p>
        </w:tc>
        <w:tc>
          <w:tcPr>
            <w:tcW w:w="709" w:type="dxa"/>
            <w:gridSpan w:val="2"/>
          </w:tcPr>
          <w:p w14:paraId="56809B4C" w14:textId="77777777" w:rsidR="00E779BA" w:rsidRPr="00AA2803" w:rsidRDefault="00E779BA" w:rsidP="004875C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1ED2893B" w14:textId="77777777" w:rsidR="00E779BA" w:rsidRPr="00AA2803" w:rsidRDefault="00E779BA" w:rsidP="004875C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26F75ED0" w14:textId="77777777" w:rsidTr="00777778">
        <w:tc>
          <w:tcPr>
            <w:tcW w:w="390" w:type="dxa"/>
            <w:tcBorders>
              <w:top w:val="single" w:sz="4" w:space="0" w:color="auto"/>
            </w:tcBorders>
          </w:tcPr>
          <w:p w14:paraId="7DCEF0DD" w14:textId="77777777" w:rsidR="00777778" w:rsidRPr="00AA2803" w:rsidRDefault="00777778" w:rsidP="006164CE">
            <w:pPr>
              <w:pStyle w:val="af"/>
              <w:numPr>
                <w:ilvl w:val="0"/>
                <w:numId w:val="70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120" w:type="dxa"/>
            <w:gridSpan w:val="4"/>
          </w:tcPr>
          <w:p w14:paraId="06FB5922" w14:textId="77777777" w:rsidR="00777778" w:rsidRPr="00AA2803" w:rsidRDefault="00777778" w:rsidP="0077777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盘点名称</w:t>
            </w:r>
          </w:p>
        </w:tc>
        <w:tc>
          <w:tcPr>
            <w:tcW w:w="1982" w:type="dxa"/>
            <w:gridSpan w:val="3"/>
          </w:tcPr>
          <w:p w14:paraId="739710CA" w14:textId="77777777" w:rsidR="00777778" w:rsidRPr="00AA2803" w:rsidRDefault="00777778" w:rsidP="0077777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CHECK_NAME</w:t>
            </w:r>
          </w:p>
        </w:tc>
        <w:tc>
          <w:tcPr>
            <w:tcW w:w="1978" w:type="dxa"/>
            <w:gridSpan w:val="2"/>
          </w:tcPr>
          <w:p w14:paraId="056C125E" w14:textId="77777777" w:rsidR="00777778" w:rsidRPr="00AA2803" w:rsidRDefault="00777778" w:rsidP="0077777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VARCHAR2(500)</w:t>
            </w:r>
          </w:p>
        </w:tc>
        <w:tc>
          <w:tcPr>
            <w:tcW w:w="709" w:type="dxa"/>
            <w:gridSpan w:val="2"/>
          </w:tcPr>
          <w:p w14:paraId="1E0952BA" w14:textId="77777777" w:rsidR="00777778" w:rsidRPr="00AA2803" w:rsidRDefault="00777778" w:rsidP="0077777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68" w:type="dxa"/>
          </w:tcPr>
          <w:p w14:paraId="66B77459" w14:textId="77777777" w:rsidR="00777778" w:rsidRPr="00AA2803" w:rsidRDefault="00777778" w:rsidP="0077777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2A866B77" w14:textId="77777777" w:rsidTr="00777778">
        <w:tc>
          <w:tcPr>
            <w:tcW w:w="390" w:type="dxa"/>
            <w:tcBorders>
              <w:top w:val="single" w:sz="4" w:space="0" w:color="auto"/>
            </w:tcBorders>
          </w:tcPr>
          <w:p w14:paraId="7AFD1B4A" w14:textId="77777777" w:rsidR="00777778" w:rsidRPr="00AA2803" w:rsidRDefault="00777778" w:rsidP="006164CE">
            <w:pPr>
              <w:pStyle w:val="af"/>
              <w:numPr>
                <w:ilvl w:val="0"/>
                <w:numId w:val="70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120" w:type="dxa"/>
            <w:gridSpan w:val="4"/>
          </w:tcPr>
          <w:p w14:paraId="5B0CDBE5" w14:textId="77777777" w:rsidR="00777778" w:rsidRPr="00AA2803" w:rsidRDefault="00777778" w:rsidP="0077777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盘点日期</w:t>
            </w:r>
          </w:p>
        </w:tc>
        <w:tc>
          <w:tcPr>
            <w:tcW w:w="1982" w:type="dxa"/>
            <w:gridSpan w:val="3"/>
          </w:tcPr>
          <w:p w14:paraId="175CBD55" w14:textId="77777777" w:rsidR="00777778" w:rsidRPr="00AA2803" w:rsidRDefault="00777778" w:rsidP="0077777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CHECK_DATE</w:t>
            </w:r>
          </w:p>
        </w:tc>
        <w:tc>
          <w:tcPr>
            <w:tcW w:w="1978" w:type="dxa"/>
            <w:gridSpan w:val="2"/>
          </w:tcPr>
          <w:p w14:paraId="5BD810E3" w14:textId="77777777" w:rsidR="00777778" w:rsidRPr="00AA2803" w:rsidRDefault="00777778" w:rsidP="0077777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DATE</w:t>
            </w:r>
          </w:p>
        </w:tc>
        <w:tc>
          <w:tcPr>
            <w:tcW w:w="709" w:type="dxa"/>
            <w:gridSpan w:val="2"/>
          </w:tcPr>
          <w:p w14:paraId="0B0CB859" w14:textId="77777777" w:rsidR="00777778" w:rsidRPr="00AA2803" w:rsidRDefault="00777778" w:rsidP="0077777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68" w:type="dxa"/>
          </w:tcPr>
          <w:p w14:paraId="0208E6AF" w14:textId="77777777" w:rsidR="00777778" w:rsidRPr="00AA2803" w:rsidRDefault="00777778" w:rsidP="0077777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3CDB32FE" w14:textId="77777777" w:rsidTr="00777778">
        <w:tc>
          <w:tcPr>
            <w:tcW w:w="390" w:type="dxa"/>
            <w:tcBorders>
              <w:top w:val="single" w:sz="4" w:space="0" w:color="auto"/>
            </w:tcBorders>
          </w:tcPr>
          <w:p w14:paraId="01D58E4D" w14:textId="77777777" w:rsidR="00777778" w:rsidRPr="00AA2803" w:rsidRDefault="00777778" w:rsidP="006164CE">
            <w:pPr>
              <w:pStyle w:val="af"/>
              <w:numPr>
                <w:ilvl w:val="0"/>
                <w:numId w:val="70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120" w:type="dxa"/>
            <w:gridSpan w:val="4"/>
          </w:tcPr>
          <w:p w14:paraId="78C0D0D3" w14:textId="77777777" w:rsidR="00777778" w:rsidRPr="00AA2803" w:rsidRDefault="00777778" w:rsidP="0077777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操作人</w:t>
            </w:r>
          </w:p>
        </w:tc>
        <w:tc>
          <w:tcPr>
            <w:tcW w:w="1982" w:type="dxa"/>
            <w:gridSpan w:val="3"/>
          </w:tcPr>
          <w:p w14:paraId="181818FB" w14:textId="77777777" w:rsidR="00777778" w:rsidRPr="00AA2803" w:rsidRDefault="00777778" w:rsidP="0077777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CHECK_ADMIN</w:t>
            </w:r>
          </w:p>
        </w:tc>
        <w:tc>
          <w:tcPr>
            <w:tcW w:w="1978" w:type="dxa"/>
            <w:gridSpan w:val="2"/>
          </w:tcPr>
          <w:p w14:paraId="6F8315FE" w14:textId="77777777" w:rsidR="00777778" w:rsidRPr="00AA2803" w:rsidRDefault="00777778" w:rsidP="0077777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NUMBER(</w:t>
            </w:r>
            <w:r w:rsidRPr="00AA2803">
              <w:rPr>
                <w:rFonts w:ascii="新宋体" w:eastAsia="新宋体" w:hAnsi="新宋体"/>
                <w:szCs w:val="22"/>
              </w:rPr>
              <w:t>4</w:t>
            </w:r>
            <w:r w:rsidRPr="00AA2803">
              <w:rPr>
                <w:rFonts w:ascii="新宋体" w:eastAsia="新宋体" w:hAnsi="新宋体" w:hint="eastAsia"/>
                <w:szCs w:val="22"/>
              </w:rPr>
              <w:t>)</w:t>
            </w:r>
          </w:p>
        </w:tc>
        <w:tc>
          <w:tcPr>
            <w:tcW w:w="709" w:type="dxa"/>
            <w:gridSpan w:val="2"/>
          </w:tcPr>
          <w:p w14:paraId="12EFB60D" w14:textId="77777777" w:rsidR="00777778" w:rsidRPr="00AA2803" w:rsidRDefault="00777778" w:rsidP="0077777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1127BF1B" w14:textId="77777777" w:rsidR="00777778" w:rsidRPr="00AA2803" w:rsidRDefault="00777778" w:rsidP="0077777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EB1682" w:rsidRPr="00AA2803" w14:paraId="32F27673" w14:textId="77777777" w:rsidTr="00777778">
        <w:tc>
          <w:tcPr>
            <w:tcW w:w="390" w:type="dxa"/>
            <w:tcBorders>
              <w:top w:val="single" w:sz="4" w:space="0" w:color="auto"/>
            </w:tcBorders>
          </w:tcPr>
          <w:p w14:paraId="40401F5A" w14:textId="77777777" w:rsidR="00EB1682" w:rsidRPr="00AA2803" w:rsidRDefault="00EB1682" w:rsidP="00EB1682">
            <w:pPr>
              <w:pStyle w:val="af"/>
              <w:numPr>
                <w:ilvl w:val="0"/>
                <w:numId w:val="70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120" w:type="dxa"/>
            <w:gridSpan w:val="4"/>
          </w:tcPr>
          <w:p w14:paraId="76FF9ACE" w14:textId="77777777" w:rsidR="00EB1682" w:rsidRPr="00AA2803" w:rsidRDefault="00EB1682" w:rsidP="00EB1682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盘点仓库</w:t>
            </w:r>
          </w:p>
        </w:tc>
        <w:tc>
          <w:tcPr>
            <w:tcW w:w="1982" w:type="dxa"/>
            <w:gridSpan w:val="3"/>
          </w:tcPr>
          <w:p w14:paraId="46E2CC3E" w14:textId="77777777" w:rsidR="00EB1682" w:rsidRPr="00AA2803" w:rsidRDefault="00EB1682" w:rsidP="00EB1682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CHECK_WAREHOUSE</w:t>
            </w:r>
          </w:p>
        </w:tc>
        <w:tc>
          <w:tcPr>
            <w:tcW w:w="1978" w:type="dxa"/>
            <w:gridSpan w:val="2"/>
          </w:tcPr>
          <w:p w14:paraId="05C246A9" w14:textId="27DB0B70" w:rsidR="00EB1682" w:rsidRPr="00AA2803" w:rsidRDefault="00EB1682" w:rsidP="00EB1682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CHAR(4)</w:t>
            </w:r>
          </w:p>
        </w:tc>
        <w:tc>
          <w:tcPr>
            <w:tcW w:w="709" w:type="dxa"/>
            <w:gridSpan w:val="2"/>
          </w:tcPr>
          <w:p w14:paraId="091D7699" w14:textId="77777777" w:rsidR="00EB1682" w:rsidRPr="00AA2803" w:rsidRDefault="00EB1682" w:rsidP="00EB1682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68" w:type="dxa"/>
          </w:tcPr>
          <w:p w14:paraId="4A5B7DB5" w14:textId="77777777" w:rsidR="00EB1682" w:rsidRPr="00AA2803" w:rsidRDefault="00EB1682" w:rsidP="00EB1682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1D0EC677" w14:textId="77777777" w:rsidTr="00777778">
        <w:tc>
          <w:tcPr>
            <w:tcW w:w="390" w:type="dxa"/>
            <w:tcBorders>
              <w:top w:val="single" w:sz="4" w:space="0" w:color="auto"/>
            </w:tcBorders>
          </w:tcPr>
          <w:p w14:paraId="1AB6F09F" w14:textId="77777777" w:rsidR="00777778" w:rsidRPr="00AA2803" w:rsidRDefault="00777778" w:rsidP="006164CE">
            <w:pPr>
              <w:pStyle w:val="af"/>
              <w:numPr>
                <w:ilvl w:val="0"/>
                <w:numId w:val="70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120" w:type="dxa"/>
            <w:gridSpan w:val="4"/>
          </w:tcPr>
          <w:p w14:paraId="7739CB3E" w14:textId="77777777" w:rsidR="00777778" w:rsidRPr="00AA2803" w:rsidRDefault="00777778" w:rsidP="0077777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状态（1-未完成，2-已完成）</w:t>
            </w:r>
          </w:p>
        </w:tc>
        <w:tc>
          <w:tcPr>
            <w:tcW w:w="1982" w:type="dxa"/>
            <w:gridSpan w:val="3"/>
          </w:tcPr>
          <w:p w14:paraId="7F36EE4C" w14:textId="77777777" w:rsidR="00777778" w:rsidRPr="00AA2803" w:rsidRDefault="00777778" w:rsidP="0077777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STATUS</w:t>
            </w:r>
          </w:p>
        </w:tc>
        <w:tc>
          <w:tcPr>
            <w:tcW w:w="1978" w:type="dxa"/>
            <w:gridSpan w:val="2"/>
          </w:tcPr>
          <w:p w14:paraId="7960E5A6" w14:textId="77777777" w:rsidR="00777778" w:rsidRPr="00AA2803" w:rsidRDefault="00777778" w:rsidP="0077777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NUMBER(</w:t>
            </w:r>
            <w:r w:rsidRPr="00AA2803">
              <w:rPr>
                <w:rFonts w:ascii="新宋体" w:eastAsia="新宋体" w:hAnsi="新宋体"/>
                <w:szCs w:val="22"/>
              </w:rPr>
              <w:t>1</w:t>
            </w:r>
            <w:r w:rsidRPr="00AA2803">
              <w:rPr>
                <w:rFonts w:ascii="新宋体" w:eastAsia="新宋体" w:hAnsi="新宋体" w:hint="eastAsia"/>
                <w:szCs w:val="22"/>
              </w:rPr>
              <w:t>)</w:t>
            </w:r>
          </w:p>
        </w:tc>
        <w:tc>
          <w:tcPr>
            <w:tcW w:w="709" w:type="dxa"/>
            <w:gridSpan w:val="2"/>
          </w:tcPr>
          <w:p w14:paraId="1556FDE1" w14:textId="77777777" w:rsidR="00777778" w:rsidRPr="00AA2803" w:rsidRDefault="00777778" w:rsidP="0077777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45565BDB" w14:textId="77777777" w:rsidR="00777778" w:rsidRPr="00AA2803" w:rsidRDefault="00777778" w:rsidP="0077777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8063DC" w:rsidRPr="00AA2803" w14:paraId="5766B261" w14:textId="77777777" w:rsidTr="00777778">
        <w:tc>
          <w:tcPr>
            <w:tcW w:w="390" w:type="dxa"/>
            <w:tcBorders>
              <w:top w:val="single" w:sz="4" w:space="0" w:color="auto"/>
            </w:tcBorders>
          </w:tcPr>
          <w:p w14:paraId="753FA2BB" w14:textId="77777777" w:rsidR="008063DC" w:rsidRPr="00AA2803" w:rsidRDefault="008063DC" w:rsidP="008063DC">
            <w:pPr>
              <w:pStyle w:val="af"/>
              <w:numPr>
                <w:ilvl w:val="0"/>
                <w:numId w:val="70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120" w:type="dxa"/>
            <w:gridSpan w:val="4"/>
          </w:tcPr>
          <w:p w14:paraId="2552CB75" w14:textId="66C9A2D1" w:rsidR="008063DC" w:rsidRPr="00AA2803" w:rsidRDefault="008063DC" w:rsidP="008063DC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备注</w:t>
            </w:r>
          </w:p>
        </w:tc>
        <w:tc>
          <w:tcPr>
            <w:tcW w:w="1982" w:type="dxa"/>
            <w:gridSpan w:val="3"/>
          </w:tcPr>
          <w:p w14:paraId="74541427" w14:textId="60781A71" w:rsidR="008063DC" w:rsidRPr="00AA2803" w:rsidRDefault="008063DC" w:rsidP="008063DC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REMARK</w:t>
            </w:r>
          </w:p>
        </w:tc>
        <w:tc>
          <w:tcPr>
            <w:tcW w:w="1978" w:type="dxa"/>
            <w:gridSpan w:val="2"/>
          </w:tcPr>
          <w:p w14:paraId="58961567" w14:textId="7A9B5E2E" w:rsidR="008063DC" w:rsidRPr="00AA2803" w:rsidRDefault="008063DC" w:rsidP="008063DC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VARCHAR2(4000)</w:t>
            </w:r>
          </w:p>
        </w:tc>
        <w:tc>
          <w:tcPr>
            <w:tcW w:w="709" w:type="dxa"/>
            <w:gridSpan w:val="2"/>
          </w:tcPr>
          <w:p w14:paraId="10BFE65D" w14:textId="77777777" w:rsidR="008063DC" w:rsidRPr="00AA2803" w:rsidRDefault="008063DC" w:rsidP="008063DC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68" w:type="dxa"/>
          </w:tcPr>
          <w:p w14:paraId="2CF53E60" w14:textId="77777777" w:rsidR="008063DC" w:rsidRPr="00AA2803" w:rsidRDefault="008063DC" w:rsidP="008063DC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8063DC" w:rsidRPr="00AA2803" w14:paraId="16B9B215" w14:textId="77777777" w:rsidTr="004875C9">
        <w:tc>
          <w:tcPr>
            <w:tcW w:w="9747" w:type="dxa"/>
            <w:gridSpan w:val="13"/>
            <w:shd w:val="clear" w:color="auto" w:fill="D9D9D9" w:themeFill="background1" w:themeFillShade="D9"/>
          </w:tcPr>
          <w:p w14:paraId="23D0A795" w14:textId="77777777" w:rsidR="008063DC" w:rsidRPr="00AA2803" w:rsidRDefault="008063DC" w:rsidP="008063DC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表格其他属性信息定义（包括PK-FK、IDX等）</w:t>
            </w:r>
          </w:p>
        </w:tc>
      </w:tr>
      <w:tr w:rsidR="008063DC" w:rsidRPr="00AA2803" w14:paraId="5F4B5866" w14:textId="77777777" w:rsidTr="004875C9">
        <w:trPr>
          <w:trHeight w:val="231"/>
        </w:trPr>
        <w:tc>
          <w:tcPr>
            <w:tcW w:w="531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CF196E2" w14:textId="77777777" w:rsidR="008063DC" w:rsidRPr="00AA2803" w:rsidRDefault="008063DC" w:rsidP="008063DC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主键</w:t>
            </w:r>
          </w:p>
        </w:tc>
        <w:tc>
          <w:tcPr>
            <w:tcW w:w="3405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0B365258" w14:textId="77777777" w:rsidR="008063DC" w:rsidRPr="00AA2803" w:rsidRDefault="008063DC" w:rsidP="008063DC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5811" w:type="dxa"/>
            <w:gridSpan w:val="7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3E019F5C" w14:textId="77777777" w:rsidR="008063DC" w:rsidRPr="00AA2803" w:rsidRDefault="008063DC" w:rsidP="008063DC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包含列</w:t>
            </w:r>
          </w:p>
        </w:tc>
      </w:tr>
      <w:tr w:rsidR="008063DC" w:rsidRPr="00AA2803" w14:paraId="2AAC1D22" w14:textId="77777777" w:rsidTr="004875C9">
        <w:trPr>
          <w:trHeight w:val="231"/>
        </w:trPr>
        <w:tc>
          <w:tcPr>
            <w:tcW w:w="531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88B21EF" w14:textId="77777777" w:rsidR="008063DC" w:rsidRPr="00AA2803" w:rsidRDefault="008063DC" w:rsidP="008063DC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3405" w:type="dxa"/>
            <w:gridSpan w:val="4"/>
            <w:tcBorders>
              <w:left w:val="single" w:sz="4" w:space="0" w:color="auto"/>
            </w:tcBorders>
          </w:tcPr>
          <w:p w14:paraId="3CA1C8B5" w14:textId="77777777" w:rsidR="008063DC" w:rsidRPr="00AA2803" w:rsidRDefault="008063DC" w:rsidP="008063DC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PK_ITEM_CHECK</w:t>
            </w:r>
          </w:p>
        </w:tc>
        <w:tc>
          <w:tcPr>
            <w:tcW w:w="5811" w:type="dxa"/>
            <w:gridSpan w:val="7"/>
            <w:tcBorders>
              <w:left w:val="single" w:sz="4" w:space="0" w:color="auto"/>
            </w:tcBorders>
          </w:tcPr>
          <w:p w14:paraId="259D9D66" w14:textId="77777777" w:rsidR="008063DC" w:rsidRPr="00AA2803" w:rsidRDefault="008063DC" w:rsidP="008063DC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CHECK</w:t>
            </w:r>
            <w:r w:rsidRPr="00AA2803">
              <w:rPr>
                <w:rFonts w:ascii="新宋体" w:eastAsia="新宋体" w:hAnsi="新宋体"/>
                <w:szCs w:val="22"/>
              </w:rPr>
              <w:t>_NO</w:t>
            </w:r>
          </w:p>
        </w:tc>
      </w:tr>
      <w:tr w:rsidR="008063DC" w:rsidRPr="00AA2803" w14:paraId="4D4E832E" w14:textId="77777777" w:rsidTr="004875C9">
        <w:trPr>
          <w:trHeight w:val="231"/>
        </w:trPr>
        <w:tc>
          <w:tcPr>
            <w:tcW w:w="531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7E67B58" w14:textId="77777777" w:rsidR="008063DC" w:rsidRPr="00AA2803" w:rsidRDefault="008063DC" w:rsidP="008063DC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外键</w:t>
            </w:r>
          </w:p>
        </w:tc>
        <w:tc>
          <w:tcPr>
            <w:tcW w:w="3405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50169837" w14:textId="77777777" w:rsidR="008063DC" w:rsidRPr="00AA2803" w:rsidRDefault="008063DC" w:rsidP="008063DC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1556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0DDA4722" w14:textId="77777777" w:rsidR="008063DC" w:rsidRPr="00AA2803" w:rsidRDefault="008063DC" w:rsidP="008063DC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  <w:tc>
          <w:tcPr>
            <w:tcW w:w="2123" w:type="dxa"/>
            <w:gridSpan w:val="3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09E78BF7" w14:textId="77777777" w:rsidR="008063DC" w:rsidRPr="00AA2803" w:rsidRDefault="008063DC" w:rsidP="008063DC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参照表名</w:t>
            </w:r>
          </w:p>
        </w:tc>
        <w:tc>
          <w:tcPr>
            <w:tcW w:w="2132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12F14771" w14:textId="77777777" w:rsidR="008063DC" w:rsidRPr="00AA2803" w:rsidRDefault="008063DC" w:rsidP="008063DC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</w:tr>
      <w:tr w:rsidR="008063DC" w:rsidRPr="00AA2803" w14:paraId="5F095711" w14:textId="77777777" w:rsidTr="004875C9">
        <w:trPr>
          <w:trHeight w:val="231"/>
        </w:trPr>
        <w:tc>
          <w:tcPr>
            <w:tcW w:w="531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80B6057" w14:textId="77777777" w:rsidR="008063DC" w:rsidRPr="00AA2803" w:rsidRDefault="008063DC" w:rsidP="008063DC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3405" w:type="dxa"/>
            <w:gridSpan w:val="4"/>
            <w:tcBorders>
              <w:left w:val="single" w:sz="4" w:space="0" w:color="auto"/>
            </w:tcBorders>
          </w:tcPr>
          <w:p w14:paraId="477BC145" w14:textId="77777777" w:rsidR="008063DC" w:rsidRPr="00AA2803" w:rsidRDefault="008063DC" w:rsidP="008063DC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56" w:type="dxa"/>
            <w:gridSpan w:val="2"/>
            <w:tcBorders>
              <w:left w:val="single" w:sz="4" w:space="0" w:color="auto"/>
            </w:tcBorders>
          </w:tcPr>
          <w:p w14:paraId="71B261D5" w14:textId="77777777" w:rsidR="008063DC" w:rsidRPr="00AA2803" w:rsidRDefault="008063DC" w:rsidP="008063DC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123" w:type="dxa"/>
            <w:gridSpan w:val="3"/>
            <w:tcBorders>
              <w:left w:val="single" w:sz="4" w:space="0" w:color="auto"/>
            </w:tcBorders>
          </w:tcPr>
          <w:p w14:paraId="63602C8D" w14:textId="77777777" w:rsidR="008063DC" w:rsidRPr="00AA2803" w:rsidRDefault="008063DC" w:rsidP="008063DC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132" w:type="dxa"/>
            <w:gridSpan w:val="2"/>
            <w:tcBorders>
              <w:left w:val="single" w:sz="4" w:space="0" w:color="auto"/>
            </w:tcBorders>
          </w:tcPr>
          <w:p w14:paraId="7B9A06F1" w14:textId="77777777" w:rsidR="008063DC" w:rsidRPr="00AA2803" w:rsidRDefault="008063DC" w:rsidP="008063DC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8063DC" w:rsidRPr="00AA2803" w14:paraId="6C59F84A" w14:textId="77777777" w:rsidTr="004875C9">
        <w:trPr>
          <w:trHeight w:val="231"/>
        </w:trPr>
        <w:tc>
          <w:tcPr>
            <w:tcW w:w="531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45E0969" w14:textId="77777777" w:rsidR="008063DC" w:rsidRPr="00AA2803" w:rsidRDefault="008063DC" w:rsidP="008063DC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索引</w:t>
            </w:r>
          </w:p>
        </w:tc>
        <w:tc>
          <w:tcPr>
            <w:tcW w:w="3405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269BB9A4" w14:textId="77777777" w:rsidR="008063DC" w:rsidRPr="00AA2803" w:rsidRDefault="008063DC" w:rsidP="008063DC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2681" w:type="dxa"/>
            <w:gridSpan w:val="3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3F2DA0C5" w14:textId="77777777" w:rsidR="008063DC" w:rsidRPr="00AA2803" w:rsidRDefault="008063DC" w:rsidP="008063DC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  <w:tc>
          <w:tcPr>
            <w:tcW w:w="3130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547D7763" w14:textId="77777777" w:rsidR="008063DC" w:rsidRPr="00AA2803" w:rsidRDefault="008063DC" w:rsidP="008063DC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类型</w:t>
            </w:r>
          </w:p>
        </w:tc>
      </w:tr>
      <w:tr w:rsidR="008063DC" w:rsidRPr="00AA2803" w14:paraId="098D4949" w14:textId="77777777" w:rsidTr="004875C9">
        <w:trPr>
          <w:trHeight w:val="231"/>
        </w:trPr>
        <w:tc>
          <w:tcPr>
            <w:tcW w:w="531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2971B3A" w14:textId="77777777" w:rsidR="008063DC" w:rsidRPr="00AA2803" w:rsidRDefault="008063DC" w:rsidP="008063DC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3405" w:type="dxa"/>
            <w:gridSpan w:val="4"/>
            <w:tcBorders>
              <w:left w:val="single" w:sz="4" w:space="0" w:color="auto"/>
            </w:tcBorders>
          </w:tcPr>
          <w:p w14:paraId="09FC7317" w14:textId="77777777" w:rsidR="008063DC" w:rsidRPr="00AA2803" w:rsidRDefault="008063DC" w:rsidP="008063DC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681" w:type="dxa"/>
            <w:gridSpan w:val="3"/>
            <w:tcBorders>
              <w:left w:val="single" w:sz="4" w:space="0" w:color="auto"/>
            </w:tcBorders>
          </w:tcPr>
          <w:p w14:paraId="34D7E5DD" w14:textId="77777777" w:rsidR="008063DC" w:rsidRPr="00AA2803" w:rsidRDefault="008063DC" w:rsidP="008063DC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130" w:type="dxa"/>
            <w:gridSpan w:val="4"/>
            <w:tcBorders>
              <w:left w:val="single" w:sz="4" w:space="0" w:color="auto"/>
            </w:tcBorders>
          </w:tcPr>
          <w:p w14:paraId="599A2514" w14:textId="77777777" w:rsidR="008063DC" w:rsidRPr="00AA2803" w:rsidRDefault="008063DC" w:rsidP="008063DC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8063DC" w:rsidRPr="00AA2803" w14:paraId="1BCE53E6" w14:textId="77777777" w:rsidTr="004875C9">
        <w:tc>
          <w:tcPr>
            <w:tcW w:w="531" w:type="dxa"/>
            <w:gridSpan w:val="2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C4120E8" w14:textId="77777777" w:rsidR="008063DC" w:rsidRPr="00AA2803" w:rsidRDefault="008063DC" w:rsidP="008063DC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约束</w:t>
            </w:r>
          </w:p>
        </w:tc>
        <w:tc>
          <w:tcPr>
            <w:tcW w:w="9216" w:type="dxa"/>
            <w:gridSpan w:val="11"/>
            <w:tcBorders>
              <w:left w:val="single" w:sz="4" w:space="0" w:color="auto"/>
            </w:tcBorders>
          </w:tcPr>
          <w:p w14:paraId="39981E47" w14:textId="77777777" w:rsidR="008063DC" w:rsidRPr="00AA2803" w:rsidRDefault="008063DC" w:rsidP="008063DC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8063DC" w:rsidRPr="00AA2803" w14:paraId="22D247A1" w14:textId="77777777" w:rsidTr="004875C9">
        <w:trPr>
          <w:trHeight w:val="231"/>
        </w:trPr>
        <w:tc>
          <w:tcPr>
            <w:tcW w:w="531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5756AAE" w14:textId="77777777" w:rsidR="008063DC" w:rsidRPr="00AA2803" w:rsidRDefault="008063DC" w:rsidP="008063DC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</w:t>
            </w: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148A8408" w14:textId="77777777" w:rsidR="008063DC" w:rsidRPr="00AA2803" w:rsidRDefault="008063DC" w:rsidP="008063DC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分区类型</w:t>
            </w:r>
          </w:p>
        </w:tc>
        <w:tc>
          <w:tcPr>
            <w:tcW w:w="1917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20F7F32F" w14:textId="77777777" w:rsidR="008063DC" w:rsidRPr="00AA2803" w:rsidRDefault="008063DC" w:rsidP="008063DC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分区字段</w:t>
            </w:r>
          </w:p>
        </w:tc>
        <w:tc>
          <w:tcPr>
            <w:tcW w:w="5811" w:type="dxa"/>
            <w:gridSpan w:val="7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63392877" w14:textId="77777777" w:rsidR="008063DC" w:rsidRPr="00AA2803" w:rsidRDefault="008063DC" w:rsidP="008063DC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分区条件</w:t>
            </w:r>
          </w:p>
        </w:tc>
      </w:tr>
      <w:tr w:rsidR="008063DC" w:rsidRPr="00AA2803" w14:paraId="577AD5C6" w14:textId="77777777" w:rsidTr="004875C9">
        <w:trPr>
          <w:trHeight w:val="231"/>
        </w:trPr>
        <w:tc>
          <w:tcPr>
            <w:tcW w:w="531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812C2A0" w14:textId="77777777" w:rsidR="008063DC" w:rsidRPr="00AA2803" w:rsidRDefault="008063DC" w:rsidP="008063DC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</w:tcPr>
          <w:p w14:paraId="02C17DD9" w14:textId="77777777" w:rsidR="008063DC" w:rsidRPr="00AA2803" w:rsidRDefault="008063DC" w:rsidP="008063DC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主分区</w:t>
            </w:r>
          </w:p>
        </w:tc>
        <w:tc>
          <w:tcPr>
            <w:tcW w:w="1917" w:type="dxa"/>
            <w:gridSpan w:val="2"/>
            <w:tcBorders>
              <w:left w:val="single" w:sz="4" w:space="0" w:color="auto"/>
            </w:tcBorders>
          </w:tcPr>
          <w:p w14:paraId="54059BE9" w14:textId="77777777" w:rsidR="008063DC" w:rsidRPr="00AA2803" w:rsidRDefault="008063DC" w:rsidP="008063DC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5811" w:type="dxa"/>
            <w:gridSpan w:val="7"/>
            <w:tcBorders>
              <w:left w:val="single" w:sz="4" w:space="0" w:color="auto"/>
            </w:tcBorders>
          </w:tcPr>
          <w:p w14:paraId="763B2EAF" w14:textId="77777777" w:rsidR="008063DC" w:rsidRPr="00AA2803" w:rsidRDefault="008063DC" w:rsidP="008063DC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8063DC" w:rsidRPr="00AA2803" w14:paraId="7FE763B2" w14:textId="77777777" w:rsidTr="004875C9">
        <w:trPr>
          <w:trHeight w:val="231"/>
        </w:trPr>
        <w:tc>
          <w:tcPr>
            <w:tcW w:w="531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E6803D8" w14:textId="77777777" w:rsidR="008063DC" w:rsidRPr="00AA2803" w:rsidRDefault="008063DC" w:rsidP="008063DC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</w:tcPr>
          <w:p w14:paraId="17683310" w14:textId="77777777" w:rsidR="008063DC" w:rsidRPr="00AA2803" w:rsidRDefault="008063DC" w:rsidP="008063DC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子分区</w:t>
            </w:r>
          </w:p>
        </w:tc>
        <w:tc>
          <w:tcPr>
            <w:tcW w:w="1917" w:type="dxa"/>
            <w:gridSpan w:val="2"/>
            <w:tcBorders>
              <w:left w:val="single" w:sz="4" w:space="0" w:color="auto"/>
            </w:tcBorders>
          </w:tcPr>
          <w:p w14:paraId="137BAC21" w14:textId="77777777" w:rsidR="008063DC" w:rsidRPr="00AA2803" w:rsidRDefault="008063DC" w:rsidP="008063DC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5811" w:type="dxa"/>
            <w:gridSpan w:val="7"/>
            <w:tcBorders>
              <w:left w:val="single" w:sz="4" w:space="0" w:color="auto"/>
            </w:tcBorders>
          </w:tcPr>
          <w:p w14:paraId="0A873420" w14:textId="77777777" w:rsidR="008063DC" w:rsidRPr="00AA2803" w:rsidRDefault="008063DC" w:rsidP="008063DC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</w:tbl>
    <w:p w14:paraId="6AE8AD15" w14:textId="77777777" w:rsidR="00E779BA" w:rsidRPr="00AA2803" w:rsidRDefault="00E779BA" w:rsidP="00E779BA"/>
    <w:p w14:paraId="7B44DD8F" w14:textId="77777777" w:rsidR="00082F93" w:rsidRPr="00AA2803" w:rsidRDefault="00082F93" w:rsidP="00082F93">
      <w:pPr>
        <w:pStyle w:val="4"/>
      </w:pPr>
      <w:bookmarkStart w:id="133" w:name="_Toc435450890"/>
      <w:r w:rsidRPr="00AA2803">
        <w:rPr>
          <w:rFonts w:hint="eastAsia"/>
        </w:rPr>
        <w:lastRenderedPageBreak/>
        <w:t>物品盘点前明细（</w:t>
      </w:r>
      <w:r w:rsidRPr="00AA2803">
        <w:rPr>
          <w:rFonts w:hint="eastAsia"/>
        </w:rPr>
        <w:t>ITEM_</w:t>
      </w:r>
      <w:r w:rsidRPr="00AA2803">
        <w:t>CHECK_DETAIL_BE</w:t>
      </w:r>
      <w:r w:rsidRPr="00AA2803">
        <w:rPr>
          <w:rFonts w:hint="eastAsia"/>
        </w:rPr>
        <w:t>）</w:t>
      </w:r>
      <w:bookmarkEnd w:id="133"/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90"/>
        <w:gridCol w:w="141"/>
        <w:gridCol w:w="698"/>
        <w:gridCol w:w="790"/>
        <w:gridCol w:w="1491"/>
        <w:gridCol w:w="426"/>
        <w:gridCol w:w="425"/>
        <w:gridCol w:w="1131"/>
        <w:gridCol w:w="1125"/>
        <w:gridCol w:w="853"/>
        <w:gridCol w:w="145"/>
        <w:gridCol w:w="564"/>
        <w:gridCol w:w="1568"/>
      </w:tblGrid>
      <w:tr w:rsidR="00AA2803" w:rsidRPr="00AA2803" w14:paraId="69B7694E" w14:textId="77777777" w:rsidTr="004875C9">
        <w:tc>
          <w:tcPr>
            <w:tcW w:w="1229" w:type="dxa"/>
            <w:gridSpan w:val="3"/>
            <w:shd w:val="clear" w:color="auto" w:fill="C0C0C0"/>
          </w:tcPr>
          <w:p w14:paraId="1BF4BC8D" w14:textId="77777777" w:rsidR="00082F93" w:rsidRPr="00AA2803" w:rsidRDefault="00082F93" w:rsidP="004875C9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汉字注解</w:t>
            </w:r>
          </w:p>
        </w:tc>
        <w:tc>
          <w:tcPr>
            <w:tcW w:w="3132" w:type="dxa"/>
            <w:gridSpan w:val="4"/>
            <w:shd w:val="clear" w:color="auto" w:fill="auto"/>
          </w:tcPr>
          <w:p w14:paraId="16F21B9B" w14:textId="77777777" w:rsidR="00082F93" w:rsidRPr="00AA2803" w:rsidRDefault="00082F93" w:rsidP="004875C9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物品盘点前明细</w:t>
            </w:r>
          </w:p>
        </w:tc>
        <w:tc>
          <w:tcPr>
            <w:tcW w:w="1131" w:type="dxa"/>
            <w:shd w:val="clear" w:color="auto" w:fill="C0C0C0"/>
          </w:tcPr>
          <w:p w14:paraId="6119CD7E" w14:textId="77777777" w:rsidR="00082F93" w:rsidRPr="00AA2803" w:rsidRDefault="00082F93" w:rsidP="004875C9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表名</w:t>
            </w:r>
          </w:p>
        </w:tc>
        <w:tc>
          <w:tcPr>
            <w:tcW w:w="4255" w:type="dxa"/>
            <w:gridSpan w:val="5"/>
            <w:shd w:val="clear" w:color="auto" w:fill="auto"/>
          </w:tcPr>
          <w:p w14:paraId="35ED3FDA" w14:textId="77777777" w:rsidR="00082F93" w:rsidRPr="00AA2803" w:rsidRDefault="00082F93" w:rsidP="004875C9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/>
                <w:b/>
                <w:sz w:val="24"/>
                <w:szCs w:val="22"/>
              </w:rPr>
              <w:t>ITEM_CHECK_DETAIL_BE</w:t>
            </w:r>
          </w:p>
        </w:tc>
      </w:tr>
      <w:tr w:rsidR="00AA2803" w:rsidRPr="00AA2803" w14:paraId="10A0F8D7" w14:textId="77777777" w:rsidTr="004875C9"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horzCross" w:color="auto" w:fill="C0C0C0"/>
          </w:tcPr>
          <w:p w14:paraId="3C4FD0BE" w14:textId="77777777" w:rsidR="00082F93" w:rsidRPr="00AA2803" w:rsidRDefault="00082F93" w:rsidP="004875C9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</w:p>
        </w:tc>
        <w:tc>
          <w:tcPr>
            <w:tcW w:w="3120" w:type="dxa"/>
            <w:gridSpan w:val="4"/>
            <w:tcBorders>
              <w:left w:val="single" w:sz="4" w:space="0" w:color="auto"/>
            </w:tcBorders>
            <w:shd w:val="clear" w:color="auto" w:fill="C0C0C0"/>
          </w:tcPr>
          <w:p w14:paraId="5D07E914" w14:textId="77777777" w:rsidR="00082F93" w:rsidRPr="00AA2803" w:rsidRDefault="00082F93" w:rsidP="004875C9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字段名称</w:t>
            </w:r>
          </w:p>
        </w:tc>
        <w:tc>
          <w:tcPr>
            <w:tcW w:w="1982" w:type="dxa"/>
            <w:gridSpan w:val="3"/>
            <w:shd w:val="clear" w:color="auto" w:fill="C0C0C0"/>
          </w:tcPr>
          <w:p w14:paraId="13859F3A" w14:textId="77777777" w:rsidR="00082F93" w:rsidRPr="00AA2803" w:rsidRDefault="00082F93" w:rsidP="004875C9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字段命名</w:t>
            </w:r>
          </w:p>
        </w:tc>
        <w:tc>
          <w:tcPr>
            <w:tcW w:w="1978" w:type="dxa"/>
            <w:gridSpan w:val="2"/>
            <w:shd w:val="clear" w:color="auto" w:fill="C0C0C0"/>
          </w:tcPr>
          <w:p w14:paraId="083A2A52" w14:textId="77777777" w:rsidR="00082F93" w:rsidRPr="00AA2803" w:rsidRDefault="00082F93" w:rsidP="004875C9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类型</w:t>
            </w:r>
          </w:p>
        </w:tc>
        <w:tc>
          <w:tcPr>
            <w:tcW w:w="709" w:type="dxa"/>
            <w:gridSpan w:val="2"/>
            <w:shd w:val="clear" w:color="auto" w:fill="C0C0C0"/>
          </w:tcPr>
          <w:p w14:paraId="3A7652BF" w14:textId="77777777" w:rsidR="00082F93" w:rsidRPr="00AA2803" w:rsidRDefault="00082F93" w:rsidP="004875C9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非空</w:t>
            </w:r>
          </w:p>
        </w:tc>
        <w:tc>
          <w:tcPr>
            <w:tcW w:w="1568" w:type="dxa"/>
            <w:shd w:val="clear" w:color="auto" w:fill="C0C0C0"/>
          </w:tcPr>
          <w:p w14:paraId="685143C0" w14:textId="77777777" w:rsidR="00082F93" w:rsidRPr="00AA2803" w:rsidRDefault="00082F93" w:rsidP="004875C9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默认</w:t>
            </w:r>
          </w:p>
        </w:tc>
      </w:tr>
      <w:tr w:rsidR="00A96ECF" w:rsidRPr="00AA2803" w14:paraId="2993447D" w14:textId="77777777" w:rsidTr="004875C9">
        <w:tc>
          <w:tcPr>
            <w:tcW w:w="390" w:type="dxa"/>
            <w:tcBorders>
              <w:top w:val="single" w:sz="4" w:space="0" w:color="auto"/>
            </w:tcBorders>
          </w:tcPr>
          <w:p w14:paraId="0A770CA7" w14:textId="77777777" w:rsidR="00A96ECF" w:rsidRPr="00AA2803" w:rsidRDefault="00A96ECF" w:rsidP="00A96ECF">
            <w:pPr>
              <w:pStyle w:val="af"/>
              <w:numPr>
                <w:ilvl w:val="0"/>
                <w:numId w:val="71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120" w:type="dxa"/>
            <w:gridSpan w:val="4"/>
          </w:tcPr>
          <w:p w14:paraId="142D0D28" w14:textId="7CD65259" w:rsidR="00A96ECF" w:rsidRPr="00AA2803" w:rsidRDefault="00A96ECF" w:rsidP="00A96EC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盘点编号（I</w:t>
            </w:r>
            <w:r>
              <w:rPr>
                <w:rFonts w:ascii="新宋体" w:eastAsia="新宋体" w:hAnsi="新宋体"/>
                <w:szCs w:val="22"/>
              </w:rPr>
              <w:t>C</w:t>
            </w:r>
            <w:r w:rsidRPr="00AA2803">
              <w:rPr>
                <w:rFonts w:ascii="新宋体" w:eastAsia="新宋体" w:hAnsi="新宋体" w:hint="eastAsia"/>
                <w:szCs w:val="22"/>
              </w:rPr>
              <w:t>12345678）</w:t>
            </w:r>
          </w:p>
        </w:tc>
        <w:tc>
          <w:tcPr>
            <w:tcW w:w="1982" w:type="dxa"/>
            <w:gridSpan w:val="3"/>
          </w:tcPr>
          <w:p w14:paraId="1F5E6AA2" w14:textId="77777777" w:rsidR="00A96ECF" w:rsidRPr="00AA2803" w:rsidRDefault="00A96ECF" w:rsidP="00A96EC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CHECK</w:t>
            </w:r>
            <w:r w:rsidRPr="00AA2803">
              <w:rPr>
                <w:rFonts w:ascii="新宋体" w:eastAsia="新宋体" w:hAnsi="新宋体"/>
                <w:szCs w:val="22"/>
              </w:rPr>
              <w:t>_NO</w:t>
            </w:r>
          </w:p>
        </w:tc>
        <w:tc>
          <w:tcPr>
            <w:tcW w:w="1978" w:type="dxa"/>
            <w:gridSpan w:val="2"/>
          </w:tcPr>
          <w:p w14:paraId="042D9E0D" w14:textId="77777777" w:rsidR="00A96ECF" w:rsidRPr="00AA2803" w:rsidRDefault="00A96ECF" w:rsidP="00A96EC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CHAR(10)</w:t>
            </w:r>
          </w:p>
        </w:tc>
        <w:tc>
          <w:tcPr>
            <w:tcW w:w="709" w:type="dxa"/>
            <w:gridSpan w:val="2"/>
          </w:tcPr>
          <w:p w14:paraId="6514F9FD" w14:textId="77777777" w:rsidR="00A96ECF" w:rsidRPr="00AA2803" w:rsidRDefault="00A96ECF" w:rsidP="00A96EC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70C7519F" w14:textId="77777777" w:rsidR="00A96ECF" w:rsidRPr="00AA2803" w:rsidRDefault="00A96ECF" w:rsidP="00A96EC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51F3E741" w14:textId="77777777" w:rsidTr="004875C9">
        <w:tc>
          <w:tcPr>
            <w:tcW w:w="390" w:type="dxa"/>
            <w:tcBorders>
              <w:top w:val="single" w:sz="4" w:space="0" w:color="auto"/>
            </w:tcBorders>
          </w:tcPr>
          <w:p w14:paraId="6083921B" w14:textId="77777777" w:rsidR="00082F93" w:rsidRPr="00AA2803" w:rsidRDefault="00082F93" w:rsidP="006164CE">
            <w:pPr>
              <w:pStyle w:val="af"/>
              <w:numPr>
                <w:ilvl w:val="0"/>
                <w:numId w:val="71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120" w:type="dxa"/>
            <w:gridSpan w:val="4"/>
          </w:tcPr>
          <w:p w14:paraId="32890B39" w14:textId="77777777" w:rsidR="00082F93" w:rsidRPr="00AA2803" w:rsidRDefault="00082F93" w:rsidP="00082F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物品编码（IT</w:t>
            </w:r>
            <w:r w:rsidRPr="00AA2803">
              <w:rPr>
                <w:rFonts w:ascii="新宋体" w:eastAsia="新宋体" w:hAnsi="新宋体"/>
                <w:szCs w:val="22"/>
              </w:rPr>
              <w:t>123456</w:t>
            </w:r>
            <w:r w:rsidRPr="00AA2803">
              <w:rPr>
                <w:rFonts w:ascii="新宋体" w:eastAsia="新宋体" w:hAnsi="新宋体" w:hint="eastAsia"/>
                <w:szCs w:val="22"/>
              </w:rPr>
              <w:t>）</w:t>
            </w:r>
          </w:p>
        </w:tc>
        <w:tc>
          <w:tcPr>
            <w:tcW w:w="1982" w:type="dxa"/>
            <w:gridSpan w:val="3"/>
          </w:tcPr>
          <w:p w14:paraId="4E805562" w14:textId="77777777" w:rsidR="00082F93" w:rsidRPr="00AA2803" w:rsidRDefault="00082F93" w:rsidP="00082F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ITEM_CODE</w:t>
            </w:r>
          </w:p>
        </w:tc>
        <w:tc>
          <w:tcPr>
            <w:tcW w:w="1978" w:type="dxa"/>
            <w:gridSpan w:val="2"/>
          </w:tcPr>
          <w:p w14:paraId="2C587BFA" w14:textId="77777777" w:rsidR="00082F93" w:rsidRPr="00AA2803" w:rsidRDefault="00082F93" w:rsidP="00082F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CHAR</w:t>
            </w:r>
            <w:r w:rsidRPr="00AA2803">
              <w:rPr>
                <w:rFonts w:ascii="新宋体" w:eastAsia="新宋体" w:hAnsi="新宋体"/>
                <w:szCs w:val="22"/>
              </w:rPr>
              <w:t>(8)</w:t>
            </w:r>
          </w:p>
        </w:tc>
        <w:tc>
          <w:tcPr>
            <w:tcW w:w="709" w:type="dxa"/>
            <w:gridSpan w:val="2"/>
          </w:tcPr>
          <w:p w14:paraId="5998E476" w14:textId="77777777" w:rsidR="00082F93" w:rsidRPr="00AA2803" w:rsidRDefault="00082F93" w:rsidP="00082F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68" w:type="dxa"/>
          </w:tcPr>
          <w:p w14:paraId="59815703" w14:textId="77777777" w:rsidR="00082F93" w:rsidRPr="00AA2803" w:rsidRDefault="00082F93" w:rsidP="00082F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48F7919F" w14:textId="77777777" w:rsidTr="004875C9">
        <w:tc>
          <w:tcPr>
            <w:tcW w:w="390" w:type="dxa"/>
            <w:tcBorders>
              <w:top w:val="single" w:sz="4" w:space="0" w:color="auto"/>
            </w:tcBorders>
          </w:tcPr>
          <w:p w14:paraId="14FB884D" w14:textId="77777777" w:rsidR="00082F93" w:rsidRPr="00AA2803" w:rsidRDefault="00082F93" w:rsidP="006164CE">
            <w:pPr>
              <w:pStyle w:val="af"/>
              <w:numPr>
                <w:ilvl w:val="0"/>
                <w:numId w:val="71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120" w:type="dxa"/>
            <w:gridSpan w:val="4"/>
          </w:tcPr>
          <w:p w14:paraId="10A8A3BA" w14:textId="77777777" w:rsidR="00082F93" w:rsidRPr="00AA2803" w:rsidRDefault="00082F93" w:rsidP="00082F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ab/>
            </w:r>
            <w:r w:rsidRPr="00AA2803">
              <w:rPr>
                <w:rFonts w:ascii="新宋体" w:eastAsia="新宋体" w:hAnsi="新宋体" w:hint="eastAsia"/>
                <w:szCs w:val="22"/>
              </w:rPr>
              <w:t>数量</w:t>
            </w:r>
          </w:p>
        </w:tc>
        <w:tc>
          <w:tcPr>
            <w:tcW w:w="1982" w:type="dxa"/>
            <w:gridSpan w:val="3"/>
          </w:tcPr>
          <w:p w14:paraId="309DE16D" w14:textId="77777777" w:rsidR="00082F93" w:rsidRPr="00AA2803" w:rsidRDefault="00082F93" w:rsidP="00082F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QUANTITY</w:t>
            </w:r>
          </w:p>
        </w:tc>
        <w:tc>
          <w:tcPr>
            <w:tcW w:w="1978" w:type="dxa"/>
            <w:gridSpan w:val="2"/>
          </w:tcPr>
          <w:p w14:paraId="33DDD7AF" w14:textId="77777777" w:rsidR="00082F93" w:rsidRPr="00AA2803" w:rsidRDefault="00082F93" w:rsidP="00082F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NUMBER(</w:t>
            </w:r>
            <w:r w:rsidRPr="00AA2803">
              <w:rPr>
                <w:rFonts w:ascii="新宋体" w:eastAsia="新宋体" w:hAnsi="新宋体"/>
                <w:szCs w:val="22"/>
              </w:rPr>
              <w:t>10</w:t>
            </w:r>
            <w:r w:rsidRPr="00AA2803">
              <w:rPr>
                <w:rFonts w:ascii="新宋体" w:eastAsia="新宋体" w:hAnsi="新宋体" w:hint="eastAsia"/>
                <w:szCs w:val="22"/>
              </w:rPr>
              <w:t>)</w:t>
            </w:r>
          </w:p>
        </w:tc>
        <w:tc>
          <w:tcPr>
            <w:tcW w:w="709" w:type="dxa"/>
            <w:gridSpan w:val="2"/>
          </w:tcPr>
          <w:p w14:paraId="60A81A2E" w14:textId="77777777" w:rsidR="00082F93" w:rsidRPr="00AA2803" w:rsidRDefault="00082F93" w:rsidP="00082F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68" w:type="dxa"/>
          </w:tcPr>
          <w:p w14:paraId="2C014D19" w14:textId="77777777" w:rsidR="00082F93" w:rsidRPr="00AA2803" w:rsidRDefault="00082F93" w:rsidP="00082F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28EBB39C" w14:textId="77777777" w:rsidTr="004875C9">
        <w:tc>
          <w:tcPr>
            <w:tcW w:w="9747" w:type="dxa"/>
            <w:gridSpan w:val="13"/>
            <w:shd w:val="clear" w:color="auto" w:fill="D9D9D9" w:themeFill="background1" w:themeFillShade="D9"/>
          </w:tcPr>
          <w:p w14:paraId="5C9A5CEC" w14:textId="77777777" w:rsidR="00082F93" w:rsidRPr="00AA2803" w:rsidRDefault="00082F93" w:rsidP="00082F93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表格其他属性信息定义（包括PK-FK、IDX等）</w:t>
            </w:r>
          </w:p>
        </w:tc>
      </w:tr>
      <w:tr w:rsidR="00AA2803" w:rsidRPr="00AA2803" w14:paraId="65DBE78B" w14:textId="77777777" w:rsidTr="004875C9">
        <w:trPr>
          <w:trHeight w:val="231"/>
        </w:trPr>
        <w:tc>
          <w:tcPr>
            <w:tcW w:w="531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5563465" w14:textId="77777777" w:rsidR="00082F93" w:rsidRPr="00AA2803" w:rsidRDefault="00082F93" w:rsidP="00082F9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主键</w:t>
            </w:r>
          </w:p>
        </w:tc>
        <w:tc>
          <w:tcPr>
            <w:tcW w:w="3405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072506E6" w14:textId="77777777" w:rsidR="00082F93" w:rsidRPr="00AA2803" w:rsidRDefault="00082F93" w:rsidP="00082F9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5811" w:type="dxa"/>
            <w:gridSpan w:val="7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328650F0" w14:textId="77777777" w:rsidR="00082F93" w:rsidRPr="00AA2803" w:rsidRDefault="00082F93" w:rsidP="00082F9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包含列</w:t>
            </w:r>
          </w:p>
        </w:tc>
      </w:tr>
      <w:tr w:rsidR="00AA2803" w:rsidRPr="00AA2803" w14:paraId="4D6A0784" w14:textId="77777777" w:rsidTr="004875C9">
        <w:trPr>
          <w:trHeight w:val="231"/>
        </w:trPr>
        <w:tc>
          <w:tcPr>
            <w:tcW w:w="531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04EAFF7" w14:textId="77777777" w:rsidR="00082F93" w:rsidRPr="00AA2803" w:rsidRDefault="00082F93" w:rsidP="00082F9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3405" w:type="dxa"/>
            <w:gridSpan w:val="4"/>
            <w:tcBorders>
              <w:left w:val="single" w:sz="4" w:space="0" w:color="auto"/>
            </w:tcBorders>
          </w:tcPr>
          <w:p w14:paraId="25C162DC" w14:textId="77777777" w:rsidR="00082F93" w:rsidRPr="00AA2803" w:rsidRDefault="00082F93" w:rsidP="00082F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PK_ITEM_CHECK_DETAIL_BE</w:t>
            </w:r>
          </w:p>
        </w:tc>
        <w:tc>
          <w:tcPr>
            <w:tcW w:w="5811" w:type="dxa"/>
            <w:gridSpan w:val="7"/>
            <w:tcBorders>
              <w:left w:val="single" w:sz="4" w:space="0" w:color="auto"/>
            </w:tcBorders>
          </w:tcPr>
          <w:p w14:paraId="06FA5A62" w14:textId="4DCC8F7D" w:rsidR="00082F93" w:rsidRPr="00AA2803" w:rsidRDefault="000542F6" w:rsidP="0075421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0542F6">
              <w:rPr>
                <w:rFonts w:ascii="新宋体" w:eastAsia="新宋体" w:hAnsi="新宋体"/>
                <w:szCs w:val="22"/>
              </w:rPr>
              <w:t>CHECK_NO,ITEM_CODE</w:t>
            </w:r>
          </w:p>
        </w:tc>
      </w:tr>
      <w:tr w:rsidR="00AA2803" w:rsidRPr="00AA2803" w14:paraId="4A077B3E" w14:textId="77777777" w:rsidTr="004875C9">
        <w:trPr>
          <w:trHeight w:val="231"/>
        </w:trPr>
        <w:tc>
          <w:tcPr>
            <w:tcW w:w="531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7AF2958" w14:textId="77777777" w:rsidR="00082F93" w:rsidRPr="00AA2803" w:rsidRDefault="00082F93" w:rsidP="00082F9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外键</w:t>
            </w:r>
          </w:p>
        </w:tc>
        <w:tc>
          <w:tcPr>
            <w:tcW w:w="3405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15D1FF5F" w14:textId="77777777" w:rsidR="00082F93" w:rsidRPr="00AA2803" w:rsidRDefault="00082F93" w:rsidP="00082F9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1556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343E904B" w14:textId="77777777" w:rsidR="00082F93" w:rsidRPr="00AA2803" w:rsidRDefault="00082F93" w:rsidP="00082F9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  <w:tc>
          <w:tcPr>
            <w:tcW w:w="2123" w:type="dxa"/>
            <w:gridSpan w:val="3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5F324A3C" w14:textId="77777777" w:rsidR="00082F93" w:rsidRPr="00AA2803" w:rsidRDefault="00082F93" w:rsidP="00082F9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参照表名</w:t>
            </w:r>
          </w:p>
        </w:tc>
        <w:tc>
          <w:tcPr>
            <w:tcW w:w="2132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2756DA75" w14:textId="77777777" w:rsidR="00082F93" w:rsidRPr="00AA2803" w:rsidRDefault="00082F93" w:rsidP="00082F9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</w:tr>
      <w:tr w:rsidR="00AA2803" w:rsidRPr="00AA2803" w14:paraId="30A89119" w14:textId="77777777" w:rsidTr="004875C9">
        <w:trPr>
          <w:trHeight w:val="231"/>
        </w:trPr>
        <w:tc>
          <w:tcPr>
            <w:tcW w:w="531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C0FD0F8" w14:textId="77777777" w:rsidR="00082F93" w:rsidRPr="00AA2803" w:rsidRDefault="00082F93" w:rsidP="00082F9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3405" w:type="dxa"/>
            <w:gridSpan w:val="4"/>
            <w:tcBorders>
              <w:left w:val="single" w:sz="4" w:space="0" w:color="auto"/>
            </w:tcBorders>
          </w:tcPr>
          <w:p w14:paraId="25D06C99" w14:textId="77777777" w:rsidR="00082F93" w:rsidRPr="00AA2803" w:rsidRDefault="00082F93" w:rsidP="00082F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56" w:type="dxa"/>
            <w:gridSpan w:val="2"/>
            <w:tcBorders>
              <w:left w:val="single" w:sz="4" w:space="0" w:color="auto"/>
            </w:tcBorders>
          </w:tcPr>
          <w:p w14:paraId="47E2ED64" w14:textId="77777777" w:rsidR="00082F93" w:rsidRPr="00AA2803" w:rsidRDefault="00082F93" w:rsidP="00082F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123" w:type="dxa"/>
            <w:gridSpan w:val="3"/>
            <w:tcBorders>
              <w:left w:val="single" w:sz="4" w:space="0" w:color="auto"/>
            </w:tcBorders>
          </w:tcPr>
          <w:p w14:paraId="67B9FDED" w14:textId="77777777" w:rsidR="00082F93" w:rsidRPr="00AA2803" w:rsidRDefault="00082F93" w:rsidP="00082F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132" w:type="dxa"/>
            <w:gridSpan w:val="2"/>
            <w:tcBorders>
              <w:left w:val="single" w:sz="4" w:space="0" w:color="auto"/>
            </w:tcBorders>
          </w:tcPr>
          <w:p w14:paraId="654F5CD0" w14:textId="77777777" w:rsidR="00082F93" w:rsidRPr="00AA2803" w:rsidRDefault="00082F93" w:rsidP="00082F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788F22C8" w14:textId="77777777" w:rsidTr="004875C9">
        <w:trPr>
          <w:trHeight w:val="231"/>
        </w:trPr>
        <w:tc>
          <w:tcPr>
            <w:tcW w:w="531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DD33762" w14:textId="77777777" w:rsidR="00082F93" w:rsidRPr="00AA2803" w:rsidRDefault="00082F93" w:rsidP="00082F9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索引</w:t>
            </w:r>
          </w:p>
        </w:tc>
        <w:tc>
          <w:tcPr>
            <w:tcW w:w="3405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3B00997F" w14:textId="77777777" w:rsidR="00082F93" w:rsidRPr="00AA2803" w:rsidRDefault="00082F93" w:rsidP="00082F9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2681" w:type="dxa"/>
            <w:gridSpan w:val="3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210D7062" w14:textId="77777777" w:rsidR="00082F93" w:rsidRPr="00AA2803" w:rsidRDefault="00082F93" w:rsidP="00082F9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  <w:tc>
          <w:tcPr>
            <w:tcW w:w="3130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1B9D31E0" w14:textId="77777777" w:rsidR="00082F93" w:rsidRPr="00AA2803" w:rsidRDefault="00082F93" w:rsidP="00082F9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类型</w:t>
            </w:r>
          </w:p>
        </w:tc>
      </w:tr>
      <w:tr w:rsidR="00AA2803" w:rsidRPr="00AA2803" w14:paraId="715EA4AE" w14:textId="77777777" w:rsidTr="004875C9">
        <w:trPr>
          <w:trHeight w:val="231"/>
        </w:trPr>
        <w:tc>
          <w:tcPr>
            <w:tcW w:w="531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6364CA4" w14:textId="77777777" w:rsidR="00082F93" w:rsidRPr="00AA2803" w:rsidRDefault="00082F93" w:rsidP="00082F9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3405" w:type="dxa"/>
            <w:gridSpan w:val="4"/>
            <w:tcBorders>
              <w:left w:val="single" w:sz="4" w:space="0" w:color="auto"/>
            </w:tcBorders>
          </w:tcPr>
          <w:p w14:paraId="0C26FE55" w14:textId="77777777" w:rsidR="00082F93" w:rsidRPr="00AA2803" w:rsidRDefault="00082F93" w:rsidP="00082F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681" w:type="dxa"/>
            <w:gridSpan w:val="3"/>
            <w:tcBorders>
              <w:left w:val="single" w:sz="4" w:space="0" w:color="auto"/>
            </w:tcBorders>
          </w:tcPr>
          <w:p w14:paraId="4EF7B2AF" w14:textId="77777777" w:rsidR="00082F93" w:rsidRPr="00AA2803" w:rsidRDefault="00082F93" w:rsidP="00082F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130" w:type="dxa"/>
            <w:gridSpan w:val="4"/>
            <w:tcBorders>
              <w:left w:val="single" w:sz="4" w:space="0" w:color="auto"/>
            </w:tcBorders>
          </w:tcPr>
          <w:p w14:paraId="0F8EB912" w14:textId="77777777" w:rsidR="00082F93" w:rsidRPr="00AA2803" w:rsidRDefault="00082F93" w:rsidP="00082F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13E4ACB5" w14:textId="77777777" w:rsidTr="004875C9">
        <w:tc>
          <w:tcPr>
            <w:tcW w:w="531" w:type="dxa"/>
            <w:gridSpan w:val="2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6E08971" w14:textId="77777777" w:rsidR="00082F93" w:rsidRPr="00AA2803" w:rsidRDefault="00082F93" w:rsidP="00082F9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约束</w:t>
            </w:r>
          </w:p>
        </w:tc>
        <w:tc>
          <w:tcPr>
            <w:tcW w:w="9216" w:type="dxa"/>
            <w:gridSpan w:val="11"/>
            <w:tcBorders>
              <w:left w:val="single" w:sz="4" w:space="0" w:color="auto"/>
            </w:tcBorders>
          </w:tcPr>
          <w:p w14:paraId="7F0592FB" w14:textId="77777777" w:rsidR="00082F93" w:rsidRPr="00AA2803" w:rsidRDefault="00082F93" w:rsidP="00082F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3CDFDCC1" w14:textId="77777777" w:rsidTr="004875C9">
        <w:trPr>
          <w:trHeight w:val="231"/>
        </w:trPr>
        <w:tc>
          <w:tcPr>
            <w:tcW w:w="531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6C2699B" w14:textId="77777777" w:rsidR="00082F93" w:rsidRPr="00AA2803" w:rsidRDefault="00082F93" w:rsidP="00082F9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</w:t>
            </w: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2B5A2E96" w14:textId="77777777" w:rsidR="00082F93" w:rsidRPr="00AA2803" w:rsidRDefault="00082F93" w:rsidP="00082F9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分区类型</w:t>
            </w:r>
          </w:p>
        </w:tc>
        <w:tc>
          <w:tcPr>
            <w:tcW w:w="1917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3DB9EAB6" w14:textId="77777777" w:rsidR="00082F93" w:rsidRPr="00AA2803" w:rsidRDefault="00082F93" w:rsidP="00082F9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分区字段</w:t>
            </w:r>
          </w:p>
        </w:tc>
        <w:tc>
          <w:tcPr>
            <w:tcW w:w="5811" w:type="dxa"/>
            <w:gridSpan w:val="7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206E2721" w14:textId="77777777" w:rsidR="00082F93" w:rsidRPr="00AA2803" w:rsidRDefault="00082F93" w:rsidP="00082F9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分区条件</w:t>
            </w:r>
          </w:p>
        </w:tc>
      </w:tr>
      <w:tr w:rsidR="00AA2803" w:rsidRPr="00AA2803" w14:paraId="4D529DB8" w14:textId="77777777" w:rsidTr="004875C9">
        <w:trPr>
          <w:trHeight w:val="231"/>
        </w:trPr>
        <w:tc>
          <w:tcPr>
            <w:tcW w:w="531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324A1B1" w14:textId="77777777" w:rsidR="00082F93" w:rsidRPr="00AA2803" w:rsidRDefault="00082F93" w:rsidP="00082F93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</w:tcPr>
          <w:p w14:paraId="5F5BEB60" w14:textId="77777777" w:rsidR="00082F93" w:rsidRPr="00AA2803" w:rsidRDefault="00082F93" w:rsidP="00082F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主分区</w:t>
            </w:r>
          </w:p>
        </w:tc>
        <w:tc>
          <w:tcPr>
            <w:tcW w:w="1917" w:type="dxa"/>
            <w:gridSpan w:val="2"/>
            <w:tcBorders>
              <w:left w:val="single" w:sz="4" w:space="0" w:color="auto"/>
            </w:tcBorders>
          </w:tcPr>
          <w:p w14:paraId="6461A740" w14:textId="77777777" w:rsidR="00082F93" w:rsidRPr="00AA2803" w:rsidRDefault="00082F93" w:rsidP="00082F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5811" w:type="dxa"/>
            <w:gridSpan w:val="7"/>
            <w:tcBorders>
              <w:left w:val="single" w:sz="4" w:space="0" w:color="auto"/>
            </w:tcBorders>
          </w:tcPr>
          <w:p w14:paraId="115A393D" w14:textId="77777777" w:rsidR="00082F93" w:rsidRPr="00AA2803" w:rsidRDefault="00082F93" w:rsidP="00082F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7533DC77" w14:textId="77777777" w:rsidTr="004875C9">
        <w:trPr>
          <w:trHeight w:val="231"/>
        </w:trPr>
        <w:tc>
          <w:tcPr>
            <w:tcW w:w="531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5797D66" w14:textId="77777777" w:rsidR="00082F93" w:rsidRPr="00AA2803" w:rsidRDefault="00082F93" w:rsidP="00082F93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</w:tcPr>
          <w:p w14:paraId="50CC9EED" w14:textId="77777777" w:rsidR="00082F93" w:rsidRPr="00AA2803" w:rsidRDefault="00082F93" w:rsidP="00082F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子分区</w:t>
            </w:r>
          </w:p>
        </w:tc>
        <w:tc>
          <w:tcPr>
            <w:tcW w:w="1917" w:type="dxa"/>
            <w:gridSpan w:val="2"/>
            <w:tcBorders>
              <w:left w:val="single" w:sz="4" w:space="0" w:color="auto"/>
            </w:tcBorders>
          </w:tcPr>
          <w:p w14:paraId="54F9C117" w14:textId="77777777" w:rsidR="00082F93" w:rsidRPr="00AA2803" w:rsidRDefault="00082F93" w:rsidP="00082F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5811" w:type="dxa"/>
            <w:gridSpan w:val="7"/>
            <w:tcBorders>
              <w:left w:val="single" w:sz="4" w:space="0" w:color="auto"/>
            </w:tcBorders>
          </w:tcPr>
          <w:p w14:paraId="0C7164C7" w14:textId="77777777" w:rsidR="00082F93" w:rsidRPr="00AA2803" w:rsidRDefault="00082F93" w:rsidP="00082F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</w:tbl>
    <w:p w14:paraId="619DA795" w14:textId="77777777" w:rsidR="00082F93" w:rsidRPr="00AA2803" w:rsidRDefault="00082F93" w:rsidP="00082F93"/>
    <w:p w14:paraId="7832DDC3" w14:textId="77777777" w:rsidR="00082F93" w:rsidRPr="00AA2803" w:rsidRDefault="00082F93" w:rsidP="00082F93">
      <w:pPr>
        <w:pStyle w:val="4"/>
      </w:pPr>
      <w:bookmarkStart w:id="134" w:name="_Toc435450891"/>
      <w:r w:rsidRPr="00AA2803">
        <w:rPr>
          <w:rFonts w:hint="eastAsia"/>
        </w:rPr>
        <w:t>物品盘点后明细（</w:t>
      </w:r>
      <w:r w:rsidRPr="00AA2803">
        <w:rPr>
          <w:rFonts w:hint="eastAsia"/>
        </w:rPr>
        <w:t>ITEM_</w:t>
      </w:r>
      <w:r w:rsidRPr="00AA2803">
        <w:t>CHECK_DETAIL_AF</w:t>
      </w:r>
      <w:r w:rsidRPr="00AA2803">
        <w:rPr>
          <w:rFonts w:hint="eastAsia"/>
        </w:rPr>
        <w:t>）</w:t>
      </w:r>
      <w:bookmarkEnd w:id="134"/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90"/>
        <w:gridCol w:w="141"/>
        <w:gridCol w:w="698"/>
        <w:gridCol w:w="790"/>
        <w:gridCol w:w="1491"/>
        <w:gridCol w:w="426"/>
        <w:gridCol w:w="425"/>
        <w:gridCol w:w="1131"/>
        <w:gridCol w:w="1125"/>
        <w:gridCol w:w="853"/>
        <w:gridCol w:w="145"/>
        <w:gridCol w:w="564"/>
        <w:gridCol w:w="1568"/>
      </w:tblGrid>
      <w:tr w:rsidR="00AA2803" w:rsidRPr="00AA2803" w14:paraId="0C7E4D05" w14:textId="77777777" w:rsidTr="004875C9">
        <w:tc>
          <w:tcPr>
            <w:tcW w:w="1229" w:type="dxa"/>
            <w:gridSpan w:val="3"/>
            <w:shd w:val="clear" w:color="auto" w:fill="C0C0C0"/>
          </w:tcPr>
          <w:p w14:paraId="52726B7D" w14:textId="77777777" w:rsidR="00082F93" w:rsidRPr="00AA2803" w:rsidRDefault="00082F93" w:rsidP="004875C9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汉字注解</w:t>
            </w:r>
          </w:p>
        </w:tc>
        <w:tc>
          <w:tcPr>
            <w:tcW w:w="3132" w:type="dxa"/>
            <w:gridSpan w:val="4"/>
            <w:shd w:val="clear" w:color="auto" w:fill="auto"/>
          </w:tcPr>
          <w:p w14:paraId="0A9278C0" w14:textId="77777777" w:rsidR="00082F93" w:rsidRPr="00AA2803" w:rsidRDefault="00082F93" w:rsidP="004875C9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物品盘点后明细</w:t>
            </w:r>
          </w:p>
        </w:tc>
        <w:tc>
          <w:tcPr>
            <w:tcW w:w="1131" w:type="dxa"/>
            <w:shd w:val="clear" w:color="auto" w:fill="C0C0C0"/>
          </w:tcPr>
          <w:p w14:paraId="302F052A" w14:textId="77777777" w:rsidR="00082F93" w:rsidRPr="00AA2803" w:rsidRDefault="00082F93" w:rsidP="004875C9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表名</w:t>
            </w:r>
          </w:p>
        </w:tc>
        <w:tc>
          <w:tcPr>
            <w:tcW w:w="4255" w:type="dxa"/>
            <w:gridSpan w:val="5"/>
            <w:shd w:val="clear" w:color="auto" w:fill="auto"/>
          </w:tcPr>
          <w:p w14:paraId="16E5E491" w14:textId="77777777" w:rsidR="00082F93" w:rsidRPr="00AA2803" w:rsidRDefault="00082F93" w:rsidP="00082F9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/>
                <w:b/>
                <w:sz w:val="24"/>
                <w:szCs w:val="22"/>
              </w:rPr>
              <w:t>ITEM_CHECK_DETAIL_AF</w:t>
            </w:r>
          </w:p>
        </w:tc>
      </w:tr>
      <w:tr w:rsidR="00AA2803" w:rsidRPr="00AA2803" w14:paraId="1EA94F8D" w14:textId="77777777" w:rsidTr="004875C9"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horzCross" w:color="auto" w:fill="C0C0C0"/>
          </w:tcPr>
          <w:p w14:paraId="645D7116" w14:textId="77777777" w:rsidR="00082F93" w:rsidRPr="00AA2803" w:rsidRDefault="00082F93" w:rsidP="004875C9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</w:p>
        </w:tc>
        <w:tc>
          <w:tcPr>
            <w:tcW w:w="3120" w:type="dxa"/>
            <w:gridSpan w:val="4"/>
            <w:tcBorders>
              <w:left w:val="single" w:sz="4" w:space="0" w:color="auto"/>
            </w:tcBorders>
            <w:shd w:val="clear" w:color="auto" w:fill="C0C0C0"/>
          </w:tcPr>
          <w:p w14:paraId="6FC842A3" w14:textId="77777777" w:rsidR="00082F93" w:rsidRPr="00AA2803" w:rsidRDefault="00082F93" w:rsidP="004875C9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字段名称</w:t>
            </w:r>
          </w:p>
        </w:tc>
        <w:tc>
          <w:tcPr>
            <w:tcW w:w="1982" w:type="dxa"/>
            <w:gridSpan w:val="3"/>
            <w:shd w:val="clear" w:color="auto" w:fill="C0C0C0"/>
          </w:tcPr>
          <w:p w14:paraId="70B16BC3" w14:textId="77777777" w:rsidR="00082F93" w:rsidRPr="00AA2803" w:rsidRDefault="00082F93" w:rsidP="004875C9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字段命名</w:t>
            </w:r>
          </w:p>
        </w:tc>
        <w:tc>
          <w:tcPr>
            <w:tcW w:w="1978" w:type="dxa"/>
            <w:gridSpan w:val="2"/>
            <w:shd w:val="clear" w:color="auto" w:fill="C0C0C0"/>
          </w:tcPr>
          <w:p w14:paraId="617FFE1E" w14:textId="77777777" w:rsidR="00082F93" w:rsidRPr="00AA2803" w:rsidRDefault="00082F93" w:rsidP="004875C9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类型</w:t>
            </w:r>
          </w:p>
        </w:tc>
        <w:tc>
          <w:tcPr>
            <w:tcW w:w="709" w:type="dxa"/>
            <w:gridSpan w:val="2"/>
            <w:shd w:val="clear" w:color="auto" w:fill="C0C0C0"/>
          </w:tcPr>
          <w:p w14:paraId="06449C7E" w14:textId="77777777" w:rsidR="00082F93" w:rsidRPr="00AA2803" w:rsidRDefault="00082F93" w:rsidP="004875C9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非空</w:t>
            </w:r>
          </w:p>
        </w:tc>
        <w:tc>
          <w:tcPr>
            <w:tcW w:w="1568" w:type="dxa"/>
            <w:shd w:val="clear" w:color="auto" w:fill="C0C0C0"/>
          </w:tcPr>
          <w:p w14:paraId="11344E37" w14:textId="77777777" w:rsidR="00082F93" w:rsidRPr="00AA2803" w:rsidRDefault="00082F93" w:rsidP="004875C9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默认</w:t>
            </w:r>
          </w:p>
        </w:tc>
      </w:tr>
      <w:tr w:rsidR="00A96ECF" w:rsidRPr="00AA2803" w14:paraId="019F35C1" w14:textId="77777777" w:rsidTr="004875C9">
        <w:tc>
          <w:tcPr>
            <w:tcW w:w="390" w:type="dxa"/>
            <w:tcBorders>
              <w:top w:val="single" w:sz="4" w:space="0" w:color="auto"/>
            </w:tcBorders>
          </w:tcPr>
          <w:p w14:paraId="605D9735" w14:textId="77777777" w:rsidR="00A96ECF" w:rsidRPr="00AA2803" w:rsidRDefault="00A96ECF" w:rsidP="00A96ECF">
            <w:pPr>
              <w:pStyle w:val="af"/>
              <w:numPr>
                <w:ilvl w:val="0"/>
                <w:numId w:val="72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120" w:type="dxa"/>
            <w:gridSpan w:val="4"/>
          </w:tcPr>
          <w:p w14:paraId="017EB4EF" w14:textId="15C14CD9" w:rsidR="00A96ECF" w:rsidRPr="00AA2803" w:rsidRDefault="00A96ECF" w:rsidP="00A96EC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盘点编号（I</w:t>
            </w:r>
            <w:r>
              <w:rPr>
                <w:rFonts w:ascii="新宋体" w:eastAsia="新宋体" w:hAnsi="新宋体"/>
                <w:szCs w:val="22"/>
              </w:rPr>
              <w:t>C</w:t>
            </w:r>
            <w:r w:rsidRPr="00AA2803">
              <w:rPr>
                <w:rFonts w:ascii="新宋体" w:eastAsia="新宋体" w:hAnsi="新宋体" w:hint="eastAsia"/>
                <w:szCs w:val="22"/>
              </w:rPr>
              <w:t>12345678）</w:t>
            </w:r>
          </w:p>
        </w:tc>
        <w:tc>
          <w:tcPr>
            <w:tcW w:w="1982" w:type="dxa"/>
            <w:gridSpan w:val="3"/>
          </w:tcPr>
          <w:p w14:paraId="74EFDEC8" w14:textId="77777777" w:rsidR="00A96ECF" w:rsidRPr="00AA2803" w:rsidRDefault="00A96ECF" w:rsidP="00A96EC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CHECK</w:t>
            </w:r>
            <w:r w:rsidRPr="00AA2803">
              <w:rPr>
                <w:rFonts w:ascii="新宋体" w:eastAsia="新宋体" w:hAnsi="新宋体"/>
                <w:szCs w:val="22"/>
              </w:rPr>
              <w:t>_NO</w:t>
            </w:r>
          </w:p>
        </w:tc>
        <w:tc>
          <w:tcPr>
            <w:tcW w:w="1978" w:type="dxa"/>
            <w:gridSpan w:val="2"/>
          </w:tcPr>
          <w:p w14:paraId="31429412" w14:textId="77777777" w:rsidR="00A96ECF" w:rsidRPr="00AA2803" w:rsidRDefault="00A96ECF" w:rsidP="00A96EC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CHAR(10)</w:t>
            </w:r>
          </w:p>
        </w:tc>
        <w:tc>
          <w:tcPr>
            <w:tcW w:w="709" w:type="dxa"/>
            <w:gridSpan w:val="2"/>
          </w:tcPr>
          <w:p w14:paraId="62374DD4" w14:textId="77777777" w:rsidR="00A96ECF" w:rsidRPr="00AA2803" w:rsidRDefault="00A96ECF" w:rsidP="00A96EC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7EB1AF4E" w14:textId="77777777" w:rsidR="00A96ECF" w:rsidRPr="00AA2803" w:rsidRDefault="00A96ECF" w:rsidP="00A96ECF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1266F7DF" w14:textId="77777777" w:rsidTr="004875C9">
        <w:tc>
          <w:tcPr>
            <w:tcW w:w="390" w:type="dxa"/>
            <w:tcBorders>
              <w:top w:val="single" w:sz="4" w:space="0" w:color="auto"/>
            </w:tcBorders>
          </w:tcPr>
          <w:p w14:paraId="0425E71E" w14:textId="77777777" w:rsidR="00082F93" w:rsidRPr="00AA2803" w:rsidRDefault="00082F93" w:rsidP="006164CE">
            <w:pPr>
              <w:pStyle w:val="af"/>
              <w:numPr>
                <w:ilvl w:val="0"/>
                <w:numId w:val="72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120" w:type="dxa"/>
            <w:gridSpan w:val="4"/>
          </w:tcPr>
          <w:p w14:paraId="3D202CA9" w14:textId="77777777" w:rsidR="00082F93" w:rsidRPr="00AA2803" w:rsidRDefault="00082F93" w:rsidP="004875C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物品编码（IT</w:t>
            </w:r>
            <w:r w:rsidRPr="00AA2803">
              <w:rPr>
                <w:rFonts w:ascii="新宋体" w:eastAsia="新宋体" w:hAnsi="新宋体"/>
                <w:szCs w:val="22"/>
              </w:rPr>
              <w:t>123456</w:t>
            </w:r>
            <w:r w:rsidRPr="00AA2803">
              <w:rPr>
                <w:rFonts w:ascii="新宋体" w:eastAsia="新宋体" w:hAnsi="新宋体" w:hint="eastAsia"/>
                <w:szCs w:val="22"/>
              </w:rPr>
              <w:t>）</w:t>
            </w:r>
          </w:p>
        </w:tc>
        <w:tc>
          <w:tcPr>
            <w:tcW w:w="1982" w:type="dxa"/>
            <w:gridSpan w:val="3"/>
          </w:tcPr>
          <w:p w14:paraId="165E232B" w14:textId="77777777" w:rsidR="00082F93" w:rsidRPr="00AA2803" w:rsidRDefault="00082F93" w:rsidP="004875C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ITEM_CODE</w:t>
            </w:r>
          </w:p>
        </w:tc>
        <w:tc>
          <w:tcPr>
            <w:tcW w:w="1978" w:type="dxa"/>
            <w:gridSpan w:val="2"/>
          </w:tcPr>
          <w:p w14:paraId="3477DEF2" w14:textId="77777777" w:rsidR="00082F93" w:rsidRPr="00AA2803" w:rsidRDefault="00082F93" w:rsidP="004875C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CHAR</w:t>
            </w:r>
            <w:r w:rsidRPr="00AA2803">
              <w:rPr>
                <w:rFonts w:ascii="新宋体" w:eastAsia="新宋体" w:hAnsi="新宋体"/>
                <w:szCs w:val="22"/>
              </w:rPr>
              <w:t>(8)</w:t>
            </w:r>
          </w:p>
        </w:tc>
        <w:tc>
          <w:tcPr>
            <w:tcW w:w="709" w:type="dxa"/>
            <w:gridSpan w:val="2"/>
          </w:tcPr>
          <w:p w14:paraId="75B0B7D6" w14:textId="77777777" w:rsidR="00082F93" w:rsidRPr="00AA2803" w:rsidRDefault="00082F93" w:rsidP="004875C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68" w:type="dxa"/>
          </w:tcPr>
          <w:p w14:paraId="1789895A" w14:textId="77777777" w:rsidR="00082F93" w:rsidRPr="00AA2803" w:rsidRDefault="00082F93" w:rsidP="004875C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523F2F3F" w14:textId="77777777" w:rsidTr="004875C9">
        <w:tc>
          <w:tcPr>
            <w:tcW w:w="390" w:type="dxa"/>
            <w:tcBorders>
              <w:top w:val="single" w:sz="4" w:space="0" w:color="auto"/>
            </w:tcBorders>
          </w:tcPr>
          <w:p w14:paraId="133FE601" w14:textId="77777777" w:rsidR="00082F93" w:rsidRPr="00AA2803" w:rsidRDefault="00082F93" w:rsidP="006164CE">
            <w:pPr>
              <w:pStyle w:val="af"/>
              <w:numPr>
                <w:ilvl w:val="0"/>
                <w:numId w:val="72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120" w:type="dxa"/>
            <w:gridSpan w:val="4"/>
          </w:tcPr>
          <w:p w14:paraId="15676C7D" w14:textId="77777777" w:rsidR="00082F93" w:rsidRPr="00AA2803" w:rsidRDefault="00082F93" w:rsidP="004875C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ab/>
            </w:r>
            <w:r w:rsidRPr="00AA2803">
              <w:rPr>
                <w:rFonts w:ascii="新宋体" w:eastAsia="新宋体" w:hAnsi="新宋体" w:hint="eastAsia"/>
                <w:szCs w:val="22"/>
              </w:rPr>
              <w:t>数量</w:t>
            </w:r>
          </w:p>
        </w:tc>
        <w:tc>
          <w:tcPr>
            <w:tcW w:w="1982" w:type="dxa"/>
            <w:gridSpan w:val="3"/>
          </w:tcPr>
          <w:p w14:paraId="3BB9ACC2" w14:textId="77777777" w:rsidR="00082F93" w:rsidRPr="00AA2803" w:rsidRDefault="00082F93" w:rsidP="004875C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QUANTITY</w:t>
            </w:r>
          </w:p>
        </w:tc>
        <w:tc>
          <w:tcPr>
            <w:tcW w:w="1978" w:type="dxa"/>
            <w:gridSpan w:val="2"/>
          </w:tcPr>
          <w:p w14:paraId="5D2574E7" w14:textId="77777777" w:rsidR="00082F93" w:rsidRPr="00AA2803" w:rsidRDefault="00082F93" w:rsidP="004875C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NUMBER(</w:t>
            </w:r>
            <w:r w:rsidRPr="00AA2803">
              <w:rPr>
                <w:rFonts w:ascii="新宋体" w:eastAsia="新宋体" w:hAnsi="新宋体"/>
                <w:szCs w:val="22"/>
              </w:rPr>
              <w:t>10</w:t>
            </w:r>
            <w:r w:rsidRPr="00AA2803">
              <w:rPr>
                <w:rFonts w:ascii="新宋体" w:eastAsia="新宋体" w:hAnsi="新宋体" w:hint="eastAsia"/>
                <w:szCs w:val="22"/>
              </w:rPr>
              <w:t>)</w:t>
            </w:r>
          </w:p>
        </w:tc>
        <w:tc>
          <w:tcPr>
            <w:tcW w:w="709" w:type="dxa"/>
            <w:gridSpan w:val="2"/>
          </w:tcPr>
          <w:p w14:paraId="0102A760" w14:textId="77777777" w:rsidR="00082F93" w:rsidRPr="00AA2803" w:rsidRDefault="00082F93" w:rsidP="004875C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68" w:type="dxa"/>
          </w:tcPr>
          <w:p w14:paraId="5DDBBF1A" w14:textId="77777777" w:rsidR="00082F93" w:rsidRPr="00AA2803" w:rsidRDefault="00082F93" w:rsidP="004875C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2B5C6A" w:rsidRPr="00AA2803" w14:paraId="333137B9" w14:textId="77777777" w:rsidTr="004875C9">
        <w:tc>
          <w:tcPr>
            <w:tcW w:w="390" w:type="dxa"/>
            <w:tcBorders>
              <w:top w:val="single" w:sz="4" w:space="0" w:color="auto"/>
            </w:tcBorders>
          </w:tcPr>
          <w:p w14:paraId="5D047148" w14:textId="77777777" w:rsidR="002B5C6A" w:rsidRPr="00AA2803" w:rsidRDefault="002B5C6A" w:rsidP="006164CE">
            <w:pPr>
              <w:pStyle w:val="af"/>
              <w:numPr>
                <w:ilvl w:val="0"/>
                <w:numId w:val="72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120" w:type="dxa"/>
            <w:gridSpan w:val="4"/>
          </w:tcPr>
          <w:p w14:paraId="0E7AB87E" w14:textId="77777777" w:rsidR="002B5C6A" w:rsidRPr="00AA2803" w:rsidRDefault="002B5C6A" w:rsidP="002B5C6A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ab/>
            </w:r>
            <w:r w:rsidRPr="00AA2803">
              <w:rPr>
                <w:rFonts w:ascii="新宋体" w:eastAsia="新宋体" w:hAnsi="新宋体" w:hint="eastAsia"/>
                <w:szCs w:val="22"/>
              </w:rPr>
              <w:t>调整量</w:t>
            </w:r>
          </w:p>
        </w:tc>
        <w:tc>
          <w:tcPr>
            <w:tcW w:w="1982" w:type="dxa"/>
            <w:gridSpan w:val="3"/>
          </w:tcPr>
          <w:p w14:paraId="15046B61" w14:textId="77777777" w:rsidR="002B5C6A" w:rsidRPr="00AA2803" w:rsidRDefault="002B5C6A" w:rsidP="002B5C6A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CHANGE_QUANTITY</w:t>
            </w:r>
          </w:p>
        </w:tc>
        <w:tc>
          <w:tcPr>
            <w:tcW w:w="1978" w:type="dxa"/>
            <w:gridSpan w:val="2"/>
          </w:tcPr>
          <w:p w14:paraId="65982527" w14:textId="77777777" w:rsidR="002B5C6A" w:rsidRPr="00AA2803" w:rsidRDefault="002B5C6A" w:rsidP="002B5C6A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NUMBER(</w:t>
            </w:r>
            <w:r w:rsidRPr="00AA2803">
              <w:rPr>
                <w:rFonts w:ascii="新宋体" w:eastAsia="新宋体" w:hAnsi="新宋体"/>
                <w:szCs w:val="22"/>
              </w:rPr>
              <w:t>10</w:t>
            </w:r>
            <w:r w:rsidRPr="00AA2803">
              <w:rPr>
                <w:rFonts w:ascii="新宋体" w:eastAsia="新宋体" w:hAnsi="新宋体" w:hint="eastAsia"/>
                <w:szCs w:val="22"/>
              </w:rPr>
              <w:t>)</w:t>
            </w:r>
          </w:p>
        </w:tc>
        <w:tc>
          <w:tcPr>
            <w:tcW w:w="709" w:type="dxa"/>
            <w:gridSpan w:val="2"/>
          </w:tcPr>
          <w:p w14:paraId="18D63CDC" w14:textId="77777777" w:rsidR="002B5C6A" w:rsidRPr="00AA2803" w:rsidRDefault="002B5C6A" w:rsidP="002B5C6A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68" w:type="dxa"/>
          </w:tcPr>
          <w:p w14:paraId="6DE988C7" w14:textId="77777777" w:rsidR="002B5C6A" w:rsidRPr="00AA2803" w:rsidRDefault="002B5C6A" w:rsidP="002B5C6A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2B5C6A" w:rsidRPr="00AA2803" w14:paraId="65F0DB3A" w14:textId="77777777" w:rsidTr="004875C9">
        <w:tc>
          <w:tcPr>
            <w:tcW w:w="390" w:type="dxa"/>
            <w:tcBorders>
              <w:top w:val="single" w:sz="4" w:space="0" w:color="auto"/>
            </w:tcBorders>
          </w:tcPr>
          <w:p w14:paraId="023390BF" w14:textId="77777777" w:rsidR="002B5C6A" w:rsidRPr="00AA2803" w:rsidRDefault="002B5C6A" w:rsidP="006164CE">
            <w:pPr>
              <w:pStyle w:val="af"/>
              <w:numPr>
                <w:ilvl w:val="0"/>
                <w:numId w:val="72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120" w:type="dxa"/>
            <w:gridSpan w:val="4"/>
          </w:tcPr>
          <w:p w14:paraId="0F44AF61" w14:textId="77777777" w:rsidR="002B5C6A" w:rsidRPr="00AA2803" w:rsidRDefault="002B5C6A" w:rsidP="002B5C6A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盘点结果（1-一致，2-盘亏，3-</w:t>
            </w:r>
            <w:r w:rsidRPr="00AA2803">
              <w:rPr>
                <w:rFonts w:ascii="新宋体" w:eastAsia="新宋体" w:hAnsi="新宋体" w:hint="eastAsia"/>
                <w:szCs w:val="22"/>
              </w:rPr>
              <w:lastRenderedPageBreak/>
              <w:t>盘盈）</w:t>
            </w:r>
          </w:p>
        </w:tc>
        <w:tc>
          <w:tcPr>
            <w:tcW w:w="1982" w:type="dxa"/>
            <w:gridSpan w:val="3"/>
          </w:tcPr>
          <w:p w14:paraId="5908D45C" w14:textId="77777777" w:rsidR="002B5C6A" w:rsidRPr="00AA2803" w:rsidRDefault="002B5C6A" w:rsidP="002B5C6A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lastRenderedPageBreak/>
              <w:t>RESULT</w:t>
            </w:r>
          </w:p>
        </w:tc>
        <w:tc>
          <w:tcPr>
            <w:tcW w:w="1978" w:type="dxa"/>
            <w:gridSpan w:val="2"/>
          </w:tcPr>
          <w:p w14:paraId="42C7C023" w14:textId="77777777" w:rsidR="002B5C6A" w:rsidRPr="00AA2803" w:rsidRDefault="002B5C6A" w:rsidP="002B5C6A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NUMBER(1)</w:t>
            </w:r>
          </w:p>
        </w:tc>
        <w:tc>
          <w:tcPr>
            <w:tcW w:w="709" w:type="dxa"/>
            <w:gridSpan w:val="2"/>
          </w:tcPr>
          <w:p w14:paraId="0422DC14" w14:textId="77777777" w:rsidR="002B5C6A" w:rsidRPr="00AA2803" w:rsidRDefault="002B5C6A" w:rsidP="002B5C6A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4861AB2E" w14:textId="77777777" w:rsidR="002B5C6A" w:rsidRPr="00AA2803" w:rsidRDefault="002B5C6A" w:rsidP="002B5C6A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347777C9" w14:textId="77777777" w:rsidTr="004875C9">
        <w:tc>
          <w:tcPr>
            <w:tcW w:w="9747" w:type="dxa"/>
            <w:gridSpan w:val="13"/>
            <w:shd w:val="clear" w:color="auto" w:fill="D9D9D9" w:themeFill="background1" w:themeFillShade="D9"/>
          </w:tcPr>
          <w:p w14:paraId="6B3A3E5D" w14:textId="77777777" w:rsidR="002B5C6A" w:rsidRPr="00AA2803" w:rsidRDefault="002B5C6A" w:rsidP="002B5C6A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表格其他属性信息定义（包括PK-FK、IDX等）</w:t>
            </w:r>
          </w:p>
        </w:tc>
      </w:tr>
      <w:tr w:rsidR="00AA2803" w:rsidRPr="00AA2803" w14:paraId="1ED4EE4F" w14:textId="77777777" w:rsidTr="004875C9">
        <w:trPr>
          <w:trHeight w:val="231"/>
        </w:trPr>
        <w:tc>
          <w:tcPr>
            <w:tcW w:w="531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63B398D" w14:textId="77777777" w:rsidR="002B5C6A" w:rsidRPr="00AA2803" w:rsidRDefault="002B5C6A" w:rsidP="002B5C6A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主键</w:t>
            </w:r>
          </w:p>
        </w:tc>
        <w:tc>
          <w:tcPr>
            <w:tcW w:w="3405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091BC6C5" w14:textId="77777777" w:rsidR="002B5C6A" w:rsidRPr="00AA2803" w:rsidRDefault="002B5C6A" w:rsidP="002B5C6A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5811" w:type="dxa"/>
            <w:gridSpan w:val="7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09A5204D" w14:textId="77777777" w:rsidR="002B5C6A" w:rsidRPr="00AA2803" w:rsidRDefault="002B5C6A" w:rsidP="002B5C6A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包含列</w:t>
            </w:r>
          </w:p>
        </w:tc>
      </w:tr>
      <w:tr w:rsidR="00AA2803" w:rsidRPr="00AA2803" w14:paraId="7473A89B" w14:textId="77777777" w:rsidTr="004875C9">
        <w:trPr>
          <w:trHeight w:val="231"/>
        </w:trPr>
        <w:tc>
          <w:tcPr>
            <w:tcW w:w="531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9C71959" w14:textId="77777777" w:rsidR="002B5C6A" w:rsidRPr="00AA2803" w:rsidRDefault="002B5C6A" w:rsidP="002B5C6A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3405" w:type="dxa"/>
            <w:gridSpan w:val="4"/>
            <w:tcBorders>
              <w:left w:val="single" w:sz="4" w:space="0" w:color="auto"/>
            </w:tcBorders>
          </w:tcPr>
          <w:p w14:paraId="16246492" w14:textId="77777777" w:rsidR="002B5C6A" w:rsidRPr="00AA2803" w:rsidRDefault="002B5C6A" w:rsidP="002B5C6A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PK_ITEM_CHECK_DETAIL_AF</w:t>
            </w:r>
          </w:p>
        </w:tc>
        <w:tc>
          <w:tcPr>
            <w:tcW w:w="5811" w:type="dxa"/>
            <w:gridSpan w:val="7"/>
            <w:tcBorders>
              <w:left w:val="single" w:sz="4" w:space="0" w:color="auto"/>
            </w:tcBorders>
          </w:tcPr>
          <w:p w14:paraId="0D32E479" w14:textId="5A11668C" w:rsidR="002B5C6A" w:rsidRPr="00AA2803" w:rsidRDefault="000542F6" w:rsidP="002B5C6A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0542F6">
              <w:rPr>
                <w:rFonts w:ascii="新宋体" w:eastAsia="新宋体" w:hAnsi="新宋体"/>
                <w:szCs w:val="22"/>
              </w:rPr>
              <w:t>CHECK_NO,ITEM_CODE</w:t>
            </w:r>
          </w:p>
        </w:tc>
      </w:tr>
      <w:tr w:rsidR="00AA2803" w:rsidRPr="00AA2803" w14:paraId="3DE995E8" w14:textId="77777777" w:rsidTr="004875C9">
        <w:trPr>
          <w:trHeight w:val="231"/>
        </w:trPr>
        <w:tc>
          <w:tcPr>
            <w:tcW w:w="531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4183A6C" w14:textId="77777777" w:rsidR="002B5C6A" w:rsidRPr="00AA2803" w:rsidRDefault="002B5C6A" w:rsidP="002B5C6A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外键</w:t>
            </w:r>
          </w:p>
        </w:tc>
        <w:tc>
          <w:tcPr>
            <w:tcW w:w="3405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0085FB4F" w14:textId="77777777" w:rsidR="002B5C6A" w:rsidRPr="00AA2803" w:rsidRDefault="002B5C6A" w:rsidP="002B5C6A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1556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2F06B069" w14:textId="77777777" w:rsidR="002B5C6A" w:rsidRPr="00AA2803" w:rsidRDefault="002B5C6A" w:rsidP="002B5C6A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  <w:tc>
          <w:tcPr>
            <w:tcW w:w="2123" w:type="dxa"/>
            <w:gridSpan w:val="3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2EAA7427" w14:textId="77777777" w:rsidR="002B5C6A" w:rsidRPr="00AA2803" w:rsidRDefault="002B5C6A" w:rsidP="002B5C6A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参照表名</w:t>
            </w:r>
          </w:p>
        </w:tc>
        <w:tc>
          <w:tcPr>
            <w:tcW w:w="2132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5C36D080" w14:textId="77777777" w:rsidR="002B5C6A" w:rsidRPr="00AA2803" w:rsidRDefault="002B5C6A" w:rsidP="002B5C6A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</w:tr>
      <w:tr w:rsidR="00AA2803" w:rsidRPr="00AA2803" w14:paraId="00AD552E" w14:textId="77777777" w:rsidTr="004875C9">
        <w:trPr>
          <w:trHeight w:val="231"/>
        </w:trPr>
        <w:tc>
          <w:tcPr>
            <w:tcW w:w="531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528A785" w14:textId="77777777" w:rsidR="002B5C6A" w:rsidRPr="00AA2803" w:rsidRDefault="002B5C6A" w:rsidP="002B5C6A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3405" w:type="dxa"/>
            <w:gridSpan w:val="4"/>
            <w:tcBorders>
              <w:left w:val="single" w:sz="4" w:space="0" w:color="auto"/>
            </w:tcBorders>
          </w:tcPr>
          <w:p w14:paraId="43AF62AC" w14:textId="77777777" w:rsidR="002B5C6A" w:rsidRPr="00AA2803" w:rsidRDefault="002B5C6A" w:rsidP="002B5C6A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56" w:type="dxa"/>
            <w:gridSpan w:val="2"/>
            <w:tcBorders>
              <w:left w:val="single" w:sz="4" w:space="0" w:color="auto"/>
            </w:tcBorders>
          </w:tcPr>
          <w:p w14:paraId="3A6933A8" w14:textId="77777777" w:rsidR="002B5C6A" w:rsidRPr="00AA2803" w:rsidRDefault="002B5C6A" w:rsidP="002B5C6A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123" w:type="dxa"/>
            <w:gridSpan w:val="3"/>
            <w:tcBorders>
              <w:left w:val="single" w:sz="4" w:space="0" w:color="auto"/>
            </w:tcBorders>
          </w:tcPr>
          <w:p w14:paraId="70EF7F55" w14:textId="77777777" w:rsidR="002B5C6A" w:rsidRPr="00AA2803" w:rsidRDefault="002B5C6A" w:rsidP="002B5C6A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132" w:type="dxa"/>
            <w:gridSpan w:val="2"/>
            <w:tcBorders>
              <w:left w:val="single" w:sz="4" w:space="0" w:color="auto"/>
            </w:tcBorders>
          </w:tcPr>
          <w:p w14:paraId="2EF4CEC6" w14:textId="77777777" w:rsidR="002B5C6A" w:rsidRPr="00AA2803" w:rsidRDefault="002B5C6A" w:rsidP="002B5C6A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6E34A4E5" w14:textId="77777777" w:rsidTr="004875C9">
        <w:trPr>
          <w:trHeight w:val="231"/>
        </w:trPr>
        <w:tc>
          <w:tcPr>
            <w:tcW w:w="531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4A9719F" w14:textId="77777777" w:rsidR="002B5C6A" w:rsidRPr="00AA2803" w:rsidRDefault="002B5C6A" w:rsidP="002B5C6A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索引</w:t>
            </w:r>
          </w:p>
        </w:tc>
        <w:tc>
          <w:tcPr>
            <w:tcW w:w="3405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4378A52C" w14:textId="77777777" w:rsidR="002B5C6A" w:rsidRPr="00AA2803" w:rsidRDefault="002B5C6A" w:rsidP="002B5C6A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2681" w:type="dxa"/>
            <w:gridSpan w:val="3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0665681C" w14:textId="77777777" w:rsidR="002B5C6A" w:rsidRPr="00AA2803" w:rsidRDefault="002B5C6A" w:rsidP="002B5C6A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  <w:tc>
          <w:tcPr>
            <w:tcW w:w="3130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7B57B12A" w14:textId="77777777" w:rsidR="002B5C6A" w:rsidRPr="00AA2803" w:rsidRDefault="002B5C6A" w:rsidP="002B5C6A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类型</w:t>
            </w:r>
          </w:p>
        </w:tc>
      </w:tr>
      <w:tr w:rsidR="00AA2803" w:rsidRPr="00AA2803" w14:paraId="04BAB62F" w14:textId="77777777" w:rsidTr="004875C9">
        <w:trPr>
          <w:trHeight w:val="231"/>
        </w:trPr>
        <w:tc>
          <w:tcPr>
            <w:tcW w:w="531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4A6E325" w14:textId="77777777" w:rsidR="002B5C6A" w:rsidRPr="00AA2803" w:rsidRDefault="002B5C6A" w:rsidP="002B5C6A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3405" w:type="dxa"/>
            <w:gridSpan w:val="4"/>
            <w:tcBorders>
              <w:left w:val="single" w:sz="4" w:space="0" w:color="auto"/>
            </w:tcBorders>
          </w:tcPr>
          <w:p w14:paraId="4164E951" w14:textId="77777777" w:rsidR="002B5C6A" w:rsidRPr="00AA2803" w:rsidRDefault="002B5C6A" w:rsidP="002B5C6A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681" w:type="dxa"/>
            <w:gridSpan w:val="3"/>
            <w:tcBorders>
              <w:left w:val="single" w:sz="4" w:space="0" w:color="auto"/>
            </w:tcBorders>
          </w:tcPr>
          <w:p w14:paraId="5757B166" w14:textId="77777777" w:rsidR="002B5C6A" w:rsidRPr="00AA2803" w:rsidRDefault="002B5C6A" w:rsidP="002B5C6A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130" w:type="dxa"/>
            <w:gridSpan w:val="4"/>
            <w:tcBorders>
              <w:left w:val="single" w:sz="4" w:space="0" w:color="auto"/>
            </w:tcBorders>
          </w:tcPr>
          <w:p w14:paraId="5A3D8240" w14:textId="77777777" w:rsidR="002B5C6A" w:rsidRPr="00AA2803" w:rsidRDefault="002B5C6A" w:rsidP="002B5C6A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438FE90F" w14:textId="77777777" w:rsidTr="004875C9">
        <w:tc>
          <w:tcPr>
            <w:tcW w:w="531" w:type="dxa"/>
            <w:gridSpan w:val="2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9EBCFE4" w14:textId="77777777" w:rsidR="002B5C6A" w:rsidRPr="00AA2803" w:rsidRDefault="002B5C6A" w:rsidP="002B5C6A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约束</w:t>
            </w:r>
          </w:p>
        </w:tc>
        <w:tc>
          <w:tcPr>
            <w:tcW w:w="9216" w:type="dxa"/>
            <w:gridSpan w:val="11"/>
            <w:tcBorders>
              <w:left w:val="single" w:sz="4" w:space="0" w:color="auto"/>
            </w:tcBorders>
          </w:tcPr>
          <w:p w14:paraId="369314C0" w14:textId="77777777" w:rsidR="002B5C6A" w:rsidRPr="00AA2803" w:rsidRDefault="002B5C6A" w:rsidP="002B5C6A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44F21844" w14:textId="77777777" w:rsidTr="004875C9">
        <w:trPr>
          <w:trHeight w:val="231"/>
        </w:trPr>
        <w:tc>
          <w:tcPr>
            <w:tcW w:w="531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2ECC017" w14:textId="77777777" w:rsidR="002B5C6A" w:rsidRPr="00AA2803" w:rsidRDefault="002B5C6A" w:rsidP="002B5C6A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</w:t>
            </w: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4F91EB73" w14:textId="77777777" w:rsidR="002B5C6A" w:rsidRPr="00AA2803" w:rsidRDefault="002B5C6A" w:rsidP="002B5C6A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分区类型</w:t>
            </w:r>
          </w:p>
        </w:tc>
        <w:tc>
          <w:tcPr>
            <w:tcW w:w="1917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2C02845B" w14:textId="77777777" w:rsidR="002B5C6A" w:rsidRPr="00AA2803" w:rsidRDefault="002B5C6A" w:rsidP="002B5C6A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分区字段</w:t>
            </w:r>
          </w:p>
        </w:tc>
        <w:tc>
          <w:tcPr>
            <w:tcW w:w="5811" w:type="dxa"/>
            <w:gridSpan w:val="7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779C5EE9" w14:textId="77777777" w:rsidR="002B5C6A" w:rsidRPr="00AA2803" w:rsidRDefault="002B5C6A" w:rsidP="002B5C6A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分区条件</w:t>
            </w:r>
          </w:p>
        </w:tc>
      </w:tr>
      <w:tr w:rsidR="00AA2803" w:rsidRPr="00AA2803" w14:paraId="0F207861" w14:textId="77777777" w:rsidTr="004875C9">
        <w:trPr>
          <w:trHeight w:val="231"/>
        </w:trPr>
        <w:tc>
          <w:tcPr>
            <w:tcW w:w="531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699B9DA" w14:textId="77777777" w:rsidR="002B5C6A" w:rsidRPr="00AA2803" w:rsidRDefault="002B5C6A" w:rsidP="002B5C6A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</w:tcPr>
          <w:p w14:paraId="227BAF2C" w14:textId="77777777" w:rsidR="002B5C6A" w:rsidRPr="00AA2803" w:rsidRDefault="002B5C6A" w:rsidP="002B5C6A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主分区</w:t>
            </w:r>
          </w:p>
        </w:tc>
        <w:tc>
          <w:tcPr>
            <w:tcW w:w="1917" w:type="dxa"/>
            <w:gridSpan w:val="2"/>
            <w:tcBorders>
              <w:left w:val="single" w:sz="4" w:space="0" w:color="auto"/>
            </w:tcBorders>
          </w:tcPr>
          <w:p w14:paraId="7DFBEFB1" w14:textId="77777777" w:rsidR="002B5C6A" w:rsidRPr="00AA2803" w:rsidRDefault="002B5C6A" w:rsidP="002B5C6A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5811" w:type="dxa"/>
            <w:gridSpan w:val="7"/>
            <w:tcBorders>
              <w:left w:val="single" w:sz="4" w:space="0" w:color="auto"/>
            </w:tcBorders>
          </w:tcPr>
          <w:p w14:paraId="452748CB" w14:textId="77777777" w:rsidR="002B5C6A" w:rsidRPr="00AA2803" w:rsidRDefault="002B5C6A" w:rsidP="002B5C6A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A2803" w:rsidRPr="00AA2803" w14:paraId="689B9D4A" w14:textId="77777777" w:rsidTr="004875C9">
        <w:trPr>
          <w:trHeight w:val="231"/>
        </w:trPr>
        <w:tc>
          <w:tcPr>
            <w:tcW w:w="531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BB6D28A" w14:textId="77777777" w:rsidR="002B5C6A" w:rsidRPr="00AA2803" w:rsidRDefault="002B5C6A" w:rsidP="002B5C6A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</w:tcPr>
          <w:p w14:paraId="5FB7E5E7" w14:textId="77777777" w:rsidR="002B5C6A" w:rsidRPr="00AA2803" w:rsidRDefault="002B5C6A" w:rsidP="002B5C6A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子分区</w:t>
            </w:r>
          </w:p>
        </w:tc>
        <w:tc>
          <w:tcPr>
            <w:tcW w:w="1917" w:type="dxa"/>
            <w:gridSpan w:val="2"/>
            <w:tcBorders>
              <w:left w:val="single" w:sz="4" w:space="0" w:color="auto"/>
            </w:tcBorders>
          </w:tcPr>
          <w:p w14:paraId="2CFBACCE" w14:textId="77777777" w:rsidR="002B5C6A" w:rsidRPr="00AA2803" w:rsidRDefault="002B5C6A" w:rsidP="002B5C6A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5811" w:type="dxa"/>
            <w:gridSpan w:val="7"/>
            <w:tcBorders>
              <w:left w:val="single" w:sz="4" w:space="0" w:color="auto"/>
            </w:tcBorders>
          </w:tcPr>
          <w:p w14:paraId="4E21252A" w14:textId="77777777" w:rsidR="002B5C6A" w:rsidRPr="00AA2803" w:rsidRDefault="002B5C6A" w:rsidP="002B5C6A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</w:tbl>
    <w:p w14:paraId="34EE0257" w14:textId="77777777" w:rsidR="00082F93" w:rsidRDefault="00082F93" w:rsidP="00082F93"/>
    <w:p w14:paraId="2C0D27F7" w14:textId="64F5728C" w:rsidR="00D23F98" w:rsidRPr="00AA2803" w:rsidRDefault="00D23F98" w:rsidP="00D23F98">
      <w:pPr>
        <w:pStyle w:val="4"/>
      </w:pPr>
      <w:bookmarkStart w:id="135" w:name="_Toc435450892"/>
      <w:r w:rsidRPr="00AA2803">
        <w:rPr>
          <w:rFonts w:hint="eastAsia"/>
        </w:rPr>
        <w:t>物品</w:t>
      </w:r>
      <w:r>
        <w:rPr>
          <w:rFonts w:hint="eastAsia"/>
        </w:rPr>
        <w:t>损毁登记</w:t>
      </w:r>
      <w:r w:rsidRPr="00AA2803">
        <w:rPr>
          <w:rFonts w:hint="eastAsia"/>
        </w:rPr>
        <w:t>（</w:t>
      </w:r>
      <w:r w:rsidRPr="00AA2803">
        <w:rPr>
          <w:rFonts w:hint="eastAsia"/>
        </w:rPr>
        <w:t>ITEM_</w:t>
      </w:r>
      <w:r>
        <w:t>DAMAGE</w:t>
      </w:r>
      <w:r w:rsidRPr="00AA2803">
        <w:rPr>
          <w:rFonts w:hint="eastAsia"/>
        </w:rPr>
        <w:t>）</w:t>
      </w:r>
      <w:bookmarkEnd w:id="135"/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90"/>
        <w:gridCol w:w="141"/>
        <w:gridCol w:w="698"/>
        <w:gridCol w:w="790"/>
        <w:gridCol w:w="1491"/>
        <w:gridCol w:w="426"/>
        <w:gridCol w:w="425"/>
        <w:gridCol w:w="1131"/>
        <w:gridCol w:w="1125"/>
        <w:gridCol w:w="853"/>
        <w:gridCol w:w="145"/>
        <w:gridCol w:w="564"/>
        <w:gridCol w:w="1568"/>
      </w:tblGrid>
      <w:tr w:rsidR="00D23F98" w:rsidRPr="00AA2803" w14:paraId="6518EA01" w14:textId="77777777" w:rsidTr="00716B09">
        <w:tc>
          <w:tcPr>
            <w:tcW w:w="1229" w:type="dxa"/>
            <w:gridSpan w:val="3"/>
            <w:shd w:val="clear" w:color="auto" w:fill="C0C0C0"/>
          </w:tcPr>
          <w:p w14:paraId="0FC2EE33" w14:textId="77777777" w:rsidR="00D23F98" w:rsidRPr="00AA2803" w:rsidRDefault="00D23F98" w:rsidP="00716B09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汉字注解</w:t>
            </w:r>
          </w:p>
        </w:tc>
        <w:tc>
          <w:tcPr>
            <w:tcW w:w="3132" w:type="dxa"/>
            <w:gridSpan w:val="4"/>
            <w:shd w:val="clear" w:color="auto" w:fill="auto"/>
          </w:tcPr>
          <w:p w14:paraId="4438C83C" w14:textId="4FF2D335" w:rsidR="00D23F98" w:rsidRPr="00AA2803" w:rsidRDefault="00D23F98" w:rsidP="00716B09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>
              <w:rPr>
                <w:rFonts w:ascii="新宋体" w:eastAsia="新宋体" w:hAnsi="新宋体" w:hint="eastAsia"/>
                <w:b/>
                <w:sz w:val="24"/>
                <w:szCs w:val="22"/>
              </w:rPr>
              <w:t>物品损毁登记</w:t>
            </w:r>
          </w:p>
        </w:tc>
        <w:tc>
          <w:tcPr>
            <w:tcW w:w="1131" w:type="dxa"/>
            <w:shd w:val="clear" w:color="auto" w:fill="C0C0C0"/>
          </w:tcPr>
          <w:p w14:paraId="516677FE" w14:textId="77777777" w:rsidR="00D23F98" w:rsidRPr="00AA2803" w:rsidRDefault="00D23F98" w:rsidP="00716B09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表名</w:t>
            </w:r>
          </w:p>
        </w:tc>
        <w:tc>
          <w:tcPr>
            <w:tcW w:w="4255" w:type="dxa"/>
            <w:gridSpan w:val="5"/>
            <w:shd w:val="clear" w:color="auto" w:fill="auto"/>
          </w:tcPr>
          <w:p w14:paraId="63162F13" w14:textId="61972B70" w:rsidR="00D23F98" w:rsidRPr="00AA2803" w:rsidRDefault="00D23F98" w:rsidP="00716B09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D23F98">
              <w:rPr>
                <w:rFonts w:ascii="新宋体" w:eastAsia="新宋体" w:hAnsi="新宋体"/>
                <w:b/>
                <w:sz w:val="24"/>
                <w:szCs w:val="22"/>
              </w:rPr>
              <w:t>ITEM_DAMAGE</w:t>
            </w:r>
          </w:p>
        </w:tc>
      </w:tr>
      <w:tr w:rsidR="00D23F98" w:rsidRPr="00AA2803" w14:paraId="00A0F6C7" w14:textId="77777777" w:rsidTr="00716B09"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horzCross" w:color="auto" w:fill="C0C0C0"/>
          </w:tcPr>
          <w:p w14:paraId="07D61D1B" w14:textId="77777777" w:rsidR="00D23F98" w:rsidRPr="00AA2803" w:rsidRDefault="00D23F98" w:rsidP="00716B09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</w:p>
        </w:tc>
        <w:tc>
          <w:tcPr>
            <w:tcW w:w="3120" w:type="dxa"/>
            <w:gridSpan w:val="4"/>
            <w:tcBorders>
              <w:left w:val="single" w:sz="4" w:space="0" w:color="auto"/>
            </w:tcBorders>
            <w:shd w:val="clear" w:color="auto" w:fill="C0C0C0"/>
          </w:tcPr>
          <w:p w14:paraId="3C274823" w14:textId="77777777" w:rsidR="00D23F98" w:rsidRPr="00AA2803" w:rsidRDefault="00D23F98" w:rsidP="00716B09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字段名称</w:t>
            </w:r>
          </w:p>
        </w:tc>
        <w:tc>
          <w:tcPr>
            <w:tcW w:w="1982" w:type="dxa"/>
            <w:gridSpan w:val="3"/>
            <w:shd w:val="clear" w:color="auto" w:fill="C0C0C0"/>
          </w:tcPr>
          <w:p w14:paraId="4A072A73" w14:textId="77777777" w:rsidR="00D23F98" w:rsidRPr="00AA2803" w:rsidRDefault="00D23F98" w:rsidP="00716B09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字段命名</w:t>
            </w:r>
          </w:p>
        </w:tc>
        <w:tc>
          <w:tcPr>
            <w:tcW w:w="1978" w:type="dxa"/>
            <w:gridSpan w:val="2"/>
            <w:shd w:val="clear" w:color="auto" w:fill="C0C0C0"/>
          </w:tcPr>
          <w:p w14:paraId="0FF45F6A" w14:textId="77777777" w:rsidR="00D23F98" w:rsidRPr="00AA2803" w:rsidRDefault="00D23F98" w:rsidP="00716B09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类型</w:t>
            </w:r>
          </w:p>
        </w:tc>
        <w:tc>
          <w:tcPr>
            <w:tcW w:w="709" w:type="dxa"/>
            <w:gridSpan w:val="2"/>
            <w:shd w:val="clear" w:color="auto" w:fill="C0C0C0"/>
          </w:tcPr>
          <w:p w14:paraId="2CFD0C9F" w14:textId="77777777" w:rsidR="00D23F98" w:rsidRPr="00AA2803" w:rsidRDefault="00D23F98" w:rsidP="00716B09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非空</w:t>
            </w:r>
          </w:p>
        </w:tc>
        <w:tc>
          <w:tcPr>
            <w:tcW w:w="1568" w:type="dxa"/>
            <w:shd w:val="clear" w:color="auto" w:fill="C0C0C0"/>
          </w:tcPr>
          <w:p w14:paraId="02DA0290" w14:textId="77777777" w:rsidR="00D23F98" w:rsidRPr="00AA2803" w:rsidRDefault="00D23F98" w:rsidP="00716B09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默认</w:t>
            </w:r>
          </w:p>
        </w:tc>
      </w:tr>
      <w:tr w:rsidR="00D23F98" w:rsidRPr="00AA2803" w14:paraId="326F558A" w14:textId="77777777" w:rsidTr="00716B09">
        <w:tc>
          <w:tcPr>
            <w:tcW w:w="390" w:type="dxa"/>
            <w:tcBorders>
              <w:top w:val="single" w:sz="4" w:space="0" w:color="auto"/>
            </w:tcBorders>
          </w:tcPr>
          <w:p w14:paraId="3A27E712" w14:textId="77777777" w:rsidR="00D23F98" w:rsidRPr="00AA2803" w:rsidRDefault="00D23F98" w:rsidP="00D547AD">
            <w:pPr>
              <w:pStyle w:val="af"/>
              <w:numPr>
                <w:ilvl w:val="0"/>
                <w:numId w:val="81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120" w:type="dxa"/>
            <w:gridSpan w:val="4"/>
          </w:tcPr>
          <w:p w14:paraId="27D85F8C" w14:textId="4F5687C7" w:rsidR="00D23F98" w:rsidRPr="00AA2803" w:rsidRDefault="00D547AD" w:rsidP="00781D9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损毁登记</w:t>
            </w:r>
            <w:r w:rsidR="00D23F98" w:rsidRPr="00AA2803">
              <w:rPr>
                <w:rFonts w:ascii="新宋体" w:eastAsia="新宋体" w:hAnsi="新宋体" w:hint="eastAsia"/>
                <w:szCs w:val="22"/>
              </w:rPr>
              <w:t>编号（</w:t>
            </w:r>
            <w:r w:rsidR="00781D94">
              <w:rPr>
                <w:rFonts w:ascii="新宋体" w:eastAsia="新宋体" w:hAnsi="新宋体"/>
                <w:szCs w:val="22"/>
              </w:rPr>
              <w:t>ID</w:t>
            </w:r>
            <w:r w:rsidR="00D23F98" w:rsidRPr="00AA2803">
              <w:rPr>
                <w:rFonts w:ascii="新宋体" w:eastAsia="新宋体" w:hAnsi="新宋体" w:hint="eastAsia"/>
                <w:szCs w:val="22"/>
              </w:rPr>
              <w:t>12345678）</w:t>
            </w:r>
          </w:p>
        </w:tc>
        <w:tc>
          <w:tcPr>
            <w:tcW w:w="1982" w:type="dxa"/>
            <w:gridSpan w:val="3"/>
          </w:tcPr>
          <w:p w14:paraId="32D64591" w14:textId="7EB36A6A" w:rsidR="00D23F98" w:rsidRPr="00AA2803" w:rsidRDefault="00D547AD" w:rsidP="00716B0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/>
                <w:szCs w:val="22"/>
              </w:rPr>
              <w:t>ID</w:t>
            </w:r>
            <w:r w:rsidR="00D23F98" w:rsidRPr="00AA2803">
              <w:rPr>
                <w:rFonts w:ascii="新宋体" w:eastAsia="新宋体" w:hAnsi="新宋体"/>
                <w:szCs w:val="22"/>
              </w:rPr>
              <w:t>_NO</w:t>
            </w:r>
          </w:p>
        </w:tc>
        <w:tc>
          <w:tcPr>
            <w:tcW w:w="1978" w:type="dxa"/>
            <w:gridSpan w:val="2"/>
          </w:tcPr>
          <w:p w14:paraId="61379EFF" w14:textId="77777777" w:rsidR="00D23F98" w:rsidRPr="00AA2803" w:rsidRDefault="00D23F98" w:rsidP="00716B0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CHAR(10)</w:t>
            </w:r>
          </w:p>
        </w:tc>
        <w:tc>
          <w:tcPr>
            <w:tcW w:w="709" w:type="dxa"/>
            <w:gridSpan w:val="2"/>
          </w:tcPr>
          <w:p w14:paraId="2DDB75E1" w14:textId="77777777" w:rsidR="00D23F98" w:rsidRPr="00AA2803" w:rsidRDefault="00D23F98" w:rsidP="00716B0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5745F907" w14:textId="77777777" w:rsidR="00D23F98" w:rsidRPr="00AA2803" w:rsidRDefault="00D23F98" w:rsidP="00716B0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F46335" w:rsidRPr="00AA2803" w14:paraId="67CD8F5E" w14:textId="77777777" w:rsidTr="00716B09">
        <w:tc>
          <w:tcPr>
            <w:tcW w:w="390" w:type="dxa"/>
            <w:tcBorders>
              <w:top w:val="single" w:sz="4" w:space="0" w:color="auto"/>
            </w:tcBorders>
          </w:tcPr>
          <w:p w14:paraId="360791EF" w14:textId="77777777" w:rsidR="00F46335" w:rsidRPr="00AA2803" w:rsidRDefault="00F46335" w:rsidP="00D547AD">
            <w:pPr>
              <w:pStyle w:val="af"/>
              <w:numPr>
                <w:ilvl w:val="0"/>
                <w:numId w:val="81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120" w:type="dxa"/>
            <w:gridSpan w:val="4"/>
          </w:tcPr>
          <w:p w14:paraId="5B765D48" w14:textId="6C4A7D95" w:rsidR="00F46335" w:rsidRDefault="00F46335" w:rsidP="00716B0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损毁日期</w:t>
            </w:r>
          </w:p>
        </w:tc>
        <w:tc>
          <w:tcPr>
            <w:tcW w:w="1982" w:type="dxa"/>
            <w:gridSpan w:val="3"/>
          </w:tcPr>
          <w:p w14:paraId="66E57CBA" w14:textId="00C0A92E" w:rsidR="00F46335" w:rsidRDefault="00F46335" w:rsidP="00716B0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DAMAGE_DATE</w:t>
            </w:r>
          </w:p>
        </w:tc>
        <w:tc>
          <w:tcPr>
            <w:tcW w:w="1978" w:type="dxa"/>
            <w:gridSpan w:val="2"/>
          </w:tcPr>
          <w:p w14:paraId="0CEEE927" w14:textId="7A26FA7C" w:rsidR="00F46335" w:rsidRPr="00AA2803" w:rsidRDefault="00F46335" w:rsidP="00716B0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DATE</w:t>
            </w:r>
          </w:p>
        </w:tc>
        <w:tc>
          <w:tcPr>
            <w:tcW w:w="709" w:type="dxa"/>
            <w:gridSpan w:val="2"/>
          </w:tcPr>
          <w:p w14:paraId="44734121" w14:textId="5C46EF09" w:rsidR="00F46335" w:rsidRPr="00AA2803" w:rsidRDefault="00F46335" w:rsidP="00716B0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14965F2A" w14:textId="77777777" w:rsidR="00F46335" w:rsidRPr="00AA2803" w:rsidRDefault="00F46335" w:rsidP="00716B0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750942" w:rsidRPr="00AA2803" w14:paraId="660E2AC1" w14:textId="77777777" w:rsidTr="00716B09">
        <w:tc>
          <w:tcPr>
            <w:tcW w:w="390" w:type="dxa"/>
            <w:tcBorders>
              <w:top w:val="single" w:sz="4" w:space="0" w:color="auto"/>
            </w:tcBorders>
          </w:tcPr>
          <w:p w14:paraId="37D901A7" w14:textId="77777777" w:rsidR="00750942" w:rsidRPr="00AA2803" w:rsidRDefault="00750942" w:rsidP="00750942">
            <w:pPr>
              <w:pStyle w:val="af"/>
              <w:numPr>
                <w:ilvl w:val="0"/>
                <w:numId w:val="81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120" w:type="dxa"/>
            <w:gridSpan w:val="4"/>
          </w:tcPr>
          <w:p w14:paraId="1B212442" w14:textId="65F2B338" w:rsidR="00750942" w:rsidRDefault="00750942" w:rsidP="00750942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仓库编号</w:t>
            </w:r>
          </w:p>
        </w:tc>
        <w:tc>
          <w:tcPr>
            <w:tcW w:w="1982" w:type="dxa"/>
            <w:gridSpan w:val="3"/>
          </w:tcPr>
          <w:p w14:paraId="6178C17B" w14:textId="21E086EF" w:rsidR="00750942" w:rsidRDefault="00750942" w:rsidP="00750942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WAREHOUSE_CODE</w:t>
            </w:r>
          </w:p>
        </w:tc>
        <w:tc>
          <w:tcPr>
            <w:tcW w:w="1978" w:type="dxa"/>
            <w:gridSpan w:val="2"/>
          </w:tcPr>
          <w:p w14:paraId="70A36CCA" w14:textId="086A4469" w:rsidR="00750942" w:rsidRDefault="00750942" w:rsidP="00750942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CHAR(4)</w:t>
            </w:r>
          </w:p>
        </w:tc>
        <w:tc>
          <w:tcPr>
            <w:tcW w:w="709" w:type="dxa"/>
            <w:gridSpan w:val="2"/>
          </w:tcPr>
          <w:p w14:paraId="48916ACF" w14:textId="6FCF323B" w:rsidR="00750942" w:rsidRPr="00AA2803" w:rsidRDefault="00750942" w:rsidP="00750942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0DBB508F" w14:textId="77777777" w:rsidR="00750942" w:rsidRPr="00AA2803" w:rsidRDefault="00750942" w:rsidP="00750942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750942" w:rsidRPr="00AA2803" w14:paraId="652011CF" w14:textId="77777777" w:rsidTr="00716B09">
        <w:tc>
          <w:tcPr>
            <w:tcW w:w="390" w:type="dxa"/>
            <w:tcBorders>
              <w:top w:val="single" w:sz="4" w:space="0" w:color="auto"/>
            </w:tcBorders>
          </w:tcPr>
          <w:p w14:paraId="74315A5C" w14:textId="77777777" w:rsidR="00750942" w:rsidRPr="00AA2803" w:rsidRDefault="00750942" w:rsidP="00750942">
            <w:pPr>
              <w:pStyle w:val="af"/>
              <w:numPr>
                <w:ilvl w:val="0"/>
                <w:numId w:val="81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120" w:type="dxa"/>
            <w:gridSpan w:val="4"/>
          </w:tcPr>
          <w:p w14:paraId="24646359" w14:textId="41F9241A" w:rsidR="00750942" w:rsidRPr="00AA2803" w:rsidRDefault="00750942" w:rsidP="00750942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物品编码（IT</w:t>
            </w:r>
            <w:r w:rsidRPr="00AA2803">
              <w:rPr>
                <w:rFonts w:ascii="新宋体" w:eastAsia="新宋体" w:hAnsi="新宋体"/>
                <w:szCs w:val="22"/>
              </w:rPr>
              <w:t>123456</w:t>
            </w:r>
            <w:r w:rsidRPr="00AA2803">
              <w:rPr>
                <w:rFonts w:ascii="新宋体" w:eastAsia="新宋体" w:hAnsi="新宋体" w:hint="eastAsia"/>
                <w:szCs w:val="22"/>
              </w:rPr>
              <w:t>）</w:t>
            </w:r>
          </w:p>
        </w:tc>
        <w:tc>
          <w:tcPr>
            <w:tcW w:w="1982" w:type="dxa"/>
            <w:gridSpan w:val="3"/>
          </w:tcPr>
          <w:p w14:paraId="3A4424C6" w14:textId="0370B7F0" w:rsidR="00750942" w:rsidRPr="00AA2803" w:rsidRDefault="00750942" w:rsidP="00750942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ITEM_CODE</w:t>
            </w:r>
          </w:p>
        </w:tc>
        <w:tc>
          <w:tcPr>
            <w:tcW w:w="1978" w:type="dxa"/>
            <w:gridSpan w:val="2"/>
          </w:tcPr>
          <w:p w14:paraId="634398CB" w14:textId="2A03ACEA" w:rsidR="00750942" w:rsidRPr="00AA2803" w:rsidRDefault="00750942" w:rsidP="00750942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CHAR</w:t>
            </w:r>
            <w:r w:rsidRPr="00AA2803">
              <w:rPr>
                <w:rFonts w:ascii="新宋体" w:eastAsia="新宋体" w:hAnsi="新宋体"/>
                <w:szCs w:val="22"/>
              </w:rPr>
              <w:t>(8)</w:t>
            </w:r>
          </w:p>
        </w:tc>
        <w:tc>
          <w:tcPr>
            <w:tcW w:w="709" w:type="dxa"/>
            <w:gridSpan w:val="2"/>
          </w:tcPr>
          <w:p w14:paraId="33498DEC" w14:textId="2488173A" w:rsidR="00750942" w:rsidRPr="00AA2803" w:rsidRDefault="00750942" w:rsidP="00750942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27D658F9" w14:textId="77777777" w:rsidR="00750942" w:rsidRPr="00AA2803" w:rsidRDefault="00750942" w:rsidP="00750942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750942" w:rsidRPr="00AA2803" w14:paraId="60B5965F" w14:textId="77777777" w:rsidTr="00716B09">
        <w:tc>
          <w:tcPr>
            <w:tcW w:w="390" w:type="dxa"/>
            <w:tcBorders>
              <w:top w:val="single" w:sz="4" w:space="0" w:color="auto"/>
            </w:tcBorders>
          </w:tcPr>
          <w:p w14:paraId="1A582BBC" w14:textId="77777777" w:rsidR="00750942" w:rsidRPr="00AA2803" w:rsidRDefault="00750942" w:rsidP="00750942">
            <w:pPr>
              <w:pStyle w:val="af"/>
              <w:numPr>
                <w:ilvl w:val="0"/>
                <w:numId w:val="81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120" w:type="dxa"/>
            <w:gridSpan w:val="4"/>
          </w:tcPr>
          <w:p w14:paraId="4392969A" w14:textId="7594AC13" w:rsidR="00750942" w:rsidRPr="00AA2803" w:rsidRDefault="00750942" w:rsidP="00750942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损毁</w:t>
            </w:r>
            <w:r w:rsidRPr="00AA2803">
              <w:rPr>
                <w:rFonts w:ascii="新宋体" w:eastAsia="新宋体" w:hAnsi="新宋体"/>
                <w:szCs w:val="22"/>
              </w:rPr>
              <w:tab/>
            </w:r>
            <w:r w:rsidRPr="00AA2803">
              <w:rPr>
                <w:rFonts w:ascii="新宋体" w:eastAsia="新宋体" w:hAnsi="新宋体" w:hint="eastAsia"/>
                <w:szCs w:val="22"/>
              </w:rPr>
              <w:t>数量</w:t>
            </w:r>
          </w:p>
        </w:tc>
        <w:tc>
          <w:tcPr>
            <w:tcW w:w="1982" w:type="dxa"/>
            <w:gridSpan w:val="3"/>
          </w:tcPr>
          <w:p w14:paraId="69A85A79" w14:textId="5DEC0829" w:rsidR="00750942" w:rsidRPr="00AA2803" w:rsidRDefault="00750942" w:rsidP="00750942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QUANTITY</w:t>
            </w:r>
          </w:p>
        </w:tc>
        <w:tc>
          <w:tcPr>
            <w:tcW w:w="1978" w:type="dxa"/>
            <w:gridSpan w:val="2"/>
          </w:tcPr>
          <w:p w14:paraId="7AA3CD90" w14:textId="3B4288DE" w:rsidR="00750942" w:rsidRPr="00AA2803" w:rsidRDefault="00750942" w:rsidP="00750942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NUMBER(</w:t>
            </w:r>
            <w:r w:rsidRPr="00AA2803">
              <w:rPr>
                <w:rFonts w:ascii="新宋体" w:eastAsia="新宋体" w:hAnsi="新宋体"/>
                <w:szCs w:val="22"/>
              </w:rPr>
              <w:t>10</w:t>
            </w:r>
            <w:r w:rsidRPr="00AA2803">
              <w:rPr>
                <w:rFonts w:ascii="新宋体" w:eastAsia="新宋体" w:hAnsi="新宋体" w:hint="eastAsia"/>
                <w:szCs w:val="22"/>
              </w:rPr>
              <w:t>)</w:t>
            </w:r>
          </w:p>
        </w:tc>
        <w:tc>
          <w:tcPr>
            <w:tcW w:w="709" w:type="dxa"/>
            <w:gridSpan w:val="2"/>
          </w:tcPr>
          <w:p w14:paraId="791205F2" w14:textId="3514AF45" w:rsidR="00750942" w:rsidRPr="00AA2803" w:rsidRDefault="00750942" w:rsidP="00750942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437AFFD6" w14:textId="77777777" w:rsidR="00750942" w:rsidRPr="00AA2803" w:rsidRDefault="00750942" w:rsidP="00750942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750942" w:rsidRPr="00AA2803" w14:paraId="75B31AA1" w14:textId="77777777" w:rsidTr="00716B09">
        <w:tc>
          <w:tcPr>
            <w:tcW w:w="390" w:type="dxa"/>
            <w:tcBorders>
              <w:top w:val="single" w:sz="4" w:space="0" w:color="auto"/>
            </w:tcBorders>
          </w:tcPr>
          <w:p w14:paraId="3156AE5A" w14:textId="77777777" w:rsidR="00750942" w:rsidRPr="00AA2803" w:rsidRDefault="00750942" w:rsidP="00750942">
            <w:pPr>
              <w:pStyle w:val="af"/>
              <w:numPr>
                <w:ilvl w:val="0"/>
                <w:numId w:val="81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120" w:type="dxa"/>
            <w:gridSpan w:val="4"/>
          </w:tcPr>
          <w:p w14:paraId="656B857D" w14:textId="77777777" w:rsidR="00750942" w:rsidRPr="00AA2803" w:rsidRDefault="00750942" w:rsidP="00750942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操作人</w:t>
            </w:r>
          </w:p>
        </w:tc>
        <w:tc>
          <w:tcPr>
            <w:tcW w:w="1982" w:type="dxa"/>
            <w:gridSpan w:val="3"/>
          </w:tcPr>
          <w:p w14:paraId="68ED0199" w14:textId="77777777" w:rsidR="00750942" w:rsidRPr="00AA2803" w:rsidRDefault="00750942" w:rsidP="00750942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CHECK_ADMIN</w:t>
            </w:r>
          </w:p>
        </w:tc>
        <w:tc>
          <w:tcPr>
            <w:tcW w:w="1978" w:type="dxa"/>
            <w:gridSpan w:val="2"/>
          </w:tcPr>
          <w:p w14:paraId="676327B7" w14:textId="77777777" w:rsidR="00750942" w:rsidRPr="00AA2803" w:rsidRDefault="00750942" w:rsidP="00750942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NUMBER(</w:t>
            </w:r>
            <w:r w:rsidRPr="00AA2803">
              <w:rPr>
                <w:rFonts w:ascii="新宋体" w:eastAsia="新宋体" w:hAnsi="新宋体"/>
                <w:szCs w:val="22"/>
              </w:rPr>
              <w:t>4</w:t>
            </w:r>
            <w:r w:rsidRPr="00AA2803">
              <w:rPr>
                <w:rFonts w:ascii="新宋体" w:eastAsia="新宋体" w:hAnsi="新宋体" w:hint="eastAsia"/>
                <w:szCs w:val="22"/>
              </w:rPr>
              <w:t>)</w:t>
            </w:r>
          </w:p>
        </w:tc>
        <w:tc>
          <w:tcPr>
            <w:tcW w:w="709" w:type="dxa"/>
            <w:gridSpan w:val="2"/>
          </w:tcPr>
          <w:p w14:paraId="61F78F37" w14:textId="77777777" w:rsidR="00750942" w:rsidRPr="00AA2803" w:rsidRDefault="00750942" w:rsidP="00750942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713E14DB" w14:textId="77777777" w:rsidR="00750942" w:rsidRPr="00AA2803" w:rsidRDefault="00750942" w:rsidP="00750942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750942" w:rsidRPr="00AA2803" w14:paraId="6C918C00" w14:textId="77777777" w:rsidTr="00716B09">
        <w:tc>
          <w:tcPr>
            <w:tcW w:w="390" w:type="dxa"/>
            <w:tcBorders>
              <w:top w:val="single" w:sz="4" w:space="0" w:color="auto"/>
            </w:tcBorders>
          </w:tcPr>
          <w:p w14:paraId="7311831A" w14:textId="77777777" w:rsidR="00750942" w:rsidRPr="00AA2803" w:rsidRDefault="00750942" w:rsidP="00750942">
            <w:pPr>
              <w:pStyle w:val="af"/>
              <w:numPr>
                <w:ilvl w:val="0"/>
                <w:numId w:val="81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120" w:type="dxa"/>
            <w:gridSpan w:val="4"/>
          </w:tcPr>
          <w:p w14:paraId="01DF7CF4" w14:textId="6D952223" w:rsidR="00750942" w:rsidRPr="00AA2803" w:rsidRDefault="00750942" w:rsidP="00750942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备注</w:t>
            </w:r>
          </w:p>
        </w:tc>
        <w:tc>
          <w:tcPr>
            <w:tcW w:w="1982" w:type="dxa"/>
            <w:gridSpan w:val="3"/>
          </w:tcPr>
          <w:p w14:paraId="75C93D88" w14:textId="24EEFDD0" w:rsidR="00750942" w:rsidRPr="00AA2803" w:rsidRDefault="00750942" w:rsidP="00750942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/>
                <w:szCs w:val="22"/>
              </w:rPr>
              <w:t>REMARK</w:t>
            </w:r>
          </w:p>
        </w:tc>
        <w:tc>
          <w:tcPr>
            <w:tcW w:w="1978" w:type="dxa"/>
            <w:gridSpan w:val="2"/>
          </w:tcPr>
          <w:p w14:paraId="444A80A5" w14:textId="3135516B" w:rsidR="00750942" w:rsidRPr="00AA2803" w:rsidRDefault="00750942" w:rsidP="00750942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/>
                <w:szCs w:val="22"/>
              </w:rPr>
              <w:t>VARCHAR2(2000)</w:t>
            </w:r>
          </w:p>
        </w:tc>
        <w:tc>
          <w:tcPr>
            <w:tcW w:w="709" w:type="dxa"/>
            <w:gridSpan w:val="2"/>
          </w:tcPr>
          <w:p w14:paraId="79361C9E" w14:textId="77777777" w:rsidR="00750942" w:rsidRPr="00AA2803" w:rsidRDefault="00750942" w:rsidP="00750942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68" w:type="dxa"/>
          </w:tcPr>
          <w:p w14:paraId="2BF4E212" w14:textId="77777777" w:rsidR="00750942" w:rsidRPr="00AA2803" w:rsidRDefault="00750942" w:rsidP="00750942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750942" w:rsidRPr="00AA2803" w14:paraId="40DB234A" w14:textId="77777777" w:rsidTr="00716B09">
        <w:tc>
          <w:tcPr>
            <w:tcW w:w="9747" w:type="dxa"/>
            <w:gridSpan w:val="13"/>
            <w:shd w:val="clear" w:color="auto" w:fill="D9D9D9" w:themeFill="background1" w:themeFillShade="D9"/>
          </w:tcPr>
          <w:p w14:paraId="05C06479" w14:textId="77777777" w:rsidR="00750942" w:rsidRPr="00AA2803" w:rsidRDefault="00750942" w:rsidP="00750942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表格其他属性信息定义（包括PK-FK、IDX等）</w:t>
            </w:r>
          </w:p>
        </w:tc>
      </w:tr>
      <w:tr w:rsidR="00750942" w:rsidRPr="00AA2803" w14:paraId="6EC7CF0F" w14:textId="77777777" w:rsidTr="00716B09">
        <w:trPr>
          <w:trHeight w:val="231"/>
        </w:trPr>
        <w:tc>
          <w:tcPr>
            <w:tcW w:w="531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1E5A39A" w14:textId="77777777" w:rsidR="00750942" w:rsidRPr="00AA2803" w:rsidRDefault="00750942" w:rsidP="00750942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主键</w:t>
            </w:r>
          </w:p>
        </w:tc>
        <w:tc>
          <w:tcPr>
            <w:tcW w:w="3405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51C21CFE" w14:textId="77777777" w:rsidR="00750942" w:rsidRPr="00AA2803" w:rsidRDefault="00750942" w:rsidP="00750942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5811" w:type="dxa"/>
            <w:gridSpan w:val="7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1EDF1225" w14:textId="77777777" w:rsidR="00750942" w:rsidRPr="00AA2803" w:rsidRDefault="00750942" w:rsidP="00750942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包含列</w:t>
            </w:r>
          </w:p>
        </w:tc>
      </w:tr>
      <w:tr w:rsidR="00750942" w:rsidRPr="00AA2803" w14:paraId="2DAAF6D1" w14:textId="77777777" w:rsidTr="00716B09">
        <w:trPr>
          <w:trHeight w:val="231"/>
        </w:trPr>
        <w:tc>
          <w:tcPr>
            <w:tcW w:w="531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25F6671" w14:textId="77777777" w:rsidR="00750942" w:rsidRPr="00AA2803" w:rsidRDefault="00750942" w:rsidP="00750942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3405" w:type="dxa"/>
            <w:gridSpan w:val="4"/>
            <w:tcBorders>
              <w:left w:val="single" w:sz="4" w:space="0" w:color="auto"/>
            </w:tcBorders>
          </w:tcPr>
          <w:p w14:paraId="20E9B76C" w14:textId="3EE30631" w:rsidR="00750942" w:rsidRPr="00AA2803" w:rsidRDefault="00750942" w:rsidP="00750942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/>
                <w:szCs w:val="22"/>
              </w:rPr>
              <w:t>PK_ITEM_DAMAGE</w:t>
            </w:r>
          </w:p>
        </w:tc>
        <w:tc>
          <w:tcPr>
            <w:tcW w:w="5811" w:type="dxa"/>
            <w:gridSpan w:val="7"/>
            <w:tcBorders>
              <w:left w:val="single" w:sz="4" w:space="0" w:color="auto"/>
            </w:tcBorders>
          </w:tcPr>
          <w:p w14:paraId="412E70D2" w14:textId="566D669E" w:rsidR="00750942" w:rsidRPr="00AA2803" w:rsidRDefault="00750942" w:rsidP="00750942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364A0E">
              <w:rPr>
                <w:rFonts w:ascii="新宋体" w:eastAsia="新宋体" w:hAnsi="新宋体"/>
                <w:szCs w:val="22"/>
              </w:rPr>
              <w:t>ID_NO,ITEM_CODE</w:t>
            </w:r>
          </w:p>
        </w:tc>
      </w:tr>
      <w:tr w:rsidR="00750942" w:rsidRPr="00AA2803" w14:paraId="6128B625" w14:textId="77777777" w:rsidTr="00716B09">
        <w:trPr>
          <w:trHeight w:val="231"/>
        </w:trPr>
        <w:tc>
          <w:tcPr>
            <w:tcW w:w="531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2CB7131" w14:textId="77777777" w:rsidR="00750942" w:rsidRPr="00AA2803" w:rsidRDefault="00750942" w:rsidP="00750942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lastRenderedPageBreak/>
              <w:t>外键</w:t>
            </w:r>
          </w:p>
        </w:tc>
        <w:tc>
          <w:tcPr>
            <w:tcW w:w="3405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21C2204C" w14:textId="77777777" w:rsidR="00750942" w:rsidRPr="00AA2803" w:rsidRDefault="00750942" w:rsidP="00750942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1556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2F5DBFA1" w14:textId="77777777" w:rsidR="00750942" w:rsidRPr="00AA2803" w:rsidRDefault="00750942" w:rsidP="00750942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  <w:tc>
          <w:tcPr>
            <w:tcW w:w="2123" w:type="dxa"/>
            <w:gridSpan w:val="3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3A8D49EC" w14:textId="77777777" w:rsidR="00750942" w:rsidRPr="00AA2803" w:rsidRDefault="00750942" w:rsidP="00750942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参照表名</w:t>
            </w:r>
          </w:p>
        </w:tc>
        <w:tc>
          <w:tcPr>
            <w:tcW w:w="2132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5959B2AF" w14:textId="77777777" w:rsidR="00750942" w:rsidRPr="00AA2803" w:rsidRDefault="00750942" w:rsidP="00750942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</w:tr>
      <w:tr w:rsidR="00750942" w:rsidRPr="00AA2803" w14:paraId="7FE8D89C" w14:textId="77777777" w:rsidTr="00716B09">
        <w:trPr>
          <w:trHeight w:val="231"/>
        </w:trPr>
        <w:tc>
          <w:tcPr>
            <w:tcW w:w="531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1E089B9" w14:textId="77777777" w:rsidR="00750942" w:rsidRPr="00AA2803" w:rsidRDefault="00750942" w:rsidP="00750942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3405" w:type="dxa"/>
            <w:gridSpan w:val="4"/>
            <w:tcBorders>
              <w:left w:val="single" w:sz="4" w:space="0" w:color="auto"/>
            </w:tcBorders>
          </w:tcPr>
          <w:p w14:paraId="4E1067B5" w14:textId="77777777" w:rsidR="00750942" w:rsidRPr="00AA2803" w:rsidRDefault="00750942" w:rsidP="00750942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56" w:type="dxa"/>
            <w:gridSpan w:val="2"/>
            <w:tcBorders>
              <w:left w:val="single" w:sz="4" w:space="0" w:color="auto"/>
            </w:tcBorders>
          </w:tcPr>
          <w:p w14:paraId="66675B00" w14:textId="77777777" w:rsidR="00750942" w:rsidRPr="00AA2803" w:rsidRDefault="00750942" w:rsidP="00750942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123" w:type="dxa"/>
            <w:gridSpan w:val="3"/>
            <w:tcBorders>
              <w:left w:val="single" w:sz="4" w:space="0" w:color="auto"/>
            </w:tcBorders>
          </w:tcPr>
          <w:p w14:paraId="261AFD72" w14:textId="77777777" w:rsidR="00750942" w:rsidRPr="00AA2803" w:rsidRDefault="00750942" w:rsidP="00750942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132" w:type="dxa"/>
            <w:gridSpan w:val="2"/>
            <w:tcBorders>
              <w:left w:val="single" w:sz="4" w:space="0" w:color="auto"/>
            </w:tcBorders>
          </w:tcPr>
          <w:p w14:paraId="7479CE36" w14:textId="77777777" w:rsidR="00750942" w:rsidRPr="00AA2803" w:rsidRDefault="00750942" w:rsidP="00750942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750942" w:rsidRPr="00AA2803" w14:paraId="47A2B219" w14:textId="77777777" w:rsidTr="00716B09">
        <w:trPr>
          <w:trHeight w:val="231"/>
        </w:trPr>
        <w:tc>
          <w:tcPr>
            <w:tcW w:w="531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2CAE790" w14:textId="77777777" w:rsidR="00750942" w:rsidRPr="00AA2803" w:rsidRDefault="00750942" w:rsidP="00750942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索引</w:t>
            </w:r>
          </w:p>
        </w:tc>
        <w:tc>
          <w:tcPr>
            <w:tcW w:w="3405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5D2241C6" w14:textId="77777777" w:rsidR="00750942" w:rsidRPr="00AA2803" w:rsidRDefault="00750942" w:rsidP="00750942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2681" w:type="dxa"/>
            <w:gridSpan w:val="3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06422731" w14:textId="77777777" w:rsidR="00750942" w:rsidRPr="00AA2803" w:rsidRDefault="00750942" w:rsidP="00750942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  <w:tc>
          <w:tcPr>
            <w:tcW w:w="3130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32E6499C" w14:textId="77777777" w:rsidR="00750942" w:rsidRPr="00AA2803" w:rsidRDefault="00750942" w:rsidP="00750942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类型</w:t>
            </w:r>
          </w:p>
        </w:tc>
      </w:tr>
      <w:tr w:rsidR="00750942" w:rsidRPr="00AA2803" w14:paraId="0234AD08" w14:textId="77777777" w:rsidTr="00716B09">
        <w:trPr>
          <w:trHeight w:val="231"/>
        </w:trPr>
        <w:tc>
          <w:tcPr>
            <w:tcW w:w="531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7974D69" w14:textId="77777777" w:rsidR="00750942" w:rsidRPr="00AA2803" w:rsidRDefault="00750942" w:rsidP="00750942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3405" w:type="dxa"/>
            <w:gridSpan w:val="4"/>
            <w:tcBorders>
              <w:left w:val="single" w:sz="4" w:space="0" w:color="auto"/>
            </w:tcBorders>
          </w:tcPr>
          <w:p w14:paraId="1281974E" w14:textId="77777777" w:rsidR="00750942" w:rsidRPr="00AA2803" w:rsidRDefault="00750942" w:rsidP="00750942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681" w:type="dxa"/>
            <w:gridSpan w:val="3"/>
            <w:tcBorders>
              <w:left w:val="single" w:sz="4" w:space="0" w:color="auto"/>
            </w:tcBorders>
          </w:tcPr>
          <w:p w14:paraId="10963CDE" w14:textId="77777777" w:rsidR="00750942" w:rsidRPr="00AA2803" w:rsidRDefault="00750942" w:rsidP="00750942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130" w:type="dxa"/>
            <w:gridSpan w:val="4"/>
            <w:tcBorders>
              <w:left w:val="single" w:sz="4" w:space="0" w:color="auto"/>
            </w:tcBorders>
          </w:tcPr>
          <w:p w14:paraId="6EA9C698" w14:textId="77777777" w:rsidR="00750942" w:rsidRPr="00AA2803" w:rsidRDefault="00750942" w:rsidP="00750942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750942" w:rsidRPr="00AA2803" w14:paraId="23D890E5" w14:textId="77777777" w:rsidTr="00716B09">
        <w:tc>
          <w:tcPr>
            <w:tcW w:w="531" w:type="dxa"/>
            <w:gridSpan w:val="2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9DED077" w14:textId="77777777" w:rsidR="00750942" w:rsidRPr="00AA2803" w:rsidRDefault="00750942" w:rsidP="00750942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约束</w:t>
            </w:r>
          </w:p>
        </w:tc>
        <w:tc>
          <w:tcPr>
            <w:tcW w:w="9216" w:type="dxa"/>
            <w:gridSpan w:val="11"/>
            <w:tcBorders>
              <w:left w:val="single" w:sz="4" w:space="0" w:color="auto"/>
            </w:tcBorders>
          </w:tcPr>
          <w:p w14:paraId="33F046CA" w14:textId="77777777" w:rsidR="00750942" w:rsidRPr="00AA2803" w:rsidRDefault="00750942" w:rsidP="00750942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750942" w:rsidRPr="00AA2803" w14:paraId="65E03D22" w14:textId="77777777" w:rsidTr="00716B09">
        <w:trPr>
          <w:trHeight w:val="231"/>
        </w:trPr>
        <w:tc>
          <w:tcPr>
            <w:tcW w:w="531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63B6F0B" w14:textId="77777777" w:rsidR="00750942" w:rsidRPr="00AA2803" w:rsidRDefault="00750942" w:rsidP="00750942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</w:t>
            </w: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711FC844" w14:textId="77777777" w:rsidR="00750942" w:rsidRPr="00AA2803" w:rsidRDefault="00750942" w:rsidP="00750942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分区类型</w:t>
            </w:r>
          </w:p>
        </w:tc>
        <w:tc>
          <w:tcPr>
            <w:tcW w:w="1917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6B52DFA6" w14:textId="77777777" w:rsidR="00750942" w:rsidRPr="00AA2803" w:rsidRDefault="00750942" w:rsidP="00750942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分区字段</w:t>
            </w:r>
          </w:p>
        </w:tc>
        <w:tc>
          <w:tcPr>
            <w:tcW w:w="5811" w:type="dxa"/>
            <w:gridSpan w:val="7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655AC263" w14:textId="77777777" w:rsidR="00750942" w:rsidRPr="00AA2803" w:rsidRDefault="00750942" w:rsidP="00750942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分区条件</w:t>
            </w:r>
          </w:p>
        </w:tc>
      </w:tr>
      <w:tr w:rsidR="00750942" w:rsidRPr="00AA2803" w14:paraId="7BA95E93" w14:textId="77777777" w:rsidTr="00716B09">
        <w:trPr>
          <w:trHeight w:val="231"/>
        </w:trPr>
        <w:tc>
          <w:tcPr>
            <w:tcW w:w="531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6963424" w14:textId="77777777" w:rsidR="00750942" w:rsidRPr="00AA2803" w:rsidRDefault="00750942" w:rsidP="00750942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</w:tcPr>
          <w:p w14:paraId="2B5B2D69" w14:textId="77777777" w:rsidR="00750942" w:rsidRPr="00AA2803" w:rsidRDefault="00750942" w:rsidP="00750942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主分区</w:t>
            </w:r>
          </w:p>
        </w:tc>
        <w:tc>
          <w:tcPr>
            <w:tcW w:w="1917" w:type="dxa"/>
            <w:gridSpan w:val="2"/>
            <w:tcBorders>
              <w:left w:val="single" w:sz="4" w:space="0" w:color="auto"/>
            </w:tcBorders>
          </w:tcPr>
          <w:p w14:paraId="63E9D0EF" w14:textId="77777777" w:rsidR="00750942" w:rsidRPr="00AA2803" w:rsidRDefault="00750942" w:rsidP="00750942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5811" w:type="dxa"/>
            <w:gridSpan w:val="7"/>
            <w:tcBorders>
              <w:left w:val="single" w:sz="4" w:space="0" w:color="auto"/>
            </w:tcBorders>
          </w:tcPr>
          <w:p w14:paraId="1C015F15" w14:textId="77777777" w:rsidR="00750942" w:rsidRPr="00AA2803" w:rsidRDefault="00750942" w:rsidP="00750942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750942" w:rsidRPr="00AA2803" w14:paraId="06A4BDDC" w14:textId="77777777" w:rsidTr="00716B09">
        <w:trPr>
          <w:trHeight w:val="231"/>
        </w:trPr>
        <w:tc>
          <w:tcPr>
            <w:tcW w:w="531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B9E2537" w14:textId="77777777" w:rsidR="00750942" w:rsidRPr="00AA2803" w:rsidRDefault="00750942" w:rsidP="00750942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</w:tcPr>
          <w:p w14:paraId="6D06738A" w14:textId="77777777" w:rsidR="00750942" w:rsidRPr="00AA2803" w:rsidRDefault="00750942" w:rsidP="00750942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子分区</w:t>
            </w:r>
          </w:p>
        </w:tc>
        <w:tc>
          <w:tcPr>
            <w:tcW w:w="1917" w:type="dxa"/>
            <w:gridSpan w:val="2"/>
            <w:tcBorders>
              <w:left w:val="single" w:sz="4" w:space="0" w:color="auto"/>
            </w:tcBorders>
          </w:tcPr>
          <w:p w14:paraId="2B8B56B1" w14:textId="77777777" w:rsidR="00750942" w:rsidRPr="00AA2803" w:rsidRDefault="00750942" w:rsidP="00750942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5811" w:type="dxa"/>
            <w:gridSpan w:val="7"/>
            <w:tcBorders>
              <w:left w:val="single" w:sz="4" w:space="0" w:color="auto"/>
            </w:tcBorders>
          </w:tcPr>
          <w:p w14:paraId="1B898AF6" w14:textId="77777777" w:rsidR="00750942" w:rsidRPr="00AA2803" w:rsidRDefault="00750942" w:rsidP="00750942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</w:tbl>
    <w:p w14:paraId="79146720" w14:textId="77777777" w:rsidR="00D23F98" w:rsidRPr="00AA2803" w:rsidRDefault="00D23F98" w:rsidP="00D23F98"/>
    <w:p w14:paraId="1E442E27" w14:textId="75902CD2" w:rsidR="00ED2F22" w:rsidRDefault="00ED2F22" w:rsidP="00ED2F22">
      <w:pPr>
        <w:pStyle w:val="3"/>
      </w:pPr>
      <w:bookmarkStart w:id="136" w:name="_Toc435450893"/>
      <w:r>
        <w:rPr>
          <w:rFonts w:hint="eastAsia"/>
        </w:rPr>
        <w:t>历史数据</w:t>
      </w:r>
      <w:bookmarkEnd w:id="136"/>
    </w:p>
    <w:p w14:paraId="41C731B4" w14:textId="7C19FBB4" w:rsidR="00663CA0" w:rsidRPr="00AA2803" w:rsidRDefault="00663CA0" w:rsidP="00663CA0">
      <w:pPr>
        <w:pStyle w:val="4"/>
      </w:pPr>
      <w:r>
        <w:rPr>
          <w:rFonts w:hint="eastAsia"/>
        </w:rPr>
        <w:t>日结报表</w:t>
      </w:r>
    </w:p>
    <w:p w14:paraId="171EB174" w14:textId="77777777" w:rsidR="004D0F6C" w:rsidRPr="00AA2803" w:rsidRDefault="004D0F6C" w:rsidP="004D0F6C">
      <w:pPr>
        <w:pStyle w:val="5"/>
      </w:pPr>
      <w:bookmarkStart w:id="137" w:name="_Toc435450894"/>
      <w:r>
        <w:rPr>
          <w:rFonts w:hint="eastAsia"/>
        </w:rPr>
        <w:t>库存历史</w:t>
      </w:r>
      <w:r w:rsidRPr="00AA2803">
        <w:rPr>
          <w:rFonts w:hint="eastAsia"/>
        </w:rPr>
        <w:t>（</w:t>
      </w:r>
      <w:r w:rsidRPr="00ED2F22">
        <w:t>HIS_LOTTERY_INVENTORY</w:t>
      </w:r>
      <w:r w:rsidRPr="00AA2803">
        <w:rPr>
          <w:rFonts w:hint="eastAsia"/>
        </w:rPr>
        <w:t>）</w:t>
      </w:r>
      <w:bookmarkEnd w:id="137"/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90"/>
        <w:gridCol w:w="141"/>
        <w:gridCol w:w="698"/>
        <w:gridCol w:w="790"/>
        <w:gridCol w:w="1208"/>
        <w:gridCol w:w="709"/>
        <w:gridCol w:w="425"/>
        <w:gridCol w:w="1131"/>
        <w:gridCol w:w="1125"/>
        <w:gridCol w:w="853"/>
        <w:gridCol w:w="145"/>
        <w:gridCol w:w="564"/>
        <w:gridCol w:w="1568"/>
      </w:tblGrid>
      <w:tr w:rsidR="004D0F6C" w:rsidRPr="00AA2803" w14:paraId="17062C57" w14:textId="77777777" w:rsidTr="00C97793">
        <w:tc>
          <w:tcPr>
            <w:tcW w:w="1229" w:type="dxa"/>
            <w:gridSpan w:val="3"/>
            <w:shd w:val="clear" w:color="auto" w:fill="C0C0C0"/>
          </w:tcPr>
          <w:p w14:paraId="0F8A7FFE" w14:textId="77777777" w:rsidR="004D0F6C" w:rsidRPr="00AA2803" w:rsidRDefault="004D0F6C" w:rsidP="00C9779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汉字注解</w:t>
            </w:r>
          </w:p>
        </w:tc>
        <w:tc>
          <w:tcPr>
            <w:tcW w:w="3132" w:type="dxa"/>
            <w:gridSpan w:val="4"/>
            <w:shd w:val="clear" w:color="auto" w:fill="auto"/>
          </w:tcPr>
          <w:p w14:paraId="4F5CE660" w14:textId="77777777" w:rsidR="004D0F6C" w:rsidRPr="00AA2803" w:rsidRDefault="004D0F6C" w:rsidP="00C9779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>
              <w:rPr>
                <w:rFonts w:ascii="新宋体" w:eastAsia="新宋体" w:hAnsi="新宋体" w:hint="eastAsia"/>
                <w:b/>
                <w:sz w:val="24"/>
                <w:szCs w:val="22"/>
              </w:rPr>
              <w:t>库存历史</w:t>
            </w:r>
          </w:p>
        </w:tc>
        <w:tc>
          <w:tcPr>
            <w:tcW w:w="1131" w:type="dxa"/>
            <w:shd w:val="clear" w:color="auto" w:fill="C0C0C0"/>
          </w:tcPr>
          <w:p w14:paraId="39FEC612" w14:textId="77777777" w:rsidR="004D0F6C" w:rsidRPr="00AA2803" w:rsidRDefault="004D0F6C" w:rsidP="00C9779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表名</w:t>
            </w:r>
          </w:p>
        </w:tc>
        <w:tc>
          <w:tcPr>
            <w:tcW w:w="4255" w:type="dxa"/>
            <w:gridSpan w:val="5"/>
            <w:shd w:val="clear" w:color="auto" w:fill="auto"/>
          </w:tcPr>
          <w:p w14:paraId="7E01682B" w14:textId="77777777" w:rsidR="004D0F6C" w:rsidRPr="00AA2803" w:rsidRDefault="004D0F6C" w:rsidP="00C9779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ED2F22">
              <w:rPr>
                <w:rFonts w:ascii="新宋体" w:eastAsia="新宋体" w:hAnsi="新宋体"/>
                <w:b/>
                <w:sz w:val="24"/>
                <w:szCs w:val="22"/>
              </w:rPr>
              <w:t>HIS_LOTTERY_INVENTORY</w:t>
            </w:r>
          </w:p>
        </w:tc>
      </w:tr>
      <w:tr w:rsidR="004D0F6C" w:rsidRPr="00AA2803" w14:paraId="11DA32B7" w14:textId="77777777" w:rsidTr="00C97793"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horzCross" w:color="auto" w:fill="C0C0C0"/>
          </w:tcPr>
          <w:p w14:paraId="62DFBCAD" w14:textId="77777777" w:rsidR="004D0F6C" w:rsidRPr="00AA2803" w:rsidRDefault="004D0F6C" w:rsidP="00C9779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</w:p>
        </w:tc>
        <w:tc>
          <w:tcPr>
            <w:tcW w:w="2837" w:type="dxa"/>
            <w:gridSpan w:val="4"/>
            <w:tcBorders>
              <w:left w:val="single" w:sz="4" w:space="0" w:color="auto"/>
            </w:tcBorders>
            <w:shd w:val="clear" w:color="auto" w:fill="C0C0C0"/>
          </w:tcPr>
          <w:p w14:paraId="3C562618" w14:textId="77777777" w:rsidR="004D0F6C" w:rsidRPr="00AA2803" w:rsidRDefault="004D0F6C" w:rsidP="00C9779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字段名称</w:t>
            </w:r>
          </w:p>
        </w:tc>
        <w:tc>
          <w:tcPr>
            <w:tcW w:w="2265" w:type="dxa"/>
            <w:gridSpan w:val="3"/>
            <w:shd w:val="clear" w:color="auto" w:fill="C0C0C0"/>
          </w:tcPr>
          <w:p w14:paraId="50003A1D" w14:textId="77777777" w:rsidR="004D0F6C" w:rsidRPr="00AA2803" w:rsidRDefault="004D0F6C" w:rsidP="00C9779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字段命名</w:t>
            </w:r>
          </w:p>
        </w:tc>
        <w:tc>
          <w:tcPr>
            <w:tcW w:w="1978" w:type="dxa"/>
            <w:gridSpan w:val="2"/>
            <w:shd w:val="clear" w:color="auto" w:fill="C0C0C0"/>
          </w:tcPr>
          <w:p w14:paraId="33C24ABF" w14:textId="77777777" w:rsidR="004D0F6C" w:rsidRPr="00AA2803" w:rsidRDefault="004D0F6C" w:rsidP="00C9779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类型</w:t>
            </w:r>
          </w:p>
        </w:tc>
        <w:tc>
          <w:tcPr>
            <w:tcW w:w="709" w:type="dxa"/>
            <w:gridSpan w:val="2"/>
            <w:shd w:val="clear" w:color="auto" w:fill="C0C0C0"/>
          </w:tcPr>
          <w:p w14:paraId="3FBA3D8E" w14:textId="77777777" w:rsidR="004D0F6C" w:rsidRPr="00AA2803" w:rsidRDefault="004D0F6C" w:rsidP="00C9779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非空</w:t>
            </w:r>
          </w:p>
        </w:tc>
        <w:tc>
          <w:tcPr>
            <w:tcW w:w="1568" w:type="dxa"/>
            <w:shd w:val="clear" w:color="auto" w:fill="C0C0C0"/>
          </w:tcPr>
          <w:p w14:paraId="66D844F4" w14:textId="77777777" w:rsidR="004D0F6C" w:rsidRPr="00AA2803" w:rsidRDefault="004D0F6C" w:rsidP="00C9779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默认</w:t>
            </w:r>
          </w:p>
        </w:tc>
      </w:tr>
      <w:tr w:rsidR="004D0F6C" w:rsidRPr="00AA2803" w14:paraId="1E72AEE3" w14:textId="77777777" w:rsidTr="00C97793">
        <w:tc>
          <w:tcPr>
            <w:tcW w:w="390" w:type="dxa"/>
            <w:tcBorders>
              <w:top w:val="single" w:sz="4" w:space="0" w:color="auto"/>
            </w:tcBorders>
          </w:tcPr>
          <w:p w14:paraId="7AD8436F" w14:textId="77777777" w:rsidR="004D0F6C" w:rsidRPr="00AA2803" w:rsidRDefault="004D0F6C" w:rsidP="00C97793">
            <w:pPr>
              <w:pStyle w:val="af"/>
              <w:numPr>
                <w:ilvl w:val="0"/>
                <w:numId w:val="82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837" w:type="dxa"/>
            <w:gridSpan w:val="4"/>
          </w:tcPr>
          <w:p w14:paraId="559FF8ED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统计日期</w:t>
            </w:r>
          </w:p>
        </w:tc>
        <w:tc>
          <w:tcPr>
            <w:tcW w:w="2265" w:type="dxa"/>
            <w:gridSpan w:val="3"/>
          </w:tcPr>
          <w:p w14:paraId="751D82D2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CALC_DATE</w:t>
            </w:r>
          </w:p>
        </w:tc>
        <w:tc>
          <w:tcPr>
            <w:tcW w:w="1978" w:type="dxa"/>
            <w:gridSpan w:val="2"/>
          </w:tcPr>
          <w:p w14:paraId="0830B39E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VARCHAR2(10)</w:t>
            </w:r>
          </w:p>
        </w:tc>
        <w:tc>
          <w:tcPr>
            <w:tcW w:w="709" w:type="dxa"/>
            <w:gridSpan w:val="2"/>
          </w:tcPr>
          <w:p w14:paraId="4F677BA8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4FFFABE7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4D0F6C" w:rsidRPr="00AA2803" w14:paraId="00DA5474" w14:textId="77777777" w:rsidTr="00C97793">
        <w:tc>
          <w:tcPr>
            <w:tcW w:w="390" w:type="dxa"/>
            <w:tcBorders>
              <w:top w:val="single" w:sz="4" w:space="0" w:color="auto"/>
            </w:tcBorders>
          </w:tcPr>
          <w:p w14:paraId="30ABF882" w14:textId="77777777" w:rsidR="004D0F6C" w:rsidRPr="00AA2803" w:rsidRDefault="004D0F6C" w:rsidP="00C97793">
            <w:pPr>
              <w:pStyle w:val="af"/>
              <w:numPr>
                <w:ilvl w:val="0"/>
                <w:numId w:val="82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837" w:type="dxa"/>
            <w:gridSpan w:val="4"/>
          </w:tcPr>
          <w:p w14:paraId="506955FD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方案</w:t>
            </w:r>
          </w:p>
        </w:tc>
        <w:tc>
          <w:tcPr>
            <w:tcW w:w="2265" w:type="dxa"/>
            <w:gridSpan w:val="3"/>
          </w:tcPr>
          <w:p w14:paraId="74149EAD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PLAN_CODE</w:t>
            </w:r>
          </w:p>
        </w:tc>
        <w:tc>
          <w:tcPr>
            <w:tcW w:w="1978" w:type="dxa"/>
            <w:gridSpan w:val="2"/>
          </w:tcPr>
          <w:p w14:paraId="561855E5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VARCHAR2(10)</w:t>
            </w:r>
          </w:p>
        </w:tc>
        <w:tc>
          <w:tcPr>
            <w:tcW w:w="709" w:type="dxa"/>
            <w:gridSpan w:val="2"/>
          </w:tcPr>
          <w:p w14:paraId="7EA4268D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7A67F2CB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4D0F6C" w:rsidRPr="00AA2803" w14:paraId="4B73CCE5" w14:textId="77777777" w:rsidTr="00C97793">
        <w:tc>
          <w:tcPr>
            <w:tcW w:w="390" w:type="dxa"/>
            <w:tcBorders>
              <w:top w:val="single" w:sz="4" w:space="0" w:color="auto"/>
            </w:tcBorders>
          </w:tcPr>
          <w:p w14:paraId="52E69F9C" w14:textId="77777777" w:rsidR="004D0F6C" w:rsidRPr="00AA2803" w:rsidRDefault="004D0F6C" w:rsidP="00C97793">
            <w:pPr>
              <w:pStyle w:val="af"/>
              <w:numPr>
                <w:ilvl w:val="0"/>
                <w:numId w:val="82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837" w:type="dxa"/>
            <w:gridSpan w:val="4"/>
          </w:tcPr>
          <w:p w14:paraId="748609B9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批次</w:t>
            </w:r>
          </w:p>
        </w:tc>
        <w:tc>
          <w:tcPr>
            <w:tcW w:w="2265" w:type="dxa"/>
            <w:gridSpan w:val="3"/>
          </w:tcPr>
          <w:p w14:paraId="552FF2A5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BATCH</w:t>
            </w:r>
            <w:r w:rsidRPr="00AA2803">
              <w:rPr>
                <w:rFonts w:ascii="新宋体" w:eastAsia="新宋体" w:hAnsi="新宋体"/>
                <w:szCs w:val="22"/>
              </w:rPr>
              <w:t>_NO</w:t>
            </w:r>
          </w:p>
        </w:tc>
        <w:tc>
          <w:tcPr>
            <w:tcW w:w="1978" w:type="dxa"/>
            <w:gridSpan w:val="2"/>
          </w:tcPr>
          <w:p w14:paraId="2B7C8846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VARCHAR2(10)</w:t>
            </w:r>
          </w:p>
        </w:tc>
        <w:tc>
          <w:tcPr>
            <w:tcW w:w="709" w:type="dxa"/>
            <w:gridSpan w:val="2"/>
          </w:tcPr>
          <w:p w14:paraId="6384A138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7229DF98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4D0F6C" w:rsidRPr="00AA2803" w14:paraId="74EC66BA" w14:textId="77777777" w:rsidTr="00C97793">
        <w:tc>
          <w:tcPr>
            <w:tcW w:w="390" w:type="dxa"/>
            <w:tcBorders>
              <w:top w:val="single" w:sz="4" w:space="0" w:color="auto"/>
            </w:tcBorders>
          </w:tcPr>
          <w:p w14:paraId="34883EA4" w14:textId="77777777" w:rsidR="004D0F6C" w:rsidRPr="00AA2803" w:rsidRDefault="004D0F6C" w:rsidP="00C97793">
            <w:pPr>
              <w:pStyle w:val="af"/>
              <w:numPr>
                <w:ilvl w:val="0"/>
                <w:numId w:val="82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837" w:type="dxa"/>
            <w:gridSpan w:val="4"/>
          </w:tcPr>
          <w:p w14:paraId="69D7DE0F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奖组</w:t>
            </w:r>
          </w:p>
        </w:tc>
        <w:tc>
          <w:tcPr>
            <w:tcW w:w="2265" w:type="dxa"/>
            <w:gridSpan w:val="3"/>
          </w:tcPr>
          <w:p w14:paraId="196EE667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REWARD</w:t>
            </w:r>
            <w:r w:rsidRPr="00AA2803">
              <w:rPr>
                <w:rFonts w:ascii="新宋体" w:eastAsia="新宋体" w:hAnsi="新宋体"/>
                <w:szCs w:val="22"/>
              </w:rPr>
              <w:t>_GROUP</w:t>
            </w:r>
          </w:p>
        </w:tc>
        <w:tc>
          <w:tcPr>
            <w:tcW w:w="1978" w:type="dxa"/>
            <w:gridSpan w:val="2"/>
          </w:tcPr>
          <w:p w14:paraId="4E89C80C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NUMBER(2)</w:t>
            </w:r>
          </w:p>
        </w:tc>
        <w:tc>
          <w:tcPr>
            <w:tcW w:w="709" w:type="dxa"/>
            <w:gridSpan w:val="2"/>
          </w:tcPr>
          <w:p w14:paraId="16CC4AE8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366251E4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4D0F6C" w:rsidRPr="00AA2803" w14:paraId="58915E11" w14:textId="77777777" w:rsidTr="00C97793">
        <w:tc>
          <w:tcPr>
            <w:tcW w:w="390" w:type="dxa"/>
            <w:tcBorders>
              <w:top w:val="single" w:sz="4" w:space="0" w:color="auto"/>
            </w:tcBorders>
          </w:tcPr>
          <w:p w14:paraId="2C2DD1AD" w14:textId="77777777" w:rsidR="004D0F6C" w:rsidRPr="00AA2803" w:rsidRDefault="004D0F6C" w:rsidP="00C97793">
            <w:pPr>
              <w:pStyle w:val="af"/>
              <w:numPr>
                <w:ilvl w:val="0"/>
                <w:numId w:val="82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837" w:type="dxa"/>
            <w:gridSpan w:val="4"/>
          </w:tcPr>
          <w:p w14:paraId="74D1A719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状态（</w:t>
            </w:r>
            <w:r w:rsidRPr="00305764">
              <w:rPr>
                <w:rFonts w:ascii="新宋体" w:eastAsia="新宋体" w:hAnsi="新宋体" w:hint="eastAsia"/>
                <w:szCs w:val="22"/>
              </w:rPr>
              <w:t>11-在库、12-在站点，20-在途，</w:t>
            </w:r>
            <w:r>
              <w:rPr>
                <w:rFonts w:ascii="新宋体" w:eastAsia="新宋体" w:hAnsi="新宋体" w:hint="eastAsia"/>
                <w:szCs w:val="22"/>
              </w:rPr>
              <w:t>21-管理员持有，</w:t>
            </w:r>
            <w:r w:rsidRPr="00305764">
              <w:rPr>
                <w:rFonts w:ascii="新宋体" w:eastAsia="新宋体" w:hAnsi="新宋体" w:hint="eastAsia"/>
                <w:szCs w:val="22"/>
              </w:rPr>
              <w:t>31-已销售、41-被盗、42-损坏、43-丢失）</w:t>
            </w:r>
          </w:p>
        </w:tc>
        <w:tc>
          <w:tcPr>
            <w:tcW w:w="2265" w:type="dxa"/>
            <w:gridSpan w:val="3"/>
          </w:tcPr>
          <w:p w14:paraId="2A044E56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STA</w:t>
            </w:r>
            <w:r w:rsidRPr="00AA2803">
              <w:rPr>
                <w:rFonts w:ascii="新宋体" w:eastAsia="新宋体" w:hAnsi="新宋体"/>
                <w:szCs w:val="22"/>
              </w:rPr>
              <w:t>T</w:t>
            </w:r>
            <w:r w:rsidRPr="00AA2803">
              <w:rPr>
                <w:rFonts w:ascii="新宋体" w:eastAsia="新宋体" w:hAnsi="新宋体" w:hint="eastAsia"/>
                <w:szCs w:val="22"/>
              </w:rPr>
              <w:t>US</w:t>
            </w:r>
          </w:p>
        </w:tc>
        <w:tc>
          <w:tcPr>
            <w:tcW w:w="1978" w:type="dxa"/>
            <w:gridSpan w:val="2"/>
          </w:tcPr>
          <w:p w14:paraId="023E1495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NUMBER(2)</w:t>
            </w:r>
          </w:p>
        </w:tc>
        <w:tc>
          <w:tcPr>
            <w:tcW w:w="709" w:type="dxa"/>
            <w:gridSpan w:val="2"/>
          </w:tcPr>
          <w:p w14:paraId="22A85BB7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2FD34F2E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1</w:t>
            </w:r>
          </w:p>
        </w:tc>
      </w:tr>
      <w:tr w:rsidR="004D0F6C" w:rsidRPr="00AA2803" w14:paraId="1F7D60F8" w14:textId="77777777" w:rsidTr="00C97793">
        <w:tc>
          <w:tcPr>
            <w:tcW w:w="390" w:type="dxa"/>
            <w:tcBorders>
              <w:top w:val="single" w:sz="4" w:space="0" w:color="auto"/>
            </w:tcBorders>
          </w:tcPr>
          <w:p w14:paraId="5BD2A185" w14:textId="77777777" w:rsidR="004D0F6C" w:rsidRPr="00AA2803" w:rsidRDefault="004D0F6C" w:rsidP="00C97793">
            <w:pPr>
              <w:pStyle w:val="af"/>
              <w:numPr>
                <w:ilvl w:val="0"/>
                <w:numId w:val="82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837" w:type="dxa"/>
            <w:gridSpan w:val="4"/>
          </w:tcPr>
          <w:p w14:paraId="3A8B4202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所在仓库</w:t>
            </w:r>
          </w:p>
        </w:tc>
        <w:tc>
          <w:tcPr>
            <w:tcW w:w="2265" w:type="dxa"/>
            <w:gridSpan w:val="3"/>
          </w:tcPr>
          <w:p w14:paraId="0B7026A3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WAREHOUSE</w:t>
            </w:r>
          </w:p>
        </w:tc>
        <w:tc>
          <w:tcPr>
            <w:tcW w:w="1978" w:type="dxa"/>
            <w:gridSpan w:val="2"/>
          </w:tcPr>
          <w:p w14:paraId="688701DF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VAR</w:t>
            </w:r>
            <w:r w:rsidRPr="00AA2803">
              <w:rPr>
                <w:rFonts w:ascii="新宋体" w:eastAsia="新宋体" w:hAnsi="新宋体"/>
                <w:szCs w:val="22"/>
              </w:rPr>
              <w:t>CHAR</w:t>
            </w:r>
            <w:r w:rsidRPr="00AA2803">
              <w:rPr>
                <w:rFonts w:ascii="新宋体" w:eastAsia="新宋体" w:hAnsi="新宋体" w:hint="eastAsia"/>
                <w:szCs w:val="22"/>
              </w:rPr>
              <w:t>2</w:t>
            </w:r>
            <w:r w:rsidRPr="00AA2803">
              <w:rPr>
                <w:rFonts w:ascii="新宋体" w:eastAsia="新宋体" w:hAnsi="新宋体"/>
                <w:szCs w:val="22"/>
              </w:rPr>
              <w:t>(</w:t>
            </w:r>
            <w:r w:rsidRPr="00AA2803">
              <w:rPr>
                <w:rFonts w:ascii="新宋体" w:eastAsia="新宋体" w:hAnsi="新宋体" w:hint="eastAsia"/>
                <w:szCs w:val="22"/>
              </w:rPr>
              <w:t>8</w:t>
            </w:r>
            <w:r w:rsidRPr="00AA2803">
              <w:rPr>
                <w:rFonts w:ascii="新宋体" w:eastAsia="新宋体" w:hAnsi="新宋体"/>
                <w:szCs w:val="22"/>
              </w:rPr>
              <w:t>)</w:t>
            </w:r>
          </w:p>
        </w:tc>
        <w:tc>
          <w:tcPr>
            <w:tcW w:w="709" w:type="dxa"/>
            <w:gridSpan w:val="2"/>
          </w:tcPr>
          <w:p w14:paraId="1E5FACDE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68" w:type="dxa"/>
          </w:tcPr>
          <w:p w14:paraId="577786DB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4D0F6C" w:rsidRPr="00AA2803" w14:paraId="43FE3602" w14:textId="77777777" w:rsidTr="00C97793">
        <w:tc>
          <w:tcPr>
            <w:tcW w:w="390" w:type="dxa"/>
            <w:tcBorders>
              <w:top w:val="single" w:sz="4" w:space="0" w:color="auto"/>
            </w:tcBorders>
          </w:tcPr>
          <w:p w14:paraId="27FDC2AB" w14:textId="77777777" w:rsidR="004D0F6C" w:rsidRPr="00AA2803" w:rsidRDefault="004D0F6C" w:rsidP="00C97793">
            <w:pPr>
              <w:pStyle w:val="af"/>
              <w:numPr>
                <w:ilvl w:val="0"/>
                <w:numId w:val="82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837" w:type="dxa"/>
            <w:gridSpan w:val="4"/>
          </w:tcPr>
          <w:p w14:paraId="4D21D2EB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票数量</w:t>
            </w:r>
          </w:p>
        </w:tc>
        <w:tc>
          <w:tcPr>
            <w:tcW w:w="2265" w:type="dxa"/>
            <w:gridSpan w:val="3"/>
          </w:tcPr>
          <w:p w14:paraId="25A54F13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TICKETS</w:t>
            </w:r>
          </w:p>
        </w:tc>
        <w:tc>
          <w:tcPr>
            <w:tcW w:w="1978" w:type="dxa"/>
            <w:gridSpan w:val="2"/>
          </w:tcPr>
          <w:p w14:paraId="51D74D3D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NUMBER(2</w:t>
            </w:r>
            <w:r>
              <w:rPr>
                <w:rFonts w:ascii="新宋体" w:eastAsia="新宋体" w:hAnsi="新宋体"/>
                <w:szCs w:val="22"/>
              </w:rPr>
              <w:t>8</w:t>
            </w:r>
            <w:r w:rsidRPr="00AA2803">
              <w:rPr>
                <w:rFonts w:ascii="新宋体" w:eastAsia="新宋体" w:hAnsi="新宋体" w:hint="eastAsia"/>
                <w:szCs w:val="22"/>
              </w:rPr>
              <w:t>)</w:t>
            </w:r>
          </w:p>
        </w:tc>
        <w:tc>
          <w:tcPr>
            <w:tcW w:w="709" w:type="dxa"/>
            <w:gridSpan w:val="2"/>
          </w:tcPr>
          <w:p w14:paraId="4BBB05FC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60E172CE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4D0F6C" w:rsidRPr="00AA2803" w14:paraId="0BC8AEC3" w14:textId="77777777" w:rsidTr="00C97793">
        <w:tc>
          <w:tcPr>
            <w:tcW w:w="390" w:type="dxa"/>
            <w:tcBorders>
              <w:top w:val="single" w:sz="4" w:space="0" w:color="auto"/>
            </w:tcBorders>
          </w:tcPr>
          <w:p w14:paraId="0A6AB728" w14:textId="77777777" w:rsidR="004D0F6C" w:rsidRPr="00AA2803" w:rsidRDefault="004D0F6C" w:rsidP="00C97793">
            <w:pPr>
              <w:pStyle w:val="af"/>
              <w:numPr>
                <w:ilvl w:val="0"/>
                <w:numId w:val="82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837" w:type="dxa"/>
            <w:gridSpan w:val="4"/>
          </w:tcPr>
          <w:p w14:paraId="3B01377F" w14:textId="77777777" w:rsidR="004D0F6C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金额</w:t>
            </w:r>
          </w:p>
        </w:tc>
        <w:tc>
          <w:tcPr>
            <w:tcW w:w="2265" w:type="dxa"/>
            <w:gridSpan w:val="3"/>
          </w:tcPr>
          <w:p w14:paraId="38BAE54B" w14:textId="77777777" w:rsidR="004D0F6C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AMOUNT</w:t>
            </w:r>
          </w:p>
        </w:tc>
        <w:tc>
          <w:tcPr>
            <w:tcW w:w="1978" w:type="dxa"/>
            <w:gridSpan w:val="2"/>
          </w:tcPr>
          <w:p w14:paraId="74FB4622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NUMBER(2</w:t>
            </w:r>
            <w:r>
              <w:rPr>
                <w:rFonts w:ascii="新宋体" w:eastAsia="新宋体" w:hAnsi="新宋体"/>
                <w:szCs w:val="22"/>
              </w:rPr>
              <w:t>8</w:t>
            </w:r>
            <w:r w:rsidRPr="00AA2803">
              <w:rPr>
                <w:rFonts w:ascii="新宋体" w:eastAsia="新宋体" w:hAnsi="新宋体" w:hint="eastAsia"/>
                <w:szCs w:val="22"/>
              </w:rPr>
              <w:t>)</w:t>
            </w:r>
          </w:p>
        </w:tc>
        <w:tc>
          <w:tcPr>
            <w:tcW w:w="709" w:type="dxa"/>
            <w:gridSpan w:val="2"/>
          </w:tcPr>
          <w:p w14:paraId="66BE8906" w14:textId="77777777" w:rsidR="004D0F6C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369BA2FE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4D0F6C" w:rsidRPr="00AA2803" w14:paraId="6D7F0DCD" w14:textId="77777777" w:rsidTr="00C97793">
        <w:tc>
          <w:tcPr>
            <w:tcW w:w="9747" w:type="dxa"/>
            <w:gridSpan w:val="13"/>
            <w:shd w:val="clear" w:color="auto" w:fill="D9D9D9" w:themeFill="background1" w:themeFillShade="D9"/>
          </w:tcPr>
          <w:p w14:paraId="2CE52311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表格其他属性信息定义（包括PK-FK、IDX等）</w:t>
            </w:r>
          </w:p>
        </w:tc>
      </w:tr>
      <w:tr w:rsidR="004D0F6C" w:rsidRPr="00AA2803" w14:paraId="59033D19" w14:textId="77777777" w:rsidTr="00C97793">
        <w:trPr>
          <w:trHeight w:val="231"/>
        </w:trPr>
        <w:tc>
          <w:tcPr>
            <w:tcW w:w="531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E416E61" w14:textId="77777777" w:rsidR="004D0F6C" w:rsidRPr="00AA2803" w:rsidRDefault="004D0F6C" w:rsidP="00C9779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主</w:t>
            </w:r>
            <w:r w:rsidRPr="00AA2803">
              <w:rPr>
                <w:rFonts w:ascii="新宋体" w:eastAsia="新宋体" w:hAnsi="新宋体" w:hint="eastAsia"/>
                <w:b/>
                <w:szCs w:val="22"/>
              </w:rPr>
              <w:lastRenderedPageBreak/>
              <w:t>键</w:t>
            </w:r>
          </w:p>
        </w:tc>
        <w:tc>
          <w:tcPr>
            <w:tcW w:w="3405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6F345148" w14:textId="77777777" w:rsidR="004D0F6C" w:rsidRPr="00AA2803" w:rsidRDefault="004D0F6C" w:rsidP="00C9779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lastRenderedPageBreak/>
              <w:t>名称</w:t>
            </w:r>
          </w:p>
        </w:tc>
        <w:tc>
          <w:tcPr>
            <w:tcW w:w="5811" w:type="dxa"/>
            <w:gridSpan w:val="7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451F3363" w14:textId="77777777" w:rsidR="004D0F6C" w:rsidRPr="00AA2803" w:rsidRDefault="004D0F6C" w:rsidP="00C9779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包含列</w:t>
            </w:r>
          </w:p>
        </w:tc>
      </w:tr>
      <w:tr w:rsidR="004D0F6C" w:rsidRPr="00AA2803" w14:paraId="548A79BE" w14:textId="77777777" w:rsidTr="00C97793">
        <w:trPr>
          <w:trHeight w:val="231"/>
        </w:trPr>
        <w:tc>
          <w:tcPr>
            <w:tcW w:w="531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C4BC3A4" w14:textId="77777777" w:rsidR="004D0F6C" w:rsidRPr="00AA2803" w:rsidRDefault="004D0F6C" w:rsidP="00C9779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3405" w:type="dxa"/>
            <w:gridSpan w:val="4"/>
            <w:tcBorders>
              <w:left w:val="single" w:sz="4" w:space="0" w:color="auto"/>
            </w:tcBorders>
          </w:tcPr>
          <w:p w14:paraId="319D696F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011403">
              <w:rPr>
                <w:rFonts w:ascii="新宋体" w:eastAsia="新宋体" w:hAnsi="新宋体"/>
                <w:szCs w:val="22"/>
              </w:rPr>
              <w:t>PK_HIS_LOTTERY_INVENTORY</w:t>
            </w:r>
          </w:p>
        </w:tc>
        <w:tc>
          <w:tcPr>
            <w:tcW w:w="5811" w:type="dxa"/>
            <w:gridSpan w:val="7"/>
            <w:tcBorders>
              <w:left w:val="single" w:sz="4" w:space="0" w:color="auto"/>
            </w:tcBorders>
          </w:tcPr>
          <w:p w14:paraId="7EE28EBA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011403">
              <w:rPr>
                <w:rFonts w:ascii="新宋体" w:eastAsia="新宋体" w:hAnsi="新宋体"/>
                <w:szCs w:val="22"/>
              </w:rPr>
              <w:t>CALC_DATE,PLAN_CODE,BATCH_NO,REWARD_GROUP,STATUS</w:t>
            </w:r>
            <w:r>
              <w:rPr>
                <w:rFonts w:ascii="新宋体" w:eastAsia="新宋体" w:hAnsi="新宋体"/>
                <w:szCs w:val="22"/>
              </w:rPr>
              <w:t>,</w:t>
            </w:r>
            <w:r w:rsidRPr="00716B09">
              <w:rPr>
                <w:rFonts w:ascii="新宋体" w:eastAsia="新宋体" w:hAnsi="新宋体"/>
                <w:szCs w:val="22"/>
              </w:rPr>
              <w:t xml:space="preserve"> WAREHOUSE</w:t>
            </w:r>
          </w:p>
        </w:tc>
      </w:tr>
      <w:tr w:rsidR="004D0F6C" w:rsidRPr="00AA2803" w14:paraId="61EC6CF4" w14:textId="77777777" w:rsidTr="00C97793">
        <w:trPr>
          <w:trHeight w:val="231"/>
        </w:trPr>
        <w:tc>
          <w:tcPr>
            <w:tcW w:w="531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F6D57BF" w14:textId="77777777" w:rsidR="004D0F6C" w:rsidRPr="00AA2803" w:rsidRDefault="004D0F6C" w:rsidP="00C9779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外键</w:t>
            </w:r>
          </w:p>
        </w:tc>
        <w:tc>
          <w:tcPr>
            <w:tcW w:w="3405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00CC1F8B" w14:textId="77777777" w:rsidR="004D0F6C" w:rsidRPr="00AA2803" w:rsidRDefault="004D0F6C" w:rsidP="00C9779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1556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31E2D337" w14:textId="77777777" w:rsidR="004D0F6C" w:rsidRPr="00AA2803" w:rsidRDefault="004D0F6C" w:rsidP="00C9779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  <w:tc>
          <w:tcPr>
            <w:tcW w:w="2123" w:type="dxa"/>
            <w:gridSpan w:val="3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65CDB5E7" w14:textId="77777777" w:rsidR="004D0F6C" w:rsidRPr="00AA2803" w:rsidRDefault="004D0F6C" w:rsidP="00C9779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参照表名</w:t>
            </w:r>
          </w:p>
        </w:tc>
        <w:tc>
          <w:tcPr>
            <w:tcW w:w="2132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1FC84ADB" w14:textId="77777777" w:rsidR="004D0F6C" w:rsidRPr="00AA2803" w:rsidRDefault="004D0F6C" w:rsidP="00C9779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</w:tr>
      <w:tr w:rsidR="004D0F6C" w:rsidRPr="00AA2803" w14:paraId="7EB4B466" w14:textId="77777777" w:rsidTr="00C97793">
        <w:trPr>
          <w:trHeight w:val="231"/>
        </w:trPr>
        <w:tc>
          <w:tcPr>
            <w:tcW w:w="531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61CABB9" w14:textId="77777777" w:rsidR="004D0F6C" w:rsidRPr="00AA2803" w:rsidRDefault="004D0F6C" w:rsidP="00C9779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3405" w:type="dxa"/>
            <w:gridSpan w:val="4"/>
            <w:tcBorders>
              <w:left w:val="single" w:sz="4" w:space="0" w:color="auto"/>
            </w:tcBorders>
          </w:tcPr>
          <w:p w14:paraId="54F4C54D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56" w:type="dxa"/>
            <w:gridSpan w:val="2"/>
            <w:tcBorders>
              <w:left w:val="single" w:sz="4" w:space="0" w:color="auto"/>
            </w:tcBorders>
          </w:tcPr>
          <w:p w14:paraId="4D4206CB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123" w:type="dxa"/>
            <w:gridSpan w:val="3"/>
            <w:tcBorders>
              <w:left w:val="single" w:sz="4" w:space="0" w:color="auto"/>
            </w:tcBorders>
          </w:tcPr>
          <w:p w14:paraId="790B8231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132" w:type="dxa"/>
            <w:gridSpan w:val="2"/>
            <w:tcBorders>
              <w:left w:val="single" w:sz="4" w:space="0" w:color="auto"/>
            </w:tcBorders>
          </w:tcPr>
          <w:p w14:paraId="498E99F2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4D0F6C" w:rsidRPr="00AA2803" w14:paraId="05295784" w14:textId="77777777" w:rsidTr="00C97793">
        <w:trPr>
          <w:trHeight w:val="231"/>
        </w:trPr>
        <w:tc>
          <w:tcPr>
            <w:tcW w:w="531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579A4F0" w14:textId="77777777" w:rsidR="004D0F6C" w:rsidRPr="00AA2803" w:rsidRDefault="004D0F6C" w:rsidP="00C9779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索引</w:t>
            </w:r>
          </w:p>
        </w:tc>
        <w:tc>
          <w:tcPr>
            <w:tcW w:w="3405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56B97D01" w14:textId="77777777" w:rsidR="004D0F6C" w:rsidRPr="00AA2803" w:rsidRDefault="004D0F6C" w:rsidP="00C9779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2681" w:type="dxa"/>
            <w:gridSpan w:val="3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24FD65E8" w14:textId="77777777" w:rsidR="004D0F6C" w:rsidRPr="00AA2803" w:rsidRDefault="004D0F6C" w:rsidP="00C9779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  <w:tc>
          <w:tcPr>
            <w:tcW w:w="3130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283B4741" w14:textId="77777777" w:rsidR="004D0F6C" w:rsidRPr="00AA2803" w:rsidRDefault="004D0F6C" w:rsidP="00C9779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类型</w:t>
            </w:r>
          </w:p>
        </w:tc>
      </w:tr>
      <w:tr w:rsidR="004D0F6C" w:rsidRPr="00AA2803" w14:paraId="1D7F2222" w14:textId="77777777" w:rsidTr="00C97793">
        <w:trPr>
          <w:trHeight w:val="231"/>
        </w:trPr>
        <w:tc>
          <w:tcPr>
            <w:tcW w:w="531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E0F20B2" w14:textId="77777777" w:rsidR="004D0F6C" w:rsidRPr="00AA2803" w:rsidRDefault="004D0F6C" w:rsidP="00C9779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3405" w:type="dxa"/>
            <w:gridSpan w:val="4"/>
            <w:tcBorders>
              <w:left w:val="single" w:sz="4" w:space="0" w:color="auto"/>
            </w:tcBorders>
          </w:tcPr>
          <w:p w14:paraId="456619EA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681" w:type="dxa"/>
            <w:gridSpan w:val="3"/>
            <w:tcBorders>
              <w:left w:val="single" w:sz="4" w:space="0" w:color="auto"/>
            </w:tcBorders>
          </w:tcPr>
          <w:p w14:paraId="78FD0A42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130" w:type="dxa"/>
            <w:gridSpan w:val="4"/>
            <w:tcBorders>
              <w:left w:val="single" w:sz="4" w:space="0" w:color="auto"/>
            </w:tcBorders>
          </w:tcPr>
          <w:p w14:paraId="1E7F8788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4D0F6C" w:rsidRPr="00AA2803" w14:paraId="7CC8D118" w14:textId="77777777" w:rsidTr="00C97793">
        <w:tc>
          <w:tcPr>
            <w:tcW w:w="531" w:type="dxa"/>
            <w:gridSpan w:val="2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14D2EE5" w14:textId="77777777" w:rsidR="004D0F6C" w:rsidRPr="00AA2803" w:rsidRDefault="004D0F6C" w:rsidP="00C9779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约束</w:t>
            </w:r>
          </w:p>
        </w:tc>
        <w:tc>
          <w:tcPr>
            <w:tcW w:w="9216" w:type="dxa"/>
            <w:gridSpan w:val="11"/>
            <w:tcBorders>
              <w:left w:val="single" w:sz="4" w:space="0" w:color="auto"/>
            </w:tcBorders>
          </w:tcPr>
          <w:p w14:paraId="790CD809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4D0F6C" w:rsidRPr="00AA2803" w14:paraId="1CE76E6F" w14:textId="77777777" w:rsidTr="00C97793">
        <w:trPr>
          <w:trHeight w:val="231"/>
        </w:trPr>
        <w:tc>
          <w:tcPr>
            <w:tcW w:w="531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F0A816D" w14:textId="77777777" w:rsidR="004D0F6C" w:rsidRPr="00AA2803" w:rsidRDefault="004D0F6C" w:rsidP="00C9779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</w:t>
            </w: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1114083E" w14:textId="77777777" w:rsidR="004D0F6C" w:rsidRPr="00AA2803" w:rsidRDefault="004D0F6C" w:rsidP="00C9779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分区类型</w:t>
            </w:r>
          </w:p>
        </w:tc>
        <w:tc>
          <w:tcPr>
            <w:tcW w:w="1917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488CFD9A" w14:textId="77777777" w:rsidR="004D0F6C" w:rsidRPr="00AA2803" w:rsidRDefault="004D0F6C" w:rsidP="00C9779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分区字段</w:t>
            </w:r>
          </w:p>
        </w:tc>
        <w:tc>
          <w:tcPr>
            <w:tcW w:w="5811" w:type="dxa"/>
            <w:gridSpan w:val="7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63E9D6EF" w14:textId="77777777" w:rsidR="004D0F6C" w:rsidRPr="00AA2803" w:rsidRDefault="004D0F6C" w:rsidP="00C9779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分区条件</w:t>
            </w:r>
          </w:p>
        </w:tc>
      </w:tr>
      <w:tr w:rsidR="004D0F6C" w:rsidRPr="00AA2803" w14:paraId="015285D7" w14:textId="77777777" w:rsidTr="00C97793">
        <w:trPr>
          <w:trHeight w:val="231"/>
        </w:trPr>
        <w:tc>
          <w:tcPr>
            <w:tcW w:w="531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5846978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</w:tcPr>
          <w:p w14:paraId="73CF15EE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主分区</w:t>
            </w:r>
          </w:p>
        </w:tc>
        <w:tc>
          <w:tcPr>
            <w:tcW w:w="1917" w:type="dxa"/>
            <w:gridSpan w:val="2"/>
            <w:tcBorders>
              <w:left w:val="single" w:sz="4" w:space="0" w:color="auto"/>
            </w:tcBorders>
          </w:tcPr>
          <w:p w14:paraId="6A8936AE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5811" w:type="dxa"/>
            <w:gridSpan w:val="7"/>
            <w:tcBorders>
              <w:left w:val="single" w:sz="4" w:space="0" w:color="auto"/>
            </w:tcBorders>
          </w:tcPr>
          <w:p w14:paraId="2D03AEB8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4D0F6C" w:rsidRPr="00AA2803" w14:paraId="4E91BF4F" w14:textId="77777777" w:rsidTr="00C97793">
        <w:trPr>
          <w:trHeight w:val="231"/>
        </w:trPr>
        <w:tc>
          <w:tcPr>
            <w:tcW w:w="531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5E53709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</w:tcPr>
          <w:p w14:paraId="557D3B5F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子分区</w:t>
            </w:r>
          </w:p>
        </w:tc>
        <w:tc>
          <w:tcPr>
            <w:tcW w:w="1917" w:type="dxa"/>
            <w:gridSpan w:val="2"/>
            <w:tcBorders>
              <w:left w:val="single" w:sz="4" w:space="0" w:color="auto"/>
            </w:tcBorders>
          </w:tcPr>
          <w:p w14:paraId="405B8E6B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5811" w:type="dxa"/>
            <w:gridSpan w:val="7"/>
            <w:tcBorders>
              <w:left w:val="single" w:sz="4" w:space="0" w:color="auto"/>
            </w:tcBorders>
          </w:tcPr>
          <w:p w14:paraId="13736FB9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</w:tbl>
    <w:p w14:paraId="48650EE4" w14:textId="77777777" w:rsidR="004D0F6C" w:rsidRPr="00AA2803" w:rsidRDefault="004D0F6C" w:rsidP="004D0F6C"/>
    <w:p w14:paraId="67F92ED2" w14:textId="77777777" w:rsidR="004D0F6C" w:rsidRPr="00AA2803" w:rsidRDefault="004D0F6C" w:rsidP="004D0F6C">
      <w:pPr>
        <w:pStyle w:val="5"/>
      </w:pPr>
      <w:bookmarkStart w:id="138" w:name="_Toc435450895"/>
      <w:r>
        <w:rPr>
          <w:rFonts w:hint="eastAsia"/>
        </w:rPr>
        <w:t>站点资金历史</w:t>
      </w:r>
      <w:r w:rsidRPr="00AA2803">
        <w:rPr>
          <w:rFonts w:hint="eastAsia"/>
        </w:rPr>
        <w:t>（</w:t>
      </w:r>
      <w:r w:rsidRPr="00ED2F22">
        <w:t>HIS_</w:t>
      </w:r>
      <w:r>
        <w:t>AGENCY</w:t>
      </w:r>
      <w:r w:rsidRPr="00ED2F22">
        <w:t>_</w:t>
      </w:r>
      <w:r>
        <w:t>FUND</w:t>
      </w:r>
      <w:r w:rsidRPr="00AA2803">
        <w:rPr>
          <w:rFonts w:hint="eastAsia"/>
        </w:rPr>
        <w:t>）</w:t>
      </w:r>
      <w:bookmarkEnd w:id="138"/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90"/>
        <w:gridCol w:w="141"/>
        <w:gridCol w:w="698"/>
        <w:gridCol w:w="790"/>
        <w:gridCol w:w="1208"/>
        <w:gridCol w:w="709"/>
        <w:gridCol w:w="425"/>
        <w:gridCol w:w="1131"/>
        <w:gridCol w:w="1125"/>
        <w:gridCol w:w="853"/>
        <w:gridCol w:w="145"/>
        <w:gridCol w:w="564"/>
        <w:gridCol w:w="1568"/>
      </w:tblGrid>
      <w:tr w:rsidR="004D0F6C" w:rsidRPr="00AA2803" w14:paraId="2D406718" w14:textId="77777777" w:rsidTr="00C97793">
        <w:tc>
          <w:tcPr>
            <w:tcW w:w="1229" w:type="dxa"/>
            <w:gridSpan w:val="3"/>
            <w:shd w:val="clear" w:color="auto" w:fill="C0C0C0"/>
          </w:tcPr>
          <w:p w14:paraId="5D862101" w14:textId="77777777" w:rsidR="004D0F6C" w:rsidRPr="00AA2803" w:rsidRDefault="004D0F6C" w:rsidP="00C9779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汉字注解</w:t>
            </w:r>
          </w:p>
        </w:tc>
        <w:tc>
          <w:tcPr>
            <w:tcW w:w="3132" w:type="dxa"/>
            <w:gridSpan w:val="4"/>
            <w:shd w:val="clear" w:color="auto" w:fill="auto"/>
          </w:tcPr>
          <w:p w14:paraId="7DAD00B8" w14:textId="77777777" w:rsidR="004D0F6C" w:rsidRPr="00AA2803" w:rsidRDefault="004D0F6C" w:rsidP="00C9779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>
              <w:rPr>
                <w:rFonts w:ascii="新宋体" w:eastAsia="新宋体" w:hAnsi="新宋体" w:hint="eastAsia"/>
                <w:b/>
                <w:sz w:val="24"/>
                <w:szCs w:val="22"/>
              </w:rPr>
              <w:t>站点资金历史</w:t>
            </w:r>
          </w:p>
        </w:tc>
        <w:tc>
          <w:tcPr>
            <w:tcW w:w="1131" w:type="dxa"/>
            <w:shd w:val="clear" w:color="auto" w:fill="C0C0C0"/>
          </w:tcPr>
          <w:p w14:paraId="71019F7B" w14:textId="77777777" w:rsidR="004D0F6C" w:rsidRPr="00AA2803" w:rsidRDefault="004D0F6C" w:rsidP="00C9779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表名</w:t>
            </w:r>
          </w:p>
        </w:tc>
        <w:tc>
          <w:tcPr>
            <w:tcW w:w="4255" w:type="dxa"/>
            <w:gridSpan w:val="5"/>
            <w:shd w:val="clear" w:color="auto" w:fill="auto"/>
          </w:tcPr>
          <w:p w14:paraId="66502FA3" w14:textId="77777777" w:rsidR="004D0F6C" w:rsidRPr="00AA2803" w:rsidRDefault="004D0F6C" w:rsidP="00C9779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8D0A6E">
              <w:rPr>
                <w:rFonts w:ascii="新宋体" w:eastAsia="新宋体" w:hAnsi="新宋体"/>
                <w:b/>
                <w:sz w:val="24"/>
                <w:szCs w:val="22"/>
              </w:rPr>
              <w:t>HIS_AGENCY_FUND</w:t>
            </w:r>
          </w:p>
        </w:tc>
      </w:tr>
      <w:tr w:rsidR="004D0F6C" w:rsidRPr="00AA2803" w14:paraId="35A96B40" w14:textId="77777777" w:rsidTr="00C97793"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horzCross" w:color="auto" w:fill="C0C0C0"/>
          </w:tcPr>
          <w:p w14:paraId="1ABFC642" w14:textId="77777777" w:rsidR="004D0F6C" w:rsidRPr="00AA2803" w:rsidRDefault="004D0F6C" w:rsidP="00C9779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</w:p>
        </w:tc>
        <w:tc>
          <w:tcPr>
            <w:tcW w:w="2837" w:type="dxa"/>
            <w:gridSpan w:val="4"/>
            <w:tcBorders>
              <w:left w:val="single" w:sz="4" w:space="0" w:color="auto"/>
            </w:tcBorders>
            <w:shd w:val="clear" w:color="auto" w:fill="C0C0C0"/>
          </w:tcPr>
          <w:p w14:paraId="4A2590D7" w14:textId="77777777" w:rsidR="004D0F6C" w:rsidRPr="00AA2803" w:rsidRDefault="004D0F6C" w:rsidP="00C9779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字段名称</w:t>
            </w:r>
          </w:p>
        </w:tc>
        <w:tc>
          <w:tcPr>
            <w:tcW w:w="2265" w:type="dxa"/>
            <w:gridSpan w:val="3"/>
            <w:shd w:val="clear" w:color="auto" w:fill="C0C0C0"/>
          </w:tcPr>
          <w:p w14:paraId="1E327128" w14:textId="77777777" w:rsidR="004D0F6C" w:rsidRPr="00AA2803" w:rsidRDefault="004D0F6C" w:rsidP="00C9779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字段命名</w:t>
            </w:r>
          </w:p>
        </w:tc>
        <w:tc>
          <w:tcPr>
            <w:tcW w:w="1978" w:type="dxa"/>
            <w:gridSpan w:val="2"/>
            <w:shd w:val="clear" w:color="auto" w:fill="C0C0C0"/>
          </w:tcPr>
          <w:p w14:paraId="102BD856" w14:textId="77777777" w:rsidR="004D0F6C" w:rsidRPr="00AA2803" w:rsidRDefault="004D0F6C" w:rsidP="00C9779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类型</w:t>
            </w:r>
          </w:p>
        </w:tc>
        <w:tc>
          <w:tcPr>
            <w:tcW w:w="709" w:type="dxa"/>
            <w:gridSpan w:val="2"/>
            <w:shd w:val="clear" w:color="auto" w:fill="C0C0C0"/>
          </w:tcPr>
          <w:p w14:paraId="7D1715AF" w14:textId="77777777" w:rsidR="004D0F6C" w:rsidRPr="00AA2803" w:rsidRDefault="004D0F6C" w:rsidP="00C9779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非空</w:t>
            </w:r>
          </w:p>
        </w:tc>
        <w:tc>
          <w:tcPr>
            <w:tcW w:w="1568" w:type="dxa"/>
            <w:shd w:val="clear" w:color="auto" w:fill="C0C0C0"/>
          </w:tcPr>
          <w:p w14:paraId="79A7CE7C" w14:textId="77777777" w:rsidR="004D0F6C" w:rsidRPr="00AA2803" w:rsidRDefault="004D0F6C" w:rsidP="00C9779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默认</w:t>
            </w:r>
          </w:p>
        </w:tc>
      </w:tr>
      <w:tr w:rsidR="004D0F6C" w:rsidRPr="00AA2803" w14:paraId="640379CF" w14:textId="77777777" w:rsidTr="00C97793">
        <w:tc>
          <w:tcPr>
            <w:tcW w:w="390" w:type="dxa"/>
            <w:tcBorders>
              <w:top w:val="single" w:sz="4" w:space="0" w:color="auto"/>
            </w:tcBorders>
          </w:tcPr>
          <w:p w14:paraId="3F8447FF" w14:textId="77777777" w:rsidR="004D0F6C" w:rsidRPr="00AA2803" w:rsidRDefault="004D0F6C" w:rsidP="00C97793">
            <w:pPr>
              <w:pStyle w:val="af"/>
              <w:numPr>
                <w:ilvl w:val="0"/>
                <w:numId w:val="83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837" w:type="dxa"/>
            <w:gridSpan w:val="4"/>
          </w:tcPr>
          <w:p w14:paraId="50CAE1FE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统计日期</w:t>
            </w:r>
          </w:p>
        </w:tc>
        <w:tc>
          <w:tcPr>
            <w:tcW w:w="2265" w:type="dxa"/>
            <w:gridSpan w:val="3"/>
          </w:tcPr>
          <w:p w14:paraId="124CBDBE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CALC_DATE</w:t>
            </w:r>
          </w:p>
        </w:tc>
        <w:tc>
          <w:tcPr>
            <w:tcW w:w="1978" w:type="dxa"/>
            <w:gridSpan w:val="2"/>
          </w:tcPr>
          <w:p w14:paraId="2517EE27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VARCHAR2(10)</w:t>
            </w:r>
          </w:p>
        </w:tc>
        <w:tc>
          <w:tcPr>
            <w:tcW w:w="709" w:type="dxa"/>
            <w:gridSpan w:val="2"/>
          </w:tcPr>
          <w:p w14:paraId="221816A0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1128C468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4D0F6C" w:rsidRPr="00AA2803" w14:paraId="5EB37698" w14:textId="77777777" w:rsidTr="00C97793">
        <w:tc>
          <w:tcPr>
            <w:tcW w:w="390" w:type="dxa"/>
            <w:tcBorders>
              <w:top w:val="single" w:sz="4" w:space="0" w:color="auto"/>
            </w:tcBorders>
          </w:tcPr>
          <w:p w14:paraId="7464E498" w14:textId="77777777" w:rsidR="004D0F6C" w:rsidRPr="00AA2803" w:rsidRDefault="004D0F6C" w:rsidP="00C97793">
            <w:pPr>
              <w:pStyle w:val="af"/>
              <w:numPr>
                <w:ilvl w:val="0"/>
                <w:numId w:val="83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837" w:type="dxa"/>
            <w:gridSpan w:val="4"/>
          </w:tcPr>
          <w:p w14:paraId="5DA298B9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销售</w:t>
            </w:r>
            <w:r w:rsidRPr="00AA2803">
              <w:rPr>
                <w:rFonts w:ascii="新宋体" w:eastAsia="新宋体" w:hAnsi="新宋体" w:hint="eastAsia"/>
                <w:szCs w:val="22"/>
              </w:rPr>
              <w:t>站点</w:t>
            </w:r>
          </w:p>
        </w:tc>
        <w:tc>
          <w:tcPr>
            <w:tcW w:w="2265" w:type="dxa"/>
            <w:gridSpan w:val="3"/>
          </w:tcPr>
          <w:p w14:paraId="41C9D4A3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AGENCY</w:t>
            </w:r>
            <w:r>
              <w:rPr>
                <w:rFonts w:ascii="新宋体" w:eastAsia="新宋体" w:hAnsi="新宋体"/>
                <w:szCs w:val="22"/>
              </w:rPr>
              <w:t>_CODE</w:t>
            </w:r>
          </w:p>
        </w:tc>
        <w:tc>
          <w:tcPr>
            <w:tcW w:w="1978" w:type="dxa"/>
            <w:gridSpan w:val="2"/>
          </w:tcPr>
          <w:p w14:paraId="76EF4C79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CHAR(8)</w:t>
            </w:r>
          </w:p>
        </w:tc>
        <w:tc>
          <w:tcPr>
            <w:tcW w:w="709" w:type="dxa"/>
            <w:gridSpan w:val="2"/>
          </w:tcPr>
          <w:p w14:paraId="5555C74D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56CBACDD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4D0F6C" w:rsidRPr="00AA2803" w14:paraId="5C83DE7E" w14:textId="77777777" w:rsidTr="00C97793">
        <w:tc>
          <w:tcPr>
            <w:tcW w:w="390" w:type="dxa"/>
            <w:tcBorders>
              <w:top w:val="single" w:sz="4" w:space="0" w:color="auto"/>
            </w:tcBorders>
          </w:tcPr>
          <w:p w14:paraId="25D99D08" w14:textId="77777777" w:rsidR="004D0F6C" w:rsidRPr="00AA2803" w:rsidRDefault="004D0F6C" w:rsidP="00C97793">
            <w:pPr>
              <w:pStyle w:val="af"/>
              <w:numPr>
                <w:ilvl w:val="0"/>
                <w:numId w:val="83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837" w:type="dxa"/>
            <w:gridSpan w:val="4"/>
          </w:tcPr>
          <w:p w14:paraId="286A0064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资金类型（1-充值，2-提现，5-销售佣金，6-兑奖佣金，7-销售，8-兑奖</w:t>
            </w:r>
            <w:r>
              <w:rPr>
                <w:rFonts w:ascii="新宋体" w:eastAsia="新宋体" w:hAnsi="新宋体" w:hint="eastAsia"/>
                <w:szCs w:val="22"/>
              </w:rPr>
              <w:t>，</w:t>
            </w:r>
            <w:r w:rsidRPr="00F012B8">
              <w:rPr>
                <w:rFonts w:ascii="新宋体" w:eastAsia="新宋体" w:hAnsi="新宋体" w:hint="eastAsia"/>
                <w:szCs w:val="22"/>
              </w:rPr>
              <w:t>11-站点退货，13-撤销佣金</w:t>
            </w:r>
            <w:r>
              <w:rPr>
                <w:rFonts w:ascii="新宋体" w:eastAsia="新宋体" w:hAnsi="新宋体" w:hint="eastAsia"/>
                <w:szCs w:val="22"/>
              </w:rPr>
              <w:t>，0-仅用于显示当天期初和期末余额</w:t>
            </w:r>
            <w:r w:rsidRPr="00AA2803">
              <w:rPr>
                <w:rFonts w:ascii="新宋体" w:eastAsia="新宋体" w:hAnsi="新宋体" w:hint="eastAsia"/>
                <w:szCs w:val="22"/>
              </w:rPr>
              <w:t>）</w:t>
            </w:r>
          </w:p>
        </w:tc>
        <w:tc>
          <w:tcPr>
            <w:tcW w:w="2265" w:type="dxa"/>
            <w:gridSpan w:val="3"/>
          </w:tcPr>
          <w:p w14:paraId="059DD6EC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FLOW_TYPE</w:t>
            </w:r>
          </w:p>
        </w:tc>
        <w:tc>
          <w:tcPr>
            <w:tcW w:w="1978" w:type="dxa"/>
            <w:gridSpan w:val="2"/>
          </w:tcPr>
          <w:p w14:paraId="134AC001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NUMBER(</w:t>
            </w:r>
            <w:r>
              <w:rPr>
                <w:rFonts w:ascii="新宋体" w:eastAsia="新宋体" w:hAnsi="新宋体"/>
                <w:szCs w:val="22"/>
              </w:rPr>
              <w:t>2</w:t>
            </w:r>
            <w:r w:rsidRPr="00AA2803">
              <w:rPr>
                <w:rFonts w:ascii="新宋体" w:eastAsia="新宋体" w:hAnsi="新宋体" w:hint="eastAsia"/>
                <w:szCs w:val="22"/>
              </w:rPr>
              <w:t>)</w:t>
            </w:r>
          </w:p>
        </w:tc>
        <w:tc>
          <w:tcPr>
            <w:tcW w:w="709" w:type="dxa"/>
            <w:gridSpan w:val="2"/>
          </w:tcPr>
          <w:p w14:paraId="35B4968B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6C002477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4D0F6C" w:rsidRPr="00AA2803" w14:paraId="506FB5E4" w14:textId="77777777" w:rsidTr="00C97793">
        <w:tc>
          <w:tcPr>
            <w:tcW w:w="390" w:type="dxa"/>
            <w:tcBorders>
              <w:top w:val="single" w:sz="4" w:space="0" w:color="auto"/>
            </w:tcBorders>
          </w:tcPr>
          <w:p w14:paraId="49FB6BF4" w14:textId="77777777" w:rsidR="004D0F6C" w:rsidRPr="00AA2803" w:rsidRDefault="004D0F6C" w:rsidP="00C97793">
            <w:pPr>
              <w:pStyle w:val="af"/>
              <w:numPr>
                <w:ilvl w:val="0"/>
                <w:numId w:val="83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837" w:type="dxa"/>
            <w:gridSpan w:val="4"/>
          </w:tcPr>
          <w:p w14:paraId="4D6943DC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发生金额</w:t>
            </w:r>
          </w:p>
        </w:tc>
        <w:tc>
          <w:tcPr>
            <w:tcW w:w="2265" w:type="dxa"/>
            <w:gridSpan w:val="3"/>
          </w:tcPr>
          <w:p w14:paraId="5A5D2F0E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/>
                <w:szCs w:val="22"/>
              </w:rPr>
              <w:t>AMOUNT</w:t>
            </w:r>
          </w:p>
        </w:tc>
        <w:tc>
          <w:tcPr>
            <w:tcW w:w="1978" w:type="dxa"/>
            <w:gridSpan w:val="2"/>
          </w:tcPr>
          <w:p w14:paraId="43E307A6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NUMBER(2</w:t>
            </w:r>
            <w:r>
              <w:rPr>
                <w:rFonts w:ascii="新宋体" w:eastAsia="新宋体" w:hAnsi="新宋体"/>
                <w:szCs w:val="22"/>
              </w:rPr>
              <w:t>8</w:t>
            </w:r>
            <w:r w:rsidRPr="00AA2803">
              <w:rPr>
                <w:rFonts w:ascii="新宋体" w:eastAsia="新宋体" w:hAnsi="新宋体" w:hint="eastAsia"/>
                <w:szCs w:val="22"/>
              </w:rPr>
              <w:t>)</w:t>
            </w:r>
          </w:p>
        </w:tc>
        <w:tc>
          <w:tcPr>
            <w:tcW w:w="709" w:type="dxa"/>
            <w:gridSpan w:val="2"/>
          </w:tcPr>
          <w:p w14:paraId="77A943CB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339AB071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4D0F6C" w:rsidRPr="00AA2803" w14:paraId="28B5AF30" w14:textId="77777777" w:rsidTr="00C97793">
        <w:tc>
          <w:tcPr>
            <w:tcW w:w="390" w:type="dxa"/>
            <w:tcBorders>
              <w:top w:val="single" w:sz="4" w:space="0" w:color="auto"/>
            </w:tcBorders>
          </w:tcPr>
          <w:p w14:paraId="68A1D9AC" w14:textId="77777777" w:rsidR="004D0F6C" w:rsidRPr="00AA2803" w:rsidRDefault="004D0F6C" w:rsidP="00C97793">
            <w:pPr>
              <w:pStyle w:val="af"/>
              <w:numPr>
                <w:ilvl w:val="0"/>
                <w:numId w:val="83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837" w:type="dxa"/>
            <w:gridSpan w:val="4"/>
          </w:tcPr>
          <w:p w14:paraId="24288044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期初</w:t>
            </w:r>
            <w:r w:rsidRPr="00AA2803">
              <w:rPr>
                <w:rFonts w:ascii="新宋体" w:eastAsia="新宋体" w:hAnsi="新宋体" w:hint="eastAsia"/>
                <w:szCs w:val="22"/>
              </w:rPr>
              <w:t>余额</w:t>
            </w:r>
          </w:p>
        </w:tc>
        <w:tc>
          <w:tcPr>
            <w:tcW w:w="2265" w:type="dxa"/>
            <w:gridSpan w:val="3"/>
          </w:tcPr>
          <w:p w14:paraId="40CD6FF1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BE_ACCOUNT_BALANCE</w:t>
            </w:r>
          </w:p>
        </w:tc>
        <w:tc>
          <w:tcPr>
            <w:tcW w:w="1978" w:type="dxa"/>
            <w:gridSpan w:val="2"/>
          </w:tcPr>
          <w:p w14:paraId="244C5615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NUMBER(28)</w:t>
            </w:r>
          </w:p>
        </w:tc>
        <w:tc>
          <w:tcPr>
            <w:tcW w:w="709" w:type="dxa"/>
            <w:gridSpan w:val="2"/>
          </w:tcPr>
          <w:p w14:paraId="1F8F1BD4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502B5055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1</w:t>
            </w:r>
          </w:p>
        </w:tc>
      </w:tr>
      <w:tr w:rsidR="004D0F6C" w:rsidRPr="00AA2803" w14:paraId="3534F6F6" w14:textId="77777777" w:rsidTr="00C97793">
        <w:tc>
          <w:tcPr>
            <w:tcW w:w="390" w:type="dxa"/>
            <w:tcBorders>
              <w:top w:val="single" w:sz="4" w:space="0" w:color="auto"/>
            </w:tcBorders>
          </w:tcPr>
          <w:p w14:paraId="5D0E83E6" w14:textId="77777777" w:rsidR="004D0F6C" w:rsidRPr="00AA2803" w:rsidRDefault="004D0F6C" w:rsidP="00C97793">
            <w:pPr>
              <w:pStyle w:val="af"/>
              <w:numPr>
                <w:ilvl w:val="0"/>
                <w:numId w:val="83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837" w:type="dxa"/>
            <w:gridSpan w:val="4"/>
          </w:tcPr>
          <w:p w14:paraId="10E708FE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期末</w:t>
            </w:r>
            <w:r w:rsidRPr="00AA2803">
              <w:rPr>
                <w:rFonts w:ascii="新宋体" w:eastAsia="新宋体" w:hAnsi="新宋体" w:hint="eastAsia"/>
                <w:szCs w:val="22"/>
              </w:rPr>
              <w:t>余额</w:t>
            </w:r>
          </w:p>
        </w:tc>
        <w:tc>
          <w:tcPr>
            <w:tcW w:w="2265" w:type="dxa"/>
            <w:gridSpan w:val="3"/>
          </w:tcPr>
          <w:p w14:paraId="0A50A41C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AF_ACCOUNT_BALANCE</w:t>
            </w:r>
          </w:p>
        </w:tc>
        <w:tc>
          <w:tcPr>
            <w:tcW w:w="1978" w:type="dxa"/>
            <w:gridSpan w:val="2"/>
          </w:tcPr>
          <w:p w14:paraId="52B4839D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NUMBER(28)</w:t>
            </w:r>
          </w:p>
        </w:tc>
        <w:tc>
          <w:tcPr>
            <w:tcW w:w="709" w:type="dxa"/>
            <w:gridSpan w:val="2"/>
          </w:tcPr>
          <w:p w14:paraId="7229F5C6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4EC6A1AB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4D0F6C" w:rsidRPr="00AA2803" w14:paraId="46481206" w14:textId="77777777" w:rsidTr="00C97793">
        <w:tc>
          <w:tcPr>
            <w:tcW w:w="9747" w:type="dxa"/>
            <w:gridSpan w:val="13"/>
            <w:shd w:val="clear" w:color="auto" w:fill="D9D9D9" w:themeFill="background1" w:themeFillShade="D9"/>
          </w:tcPr>
          <w:p w14:paraId="4BF30D0A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表格其他属性信息定义（包括PK-FK、IDX等）</w:t>
            </w:r>
          </w:p>
        </w:tc>
      </w:tr>
      <w:tr w:rsidR="004D0F6C" w:rsidRPr="00AA2803" w14:paraId="3C750645" w14:textId="77777777" w:rsidTr="00C97793">
        <w:trPr>
          <w:trHeight w:val="231"/>
        </w:trPr>
        <w:tc>
          <w:tcPr>
            <w:tcW w:w="531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5E83E67" w14:textId="77777777" w:rsidR="004D0F6C" w:rsidRPr="00AA2803" w:rsidRDefault="004D0F6C" w:rsidP="00C9779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主键</w:t>
            </w:r>
          </w:p>
        </w:tc>
        <w:tc>
          <w:tcPr>
            <w:tcW w:w="3405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49AEE789" w14:textId="77777777" w:rsidR="004D0F6C" w:rsidRPr="00AA2803" w:rsidRDefault="004D0F6C" w:rsidP="00C9779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5811" w:type="dxa"/>
            <w:gridSpan w:val="7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55F53EBF" w14:textId="77777777" w:rsidR="004D0F6C" w:rsidRPr="00AA2803" w:rsidRDefault="004D0F6C" w:rsidP="00C9779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包含列</w:t>
            </w:r>
          </w:p>
        </w:tc>
      </w:tr>
      <w:tr w:rsidR="004D0F6C" w:rsidRPr="00AA2803" w14:paraId="71DAF79A" w14:textId="77777777" w:rsidTr="00C97793">
        <w:trPr>
          <w:trHeight w:val="231"/>
        </w:trPr>
        <w:tc>
          <w:tcPr>
            <w:tcW w:w="531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07E5995" w14:textId="77777777" w:rsidR="004D0F6C" w:rsidRPr="00AA2803" w:rsidRDefault="004D0F6C" w:rsidP="00C9779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3405" w:type="dxa"/>
            <w:gridSpan w:val="4"/>
            <w:tcBorders>
              <w:left w:val="single" w:sz="4" w:space="0" w:color="auto"/>
            </w:tcBorders>
          </w:tcPr>
          <w:p w14:paraId="3A3FA523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011403">
              <w:rPr>
                <w:rFonts w:ascii="新宋体" w:eastAsia="新宋体" w:hAnsi="新宋体"/>
                <w:szCs w:val="22"/>
              </w:rPr>
              <w:t>PK_HIS_</w:t>
            </w:r>
            <w:r>
              <w:rPr>
                <w:rFonts w:ascii="新宋体" w:eastAsia="新宋体" w:hAnsi="新宋体"/>
                <w:szCs w:val="22"/>
              </w:rPr>
              <w:t>AGENCY_FUND</w:t>
            </w:r>
          </w:p>
        </w:tc>
        <w:tc>
          <w:tcPr>
            <w:tcW w:w="5811" w:type="dxa"/>
            <w:gridSpan w:val="7"/>
            <w:tcBorders>
              <w:left w:val="single" w:sz="4" w:space="0" w:color="auto"/>
            </w:tcBorders>
          </w:tcPr>
          <w:p w14:paraId="36AEFADE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D75939">
              <w:rPr>
                <w:rFonts w:ascii="新宋体" w:eastAsia="新宋体" w:hAnsi="新宋体"/>
                <w:szCs w:val="22"/>
              </w:rPr>
              <w:t>CALC_DATE,AGENCY_CODE,FLOW_TYPE</w:t>
            </w:r>
          </w:p>
        </w:tc>
      </w:tr>
      <w:tr w:rsidR="004D0F6C" w:rsidRPr="00AA2803" w14:paraId="712B8AB2" w14:textId="77777777" w:rsidTr="00C97793">
        <w:trPr>
          <w:trHeight w:val="231"/>
        </w:trPr>
        <w:tc>
          <w:tcPr>
            <w:tcW w:w="531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859D0CB" w14:textId="77777777" w:rsidR="004D0F6C" w:rsidRPr="00AA2803" w:rsidRDefault="004D0F6C" w:rsidP="00C9779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lastRenderedPageBreak/>
              <w:t>外键</w:t>
            </w:r>
          </w:p>
        </w:tc>
        <w:tc>
          <w:tcPr>
            <w:tcW w:w="3405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28ABF3B5" w14:textId="77777777" w:rsidR="004D0F6C" w:rsidRPr="00AA2803" w:rsidRDefault="004D0F6C" w:rsidP="00C9779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1556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67B1393F" w14:textId="77777777" w:rsidR="004D0F6C" w:rsidRPr="00AA2803" w:rsidRDefault="004D0F6C" w:rsidP="00C9779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  <w:tc>
          <w:tcPr>
            <w:tcW w:w="2123" w:type="dxa"/>
            <w:gridSpan w:val="3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14EE2591" w14:textId="77777777" w:rsidR="004D0F6C" w:rsidRPr="00AA2803" w:rsidRDefault="004D0F6C" w:rsidP="00C9779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参照表名</w:t>
            </w:r>
          </w:p>
        </w:tc>
        <w:tc>
          <w:tcPr>
            <w:tcW w:w="2132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0F23F2F0" w14:textId="77777777" w:rsidR="004D0F6C" w:rsidRPr="00AA2803" w:rsidRDefault="004D0F6C" w:rsidP="00C9779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</w:tr>
      <w:tr w:rsidR="004D0F6C" w:rsidRPr="00AA2803" w14:paraId="6B09AFAC" w14:textId="77777777" w:rsidTr="00C97793">
        <w:trPr>
          <w:trHeight w:val="231"/>
        </w:trPr>
        <w:tc>
          <w:tcPr>
            <w:tcW w:w="531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E74C0A2" w14:textId="77777777" w:rsidR="004D0F6C" w:rsidRPr="00AA2803" w:rsidRDefault="004D0F6C" w:rsidP="00C9779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3405" w:type="dxa"/>
            <w:gridSpan w:val="4"/>
            <w:tcBorders>
              <w:left w:val="single" w:sz="4" w:space="0" w:color="auto"/>
            </w:tcBorders>
          </w:tcPr>
          <w:p w14:paraId="500EC4F7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56" w:type="dxa"/>
            <w:gridSpan w:val="2"/>
            <w:tcBorders>
              <w:left w:val="single" w:sz="4" w:space="0" w:color="auto"/>
            </w:tcBorders>
          </w:tcPr>
          <w:p w14:paraId="61A727D2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123" w:type="dxa"/>
            <w:gridSpan w:val="3"/>
            <w:tcBorders>
              <w:left w:val="single" w:sz="4" w:space="0" w:color="auto"/>
            </w:tcBorders>
          </w:tcPr>
          <w:p w14:paraId="64AF994D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132" w:type="dxa"/>
            <w:gridSpan w:val="2"/>
            <w:tcBorders>
              <w:left w:val="single" w:sz="4" w:space="0" w:color="auto"/>
            </w:tcBorders>
          </w:tcPr>
          <w:p w14:paraId="3F98FC09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4D0F6C" w:rsidRPr="00AA2803" w14:paraId="4AC1E4F6" w14:textId="77777777" w:rsidTr="00C97793">
        <w:trPr>
          <w:trHeight w:val="231"/>
        </w:trPr>
        <w:tc>
          <w:tcPr>
            <w:tcW w:w="531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DA5417B" w14:textId="77777777" w:rsidR="004D0F6C" w:rsidRPr="00AA2803" w:rsidRDefault="004D0F6C" w:rsidP="00C9779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索引</w:t>
            </w:r>
          </w:p>
        </w:tc>
        <w:tc>
          <w:tcPr>
            <w:tcW w:w="3405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77CE1061" w14:textId="77777777" w:rsidR="004D0F6C" w:rsidRPr="00AA2803" w:rsidRDefault="004D0F6C" w:rsidP="00C9779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2681" w:type="dxa"/>
            <w:gridSpan w:val="3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37574D74" w14:textId="77777777" w:rsidR="004D0F6C" w:rsidRPr="00AA2803" w:rsidRDefault="004D0F6C" w:rsidP="00C9779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  <w:tc>
          <w:tcPr>
            <w:tcW w:w="3130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2B432A7E" w14:textId="77777777" w:rsidR="004D0F6C" w:rsidRPr="00AA2803" w:rsidRDefault="004D0F6C" w:rsidP="00C9779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类型</w:t>
            </w:r>
          </w:p>
        </w:tc>
      </w:tr>
      <w:tr w:rsidR="004D0F6C" w:rsidRPr="00AA2803" w14:paraId="3B7D0F23" w14:textId="77777777" w:rsidTr="00C97793">
        <w:trPr>
          <w:trHeight w:val="231"/>
        </w:trPr>
        <w:tc>
          <w:tcPr>
            <w:tcW w:w="531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B798C42" w14:textId="77777777" w:rsidR="004D0F6C" w:rsidRPr="00AA2803" w:rsidRDefault="004D0F6C" w:rsidP="00C9779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3405" w:type="dxa"/>
            <w:gridSpan w:val="4"/>
            <w:tcBorders>
              <w:left w:val="single" w:sz="4" w:space="0" w:color="auto"/>
            </w:tcBorders>
          </w:tcPr>
          <w:p w14:paraId="5106801D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IDX_</w:t>
            </w:r>
            <w:r>
              <w:rPr>
                <w:rFonts w:ascii="新宋体" w:eastAsia="新宋体" w:hAnsi="新宋体"/>
                <w:szCs w:val="22"/>
              </w:rPr>
              <w:t>HIS_</w:t>
            </w:r>
            <w:r>
              <w:rPr>
                <w:rFonts w:ascii="新宋体" w:eastAsia="新宋体" w:hAnsi="新宋体" w:hint="eastAsia"/>
                <w:szCs w:val="22"/>
              </w:rPr>
              <w:t>AGENCY</w:t>
            </w:r>
            <w:r>
              <w:rPr>
                <w:rFonts w:ascii="新宋体" w:eastAsia="新宋体" w:hAnsi="新宋体"/>
                <w:szCs w:val="22"/>
              </w:rPr>
              <w:t>_FUND_CALC</w:t>
            </w:r>
          </w:p>
        </w:tc>
        <w:tc>
          <w:tcPr>
            <w:tcW w:w="2681" w:type="dxa"/>
            <w:gridSpan w:val="3"/>
            <w:tcBorders>
              <w:left w:val="single" w:sz="4" w:space="0" w:color="auto"/>
            </w:tcBorders>
          </w:tcPr>
          <w:p w14:paraId="016DC4F6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CALC_DATE</w:t>
            </w:r>
          </w:p>
        </w:tc>
        <w:tc>
          <w:tcPr>
            <w:tcW w:w="3130" w:type="dxa"/>
            <w:gridSpan w:val="4"/>
            <w:tcBorders>
              <w:left w:val="single" w:sz="4" w:space="0" w:color="auto"/>
            </w:tcBorders>
          </w:tcPr>
          <w:p w14:paraId="6B29BE79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4D0F6C" w:rsidRPr="00AA2803" w14:paraId="43DB85BB" w14:textId="77777777" w:rsidTr="00C97793">
        <w:tc>
          <w:tcPr>
            <w:tcW w:w="531" w:type="dxa"/>
            <w:gridSpan w:val="2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7BA7560" w14:textId="77777777" w:rsidR="004D0F6C" w:rsidRPr="00AA2803" w:rsidRDefault="004D0F6C" w:rsidP="00C9779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约束</w:t>
            </w:r>
          </w:p>
        </w:tc>
        <w:tc>
          <w:tcPr>
            <w:tcW w:w="9216" w:type="dxa"/>
            <w:gridSpan w:val="11"/>
            <w:tcBorders>
              <w:left w:val="single" w:sz="4" w:space="0" w:color="auto"/>
            </w:tcBorders>
          </w:tcPr>
          <w:p w14:paraId="5735BE8A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4D0F6C" w:rsidRPr="00AA2803" w14:paraId="082E80E5" w14:textId="77777777" w:rsidTr="00C97793">
        <w:trPr>
          <w:trHeight w:val="231"/>
        </w:trPr>
        <w:tc>
          <w:tcPr>
            <w:tcW w:w="531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7A6295B" w14:textId="77777777" w:rsidR="004D0F6C" w:rsidRPr="00AA2803" w:rsidRDefault="004D0F6C" w:rsidP="00C9779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</w:t>
            </w: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1C8D5A68" w14:textId="77777777" w:rsidR="004D0F6C" w:rsidRPr="00AA2803" w:rsidRDefault="004D0F6C" w:rsidP="00C9779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分区类型</w:t>
            </w:r>
          </w:p>
        </w:tc>
        <w:tc>
          <w:tcPr>
            <w:tcW w:w="1917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75D21328" w14:textId="77777777" w:rsidR="004D0F6C" w:rsidRPr="00AA2803" w:rsidRDefault="004D0F6C" w:rsidP="00C9779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分区字段</w:t>
            </w:r>
          </w:p>
        </w:tc>
        <w:tc>
          <w:tcPr>
            <w:tcW w:w="5811" w:type="dxa"/>
            <w:gridSpan w:val="7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1735DB65" w14:textId="77777777" w:rsidR="004D0F6C" w:rsidRPr="00AA2803" w:rsidRDefault="004D0F6C" w:rsidP="00C9779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分区条件</w:t>
            </w:r>
          </w:p>
        </w:tc>
      </w:tr>
      <w:tr w:rsidR="004D0F6C" w:rsidRPr="00AA2803" w14:paraId="42E84F16" w14:textId="77777777" w:rsidTr="00C97793">
        <w:trPr>
          <w:trHeight w:val="231"/>
        </w:trPr>
        <w:tc>
          <w:tcPr>
            <w:tcW w:w="531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B138470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</w:tcPr>
          <w:p w14:paraId="36CCC62F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主分区</w:t>
            </w:r>
          </w:p>
        </w:tc>
        <w:tc>
          <w:tcPr>
            <w:tcW w:w="1917" w:type="dxa"/>
            <w:gridSpan w:val="2"/>
            <w:tcBorders>
              <w:left w:val="single" w:sz="4" w:space="0" w:color="auto"/>
            </w:tcBorders>
          </w:tcPr>
          <w:p w14:paraId="68DBB889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5811" w:type="dxa"/>
            <w:gridSpan w:val="7"/>
            <w:tcBorders>
              <w:left w:val="single" w:sz="4" w:space="0" w:color="auto"/>
            </w:tcBorders>
          </w:tcPr>
          <w:p w14:paraId="50435A34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4D0F6C" w:rsidRPr="00AA2803" w14:paraId="0380EBAC" w14:textId="77777777" w:rsidTr="00C97793">
        <w:trPr>
          <w:trHeight w:val="231"/>
        </w:trPr>
        <w:tc>
          <w:tcPr>
            <w:tcW w:w="531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52EE2CB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</w:tcPr>
          <w:p w14:paraId="52BF83D9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子分区</w:t>
            </w:r>
          </w:p>
        </w:tc>
        <w:tc>
          <w:tcPr>
            <w:tcW w:w="1917" w:type="dxa"/>
            <w:gridSpan w:val="2"/>
            <w:tcBorders>
              <w:left w:val="single" w:sz="4" w:space="0" w:color="auto"/>
            </w:tcBorders>
          </w:tcPr>
          <w:p w14:paraId="18321093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5811" w:type="dxa"/>
            <w:gridSpan w:val="7"/>
            <w:tcBorders>
              <w:left w:val="single" w:sz="4" w:space="0" w:color="auto"/>
            </w:tcBorders>
          </w:tcPr>
          <w:p w14:paraId="53B28ABA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</w:tbl>
    <w:p w14:paraId="03DDE0C2" w14:textId="77777777" w:rsidR="004D0F6C" w:rsidRDefault="004D0F6C" w:rsidP="004D0F6C"/>
    <w:p w14:paraId="484D961E" w14:textId="22693072" w:rsidR="00F2624D" w:rsidRPr="00AA2803" w:rsidRDefault="00F2624D" w:rsidP="00F2624D">
      <w:pPr>
        <w:pStyle w:val="5"/>
      </w:pPr>
      <w:r>
        <w:rPr>
          <w:rFonts w:hint="eastAsia"/>
        </w:rPr>
        <w:t>站点</w:t>
      </w:r>
      <w:r w:rsidR="00354FC1">
        <w:rPr>
          <w:rFonts w:hint="eastAsia"/>
        </w:rPr>
        <w:t>库存</w:t>
      </w:r>
      <w:r>
        <w:rPr>
          <w:rFonts w:hint="eastAsia"/>
        </w:rPr>
        <w:t>历史</w:t>
      </w:r>
      <w:r w:rsidRPr="00AA2803">
        <w:rPr>
          <w:rFonts w:hint="eastAsia"/>
        </w:rPr>
        <w:t>（</w:t>
      </w:r>
      <w:r w:rsidRPr="00ED2F22">
        <w:t>HIS_</w:t>
      </w:r>
      <w:r>
        <w:t>AGENCY</w:t>
      </w:r>
      <w:r w:rsidRPr="00ED2F22">
        <w:t>_</w:t>
      </w:r>
      <w:r w:rsidR="007A2243">
        <w:t>INV</w:t>
      </w:r>
      <w:r w:rsidRPr="00AA2803">
        <w:rPr>
          <w:rFonts w:hint="eastAsia"/>
        </w:rPr>
        <w:t>）</w:t>
      </w: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90"/>
        <w:gridCol w:w="141"/>
        <w:gridCol w:w="698"/>
        <w:gridCol w:w="790"/>
        <w:gridCol w:w="1208"/>
        <w:gridCol w:w="709"/>
        <w:gridCol w:w="425"/>
        <w:gridCol w:w="1131"/>
        <w:gridCol w:w="1125"/>
        <w:gridCol w:w="853"/>
        <w:gridCol w:w="145"/>
        <w:gridCol w:w="564"/>
        <w:gridCol w:w="1568"/>
      </w:tblGrid>
      <w:tr w:rsidR="00F2624D" w:rsidRPr="00AA2803" w14:paraId="4BCF0B00" w14:textId="77777777" w:rsidTr="00836FD6">
        <w:tc>
          <w:tcPr>
            <w:tcW w:w="1229" w:type="dxa"/>
            <w:gridSpan w:val="3"/>
            <w:shd w:val="clear" w:color="auto" w:fill="C0C0C0"/>
          </w:tcPr>
          <w:p w14:paraId="6384C581" w14:textId="77777777" w:rsidR="00F2624D" w:rsidRPr="00AA2803" w:rsidRDefault="00F2624D" w:rsidP="00836FD6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汉字注解</w:t>
            </w:r>
          </w:p>
        </w:tc>
        <w:tc>
          <w:tcPr>
            <w:tcW w:w="3132" w:type="dxa"/>
            <w:gridSpan w:val="4"/>
            <w:shd w:val="clear" w:color="auto" w:fill="auto"/>
          </w:tcPr>
          <w:p w14:paraId="7799C013" w14:textId="319F564E" w:rsidR="00F2624D" w:rsidRPr="00AA2803" w:rsidRDefault="00F2624D" w:rsidP="00836FD6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>
              <w:rPr>
                <w:rFonts w:ascii="新宋体" w:eastAsia="新宋体" w:hAnsi="新宋体" w:hint="eastAsia"/>
                <w:b/>
                <w:sz w:val="24"/>
                <w:szCs w:val="22"/>
              </w:rPr>
              <w:t>站点</w:t>
            </w:r>
            <w:r w:rsidR="00354FC1">
              <w:rPr>
                <w:rFonts w:ascii="新宋体" w:eastAsia="新宋体" w:hAnsi="新宋体" w:hint="eastAsia"/>
                <w:b/>
                <w:sz w:val="24"/>
                <w:szCs w:val="22"/>
              </w:rPr>
              <w:t>库存</w:t>
            </w:r>
            <w:r>
              <w:rPr>
                <w:rFonts w:ascii="新宋体" w:eastAsia="新宋体" w:hAnsi="新宋体" w:hint="eastAsia"/>
                <w:b/>
                <w:sz w:val="24"/>
                <w:szCs w:val="22"/>
              </w:rPr>
              <w:t>历史</w:t>
            </w:r>
          </w:p>
        </w:tc>
        <w:tc>
          <w:tcPr>
            <w:tcW w:w="1131" w:type="dxa"/>
            <w:shd w:val="clear" w:color="auto" w:fill="C0C0C0"/>
          </w:tcPr>
          <w:p w14:paraId="606A8D6A" w14:textId="77777777" w:rsidR="00F2624D" w:rsidRPr="00AA2803" w:rsidRDefault="00F2624D" w:rsidP="00836FD6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表名</w:t>
            </w:r>
          </w:p>
        </w:tc>
        <w:tc>
          <w:tcPr>
            <w:tcW w:w="4255" w:type="dxa"/>
            <w:gridSpan w:val="5"/>
            <w:shd w:val="clear" w:color="auto" w:fill="auto"/>
          </w:tcPr>
          <w:p w14:paraId="72C006BA" w14:textId="61ACCF16" w:rsidR="00F2624D" w:rsidRPr="00AA2803" w:rsidRDefault="00F2624D" w:rsidP="00836FD6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8D0A6E">
              <w:rPr>
                <w:rFonts w:ascii="新宋体" w:eastAsia="新宋体" w:hAnsi="新宋体"/>
                <w:b/>
                <w:sz w:val="24"/>
                <w:szCs w:val="22"/>
              </w:rPr>
              <w:t>HIS_AGENCY_</w:t>
            </w:r>
            <w:r w:rsidR="007A2243">
              <w:rPr>
                <w:rFonts w:ascii="新宋体" w:eastAsia="新宋体" w:hAnsi="新宋体"/>
                <w:b/>
                <w:sz w:val="24"/>
                <w:szCs w:val="22"/>
              </w:rPr>
              <w:t>INV</w:t>
            </w:r>
          </w:p>
        </w:tc>
      </w:tr>
      <w:tr w:rsidR="00F2624D" w:rsidRPr="00AA2803" w14:paraId="305E3B02" w14:textId="77777777" w:rsidTr="00836FD6"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horzCross" w:color="auto" w:fill="C0C0C0"/>
          </w:tcPr>
          <w:p w14:paraId="60E5DB89" w14:textId="77777777" w:rsidR="00F2624D" w:rsidRPr="00AA2803" w:rsidRDefault="00F2624D" w:rsidP="00836FD6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</w:p>
        </w:tc>
        <w:tc>
          <w:tcPr>
            <w:tcW w:w="2837" w:type="dxa"/>
            <w:gridSpan w:val="4"/>
            <w:tcBorders>
              <w:left w:val="single" w:sz="4" w:space="0" w:color="auto"/>
            </w:tcBorders>
            <w:shd w:val="clear" w:color="auto" w:fill="C0C0C0"/>
          </w:tcPr>
          <w:p w14:paraId="6D23FD1F" w14:textId="77777777" w:rsidR="00F2624D" w:rsidRPr="00AA2803" w:rsidRDefault="00F2624D" w:rsidP="00836FD6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字段名称</w:t>
            </w:r>
          </w:p>
        </w:tc>
        <w:tc>
          <w:tcPr>
            <w:tcW w:w="2265" w:type="dxa"/>
            <w:gridSpan w:val="3"/>
            <w:shd w:val="clear" w:color="auto" w:fill="C0C0C0"/>
          </w:tcPr>
          <w:p w14:paraId="18B26CC0" w14:textId="77777777" w:rsidR="00F2624D" w:rsidRPr="00AA2803" w:rsidRDefault="00F2624D" w:rsidP="00836FD6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字段命名</w:t>
            </w:r>
          </w:p>
        </w:tc>
        <w:tc>
          <w:tcPr>
            <w:tcW w:w="1978" w:type="dxa"/>
            <w:gridSpan w:val="2"/>
            <w:shd w:val="clear" w:color="auto" w:fill="C0C0C0"/>
          </w:tcPr>
          <w:p w14:paraId="1002B72D" w14:textId="77777777" w:rsidR="00F2624D" w:rsidRPr="00AA2803" w:rsidRDefault="00F2624D" w:rsidP="00836FD6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类型</w:t>
            </w:r>
          </w:p>
        </w:tc>
        <w:tc>
          <w:tcPr>
            <w:tcW w:w="709" w:type="dxa"/>
            <w:gridSpan w:val="2"/>
            <w:shd w:val="clear" w:color="auto" w:fill="C0C0C0"/>
          </w:tcPr>
          <w:p w14:paraId="533A0061" w14:textId="77777777" w:rsidR="00F2624D" w:rsidRPr="00AA2803" w:rsidRDefault="00F2624D" w:rsidP="00836FD6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非空</w:t>
            </w:r>
          </w:p>
        </w:tc>
        <w:tc>
          <w:tcPr>
            <w:tcW w:w="1568" w:type="dxa"/>
            <w:shd w:val="clear" w:color="auto" w:fill="C0C0C0"/>
          </w:tcPr>
          <w:p w14:paraId="732D6A91" w14:textId="77777777" w:rsidR="00F2624D" w:rsidRPr="00AA2803" w:rsidRDefault="00F2624D" w:rsidP="00836FD6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默认</w:t>
            </w:r>
          </w:p>
        </w:tc>
      </w:tr>
      <w:tr w:rsidR="00F2624D" w:rsidRPr="00AA2803" w14:paraId="04E2884D" w14:textId="77777777" w:rsidTr="00836FD6">
        <w:tc>
          <w:tcPr>
            <w:tcW w:w="390" w:type="dxa"/>
            <w:tcBorders>
              <w:top w:val="single" w:sz="4" w:space="0" w:color="auto"/>
            </w:tcBorders>
          </w:tcPr>
          <w:p w14:paraId="2A0A78CB" w14:textId="77777777" w:rsidR="00F2624D" w:rsidRPr="00AA2803" w:rsidRDefault="00F2624D" w:rsidP="00CA6B36">
            <w:pPr>
              <w:pStyle w:val="af"/>
              <w:numPr>
                <w:ilvl w:val="0"/>
                <w:numId w:val="97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837" w:type="dxa"/>
            <w:gridSpan w:val="4"/>
          </w:tcPr>
          <w:p w14:paraId="6EC8DF02" w14:textId="77777777" w:rsidR="00F2624D" w:rsidRPr="00AA2803" w:rsidRDefault="00F2624D" w:rsidP="00836FD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统计日期</w:t>
            </w:r>
          </w:p>
        </w:tc>
        <w:tc>
          <w:tcPr>
            <w:tcW w:w="2265" w:type="dxa"/>
            <w:gridSpan w:val="3"/>
          </w:tcPr>
          <w:p w14:paraId="2B2032B5" w14:textId="77777777" w:rsidR="00F2624D" w:rsidRPr="00AA2803" w:rsidRDefault="00F2624D" w:rsidP="00836FD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CALC_DATE</w:t>
            </w:r>
          </w:p>
        </w:tc>
        <w:tc>
          <w:tcPr>
            <w:tcW w:w="1978" w:type="dxa"/>
            <w:gridSpan w:val="2"/>
          </w:tcPr>
          <w:p w14:paraId="0D4621A6" w14:textId="77777777" w:rsidR="00F2624D" w:rsidRPr="00AA2803" w:rsidRDefault="00F2624D" w:rsidP="00836FD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VARCHAR2(10)</w:t>
            </w:r>
          </w:p>
        </w:tc>
        <w:tc>
          <w:tcPr>
            <w:tcW w:w="709" w:type="dxa"/>
            <w:gridSpan w:val="2"/>
          </w:tcPr>
          <w:p w14:paraId="56859341" w14:textId="77777777" w:rsidR="00F2624D" w:rsidRPr="00AA2803" w:rsidRDefault="00F2624D" w:rsidP="00836FD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5D6EF60F" w14:textId="77777777" w:rsidR="00F2624D" w:rsidRPr="00AA2803" w:rsidRDefault="00F2624D" w:rsidP="00836FD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F2624D" w:rsidRPr="00AA2803" w14:paraId="6B7C391B" w14:textId="77777777" w:rsidTr="00836FD6">
        <w:tc>
          <w:tcPr>
            <w:tcW w:w="390" w:type="dxa"/>
            <w:tcBorders>
              <w:top w:val="single" w:sz="4" w:space="0" w:color="auto"/>
            </w:tcBorders>
          </w:tcPr>
          <w:p w14:paraId="0193A634" w14:textId="77777777" w:rsidR="00F2624D" w:rsidRPr="00AA2803" w:rsidRDefault="00F2624D" w:rsidP="00CA6B36">
            <w:pPr>
              <w:pStyle w:val="af"/>
              <w:numPr>
                <w:ilvl w:val="0"/>
                <w:numId w:val="97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837" w:type="dxa"/>
            <w:gridSpan w:val="4"/>
          </w:tcPr>
          <w:p w14:paraId="185BBD29" w14:textId="77777777" w:rsidR="00F2624D" w:rsidRPr="00AA2803" w:rsidRDefault="00F2624D" w:rsidP="00836FD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销售</w:t>
            </w:r>
            <w:r w:rsidRPr="00AA2803">
              <w:rPr>
                <w:rFonts w:ascii="新宋体" w:eastAsia="新宋体" w:hAnsi="新宋体" w:hint="eastAsia"/>
                <w:szCs w:val="22"/>
              </w:rPr>
              <w:t>站点</w:t>
            </w:r>
          </w:p>
        </w:tc>
        <w:tc>
          <w:tcPr>
            <w:tcW w:w="2265" w:type="dxa"/>
            <w:gridSpan w:val="3"/>
          </w:tcPr>
          <w:p w14:paraId="12747E14" w14:textId="77777777" w:rsidR="00F2624D" w:rsidRPr="00AA2803" w:rsidRDefault="00F2624D" w:rsidP="00836FD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AGENCY</w:t>
            </w:r>
            <w:r>
              <w:rPr>
                <w:rFonts w:ascii="新宋体" w:eastAsia="新宋体" w:hAnsi="新宋体"/>
                <w:szCs w:val="22"/>
              </w:rPr>
              <w:t>_CODE</w:t>
            </w:r>
          </w:p>
        </w:tc>
        <w:tc>
          <w:tcPr>
            <w:tcW w:w="1978" w:type="dxa"/>
            <w:gridSpan w:val="2"/>
          </w:tcPr>
          <w:p w14:paraId="1A157C61" w14:textId="77777777" w:rsidR="00F2624D" w:rsidRPr="00AA2803" w:rsidRDefault="00F2624D" w:rsidP="00836FD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CHAR(8)</w:t>
            </w:r>
          </w:p>
        </w:tc>
        <w:tc>
          <w:tcPr>
            <w:tcW w:w="709" w:type="dxa"/>
            <w:gridSpan w:val="2"/>
          </w:tcPr>
          <w:p w14:paraId="45514C6C" w14:textId="77777777" w:rsidR="00F2624D" w:rsidRPr="00AA2803" w:rsidRDefault="00F2624D" w:rsidP="00836FD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5AEDAFC0" w14:textId="77777777" w:rsidR="00F2624D" w:rsidRPr="00AA2803" w:rsidRDefault="00F2624D" w:rsidP="00836FD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7A1396" w:rsidRPr="00AA2803" w14:paraId="562E88E3" w14:textId="77777777" w:rsidTr="00836FD6">
        <w:tc>
          <w:tcPr>
            <w:tcW w:w="390" w:type="dxa"/>
            <w:tcBorders>
              <w:top w:val="single" w:sz="4" w:space="0" w:color="auto"/>
            </w:tcBorders>
          </w:tcPr>
          <w:p w14:paraId="13E5E631" w14:textId="77777777" w:rsidR="007A1396" w:rsidRPr="00AA2803" w:rsidRDefault="007A1396" w:rsidP="00CA6B36">
            <w:pPr>
              <w:pStyle w:val="af"/>
              <w:numPr>
                <w:ilvl w:val="0"/>
                <w:numId w:val="97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837" w:type="dxa"/>
            <w:gridSpan w:val="4"/>
          </w:tcPr>
          <w:p w14:paraId="75BC98AD" w14:textId="63E0FDC0" w:rsidR="007A1396" w:rsidRDefault="007A1396" w:rsidP="007A139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方案</w:t>
            </w:r>
          </w:p>
        </w:tc>
        <w:tc>
          <w:tcPr>
            <w:tcW w:w="2265" w:type="dxa"/>
            <w:gridSpan w:val="3"/>
          </w:tcPr>
          <w:p w14:paraId="5F3A0B7F" w14:textId="49739A92" w:rsidR="007A1396" w:rsidRPr="00AA2803" w:rsidRDefault="007A1396" w:rsidP="007A139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PLAN_CODE</w:t>
            </w:r>
          </w:p>
        </w:tc>
        <w:tc>
          <w:tcPr>
            <w:tcW w:w="1978" w:type="dxa"/>
            <w:gridSpan w:val="2"/>
          </w:tcPr>
          <w:p w14:paraId="50D801A5" w14:textId="72FDBB7C" w:rsidR="007A1396" w:rsidRPr="00AA2803" w:rsidRDefault="007A1396" w:rsidP="007A139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VARCHAR2(10)</w:t>
            </w:r>
          </w:p>
        </w:tc>
        <w:tc>
          <w:tcPr>
            <w:tcW w:w="709" w:type="dxa"/>
            <w:gridSpan w:val="2"/>
          </w:tcPr>
          <w:p w14:paraId="09C3F01C" w14:textId="0B0E8C32" w:rsidR="007A1396" w:rsidRPr="00AA2803" w:rsidRDefault="007A1396" w:rsidP="007A139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3CDF1B7E" w14:textId="77777777" w:rsidR="007A1396" w:rsidRPr="00AA2803" w:rsidRDefault="007A1396" w:rsidP="007A139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7A1396" w:rsidRPr="00AA2803" w14:paraId="43F6F416" w14:textId="77777777" w:rsidTr="00836FD6">
        <w:tc>
          <w:tcPr>
            <w:tcW w:w="390" w:type="dxa"/>
            <w:tcBorders>
              <w:top w:val="single" w:sz="4" w:space="0" w:color="auto"/>
            </w:tcBorders>
          </w:tcPr>
          <w:p w14:paraId="17A7B147" w14:textId="77777777" w:rsidR="007A1396" w:rsidRPr="00AA2803" w:rsidRDefault="007A1396" w:rsidP="00CA6B36">
            <w:pPr>
              <w:pStyle w:val="af"/>
              <w:numPr>
                <w:ilvl w:val="0"/>
                <w:numId w:val="97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837" w:type="dxa"/>
            <w:gridSpan w:val="4"/>
          </w:tcPr>
          <w:p w14:paraId="1748BCFF" w14:textId="16989ED4" w:rsidR="007A1396" w:rsidRPr="00AA2803" w:rsidRDefault="007A1396" w:rsidP="007A139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资金类型（1</w:t>
            </w:r>
            <w:r>
              <w:rPr>
                <w:rFonts w:ascii="新宋体" w:eastAsia="新宋体" w:hAnsi="新宋体"/>
                <w:szCs w:val="22"/>
              </w:rPr>
              <w:t>0</w:t>
            </w:r>
            <w:r w:rsidRPr="00AA2803">
              <w:rPr>
                <w:rFonts w:ascii="新宋体" w:eastAsia="新宋体" w:hAnsi="新宋体" w:hint="eastAsia"/>
                <w:szCs w:val="22"/>
              </w:rPr>
              <w:t>-</w:t>
            </w:r>
            <w:r>
              <w:rPr>
                <w:rFonts w:ascii="新宋体" w:eastAsia="新宋体" w:hAnsi="新宋体" w:hint="eastAsia"/>
                <w:szCs w:val="22"/>
              </w:rPr>
              <w:t>退货</w:t>
            </w:r>
            <w:r w:rsidRPr="00AA2803">
              <w:rPr>
                <w:rFonts w:ascii="新宋体" w:eastAsia="新宋体" w:hAnsi="新宋体" w:hint="eastAsia"/>
                <w:szCs w:val="22"/>
              </w:rPr>
              <w:t>，2</w:t>
            </w:r>
            <w:r>
              <w:rPr>
                <w:rFonts w:ascii="新宋体" w:eastAsia="新宋体" w:hAnsi="新宋体"/>
                <w:szCs w:val="22"/>
              </w:rPr>
              <w:t>0</w:t>
            </w:r>
            <w:r w:rsidRPr="00AA2803">
              <w:rPr>
                <w:rFonts w:ascii="新宋体" w:eastAsia="新宋体" w:hAnsi="新宋体" w:hint="eastAsia"/>
                <w:szCs w:val="22"/>
              </w:rPr>
              <w:t>-销售，</w:t>
            </w:r>
            <w:r>
              <w:rPr>
                <w:rFonts w:ascii="新宋体" w:eastAsia="新宋体" w:hAnsi="新宋体"/>
                <w:szCs w:val="22"/>
              </w:rPr>
              <w:t>88</w:t>
            </w:r>
            <w:r>
              <w:rPr>
                <w:rFonts w:ascii="新宋体" w:eastAsia="新宋体" w:hAnsi="新宋体" w:hint="eastAsia"/>
                <w:szCs w:val="22"/>
              </w:rPr>
              <w:t>-期初，99-期末</w:t>
            </w:r>
            <w:r w:rsidRPr="00AA2803">
              <w:rPr>
                <w:rFonts w:ascii="新宋体" w:eastAsia="新宋体" w:hAnsi="新宋体" w:hint="eastAsia"/>
                <w:szCs w:val="22"/>
              </w:rPr>
              <w:t>）</w:t>
            </w:r>
          </w:p>
        </w:tc>
        <w:tc>
          <w:tcPr>
            <w:tcW w:w="2265" w:type="dxa"/>
            <w:gridSpan w:val="3"/>
          </w:tcPr>
          <w:p w14:paraId="5C87520F" w14:textId="1BE04F76" w:rsidR="007A1396" w:rsidRPr="00AA2803" w:rsidRDefault="007A1396" w:rsidP="007A139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OPER</w:t>
            </w:r>
            <w:r w:rsidRPr="00AA2803">
              <w:rPr>
                <w:rFonts w:ascii="新宋体" w:eastAsia="新宋体" w:hAnsi="新宋体" w:hint="eastAsia"/>
                <w:szCs w:val="22"/>
              </w:rPr>
              <w:t>_TYPE</w:t>
            </w:r>
          </w:p>
        </w:tc>
        <w:tc>
          <w:tcPr>
            <w:tcW w:w="1978" w:type="dxa"/>
            <w:gridSpan w:val="2"/>
          </w:tcPr>
          <w:p w14:paraId="4E63F7F8" w14:textId="77777777" w:rsidR="007A1396" w:rsidRPr="00AA2803" w:rsidRDefault="007A1396" w:rsidP="007A139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NUMBER(</w:t>
            </w:r>
            <w:r>
              <w:rPr>
                <w:rFonts w:ascii="新宋体" w:eastAsia="新宋体" w:hAnsi="新宋体"/>
                <w:szCs w:val="22"/>
              </w:rPr>
              <w:t>2</w:t>
            </w:r>
            <w:r w:rsidRPr="00AA2803">
              <w:rPr>
                <w:rFonts w:ascii="新宋体" w:eastAsia="新宋体" w:hAnsi="新宋体" w:hint="eastAsia"/>
                <w:szCs w:val="22"/>
              </w:rPr>
              <w:t>)</w:t>
            </w:r>
          </w:p>
        </w:tc>
        <w:tc>
          <w:tcPr>
            <w:tcW w:w="709" w:type="dxa"/>
            <w:gridSpan w:val="2"/>
          </w:tcPr>
          <w:p w14:paraId="6C2CBBDC" w14:textId="77777777" w:rsidR="007A1396" w:rsidRPr="00AA2803" w:rsidRDefault="007A1396" w:rsidP="007A139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0B2FCDCD" w14:textId="77777777" w:rsidR="007A1396" w:rsidRPr="00AA2803" w:rsidRDefault="007A1396" w:rsidP="007A139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7A1396" w:rsidRPr="00AA2803" w14:paraId="43573C2D" w14:textId="77777777" w:rsidTr="00836FD6">
        <w:tc>
          <w:tcPr>
            <w:tcW w:w="390" w:type="dxa"/>
            <w:tcBorders>
              <w:top w:val="single" w:sz="4" w:space="0" w:color="auto"/>
            </w:tcBorders>
          </w:tcPr>
          <w:p w14:paraId="73FEB5D3" w14:textId="77777777" w:rsidR="007A1396" w:rsidRPr="00AA2803" w:rsidRDefault="007A1396" w:rsidP="00CA6B36">
            <w:pPr>
              <w:pStyle w:val="af"/>
              <w:numPr>
                <w:ilvl w:val="0"/>
                <w:numId w:val="97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837" w:type="dxa"/>
            <w:gridSpan w:val="4"/>
          </w:tcPr>
          <w:p w14:paraId="0D924496" w14:textId="61EC1652" w:rsidR="007A1396" w:rsidRPr="00AA2803" w:rsidRDefault="007A1396" w:rsidP="007A139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hint="eastAsia"/>
              </w:rPr>
              <w:t>票数</w:t>
            </w:r>
          </w:p>
        </w:tc>
        <w:tc>
          <w:tcPr>
            <w:tcW w:w="2265" w:type="dxa"/>
            <w:gridSpan w:val="3"/>
          </w:tcPr>
          <w:p w14:paraId="3F5DD561" w14:textId="4B583E04" w:rsidR="007A1396" w:rsidRPr="00AA2803" w:rsidRDefault="007A1396" w:rsidP="007A139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/>
                <w:szCs w:val="22"/>
              </w:rPr>
              <w:t>TICKETS</w:t>
            </w:r>
          </w:p>
        </w:tc>
        <w:tc>
          <w:tcPr>
            <w:tcW w:w="1978" w:type="dxa"/>
            <w:gridSpan w:val="2"/>
          </w:tcPr>
          <w:p w14:paraId="0DCFCE7F" w14:textId="7F12B8CB" w:rsidR="007A1396" w:rsidRPr="00AA2803" w:rsidRDefault="007A1396" w:rsidP="007A139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NUMBER(</w:t>
            </w:r>
            <w:r>
              <w:rPr>
                <w:rFonts w:ascii="新宋体" w:eastAsia="新宋体" w:hAnsi="新宋体"/>
                <w:szCs w:val="22"/>
              </w:rPr>
              <w:t>28</w:t>
            </w:r>
            <w:r w:rsidRPr="00AA2803">
              <w:rPr>
                <w:rFonts w:ascii="新宋体" w:eastAsia="新宋体" w:hAnsi="新宋体" w:hint="eastAsia"/>
                <w:szCs w:val="22"/>
              </w:rPr>
              <w:t>)</w:t>
            </w:r>
          </w:p>
        </w:tc>
        <w:tc>
          <w:tcPr>
            <w:tcW w:w="709" w:type="dxa"/>
            <w:gridSpan w:val="2"/>
          </w:tcPr>
          <w:p w14:paraId="783192F5" w14:textId="49F3A394" w:rsidR="007A1396" w:rsidRPr="00AA2803" w:rsidRDefault="007A1396" w:rsidP="007A139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20DFC362" w14:textId="22D73B89" w:rsidR="007A1396" w:rsidRPr="00AA2803" w:rsidRDefault="007A1396" w:rsidP="007A139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0</w:t>
            </w:r>
          </w:p>
        </w:tc>
      </w:tr>
      <w:tr w:rsidR="007A1396" w:rsidRPr="00AA2803" w14:paraId="2D0170C9" w14:textId="77777777" w:rsidTr="00836FD6">
        <w:tc>
          <w:tcPr>
            <w:tcW w:w="390" w:type="dxa"/>
            <w:tcBorders>
              <w:top w:val="single" w:sz="4" w:space="0" w:color="auto"/>
            </w:tcBorders>
          </w:tcPr>
          <w:p w14:paraId="04AC5F52" w14:textId="77777777" w:rsidR="007A1396" w:rsidRPr="00AA2803" w:rsidRDefault="007A1396" w:rsidP="00CA6B36">
            <w:pPr>
              <w:pStyle w:val="af"/>
              <w:numPr>
                <w:ilvl w:val="0"/>
                <w:numId w:val="97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837" w:type="dxa"/>
            <w:gridSpan w:val="4"/>
          </w:tcPr>
          <w:p w14:paraId="63D17F83" w14:textId="2D6B2E0F" w:rsidR="007A1396" w:rsidRPr="00AA2803" w:rsidRDefault="007A1396" w:rsidP="007A139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hint="eastAsia"/>
              </w:rPr>
              <w:t>金额</w:t>
            </w:r>
          </w:p>
        </w:tc>
        <w:tc>
          <w:tcPr>
            <w:tcW w:w="2265" w:type="dxa"/>
            <w:gridSpan w:val="3"/>
          </w:tcPr>
          <w:p w14:paraId="7715C3AA" w14:textId="455C4A1D" w:rsidR="007A1396" w:rsidRPr="00AA2803" w:rsidRDefault="007A1396" w:rsidP="007A139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/>
                <w:szCs w:val="22"/>
              </w:rPr>
              <w:t>AMOUNT</w:t>
            </w:r>
          </w:p>
        </w:tc>
        <w:tc>
          <w:tcPr>
            <w:tcW w:w="1978" w:type="dxa"/>
            <w:gridSpan w:val="2"/>
          </w:tcPr>
          <w:p w14:paraId="1900535C" w14:textId="49EA4F0D" w:rsidR="007A1396" w:rsidRPr="00AA2803" w:rsidRDefault="007A1396" w:rsidP="007A139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NUMBER(</w:t>
            </w:r>
            <w:r>
              <w:rPr>
                <w:rFonts w:ascii="新宋体" w:eastAsia="新宋体" w:hAnsi="新宋体"/>
                <w:szCs w:val="22"/>
              </w:rPr>
              <w:t>28</w:t>
            </w:r>
            <w:r w:rsidRPr="00AA2803">
              <w:rPr>
                <w:rFonts w:ascii="新宋体" w:eastAsia="新宋体" w:hAnsi="新宋体" w:hint="eastAsia"/>
                <w:szCs w:val="22"/>
              </w:rPr>
              <w:t>)</w:t>
            </w:r>
          </w:p>
        </w:tc>
        <w:tc>
          <w:tcPr>
            <w:tcW w:w="709" w:type="dxa"/>
            <w:gridSpan w:val="2"/>
          </w:tcPr>
          <w:p w14:paraId="3C8ABAFA" w14:textId="163E29A9" w:rsidR="007A1396" w:rsidRPr="00AA2803" w:rsidRDefault="007A1396" w:rsidP="007A139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3133D865" w14:textId="113D216F" w:rsidR="007A1396" w:rsidRPr="00AA2803" w:rsidRDefault="007A1396" w:rsidP="007A139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0</w:t>
            </w:r>
          </w:p>
        </w:tc>
      </w:tr>
      <w:tr w:rsidR="007A1396" w:rsidRPr="00AA2803" w14:paraId="33EF0B50" w14:textId="77777777" w:rsidTr="00836FD6">
        <w:tc>
          <w:tcPr>
            <w:tcW w:w="9747" w:type="dxa"/>
            <w:gridSpan w:val="13"/>
            <w:shd w:val="clear" w:color="auto" w:fill="D9D9D9" w:themeFill="background1" w:themeFillShade="D9"/>
          </w:tcPr>
          <w:p w14:paraId="2F6AEC11" w14:textId="77777777" w:rsidR="007A1396" w:rsidRPr="00AA2803" w:rsidRDefault="007A1396" w:rsidP="007A1396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表格其他属性信息定义（包括PK-FK、IDX等）</w:t>
            </w:r>
          </w:p>
        </w:tc>
      </w:tr>
      <w:tr w:rsidR="007A1396" w:rsidRPr="00AA2803" w14:paraId="076586E7" w14:textId="77777777" w:rsidTr="00836FD6">
        <w:trPr>
          <w:trHeight w:val="231"/>
        </w:trPr>
        <w:tc>
          <w:tcPr>
            <w:tcW w:w="531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491CC4F" w14:textId="77777777" w:rsidR="007A1396" w:rsidRPr="00AA2803" w:rsidRDefault="007A1396" w:rsidP="007A1396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主键</w:t>
            </w:r>
          </w:p>
        </w:tc>
        <w:tc>
          <w:tcPr>
            <w:tcW w:w="3405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1857E125" w14:textId="77777777" w:rsidR="007A1396" w:rsidRPr="00AA2803" w:rsidRDefault="007A1396" w:rsidP="007A1396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5811" w:type="dxa"/>
            <w:gridSpan w:val="7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7E651863" w14:textId="77777777" w:rsidR="007A1396" w:rsidRPr="00AA2803" w:rsidRDefault="007A1396" w:rsidP="007A1396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包含列</w:t>
            </w:r>
          </w:p>
        </w:tc>
      </w:tr>
      <w:tr w:rsidR="007A1396" w:rsidRPr="00AA2803" w14:paraId="6CF7B26A" w14:textId="77777777" w:rsidTr="00836FD6">
        <w:trPr>
          <w:trHeight w:val="231"/>
        </w:trPr>
        <w:tc>
          <w:tcPr>
            <w:tcW w:w="531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CF505FC" w14:textId="77777777" w:rsidR="007A1396" w:rsidRPr="00AA2803" w:rsidRDefault="007A1396" w:rsidP="007A1396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3405" w:type="dxa"/>
            <w:gridSpan w:val="4"/>
            <w:tcBorders>
              <w:left w:val="single" w:sz="4" w:space="0" w:color="auto"/>
            </w:tcBorders>
          </w:tcPr>
          <w:p w14:paraId="3EF38BFC" w14:textId="1BD9A1A0" w:rsidR="007A1396" w:rsidRPr="00AA2803" w:rsidRDefault="007A1396" w:rsidP="007A139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011403">
              <w:rPr>
                <w:rFonts w:ascii="新宋体" w:eastAsia="新宋体" w:hAnsi="新宋体"/>
                <w:szCs w:val="22"/>
              </w:rPr>
              <w:t>PK_HIS_</w:t>
            </w:r>
            <w:r>
              <w:rPr>
                <w:rFonts w:ascii="新宋体" w:eastAsia="新宋体" w:hAnsi="新宋体"/>
                <w:szCs w:val="22"/>
              </w:rPr>
              <w:t>AGENCY_INV</w:t>
            </w:r>
          </w:p>
        </w:tc>
        <w:tc>
          <w:tcPr>
            <w:tcW w:w="5811" w:type="dxa"/>
            <w:gridSpan w:val="7"/>
            <w:tcBorders>
              <w:left w:val="single" w:sz="4" w:space="0" w:color="auto"/>
            </w:tcBorders>
          </w:tcPr>
          <w:p w14:paraId="204E0A8E" w14:textId="7017F349" w:rsidR="007A1396" w:rsidRPr="00AA2803" w:rsidRDefault="007A1396" w:rsidP="007A139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D75939">
              <w:rPr>
                <w:rFonts w:ascii="新宋体" w:eastAsia="新宋体" w:hAnsi="新宋体"/>
                <w:szCs w:val="22"/>
              </w:rPr>
              <w:t>CALC_DATE,AGENCY_CODE</w:t>
            </w:r>
            <w:r w:rsidR="00836FD6">
              <w:rPr>
                <w:rFonts w:ascii="新宋体" w:eastAsia="新宋体" w:hAnsi="新宋体"/>
                <w:szCs w:val="22"/>
              </w:rPr>
              <w:t>,</w:t>
            </w:r>
            <w:r w:rsidR="00836FD6" w:rsidRPr="00836FD6">
              <w:rPr>
                <w:rFonts w:ascii="新宋体" w:eastAsia="新宋体" w:hAnsi="新宋体"/>
                <w:szCs w:val="22"/>
              </w:rPr>
              <w:t>PLAN_CODE</w:t>
            </w:r>
            <w:r w:rsidRPr="00D75939">
              <w:rPr>
                <w:rFonts w:ascii="新宋体" w:eastAsia="新宋体" w:hAnsi="新宋体"/>
                <w:szCs w:val="22"/>
              </w:rPr>
              <w:t>,</w:t>
            </w:r>
            <w:r>
              <w:rPr>
                <w:rFonts w:ascii="新宋体" w:eastAsia="新宋体" w:hAnsi="新宋体"/>
                <w:szCs w:val="22"/>
              </w:rPr>
              <w:t>OPER</w:t>
            </w:r>
            <w:r w:rsidRPr="00D75939">
              <w:rPr>
                <w:rFonts w:ascii="新宋体" w:eastAsia="新宋体" w:hAnsi="新宋体"/>
                <w:szCs w:val="22"/>
              </w:rPr>
              <w:t>_TYPE</w:t>
            </w:r>
          </w:p>
        </w:tc>
      </w:tr>
      <w:tr w:rsidR="007A1396" w:rsidRPr="00AA2803" w14:paraId="573BDC4A" w14:textId="77777777" w:rsidTr="00836FD6">
        <w:trPr>
          <w:trHeight w:val="231"/>
        </w:trPr>
        <w:tc>
          <w:tcPr>
            <w:tcW w:w="531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5847BA0" w14:textId="77777777" w:rsidR="007A1396" w:rsidRPr="00AA2803" w:rsidRDefault="007A1396" w:rsidP="007A1396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外键</w:t>
            </w:r>
          </w:p>
        </w:tc>
        <w:tc>
          <w:tcPr>
            <w:tcW w:w="3405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76879159" w14:textId="77777777" w:rsidR="007A1396" w:rsidRPr="00AA2803" w:rsidRDefault="007A1396" w:rsidP="007A1396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1556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49DFF6A5" w14:textId="77777777" w:rsidR="007A1396" w:rsidRPr="00AA2803" w:rsidRDefault="007A1396" w:rsidP="007A1396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  <w:tc>
          <w:tcPr>
            <w:tcW w:w="2123" w:type="dxa"/>
            <w:gridSpan w:val="3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300606C3" w14:textId="77777777" w:rsidR="007A1396" w:rsidRPr="00AA2803" w:rsidRDefault="007A1396" w:rsidP="007A1396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参照表名</w:t>
            </w:r>
          </w:p>
        </w:tc>
        <w:tc>
          <w:tcPr>
            <w:tcW w:w="2132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723E331D" w14:textId="77777777" w:rsidR="007A1396" w:rsidRPr="00AA2803" w:rsidRDefault="007A1396" w:rsidP="007A1396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</w:tr>
      <w:tr w:rsidR="007A1396" w:rsidRPr="00AA2803" w14:paraId="5A57ED3E" w14:textId="77777777" w:rsidTr="00836FD6">
        <w:trPr>
          <w:trHeight w:val="231"/>
        </w:trPr>
        <w:tc>
          <w:tcPr>
            <w:tcW w:w="531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E7EED5B" w14:textId="77777777" w:rsidR="007A1396" w:rsidRPr="00AA2803" w:rsidRDefault="007A1396" w:rsidP="007A1396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3405" w:type="dxa"/>
            <w:gridSpan w:val="4"/>
            <w:tcBorders>
              <w:left w:val="single" w:sz="4" w:space="0" w:color="auto"/>
            </w:tcBorders>
          </w:tcPr>
          <w:p w14:paraId="56649A2B" w14:textId="77777777" w:rsidR="007A1396" w:rsidRPr="00AA2803" w:rsidRDefault="007A1396" w:rsidP="007A139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56" w:type="dxa"/>
            <w:gridSpan w:val="2"/>
            <w:tcBorders>
              <w:left w:val="single" w:sz="4" w:space="0" w:color="auto"/>
            </w:tcBorders>
          </w:tcPr>
          <w:p w14:paraId="6C7B42DA" w14:textId="77777777" w:rsidR="007A1396" w:rsidRPr="00AA2803" w:rsidRDefault="007A1396" w:rsidP="007A139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123" w:type="dxa"/>
            <w:gridSpan w:val="3"/>
            <w:tcBorders>
              <w:left w:val="single" w:sz="4" w:space="0" w:color="auto"/>
            </w:tcBorders>
          </w:tcPr>
          <w:p w14:paraId="4FC0A03A" w14:textId="77777777" w:rsidR="007A1396" w:rsidRPr="00AA2803" w:rsidRDefault="007A1396" w:rsidP="007A139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132" w:type="dxa"/>
            <w:gridSpan w:val="2"/>
            <w:tcBorders>
              <w:left w:val="single" w:sz="4" w:space="0" w:color="auto"/>
            </w:tcBorders>
          </w:tcPr>
          <w:p w14:paraId="2BCFB4CD" w14:textId="77777777" w:rsidR="007A1396" w:rsidRPr="00AA2803" w:rsidRDefault="007A1396" w:rsidP="007A139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7A1396" w:rsidRPr="00AA2803" w14:paraId="1BBAFD43" w14:textId="77777777" w:rsidTr="00836FD6">
        <w:trPr>
          <w:trHeight w:val="231"/>
        </w:trPr>
        <w:tc>
          <w:tcPr>
            <w:tcW w:w="531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A355C61" w14:textId="77777777" w:rsidR="007A1396" w:rsidRPr="00AA2803" w:rsidRDefault="007A1396" w:rsidP="007A1396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索引</w:t>
            </w:r>
          </w:p>
        </w:tc>
        <w:tc>
          <w:tcPr>
            <w:tcW w:w="3405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6C25F4EA" w14:textId="77777777" w:rsidR="007A1396" w:rsidRPr="00AA2803" w:rsidRDefault="007A1396" w:rsidP="007A1396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2681" w:type="dxa"/>
            <w:gridSpan w:val="3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0731A2A2" w14:textId="77777777" w:rsidR="007A1396" w:rsidRPr="00AA2803" w:rsidRDefault="007A1396" w:rsidP="007A1396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  <w:tc>
          <w:tcPr>
            <w:tcW w:w="3130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1638CA71" w14:textId="77777777" w:rsidR="007A1396" w:rsidRPr="00AA2803" w:rsidRDefault="007A1396" w:rsidP="007A1396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类型</w:t>
            </w:r>
          </w:p>
        </w:tc>
      </w:tr>
      <w:tr w:rsidR="007A1396" w:rsidRPr="00AA2803" w14:paraId="4CD4F00F" w14:textId="77777777" w:rsidTr="00836FD6">
        <w:trPr>
          <w:trHeight w:val="231"/>
        </w:trPr>
        <w:tc>
          <w:tcPr>
            <w:tcW w:w="531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F92AD42" w14:textId="77777777" w:rsidR="007A1396" w:rsidRPr="00AA2803" w:rsidRDefault="007A1396" w:rsidP="007A1396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3405" w:type="dxa"/>
            <w:gridSpan w:val="4"/>
            <w:tcBorders>
              <w:left w:val="single" w:sz="4" w:space="0" w:color="auto"/>
            </w:tcBorders>
          </w:tcPr>
          <w:p w14:paraId="690DA679" w14:textId="39E7AE19" w:rsidR="007A1396" w:rsidRPr="00AA2803" w:rsidRDefault="007A1396" w:rsidP="007A139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IDX_</w:t>
            </w:r>
            <w:r>
              <w:rPr>
                <w:rFonts w:ascii="新宋体" w:eastAsia="新宋体" w:hAnsi="新宋体"/>
                <w:szCs w:val="22"/>
              </w:rPr>
              <w:t>HIS_</w:t>
            </w:r>
            <w:r>
              <w:rPr>
                <w:rFonts w:ascii="新宋体" w:eastAsia="新宋体" w:hAnsi="新宋体" w:hint="eastAsia"/>
                <w:szCs w:val="22"/>
              </w:rPr>
              <w:t>AGENCY</w:t>
            </w:r>
            <w:r>
              <w:rPr>
                <w:rFonts w:ascii="新宋体" w:eastAsia="新宋体" w:hAnsi="新宋体"/>
                <w:szCs w:val="22"/>
              </w:rPr>
              <w:t>_INV_CALC</w:t>
            </w:r>
          </w:p>
        </w:tc>
        <w:tc>
          <w:tcPr>
            <w:tcW w:w="2681" w:type="dxa"/>
            <w:gridSpan w:val="3"/>
            <w:tcBorders>
              <w:left w:val="single" w:sz="4" w:space="0" w:color="auto"/>
            </w:tcBorders>
          </w:tcPr>
          <w:p w14:paraId="4BB86691" w14:textId="77777777" w:rsidR="007A1396" w:rsidRPr="00AA2803" w:rsidRDefault="007A1396" w:rsidP="007A139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CALC_DATE</w:t>
            </w:r>
          </w:p>
        </w:tc>
        <w:tc>
          <w:tcPr>
            <w:tcW w:w="3130" w:type="dxa"/>
            <w:gridSpan w:val="4"/>
            <w:tcBorders>
              <w:left w:val="single" w:sz="4" w:space="0" w:color="auto"/>
            </w:tcBorders>
          </w:tcPr>
          <w:p w14:paraId="7C43B71E" w14:textId="77777777" w:rsidR="007A1396" w:rsidRPr="00AA2803" w:rsidRDefault="007A1396" w:rsidP="007A139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7A1396" w:rsidRPr="00AA2803" w14:paraId="3E66CC21" w14:textId="77777777" w:rsidTr="00836FD6">
        <w:trPr>
          <w:trHeight w:val="231"/>
        </w:trPr>
        <w:tc>
          <w:tcPr>
            <w:tcW w:w="531" w:type="dxa"/>
            <w:gridSpan w:val="2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87FE667" w14:textId="77777777" w:rsidR="007A1396" w:rsidRPr="00AA2803" w:rsidRDefault="007A1396" w:rsidP="007A1396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3405" w:type="dxa"/>
            <w:gridSpan w:val="4"/>
            <w:tcBorders>
              <w:left w:val="single" w:sz="4" w:space="0" w:color="auto"/>
            </w:tcBorders>
          </w:tcPr>
          <w:p w14:paraId="3DB6F36E" w14:textId="1C2D7309" w:rsidR="007A1396" w:rsidRDefault="007A1396" w:rsidP="007A139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IDX_</w:t>
            </w:r>
            <w:r>
              <w:rPr>
                <w:rFonts w:ascii="新宋体" w:eastAsia="新宋体" w:hAnsi="新宋体"/>
                <w:szCs w:val="22"/>
              </w:rPr>
              <w:t>HIS_</w:t>
            </w:r>
            <w:r>
              <w:rPr>
                <w:rFonts w:ascii="新宋体" w:eastAsia="新宋体" w:hAnsi="新宋体" w:hint="eastAsia"/>
                <w:szCs w:val="22"/>
              </w:rPr>
              <w:t>AGENCY</w:t>
            </w:r>
            <w:r>
              <w:rPr>
                <w:rFonts w:ascii="新宋体" w:eastAsia="新宋体" w:hAnsi="新宋体"/>
                <w:szCs w:val="22"/>
              </w:rPr>
              <w:t>_INV_AGENCY</w:t>
            </w:r>
          </w:p>
        </w:tc>
        <w:tc>
          <w:tcPr>
            <w:tcW w:w="2681" w:type="dxa"/>
            <w:gridSpan w:val="3"/>
            <w:tcBorders>
              <w:left w:val="single" w:sz="4" w:space="0" w:color="auto"/>
            </w:tcBorders>
          </w:tcPr>
          <w:p w14:paraId="2EA5A006" w14:textId="3FE6F669" w:rsidR="007A1396" w:rsidRDefault="007A1396" w:rsidP="007A139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AGENCY</w:t>
            </w:r>
            <w:r>
              <w:rPr>
                <w:rFonts w:ascii="新宋体" w:eastAsia="新宋体" w:hAnsi="新宋体"/>
                <w:szCs w:val="22"/>
              </w:rPr>
              <w:t>_CODE</w:t>
            </w:r>
          </w:p>
        </w:tc>
        <w:tc>
          <w:tcPr>
            <w:tcW w:w="3130" w:type="dxa"/>
            <w:gridSpan w:val="4"/>
            <w:tcBorders>
              <w:left w:val="single" w:sz="4" w:space="0" w:color="auto"/>
            </w:tcBorders>
          </w:tcPr>
          <w:p w14:paraId="22F8D096" w14:textId="77777777" w:rsidR="007A1396" w:rsidRPr="00AA2803" w:rsidRDefault="007A1396" w:rsidP="007A139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7A1396" w:rsidRPr="00AA2803" w14:paraId="497CDCD4" w14:textId="77777777" w:rsidTr="00836FD6">
        <w:tc>
          <w:tcPr>
            <w:tcW w:w="531" w:type="dxa"/>
            <w:gridSpan w:val="2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00A5A86" w14:textId="77777777" w:rsidR="007A1396" w:rsidRPr="00AA2803" w:rsidRDefault="007A1396" w:rsidP="007A1396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约束</w:t>
            </w:r>
          </w:p>
        </w:tc>
        <w:tc>
          <w:tcPr>
            <w:tcW w:w="9216" w:type="dxa"/>
            <w:gridSpan w:val="11"/>
            <w:tcBorders>
              <w:left w:val="single" w:sz="4" w:space="0" w:color="auto"/>
            </w:tcBorders>
          </w:tcPr>
          <w:p w14:paraId="483F8FCF" w14:textId="77777777" w:rsidR="007A1396" w:rsidRPr="00AA2803" w:rsidRDefault="007A1396" w:rsidP="007A139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7A1396" w:rsidRPr="00AA2803" w14:paraId="167B62CB" w14:textId="77777777" w:rsidTr="00836FD6">
        <w:trPr>
          <w:trHeight w:val="231"/>
        </w:trPr>
        <w:tc>
          <w:tcPr>
            <w:tcW w:w="531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63088AE" w14:textId="77777777" w:rsidR="007A1396" w:rsidRPr="00AA2803" w:rsidRDefault="007A1396" w:rsidP="007A1396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</w:t>
            </w: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1EF868FC" w14:textId="77777777" w:rsidR="007A1396" w:rsidRPr="00AA2803" w:rsidRDefault="007A1396" w:rsidP="007A1396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分区类型</w:t>
            </w:r>
          </w:p>
        </w:tc>
        <w:tc>
          <w:tcPr>
            <w:tcW w:w="1917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3AE042FF" w14:textId="77777777" w:rsidR="007A1396" w:rsidRPr="00AA2803" w:rsidRDefault="007A1396" w:rsidP="007A1396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分区字段</w:t>
            </w:r>
          </w:p>
        </w:tc>
        <w:tc>
          <w:tcPr>
            <w:tcW w:w="5811" w:type="dxa"/>
            <w:gridSpan w:val="7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4876F3FF" w14:textId="77777777" w:rsidR="007A1396" w:rsidRPr="00AA2803" w:rsidRDefault="007A1396" w:rsidP="007A1396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分区条件</w:t>
            </w:r>
          </w:p>
        </w:tc>
      </w:tr>
      <w:tr w:rsidR="007A1396" w:rsidRPr="00AA2803" w14:paraId="6506FFD2" w14:textId="77777777" w:rsidTr="00836FD6">
        <w:trPr>
          <w:trHeight w:val="231"/>
        </w:trPr>
        <w:tc>
          <w:tcPr>
            <w:tcW w:w="531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689C178" w14:textId="77777777" w:rsidR="007A1396" w:rsidRPr="00AA2803" w:rsidRDefault="007A1396" w:rsidP="007A1396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</w:tcPr>
          <w:p w14:paraId="3DCFC327" w14:textId="77777777" w:rsidR="007A1396" w:rsidRPr="00AA2803" w:rsidRDefault="007A1396" w:rsidP="007A139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主分区</w:t>
            </w:r>
          </w:p>
        </w:tc>
        <w:tc>
          <w:tcPr>
            <w:tcW w:w="1917" w:type="dxa"/>
            <w:gridSpan w:val="2"/>
            <w:tcBorders>
              <w:left w:val="single" w:sz="4" w:space="0" w:color="auto"/>
            </w:tcBorders>
          </w:tcPr>
          <w:p w14:paraId="667E8F99" w14:textId="77777777" w:rsidR="007A1396" w:rsidRPr="00AA2803" w:rsidRDefault="007A1396" w:rsidP="007A139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5811" w:type="dxa"/>
            <w:gridSpan w:val="7"/>
            <w:tcBorders>
              <w:left w:val="single" w:sz="4" w:space="0" w:color="auto"/>
            </w:tcBorders>
          </w:tcPr>
          <w:p w14:paraId="2057D805" w14:textId="77777777" w:rsidR="007A1396" w:rsidRPr="00AA2803" w:rsidRDefault="007A1396" w:rsidP="007A139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7A1396" w:rsidRPr="00AA2803" w14:paraId="6EFC79CD" w14:textId="77777777" w:rsidTr="00836FD6">
        <w:trPr>
          <w:trHeight w:val="231"/>
        </w:trPr>
        <w:tc>
          <w:tcPr>
            <w:tcW w:w="531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8910A7B" w14:textId="77777777" w:rsidR="007A1396" w:rsidRPr="00AA2803" w:rsidRDefault="007A1396" w:rsidP="007A1396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</w:tcPr>
          <w:p w14:paraId="4F4BFFCD" w14:textId="77777777" w:rsidR="007A1396" w:rsidRPr="00AA2803" w:rsidRDefault="007A1396" w:rsidP="007A139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子分区</w:t>
            </w:r>
          </w:p>
        </w:tc>
        <w:tc>
          <w:tcPr>
            <w:tcW w:w="1917" w:type="dxa"/>
            <w:gridSpan w:val="2"/>
            <w:tcBorders>
              <w:left w:val="single" w:sz="4" w:space="0" w:color="auto"/>
            </w:tcBorders>
          </w:tcPr>
          <w:p w14:paraId="31A143A0" w14:textId="77777777" w:rsidR="007A1396" w:rsidRPr="00AA2803" w:rsidRDefault="007A1396" w:rsidP="007A139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5811" w:type="dxa"/>
            <w:gridSpan w:val="7"/>
            <w:tcBorders>
              <w:left w:val="single" w:sz="4" w:space="0" w:color="auto"/>
            </w:tcBorders>
          </w:tcPr>
          <w:p w14:paraId="12AC1709" w14:textId="77777777" w:rsidR="007A1396" w:rsidRPr="00AA2803" w:rsidRDefault="007A1396" w:rsidP="007A1396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</w:tbl>
    <w:p w14:paraId="66D99CE4" w14:textId="77777777" w:rsidR="00F2624D" w:rsidRDefault="00F2624D" w:rsidP="00F2624D"/>
    <w:p w14:paraId="72041996" w14:textId="77777777" w:rsidR="004D0F6C" w:rsidRPr="00AA2803" w:rsidRDefault="004D0F6C" w:rsidP="004D0F6C">
      <w:pPr>
        <w:pStyle w:val="5"/>
      </w:pPr>
      <w:r>
        <w:rPr>
          <w:rFonts w:hint="eastAsia"/>
        </w:rPr>
        <w:t>市场管理员资金历史</w:t>
      </w:r>
      <w:r w:rsidRPr="00AA2803">
        <w:rPr>
          <w:rFonts w:hint="eastAsia"/>
        </w:rPr>
        <w:t>（</w:t>
      </w:r>
      <w:r w:rsidRPr="00ED2F22">
        <w:t>HIS_</w:t>
      </w:r>
      <w:r>
        <w:t>MM</w:t>
      </w:r>
      <w:r w:rsidRPr="00ED2F22">
        <w:t>_</w:t>
      </w:r>
      <w:r>
        <w:t>FUND</w:t>
      </w:r>
      <w:r w:rsidRPr="00AA2803">
        <w:rPr>
          <w:rFonts w:hint="eastAsia"/>
        </w:rPr>
        <w:t>）</w:t>
      </w: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90"/>
        <w:gridCol w:w="141"/>
        <w:gridCol w:w="698"/>
        <w:gridCol w:w="790"/>
        <w:gridCol w:w="1208"/>
        <w:gridCol w:w="709"/>
        <w:gridCol w:w="425"/>
        <w:gridCol w:w="1131"/>
        <w:gridCol w:w="1125"/>
        <w:gridCol w:w="853"/>
        <w:gridCol w:w="145"/>
        <w:gridCol w:w="564"/>
        <w:gridCol w:w="1568"/>
      </w:tblGrid>
      <w:tr w:rsidR="004D0F6C" w:rsidRPr="00AA2803" w14:paraId="104D788A" w14:textId="77777777" w:rsidTr="00C97793">
        <w:tc>
          <w:tcPr>
            <w:tcW w:w="1229" w:type="dxa"/>
            <w:gridSpan w:val="3"/>
            <w:shd w:val="clear" w:color="auto" w:fill="C0C0C0"/>
          </w:tcPr>
          <w:p w14:paraId="225688A7" w14:textId="77777777" w:rsidR="004D0F6C" w:rsidRPr="00AA2803" w:rsidRDefault="004D0F6C" w:rsidP="00C9779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汉字注解</w:t>
            </w:r>
          </w:p>
        </w:tc>
        <w:tc>
          <w:tcPr>
            <w:tcW w:w="3132" w:type="dxa"/>
            <w:gridSpan w:val="4"/>
            <w:shd w:val="clear" w:color="auto" w:fill="auto"/>
          </w:tcPr>
          <w:p w14:paraId="6CC53D91" w14:textId="77777777" w:rsidR="004D0F6C" w:rsidRPr="00AA2803" w:rsidRDefault="004D0F6C" w:rsidP="00C9779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>
              <w:rPr>
                <w:rFonts w:ascii="新宋体" w:eastAsia="新宋体" w:hAnsi="新宋体" w:hint="eastAsia"/>
                <w:b/>
                <w:sz w:val="24"/>
                <w:szCs w:val="22"/>
              </w:rPr>
              <w:t>市场管理员资金历史</w:t>
            </w:r>
          </w:p>
        </w:tc>
        <w:tc>
          <w:tcPr>
            <w:tcW w:w="1131" w:type="dxa"/>
            <w:shd w:val="clear" w:color="auto" w:fill="C0C0C0"/>
          </w:tcPr>
          <w:p w14:paraId="65D7C7C7" w14:textId="77777777" w:rsidR="004D0F6C" w:rsidRPr="00AA2803" w:rsidRDefault="004D0F6C" w:rsidP="00C9779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表名</w:t>
            </w:r>
          </w:p>
        </w:tc>
        <w:tc>
          <w:tcPr>
            <w:tcW w:w="4255" w:type="dxa"/>
            <w:gridSpan w:val="5"/>
            <w:shd w:val="clear" w:color="auto" w:fill="auto"/>
          </w:tcPr>
          <w:p w14:paraId="221810E9" w14:textId="77777777" w:rsidR="004D0F6C" w:rsidRPr="00AA2803" w:rsidRDefault="004D0F6C" w:rsidP="00C9779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8D0A6E">
              <w:rPr>
                <w:rFonts w:ascii="新宋体" w:eastAsia="新宋体" w:hAnsi="新宋体"/>
                <w:b/>
                <w:sz w:val="24"/>
                <w:szCs w:val="22"/>
              </w:rPr>
              <w:t>HIS_</w:t>
            </w:r>
            <w:r>
              <w:rPr>
                <w:rFonts w:ascii="新宋体" w:eastAsia="新宋体" w:hAnsi="新宋体"/>
                <w:b/>
                <w:sz w:val="24"/>
                <w:szCs w:val="22"/>
              </w:rPr>
              <w:t>MM</w:t>
            </w:r>
            <w:r w:rsidRPr="008D0A6E">
              <w:rPr>
                <w:rFonts w:ascii="新宋体" w:eastAsia="新宋体" w:hAnsi="新宋体"/>
                <w:b/>
                <w:sz w:val="24"/>
                <w:szCs w:val="22"/>
              </w:rPr>
              <w:t>_FUND</w:t>
            </w:r>
          </w:p>
        </w:tc>
      </w:tr>
      <w:tr w:rsidR="004D0F6C" w:rsidRPr="00AA2803" w14:paraId="609ABB34" w14:textId="77777777" w:rsidTr="00C97793"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horzCross" w:color="auto" w:fill="C0C0C0"/>
          </w:tcPr>
          <w:p w14:paraId="0715FAF6" w14:textId="77777777" w:rsidR="004D0F6C" w:rsidRPr="00AA2803" w:rsidRDefault="004D0F6C" w:rsidP="00C9779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</w:p>
        </w:tc>
        <w:tc>
          <w:tcPr>
            <w:tcW w:w="2837" w:type="dxa"/>
            <w:gridSpan w:val="4"/>
            <w:tcBorders>
              <w:left w:val="single" w:sz="4" w:space="0" w:color="auto"/>
            </w:tcBorders>
            <w:shd w:val="clear" w:color="auto" w:fill="C0C0C0"/>
          </w:tcPr>
          <w:p w14:paraId="71496503" w14:textId="77777777" w:rsidR="004D0F6C" w:rsidRPr="00AA2803" w:rsidRDefault="004D0F6C" w:rsidP="00C9779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字段名称</w:t>
            </w:r>
          </w:p>
        </w:tc>
        <w:tc>
          <w:tcPr>
            <w:tcW w:w="2265" w:type="dxa"/>
            <w:gridSpan w:val="3"/>
            <w:shd w:val="clear" w:color="auto" w:fill="C0C0C0"/>
          </w:tcPr>
          <w:p w14:paraId="27B52664" w14:textId="77777777" w:rsidR="004D0F6C" w:rsidRPr="00AA2803" w:rsidRDefault="004D0F6C" w:rsidP="00C9779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字段命名</w:t>
            </w:r>
          </w:p>
        </w:tc>
        <w:tc>
          <w:tcPr>
            <w:tcW w:w="1978" w:type="dxa"/>
            <w:gridSpan w:val="2"/>
            <w:shd w:val="clear" w:color="auto" w:fill="C0C0C0"/>
          </w:tcPr>
          <w:p w14:paraId="6B8E9F5F" w14:textId="77777777" w:rsidR="004D0F6C" w:rsidRPr="00AA2803" w:rsidRDefault="004D0F6C" w:rsidP="00C9779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类型</w:t>
            </w:r>
          </w:p>
        </w:tc>
        <w:tc>
          <w:tcPr>
            <w:tcW w:w="709" w:type="dxa"/>
            <w:gridSpan w:val="2"/>
            <w:shd w:val="clear" w:color="auto" w:fill="C0C0C0"/>
          </w:tcPr>
          <w:p w14:paraId="5984DF92" w14:textId="77777777" w:rsidR="004D0F6C" w:rsidRPr="00AA2803" w:rsidRDefault="004D0F6C" w:rsidP="00C9779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非空</w:t>
            </w:r>
          </w:p>
        </w:tc>
        <w:tc>
          <w:tcPr>
            <w:tcW w:w="1568" w:type="dxa"/>
            <w:shd w:val="clear" w:color="auto" w:fill="C0C0C0"/>
          </w:tcPr>
          <w:p w14:paraId="5981B8C8" w14:textId="77777777" w:rsidR="004D0F6C" w:rsidRPr="00AA2803" w:rsidRDefault="004D0F6C" w:rsidP="00C9779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默认</w:t>
            </w:r>
          </w:p>
        </w:tc>
      </w:tr>
      <w:tr w:rsidR="004D0F6C" w:rsidRPr="00AA2803" w14:paraId="7A67DC8B" w14:textId="77777777" w:rsidTr="00C97793">
        <w:tc>
          <w:tcPr>
            <w:tcW w:w="390" w:type="dxa"/>
            <w:tcBorders>
              <w:top w:val="single" w:sz="4" w:space="0" w:color="auto"/>
            </w:tcBorders>
          </w:tcPr>
          <w:p w14:paraId="2B0C9EF8" w14:textId="77777777" w:rsidR="004D0F6C" w:rsidRPr="00AA2803" w:rsidRDefault="004D0F6C" w:rsidP="00C97793">
            <w:pPr>
              <w:pStyle w:val="af"/>
              <w:numPr>
                <w:ilvl w:val="0"/>
                <w:numId w:val="92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837" w:type="dxa"/>
            <w:gridSpan w:val="4"/>
          </w:tcPr>
          <w:p w14:paraId="1E3B6B35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统计日期</w:t>
            </w:r>
          </w:p>
        </w:tc>
        <w:tc>
          <w:tcPr>
            <w:tcW w:w="2265" w:type="dxa"/>
            <w:gridSpan w:val="3"/>
          </w:tcPr>
          <w:p w14:paraId="688CA54C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CALC_DATE</w:t>
            </w:r>
          </w:p>
        </w:tc>
        <w:tc>
          <w:tcPr>
            <w:tcW w:w="1978" w:type="dxa"/>
            <w:gridSpan w:val="2"/>
          </w:tcPr>
          <w:p w14:paraId="76AE34AA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VARCHAR2(10)</w:t>
            </w:r>
          </w:p>
        </w:tc>
        <w:tc>
          <w:tcPr>
            <w:tcW w:w="709" w:type="dxa"/>
            <w:gridSpan w:val="2"/>
          </w:tcPr>
          <w:p w14:paraId="142758B8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4483412B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4D0F6C" w:rsidRPr="00AA2803" w14:paraId="230A3085" w14:textId="77777777" w:rsidTr="00C97793">
        <w:tc>
          <w:tcPr>
            <w:tcW w:w="390" w:type="dxa"/>
            <w:tcBorders>
              <w:top w:val="single" w:sz="4" w:space="0" w:color="auto"/>
            </w:tcBorders>
          </w:tcPr>
          <w:p w14:paraId="7D84BD19" w14:textId="77777777" w:rsidR="004D0F6C" w:rsidRPr="00AA2803" w:rsidRDefault="004D0F6C" w:rsidP="00C97793">
            <w:pPr>
              <w:pStyle w:val="af"/>
              <w:numPr>
                <w:ilvl w:val="0"/>
                <w:numId w:val="92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837" w:type="dxa"/>
            <w:gridSpan w:val="4"/>
          </w:tcPr>
          <w:p w14:paraId="68576AFB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市场管理员</w:t>
            </w:r>
          </w:p>
        </w:tc>
        <w:tc>
          <w:tcPr>
            <w:tcW w:w="2265" w:type="dxa"/>
            <w:gridSpan w:val="3"/>
          </w:tcPr>
          <w:p w14:paraId="7CB0059B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MARKET_ADMIN</w:t>
            </w:r>
          </w:p>
        </w:tc>
        <w:tc>
          <w:tcPr>
            <w:tcW w:w="1978" w:type="dxa"/>
            <w:gridSpan w:val="2"/>
          </w:tcPr>
          <w:p w14:paraId="07D41721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NUMBER(4)</w:t>
            </w:r>
          </w:p>
        </w:tc>
        <w:tc>
          <w:tcPr>
            <w:tcW w:w="709" w:type="dxa"/>
            <w:gridSpan w:val="2"/>
          </w:tcPr>
          <w:p w14:paraId="6E87FE5D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72362A85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4D0F6C" w:rsidRPr="00AA2803" w14:paraId="6953F378" w14:textId="77777777" w:rsidTr="00C97793">
        <w:tc>
          <w:tcPr>
            <w:tcW w:w="390" w:type="dxa"/>
            <w:tcBorders>
              <w:top w:val="single" w:sz="4" w:space="0" w:color="auto"/>
            </w:tcBorders>
          </w:tcPr>
          <w:p w14:paraId="58F43010" w14:textId="77777777" w:rsidR="004D0F6C" w:rsidRPr="00AA2803" w:rsidRDefault="004D0F6C" w:rsidP="00C97793">
            <w:pPr>
              <w:pStyle w:val="af"/>
              <w:numPr>
                <w:ilvl w:val="0"/>
                <w:numId w:val="92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837" w:type="dxa"/>
            <w:gridSpan w:val="4"/>
          </w:tcPr>
          <w:p w14:paraId="2AE4B62C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8C7CB6">
              <w:rPr>
                <w:rFonts w:ascii="新宋体" w:eastAsia="新宋体" w:hAnsi="新宋体" w:hint="eastAsia"/>
                <w:szCs w:val="22"/>
              </w:rPr>
              <w:t>资金类型（9-为站点充值，10-现金上缴，14-为站点提现，0-仅用于显示当天期初和期末余额）</w:t>
            </w:r>
          </w:p>
        </w:tc>
        <w:tc>
          <w:tcPr>
            <w:tcW w:w="2265" w:type="dxa"/>
            <w:gridSpan w:val="3"/>
          </w:tcPr>
          <w:p w14:paraId="232D8017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FLOW_TYPE</w:t>
            </w:r>
          </w:p>
        </w:tc>
        <w:tc>
          <w:tcPr>
            <w:tcW w:w="1978" w:type="dxa"/>
            <w:gridSpan w:val="2"/>
          </w:tcPr>
          <w:p w14:paraId="2397BE7C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NUMBER(</w:t>
            </w:r>
            <w:r>
              <w:rPr>
                <w:rFonts w:ascii="新宋体" w:eastAsia="新宋体" w:hAnsi="新宋体"/>
                <w:szCs w:val="22"/>
              </w:rPr>
              <w:t>2</w:t>
            </w:r>
            <w:r w:rsidRPr="00AA2803">
              <w:rPr>
                <w:rFonts w:ascii="新宋体" w:eastAsia="新宋体" w:hAnsi="新宋体" w:hint="eastAsia"/>
                <w:szCs w:val="22"/>
              </w:rPr>
              <w:t>)</w:t>
            </w:r>
          </w:p>
        </w:tc>
        <w:tc>
          <w:tcPr>
            <w:tcW w:w="709" w:type="dxa"/>
            <w:gridSpan w:val="2"/>
          </w:tcPr>
          <w:p w14:paraId="0F736381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58BD1824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4D0F6C" w:rsidRPr="00AA2803" w14:paraId="70FB4B1C" w14:textId="77777777" w:rsidTr="00C97793">
        <w:tc>
          <w:tcPr>
            <w:tcW w:w="390" w:type="dxa"/>
            <w:tcBorders>
              <w:top w:val="single" w:sz="4" w:space="0" w:color="auto"/>
            </w:tcBorders>
          </w:tcPr>
          <w:p w14:paraId="54B02CFE" w14:textId="77777777" w:rsidR="004D0F6C" w:rsidRPr="00AA2803" w:rsidRDefault="004D0F6C" w:rsidP="00C97793">
            <w:pPr>
              <w:pStyle w:val="af"/>
              <w:numPr>
                <w:ilvl w:val="0"/>
                <w:numId w:val="92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837" w:type="dxa"/>
            <w:gridSpan w:val="4"/>
          </w:tcPr>
          <w:p w14:paraId="05BAE36B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发生金额</w:t>
            </w:r>
          </w:p>
        </w:tc>
        <w:tc>
          <w:tcPr>
            <w:tcW w:w="2265" w:type="dxa"/>
            <w:gridSpan w:val="3"/>
          </w:tcPr>
          <w:p w14:paraId="6DB33CDC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/>
                <w:szCs w:val="22"/>
              </w:rPr>
              <w:t>AMOUNT</w:t>
            </w:r>
          </w:p>
        </w:tc>
        <w:tc>
          <w:tcPr>
            <w:tcW w:w="1978" w:type="dxa"/>
            <w:gridSpan w:val="2"/>
          </w:tcPr>
          <w:p w14:paraId="1032BE95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NUMBER(2</w:t>
            </w:r>
            <w:r>
              <w:rPr>
                <w:rFonts w:ascii="新宋体" w:eastAsia="新宋体" w:hAnsi="新宋体"/>
                <w:szCs w:val="22"/>
              </w:rPr>
              <w:t>8</w:t>
            </w:r>
            <w:r w:rsidRPr="00AA2803">
              <w:rPr>
                <w:rFonts w:ascii="新宋体" w:eastAsia="新宋体" w:hAnsi="新宋体" w:hint="eastAsia"/>
                <w:szCs w:val="22"/>
              </w:rPr>
              <w:t>)</w:t>
            </w:r>
          </w:p>
        </w:tc>
        <w:tc>
          <w:tcPr>
            <w:tcW w:w="709" w:type="dxa"/>
            <w:gridSpan w:val="2"/>
          </w:tcPr>
          <w:p w14:paraId="05C61AF2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1C046DF7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4D0F6C" w:rsidRPr="00AA2803" w14:paraId="6B118B29" w14:textId="77777777" w:rsidTr="00C97793">
        <w:tc>
          <w:tcPr>
            <w:tcW w:w="390" w:type="dxa"/>
            <w:tcBorders>
              <w:top w:val="single" w:sz="4" w:space="0" w:color="auto"/>
            </w:tcBorders>
          </w:tcPr>
          <w:p w14:paraId="737D5BB8" w14:textId="77777777" w:rsidR="004D0F6C" w:rsidRPr="00AA2803" w:rsidRDefault="004D0F6C" w:rsidP="00C97793">
            <w:pPr>
              <w:pStyle w:val="af"/>
              <w:numPr>
                <w:ilvl w:val="0"/>
                <w:numId w:val="92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837" w:type="dxa"/>
            <w:gridSpan w:val="4"/>
          </w:tcPr>
          <w:p w14:paraId="2B348713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期初</w:t>
            </w:r>
            <w:r w:rsidRPr="00AA2803">
              <w:rPr>
                <w:rFonts w:ascii="新宋体" w:eastAsia="新宋体" w:hAnsi="新宋体" w:hint="eastAsia"/>
                <w:szCs w:val="22"/>
              </w:rPr>
              <w:t>余额</w:t>
            </w:r>
          </w:p>
        </w:tc>
        <w:tc>
          <w:tcPr>
            <w:tcW w:w="2265" w:type="dxa"/>
            <w:gridSpan w:val="3"/>
          </w:tcPr>
          <w:p w14:paraId="192EA6AB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BE_ACCOUNT_BALANCE</w:t>
            </w:r>
          </w:p>
        </w:tc>
        <w:tc>
          <w:tcPr>
            <w:tcW w:w="1978" w:type="dxa"/>
            <w:gridSpan w:val="2"/>
          </w:tcPr>
          <w:p w14:paraId="2DBC9B87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NUMBER(28)</w:t>
            </w:r>
          </w:p>
        </w:tc>
        <w:tc>
          <w:tcPr>
            <w:tcW w:w="709" w:type="dxa"/>
            <w:gridSpan w:val="2"/>
          </w:tcPr>
          <w:p w14:paraId="37A766BB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2C1CE1DC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4D0F6C" w:rsidRPr="00AA2803" w14:paraId="663C2656" w14:textId="77777777" w:rsidTr="00C97793">
        <w:tc>
          <w:tcPr>
            <w:tcW w:w="390" w:type="dxa"/>
            <w:tcBorders>
              <w:top w:val="single" w:sz="4" w:space="0" w:color="auto"/>
            </w:tcBorders>
          </w:tcPr>
          <w:p w14:paraId="1B14A6B9" w14:textId="77777777" w:rsidR="004D0F6C" w:rsidRPr="00AA2803" w:rsidRDefault="004D0F6C" w:rsidP="00C97793">
            <w:pPr>
              <w:pStyle w:val="af"/>
              <w:numPr>
                <w:ilvl w:val="0"/>
                <w:numId w:val="92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837" w:type="dxa"/>
            <w:gridSpan w:val="4"/>
          </w:tcPr>
          <w:p w14:paraId="024CC062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期末</w:t>
            </w:r>
            <w:r w:rsidRPr="00AA2803">
              <w:rPr>
                <w:rFonts w:ascii="新宋体" w:eastAsia="新宋体" w:hAnsi="新宋体" w:hint="eastAsia"/>
                <w:szCs w:val="22"/>
              </w:rPr>
              <w:t>余额</w:t>
            </w:r>
          </w:p>
        </w:tc>
        <w:tc>
          <w:tcPr>
            <w:tcW w:w="2265" w:type="dxa"/>
            <w:gridSpan w:val="3"/>
          </w:tcPr>
          <w:p w14:paraId="557D136B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AF_ACCOUNT_BALANCE</w:t>
            </w:r>
          </w:p>
        </w:tc>
        <w:tc>
          <w:tcPr>
            <w:tcW w:w="1978" w:type="dxa"/>
            <w:gridSpan w:val="2"/>
          </w:tcPr>
          <w:p w14:paraId="3A5EC2F8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NUMBER(28)</w:t>
            </w:r>
          </w:p>
        </w:tc>
        <w:tc>
          <w:tcPr>
            <w:tcW w:w="709" w:type="dxa"/>
            <w:gridSpan w:val="2"/>
          </w:tcPr>
          <w:p w14:paraId="606A7F6E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70A788E8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4D0F6C" w:rsidRPr="00AA2803" w14:paraId="51E3FB12" w14:textId="77777777" w:rsidTr="00C97793">
        <w:tc>
          <w:tcPr>
            <w:tcW w:w="9747" w:type="dxa"/>
            <w:gridSpan w:val="13"/>
            <w:shd w:val="clear" w:color="auto" w:fill="D9D9D9" w:themeFill="background1" w:themeFillShade="D9"/>
          </w:tcPr>
          <w:p w14:paraId="2C97AD66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表格其他属性信息定义（包括PK-FK、IDX等）</w:t>
            </w:r>
          </w:p>
        </w:tc>
      </w:tr>
      <w:tr w:rsidR="004D0F6C" w:rsidRPr="00AA2803" w14:paraId="5404D698" w14:textId="77777777" w:rsidTr="00C97793">
        <w:trPr>
          <w:trHeight w:val="231"/>
        </w:trPr>
        <w:tc>
          <w:tcPr>
            <w:tcW w:w="531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223B349" w14:textId="77777777" w:rsidR="004D0F6C" w:rsidRPr="00AA2803" w:rsidRDefault="004D0F6C" w:rsidP="00C9779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主键</w:t>
            </w:r>
          </w:p>
        </w:tc>
        <w:tc>
          <w:tcPr>
            <w:tcW w:w="3405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1EA1D7E1" w14:textId="77777777" w:rsidR="004D0F6C" w:rsidRPr="00AA2803" w:rsidRDefault="004D0F6C" w:rsidP="00C9779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5811" w:type="dxa"/>
            <w:gridSpan w:val="7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41E39CD8" w14:textId="77777777" w:rsidR="004D0F6C" w:rsidRPr="00AA2803" w:rsidRDefault="004D0F6C" w:rsidP="00C9779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包含列</w:t>
            </w:r>
          </w:p>
        </w:tc>
      </w:tr>
      <w:tr w:rsidR="004D0F6C" w:rsidRPr="00AA2803" w14:paraId="0C9487BF" w14:textId="77777777" w:rsidTr="00C97793">
        <w:trPr>
          <w:trHeight w:val="231"/>
        </w:trPr>
        <w:tc>
          <w:tcPr>
            <w:tcW w:w="531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8A97409" w14:textId="77777777" w:rsidR="004D0F6C" w:rsidRPr="00AA2803" w:rsidRDefault="004D0F6C" w:rsidP="00C9779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3405" w:type="dxa"/>
            <w:gridSpan w:val="4"/>
            <w:tcBorders>
              <w:left w:val="single" w:sz="4" w:space="0" w:color="auto"/>
            </w:tcBorders>
          </w:tcPr>
          <w:p w14:paraId="77D56FE8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011403">
              <w:rPr>
                <w:rFonts w:ascii="新宋体" w:eastAsia="新宋体" w:hAnsi="新宋体"/>
                <w:szCs w:val="22"/>
              </w:rPr>
              <w:t>PK_HIS_</w:t>
            </w:r>
            <w:r>
              <w:rPr>
                <w:rFonts w:ascii="新宋体" w:eastAsia="新宋体" w:hAnsi="新宋体"/>
                <w:szCs w:val="22"/>
              </w:rPr>
              <w:t>MM_FUND</w:t>
            </w:r>
          </w:p>
        </w:tc>
        <w:tc>
          <w:tcPr>
            <w:tcW w:w="5811" w:type="dxa"/>
            <w:gridSpan w:val="7"/>
            <w:tcBorders>
              <w:left w:val="single" w:sz="4" w:space="0" w:color="auto"/>
            </w:tcBorders>
          </w:tcPr>
          <w:p w14:paraId="52331409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D75939">
              <w:rPr>
                <w:rFonts w:ascii="新宋体" w:eastAsia="新宋体" w:hAnsi="新宋体"/>
                <w:szCs w:val="22"/>
              </w:rPr>
              <w:t>CALC_DATE,</w:t>
            </w:r>
            <w:r w:rsidRPr="00D61C93">
              <w:rPr>
                <w:rFonts w:ascii="新宋体" w:eastAsia="新宋体" w:hAnsi="新宋体"/>
                <w:szCs w:val="22"/>
              </w:rPr>
              <w:t>MARKET_ADMIN</w:t>
            </w:r>
            <w:r w:rsidRPr="00D75939">
              <w:rPr>
                <w:rFonts w:ascii="新宋体" w:eastAsia="新宋体" w:hAnsi="新宋体"/>
                <w:szCs w:val="22"/>
              </w:rPr>
              <w:t>,FLOW_TYPE</w:t>
            </w:r>
          </w:p>
        </w:tc>
      </w:tr>
      <w:tr w:rsidR="004D0F6C" w:rsidRPr="00AA2803" w14:paraId="74A40C44" w14:textId="77777777" w:rsidTr="00C97793">
        <w:trPr>
          <w:trHeight w:val="231"/>
        </w:trPr>
        <w:tc>
          <w:tcPr>
            <w:tcW w:w="531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9286222" w14:textId="77777777" w:rsidR="004D0F6C" w:rsidRPr="00AA2803" w:rsidRDefault="004D0F6C" w:rsidP="00C9779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外键</w:t>
            </w:r>
          </w:p>
        </w:tc>
        <w:tc>
          <w:tcPr>
            <w:tcW w:w="3405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5D499195" w14:textId="77777777" w:rsidR="004D0F6C" w:rsidRPr="00AA2803" w:rsidRDefault="004D0F6C" w:rsidP="00C9779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1556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6A62FC29" w14:textId="77777777" w:rsidR="004D0F6C" w:rsidRPr="00AA2803" w:rsidRDefault="004D0F6C" w:rsidP="00C9779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  <w:tc>
          <w:tcPr>
            <w:tcW w:w="2123" w:type="dxa"/>
            <w:gridSpan w:val="3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72709479" w14:textId="77777777" w:rsidR="004D0F6C" w:rsidRPr="00AA2803" w:rsidRDefault="004D0F6C" w:rsidP="00C9779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参照表名</w:t>
            </w:r>
          </w:p>
        </w:tc>
        <w:tc>
          <w:tcPr>
            <w:tcW w:w="2132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63FCCF28" w14:textId="77777777" w:rsidR="004D0F6C" w:rsidRPr="00AA2803" w:rsidRDefault="004D0F6C" w:rsidP="00C9779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</w:tr>
      <w:tr w:rsidR="004D0F6C" w:rsidRPr="00AA2803" w14:paraId="47AB051D" w14:textId="77777777" w:rsidTr="00C97793">
        <w:trPr>
          <w:trHeight w:val="231"/>
        </w:trPr>
        <w:tc>
          <w:tcPr>
            <w:tcW w:w="531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4778BA1" w14:textId="77777777" w:rsidR="004D0F6C" w:rsidRPr="00AA2803" w:rsidRDefault="004D0F6C" w:rsidP="00C9779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3405" w:type="dxa"/>
            <w:gridSpan w:val="4"/>
            <w:tcBorders>
              <w:left w:val="single" w:sz="4" w:space="0" w:color="auto"/>
            </w:tcBorders>
          </w:tcPr>
          <w:p w14:paraId="0934944E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56" w:type="dxa"/>
            <w:gridSpan w:val="2"/>
            <w:tcBorders>
              <w:left w:val="single" w:sz="4" w:space="0" w:color="auto"/>
            </w:tcBorders>
          </w:tcPr>
          <w:p w14:paraId="412A2EA1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123" w:type="dxa"/>
            <w:gridSpan w:val="3"/>
            <w:tcBorders>
              <w:left w:val="single" w:sz="4" w:space="0" w:color="auto"/>
            </w:tcBorders>
          </w:tcPr>
          <w:p w14:paraId="0A4BBC78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132" w:type="dxa"/>
            <w:gridSpan w:val="2"/>
            <w:tcBorders>
              <w:left w:val="single" w:sz="4" w:space="0" w:color="auto"/>
            </w:tcBorders>
          </w:tcPr>
          <w:p w14:paraId="168A033D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4D0F6C" w:rsidRPr="00AA2803" w14:paraId="2B7AFDEA" w14:textId="77777777" w:rsidTr="00C97793">
        <w:trPr>
          <w:trHeight w:val="231"/>
        </w:trPr>
        <w:tc>
          <w:tcPr>
            <w:tcW w:w="531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6F00E18" w14:textId="77777777" w:rsidR="004D0F6C" w:rsidRPr="00AA2803" w:rsidRDefault="004D0F6C" w:rsidP="00C9779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索引</w:t>
            </w:r>
          </w:p>
        </w:tc>
        <w:tc>
          <w:tcPr>
            <w:tcW w:w="3405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4259590E" w14:textId="77777777" w:rsidR="004D0F6C" w:rsidRPr="00AA2803" w:rsidRDefault="004D0F6C" w:rsidP="00C9779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2681" w:type="dxa"/>
            <w:gridSpan w:val="3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78BA399C" w14:textId="77777777" w:rsidR="004D0F6C" w:rsidRPr="00AA2803" w:rsidRDefault="004D0F6C" w:rsidP="00C9779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  <w:tc>
          <w:tcPr>
            <w:tcW w:w="3130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1B411979" w14:textId="77777777" w:rsidR="004D0F6C" w:rsidRPr="00AA2803" w:rsidRDefault="004D0F6C" w:rsidP="00C9779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类型</w:t>
            </w:r>
          </w:p>
        </w:tc>
      </w:tr>
      <w:tr w:rsidR="004D0F6C" w:rsidRPr="00AA2803" w14:paraId="709E7583" w14:textId="77777777" w:rsidTr="00C97793">
        <w:trPr>
          <w:trHeight w:val="231"/>
        </w:trPr>
        <w:tc>
          <w:tcPr>
            <w:tcW w:w="531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86BD460" w14:textId="77777777" w:rsidR="004D0F6C" w:rsidRPr="00AA2803" w:rsidRDefault="004D0F6C" w:rsidP="00C9779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3405" w:type="dxa"/>
            <w:gridSpan w:val="4"/>
            <w:tcBorders>
              <w:left w:val="single" w:sz="4" w:space="0" w:color="auto"/>
            </w:tcBorders>
          </w:tcPr>
          <w:p w14:paraId="4BBF1C99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IDX_</w:t>
            </w:r>
            <w:r>
              <w:rPr>
                <w:rFonts w:ascii="新宋体" w:eastAsia="新宋体" w:hAnsi="新宋体"/>
                <w:szCs w:val="22"/>
              </w:rPr>
              <w:t>HIS_MM_FUND_CALC</w:t>
            </w:r>
          </w:p>
        </w:tc>
        <w:tc>
          <w:tcPr>
            <w:tcW w:w="2681" w:type="dxa"/>
            <w:gridSpan w:val="3"/>
            <w:tcBorders>
              <w:left w:val="single" w:sz="4" w:space="0" w:color="auto"/>
            </w:tcBorders>
          </w:tcPr>
          <w:p w14:paraId="7DB8FC7C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CALC_DATE</w:t>
            </w:r>
          </w:p>
        </w:tc>
        <w:tc>
          <w:tcPr>
            <w:tcW w:w="3130" w:type="dxa"/>
            <w:gridSpan w:val="4"/>
            <w:tcBorders>
              <w:left w:val="single" w:sz="4" w:space="0" w:color="auto"/>
            </w:tcBorders>
          </w:tcPr>
          <w:p w14:paraId="3CBB1842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4D0F6C" w:rsidRPr="00AA2803" w14:paraId="08A22F48" w14:textId="77777777" w:rsidTr="00C97793">
        <w:trPr>
          <w:trHeight w:val="231"/>
        </w:trPr>
        <w:tc>
          <w:tcPr>
            <w:tcW w:w="531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A0F251E" w14:textId="77777777" w:rsidR="004D0F6C" w:rsidRPr="00AA2803" w:rsidRDefault="004D0F6C" w:rsidP="00C9779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3405" w:type="dxa"/>
            <w:gridSpan w:val="4"/>
            <w:tcBorders>
              <w:left w:val="single" w:sz="4" w:space="0" w:color="auto"/>
            </w:tcBorders>
          </w:tcPr>
          <w:p w14:paraId="020FB390" w14:textId="77777777" w:rsidR="004D0F6C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IDX_HIS_MM_FUND_MM_FLOW</w:t>
            </w:r>
          </w:p>
        </w:tc>
        <w:tc>
          <w:tcPr>
            <w:tcW w:w="2681" w:type="dxa"/>
            <w:gridSpan w:val="3"/>
            <w:tcBorders>
              <w:left w:val="single" w:sz="4" w:space="0" w:color="auto"/>
            </w:tcBorders>
          </w:tcPr>
          <w:p w14:paraId="2F684F9D" w14:textId="77777777" w:rsidR="004D0F6C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D61C93">
              <w:rPr>
                <w:rFonts w:ascii="新宋体" w:eastAsia="新宋体" w:hAnsi="新宋体"/>
                <w:szCs w:val="22"/>
              </w:rPr>
              <w:t>MARKET_ADMIN,FLOW_TYPE</w:t>
            </w:r>
          </w:p>
        </w:tc>
        <w:tc>
          <w:tcPr>
            <w:tcW w:w="3130" w:type="dxa"/>
            <w:gridSpan w:val="4"/>
            <w:tcBorders>
              <w:left w:val="single" w:sz="4" w:space="0" w:color="auto"/>
            </w:tcBorders>
          </w:tcPr>
          <w:p w14:paraId="4FC30BA2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4D0F6C" w:rsidRPr="00AA2803" w14:paraId="42FE4C3C" w14:textId="77777777" w:rsidTr="00C97793">
        <w:tc>
          <w:tcPr>
            <w:tcW w:w="531" w:type="dxa"/>
            <w:gridSpan w:val="2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0FC8012" w14:textId="77777777" w:rsidR="004D0F6C" w:rsidRPr="00AA2803" w:rsidRDefault="004D0F6C" w:rsidP="00C9779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约</w:t>
            </w:r>
            <w:r w:rsidRPr="00AA2803">
              <w:rPr>
                <w:rFonts w:ascii="新宋体" w:eastAsia="新宋体" w:hAnsi="新宋体" w:hint="eastAsia"/>
                <w:b/>
                <w:szCs w:val="22"/>
              </w:rPr>
              <w:lastRenderedPageBreak/>
              <w:t>束</w:t>
            </w:r>
          </w:p>
        </w:tc>
        <w:tc>
          <w:tcPr>
            <w:tcW w:w="9216" w:type="dxa"/>
            <w:gridSpan w:val="11"/>
            <w:tcBorders>
              <w:left w:val="single" w:sz="4" w:space="0" w:color="auto"/>
            </w:tcBorders>
          </w:tcPr>
          <w:p w14:paraId="01CA251C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4D0F6C" w:rsidRPr="00AA2803" w14:paraId="5A45EEF0" w14:textId="77777777" w:rsidTr="00C97793">
        <w:trPr>
          <w:trHeight w:val="231"/>
        </w:trPr>
        <w:tc>
          <w:tcPr>
            <w:tcW w:w="531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0BF61F5" w14:textId="77777777" w:rsidR="004D0F6C" w:rsidRPr="00AA2803" w:rsidRDefault="004D0F6C" w:rsidP="00C9779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</w:t>
            </w: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391DBB69" w14:textId="77777777" w:rsidR="004D0F6C" w:rsidRPr="00AA2803" w:rsidRDefault="004D0F6C" w:rsidP="00C9779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分区类型</w:t>
            </w:r>
          </w:p>
        </w:tc>
        <w:tc>
          <w:tcPr>
            <w:tcW w:w="1917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44AB88F4" w14:textId="77777777" w:rsidR="004D0F6C" w:rsidRPr="00AA2803" w:rsidRDefault="004D0F6C" w:rsidP="00C9779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分区字段</w:t>
            </w:r>
          </w:p>
        </w:tc>
        <w:tc>
          <w:tcPr>
            <w:tcW w:w="5811" w:type="dxa"/>
            <w:gridSpan w:val="7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03B1E25E" w14:textId="77777777" w:rsidR="004D0F6C" w:rsidRPr="00AA2803" w:rsidRDefault="004D0F6C" w:rsidP="00C9779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分区条件</w:t>
            </w:r>
          </w:p>
        </w:tc>
      </w:tr>
      <w:tr w:rsidR="004D0F6C" w:rsidRPr="00AA2803" w14:paraId="4E4AA700" w14:textId="77777777" w:rsidTr="00C97793">
        <w:trPr>
          <w:trHeight w:val="231"/>
        </w:trPr>
        <w:tc>
          <w:tcPr>
            <w:tcW w:w="531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7EC4F45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</w:tcPr>
          <w:p w14:paraId="4FA9DAFD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主分区</w:t>
            </w:r>
          </w:p>
        </w:tc>
        <w:tc>
          <w:tcPr>
            <w:tcW w:w="1917" w:type="dxa"/>
            <w:gridSpan w:val="2"/>
            <w:tcBorders>
              <w:left w:val="single" w:sz="4" w:space="0" w:color="auto"/>
            </w:tcBorders>
          </w:tcPr>
          <w:p w14:paraId="4242FC58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5811" w:type="dxa"/>
            <w:gridSpan w:val="7"/>
            <w:tcBorders>
              <w:left w:val="single" w:sz="4" w:space="0" w:color="auto"/>
            </w:tcBorders>
          </w:tcPr>
          <w:p w14:paraId="1ED78D0B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4D0F6C" w:rsidRPr="00AA2803" w14:paraId="60A80763" w14:textId="77777777" w:rsidTr="00C97793">
        <w:trPr>
          <w:trHeight w:val="231"/>
        </w:trPr>
        <w:tc>
          <w:tcPr>
            <w:tcW w:w="531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0F59A32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</w:tcPr>
          <w:p w14:paraId="092938EC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子分区</w:t>
            </w:r>
          </w:p>
        </w:tc>
        <w:tc>
          <w:tcPr>
            <w:tcW w:w="1917" w:type="dxa"/>
            <w:gridSpan w:val="2"/>
            <w:tcBorders>
              <w:left w:val="single" w:sz="4" w:space="0" w:color="auto"/>
            </w:tcBorders>
          </w:tcPr>
          <w:p w14:paraId="0D797786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5811" w:type="dxa"/>
            <w:gridSpan w:val="7"/>
            <w:tcBorders>
              <w:left w:val="single" w:sz="4" w:space="0" w:color="auto"/>
            </w:tcBorders>
          </w:tcPr>
          <w:p w14:paraId="07EB1597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</w:tbl>
    <w:p w14:paraId="29305063" w14:textId="77777777" w:rsidR="004D0F6C" w:rsidRDefault="004D0F6C" w:rsidP="004D0F6C"/>
    <w:p w14:paraId="3D889D43" w14:textId="77777777" w:rsidR="004D0F6C" w:rsidRPr="00AA2803" w:rsidRDefault="004D0F6C" w:rsidP="004D0F6C">
      <w:pPr>
        <w:pStyle w:val="5"/>
      </w:pPr>
      <w:r>
        <w:rPr>
          <w:rFonts w:hint="eastAsia"/>
        </w:rPr>
        <w:t>市场管理员库存历史</w:t>
      </w:r>
      <w:r w:rsidRPr="00AA2803">
        <w:rPr>
          <w:rFonts w:hint="eastAsia"/>
        </w:rPr>
        <w:t>（</w:t>
      </w:r>
      <w:r w:rsidRPr="00ED2F22">
        <w:t>HIS_</w:t>
      </w:r>
      <w:r>
        <w:t>MM</w:t>
      </w:r>
      <w:r w:rsidRPr="00ED2F22">
        <w:t>_</w:t>
      </w:r>
      <w:r>
        <w:t>INVENTORY</w:t>
      </w:r>
      <w:r w:rsidRPr="00AA2803">
        <w:rPr>
          <w:rFonts w:hint="eastAsia"/>
        </w:rPr>
        <w:t>）</w:t>
      </w: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90"/>
        <w:gridCol w:w="141"/>
        <w:gridCol w:w="698"/>
        <w:gridCol w:w="790"/>
        <w:gridCol w:w="1208"/>
        <w:gridCol w:w="709"/>
        <w:gridCol w:w="425"/>
        <w:gridCol w:w="1131"/>
        <w:gridCol w:w="1125"/>
        <w:gridCol w:w="853"/>
        <w:gridCol w:w="145"/>
        <w:gridCol w:w="564"/>
        <w:gridCol w:w="1568"/>
      </w:tblGrid>
      <w:tr w:rsidR="004D0F6C" w:rsidRPr="00AA2803" w14:paraId="0DAE52DA" w14:textId="77777777" w:rsidTr="00C97793">
        <w:tc>
          <w:tcPr>
            <w:tcW w:w="1229" w:type="dxa"/>
            <w:gridSpan w:val="3"/>
            <w:shd w:val="clear" w:color="auto" w:fill="C0C0C0"/>
          </w:tcPr>
          <w:p w14:paraId="3D05EF21" w14:textId="77777777" w:rsidR="004D0F6C" w:rsidRPr="00AA2803" w:rsidRDefault="004D0F6C" w:rsidP="00C9779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汉字注解</w:t>
            </w:r>
          </w:p>
        </w:tc>
        <w:tc>
          <w:tcPr>
            <w:tcW w:w="3132" w:type="dxa"/>
            <w:gridSpan w:val="4"/>
            <w:shd w:val="clear" w:color="auto" w:fill="auto"/>
          </w:tcPr>
          <w:p w14:paraId="27B38C06" w14:textId="77777777" w:rsidR="004D0F6C" w:rsidRPr="00AA2803" w:rsidRDefault="004D0F6C" w:rsidP="00C9779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>
              <w:rPr>
                <w:rFonts w:ascii="新宋体" w:eastAsia="新宋体" w:hAnsi="新宋体" w:hint="eastAsia"/>
                <w:b/>
                <w:sz w:val="24"/>
                <w:szCs w:val="22"/>
              </w:rPr>
              <w:t>市场管理员库存历史</w:t>
            </w:r>
          </w:p>
        </w:tc>
        <w:tc>
          <w:tcPr>
            <w:tcW w:w="1131" w:type="dxa"/>
            <w:shd w:val="clear" w:color="auto" w:fill="C0C0C0"/>
          </w:tcPr>
          <w:p w14:paraId="2E0F7D26" w14:textId="77777777" w:rsidR="004D0F6C" w:rsidRPr="00AA2803" w:rsidRDefault="004D0F6C" w:rsidP="00C9779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表名</w:t>
            </w:r>
          </w:p>
        </w:tc>
        <w:tc>
          <w:tcPr>
            <w:tcW w:w="4255" w:type="dxa"/>
            <w:gridSpan w:val="5"/>
            <w:shd w:val="clear" w:color="auto" w:fill="auto"/>
          </w:tcPr>
          <w:p w14:paraId="2340F2C6" w14:textId="77777777" w:rsidR="004D0F6C" w:rsidRPr="00AA2803" w:rsidRDefault="004D0F6C" w:rsidP="00C9779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8D0A6E">
              <w:rPr>
                <w:rFonts w:ascii="新宋体" w:eastAsia="新宋体" w:hAnsi="新宋体"/>
                <w:b/>
                <w:sz w:val="24"/>
                <w:szCs w:val="22"/>
              </w:rPr>
              <w:t>HIS_</w:t>
            </w:r>
            <w:r>
              <w:rPr>
                <w:rFonts w:ascii="新宋体" w:eastAsia="新宋体" w:hAnsi="新宋体"/>
                <w:b/>
                <w:sz w:val="24"/>
                <w:szCs w:val="22"/>
              </w:rPr>
              <w:t>MM_INVENTORY</w:t>
            </w:r>
          </w:p>
        </w:tc>
      </w:tr>
      <w:tr w:rsidR="004D0F6C" w:rsidRPr="00AA2803" w14:paraId="163B3E9F" w14:textId="77777777" w:rsidTr="00C97793"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horzCross" w:color="auto" w:fill="C0C0C0"/>
          </w:tcPr>
          <w:p w14:paraId="73AD1C28" w14:textId="77777777" w:rsidR="004D0F6C" w:rsidRPr="00AA2803" w:rsidRDefault="004D0F6C" w:rsidP="00C9779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</w:p>
        </w:tc>
        <w:tc>
          <w:tcPr>
            <w:tcW w:w="2837" w:type="dxa"/>
            <w:gridSpan w:val="4"/>
            <w:tcBorders>
              <w:left w:val="single" w:sz="4" w:space="0" w:color="auto"/>
            </w:tcBorders>
            <w:shd w:val="clear" w:color="auto" w:fill="C0C0C0"/>
          </w:tcPr>
          <w:p w14:paraId="531E15C1" w14:textId="77777777" w:rsidR="004D0F6C" w:rsidRPr="00AA2803" w:rsidRDefault="004D0F6C" w:rsidP="00C9779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字段名称</w:t>
            </w:r>
          </w:p>
        </w:tc>
        <w:tc>
          <w:tcPr>
            <w:tcW w:w="2265" w:type="dxa"/>
            <w:gridSpan w:val="3"/>
            <w:shd w:val="clear" w:color="auto" w:fill="C0C0C0"/>
          </w:tcPr>
          <w:p w14:paraId="44356441" w14:textId="77777777" w:rsidR="004D0F6C" w:rsidRPr="00AA2803" w:rsidRDefault="004D0F6C" w:rsidP="00C9779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字段命名</w:t>
            </w:r>
          </w:p>
        </w:tc>
        <w:tc>
          <w:tcPr>
            <w:tcW w:w="1978" w:type="dxa"/>
            <w:gridSpan w:val="2"/>
            <w:shd w:val="clear" w:color="auto" w:fill="C0C0C0"/>
          </w:tcPr>
          <w:p w14:paraId="4F53F4F8" w14:textId="77777777" w:rsidR="004D0F6C" w:rsidRPr="00AA2803" w:rsidRDefault="004D0F6C" w:rsidP="00C9779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类型</w:t>
            </w:r>
          </w:p>
        </w:tc>
        <w:tc>
          <w:tcPr>
            <w:tcW w:w="709" w:type="dxa"/>
            <w:gridSpan w:val="2"/>
            <w:shd w:val="clear" w:color="auto" w:fill="C0C0C0"/>
          </w:tcPr>
          <w:p w14:paraId="62E9A263" w14:textId="77777777" w:rsidR="004D0F6C" w:rsidRPr="00AA2803" w:rsidRDefault="004D0F6C" w:rsidP="00C9779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非空</w:t>
            </w:r>
          </w:p>
        </w:tc>
        <w:tc>
          <w:tcPr>
            <w:tcW w:w="1568" w:type="dxa"/>
            <w:shd w:val="clear" w:color="auto" w:fill="C0C0C0"/>
          </w:tcPr>
          <w:p w14:paraId="38079711" w14:textId="77777777" w:rsidR="004D0F6C" w:rsidRPr="00AA2803" w:rsidRDefault="004D0F6C" w:rsidP="00C9779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默认</w:t>
            </w:r>
          </w:p>
        </w:tc>
      </w:tr>
      <w:tr w:rsidR="004D0F6C" w:rsidRPr="00AA2803" w14:paraId="4087F890" w14:textId="77777777" w:rsidTr="00C97793">
        <w:tc>
          <w:tcPr>
            <w:tcW w:w="390" w:type="dxa"/>
            <w:tcBorders>
              <w:top w:val="single" w:sz="4" w:space="0" w:color="auto"/>
            </w:tcBorders>
          </w:tcPr>
          <w:p w14:paraId="79DE0C43" w14:textId="77777777" w:rsidR="004D0F6C" w:rsidRPr="00AA2803" w:rsidRDefault="004D0F6C" w:rsidP="00CA6B36">
            <w:pPr>
              <w:pStyle w:val="af"/>
              <w:numPr>
                <w:ilvl w:val="0"/>
                <w:numId w:val="93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837" w:type="dxa"/>
            <w:gridSpan w:val="4"/>
          </w:tcPr>
          <w:p w14:paraId="56895083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统计日期</w:t>
            </w:r>
          </w:p>
        </w:tc>
        <w:tc>
          <w:tcPr>
            <w:tcW w:w="2265" w:type="dxa"/>
            <w:gridSpan w:val="3"/>
          </w:tcPr>
          <w:p w14:paraId="6CE29A43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CALC_DATE</w:t>
            </w:r>
          </w:p>
        </w:tc>
        <w:tc>
          <w:tcPr>
            <w:tcW w:w="1978" w:type="dxa"/>
            <w:gridSpan w:val="2"/>
          </w:tcPr>
          <w:p w14:paraId="4C44F307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VARCHAR2(10)</w:t>
            </w:r>
          </w:p>
        </w:tc>
        <w:tc>
          <w:tcPr>
            <w:tcW w:w="709" w:type="dxa"/>
            <w:gridSpan w:val="2"/>
          </w:tcPr>
          <w:p w14:paraId="0C2C2299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1437ECE6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4D0F6C" w:rsidRPr="00AA2803" w14:paraId="7DB5A911" w14:textId="77777777" w:rsidTr="00C97793">
        <w:tc>
          <w:tcPr>
            <w:tcW w:w="390" w:type="dxa"/>
            <w:tcBorders>
              <w:top w:val="single" w:sz="4" w:space="0" w:color="auto"/>
            </w:tcBorders>
          </w:tcPr>
          <w:p w14:paraId="3B579151" w14:textId="77777777" w:rsidR="004D0F6C" w:rsidRPr="00AA2803" w:rsidRDefault="004D0F6C" w:rsidP="00CA6B36">
            <w:pPr>
              <w:pStyle w:val="af"/>
              <w:numPr>
                <w:ilvl w:val="0"/>
                <w:numId w:val="93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837" w:type="dxa"/>
            <w:gridSpan w:val="4"/>
          </w:tcPr>
          <w:p w14:paraId="296EA492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市场管理员</w:t>
            </w:r>
          </w:p>
        </w:tc>
        <w:tc>
          <w:tcPr>
            <w:tcW w:w="2265" w:type="dxa"/>
            <w:gridSpan w:val="3"/>
          </w:tcPr>
          <w:p w14:paraId="14AC4E35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MARKET_ADMIN</w:t>
            </w:r>
          </w:p>
        </w:tc>
        <w:tc>
          <w:tcPr>
            <w:tcW w:w="1978" w:type="dxa"/>
            <w:gridSpan w:val="2"/>
          </w:tcPr>
          <w:p w14:paraId="31410093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NUMBER(4)</w:t>
            </w:r>
          </w:p>
        </w:tc>
        <w:tc>
          <w:tcPr>
            <w:tcW w:w="709" w:type="dxa"/>
            <w:gridSpan w:val="2"/>
          </w:tcPr>
          <w:p w14:paraId="25BFDF85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4CEEBC2B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4D0F6C" w:rsidRPr="00AA2803" w14:paraId="045D0400" w14:textId="77777777" w:rsidTr="00C97793">
        <w:tc>
          <w:tcPr>
            <w:tcW w:w="390" w:type="dxa"/>
            <w:tcBorders>
              <w:top w:val="single" w:sz="4" w:space="0" w:color="auto"/>
            </w:tcBorders>
          </w:tcPr>
          <w:p w14:paraId="3D23DD26" w14:textId="77777777" w:rsidR="004D0F6C" w:rsidRPr="00AA2803" w:rsidRDefault="004D0F6C" w:rsidP="00CA6B36">
            <w:pPr>
              <w:pStyle w:val="af"/>
              <w:numPr>
                <w:ilvl w:val="0"/>
                <w:numId w:val="93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837" w:type="dxa"/>
            <w:gridSpan w:val="4"/>
          </w:tcPr>
          <w:p w14:paraId="23E7CAE8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方案</w:t>
            </w:r>
          </w:p>
        </w:tc>
        <w:tc>
          <w:tcPr>
            <w:tcW w:w="2265" w:type="dxa"/>
            <w:gridSpan w:val="3"/>
          </w:tcPr>
          <w:p w14:paraId="0E5FE06E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PLAN_CODE</w:t>
            </w:r>
          </w:p>
        </w:tc>
        <w:tc>
          <w:tcPr>
            <w:tcW w:w="1978" w:type="dxa"/>
            <w:gridSpan w:val="2"/>
          </w:tcPr>
          <w:p w14:paraId="0F318DA4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VARCHAR2(10)</w:t>
            </w:r>
          </w:p>
        </w:tc>
        <w:tc>
          <w:tcPr>
            <w:tcW w:w="709" w:type="dxa"/>
            <w:gridSpan w:val="2"/>
          </w:tcPr>
          <w:p w14:paraId="7B139076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3899EE70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4D0F6C" w:rsidRPr="00AA2803" w14:paraId="027E9BEC" w14:textId="77777777" w:rsidTr="00C97793">
        <w:tc>
          <w:tcPr>
            <w:tcW w:w="390" w:type="dxa"/>
            <w:tcBorders>
              <w:top w:val="single" w:sz="4" w:space="0" w:color="auto"/>
            </w:tcBorders>
          </w:tcPr>
          <w:p w14:paraId="7F6F2826" w14:textId="77777777" w:rsidR="004D0F6C" w:rsidRPr="00AA2803" w:rsidRDefault="004D0F6C" w:rsidP="00CA6B36">
            <w:pPr>
              <w:pStyle w:val="af"/>
              <w:numPr>
                <w:ilvl w:val="0"/>
                <w:numId w:val="93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837" w:type="dxa"/>
            <w:gridSpan w:val="4"/>
          </w:tcPr>
          <w:p w14:paraId="666423D4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期初库存</w:t>
            </w:r>
          </w:p>
        </w:tc>
        <w:tc>
          <w:tcPr>
            <w:tcW w:w="2265" w:type="dxa"/>
            <w:gridSpan w:val="3"/>
          </w:tcPr>
          <w:p w14:paraId="2ABF56C1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/>
                <w:szCs w:val="22"/>
              </w:rPr>
              <w:t>OPEN_INV</w:t>
            </w:r>
          </w:p>
        </w:tc>
        <w:tc>
          <w:tcPr>
            <w:tcW w:w="1978" w:type="dxa"/>
            <w:gridSpan w:val="2"/>
          </w:tcPr>
          <w:p w14:paraId="097002AF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NUMBER(28)</w:t>
            </w:r>
          </w:p>
        </w:tc>
        <w:tc>
          <w:tcPr>
            <w:tcW w:w="709" w:type="dxa"/>
            <w:gridSpan w:val="2"/>
          </w:tcPr>
          <w:p w14:paraId="29239B83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5611C34F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4D0F6C" w:rsidRPr="00AA2803" w14:paraId="093BB707" w14:textId="77777777" w:rsidTr="00C97793">
        <w:tc>
          <w:tcPr>
            <w:tcW w:w="390" w:type="dxa"/>
            <w:tcBorders>
              <w:top w:val="single" w:sz="4" w:space="0" w:color="auto"/>
            </w:tcBorders>
          </w:tcPr>
          <w:p w14:paraId="4E3067A1" w14:textId="77777777" w:rsidR="004D0F6C" w:rsidRPr="00AA2803" w:rsidRDefault="004D0F6C" w:rsidP="00CA6B36">
            <w:pPr>
              <w:pStyle w:val="af"/>
              <w:numPr>
                <w:ilvl w:val="0"/>
                <w:numId w:val="93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837" w:type="dxa"/>
            <w:gridSpan w:val="4"/>
          </w:tcPr>
          <w:p w14:paraId="32045C7D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期末库存</w:t>
            </w:r>
          </w:p>
        </w:tc>
        <w:tc>
          <w:tcPr>
            <w:tcW w:w="2265" w:type="dxa"/>
            <w:gridSpan w:val="3"/>
          </w:tcPr>
          <w:p w14:paraId="6C5CFF73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/>
                <w:szCs w:val="22"/>
              </w:rPr>
              <w:t>CLOSE_INV</w:t>
            </w:r>
          </w:p>
        </w:tc>
        <w:tc>
          <w:tcPr>
            <w:tcW w:w="1978" w:type="dxa"/>
            <w:gridSpan w:val="2"/>
          </w:tcPr>
          <w:p w14:paraId="46C0C907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NUMBER(28)</w:t>
            </w:r>
          </w:p>
        </w:tc>
        <w:tc>
          <w:tcPr>
            <w:tcW w:w="709" w:type="dxa"/>
            <w:gridSpan w:val="2"/>
          </w:tcPr>
          <w:p w14:paraId="6CECDAE5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55967CB9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4D0F6C" w:rsidRPr="00AA2803" w14:paraId="4786D486" w14:textId="77777777" w:rsidTr="00C97793">
        <w:tc>
          <w:tcPr>
            <w:tcW w:w="390" w:type="dxa"/>
            <w:tcBorders>
              <w:top w:val="single" w:sz="4" w:space="0" w:color="auto"/>
            </w:tcBorders>
          </w:tcPr>
          <w:p w14:paraId="52E937A5" w14:textId="77777777" w:rsidR="004D0F6C" w:rsidRPr="00AA2803" w:rsidRDefault="004D0F6C" w:rsidP="00CA6B36">
            <w:pPr>
              <w:pStyle w:val="af"/>
              <w:numPr>
                <w:ilvl w:val="0"/>
                <w:numId w:val="93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837" w:type="dxa"/>
            <w:gridSpan w:val="4"/>
          </w:tcPr>
          <w:p w14:paraId="5808A64F" w14:textId="77777777" w:rsidR="004D0F6C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BA4229">
              <w:rPr>
                <w:rFonts w:hint="eastAsia"/>
              </w:rPr>
              <w:t>收货数量</w:t>
            </w:r>
          </w:p>
        </w:tc>
        <w:tc>
          <w:tcPr>
            <w:tcW w:w="2265" w:type="dxa"/>
            <w:gridSpan w:val="3"/>
          </w:tcPr>
          <w:p w14:paraId="5EE0F7B8" w14:textId="77777777" w:rsidR="004D0F6C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GOT_T</w:t>
            </w:r>
            <w:r>
              <w:rPr>
                <w:rFonts w:ascii="新宋体" w:eastAsia="新宋体" w:hAnsi="新宋体"/>
                <w:szCs w:val="22"/>
              </w:rPr>
              <w:t>ICKETS</w:t>
            </w:r>
          </w:p>
        </w:tc>
        <w:tc>
          <w:tcPr>
            <w:tcW w:w="1978" w:type="dxa"/>
            <w:gridSpan w:val="2"/>
          </w:tcPr>
          <w:p w14:paraId="778C3192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NUMBER(28)</w:t>
            </w:r>
          </w:p>
        </w:tc>
        <w:tc>
          <w:tcPr>
            <w:tcW w:w="709" w:type="dxa"/>
            <w:gridSpan w:val="2"/>
          </w:tcPr>
          <w:p w14:paraId="5856A52D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0F0B81FF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4D0F6C" w:rsidRPr="00AA2803" w14:paraId="7EE65F04" w14:textId="77777777" w:rsidTr="00C97793">
        <w:tc>
          <w:tcPr>
            <w:tcW w:w="390" w:type="dxa"/>
            <w:tcBorders>
              <w:top w:val="single" w:sz="4" w:space="0" w:color="auto"/>
            </w:tcBorders>
          </w:tcPr>
          <w:p w14:paraId="1A93FE0F" w14:textId="77777777" w:rsidR="004D0F6C" w:rsidRPr="00AA2803" w:rsidRDefault="004D0F6C" w:rsidP="00CA6B36">
            <w:pPr>
              <w:pStyle w:val="af"/>
              <w:numPr>
                <w:ilvl w:val="0"/>
                <w:numId w:val="93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837" w:type="dxa"/>
            <w:gridSpan w:val="4"/>
          </w:tcPr>
          <w:p w14:paraId="3A865613" w14:textId="77777777" w:rsidR="004D0F6C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BA4229">
              <w:rPr>
                <w:rFonts w:hint="eastAsia"/>
              </w:rPr>
              <w:t>销售数量</w:t>
            </w:r>
          </w:p>
        </w:tc>
        <w:tc>
          <w:tcPr>
            <w:tcW w:w="2265" w:type="dxa"/>
            <w:gridSpan w:val="3"/>
          </w:tcPr>
          <w:p w14:paraId="4EA0DB76" w14:textId="77777777" w:rsidR="004D0F6C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SALED_TICKETS</w:t>
            </w:r>
          </w:p>
        </w:tc>
        <w:tc>
          <w:tcPr>
            <w:tcW w:w="1978" w:type="dxa"/>
            <w:gridSpan w:val="2"/>
          </w:tcPr>
          <w:p w14:paraId="0C101F6D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NUMBER(28)</w:t>
            </w:r>
          </w:p>
        </w:tc>
        <w:tc>
          <w:tcPr>
            <w:tcW w:w="709" w:type="dxa"/>
            <w:gridSpan w:val="2"/>
          </w:tcPr>
          <w:p w14:paraId="61925F1A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475765BA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4D0F6C" w:rsidRPr="00AA2803" w14:paraId="50F19269" w14:textId="77777777" w:rsidTr="00C97793">
        <w:tc>
          <w:tcPr>
            <w:tcW w:w="390" w:type="dxa"/>
            <w:tcBorders>
              <w:top w:val="single" w:sz="4" w:space="0" w:color="auto"/>
            </w:tcBorders>
          </w:tcPr>
          <w:p w14:paraId="66D82379" w14:textId="77777777" w:rsidR="004D0F6C" w:rsidRPr="00AA2803" w:rsidRDefault="004D0F6C" w:rsidP="00CA6B36">
            <w:pPr>
              <w:pStyle w:val="af"/>
              <w:numPr>
                <w:ilvl w:val="0"/>
                <w:numId w:val="93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837" w:type="dxa"/>
            <w:gridSpan w:val="4"/>
          </w:tcPr>
          <w:p w14:paraId="0CD5BF16" w14:textId="77777777" w:rsidR="004D0F6C" w:rsidRPr="00BA4229" w:rsidRDefault="004D0F6C" w:rsidP="00C97793">
            <w:pPr>
              <w:spacing w:before="60" w:after="60"/>
            </w:pPr>
            <w:r>
              <w:rPr>
                <w:rFonts w:hint="eastAsia"/>
              </w:rPr>
              <w:t>退货数量</w:t>
            </w:r>
          </w:p>
        </w:tc>
        <w:tc>
          <w:tcPr>
            <w:tcW w:w="2265" w:type="dxa"/>
            <w:gridSpan w:val="3"/>
          </w:tcPr>
          <w:p w14:paraId="7F107891" w14:textId="77777777" w:rsidR="004D0F6C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CANCELED_TICKETS</w:t>
            </w:r>
          </w:p>
        </w:tc>
        <w:tc>
          <w:tcPr>
            <w:tcW w:w="1978" w:type="dxa"/>
            <w:gridSpan w:val="2"/>
          </w:tcPr>
          <w:p w14:paraId="35EE611E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NUMBER(28)</w:t>
            </w:r>
          </w:p>
        </w:tc>
        <w:tc>
          <w:tcPr>
            <w:tcW w:w="709" w:type="dxa"/>
            <w:gridSpan w:val="2"/>
          </w:tcPr>
          <w:p w14:paraId="15107AEB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344833A2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4D0F6C" w:rsidRPr="00AA2803" w14:paraId="7CA47781" w14:textId="77777777" w:rsidTr="00C97793">
        <w:tc>
          <w:tcPr>
            <w:tcW w:w="390" w:type="dxa"/>
            <w:tcBorders>
              <w:top w:val="single" w:sz="4" w:space="0" w:color="auto"/>
            </w:tcBorders>
          </w:tcPr>
          <w:p w14:paraId="5E8AA7B3" w14:textId="77777777" w:rsidR="004D0F6C" w:rsidRPr="00AA2803" w:rsidRDefault="004D0F6C" w:rsidP="00CA6B36">
            <w:pPr>
              <w:pStyle w:val="af"/>
              <w:numPr>
                <w:ilvl w:val="0"/>
                <w:numId w:val="93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837" w:type="dxa"/>
            <w:gridSpan w:val="4"/>
          </w:tcPr>
          <w:p w14:paraId="08506AE7" w14:textId="77777777" w:rsidR="004D0F6C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BA4229">
              <w:rPr>
                <w:rFonts w:hint="eastAsia"/>
              </w:rPr>
              <w:t>还货数量</w:t>
            </w:r>
          </w:p>
        </w:tc>
        <w:tc>
          <w:tcPr>
            <w:tcW w:w="2265" w:type="dxa"/>
            <w:gridSpan w:val="3"/>
          </w:tcPr>
          <w:p w14:paraId="1021D07A" w14:textId="77777777" w:rsidR="004D0F6C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RETURN_TICKETS</w:t>
            </w:r>
          </w:p>
        </w:tc>
        <w:tc>
          <w:tcPr>
            <w:tcW w:w="1978" w:type="dxa"/>
            <w:gridSpan w:val="2"/>
          </w:tcPr>
          <w:p w14:paraId="7C478067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NUMBER(28)</w:t>
            </w:r>
          </w:p>
        </w:tc>
        <w:tc>
          <w:tcPr>
            <w:tcW w:w="709" w:type="dxa"/>
            <w:gridSpan w:val="2"/>
          </w:tcPr>
          <w:p w14:paraId="5E15F670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0B9C0CD1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4D0F6C" w:rsidRPr="00AA2803" w14:paraId="47717B14" w14:textId="77777777" w:rsidTr="00C97793">
        <w:tc>
          <w:tcPr>
            <w:tcW w:w="390" w:type="dxa"/>
            <w:tcBorders>
              <w:top w:val="single" w:sz="4" w:space="0" w:color="auto"/>
            </w:tcBorders>
          </w:tcPr>
          <w:p w14:paraId="4C8977F0" w14:textId="77777777" w:rsidR="004D0F6C" w:rsidRPr="00AA2803" w:rsidRDefault="004D0F6C" w:rsidP="00CA6B36">
            <w:pPr>
              <w:pStyle w:val="af"/>
              <w:numPr>
                <w:ilvl w:val="0"/>
                <w:numId w:val="93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837" w:type="dxa"/>
            <w:gridSpan w:val="4"/>
          </w:tcPr>
          <w:p w14:paraId="50CB1791" w14:textId="77777777" w:rsidR="004D0F6C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BA4229">
              <w:rPr>
                <w:rFonts w:hint="eastAsia"/>
              </w:rPr>
              <w:t>损毁数量</w:t>
            </w:r>
          </w:p>
        </w:tc>
        <w:tc>
          <w:tcPr>
            <w:tcW w:w="2265" w:type="dxa"/>
            <w:gridSpan w:val="3"/>
          </w:tcPr>
          <w:p w14:paraId="1A53E64D" w14:textId="77777777" w:rsidR="004D0F6C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BROKEN_TICKETS</w:t>
            </w:r>
          </w:p>
        </w:tc>
        <w:tc>
          <w:tcPr>
            <w:tcW w:w="1978" w:type="dxa"/>
            <w:gridSpan w:val="2"/>
          </w:tcPr>
          <w:p w14:paraId="1FB6DC89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NUMBER(28)</w:t>
            </w:r>
          </w:p>
        </w:tc>
        <w:tc>
          <w:tcPr>
            <w:tcW w:w="709" w:type="dxa"/>
            <w:gridSpan w:val="2"/>
          </w:tcPr>
          <w:p w14:paraId="45372EF7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7111803C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4D0F6C" w:rsidRPr="00AA2803" w14:paraId="6D3C5923" w14:textId="77777777" w:rsidTr="00C97793">
        <w:tc>
          <w:tcPr>
            <w:tcW w:w="9747" w:type="dxa"/>
            <w:gridSpan w:val="13"/>
            <w:shd w:val="clear" w:color="auto" w:fill="D9D9D9" w:themeFill="background1" w:themeFillShade="D9"/>
          </w:tcPr>
          <w:p w14:paraId="678B7CB7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表格其他属性信息定义（包括PK-FK、IDX等）</w:t>
            </w:r>
          </w:p>
        </w:tc>
      </w:tr>
      <w:tr w:rsidR="004D0F6C" w:rsidRPr="00AA2803" w14:paraId="00657A1E" w14:textId="77777777" w:rsidTr="00C97793">
        <w:trPr>
          <w:trHeight w:val="231"/>
        </w:trPr>
        <w:tc>
          <w:tcPr>
            <w:tcW w:w="531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F3479B1" w14:textId="77777777" w:rsidR="004D0F6C" w:rsidRPr="00AA2803" w:rsidRDefault="004D0F6C" w:rsidP="00C9779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主键</w:t>
            </w:r>
          </w:p>
        </w:tc>
        <w:tc>
          <w:tcPr>
            <w:tcW w:w="3405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5B2D5D61" w14:textId="77777777" w:rsidR="004D0F6C" w:rsidRPr="00AA2803" w:rsidRDefault="004D0F6C" w:rsidP="00C9779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5811" w:type="dxa"/>
            <w:gridSpan w:val="7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76644985" w14:textId="77777777" w:rsidR="004D0F6C" w:rsidRPr="00AA2803" w:rsidRDefault="004D0F6C" w:rsidP="00C9779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包含列</w:t>
            </w:r>
          </w:p>
        </w:tc>
      </w:tr>
      <w:tr w:rsidR="004D0F6C" w:rsidRPr="00AA2803" w14:paraId="3C806120" w14:textId="77777777" w:rsidTr="00C97793">
        <w:trPr>
          <w:trHeight w:val="231"/>
        </w:trPr>
        <w:tc>
          <w:tcPr>
            <w:tcW w:w="531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00A7BAF" w14:textId="77777777" w:rsidR="004D0F6C" w:rsidRPr="00AA2803" w:rsidRDefault="004D0F6C" w:rsidP="00C9779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3405" w:type="dxa"/>
            <w:gridSpan w:val="4"/>
            <w:tcBorders>
              <w:left w:val="single" w:sz="4" w:space="0" w:color="auto"/>
            </w:tcBorders>
          </w:tcPr>
          <w:p w14:paraId="3D37B78D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011403">
              <w:rPr>
                <w:rFonts w:ascii="新宋体" w:eastAsia="新宋体" w:hAnsi="新宋体"/>
                <w:szCs w:val="22"/>
              </w:rPr>
              <w:t>PK_HIS_</w:t>
            </w:r>
            <w:r>
              <w:rPr>
                <w:rFonts w:ascii="新宋体" w:eastAsia="新宋体" w:hAnsi="新宋体"/>
                <w:szCs w:val="22"/>
              </w:rPr>
              <w:t>MM_INVENTORY</w:t>
            </w:r>
          </w:p>
        </w:tc>
        <w:tc>
          <w:tcPr>
            <w:tcW w:w="5811" w:type="dxa"/>
            <w:gridSpan w:val="7"/>
            <w:tcBorders>
              <w:left w:val="single" w:sz="4" w:space="0" w:color="auto"/>
            </w:tcBorders>
          </w:tcPr>
          <w:p w14:paraId="1D896F52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D75939">
              <w:rPr>
                <w:rFonts w:ascii="新宋体" w:eastAsia="新宋体" w:hAnsi="新宋体"/>
                <w:szCs w:val="22"/>
              </w:rPr>
              <w:t>CALC_DATE,</w:t>
            </w:r>
            <w:r w:rsidRPr="00D61C93">
              <w:rPr>
                <w:rFonts w:ascii="新宋体" w:eastAsia="新宋体" w:hAnsi="新宋体"/>
                <w:szCs w:val="22"/>
              </w:rPr>
              <w:t>MARKET_ADMIN</w:t>
            </w:r>
            <w:r>
              <w:rPr>
                <w:rFonts w:ascii="新宋体" w:eastAsia="新宋体" w:hAnsi="新宋体"/>
                <w:szCs w:val="22"/>
              </w:rPr>
              <w:t>,PLAN_CODE</w:t>
            </w:r>
          </w:p>
        </w:tc>
      </w:tr>
      <w:tr w:rsidR="004D0F6C" w:rsidRPr="00AA2803" w14:paraId="66230D23" w14:textId="77777777" w:rsidTr="00C97793">
        <w:trPr>
          <w:trHeight w:val="231"/>
        </w:trPr>
        <w:tc>
          <w:tcPr>
            <w:tcW w:w="531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41AD547" w14:textId="77777777" w:rsidR="004D0F6C" w:rsidRPr="00AA2803" w:rsidRDefault="004D0F6C" w:rsidP="00C9779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外键</w:t>
            </w:r>
          </w:p>
        </w:tc>
        <w:tc>
          <w:tcPr>
            <w:tcW w:w="3405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3474D7AA" w14:textId="77777777" w:rsidR="004D0F6C" w:rsidRPr="00AA2803" w:rsidRDefault="004D0F6C" w:rsidP="00C9779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1556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01826A8E" w14:textId="77777777" w:rsidR="004D0F6C" w:rsidRPr="00AA2803" w:rsidRDefault="004D0F6C" w:rsidP="00C9779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  <w:tc>
          <w:tcPr>
            <w:tcW w:w="2123" w:type="dxa"/>
            <w:gridSpan w:val="3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033E7C3E" w14:textId="77777777" w:rsidR="004D0F6C" w:rsidRPr="00AA2803" w:rsidRDefault="004D0F6C" w:rsidP="00C9779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参照表名</w:t>
            </w:r>
          </w:p>
        </w:tc>
        <w:tc>
          <w:tcPr>
            <w:tcW w:w="2132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0F3101E9" w14:textId="77777777" w:rsidR="004D0F6C" w:rsidRPr="00AA2803" w:rsidRDefault="004D0F6C" w:rsidP="00C9779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</w:tr>
      <w:tr w:rsidR="004D0F6C" w:rsidRPr="00AA2803" w14:paraId="076D9B89" w14:textId="77777777" w:rsidTr="00C97793">
        <w:trPr>
          <w:trHeight w:val="231"/>
        </w:trPr>
        <w:tc>
          <w:tcPr>
            <w:tcW w:w="531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9BBDFD3" w14:textId="77777777" w:rsidR="004D0F6C" w:rsidRPr="00AA2803" w:rsidRDefault="004D0F6C" w:rsidP="00C9779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3405" w:type="dxa"/>
            <w:gridSpan w:val="4"/>
            <w:tcBorders>
              <w:left w:val="single" w:sz="4" w:space="0" w:color="auto"/>
            </w:tcBorders>
          </w:tcPr>
          <w:p w14:paraId="67869D95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56" w:type="dxa"/>
            <w:gridSpan w:val="2"/>
            <w:tcBorders>
              <w:left w:val="single" w:sz="4" w:space="0" w:color="auto"/>
            </w:tcBorders>
          </w:tcPr>
          <w:p w14:paraId="3258479A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123" w:type="dxa"/>
            <w:gridSpan w:val="3"/>
            <w:tcBorders>
              <w:left w:val="single" w:sz="4" w:space="0" w:color="auto"/>
            </w:tcBorders>
          </w:tcPr>
          <w:p w14:paraId="7FBFBD0D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132" w:type="dxa"/>
            <w:gridSpan w:val="2"/>
            <w:tcBorders>
              <w:left w:val="single" w:sz="4" w:space="0" w:color="auto"/>
            </w:tcBorders>
          </w:tcPr>
          <w:p w14:paraId="79C4A151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4D0F6C" w:rsidRPr="00AA2803" w14:paraId="19B4F7CA" w14:textId="77777777" w:rsidTr="00C97793">
        <w:trPr>
          <w:trHeight w:val="231"/>
        </w:trPr>
        <w:tc>
          <w:tcPr>
            <w:tcW w:w="531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2F49B08" w14:textId="77777777" w:rsidR="004D0F6C" w:rsidRPr="00AA2803" w:rsidRDefault="004D0F6C" w:rsidP="00C9779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索引</w:t>
            </w:r>
          </w:p>
        </w:tc>
        <w:tc>
          <w:tcPr>
            <w:tcW w:w="3405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4CEC4797" w14:textId="77777777" w:rsidR="004D0F6C" w:rsidRPr="00AA2803" w:rsidRDefault="004D0F6C" w:rsidP="00C9779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2681" w:type="dxa"/>
            <w:gridSpan w:val="3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1F8342D9" w14:textId="77777777" w:rsidR="004D0F6C" w:rsidRPr="00AA2803" w:rsidRDefault="004D0F6C" w:rsidP="00C9779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  <w:tc>
          <w:tcPr>
            <w:tcW w:w="3130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09A85441" w14:textId="77777777" w:rsidR="004D0F6C" w:rsidRPr="00AA2803" w:rsidRDefault="004D0F6C" w:rsidP="00C9779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类型</w:t>
            </w:r>
          </w:p>
        </w:tc>
      </w:tr>
      <w:tr w:rsidR="004D0F6C" w:rsidRPr="00AA2803" w14:paraId="28E327EE" w14:textId="77777777" w:rsidTr="00C97793">
        <w:trPr>
          <w:trHeight w:val="231"/>
        </w:trPr>
        <w:tc>
          <w:tcPr>
            <w:tcW w:w="531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E92C05F" w14:textId="77777777" w:rsidR="004D0F6C" w:rsidRPr="00AA2803" w:rsidRDefault="004D0F6C" w:rsidP="00C9779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3405" w:type="dxa"/>
            <w:gridSpan w:val="4"/>
            <w:tcBorders>
              <w:left w:val="single" w:sz="4" w:space="0" w:color="auto"/>
            </w:tcBorders>
          </w:tcPr>
          <w:p w14:paraId="6EEADAFE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IDX_</w:t>
            </w:r>
            <w:r>
              <w:rPr>
                <w:rFonts w:ascii="新宋体" w:eastAsia="新宋体" w:hAnsi="新宋体"/>
                <w:szCs w:val="22"/>
              </w:rPr>
              <w:t>HIS_MM_INV_CALC</w:t>
            </w:r>
          </w:p>
        </w:tc>
        <w:tc>
          <w:tcPr>
            <w:tcW w:w="2681" w:type="dxa"/>
            <w:gridSpan w:val="3"/>
            <w:tcBorders>
              <w:left w:val="single" w:sz="4" w:space="0" w:color="auto"/>
            </w:tcBorders>
          </w:tcPr>
          <w:p w14:paraId="42E04459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CALC_DATE</w:t>
            </w:r>
          </w:p>
        </w:tc>
        <w:tc>
          <w:tcPr>
            <w:tcW w:w="3130" w:type="dxa"/>
            <w:gridSpan w:val="4"/>
            <w:tcBorders>
              <w:left w:val="single" w:sz="4" w:space="0" w:color="auto"/>
            </w:tcBorders>
          </w:tcPr>
          <w:p w14:paraId="30AAF0C3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4D0F6C" w:rsidRPr="00AA2803" w14:paraId="26612A7E" w14:textId="77777777" w:rsidTr="00C97793">
        <w:trPr>
          <w:trHeight w:val="231"/>
        </w:trPr>
        <w:tc>
          <w:tcPr>
            <w:tcW w:w="531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D7FAD0E" w14:textId="77777777" w:rsidR="004D0F6C" w:rsidRPr="00AA2803" w:rsidRDefault="004D0F6C" w:rsidP="00C9779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3405" w:type="dxa"/>
            <w:gridSpan w:val="4"/>
            <w:tcBorders>
              <w:left w:val="single" w:sz="4" w:space="0" w:color="auto"/>
            </w:tcBorders>
          </w:tcPr>
          <w:p w14:paraId="161EB287" w14:textId="77777777" w:rsidR="004D0F6C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IDX_HIS_MM_</w:t>
            </w:r>
            <w:r>
              <w:rPr>
                <w:rFonts w:ascii="新宋体" w:eastAsia="新宋体" w:hAnsi="新宋体"/>
                <w:szCs w:val="22"/>
              </w:rPr>
              <w:t>INV</w:t>
            </w:r>
            <w:r>
              <w:rPr>
                <w:rFonts w:ascii="新宋体" w:eastAsia="新宋体" w:hAnsi="新宋体" w:hint="eastAsia"/>
                <w:szCs w:val="22"/>
              </w:rPr>
              <w:t>_MM_FLOW</w:t>
            </w:r>
          </w:p>
        </w:tc>
        <w:tc>
          <w:tcPr>
            <w:tcW w:w="2681" w:type="dxa"/>
            <w:gridSpan w:val="3"/>
            <w:tcBorders>
              <w:left w:val="single" w:sz="4" w:space="0" w:color="auto"/>
            </w:tcBorders>
          </w:tcPr>
          <w:p w14:paraId="32B3A09D" w14:textId="77777777" w:rsidR="004D0F6C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D61C93">
              <w:rPr>
                <w:rFonts w:ascii="新宋体" w:eastAsia="新宋体" w:hAnsi="新宋体"/>
                <w:szCs w:val="22"/>
              </w:rPr>
              <w:t>MARKET_ADMIN,</w:t>
            </w:r>
            <w:r>
              <w:rPr>
                <w:rFonts w:ascii="新宋体" w:eastAsia="新宋体" w:hAnsi="新宋体"/>
                <w:szCs w:val="22"/>
              </w:rPr>
              <w:t>PLAN_CODE</w:t>
            </w:r>
          </w:p>
        </w:tc>
        <w:tc>
          <w:tcPr>
            <w:tcW w:w="3130" w:type="dxa"/>
            <w:gridSpan w:val="4"/>
            <w:tcBorders>
              <w:left w:val="single" w:sz="4" w:space="0" w:color="auto"/>
            </w:tcBorders>
          </w:tcPr>
          <w:p w14:paraId="30256A06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4D0F6C" w:rsidRPr="00AA2803" w14:paraId="2C2C0E1B" w14:textId="77777777" w:rsidTr="00C97793">
        <w:tc>
          <w:tcPr>
            <w:tcW w:w="531" w:type="dxa"/>
            <w:gridSpan w:val="2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8A7F418" w14:textId="77777777" w:rsidR="004D0F6C" w:rsidRPr="00AA2803" w:rsidRDefault="004D0F6C" w:rsidP="00C9779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约</w:t>
            </w:r>
            <w:r w:rsidRPr="00AA2803">
              <w:rPr>
                <w:rFonts w:ascii="新宋体" w:eastAsia="新宋体" w:hAnsi="新宋体" w:hint="eastAsia"/>
                <w:b/>
                <w:szCs w:val="22"/>
              </w:rPr>
              <w:lastRenderedPageBreak/>
              <w:t>束</w:t>
            </w:r>
          </w:p>
        </w:tc>
        <w:tc>
          <w:tcPr>
            <w:tcW w:w="9216" w:type="dxa"/>
            <w:gridSpan w:val="11"/>
            <w:tcBorders>
              <w:left w:val="single" w:sz="4" w:space="0" w:color="auto"/>
            </w:tcBorders>
          </w:tcPr>
          <w:p w14:paraId="5E4C3221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4D0F6C" w:rsidRPr="00AA2803" w14:paraId="161AE7F6" w14:textId="77777777" w:rsidTr="00C97793">
        <w:trPr>
          <w:trHeight w:val="231"/>
        </w:trPr>
        <w:tc>
          <w:tcPr>
            <w:tcW w:w="531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125EDCA" w14:textId="77777777" w:rsidR="004D0F6C" w:rsidRPr="00AA2803" w:rsidRDefault="004D0F6C" w:rsidP="00C9779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</w:t>
            </w: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172018E8" w14:textId="77777777" w:rsidR="004D0F6C" w:rsidRPr="00AA2803" w:rsidRDefault="004D0F6C" w:rsidP="00C9779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分区类型</w:t>
            </w:r>
          </w:p>
        </w:tc>
        <w:tc>
          <w:tcPr>
            <w:tcW w:w="1917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45682A70" w14:textId="77777777" w:rsidR="004D0F6C" w:rsidRPr="00AA2803" w:rsidRDefault="004D0F6C" w:rsidP="00C9779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分区字段</w:t>
            </w:r>
          </w:p>
        </w:tc>
        <w:tc>
          <w:tcPr>
            <w:tcW w:w="5811" w:type="dxa"/>
            <w:gridSpan w:val="7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4830E055" w14:textId="77777777" w:rsidR="004D0F6C" w:rsidRPr="00AA2803" w:rsidRDefault="004D0F6C" w:rsidP="00C9779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分区条件</w:t>
            </w:r>
          </w:p>
        </w:tc>
      </w:tr>
      <w:tr w:rsidR="004D0F6C" w:rsidRPr="00AA2803" w14:paraId="53E000C7" w14:textId="77777777" w:rsidTr="00C97793">
        <w:trPr>
          <w:trHeight w:val="231"/>
        </w:trPr>
        <w:tc>
          <w:tcPr>
            <w:tcW w:w="531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1417BFF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</w:tcPr>
          <w:p w14:paraId="683E9EE1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主分区</w:t>
            </w:r>
          </w:p>
        </w:tc>
        <w:tc>
          <w:tcPr>
            <w:tcW w:w="1917" w:type="dxa"/>
            <w:gridSpan w:val="2"/>
            <w:tcBorders>
              <w:left w:val="single" w:sz="4" w:space="0" w:color="auto"/>
            </w:tcBorders>
          </w:tcPr>
          <w:p w14:paraId="45621540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5811" w:type="dxa"/>
            <w:gridSpan w:val="7"/>
            <w:tcBorders>
              <w:left w:val="single" w:sz="4" w:space="0" w:color="auto"/>
            </w:tcBorders>
          </w:tcPr>
          <w:p w14:paraId="5ED60739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4D0F6C" w:rsidRPr="00AA2803" w14:paraId="609FA618" w14:textId="77777777" w:rsidTr="00C97793">
        <w:trPr>
          <w:trHeight w:val="231"/>
        </w:trPr>
        <w:tc>
          <w:tcPr>
            <w:tcW w:w="531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38AC1C9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</w:tcPr>
          <w:p w14:paraId="0D3920A7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子分区</w:t>
            </w:r>
          </w:p>
        </w:tc>
        <w:tc>
          <w:tcPr>
            <w:tcW w:w="1917" w:type="dxa"/>
            <w:gridSpan w:val="2"/>
            <w:tcBorders>
              <w:left w:val="single" w:sz="4" w:space="0" w:color="auto"/>
            </w:tcBorders>
          </w:tcPr>
          <w:p w14:paraId="63A657F8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5811" w:type="dxa"/>
            <w:gridSpan w:val="7"/>
            <w:tcBorders>
              <w:left w:val="single" w:sz="4" w:space="0" w:color="auto"/>
            </w:tcBorders>
          </w:tcPr>
          <w:p w14:paraId="7F89B2DC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</w:tbl>
    <w:p w14:paraId="67B3D071" w14:textId="77777777" w:rsidR="004D0F6C" w:rsidRDefault="004D0F6C" w:rsidP="004D0F6C"/>
    <w:p w14:paraId="60B93819" w14:textId="1B7C040C" w:rsidR="000C4B6E" w:rsidRPr="00AA2803" w:rsidRDefault="00CE52D9" w:rsidP="004D0F6C">
      <w:pPr>
        <w:pStyle w:val="5"/>
      </w:pPr>
      <w:r>
        <w:rPr>
          <w:rFonts w:hint="eastAsia"/>
        </w:rPr>
        <w:t>机构</w:t>
      </w:r>
      <w:r w:rsidR="005A24D3">
        <w:rPr>
          <w:rFonts w:hint="eastAsia"/>
        </w:rPr>
        <w:t>所辖销售站</w:t>
      </w:r>
      <w:r w:rsidR="000C4B6E">
        <w:rPr>
          <w:rFonts w:hint="eastAsia"/>
        </w:rPr>
        <w:t>资金历史报表</w:t>
      </w:r>
      <w:r w:rsidR="000C4B6E" w:rsidRPr="00AA2803">
        <w:rPr>
          <w:rFonts w:hint="eastAsia"/>
        </w:rPr>
        <w:t>（</w:t>
      </w:r>
      <w:r w:rsidR="000C4B6E" w:rsidRPr="00ED2F22">
        <w:t>HIS_</w:t>
      </w:r>
      <w:r w:rsidR="00927925">
        <w:rPr>
          <w:rFonts w:hint="eastAsia"/>
        </w:rPr>
        <w:t>ORG</w:t>
      </w:r>
      <w:r w:rsidR="000C4B6E" w:rsidRPr="00ED2F22">
        <w:t>_</w:t>
      </w:r>
      <w:r w:rsidR="000C4B6E">
        <w:t>FUND_REPORT</w:t>
      </w:r>
      <w:r w:rsidR="000C4B6E" w:rsidRPr="00AA2803">
        <w:rPr>
          <w:rFonts w:hint="eastAsia"/>
        </w:rPr>
        <w:t>）</w:t>
      </w: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90"/>
        <w:gridCol w:w="141"/>
        <w:gridCol w:w="698"/>
        <w:gridCol w:w="790"/>
        <w:gridCol w:w="386"/>
        <w:gridCol w:w="1531"/>
        <w:gridCol w:w="737"/>
        <w:gridCol w:w="819"/>
        <w:gridCol w:w="1125"/>
        <w:gridCol w:w="853"/>
        <w:gridCol w:w="145"/>
        <w:gridCol w:w="564"/>
        <w:gridCol w:w="1568"/>
      </w:tblGrid>
      <w:tr w:rsidR="000C4B6E" w:rsidRPr="00AA2803" w14:paraId="46475E8A" w14:textId="77777777" w:rsidTr="005A24D3">
        <w:tc>
          <w:tcPr>
            <w:tcW w:w="1229" w:type="dxa"/>
            <w:gridSpan w:val="3"/>
            <w:shd w:val="clear" w:color="auto" w:fill="C0C0C0"/>
          </w:tcPr>
          <w:p w14:paraId="3CAA0DFE" w14:textId="77777777" w:rsidR="000C4B6E" w:rsidRPr="00AA2803" w:rsidRDefault="000C4B6E" w:rsidP="000C4B6E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汉字注解</w:t>
            </w:r>
          </w:p>
        </w:tc>
        <w:tc>
          <w:tcPr>
            <w:tcW w:w="3444" w:type="dxa"/>
            <w:gridSpan w:val="4"/>
            <w:shd w:val="clear" w:color="auto" w:fill="auto"/>
          </w:tcPr>
          <w:p w14:paraId="62E7AD3A" w14:textId="3810CE39" w:rsidR="000C4B6E" w:rsidRPr="00AA2803" w:rsidRDefault="00CE52D9" w:rsidP="000C4B6E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>
              <w:rPr>
                <w:rFonts w:ascii="新宋体" w:eastAsia="新宋体" w:hAnsi="新宋体" w:hint="eastAsia"/>
                <w:b/>
                <w:sz w:val="24"/>
                <w:szCs w:val="22"/>
              </w:rPr>
              <w:t>机构</w:t>
            </w:r>
            <w:r w:rsidR="000C4B6E">
              <w:rPr>
                <w:rFonts w:ascii="新宋体" w:eastAsia="新宋体" w:hAnsi="新宋体" w:hint="eastAsia"/>
                <w:b/>
                <w:sz w:val="24"/>
                <w:szCs w:val="22"/>
              </w:rPr>
              <w:t>资</w:t>
            </w:r>
            <w:r w:rsidR="005A24D3">
              <w:rPr>
                <w:rFonts w:ascii="新宋体" w:eastAsia="新宋体" w:hAnsi="新宋体" w:hint="eastAsia"/>
                <w:b/>
                <w:sz w:val="24"/>
                <w:szCs w:val="22"/>
              </w:rPr>
              <w:t>所辖销售站</w:t>
            </w:r>
            <w:r w:rsidR="000C4B6E">
              <w:rPr>
                <w:rFonts w:ascii="新宋体" w:eastAsia="新宋体" w:hAnsi="新宋体" w:hint="eastAsia"/>
                <w:b/>
                <w:sz w:val="24"/>
                <w:szCs w:val="22"/>
              </w:rPr>
              <w:t>金历史报表</w:t>
            </w:r>
          </w:p>
        </w:tc>
        <w:tc>
          <w:tcPr>
            <w:tcW w:w="819" w:type="dxa"/>
            <w:shd w:val="clear" w:color="auto" w:fill="C0C0C0"/>
          </w:tcPr>
          <w:p w14:paraId="6CED6FBF" w14:textId="77777777" w:rsidR="000C4B6E" w:rsidRPr="00AA2803" w:rsidRDefault="000C4B6E" w:rsidP="000C4B6E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表名</w:t>
            </w:r>
          </w:p>
        </w:tc>
        <w:tc>
          <w:tcPr>
            <w:tcW w:w="4255" w:type="dxa"/>
            <w:gridSpan w:val="5"/>
            <w:shd w:val="clear" w:color="auto" w:fill="auto"/>
          </w:tcPr>
          <w:p w14:paraId="6BE4DEE1" w14:textId="38C19A63" w:rsidR="000C4B6E" w:rsidRPr="00AA2803" w:rsidRDefault="000C4B6E" w:rsidP="00CE52D9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8D0A6E">
              <w:rPr>
                <w:rFonts w:ascii="新宋体" w:eastAsia="新宋体" w:hAnsi="新宋体"/>
                <w:b/>
                <w:sz w:val="24"/>
                <w:szCs w:val="22"/>
              </w:rPr>
              <w:t>HIS_</w:t>
            </w:r>
            <w:r w:rsidR="00CE52D9">
              <w:rPr>
                <w:rFonts w:ascii="新宋体" w:eastAsia="新宋体" w:hAnsi="新宋体"/>
                <w:b/>
                <w:sz w:val="24"/>
                <w:szCs w:val="22"/>
              </w:rPr>
              <w:t>ORG</w:t>
            </w:r>
            <w:r w:rsidRPr="008D0A6E">
              <w:rPr>
                <w:rFonts w:ascii="新宋体" w:eastAsia="新宋体" w:hAnsi="新宋体"/>
                <w:b/>
                <w:sz w:val="24"/>
                <w:szCs w:val="22"/>
              </w:rPr>
              <w:t>_FUND</w:t>
            </w:r>
            <w:r>
              <w:rPr>
                <w:rFonts w:ascii="新宋体" w:eastAsia="新宋体" w:hAnsi="新宋体"/>
                <w:b/>
                <w:sz w:val="24"/>
                <w:szCs w:val="22"/>
              </w:rPr>
              <w:t>_REPORT</w:t>
            </w:r>
          </w:p>
        </w:tc>
      </w:tr>
      <w:tr w:rsidR="000C4B6E" w:rsidRPr="00AA2803" w14:paraId="0C26B8EC" w14:textId="77777777" w:rsidTr="00194BD0"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horzCross" w:color="auto" w:fill="C0C0C0"/>
          </w:tcPr>
          <w:p w14:paraId="3B02B743" w14:textId="77777777" w:rsidR="000C4B6E" w:rsidRPr="00AA2803" w:rsidRDefault="000C4B6E" w:rsidP="000C4B6E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</w:p>
        </w:tc>
        <w:tc>
          <w:tcPr>
            <w:tcW w:w="2015" w:type="dxa"/>
            <w:gridSpan w:val="4"/>
            <w:tcBorders>
              <w:left w:val="single" w:sz="4" w:space="0" w:color="auto"/>
            </w:tcBorders>
            <w:shd w:val="clear" w:color="auto" w:fill="C0C0C0"/>
          </w:tcPr>
          <w:p w14:paraId="723D6B17" w14:textId="77777777" w:rsidR="000C4B6E" w:rsidRPr="00AA2803" w:rsidRDefault="000C4B6E" w:rsidP="000C4B6E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字段名称</w:t>
            </w:r>
          </w:p>
        </w:tc>
        <w:tc>
          <w:tcPr>
            <w:tcW w:w="3087" w:type="dxa"/>
            <w:gridSpan w:val="3"/>
            <w:shd w:val="clear" w:color="auto" w:fill="C0C0C0"/>
          </w:tcPr>
          <w:p w14:paraId="394244D2" w14:textId="77777777" w:rsidR="000C4B6E" w:rsidRPr="00AA2803" w:rsidRDefault="000C4B6E" w:rsidP="000C4B6E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字段命名</w:t>
            </w:r>
          </w:p>
        </w:tc>
        <w:tc>
          <w:tcPr>
            <w:tcW w:w="1978" w:type="dxa"/>
            <w:gridSpan w:val="2"/>
            <w:shd w:val="clear" w:color="auto" w:fill="C0C0C0"/>
          </w:tcPr>
          <w:p w14:paraId="3E5702AF" w14:textId="77777777" w:rsidR="000C4B6E" w:rsidRPr="00AA2803" w:rsidRDefault="000C4B6E" w:rsidP="000C4B6E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类型</w:t>
            </w:r>
          </w:p>
        </w:tc>
        <w:tc>
          <w:tcPr>
            <w:tcW w:w="709" w:type="dxa"/>
            <w:gridSpan w:val="2"/>
            <w:shd w:val="clear" w:color="auto" w:fill="C0C0C0"/>
          </w:tcPr>
          <w:p w14:paraId="2B0EB79C" w14:textId="77777777" w:rsidR="000C4B6E" w:rsidRPr="00AA2803" w:rsidRDefault="000C4B6E" w:rsidP="000C4B6E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非空</w:t>
            </w:r>
          </w:p>
        </w:tc>
        <w:tc>
          <w:tcPr>
            <w:tcW w:w="1568" w:type="dxa"/>
            <w:shd w:val="clear" w:color="auto" w:fill="C0C0C0"/>
          </w:tcPr>
          <w:p w14:paraId="6EA6B2D0" w14:textId="77777777" w:rsidR="000C4B6E" w:rsidRPr="00AA2803" w:rsidRDefault="000C4B6E" w:rsidP="000C4B6E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默认</w:t>
            </w:r>
          </w:p>
        </w:tc>
      </w:tr>
      <w:tr w:rsidR="000C4B6E" w:rsidRPr="00AA2803" w14:paraId="2EADA366" w14:textId="77777777" w:rsidTr="00194BD0">
        <w:tc>
          <w:tcPr>
            <w:tcW w:w="390" w:type="dxa"/>
            <w:tcBorders>
              <w:top w:val="single" w:sz="4" w:space="0" w:color="auto"/>
            </w:tcBorders>
          </w:tcPr>
          <w:p w14:paraId="4490E3D1" w14:textId="77777777" w:rsidR="000C4B6E" w:rsidRPr="00AA2803" w:rsidRDefault="000C4B6E" w:rsidP="00416E9D">
            <w:pPr>
              <w:pStyle w:val="af"/>
              <w:numPr>
                <w:ilvl w:val="0"/>
                <w:numId w:val="89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015" w:type="dxa"/>
            <w:gridSpan w:val="4"/>
          </w:tcPr>
          <w:p w14:paraId="0580979B" w14:textId="77777777" w:rsidR="000C4B6E" w:rsidRPr="00AA2803" w:rsidRDefault="000C4B6E" w:rsidP="000C4B6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统计日期</w:t>
            </w:r>
          </w:p>
        </w:tc>
        <w:tc>
          <w:tcPr>
            <w:tcW w:w="3087" w:type="dxa"/>
            <w:gridSpan w:val="3"/>
          </w:tcPr>
          <w:p w14:paraId="3144BE25" w14:textId="77777777" w:rsidR="000C4B6E" w:rsidRPr="00AA2803" w:rsidRDefault="000C4B6E" w:rsidP="000C4B6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CALC_DATE</w:t>
            </w:r>
          </w:p>
        </w:tc>
        <w:tc>
          <w:tcPr>
            <w:tcW w:w="1978" w:type="dxa"/>
            <w:gridSpan w:val="2"/>
          </w:tcPr>
          <w:p w14:paraId="353F6B0E" w14:textId="77777777" w:rsidR="000C4B6E" w:rsidRPr="00AA2803" w:rsidRDefault="000C4B6E" w:rsidP="000C4B6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VARCHAR2(10)</w:t>
            </w:r>
          </w:p>
        </w:tc>
        <w:tc>
          <w:tcPr>
            <w:tcW w:w="709" w:type="dxa"/>
            <w:gridSpan w:val="2"/>
          </w:tcPr>
          <w:p w14:paraId="5CFADB37" w14:textId="77777777" w:rsidR="000C4B6E" w:rsidRPr="00AA2803" w:rsidRDefault="000C4B6E" w:rsidP="000C4B6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1EB8B2BC" w14:textId="77777777" w:rsidR="000C4B6E" w:rsidRPr="00AA2803" w:rsidRDefault="000C4B6E" w:rsidP="000C4B6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194BD0" w:rsidRPr="00AA2803" w14:paraId="1BA1985A" w14:textId="77777777" w:rsidTr="00194BD0">
        <w:tc>
          <w:tcPr>
            <w:tcW w:w="390" w:type="dxa"/>
            <w:tcBorders>
              <w:top w:val="single" w:sz="4" w:space="0" w:color="auto"/>
            </w:tcBorders>
          </w:tcPr>
          <w:p w14:paraId="5662565F" w14:textId="77777777" w:rsidR="00194BD0" w:rsidRPr="00AA2803" w:rsidRDefault="00194BD0" w:rsidP="00416E9D">
            <w:pPr>
              <w:pStyle w:val="af"/>
              <w:numPr>
                <w:ilvl w:val="0"/>
                <w:numId w:val="89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015" w:type="dxa"/>
            <w:gridSpan w:val="4"/>
          </w:tcPr>
          <w:p w14:paraId="15985DF2" w14:textId="655A764E" w:rsidR="00194BD0" w:rsidRPr="00AA2803" w:rsidRDefault="00194BD0" w:rsidP="00194BD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部门编码</w:t>
            </w:r>
          </w:p>
        </w:tc>
        <w:tc>
          <w:tcPr>
            <w:tcW w:w="3087" w:type="dxa"/>
            <w:gridSpan w:val="3"/>
          </w:tcPr>
          <w:p w14:paraId="1158C1D1" w14:textId="01DD12A6" w:rsidR="00194BD0" w:rsidRPr="00AA2803" w:rsidRDefault="00194BD0" w:rsidP="00194BD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ORG_CODE</w:t>
            </w:r>
          </w:p>
        </w:tc>
        <w:tc>
          <w:tcPr>
            <w:tcW w:w="1978" w:type="dxa"/>
            <w:gridSpan w:val="2"/>
          </w:tcPr>
          <w:p w14:paraId="15102B8C" w14:textId="262CF715" w:rsidR="00194BD0" w:rsidRPr="00AA2803" w:rsidRDefault="00194BD0" w:rsidP="00194BD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CHAR(</w:t>
            </w:r>
            <w:r w:rsidRPr="00AA2803">
              <w:rPr>
                <w:rFonts w:ascii="新宋体" w:eastAsia="新宋体" w:hAnsi="新宋体" w:hint="eastAsia"/>
                <w:szCs w:val="22"/>
              </w:rPr>
              <w:t>2</w:t>
            </w:r>
            <w:r w:rsidRPr="00AA2803">
              <w:rPr>
                <w:rFonts w:ascii="新宋体" w:eastAsia="新宋体" w:hAnsi="新宋体"/>
                <w:szCs w:val="22"/>
              </w:rPr>
              <w:t>)</w:t>
            </w:r>
          </w:p>
        </w:tc>
        <w:tc>
          <w:tcPr>
            <w:tcW w:w="709" w:type="dxa"/>
            <w:gridSpan w:val="2"/>
          </w:tcPr>
          <w:p w14:paraId="28634B50" w14:textId="42BC72EC" w:rsidR="00194BD0" w:rsidRPr="00AA2803" w:rsidRDefault="00194BD0" w:rsidP="00194BD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044D1169" w14:textId="77777777" w:rsidR="00194BD0" w:rsidRPr="00AA2803" w:rsidRDefault="00194BD0" w:rsidP="00194BD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194BD0" w:rsidRPr="00AA2803" w14:paraId="6F664648" w14:textId="77777777" w:rsidTr="00194BD0">
        <w:tc>
          <w:tcPr>
            <w:tcW w:w="390" w:type="dxa"/>
            <w:tcBorders>
              <w:top w:val="single" w:sz="4" w:space="0" w:color="auto"/>
            </w:tcBorders>
          </w:tcPr>
          <w:p w14:paraId="49836C20" w14:textId="77777777" w:rsidR="00194BD0" w:rsidRPr="00AA2803" w:rsidRDefault="00194BD0" w:rsidP="00416E9D">
            <w:pPr>
              <w:pStyle w:val="af"/>
              <w:numPr>
                <w:ilvl w:val="0"/>
                <w:numId w:val="89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015" w:type="dxa"/>
            <w:gridSpan w:val="4"/>
          </w:tcPr>
          <w:p w14:paraId="51D7DBFF" w14:textId="1F18DE5A" w:rsidR="00194BD0" w:rsidRPr="00AA2803" w:rsidRDefault="00194BD0" w:rsidP="00194BD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期初</w:t>
            </w:r>
            <w:r w:rsidRPr="00AA2803">
              <w:rPr>
                <w:rFonts w:ascii="新宋体" w:eastAsia="新宋体" w:hAnsi="新宋体" w:hint="eastAsia"/>
                <w:szCs w:val="22"/>
              </w:rPr>
              <w:t>余额</w:t>
            </w:r>
          </w:p>
        </w:tc>
        <w:tc>
          <w:tcPr>
            <w:tcW w:w="3087" w:type="dxa"/>
            <w:gridSpan w:val="3"/>
          </w:tcPr>
          <w:p w14:paraId="611FA458" w14:textId="16848151" w:rsidR="00194BD0" w:rsidRPr="00AA2803" w:rsidRDefault="00194BD0" w:rsidP="00194BD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194BD0">
              <w:rPr>
                <w:rFonts w:ascii="新宋体" w:eastAsia="新宋体" w:hAnsi="新宋体"/>
                <w:szCs w:val="22"/>
              </w:rPr>
              <w:t>BE_ACCOUNT_BALANCE</w:t>
            </w:r>
          </w:p>
        </w:tc>
        <w:tc>
          <w:tcPr>
            <w:tcW w:w="1978" w:type="dxa"/>
            <w:gridSpan w:val="2"/>
          </w:tcPr>
          <w:p w14:paraId="15F0B497" w14:textId="34475A71" w:rsidR="00194BD0" w:rsidRPr="00AA2803" w:rsidRDefault="00194BD0" w:rsidP="00194BD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NUMBER(</w:t>
            </w:r>
            <w:r>
              <w:rPr>
                <w:rFonts w:ascii="新宋体" w:eastAsia="新宋体" w:hAnsi="新宋体"/>
                <w:szCs w:val="22"/>
              </w:rPr>
              <w:t>28</w:t>
            </w:r>
            <w:r w:rsidRPr="00AA2803">
              <w:rPr>
                <w:rFonts w:ascii="新宋体" w:eastAsia="新宋体" w:hAnsi="新宋体" w:hint="eastAsia"/>
                <w:szCs w:val="22"/>
              </w:rPr>
              <w:t>)</w:t>
            </w:r>
          </w:p>
        </w:tc>
        <w:tc>
          <w:tcPr>
            <w:tcW w:w="709" w:type="dxa"/>
            <w:gridSpan w:val="2"/>
          </w:tcPr>
          <w:p w14:paraId="4E4CB88E" w14:textId="3D80A143" w:rsidR="00194BD0" w:rsidRPr="00AA2803" w:rsidRDefault="00194BD0" w:rsidP="00194BD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70510629" w14:textId="2DA62892" w:rsidR="00194BD0" w:rsidRPr="00AA2803" w:rsidRDefault="00194BD0" w:rsidP="00194BD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0</w:t>
            </w:r>
          </w:p>
        </w:tc>
      </w:tr>
      <w:tr w:rsidR="00194BD0" w:rsidRPr="00AA2803" w14:paraId="6A166A9C" w14:textId="77777777" w:rsidTr="00194BD0">
        <w:tc>
          <w:tcPr>
            <w:tcW w:w="390" w:type="dxa"/>
            <w:tcBorders>
              <w:top w:val="single" w:sz="4" w:space="0" w:color="auto"/>
            </w:tcBorders>
          </w:tcPr>
          <w:p w14:paraId="215E78CF" w14:textId="77777777" w:rsidR="00194BD0" w:rsidRPr="00AA2803" w:rsidRDefault="00194BD0" w:rsidP="00416E9D">
            <w:pPr>
              <w:pStyle w:val="af"/>
              <w:numPr>
                <w:ilvl w:val="0"/>
                <w:numId w:val="89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015" w:type="dxa"/>
            <w:gridSpan w:val="4"/>
          </w:tcPr>
          <w:p w14:paraId="404D54F2" w14:textId="26FA09B0" w:rsidR="00194BD0" w:rsidRPr="00AA2803" w:rsidRDefault="00194BD0" w:rsidP="00194BD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3D2054">
              <w:rPr>
                <w:rFonts w:hint="eastAsia"/>
              </w:rPr>
              <w:t>充值</w:t>
            </w:r>
          </w:p>
        </w:tc>
        <w:tc>
          <w:tcPr>
            <w:tcW w:w="3087" w:type="dxa"/>
            <w:gridSpan w:val="3"/>
          </w:tcPr>
          <w:p w14:paraId="71C0A725" w14:textId="64DD63F7" w:rsidR="00194BD0" w:rsidRPr="00AA2803" w:rsidRDefault="00194BD0" w:rsidP="00194BD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194BD0">
              <w:rPr>
                <w:rFonts w:ascii="新宋体" w:eastAsia="新宋体" w:hAnsi="新宋体"/>
                <w:szCs w:val="22"/>
              </w:rPr>
              <w:t>CHARGE</w:t>
            </w:r>
          </w:p>
        </w:tc>
        <w:tc>
          <w:tcPr>
            <w:tcW w:w="1978" w:type="dxa"/>
            <w:gridSpan w:val="2"/>
          </w:tcPr>
          <w:p w14:paraId="06D9317A" w14:textId="34A62B41" w:rsidR="00194BD0" w:rsidRPr="00AA2803" w:rsidRDefault="00194BD0" w:rsidP="00194BD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NUMBER(</w:t>
            </w:r>
            <w:r>
              <w:rPr>
                <w:rFonts w:ascii="新宋体" w:eastAsia="新宋体" w:hAnsi="新宋体"/>
                <w:szCs w:val="22"/>
              </w:rPr>
              <w:t>28</w:t>
            </w:r>
            <w:r w:rsidRPr="00AA2803">
              <w:rPr>
                <w:rFonts w:ascii="新宋体" w:eastAsia="新宋体" w:hAnsi="新宋体" w:hint="eastAsia"/>
                <w:szCs w:val="22"/>
              </w:rPr>
              <w:t>)</w:t>
            </w:r>
          </w:p>
        </w:tc>
        <w:tc>
          <w:tcPr>
            <w:tcW w:w="709" w:type="dxa"/>
            <w:gridSpan w:val="2"/>
          </w:tcPr>
          <w:p w14:paraId="554BD2B0" w14:textId="38E12A55" w:rsidR="00194BD0" w:rsidRPr="00AA2803" w:rsidRDefault="00194BD0" w:rsidP="00194BD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58DE7AB6" w14:textId="5A6F2428" w:rsidR="00194BD0" w:rsidRPr="00AA2803" w:rsidRDefault="00194BD0" w:rsidP="00194BD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0</w:t>
            </w:r>
          </w:p>
        </w:tc>
      </w:tr>
      <w:tr w:rsidR="00194BD0" w:rsidRPr="00AA2803" w14:paraId="3957E5D7" w14:textId="77777777" w:rsidTr="00194BD0">
        <w:tc>
          <w:tcPr>
            <w:tcW w:w="390" w:type="dxa"/>
            <w:tcBorders>
              <w:top w:val="single" w:sz="4" w:space="0" w:color="auto"/>
            </w:tcBorders>
          </w:tcPr>
          <w:p w14:paraId="1023465C" w14:textId="77777777" w:rsidR="00194BD0" w:rsidRPr="00AA2803" w:rsidRDefault="00194BD0" w:rsidP="00416E9D">
            <w:pPr>
              <w:pStyle w:val="af"/>
              <w:numPr>
                <w:ilvl w:val="0"/>
                <w:numId w:val="89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015" w:type="dxa"/>
            <w:gridSpan w:val="4"/>
          </w:tcPr>
          <w:p w14:paraId="344EDE29" w14:textId="6152764F" w:rsidR="00194BD0" w:rsidRPr="00AA2803" w:rsidRDefault="00194BD0" w:rsidP="00194BD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3D2054">
              <w:rPr>
                <w:rFonts w:hint="eastAsia"/>
              </w:rPr>
              <w:t>提现</w:t>
            </w:r>
          </w:p>
        </w:tc>
        <w:tc>
          <w:tcPr>
            <w:tcW w:w="3087" w:type="dxa"/>
            <w:gridSpan w:val="3"/>
          </w:tcPr>
          <w:p w14:paraId="50ADA136" w14:textId="1C50E8A7" w:rsidR="00194BD0" w:rsidRPr="00AA2803" w:rsidRDefault="00194BD0" w:rsidP="00194BD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194BD0">
              <w:rPr>
                <w:rFonts w:ascii="新宋体" w:eastAsia="新宋体" w:hAnsi="新宋体"/>
                <w:szCs w:val="22"/>
              </w:rPr>
              <w:t>WITHDRAW</w:t>
            </w:r>
          </w:p>
        </w:tc>
        <w:tc>
          <w:tcPr>
            <w:tcW w:w="1978" w:type="dxa"/>
            <w:gridSpan w:val="2"/>
          </w:tcPr>
          <w:p w14:paraId="300E780C" w14:textId="4478EC4C" w:rsidR="00194BD0" w:rsidRPr="00AA2803" w:rsidRDefault="00194BD0" w:rsidP="00194BD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NUMBER(</w:t>
            </w:r>
            <w:r>
              <w:rPr>
                <w:rFonts w:ascii="新宋体" w:eastAsia="新宋体" w:hAnsi="新宋体"/>
                <w:szCs w:val="22"/>
              </w:rPr>
              <w:t>28</w:t>
            </w:r>
            <w:r w:rsidRPr="00AA2803">
              <w:rPr>
                <w:rFonts w:ascii="新宋体" w:eastAsia="新宋体" w:hAnsi="新宋体" w:hint="eastAsia"/>
                <w:szCs w:val="22"/>
              </w:rPr>
              <w:t>)</w:t>
            </w:r>
          </w:p>
        </w:tc>
        <w:tc>
          <w:tcPr>
            <w:tcW w:w="709" w:type="dxa"/>
            <w:gridSpan w:val="2"/>
          </w:tcPr>
          <w:p w14:paraId="36203F9F" w14:textId="0346506D" w:rsidR="00194BD0" w:rsidRPr="00AA2803" w:rsidRDefault="00194BD0" w:rsidP="00194BD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0E3599BF" w14:textId="74CAF86E" w:rsidR="00194BD0" w:rsidRPr="00AA2803" w:rsidRDefault="00194BD0" w:rsidP="00194BD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0</w:t>
            </w:r>
          </w:p>
        </w:tc>
      </w:tr>
      <w:tr w:rsidR="00194BD0" w:rsidRPr="00AA2803" w14:paraId="6F7657B3" w14:textId="77777777" w:rsidTr="00194BD0">
        <w:tc>
          <w:tcPr>
            <w:tcW w:w="390" w:type="dxa"/>
            <w:tcBorders>
              <w:top w:val="single" w:sz="4" w:space="0" w:color="auto"/>
            </w:tcBorders>
          </w:tcPr>
          <w:p w14:paraId="76251AD8" w14:textId="77777777" w:rsidR="00194BD0" w:rsidRPr="00AA2803" w:rsidRDefault="00194BD0" w:rsidP="00416E9D">
            <w:pPr>
              <w:pStyle w:val="af"/>
              <w:numPr>
                <w:ilvl w:val="0"/>
                <w:numId w:val="89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015" w:type="dxa"/>
            <w:gridSpan w:val="4"/>
          </w:tcPr>
          <w:p w14:paraId="0883C3C9" w14:textId="33919894" w:rsidR="00194BD0" w:rsidRPr="00AA2803" w:rsidRDefault="00194BD0" w:rsidP="00194BD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3D2054">
              <w:rPr>
                <w:rFonts w:hint="eastAsia"/>
              </w:rPr>
              <w:t>销售</w:t>
            </w:r>
          </w:p>
        </w:tc>
        <w:tc>
          <w:tcPr>
            <w:tcW w:w="3087" w:type="dxa"/>
            <w:gridSpan w:val="3"/>
          </w:tcPr>
          <w:p w14:paraId="41FABE7A" w14:textId="66FA140D" w:rsidR="00194BD0" w:rsidRPr="00AA2803" w:rsidRDefault="00194BD0" w:rsidP="00194BD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194BD0">
              <w:rPr>
                <w:rFonts w:ascii="新宋体" w:eastAsia="新宋体" w:hAnsi="新宋体"/>
                <w:szCs w:val="22"/>
              </w:rPr>
              <w:t>SALE</w:t>
            </w:r>
          </w:p>
        </w:tc>
        <w:tc>
          <w:tcPr>
            <w:tcW w:w="1978" w:type="dxa"/>
            <w:gridSpan w:val="2"/>
          </w:tcPr>
          <w:p w14:paraId="4B6A1A99" w14:textId="3F67C86C" w:rsidR="00194BD0" w:rsidRPr="00AA2803" w:rsidRDefault="00194BD0" w:rsidP="00194BD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NUMBER(</w:t>
            </w:r>
            <w:r>
              <w:rPr>
                <w:rFonts w:ascii="新宋体" w:eastAsia="新宋体" w:hAnsi="新宋体"/>
                <w:szCs w:val="22"/>
              </w:rPr>
              <w:t>28</w:t>
            </w:r>
            <w:r w:rsidRPr="00AA2803">
              <w:rPr>
                <w:rFonts w:ascii="新宋体" w:eastAsia="新宋体" w:hAnsi="新宋体" w:hint="eastAsia"/>
                <w:szCs w:val="22"/>
              </w:rPr>
              <w:t>)</w:t>
            </w:r>
          </w:p>
        </w:tc>
        <w:tc>
          <w:tcPr>
            <w:tcW w:w="709" w:type="dxa"/>
            <w:gridSpan w:val="2"/>
          </w:tcPr>
          <w:p w14:paraId="408B35FA" w14:textId="3B880AB0" w:rsidR="00194BD0" w:rsidRPr="00AA2803" w:rsidRDefault="00194BD0" w:rsidP="00194BD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37A27BDB" w14:textId="04B9364E" w:rsidR="00194BD0" w:rsidRPr="00AA2803" w:rsidRDefault="00194BD0" w:rsidP="00194BD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0</w:t>
            </w:r>
          </w:p>
        </w:tc>
      </w:tr>
      <w:tr w:rsidR="00194BD0" w:rsidRPr="00AA2803" w14:paraId="6A85890E" w14:textId="77777777" w:rsidTr="00194BD0">
        <w:tc>
          <w:tcPr>
            <w:tcW w:w="390" w:type="dxa"/>
            <w:tcBorders>
              <w:top w:val="single" w:sz="4" w:space="0" w:color="auto"/>
            </w:tcBorders>
          </w:tcPr>
          <w:p w14:paraId="72D7FC17" w14:textId="77777777" w:rsidR="00194BD0" w:rsidRPr="00AA2803" w:rsidRDefault="00194BD0" w:rsidP="00416E9D">
            <w:pPr>
              <w:pStyle w:val="af"/>
              <w:numPr>
                <w:ilvl w:val="0"/>
                <w:numId w:val="89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015" w:type="dxa"/>
            <w:gridSpan w:val="4"/>
          </w:tcPr>
          <w:p w14:paraId="62EF02D4" w14:textId="73974479" w:rsidR="00194BD0" w:rsidRPr="00AA2803" w:rsidRDefault="00194BD0" w:rsidP="00194BD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3D2054">
              <w:rPr>
                <w:rFonts w:hint="eastAsia"/>
              </w:rPr>
              <w:t>销售佣金</w:t>
            </w:r>
          </w:p>
        </w:tc>
        <w:tc>
          <w:tcPr>
            <w:tcW w:w="3087" w:type="dxa"/>
            <w:gridSpan w:val="3"/>
          </w:tcPr>
          <w:p w14:paraId="064C5E41" w14:textId="22E01835" w:rsidR="00194BD0" w:rsidRPr="00AA2803" w:rsidRDefault="00194BD0" w:rsidP="00194BD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194BD0">
              <w:rPr>
                <w:rFonts w:ascii="新宋体" w:eastAsia="新宋体" w:hAnsi="新宋体"/>
                <w:szCs w:val="22"/>
              </w:rPr>
              <w:t>SALE_COMM</w:t>
            </w:r>
          </w:p>
        </w:tc>
        <w:tc>
          <w:tcPr>
            <w:tcW w:w="1978" w:type="dxa"/>
            <w:gridSpan w:val="2"/>
          </w:tcPr>
          <w:p w14:paraId="3AC891EB" w14:textId="661A233C" w:rsidR="00194BD0" w:rsidRPr="00AA2803" w:rsidRDefault="00194BD0" w:rsidP="00194BD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NUMBER(</w:t>
            </w:r>
            <w:r>
              <w:rPr>
                <w:rFonts w:ascii="新宋体" w:eastAsia="新宋体" w:hAnsi="新宋体"/>
                <w:szCs w:val="22"/>
              </w:rPr>
              <w:t>28</w:t>
            </w:r>
            <w:r w:rsidRPr="00AA2803">
              <w:rPr>
                <w:rFonts w:ascii="新宋体" w:eastAsia="新宋体" w:hAnsi="新宋体" w:hint="eastAsia"/>
                <w:szCs w:val="22"/>
              </w:rPr>
              <w:t>)</w:t>
            </w:r>
          </w:p>
        </w:tc>
        <w:tc>
          <w:tcPr>
            <w:tcW w:w="709" w:type="dxa"/>
            <w:gridSpan w:val="2"/>
          </w:tcPr>
          <w:p w14:paraId="3B92C7F4" w14:textId="7283FFC0" w:rsidR="00194BD0" w:rsidRPr="00AA2803" w:rsidRDefault="00194BD0" w:rsidP="00194BD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090D9E7B" w14:textId="5064F586" w:rsidR="00194BD0" w:rsidRPr="00AA2803" w:rsidRDefault="00194BD0" w:rsidP="00194BD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0</w:t>
            </w:r>
          </w:p>
        </w:tc>
      </w:tr>
      <w:tr w:rsidR="00194BD0" w:rsidRPr="00AA2803" w14:paraId="2529EF02" w14:textId="77777777" w:rsidTr="00194BD0">
        <w:tc>
          <w:tcPr>
            <w:tcW w:w="390" w:type="dxa"/>
            <w:tcBorders>
              <w:top w:val="single" w:sz="4" w:space="0" w:color="auto"/>
            </w:tcBorders>
          </w:tcPr>
          <w:p w14:paraId="45349A45" w14:textId="77777777" w:rsidR="00194BD0" w:rsidRPr="00AA2803" w:rsidRDefault="00194BD0" w:rsidP="00416E9D">
            <w:pPr>
              <w:pStyle w:val="af"/>
              <w:numPr>
                <w:ilvl w:val="0"/>
                <w:numId w:val="89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015" w:type="dxa"/>
            <w:gridSpan w:val="4"/>
          </w:tcPr>
          <w:p w14:paraId="0E0F193E" w14:textId="0D2AC694" w:rsidR="00194BD0" w:rsidRPr="00AA2803" w:rsidRDefault="00194BD0" w:rsidP="00194BD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3D2054">
              <w:rPr>
                <w:rFonts w:hint="eastAsia"/>
              </w:rPr>
              <w:t>兑奖</w:t>
            </w:r>
          </w:p>
        </w:tc>
        <w:tc>
          <w:tcPr>
            <w:tcW w:w="3087" w:type="dxa"/>
            <w:gridSpan w:val="3"/>
          </w:tcPr>
          <w:p w14:paraId="744820A2" w14:textId="0A0D68CC" w:rsidR="00194BD0" w:rsidRPr="00AA2803" w:rsidRDefault="00194BD0" w:rsidP="00194BD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194BD0">
              <w:rPr>
                <w:rFonts w:ascii="新宋体" w:eastAsia="新宋体" w:hAnsi="新宋体"/>
                <w:szCs w:val="22"/>
              </w:rPr>
              <w:t>PAID</w:t>
            </w:r>
          </w:p>
        </w:tc>
        <w:tc>
          <w:tcPr>
            <w:tcW w:w="1978" w:type="dxa"/>
            <w:gridSpan w:val="2"/>
          </w:tcPr>
          <w:p w14:paraId="0E18E123" w14:textId="1A38B1FD" w:rsidR="00194BD0" w:rsidRPr="00AA2803" w:rsidRDefault="00194BD0" w:rsidP="00194BD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NUMBER(</w:t>
            </w:r>
            <w:r>
              <w:rPr>
                <w:rFonts w:ascii="新宋体" w:eastAsia="新宋体" w:hAnsi="新宋体"/>
                <w:szCs w:val="22"/>
              </w:rPr>
              <w:t>28</w:t>
            </w:r>
            <w:r w:rsidRPr="00AA2803">
              <w:rPr>
                <w:rFonts w:ascii="新宋体" w:eastAsia="新宋体" w:hAnsi="新宋体" w:hint="eastAsia"/>
                <w:szCs w:val="22"/>
              </w:rPr>
              <w:t>)</w:t>
            </w:r>
          </w:p>
        </w:tc>
        <w:tc>
          <w:tcPr>
            <w:tcW w:w="709" w:type="dxa"/>
            <w:gridSpan w:val="2"/>
          </w:tcPr>
          <w:p w14:paraId="6B81BFF9" w14:textId="4CF75D7D" w:rsidR="00194BD0" w:rsidRPr="00AA2803" w:rsidRDefault="00194BD0" w:rsidP="00194BD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6BAE9F80" w14:textId="4C2BEF72" w:rsidR="00194BD0" w:rsidRPr="00AA2803" w:rsidRDefault="00194BD0" w:rsidP="00194BD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0</w:t>
            </w:r>
          </w:p>
        </w:tc>
      </w:tr>
      <w:tr w:rsidR="00194BD0" w:rsidRPr="00AA2803" w14:paraId="4FDE5C3C" w14:textId="77777777" w:rsidTr="00194BD0">
        <w:tc>
          <w:tcPr>
            <w:tcW w:w="390" w:type="dxa"/>
            <w:tcBorders>
              <w:top w:val="single" w:sz="4" w:space="0" w:color="auto"/>
            </w:tcBorders>
          </w:tcPr>
          <w:p w14:paraId="4A2F9746" w14:textId="77777777" w:rsidR="00194BD0" w:rsidRPr="00AA2803" w:rsidRDefault="00194BD0" w:rsidP="00416E9D">
            <w:pPr>
              <w:pStyle w:val="af"/>
              <w:numPr>
                <w:ilvl w:val="0"/>
                <w:numId w:val="89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015" w:type="dxa"/>
            <w:gridSpan w:val="4"/>
          </w:tcPr>
          <w:p w14:paraId="1ECB3531" w14:textId="3D10CF8B" w:rsidR="00194BD0" w:rsidRPr="00AA2803" w:rsidRDefault="00194BD0" w:rsidP="00194BD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3D2054">
              <w:rPr>
                <w:rFonts w:hint="eastAsia"/>
              </w:rPr>
              <w:t>兑奖佣金</w:t>
            </w:r>
          </w:p>
        </w:tc>
        <w:tc>
          <w:tcPr>
            <w:tcW w:w="3087" w:type="dxa"/>
            <w:gridSpan w:val="3"/>
          </w:tcPr>
          <w:p w14:paraId="74C46DB1" w14:textId="3F7A0EC9" w:rsidR="00194BD0" w:rsidRPr="00AA2803" w:rsidRDefault="00194BD0" w:rsidP="00194BD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194BD0">
              <w:rPr>
                <w:rFonts w:ascii="新宋体" w:eastAsia="新宋体" w:hAnsi="新宋体"/>
                <w:szCs w:val="22"/>
              </w:rPr>
              <w:t>PAY_COMM</w:t>
            </w:r>
          </w:p>
        </w:tc>
        <w:tc>
          <w:tcPr>
            <w:tcW w:w="1978" w:type="dxa"/>
            <w:gridSpan w:val="2"/>
          </w:tcPr>
          <w:p w14:paraId="2EB117C9" w14:textId="1F6675DD" w:rsidR="00194BD0" w:rsidRPr="00AA2803" w:rsidRDefault="00194BD0" w:rsidP="00194BD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NUMBER(</w:t>
            </w:r>
            <w:r>
              <w:rPr>
                <w:rFonts w:ascii="新宋体" w:eastAsia="新宋体" w:hAnsi="新宋体"/>
                <w:szCs w:val="22"/>
              </w:rPr>
              <w:t>28</w:t>
            </w:r>
            <w:r w:rsidRPr="00AA2803">
              <w:rPr>
                <w:rFonts w:ascii="新宋体" w:eastAsia="新宋体" w:hAnsi="新宋体" w:hint="eastAsia"/>
                <w:szCs w:val="22"/>
              </w:rPr>
              <w:t>)</w:t>
            </w:r>
          </w:p>
        </w:tc>
        <w:tc>
          <w:tcPr>
            <w:tcW w:w="709" w:type="dxa"/>
            <w:gridSpan w:val="2"/>
          </w:tcPr>
          <w:p w14:paraId="5AEA56DB" w14:textId="617700F2" w:rsidR="00194BD0" w:rsidRPr="00AA2803" w:rsidRDefault="00194BD0" w:rsidP="00194BD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6B12EB6B" w14:textId="6EF0FC18" w:rsidR="00194BD0" w:rsidRPr="00AA2803" w:rsidRDefault="00194BD0" w:rsidP="00194BD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0</w:t>
            </w:r>
          </w:p>
        </w:tc>
      </w:tr>
      <w:tr w:rsidR="00194BD0" w:rsidRPr="00AA2803" w14:paraId="1FF80A24" w14:textId="77777777" w:rsidTr="00194BD0">
        <w:tc>
          <w:tcPr>
            <w:tcW w:w="390" w:type="dxa"/>
            <w:tcBorders>
              <w:top w:val="single" w:sz="4" w:space="0" w:color="auto"/>
            </w:tcBorders>
          </w:tcPr>
          <w:p w14:paraId="2CADEE71" w14:textId="77777777" w:rsidR="00194BD0" w:rsidRPr="00AA2803" w:rsidRDefault="00194BD0" w:rsidP="00416E9D">
            <w:pPr>
              <w:pStyle w:val="af"/>
              <w:numPr>
                <w:ilvl w:val="0"/>
                <w:numId w:val="89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015" w:type="dxa"/>
            <w:gridSpan w:val="4"/>
          </w:tcPr>
          <w:p w14:paraId="27A120FF" w14:textId="48F6CEAE" w:rsidR="00194BD0" w:rsidRPr="00AA2803" w:rsidRDefault="00194BD0" w:rsidP="00194BD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3D2054">
              <w:rPr>
                <w:rFonts w:hint="eastAsia"/>
              </w:rPr>
              <w:t>站点退货</w:t>
            </w:r>
          </w:p>
        </w:tc>
        <w:tc>
          <w:tcPr>
            <w:tcW w:w="3087" w:type="dxa"/>
            <w:gridSpan w:val="3"/>
          </w:tcPr>
          <w:p w14:paraId="6B7B9619" w14:textId="48960318" w:rsidR="00194BD0" w:rsidRPr="00AA2803" w:rsidRDefault="00194BD0" w:rsidP="00194BD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194BD0">
              <w:rPr>
                <w:rFonts w:ascii="新宋体" w:eastAsia="新宋体" w:hAnsi="新宋体"/>
                <w:szCs w:val="22"/>
              </w:rPr>
              <w:t>RTV</w:t>
            </w:r>
          </w:p>
        </w:tc>
        <w:tc>
          <w:tcPr>
            <w:tcW w:w="1978" w:type="dxa"/>
            <w:gridSpan w:val="2"/>
          </w:tcPr>
          <w:p w14:paraId="7F3A3783" w14:textId="75478581" w:rsidR="00194BD0" w:rsidRPr="00AA2803" w:rsidRDefault="00194BD0" w:rsidP="00194BD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NUMBER(</w:t>
            </w:r>
            <w:r>
              <w:rPr>
                <w:rFonts w:ascii="新宋体" w:eastAsia="新宋体" w:hAnsi="新宋体"/>
                <w:szCs w:val="22"/>
              </w:rPr>
              <w:t>28</w:t>
            </w:r>
            <w:r w:rsidRPr="00AA2803">
              <w:rPr>
                <w:rFonts w:ascii="新宋体" w:eastAsia="新宋体" w:hAnsi="新宋体" w:hint="eastAsia"/>
                <w:szCs w:val="22"/>
              </w:rPr>
              <w:t>)</w:t>
            </w:r>
          </w:p>
        </w:tc>
        <w:tc>
          <w:tcPr>
            <w:tcW w:w="709" w:type="dxa"/>
            <w:gridSpan w:val="2"/>
          </w:tcPr>
          <w:p w14:paraId="7770954C" w14:textId="2D6C3642" w:rsidR="00194BD0" w:rsidRPr="00AA2803" w:rsidRDefault="00194BD0" w:rsidP="00194BD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351C766D" w14:textId="2E0425F9" w:rsidR="00194BD0" w:rsidRPr="00AA2803" w:rsidRDefault="00194BD0" w:rsidP="00194BD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0</w:t>
            </w:r>
          </w:p>
        </w:tc>
      </w:tr>
      <w:tr w:rsidR="00194BD0" w:rsidRPr="00AA2803" w14:paraId="66AEB4DF" w14:textId="77777777" w:rsidTr="00194BD0">
        <w:tc>
          <w:tcPr>
            <w:tcW w:w="390" w:type="dxa"/>
            <w:tcBorders>
              <w:top w:val="single" w:sz="4" w:space="0" w:color="auto"/>
            </w:tcBorders>
          </w:tcPr>
          <w:p w14:paraId="511DBACF" w14:textId="77777777" w:rsidR="00194BD0" w:rsidRPr="00AA2803" w:rsidRDefault="00194BD0" w:rsidP="00416E9D">
            <w:pPr>
              <w:pStyle w:val="af"/>
              <w:numPr>
                <w:ilvl w:val="0"/>
                <w:numId w:val="89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015" w:type="dxa"/>
            <w:gridSpan w:val="4"/>
          </w:tcPr>
          <w:p w14:paraId="7C94724F" w14:textId="3F63B21E" w:rsidR="00194BD0" w:rsidRPr="00AA2803" w:rsidRDefault="00194BD0" w:rsidP="00194BD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3D2054">
              <w:rPr>
                <w:rFonts w:hint="eastAsia"/>
              </w:rPr>
              <w:t>退货佣金</w:t>
            </w:r>
          </w:p>
        </w:tc>
        <w:tc>
          <w:tcPr>
            <w:tcW w:w="3087" w:type="dxa"/>
            <w:gridSpan w:val="3"/>
          </w:tcPr>
          <w:p w14:paraId="65F23C1B" w14:textId="3E0193E6" w:rsidR="00194BD0" w:rsidRPr="00AA2803" w:rsidRDefault="00194BD0" w:rsidP="00194BD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194BD0">
              <w:rPr>
                <w:rFonts w:ascii="新宋体" w:eastAsia="新宋体" w:hAnsi="新宋体"/>
                <w:szCs w:val="22"/>
              </w:rPr>
              <w:t>RTV_COMM</w:t>
            </w:r>
          </w:p>
        </w:tc>
        <w:tc>
          <w:tcPr>
            <w:tcW w:w="1978" w:type="dxa"/>
            <w:gridSpan w:val="2"/>
          </w:tcPr>
          <w:p w14:paraId="18F8B7F2" w14:textId="0F8FAF8E" w:rsidR="00194BD0" w:rsidRPr="00AA2803" w:rsidRDefault="00194BD0" w:rsidP="00194BD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NUMBER(</w:t>
            </w:r>
            <w:r>
              <w:rPr>
                <w:rFonts w:ascii="新宋体" w:eastAsia="新宋体" w:hAnsi="新宋体"/>
                <w:szCs w:val="22"/>
              </w:rPr>
              <w:t>28</w:t>
            </w:r>
            <w:r w:rsidRPr="00AA2803">
              <w:rPr>
                <w:rFonts w:ascii="新宋体" w:eastAsia="新宋体" w:hAnsi="新宋体" w:hint="eastAsia"/>
                <w:szCs w:val="22"/>
              </w:rPr>
              <w:t>)</w:t>
            </w:r>
          </w:p>
        </w:tc>
        <w:tc>
          <w:tcPr>
            <w:tcW w:w="709" w:type="dxa"/>
            <w:gridSpan w:val="2"/>
          </w:tcPr>
          <w:p w14:paraId="18B5741E" w14:textId="051AB33E" w:rsidR="00194BD0" w:rsidRPr="00AA2803" w:rsidRDefault="00194BD0" w:rsidP="00194BD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04345508" w14:textId="703181AB" w:rsidR="00194BD0" w:rsidRPr="00AA2803" w:rsidRDefault="00194BD0" w:rsidP="00194BD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0</w:t>
            </w:r>
          </w:p>
        </w:tc>
      </w:tr>
      <w:tr w:rsidR="00194BD0" w:rsidRPr="00AA2803" w14:paraId="3C91295A" w14:textId="77777777" w:rsidTr="00194BD0">
        <w:tc>
          <w:tcPr>
            <w:tcW w:w="390" w:type="dxa"/>
            <w:tcBorders>
              <w:top w:val="single" w:sz="4" w:space="0" w:color="auto"/>
            </w:tcBorders>
          </w:tcPr>
          <w:p w14:paraId="61670F50" w14:textId="77777777" w:rsidR="00194BD0" w:rsidRPr="00AA2803" w:rsidRDefault="00194BD0" w:rsidP="00416E9D">
            <w:pPr>
              <w:pStyle w:val="af"/>
              <w:numPr>
                <w:ilvl w:val="0"/>
                <w:numId w:val="89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015" w:type="dxa"/>
            <w:gridSpan w:val="4"/>
          </w:tcPr>
          <w:p w14:paraId="49C3531E" w14:textId="77777777" w:rsidR="00194BD0" w:rsidRPr="00AA2803" w:rsidRDefault="00194BD0" w:rsidP="00194BD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期末</w:t>
            </w:r>
            <w:r w:rsidRPr="00AA2803">
              <w:rPr>
                <w:rFonts w:ascii="新宋体" w:eastAsia="新宋体" w:hAnsi="新宋体" w:hint="eastAsia"/>
                <w:szCs w:val="22"/>
              </w:rPr>
              <w:t>余额</w:t>
            </w:r>
          </w:p>
        </w:tc>
        <w:tc>
          <w:tcPr>
            <w:tcW w:w="3087" w:type="dxa"/>
            <w:gridSpan w:val="3"/>
          </w:tcPr>
          <w:p w14:paraId="655884AE" w14:textId="77777777" w:rsidR="00194BD0" w:rsidRPr="00AA2803" w:rsidRDefault="00194BD0" w:rsidP="00194BD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AF_ACCOUNT_BALANCE</w:t>
            </w:r>
          </w:p>
        </w:tc>
        <w:tc>
          <w:tcPr>
            <w:tcW w:w="1978" w:type="dxa"/>
            <w:gridSpan w:val="2"/>
          </w:tcPr>
          <w:p w14:paraId="0FE6FECD" w14:textId="77777777" w:rsidR="00194BD0" w:rsidRPr="00AA2803" w:rsidRDefault="00194BD0" w:rsidP="00194BD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NUMBER(28)</w:t>
            </w:r>
          </w:p>
        </w:tc>
        <w:tc>
          <w:tcPr>
            <w:tcW w:w="709" w:type="dxa"/>
            <w:gridSpan w:val="2"/>
          </w:tcPr>
          <w:p w14:paraId="2BC9AE0E" w14:textId="780FE2DF" w:rsidR="00194BD0" w:rsidRPr="00AA2803" w:rsidRDefault="00194BD0" w:rsidP="00194BD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73270FAC" w14:textId="4A5F2870" w:rsidR="00194BD0" w:rsidRPr="00AA2803" w:rsidRDefault="00194BD0" w:rsidP="00194BD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0</w:t>
            </w:r>
          </w:p>
        </w:tc>
      </w:tr>
      <w:tr w:rsidR="00194BD0" w:rsidRPr="00AA2803" w14:paraId="7C181A78" w14:textId="77777777" w:rsidTr="00194BD0">
        <w:tc>
          <w:tcPr>
            <w:tcW w:w="390" w:type="dxa"/>
            <w:tcBorders>
              <w:top w:val="single" w:sz="4" w:space="0" w:color="auto"/>
            </w:tcBorders>
          </w:tcPr>
          <w:p w14:paraId="00079CD7" w14:textId="77777777" w:rsidR="00194BD0" w:rsidRPr="00AA2803" w:rsidRDefault="00194BD0" w:rsidP="00416E9D">
            <w:pPr>
              <w:pStyle w:val="af"/>
              <w:numPr>
                <w:ilvl w:val="0"/>
                <w:numId w:val="89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015" w:type="dxa"/>
            <w:gridSpan w:val="4"/>
          </w:tcPr>
          <w:p w14:paraId="3F18A24C" w14:textId="43BC590B" w:rsidR="00194BD0" w:rsidRDefault="00194BD0" w:rsidP="00194BD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收入</w:t>
            </w:r>
          </w:p>
        </w:tc>
        <w:tc>
          <w:tcPr>
            <w:tcW w:w="3087" w:type="dxa"/>
            <w:gridSpan w:val="3"/>
          </w:tcPr>
          <w:p w14:paraId="2F170E4F" w14:textId="38C0CC33" w:rsidR="00194BD0" w:rsidRPr="00AA2803" w:rsidRDefault="00194BD0" w:rsidP="00194BD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INCOMING</w:t>
            </w:r>
          </w:p>
        </w:tc>
        <w:tc>
          <w:tcPr>
            <w:tcW w:w="1978" w:type="dxa"/>
            <w:gridSpan w:val="2"/>
          </w:tcPr>
          <w:p w14:paraId="228CC5DE" w14:textId="2E2AA9D6" w:rsidR="00194BD0" w:rsidRPr="00AA2803" w:rsidRDefault="00194BD0" w:rsidP="00194BD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NUMBER(</w:t>
            </w:r>
            <w:r>
              <w:rPr>
                <w:rFonts w:ascii="新宋体" w:eastAsia="新宋体" w:hAnsi="新宋体"/>
                <w:szCs w:val="22"/>
              </w:rPr>
              <w:t>28</w:t>
            </w:r>
            <w:r w:rsidRPr="00AA2803">
              <w:rPr>
                <w:rFonts w:ascii="新宋体" w:eastAsia="新宋体" w:hAnsi="新宋体" w:hint="eastAsia"/>
                <w:szCs w:val="22"/>
              </w:rPr>
              <w:t>)</w:t>
            </w:r>
          </w:p>
        </w:tc>
        <w:tc>
          <w:tcPr>
            <w:tcW w:w="709" w:type="dxa"/>
            <w:gridSpan w:val="2"/>
          </w:tcPr>
          <w:p w14:paraId="0D8F8EF9" w14:textId="2084C65C" w:rsidR="00194BD0" w:rsidRPr="00AA2803" w:rsidRDefault="00194BD0" w:rsidP="00194BD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576C9835" w14:textId="3F9F1DB7" w:rsidR="00194BD0" w:rsidRPr="00AA2803" w:rsidRDefault="00194BD0" w:rsidP="00194BD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0</w:t>
            </w:r>
          </w:p>
        </w:tc>
      </w:tr>
      <w:tr w:rsidR="00194BD0" w:rsidRPr="00AA2803" w14:paraId="4FDD6727" w14:textId="77777777" w:rsidTr="00194BD0">
        <w:tc>
          <w:tcPr>
            <w:tcW w:w="390" w:type="dxa"/>
            <w:tcBorders>
              <w:top w:val="single" w:sz="4" w:space="0" w:color="auto"/>
            </w:tcBorders>
          </w:tcPr>
          <w:p w14:paraId="286B088E" w14:textId="77777777" w:rsidR="00194BD0" w:rsidRPr="00AA2803" w:rsidRDefault="00194BD0" w:rsidP="00416E9D">
            <w:pPr>
              <w:pStyle w:val="af"/>
              <w:numPr>
                <w:ilvl w:val="0"/>
                <w:numId w:val="89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015" w:type="dxa"/>
            <w:gridSpan w:val="4"/>
          </w:tcPr>
          <w:p w14:paraId="2D33F86B" w14:textId="16B2B485" w:rsidR="00194BD0" w:rsidRDefault="00194BD0" w:rsidP="00194BD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194BD0">
              <w:rPr>
                <w:rFonts w:ascii="新宋体" w:eastAsia="新宋体" w:hAnsi="新宋体" w:hint="eastAsia"/>
                <w:szCs w:val="22"/>
              </w:rPr>
              <w:t>应缴现金</w:t>
            </w:r>
          </w:p>
        </w:tc>
        <w:tc>
          <w:tcPr>
            <w:tcW w:w="3087" w:type="dxa"/>
            <w:gridSpan w:val="3"/>
          </w:tcPr>
          <w:p w14:paraId="3DCDE9A0" w14:textId="60C41C32" w:rsidR="00194BD0" w:rsidRPr="00AA2803" w:rsidRDefault="00194BD0" w:rsidP="00194BD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PAY_UP</w:t>
            </w:r>
          </w:p>
        </w:tc>
        <w:tc>
          <w:tcPr>
            <w:tcW w:w="1978" w:type="dxa"/>
            <w:gridSpan w:val="2"/>
          </w:tcPr>
          <w:p w14:paraId="1F888747" w14:textId="35C23AC7" w:rsidR="00194BD0" w:rsidRPr="00AA2803" w:rsidRDefault="00194BD0" w:rsidP="00194BD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NUMBER(28)</w:t>
            </w:r>
          </w:p>
        </w:tc>
        <w:tc>
          <w:tcPr>
            <w:tcW w:w="709" w:type="dxa"/>
            <w:gridSpan w:val="2"/>
          </w:tcPr>
          <w:p w14:paraId="53BA74B3" w14:textId="20BA7EFB" w:rsidR="00194BD0" w:rsidRPr="00AA2803" w:rsidRDefault="00194BD0" w:rsidP="00194BD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331BE2ED" w14:textId="5643DBD5" w:rsidR="00194BD0" w:rsidRPr="00AA2803" w:rsidRDefault="00194BD0" w:rsidP="00194BD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0</w:t>
            </w:r>
          </w:p>
        </w:tc>
      </w:tr>
      <w:tr w:rsidR="00E57E41" w:rsidRPr="00AA2803" w14:paraId="23809497" w14:textId="77777777" w:rsidTr="00194BD0">
        <w:tc>
          <w:tcPr>
            <w:tcW w:w="390" w:type="dxa"/>
            <w:tcBorders>
              <w:top w:val="single" w:sz="4" w:space="0" w:color="auto"/>
            </w:tcBorders>
          </w:tcPr>
          <w:p w14:paraId="47CDCA6A" w14:textId="77777777" w:rsidR="00E57E41" w:rsidRPr="00AA2803" w:rsidRDefault="00E57E41" w:rsidP="00E57E41">
            <w:pPr>
              <w:pStyle w:val="af"/>
              <w:numPr>
                <w:ilvl w:val="0"/>
                <w:numId w:val="89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015" w:type="dxa"/>
            <w:gridSpan w:val="4"/>
          </w:tcPr>
          <w:p w14:paraId="3CDB2B03" w14:textId="712049B5" w:rsidR="00E57E41" w:rsidRPr="00194BD0" w:rsidRDefault="00E57E41" w:rsidP="00E57E4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中心兑奖</w:t>
            </w:r>
          </w:p>
        </w:tc>
        <w:tc>
          <w:tcPr>
            <w:tcW w:w="3087" w:type="dxa"/>
            <w:gridSpan w:val="3"/>
          </w:tcPr>
          <w:p w14:paraId="3F0DD826" w14:textId="342CCE2B" w:rsidR="00E57E41" w:rsidRDefault="00E57E41" w:rsidP="00E57E4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E57E41">
              <w:rPr>
                <w:rFonts w:ascii="新宋体" w:eastAsia="新宋体" w:hAnsi="新宋体"/>
                <w:szCs w:val="22"/>
              </w:rPr>
              <w:t>CENTER_PAY</w:t>
            </w:r>
          </w:p>
        </w:tc>
        <w:tc>
          <w:tcPr>
            <w:tcW w:w="1978" w:type="dxa"/>
            <w:gridSpan w:val="2"/>
          </w:tcPr>
          <w:p w14:paraId="1129FD47" w14:textId="675796C1" w:rsidR="00E57E41" w:rsidRPr="00AA2803" w:rsidRDefault="00E57E41" w:rsidP="00E57E4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NUMBER(</w:t>
            </w:r>
            <w:r>
              <w:rPr>
                <w:rFonts w:ascii="新宋体" w:eastAsia="新宋体" w:hAnsi="新宋体"/>
                <w:szCs w:val="22"/>
              </w:rPr>
              <w:t>28</w:t>
            </w:r>
            <w:r w:rsidRPr="00AA2803">
              <w:rPr>
                <w:rFonts w:ascii="新宋体" w:eastAsia="新宋体" w:hAnsi="新宋体" w:hint="eastAsia"/>
                <w:szCs w:val="22"/>
              </w:rPr>
              <w:t>)</w:t>
            </w:r>
          </w:p>
        </w:tc>
        <w:tc>
          <w:tcPr>
            <w:tcW w:w="709" w:type="dxa"/>
            <w:gridSpan w:val="2"/>
          </w:tcPr>
          <w:p w14:paraId="12E64D9C" w14:textId="5DA8B381" w:rsidR="00E57E41" w:rsidRPr="00AA2803" w:rsidRDefault="00E57E41" w:rsidP="00E57E4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283C11B8" w14:textId="2BFB466A" w:rsidR="00E57E41" w:rsidRDefault="00E57E41" w:rsidP="00E57E4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0</w:t>
            </w:r>
          </w:p>
        </w:tc>
      </w:tr>
      <w:tr w:rsidR="00E57E41" w:rsidRPr="00AA2803" w14:paraId="03B13308" w14:textId="77777777" w:rsidTr="00194BD0">
        <w:tc>
          <w:tcPr>
            <w:tcW w:w="390" w:type="dxa"/>
            <w:tcBorders>
              <w:top w:val="single" w:sz="4" w:space="0" w:color="auto"/>
            </w:tcBorders>
          </w:tcPr>
          <w:p w14:paraId="50129266" w14:textId="77777777" w:rsidR="00E57E41" w:rsidRPr="00AA2803" w:rsidRDefault="00E57E41" w:rsidP="00E57E41">
            <w:pPr>
              <w:pStyle w:val="af"/>
              <w:numPr>
                <w:ilvl w:val="0"/>
                <w:numId w:val="89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015" w:type="dxa"/>
            <w:gridSpan w:val="4"/>
          </w:tcPr>
          <w:p w14:paraId="738722A0" w14:textId="550EFA74" w:rsidR="00E57E41" w:rsidRPr="00194BD0" w:rsidRDefault="00E57E41" w:rsidP="00E57E4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中心兑奖佣金</w:t>
            </w:r>
          </w:p>
        </w:tc>
        <w:tc>
          <w:tcPr>
            <w:tcW w:w="3087" w:type="dxa"/>
            <w:gridSpan w:val="3"/>
          </w:tcPr>
          <w:p w14:paraId="22485095" w14:textId="266E0334" w:rsidR="00E57E41" w:rsidRDefault="00E57E41" w:rsidP="00E57E4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E57E41">
              <w:rPr>
                <w:rFonts w:ascii="新宋体" w:eastAsia="新宋体" w:hAnsi="新宋体"/>
                <w:szCs w:val="22"/>
              </w:rPr>
              <w:t>CENTER_PAY_COMM</w:t>
            </w:r>
          </w:p>
        </w:tc>
        <w:tc>
          <w:tcPr>
            <w:tcW w:w="1978" w:type="dxa"/>
            <w:gridSpan w:val="2"/>
          </w:tcPr>
          <w:p w14:paraId="4B4832BA" w14:textId="263F4CDF" w:rsidR="00E57E41" w:rsidRPr="00AA2803" w:rsidRDefault="00E57E41" w:rsidP="00E57E4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NUMBER(28)</w:t>
            </w:r>
          </w:p>
        </w:tc>
        <w:tc>
          <w:tcPr>
            <w:tcW w:w="709" w:type="dxa"/>
            <w:gridSpan w:val="2"/>
          </w:tcPr>
          <w:p w14:paraId="2BCEF82B" w14:textId="61C90F39" w:rsidR="00E57E41" w:rsidRPr="00AA2803" w:rsidRDefault="00E57E41" w:rsidP="00E57E4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3E1340FE" w14:textId="7959D8D1" w:rsidR="00E57E41" w:rsidRDefault="00E57E41" w:rsidP="00E57E4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0</w:t>
            </w:r>
          </w:p>
        </w:tc>
      </w:tr>
      <w:tr w:rsidR="00E57E41" w:rsidRPr="00AA2803" w14:paraId="2DCE7BC5" w14:textId="77777777" w:rsidTr="000C4B6E">
        <w:tc>
          <w:tcPr>
            <w:tcW w:w="9747" w:type="dxa"/>
            <w:gridSpan w:val="13"/>
            <w:shd w:val="clear" w:color="auto" w:fill="D9D9D9" w:themeFill="background1" w:themeFillShade="D9"/>
          </w:tcPr>
          <w:p w14:paraId="27EC42E1" w14:textId="77777777" w:rsidR="00E57E41" w:rsidRPr="00AA2803" w:rsidRDefault="00E57E41" w:rsidP="00E57E41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表格其他属性信息定义（包括PK-FK、IDX等）</w:t>
            </w:r>
          </w:p>
        </w:tc>
      </w:tr>
      <w:tr w:rsidR="00E57E41" w:rsidRPr="00AA2803" w14:paraId="460B4BBE" w14:textId="77777777" w:rsidTr="000C4B6E">
        <w:trPr>
          <w:trHeight w:val="231"/>
        </w:trPr>
        <w:tc>
          <w:tcPr>
            <w:tcW w:w="531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56EF9B9" w14:textId="77777777" w:rsidR="00E57E41" w:rsidRPr="00AA2803" w:rsidRDefault="00E57E41" w:rsidP="00E57E41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主键</w:t>
            </w:r>
          </w:p>
        </w:tc>
        <w:tc>
          <w:tcPr>
            <w:tcW w:w="3405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6D6F2125" w14:textId="77777777" w:rsidR="00E57E41" w:rsidRPr="00AA2803" w:rsidRDefault="00E57E41" w:rsidP="00E57E41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5811" w:type="dxa"/>
            <w:gridSpan w:val="7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5B577AB5" w14:textId="77777777" w:rsidR="00E57E41" w:rsidRPr="00AA2803" w:rsidRDefault="00E57E41" w:rsidP="00E57E41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包含列</w:t>
            </w:r>
          </w:p>
        </w:tc>
      </w:tr>
      <w:tr w:rsidR="00E57E41" w:rsidRPr="00AA2803" w14:paraId="6738DC87" w14:textId="77777777" w:rsidTr="000C4B6E">
        <w:trPr>
          <w:trHeight w:val="231"/>
        </w:trPr>
        <w:tc>
          <w:tcPr>
            <w:tcW w:w="531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A6597A2" w14:textId="77777777" w:rsidR="00E57E41" w:rsidRPr="00AA2803" w:rsidRDefault="00E57E41" w:rsidP="00E57E41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3405" w:type="dxa"/>
            <w:gridSpan w:val="4"/>
            <w:tcBorders>
              <w:left w:val="single" w:sz="4" w:space="0" w:color="auto"/>
            </w:tcBorders>
          </w:tcPr>
          <w:p w14:paraId="6676F2FF" w14:textId="7380DDAC" w:rsidR="00E57E41" w:rsidRPr="00AA2803" w:rsidRDefault="00E57E41" w:rsidP="00E57E4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/>
                <w:szCs w:val="22"/>
              </w:rPr>
              <w:t>PK_HIS_ORG</w:t>
            </w:r>
            <w:r w:rsidRPr="00CE52D9">
              <w:rPr>
                <w:rFonts w:ascii="新宋体" w:eastAsia="新宋体" w:hAnsi="新宋体"/>
                <w:szCs w:val="22"/>
              </w:rPr>
              <w:t>_FUND_REPORT</w:t>
            </w:r>
          </w:p>
        </w:tc>
        <w:tc>
          <w:tcPr>
            <w:tcW w:w="5811" w:type="dxa"/>
            <w:gridSpan w:val="7"/>
            <w:tcBorders>
              <w:left w:val="single" w:sz="4" w:space="0" w:color="auto"/>
            </w:tcBorders>
          </w:tcPr>
          <w:p w14:paraId="7C5515F9" w14:textId="5A78BAC6" w:rsidR="00E57E41" w:rsidRPr="00AA2803" w:rsidRDefault="00E57E41" w:rsidP="00E57E4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CE52D9">
              <w:rPr>
                <w:rFonts w:ascii="新宋体" w:eastAsia="新宋体" w:hAnsi="新宋体"/>
                <w:szCs w:val="22"/>
              </w:rPr>
              <w:t>CALC_DATE,ORG_CODE</w:t>
            </w:r>
          </w:p>
        </w:tc>
      </w:tr>
      <w:tr w:rsidR="00E57E41" w:rsidRPr="00AA2803" w14:paraId="71138919" w14:textId="77777777" w:rsidTr="000C4B6E">
        <w:trPr>
          <w:trHeight w:val="231"/>
        </w:trPr>
        <w:tc>
          <w:tcPr>
            <w:tcW w:w="531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B71169D" w14:textId="77777777" w:rsidR="00E57E41" w:rsidRPr="00AA2803" w:rsidRDefault="00E57E41" w:rsidP="00E57E41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lastRenderedPageBreak/>
              <w:t>外键</w:t>
            </w:r>
          </w:p>
        </w:tc>
        <w:tc>
          <w:tcPr>
            <w:tcW w:w="3405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0C7D4A46" w14:textId="77777777" w:rsidR="00E57E41" w:rsidRPr="00AA2803" w:rsidRDefault="00E57E41" w:rsidP="00E57E41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1556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3D970C9D" w14:textId="77777777" w:rsidR="00E57E41" w:rsidRPr="00AA2803" w:rsidRDefault="00E57E41" w:rsidP="00E57E41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  <w:tc>
          <w:tcPr>
            <w:tcW w:w="2123" w:type="dxa"/>
            <w:gridSpan w:val="3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66CBAAD0" w14:textId="77777777" w:rsidR="00E57E41" w:rsidRPr="00AA2803" w:rsidRDefault="00E57E41" w:rsidP="00E57E41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参照表名</w:t>
            </w:r>
          </w:p>
        </w:tc>
        <w:tc>
          <w:tcPr>
            <w:tcW w:w="2132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2E64EE37" w14:textId="77777777" w:rsidR="00E57E41" w:rsidRPr="00AA2803" w:rsidRDefault="00E57E41" w:rsidP="00E57E41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</w:tr>
      <w:tr w:rsidR="00E57E41" w:rsidRPr="00AA2803" w14:paraId="5C960F64" w14:textId="77777777" w:rsidTr="000C4B6E">
        <w:trPr>
          <w:trHeight w:val="231"/>
        </w:trPr>
        <w:tc>
          <w:tcPr>
            <w:tcW w:w="531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57F6B1D" w14:textId="77777777" w:rsidR="00E57E41" w:rsidRPr="00AA2803" w:rsidRDefault="00E57E41" w:rsidP="00E57E41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3405" w:type="dxa"/>
            <w:gridSpan w:val="4"/>
            <w:tcBorders>
              <w:left w:val="single" w:sz="4" w:space="0" w:color="auto"/>
            </w:tcBorders>
          </w:tcPr>
          <w:p w14:paraId="543CE1B8" w14:textId="77777777" w:rsidR="00E57E41" w:rsidRPr="00AA2803" w:rsidRDefault="00E57E41" w:rsidP="00E57E4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56" w:type="dxa"/>
            <w:gridSpan w:val="2"/>
            <w:tcBorders>
              <w:left w:val="single" w:sz="4" w:space="0" w:color="auto"/>
            </w:tcBorders>
          </w:tcPr>
          <w:p w14:paraId="3EAC33CC" w14:textId="77777777" w:rsidR="00E57E41" w:rsidRPr="00AA2803" w:rsidRDefault="00E57E41" w:rsidP="00E57E4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123" w:type="dxa"/>
            <w:gridSpan w:val="3"/>
            <w:tcBorders>
              <w:left w:val="single" w:sz="4" w:space="0" w:color="auto"/>
            </w:tcBorders>
          </w:tcPr>
          <w:p w14:paraId="6F4BFEC9" w14:textId="77777777" w:rsidR="00E57E41" w:rsidRPr="00AA2803" w:rsidRDefault="00E57E41" w:rsidP="00E57E4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132" w:type="dxa"/>
            <w:gridSpan w:val="2"/>
            <w:tcBorders>
              <w:left w:val="single" w:sz="4" w:space="0" w:color="auto"/>
            </w:tcBorders>
          </w:tcPr>
          <w:p w14:paraId="517A5184" w14:textId="77777777" w:rsidR="00E57E41" w:rsidRPr="00AA2803" w:rsidRDefault="00E57E41" w:rsidP="00E57E4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E57E41" w:rsidRPr="00AA2803" w14:paraId="2350D231" w14:textId="77777777" w:rsidTr="000C4B6E">
        <w:trPr>
          <w:trHeight w:val="231"/>
        </w:trPr>
        <w:tc>
          <w:tcPr>
            <w:tcW w:w="531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3D95263" w14:textId="77777777" w:rsidR="00E57E41" w:rsidRPr="00AA2803" w:rsidRDefault="00E57E41" w:rsidP="00E57E41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索引</w:t>
            </w:r>
          </w:p>
        </w:tc>
        <w:tc>
          <w:tcPr>
            <w:tcW w:w="3405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433A5863" w14:textId="77777777" w:rsidR="00E57E41" w:rsidRPr="00AA2803" w:rsidRDefault="00E57E41" w:rsidP="00E57E41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2681" w:type="dxa"/>
            <w:gridSpan w:val="3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305D9F30" w14:textId="77777777" w:rsidR="00E57E41" w:rsidRPr="00AA2803" w:rsidRDefault="00E57E41" w:rsidP="00E57E41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  <w:tc>
          <w:tcPr>
            <w:tcW w:w="3130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12B0CA62" w14:textId="77777777" w:rsidR="00E57E41" w:rsidRPr="00AA2803" w:rsidRDefault="00E57E41" w:rsidP="00E57E41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类型</w:t>
            </w:r>
          </w:p>
        </w:tc>
      </w:tr>
      <w:tr w:rsidR="00E57E41" w:rsidRPr="00AA2803" w14:paraId="655CEC26" w14:textId="77777777" w:rsidTr="000C4B6E">
        <w:trPr>
          <w:trHeight w:val="231"/>
        </w:trPr>
        <w:tc>
          <w:tcPr>
            <w:tcW w:w="531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E9C6B4E" w14:textId="77777777" w:rsidR="00E57E41" w:rsidRPr="00AA2803" w:rsidRDefault="00E57E41" w:rsidP="00E57E41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3405" w:type="dxa"/>
            <w:gridSpan w:val="4"/>
            <w:tcBorders>
              <w:left w:val="single" w:sz="4" w:space="0" w:color="auto"/>
            </w:tcBorders>
          </w:tcPr>
          <w:p w14:paraId="01CD7072" w14:textId="7BA535A2" w:rsidR="00E57E41" w:rsidRPr="00AA2803" w:rsidRDefault="00E57E41" w:rsidP="00E57E4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IDX_</w:t>
            </w:r>
            <w:r>
              <w:rPr>
                <w:rFonts w:ascii="新宋体" w:eastAsia="新宋体" w:hAnsi="新宋体"/>
                <w:szCs w:val="22"/>
              </w:rPr>
              <w:t>HIS_ORG_FUND_CALC</w:t>
            </w:r>
          </w:p>
        </w:tc>
        <w:tc>
          <w:tcPr>
            <w:tcW w:w="2681" w:type="dxa"/>
            <w:gridSpan w:val="3"/>
            <w:tcBorders>
              <w:left w:val="single" w:sz="4" w:space="0" w:color="auto"/>
            </w:tcBorders>
          </w:tcPr>
          <w:p w14:paraId="415F887A" w14:textId="77777777" w:rsidR="00E57E41" w:rsidRPr="00AA2803" w:rsidRDefault="00E57E41" w:rsidP="00E57E4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CALC_DATE</w:t>
            </w:r>
          </w:p>
        </w:tc>
        <w:tc>
          <w:tcPr>
            <w:tcW w:w="3130" w:type="dxa"/>
            <w:gridSpan w:val="4"/>
            <w:tcBorders>
              <w:left w:val="single" w:sz="4" w:space="0" w:color="auto"/>
            </w:tcBorders>
          </w:tcPr>
          <w:p w14:paraId="0903799B" w14:textId="77777777" w:rsidR="00E57E41" w:rsidRPr="00AA2803" w:rsidRDefault="00E57E41" w:rsidP="00E57E4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E57E41" w:rsidRPr="00AA2803" w14:paraId="5618DADF" w14:textId="77777777" w:rsidTr="000C4B6E">
        <w:tc>
          <w:tcPr>
            <w:tcW w:w="531" w:type="dxa"/>
            <w:gridSpan w:val="2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8DC5A87" w14:textId="77777777" w:rsidR="00E57E41" w:rsidRPr="00AA2803" w:rsidRDefault="00E57E41" w:rsidP="00E57E41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约束</w:t>
            </w:r>
          </w:p>
        </w:tc>
        <w:tc>
          <w:tcPr>
            <w:tcW w:w="9216" w:type="dxa"/>
            <w:gridSpan w:val="11"/>
            <w:tcBorders>
              <w:left w:val="single" w:sz="4" w:space="0" w:color="auto"/>
            </w:tcBorders>
          </w:tcPr>
          <w:p w14:paraId="7889B605" w14:textId="77777777" w:rsidR="00E57E41" w:rsidRPr="00AA2803" w:rsidRDefault="00E57E41" w:rsidP="00E57E4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E57E41" w:rsidRPr="00AA2803" w14:paraId="27AFE8CE" w14:textId="77777777" w:rsidTr="000C4B6E">
        <w:trPr>
          <w:trHeight w:val="231"/>
        </w:trPr>
        <w:tc>
          <w:tcPr>
            <w:tcW w:w="531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2917CFF" w14:textId="77777777" w:rsidR="00E57E41" w:rsidRPr="00AA2803" w:rsidRDefault="00E57E41" w:rsidP="00E57E41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</w:t>
            </w: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72751042" w14:textId="77777777" w:rsidR="00E57E41" w:rsidRPr="00AA2803" w:rsidRDefault="00E57E41" w:rsidP="00E57E41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分区类型</w:t>
            </w:r>
          </w:p>
        </w:tc>
        <w:tc>
          <w:tcPr>
            <w:tcW w:w="1917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0FFDBB13" w14:textId="77777777" w:rsidR="00E57E41" w:rsidRPr="00AA2803" w:rsidRDefault="00E57E41" w:rsidP="00E57E41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分区字段</w:t>
            </w:r>
          </w:p>
        </w:tc>
        <w:tc>
          <w:tcPr>
            <w:tcW w:w="5811" w:type="dxa"/>
            <w:gridSpan w:val="7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13FE8E90" w14:textId="77777777" w:rsidR="00E57E41" w:rsidRPr="00AA2803" w:rsidRDefault="00E57E41" w:rsidP="00E57E41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分区条件</w:t>
            </w:r>
          </w:p>
        </w:tc>
      </w:tr>
      <w:tr w:rsidR="00E57E41" w:rsidRPr="00AA2803" w14:paraId="5E110C42" w14:textId="77777777" w:rsidTr="000C4B6E">
        <w:trPr>
          <w:trHeight w:val="231"/>
        </w:trPr>
        <w:tc>
          <w:tcPr>
            <w:tcW w:w="531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282ED0C" w14:textId="77777777" w:rsidR="00E57E41" w:rsidRPr="00AA2803" w:rsidRDefault="00E57E41" w:rsidP="00E57E41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</w:tcPr>
          <w:p w14:paraId="13CCA068" w14:textId="77777777" w:rsidR="00E57E41" w:rsidRPr="00AA2803" w:rsidRDefault="00E57E41" w:rsidP="00E57E4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主分区</w:t>
            </w:r>
          </w:p>
        </w:tc>
        <w:tc>
          <w:tcPr>
            <w:tcW w:w="1917" w:type="dxa"/>
            <w:gridSpan w:val="2"/>
            <w:tcBorders>
              <w:left w:val="single" w:sz="4" w:space="0" w:color="auto"/>
            </w:tcBorders>
          </w:tcPr>
          <w:p w14:paraId="2C326E5B" w14:textId="77777777" w:rsidR="00E57E41" w:rsidRPr="00AA2803" w:rsidRDefault="00E57E41" w:rsidP="00E57E4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5811" w:type="dxa"/>
            <w:gridSpan w:val="7"/>
            <w:tcBorders>
              <w:left w:val="single" w:sz="4" w:space="0" w:color="auto"/>
            </w:tcBorders>
          </w:tcPr>
          <w:p w14:paraId="25C051DB" w14:textId="77777777" w:rsidR="00E57E41" w:rsidRPr="00AA2803" w:rsidRDefault="00E57E41" w:rsidP="00E57E4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E57E41" w:rsidRPr="00AA2803" w14:paraId="2BB81C98" w14:textId="77777777" w:rsidTr="000C4B6E">
        <w:trPr>
          <w:trHeight w:val="231"/>
        </w:trPr>
        <w:tc>
          <w:tcPr>
            <w:tcW w:w="531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F1027AD" w14:textId="77777777" w:rsidR="00E57E41" w:rsidRPr="00AA2803" w:rsidRDefault="00E57E41" w:rsidP="00E57E41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</w:tcPr>
          <w:p w14:paraId="39CF00AC" w14:textId="77777777" w:rsidR="00E57E41" w:rsidRPr="00AA2803" w:rsidRDefault="00E57E41" w:rsidP="00E57E4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子分区</w:t>
            </w:r>
          </w:p>
        </w:tc>
        <w:tc>
          <w:tcPr>
            <w:tcW w:w="1917" w:type="dxa"/>
            <w:gridSpan w:val="2"/>
            <w:tcBorders>
              <w:left w:val="single" w:sz="4" w:space="0" w:color="auto"/>
            </w:tcBorders>
          </w:tcPr>
          <w:p w14:paraId="5559A4BE" w14:textId="77777777" w:rsidR="00E57E41" w:rsidRPr="00AA2803" w:rsidRDefault="00E57E41" w:rsidP="00E57E4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5811" w:type="dxa"/>
            <w:gridSpan w:val="7"/>
            <w:tcBorders>
              <w:left w:val="single" w:sz="4" w:space="0" w:color="auto"/>
            </w:tcBorders>
          </w:tcPr>
          <w:p w14:paraId="6B11FA31" w14:textId="77777777" w:rsidR="00E57E41" w:rsidRPr="00AA2803" w:rsidRDefault="00E57E41" w:rsidP="00E57E4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</w:tbl>
    <w:p w14:paraId="512DB12F" w14:textId="77777777" w:rsidR="000C4B6E" w:rsidRDefault="000C4B6E" w:rsidP="000C4B6E"/>
    <w:p w14:paraId="793F5D60" w14:textId="694EAA3F" w:rsidR="005A24D3" w:rsidRPr="00AA2803" w:rsidRDefault="005A24D3" w:rsidP="005A24D3">
      <w:pPr>
        <w:pStyle w:val="5"/>
      </w:pPr>
      <w:r>
        <w:rPr>
          <w:rFonts w:hint="eastAsia"/>
        </w:rPr>
        <w:t>机构资金往来报表</w:t>
      </w:r>
      <w:r w:rsidRPr="00AA2803">
        <w:rPr>
          <w:rFonts w:hint="eastAsia"/>
        </w:rPr>
        <w:t>（</w:t>
      </w:r>
      <w:r w:rsidRPr="00ED2F22">
        <w:t>HIS_</w:t>
      </w:r>
      <w:r>
        <w:rPr>
          <w:rFonts w:hint="eastAsia"/>
        </w:rPr>
        <w:t>ORG</w:t>
      </w:r>
      <w:r w:rsidRPr="00ED2F22">
        <w:t>_</w:t>
      </w:r>
      <w:r>
        <w:t>FUND</w:t>
      </w:r>
      <w:r w:rsidRPr="00AA2803">
        <w:rPr>
          <w:rFonts w:hint="eastAsia"/>
        </w:rPr>
        <w:t>）</w:t>
      </w: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90"/>
        <w:gridCol w:w="141"/>
        <w:gridCol w:w="698"/>
        <w:gridCol w:w="790"/>
        <w:gridCol w:w="386"/>
        <w:gridCol w:w="1531"/>
        <w:gridCol w:w="425"/>
        <w:gridCol w:w="1131"/>
        <w:gridCol w:w="1125"/>
        <w:gridCol w:w="853"/>
        <w:gridCol w:w="145"/>
        <w:gridCol w:w="564"/>
        <w:gridCol w:w="1568"/>
      </w:tblGrid>
      <w:tr w:rsidR="005A24D3" w:rsidRPr="00AA2803" w14:paraId="11A9E2D2" w14:textId="77777777" w:rsidTr="00F46C19">
        <w:tc>
          <w:tcPr>
            <w:tcW w:w="1229" w:type="dxa"/>
            <w:gridSpan w:val="3"/>
            <w:shd w:val="clear" w:color="auto" w:fill="C0C0C0"/>
          </w:tcPr>
          <w:p w14:paraId="0EEE1201" w14:textId="77777777" w:rsidR="005A24D3" w:rsidRPr="00AA2803" w:rsidRDefault="005A24D3" w:rsidP="00F46C19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汉字注解</w:t>
            </w:r>
          </w:p>
        </w:tc>
        <w:tc>
          <w:tcPr>
            <w:tcW w:w="3132" w:type="dxa"/>
            <w:gridSpan w:val="4"/>
            <w:shd w:val="clear" w:color="auto" w:fill="auto"/>
          </w:tcPr>
          <w:p w14:paraId="5E357A04" w14:textId="77777777" w:rsidR="005A24D3" w:rsidRPr="00AA2803" w:rsidRDefault="005A24D3" w:rsidP="00F46C19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>
              <w:rPr>
                <w:rFonts w:ascii="新宋体" w:eastAsia="新宋体" w:hAnsi="新宋体" w:hint="eastAsia"/>
                <w:b/>
                <w:sz w:val="24"/>
                <w:szCs w:val="22"/>
              </w:rPr>
              <w:t>机构资金历史报表</w:t>
            </w:r>
          </w:p>
        </w:tc>
        <w:tc>
          <w:tcPr>
            <w:tcW w:w="1131" w:type="dxa"/>
            <w:shd w:val="clear" w:color="auto" w:fill="C0C0C0"/>
          </w:tcPr>
          <w:p w14:paraId="4496DA7F" w14:textId="77777777" w:rsidR="005A24D3" w:rsidRPr="00AA2803" w:rsidRDefault="005A24D3" w:rsidP="00F46C19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表名</w:t>
            </w:r>
          </w:p>
        </w:tc>
        <w:tc>
          <w:tcPr>
            <w:tcW w:w="4255" w:type="dxa"/>
            <w:gridSpan w:val="5"/>
            <w:shd w:val="clear" w:color="auto" w:fill="auto"/>
          </w:tcPr>
          <w:p w14:paraId="6A491B51" w14:textId="2F658D07" w:rsidR="005A24D3" w:rsidRPr="00AA2803" w:rsidRDefault="005A24D3" w:rsidP="00F46C19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8D0A6E">
              <w:rPr>
                <w:rFonts w:ascii="新宋体" w:eastAsia="新宋体" w:hAnsi="新宋体"/>
                <w:b/>
                <w:sz w:val="24"/>
                <w:szCs w:val="22"/>
              </w:rPr>
              <w:t>HIS_</w:t>
            </w:r>
            <w:r>
              <w:rPr>
                <w:rFonts w:ascii="新宋体" w:eastAsia="新宋体" w:hAnsi="新宋体"/>
                <w:b/>
                <w:sz w:val="24"/>
                <w:szCs w:val="22"/>
              </w:rPr>
              <w:t>ORG</w:t>
            </w:r>
            <w:r w:rsidRPr="008D0A6E">
              <w:rPr>
                <w:rFonts w:ascii="新宋体" w:eastAsia="新宋体" w:hAnsi="新宋体"/>
                <w:b/>
                <w:sz w:val="24"/>
                <w:szCs w:val="22"/>
              </w:rPr>
              <w:t>_FUND</w:t>
            </w:r>
          </w:p>
        </w:tc>
      </w:tr>
      <w:tr w:rsidR="005A24D3" w:rsidRPr="00AA2803" w14:paraId="7DA18D0A" w14:textId="77777777" w:rsidTr="00F46C19"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horzCross" w:color="auto" w:fill="C0C0C0"/>
          </w:tcPr>
          <w:p w14:paraId="3D6F5773" w14:textId="77777777" w:rsidR="005A24D3" w:rsidRPr="00AA2803" w:rsidRDefault="005A24D3" w:rsidP="00F46C19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</w:p>
        </w:tc>
        <w:tc>
          <w:tcPr>
            <w:tcW w:w="2015" w:type="dxa"/>
            <w:gridSpan w:val="4"/>
            <w:tcBorders>
              <w:left w:val="single" w:sz="4" w:space="0" w:color="auto"/>
            </w:tcBorders>
            <w:shd w:val="clear" w:color="auto" w:fill="C0C0C0"/>
          </w:tcPr>
          <w:p w14:paraId="737AA35A" w14:textId="77777777" w:rsidR="005A24D3" w:rsidRPr="00AA2803" w:rsidRDefault="005A24D3" w:rsidP="00F46C19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字段名称</w:t>
            </w:r>
          </w:p>
        </w:tc>
        <w:tc>
          <w:tcPr>
            <w:tcW w:w="3087" w:type="dxa"/>
            <w:gridSpan w:val="3"/>
            <w:shd w:val="clear" w:color="auto" w:fill="C0C0C0"/>
          </w:tcPr>
          <w:p w14:paraId="42D9A5F6" w14:textId="77777777" w:rsidR="005A24D3" w:rsidRPr="00AA2803" w:rsidRDefault="005A24D3" w:rsidP="00F46C19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字段命名</w:t>
            </w:r>
          </w:p>
        </w:tc>
        <w:tc>
          <w:tcPr>
            <w:tcW w:w="1978" w:type="dxa"/>
            <w:gridSpan w:val="2"/>
            <w:shd w:val="clear" w:color="auto" w:fill="C0C0C0"/>
          </w:tcPr>
          <w:p w14:paraId="32C0A85B" w14:textId="77777777" w:rsidR="005A24D3" w:rsidRPr="00AA2803" w:rsidRDefault="005A24D3" w:rsidP="00F46C19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类型</w:t>
            </w:r>
          </w:p>
        </w:tc>
        <w:tc>
          <w:tcPr>
            <w:tcW w:w="709" w:type="dxa"/>
            <w:gridSpan w:val="2"/>
            <w:shd w:val="clear" w:color="auto" w:fill="C0C0C0"/>
          </w:tcPr>
          <w:p w14:paraId="24078AAB" w14:textId="77777777" w:rsidR="005A24D3" w:rsidRPr="00AA2803" w:rsidRDefault="005A24D3" w:rsidP="00F46C19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非空</w:t>
            </w:r>
          </w:p>
        </w:tc>
        <w:tc>
          <w:tcPr>
            <w:tcW w:w="1568" w:type="dxa"/>
            <w:shd w:val="clear" w:color="auto" w:fill="C0C0C0"/>
          </w:tcPr>
          <w:p w14:paraId="505F9345" w14:textId="77777777" w:rsidR="005A24D3" w:rsidRPr="00AA2803" w:rsidRDefault="005A24D3" w:rsidP="00F46C19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默认</w:t>
            </w:r>
          </w:p>
        </w:tc>
      </w:tr>
      <w:tr w:rsidR="005A24D3" w:rsidRPr="00AA2803" w14:paraId="66978C7E" w14:textId="77777777" w:rsidTr="00F46C19">
        <w:tc>
          <w:tcPr>
            <w:tcW w:w="390" w:type="dxa"/>
            <w:tcBorders>
              <w:top w:val="single" w:sz="4" w:space="0" w:color="auto"/>
            </w:tcBorders>
          </w:tcPr>
          <w:p w14:paraId="39ACA3B5" w14:textId="77777777" w:rsidR="005A24D3" w:rsidRPr="00AA2803" w:rsidRDefault="005A24D3" w:rsidP="00CA6B36">
            <w:pPr>
              <w:pStyle w:val="af"/>
              <w:numPr>
                <w:ilvl w:val="0"/>
                <w:numId w:val="99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015" w:type="dxa"/>
            <w:gridSpan w:val="4"/>
          </w:tcPr>
          <w:p w14:paraId="2F111FF6" w14:textId="77777777" w:rsidR="005A24D3" w:rsidRPr="00AA2803" w:rsidRDefault="005A24D3" w:rsidP="00F46C1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统计日期</w:t>
            </w:r>
          </w:p>
        </w:tc>
        <w:tc>
          <w:tcPr>
            <w:tcW w:w="3087" w:type="dxa"/>
            <w:gridSpan w:val="3"/>
          </w:tcPr>
          <w:p w14:paraId="3F03E59A" w14:textId="77777777" w:rsidR="005A24D3" w:rsidRPr="00AA2803" w:rsidRDefault="005A24D3" w:rsidP="00F46C1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CALC_DATE</w:t>
            </w:r>
          </w:p>
        </w:tc>
        <w:tc>
          <w:tcPr>
            <w:tcW w:w="1978" w:type="dxa"/>
            <w:gridSpan w:val="2"/>
          </w:tcPr>
          <w:p w14:paraId="138C187E" w14:textId="77777777" w:rsidR="005A24D3" w:rsidRPr="00AA2803" w:rsidRDefault="005A24D3" w:rsidP="00F46C1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VARCHAR2(10)</w:t>
            </w:r>
          </w:p>
        </w:tc>
        <w:tc>
          <w:tcPr>
            <w:tcW w:w="709" w:type="dxa"/>
            <w:gridSpan w:val="2"/>
          </w:tcPr>
          <w:p w14:paraId="0094618F" w14:textId="77777777" w:rsidR="005A24D3" w:rsidRPr="00AA2803" w:rsidRDefault="005A24D3" w:rsidP="00F46C1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576F5EE0" w14:textId="77777777" w:rsidR="005A24D3" w:rsidRPr="00AA2803" w:rsidRDefault="005A24D3" w:rsidP="00F46C1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5A24D3" w:rsidRPr="00AA2803" w14:paraId="0B3A5979" w14:textId="77777777" w:rsidTr="00F46C19">
        <w:tc>
          <w:tcPr>
            <w:tcW w:w="390" w:type="dxa"/>
            <w:tcBorders>
              <w:top w:val="single" w:sz="4" w:space="0" w:color="auto"/>
            </w:tcBorders>
          </w:tcPr>
          <w:p w14:paraId="5EF5B043" w14:textId="77777777" w:rsidR="005A24D3" w:rsidRPr="00AA2803" w:rsidRDefault="005A24D3" w:rsidP="00CA6B36">
            <w:pPr>
              <w:pStyle w:val="af"/>
              <w:numPr>
                <w:ilvl w:val="0"/>
                <w:numId w:val="99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015" w:type="dxa"/>
            <w:gridSpan w:val="4"/>
          </w:tcPr>
          <w:p w14:paraId="1277E929" w14:textId="77777777" w:rsidR="005A24D3" w:rsidRPr="00AA2803" w:rsidRDefault="005A24D3" w:rsidP="00F46C1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部门编码</w:t>
            </w:r>
          </w:p>
        </w:tc>
        <w:tc>
          <w:tcPr>
            <w:tcW w:w="3087" w:type="dxa"/>
            <w:gridSpan w:val="3"/>
          </w:tcPr>
          <w:p w14:paraId="1D38962D" w14:textId="77777777" w:rsidR="005A24D3" w:rsidRPr="00AA2803" w:rsidRDefault="005A24D3" w:rsidP="00F46C1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ORG_CODE</w:t>
            </w:r>
          </w:p>
        </w:tc>
        <w:tc>
          <w:tcPr>
            <w:tcW w:w="1978" w:type="dxa"/>
            <w:gridSpan w:val="2"/>
          </w:tcPr>
          <w:p w14:paraId="1EE5EC61" w14:textId="77777777" w:rsidR="005A24D3" w:rsidRPr="00AA2803" w:rsidRDefault="005A24D3" w:rsidP="00F46C1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CHAR(</w:t>
            </w:r>
            <w:r w:rsidRPr="00AA2803">
              <w:rPr>
                <w:rFonts w:ascii="新宋体" w:eastAsia="新宋体" w:hAnsi="新宋体" w:hint="eastAsia"/>
                <w:szCs w:val="22"/>
              </w:rPr>
              <w:t>2</w:t>
            </w:r>
            <w:r w:rsidRPr="00AA2803">
              <w:rPr>
                <w:rFonts w:ascii="新宋体" w:eastAsia="新宋体" w:hAnsi="新宋体"/>
                <w:szCs w:val="22"/>
              </w:rPr>
              <w:t>)</w:t>
            </w:r>
          </w:p>
        </w:tc>
        <w:tc>
          <w:tcPr>
            <w:tcW w:w="709" w:type="dxa"/>
            <w:gridSpan w:val="2"/>
          </w:tcPr>
          <w:p w14:paraId="75AA0945" w14:textId="77777777" w:rsidR="005A24D3" w:rsidRPr="00AA2803" w:rsidRDefault="005A24D3" w:rsidP="00F46C1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17329993" w14:textId="77777777" w:rsidR="005A24D3" w:rsidRPr="00AA2803" w:rsidRDefault="005A24D3" w:rsidP="00F46C1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5A24D3" w:rsidRPr="00AA2803" w14:paraId="736694A4" w14:textId="77777777" w:rsidTr="00F46C19">
        <w:tc>
          <w:tcPr>
            <w:tcW w:w="390" w:type="dxa"/>
            <w:tcBorders>
              <w:top w:val="single" w:sz="4" w:space="0" w:color="auto"/>
            </w:tcBorders>
          </w:tcPr>
          <w:p w14:paraId="63C8BF0C" w14:textId="77777777" w:rsidR="005A24D3" w:rsidRPr="00AA2803" w:rsidRDefault="005A24D3" w:rsidP="00CA6B36">
            <w:pPr>
              <w:pStyle w:val="af"/>
              <w:numPr>
                <w:ilvl w:val="0"/>
                <w:numId w:val="99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015" w:type="dxa"/>
            <w:gridSpan w:val="4"/>
          </w:tcPr>
          <w:p w14:paraId="27562A65" w14:textId="77777777" w:rsidR="005A24D3" w:rsidRPr="00AA2803" w:rsidRDefault="005A24D3" w:rsidP="00F46C1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3D2054">
              <w:rPr>
                <w:rFonts w:hint="eastAsia"/>
              </w:rPr>
              <w:t>充值</w:t>
            </w:r>
          </w:p>
        </w:tc>
        <w:tc>
          <w:tcPr>
            <w:tcW w:w="3087" w:type="dxa"/>
            <w:gridSpan w:val="3"/>
          </w:tcPr>
          <w:p w14:paraId="2FA521E9" w14:textId="77777777" w:rsidR="005A24D3" w:rsidRPr="00AA2803" w:rsidRDefault="005A24D3" w:rsidP="00F46C1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194BD0">
              <w:rPr>
                <w:rFonts w:ascii="新宋体" w:eastAsia="新宋体" w:hAnsi="新宋体"/>
                <w:szCs w:val="22"/>
              </w:rPr>
              <w:t>CHARGE</w:t>
            </w:r>
          </w:p>
        </w:tc>
        <w:tc>
          <w:tcPr>
            <w:tcW w:w="1978" w:type="dxa"/>
            <w:gridSpan w:val="2"/>
          </w:tcPr>
          <w:p w14:paraId="6D12AA7A" w14:textId="77777777" w:rsidR="005A24D3" w:rsidRPr="00AA2803" w:rsidRDefault="005A24D3" w:rsidP="00F46C1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NUMBER(</w:t>
            </w:r>
            <w:r>
              <w:rPr>
                <w:rFonts w:ascii="新宋体" w:eastAsia="新宋体" w:hAnsi="新宋体"/>
                <w:szCs w:val="22"/>
              </w:rPr>
              <w:t>28</w:t>
            </w:r>
            <w:r w:rsidRPr="00AA2803">
              <w:rPr>
                <w:rFonts w:ascii="新宋体" w:eastAsia="新宋体" w:hAnsi="新宋体" w:hint="eastAsia"/>
                <w:szCs w:val="22"/>
              </w:rPr>
              <w:t>)</w:t>
            </w:r>
          </w:p>
        </w:tc>
        <w:tc>
          <w:tcPr>
            <w:tcW w:w="709" w:type="dxa"/>
            <w:gridSpan w:val="2"/>
          </w:tcPr>
          <w:p w14:paraId="00230B6D" w14:textId="77777777" w:rsidR="005A24D3" w:rsidRPr="00AA2803" w:rsidRDefault="005A24D3" w:rsidP="00F46C1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5B7A06E0" w14:textId="77777777" w:rsidR="005A24D3" w:rsidRPr="00AA2803" w:rsidRDefault="005A24D3" w:rsidP="00F46C1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0</w:t>
            </w:r>
          </w:p>
        </w:tc>
      </w:tr>
      <w:tr w:rsidR="005A24D3" w:rsidRPr="00AA2803" w14:paraId="1A5CE42C" w14:textId="77777777" w:rsidTr="00F46C19">
        <w:tc>
          <w:tcPr>
            <w:tcW w:w="390" w:type="dxa"/>
            <w:tcBorders>
              <w:top w:val="single" w:sz="4" w:space="0" w:color="auto"/>
            </w:tcBorders>
          </w:tcPr>
          <w:p w14:paraId="41615AED" w14:textId="77777777" w:rsidR="005A24D3" w:rsidRPr="00AA2803" w:rsidRDefault="005A24D3" w:rsidP="00CA6B36">
            <w:pPr>
              <w:pStyle w:val="af"/>
              <w:numPr>
                <w:ilvl w:val="0"/>
                <w:numId w:val="99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015" w:type="dxa"/>
            <w:gridSpan w:val="4"/>
          </w:tcPr>
          <w:p w14:paraId="4EEA1FF9" w14:textId="77777777" w:rsidR="005A24D3" w:rsidRPr="00AA2803" w:rsidRDefault="005A24D3" w:rsidP="00F46C1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3D2054">
              <w:rPr>
                <w:rFonts w:hint="eastAsia"/>
              </w:rPr>
              <w:t>提现</w:t>
            </w:r>
          </w:p>
        </w:tc>
        <w:tc>
          <w:tcPr>
            <w:tcW w:w="3087" w:type="dxa"/>
            <w:gridSpan w:val="3"/>
          </w:tcPr>
          <w:p w14:paraId="06D96030" w14:textId="77777777" w:rsidR="005A24D3" w:rsidRPr="00AA2803" w:rsidRDefault="005A24D3" w:rsidP="00F46C1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194BD0">
              <w:rPr>
                <w:rFonts w:ascii="新宋体" w:eastAsia="新宋体" w:hAnsi="新宋体"/>
                <w:szCs w:val="22"/>
              </w:rPr>
              <w:t>WITHDRAW</w:t>
            </w:r>
          </w:p>
        </w:tc>
        <w:tc>
          <w:tcPr>
            <w:tcW w:w="1978" w:type="dxa"/>
            <w:gridSpan w:val="2"/>
          </w:tcPr>
          <w:p w14:paraId="5C4BC4E9" w14:textId="77777777" w:rsidR="005A24D3" w:rsidRPr="00AA2803" w:rsidRDefault="005A24D3" w:rsidP="00F46C1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NUMBER(</w:t>
            </w:r>
            <w:r>
              <w:rPr>
                <w:rFonts w:ascii="新宋体" w:eastAsia="新宋体" w:hAnsi="新宋体"/>
                <w:szCs w:val="22"/>
              </w:rPr>
              <w:t>28</w:t>
            </w:r>
            <w:r w:rsidRPr="00AA2803">
              <w:rPr>
                <w:rFonts w:ascii="新宋体" w:eastAsia="新宋体" w:hAnsi="新宋体" w:hint="eastAsia"/>
                <w:szCs w:val="22"/>
              </w:rPr>
              <w:t>)</w:t>
            </w:r>
          </w:p>
        </w:tc>
        <w:tc>
          <w:tcPr>
            <w:tcW w:w="709" w:type="dxa"/>
            <w:gridSpan w:val="2"/>
          </w:tcPr>
          <w:p w14:paraId="61CE16AE" w14:textId="77777777" w:rsidR="005A24D3" w:rsidRPr="00AA2803" w:rsidRDefault="005A24D3" w:rsidP="00F46C1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3A48EA9A" w14:textId="77777777" w:rsidR="005A24D3" w:rsidRPr="00AA2803" w:rsidRDefault="005A24D3" w:rsidP="00F46C1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0</w:t>
            </w:r>
          </w:p>
        </w:tc>
      </w:tr>
      <w:tr w:rsidR="005A24D3" w:rsidRPr="00AA2803" w14:paraId="75185EAD" w14:textId="77777777" w:rsidTr="00F46C19">
        <w:tc>
          <w:tcPr>
            <w:tcW w:w="390" w:type="dxa"/>
            <w:tcBorders>
              <w:top w:val="single" w:sz="4" w:space="0" w:color="auto"/>
            </w:tcBorders>
          </w:tcPr>
          <w:p w14:paraId="42DD3823" w14:textId="77777777" w:rsidR="005A24D3" w:rsidRPr="00AA2803" w:rsidRDefault="005A24D3" w:rsidP="00CA6B36">
            <w:pPr>
              <w:pStyle w:val="af"/>
              <w:numPr>
                <w:ilvl w:val="0"/>
                <w:numId w:val="99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015" w:type="dxa"/>
            <w:gridSpan w:val="4"/>
          </w:tcPr>
          <w:p w14:paraId="3BBF79FF" w14:textId="5E967415" w:rsidR="005A24D3" w:rsidRPr="00AA2803" w:rsidRDefault="005A24D3" w:rsidP="00F46C1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hint="eastAsia"/>
              </w:rPr>
              <w:t>中心</w:t>
            </w:r>
            <w:r w:rsidRPr="003D2054">
              <w:rPr>
                <w:rFonts w:hint="eastAsia"/>
              </w:rPr>
              <w:t>兑奖</w:t>
            </w:r>
          </w:p>
        </w:tc>
        <w:tc>
          <w:tcPr>
            <w:tcW w:w="3087" w:type="dxa"/>
            <w:gridSpan w:val="3"/>
          </w:tcPr>
          <w:p w14:paraId="3BB7F8F7" w14:textId="48420AA4" w:rsidR="005A24D3" w:rsidRPr="00AA2803" w:rsidRDefault="005A24D3" w:rsidP="00F46C1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/>
                <w:szCs w:val="22"/>
              </w:rPr>
              <w:t>CENTER_</w:t>
            </w:r>
            <w:r w:rsidRPr="00194BD0">
              <w:rPr>
                <w:rFonts w:ascii="新宋体" w:eastAsia="新宋体" w:hAnsi="新宋体"/>
                <w:szCs w:val="22"/>
              </w:rPr>
              <w:t>PAID</w:t>
            </w:r>
          </w:p>
        </w:tc>
        <w:tc>
          <w:tcPr>
            <w:tcW w:w="1978" w:type="dxa"/>
            <w:gridSpan w:val="2"/>
          </w:tcPr>
          <w:p w14:paraId="1BD6E098" w14:textId="77777777" w:rsidR="005A24D3" w:rsidRPr="00AA2803" w:rsidRDefault="005A24D3" w:rsidP="00F46C1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NUMBER(</w:t>
            </w:r>
            <w:r>
              <w:rPr>
                <w:rFonts w:ascii="新宋体" w:eastAsia="新宋体" w:hAnsi="新宋体"/>
                <w:szCs w:val="22"/>
              </w:rPr>
              <w:t>28</w:t>
            </w:r>
            <w:r w:rsidRPr="00AA2803">
              <w:rPr>
                <w:rFonts w:ascii="新宋体" w:eastAsia="新宋体" w:hAnsi="新宋体" w:hint="eastAsia"/>
                <w:szCs w:val="22"/>
              </w:rPr>
              <w:t>)</w:t>
            </w:r>
          </w:p>
        </w:tc>
        <w:tc>
          <w:tcPr>
            <w:tcW w:w="709" w:type="dxa"/>
            <w:gridSpan w:val="2"/>
          </w:tcPr>
          <w:p w14:paraId="1D72D7ED" w14:textId="77777777" w:rsidR="005A24D3" w:rsidRPr="00AA2803" w:rsidRDefault="005A24D3" w:rsidP="00F46C1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59D2551F" w14:textId="77777777" w:rsidR="005A24D3" w:rsidRPr="00AA2803" w:rsidRDefault="005A24D3" w:rsidP="00F46C1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0</w:t>
            </w:r>
          </w:p>
        </w:tc>
      </w:tr>
      <w:tr w:rsidR="004E7E23" w:rsidRPr="00AA2803" w14:paraId="3BAD6B79" w14:textId="77777777" w:rsidTr="00F46C19">
        <w:tc>
          <w:tcPr>
            <w:tcW w:w="390" w:type="dxa"/>
            <w:tcBorders>
              <w:top w:val="single" w:sz="4" w:space="0" w:color="auto"/>
            </w:tcBorders>
          </w:tcPr>
          <w:p w14:paraId="10CBF96B" w14:textId="77777777" w:rsidR="004E7E23" w:rsidRPr="00AA2803" w:rsidRDefault="004E7E23" w:rsidP="004E7E23">
            <w:pPr>
              <w:pStyle w:val="af"/>
              <w:numPr>
                <w:ilvl w:val="0"/>
                <w:numId w:val="99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015" w:type="dxa"/>
            <w:gridSpan w:val="4"/>
          </w:tcPr>
          <w:p w14:paraId="7C2C456D" w14:textId="4315A643" w:rsidR="004E7E23" w:rsidRDefault="004E7E23" w:rsidP="004E7E23">
            <w:pPr>
              <w:spacing w:before="60" w:after="60"/>
            </w:pPr>
            <w:r>
              <w:rPr>
                <w:rFonts w:hint="eastAsia"/>
              </w:rPr>
              <w:t>中心兑奖佣金</w:t>
            </w:r>
          </w:p>
        </w:tc>
        <w:tc>
          <w:tcPr>
            <w:tcW w:w="3087" w:type="dxa"/>
            <w:gridSpan w:val="3"/>
          </w:tcPr>
          <w:p w14:paraId="49705258" w14:textId="576D7E03" w:rsidR="004E7E23" w:rsidRDefault="004E7E23" w:rsidP="004E7E2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/>
                <w:szCs w:val="22"/>
              </w:rPr>
              <w:t>CENTER_</w:t>
            </w:r>
            <w:r w:rsidRPr="00194BD0">
              <w:rPr>
                <w:rFonts w:ascii="新宋体" w:eastAsia="新宋体" w:hAnsi="新宋体"/>
                <w:szCs w:val="22"/>
              </w:rPr>
              <w:t>PAID</w:t>
            </w:r>
            <w:r>
              <w:rPr>
                <w:rFonts w:ascii="新宋体" w:eastAsia="新宋体" w:hAnsi="新宋体"/>
                <w:szCs w:val="22"/>
              </w:rPr>
              <w:t>_COMM</w:t>
            </w:r>
          </w:p>
        </w:tc>
        <w:tc>
          <w:tcPr>
            <w:tcW w:w="1978" w:type="dxa"/>
            <w:gridSpan w:val="2"/>
          </w:tcPr>
          <w:p w14:paraId="7513DB99" w14:textId="516DD16F" w:rsidR="004E7E23" w:rsidRPr="00AA2803" w:rsidRDefault="004E7E23" w:rsidP="004E7E2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NUMBER(</w:t>
            </w:r>
            <w:r>
              <w:rPr>
                <w:rFonts w:ascii="新宋体" w:eastAsia="新宋体" w:hAnsi="新宋体"/>
                <w:szCs w:val="22"/>
              </w:rPr>
              <w:t>28</w:t>
            </w:r>
            <w:r w:rsidRPr="00AA2803">
              <w:rPr>
                <w:rFonts w:ascii="新宋体" w:eastAsia="新宋体" w:hAnsi="新宋体" w:hint="eastAsia"/>
                <w:szCs w:val="22"/>
              </w:rPr>
              <w:t>)</w:t>
            </w:r>
          </w:p>
        </w:tc>
        <w:tc>
          <w:tcPr>
            <w:tcW w:w="709" w:type="dxa"/>
            <w:gridSpan w:val="2"/>
          </w:tcPr>
          <w:p w14:paraId="15DC706D" w14:textId="7D088123" w:rsidR="004E7E23" w:rsidRPr="00AA2803" w:rsidRDefault="004E7E23" w:rsidP="004E7E2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44D1B22E" w14:textId="4A4F188C" w:rsidR="004E7E23" w:rsidRDefault="004E7E23" w:rsidP="004E7E2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0</w:t>
            </w:r>
          </w:p>
        </w:tc>
      </w:tr>
      <w:tr w:rsidR="004E7E23" w:rsidRPr="00AA2803" w14:paraId="5F067EB1" w14:textId="77777777" w:rsidTr="00F46C19">
        <w:tc>
          <w:tcPr>
            <w:tcW w:w="390" w:type="dxa"/>
            <w:tcBorders>
              <w:top w:val="single" w:sz="4" w:space="0" w:color="auto"/>
            </w:tcBorders>
          </w:tcPr>
          <w:p w14:paraId="21D43610" w14:textId="77777777" w:rsidR="004E7E23" w:rsidRPr="00AA2803" w:rsidRDefault="004E7E23" w:rsidP="004E7E23">
            <w:pPr>
              <w:pStyle w:val="af"/>
              <w:numPr>
                <w:ilvl w:val="0"/>
                <w:numId w:val="99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015" w:type="dxa"/>
            <w:gridSpan w:val="4"/>
          </w:tcPr>
          <w:p w14:paraId="652AD016" w14:textId="77777777" w:rsidR="004E7E23" w:rsidRDefault="004E7E23" w:rsidP="004E7E2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194BD0">
              <w:rPr>
                <w:rFonts w:ascii="新宋体" w:eastAsia="新宋体" w:hAnsi="新宋体" w:hint="eastAsia"/>
                <w:szCs w:val="22"/>
              </w:rPr>
              <w:t>应缴现金</w:t>
            </w:r>
          </w:p>
        </w:tc>
        <w:tc>
          <w:tcPr>
            <w:tcW w:w="3087" w:type="dxa"/>
            <w:gridSpan w:val="3"/>
          </w:tcPr>
          <w:p w14:paraId="367DD8C0" w14:textId="77777777" w:rsidR="004E7E23" w:rsidRPr="00AA2803" w:rsidRDefault="004E7E23" w:rsidP="004E7E2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PAY_UP</w:t>
            </w:r>
          </w:p>
        </w:tc>
        <w:tc>
          <w:tcPr>
            <w:tcW w:w="1978" w:type="dxa"/>
            <w:gridSpan w:val="2"/>
          </w:tcPr>
          <w:p w14:paraId="14F101CA" w14:textId="77777777" w:rsidR="004E7E23" w:rsidRPr="00AA2803" w:rsidRDefault="004E7E23" w:rsidP="004E7E2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NUMBER(28)</w:t>
            </w:r>
          </w:p>
        </w:tc>
        <w:tc>
          <w:tcPr>
            <w:tcW w:w="709" w:type="dxa"/>
            <w:gridSpan w:val="2"/>
          </w:tcPr>
          <w:p w14:paraId="7CDE5328" w14:textId="77777777" w:rsidR="004E7E23" w:rsidRPr="00AA2803" w:rsidRDefault="004E7E23" w:rsidP="004E7E2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78292F3F" w14:textId="77777777" w:rsidR="004E7E23" w:rsidRPr="00AA2803" w:rsidRDefault="004E7E23" w:rsidP="004E7E2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0</w:t>
            </w:r>
          </w:p>
        </w:tc>
      </w:tr>
      <w:tr w:rsidR="004E7E23" w:rsidRPr="00AA2803" w14:paraId="3DD555AD" w14:textId="77777777" w:rsidTr="00F46C19">
        <w:tc>
          <w:tcPr>
            <w:tcW w:w="9747" w:type="dxa"/>
            <w:gridSpan w:val="13"/>
            <w:shd w:val="clear" w:color="auto" w:fill="D9D9D9" w:themeFill="background1" w:themeFillShade="D9"/>
          </w:tcPr>
          <w:p w14:paraId="1737416B" w14:textId="77777777" w:rsidR="004E7E23" w:rsidRPr="00AA2803" w:rsidRDefault="004E7E23" w:rsidP="004E7E23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表格其他属性信息定义（包括PK-FK、IDX等）</w:t>
            </w:r>
          </w:p>
        </w:tc>
      </w:tr>
      <w:tr w:rsidR="004E7E23" w:rsidRPr="00AA2803" w14:paraId="5D4BD647" w14:textId="77777777" w:rsidTr="00F46C19">
        <w:trPr>
          <w:trHeight w:val="231"/>
        </w:trPr>
        <w:tc>
          <w:tcPr>
            <w:tcW w:w="531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C44A357" w14:textId="77777777" w:rsidR="004E7E23" w:rsidRPr="00AA2803" w:rsidRDefault="004E7E23" w:rsidP="004E7E2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主键</w:t>
            </w:r>
          </w:p>
        </w:tc>
        <w:tc>
          <w:tcPr>
            <w:tcW w:w="3405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303B241D" w14:textId="77777777" w:rsidR="004E7E23" w:rsidRPr="00AA2803" w:rsidRDefault="004E7E23" w:rsidP="004E7E2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5811" w:type="dxa"/>
            <w:gridSpan w:val="7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67E52867" w14:textId="77777777" w:rsidR="004E7E23" w:rsidRPr="00AA2803" w:rsidRDefault="004E7E23" w:rsidP="004E7E2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包含列</w:t>
            </w:r>
          </w:p>
        </w:tc>
      </w:tr>
      <w:tr w:rsidR="004E7E23" w:rsidRPr="00AA2803" w14:paraId="01C4114F" w14:textId="77777777" w:rsidTr="00F46C19">
        <w:trPr>
          <w:trHeight w:val="231"/>
        </w:trPr>
        <w:tc>
          <w:tcPr>
            <w:tcW w:w="531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16839FC" w14:textId="77777777" w:rsidR="004E7E23" w:rsidRPr="00AA2803" w:rsidRDefault="004E7E23" w:rsidP="004E7E2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3405" w:type="dxa"/>
            <w:gridSpan w:val="4"/>
            <w:tcBorders>
              <w:left w:val="single" w:sz="4" w:space="0" w:color="auto"/>
            </w:tcBorders>
          </w:tcPr>
          <w:p w14:paraId="56854A5E" w14:textId="31F864E4" w:rsidR="004E7E23" w:rsidRPr="00AA2803" w:rsidRDefault="004E7E23" w:rsidP="004E7E2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/>
                <w:szCs w:val="22"/>
              </w:rPr>
              <w:t>PK_HIS_ORG_FUND</w:t>
            </w:r>
          </w:p>
        </w:tc>
        <w:tc>
          <w:tcPr>
            <w:tcW w:w="5811" w:type="dxa"/>
            <w:gridSpan w:val="7"/>
            <w:tcBorders>
              <w:left w:val="single" w:sz="4" w:space="0" w:color="auto"/>
            </w:tcBorders>
          </w:tcPr>
          <w:p w14:paraId="5282DF79" w14:textId="77777777" w:rsidR="004E7E23" w:rsidRPr="00AA2803" w:rsidRDefault="004E7E23" w:rsidP="004E7E2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CE52D9">
              <w:rPr>
                <w:rFonts w:ascii="新宋体" w:eastAsia="新宋体" w:hAnsi="新宋体"/>
                <w:szCs w:val="22"/>
              </w:rPr>
              <w:t>CALC_DATE,ORG_CODE</w:t>
            </w:r>
          </w:p>
        </w:tc>
      </w:tr>
      <w:tr w:rsidR="004E7E23" w:rsidRPr="00AA2803" w14:paraId="3C823E91" w14:textId="77777777" w:rsidTr="00F46C19">
        <w:trPr>
          <w:trHeight w:val="231"/>
        </w:trPr>
        <w:tc>
          <w:tcPr>
            <w:tcW w:w="531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9D8A9D6" w14:textId="77777777" w:rsidR="004E7E23" w:rsidRPr="00AA2803" w:rsidRDefault="004E7E23" w:rsidP="004E7E2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外键</w:t>
            </w:r>
          </w:p>
        </w:tc>
        <w:tc>
          <w:tcPr>
            <w:tcW w:w="3405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67F8620A" w14:textId="77777777" w:rsidR="004E7E23" w:rsidRPr="00AA2803" w:rsidRDefault="004E7E23" w:rsidP="004E7E2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1556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3ED60EAC" w14:textId="77777777" w:rsidR="004E7E23" w:rsidRPr="00AA2803" w:rsidRDefault="004E7E23" w:rsidP="004E7E2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  <w:tc>
          <w:tcPr>
            <w:tcW w:w="2123" w:type="dxa"/>
            <w:gridSpan w:val="3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34FDABAF" w14:textId="77777777" w:rsidR="004E7E23" w:rsidRPr="00AA2803" w:rsidRDefault="004E7E23" w:rsidP="004E7E2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参照表名</w:t>
            </w:r>
          </w:p>
        </w:tc>
        <w:tc>
          <w:tcPr>
            <w:tcW w:w="2132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02B03231" w14:textId="77777777" w:rsidR="004E7E23" w:rsidRPr="00AA2803" w:rsidRDefault="004E7E23" w:rsidP="004E7E2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</w:tr>
      <w:tr w:rsidR="004E7E23" w:rsidRPr="00AA2803" w14:paraId="32A6459D" w14:textId="77777777" w:rsidTr="00F46C19">
        <w:trPr>
          <w:trHeight w:val="231"/>
        </w:trPr>
        <w:tc>
          <w:tcPr>
            <w:tcW w:w="531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BA7266E" w14:textId="77777777" w:rsidR="004E7E23" w:rsidRPr="00AA2803" w:rsidRDefault="004E7E23" w:rsidP="004E7E2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3405" w:type="dxa"/>
            <w:gridSpan w:val="4"/>
            <w:tcBorders>
              <w:left w:val="single" w:sz="4" w:space="0" w:color="auto"/>
            </w:tcBorders>
          </w:tcPr>
          <w:p w14:paraId="067A2E12" w14:textId="77777777" w:rsidR="004E7E23" w:rsidRPr="00AA2803" w:rsidRDefault="004E7E23" w:rsidP="004E7E2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56" w:type="dxa"/>
            <w:gridSpan w:val="2"/>
            <w:tcBorders>
              <w:left w:val="single" w:sz="4" w:space="0" w:color="auto"/>
            </w:tcBorders>
          </w:tcPr>
          <w:p w14:paraId="18460F6E" w14:textId="77777777" w:rsidR="004E7E23" w:rsidRPr="00AA2803" w:rsidRDefault="004E7E23" w:rsidP="004E7E2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123" w:type="dxa"/>
            <w:gridSpan w:val="3"/>
            <w:tcBorders>
              <w:left w:val="single" w:sz="4" w:space="0" w:color="auto"/>
            </w:tcBorders>
          </w:tcPr>
          <w:p w14:paraId="52CAACDA" w14:textId="77777777" w:rsidR="004E7E23" w:rsidRPr="00AA2803" w:rsidRDefault="004E7E23" w:rsidP="004E7E2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132" w:type="dxa"/>
            <w:gridSpan w:val="2"/>
            <w:tcBorders>
              <w:left w:val="single" w:sz="4" w:space="0" w:color="auto"/>
            </w:tcBorders>
          </w:tcPr>
          <w:p w14:paraId="44560262" w14:textId="77777777" w:rsidR="004E7E23" w:rsidRPr="00AA2803" w:rsidRDefault="004E7E23" w:rsidP="004E7E2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4E7E23" w:rsidRPr="00AA2803" w14:paraId="1632F4E8" w14:textId="77777777" w:rsidTr="00F46C19">
        <w:trPr>
          <w:trHeight w:val="231"/>
        </w:trPr>
        <w:tc>
          <w:tcPr>
            <w:tcW w:w="531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FC973F9" w14:textId="77777777" w:rsidR="004E7E23" w:rsidRPr="00AA2803" w:rsidRDefault="004E7E23" w:rsidP="004E7E2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索引</w:t>
            </w:r>
          </w:p>
        </w:tc>
        <w:tc>
          <w:tcPr>
            <w:tcW w:w="3405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5E72EC6D" w14:textId="77777777" w:rsidR="004E7E23" w:rsidRPr="00AA2803" w:rsidRDefault="004E7E23" w:rsidP="004E7E2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2681" w:type="dxa"/>
            <w:gridSpan w:val="3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79E4EAAF" w14:textId="77777777" w:rsidR="004E7E23" w:rsidRPr="00AA2803" w:rsidRDefault="004E7E23" w:rsidP="004E7E2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  <w:tc>
          <w:tcPr>
            <w:tcW w:w="3130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5E0C3AA7" w14:textId="77777777" w:rsidR="004E7E23" w:rsidRPr="00AA2803" w:rsidRDefault="004E7E23" w:rsidP="004E7E2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类型</w:t>
            </w:r>
          </w:p>
        </w:tc>
      </w:tr>
      <w:tr w:rsidR="004E7E23" w:rsidRPr="00AA2803" w14:paraId="37C24C70" w14:textId="77777777" w:rsidTr="00F46C19">
        <w:trPr>
          <w:trHeight w:val="231"/>
        </w:trPr>
        <w:tc>
          <w:tcPr>
            <w:tcW w:w="531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BEA32C3" w14:textId="77777777" w:rsidR="004E7E23" w:rsidRPr="00AA2803" w:rsidRDefault="004E7E23" w:rsidP="004E7E2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3405" w:type="dxa"/>
            <w:gridSpan w:val="4"/>
            <w:tcBorders>
              <w:left w:val="single" w:sz="4" w:space="0" w:color="auto"/>
            </w:tcBorders>
          </w:tcPr>
          <w:p w14:paraId="22AA2B73" w14:textId="2E277714" w:rsidR="004E7E23" w:rsidRPr="00AA2803" w:rsidRDefault="004E7E23" w:rsidP="004E7E2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IDX_</w:t>
            </w:r>
            <w:r>
              <w:rPr>
                <w:rFonts w:ascii="新宋体" w:eastAsia="新宋体" w:hAnsi="新宋体"/>
                <w:szCs w:val="22"/>
              </w:rPr>
              <w:t>HIS_ORG_FUND_DATE</w:t>
            </w:r>
          </w:p>
        </w:tc>
        <w:tc>
          <w:tcPr>
            <w:tcW w:w="2681" w:type="dxa"/>
            <w:gridSpan w:val="3"/>
            <w:tcBorders>
              <w:left w:val="single" w:sz="4" w:space="0" w:color="auto"/>
            </w:tcBorders>
          </w:tcPr>
          <w:p w14:paraId="75518EA0" w14:textId="77777777" w:rsidR="004E7E23" w:rsidRPr="00AA2803" w:rsidRDefault="004E7E23" w:rsidP="004E7E2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CALC_DATE</w:t>
            </w:r>
          </w:p>
        </w:tc>
        <w:tc>
          <w:tcPr>
            <w:tcW w:w="3130" w:type="dxa"/>
            <w:gridSpan w:val="4"/>
            <w:tcBorders>
              <w:left w:val="single" w:sz="4" w:space="0" w:color="auto"/>
            </w:tcBorders>
          </w:tcPr>
          <w:p w14:paraId="54D984A3" w14:textId="77777777" w:rsidR="004E7E23" w:rsidRPr="00AA2803" w:rsidRDefault="004E7E23" w:rsidP="004E7E2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4E7E23" w:rsidRPr="00AA2803" w14:paraId="7CCE01E9" w14:textId="77777777" w:rsidTr="00F46C19">
        <w:tc>
          <w:tcPr>
            <w:tcW w:w="531" w:type="dxa"/>
            <w:gridSpan w:val="2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3FB3BC1" w14:textId="77777777" w:rsidR="004E7E23" w:rsidRPr="00AA2803" w:rsidRDefault="004E7E23" w:rsidP="004E7E2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lastRenderedPageBreak/>
              <w:t>约束</w:t>
            </w:r>
          </w:p>
        </w:tc>
        <w:tc>
          <w:tcPr>
            <w:tcW w:w="9216" w:type="dxa"/>
            <w:gridSpan w:val="11"/>
            <w:tcBorders>
              <w:left w:val="single" w:sz="4" w:space="0" w:color="auto"/>
            </w:tcBorders>
          </w:tcPr>
          <w:p w14:paraId="48303780" w14:textId="77777777" w:rsidR="004E7E23" w:rsidRPr="00AA2803" w:rsidRDefault="004E7E23" w:rsidP="004E7E2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4E7E23" w:rsidRPr="00AA2803" w14:paraId="32660945" w14:textId="77777777" w:rsidTr="00F46C19">
        <w:trPr>
          <w:trHeight w:val="231"/>
        </w:trPr>
        <w:tc>
          <w:tcPr>
            <w:tcW w:w="531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62C54BD" w14:textId="77777777" w:rsidR="004E7E23" w:rsidRPr="00AA2803" w:rsidRDefault="004E7E23" w:rsidP="004E7E2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</w:t>
            </w: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6DBB8B55" w14:textId="77777777" w:rsidR="004E7E23" w:rsidRPr="00AA2803" w:rsidRDefault="004E7E23" w:rsidP="004E7E2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分区类型</w:t>
            </w:r>
          </w:p>
        </w:tc>
        <w:tc>
          <w:tcPr>
            <w:tcW w:w="1917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4EDD3051" w14:textId="77777777" w:rsidR="004E7E23" w:rsidRPr="00AA2803" w:rsidRDefault="004E7E23" w:rsidP="004E7E2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分区字段</w:t>
            </w:r>
          </w:p>
        </w:tc>
        <w:tc>
          <w:tcPr>
            <w:tcW w:w="5811" w:type="dxa"/>
            <w:gridSpan w:val="7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169377C2" w14:textId="77777777" w:rsidR="004E7E23" w:rsidRPr="00AA2803" w:rsidRDefault="004E7E23" w:rsidP="004E7E2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分区条件</w:t>
            </w:r>
          </w:p>
        </w:tc>
      </w:tr>
      <w:tr w:rsidR="004E7E23" w:rsidRPr="00AA2803" w14:paraId="6CAD1502" w14:textId="77777777" w:rsidTr="00F46C19">
        <w:trPr>
          <w:trHeight w:val="231"/>
        </w:trPr>
        <w:tc>
          <w:tcPr>
            <w:tcW w:w="531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F7E73F6" w14:textId="77777777" w:rsidR="004E7E23" w:rsidRPr="00AA2803" w:rsidRDefault="004E7E23" w:rsidP="004E7E23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</w:tcPr>
          <w:p w14:paraId="01335A52" w14:textId="77777777" w:rsidR="004E7E23" w:rsidRPr="00AA2803" w:rsidRDefault="004E7E23" w:rsidP="004E7E2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主分区</w:t>
            </w:r>
          </w:p>
        </w:tc>
        <w:tc>
          <w:tcPr>
            <w:tcW w:w="1917" w:type="dxa"/>
            <w:gridSpan w:val="2"/>
            <w:tcBorders>
              <w:left w:val="single" w:sz="4" w:space="0" w:color="auto"/>
            </w:tcBorders>
          </w:tcPr>
          <w:p w14:paraId="2A1CA6E0" w14:textId="77777777" w:rsidR="004E7E23" w:rsidRPr="00AA2803" w:rsidRDefault="004E7E23" w:rsidP="004E7E2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5811" w:type="dxa"/>
            <w:gridSpan w:val="7"/>
            <w:tcBorders>
              <w:left w:val="single" w:sz="4" w:space="0" w:color="auto"/>
            </w:tcBorders>
          </w:tcPr>
          <w:p w14:paraId="283AA3DD" w14:textId="77777777" w:rsidR="004E7E23" w:rsidRPr="00AA2803" w:rsidRDefault="004E7E23" w:rsidP="004E7E2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4E7E23" w:rsidRPr="00AA2803" w14:paraId="027C28D7" w14:textId="77777777" w:rsidTr="00F46C19">
        <w:trPr>
          <w:trHeight w:val="231"/>
        </w:trPr>
        <w:tc>
          <w:tcPr>
            <w:tcW w:w="531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70BED5E" w14:textId="77777777" w:rsidR="004E7E23" w:rsidRPr="00AA2803" w:rsidRDefault="004E7E23" w:rsidP="004E7E23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</w:tcPr>
          <w:p w14:paraId="2F9E0624" w14:textId="77777777" w:rsidR="004E7E23" w:rsidRPr="00AA2803" w:rsidRDefault="004E7E23" w:rsidP="004E7E2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子分区</w:t>
            </w:r>
          </w:p>
        </w:tc>
        <w:tc>
          <w:tcPr>
            <w:tcW w:w="1917" w:type="dxa"/>
            <w:gridSpan w:val="2"/>
            <w:tcBorders>
              <w:left w:val="single" w:sz="4" w:space="0" w:color="auto"/>
            </w:tcBorders>
          </w:tcPr>
          <w:p w14:paraId="5C5E687F" w14:textId="77777777" w:rsidR="004E7E23" w:rsidRPr="00AA2803" w:rsidRDefault="004E7E23" w:rsidP="004E7E2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5811" w:type="dxa"/>
            <w:gridSpan w:val="7"/>
            <w:tcBorders>
              <w:left w:val="single" w:sz="4" w:space="0" w:color="auto"/>
            </w:tcBorders>
          </w:tcPr>
          <w:p w14:paraId="2CDBACAD" w14:textId="77777777" w:rsidR="004E7E23" w:rsidRPr="00AA2803" w:rsidRDefault="004E7E23" w:rsidP="004E7E2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</w:tbl>
    <w:p w14:paraId="70377839" w14:textId="77777777" w:rsidR="005A24D3" w:rsidRDefault="005A24D3" w:rsidP="005A24D3"/>
    <w:p w14:paraId="140992B2" w14:textId="1A2CE056" w:rsidR="00BD21CB" w:rsidRPr="00AA2803" w:rsidRDefault="00BD21CB" w:rsidP="00BD21CB">
      <w:pPr>
        <w:pStyle w:val="5"/>
      </w:pPr>
      <w:r>
        <w:rPr>
          <w:rFonts w:hint="eastAsia"/>
        </w:rPr>
        <w:t>机构库存历史报表</w:t>
      </w:r>
      <w:r w:rsidRPr="00AA2803">
        <w:rPr>
          <w:rFonts w:hint="eastAsia"/>
        </w:rPr>
        <w:t>（</w:t>
      </w:r>
      <w:r w:rsidRPr="00ED2F22">
        <w:t>HIS_</w:t>
      </w:r>
      <w:r>
        <w:rPr>
          <w:rFonts w:hint="eastAsia"/>
        </w:rPr>
        <w:t>ORG</w:t>
      </w:r>
      <w:r w:rsidRPr="00ED2F22">
        <w:t>_</w:t>
      </w:r>
      <w:r w:rsidR="00F3194E">
        <w:t>INV</w:t>
      </w:r>
      <w:r>
        <w:t>_REPORT</w:t>
      </w:r>
      <w:r w:rsidRPr="00AA2803">
        <w:rPr>
          <w:rFonts w:hint="eastAsia"/>
        </w:rPr>
        <w:t>）</w:t>
      </w: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90"/>
        <w:gridCol w:w="141"/>
        <w:gridCol w:w="698"/>
        <w:gridCol w:w="790"/>
        <w:gridCol w:w="1917"/>
        <w:gridCol w:w="170"/>
        <w:gridCol w:w="255"/>
        <w:gridCol w:w="1131"/>
        <w:gridCol w:w="1125"/>
        <w:gridCol w:w="853"/>
        <w:gridCol w:w="145"/>
        <w:gridCol w:w="564"/>
        <w:gridCol w:w="1568"/>
      </w:tblGrid>
      <w:tr w:rsidR="00BD21CB" w:rsidRPr="00AA2803" w14:paraId="0DD241BB" w14:textId="77777777" w:rsidTr="00BD21CB">
        <w:tc>
          <w:tcPr>
            <w:tcW w:w="1229" w:type="dxa"/>
            <w:gridSpan w:val="3"/>
            <w:shd w:val="clear" w:color="auto" w:fill="C0C0C0"/>
          </w:tcPr>
          <w:p w14:paraId="4E4D71C8" w14:textId="77777777" w:rsidR="00BD21CB" w:rsidRPr="00AA2803" w:rsidRDefault="00BD21CB" w:rsidP="00BD21CB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汉字注解</w:t>
            </w:r>
          </w:p>
        </w:tc>
        <w:tc>
          <w:tcPr>
            <w:tcW w:w="3132" w:type="dxa"/>
            <w:gridSpan w:val="4"/>
            <w:shd w:val="clear" w:color="auto" w:fill="auto"/>
          </w:tcPr>
          <w:p w14:paraId="0C12EB90" w14:textId="00256B67" w:rsidR="00BD21CB" w:rsidRPr="00AA2803" w:rsidRDefault="00BD21CB" w:rsidP="00BD21CB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>
              <w:rPr>
                <w:rFonts w:ascii="新宋体" w:eastAsia="新宋体" w:hAnsi="新宋体" w:hint="eastAsia"/>
                <w:b/>
                <w:sz w:val="24"/>
                <w:szCs w:val="22"/>
              </w:rPr>
              <w:t>机构</w:t>
            </w:r>
            <w:r w:rsidR="00F3194E">
              <w:rPr>
                <w:rFonts w:ascii="新宋体" w:eastAsia="新宋体" w:hAnsi="新宋体" w:hint="eastAsia"/>
                <w:b/>
                <w:sz w:val="24"/>
                <w:szCs w:val="22"/>
              </w:rPr>
              <w:t>库存</w:t>
            </w:r>
            <w:r>
              <w:rPr>
                <w:rFonts w:ascii="新宋体" w:eastAsia="新宋体" w:hAnsi="新宋体" w:hint="eastAsia"/>
                <w:b/>
                <w:sz w:val="24"/>
                <w:szCs w:val="22"/>
              </w:rPr>
              <w:t>历史报表</w:t>
            </w:r>
          </w:p>
        </w:tc>
        <w:tc>
          <w:tcPr>
            <w:tcW w:w="1131" w:type="dxa"/>
            <w:shd w:val="clear" w:color="auto" w:fill="C0C0C0"/>
          </w:tcPr>
          <w:p w14:paraId="4CE3A7FD" w14:textId="77777777" w:rsidR="00BD21CB" w:rsidRPr="00AA2803" w:rsidRDefault="00BD21CB" w:rsidP="00BD21CB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表名</w:t>
            </w:r>
          </w:p>
        </w:tc>
        <w:tc>
          <w:tcPr>
            <w:tcW w:w="4255" w:type="dxa"/>
            <w:gridSpan w:val="5"/>
            <w:shd w:val="clear" w:color="auto" w:fill="auto"/>
          </w:tcPr>
          <w:p w14:paraId="54B062FC" w14:textId="30F3A0F9" w:rsidR="00BD21CB" w:rsidRPr="00AA2803" w:rsidRDefault="00BD21CB" w:rsidP="00F3194E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8D0A6E">
              <w:rPr>
                <w:rFonts w:ascii="新宋体" w:eastAsia="新宋体" w:hAnsi="新宋体"/>
                <w:b/>
                <w:sz w:val="24"/>
                <w:szCs w:val="22"/>
              </w:rPr>
              <w:t>HIS_</w:t>
            </w:r>
            <w:r>
              <w:rPr>
                <w:rFonts w:ascii="新宋体" w:eastAsia="新宋体" w:hAnsi="新宋体"/>
                <w:b/>
                <w:sz w:val="24"/>
                <w:szCs w:val="22"/>
              </w:rPr>
              <w:t>ORG</w:t>
            </w:r>
            <w:r w:rsidRPr="008D0A6E">
              <w:rPr>
                <w:rFonts w:ascii="新宋体" w:eastAsia="新宋体" w:hAnsi="新宋体"/>
                <w:b/>
                <w:sz w:val="24"/>
                <w:szCs w:val="22"/>
              </w:rPr>
              <w:t>_</w:t>
            </w:r>
            <w:r w:rsidR="00F3194E">
              <w:rPr>
                <w:rFonts w:ascii="新宋体" w:eastAsia="新宋体" w:hAnsi="新宋体"/>
                <w:b/>
                <w:sz w:val="24"/>
                <w:szCs w:val="22"/>
              </w:rPr>
              <w:t>INV</w:t>
            </w:r>
            <w:r>
              <w:rPr>
                <w:rFonts w:ascii="新宋体" w:eastAsia="新宋体" w:hAnsi="新宋体"/>
                <w:b/>
                <w:sz w:val="24"/>
                <w:szCs w:val="22"/>
              </w:rPr>
              <w:t>_REPORT</w:t>
            </w:r>
          </w:p>
        </w:tc>
      </w:tr>
      <w:tr w:rsidR="00BD21CB" w:rsidRPr="00AA2803" w14:paraId="5E397CEA" w14:textId="77777777" w:rsidTr="00727DFB"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horzCross" w:color="auto" w:fill="C0C0C0"/>
          </w:tcPr>
          <w:p w14:paraId="563050CA" w14:textId="77777777" w:rsidR="00BD21CB" w:rsidRPr="00AA2803" w:rsidRDefault="00BD21CB" w:rsidP="00BD21CB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</w:p>
        </w:tc>
        <w:tc>
          <w:tcPr>
            <w:tcW w:w="3716" w:type="dxa"/>
            <w:gridSpan w:val="5"/>
            <w:tcBorders>
              <w:left w:val="single" w:sz="4" w:space="0" w:color="auto"/>
            </w:tcBorders>
            <w:shd w:val="clear" w:color="auto" w:fill="C0C0C0"/>
          </w:tcPr>
          <w:p w14:paraId="16983585" w14:textId="77777777" w:rsidR="00BD21CB" w:rsidRPr="00AA2803" w:rsidRDefault="00BD21CB" w:rsidP="00BD21CB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字段名称</w:t>
            </w:r>
          </w:p>
        </w:tc>
        <w:tc>
          <w:tcPr>
            <w:tcW w:w="1386" w:type="dxa"/>
            <w:gridSpan w:val="2"/>
            <w:shd w:val="clear" w:color="auto" w:fill="C0C0C0"/>
          </w:tcPr>
          <w:p w14:paraId="6849E483" w14:textId="77777777" w:rsidR="00BD21CB" w:rsidRPr="00AA2803" w:rsidRDefault="00BD21CB" w:rsidP="00BD21CB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字段命名</w:t>
            </w:r>
          </w:p>
        </w:tc>
        <w:tc>
          <w:tcPr>
            <w:tcW w:w="1978" w:type="dxa"/>
            <w:gridSpan w:val="2"/>
            <w:shd w:val="clear" w:color="auto" w:fill="C0C0C0"/>
          </w:tcPr>
          <w:p w14:paraId="75D07471" w14:textId="77777777" w:rsidR="00BD21CB" w:rsidRPr="00AA2803" w:rsidRDefault="00BD21CB" w:rsidP="00BD21CB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类型</w:t>
            </w:r>
          </w:p>
        </w:tc>
        <w:tc>
          <w:tcPr>
            <w:tcW w:w="709" w:type="dxa"/>
            <w:gridSpan w:val="2"/>
            <w:shd w:val="clear" w:color="auto" w:fill="C0C0C0"/>
          </w:tcPr>
          <w:p w14:paraId="591000BF" w14:textId="77777777" w:rsidR="00BD21CB" w:rsidRPr="00AA2803" w:rsidRDefault="00BD21CB" w:rsidP="00BD21CB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非空</w:t>
            </w:r>
          </w:p>
        </w:tc>
        <w:tc>
          <w:tcPr>
            <w:tcW w:w="1568" w:type="dxa"/>
            <w:shd w:val="clear" w:color="auto" w:fill="C0C0C0"/>
          </w:tcPr>
          <w:p w14:paraId="55F9763A" w14:textId="77777777" w:rsidR="00BD21CB" w:rsidRPr="00AA2803" w:rsidRDefault="00BD21CB" w:rsidP="00BD21CB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默认</w:t>
            </w:r>
          </w:p>
        </w:tc>
      </w:tr>
      <w:tr w:rsidR="00BD21CB" w:rsidRPr="00AA2803" w14:paraId="5AE1E9DB" w14:textId="77777777" w:rsidTr="00727DFB">
        <w:tc>
          <w:tcPr>
            <w:tcW w:w="390" w:type="dxa"/>
            <w:tcBorders>
              <w:top w:val="single" w:sz="4" w:space="0" w:color="auto"/>
            </w:tcBorders>
          </w:tcPr>
          <w:p w14:paraId="5E7A01C9" w14:textId="77777777" w:rsidR="00BD21CB" w:rsidRPr="00AA2803" w:rsidRDefault="00BD21CB" w:rsidP="00CA6B36">
            <w:pPr>
              <w:pStyle w:val="af"/>
              <w:numPr>
                <w:ilvl w:val="0"/>
                <w:numId w:val="96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716" w:type="dxa"/>
            <w:gridSpan w:val="5"/>
          </w:tcPr>
          <w:p w14:paraId="09A361A0" w14:textId="77777777" w:rsidR="00BD21CB" w:rsidRPr="00AA2803" w:rsidRDefault="00BD21CB" w:rsidP="00BD21C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统计日期</w:t>
            </w:r>
          </w:p>
        </w:tc>
        <w:tc>
          <w:tcPr>
            <w:tcW w:w="1386" w:type="dxa"/>
            <w:gridSpan w:val="2"/>
          </w:tcPr>
          <w:p w14:paraId="5BE4F64A" w14:textId="77777777" w:rsidR="00BD21CB" w:rsidRPr="00AA2803" w:rsidRDefault="00BD21CB" w:rsidP="00BD21C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CALC_DATE</w:t>
            </w:r>
          </w:p>
        </w:tc>
        <w:tc>
          <w:tcPr>
            <w:tcW w:w="1978" w:type="dxa"/>
            <w:gridSpan w:val="2"/>
          </w:tcPr>
          <w:p w14:paraId="79C95370" w14:textId="77777777" w:rsidR="00BD21CB" w:rsidRPr="00AA2803" w:rsidRDefault="00BD21CB" w:rsidP="00BD21C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VARCHAR2(10)</w:t>
            </w:r>
          </w:p>
        </w:tc>
        <w:tc>
          <w:tcPr>
            <w:tcW w:w="709" w:type="dxa"/>
            <w:gridSpan w:val="2"/>
          </w:tcPr>
          <w:p w14:paraId="3B92F8BB" w14:textId="77777777" w:rsidR="00BD21CB" w:rsidRPr="00AA2803" w:rsidRDefault="00BD21CB" w:rsidP="00BD21C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105D0051" w14:textId="77777777" w:rsidR="00BD21CB" w:rsidRPr="00AA2803" w:rsidRDefault="00BD21CB" w:rsidP="00BD21C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BD21CB" w:rsidRPr="00AA2803" w14:paraId="20C5FCE7" w14:textId="77777777" w:rsidTr="00727DFB">
        <w:tc>
          <w:tcPr>
            <w:tcW w:w="390" w:type="dxa"/>
            <w:tcBorders>
              <w:top w:val="single" w:sz="4" w:space="0" w:color="auto"/>
            </w:tcBorders>
          </w:tcPr>
          <w:p w14:paraId="27D56CDF" w14:textId="77777777" w:rsidR="00BD21CB" w:rsidRPr="00AA2803" w:rsidRDefault="00BD21CB" w:rsidP="00CA6B36">
            <w:pPr>
              <w:pStyle w:val="af"/>
              <w:numPr>
                <w:ilvl w:val="0"/>
                <w:numId w:val="96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716" w:type="dxa"/>
            <w:gridSpan w:val="5"/>
          </w:tcPr>
          <w:p w14:paraId="41BE7995" w14:textId="77777777" w:rsidR="00BD21CB" w:rsidRPr="00AA2803" w:rsidRDefault="00BD21CB" w:rsidP="00BD21C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部门编码</w:t>
            </w:r>
          </w:p>
        </w:tc>
        <w:tc>
          <w:tcPr>
            <w:tcW w:w="1386" w:type="dxa"/>
            <w:gridSpan w:val="2"/>
          </w:tcPr>
          <w:p w14:paraId="434B2969" w14:textId="77777777" w:rsidR="00BD21CB" w:rsidRPr="00AA2803" w:rsidRDefault="00BD21CB" w:rsidP="00BD21C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ORG_CODE</w:t>
            </w:r>
          </w:p>
        </w:tc>
        <w:tc>
          <w:tcPr>
            <w:tcW w:w="1978" w:type="dxa"/>
            <w:gridSpan w:val="2"/>
          </w:tcPr>
          <w:p w14:paraId="35808AA5" w14:textId="77777777" w:rsidR="00BD21CB" w:rsidRPr="00AA2803" w:rsidRDefault="00BD21CB" w:rsidP="00BD21C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CHAR(</w:t>
            </w:r>
            <w:r w:rsidRPr="00AA2803">
              <w:rPr>
                <w:rFonts w:ascii="新宋体" w:eastAsia="新宋体" w:hAnsi="新宋体" w:hint="eastAsia"/>
                <w:szCs w:val="22"/>
              </w:rPr>
              <w:t>2</w:t>
            </w:r>
            <w:r w:rsidRPr="00AA2803">
              <w:rPr>
                <w:rFonts w:ascii="新宋体" w:eastAsia="新宋体" w:hAnsi="新宋体"/>
                <w:szCs w:val="22"/>
              </w:rPr>
              <w:t>)</w:t>
            </w:r>
          </w:p>
        </w:tc>
        <w:tc>
          <w:tcPr>
            <w:tcW w:w="709" w:type="dxa"/>
            <w:gridSpan w:val="2"/>
          </w:tcPr>
          <w:p w14:paraId="1F53AC31" w14:textId="77777777" w:rsidR="00BD21CB" w:rsidRPr="00AA2803" w:rsidRDefault="00BD21CB" w:rsidP="00BD21C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68019BE1" w14:textId="77777777" w:rsidR="00BD21CB" w:rsidRPr="00AA2803" w:rsidRDefault="00BD21CB" w:rsidP="00BD21C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BD21CB" w:rsidRPr="00AA2803" w14:paraId="1EFCB79F" w14:textId="77777777" w:rsidTr="00727DFB">
        <w:tc>
          <w:tcPr>
            <w:tcW w:w="390" w:type="dxa"/>
            <w:tcBorders>
              <w:top w:val="single" w:sz="4" w:space="0" w:color="auto"/>
            </w:tcBorders>
          </w:tcPr>
          <w:p w14:paraId="4DF60BD4" w14:textId="77777777" w:rsidR="00BD21CB" w:rsidRPr="00AA2803" w:rsidRDefault="00BD21CB" w:rsidP="00CA6B36">
            <w:pPr>
              <w:pStyle w:val="af"/>
              <w:numPr>
                <w:ilvl w:val="0"/>
                <w:numId w:val="96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716" w:type="dxa"/>
            <w:gridSpan w:val="5"/>
          </w:tcPr>
          <w:p w14:paraId="7330B395" w14:textId="709DBE70" w:rsidR="00BD21CB" w:rsidRPr="00AA2803" w:rsidRDefault="00BD21CB" w:rsidP="00BD21C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方案</w:t>
            </w:r>
          </w:p>
        </w:tc>
        <w:tc>
          <w:tcPr>
            <w:tcW w:w="1386" w:type="dxa"/>
            <w:gridSpan w:val="2"/>
          </w:tcPr>
          <w:p w14:paraId="2E6646BA" w14:textId="6E9FD302" w:rsidR="00BD21CB" w:rsidRPr="00AA2803" w:rsidRDefault="00BD21CB" w:rsidP="00BD21C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PLAN_CODE</w:t>
            </w:r>
          </w:p>
        </w:tc>
        <w:tc>
          <w:tcPr>
            <w:tcW w:w="1978" w:type="dxa"/>
            <w:gridSpan w:val="2"/>
          </w:tcPr>
          <w:p w14:paraId="24B4211E" w14:textId="046EEB8A" w:rsidR="00BD21CB" w:rsidRPr="00AA2803" w:rsidRDefault="00BD21CB" w:rsidP="00BD21C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VARCHAR2(10)</w:t>
            </w:r>
          </w:p>
        </w:tc>
        <w:tc>
          <w:tcPr>
            <w:tcW w:w="709" w:type="dxa"/>
            <w:gridSpan w:val="2"/>
          </w:tcPr>
          <w:p w14:paraId="2D6743AE" w14:textId="2E4ED1B2" w:rsidR="00BD21CB" w:rsidRPr="00AA2803" w:rsidRDefault="00BD21CB" w:rsidP="00BD21C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6D9C447F" w14:textId="77777777" w:rsidR="00BD21CB" w:rsidRPr="00AA2803" w:rsidRDefault="00BD21CB" w:rsidP="00BD21CB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F449F9" w:rsidRPr="00AA2803" w14:paraId="701C083A" w14:textId="77777777" w:rsidTr="00727DFB">
        <w:tc>
          <w:tcPr>
            <w:tcW w:w="390" w:type="dxa"/>
            <w:tcBorders>
              <w:top w:val="single" w:sz="4" w:space="0" w:color="auto"/>
            </w:tcBorders>
          </w:tcPr>
          <w:p w14:paraId="131D147F" w14:textId="77777777" w:rsidR="00F449F9" w:rsidRPr="00AA2803" w:rsidRDefault="00F449F9" w:rsidP="00CA6B36">
            <w:pPr>
              <w:pStyle w:val="af"/>
              <w:numPr>
                <w:ilvl w:val="0"/>
                <w:numId w:val="96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716" w:type="dxa"/>
            <w:gridSpan w:val="5"/>
          </w:tcPr>
          <w:p w14:paraId="5DA80083" w14:textId="391EE280" w:rsidR="00F449F9" w:rsidRDefault="00F449F9" w:rsidP="00F449F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操作类型（1=</w:t>
            </w:r>
            <w:r w:rsidRPr="00AF19ED">
              <w:rPr>
                <w:rFonts w:ascii="新宋体" w:eastAsia="新宋体" w:hAnsi="新宋体" w:hint="eastAsia"/>
                <w:szCs w:val="22"/>
              </w:rPr>
              <w:t>调拨出库、</w:t>
            </w:r>
            <w:r>
              <w:rPr>
                <w:rFonts w:ascii="新宋体" w:eastAsia="新宋体" w:hAnsi="新宋体" w:hint="eastAsia"/>
                <w:szCs w:val="22"/>
              </w:rPr>
              <w:t>4=</w:t>
            </w:r>
            <w:r w:rsidRPr="00AF19ED">
              <w:rPr>
                <w:rFonts w:ascii="新宋体" w:eastAsia="新宋体" w:hAnsi="新宋体" w:hint="eastAsia"/>
                <w:szCs w:val="22"/>
              </w:rPr>
              <w:t>站点退货</w:t>
            </w:r>
            <w:r>
              <w:rPr>
                <w:rFonts w:ascii="新宋体" w:eastAsia="新宋体" w:hAnsi="新宋体" w:hint="eastAsia"/>
                <w:szCs w:val="22"/>
              </w:rPr>
              <w:t>、12=</w:t>
            </w:r>
            <w:r w:rsidRPr="00AF19ED">
              <w:rPr>
                <w:rFonts w:ascii="新宋体" w:eastAsia="新宋体" w:hAnsi="新宋体" w:hint="eastAsia"/>
                <w:szCs w:val="22"/>
              </w:rPr>
              <w:t>调拨入库、</w:t>
            </w:r>
            <w:r>
              <w:rPr>
                <w:rFonts w:ascii="新宋体" w:eastAsia="新宋体" w:hAnsi="新宋体" w:hint="eastAsia"/>
                <w:szCs w:val="22"/>
              </w:rPr>
              <w:t>14=</w:t>
            </w:r>
            <w:r w:rsidRPr="00AF19ED">
              <w:rPr>
                <w:rFonts w:ascii="新宋体" w:eastAsia="新宋体" w:hAnsi="新宋体" w:hint="eastAsia"/>
                <w:szCs w:val="22"/>
              </w:rPr>
              <w:t>站点销售</w:t>
            </w:r>
            <w:r>
              <w:rPr>
                <w:rFonts w:ascii="新宋体" w:eastAsia="新宋体" w:hAnsi="新宋体" w:hint="eastAsia"/>
                <w:szCs w:val="22"/>
              </w:rPr>
              <w:t>、20=损毁</w:t>
            </w:r>
            <w:r w:rsidR="008248A2">
              <w:rPr>
                <w:rFonts w:ascii="新宋体" w:eastAsia="新宋体" w:hAnsi="新宋体" w:hint="eastAsia"/>
                <w:szCs w:val="22"/>
              </w:rPr>
              <w:t>、88=期初、99=期末</w:t>
            </w:r>
            <w:r>
              <w:rPr>
                <w:rFonts w:ascii="新宋体" w:eastAsia="新宋体" w:hAnsi="新宋体" w:hint="eastAsia"/>
                <w:szCs w:val="22"/>
              </w:rPr>
              <w:t>）</w:t>
            </w:r>
          </w:p>
        </w:tc>
        <w:tc>
          <w:tcPr>
            <w:tcW w:w="1386" w:type="dxa"/>
            <w:gridSpan w:val="2"/>
          </w:tcPr>
          <w:p w14:paraId="11287A29" w14:textId="237F0EA4" w:rsidR="00F449F9" w:rsidRDefault="00F449F9" w:rsidP="00F449F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OPER_TYPE</w:t>
            </w:r>
          </w:p>
        </w:tc>
        <w:tc>
          <w:tcPr>
            <w:tcW w:w="1978" w:type="dxa"/>
            <w:gridSpan w:val="2"/>
          </w:tcPr>
          <w:p w14:paraId="58E31ED5" w14:textId="5C6178ED" w:rsidR="00F449F9" w:rsidRPr="00AA2803" w:rsidRDefault="00F449F9" w:rsidP="00F449F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NUMBER(2)</w:t>
            </w:r>
          </w:p>
        </w:tc>
        <w:tc>
          <w:tcPr>
            <w:tcW w:w="709" w:type="dxa"/>
            <w:gridSpan w:val="2"/>
          </w:tcPr>
          <w:p w14:paraId="1C22A41A" w14:textId="64D415DD" w:rsidR="00F449F9" w:rsidRPr="00AA2803" w:rsidRDefault="00F449F9" w:rsidP="00F449F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77FE414C" w14:textId="37579A66" w:rsidR="00F449F9" w:rsidRDefault="00F449F9" w:rsidP="00F449F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0</w:t>
            </w:r>
          </w:p>
        </w:tc>
      </w:tr>
      <w:tr w:rsidR="00F449F9" w:rsidRPr="00AA2803" w14:paraId="00008A5D" w14:textId="77777777" w:rsidTr="00727DFB">
        <w:tc>
          <w:tcPr>
            <w:tcW w:w="390" w:type="dxa"/>
            <w:tcBorders>
              <w:top w:val="single" w:sz="4" w:space="0" w:color="auto"/>
            </w:tcBorders>
          </w:tcPr>
          <w:p w14:paraId="09273007" w14:textId="77777777" w:rsidR="00F449F9" w:rsidRPr="00AA2803" w:rsidRDefault="00F449F9" w:rsidP="00CA6B36">
            <w:pPr>
              <w:pStyle w:val="af"/>
              <w:numPr>
                <w:ilvl w:val="0"/>
                <w:numId w:val="96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716" w:type="dxa"/>
            <w:gridSpan w:val="5"/>
          </w:tcPr>
          <w:p w14:paraId="3F6A25D4" w14:textId="039DA42B" w:rsidR="00F449F9" w:rsidRPr="00AA2803" w:rsidRDefault="00F449F9" w:rsidP="00F449F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hint="eastAsia"/>
              </w:rPr>
              <w:t>票数</w:t>
            </w:r>
          </w:p>
        </w:tc>
        <w:tc>
          <w:tcPr>
            <w:tcW w:w="1386" w:type="dxa"/>
            <w:gridSpan w:val="2"/>
          </w:tcPr>
          <w:p w14:paraId="663A1313" w14:textId="13D6B4AF" w:rsidR="00F449F9" w:rsidRPr="00AA2803" w:rsidRDefault="00F449F9" w:rsidP="00F449F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/>
                <w:szCs w:val="22"/>
              </w:rPr>
              <w:t>TICKETS</w:t>
            </w:r>
          </w:p>
        </w:tc>
        <w:tc>
          <w:tcPr>
            <w:tcW w:w="1978" w:type="dxa"/>
            <w:gridSpan w:val="2"/>
          </w:tcPr>
          <w:p w14:paraId="5CFAB0AB" w14:textId="77777777" w:rsidR="00F449F9" w:rsidRPr="00AA2803" w:rsidRDefault="00F449F9" w:rsidP="00F449F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NUMBER(</w:t>
            </w:r>
            <w:r>
              <w:rPr>
                <w:rFonts w:ascii="新宋体" w:eastAsia="新宋体" w:hAnsi="新宋体"/>
                <w:szCs w:val="22"/>
              </w:rPr>
              <w:t>28</w:t>
            </w:r>
            <w:r w:rsidRPr="00AA2803">
              <w:rPr>
                <w:rFonts w:ascii="新宋体" w:eastAsia="新宋体" w:hAnsi="新宋体" w:hint="eastAsia"/>
                <w:szCs w:val="22"/>
              </w:rPr>
              <w:t>)</w:t>
            </w:r>
          </w:p>
        </w:tc>
        <w:tc>
          <w:tcPr>
            <w:tcW w:w="709" w:type="dxa"/>
            <w:gridSpan w:val="2"/>
          </w:tcPr>
          <w:p w14:paraId="18587820" w14:textId="77777777" w:rsidR="00F449F9" w:rsidRPr="00AA2803" w:rsidRDefault="00F449F9" w:rsidP="00F449F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15051B99" w14:textId="77777777" w:rsidR="00F449F9" w:rsidRPr="00AA2803" w:rsidRDefault="00F449F9" w:rsidP="00F449F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0</w:t>
            </w:r>
          </w:p>
        </w:tc>
      </w:tr>
      <w:tr w:rsidR="00F449F9" w:rsidRPr="00AA2803" w14:paraId="1926E38B" w14:textId="77777777" w:rsidTr="00727DFB">
        <w:tc>
          <w:tcPr>
            <w:tcW w:w="390" w:type="dxa"/>
            <w:tcBorders>
              <w:top w:val="single" w:sz="4" w:space="0" w:color="auto"/>
            </w:tcBorders>
          </w:tcPr>
          <w:p w14:paraId="2FC8B3BB" w14:textId="77777777" w:rsidR="00F449F9" w:rsidRPr="00AA2803" w:rsidRDefault="00F449F9" w:rsidP="00CA6B36">
            <w:pPr>
              <w:pStyle w:val="af"/>
              <w:numPr>
                <w:ilvl w:val="0"/>
                <w:numId w:val="96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716" w:type="dxa"/>
            <w:gridSpan w:val="5"/>
          </w:tcPr>
          <w:p w14:paraId="41A3CB47" w14:textId="2D3DB95F" w:rsidR="00F449F9" w:rsidRPr="00AA2803" w:rsidRDefault="00F449F9" w:rsidP="00F449F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hint="eastAsia"/>
              </w:rPr>
              <w:t>金额</w:t>
            </w:r>
          </w:p>
        </w:tc>
        <w:tc>
          <w:tcPr>
            <w:tcW w:w="1386" w:type="dxa"/>
            <w:gridSpan w:val="2"/>
          </w:tcPr>
          <w:p w14:paraId="43BA28DA" w14:textId="258CC6B8" w:rsidR="00F449F9" w:rsidRPr="00AA2803" w:rsidRDefault="00F449F9" w:rsidP="00F449F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/>
                <w:szCs w:val="22"/>
              </w:rPr>
              <w:t>AMOUNT</w:t>
            </w:r>
          </w:p>
        </w:tc>
        <w:tc>
          <w:tcPr>
            <w:tcW w:w="1978" w:type="dxa"/>
            <w:gridSpan w:val="2"/>
          </w:tcPr>
          <w:p w14:paraId="57BE06AA" w14:textId="77777777" w:rsidR="00F449F9" w:rsidRPr="00AA2803" w:rsidRDefault="00F449F9" w:rsidP="00F449F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NUMBER(</w:t>
            </w:r>
            <w:r>
              <w:rPr>
                <w:rFonts w:ascii="新宋体" w:eastAsia="新宋体" w:hAnsi="新宋体"/>
                <w:szCs w:val="22"/>
              </w:rPr>
              <w:t>28</w:t>
            </w:r>
            <w:r w:rsidRPr="00AA2803">
              <w:rPr>
                <w:rFonts w:ascii="新宋体" w:eastAsia="新宋体" w:hAnsi="新宋体" w:hint="eastAsia"/>
                <w:szCs w:val="22"/>
              </w:rPr>
              <w:t>)</w:t>
            </w:r>
          </w:p>
        </w:tc>
        <w:tc>
          <w:tcPr>
            <w:tcW w:w="709" w:type="dxa"/>
            <w:gridSpan w:val="2"/>
          </w:tcPr>
          <w:p w14:paraId="30128EEF" w14:textId="77777777" w:rsidR="00F449F9" w:rsidRPr="00AA2803" w:rsidRDefault="00F449F9" w:rsidP="00F449F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5302453C" w14:textId="77777777" w:rsidR="00F449F9" w:rsidRPr="00AA2803" w:rsidRDefault="00F449F9" w:rsidP="00F449F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0</w:t>
            </w:r>
          </w:p>
        </w:tc>
      </w:tr>
      <w:tr w:rsidR="00F449F9" w:rsidRPr="00AA2803" w14:paraId="57789F76" w14:textId="77777777" w:rsidTr="00BD21CB">
        <w:tc>
          <w:tcPr>
            <w:tcW w:w="9747" w:type="dxa"/>
            <w:gridSpan w:val="13"/>
            <w:shd w:val="clear" w:color="auto" w:fill="D9D9D9" w:themeFill="background1" w:themeFillShade="D9"/>
          </w:tcPr>
          <w:p w14:paraId="39218F06" w14:textId="77777777" w:rsidR="00F449F9" w:rsidRPr="00AA2803" w:rsidRDefault="00F449F9" w:rsidP="00F449F9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表格其他属性信息定义（包括PK-FK、IDX等）</w:t>
            </w:r>
          </w:p>
        </w:tc>
      </w:tr>
      <w:tr w:rsidR="00F449F9" w:rsidRPr="00AA2803" w14:paraId="3309E579" w14:textId="77777777" w:rsidTr="00BD21CB">
        <w:trPr>
          <w:trHeight w:val="231"/>
        </w:trPr>
        <w:tc>
          <w:tcPr>
            <w:tcW w:w="531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98A5A3E" w14:textId="77777777" w:rsidR="00F449F9" w:rsidRPr="00AA2803" w:rsidRDefault="00F449F9" w:rsidP="00F449F9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主键</w:t>
            </w:r>
          </w:p>
        </w:tc>
        <w:tc>
          <w:tcPr>
            <w:tcW w:w="3405" w:type="dxa"/>
            <w:gridSpan w:val="3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5BB4D756" w14:textId="77777777" w:rsidR="00F449F9" w:rsidRPr="00AA2803" w:rsidRDefault="00F449F9" w:rsidP="00F449F9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5811" w:type="dxa"/>
            <w:gridSpan w:val="8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43B5DDC7" w14:textId="77777777" w:rsidR="00F449F9" w:rsidRPr="00AA2803" w:rsidRDefault="00F449F9" w:rsidP="00F449F9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包含列</w:t>
            </w:r>
          </w:p>
        </w:tc>
      </w:tr>
      <w:tr w:rsidR="00F449F9" w:rsidRPr="00AA2803" w14:paraId="49064956" w14:textId="77777777" w:rsidTr="00BD21CB">
        <w:trPr>
          <w:trHeight w:val="231"/>
        </w:trPr>
        <w:tc>
          <w:tcPr>
            <w:tcW w:w="531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DB5260E" w14:textId="77777777" w:rsidR="00F449F9" w:rsidRPr="00AA2803" w:rsidRDefault="00F449F9" w:rsidP="00F449F9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3405" w:type="dxa"/>
            <w:gridSpan w:val="3"/>
            <w:tcBorders>
              <w:left w:val="single" w:sz="4" w:space="0" w:color="auto"/>
            </w:tcBorders>
          </w:tcPr>
          <w:p w14:paraId="4981AB6C" w14:textId="1C2EE321" w:rsidR="00F449F9" w:rsidRPr="00AA2803" w:rsidRDefault="00F449F9" w:rsidP="00AF0E0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/>
                <w:szCs w:val="22"/>
              </w:rPr>
              <w:t>PK_HIS_ORG</w:t>
            </w:r>
            <w:r w:rsidRPr="00CE52D9">
              <w:rPr>
                <w:rFonts w:ascii="新宋体" w:eastAsia="新宋体" w:hAnsi="新宋体"/>
                <w:szCs w:val="22"/>
              </w:rPr>
              <w:t>_</w:t>
            </w:r>
            <w:r w:rsidR="00AF0E09">
              <w:rPr>
                <w:rFonts w:ascii="新宋体" w:eastAsia="新宋体" w:hAnsi="新宋体"/>
                <w:szCs w:val="22"/>
              </w:rPr>
              <w:t>INV</w:t>
            </w:r>
            <w:r w:rsidRPr="00CE52D9">
              <w:rPr>
                <w:rFonts w:ascii="新宋体" w:eastAsia="新宋体" w:hAnsi="新宋体"/>
                <w:szCs w:val="22"/>
              </w:rPr>
              <w:t>_REPORT</w:t>
            </w:r>
          </w:p>
        </w:tc>
        <w:tc>
          <w:tcPr>
            <w:tcW w:w="5811" w:type="dxa"/>
            <w:gridSpan w:val="8"/>
            <w:tcBorders>
              <w:left w:val="single" w:sz="4" w:space="0" w:color="auto"/>
            </w:tcBorders>
          </w:tcPr>
          <w:p w14:paraId="0E9A1AE4" w14:textId="340B9A80" w:rsidR="00F449F9" w:rsidRPr="00AA2803" w:rsidRDefault="00F449F9" w:rsidP="00F449F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CE52D9">
              <w:rPr>
                <w:rFonts w:ascii="新宋体" w:eastAsia="新宋体" w:hAnsi="新宋体"/>
                <w:szCs w:val="22"/>
              </w:rPr>
              <w:t>CALC_DATE,ORG_CODE</w:t>
            </w:r>
            <w:r w:rsidR="00AF0E09">
              <w:rPr>
                <w:rFonts w:ascii="新宋体" w:eastAsia="新宋体" w:hAnsi="新宋体"/>
                <w:szCs w:val="22"/>
              </w:rPr>
              <w:t>,PLAN_CODE</w:t>
            </w:r>
            <w:r w:rsidR="006A6C20">
              <w:rPr>
                <w:rFonts w:ascii="新宋体" w:eastAsia="新宋体" w:hAnsi="新宋体"/>
                <w:szCs w:val="22"/>
              </w:rPr>
              <w:t>,OPER_TYPE</w:t>
            </w:r>
          </w:p>
        </w:tc>
      </w:tr>
      <w:tr w:rsidR="00F449F9" w:rsidRPr="00AA2803" w14:paraId="18AC7180" w14:textId="77777777" w:rsidTr="00BD21CB">
        <w:trPr>
          <w:trHeight w:val="231"/>
        </w:trPr>
        <w:tc>
          <w:tcPr>
            <w:tcW w:w="531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1383E0A" w14:textId="77777777" w:rsidR="00F449F9" w:rsidRPr="00AA2803" w:rsidRDefault="00F449F9" w:rsidP="00F449F9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外键</w:t>
            </w:r>
          </w:p>
        </w:tc>
        <w:tc>
          <w:tcPr>
            <w:tcW w:w="3405" w:type="dxa"/>
            <w:gridSpan w:val="3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35B0B849" w14:textId="77777777" w:rsidR="00F449F9" w:rsidRPr="00AA2803" w:rsidRDefault="00F449F9" w:rsidP="00F449F9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1556" w:type="dxa"/>
            <w:gridSpan w:val="3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579A9A44" w14:textId="77777777" w:rsidR="00F449F9" w:rsidRPr="00AA2803" w:rsidRDefault="00F449F9" w:rsidP="00F449F9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  <w:tc>
          <w:tcPr>
            <w:tcW w:w="2123" w:type="dxa"/>
            <w:gridSpan w:val="3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611D030F" w14:textId="77777777" w:rsidR="00F449F9" w:rsidRPr="00AA2803" w:rsidRDefault="00F449F9" w:rsidP="00F449F9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参照表名</w:t>
            </w:r>
          </w:p>
        </w:tc>
        <w:tc>
          <w:tcPr>
            <w:tcW w:w="2132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310B46EB" w14:textId="77777777" w:rsidR="00F449F9" w:rsidRPr="00AA2803" w:rsidRDefault="00F449F9" w:rsidP="00F449F9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</w:tr>
      <w:tr w:rsidR="00F449F9" w:rsidRPr="00AA2803" w14:paraId="5F3FF841" w14:textId="77777777" w:rsidTr="00BD21CB">
        <w:trPr>
          <w:trHeight w:val="231"/>
        </w:trPr>
        <w:tc>
          <w:tcPr>
            <w:tcW w:w="531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A8B03F5" w14:textId="77777777" w:rsidR="00F449F9" w:rsidRPr="00AA2803" w:rsidRDefault="00F449F9" w:rsidP="00F449F9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3405" w:type="dxa"/>
            <w:gridSpan w:val="3"/>
            <w:tcBorders>
              <w:left w:val="single" w:sz="4" w:space="0" w:color="auto"/>
            </w:tcBorders>
          </w:tcPr>
          <w:p w14:paraId="32239A48" w14:textId="77777777" w:rsidR="00F449F9" w:rsidRPr="00AA2803" w:rsidRDefault="00F449F9" w:rsidP="00F449F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56" w:type="dxa"/>
            <w:gridSpan w:val="3"/>
            <w:tcBorders>
              <w:left w:val="single" w:sz="4" w:space="0" w:color="auto"/>
            </w:tcBorders>
          </w:tcPr>
          <w:p w14:paraId="1AE2928D" w14:textId="77777777" w:rsidR="00F449F9" w:rsidRPr="00AA2803" w:rsidRDefault="00F449F9" w:rsidP="00F449F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123" w:type="dxa"/>
            <w:gridSpan w:val="3"/>
            <w:tcBorders>
              <w:left w:val="single" w:sz="4" w:space="0" w:color="auto"/>
            </w:tcBorders>
          </w:tcPr>
          <w:p w14:paraId="011CEF43" w14:textId="77777777" w:rsidR="00F449F9" w:rsidRPr="00AA2803" w:rsidRDefault="00F449F9" w:rsidP="00F449F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132" w:type="dxa"/>
            <w:gridSpan w:val="2"/>
            <w:tcBorders>
              <w:left w:val="single" w:sz="4" w:space="0" w:color="auto"/>
            </w:tcBorders>
          </w:tcPr>
          <w:p w14:paraId="4E138E1E" w14:textId="77777777" w:rsidR="00F449F9" w:rsidRPr="00AA2803" w:rsidRDefault="00F449F9" w:rsidP="00F449F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F449F9" w:rsidRPr="00AA2803" w14:paraId="2130AE8E" w14:textId="77777777" w:rsidTr="00BD21CB">
        <w:trPr>
          <w:trHeight w:val="231"/>
        </w:trPr>
        <w:tc>
          <w:tcPr>
            <w:tcW w:w="531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423B55F" w14:textId="77777777" w:rsidR="00F449F9" w:rsidRPr="00AA2803" w:rsidRDefault="00F449F9" w:rsidP="00F449F9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索引</w:t>
            </w:r>
          </w:p>
        </w:tc>
        <w:tc>
          <w:tcPr>
            <w:tcW w:w="3405" w:type="dxa"/>
            <w:gridSpan w:val="3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58F1DC98" w14:textId="77777777" w:rsidR="00F449F9" w:rsidRPr="00AA2803" w:rsidRDefault="00F449F9" w:rsidP="00F449F9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2681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51A8A050" w14:textId="77777777" w:rsidR="00F449F9" w:rsidRPr="00AA2803" w:rsidRDefault="00F449F9" w:rsidP="00F449F9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  <w:tc>
          <w:tcPr>
            <w:tcW w:w="3130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4D1B08E2" w14:textId="77777777" w:rsidR="00F449F9" w:rsidRPr="00AA2803" w:rsidRDefault="00F449F9" w:rsidP="00F449F9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类型</w:t>
            </w:r>
          </w:p>
        </w:tc>
      </w:tr>
      <w:tr w:rsidR="00F449F9" w:rsidRPr="00AA2803" w14:paraId="5987F9DF" w14:textId="77777777" w:rsidTr="00BD21CB">
        <w:trPr>
          <w:trHeight w:val="231"/>
        </w:trPr>
        <w:tc>
          <w:tcPr>
            <w:tcW w:w="531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3A53901" w14:textId="77777777" w:rsidR="00F449F9" w:rsidRPr="00AA2803" w:rsidRDefault="00F449F9" w:rsidP="00F449F9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3405" w:type="dxa"/>
            <w:gridSpan w:val="3"/>
            <w:tcBorders>
              <w:left w:val="single" w:sz="4" w:space="0" w:color="auto"/>
            </w:tcBorders>
          </w:tcPr>
          <w:p w14:paraId="5488B6C6" w14:textId="0A14E467" w:rsidR="00F449F9" w:rsidRPr="00AA2803" w:rsidRDefault="00F449F9" w:rsidP="008C1BB5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IDX_</w:t>
            </w:r>
            <w:r>
              <w:rPr>
                <w:rFonts w:ascii="新宋体" w:eastAsia="新宋体" w:hAnsi="新宋体"/>
                <w:szCs w:val="22"/>
              </w:rPr>
              <w:t>HIS_ORG_</w:t>
            </w:r>
            <w:r w:rsidR="008C1BB5">
              <w:rPr>
                <w:rFonts w:ascii="新宋体" w:eastAsia="新宋体" w:hAnsi="新宋体"/>
                <w:szCs w:val="22"/>
              </w:rPr>
              <w:t>INV_ORG_PLAN</w:t>
            </w:r>
          </w:p>
        </w:tc>
        <w:tc>
          <w:tcPr>
            <w:tcW w:w="2681" w:type="dxa"/>
            <w:gridSpan w:val="4"/>
            <w:tcBorders>
              <w:left w:val="single" w:sz="4" w:space="0" w:color="auto"/>
            </w:tcBorders>
          </w:tcPr>
          <w:p w14:paraId="1BD8BAD9" w14:textId="3D21BFC7" w:rsidR="00F449F9" w:rsidRPr="00AA2803" w:rsidRDefault="008C1BB5" w:rsidP="00F449F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CE52D9">
              <w:rPr>
                <w:rFonts w:ascii="新宋体" w:eastAsia="新宋体" w:hAnsi="新宋体"/>
                <w:szCs w:val="22"/>
              </w:rPr>
              <w:t>ORG_CODE</w:t>
            </w:r>
            <w:r>
              <w:rPr>
                <w:rFonts w:ascii="新宋体" w:eastAsia="新宋体" w:hAnsi="新宋体"/>
                <w:szCs w:val="22"/>
              </w:rPr>
              <w:t>,PLAN_CODE</w:t>
            </w:r>
          </w:p>
        </w:tc>
        <w:tc>
          <w:tcPr>
            <w:tcW w:w="3130" w:type="dxa"/>
            <w:gridSpan w:val="4"/>
            <w:tcBorders>
              <w:left w:val="single" w:sz="4" w:space="0" w:color="auto"/>
            </w:tcBorders>
          </w:tcPr>
          <w:p w14:paraId="6484E667" w14:textId="77777777" w:rsidR="00F449F9" w:rsidRPr="00AA2803" w:rsidRDefault="00F449F9" w:rsidP="00F449F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F449F9" w:rsidRPr="00AA2803" w14:paraId="2D1EBD92" w14:textId="77777777" w:rsidTr="00BD21CB">
        <w:tc>
          <w:tcPr>
            <w:tcW w:w="531" w:type="dxa"/>
            <w:gridSpan w:val="2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089D4E6" w14:textId="77777777" w:rsidR="00F449F9" w:rsidRPr="00AA2803" w:rsidRDefault="00F449F9" w:rsidP="00F449F9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约束</w:t>
            </w:r>
          </w:p>
        </w:tc>
        <w:tc>
          <w:tcPr>
            <w:tcW w:w="9216" w:type="dxa"/>
            <w:gridSpan w:val="11"/>
            <w:tcBorders>
              <w:left w:val="single" w:sz="4" w:space="0" w:color="auto"/>
            </w:tcBorders>
          </w:tcPr>
          <w:p w14:paraId="52B9632E" w14:textId="77777777" w:rsidR="00F449F9" w:rsidRPr="00AA2803" w:rsidRDefault="00F449F9" w:rsidP="00F449F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F449F9" w:rsidRPr="00AA2803" w14:paraId="25B18B88" w14:textId="77777777" w:rsidTr="00BD21CB">
        <w:trPr>
          <w:trHeight w:val="231"/>
        </w:trPr>
        <w:tc>
          <w:tcPr>
            <w:tcW w:w="531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F5B460F" w14:textId="77777777" w:rsidR="00F449F9" w:rsidRPr="00AA2803" w:rsidRDefault="00F449F9" w:rsidP="00F449F9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</w:t>
            </w: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3B9B73E2" w14:textId="77777777" w:rsidR="00F449F9" w:rsidRPr="00AA2803" w:rsidRDefault="00F449F9" w:rsidP="00F449F9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分区类型</w:t>
            </w:r>
          </w:p>
        </w:tc>
        <w:tc>
          <w:tcPr>
            <w:tcW w:w="1917" w:type="dxa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55B9750D" w14:textId="77777777" w:rsidR="00F449F9" w:rsidRPr="00AA2803" w:rsidRDefault="00F449F9" w:rsidP="00F449F9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分区字段</w:t>
            </w:r>
          </w:p>
        </w:tc>
        <w:tc>
          <w:tcPr>
            <w:tcW w:w="5811" w:type="dxa"/>
            <w:gridSpan w:val="8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46CC464B" w14:textId="77777777" w:rsidR="00F449F9" w:rsidRPr="00AA2803" w:rsidRDefault="00F449F9" w:rsidP="00F449F9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分区条件</w:t>
            </w:r>
          </w:p>
        </w:tc>
      </w:tr>
      <w:tr w:rsidR="00F449F9" w:rsidRPr="00AA2803" w14:paraId="7DBECC53" w14:textId="77777777" w:rsidTr="00BD21CB">
        <w:trPr>
          <w:trHeight w:val="231"/>
        </w:trPr>
        <w:tc>
          <w:tcPr>
            <w:tcW w:w="531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742A38B" w14:textId="77777777" w:rsidR="00F449F9" w:rsidRPr="00AA2803" w:rsidRDefault="00F449F9" w:rsidP="00F449F9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</w:tcPr>
          <w:p w14:paraId="4288DBBF" w14:textId="77777777" w:rsidR="00F449F9" w:rsidRPr="00AA2803" w:rsidRDefault="00F449F9" w:rsidP="00F449F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主分区</w:t>
            </w:r>
          </w:p>
        </w:tc>
        <w:tc>
          <w:tcPr>
            <w:tcW w:w="1917" w:type="dxa"/>
            <w:tcBorders>
              <w:left w:val="single" w:sz="4" w:space="0" w:color="auto"/>
            </w:tcBorders>
          </w:tcPr>
          <w:p w14:paraId="1762F678" w14:textId="77777777" w:rsidR="00F449F9" w:rsidRPr="00AA2803" w:rsidRDefault="00F449F9" w:rsidP="00F449F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5811" w:type="dxa"/>
            <w:gridSpan w:val="8"/>
            <w:tcBorders>
              <w:left w:val="single" w:sz="4" w:space="0" w:color="auto"/>
            </w:tcBorders>
          </w:tcPr>
          <w:p w14:paraId="4A962964" w14:textId="77777777" w:rsidR="00F449F9" w:rsidRPr="00AA2803" w:rsidRDefault="00F449F9" w:rsidP="00F449F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F449F9" w:rsidRPr="00AA2803" w14:paraId="41631096" w14:textId="77777777" w:rsidTr="00BD21CB">
        <w:trPr>
          <w:trHeight w:val="231"/>
        </w:trPr>
        <w:tc>
          <w:tcPr>
            <w:tcW w:w="531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BB174AE" w14:textId="77777777" w:rsidR="00F449F9" w:rsidRPr="00AA2803" w:rsidRDefault="00F449F9" w:rsidP="00F449F9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</w:tcPr>
          <w:p w14:paraId="01D5F9AD" w14:textId="77777777" w:rsidR="00F449F9" w:rsidRPr="00AA2803" w:rsidRDefault="00F449F9" w:rsidP="00F449F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子分区</w:t>
            </w:r>
          </w:p>
        </w:tc>
        <w:tc>
          <w:tcPr>
            <w:tcW w:w="1917" w:type="dxa"/>
            <w:tcBorders>
              <w:left w:val="single" w:sz="4" w:space="0" w:color="auto"/>
            </w:tcBorders>
          </w:tcPr>
          <w:p w14:paraId="08D819BF" w14:textId="77777777" w:rsidR="00F449F9" w:rsidRPr="00AA2803" w:rsidRDefault="00F449F9" w:rsidP="00F449F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5811" w:type="dxa"/>
            <w:gridSpan w:val="8"/>
            <w:tcBorders>
              <w:left w:val="single" w:sz="4" w:space="0" w:color="auto"/>
            </w:tcBorders>
          </w:tcPr>
          <w:p w14:paraId="65607B32" w14:textId="77777777" w:rsidR="00F449F9" w:rsidRPr="00AA2803" w:rsidRDefault="00F449F9" w:rsidP="00F449F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</w:tbl>
    <w:p w14:paraId="169CAF9B" w14:textId="77777777" w:rsidR="00BD21CB" w:rsidRDefault="00BD21CB" w:rsidP="000C4B6E"/>
    <w:p w14:paraId="3B03D547" w14:textId="77777777" w:rsidR="004D0F6C" w:rsidRPr="00AA2803" w:rsidRDefault="004D0F6C" w:rsidP="004D0F6C">
      <w:pPr>
        <w:pStyle w:val="5"/>
      </w:pPr>
      <w:bookmarkStart w:id="139" w:name="_Toc435450898"/>
      <w:r>
        <w:rPr>
          <w:rFonts w:hint="eastAsia"/>
        </w:rPr>
        <w:t>销量按部门监控</w:t>
      </w:r>
      <w:r w:rsidRPr="00AA2803">
        <w:rPr>
          <w:rFonts w:hint="eastAsia"/>
        </w:rPr>
        <w:t>（</w:t>
      </w:r>
      <w:r w:rsidRPr="00ED2F22">
        <w:t>HIS_</w:t>
      </w:r>
      <w:r>
        <w:rPr>
          <w:rFonts w:hint="eastAsia"/>
        </w:rPr>
        <w:t>SALE_</w:t>
      </w:r>
      <w:r>
        <w:t>ORG</w:t>
      </w:r>
      <w:r w:rsidRPr="00AA2803">
        <w:rPr>
          <w:rFonts w:hint="eastAsia"/>
        </w:rPr>
        <w:t>）</w:t>
      </w:r>
      <w:bookmarkEnd w:id="139"/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90"/>
        <w:gridCol w:w="141"/>
        <w:gridCol w:w="698"/>
        <w:gridCol w:w="790"/>
        <w:gridCol w:w="1208"/>
        <w:gridCol w:w="709"/>
        <w:gridCol w:w="425"/>
        <w:gridCol w:w="1131"/>
        <w:gridCol w:w="1125"/>
        <w:gridCol w:w="853"/>
        <w:gridCol w:w="145"/>
        <w:gridCol w:w="564"/>
        <w:gridCol w:w="1568"/>
      </w:tblGrid>
      <w:tr w:rsidR="004D0F6C" w:rsidRPr="00AA2803" w14:paraId="43A11C31" w14:textId="77777777" w:rsidTr="00C97793">
        <w:tc>
          <w:tcPr>
            <w:tcW w:w="1229" w:type="dxa"/>
            <w:gridSpan w:val="3"/>
            <w:shd w:val="clear" w:color="auto" w:fill="C0C0C0"/>
          </w:tcPr>
          <w:p w14:paraId="1D19E382" w14:textId="77777777" w:rsidR="004D0F6C" w:rsidRPr="00AA2803" w:rsidRDefault="004D0F6C" w:rsidP="00C9779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汉字注解</w:t>
            </w:r>
          </w:p>
        </w:tc>
        <w:tc>
          <w:tcPr>
            <w:tcW w:w="3132" w:type="dxa"/>
            <w:gridSpan w:val="4"/>
            <w:shd w:val="clear" w:color="auto" w:fill="auto"/>
          </w:tcPr>
          <w:p w14:paraId="0539AD20" w14:textId="77777777" w:rsidR="004D0F6C" w:rsidRPr="00AA2803" w:rsidRDefault="004D0F6C" w:rsidP="00C9779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>
              <w:rPr>
                <w:rFonts w:ascii="新宋体" w:eastAsia="新宋体" w:hAnsi="新宋体" w:hint="eastAsia"/>
                <w:b/>
                <w:sz w:val="24"/>
                <w:szCs w:val="22"/>
              </w:rPr>
              <w:t>销量按部门监控</w:t>
            </w:r>
          </w:p>
        </w:tc>
        <w:tc>
          <w:tcPr>
            <w:tcW w:w="1131" w:type="dxa"/>
            <w:shd w:val="clear" w:color="auto" w:fill="C0C0C0"/>
          </w:tcPr>
          <w:p w14:paraId="10B34F43" w14:textId="77777777" w:rsidR="004D0F6C" w:rsidRPr="00AA2803" w:rsidRDefault="004D0F6C" w:rsidP="00C9779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表名</w:t>
            </w:r>
          </w:p>
        </w:tc>
        <w:tc>
          <w:tcPr>
            <w:tcW w:w="4255" w:type="dxa"/>
            <w:gridSpan w:val="5"/>
            <w:shd w:val="clear" w:color="auto" w:fill="auto"/>
          </w:tcPr>
          <w:p w14:paraId="49F47E61" w14:textId="77777777" w:rsidR="004D0F6C" w:rsidRPr="00AA2803" w:rsidRDefault="004D0F6C" w:rsidP="00C9779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8D0A6E">
              <w:rPr>
                <w:rFonts w:ascii="新宋体" w:eastAsia="新宋体" w:hAnsi="新宋体"/>
                <w:b/>
                <w:sz w:val="24"/>
                <w:szCs w:val="22"/>
              </w:rPr>
              <w:t>HIS_</w:t>
            </w:r>
            <w:r>
              <w:rPr>
                <w:rFonts w:ascii="新宋体" w:eastAsia="新宋体" w:hAnsi="新宋体"/>
                <w:b/>
                <w:sz w:val="24"/>
                <w:szCs w:val="22"/>
              </w:rPr>
              <w:t>SALE_ORG</w:t>
            </w:r>
          </w:p>
        </w:tc>
      </w:tr>
      <w:tr w:rsidR="004D0F6C" w:rsidRPr="00AA2803" w14:paraId="714D8945" w14:textId="77777777" w:rsidTr="00C97793"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horzCross" w:color="auto" w:fill="C0C0C0"/>
          </w:tcPr>
          <w:p w14:paraId="16C34C2F" w14:textId="77777777" w:rsidR="004D0F6C" w:rsidRPr="00AA2803" w:rsidRDefault="004D0F6C" w:rsidP="00C9779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</w:p>
        </w:tc>
        <w:tc>
          <w:tcPr>
            <w:tcW w:w="2837" w:type="dxa"/>
            <w:gridSpan w:val="4"/>
            <w:tcBorders>
              <w:left w:val="single" w:sz="4" w:space="0" w:color="auto"/>
            </w:tcBorders>
            <w:shd w:val="clear" w:color="auto" w:fill="C0C0C0"/>
          </w:tcPr>
          <w:p w14:paraId="5D4E6C62" w14:textId="77777777" w:rsidR="004D0F6C" w:rsidRPr="00AA2803" w:rsidRDefault="004D0F6C" w:rsidP="00C9779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字段名称</w:t>
            </w:r>
          </w:p>
        </w:tc>
        <w:tc>
          <w:tcPr>
            <w:tcW w:w="2265" w:type="dxa"/>
            <w:gridSpan w:val="3"/>
            <w:shd w:val="clear" w:color="auto" w:fill="C0C0C0"/>
          </w:tcPr>
          <w:p w14:paraId="24A0C61E" w14:textId="77777777" w:rsidR="004D0F6C" w:rsidRPr="00AA2803" w:rsidRDefault="004D0F6C" w:rsidP="00C9779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字段命名</w:t>
            </w:r>
          </w:p>
        </w:tc>
        <w:tc>
          <w:tcPr>
            <w:tcW w:w="1978" w:type="dxa"/>
            <w:gridSpan w:val="2"/>
            <w:shd w:val="clear" w:color="auto" w:fill="C0C0C0"/>
          </w:tcPr>
          <w:p w14:paraId="46DD308F" w14:textId="77777777" w:rsidR="004D0F6C" w:rsidRPr="00AA2803" w:rsidRDefault="004D0F6C" w:rsidP="00C9779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类型</w:t>
            </w:r>
          </w:p>
        </w:tc>
        <w:tc>
          <w:tcPr>
            <w:tcW w:w="709" w:type="dxa"/>
            <w:gridSpan w:val="2"/>
            <w:shd w:val="clear" w:color="auto" w:fill="C0C0C0"/>
          </w:tcPr>
          <w:p w14:paraId="2E9CB89D" w14:textId="77777777" w:rsidR="004D0F6C" w:rsidRPr="00AA2803" w:rsidRDefault="004D0F6C" w:rsidP="00C9779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非空</w:t>
            </w:r>
          </w:p>
        </w:tc>
        <w:tc>
          <w:tcPr>
            <w:tcW w:w="1568" w:type="dxa"/>
            <w:shd w:val="clear" w:color="auto" w:fill="C0C0C0"/>
          </w:tcPr>
          <w:p w14:paraId="4D6330A2" w14:textId="77777777" w:rsidR="004D0F6C" w:rsidRPr="00AA2803" w:rsidRDefault="004D0F6C" w:rsidP="00C9779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默认</w:t>
            </w:r>
          </w:p>
        </w:tc>
      </w:tr>
      <w:tr w:rsidR="004D0F6C" w:rsidRPr="00AA2803" w14:paraId="76107855" w14:textId="77777777" w:rsidTr="00C97793">
        <w:tc>
          <w:tcPr>
            <w:tcW w:w="390" w:type="dxa"/>
            <w:tcBorders>
              <w:top w:val="single" w:sz="4" w:space="0" w:color="auto"/>
            </w:tcBorders>
          </w:tcPr>
          <w:p w14:paraId="469814C7" w14:textId="77777777" w:rsidR="004D0F6C" w:rsidRPr="00AA2803" w:rsidRDefault="004D0F6C" w:rsidP="00C97793">
            <w:pPr>
              <w:pStyle w:val="af"/>
              <w:numPr>
                <w:ilvl w:val="0"/>
                <w:numId w:val="85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837" w:type="dxa"/>
            <w:gridSpan w:val="4"/>
          </w:tcPr>
          <w:p w14:paraId="5361E1BF" w14:textId="77777777" w:rsidR="004D0F6C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统计日期</w:t>
            </w:r>
          </w:p>
        </w:tc>
        <w:tc>
          <w:tcPr>
            <w:tcW w:w="2265" w:type="dxa"/>
            <w:gridSpan w:val="3"/>
          </w:tcPr>
          <w:p w14:paraId="6D1E32DA" w14:textId="77777777" w:rsidR="004D0F6C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CALC_DATE</w:t>
            </w:r>
          </w:p>
        </w:tc>
        <w:tc>
          <w:tcPr>
            <w:tcW w:w="1978" w:type="dxa"/>
            <w:gridSpan w:val="2"/>
          </w:tcPr>
          <w:p w14:paraId="3A91C690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VARCHAR2(10)</w:t>
            </w:r>
          </w:p>
        </w:tc>
        <w:tc>
          <w:tcPr>
            <w:tcW w:w="709" w:type="dxa"/>
            <w:gridSpan w:val="2"/>
          </w:tcPr>
          <w:p w14:paraId="057B5569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6788617A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4D0F6C" w:rsidRPr="00AA2803" w14:paraId="71284FE9" w14:textId="77777777" w:rsidTr="00C97793">
        <w:tc>
          <w:tcPr>
            <w:tcW w:w="390" w:type="dxa"/>
            <w:tcBorders>
              <w:top w:val="single" w:sz="4" w:space="0" w:color="auto"/>
            </w:tcBorders>
          </w:tcPr>
          <w:p w14:paraId="31A5FE63" w14:textId="77777777" w:rsidR="004D0F6C" w:rsidRPr="00AA2803" w:rsidRDefault="004D0F6C" w:rsidP="00C97793">
            <w:pPr>
              <w:pStyle w:val="af"/>
              <w:numPr>
                <w:ilvl w:val="0"/>
                <w:numId w:val="85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837" w:type="dxa"/>
            <w:gridSpan w:val="4"/>
          </w:tcPr>
          <w:p w14:paraId="481CEDA3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部门编码</w:t>
            </w:r>
          </w:p>
        </w:tc>
        <w:tc>
          <w:tcPr>
            <w:tcW w:w="2265" w:type="dxa"/>
            <w:gridSpan w:val="3"/>
          </w:tcPr>
          <w:p w14:paraId="18D55F9B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ORG_CODE</w:t>
            </w:r>
          </w:p>
        </w:tc>
        <w:tc>
          <w:tcPr>
            <w:tcW w:w="1978" w:type="dxa"/>
            <w:gridSpan w:val="2"/>
          </w:tcPr>
          <w:p w14:paraId="4CC18B89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CHAR(</w:t>
            </w:r>
            <w:r w:rsidRPr="00AA2803">
              <w:rPr>
                <w:rFonts w:ascii="新宋体" w:eastAsia="新宋体" w:hAnsi="新宋体" w:hint="eastAsia"/>
                <w:szCs w:val="22"/>
              </w:rPr>
              <w:t>2</w:t>
            </w:r>
            <w:r w:rsidRPr="00AA2803">
              <w:rPr>
                <w:rFonts w:ascii="新宋体" w:eastAsia="新宋体" w:hAnsi="新宋体"/>
                <w:szCs w:val="22"/>
              </w:rPr>
              <w:t>)</w:t>
            </w:r>
          </w:p>
        </w:tc>
        <w:tc>
          <w:tcPr>
            <w:tcW w:w="709" w:type="dxa"/>
            <w:gridSpan w:val="2"/>
          </w:tcPr>
          <w:p w14:paraId="3812D286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45232AA8" w14:textId="77777777" w:rsidR="004D0F6C" w:rsidRPr="00AA2803" w:rsidRDefault="004D0F6C" w:rsidP="00C9779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376E29" w:rsidRPr="00AA2803" w14:paraId="036A111A" w14:textId="77777777" w:rsidTr="00C97793">
        <w:tc>
          <w:tcPr>
            <w:tcW w:w="390" w:type="dxa"/>
            <w:tcBorders>
              <w:top w:val="single" w:sz="4" w:space="0" w:color="auto"/>
            </w:tcBorders>
          </w:tcPr>
          <w:p w14:paraId="3FBDD792" w14:textId="77777777" w:rsidR="00376E29" w:rsidRPr="00AA2803" w:rsidRDefault="00376E29" w:rsidP="00376E29">
            <w:pPr>
              <w:pStyle w:val="af"/>
              <w:numPr>
                <w:ilvl w:val="0"/>
                <w:numId w:val="85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837" w:type="dxa"/>
            <w:gridSpan w:val="4"/>
          </w:tcPr>
          <w:p w14:paraId="7103D49A" w14:textId="2DC693D1" w:rsidR="00376E29" w:rsidRPr="00AA2803" w:rsidRDefault="00376E29" w:rsidP="00376E2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方案编码</w:t>
            </w:r>
          </w:p>
        </w:tc>
        <w:tc>
          <w:tcPr>
            <w:tcW w:w="2265" w:type="dxa"/>
            <w:gridSpan w:val="3"/>
          </w:tcPr>
          <w:p w14:paraId="3B000C9C" w14:textId="362185F4" w:rsidR="00376E29" w:rsidRPr="00AA2803" w:rsidRDefault="00376E29" w:rsidP="00376E2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PLAN_CODE</w:t>
            </w:r>
          </w:p>
        </w:tc>
        <w:tc>
          <w:tcPr>
            <w:tcW w:w="1978" w:type="dxa"/>
            <w:gridSpan w:val="2"/>
          </w:tcPr>
          <w:p w14:paraId="0BF08F79" w14:textId="3F1CB0FD" w:rsidR="00376E29" w:rsidRPr="00AA2803" w:rsidRDefault="00376E29" w:rsidP="00376E2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VARCHAR2(10)</w:t>
            </w:r>
          </w:p>
        </w:tc>
        <w:tc>
          <w:tcPr>
            <w:tcW w:w="709" w:type="dxa"/>
            <w:gridSpan w:val="2"/>
          </w:tcPr>
          <w:p w14:paraId="26BCBD6C" w14:textId="4ABEC176" w:rsidR="00376E29" w:rsidRPr="00AA2803" w:rsidRDefault="00376E29" w:rsidP="00376E2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31BB8F02" w14:textId="77777777" w:rsidR="00376E29" w:rsidRPr="00AA2803" w:rsidRDefault="00376E29" w:rsidP="00376E2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376E29" w:rsidRPr="00AA2803" w14:paraId="46FC778C" w14:textId="77777777" w:rsidTr="00C97793">
        <w:tc>
          <w:tcPr>
            <w:tcW w:w="390" w:type="dxa"/>
            <w:tcBorders>
              <w:top w:val="single" w:sz="4" w:space="0" w:color="auto"/>
            </w:tcBorders>
          </w:tcPr>
          <w:p w14:paraId="328E9887" w14:textId="77777777" w:rsidR="00376E29" w:rsidRPr="00AA2803" w:rsidRDefault="00376E29" w:rsidP="00376E29">
            <w:pPr>
              <w:pStyle w:val="af"/>
              <w:numPr>
                <w:ilvl w:val="0"/>
                <w:numId w:val="85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837" w:type="dxa"/>
            <w:gridSpan w:val="4"/>
          </w:tcPr>
          <w:p w14:paraId="237E48B0" w14:textId="77777777" w:rsidR="00376E29" w:rsidRPr="00AA2803" w:rsidRDefault="00376E29" w:rsidP="00376E2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销售金额</w:t>
            </w:r>
          </w:p>
        </w:tc>
        <w:tc>
          <w:tcPr>
            <w:tcW w:w="2265" w:type="dxa"/>
            <w:gridSpan w:val="3"/>
          </w:tcPr>
          <w:p w14:paraId="3EB75304" w14:textId="77777777" w:rsidR="00376E29" w:rsidRPr="00AA2803" w:rsidRDefault="00376E29" w:rsidP="00376E2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/>
                <w:szCs w:val="22"/>
              </w:rPr>
              <w:t>SALE_AMOUNT</w:t>
            </w:r>
          </w:p>
        </w:tc>
        <w:tc>
          <w:tcPr>
            <w:tcW w:w="1978" w:type="dxa"/>
            <w:gridSpan w:val="2"/>
          </w:tcPr>
          <w:p w14:paraId="19F89A72" w14:textId="77777777" w:rsidR="00376E29" w:rsidRPr="00AA2803" w:rsidRDefault="00376E29" w:rsidP="00376E2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NUMBER(</w:t>
            </w:r>
            <w:r>
              <w:rPr>
                <w:rFonts w:ascii="新宋体" w:eastAsia="新宋体" w:hAnsi="新宋体"/>
                <w:szCs w:val="22"/>
              </w:rPr>
              <w:t>28</w:t>
            </w:r>
            <w:r w:rsidRPr="00AA2803">
              <w:rPr>
                <w:rFonts w:ascii="新宋体" w:eastAsia="新宋体" w:hAnsi="新宋体" w:hint="eastAsia"/>
                <w:szCs w:val="22"/>
              </w:rPr>
              <w:t>)</w:t>
            </w:r>
          </w:p>
        </w:tc>
        <w:tc>
          <w:tcPr>
            <w:tcW w:w="709" w:type="dxa"/>
            <w:gridSpan w:val="2"/>
          </w:tcPr>
          <w:p w14:paraId="7149C0A8" w14:textId="77777777" w:rsidR="00376E29" w:rsidRPr="00AA2803" w:rsidRDefault="00376E29" w:rsidP="00376E2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3570E48B" w14:textId="77777777" w:rsidR="00376E29" w:rsidRPr="00AA2803" w:rsidRDefault="00376E29" w:rsidP="00376E2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0</w:t>
            </w:r>
          </w:p>
        </w:tc>
      </w:tr>
      <w:tr w:rsidR="00376E29" w:rsidRPr="00AA2803" w14:paraId="06582777" w14:textId="77777777" w:rsidTr="00C97793">
        <w:tc>
          <w:tcPr>
            <w:tcW w:w="390" w:type="dxa"/>
            <w:tcBorders>
              <w:top w:val="single" w:sz="4" w:space="0" w:color="auto"/>
            </w:tcBorders>
          </w:tcPr>
          <w:p w14:paraId="4BD1F1EA" w14:textId="77777777" w:rsidR="00376E29" w:rsidRPr="00AA2803" w:rsidRDefault="00376E29" w:rsidP="00376E29">
            <w:pPr>
              <w:pStyle w:val="af"/>
              <w:numPr>
                <w:ilvl w:val="0"/>
                <w:numId w:val="85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837" w:type="dxa"/>
            <w:gridSpan w:val="4"/>
          </w:tcPr>
          <w:p w14:paraId="503A802A" w14:textId="5E2D175D" w:rsidR="00376E29" w:rsidRDefault="00376E29" w:rsidP="00376E2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销售佣金</w:t>
            </w:r>
          </w:p>
        </w:tc>
        <w:tc>
          <w:tcPr>
            <w:tcW w:w="2265" w:type="dxa"/>
            <w:gridSpan w:val="3"/>
          </w:tcPr>
          <w:p w14:paraId="6F53A325" w14:textId="3048CFBD" w:rsidR="00376E29" w:rsidRDefault="00376E29" w:rsidP="00376E2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SALE_COMM</w:t>
            </w:r>
          </w:p>
        </w:tc>
        <w:tc>
          <w:tcPr>
            <w:tcW w:w="1978" w:type="dxa"/>
            <w:gridSpan w:val="2"/>
          </w:tcPr>
          <w:p w14:paraId="76A6C51D" w14:textId="587175BA" w:rsidR="00376E29" w:rsidRPr="00AA2803" w:rsidRDefault="00376E29" w:rsidP="00376E2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NUMBER(</w:t>
            </w:r>
            <w:r>
              <w:rPr>
                <w:rFonts w:ascii="新宋体" w:eastAsia="新宋体" w:hAnsi="新宋体"/>
                <w:szCs w:val="22"/>
              </w:rPr>
              <w:t>28</w:t>
            </w:r>
            <w:r w:rsidRPr="00AA2803">
              <w:rPr>
                <w:rFonts w:ascii="新宋体" w:eastAsia="新宋体" w:hAnsi="新宋体" w:hint="eastAsia"/>
                <w:szCs w:val="22"/>
              </w:rPr>
              <w:t>)</w:t>
            </w:r>
          </w:p>
        </w:tc>
        <w:tc>
          <w:tcPr>
            <w:tcW w:w="709" w:type="dxa"/>
            <w:gridSpan w:val="2"/>
          </w:tcPr>
          <w:p w14:paraId="76E4E158" w14:textId="13BE5829" w:rsidR="00376E29" w:rsidRPr="00AA2803" w:rsidRDefault="00376E29" w:rsidP="00376E2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45A5D7E4" w14:textId="0848CC7A" w:rsidR="00376E29" w:rsidRDefault="00376E29" w:rsidP="00376E2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0</w:t>
            </w:r>
          </w:p>
        </w:tc>
      </w:tr>
      <w:tr w:rsidR="00376E29" w:rsidRPr="00AA2803" w14:paraId="5113E346" w14:textId="77777777" w:rsidTr="00C97793">
        <w:tc>
          <w:tcPr>
            <w:tcW w:w="390" w:type="dxa"/>
            <w:tcBorders>
              <w:top w:val="single" w:sz="4" w:space="0" w:color="auto"/>
            </w:tcBorders>
          </w:tcPr>
          <w:p w14:paraId="5E830189" w14:textId="77777777" w:rsidR="00376E29" w:rsidRPr="00AA2803" w:rsidRDefault="00376E29" w:rsidP="00376E29">
            <w:pPr>
              <w:pStyle w:val="af"/>
              <w:numPr>
                <w:ilvl w:val="0"/>
                <w:numId w:val="85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837" w:type="dxa"/>
            <w:gridSpan w:val="4"/>
          </w:tcPr>
          <w:p w14:paraId="62DED024" w14:textId="77777777" w:rsidR="00376E29" w:rsidRDefault="00376E29" w:rsidP="00376E2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退票金额</w:t>
            </w:r>
          </w:p>
        </w:tc>
        <w:tc>
          <w:tcPr>
            <w:tcW w:w="2265" w:type="dxa"/>
            <w:gridSpan w:val="3"/>
          </w:tcPr>
          <w:p w14:paraId="18E3DA16" w14:textId="77777777" w:rsidR="00376E29" w:rsidRDefault="00376E29" w:rsidP="00376E2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/>
                <w:szCs w:val="22"/>
              </w:rPr>
              <w:t>CANCEL_AMOUNT</w:t>
            </w:r>
          </w:p>
        </w:tc>
        <w:tc>
          <w:tcPr>
            <w:tcW w:w="1978" w:type="dxa"/>
            <w:gridSpan w:val="2"/>
          </w:tcPr>
          <w:p w14:paraId="78322BC5" w14:textId="77777777" w:rsidR="00376E29" w:rsidRPr="00AA2803" w:rsidRDefault="00376E29" w:rsidP="00376E2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NUMBER(</w:t>
            </w:r>
            <w:r>
              <w:rPr>
                <w:rFonts w:ascii="新宋体" w:eastAsia="新宋体" w:hAnsi="新宋体"/>
                <w:szCs w:val="22"/>
              </w:rPr>
              <w:t>28</w:t>
            </w:r>
            <w:r w:rsidRPr="00AA2803">
              <w:rPr>
                <w:rFonts w:ascii="新宋体" w:eastAsia="新宋体" w:hAnsi="新宋体" w:hint="eastAsia"/>
                <w:szCs w:val="22"/>
              </w:rPr>
              <w:t>)</w:t>
            </w:r>
          </w:p>
        </w:tc>
        <w:tc>
          <w:tcPr>
            <w:tcW w:w="709" w:type="dxa"/>
            <w:gridSpan w:val="2"/>
          </w:tcPr>
          <w:p w14:paraId="37C62418" w14:textId="77777777" w:rsidR="00376E29" w:rsidRPr="00AA2803" w:rsidRDefault="00376E29" w:rsidP="00376E2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47638C8D" w14:textId="77777777" w:rsidR="00376E29" w:rsidRDefault="00376E29" w:rsidP="00376E2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0</w:t>
            </w:r>
          </w:p>
        </w:tc>
      </w:tr>
      <w:tr w:rsidR="00376E29" w:rsidRPr="00AA2803" w14:paraId="5A8FA242" w14:textId="77777777" w:rsidTr="00C97793">
        <w:tc>
          <w:tcPr>
            <w:tcW w:w="390" w:type="dxa"/>
            <w:tcBorders>
              <w:top w:val="single" w:sz="4" w:space="0" w:color="auto"/>
            </w:tcBorders>
          </w:tcPr>
          <w:p w14:paraId="625DB6A1" w14:textId="77777777" w:rsidR="00376E29" w:rsidRPr="00AA2803" w:rsidRDefault="00376E29" w:rsidP="00376E29">
            <w:pPr>
              <w:pStyle w:val="af"/>
              <w:numPr>
                <w:ilvl w:val="0"/>
                <w:numId w:val="85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837" w:type="dxa"/>
            <w:gridSpan w:val="4"/>
          </w:tcPr>
          <w:p w14:paraId="40341674" w14:textId="56C0CA20" w:rsidR="00376E29" w:rsidRDefault="00376E29" w:rsidP="00376E2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退票佣金</w:t>
            </w:r>
          </w:p>
        </w:tc>
        <w:tc>
          <w:tcPr>
            <w:tcW w:w="2265" w:type="dxa"/>
            <w:gridSpan w:val="3"/>
          </w:tcPr>
          <w:p w14:paraId="294E436C" w14:textId="74564A37" w:rsidR="00376E29" w:rsidRDefault="00376E29" w:rsidP="00376E2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CANCEL_COMM</w:t>
            </w:r>
          </w:p>
        </w:tc>
        <w:tc>
          <w:tcPr>
            <w:tcW w:w="1978" w:type="dxa"/>
            <w:gridSpan w:val="2"/>
          </w:tcPr>
          <w:p w14:paraId="3A7D5390" w14:textId="7ADD73B5" w:rsidR="00376E29" w:rsidRPr="00AA2803" w:rsidRDefault="00376E29" w:rsidP="00376E2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NUMBER(</w:t>
            </w:r>
            <w:r>
              <w:rPr>
                <w:rFonts w:ascii="新宋体" w:eastAsia="新宋体" w:hAnsi="新宋体"/>
                <w:szCs w:val="22"/>
              </w:rPr>
              <w:t>28</w:t>
            </w:r>
            <w:r w:rsidRPr="00AA2803">
              <w:rPr>
                <w:rFonts w:ascii="新宋体" w:eastAsia="新宋体" w:hAnsi="新宋体" w:hint="eastAsia"/>
                <w:szCs w:val="22"/>
              </w:rPr>
              <w:t>)</w:t>
            </w:r>
          </w:p>
        </w:tc>
        <w:tc>
          <w:tcPr>
            <w:tcW w:w="709" w:type="dxa"/>
            <w:gridSpan w:val="2"/>
          </w:tcPr>
          <w:p w14:paraId="74FB802B" w14:textId="1CACD9C5" w:rsidR="00376E29" w:rsidRPr="00AA2803" w:rsidRDefault="00376E29" w:rsidP="00376E2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6F70EF0C" w14:textId="2E2B2D83" w:rsidR="00376E29" w:rsidRDefault="00376E29" w:rsidP="00376E2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0</w:t>
            </w:r>
          </w:p>
        </w:tc>
      </w:tr>
      <w:tr w:rsidR="00376E29" w:rsidRPr="00AA2803" w14:paraId="5D68975F" w14:textId="77777777" w:rsidTr="00C97793">
        <w:tc>
          <w:tcPr>
            <w:tcW w:w="390" w:type="dxa"/>
            <w:tcBorders>
              <w:top w:val="single" w:sz="4" w:space="0" w:color="auto"/>
            </w:tcBorders>
          </w:tcPr>
          <w:p w14:paraId="22D8F632" w14:textId="77777777" w:rsidR="00376E29" w:rsidRPr="00AA2803" w:rsidRDefault="00376E29" w:rsidP="00376E29">
            <w:pPr>
              <w:pStyle w:val="af"/>
              <w:numPr>
                <w:ilvl w:val="0"/>
                <w:numId w:val="85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837" w:type="dxa"/>
            <w:gridSpan w:val="4"/>
          </w:tcPr>
          <w:p w14:paraId="78699388" w14:textId="75831F67" w:rsidR="00376E29" w:rsidRDefault="00376E29" w:rsidP="00376E2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所属销售站兑奖金额</w:t>
            </w:r>
          </w:p>
        </w:tc>
        <w:tc>
          <w:tcPr>
            <w:tcW w:w="2265" w:type="dxa"/>
            <w:gridSpan w:val="3"/>
          </w:tcPr>
          <w:p w14:paraId="054DD187" w14:textId="6EACA85C" w:rsidR="00376E29" w:rsidRDefault="00376E29" w:rsidP="00376E2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PAID_AMOUNT</w:t>
            </w:r>
          </w:p>
        </w:tc>
        <w:tc>
          <w:tcPr>
            <w:tcW w:w="1978" w:type="dxa"/>
            <w:gridSpan w:val="2"/>
          </w:tcPr>
          <w:p w14:paraId="156BEB1B" w14:textId="0FBE7BB9" w:rsidR="00376E29" w:rsidRPr="00AA2803" w:rsidRDefault="00376E29" w:rsidP="00376E2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NUMBER(</w:t>
            </w:r>
            <w:r>
              <w:rPr>
                <w:rFonts w:ascii="新宋体" w:eastAsia="新宋体" w:hAnsi="新宋体"/>
                <w:szCs w:val="22"/>
              </w:rPr>
              <w:t>28</w:t>
            </w:r>
            <w:r w:rsidRPr="00AA2803">
              <w:rPr>
                <w:rFonts w:ascii="新宋体" w:eastAsia="新宋体" w:hAnsi="新宋体" w:hint="eastAsia"/>
                <w:szCs w:val="22"/>
              </w:rPr>
              <w:t>)</w:t>
            </w:r>
          </w:p>
        </w:tc>
        <w:tc>
          <w:tcPr>
            <w:tcW w:w="709" w:type="dxa"/>
            <w:gridSpan w:val="2"/>
          </w:tcPr>
          <w:p w14:paraId="68273416" w14:textId="199D1863" w:rsidR="00376E29" w:rsidRPr="00AA2803" w:rsidRDefault="00376E29" w:rsidP="00376E2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4306228F" w14:textId="3ABD5FF0" w:rsidR="00376E29" w:rsidRDefault="00376E29" w:rsidP="00376E2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0</w:t>
            </w:r>
          </w:p>
        </w:tc>
      </w:tr>
      <w:tr w:rsidR="00376E29" w:rsidRPr="00AA2803" w14:paraId="1ADFAA58" w14:textId="77777777" w:rsidTr="00C97793">
        <w:tc>
          <w:tcPr>
            <w:tcW w:w="390" w:type="dxa"/>
            <w:tcBorders>
              <w:top w:val="single" w:sz="4" w:space="0" w:color="auto"/>
            </w:tcBorders>
          </w:tcPr>
          <w:p w14:paraId="7B3EC59A" w14:textId="77777777" w:rsidR="00376E29" w:rsidRPr="00AA2803" w:rsidRDefault="00376E29" w:rsidP="00376E29">
            <w:pPr>
              <w:pStyle w:val="af"/>
              <w:numPr>
                <w:ilvl w:val="0"/>
                <w:numId w:val="85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837" w:type="dxa"/>
            <w:gridSpan w:val="4"/>
          </w:tcPr>
          <w:p w14:paraId="322F9BB5" w14:textId="3D242FC1" w:rsidR="00376E29" w:rsidRDefault="00376E29" w:rsidP="00376E2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所属销售站兑奖佣金</w:t>
            </w:r>
          </w:p>
        </w:tc>
        <w:tc>
          <w:tcPr>
            <w:tcW w:w="2265" w:type="dxa"/>
            <w:gridSpan w:val="3"/>
          </w:tcPr>
          <w:p w14:paraId="677544D8" w14:textId="2D6A27E7" w:rsidR="00376E29" w:rsidRDefault="00376E29" w:rsidP="00376E2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PAID_COMM</w:t>
            </w:r>
          </w:p>
        </w:tc>
        <w:tc>
          <w:tcPr>
            <w:tcW w:w="1978" w:type="dxa"/>
            <w:gridSpan w:val="2"/>
          </w:tcPr>
          <w:p w14:paraId="18DF075C" w14:textId="57C7CDE4" w:rsidR="00376E29" w:rsidRPr="00AA2803" w:rsidRDefault="00376E29" w:rsidP="00376E2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NUMBER(</w:t>
            </w:r>
            <w:r>
              <w:rPr>
                <w:rFonts w:ascii="新宋体" w:eastAsia="新宋体" w:hAnsi="新宋体"/>
                <w:szCs w:val="22"/>
              </w:rPr>
              <w:t>28</w:t>
            </w:r>
            <w:r w:rsidRPr="00AA2803">
              <w:rPr>
                <w:rFonts w:ascii="新宋体" w:eastAsia="新宋体" w:hAnsi="新宋体" w:hint="eastAsia"/>
                <w:szCs w:val="22"/>
              </w:rPr>
              <w:t>)</w:t>
            </w:r>
          </w:p>
        </w:tc>
        <w:tc>
          <w:tcPr>
            <w:tcW w:w="709" w:type="dxa"/>
            <w:gridSpan w:val="2"/>
          </w:tcPr>
          <w:p w14:paraId="3F2A15AF" w14:textId="27329832" w:rsidR="00376E29" w:rsidRPr="00AA2803" w:rsidRDefault="00376E29" w:rsidP="00376E2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4C8EBC6E" w14:textId="5B056D03" w:rsidR="00376E29" w:rsidRDefault="00376E29" w:rsidP="00376E2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0</w:t>
            </w:r>
          </w:p>
        </w:tc>
      </w:tr>
      <w:tr w:rsidR="00376E29" w:rsidRPr="00AA2803" w14:paraId="748107D7" w14:textId="77777777" w:rsidTr="00C97793">
        <w:tc>
          <w:tcPr>
            <w:tcW w:w="390" w:type="dxa"/>
            <w:tcBorders>
              <w:top w:val="single" w:sz="4" w:space="0" w:color="auto"/>
            </w:tcBorders>
          </w:tcPr>
          <w:p w14:paraId="68B30E76" w14:textId="77777777" w:rsidR="00376E29" w:rsidRPr="00AA2803" w:rsidRDefault="00376E29" w:rsidP="00376E29">
            <w:pPr>
              <w:pStyle w:val="af"/>
              <w:numPr>
                <w:ilvl w:val="0"/>
                <w:numId w:val="85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837" w:type="dxa"/>
            <w:gridSpan w:val="4"/>
          </w:tcPr>
          <w:p w14:paraId="383EBA95" w14:textId="229ABEB1" w:rsidR="00376E29" w:rsidRDefault="00376E29" w:rsidP="00376E2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部门收入</w:t>
            </w:r>
          </w:p>
        </w:tc>
        <w:tc>
          <w:tcPr>
            <w:tcW w:w="2265" w:type="dxa"/>
            <w:gridSpan w:val="3"/>
          </w:tcPr>
          <w:p w14:paraId="5988A751" w14:textId="4E706BBD" w:rsidR="00376E29" w:rsidRDefault="00376E29" w:rsidP="00376E2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INCOMING</w:t>
            </w:r>
          </w:p>
        </w:tc>
        <w:tc>
          <w:tcPr>
            <w:tcW w:w="1978" w:type="dxa"/>
            <w:gridSpan w:val="2"/>
          </w:tcPr>
          <w:p w14:paraId="6A87A950" w14:textId="6EA631B5" w:rsidR="00376E29" w:rsidRPr="00AA2803" w:rsidRDefault="00376E29" w:rsidP="00376E2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NUMBER(</w:t>
            </w:r>
            <w:r>
              <w:rPr>
                <w:rFonts w:ascii="新宋体" w:eastAsia="新宋体" w:hAnsi="新宋体"/>
                <w:szCs w:val="22"/>
              </w:rPr>
              <w:t>28</w:t>
            </w:r>
            <w:r w:rsidRPr="00AA2803">
              <w:rPr>
                <w:rFonts w:ascii="新宋体" w:eastAsia="新宋体" w:hAnsi="新宋体" w:hint="eastAsia"/>
                <w:szCs w:val="22"/>
              </w:rPr>
              <w:t>)</w:t>
            </w:r>
          </w:p>
        </w:tc>
        <w:tc>
          <w:tcPr>
            <w:tcW w:w="709" w:type="dxa"/>
            <w:gridSpan w:val="2"/>
          </w:tcPr>
          <w:p w14:paraId="71774890" w14:textId="78CDDF51" w:rsidR="00376E29" w:rsidRPr="00AA2803" w:rsidRDefault="00376E29" w:rsidP="00376E2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0827A8BD" w14:textId="0CFD1C4B" w:rsidR="00376E29" w:rsidRDefault="00376E29" w:rsidP="00376E2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0</w:t>
            </w:r>
          </w:p>
        </w:tc>
      </w:tr>
      <w:tr w:rsidR="00376E29" w:rsidRPr="00AA2803" w14:paraId="1FF4A49E" w14:textId="77777777" w:rsidTr="00C97793">
        <w:tc>
          <w:tcPr>
            <w:tcW w:w="9747" w:type="dxa"/>
            <w:gridSpan w:val="13"/>
            <w:shd w:val="clear" w:color="auto" w:fill="D9D9D9" w:themeFill="background1" w:themeFillShade="D9"/>
          </w:tcPr>
          <w:p w14:paraId="0302DD69" w14:textId="77777777" w:rsidR="00376E29" w:rsidRPr="00AA2803" w:rsidRDefault="00376E29" w:rsidP="00376E29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表格其他属性信息定义（包括PK-FK、IDX等）</w:t>
            </w:r>
          </w:p>
        </w:tc>
      </w:tr>
      <w:tr w:rsidR="00376E29" w:rsidRPr="00AA2803" w14:paraId="4D775E6B" w14:textId="77777777" w:rsidTr="00C97793">
        <w:trPr>
          <w:trHeight w:val="231"/>
        </w:trPr>
        <w:tc>
          <w:tcPr>
            <w:tcW w:w="531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75BFFF8" w14:textId="77777777" w:rsidR="00376E29" w:rsidRPr="00AA2803" w:rsidRDefault="00376E29" w:rsidP="00376E29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主键</w:t>
            </w:r>
          </w:p>
        </w:tc>
        <w:tc>
          <w:tcPr>
            <w:tcW w:w="3405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6F778AE8" w14:textId="77777777" w:rsidR="00376E29" w:rsidRPr="00AA2803" w:rsidRDefault="00376E29" w:rsidP="00376E29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5811" w:type="dxa"/>
            <w:gridSpan w:val="7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5818E0DD" w14:textId="77777777" w:rsidR="00376E29" w:rsidRPr="00AA2803" w:rsidRDefault="00376E29" w:rsidP="00376E29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包含列</w:t>
            </w:r>
          </w:p>
        </w:tc>
      </w:tr>
      <w:tr w:rsidR="00376E29" w:rsidRPr="00AA2803" w14:paraId="2401ABB1" w14:textId="77777777" w:rsidTr="00C97793">
        <w:trPr>
          <w:trHeight w:val="231"/>
        </w:trPr>
        <w:tc>
          <w:tcPr>
            <w:tcW w:w="531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76E0A6E" w14:textId="77777777" w:rsidR="00376E29" w:rsidRPr="00AA2803" w:rsidRDefault="00376E29" w:rsidP="00376E29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3405" w:type="dxa"/>
            <w:gridSpan w:val="4"/>
            <w:tcBorders>
              <w:left w:val="single" w:sz="4" w:space="0" w:color="auto"/>
            </w:tcBorders>
          </w:tcPr>
          <w:p w14:paraId="53931CD0" w14:textId="77777777" w:rsidR="00376E29" w:rsidRPr="00AA2803" w:rsidRDefault="00376E29" w:rsidP="00376E2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011403">
              <w:rPr>
                <w:rFonts w:ascii="新宋体" w:eastAsia="新宋体" w:hAnsi="新宋体"/>
                <w:szCs w:val="22"/>
              </w:rPr>
              <w:t>PK_HIS_</w:t>
            </w:r>
            <w:r>
              <w:rPr>
                <w:rFonts w:ascii="新宋体" w:eastAsia="新宋体" w:hAnsi="新宋体"/>
                <w:szCs w:val="22"/>
              </w:rPr>
              <w:t>SALE_ORG</w:t>
            </w:r>
          </w:p>
        </w:tc>
        <w:tc>
          <w:tcPr>
            <w:tcW w:w="5811" w:type="dxa"/>
            <w:gridSpan w:val="7"/>
            <w:tcBorders>
              <w:left w:val="single" w:sz="4" w:space="0" w:color="auto"/>
            </w:tcBorders>
          </w:tcPr>
          <w:p w14:paraId="4DC54555" w14:textId="77777777" w:rsidR="00376E29" w:rsidRPr="00AA2803" w:rsidRDefault="00376E29" w:rsidP="00376E2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8F68D7">
              <w:rPr>
                <w:rFonts w:ascii="新宋体" w:eastAsia="新宋体" w:hAnsi="新宋体"/>
                <w:szCs w:val="22"/>
              </w:rPr>
              <w:t>CALC_DATE,PLAN_CODE</w:t>
            </w:r>
            <w:r>
              <w:rPr>
                <w:rFonts w:ascii="新宋体" w:eastAsia="新宋体" w:hAnsi="新宋体"/>
                <w:szCs w:val="22"/>
              </w:rPr>
              <w:t>,ORG_CODE</w:t>
            </w:r>
          </w:p>
        </w:tc>
      </w:tr>
      <w:tr w:rsidR="00376E29" w:rsidRPr="00AA2803" w14:paraId="4CBE51CE" w14:textId="77777777" w:rsidTr="00C97793">
        <w:trPr>
          <w:trHeight w:val="231"/>
        </w:trPr>
        <w:tc>
          <w:tcPr>
            <w:tcW w:w="531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F2468A9" w14:textId="77777777" w:rsidR="00376E29" w:rsidRPr="00AA2803" w:rsidRDefault="00376E29" w:rsidP="00376E29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外键</w:t>
            </w:r>
          </w:p>
        </w:tc>
        <w:tc>
          <w:tcPr>
            <w:tcW w:w="3405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62D0008C" w14:textId="77777777" w:rsidR="00376E29" w:rsidRPr="00AA2803" w:rsidRDefault="00376E29" w:rsidP="00376E29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1556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60B1DD17" w14:textId="77777777" w:rsidR="00376E29" w:rsidRPr="00AA2803" w:rsidRDefault="00376E29" w:rsidP="00376E29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  <w:tc>
          <w:tcPr>
            <w:tcW w:w="2123" w:type="dxa"/>
            <w:gridSpan w:val="3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227B9A38" w14:textId="77777777" w:rsidR="00376E29" w:rsidRPr="00AA2803" w:rsidRDefault="00376E29" w:rsidP="00376E29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参照表名</w:t>
            </w:r>
          </w:p>
        </w:tc>
        <w:tc>
          <w:tcPr>
            <w:tcW w:w="2132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7AD8082B" w14:textId="77777777" w:rsidR="00376E29" w:rsidRPr="00AA2803" w:rsidRDefault="00376E29" w:rsidP="00376E29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</w:tr>
      <w:tr w:rsidR="00376E29" w:rsidRPr="00AA2803" w14:paraId="3057ED53" w14:textId="77777777" w:rsidTr="00C97793">
        <w:trPr>
          <w:trHeight w:val="231"/>
        </w:trPr>
        <w:tc>
          <w:tcPr>
            <w:tcW w:w="531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C55332A" w14:textId="77777777" w:rsidR="00376E29" w:rsidRPr="00AA2803" w:rsidRDefault="00376E29" w:rsidP="00376E29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3405" w:type="dxa"/>
            <w:gridSpan w:val="4"/>
            <w:tcBorders>
              <w:left w:val="single" w:sz="4" w:space="0" w:color="auto"/>
            </w:tcBorders>
          </w:tcPr>
          <w:p w14:paraId="2B98983E" w14:textId="77777777" w:rsidR="00376E29" w:rsidRPr="00AA2803" w:rsidRDefault="00376E29" w:rsidP="00376E2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56" w:type="dxa"/>
            <w:gridSpan w:val="2"/>
            <w:tcBorders>
              <w:left w:val="single" w:sz="4" w:space="0" w:color="auto"/>
            </w:tcBorders>
          </w:tcPr>
          <w:p w14:paraId="18154F07" w14:textId="77777777" w:rsidR="00376E29" w:rsidRPr="00AA2803" w:rsidRDefault="00376E29" w:rsidP="00376E2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123" w:type="dxa"/>
            <w:gridSpan w:val="3"/>
            <w:tcBorders>
              <w:left w:val="single" w:sz="4" w:space="0" w:color="auto"/>
            </w:tcBorders>
          </w:tcPr>
          <w:p w14:paraId="0485847B" w14:textId="77777777" w:rsidR="00376E29" w:rsidRPr="00AA2803" w:rsidRDefault="00376E29" w:rsidP="00376E2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132" w:type="dxa"/>
            <w:gridSpan w:val="2"/>
            <w:tcBorders>
              <w:left w:val="single" w:sz="4" w:space="0" w:color="auto"/>
            </w:tcBorders>
          </w:tcPr>
          <w:p w14:paraId="11381A5C" w14:textId="77777777" w:rsidR="00376E29" w:rsidRPr="00AA2803" w:rsidRDefault="00376E29" w:rsidP="00376E2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376E29" w:rsidRPr="00AA2803" w14:paraId="08258AE7" w14:textId="77777777" w:rsidTr="00C97793">
        <w:trPr>
          <w:trHeight w:val="231"/>
        </w:trPr>
        <w:tc>
          <w:tcPr>
            <w:tcW w:w="531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83861F1" w14:textId="77777777" w:rsidR="00376E29" w:rsidRPr="00AA2803" w:rsidRDefault="00376E29" w:rsidP="00376E29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索引</w:t>
            </w:r>
          </w:p>
        </w:tc>
        <w:tc>
          <w:tcPr>
            <w:tcW w:w="3405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66123DC1" w14:textId="77777777" w:rsidR="00376E29" w:rsidRPr="00AA2803" w:rsidRDefault="00376E29" w:rsidP="00376E29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2681" w:type="dxa"/>
            <w:gridSpan w:val="3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64D801D5" w14:textId="77777777" w:rsidR="00376E29" w:rsidRPr="00AA2803" w:rsidRDefault="00376E29" w:rsidP="00376E29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  <w:tc>
          <w:tcPr>
            <w:tcW w:w="3130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4DCB37B9" w14:textId="77777777" w:rsidR="00376E29" w:rsidRPr="00AA2803" w:rsidRDefault="00376E29" w:rsidP="00376E29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类型</w:t>
            </w:r>
          </w:p>
        </w:tc>
      </w:tr>
      <w:tr w:rsidR="00376E29" w:rsidRPr="00AA2803" w14:paraId="33D24C1F" w14:textId="77777777" w:rsidTr="00C97793">
        <w:trPr>
          <w:trHeight w:val="231"/>
        </w:trPr>
        <w:tc>
          <w:tcPr>
            <w:tcW w:w="531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34E7977" w14:textId="77777777" w:rsidR="00376E29" w:rsidRPr="00AA2803" w:rsidRDefault="00376E29" w:rsidP="00376E29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3405" w:type="dxa"/>
            <w:gridSpan w:val="4"/>
            <w:tcBorders>
              <w:left w:val="single" w:sz="4" w:space="0" w:color="auto"/>
            </w:tcBorders>
          </w:tcPr>
          <w:p w14:paraId="149690E4" w14:textId="77777777" w:rsidR="00376E29" w:rsidRPr="00AA2803" w:rsidRDefault="00376E29" w:rsidP="00376E2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681" w:type="dxa"/>
            <w:gridSpan w:val="3"/>
            <w:tcBorders>
              <w:left w:val="single" w:sz="4" w:space="0" w:color="auto"/>
            </w:tcBorders>
          </w:tcPr>
          <w:p w14:paraId="6F413951" w14:textId="77777777" w:rsidR="00376E29" w:rsidRPr="00AA2803" w:rsidRDefault="00376E29" w:rsidP="00376E2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130" w:type="dxa"/>
            <w:gridSpan w:val="4"/>
            <w:tcBorders>
              <w:left w:val="single" w:sz="4" w:space="0" w:color="auto"/>
            </w:tcBorders>
          </w:tcPr>
          <w:p w14:paraId="3440C4FF" w14:textId="77777777" w:rsidR="00376E29" w:rsidRPr="00AA2803" w:rsidRDefault="00376E29" w:rsidP="00376E2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376E29" w:rsidRPr="00AA2803" w14:paraId="17BDD6AB" w14:textId="77777777" w:rsidTr="00C97793">
        <w:tc>
          <w:tcPr>
            <w:tcW w:w="531" w:type="dxa"/>
            <w:gridSpan w:val="2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5BF00CE" w14:textId="77777777" w:rsidR="00376E29" w:rsidRPr="00AA2803" w:rsidRDefault="00376E29" w:rsidP="00376E29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约束</w:t>
            </w:r>
          </w:p>
        </w:tc>
        <w:tc>
          <w:tcPr>
            <w:tcW w:w="9216" w:type="dxa"/>
            <w:gridSpan w:val="11"/>
            <w:tcBorders>
              <w:left w:val="single" w:sz="4" w:space="0" w:color="auto"/>
            </w:tcBorders>
          </w:tcPr>
          <w:p w14:paraId="2B8E9383" w14:textId="77777777" w:rsidR="00376E29" w:rsidRPr="00AA2803" w:rsidRDefault="00376E29" w:rsidP="00376E2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376E29" w:rsidRPr="00AA2803" w14:paraId="387C5488" w14:textId="77777777" w:rsidTr="00C97793">
        <w:trPr>
          <w:trHeight w:val="231"/>
        </w:trPr>
        <w:tc>
          <w:tcPr>
            <w:tcW w:w="531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8E11BEF" w14:textId="77777777" w:rsidR="00376E29" w:rsidRPr="00AA2803" w:rsidRDefault="00376E29" w:rsidP="00376E29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</w:t>
            </w: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1EF99A69" w14:textId="77777777" w:rsidR="00376E29" w:rsidRPr="00AA2803" w:rsidRDefault="00376E29" w:rsidP="00376E29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分区类型</w:t>
            </w:r>
          </w:p>
        </w:tc>
        <w:tc>
          <w:tcPr>
            <w:tcW w:w="1917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68A567E9" w14:textId="77777777" w:rsidR="00376E29" w:rsidRPr="00AA2803" w:rsidRDefault="00376E29" w:rsidP="00376E29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分区字段</w:t>
            </w:r>
          </w:p>
        </w:tc>
        <w:tc>
          <w:tcPr>
            <w:tcW w:w="5811" w:type="dxa"/>
            <w:gridSpan w:val="7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2C905792" w14:textId="77777777" w:rsidR="00376E29" w:rsidRPr="00AA2803" w:rsidRDefault="00376E29" w:rsidP="00376E29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分区条件</w:t>
            </w:r>
          </w:p>
        </w:tc>
      </w:tr>
      <w:tr w:rsidR="00376E29" w:rsidRPr="00AA2803" w14:paraId="6045FDFD" w14:textId="77777777" w:rsidTr="00C97793">
        <w:trPr>
          <w:trHeight w:val="231"/>
        </w:trPr>
        <w:tc>
          <w:tcPr>
            <w:tcW w:w="531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4C3ACBE" w14:textId="77777777" w:rsidR="00376E29" w:rsidRPr="00AA2803" w:rsidRDefault="00376E29" w:rsidP="00376E29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</w:tcPr>
          <w:p w14:paraId="31C6A581" w14:textId="77777777" w:rsidR="00376E29" w:rsidRPr="00AA2803" w:rsidRDefault="00376E29" w:rsidP="00376E2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主分区</w:t>
            </w:r>
          </w:p>
        </w:tc>
        <w:tc>
          <w:tcPr>
            <w:tcW w:w="1917" w:type="dxa"/>
            <w:gridSpan w:val="2"/>
            <w:tcBorders>
              <w:left w:val="single" w:sz="4" w:space="0" w:color="auto"/>
            </w:tcBorders>
          </w:tcPr>
          <w:p w14:paraId="2CC80D59" w14:textId="77777777" w:rsidR="00376E29" w:rsidRPr="00AA2803" w:rsidRDefault="00376E29" w:rsidP="00376E2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5811" w:type="dxa"/>
            <w:gridSpan w:val="7"/>
            <w:tcBorders>
              <w:left w:val="single" w:sz="4" w:space="0" w:color="auto"/>
            </w:tcBorders>
          </w:tcPr>
          <w:p w14:paraId="11B4CDC0" w14:textId="77777777" w:rsidR="00376E29" w:rsidRPr="00AA2803" w:rsidRDefault="00376E29" w:rsidP="00376E2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376E29" w:rsidRPr="00AA2803" w14:paraId="7CAFA8CA" w14:textId="77777777" w:rsidTr="00C97793">
        <w:trPr>
          <w:trHeight w:val="231"/>
        </w:trPr>
        <w:tc>
          <w:tcPr>
            <w:tcW w:w="531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82DB86F" w14:textId="77777777" w:rsidR="00376E29" w:rsidRPr="00AA2803" w:rsidRDefault="00376E29" w:rsidP="00376E29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</w:tcPr>
          <w:p w14:paraId="0D097F40" w14:textId="77777777" w:rsidR="00376E29" w:rsidRPr="00AA2803" w:rsidRDefault="00376E29" w:rsidP="00376E2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子分区</w:t>
            </w:r>
          </w:p>
        </w:tc>
        <w:tc>
          <w:tcPr>
            <w:tcW w:w="1917" w:type="dxa"/>
            <w:gridSpan w:val="2"/>
            <w:tcBorders>
              <w:left w:val="single" w:sz="4" w:space="0" w:color="auto"/>
            </w:tcBorders>
          </w:tcPr>
          <w:p w14:paraId="406376B8" w14:textId="77777777" w:rsidR="00376E29" w:rsidRPr="00AA2803" w:rsidRDefault="00376E29" w:rsidP="00376E2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5811" w:type="dxa"/>
            <w:gridSpan w:val="7"/>
            <w:tcBorders>
              <w:left w:val="single" w:sz="4" w:space="0" w:color="auto"/>
            </w:tcBorders>
          </w:tcPr>
          <w:p w14:paraId="42CE3AB9" w14:textId="77777777" w:rsidR="00376E29" w:rsidRPr="00AA2803" w:rsidRDefault="00376E29" w:rsidP="00376E29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</w:tbl>
    <w:p w14:paraId="79EB4890" w14:textId="77777777" w:rsidR="004D0F6C" w:rsidRPr="00AA2803" w:rsidRDefault="004D0F6C" w:rsidP="004D0F6C"/>
    <w:p w14:paraId="78728D3A" w14:textId="0326B478" w:rsidR="00BC1F3C" w:rsidRPr="00AA2803" w:rsidRDefault="00BC1F3C" w:rsidP="00BC1F3C">
      <w:pPr>
        <w:pStyle w:val="5"/>
      </w:pPr>
      <w:r w:rsidRPr="00BC1F3C">
        <w:rPr>
          <w:rFonts w:hint="eastAsia"/>
        </w:rPr>
        <w:lastRenderedPageBreak/>
        <w:t>代理商资金报表</w:t>
      </w:r>
      <w:r w:rsidRPr="00AA2803">
        <w:rPr>
          <w:rFonts w:hint="eastAsia"/>
        </w:rPr>
        <w:t>（</w:t>
      </w:r>
      <w:r w:rsidRPr="00ED2F22">
        <w:t>HIS_</w:t>
      </w:r>
      <w:r>
        <w:t>AGENT</w:t>
      </w:r>
      <w:r w:rsidRPr="00ED2F22">
        <w:t>_</w:t>
      </w:r>
      <w:r>
        <w:t>FUND_REPORT</w:t>
      </w:r>
      <w:r w:rsidRPr="00AA2803">
        <w:rPr>
          <w:rFonts w:hint="eastAsia"/>
        </w:rPr>
        <w:t>）</w:t>
      </w: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90"/>
        <w:gridCol w:w="141"/>
        <w:gridCol w:w="698"/>
        <w:gridCol w:w="790"/>
        <w:gridCol w:w="1208"/>
        <w:gridCol w:w="709"/>
        <w:gridCol w:w="425"/>
        <w:gridCol w:w="1131"/>
        <w:gridCol w:w="1125"/>
        <w:gridCol w:w="853"/>
        <w:gridCol w:w="145"/>
        <w:gridCol w:w="564"/>
        <w:gridCol w:w="1568"/>
      </w:tblGrid>
      <w:tr w:rsidR="00BC1F3C" w:rsidRPr="00AA2803" w14:paraId="513026F9" w14:textId="77777777" w:rsidTr="003A5084">
        <w:tc>
          <w:tcPr>
            <w:tcW w:w="1229" w:type="dxa"/>
            <w:gridSpan w:val="3"/>
            <w:shd w:val="clear" w:color="auto" w:fill="C0C0C0"/>
          </w:tcPr>
          <w:p w14:paraId="5DA0D31E" w14:textId="77777777" w:rsidR="00BC1F3C" w:rsidRPr="00AA2803" w:rsidRDefault="00BC1F3C" w:rsidP="003A5084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汉字注解</w:t>
            </w:r>
          </w:p>
        </w:tc>
        <w:tc>
          <w:tcPr>
            <w:tcW w:w="3132" w:type="dxa"/>
            <w:gridSpan w:val="4"/>
            <w:shd w:val="clear" w:color="auto" w:fill="auto"/>
          </w:tcPr>
          <w:p w14:paraId="7DD01936" w14:textId="3ABEA51C" w:rsidR="00BC1F3C" w:rsidRPr="00AA2803" w:rsidRDefault="00BC1F3C" w:rsidP="003A5084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BC1F3C">
              <w:rPr>
                <w:rFonts w:ascii="新宋体" w:eastAsia="新宋体" w:hAnsi="新宋体" w:hint="eastAsia"/>
                <w:b/>
                <w:sz w:val="24"/>
                <w:szCs w:val="22"/>
              </w:rPr>
              <w:t>代理商资金报表</w:t>
            </w:r>
          </w:p>
        </w:tc>
        <w:tc>
          <w:tcPr>
            <w:tcW w:w="1131" w:type="dxa"/>
            <w:shd w:val="clear" w:color="auto" w:fill="C0C0C0"/>
          </w:tcPr>
          <w:p w14:paraId="33641B5D" w14:textId="77777777" w:rsidR="00BC1F3C" w:rsidRPr="00AA2803" w:rsidRDefault="00BC1F3C" w:rsidP="003A5084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表名</w:t>
            </w:r>
          </w:p>
        </w:tc>
        <w:tc>
          <w:tcPr>
            <w:tcW w:w="4255" w:type="dxa"/>
            <w:gridSpan w:val="5"/>
            <w:shd w:val="clear" w:color="auto" w:fill="auto"/>
          </w:tcPr>
          <w:p w14:paraId="227A843F" w14:textId="0F14F1D6" w:rsidR="00BC1F3C" w:rsidRPr="00AA2803" w:rsidRDefault="00BC1F3C" w:rsidP="003A5084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BC1F3C">
              <w:rPr>
                <w:rFonts w:ascii="新宋体" w:eastAsia="新宋体" w:hAnsi="新宋体"/>
                <w:b/>
                <w:sz w:val="24"/>
                <w:szCs w:val="22"/>
              </w:rPr>
              <w:t>HIS_AGENT_FUND_REPORT</w:t>
            </w:r>
          </w:p>
        </w:tc>
      </w:tr>
      <w:tr w:rsidR="00BC1F3C" w:rsidRPr="00AA2803" w14:paraId="77646BD1" w14:textId="77777777" w:rsidTr="003A5084"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horzCross" w:color="auto" w:fill="C0C0C0"/>
          </w:tcPr>
          <w:p w14:paraId="3F54003D" w14:textId="77777777" w:rsidR="00BC1F3C" w:rsidRPr="00AA2803" w:rsidRDefault="00BC1F3C" w:rsidP="003A5084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</w:p>
        </w:tc>
        <w:tc>
          <w:tcPr>
            <w:tcW w:w="2837" w:type="dxa"/>
            <w:gridSpan w:val="4"/>
            <w:tcBorders>
              <w:left w:val="single" w:sz="4" w:space="0" w:color="auto"/>
            </w:tcBorders>
            <w:shd w:val="clear" w:color="auto" w:fill="C0C0C0"/>
          </w:tcPr>
          <w:p w14:paraId="1499FF93" w14:textId="77777777" w:rsidR="00BC1F3C" w:rsidRPr="00AA2803" w:rsidRDefault="00BC1F3C" w:rsidP="003A5084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字段名称</w:t>
            </w:r>
          </w:p>
        </w:tc>
        <w:tc>
          <w:tcPr>
            <w:tcW w:w="2265" w:type="dxa"/>
            <w:gridSpan w:val="3"/>
            <w:shd w:val="clear" w:color="auto" w:fill="C0C0C0"/>
          </w:tcPr>
          <w:p w14:paraId="72EE74F4" w14:textId="77777777" w:rsidR="00BC1F3C" w:rsidRPr="00AA2803" w:rsidRDefault="00BC1F3C" w:rsidP="003A5084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字段命名</w:t>
            </w:r>
          </w:p>
        </w:tc>
        <w:tc>
          <w:tcPr>
            <w:tcW w:w="1978" w:type="dxa"/>
            <w:gridSpan w:val="2"/>
            <w:shd w:val="clear" w:color="auto" w:fill="C0C0C0"/>
          </w:tcPr>
          <w:p w14:paraId="4109AA94" w14:textId="77777777" w:rsidR="00BC1F3C" w:rsidRPr="00AA2803" w:rsidRDefault="00BC1F3C" w:rsidP="003A5084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类型</w:t>
            </w:r>
          </w:p>
        </w:tc>
        <w:tc>
          <w:tcPr>
            <w:tcW w:w="709" w:type="dxa"/>
            <w:gridSpan w:val="2"/>
            <w:shd w:val="clear" w:color="auto" w:fill="C0C0C0"/>
          </w:tcPr>
          <w:p w14:paraId="2AE1C602" w14:textId="77777777" w:rsidR="00BC1F3C" w:rsidRPr="00AA2803" w:rsidRDefault="00BC1F3C" w:rsidP="003A5084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非空</w:t>
            </w:r>
          </w:p>
        </w:tc>
        <w:tc>
          <w:tcPr>
            <w:tcW w:w="1568" w:type="dxa"/>
            <w:shd w:val="clear" w:color="auto" w:fill="C0C0C0"/>
          </w:tcPr>
          <w:p w14:paraId="32761730" w14:textId="77777777" w:rsidR="00BC1F3C" w:rsidRPr="00AA2803" w:rsidRDefault="00BC1F3C" w:rsidP="003A5084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默认</w:t>
            </w:r>
          </w:p>
        </w:tc>
      </w:tr>
      <w:tr w:rsidR="00BC1F3C" w:rsidRPr="00AA2803" w14:paraId="55C4768A" w14:textId="77777777" w:rsidTr="003A5084">
        <w:tc>
          <w:tcPr>
            <w:tcW w:w="390" w:type="dxa"/>
            <w:tcBorders>
              <w:top w:val="single" w:sz="4" w:space="0" w:color="auto"/>
            </w:tcBorders>
          </w:tcPr>
          <w:p w14:paraId="628939E5" w14:textId="77777777" w:rsidR="00BC1F3C" w:rsidRPr="00AA2803" w:rsidRDefault="00BC1F3C" w:rsidP="00BC1F3C">
            <w:pPr>
              <w:pStyle w:val="af"/>
              <w:numPr>
                <w:ilvl w:val="0"/>
                <w:numId w:val="103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837" w:type="dxa"/>
            <w:gridSpan w:val="4"/>
          </w:tcPr>
          <w:p w14:paraId="457EE187" w14:textId="77777777" w:rsidR="00BC1F3C" w:rsidRPr="00AA2803" w:rsidRDefault="00BC1F3C" w:rsidP="003A508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统计日期</w:t>
            </w:r>
          </w:p>
        </w:tc>
        <w:tc>
          <w:tcPr>
            <w:tcW w:w="2265" w:type="dxa"/>
            <w:gridSpan w:val="3"/>
          </w:tcPr>
          <w:p w14:paraId="2F9EE1FE" w14:textId="77777777" w:rsidR="00BC1F3C" w:rsidRPr="00AA2803" w:rsidRDefault="00BC1F3C" w:rsidP="003A508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CALC_DATE</w:t>
            </w:r>
          </w:p>
        </w:tc>
        <w:tc>
          <w:tcPr>
            <w:tcW w:w="1978" w:type="dxa"/>
            <w:gridSpan w:val="2"/>
          </w:tcPr>
          <w:p w14:paraId="7D50A0F7" w14:textId="77777777" w:rsidR="00BC1F3C" w:rsidRPr="00AA2803" w:rsidRDefault="00BC1F3C" w:rsidP="003A508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VARCHAR2(10)</w:t>
            </w:r>
          </w:p>
        </w:tc>
        <w:tc>
          <w:tcPr>
            <w:tcW w:w="709" w:type="dxa"/>
            <w:gridSpan w:val="2"/>
          </w:tcPr>
          <w:p w14:paraId="193C1FD0" w14:textId="77777777" w:rsidR="00BC1F3C" w:rsidRPr="00AA2803" w:rsidRDefault="00BC1F3C" w:rsidP="003A508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329D409C" w14:textId="77777777" w:rsidR="00BC1F3C" w:rsidRPr="00AA2803" w:rsidRDefault="00BC1F3C" w:rsidP="003A508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BC1F3C" w:rsidRPr="00AA2803" w14:paraId="13AAAE03" w14:textId="77777777" w:rsidTr="003A5084">
        <w:tc>
          <w:tcPr>
            <w:tcW w:w="390" w:type="dxa"/>
            <w:tcBorders>
              <w:top w:val="single" w:sz="4" w:space="0" w:color="auto"/>
            </w:tcBorders>
          </w:tcPr>
          <w:p w14:paraId="6D046C1D" w14:textId="77777777" w:rsidR="00BC1F3C" w:rsidRPr="00AA2803" w:rsidRDefault="00BC1F3C" w:rsidP="00BC1F3C">
            <w:pPr>
              <w:pStyle w:val="af"/>
              <w:numPr>
                <w:ilvl w:val="0"/>
                <w:numId w:val="103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837" w:type="dxa"/>
            <w:gridSpan w:val="4"/>
          </w:tcPr>
          <w:p w14:paraId="5DB48886" w14:textId="3DD22A8C" w:rsidR="00BC1F3C" w:rsidRPr="00AA2803" w:rsidRDefault="00BC1F3C" w:rsidP="00BC1F3C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代理商</w:t>
            </w:r>
          </w:p>
        </w:tc>
        <w:tc>
          <w:tcPr>
            <w:tcW w:w="2265" w:type="dxa"/>
            <w:gridSpan w:val="3"/>
          </w:tcPr>
          <w:p w14:paraId="71E65D69" w14:textId="68E89D9A" w:rsidR="00BC1F3C" w:rsidRPr="00AA2803" w:rsidRDefault="00BC1F3C" w:rsidP="00BC1F3C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ORG_CODE</w:t>
            </w:r>
          </w:p>
        </w:tc>
        <w:tc>
          <w:tcPr>
            <w:tcW w:w="1978" w:type="dxa"/>
            <w:gridSpan w:val="2"/>
          </w:tcPr>
          <w:p w14:paraId="2D9A7217" w14:textId="0C6AB23E" w:rsidR="00BC1F3C" w:rsidRPr="00AA2803" w:rsidRDefault="00BC1F3C" w:rsidP="00BC1F3C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CHAR(</w:t>
            </w:r>
            <w:r w:rsidRPr="00AA2803">
              <w:rPr>
                <w:rFonts w:ascii="新宋体" w:eastAsia="新宋体" w:hAnsi="新宋体" w:hint="eastAsia"/>
                <w:szCs w:val="22"/>
              </w:rPr>
              <w:t>2</w:t>
            </w:r>
            <w:r w:rsidRPr="00AA2803">
              <w:rPr>
                <w:rFonts w:ascii="新宋体" w:eastAsia="新宋体" w:hAnsi="新宋体"/>
                <w:szCs w:val="22"/>
              </w:rPr>
              <w:t>)</w:t>
            </w:r>
          </w:p>
        </w:tc>
        <w:tc>
          <w:tcPr>
            <w:tcW w:w="709" w:type="dxa"/>
            <w:gridSpan w:val="2"/>
          </w:tcPr>
          <w:p w14:paraId="1917BA65" w14:textId="0AF90223" w:rsidR="00BC1F3C" w:rsidRPr="00AA2803" w:rsidRDefault="00BC1F3C" w:rsidP="00BC1F3C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3E566698" w14:textId="77777777" w:rsidR="00BC1F3C" w:rsidRPr="00AA2803" w:rsidRDefault="00BC1F3C" w:rsidP="00BC1F3C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BC1F3C" w:rsidRPr="00AA2803" w14:paraId="769AB5B6" w14:textId="77777777" w:rsidTr="003A5084">
        <w:tc>
          <w:tcPr>
            <w:tcW w:w="390" w:type="dxa"/>
            <w:tcBorders>
              <w:top w:val="single" w:sz="4" w:space="0" w:color="auto"/>
            </w:tcBorders>
          </w:tcPr>
          <w:p w14:paraId="15E265EF" w14:textId="77777777" w:rsidR="00BC1F3C" w:rsidRPr="00AA2803" w:rsidRDefault="00BC1F3C" w:rsidP="00BC1F3C">
            <w:pPr>
              <w:pStyle w:val="af"/>
              <w:numPr>
                <w:ilvl w:val="0"/>
                <w:numId w:val="103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837" w:type="dxa"/>
            <w:gridSpan w:val="4"/>
          </w:tcPr>
          <w:p w14:paraId="296D482F" w14:textId="4F038010" w:rsidR="00BC1F3C" w:rsidRPr="00AA2803" w:rsidRDefault="00BC1F3C" w:rsidP="006A235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资金类型（1-充值，2-提现，5-销售佣金，6-兑奖佣金，7-销售，8-兑奖</w:t>
            </w:r>
            <w:r>
              <w:rPr>
                <w:rFonts w:ascii="新宋体" w:eastAsia="新宋体" w:hAnsi="新宋体" w:hint="eastAsia"/>
                <w:szCs w:val="22"/>
              </w:rPr>
              <w:t>，</w:t>
            </w:r>
            <w:r w:rsidRPr="00F012B8">
              <w:rPr>
                <w:rFonts w:ascii="新宋体" w:eastAsia="新宋体" w:hAnsi="新宋体" w:hint="eastAsia"/>
                <w:szCs w:val="22"/>
              </w:rPr>
              <w:t>11-站点退货，13-撤销佣金</w:t>
            </w:r>
            <w:r>
              <w:rPr>
                <w:rFonts w:ascii="新宋体" w:eastAsia="新宋体" w:hAnsi="新宋体" w:hint="eastAsia"/>
                <w:szCs w:val="22"/>
              </w:rPr>
              <w:t>，</w:t>
            </w:r>
            <w:r w:rsidRPr="00AA2803">
              <w:rPr>
                <w:rFonts w:ascii="新宋体" w:eastAsia="新宋体" w:hAnsi="新宋体" w:hint="eastAsia"/>
                <w:szCs w:val="22"/>
              </w:rPr>
              <w:t>）</w:t>
            </w:r>
          </w:p>
        </w:tc>
        <w:tc>
          <w:tcPr>
            <w:tcW w:w="2265" w:type="dxa"/>
            <w:gridSpan w:val="3"/>
          </w:tcPr>
          <w:p w14:paraId="6076FC0D" w14:textId="77777777" w:rsidR="00BC1F3C" w:rsidRPr="00AA2803" w:rsidRDefault="00BC1F3C" w:rsidP="00BC1F3C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FLOW_TYPE</w:t>
            </w:r>
          </w:p>
        </w:tc>
        <w:tc>
          <w:tcPr>
            <w:tcW w:w="1978" w:type="dxa"/>
            <w:gridSpan w:val="2"/>
          </w:tcPr>
          <w:p w14:paraId="4FB07BC7" w14:textId="77777777" w:rsidR="00BC1F3C" w:rsidRPr="00AA2803" w:rsidRDefault="00BC1F3C" w:rsidP="00BC1F3C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NUMBER(</w:t>
            </w:r>
            <w:r>
              <w:rPr>
                <w:rFonts w:ascii="新宋体" w:eastAsia="新宋体" w:hAnsi="新宋体"/>
                <w:szCs w:val="22"/>
              </w:rPr>
              <w:t>2</w:t>
            </w:r>
            <w:r w:rsidRPr="00AA2803">
              <w:rPr>
                <w:rFonts w:ascii="新宋体" w:eastAsia="新宋体" w:hAnsi="新宋体" w:hint="eastAsia"/>
                <w:szCs w:val="22"/>
              </w:rPr>
              <w:t>)</w:t>
            </w:r>
          </w:p>
        </w:tc>
        <w:tc>
          <w:tcPr>
            <w:tcW w:w="709" w:type="dxa"/>
            <w:gridSpan w:val="2"/>
          </w:tcPr>
          <w:p w14:paraId="40896134" w14:textId="77777777" w:rsidR="00BC1F3C" w:rsidRPr="00AA2803" w:rsidRDefault="00BC1F3C" w:rsidP="00BC1F3C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7162CE8C" w14:textId="77777777" w:rsidR="00BC1F3C" w:rsidRPr="00AA2803" w:rsidRDefault="00BC1F3C" w:rsidP="00BC1F3C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BC1F3C" w:rsidRPr="00AA2803" w14:paraId="2C5D7A01" w14:textId="77777777" w:rsidTr="003A5084">
        <w:tc>
          <w:tcPr>
            <w:tcW w:w="390" w:type="dxa"/>
            <w:tcBorders>
              <w:top w:val="single" w:sz="4" w:space="0" w:color="auto"/>
            </w:tcBorders>
          </w:tcPr>
          <w:p w14:paraId="2839F3D7" w14:textId="77777777" w:rsidR="00BC1F3C" w:rsidRPr="00AA2803" w:rsidRDefault="00BC1F3C" w:rsidP="00BC1F3C">
            <w:pPr>
              <w:pStyle w:val="af"/>
              <w:numPr>
                <w:ilvl w:val="0"/>
                <w:numId w:val="103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837" w:type="dxa"/>
            <w:gridSpan w:val="4"/>
          </w:tcPr>
          <w:p w14:paraId="524C4829" w14:textId="77777777" w:rsidR="00BC1F3C" w:rsidRPr="00AA2803" w:rsidRDefault="00BC1F3C" w:rsidP="00BC1F3C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发生金额</w:t>
            </w:r>
          </w:p>
        </w:tc>
        <w:tc>
          <w:tcPr>
            <w:tcW w:w="2265" w:type="dxa"/>
            <w:gridSpan w:val="3"/>
          </w:tcPr>
          <w:p w14:paraId="53792A8E" w14:textId="77777777" w:rsidR="00BC1F3C" w:rsidRPr="00AA2803" w:rsidRDefault="00BC1F3C" w:rsidP="00BC1F3C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/>
                <w:szCs w:val="22"/>
              </w:rPr>
              <w:t>AMOUNT</w:t>
            </w:r>
          </w:p>
        </w:tc>
        <w:tc>
          <w:tcPr>
            <w:tcW w:w="1978" w:type="dxa"/>
            <w:gridSpan w:val="2"/>
          </w:tcPr>
          <w:p w14:paraId="6A62655F" w14:textId="77777777" w:rsidR="00BC1F3C" w:rsidRPr="00AA2803" w:rsidRDefault="00BC1F3C" w:rsidP="00BC1F3C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NUMBER(2</w:t>
            </w:r>
            <w:r>
              <w:rPr>
                <w:rFonts w:ascii="新宋体" w:eastAsia="新宋体" w:hAnsi="新宋体"/>
                <w:szCs w:val="22"/>
              </w:rPr>
              <w:t>8</w:t>
            </w:r>
            <w:r w:rsidRPr="00AA2803">
              <w:rPr>
                <w:rFonts w:ascii="新宋体" w:eastAsia="新宋体" w:hAnsi="新宋体" w:hint="eastAsia"/>
                <w:szCs w:val="22"/>
              </w:rPr>
              <w:t>)</w:t>
            </w:r>
          </w:p>
        </w:tc>
        <w:tc>
          <w:tcPr>
            <w:tcW w:w="709" w:type="dxa"/>
            <w:gridSpan w:val="2"/>
          </w:tcPr>
          <w:p w14:paraId="5BD7DAE8" w14:textId="77777777" w:rsidR="00BC1F3C" w:rsidRPr="00AA2803" w:rsidRDefault="00BC1F3C" w:rsidP="00BC1F3C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02F5D79E" w14:textId="77777777" w:rsidR="00BC1F3C" w:rsidRPr="00AA2803" w:rsidRDefault="00BC1F3C" w:rsidP="00BC1F3C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BC1F3C" w:rsidRPr="00AA2803" w14:paraId="0551FF16" w14:textId="77777777" w:rsidTr="003A5084">
        <w:tc>
          <w:tcPr>
            <w:tcW w:w="9747" w:type="dxa"/>
            <w:gridSpan w:val="13"/>
            <w:shd w:val="clear" w:color="auto" w:fill="D9D9D9" w:themeFill="background1" w:themeFillShade="D9"/>
          </w:tcPr>
          <w:p w14:paraId="1E859280" w14:textId="77777777" w:rsidR="00BC1F3C" w:rsidRPr="00AA2803" w:rsidRDefault="00BC1F3C" w:rsidP="00BC1F3C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表格其他属性信息定义（包括PK-FK、IDX等）</w:t>
            </w:r>
          </w:p>
        </w:tc>
      </w:tr>
      <w:tr w:rsidR="00BC1F3C" w:rsidRPr="00AA2803" w14:paraId="749E12E4" w14:textId="77777777" w:rsidTr="003A5084">
        <w:trPr>
          <w:trHeight w:val="231"/>
        </w:trPr>
        <w:tc>
          <w:tcPr>
            <w:tcW w:w="531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5B3A684" w14:textId="77777777" w:rsidR="00BC1F3C" w:rsidRPr="00AA2803" w:rsidRDefault="00BC1F3C" w:rsidP="00BC1F3C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主键</w:t>
            </w:r>
          </w:p>
        </w:tc>
        <w:tc>
          <w:tcPr>
            <w:tcW w:w="3405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4807E048" w14:textId="77777777" w:rsidR="00BC1F3C" w:rsidRPr="00AA2803" w:rsidRDefault="00BC1F3C" w:rsidP="00BC1F3C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5811" w:type="dxa"/>
            <w:gridSpan w:val="7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71340B30" w14:textId="77777777" w:rsidR="00BC1F3C" w:rsidRPr="00AA2803" w:rsidRDefault="00BC1F3C" w:rsidP="00BC1F3C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包含列</w:t>
            </w:r>
          </w:p>
        </w:tc>
      </w:tr>
      <w:tr w:rsidR="00BC1F3C" w:rsidRPr="00AA2803" w14:paraId="6EFFED43" w14:textId="77777777" w:rsidTr="003A5084">
        <w:trPr>
          <w:trHeight w:val="231"/>
        </w:trPr>
        <w:tc>
          <w:tcPr>
            <w:tcW w:w="531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F47A8BD" w14:textId="77777777" w:rsidR="00BC1F3C" w:rsidRPr="00AA2803" w:rsidRDefault="00BC1F3C" w:rsidP="00BC1F3C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3405" w:type="dxa"/>
            <w:gridSpan w:val="4"/>
            <w:tcBorders>
              <w:left w:val="single" w:sz="4" w:space="0" w:color="auto"/>
            </w:tcBorders>
          </w:tcPr>
          <w:p w14:paraId="2B215ADD" w14:textId="0006882E" w:rsidR="00BC1F3C" w:rsidRPr="00AA2803" w:rsidRDefault="00BC1F3C" w:rsidP="00BC1F3C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011403">
              <w:rPr>
                <w:rFonts w:ascii="新宋体" w:eastAsia="新宋体" w:hAnsi="新宋体"/>
                <w:szCs w:val="22"/>
              </w:rPr>
              <w:t>PK_HIS_</w:t>
            </w:r>
            <w:r w:rsidR="00F91630">
              <w:rPr>
                <w:rFonts w:ascii="新宋体" w:eastAsia="新宋体" w:hAnsi="新宋体"/>
                <w:szCs w:val="22"/>
              </w:rPr>
              <w:t>AGENT</w:t>
            </w:r>
            <w:r>
              <w:rPr>
                <w:rFonts w:ascii="新宋体" w:eastAsia="新宋体" w:hAnsi="新宋体"/>
                <w:szCs w:val="22"/>
              </w:rPr>
              <w:t>_FUND</w:t>
            </w:r>
            <w:r w:rsidR="00F91630">
              <w:rPr>
                <w:rFonts w:ascii="新宋体" w:eastAsia="新宋体" w:hAnsi="新宋体"/>
                <w:szCs w:val="22"/>
              </w:rPr>
              <w:t>_REPORT</w:t>
            </w:r>
          </w:p>
        </w:tc>
        <w:tc>
          <w:tcPr>
            <w:tcW w:w="5811" w:type="dxa"/>
            <w:gridSpan w:val="7"/>
            <w:tcBorders>
              <w:left w:val="single" w:sz="4" w:space="0" w:color="auto"/>
            </w:tcBorders>
          </w:tcPr>
          <w:p w14:paraId="39A7A208" w14:textId="2B140E8D" w:rsidR="00BC1F3C" w:rsidRPr="00AA2803" w:rsidRDefault="00BC1F3C" w:rsidP="00F91630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D75939">
              <w:rPr>
                <w:rFonts w:ascii="新宋体" w:eastAsia="新宋体" w:hAnsi="新宋体"/>
                <w:szCs w:val="22"/>
              </w:rPr>
              <w:t>CALC_DATE,</w:t>
            </w:r>
            <w:r w:rsidR="00F91630">
              <w:rPr>
                <w:rFonts w:ascii="新宋体" w:eastAsia="新宋体" w:hAnsi="新宋体"/>
                <w:szCs w:val="22"/>
              </w:rPr>
              <w:t>ORG</w:t>
            </w:r>
            <w:r w:rsidRPr="00D75939">
              <w:rPr>
                <w:rFonts w:ascii="新宋体" w:eastAsia="新宋体" w:hAnsi="新宋体"/>
                <w:szCs w:val="22"/>
              </w:rPr>
              <w:t>_CODE,FLOW_TYPE</w:t>
            </w:r>
          </w:p>
        </w:tc>
      </w:tr>
      <w:tr w:rsidR="00BC1F3C" w:rsidRPr="00AA2803" w14:paraId="618135E8" w14:textId="77777777" w:rsidTr="003A5084">
        <w:trPr>
          <w:trHeight w:val="231"/>
        </w:trPr>
        <w:tc>
          <w:tcPr>
            <w:tcW w:w="531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B3E13CE" w14:textId="77777777" w:rsidR="00BC1F3C" w:rsidRPr="00AA2803" w:rsidRDefault="00BC1F3C" w:rsidP="00BC1F3C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外键</w:t>
            </w:r>
          </w:p>
        </w:tc>
        <w:tc>
          <w:tcPr>
            <w:tcW w:w="3405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478AB867" w14:textId="77777777" w:rsidR="00BC1F3C" w:rsidRPr="00AA2803" w:rsidRDefault="00BC1F3C" w:rsidP="00BC1F3C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1556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2FD116EB" w14:textId="77777777" w:rsidR="00BC1F3C" w:rsidRPr="00AA2803" w:rsidRDefault="00BC1F3C" w:rsidP="00BC1F3C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  <w:tc>
          <w:tcPr>
            <w:tcW w:w="2123" w:type="dxa"/>
            <w:gridSpan w:val="3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03690480" w14:textId="77777777" w:rsidR="00BC1F3C" w:rsidRPr="00AA2803" w:rsidRDefault="00BC1F3C" w:rsidP="00BC1F3C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参照表名</w:t>
            </w:r>
          </w:p>
        </w:tc>
        <w:tc>
          <w:tcPr>
            <w:tcW w:w="2132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6EDE4EC8" w14:textId="77777777" w:rsidR="00BC1F3C" w:rsidRPr="00AA2803" w:rsidRDefault="00BC1F3C" w:rsidP="00BC1F3C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</w:tr>
      <w:tr w:rsidR="00BC1F3C" w:rsidRPr="00AA2803" w14:paraId="00A10E1D" w14:textId="77777777" w:rsidTr="003A5084">
        <w:trPr>
          <w:trHeight w:val="231"/>
        </w:trPr>
        <w:tc>
          <w:tcPr>
            <w:tcW w:w="531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4FDEACF" w14:textId="77777777" w:rsidR="00BC1F3C" w:rsidRPr="00AA2803" w:rsidRDefault="00BC1F3C" w:rsidP="00BC1F3C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3405" w:type="dxa"/>
            <w:gridSpan w:val="4"/>
            <w:tcBorders>
              <w:left w:val="single" w:sz="4" w:space="0" w:color="auto"/>
            </w:tcBorders>
          </w:tcPr>
          <w:p w14:paraId="0C25E5C3" w14:textId="77777777" w:rsidR="00BC1F3C" w:rsidRPr="00AA2803" w:rsidRDefault="00BC1F3C" w:rsidP="00BC1F3C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56" w:type="dxa"/>
            <w:gridSpan w:val="2"/>
            <w:tcBorders>
              <w:left w:val="single" w:sz="4" w:space="0" w:color="auto"/>
            </w:tcBorders>
          </w:tcPr>
          <w:p w14:paraId="24EC2629" w14:textId="77777777" w:rsidR="00BC1F3C" w:rsidRPr="00AA2803" w:rsidRDefault="00BC1F3C" w:rsidP="00BC1F3C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123" w:type="dxa"/>
            <w:gridSpan w:val="3"/>
            <w:tcBorders>
              <w:left w:val="single" w:sz="4" w:space="0" w:color="auto"/>
            </w:tcBorders>
          </w:tcPr>
          <w:p w14:paraId="1280AED7" w14:textId="77777777" w:rsidR="00BC1F3C" w:rsidRPr="00AA2803" w:rsidRDefault="00BC1F3C" w:rsidP="00BC1F3C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132" w:type="dxa"/>
            <w:gridSpan w:val="2"/>
            <w:tcBorders>
              <w:left w:val="single" w:sz="4" w:space="0" w:color="auto"/>
            </w:tcBorders>
          </w:tcPr>
          <w:p w14:paraId="6DC02D91" w14:textId="77777777" w:rsidR="00BC1F3C" w:rsidRPr="00AA2803" w:rsidRDefault="00BC1F3C" w:rsidP="00BC1F3C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BC1F3C" w:rsidRPr="00AA2803" w14:paraId="0F977099" w14:textId="77777777" w:rsidTr="003A5084">
        <w:trPr>
          <w:trHeight w:val="231"/>
        </w:trPr>
        <w:tc>
          <w:tcPr>
            <w:tcW w:w="531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DA71A85" w14:textId="77777777" w:rsidR="00BC1F3C" w:rsidRPr="00AA2803" w:rsidRDefault="00BC1F3C" w:rsidP="00BC1F3C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索引</w:t>
            </w:r>
          </w:p>
        </w:tc>
        <w:tc>
          <w:tcPr>
            <w:tcW w:w="3405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4EB12BB2" w14:textId="77777777" w:rsidR="00BC1F3C" w:rsidRPr="00AA2803" w:rsidRDefault="00BC1F3C" w:rsidP="00BC1F3C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2681" w:type="dxa"/>
            <w:gridSpan w:val="3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7DE626A0" w14:textId="77777777" w:rsidR="00BC1F3C" w:rsidRPr="00AA2803" w:rsidRDefault="00BC1F3C" w:rsidP="00BC1F3C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  <w:tc>
          <w:tcPr>
            <w:tcW w:w="3130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0164B599" w14:textId="77777777" w:rsidR="00BC1F3C" w:rsidRPr="00AA2803" w:rsidRDefault="00BC1F3C" w:rsidP="00BC1F3C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类型</w:t>
            </w:r>
          </w:p>
        </w:tc>
      </w:tr>
      <w:tr w:rsidR="00BC1F3C" w:rsidRPr="00AA2803" w14:paraId="3C9AC0E3" w14:textId="77777777" w:rsidTr="003A5084">
        <w:trPr>
          <w:trHeight w:val="231"/>
        </w:trPr>
        <w:tc>
          <w:tcPr>
            <w:tcW w:w="531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FC75209" w14:textId="77777777" w:rsidR="00BC1F3C" w:rsidRPr="00AA2803" w:rsidRDefault="00BC1F3C" w:rsidP="00BC1F3C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3405" w:type="dxa"/>
            <w:gridSpan w:val="4"/>
            <w:tcBorders>
              <w:left w:val="single" w:sz="4" w:space="0" w:color="auto"/>
            </w:tcBorders>
          </w:tcPr>
          <w:p w14:paraId="5CA2E7F1" w14:textId="6CC161E3" w:rsidR="00BC1F3C" w:rsidRPr="00AA2803" w:rsidRDefault="00BC1F3C" w:rsidP="00BC1F3C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IDX_</w:t>
            </w:r>
            <w:r>
              <w:rPr>
                <w:rFonts w:ascii="新宋体" w:eastAsia="新宋体" w:hAnsi="新宋体"/>
                <w:szCs w:val="22"/>
              </w:rPr>
              <w:t>HIS_</w:t>
            </w:r>
            <w:r w:rsidR="00B05382">
              <w:rPr>
                <w:rFonts w:ascii="新宋体" w:eastAsia="新宋体" w:hAnsi="新宋体" w:hint="eastAsia"/>
                <w:szCs w:val="22"/>
              </w:rPr>
              <w:t>AGENC</w:t>
            </w:r>
            <w:r w:rsidR="00B05382">
              <w:rPr>
                <w:rFonts w:ascii="新宋体" w:eastAsia="新宋体" w:hAnsi="新宋体"/>
                <w:szCs w:val="22"/>
              </w:rPr>
              <w:t>T</w:t>
            </w:r>
            <w:r>
              <w:rPr>
                <w:rFonts w:ascii="新宋体" w:eastAsia="新宋体" w:hAnsi="新宋体"/>
                <w:szCs w:val="22"/>
              </w:rPr>
              <w:t>_FUND_CALC</w:t>
            </w:r>
          </w:p>
        </w:tc>
        <w:tc>
          <w:tcPr>
            <w:tcW w:w="2681" w:type="dxa"/>
            <w:gridSpan w:val="3"/>
            <w:tcBorders>
              <w:left w:val="single" w:sz="4" w:space="0" w:color="auto"/>
            </w:tcBorders>
          </w:tcPr>
          <w:p w14:paraId="70A8E16A" w14:textId="77777777" w:rsidR="00BC1F3C" w:rsidRPr="00AA2803" w:rsidRDefault="00BC1F3C" w:rsidP="00BC1F3C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CALC_DATE</w:t>
            </w:r>
          </w:p>
        </w:tc>
        <w:tc>
          <w:tcPr>
            <w:tcW w:w="3130" w:type="dxa"/>
            <w:gridSpan w:val="4"/>
            <w:tcBorders>
              <w:left w:val="single" w:sz="4" w:space="0" w:color="auto"/>
            </w:tcBorders>
          </w:tcPr>
          <w:p w14:paraId="19DC89AF" w14:textId="77777777" w:rsidR="00BC1F3C" w:rsidRPr="00AA2803" w:rsidRDefault="00BC1F3C" w:rsidP="00BC1F3C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BC1F3C" w:rsidRPr="00AA2803" w14:paraId="4A09E600" w14:textId="77777777" w:rsidTr="003A5084">
        <w:tc>
          <w:tcPr>
            <w:tcW w:w="531" w:type="dxa"/>
            <w:gridSpan w:val="2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7E694CA" w14:textId="77777777" w:rsidR="00BC1F3C" w:rsidRPr="00AA2803" w:rsidRDefault="00BC1F3C" w:rsidP="00BC1F3C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约束</w:t>
            </w:r>
          </w:p>
        </w:tc>
        <w:tc>
          <w:tcPr>
            <w:tcW w:w="9216" w:type="dxa"/>
            <w:gridSpan w:val="11"/>
            <w:tcBorders>
              <w:left w:val="single" w:sz="4" w:space="0" w:color="auto"/>
            </w:tcBorders>
          </w:tcPr>
          <w:p w14:paraId="03E6D870" w14:textId="77777777" w:rsidR="00BC1F3C" w:rsidRPr="00AA2803" w:rsidRDefault="00BC1F3C" w:rsidP="00BC1F3C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BC1F3C" w:rsidRPr="00AA2803" w14:paraId="62EE7291" w14:textId="77777777" w:rsidTr="003A5084">
        <w:trPr>
          <w:trHeight w:val="231"/>
        </w:trPr>
        <w:tc>
          <w:tcPr>
            <w:tcW w:w="531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8C9795E" w14:textId="77777777" w:rsidR="00BC1F3C" w:rsidRPr="00AA2803" w:rsidRDefault="00BC1F3C" w:rsidP="00BC1F3C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</w:t>
            </w: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64421683" w14:textId="77777777" w:rsidR="00BC1F3C" w:rsidRPr="00AA2803" w:rsidRDefault="00BC1F3C" w:rsidP="00BC1F3C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分区类型</w:t>
            </w:r>
          </w:p>
        </w:tc>
        <w:tc>
          <w:tcPr>
            <w:tcW w:w="1917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56669A19" w14:textId="77777777" w:rsidR="00BC1F3C" w:rsidRPr="00AA2803" w:rsidRDefault="00BC1F3C" w:rsidP="00BC1F3C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分区字段</w:t>
            </w:r>
          </w:p>
        </w:tc>
        <w:tc>
          <w:tcPr>
            <w:tcW w:w="5811" w:type="dxa"/>
            <w:gridSpan w:val="7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39328A3F" w14:textId="77777777" w:rsidR="00BC1F3C" w:rsidRPr="00AA2803" w:rsidRDefault="00BC1F3C" w:rsidP="00BC1F3C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分区条件</w:t>
            </w:r>
          </w:p>
        </w:tc>
      </w:tr>
      <w:tr w:rsidR="00BC1F3C" w:rsidRPr="00AA2803" w14:paraId="29CA01CB" w14:textId="77777777" w:rsidTr="003A5084">
        <w:trPr>
          <w:trHeight w:val="231"/>
        </w:trPr>
        <w:tc>
          <w:tcPr>
            <w:tcW w:w="531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0AE2327" w14:textId="77777777" w:rsidR="00BC1F3C" w:rsidRPr="00AA2803" w:rsidRDefault="00BC1F3C" w:rsidP="00BC1F3C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</w:tcPr>
          <w:p w14:paraId="63878062" w14:textId="77777777" w:rsidR="00BC1F3C" w:rsidRPr="00AA2803" w:rsidRDefault="00BC1F3C" w:rsidP="00BC1F3C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主分区</w:t>
            </w:r>
          </w:p>
        </w:tc>
        <w:tc>
          <w:tcPr>
            <w:tcW w:w="1917" w:type="dxa"/>
            <w:gridSpan w:val="2"/>
            <w:tcBorders>
              <w:left w:val="single" w:sz="4" w:space="0" w:color="auto"/>
            </w:tcBorders>
          </w:tcPr>
          <w:p w14:paraId="60551B1F" w14:textId="77777777" w:rsidR="00BC1F3C" w:rsidRPr="00AA2803" w:rsidRDefault="00BC1F3C" w:rsidP="00BC1F3C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5811" w:type="dxa"/>
            <w:gridSpan w:val="7"/>
            <w:tcBorders>
              <w:left w:val="single" w:sz="4" w:space="0" w:color="auto"/>
            </w:tcBorders>
          </w:tcPr>
          <w:p w14:paraId="3BFE6734" w14:textId="77777777" w:rsidR="00BC1F3C" w:rsidRPr="00AA2803" w:rsidRDefault="00BC1F3C" w:rsidP="00BC1F3C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BC1F3C" w:rsidRPr="00AA2803" w14:paraId="02C73C88" w14:textId="77777777" w:rsidTr="003A5084">
        <w:trPr>
          <w:trHeight w:val="231"/>
        </w:trPr>
        <w:tc>
          <w:tcPr>
            <w:tcW w:w="531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5B3A2A9" w14:textId="77777777" w:rsidR="00BC1F3C" w:rsidRPr="00AA2803" w:rsidRDefault="00BC1F3C" w:rsidP="00BC1F3C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</w:tcPr>
          <w:p w14:paraId="1774060A" w14:textId="77777777" w:rsidR="00BC1F3C" w:rsidRPr="00AA2803" w:rsidRDefault="00BC1F3C" w:rsidP="00BC1F3C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子分区</w:t>
            </w:r>
          </w:p>
        </w:tc>
        <w:tc>
          <w:tcPr>
            <w:tcW w:w="1917" w:type="dxa"/>
            <w:gridSpan w:val="2"/>
            <w:tcBorders>
              <w:left w:val="single" w:sz="4" w:space="0" w:color="auto"/>
            </w:tcBorders>
          </w:tcPr>
          <w:p w14:paraId="59185C89" w14:textId="77777777" w:rsidR="00BC1F3C" w:rsidRPr="00AA2803" w:rsidRDefault="00BC1F3C" w:rsidP="00BC1F3C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5811" w:type="dxa"/>
            <w:gridSpan w:val="7"/>
            <w:tcBorders>
              <w:left w:val="single" w:sz="4" w:space="0" w:color="auto"/>
            </w:tcBorders>
          </w:tcPr>
          <w:p w14:paraId="16A2E8BC" w14:textId="77777777" w:rsidR="00BC1F3C" w:rsidRPr="00AA2803" w:rsidRDefault="00BC1F3C" w:rsidP="00BC1F3C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</w:tbl>
    <w:p w14:paraId="3069E4C8" w14:textId="77777777" w:rsidR="00BC1F3C" w:rsidRDefault="00BC1F3C" w:rsidP="00BC1F3C"/>
    <w:p w14:paraId="32C50348" w14:textId="77777777" w:rsidR="004D0F6C" w:rsidRDefault="004D0F6C" w:rsidP="000C4B6E"/>
    <w:p w14:paraId="0FC38391" w14:textId="77777777" w:rsidR="004D0F6C" w:rsidRPr="00AA2803" w:rsidRDefault="004D0F6C" w:rsidP="004D0F6C">
      <w:pPr>
        <w:pStyle w:val="4"/>
      </w:pPr>
      <w:r>
        <w:rPr>
          <w:rFonts w:hint="eastAsia"/>
        </w:rPr>
        <w:t>监控报表</w:t>
      </w:r>
    </w:p>
    <w:p w14:paraId="55AE035A" w14:textId="77777777" w:rsidR="004D0F6C" w:rsidRDefault="004D0F6C" w:rsidP="000C4B6E"/>
    <w:p w14:paraId="0D0C4AA6" w14:textId="136204DD" w:rsidR="00EB12AD" w:rsidRPr="00AA2803" w:rsidRDefault="00EB12AD" w:rsidP="004D0F6C">
      <w:pPr>
        <w:pStyle w:val="5"/>
      </w:pPr>
      <w:bookmarkStart w:id="140" w:name="_Toc435450896"/>
      <w:r>
        <w:rPr>
          <w:rFonts w:hint="eastAsia"/>
        </w:rPr>
        <w:t>销量</w:t>
      </w:r>
      <w:r w:rsidR="008F68D7">
        <w:rPr>
          <w:rFonts w:hint="eastAsia"/>
        </w:rPr>
        <w:t>按时间段</w:t>
      </w:r>
      <w:r>
        <w:rPr>
          <w:rFonts w:hint="eastAsia"/>
        </w:rPr>
        <w:t>监控</w:t>
      </w:r>
      <w:r w:rsidRPr="00AA2803">
        <w:rPr>
          <w:rFonts w:hint="eastAsia"/>
        </w:rPr>
        <w:t>（</w:t>
      </w:r>
      <w:r w:rsidRPr="00ED2F22">
        <w:t>HIS_</w:t>
      </w:r>
      <w:r>
        <w:rPr>
          <w:rFonts w:hint="eastAsia"/>
        </w:rPr>
        <w:t>SALE_</w:t>
      </w:r>
      <w:r>
        <w:t>HOUR</w:t>
      </w:r>
      <w:r w:rsidRPr="00AA2803">
        <w:rPr>
          <w:rFonts w:hint="eastAsia"/>
        </w:rPr>
        <w:t>）</w:t>
      </w:r>
      <w:bookmarkEnd w:id="140"/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90"/>
        <w:gridCol w:w="141"/>
        <w:gridCol w:w="698"/>
        <w:gridCol w:w="790"/>
        <w:gridCol w:w="1208"/>
        <w:gridCol w:w="709"/>
        <w:gridCol w:w="425"/>
        <w:gridCol w:w="1131"/>
        <w:gridCol w:w="1125"/>
        <w:gridCol w:w="853"/>
        <w:gridCol w:w="145"/>
        <w:gridCol w:w="564"/>
        <w:gridCol w:w="1568"/>
      </w:tblGrid>
      <w:tr w:rsidR="00EB12AD" w:rsidRPr="00AA2803" w14:paraId="1ED9CF90" w14:textId="77777777" w:rsidTr="00B42871">
        <w:tc>
          <w:tcPr>
            <w:tcW w:w="1229" w:type="dxa"/>
            <w:gridSpan w:val="3"/>
            <w:shd w:val="clear" w:color="auto" w:fill="C0C0C0"/>
          </w:tcPr>
          <w:p w14:paraId="2B988A9D" w14:textId="77777777" w:rsidR="00EB12AD" w:rsidRPr="00AA2803" w:rsidRDefault="00EB12AD" w:rsidP="00B42871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汉字注解</w:t>
            </w:r>
          </w:p>
        </w:tc>
        <w:tc>
          <w:tcPr>
            <w:tcW w:w="3132" w:type="dxa"/>
            <w:gridSpan w:val="4"/>
            <w:shd w:val="clear" w:color="auto" w:fill="auto"/>
          </w:tcPr>
          <w:p w14:paraId="160A6761" w14:textId="1A3E4FEF" w:rsidR="00EB12AD" w:rsidRPr="00AA2803" w:rsidRDefault="00EB12AD" w:rsidP="00B42871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>
              <w:rPr>
                <w:rFonts w:ascii="新宋体" w:eastAsia="新宋体" w:hAnsi="新宋体" w:hint="eastAsia"/>
                <w:b/>
                <w:sz w:val="24"/>
                <w:szCs w:val="22"/>
              </w:rPr>
              <w:t>销量</w:t>
            </w:r>
            <w:r w:rsidR="008F68D7">
              <w:rPr>
                <w:rFonts w:ascii="新宋体" w:eastAsia="新宋体" w:hAnsi="新宋体" w:hint="eastAsia"/>
                <w:b/>
                <w:sz w:val="24"/>
                <w:szCs w:val="22"/>
              </w:rPr>
              <w:t>按时间段</w:t>
            </w:r>
            <w:r>
              <w:rPr>
                <w:rFonts w:ascii="新宋体" w:eastAsia="新宋体" w:hAnsi="新宋体" w:hint="eastAsia"/>
                <w:b/>
                <w:sz w:val="24"/>
                <w:szCs w:val="22"/>
              </w:rPr>
              <w:t>监控</w:t>
            </w:r>
          </w:p>
        </w:tc>
        <w:tc>
          <w:tcPr>
            <w:tcW w:w="1131" w:type="dxa"/>
            <w:shd w:val="clear" w:color="auto" w:fill="C0C0C0"/>
          </w:tcPr>
          <w:p w14:paraId="282CAC83" w14:textId="77777777" w:rsidR="00EB12AD" w:rsidRPr="00AA2803" w:rsidRDefault="00EB12AD" w:rsidP="00B42871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表名</w:t>
            </w:r>
          </w:p>
        </w:tc>
        <w:tc>
          <w:tcPr>
            <w:tcW w:w="4255" w:type="dxa"/>
            <w:gridSpan w:val="5"/>
            <w:shd w:val="clear" w:color="auto" w:fill="auto"/>
          </w:tcPr>
          <w:p w14:paraId="54E2E0E0" w14:textId="3BD94760" w:rsidR="00EB12AD" w:rsidRPr="00AA2803" w:rsidRDefault="00EB12AD" w:rsidP="00EB12AD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8D0A6E">
              <w:rPr>
                <w:rFonts w:ascii="新宋体" w:eastAsia="新宋体" w:hAnsi="新宋体"/>
                <w:b/>
                <w:sz w:val="24"/>
                <w:szCs w:val="22"/>
              </w:rPr>
              <w:t>HIS_</w:t>
            </w:r>
            <w:r>
              <w:rPr>
                <w:rFonts w:ascii="新宋体" w:eastAsia="新宋体" w:hAnsi="新宋体"/>
                <w:b/>
                <w:sz w:val="24"/>
                <w:szCs w:val="22"/>
              </w:rPr>
              <w:t>SALE_HOUR</w:t>
            </w:r>
          </w:p>
        </w:tc>
      </w:tr>
      <w:tr w:rsidR="00EB12AD" w:rsidRPr="00AA2803" w14:paraId="0390FF76" w14:textId="77777777" w:rsidTr="00B42871"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horzCross" w:color="auto" w:fill="C0C0C0"/>
          </w:tcPr>
          <w:p w14:paraId="24FC8727" w14:textId="77777777" w:rsidR="00EB12AD" w:rsidRPr="00AA2803" w:rsidRDefault="00EB12AD" w:rsidP="00B42871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</w:p>
        </w:tc>
        <w:tc>
          <w:tcPr>
            <w:tcW w:w="2837" w:type="dxa"/>
            <w:gridSpan w:val="4"/>
            <w:tcBorders>
              <w:left w:val="single" w:sz="4" w:space="0" w:color="auto"/>
            </w:tcBorders>
            <w:shd w:val="clear" w:color="auto" w:fill="C0C0C0"/>
          </w:tcPr>
          <w:p w14:paraId="06D9B3B8" w14:textId="77777777" w:rsidR="00EB12AD" w:rsidRPr="00AA2803" w:rsidRDefault="00EB12AD" w:rsidP="00B42871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字段名称</w:t>
            </w:r>
          </w:p>
        </w:tc>
        <w:tc>
          <w:tcPr>
            <w:tcW w:w="2265" w:type="dxa"/>
            <w:gridSpan w:val="3"/>
            <w:shd w:val="clear" w:color="auto" w:fill="C0C0C0"/>
          </w:tcPr>
          <w:p w14:paraId="68D0576F" w14:textId="77777777" w:rsidR="00EB12AD" w:rsidRPr="00AA2803" w:rsidRDefault="00EB12AD" w:rsidP="00B42871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字段命名</w:t>
            </w:r>
          </w:p>
        </w:tc>
        <w:tc>
          <w:tcPr>
            <w:tcW w:w="1978" w:type="dxa"/>
            <w:gridSpan w:val="2"/>
            <w:shd w:val="clear" w:color="auto" w:fill="C0C0C0"/>
          </w:tcPr>
          <w:p w14:paraId="1BB72301" w14:textId="77777777" w:rsidR="00EB12AD" w:rsidRPr="00AA2803" w:rsidRDefault="00EB12AD" w:rsidP="00B42871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类型</w:t>
            </w:r>
          </w:p>
        </w:tc>
        <w:tc>
          <w:tcPr>
            <w:tcW w:w="709" w:type="dxa"/>
            <w:gridSpan w:val="2"/>
            <w:shd w:val="clear" w:color="auto" w:fill="C0C0C0"/>
          </w:tcPr>
          <w:p w14:paraId="5BC6A37F" w14:textId="77777777" w:rsidR="00EB12AD" w:rsidRPr="00AA2803" w:rsidRDefault="00EB12AD" w:rsidP="00B42871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非空</w:t>
            </w:r>
          </w:p>
        </w:tc>
        <w:tc>
          <w:tcPr>
            <w:tcW w:w="1568" w:type="dxa"/>
            <w:shd w:val="clear" w:color="auto" w:fill="C0C0C0"/>
          </w:tcPr>
          <w:p w14:paraId="6E7B1993" w14:textId="77777777" w:rsidR="00EB12AD" w:rsidRPr="00AA2803" w:rsidRDefault="00EB12AD" w:rsidP="00B42871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默认</w:t>
            </w:r>
          </w:p>
        </w:tc>
      </w:tr>
      <w:tr w:rsidR="00EB12AD" w:rsidRPr="00AA2803" w14:paraId="3CA5AE1D" w14:textId="77777777" w:rsidTr="00B42871">
        <w:tc>
          <w:tcPr>
            <w:tcW w:w="390" w:type="dxa"/>
            <w:tcBorders>
              <w:top w:val="single" w:sz="4" w:space="0" w:color="auto"/>
            </w:tcBorders>
          </w:tcPr>
          <w:p w14:paraId="5746C94B" w14:textId="77777777" w:rsidR="00EB12AD" w:rsidRPr="00AA2803" w:rsidRDefault="00EB12AD" w:rsidP="00EB12AD">
            <w:pPr>
              <w:pStyle w:val="af"/>
              <w:numPr>
                <w:ilvl w:val="0"/>
                <w:numId w:val="84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837" w:type="dxa"/>
            <w:gridSpan w:val="4"/>
          </w:tcPr>
          <w:p w14:paraId="51A53051" w14:textId="523C9184" w:rsidR="00EB12AD" w:rsidRDefault="00EB12AD" w:rsidP="00EB12A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统计日期</w:t>
            </w:r>
          </w:p>
        </w:tc>
        <w:tc>
          <w:tcPr>
            <w:tcW w:w="2265" w:type="dxa"/>
            <w:gridSpan w:val="3"/>
          </w:tcPr>
          <w:p w14:paraId="493B66BF" w14:textId="78A76831" w:rsidR="00EB12AD" w:rsidRDefault="00EB12AD" w:rsidP="00EB12A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CALC_DATE</w:t>
            </w:r>
          </w:p>
        </w:tc>
        <w:tc>
          <w:tcPr>
            <w:tcW w:w="1978" w:type="dxa"/>
            <w:gridSpan w:val="2"/>
          </w:tcPr>
          <w:p w14:paraId="06E186A1" w14:textId="49550794" w:rsidR="00EB12AD" w:rsidRPr="00AA2803" w:rsidRDefault="00EB12AD" w:rsidP="00EB12A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VARCHAR2(10)</w:t>
            </w:r>
          </w:p>
        </w:tc>
        <w:tc>
          <w:tcPr>
            <w:tcW w:w="709" w:type="dxa"/>
            <w:gridSpan w:val="2"/>
          </w:tcPr>
          <w:p w14:paraId="14F68EC8" w14:textId="5E108245" w:rsidR="00EB12AD" w:rsidRPr="00AA2803" w:rsidRDefault="00EB12AD" w:rsidP="00EB12A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51D03C49" w14:textId="77777777" w:rsidR="00EB12AD" w:rsidRPr="00AA2803" w:rsidRDefault="00EB12AD" w:rsidP="00EB12A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EB12AD" w:rsidRPr="00AA2803" w14:paraId="46C07CF2" w14:textId="77777777" w:rsidTr="00B42871">
        <w:tc>
          <w:tcPr>
            <w:tcW w:w="390" w:type="dxa"/>
            <w:tcBorders>
              <w:top w:val="single" w:sz="4" w:space="0" w:color="auto"/>
            </w:tcBorders>
          </w:tcPr>
          <w:p w14:paraId="6A49685D" w14:textId="77777777" w:rsidR="00EB12AD" w:rsidRPr="00AA2803" w:rsidRDefault="00EB12AD" w:rsidP="00EB12AD">
            <w:pPr>
              <w:pStyle w:val="af"/>
              <w:numPr>
                <w:ilvl w:val="0"/>
                <w:numId w:val="84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837" w:type="dxa"/>
            <w:gridSpan w:val="4"/>
          </w:tcPr>
          <w:p w14:paraId="1D359E97" w14:textId="2CE39A88" w:rsidR="00EB12AD" w:rsidRDefault="00EB12AD" w:rsidP="00EB12A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统计时间</w:t>
            </w:r>
            <w:r w:rsidR="008F68D7">
              <w:rPr>
                <w:rFonts w:ascii="新宋体" w:eastAsia="新宋体" w:hAnsi="新宋体" w:hint="eastAsia"/>
                <w:szCs w:val="22"/>
              </w:rPr>
              <w:t>（24小时）</w:t>
            </w:r>
          </w:p>
        </w:tc>
        <w:tc>
          <w:tcPr>
            <w:tcW w:w="2265" w:type="dxa"/>
            <w:gridSpan w:val="3"/>
          </w:tcPr>
          <w:p w14:paraId="2D11C26D" w14:textId="425744C7" w:rsidR="00EB12AD" w:rsidRDefault="00EB12AD" w:rsidP="00EB12A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CALC_TIME</w:t>
            </w:r>
          </w:p>
        </w:tc>
        <w:tc>
          <w:tcPr>
            <w:tcW w:w="1978" w:type="dxa"/>
            <w:gridSpan w:val="2"/>
          </w:tcPr>
          <w:p w14:paraId="1D5C9296" w14:textId="671C5638" w:rsidR="00EB12AD" w:rsidRPr="00AA2803" w:rsidRDefault="008F68D7" w:rsidP="004E11F2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/>
                <w:szCs w:val="22"/>
              </w:rPr>
              <w:t>NUMBER(</w:t>
            </w:r>
            <w:r w:rsidR="004E11F2">
              <w:rPr>
                <w:rFonts w:ascii="新宋体" w:eastAsia="新宋体" w:hAnsi="新宋体"/>
                <w:szCs w:val="22"/>
              </w:rPr>
              <w:t>10</w:t>
            </w:r>
            <w:r>
              <w:rPr>
                <w:rFonts w:ascii="新宋体" w:eastAsia="新宋体" w:hAnsi="新宋体"/>
                <w:szCs w:val="22"/>
              </w:rPr>
              <w:t>)</w:t>
            </w:r>
          </w:p>
        </w:tc>
        <w:tc>
          <w:tcPr>
            <w:tcW w:w="709" w:type="dxa"/>
            <w:gridSpan w:val="2"/>
          </w:tcPr>
          <w:p w14:paraId="037046CF" w14:textId="3597DF00" w:rsidR="00EB12AD" w:rsidRPr="00AA2803" w:rsidRDefault="00EB12AD" w:rsidP="00EB12A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05591D2A" w14:textId="77777777" w:rsidR="00EB12AD" w:rsidRPr="00AA2803" w:rsidRDefault="00EB12AD" w:rsidP="00EB12A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EB12AD" w:rsidRPr="00AA2803" w14:paraId="25C0DB1F" w14:textId="77777777" w:rsidTr="00B42871">
        <w:tc>
          <w:tcPr>
            <w:tcW w:w="390" w:type="dxa"/>
            <w:tcBorders>
              <w:top w:val="single" w:sz="4" w:space="0" w:color="auto"/>
            </w:tcBorders>
          </w:tcPr>
          <w:p w14:paraId="4FCB7632" w14:textId="77777777" w:rsidR="00EB12AD" w:rsidRPr="00AA2803" w:rsidRDefault="00EB12AD" w:rsidP="00EB12AD">
            <w:pPr>
              <w:pStyle w:val="af"/>
              <w:numPr>
                <w:ilvl w:val="0"/>
                <w:numId w:val="84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837" w:type="dxa"/>
            <w:gridSpan w:val="4"/>
          </w:tcPr>
          <w:p w14:paraId="4B8242AA" w14:textId="6C30C52F" w:rsidR="00EB12AD" w:rsidRDefault="00EB12AD" w:rsidP="00EB12A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方案编码</w:t>
            </w:r>
          </w:p>
        </w:tc>
        <w:tc>
          <w:tcPr>
            <w:tcW w:w="2265" w:type="dxa"/>
            <w:gridSpan w:val="3"/>
          </w:tcPr>
          <w:p w14:paraId="5F44602D" w14:textId="26098DAB" w:rsidR="00EB12AD" w:rsidRDefault="00EB12AD" w:rsidP="00EB12A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PLAN_CODE</w:t>
            </w:r>
          </w:p>
        </w:tc>
        <w:tc>
          <w:tcPr>
            <w:tcW w:w="1978" w:type="dxa"/>
            <w:gridSpan w:val="2"/>
          </w:tcPr>
          <w:p w14:paraId="5D2A982E" w14:textId="578C9AAF" w:rsidR="00EB12AD" w:rsidRPr="00AA2803" w:rsidRDefault="00EB12AD" w:rsidP="00EB12A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VARCHAR2(10)</w:t>
            </w:r>
          </w:p>
        </w:tc>
        <w:tc>
          <w:tcPr>
            <w:tcW w:w="709" w:type="dxa"/>
            <w:gridSpan w:val="2"/>
          </w:tcPr>
          <w:p w14:paraId="461D03E3" w14:textId="481702F1" w:rsidR="00EB12AD" w:rsidRPr="00AA2803" w:rsidRDefault="00EB12AD" w:rsidP="00EB12A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622AF9DF" w14:textId="77777777" w:rsidR="00EB12AD" w:rsidRPr="00AA2803" w:rsidRDefault="00EB12AD" w:rsidP="00EB12AD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97983" w:rsidRPr="00AA2803" w14:paraId="7F9D45E7" w14:textId="77777777" w:rsidTr="00B42871">
        <w:tc>
          <w:tcPr>
            <w:tcW w:w="390" w:type="dxa"/>
            <w:tcBorders>
              <w:top w:val="single" w:sz="4" w:space="0" w:color="auto"/>
            </w:tcBorders>
          </w:tcPr>
          <w:p w14:paraId="388C00ED" w14:textId="77777777" w:rsidR="00A97983" w:rsidRPr="00AA2803" w:rsidRDefault="00A97983" w:rsidP="00A97983">
            <w:pPr>
              <w:pStyle w:val="af"/>
              <w:numPr>
                <w:ilvl w:val="0"/>
                <w:numId w:val="84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837" w:type="dxa"/>
            <w:gridSpan w:val="4"/>
          </w:tcPr>
          <w:p w14:paraId="6E0C68A6" w14:textId="56CBA839" w:rsidR="00A97983" w:rsidRPr="00AA2803" w:rsidRDefault="00A97983" w:rsidP="00A9798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部门编码</w:t>
            </w:r>
          </w:p>
        </w:tc>
        <w:tc>
          <w:tcPr>
            <w:tcW w:w="2265" w:type="dxa"/>
            <w:gridSpan w:val="3"/>
          </w:tcPr>
          <w:p w14:paraId="6D179F5D" w14:textId="5E01801A" w:rsidR="00A97983" w:rsidRPr="00AA2803" w:rsidRDefault="00A97983" w:rsidP="00A9798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ORG_CODE</w:t>
            </w:r>
          </w:p>
        </w:tc>
        <w:tc>
          <w:tcPr>
            <w:tcW w:w="1978" w:type="dxa"/>
            <w:gridSpan w:val="2"/>
          </w:tcPr>
          <w:p w14:paraId="3E49A4C0" w14:textId="7A9C46C6" w:rsidR="00A97983" w:rsidRPr="00AA2803" w:rsidRDefault="00A97983" w:rsidP="00A9798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CHAR(</w:t>
            </w:r>
            <w:r w:rsidRPr="00AA2803">
              <w:rPr>
                <w:rFonts w:ascii="新宋体" w:eastAsia="新宋体" w:hAnsi="新宋体" w:hint="eastAsia"/>
                <w:szCs w:val="22"/>
              </w:rPr>
              <w:t>2</w:t>
            </w:r>
            <w:r w:rsidRPr="00AA2803">
              <w:rPr>
                <w:rFonts w:ascii="新宋体" w:eastAsia="新宋体" w:hAnsi="新宋体"/>
                <w:szCs w:val="22"/>
              </w:rPr>
              <w:t>)</w:t>
            </w:r>
          </w:p>
        </w:tc>
        <w:tc>
          <w:tcPr>
            <w:tcW w:w="709" w:type="dxa"/>
            <w:gridSpan w:val="2"/>
          </w:tcPr>
          <w:p w14:paraId="2A423E3B" w14:textId="318B4D4C" w:rsidR="00A97983" w:rsidRPr="00AA2803" w:rsidRDefault="00A97983" w:rsidP="00A9798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4A5A272A" w14:textId="77777777" w:rsidR="00A97983" w:rsidRPr="00AA2803" w:rsidRDefault="00A97983" w:rsidP="00A9798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A97983" w:rsidRPr="00AA2803" w14:paraId="17BAB6C4" w14:textId="77777777" w:rsidTr="00B42871">
        <w:tc>
          <w:tcPr>
            <w:tcW w:w="390" w:type="dxa"/>
            <w:tcBorders>
              <w:top w:val="single" w:sz="4" w:space="0" w:color="auto"/>
            </w:tcBorders>
          </w:tcPr>
          <w:p w14:paraId="7BB49A5A" w14:textId="77777777" w:rsidR="00A97983" w:rsidRPr="00AA2803" w:rsidRDefault="00A97983" w:rsidP="00A97983">
            <w:pPr>
              <w:pStyle w:val="af"/>
              <w:numPr>
                <w:ilvl w:val="0"/>
                <w:numId w:val="84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837" w:type="dxa"/>
            <w:gridSpan w:val="4"/>
          </w:tcPr>
          <w:p w14:paraId="5A926DD9" w14:textId="5E10D049" w:rsidR="00A97983" w:rsidRPr="00AA2803" w:rsidRDefault="00A97983" w:rsidP="00A9798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销售金额</w:t>
            </w:r>
          </w:p>
        </w:tc>
        <w:tc>
          <w:tcPr>
            <w:tcW w:w="2265" w:type="dxa"/>
            <w:gridSpan w:val="3"/>
          </w:tcPr>
          <w:p w14:paraId="3E8D011D" w14:textId="6BEC15E7" w:rsidR="00A97983" w:rsidRPr="00AA2803" w:rsidRDefault="00A97983" w:rsidP="00A9798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/>
                <w:szCs w:val="22"/>
              </w:rPr>
              <w:t>SALE_AMOUNT</w:t>
            </w:r>
          </w:p>
        </w:tc>
        <w:tc>
          <w:tcPr>
            <w:tcW w:w="1978" w:type="dxa"/>
            <w:gridSpan w:val="2"/>
          </w:tcPr>
          <w:p w14:paraId="427082DD" w14:textId="21DF29D8" w:rsidR="00A97983" w:rsidRPr="00AA2803" w:rsidRDefault="00A97983" w:rsidP="00A9798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NUMBER(</w:t>
            </w:r>
            <w:r>
              <w:rPr>
                <w:rFonts w:ascii="新宋体" w:eastAsia="新宋体" w:hAnsi="新宋体"/>
                <w:szCs w:val="22"/>
              </w:rPr>
              <w:t>28</w:t>
            </w:r>
            <w:r w:rsidRPr="00AA2803">
              <w:rPr>
                <w:rFonts w:ascii="新宋体" w:eastAsia="新宋体" w:hAnsi="新宋体" w:hint="eastAsia"/>
                <w:szCs w:val="22"/>
              </w:rPr>
              <w:t>)</w:t>
            </w:r>
          </w:p>
        </w:tc>
        <w:tc>
          <w:tcPr>
            <w:tcW w:w="709" w:type="dxa"/>
            <w:gridSpan w:val="2"/>
          </w:tcPr>
          <w:p w14:paraId="71591D24" w14:textId="77777777" w:rsidR="00A97983" w:rsidRPr="00AA2803" w:rsidRDefault="00A97983" w:rsidP="00A9798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02BFEB83" w14:textId="5BDBC7FE" w:rsidR="00A97983" w:rsidRPr="00AA2803" w:rsidRDefault="00A97983" w:rsidP="00A9798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0</w:t>
            </w:r>
          </w:p>
        </w:tc>
      </w:tr>
      <w:tr w:rsidR="00A97983" w:rsidRPr="00AA2803" w14:paraId="0F7ACF42" w14:textId="77777777" w:rsidTr="00B42871">
        <w:tc>
          <w:tcPr>
            <w:tcW w:w="390" w:type="dxa"/>
            <w:tcBorders>
              <w:top w:val="single" w:sz="4" w:space="0" w:color="auto"/>
            </w:tcBorders>
          </w:tcPr>
          <w:p w14:paraId="71023D31" w14:textId="77777777" w:rsidR="00A97983" w:rsidRPr="00AA2803" w:rsidRDefault="00A97983" w:rsidP="00A97983">
            <w:pPr>
              <w:pStyle w:val="af"/>
              <w:numPr>
                <w:ilvl w:val="0"/>
                <w:numId w:val="84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837" w:type="dxa"/>
            <w:gridSpan w:val="4"/>
          </w:tcPr>
          <w:p w14:paraId="7DF27649" w14:textId="72F0C563" w:rsidR="00A97983" w:rsidRPr="00AA2803" w:rsidRDefault="00A97983" w:rsidP="00A9798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退票金额</w:t>
            </w:r>
          </w:p>
        </w:tc>
        <w:tc>
          <w:tcPr>
            <w:tcW w:w="2265" w:type="dxa"/>
            <w:gridSpan w:val="3"/>
          </w:tcPr>
          <w:p w14:paraId="59B0C787" w14:textId="403C3399" w:rsidR="00A97983" w:rsidRPr="00AA2803" w:rsidRDefault="00A97983" w:rsidP="00A9798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/>
                <w:szCs w:val="22"/>
              </w:rPr>
              <w:t>CANCEL_AMOUNT</w:t>
            </w:r>
          </w:p>
        </w:tc>
        <w:tc>
          <w:tcPr>
            <w:tcW w:w="1978" w:type="dxa"/>
            <w:gridSpan w:val="2"/>
          </w:tcPr>
          <w:p w14:paraId="6DE36D5E" w14:textId="32FC0924" w:rsidR="00A97983" w:rsidRPr="00AA2803" w:rsidRDefault="00A97983" w:rsidP="00A9798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NUMBER(</w:t>
            </w:r>
            <w:r>
              <w:rPr>
                <w:rFonts w:ascii="新宋体" w:eastAsia="新宋体" w:hAnsi="新宋体"/>
                <w:szCs w:val="22"/>
              </w:rPr>
              <w:t>28</w:t>
            </w:r>
            <w:r w:rsidRPr="00AA2803">
              <w:rPr>
                <w:rFonts w:ascii="新宋体" w:eastAsia="新宋体" w:hAnsi="新宋体" w:hint="eastAsia"/>
                <w:szCs w:val="22"/>
              </w:rPr>
              <w:t>)</w:t>
            </w:r>
          </w:p>
        </w:tc>
        <w:tc>
          <w:tcPr>
            <w:tcW w:w="709" w:type="dxa"/>
            <w:gridSpan w:val="2"/>
          </w:tcPr>
          <w:p w14:paraId="48E79B7F" w14:textId="77777777" w:rsidR="00A97983" w:rsidRPr="00AA2803" w:rsidRDefault="00A97983" w:rsidP="00A9798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784523C9" w14:textId="19943EC8" w:rsidR="00A97983" w:rsidRPr="00AA2803" w:rsidRDefault="00A97983" w:rsidP="00A9798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0</w:t>
            </w:r>
          </w:p>
        </w:tc>
      </w:tr>
      <w:tr w:rsidR="00A97983" w:rsidRPr="00AA2803" w14:paraId="6341F6D0" w14:textId="77777777" w:rsidTr="00B42871">
        <w:tc>
          <w:tcPr>
            <w:tcW w:w="390" w:type="dxa"/>
            <w:tcBorders>
              <w:top w:val="single" w:sz="4" w:space="0" w:color="auto"/>
            </w:tcBorders>
          </w:tcPr>
          <w:p w14:paraId="5FAABB5C" w14:textId="77777777" w:rsidR="00A97983" w:rsidRPr="00AA2803" w:rsidRDefault="00A97983" w:rsidP="00A97983">
            <w:pPr>
              <w:pStyle w:val="af"/>
              <w:numPr>
                <w:ilvl w:val="0"/>
                <w:numId w:val="84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837" w:type="dxa"/>
            <w:gridSpan w:val="4"/>
          </w:tcPr>
          <w:p w14:paraId="33E2933C" w14:textId="117E0DA6" w:rsidR="00A97983" w:rsidRDefault="00A97983" w:rsidP="00A9798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兑奖金额</w:t>
            </w:r>
          </w:p>
        </w:tc>
        <w:tc>
          <w:tcPr>
            <w:tcW w:w="2265" w:type="dxa"/>
            <w:gridSpan w:val="3"/>
          </w:tcPr>
          <w:p w14:paraId="16374455" w14:textId="609443DB" w:rsidR="00A97983" w:rsidRPr="00AA2803" w:rsidRDefault="00A97983" w:rsidP="00A9798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PAY_AMOUNT</w:t>
            </w:r>
          </w:p>
        </w:tc>
        <w:tc>
          <w:tcPr>
            <w:tcW w:w="1978" w:type="dxa"/>
            <w:gridSpan w:val="2"/>
          </w:tcPr>
          <w:p w14:paraId="61453B0E" w14:textId="09550556" w:rsidR="00A97983" w:rsidRPr="00AA2803" w:rsidRDefault="00A97983" w:rsidP="00A9798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NUMBER(</w:t>
            </w:r>
            <w:r>
              <w:rPr>
                <w:rFonts w:ascii="新宋体" w:eastAsia="新宋体" w:hAnsi="新宋体"/>
                <w:szCs w:val="22"/>
              </w:rPr>
              <w:t>28</w:t>
            </w:r>
            <w:r w:rsidRPr="00AA2803">
              <w:rPr>
                <w:rFonts w:ascii="新宋体" w:eastAsia="新宋体" w:hAnsi="新宋体" w:hint="eastAsia"/>
                <w:szCs w:val="22"/>
              </w:rPr>
              <w:t>)</w:t>
            </w:r>
          </w:p>
        </w:tc>
        <w:tc>
          <w:tcPr>
            <w:tcW w:w="709" w:type="dxa"/>
            <w:gridSpan w:val="2"/>
          </w:tcPr>
          <w:p w14:paraId="37F7818C" w14:textId="4FE69480" w:rsidR="00A97983" w:rsidRPr="00AA2803" w:rsidRDefault="00A97983" w:rsidP="00A9798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2D319C32" w14:textId="67393A86" w:rsidR="00A97983" w:rsidRPr="00AA2803" w:rsidRDefault="00A97983" w:rsidP="00A97983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0</w:t>
            </w:r>
          </w:p>
        </w:tc>
      </w:tr>
      <w:tr w:rsidR="00B11AE4" w:rsidRPr="00AA2803" w14:paraId="15386998" w14:textId="77777777" w:rsidTr="00B42871">
        <w:tc>
          <w:tcPr>
            <w:tcW w:w="390" w:type="dxa"/>
            <w:tcBorders>
              <w:top w:val="single" w:sz="4" w:space="0" w:color="auto"/>
            </w:tcBorders>
          </w:tcPr>
          <w:p w14:paraId="52D0E638" w14:textId="77777777" w:rsidR="00B11AE4" w:rsidRPr="00AA2803" w:rsidRDefault="00B11AE4" w:rsidP="00B11AE4">
            <w:pPr>
              <w:pStyle w:val="af"/>
              <w:numPr>
                <w:ilvl w:val="0"/>
                <w:numId w:val="84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837" w:type="dxa"/>
            <w:gridSpan w:val="4"/>
          </w:tcPr>
          <w:p w14:paraId="331CE343" w14:textId="66792409" w:rsidR="00B11AE4" w:rsidRDefault="00B11AE4" w:rsidP="00B11AE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日累计销售金额</w:t>
            </w:r>
          </w:p>
        </w:tc>
        <w:tc>
          <w:tcPr>
            <w:tcW w:w="2265" w:type="dxa"/>
            <w:gridSpan w:val="3"/>
          </w:tcPr>
          <w:p w14:paraId="764750E9" w14:textId="5BFF9ED5" w:rsidR="00B11AE4" w:rsidRDefault="00B11AE4" w:rsidP="00B11AE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/>
                <w:szCs w:val="22"/>
              </w:rPr>
              <w:t>DAY_SALE_AMOUNT</w:t>
            </w:r>
          </w:p>
        </w:tc>
        <w:tc>
          <w:tcPr>
            <w:tcW w:w="1978" w:type="dxa"/>
            <w:gridSpan w:val="2"/>
          </w:tcPr>
          <w:p w14:paraId="28F7F71A" w14:textId="311F4275" w:rsidR="00B11AE4" w:rsidRPr="00AA2803" w:rsidRDefault="00B11AE4" w:rsidP="00B11AE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NUMBER(</w:t>
            </w:r>
            <w:r>
              <w:rPr>
                <w:rFonts w:ascii="新宋体" w:eastAsia="新宋体" w:hAnsi="新宋体"/>
                <w:szCs w:val="22"/>
              </w:rPr>
              <w:t>28</w:t>
            </w:r>
            <w:r w:rsidRPr="00AA2803">
              <w:rPr>
                <w:rFonts w:ascii="新宋体" w:eastAsia="新宋体" w:hAnsi="新宋体" w:hint="eastAsia"/>
                <w:szCs w:val="22"/>
              </w:rPr>
              <w:t>)</w:t>
            </w:r>
          </w:p>
        </w:tc>
        <w:tc>
          <w:tcPr>
            <w:tcW w:w="709" w:type="dxa"/>
            <w:gridSpan w:val="2"/>
          </w:tcPr>
          <w:p w14:paraId="4BCF6F0B" w14:textId="17454D23" w:rsidR="00B11AE4" w:rsidRPr="00AA2803" w:rsidRDefault="00B11AE4" w:rsidP="00B11AE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6FE3E796" w14:textId="58ACE7E4" w:rsidR="00B11AE4" w:rsidRDefault="00B11AE4" w:rsidP="00B11AE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0</w:t>
            </w:r>
          </w:p>
        </w:tc>
      </w:tr>
      <w:tr w:rsidR="00B11AE4" w:rsidRPr="00AA2803" w14:paraId="3C46C531" w14:textId="77777777" w:rsidTr="00B42871">
        <w:tc>
          <w:tcPr>
            <w:tcW w:w="390" w:type="dxa"/>
            <w:tcBorders>
              <w:top w:val="single" w:sz="4" w:space="0" w:color="auto"/>
            </w:tcBorders>
          </w:tcPr>
          <w:p w14:paraId="7F4753F8" w14:textId="77777777" w:rsidR="00B11AE4" w:rsidRPr="00AA2803" w:rsidRDefault="00B11AE4" w:rsidP="00B11AE4">
            <w:pPr>
              <w:pStyle w:val="af"/>
              <w:numPr>
                <w:ilvl w:val="0"/>
                <w:numId w:val="84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837" w:type="dxa"/>
            <w:gridSpan w:val="4"/>
          </w:tcPr>
          <w:p w14:paraId="6E6D5BB5" w14:textId="4FE67C05" w:rsidR="00B11AE4" w:rsidRDefault="00B11AE4" w:rsidP="00B11AE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日累计退票金额</w:t>
            </w:r>
          </w:p>
        </w:tc>
        <w:tc>
          <w:tcPr>
            <w:tcW w:w="2265" w:type="dxa"/>
            <w:gridSpan w:val="3"/>
          </w:tcPr>
          <w:p w14:paraId="74643074" w14:textId="742FB6C1" w:rsidR="00B11AE4" w:rsidRDefault="00B11AE4" w:rsidP="00B11AE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/>
                <w:szCs w:val="22"/>
              </w:rPr>
              <w:t>DAY_CANCEL_AMOUNT</w:t>
            </w:r>
          </w:p>
        </w:tc>
        <w:tc>
          <w:tcPr>
            <w:tcW w:w="1978" w:type="dxa"/>
            <w:gridSpan w:val="2"/>
          </w:tcPr>
          <w:p w14:paraId="42A3BC2A" w14:textId="3D9152B6" w:rsidR="00B11AE4" w:rsidRPr="00AA2803" w:rsidRDefault="00B11AE4" w:rsidP="00B11AE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NUMBER(</w:t>
            </w:r>
            <w:r>
              <w:rPr>
                <w:rFonts w:ascii="新宋体" w:eastAsia="新宋体" w:hAnsi="新宋体"/>
                <w:szCs w:val="22"/>
              </w:rPr>
              <w:t>28</w:t>
            </w:r>
            <w:r w:rsidRPr="00AA2803">
              <w:rPr>
                <w:rFonts w:ascii="新宋体" w:eastAsia="新宋体" w:hAnsi="新宋体" w:hint="eastAsia"/>
                <w:szCs w:val="22"/>
              </w:rPr>
              <w:t>)</w:t>
            </w:r>
          </w:p>
        </w:tc>
        <w:tc>
          <w:tcPr>
            <w:tcW w:w="709" w:type="dxa"/>
            <w:gridSpan w:val="2"/>
          </w:tcPr>
          <w:p w14:paraId="1E767200" w14:textId="0B1EE457" w:rsidR="00B11AE4" w:rsidRPr="00AA2803" w:rsidRDefault="00B11AE4" w:rsidP="00B11AE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41001C34" w14:textId="3B2A9760" w:rsidR="00B11AE4" w:rsidRDefault="00B11AE4" w:rsidP="00B11AE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0</w:t>
            </w:r>
          </w:p>
        </w:tc>
      </w:tr>
      <w:tr w:rsidR="00B11AE4" w:rsidRPr="00AA2803" w14:paraId="0B895D2B" w14:textId="77777777" w:rsidTr="00B42871">
        <w:tc>
          <w:tcPr>
            <w:tcW w:w="390" w:type="dxa"/>
            <w:tcBorders>
              <w:top w:val="single" w:sz="4" w:space="0" w:color="auto"/>
            </w:tcBorders>
          </w:tcPr>
          <w:p w14:paraId="14365351" w14:textId="77777777" w:rsidR="00B11AE4" w:rsidRPr="00AA2803" w:rsidRDefault="00B11AE4" w:rsidP="00B11AE4">
            <w:pPr>
              <w:pStyle w:val="af"/>
              <w:numPr>
                <w:ilvl w:val="0"/>
                <w:numId w:val="84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837" w:type="dxa"/>
            <w:gridSpan w:val="4"/>
          </w:tcPr>
          <w:p w14:paraId="03270386" w14:textId="58309CE3" w:rsidR="00B11AE4" w:rsidRDefault="00B11AE4" w:rsidP="00B11AE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日累计兑奖金额</w:t>
            </w:r>
          </w:p>
        </w:tc>
        <w:tc>
          <w:tcPr>
            <w:tcW w:w="2265" w:type="dxa"/>
            <w:gridSpan w:val="3"/>
          </w:tcPr>
          <w:p w14:paraId="0ABEEEE5" w14:textId="6582FD6D" w:rsidR="00B11AE4" w:rsidRDefault="00B11AE4" w:rsidP="00B11AE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/>
                <w:szCs w:val="22"/>
              </w:rPr>
              <w:t>DAY_</w:t>
            </w:r>
            <w:r>
              <w:rPr>
                <w:rFonts w:ascii="新宋体" w:eastAsia="新宋体" w:hAnsi="新宋体" w:hint="eastAsia"/>
                <w:szCs w:val="22"/>
              </w:rPr>
              <w:t>PAY_AMOUNT</w:t>
            </w:r>
          </w:p>
        </w:tc>
        <w:tc>
          <w:tcPr>
            <w:tcW w:w="1978" w:type="dxa"/>
            <w:gridSpan w:val="2"/>
          </w:tcPr>
          <w:p w14:paraId="59DF780C" w14:textId="64B3CA1E" w:rsidR="00B11AE4" w:rsidRPr="00AA2803" w:rsidRDefault="00B11AE4" w:rsidP="00B11AE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NUMBER(</w:t>
            </w:r>
            <w:r>
              <w:rPr>
                <w:rFonts w:ascii="新宋体" w:eastAsia="新宋体" w:hAnsi="新宋体"/>
                <w:szCs w:val="22"/>
              </w:rPr>
              <w:t>28</w:t>
            </w:r>
            <w:r w:rsidRPr="00AA2803">
              <w:rPr>
                <w:rFonts w:ascii="新宋体" w:eastAsia="新宋体" w:hAnsi="新宋体" w:hint="eastAsia"/>
                <w:szCs w:val="22"/>
              </w:rPr>
              <w:t>)</w:t>
            </w:r>
          </w:p>
        </w:tc>
        <w:tc>
          <w:tcPr>
            <w:tcW w:w="709" w:type="dxa"/>
            <w:gridSpan w:val="2"/>
          </w:tcPr>
          <w:p w14:paraId="6D0D3F4F" w14:textId="605DBEB5" w:rsidR="00B11AE4" w:rsidRPr="00AA2803" w:rsidRDefault="00B11AE4" w:rsidP="00B11AE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3042BE40" w14:textId="076A0F7B" w:rsidR="00B11AE4" w:rsidRDefault="00B11AE4" w:rsidP="00B11AE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0</w:t>
            </w:r>
          </w:p>
        </w:tc>
      </w:tr>
      <w:tr w:rsidR="00B11AE4" w:rsidRPr="00AA2803" w14:paraId="7285B6C4" w14:textId="77777777" w:rsidTr="00B42871">
        <w:tc>
          <w:tcPr>
            <w:tcW w:w="9747" w:type="dxa"/>
            <w:gridSpan w:val="13"/>
            <w:shd w:val="clear" w:color="auto" w:fill="D9D9D9" w:themeFill="background1" w:themeFillShade="D9"/>
          </w:tcPr>
          <w:p w14:paraId="3D293FEA" w14:textId="77777777" w:rsidR="00B11AE4" w:rsidRPr="00AA2803" w:rsidRDefault="00B11AE4" w:rsidP="00B11AE4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表格其他属性信息定义（包括PK-FK、IDX等）</w:t>
            </w:r>
          </w:p>
        </w:tc>
      </w:tr>
      <w:tr w:rsidR="00B11AE4" w:rsidRPr="00AA2803" w14:paraId="580D61FD" w14:textId="77777777" w:rsidTr="00B42871">
        <w:trPr>
          <w:trHeight w:val="231"/>
        </w:trPr>
        <w:tc>
          <w:tcPr>
            <w:tcW w:w="531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EC17757" w14:textId="77777777" w:rsidR="00B11AE4" w:rsidRPr="00AA2803" w:rsidRDefault="00B11AE4" w:rsidP="00B11AE4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主键</w:t>
            </w:r>
          </w:p>
        </w:tc>
        <w:tc>
          <w:tcPr>
            <w:tcW w:w="3405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2F0BFB14" w14:textId="77777777" w:rsidR="00B11AE4" w:rsidRPr="00AA2803" w:rsidRDefault="00B11AE4" w:rsidP="00B11AE4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5811" w:type="dxa"/>
            <w:gridSpan w:val="7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79AC0A20" w14:textId="77777777" w:rsidR="00B11AE4" w:rsidRPr="00AA2803" w:rsidRDefault="00B11AE4" w:rsidP="00B11AE4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包含列</w:t>
            </w:r>
          </w:p>
        </w:tc>
      </w:tr>
      <w:tr w:rsidR="00B11AE4" w:rsidRPr="00AA2803" w14:paraId="5B02A8AD" w14:textId="77777777" w:rsidTr="00B42871">
        <w:trPr>
          <w:trHeight w:val="231"/>
        </w:trPr>
        <w:tc>
          <w:tcPr>
            <w:tcW w:w="531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4750433" w14:textId="77777777" w:rsidR="00B11AE4" w:rsidRPr="00AA2803" w:rsidRDefault="00B11AE4" w:rsidP="00B11AE4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3405" w:type="dxa"/>
            <w:gridSpan w:val="4"/>
            <w:tcBorders>
              <w:left w:val="single" w:sz="4" w:space="0" w:color="auto"/>
            </w:tcBorders>
          </w:tcPr>
          <w:p w14:paraId="682ED179" w14:textId="197890AC" w:rsidR="00B11AE4" w:rsidRPr="00AA2803" w:rsidRDefault="00B11AE4" w:rsidP="00B11AE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011403">
              <w:rPr>
                <w:rFonts w:ascii="新宋体" w:eastAsia="新宋体" w:hAnsi="新宋体"/>
                <w:szCs w:val="22"/>
              </w:rPr>
              <w:t>PK_HIS_</w:t>
            </w:r>
            <w:r>
              <w:rPr>
                <w:rFonts w:ascii="新宋体" w:eastAsia="新宋体" w:hAnsi="新宋体"/>
                <w:szCs w:val="22"/>
              </w:rPr>
              <w:t>SALE_HOUR</w:t>
            </w:r>
          </w:p>
        </w:tc>
        <w:tc>
          <w:tcPr>
            <w:tcW w:w="5811" w:type="dxa"/>
            <w:gridSpan w:val="7"/>
            <w:tcBorders>
              <w:left w:val="single" w:sz="4" w:space="0" w:color="auto"/>
            </w:tcBorders>
          </w:tcPr>
          <w:p w14:paraId="6726EA98" w14:textId="096650C4" w:rsidR="00B11AE4" w:rsidRPr="00AA2803" w:rsidRDefault="00B11AE4" w:rsidP="00B11AE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8F68D7">
              <w:rPr>
                <w:rFonts w:ascii="新宋体" w:eastAsia="新宋体" w:hAnsi="新宋体"/>
                <w:szCs w:val="22"/>
              </w:rPr>
              <w:t>CALC_DATE,CALC_TIME,PLAN_CODE</w:t>
            </w:r>
            <w:r>
              <w:rPr>
                <w:rFonts w:ascii="新宋体" w:eastAsia="新宋体" w:hAnsi="新宋体"/>
                <w:szCs w:val="22"/>
              </w:rPr>
              <w:t>,ORG_CODE</w:t>
            </w:r>
          </w:p>
        </w:tc>
      </w:tr>
      <w:tr w:rsidR="00B11AE4" w:rsidRPr="00AA2803" w14:paraId="5BB6DA2F" w14:textId="77777777" w:rsidTr="00B42871">
        <w:trPr>
          <w:trHeight w:val="231"/>
        </w:trPr>
        <w:tc>
          <w:tcPr>
            <w:tcW w:w="531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00DDE6D" w14:textId="77777777" w:rsidR="00B11AE4" w:rsidRPr="00AA2803" w:rsidRDefault="00B11AE4" w:rsidP="00B11AE4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外键</w:t>
            </w:r>
          </w:p>
        </w:tc>
        <w:tc>
          <w:tcPr>
            <w:tcW w:w="3405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7F1AAC73" w14:textId="77777777" w:rsidR="00B11AE4" w:rsidRPr="00AA2803" w:rsidRDefault="00B11AE4" w:rsidP="00B11AE4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1556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3D56A21A" w14:textId="77777777" w:rsidR="00B11AE4" w:rsidRPr="00AA2803" w:rsidRDefault="00B11AE4" w:rsidP="00B11AE4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  <w:tc>
          <w:tcPr>
            <w:tcW w:w="2123" w:type="dxa"/>
            <w:gridSpan w:val="3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3F958FB2" w14:textId="77777777" w:rsidR="00B11AE4" w:rsidRPr="00AA2803" w:rsidRDefault="00B11AE4" w:rsidP="00B11AE4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参照表名</w:t>
            </w:r>
          </w:p>
        </w:tc>
        <w:tc>
          <w:tcPr>
            <w:tcW w:w="2132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67B667BE" w14:textId="77777777" w:rsidR="00B11AE4" w:rsidRPr="00AA2803" w:rsidRDefault="00B11AE4" w:rsidP="00B11AE4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</w:tr>
      <w:tr w:rsidR="00B11AE4" w:rsidRPr="00AA2803" w14:paraId="1763DD37" w14:textId="77777777" w:rsidTr="00B42871">
        <w:trPr>
          <w:trHeight w:val="231"/>
        </w:trPr>
        <w:tc>
          <w:tcPr>
            <w:tcW w:w="531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0DD2813" w14:textId="77777777" w:rsidR="00B11AE4" w:rsidRPr="00AA2803" w:rsidRDefault="00B11AE4" w:rsidP="00B11AE4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3405" w:type="dxa"/>
            <w:gridSpan w:val="4"/>
            <w:tcBorders>
              <w:left w:val="single" w:sz="4" w:space="0" w:color="auto"/>
            </w:tcBorders>
          </w:tcPr>
          <w:p w14:paraId="0F572311" w14:textId="77777777" w:rsidR="00B11AE4" w:rsidRPr="00AA2803" w:rsidRDefault="00B11AE4" w:rsidP="00B11AE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56" w:type="dxa"/>
            <w:gridSpan w:val="2"/>
            <w:tcBorders>
              <w:left w:val="single" w:sz="4" w:space="0" w:color="auto"/>
            </w:tcBorders>
          </w:tcPr>
          <w:p w14:paraId="1CE90591" w14:textId="77777777" w:rsidR="00B11AE4" w:rsidRPr="00AA2803" w:rsidRDefault="00B11AE4" w:rsidP="00B11AE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123" w:type="dxa"/>
            <w:gridSpan w:val="3"/>
            <w:tcBorders>
              <w:left w:val="single" w:sz="4" w:space="0" w:color="auto"/>
            </w:tcBorders>
          </w:tcPr>
          <w:p w14:paraId="32873C9B" w14:textId="77777777" w:rsidR="00B11AE4" w:rsidRPr="00AA2803" w:rsidRDefault="00B11AE4" w:rsidP="00B11AE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132" w:type="dxa"/>
            <w:gridSpan w:val="2"/>
            <w:tcBorders>
              <w:left w:val="single" w:sz="4" w:space="0" w:color="auto"/>
            </w:tcBorders>
          </w:tcPr>
          <w:p w14:paraId="092CD13E" w14:textId="77777777" w:rsidR="00B11AE4" w:rsidRPr="00AA2803" w:rsidRDefault="00B11AE4" w:rsidP="00B11AE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B11AE4" w:rsidRPr="00AA2803" w14:paraId="0436D71D" w14:textId="77777777" w:rsidTr="00B42871">
        <w:trPr>
          <w:trHeight w:val="231"/>
        </w:trPr>
        <w:tc>
          <w:tcPr>
            <w:tcW w:w="531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D2A4877" w14:textId="77777777" w:rsidR="00B11AE4" w:rsidRPr="00AA2803" w:rsidRDefault="00B11AE4" w:rsidP="00B11AE4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索引</w:t>
            </w:r>
          </w:p>
        </w:tc>
        <w:tc>
          <w:tcPr>
            <w:tcW w:w="3405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0A2AF3FF" w14:textId="77777777" w:rsidR="00B11AE4" w:rsidRPr="00AA2803" w:rsidRDefault="00B11AE4" w:rsidP="00B11AE4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2681" w:type="dxa"/>
            <w:gridSpan w:val="3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2CDF2D5E" w14:textId="77777777" w:rsidR="00B11AE4" w:rsidRPr="00AA2803" w:rsidRDefault="00B11AE4" w:rsidP="00B11AE4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  <w:tc>
          <w:tcPr>
            <w:tcW w:w="3130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08DC3DAD" w14:textId="77777777" w:rsidR="00B11AE4" w:rsidRPr="00AA2803" w:rsidRDefault="00B11AE4" w:rsidP="00B11AE4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类型</w:t>
            </w:r>
          </w:p>
        </w:tc>
      </w:tr>
      <w:tr w:rsidR="00B11AE4" w:rsidRPr="00AA2803" w14:paraId="72D761B4" w14:textId="77777777" w:rsidTr="00B42871">
        <w:trPr>
          <w:trHeight w:val="231"/>
        </w:trPr>
        <w:tc>
          <w:tcPr>
            <w:tcW w:w="531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6E72F07" w14:textId="77777777" w:rsidR="00B11AE4" w:rsidRPr="00AA2803" w:rsidRDefault="00B11AE4" w:rsidP="00B11AE4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3405" w:type="dxa"/>
            <w:gridSpan w:val="4"/>
            <w:tcBorders>
              <w:left w:val="single" w:sz="4" w:space="0" w:color="auto"/>
            </w:tcBorders>
          </w:tcPr>
          <w:p w14:paraId="2E0401ED" w14:textId="77777777" w:rsidR="00B11AE4" w:rsidRPr="00AA2803" w:rsidRDefault="00B11AE4" w:rsidP="00B11AE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681" w:type="dxa"/>
            <w:gridSpan w:val="3"/>
            <w:tcBorders>
              <w:left w:val="single" w:sz="4" w:space="0" w:color="auto"/>
            </w:tcBorders>
          </w:tcPr>
          <w:p w14:paraId="6ACAA787" w14:textId="77777777" w:rsidR="00B11AE4" w:rsidRPr="00AA2803" w:rsidRDefault="00B11AE4" w:rsidP="00B11AE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130" w:type="dxa"/>
            <w:gridSpan w:val="4"/>
            <w:tcBorders>
              <w:left w:val="single" w:sz="4" w:space="0" w:color="auto"/>
            </w:tcBorders>
          </w:tcPr>
          <w:p w14:paraId="7B89DC5A" w14:textId="77777777" w:rsidR="00B11AE4" w:rsidRPr="00AA2803" w:rsidRDefault="00B11AE4" w:rsidP="00B11AE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B11AE4" w:rsidRPr="00AA2803" w14:paraId="4D932E63" w14:textId="77777777" w:rsidTr="00B42871">
        <w:tc>
          <w:tcPr>
            <w:tcW w:w="531" w:type="dxa"/>
            <w:gridSpan w:val="2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BCC1DB7" w14:textId="77777777" w:rsidR="00B11AE4" w:rsidRPr="00AA2803" w:rsidRDefault="00B11AE4" w:rsidP="00B11AE4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约束</w:t>
            </w:r>
          </w:p>
        </w:tc>
        <w:tc>
          <w:tcPr>
            <w:tcW w:w="9216" w:type="dxa"/>
            <w:gridSpan w:val="11"/>
            <w:tcBorders>
              <w:left w:val="single" w:sz="4" w:space="0" w:color="auto"/>
            </w:tcBorders>
          </w:tcPr>
          <w:p w14:paraId="709CE1E6" w14:textId="77777777" w:rsidR="00B11AE4" w:rsidRPr="00AA2803" w:rsidRDefault="00B11AE4" w:rsidP="00B11AE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B11AE4" w:rsidRPr="00AA2803" w14:paraId="6A8E9C2A" w14:textId="77777777" w:rsidTr="00B42871">
        <w:trPr>
          <w:trHeight w:val="231"/>
        </w:trPr>
        <w:tc>
          <w:tcPr>
            <w:tcW w:w="531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267734B" w14:textId="77777777" w:rsidR="00B11AE4" w:rsidRPr="00AA2803" w:rsidRDefault="00B11AE4" w:rsidP="00B11AE4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</w:t>
            </w: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75BECA3A" w14:textId="77777777" w:rsidR="00B11AE4" w:rsidRPr="00AA2803" w:rsidRDefault="00B11AE4" w:rsidP="00B11AE4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分区类型</w:t>
            </w:r>
          </w:p>
        </w:tc>
        <w:tc>
          <w:tcPr>
            <w:tcW w:w="1917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336105F0" w14:textId="77777777" w:rsidR="00B11AE4" w:rsidRPr="00AA2803" w:rsidRDefault="00B11AE4" w:rsidP="00B11AE4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分区字段</w:t>
            </w:r>
          </w:p>
        </w:tc>
        <w:tc>
          <w:tcPr>
            <w:tcW w:w="5811" w:type="dxa"/>
            <w:gridSpan w:val="7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2C2D8D33" w14:textId="77777777" w:rsidR="00B11AE4" w:rsidRPr="00AA2803" w:rsidRDefault="00B11AE4" w:rsidP="00B11AE4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分区条件</w:t>
            </w:r>
          </w:p>
        </w:tc>
      </w:tr>
      <w:tr w:rsidR="00B11AE4" w:rsidRPr="00AA2803" w14:paraId="0594B3C6" w14:textId="77777777" w:rsidTr="00B42871">
        <w:trPr>
          <w:trHeight w:val="231"/>
        </w:trPr>
        <w:tc>
          <w:tcPr>
            <w:tcW w:w="531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C09F1C3" w14:textId="77777777" w:rsidR="00B11AE4" w:rsidRPr="00AA2803" w:rsidRDefault="00B11AE4" w:rsidP="00B11AE4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</w:tcPr>
          <w:p w14:paraId="248CC55F" w14:textId="77777777" w:rsidR="00B11AE4" w:rsidRPr="00AA2803" w:rsidRDefault="00B11AE4" w:rsidP="00B11AE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主分区</w:t>
            </w:r>
          </w:p>
        </w:tc>
        <w:tc>
          <w:tcPr>
            <w:tcW w:w="1917" w:type="dxa"/>
            <w:gridSpan w:val="2"/>
            <w:tcBorders>
              <w:left w:val="single" w:sz="4" w:space="0" w:color="auto"/>
            </w:tcBorders>
          </w:tcPr>
          <w:p w14:paraId="477C86FB" w14:textId="77777777" w:rsidR="00B11AE4" w:rsidRPr="00AA2803" w:rsidRDefault="00B11AE4" w:rsidP="00B11AE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5811" w:type="dxa"/>
            <w:gridSpan w:val="7"/>
            <w:tcBorders>
              <w:left w:val="single" w:sz="4" w:space="0" w:color="auto"/>
            </w:tcBorders>
          </w:tcPr>
          <w:p w14:paraId="0F53313D" w14:textId="77777777" w:rsidR="00B11AE4" w:rsidRPr="00AA2803" w:rsidRDefault="00B11AE4" w:rsidP="00B11AE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B11AE4" w:rsidRPr="00AA2803" w14:paraId="1B609EC1" w14:textId="77777777" w:rsidTr="00B42871">
        <w:trPr>
          <w:trHeight w:val="231"/>
        </w:trPr>
        <w:tc>
          <w:tcPr>
            <w:tcW w:w="531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4C178C4" w14:textId="77777777" w:rsidR="00B11AE4" w:rsidRPr="00AA2803" w:rsidRDefault="00B11AE4" w:rsidP="00B11AE4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</w:tcPr>
          <w:p w14:paraId="7D42B5C4" w14:textId="77777777" w:rsidR="00B11AE4" w:rsidRPr="00AA2803" w:rsidRDefault="00B11AE4" w:rsidP="00B11AE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子分区</w:t>
            </w:r>
          </w:p>
        </w:tc>
        <w:tc>
          <w:tcPr>
            <w:tcW w:w="1917" w:type="dxa"/>
            <w:gridSpan w:val="2"/>
            <w:tcBorders>
              <w:left w:val="single" w:sz="4" w:space="0" w:color="auto"/>
            </w:tcBorders>
          </w:tcPr>
          <w:p w14:paraId="034413BF" w14:textId="77777777" w:rsidR="00B11AE4" w:rsidRPr="00AA2803" w:rsidRDefault="00B11AE4" w:rsidP="00B11AE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5811" w:type="dxa"/>
            <w:gridSpan w:val="7"/>
            <w:tcBorders>
              <w:left w:val="single" w:sz="4" w:space="0" w:color="auto"/>
            </w:tcBorders>
          </w:tcPr>
          <w:p w14:paraId="65B63D75" w14:textId="77777777" w:rsidR="00B11AE4" w:rsidRPr="00AA2803" w:rsidRDefault="00B11AE4" w:rsidP="00B11AE4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</w:tbl>
    <w:p w14:paraId="64B71625" w14:textId="77777777" w:rsidR="00EB12AD" w:rsidRDefault="00EB12AD" w:rsidP="00EB12AD"/>
    <w:p w14:paraId="5EDBF6E8" w14:textId="086D813B" w:rsidR="00D259A4" w:rsidRPr="00AA2803" w:rsidRDefault="00D259A4" w:rsidP="004D0F6C">
      <w:pPr>
        <w:pStyle w:val="5"/>
      </w:pPr>
      <w:bookmarkStart w:id="141" w:name="_Toc435450897"/>
      <w:r>
        <w:rPr>
          <w:rFonts w:hint="eastAsia"/>
        </w:rPr>
        <w:t>销量按时间段监控之销售站排行</w:t>
      </w:r>
      <w:r w:rsidRPr="00AA2803">
        <w:rPr>
          <w:rFonts w:hint="eastAsia"/>
        </w:rPr>
        <w:t>（</w:t>
      </w:r>
      <w:r w:rsidRPr="00ED2F22">
        <w:t>HIS_</w:t>
      </w:r>
      <w:r>
        <w:rPr>
          <w:rFonts w:hint="eastAsia"/>
        </w:rPr>
        <w:t>SALE_</w:t>
      </w:r>
      <w:r>
        <w:t>HOUR_AGENCY</w:t>
      </w:r>
      <w:r w:rsidRPr="00AA2803">
        <w:rPr>
          <w:rFonts w:hint="eastAsia"/>
        </w:rPr>
        <w:t>）</w:t>
      </w:r>
      <w:bookmarkEnd w:id="141"/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90"/>
        <w:gridCol w:w="141"/>
        <w:gridCol w:w="698"/>
        <w:gridCol w:w="790"/>
        <w:gridCol w:w="1208"/>
        <w:gridCol w:w="709"/>
        <w:gridCol w:w="1021"/>
        <w:gridCol w:w="708"/>
        <w:gridCol w:w="952"/>
        <w:gridCol w:w="853"/>
        <w:gridCol w:w="145"/>
        <w:gridCol w:w="564"/>
        <w:gridCol w:w="1568"/>
      </w:tblGrid>
      <w:tr w:rsidR="00D259A4" w:rsidRPr="00AA2803" w14:paraId="2020B6BB" w14:textId="77777777" w:rsidTr="00225D4E">
        <w:tc>
          <w:tcPr>
            <w:tcW w:w="1229" w:type="dxa"/>
            <w:gridSpan w:val="3"/>
            <w:shd w:val="clear" w:color="auto" w:fill="C0C0C0"/>
          </w:tcPr>
          <w:p w14:paraId="379C0749" w14:textId="77777777" w:rsidR="00D259A4" w:rsidRPr="00AA2803" w:rsidRDefault="00D259A4" w:rsidP="000A75D8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汉字注解</w:t>
            </w:r>
          </w:p>
        </w:tc>
        <w:tc>
          <w:tcPr>
            <w:tcW w:w="3728" w:type="dxa"/>
            <w:gridSpan w:val="4"/>
            <w:shd w:val="clear" w:color="auto" w:fill="auto"/>
          </w:tcPr>
          <w:p w14:paraId="77D04FA9" w14:textId="3C535310" w:rsidR="00D259A4" w:rsidRPr="00AA2803" w:rsidRDefault="00D259A4" w:rsidP="000A75D8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>
              <w:rPr>
                <w:rFonts w:ascii="新宋体" w:eastAsia="新宋体" w:hAnsi="新宋体" w:hint="eastAsia"/>
                <w:b/>
                <w:sz w:val="24"/>
                <w:szCs w:val="22"/>
              </w:rPr>
              <w:t>销量按时间段监控</w:t>
            </w:r>
            <w:r w:rsidR="00225D4E" w:rsidRPr="00225D4E">
              <w:rPr>
                <w:rFonts w:ascii="新宋体" w:eastAsia="新宋体" w:hAnsi="新宋体" w:hint="eastAsia"/>
                <w:b/>
                <w:sz w:val="24"/>
                <w:szCs w:val="22"/>
              </w:rPr>
              <w:t>之销售站排行</w:t>
            </w:r>
          </w:p>
        </w:tc>
        <w:tc>
          <w:tcPr>
            <w:tcW w:w="708" w:type="dxa"/>
            <w:shd w:val="clear" w:color="auto" w:fill="C0C0C0"/>
          </w:tcPr>
          <w:p w14:paraId="0D8D05ED" w14:textId="77777777" w:rsidR="00D259A4" w:rsidRPr="00AA2803" w:rsidRDefault="00D259A4" w:rsidP="000A75D8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表名</w:t>
            </w:r>
          </w:p>
        </w:tc>
        <w:tc>
          <w:tcPr>
            <w:tcW w:w="4082" w:type="dxa"/>
            <w:gridSpan w:val="5"/>
            <w:shd w:val="clear" w:color="auto" w:fill="auto"/>
          </w:tcPr>
          <w:p w14:paraId="76290E91" w14:textId="63A66D05" w:rsidR="00D259A4" w:rsidRPr="00AA2803" w:rsidRDefault="00D259A4" w:rsidP="000A75D8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8D0A6E">
              <w:rPr>
                <w:rFonts w:ascii="新宋体" w:eastAsia="新宋体" w:hAnsi="新宋体"/>
                <w:b/>
                <w:sz w:val="24"/>
                <w:szCs w:val="22"/>
              </w:rPr>
              <w:t>HIS_</w:t>
            </w:r>
            <w:r>
              <w:rPr>
                <w:rFonts w:ascii="新宋体" w:eastAsia="新宋体" w:hAnsi="新宋体"/>
                <w:b/>
                <w:sz w:val="24"/>
                <w:szCs w:val="22"/>
              </w:rPr>
              <w:t>SALE_HOUR</w:t>
            </w:r>
            <w:r w:rsidR="00225D4E">
              <w:rPr>
                <w:rFonts w:ascii="新宋体" w:eastAsia="新宋体" w:hAnsi="新宋体"/>
                <w:b/>
                <w:sz w:val="24"/>
                <w:szCs w:val="22"/>
              </w:rPr>
              <w:t>_AGENCY</w:t>
            </w:r>
          </w:p>
        </w:tc>
      </w:tr>
      <w:tr w:rsidR="00D259A4" w:rsidRPr="00AA2803" w14:paraId="38618102" w14:textId="77777777" w:rsidTr="00225D4E"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horzCross" w:color="auto" w:fill="C0C0C0"/>
          </w:tcPr>
          <w:p w14:paraId="220EE6B2" w14:textId="77777777" w:rsidR="00D259A4" w:rsidRPr="00AA2803" w:rsidRDefault="00D259A4" w:rsidP="000A75D8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</w:p>
        </w:tc>
        <w:tc>
          <w:tcPr>
            <w:tcW w:w="2837" w:type="dxa"/>
            <w:gridSpan w:val="4"/>
            <w:tcBorders>
              <w:left w:val="single" w:sz="4" w:space="0" w:color="auto"/>
            </w:tcBorders>
            <w:shd w:val="clear" w:color="auto" w:fill="C0C0C0"/>
          </w:tcPr>
          <w:p w14:paraId="30B50E6F" w14:textId="77777777" w:rsidR="00D259A4" w:rsidRPr="00AA2803" w:rsidRDefault="00D259A4" w:rsidP="000A75D8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字段名称</w:t>
            </w:r>
          </w:p>
        </w:tc>
        <w:tc>
          <w:tcPr>
            <w:tcW w:w="2438" w:type="dxa"/>
            <w:gridSpan w:val="3"/>
            <w:shd w:val="clear" w:color="auto" w:fill="C0C0C0"/>
          </w:tcPr>
          <w:p w14:paraId="2CF79503" w14:textId="77777777" w:rsidR="00D259A4" w:rsidRPr="00AA2803" w:rsidRDefault="00D259A4" w:rsidP="000A75D8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字段命名</w:t>
            </w:r>
          </w:p>
        </w:tc>
        <w:tc>
          <w:tcPr>
            <w:tcW w:w="1805" w:type="dxa"/>
            <w:gridSpan w:val="2"/>
            <w:shd w:val="clear" w:color="auto" w:fill="C0C0C0"/>
          </w:tcPr>
          <w:p w14:paraId="311C6204" w14:textId="77777777" w:rsidR="00D259A4" w:rsidRPr="00AA2803" w:rsidRDefault="00D259A4" w:rsidP="000A75D8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类型</w:t>
            </w:r>
          </w:p>
        </w:tc>
        <w:tc>
          <w:tcPr>
            <w:tcW w:w="709" w:type="dxa"/>
            <w:gridSpan w:val="2"/>
            <w:shd w:val="clear" w:color="auto" w:fill="C0C0C0"/>
          </w:tcPr>
          <w:p w14:paraId="28E909B3" w14:textId="77777777" w:rsidR="00D259A4" w:rsidRPr="00AA2803" w:rsidRDefault="00D259A4" w:rsidP="000A75D8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非空</w:t>
            </w:r>
          </w:p>
        </w:tc>
        <w:tc>
          <w:tcPr>
            <w:tcW w:w="1568" w:type="dxa"/>
            <w:shd w:val="clear" w:color="auto" w:fill="C0C0C0"/>
          </w:tcPr>
          <w:p w14:paraId="0F25CE21" w14:textId="77777777" w:rsidR="00D259A4" w:rsidRPr="00AA2803" w:rsidRDefault="00D259A4" w:rsidP="000A75D8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默认</w:t>
            </w:r>
          </w:p>
        </w:tc>
      </w:tr>
      <w:tr w:rsidR="00D259A4" w:rsidRPr="00AA2803" w14:paraId="0C11037B" w14:textId="77777777" w:rsidTr="00225D4E">
        <w:tc>
          <w:tcPr>
            <w:tcW w:w="390" w:type="dxa"/>
            <w:tcBorders>
              <w:top w:val="single" w:sz="4" w:space="0" w:color="auto"/>
            </w:tcBorders>
          </w:tcPr>
          <w:p w14:paraId="0F9F0C56" w14:textId="77777777" w:rsidR="00D259A4" w:rsidRPr="00AA2803" w:rsidRDefault="00D259A4" w:rsidP="00416E9D">
            <w:pPr>
              <w:pStyle w:val="af"/>
              <w:numPr>
                <w:ilvl w:val="0"/>
                <w:numId w:val="88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837" w:type="dxa"/>
            <w:gridSpan w:val="4"/>
          </w:tcPr>
          <w:p w14:paraId="63A8F437" w14:textId="77777777" w:rsidR="00D259A4" w:rsidRDefault="00D259A4" w:rsidP="000A75D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统计日期</w:t>
            </w:r>
          </w:p>
        </w:tc>
        <w:tc>
          <w:tcPr>
            <w:tcW w:w="2438" w:type="dxa"/>
            <w:gridSpan w:val="3"/>
          </w:tcPr>
          <w:p w14:paraId="63ADCBED" w14:textId="77777777" w:rsidR="00D259A4" w:rsidRDefault="00D259A4" w:rsidP="000A75D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CALC_DATE</w:t>
            </w:r>
          </w:p>
        </w:tc>
        <w:tc>
          <w:tcPr>
            <w:tcW w:w="1805" w:type="dxa"/>
            <w:gridSpan w:val="2"/>
          </w:tcPr>
          <w:p w14:paraId="1D753D29" w14:textId="77777777" w:rsidR="00D259A4" w:rsidRPr="00AA2803" w:rsidRDefault="00D259A4" w:rsidP="000A75D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VARCHAR2(10)</w:t>
            </w:r>
          </w:p>
        </w:tc>
        <w:tc>
          <w:tcPr>
            <w:tcW w:w="709" w:type="dxa"/>
            <w:gridSpan w:val="2"/>
          </w:tcPr>
          <w:p w14:paraId="35B7FD40" w14:textId="77777777" w:rsidR="00D259A4" w:rsidRPr="00AA2803" w:rsidRDefault="00D259A4" w:rsidP="000A75D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6E7B524B" w14:textId="77777777" w:rsidR="00D259A4" w:rsidRPr="00AA2803" w:rsidRDefault="00D259A4" w:rsidP="000A75D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4E11F2" w:rsidRPr="00AA2803" w14:paraId="290FDA19" w14:textId="77777777" w:rsidTr="00225D4E">
        <w:tc>
          <w:tcPr>
            <w:tcW w:w="390" w:type="dxa"/>
            <w:tcBorders>
              <w:top w:val="single" w:sz="4" w:space="0" w:color="auto"/>
            </w:tcBorders>
          </w:tcPr>
          <w:p w14:paraId="03BF3F75" w14:textId="77777777" w:rsidR="004E11F2" w:rsidRPr="00AA2803" w:rsidRDefault="004E11F2" w:rsidP="00416E9D">
            <w:pPr>
              <w:pStyle w:val="af"/>
              <w:numPr>
                <w:ilvl w:val="0"/>
                <w:numId w:val="88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837" w:type="dxa"/>
            <w:gridSpan w:val="4"/>
          </w:tcPr>
          <w:p w14:paraId="5AF220B4" w14:textId="77777777" w:rsidR="004E11F2" w:rsidRDefault="004E11F2" w:rsidP="004E11F2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统计时间（24小时）</w:t>
            </w:r>
          </w:p>
        </w:tc>
        <w:tc>
          <w:tcPr>
            <w:tcW w:w="2438" w:type="dxa"/>
            <w:gridSpan w:val="3"/>
          </w:tcPr>
          <w:p w14:paraId="15DD71E2" w14:textId="77777777" w:rsidR="004E11F2" w:rsidRDefault="004E11F2" w:rsidP="004E11F2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CALC_TIME</w:t>
            </w:r>
          </w:p>
        </w:tc>
        <w:tc>
          <w:tcPr>
            <w:tcW w:w="1805" w:type="dxa"/>
            <w:gridSpan w:val="2"/>
          </w:tcPr>
          <w:p w14:paraId="6B66B26E" w14:textId="6D547C76" w:rsidR="004E11F2" w:rsidRPr="00AA2803" w:rsidRDefault="004E11F2" w:rsidP="004E11F2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/>
                <w:szCs w:val="22"/>
              </w:rPr>
              <w:t>NUMBER(10)</w:t>
            </w:r>
          </w:p>
        </w:tc>
        <w:tc>
          <w:tcPr>
            <w:tcW w:w="709" w:type="dxa"/>
            <w:gridSpan w:val="2"/>
          </w:tcPr>
          <w:p w14:paraId="5DD8232A" w14:textId="77777777" w:rsidR="004E11F2" w:rsidRPr="00AA2803" w:rsidRDefault="004E11F2" w:rsidP="004E11F2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47C9F02D" w14:textId="77777777" w:rsidR="004E11F2" w:rsidRPr="00AA2803" w:rsidRDefault="004E11F2" w:rsidP="004E11F2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D259A4" w:rsidRPr="00AA2803" w14:paraId="75F12A2A" w14:textId="77777777" w:rsidTr="00225D4E">
        <w:tc>
          <w:tcPr>
            <w:tcW w:w="390" w:type="dxa"/>
            <w:tcBorders>
              <w:top w:val="single" w:sz="4" w:space="0" w:color="auto"/>
            </w:tcBorders>
          </w:tcPr>
          <w:p w14:paraId="602EAC33" w14:textId="77777777" w:rsidR="00D259A4" w:rsidRPr="00AA2803" w:rsidRDefault="00D259A4" w:rsidP="00416E9D">
            <w:pPr>
              <w:pStyle w:val="af"/>
              <w:numPr>
                <w:ilvl w:val="0"/>
                <w:numId w:val="88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837" w:type="dxa"/>
            <w:gridSpan w:val="4"/>
          </w:tcPr>
          <w:p w14:paraId="7991066D" w14:textId="77777777" w:rsidR="00D259A4" w:rsidRDefault="00D259A4" w:rsidP="000A75D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方案编码</w:t>
            </w:r>
          </w:p>
        </w:tc>
        <w:tc>
          <w:tcPr>
            <w:tcW w:w="2438" w:type="dxa"/>
            <w:gridSpan w:val="3"/>
          </w:tcPr>
          <w:p w14:paraId="4BB08500" w14:textId="77777777" w:rsidR="00D259A4" w:rsidRDefault="00D259A4" w:rsidP="000A75D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PLAN_CODE</w:t>
            </w:r>
          </w:p>
        </w:tc>
        <w:tc>
          <w:tcPr>
            <w:tcW w:w="1805" w:type="dxa"/>
            <w:gridSpan w:val="2"/>
          </w:tcPr>
          <w:p w14:paraId="4DEB1F26" w14:textId="77777777" w:rsidR="00D259A4" w:rsidRPr="00AA2803" w:rsidRDefault="00D259A4" w:rsidP="000A75D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VARCHAR2(10)</w:t>
            </w:r>
          </w:p>
        </w:tc>
        <w:tc>
          <w:tcPr>
            <w:tcW w:w="709" w:type="dxa"/>
            <w:gridSpan w:val="2"/>
          </w:tcPr>
          <w:p w14:paraId="5016DFF4" w14:textId="77777777" w:rsidR="00D259A4" w:rsidRPr="00AA2803" w:rsidRDefault="00D259A4" w:rsidP="000A75D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189A63BE" w14:textId="77777777" w:rsidR="00D259A4" w:rsidRPr="00AA2803" w:rsidRDefault="00D259A4" w:rsidP="000A75D8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225D4E" w:rsidRPr="00AA2803" w14:paraId="7FCC61DB" w14:textId="77777777" w:rsidTr="00225D4E">
        <w:tc>
          <w:tcPr>
            <w:tcW w:w="390" w:type="dxa"/>
            <w:tcBorders>
              <w:top w:val="single" w:sz="4" w:space="0" w:color="auto"/>
            </w:tcBorders>
          </w:tcPr>
          <w:p w14:paraId="3FEB8BAA" w14:textId="77777777" w:rsidR="00225D4E" w:rsidRPr="00AA2803" w:rsidRDefault="00225D4E" w:rsidP="00416E9D">
            <w:pPr>
              <w:pStyle w:val="af"/>
              <w:numPr>
                <w:ilvl w:val="0"/>
                <w:numId w:val="88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837" w:type="dxa"/>
            <w:gridSpan w:val="4"/>
          </w:tcPr>
          <w:p w14:paraId="4A59BCB8" w14:textId="5962EEAE" w:rsidR="00225D4E" w:rsidRPr="00AA2803" w:rsidRDefault="00225D4E" w:rsidP="00225D4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销售站编码</w:t>
            </w:r>
          </w:p>
        </w:tc>
        <w:tc>
          <w:tcPr>
            <w:tcW w:w="2438" w:type="dxa"/>
            <w:gridSpan w:val="3"/>
          </w:tcPr>
          <w:p w14:paraId="6FA9AF04" w14:textId="452C6011" w:rsidR="00225D4E" w:rsidRPr="00AA2803" w:rsidRDefault="00225D4E" w:rsidP="00225D4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AGENCY_CODE</w:t>
            </w:r>
          </w:p>
        </w:tc>
        <w:tc>
          <w:tcPr>
            <w:tcW w:w="1805" w:type="dxa"/>
            <w:gridSpan w:val="2"/>
          </w:tcPr>
          <w:p w14:paraId="5BAC13EE" w14:textId="6C33111B" w:rsidR="00225D4E" w:rsidRPr="00AA2803" w:rsidRDefault="00225D4E" w:rsidP="00225D4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CHAR(8)</w:t>
            </w:r>
          </w:p>
        </w:tc>
        <w:tc>
          <w:tcPr>
            <w:tcW w:w="709" w:type="dxa"/>
            <w:gridSpan w:val="2"/>
          </w:tcPr>
          <w:p w14:paraId="73856574" w14:textId="4ACF2653" w:rsidR="00225D4E" w:rsidRPr="00AA2803" w:rsidRDefault="00225D4E" w:rsidP="00225D4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5F9204BB" w14:textId="77777777" w:rsidR="00225D4E" w:rsidRPr="00AA2803" w:rsidRDefault="00225D4E" w:rsidP="00225D4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0D51EA" w:rsidRPr="00AA2803" w14:paraId="667F87A0" w14:textId="77777777" w:rsidTr="00225D4E">
        <w:tc>
          <w:tcPr>
            <w:tcW w:w="390" w:type="dxa"/>
            <w:tcBorders>
              <w:top w:val="single" w:sz="4" w:space="0" w:color="auto"/>
            </w:tcBorders>
          </w:tcPr>
          <w:p w14:paraId="70A89AB5" w14:textId="77777777" w:rsidR="000D51EA" w:rsidRPr="00AA2803" w:rsidRDefault="000D51EA" w:rsidP="00416E9D">
            <w:pPr>
              <w:pStyle w:val="af"/>
              <w:numPr>
                <w:ilvl w:val="0"/>
                <w:numId w:val="88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837" w:type="dxa"/>
            <w:gridSpan w:val="4"/>
          </w:tcPr>
          <w:p w14:paraId="0F43F8C9" w14:textId="402A091B" w:rsidR="000D51EA" w:rsidRPr="00AA2803" w:rsidRDefault="000D51EA" w:rsidP="000D51EA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所属区域编码</w:t>
            </w:r>
          </w:p>
        </w:tc>
        <w:tc>
          <w:tcPr>
            <w:tcW w:w="2438" w:type="dxa"/>
            <w:gridSpan w:val="3"/>
          </w:tcPr>
          <w:p w14:paraId="3DABE134" w14:textId="27AC2C13" w:rsidR="000D51EA" w:rsidRPr="00AA2803" w:rsidRDefault="000D51EA" w:rsidP="000D51EA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AREA_CODE</w:t>
            </w:r>
          </w:p>
        </w:tc>
        <w:tc>
          <w:tcPr>
            <w:tcW w:w="1805" w:type="dxa"/>
            <w:gridSpan w:val="2"/>
          </w:tcPr>
          <w:p w14:paraId="05EB6BD9" w14:textId="13239186" w:rsidR="000D51EA" w:rsidRPr="00AA2803" w:rsidRDefault="000D51EA" w:rsidP="000D51EA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CHAR(</w:t>
            </w:r>
            <w:r w:rsidRPr="00AA2803">
              <w:rPr>
                <w:rFonts w:ascii="新宋体" w:eastAsia="新宋体" w:hAnsi="新宋体" w:hint="eastAsia"/>
                <w:szCs w:val="22"/>
              </w:rPr>
              <w:t>4</w:t>
            </w:r>
            <w:r w:rsidRPr="00AA2803">
              <w:rPr>
                <w:rFonts w:ascii="新宋体" w:eastAsia="新宋体" w:hAnsi="新宋体"/>
                <w:szCs w:val="22"/>
              </w:rPr>
              <w:t>)</w:t>
            </w:r>
          </w:p>
        </w:tc>
        <w:tc>
          <w:tcPr>
            <w:tcW w:w="709" w:type="dxa"/>
            <w:gridSpan w:val="2"/>
          </w:tcPr>
          <w:p w14:paraId="33952326" w14:textId="56927322" w:rsidR="000D51EA" w:rsidRPr="00AA2803" w:rsidRDefault="000D51EA" w:rsidP="000D51EA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7B722EEF" w14:textId="77777777" w:rsidR="000D51EA" w:rsidRPr="00AA2803" w:rsidRDefault="000D51EA" w:rsidP="000D51EA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0D51EA" w:rsidRPr="00AA2803" w14:paraId="2CDCAA01" w14:textId="77777777" w:rsidTr="00225D4E">
        <w:tc>
          <w:tcPr>
            <w:tcW w:w="390" w:type="dxa"/>
            <w:tcBorders>
              <w:top w:val="single" w:sz="4" w:space="0" w:color="auto"/>
            </w:tcBorders>
          </w:tcPr>
          <w:p w14:paraId="5ED30C49" w14:textId="77777777" w:rsidR="000D51EA" w:rsidRPr="00AA2803" w:rsidRDefault="000D51EA" w:rsidP="00416E9D">
            <w:pPr>
              <w:pStyle w:val="af"/>
              <w:numPr>
                <w:ilvl w:val="0"/>
                <w:numId w:val="88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837" w:type="dxa"/>
            <w:gridSpan w:val="4"/>
          </w:tcPr>
          <w:p w14:paraId="618B44ED" w14:textId="77777777" w:rsidR="000D51EA" w:rsidRPr="00AA2803" w:rsidRDefault="000D51EA" w:rsidP="000D51EA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销售金额</w:t>
            </w:r>
          </w:p>
        </w:tc>
        <w:tc>
          <w:tcPr>
            <w:tcW w:w="2438" w:type="dxa"/>
            <w:gridSpan w:val="3"/>
          </w:tcPr>
          <w:p w14:paraId="36E03454" w14:textId="77777777" w:rsidR="000D51EA" w:rsidRPr="00AA2803" w:rsidRDefault="000D51EA" w:rsidP="000D51EA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/>
                <w:szCs w:val="22"/>
              </w:rPr>
              <w:t>SALE_AMOUNT</w:t>
            </w:r>
          </w:p>
        </w:tc>
        <w:tc>
          <w:tcPr>
            <w:tcW w:w="1805" w:type="dxa"/>
            <w:gridSpan w:val="2"/>
          </w:tcPr>
          <w:p w14:paraId="52445A7F" w14:textId="77777777" w:rsidR="000D51EA" w:rsidRPr="00AA2803" w:rsidRDefault="000D51EA" w:rsidP="000D51EA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NUMBER(</w:t>
            </w:r>
            <w:r>
              <w:rPr>
                <w:rFonts w:ascii="新宋体" w:eastAsia="新宋体" w:hAnsi="新宋体"/>
                <w:szCs w:val="22"/>
              </w:rPr>
              <w:t>28</w:t>
            </w:r>
            <w:r w:rsidRPr="00AA2803">
              <w:rPr>
                <w:rFonts w:ascii="新宋体" w:eastAsia="新宋体" w:hAnsi="新宋体" w:hint="eastAsia"/>
                <w:szCs w:val="22"/>
              </w:rPr>
              <w:t>)</w:t>
            </w:r>
          </w:p>
        </w:tc>
        <w:tc>
          <w:tcPr>
            <w:tcW w:w="709" w:type="dxa"/>
            <w:gridSpan w:val="2"/>
          </w:tcPr>
          <w:p w14:paraId="2350AE21" w14:textId="77777777" w:rsidR="000D51EA" w:rsidRPr="00AA2803" w:rsidRDefault="000D51EA" w:rsidP="000D51EA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6934E25B" w14:textId="77777777" w:rsidR="000D51EA" w:rsidRPr="00AA2803" w:rsidRDefault="000D51EA" w:rsidP="000D51EA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0</w:t>
            </w:r>
          </w:p>
        </w:tc>
      </w:tr>
      <w:tr w:rsidR="000D51EA" w:rsidRPr="00AA2803" w14:paraId="04C67B65" w14:textId="77777777" w:rsidTr="00225D4E">
        <w:tc>
          <w:tcPr>
            <w:tcW w:w="390" w:type="dxa"/>
            <w:tcBorders>
              <w:top w:val="single" w:sz="4" w:space="0" w:color="auto"/>
            </w:tcBorders>
          </w:tcPr>
          <w:p w14:paraId="2872C640" w14:textId="77777777" w:rsidR="000D51EA" w:rsidRPr="00AA2803" w:rsidRDefault="000D51EA" w:rsidP="00416E9D">
            <w:pPr>
              <w:pStyle w:val="af"/>
              <w:numPr>
                <w:ilvl w:val="0"/>
                <w:numId w:val="88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837" w:type="dxa"/>
            <w:gridSpan w:val="4"/>
          </w:tcPr>
          <w:p w14:paraId="562C4F94" w14:textId="77777777" w:rsidR="000D51EA" w:rsidRPr="00AA2803" w:rsidRDefault="000D51EA" w:rsidP="000D51EA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退票金额</w:t>
            </w:r>
          </w:p>
        </w:tc>
        <w:tc>
          <w:tcPr>
            <w:tcW w:w="2438" w:type="dxa"/>
            <w:gridSpan w:val="3"/>
          </w:tcPr>
          <w:p w14:paraId="7CF5C1CB" w14:textId="77777777" w:rsidR="000D51EA" w:rsidRPr="00AA2803" w:rsidRDefault="000D51EA" w:rsidP="000D51EA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/>
                <w:szCs w:val="22"/>
              </w:rPr>
              <w:t>CANCEL_AMOUNT</w:t>
            </w:r>
          </w:p>
        </w:tc>
        <w:tc>
          <w:tcPr>
            <w:tcW w:w="1805" w:type="dxa"/>
            <w:gridSpan w:val="2"/>
          </w:tcPr>
          <w:p w14:paraId="7B189190" w14:textId="77777777" w:rsidR="000D51EA" w:rsidRPr="00AA2803" w:rsidRDefault="000D51EA" w:rsidP="000D51EA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NUMBER(</w:t>
            </w:r>
            <w:r>
              <w:rPr>
                <w:rFonts w:ascii="新宋体" w:eastAsia="新宋体" w:hAnsi="新宋体"/>
                <w:szCs w:val="22"/>
              </w:rPr>
              <w:t>28</w:t>
            </w:r>
            <w:r w:rsidRPr="00AA2803">
              <w:rPr>
                <w:rFonts w:ascii="新宋体" w:eastAsia="新宋体" w:hAnsi="新宋体" w:hint="eastAsia"/>
                <w:szCs w:val="22"/>
              </w:rPr>
              <w:t>)</w:t>
            </w:r>
          </w:p>
        </w:tc>
        <w:tc>
          <w:tcPr>
            <w:tcW w:w="709" w:type="dxa"/>
            <w:gridSpan w:val="2"/>
          </w:tcPr>
          <w:p w14:paraId="78953539" w14:textId="77777777" w:rsidR="000D51EA" w:rsidRPr="00AA2803" w:rsidRDefault="000D51EA" w:rsidP="000D51EA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0F27CBEA" w14:textId="77777777" w:rsidR="000D51EA" w:rsidRPr="00AA2803" w:rsidRDefault="000D51EA" w:rsidP="000D51EA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0</w:t>
            </w:r>
          </w:p>
        </w:tc>
      </w:tr>
      <w:tr w:rsidR="000D51EA" w:rsidRPr="00AA2803" w14:paraId="702F46E1" w14:textId="77777777" w:rsidTr="00225D4E">
        <w:tc>
          <w:tcPr>
            <w:tcW w:w="390" w:type="dxa"/>
            <w:tcBorders>
              <w:top w:val="single" w:sz="4" w:space="0" w:color="auto"/>
            </w:tcBorders>
          </w:tcPr>
          <w:p w14:paraId="4D788BAF" w14:textId="77777777" w:rsidR="000D51EA" w:rsidRPr="00AA2803" w:rsidRDefault="000D51EA" w:rsidP="00416E9D">
            <w:pPr>
              <w:pStyle w:val="af"/>
              <w:numPr>
                <w:ilvl w:val="0"/>
                <w:numId w:val="88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837" w:type="dxa"/>
            <w:gridSpan w:val="4"/>
          </w:tcPr>
          <w:p w14:paraId="2493A90B" w14:textId="77777777" w:rsidR="000D51EA" w:rsidRDefault="000D51EA" w:rsidP="000D51EA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兑奖金额</w:t>
            </w:r>
          </w:p>
        </w:tc>
        <w:tc>
          <w:tcPr>
            <w:tcW w:w="2438" w:type="dxa"/>
            <w:gridSpan w:val="3"/>
          </w:tcPr>
          <w:p w14:paraId="4FC8D71F" w14:textId="77777777" w:rsidR="000D51EA" w:rsidRPr="00AA2803" w:rsidRDefault="000D51EA" w:rsidP="000D51EA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PAY_AMOUNT</w:t>
            </w:r>
          </w:p>
        </w:tc>
        <w:tc>
          <w:tcPr>
            <w:tcW w:w="1805" w:type="dxa"/>
            <w:gridSpan w:val="2"/>
          </w:tcPr>
          <w:p w14:paraId="66F1AF14" w14:textId="77777777" w:rsidR="000D51EA" w:rsidRPr="00AA2803" w:rsidRDefault="000D51EA" w:rsidP="000D51EA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NUMBER(</w:t>
            </w:r>
            <w:r>
              <w:rPr>
                <w:rFonts w:ascii="新宋体" w:eastAsia="新宋体" w:hAnsi="新宋体"/>
                <w:szCs w:val="22"/>
              </w:rPr>
              <w:t>28</w:t>
            </w:r>
            <w:r w:rsidRPr="00AA2803">
              <w:rPr>
                <w:rFonts w:ascii="新宋体" w:eastAsia="新宋体" w:hAnsi="新宋体" w:hint="eastAsia"/>
                <w:szCs w:val="22"/>
              </w:rPr>
              <w:t>)</w:t>
            </w:r>
          </w:p>
        </w:tc>
        <w:tc>
          <w:tcPr>
            <w:tcW w:w="709" w:type="dxa"/>
            <w:gridSpan w:val="2"/>
          </w:tcPr>
          <w:p w14:paraId="60D684E7" w14:textId="77777777" w:rsidR="000D51EA" w:rsidRPr="00AA2803" w:rsidRDefault="000D51EA" w:rsidP="000D51EA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20B58EAD" w14:textId="77777777" w:rsidR="000D51EA" w:rsidRPr="00AA2803" w:rsidRDefault="000D51EA" w:rsidP="000D51EA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0</w:t>
            </w:r>
          </w:p>
        </w:tc>
      </w:tr>
      <w:tr w:rsidR="000D51EA" w:rsidRPr="00AA2803" w14:paraId="243DAF53" w14:textId="77777777" w:rsidTr="00225D4E">
        <w:tc>
          <w:tcPr>
            <w:tcW w:w="390" w:type="dxa"/>
            <w:tcBorders>
              <w:top w:val="single" w:sz="4" w:space="0" w:color="auto"/>
            </w:tcBorders>
          </w:tcPr>
          <w:p w14:paraId="7A95FC60" w14:textId="77777777" w:rsidR="000D51EA" w:rsidRPr="00AA2803" w:rsidRDefault="000D51EA" w:rsidP="00416E9D">
            <w:pPr>
              <w:pStyle w:val="af"/>
              <w:numPr>
                <w:ilvl w:val="0"/>
                <w:numId w:val="88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837" w:type="dxa"/>
            <w:gridSpan w:val="4"/>
          </w:tcPr>
          <w:p w14:paraId="66FFD79F" w14:textId="29C1DFCF" w:rsidR="000D51EA" w:rsidRDefault="000D51EA" w:rsidP="000D51EA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日累计销售金额</w:t>
            </w:r>
          </w:p>
        </w:tc>
        <w:tc>
          <w:tcPr>
            <w:tcW w:w="2438" w:type="dxa"/>
            <w:gridSpan w:val="3"/>
          </w:tcPr>
          <w:p w14:paraId="7FFFEC90" w14:textId="0DB3BEC0" w:rsidR="000D51EA" w:rsidRDefault="000D51EA" w:rsidP="000D51EA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/>
                <w:szCs w:val="22"/>
              </w:rPr>
              <w:t>DAY_SALE_AMOUNT</w:t>
            </w:r>
          </w:p>
        </w:tc>
        <w:tc>
          <w:tcPr>
            <w:tcW w:w="1805" w:type="dxa"/>
            <w:gridSpan w:val="2"/>
          </w:tcPr>
          <w:p w14:paraId="18234F8B" w14:textId="43A98838" w:rsidR="000D51EA" w:rsidRPr="00AA2803" w:rsidRDefault="000D51EA" w:rsidP="000D51EA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NUMBER(</w:t>
            </w:r>
            <w:r>
              <w:rPr>
                <w:rFonts w:ascii="新宋体" w:eastAsia="新宋体" w:hAnsi="新宋体"/>
                <w:szCs w:val="22"/>
              </w:rPr>
              <w:t>28</w:t>
            </w:r>
            <w:r w:rsidRPr="00AA2803">
              <w:rPr>
                <w:rFonts w:ascii="新宋体" w:eastAsia="新宋体" w:hAnsi="新宋体" w:hint="eastAsia"/>
                <w:szCs w:val="22"/>
              </w:rPr>
              <w:t>)</w:t>
            </w:r>
          </w:p>
        </w:tc>
        <w:tc>
          <w:tcPr>
            <w:tcW w:w="709" w:type="dxa"/>
            <w:gridSpan w:val="2"/>
          </w:tcPr>
          <w:p w14:paraId="1DAF4B75" w14:textId="59DB9639" w:rsidR="000D51EA" w:rsidRPr="00AA2803" w:rsidRDefault="000D51EA" w:rsidP="000D51EA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68EE97AD" w14:textId="581EE64B" w:rsidR="000D51EA" w:rsidRDefault="000D51EA" w:rsidP="000D51EA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0</w:t>
            </w:r>
          </w:p>
        </w:tc>
      </w:tr>
      <w:tr w:rsidR="000D51EA" w:rsidRPr="00AA2803" w14:paraId="543AC1F0" w14:textId="77777777" w:rsidTr="00225D4E">
        <w:tc>
          <w:tcPr>
            <w:tcW w:w="390" w:type="dxa"/>
            <w:tcBorders>
              <w:top w:val="single" w:sz="4" w:space="0" w:color="auto"/>
            </w:tcBorders>
          </w:tcPr>
          <w:p w14:paraId="13200393" w14:textId="77777777" w:rsidR="000D51EA" w:rsidRPr="00AA2803" w:rsidRDefault="000D51EA" w:rsidP="00416E9D">
            <w:pPr>
              <w:pStyle w:val="af"/>
              <w:numPr>
                <w:ilvl w:val="0"/>
                <w:numId w:val="88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837" w:type="dxa"/>
            <w:gridSpan w:val="4"/>
          </w:tcPr>
          <w:p w14:paraId="4E35DA6B" w14:textId="3475A011" w:rsidR="000D51EA" w:rsidRDefault="000D51EA" w:rsidP="000D51EA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日累计退票金额</w:t>
            </w:r>
          </w:p>
        </w:tc>
        <w:tc>
          <w:tcPr>
            <w:tcW w:w="2438" w:type="dxa"/>
            <w:gridSpan w:val="3"/>
          </w:tcPr>
          <w:p w14:paraId="030927AC" w14:textId="1F8A7755" w:rsidR="000D51EA" w:rsidRDefault="000D51EA" w:rsidP="000D51EA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/>
                <w:szCs w:val="22"/>
              </w:rPr>
              <w:t>DAY_CANCEL_AMOUNT</w:t>
            </w:r>
          </w:p>
        </w:tc>
        <w:tc>
          <w:tcPr>
            <w:tcW w:w="1805" w:type="dxa"/>
            <w:gridSpan w:val="2"/>
          </w:tcPr>
          <w:p w14:paraId="11439B13" w14:textId="1E10B27A" w:rsidR="000D51EA" w:rsidRPr="00AA2803" w:rsidRDefault="000D51EA" w:rsidP="000D51EA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NUMBER(</w:t>
            </w:r>
            <w:r>
              <w:rPr>
                <w:rFonts w:ascii="新宋体" w:eastAsia="新宋体" w:hAnsi="新宋体"/>
                <w:szCs w:val="22"/>
              </w:rPr>
              <w:t>28</w:t>
            </w:r>
            <w:r w:rsidRPr="00AA2803">
              <w:rPr>
                <w:rFonts w:ascii="新宋体" w:eastAsia="新宋体" w:hAnsi="新宋体" w:hint="eastAsia"/>
                <w:szCs w:val="22"/>
              </w:rPr>
              <w:t>)</w:t>
            </w:r>
          </w:p>
        </w:tc>
        <w:tc>
          <w:tcPr>
            <w:tcW w:w="709" w:type="dxa"/>
            <w:gridSpan w:val="2"/>
          </w:tcPr>
          <w:p w14:paraId="69A0D41C" w14:textId="019BA773" w:rsidR="000D51EA" w:rsidRPr="00AA2803" w:rsidRDefault="000D51EA" w:rsidP="000D51EA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59F62D75" w14:textId="4B7391F0" w:rsidR="000D51EA" w:rsidRDefault="000D51EA" w:rsidP="000D51EA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0</w:t>
            </w:r>
          </w:p>
        </w:tc>
      </w:tr>
      <w:tr w:rsidR="000D51EA" w:rsidRPr="00AA2803" w14:paraId="7E656F3D" w14:textId="77777777" w:rsidTr="00225D4E">
        <w:tc>
          <w:tcPr>
            <w:tcW w:w="390" w:type="dxa"/>
            <w:tcBorders>
              <w:top w:val="single" w:sz="4" w:space="0" w:color="auto"/>
            </w:tcBorders>
          </w:tcPr>
          <w:p w14:paraId="18860407" w14:textId="77777777" w:rsidR="000D51EA" w:rsidRPr="00AA2803" w:rsidRDefault="000D51EA" w:rsidP="00416E9D">
            <w:pPr>
              <w:pStyle w:val="af"/>
              <w:numPr>
                <w:ilvl w:val="0"/>
                <w:numId w:val="88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837" w:type="dxa"/>
            <w:gridSpan w:val="4"/>
          </w:tcPr>
          <w:p w14:paraId="685539F0" w14:textId="2BB26FA5" w:rsidR="000D51EA" w:rsidRDefault="000D51EA" w:rsidP="000D51EA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日累计兑奖金额</w:t>
            </w:r>
          </w:p>
        </w:tc>
        <w:tc>
          <w:tcPr>
            <w:tcW w:w="2438" w:type="dxa"/>
            <w:gridSpan w:val="3"/>
          </w:tcPr>
          <w:p w14:paraId="289C8B46" w14:textId="7771C882" w:rsidR="000D51EA" w:rsidRDefault="000D51EA" w:rsidP="000D51EA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/>
                <w:szCs w:val="22"/>
              </w:rPr>
              <w:t>DAY_</w:t>
            </w:r>
            <w:r>
              <w:rPr>
                <w:rFonts w:ascii="新宋体" w:eastAsia="新宋体" w:hAnsi="新宋体" w:hint="eastAsia"/>
                <w:szCs w:val="22"/>
              </w:rPr>
              <w:t>PAY_AMOUNT</w:t>
            </w:r>
          </w:p>
        </w:tc>
        <w:tc>
          <w:tcPr>
            <w:tcW w:w="1805" w:type="dxa"/>
            <w:gridSpan w:val="2"/>
          </w:tcPr>
          <w:p w14:paraId="1897C32A" w14:textId="63260C93" w:rsidR="000D51EA" w:rsidRPr="00AA2803" w:rsidRDefault="000D51EA" w:rsidP="000D51EA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NUMBER(</w:t>
            </w:r>
            <w:r>
              <w:rPr>
                <w:rFonts w:ascii="新宋体" w:eastAsia="新宋体" w:hAnsi="新宋体"/>
                <w:szCs w:val="22"/>
              </w:rPr>
              <w:t>28</w:t>
            </w:r>
            <w:r w:rsidRPr="00AA2803">
              <w:rPr>
                <w:rFonts w:ascii="新宋体" w:eastAsia="新宋体" w:hAnsi="新宋体" w:hint="eastAsia"/>
                <w:szCs w:val="22"/>
              </w:rPr>
              <w:t>)</w:t>
            </w:r>
          </w:p>
        </w:tc>
        <w:tc>
          <w:tcPr>
            <w:tcW w:w="709" w:type="dxa"/>
            <w:gridSpan w:val="2"/>
          </w:tcPr>
          <w:p w14:paraId="1126E7B8" w14:textId="45BD4C3A" w:rsidR="000D51EA" w:rsidRPr="00AA2803" w:rsidRDefault="000D51EA" w:rsidP="000D51EA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1C943FEF" w14:textId="0A222B55" w:rsidR="000D51EA" w:rsidRDefault="000D51EA" w:rsidP="000D51EA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0</w:t>
            </w:r>
          </w:p>
        </w:tc>
      </w:tr>
      <w:tr w:rsidR="000D51EA" w:rsidRPr="00AA2803" w14:paraId="1FB7E4F5" w14:textId="77777777" w:rsidTr="000A75D8">
        <w:tc>
          <w:tcPr>
            <w:tcW w:w="9747" w:type="dxa"/>
            <w:gridSpan w:val="13"/>
            <w:shd w:val="clear" w:color="auto" w:fill="D9D9D9" w:themeFill="background1" w:themeFillShade="D9"/>
          </w:tcPr>
          <w:p w14:paraId="60BF233E" w14:textId="77777777" w:rsidR="000D51EA" w:rsidRPr="00AA2803" w:rsidRDefault="000D51EA" w:rsidP="000D51EA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表格其他属性信息定义（包括PK-FK、IDX等）</w:t>
            </w:r>
          </w:p>
        </w:tc>
      </w:tr>
      <w:tr w:rsidR="000D51EA" w:rsidRPr="00AA2803" w14:paraId="213F5FBA" w14:textId="77777777" w:rsidTr="000A75D8">
        <w:trPr>
          <w:trHeight w:val="231"/>
        </w:trPr>
        <w:tc>
          <w:tcPr>
            <w:tcW w:w="531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CD73FE7" w14:textId="77777777" w:rsidR="000D51EA" w:rsidRPr="00AA2803" w:rsidRDefault="000D51EA" w:rsidP="000D51EA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主键</w:t>
            </w:r>
          </w:p>
        </w:tc>
        <w:tc>
          <w:tcPr>
            <w:tcW w:w="3405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18BB63E7" w14:textId="77777777" w:rsidR="000D51EA" w:rsidRPr="00AA2803" w:rsidRDefault="000D51EA" w:rsidP="000D51EA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5811" w:type="dxa"/>
            <w:gridSpan w:val="7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67F44672" w14:textId="77777777" w:rsidR="000D51EA" w:rsidRPr="00AA2803" w:rsidRDefault="000D51EA" w:rsidP="000D51EA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包含列</w:t>
            </w:r>
          </w:p>
        </w:tc>
      </w:tr>
      <w:tr w:rsidR="000D51EA" w:rsidRPr="00AA2803" w14:paraId="7EF05AF0" w14:textId="77777777" w:rsidTr="000A75D8">
        <w:trPr>
          <w:trHeight w:val="231"/>
        </w:trPr>
        <w:tc>
          <w:tcPr>
            <w:tcW w:w="531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7483405" w14:textId="77777777" w:rsidR="000D51EA" w:rsidRPr="00AA2803" w:rsidRDefault="000D51EA" w:rsidP="000D51EA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3405" w:type="dxa"/>
            <w:gridSpan w:val="4"/>
            <w:tcBorders>
              <w:left w:val="single" w:sz="4" w:space="0" w:color="auto"/>
            </w:tcBorders>
          </w:tcPr>
          <w:p w14:paraId="4800684D" w14:textId="30B23DDB" w:rsidR="000D51EA" w:rsidRPr="00AA2803" w:rsidRDefault="000D51EA" w:rsidP="000D51EA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011403">
              <w:rPr>
                <w:rFonts w:ascii="新宋体" w:eastAsia="新宋体" w:hAnsi="新宋体"/>
                <w:szCs w:val="22"/>
              </w:rPr>
              <w:t>PK_HIS_</w:t>
            </w:r>
            <w:r>
              <w:rPr>
                <w:rFonts w:ascii="新宋体" w:eastAsia="新宋体" w:hAnsi="新宋体"/>
                <w:szCs w:val="22"/>
              </w:rPr>
              <w:t>SALE_HOUR_AGENCY</w:t>
            </w:r>
          </w:p>
        </w:tc>
        <w:tc>
          <w:tcPr>
            <w:tcW w:w="5811" w:type="dxa"/>
            <w:gridSpan w:val="7"/>
            <w:tcBorders>
              <w:left w:val="single" w:sz="4" w:space="0" w:color="auto"/>
            </w:tcBorders>
          </w:tcPr>
          <w:p w14:paraId="52AE2C8F" w14:textId="14B1C587" w:rsidR="000D51EA" w:rsidRPr="00AA2803" w:rsidRDefault="000D51EA" w:rsidP="000D51EA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8F68D7">
              <w:rPr>
                <w:rFonts w:ascii="新宋体" w:eastAsia="新宋体" w:hAnsi="新宋体"/>
                <w:szCs w:val="22"/>
              </w:rPr>
              <w:t>CALC_DATE,CALC_TIME,PLAN_CODE</w:t>
            </w:r>
            <w:r>
              <w:rPr>
                <w:rFonts w:ascii="新宋体" w:eastAsia="新宋体" w:hAnsi="新宋体"/>
                <w:szCs w:val="22"/>
              </w:rPr>
              <w:t>,AGENCY_CODE</w:t>
            </w:r>
          </w:p>
        </w:tc>
      </w:tr>
      <w:tr w:rsidR="000D51EA" w:rsidRPr="00AA2803" w14:paraId="126F065E" w14:textId="77777777" w:rsidTr="00225D4E">
        <w:trPr>
          <w:trHeight w:val="231"/>
        </w:trPr>
        <w:tc>
          <w:tcPr>
            <w:tcW w:w="531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5DDA617" w14:textId="77777777" w:rsidR="000D51EA" w:rsidRPr="00AA2803" w:rsidRDefault="000D51EA" w:rsidP="000D51EA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外键</w:t>
            </w:r>
          </w:p>
        </w:tc>
        <w:tc>
          <w:tcPr>
            <w:tcW w:w="3405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0339B8C5" w14:textId="77777777" w:rsidR="000D51EA" w:rsidRPr="00AA2803" w:rsidRDefault="000D51EA" w:rsidP="000D51EA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1729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58720D12" w14:textId="77777777" w:rsidR="000D51EA" w:rsidRPr="00AA2803" w:rsidRDefault="000D51EA" w:rsidP="000D51EA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  <w:tc>
          <w:tcPr>
            <w:tcW w:w="1950" w:type="dxa"/>
            <w:gridSpan w:val="3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2A6C4B87" w14:textId="77777777" w:rsidR="000D51EA" w:rsidRPr="00AA2803" w:rsidRDefault="000D51EA" w:rsidP="000D51EA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参照表名</w:t>
            </w:r>
          </w:p>
        </w:tc>
        <w:tc>
          <w:tcPr>
            <w:tcW w:w="2132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179A3850" w14:textId="77777777" w:rsidR="000D51EA" w:rsidRPr="00AA2803" w:rsidRDefault="000D51EA" w:rsidP="000D51EA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</w:tr>
      <w:tr w:rsidR="000D51EA" w:rsidRPr="00AA2803" w14:paraId="25F3393F" w14:textId="77777777" w:rsidTr="00225D4E">
        <w:trPr>
          <w:trHeight w:val="231"/>
        </w:trPr>
        <w:tc>
          <w:tcPr>
            <w:tcW w:w="531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8540B8E" w14:textId="77777777" w:rsidR="000D51EA" w:rsidRPr="00AA2803" w:rsidRDefault="000D51EA" w:rsidP="000D51EA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3405" w:type="dxa"/>
            <w:gridSpan w:val="4"/>
            <w:tcBorders>
              <w:left w:val="single" w:sz="4" w:space="0" w:color="auto"/>
            </w:tcBorders>
          </w:tcPr>
          <w:p w14:paraId="5B4C2465" w14:textId="77777777" w:rsidR="000D51EA" w:rsidRPr="00AA2803" w:rsidRDefault="000D51EA" w:rsidP="000D51EA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729" w:type="dxa"/>
            <w:gridSpan w:val="2"/>
            <w:tcBorders>
              <w:left w:val="single" w:sz="4" w:space="0" w:color="auto"/>
            </w:tcBorders>
          </w:tcPr>
          <w:p w14:paraId="131D206B" w14:textId="77777777" w:rsidR="000D51EA" w:rsidRPr="00AA2803" w:rsidRDefault="000D51EA" w:rsidP="000D51EA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950" w:type="dxa"/>
            <w:gridSpan w:val="3"/>
            <w:tcBorders>
              <w:left w:val="single" w:sz="4" w:space="0" w:color="auto"/>
            </w:tcBorders>
          </w:tcPr>
          <w:p w14:paraId="5F7167A9" w14:textId="77777777" w:rsidR="000D51EA" w:rsidRPr="00AA2803" w:rsidRDefault="000D51EA" w:rsidP="000D51EA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132" w:type="dxa"/>
            <w:gridSpan w:val="2"/>
            <w:tcBorders>
              <w:left w:val="single" w:sz="4" w:space="0" w:color="auto"/>
            </w:tcBorders>
          </w:tcPr>
          <w:p w14:paraId="1CA2A07A" w14:textId="77777777" w:rsidR="000D51EA" w:rsidRPr="00AA2803" w:rsidRDefault="000D51EA" w:rsidP="000D51EA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0D51EA" w:rsidRPr="00AA2803" w14:paraId="3A080AE1" w14:textId="77777777" w:rsidTr="000A75D8">
        <w:trPr>
          <w:trHeight w:val="231"/>
        </w:trPr>
        <w:tc>
          <w:tcPr>
            <w:tcW w:w="531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EE7DFF4" w14:textId="77777777" w:rsidR="000D51EA" w:rsidRPr="00AA2803" w:rsidRDefault="000D51EA" w:rsidP="000D51EA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索引</w:t>
            </w:r>
          </w:p>
        </w:tc>
        <w:tc>
          <w:tcPr>
            <w:tcW w:w="3405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20878B14" w14:textId="77777777" w:rsidR="000D51EA" w:rsidRPr="00AA2803" w:rsidRDefault="000D51EA" w:rsidP="000D51EA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2681" w:type="dxa"/>
            <w:gridSpan w:val="3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0AEF466D" w14:textId="77777777" w:rsidR="000D51EA" w:rsidRPr="00AA2803" w:rsidRDefault="000D51EA" w:rsidP="000D51EA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  <w:tc>
          <w:tcPr>
            <w:tcW w:w="3130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186D7401" w14:textId="77777777" w:rsidR="000D51EA" w:rsidRPr="00AA2803" w:rsidRDefault="000D51EA" w:rsidP="000D51EA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类型</w:t>
            </w:r>
          </w:p>
        </w:tc>
      </w:tr>
      <w:tr w:rsidR="000D51EA" w:rsidRPr="00AA2803" w14:paraId="49CF52C5" w14:textId="77777777" w:rsidTr="000A75D8">
        <w:trPr>
          <w:trHeight w:val="231"/>
        </w:trPr>
        <w:tc>
          <w:tcPr>
            <w:tcW w:w="531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1961C46" w14:textId="77777777" w:rsidR="000D51EA" w:rsidRPr="00AA2803" w:rsidRDefault="000D51EA" w:rsidP="000D51EA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3405" w:type="dxa"/>
            <w:gridSpan w:val="4"/>
            <w:tcBorders>
              <w:left w:val="single" w:sz="4" w:space="0" w:color="auto"/>
            </w:tcBorders>
          </w:tcPr>
          <w:p w14:paraId="56C78EA8" w14:textId="77777777" w:rsidR="000D51EA" w:rsidRPr="00AA2803" w:rsidRDefault="000D51EA" w:rsidP="000D51EA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681" w:type="dxa"/>
            <w:gridSpan w:val="3"/>
            <w:tcBorders>
              <w:left w:val="single" w:sz="4" w:space="0" w:color="auto"/>
            </w:tcBorders>
          </w:tcPr>
          <w:p w14:paraId="40B8AC15" w14:textId="77777777" w:rsidR="000D51EA" w:rsidRPr="00AA2803" w:rsidRDefault="000D51EA" w:rsidP="000D51EA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130" w:type="dxa"/>
            <w:gridSpan w:val="4"/>
            <w:tcBorders>
              <w:left w:val="single" w:sz="4" w:space="0" w:color="auto"/>
            </w:tcBorders>
          </w:tcPr>
          <w:p w14:paraId="07AE6E6F" w14:textId="77777777" w:rsidR="000D51EA" w:rsidRPr="00AA2803" w:rsidRDefault="000D51EA" w:rsidP="000D51EA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0D51EA" w:rsidRPr="00AA2803" w14:paraId="03220177" w14:textId="77777777" w:rsidTr="000A75D8">
        <w:tc>
          <w:tcPr>
            <w:tcW w:w="531" w:type="dxa"/>
            <w:gridSpan w:val="2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1A71D1E" w14:textId="77777777" w:rsidR="000D51EA" w:rsidRPr="00AA2803" w:rsidRDefault="000D51EA" w:rsidP="000D51EA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约束</w:t>
            </w:r>
          </w:p>
        </w:tc>
        <w:tc>
          <w:tcPr>
            <w:tcW w:w="9216" w:type="dxa"/>
            <w:gridSpan w:val="11"/>
            <w:tcBorders>
              <w:left w:val="single" w:sz="4" w:space="0" w:color="auto"/>
            </w:tcBorders>
          </w:tcPr>
          <w:p w14:paraId="7314E1A9" w14:textId="77777777" w:rsidR="000D51EA" w:rsidRPr="00AA2803" w:rsidRDefault="000D51EA" w:rsidP="000D51EA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0D51EA" w:rsidRPr="00AA2803" w14:paraId="0D74B75B" w14:textId="77777777" w:rsidTr="000A75D8">
        <w:trPr>
          <w:trHeight w:val="231"/>
        </w:trPr>
        <w:tc>
          <w:tcPr>
            <w:tcW w:w="531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A9EE974" w14:textId="77777777" w:rsidR="000D51EA" w:rsidRPr="00AA2803" w:rsidRDefault="000D51EA" w:rsidP="000D51EA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</w:t>
            </w: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4D6EDBF6" w14:textId="77777777" w:rsidR="000D51EA" w:rsidRPr="00AA2803" w:rsidRDefault="000D51EA" w:rsidP="000D51EA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分区类型</w:t>
            </w:r>
          </w:p>
        </w:tc>
        <w:tc>
          <w:tcPr>
            <w:tcW w:w="1917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30F94E86" w14:textId="77777777" w:rsidR="000D51EA" w:rsidRPr="00AA2803" w:rsidRDefault="000D51EA" w:rsidP="000D51EA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分区字段</w:t>
            </w:r>
          </w:p>
        </w:tc>
        <w:tc>
          <w:tcPr>
            <w:tcW w:w="5811" w:type="dxa"/>
            <w:gridSpan w:val="7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67464292" w14:textId="77777777" w:rsidR="000D51EA" w:rsidRPr="00AA2803" w:rsidRDefault="000D51EA" w:rsidP="000D51EA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分区条件</w:t>
            </w:r>
          </w:p>
        </w:tc>
      </w:tr>
      <w:tr w:rsidR="000D51EA" w:rsidRPr="00AA2803" w14:paraId="6E594537" w14:textId="77777777" w:rsidTr="000A75D8">
        <w:trPr>
          <w:trHeight w:val="231"/>
        </w:trPr>
        <w:tc>
          <w:tcPr>
            <w:tcW w:w="531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1AAC924" w14:textId="77777777" w:rsidR="000D51EA" w:rsidRPr="00AA2803" w:rsidRDefault="000D51EA" w:rsidP="000D51EA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</w:tcPr>
          <w:p w14:paraId="1FF354EE" w14:textId="77777777" w:rsidR="000D51EA" w:rsidRPr="00AA2803" w:rsidRDefault="000D51EA" w:rsidP="000D51EA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主分区</w:t>
            </w:r>
          </w:p>
        </w:tc>
        <w:tc>
          <w:tcPr>
            <w:tcW w:w="1917" w:type="dxa"/>
            <w:gridSpan w:val="2"/>
            <w:tcBorders>
              <w:left w:val="single" w:sz="4" w:space="0" w:color="auto"/>
            </w:tcBorders>
          </w:tcPr>
          <w:p w14:paraId="550DE2AF" w14:textId="77777777" w:rsidR="000D51EA" w:rsidRPr="00AA2803" w:rsidRDefault="000D51EA" w:rsidP="000D51EA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5811" w:type="dxa"/>
            <w:gridSpan w:val="7"/>
            <w:tcBorders>
              <w:left w:val="single" w:sz="4" w:space="0" w:color="auto"/>
            </w:tcBorders>
          </w:tcPr>
          <w:p w14:paraId="10BE4492" w14:textId="77777777" w:rsidR="000D51EA" w:rsidRPr="00AA2803" w:rsidRDefault="000D51EA" w:rsidP="000D51EA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0D51EA" w:rsidRPr="00AA2803" w14:paraId="6848919E" w14:textId="77777777" w:rsidTr="000A75D8">
        <w:trPr>
          <w:trHeight w:val="231"/>
        </w:trPr>
        <w:tc>
          <w:tcPr>
            <w:tcW w:w="531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1C14750" w14:textId="77777777" w:rsidR="000D51EA" w:rsidRPr="00AA2803" w:rsidRDefault="000D51EA" w:rsidP="000D51EA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</w:tcPr>
          <w:p w14:paraId="1ED9BD7A" w14:textId="77777777" w:rsidR="000D51EA" w:rsidRPr="00AA2803" w:rsidRDefault="000D51EA" w:rsidP="000D51EA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子分区</w:t>
            </w:r>
          </w:p>
        </w:tc>
        <w:tc>
          <w:tcPr>
            <w:tcW w:w="1917" w:type="dxa"/>
            <w:gridSpan w:val="2"/>
            <w:tcBorders>
              <w:left w:val="single" w:sz="4" w:space="0" w:color="auto"/>
            </w:tcBorders>
          </w:tcPr>
          <w:p w14:paraId="2246BD13" w14:textId="77777777" w:rsidR="000D51EA" w:rsidRPr="00AA2803" w:rsidRDefault="000D51EA" w:rsidP="000D51EA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5811" w:type="dxa"/>
            <w:gridSpan w:val="7"/>
            <w:tcBorders>
              <w:left w:val="single" w:sz="4" w:space="0" w:color="auto"/>
            </w:tcBorders>
          </w:tcPr>
          <w:p w14:paraId="0ED04DE2" w14:textId="77777777" w:rsidR="000D51EA" w:rsidRPr="00AA2803" w:rsidRDefault="000D51EA" w:rsidP="000D51EA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</w:tbl>
    <w:p w14:paraId="43075548" w14:textId="77777777" w:rsidR="00D259A4" w:rsidRPr="00AA2803" w:rsidRDefault="00D259A4" w:rsidP="00D259A4"/>
    <w:p w14:paraId="2FE24062" w14:textId="493EBF1D" w:rsidR="001B3049" w:rsidRPr="00AA2803" w:rsidRDefault="00E4401E" w:rsidP="001B3049">
      <w:pPr>
        <w:pStyle w:val="4"/>
      </w:pPr>
      <w:bookmarkStart w:id="142" w:name="_Toc435450899"/>
      <w:r>
        <w:rPr>
          <w:rFonts w:hint="eastAsia"/>
        </w:rPr>
        <w:t>日月年</w:t>
      </w:r>
      <w:r w:rsidR="001B3049">
        <w:rPr>
          <w:rFonts w:hint="eastAsia"/>
        </w:rPr>
        <w:t>维度</w:t>
      </w:r>
      <w:r w:rsidR="001B3049" w:rsidRPr="00AA2803">
        <w:rPr>
          <w:rFonts w:hint="eastAsia"/>
        </w:rPr>
        <w:t>（</w:t>
      </w:r>
      <w:r w:rsidR="001B3049" w:rsidRPr="00ED2F22">
        <w:t>HIS_</w:t>
      </w:r>
      <w:r w:rsidR="001B3049">
        <w:t>DIM</w:t>
      </w:r>
      <w:r w:rsidR="001B3049">
        <w:rPr>
          <w:rFonts w:hint="eastAsia"/>
        </w:rPr>
        <w:t>_</w:t>
      </w:r>
      <w:r w:rsidR="001B3049">
        <w:t>D</w:t>
      </w:r>
      <w:r w:rsidR="00AC2A65">
        <w:t>W</w:t>
      </w:r>
      <w:r>
        <w:t>M</w:t>
      </w:r>
      <w:r w:rsidR="001B3049" w:rsidRPr="00AA2803">
        <w:rPr>
          <w:rFonts w:hint="eastAsia"/>
        </w:rPr>
        <w:t>）</w:t>
      </w:r>
      <w:bookmarkEnd w:id="142"/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90"/>
        <w:gridCol w:w="141"/>
        <w:gridCol w:w="698"/>
        <w:gridCol w:w="790"/>
        <w:gridCol w:w="1208"/>
        <w:gridCol w:w="709"/>
        <w:gridCol w:w="425"/>
        <w:gridCol w:w="1131"/>
        <w:gridCol w:w="1125"/>
        <w:gridCol w:w="853"/>
        <w:gridCol w:w="145"/>
        <w:gridCol w:w="564"/>
        <w:gridCol w:w="1568"/>
      </w:tblGrid>
      <w:tr w:rsidR="001B3049" w:rsidRPr="00AA2803" w14:paraId="0F173E73" w14:textId="77777777" w:rsidTr="00B42871">
        <w:tc>
          <w:tcPr>
            <w:tcW w:w="1229" w:type="dxa"/>
            <w:gridSpan w:val="3"/>
            <w:shd w:val="clear" w:color="auto" w:fill="C0C0C0"/>
          </w:tcPr>
          <w:p w14:paraId="15CCBE94" w14:textId="77777777" w:rsidR="001B3049" w:rsidRPr="00AA2803" w:rsidRDefault="001B3049" w:rsidP="00B42871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汉字注解</w:t>
            </w:r>
          </w:p>
        </w:tc>
        <w:tc>
          <w:tcPr>
            <w:tcW w:w="3132" w:type="dxa"/>
            <w:gridSpan w:val="4"/>
            <w:shd w:val="clear" w:color="auto" w:fill="auto"/>
          </w:tcPr>
          <w:p w14:paraId="6AB7F879" w14:textId="435857F5" w:rsidR="001B3049" w:rsidRPr="00AA2803" w:rsidRDefault="001B3049" w:rsidP="00B42871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>
              <w:rPr>
                <w:rFonts w:ascii="新宋体" w:eastAsia="新宋体" w:hAnsi="新宋体" w:hint="eastAsia"/>
                <w:b/>
                <w:sz w:val="24"/>
                <w:szCs w:val="22"/>
              </w:rPr>
              <w:t>日期维度</w:t>
            </w:r>
          </w:p>
        </w:tc>
        <w:tc>
          <w:tcPr>
            <w:tcW w:w="1131" w:type="dxa"/>
            <w:shd w:val="clear" w:color="auto" w:fill="C0C0C0"/>
          </w:tcPr>
          <w:p w14:paraId="2EC42974" w14:textId="77777777" w:rsidR="001B3049" w:rsidRPr="00AA2803" w:rsidRDefault="001B3049" w:rsidP="00B42871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表名</w:t>
            </w:r>
          </w:p>
        </w:tc>
        <w:tc>
          <w:tcPr>
            <w:tcW w:w="4255" w:type="dxa"/>
            <w:gridSpan w:val="5"/>
            <w:shd w:val="clear" w:color="auto" w:fill="auto"/>
          </w:tcPr>
          <w:p w14:paraId="36770568" w14:textId="0B165830" w:rsidR="001B3049" w:rsidRPr="00AA2803" w:rsidRDefault="001B3049" w:rsidP="00AC2A65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8D0A6E">
              <w:rPr>
                <w:rFonts w:ascii="新宋体" w:eastAsia="新宋体" w:hAnsi="新宋体"/>
                <w:b/>
                <w:sz w:val="24"/>
                <w:szCs w:val="22"/>
              </w:rPr>
              <w:t>HIS_</w:t>
            </w:r>
            <w:r>
              <w:rPr>
                <w:rFonts w:ascii="新宋体" w:eastAsia="新宋体" w:hAnsi="新宋体"/>
                <w:b/>
                <w:sz w:val="24"/>
                <w:szCs w:val="22"/>
              </w:rPr>
              <w:t>DIM_D</w:t>
            </w:r>
            <w:r w:rsidR="00AC2A65">
              <w:rPr>
                <w:rFonts w:ascii="新宋体" w:eastAsia="新宋体" w:hAnsi="新宋体"/>
                <w:b/>
                <w:sz w:val="24"/>
                <w:szCs w:val="22"/>
              </w:rPr>
              <w:t>W</w:t>
            </w:r>
            <w:r w:rsidR="00E4401E">
              <w:rPr>
                <w:rFonts w:ascii="新宋体" w:eastAsia="新宋体" w:hAnsi="新宋体"/>
                <w:b/>
                <w:sz w:val="24"/>
                <w:szCs w:val="22"/>
              </w:rPr>
              <w:t>M</w:t>
            </w:r>
          </w:p>
        </w:tc>
      </w:tr>
      <w:tr w:rsidR="001B3049" w:rsidRPr="00AA2803" w14:paraId="0982F4AF" w14:textId="77777777" w:rsidTr="00B42871"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horzCross" w:color="auto" w:fill="C0C0C0"/>
          </w:tcPr>
          <w:p w14:paraId="09C38930" w14:textId="77777777" w:rsidR="001B3049" w:rsidRPr="00AA2803" w:rsidRDefault="001B3049" w:rsidP="00B42871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</w:p>
        </w:tc>
        <w:tc>
          <w:tcPr>
            <w:tcW w:w="2837" w:type="dxa"/>
            <w:gridSpan w:val="4"/>
            <w:tcBorders>
              <w:left w:val="single" w:sz="4" w:space="0" w:color="auto"/>
            </w:tcBorders>
            <w:shd w:val="clear" w:color="auto" w:fill="C0C0C0"/>
          </w:tcPr>
          <w:p w14:paraId="2D72ADE3" w14:textId="77777777" w:rsidR="001B3049" w:rsidRPr="00AA2803" w:rsidRDefault="001B3049" w:rsidP="00B42871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字段名称</w:t>
            </w:r>
          </w:p>
        </w:tc>
        <w:tc>
          <w:tcPr>
            <w:tcW w:w="2265" w:type="dxa"/>
            <w:gridSpan w:val="3"/>
            <w:shd w:val="clear" w:color="auto" w:fill="C0C0C0"/>
          </w:tcPr>
          <w:p w14:paraId="2385A0D4" w14:textId="77777777" w:rsidR="001B3049" w:rsidRPr="00AA2803" w:rsidRDefault="001B3049" w:rsidP="00B42871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字段命名</w:t>
            </w:r>
          </w:p>
        </w:tc>
        <w:tc>
          <w:tcPr>
            <w:tcW w:w="1978" w:type="dxa"/>
            <w:gridSpan w:val="2"/>
            <w:shd w:val="clear" w:color="auto" w:fill="C0C0C0"/>
          </w:tcPr>
          <w:p w14:paraId="5877A3CE" w14:textId="77777777" w:rsidR="001B3049" w:rsidRPr="00AA2803" w:rsidRDefault="001B3049" w:rsidP="00B42871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类型</w:t>
            </w:r>
          </w:p>
        </w:tc>
        <w:tc>
          <w:tcPr>
            <w:tcW w:w="709" w:type="dxa"/>
            <w:gridSpan w:val="2"/>
            <w:shd w:val="clear" w:color="auto" w:fill="C0C0C0"/>
          </w:tcPr>
          <w:p w14:paraId="00D3F7EC" w14:textId="77777777" w:rsidR="001B3049" w:rsidRPr="00AA2803" w:rsidRDefault="001B3049" w:rsidP="00B42871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非空</w:t>
            </w:r>
          </w:p>
        </w:tc>
        <w:tc>
          <w:tcPr>
            <w:tcW w:w="1568" w:type="dxa"/>
            <w:shd w:val="clear" w:color="auto" w:fill="C0C0C0"/>
          </w:tcPr>
          <w:p w14:paraId="5EDAC34B" w14:textId="77777777" w:rsidR="001B3049" w:rsidRPr="00AA2803" w:rsidRDefault="001B3049" w:rsidP="00B42871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默认</w:t>
            </w:r>
          </w:p>
        </w:tc>
      </w:tr>
      <w:tr w:rsidR="001B3049" w:rsidRPr="00AA2803" w14:paraId="077EC718" w14:textId="77777777" w:rsidTr="00B42871">
        <w:tc>
          <w:tcPr>
            <w:tcW w:w="390" w:type="dxa"/>
            <w:tcBorders>
              <w:top w:val="single" w:sz="4" w:space="0" w:color="auto"/>
            </w:tcBorders>
          </w:tcPr>
          <w:p w14:paraId="7FF193BE" w14:textId="77777777" w:rsidR="001B3049" w:rsidRPr="00AA2803" w:rsidRDefault="001B3049" w:rsidP="00E4401E">
            <w:pPr>
              <w:pStyle w:val="af"/>
              <w:numPr>
                <w:ilvl w:val="0"/>
                <w:numId w:val="86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837" w:type="dxa"/>
            <w:gridSpan w:val="4"/>
          </w:tcPr>
          <w:p w14:paraId="71BDECBC" w14:textId="431A8E76" w:rsidR="001B3049" w:rsidRDefault="00E4401E" w:rsidP="00E4401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年维度</w:t>
            </w:r>
          </w:p>
        </w:tc>
        <w:tc>
          <w:tcPr>
            <w:tcW w:w="2265" w:type="dxa"/>
            <w:gridSpan w:val="3"/>
          </w:tcPr>
          <w:p w14:paraId="1E2FED4C" w14:textId="2D1860C8" w:rsidR="001B3049" w:rsidRDefault="00E4401E" w:rsidP="00B4287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/>
                <w:szCs w:val="22"/>
              </w:rPr>
              <w:t>D_YEAR</w:t>
            </w:r>
          </w:p>
        </w:tc>
        <w:tc>
          <w:tcPr>
            <w:tcW w:w="1978" w:type="dxa"/>
            <w:gridSpan w:val="2"/>
          </w:tcPr>
          <w:p w14:paraId="2FAF3FF9" w14:textId="01110858" w:rsidR="001B3049" w:rsidRPr="00AA2803" w:rsidRDefault="00E4401E" w:rsidP="00E4401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/>
                <w:szCs w:val="22"/>
              </w:rPr>
              <w:t>C</w:t>
            </w:r>
            <w:r w:rsidR="001B3049" w:rsidRPr="00AA2803">
              <w:rPr>
                <w:rFonts w:ascii="新宋体" w:eastAsia="新宋体" w:hAnsi="新宋体"/>
                <w:szCs w:val="22"/>
              </w:rPr>
              <w:t>HAR(</w:t>
            </w:r>
            <w:r>
              <w:rPr>
                <w:rFonts w:ascii="新宋体" w:eastAsia="新宋体" w:hAnsi="新宋体"/>
                <w:szCs w:val="22"/>
              </w:rPr>
              <w:t>4</w:t>
            </w:r>
            <w:r w:rsidR="001B3049" w:rsidRPr="00AA2803">
              <w:rPr>
                <w:rFonts w:ascii="新宋体" w:eastAsia="新宋体" w:hAnsi="新宋体"/>
                <w:szCs w:val="22"/>
              </w:rPr>
              <w:t>)</w:t>
            </w:r>
          </w:p>
        </w:tc>
        <w:tc>
          <w:tcPr>
            <w:tcW w:w="709" w:type="dxa"/>
            <w:gridSpan w:val="2"/>
          </w:tcPr>
          <w:p w14:paraId="7135F23F" w14:textId="77777777" w:rsidR="001B3049" w:rsidRPr="00AA2803" w:rsidRDefault="001B3049" w:rsidP="00B4287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3D9B3CF8" w14:textId="77777777" w:rsidR="001B3049" w:rsidRPr="00AA2803" w:rsidRDefault="001B3049" w:rsidP="00B4287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1B3049" w:rsidRPr="00AA2803" w14:paraId="3EC84816" w14:textId="77777777" w:rsidTr="00B42871">
        <w:tc>
          <w:tcPr>
            <w:tcW w:w="390" w:type="dxa"/>
            <w:tcBorders>
              <w:top w:val="single" w:sz="4" w:space="0" w:color="auto"/>
            </w:tcBorders>
          </w:tcPr>
          <w:p w14:paraId="25A8A4C2" w14:textId="77777777" w:rsidR="001B3049" w:rsidRPr="00AA2803" w:rsidRDefault="001B3049" w:rsidP="00E4401E">
            <w:pPr>
              <w:pStyle w:val="af"/>
              <w:numPr>
                <w:ilvl w:val="0"/>
                <w:numId w:val="86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837" w:type="dxa"/>
            <w:gridSpan w:val="4"/>
          </w:tcPr>
          <w:p w14:paraId="51C5736D" w14:textId="1EAA17FE" w:rsidR="001B3049" w:rsidRDefault="00E4401E" w:rsidP="00B4287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月维度</w:t>
            </w:r>
          </w:p>
        </w:tc>
        <w:tc>
          <w:tcPr>
            <w:tcW w:w="2265" w:type="dxa"/>
            <w:gridSpan w:val="3"/>
          </w:tcPr>
          <w:p w14:paraId="1EEA0B58" w14:textId="58C7075F" w:rsidR="001B3049" w:rsidRDefault="00E4401E" w:rsidP="00B4287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/>
                <w:szCs w:val="22"/>
              </w:rPr>
              <w:t>D_MONTH</w:t>
            </w:r>
          </w:p>
        </w:tc>
        <w:tc>
          <w:tcPr>
            <w:tcW w:w="1978" w:type="dxa"/>
            <w:gridSpan w:val="2"/>
          </w:tcPr>
          <w:p w14:paraId="13C1F448" w14:textId="62AF97C7" w:rsidR="001B3049" w:rsidRPr="00AA2803" w:rsidRDefault="001B3049" w:rsidP="00E4401E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/>
                <w:szCs w:val="22"/>
              </w:rPr>
              <w:t>CHAR(</w:t>
            </w:r>
            <w:r w:rsidR="00E4401E">
              <w:rPr>
                <w:rFonts w:ascii="新宋体" w:eastAsia="新宋体" w:hAnsi="新宋体"/>
                <w:szCs w:val="22"/>
              </w:rPr>
              <w:t>7</w:t>
            </w:r>
            <w:r w:rsidRPr="00AA2803">
              <w:rPr>
                <w:rFonts w:ascii="新宋体" w:eastAsia="新宋体" w:hAnsi="新宋体"/>
                <w:szCs w:val="22"/>
              </w:rPr>
              <w:t>)</w:t>
            </w:r>
          </w:p>
        </w:tc>
        <w:tc>
          <w:tcPr>
            <w:tcW w:w="709" w:type="dxa"/>
            <w:gridSpan w:val="2"/>
          </w:tcPr>
          <w:p w14:paraId="12C5224F" w14:textId="77777777" w:rsidR="001B3049" w:rsidRPr="00AA2803" w:rsidRDefault="001B3049" w:rsidP="00B4287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2FC1F45C" w14:textId="77777777" w:rsidR="001B3049" w:rsidRPr="00AA2803" w:rsidRDefault="001B3049" w:rsidP="00B4287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B55B11" w:rsidRPr="00AA2803" w14:paraId="058A76BA" w14:textId="77777777" w:rsidTr="00B42871">
        <w:tc>
          <w:tcPr>
            <w:tcW w:w="390" w:type="dxa"/>
            <w:tcBorders>
              <w:top w:val="single" w:sz="4" w:space="0" w:color="auto"/>
            </w:tcBorders>
          </w:tcPr>
          <w:p w14:paraId="5171AEAC" w14:textId="77777777" w:rsidR="00B55B11" w:rsidRPr="00AA2803" w:rsidRDefault="00B55B11" w:rsidP="00B55B11">
            <w:pPr>
              <w:pStyle w:val="af"/>
              <w:numPr>
                <w:ilvl w:val="0"/>
                <w:numId w:val="86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837" w:type="dxa"/>
            <w:gridSpan w:val="4"/>
          </w:tcPr>
          <w:p w14:paraId="1146D73A" w14:textId="2B25626A" w:rsidR="00B55B11" w:rsidRDefault="002408D1" w:rsidP="00B55B1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周维度</w:t>
            </w:r>
          </w:p>
        </w:tc>
        <w:tc>
          <w:tcPr>
            <w:tcW w:w="2265" w:type="dxa"/>
            <w:gridSpan w:val="3"/>
          </w:tcPr>
          <w:p w14:paraId="65BB7E45" w14:textId="4DC5016C" w:rsidR="00B55B11" w:rsidRDefault="00B55B11" w:rsidP="002408D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/>
                <w:szCs w:val="22"/>
              </w:rPr>
              <w:t>D_WEEK</w:t>
            </w:r>
          </w:p>
        </w:tc>
        <w:tc>
          <w:tcPr>
            <w:tcW w:w="1978" w:type="dxa"/>
            <w:gridSpan w:val="2"/>
          </w:tcPr>
          <w:p w14:paraId="64E811BA" w14:textId="20949761" w:rsidR="00B55B11" w:rsidRPr="00AA2803" w:rsidRDefault="00B55B11" w:rsidP="00B55B1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CHAR(2)</w:t>
            </w:r>
          </w:p>
        </w:tc>
        <w:tc>
          <w:tcPr>
            <w:tcW w:w="709" w:type="dxa"/>
            <w:gridSpan w:val="2"/>
          </w:tcPr>
          <w:p w14:paraId="35FD05A8" w14:textId="031C9DEE" w:rsidR="00B55B11" w:rsidRPr="00AA2803" w:rsidRDefault="00B55B11" w:rsidP="00B55B1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46CEC5E3" w14:textId="77777777" w:rsidR="00B55B11" w:rsidRPr="00AA2803" w:rsidRDefault="00B55B11" w:rsidP="00B55B1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B55B11" w:rsidRPr="00AA2803" w14:paraId="57A66209" w14:textId="77777777" w:rsidTr="00B42871">
        <w:tc>
          <w:tcPr>
            <w:tcW w:w="390" w:type="dxa"/>
            <w:tcBorders>
              <w:top w:val="single" w:sz="4" w:space="0" w:color="auto"/>
            </w:tcBorders>
          </w:tcPr>
          <w:p w14:paraId="5568FD56" w14:textId="77777777" w:rsidR="00B55B11" w:rsidRPr="00AA2803" w:rsidRDefault="00B55B11" w:rsidP="00B55B11">
            <w:pPr>
              <w:pStyle w:val="af"/>
              <w:numPr>
                <w:ilvl w:val="0"/>
                <w:numId w:val="86"/>
              </w:numPr>
              <w:spacing w:before="60" w:after="60"/>
              <w:ind w:firstLineChars="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837" w:type="dxa"/>
            <w:gridSpan w:val="4"/>
          </w:tcPr>
          <w:p w14:paraId="37CBB19F" w14:textId="4F84D0E5" w:rsidR="00B55B11" w:rsidRPr="00AA2803" w:rsidRDefault="00B55B11" w:rsidP="00B55B1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日维度</w:t>
            </w:r>
          </w:p>
        </w:tc>
        <w:tc>
          <w:tcPr>
            <w:tcW w:w="2265" w:type="dxa"/>
            <w:gridSpan w:val="3"/>
          </w:tcPr>
          <w:p w14:paraId="1C69F163" w14:textId="176F994F" w:rsidR="00B55B11" w:rsidRPr="00AA2803" w:rsidRDefault="00B55B11" w:rsidP="00B55B1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/>
                <w:szCs w:val="22"/>
              </w:rPr>
              <w:t>D_DAY</w:t>
            </w:r>
          </w:p>
        </w:tc>
        <w:tc>
          <w:tcPr>
            <w:tcW w:w="1978" w:type="dxa"/>
            <w:gridSpan w:val="2"/>
          </w:tcPr>
          <w:p w14:paraId="275E2787" w14:textId="32F77758" w:rsidR="00B55B11" w:rsidRPr="00AA2803" w:rsidRDefault="00B55B11" w:rsidP="00B55B1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/>
                <w:szCs w:val="22"/>
              </w:rPr>
              <w:t>CHAR(10)</w:t>
            </w:r>
          </w:p>
        </w:tc>
        <w:tc>
          <w:tcPr>
            <w:tcW w:w="709" w:type="dxa"/>
            <w:gridSpan w:val="2"/>
          </w:tcPr>
          <w:p w14:paraId="621F213C" w14:textId="77777777" w:rsidR="00B55B11" w:rsidRPr="00AA2803" w:rsidRDefault="00B55B11" w:rsidP="00B55B1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是</w:t>
            </w:r>
          </w:p>
        </w:tc>
        <w:tc>
          <w:tcPr>
            <w:tcW w:w="1568" w:type="dxa"/>
          </w:tcPr>
          <w:p w14:paraId="5F4AE7AB" w14:textId="5AAA3EE3" w:rsidR="00B55B11" w:rsidRPr="00AA2803" w:rsidRDefault="00B55B11" w:rsidP="00B55B1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B55B11" w:rsidRPr="00AA2803" w14:paraId="24E58A41" w14:textId="77777777" w:rsidTr="00B42871">
        <w:tc>
          <w:tcPr>
            <w:tcW w:w="9747" w:type="dxa"/>
            <w:gridSpan w:val="13"/>
            <w:shd w:val="clear" w:color="auto" w:fill="D9D9D9" w:themeFill="background1" w:themeFillShade="D9"/>
          </w:tcPr>
          <w:p w14:paraId="203ED106" w14:textId="77777777" w:rsidR="00B55B11" w:rsidRPr="00AA2803" w:rsidRDefault="00B55B11" w:rsidP="00B55B11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表格其他属性信息定义（包括PK-FK、IDX等）</w:t>
            </w:r>
          </w:p>
        </w:tc>
      </w:tr>
      <w:tr w:rsidR="00B55B11" w:rsidRPr="00AA2803" w14:paraId="400D3791" w14:textId="77777777" w:rsidTr="00B42871">
        <w:trPr>
          <w:trHeight w:val="231"/>
        </w:trPr>
        <w:tc>
          <w:tcPr>
            <w:tcW w:w="531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4F5A680" w14:textId="77777777" w:rsidR="00B55B11" w:rsidRPr="00AA2803" w:rsidRDefault="00B55B11" w:rsidP="00B55B11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主键</w:t>
            </w:r>
          </w:p>
        </w:tc>
        <w:tc>
          <w:tcPr>
            <w:tcW w:w="3405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2F012989" w14:textId="77777777" w:rsidR="00B55B11" w:rsidRPr="00AA2803" w:rsidRDefault="00B55B11" w:rsidP="00B55B11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5811" w:type="dxa"/>
            <w:gridSpan w:val="7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5AA3269D" w14:textId="77777777" w:rsidR="00B55B11" w:rsidRPr="00AA2803" w:rsidRDefault="00B55B11" w:rsidP="00B55B11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包含列</w:t>
            </w:r>
          </w:p>
        </w:tc>
      </w:tr>
      <w:tr w:rsidR="00B55B11" w:rsidRPr="00AA2803" w14:paraId="05D54A61" w14:textId="77777777" w:rsidTr="00B42871">
        <w:trPr>
          <w:trHeight w:val="231"/>
        </w:trPr>
        <w:tc>
          <w:tcPr>
            <w:tcW w:w="531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6198A0B" w14:textId="77777777" w:rsidR="00B55B11" w:rsidRPr="00AA2803" w:rsidRDefault="00B55B11" w:rsidP="00B55B11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3405" w:type="dxa"/>
            <w:gridSpan w:val="4"/>
            <w:tcBorders>
              <w:left w:val="single" w:sz="4" w:space="0" w:color="auto"/>
            </w:tcBorders>
          </w:tcPr>
          <w:p w14:paraId="2CD1B611" w14:textId="013F757E" w:rsidR="00B55B11" w:rsidRPr="00AA2803" w:rsidRDefault="00B55B11" w:rsidP="00B55B1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PK_HIS_DIM_DM</w:t>
            </w:r>
          </w:p>
        </w:tc>
        <w:tc>
          <w:tcPr>
            <w:tcW w:w="5811" w:type="dxa"/>
            <w:gridSpan w:val="7"/>
            <w:tcBorders>
              <w:left w:val="single" w:sz="4" w:space="0" w:color="auto"/>
            </w:tcBorders>
          </w:tcPr>
          <w:p w14:paraId="04427D80" w14:textId="42E1A022" w:rsidR="00B55B11" w:rsidRPr="00AA2803" w:rsidRDefault="00B55B11" w:rsidP="00B55B1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945094">
              <w:rPr>
                <w:rFonts w:ascii="新宋体" w:eastAsia="新宋体" w:hAnsi="新宋体"/>
                <w:szCs w:val="22"/>
              </w:rPr>
              <w:t>D_YEAR,D_MONTH,D_DAY</w:t>
            </w:r>
          </w:p>
        </w:tc>
      </w:tr>
      <w:tr w:rsidR="00B55B11" w:rsidRPr="00AA2803" w14:paraId="5DD1594B" w14:textId="77777777" w:rsidTr="00B42871">
        <w:trPr>
          <w:trHeight w:val="231"/>
        </w:trPr>
        <w:tc>
          <w:tcPr>
            <w:tcW w:w="531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2932B86" w14:textId="77777777" w:rsidR="00B55B11" w:rsidRPr="00AA2803" w:rsidRDefault="00B55B11" w:rsidP="00B55B11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外键</w:t>
            </w:r>
          </w:p>
        </w:tc>
        <w:tc>
          <w:tcPr>
            <w:tcW w:w="3405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42F9AE0A" w14:textId="77777777" w:rsidR="00B55B11" w:rsidRPr="00AA2803" w:rsidRDefault="00B55B11" w:rsidP="00B55B11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1556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7F9680DB" w14:textId="77777777" w:rsidR="00B55B11" w:rsidRPr="00AA2803" w:rsidRDefault="00B55B11" w:rsidP="00B55B11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  <w:tc>
          <w:tcPr>
            <w:tcW w:w="2123" w:type="dxa"/>
            <w:gridSpan w:val="3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4BDA5FD9" w14:textId="77777777" w:rsidR="00B55B11" w:rsidRPr="00AA2803" w:rsidRDefault="00B55B11" w:rsidP="00B55B11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参照表名</w:t>
            </w:r>
          </w:p>
        </w:tc>
        <w:tc>
          <w:tcPr>
            <w:tcW w:w="2132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139BDF47" w14:textId="77777777" w:rsidR="00B55B11" w:rsidRPr="00AA2803" w:rsidRDefault="00B55B11" w:rsidP="00B55B11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</w:tr>
      <w:tr w:rsidR="00B55B11" w:rsidRPr="00AA2803" w14:paraId="106826FB" w14:textId="77777777" w:rsidTr="00B42871">
        <w:trPr>
          <w:trHeight w:val="231"/>
        </w:trPr>
        <w:tc>
          <w:tcPr>
            <w:tcW w:w="531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35B7C6B" w14:textId="77777777" w:rsidR="00B55B11" w:rsidRPr="00AA2803" w:rsidRDefault="00B55B11" w:rsidP="00B55B11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3405" w:type="dxa"/>
            <w:gridSpan w:val="4"/>
            <w:tcBorders>
              <w:left w:val="single" w:sz="4" w:space="0" w:color="auto"/>
            </w:tcBorders>
          </w:tcPr>
          <w:p w14:paraId="27C0FD79" w14:textId="77777777" w:rsidR="00B55B11" w:rsidRPr="00AA2803" w:rsidRDefault="00B55B11" w:rsidP="00B55B1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1556" w:type="dxa"/>
            <w:gridSpan w:val="2"/>
            <w:tcBorders>
              <w:left w:val="single" w:sz="4" w:space="0" w:color="auto"/>
            </w:tcBorders>
          </w:tcPr>
          <w:p w14:paraId="31C8D450" w14:textId="77777777" w:rsidR="00B55B11" w:rsidRPr="00AA2803" w:rsidRDefault="00B55B11" w:rsidP="00B55B1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123" w:type="dxa"/>
            <w:gridSpan w:val="3"/>
            <w:tcBorders>
              <w:left w:val="single" w:sz="4" w:space="0" w:color="auto"/>
            </w:tcBorders>
          </w:tcPr>
          <w:p w14:paraId="0085D43D" w14:textId="77777777" w:rsidR="00B55B11" w:rsidRPr="00AA2803" w:rsidRDefault="00B55B11" w:rsidP="00B55B1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132" w:type="dxa"/>
            <w:gridSpan w:val="2"/>
            <w:tcBorders>
              <w:left w:val="single" w:sz="4" w:space="0" w:color="auto"/>
            </w:tcBorders>
          </w:tcPr>
          <w:p w14:paraId="292BCD1A" w14:textId="77777777" w:rsidR="00B55B11" w:rsidRPr="00AA2803" w:rsidRDefault="00B55B11" w:rsidP="00B55B1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B55B11" w:rsidRPr="00AA2803" w14:paraId="06F67058" w14:textId="77777777" w:rsidTr="00B42871">
        <w:trPr>
          <w:trHeight w:val="231"/>
        </w:trPr>
        <w:tc>
          <w:tcPr>
            <w:tcW w:w="531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6AC2392" w14:textId="77777777" w:rsidR="00B55B11" w:rsidRPr="00AA2803" w:rsidRDefault="00B55B11" w:rsidP="00B55B11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索引</w:t>
            </w:r>
          </w:p>
        </w:tc>
        <w:tc>
          <w:tcPr>
            <w:tcW w:w="3405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14DD5299" w14:textId="77777777" w:rsidR="00B55B11" w:rsidRPr="00AA2803" w:rsidRDefault="00B55B11" w:rsidP="00B55B11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名称</w:t>
            </w:r>
          </w:p>
        </w:tc>
        <w:tc>
          <w:tcPr>
            <w:tcW w:w="2681" w:type="dxa"/>
            <w:gridSpan w:val="3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09B67C68" w14:textId="77777777" w:rsidR="00B55B11" w:rsidRPr="00AA2803" w:rsidRDefault="00B55B11" w:rsidP="00B55B11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列</w:t>
            </w:r>
          </w:p>
        </w:tc>
        <w:tc>
          <w:tcPr>
            <w:tcW w:w="3130" w:type="dxa"/>
            <w:gridSpan w:val="4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38CF622F" w14:textId="77777777" w:rsidR="00B55B11" w:rsidRPr="00AA2803" w:rsidRDefault="00B55B11" w:rsidP="00B55B11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类型</w:t>
            </w:r>
          </w:p>
        </w:tc>
      </w:tr>
      <w:tr w:rsidR="00B55B11" w:rsidRPr="00AA2803" w14:paraId="036DE206" w14:textId="77777777" w:rsidTr="00B42871">
        <w:trPr>
          <w:trHeight w:val="231"/>
        </w:trPr>
        <w:tc>
          <w:tcPr>
            <w:tcW w:w="531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74091DF" w14:textId="77777777" w:rsidR="00B55B11" w:rsidRPr="00AA2803" w:rsidRDefault="00B55B11" w:rsidP="00B55B11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3405" w:type="dxa"/>
            <w:gridSpan w:val="4"/>
            <w:tcBorders>
              <w:left w:val="single" w:sz="4" w:space="0" w:color="auto"/>
            </w:tcBorders>
          </w:tcPr>
          <w:p w14:paraId="4328F0CD" w14:textId="77777777" w:rsidR="00B55B11" w:rsidRPr="00AA2803" w:rsidRDefault="00B55B11" w:rsidP="00B55B1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2681" w:type="dxa"/>
            <w:gridSpan w:val="3"/>
            <w:tcBorders>
              <w:left w:val="single" w:sz="4" w:space="0" w:color="auto"/>
            </w:tcBorders>
          </w:tcPr>
          <w:p w14:paraId="14AACBAE" w14:textId="77777777" w:rsidR="00B55B11" w:rsidRPr="00AA2803" w:rsidRDefault="00B55B11" w:rsidP="00B55B1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3130" w:type="dxa"/>
            <w:gridSpan w:val="4"/>
            <w:tcBorders>
              <w:left w:val="single" w:sz="4" w:space="0" w:color="auto"/>
            </w:tcBorders>
          </w:tcPr>
          <w:p w14:paraId="77549891" w14:textId="77777777" w:rsidR="00B55B11" w:rsidRPr="00AA2803" w:rsidRDefault="00B55B11" w:rsidP="00B55B1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B55B11" w:rsidRPr="00AA2803" w14:paraId="7F001826" w14:textId="77777777" w:rsidTr="00B42871">
        <w:tc>
          <w:tcPr>
            <w:tcW w:w="531" w:type="dxa"/>
            <w:gridSpan w:val="2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984B0A9" w14:textId="77777777" w:rsidR="00B55B11" w:rsidRPr="00AA2803" w:rsidRDefault="00B55B11" w:rsidP="00B55B11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约束</w:t>
            </w:r>
          </w:p>
        </w:tc>
        <w:tc>
          <w:tcPr>
            <w:tcW w:w="9216" w:type="dxa"/>
            <w:gridSpan w:val="11"/>
            <w:tcBorders>
              <w:left w:val="single" w:sz="4" w:space="0" w:color="auto"/>
            </w:tcBorders>
          </w:tcPr>
          <w:p w14:paraId="627A0AE0" w14:textId="77777777" w:rsidR="00B55B11" w:rsidRPr="00AA2803" w:rsidRDefault="00B55B11" w:rsidP="00B55B1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B55B11" w:rsidRPr="00AA2803" w14:paraId="36D0BD44" w14:textId="77777777" w:rsidTr="00B42871">
        <w:trPr>
          <w:trHeight w:val="231"/>
        </w:trPr>
        <w:tc>
          <w:tcPr>
            <w:tcW w:w="531" w:type="dxa"/>
            <w:gridSpan w:val="2"/>
            <w:vMerge w:val="restart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1AB75C5" w14:textId="77777777" w:rsidR="00B55B11" w:rsidRPr="00AA2803" w:rsidRDefault="00B55B11" w:rsidP="00B55B11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</w:t>
            </w: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69D1EC18" w14:textId="77777777" w:rsidR="00B55B11" w:rsidRPr="00AA2803" w:rsidRDefault="00B55B11" w:rsidP="00B55B11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分区类型</w:t>
            </w:r>
          </w:p>
        </w:tc>
        <w:tc>
          <w:tcPr>
            <w:tcW w:w="1917" w:type="dxa"/>
            <w:gridSpan w:val="2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355B3347" w14:textId="77777777" w:rsidR="00B55B11" w:rsidRPr="00AA2803" w:rsidRDefault="00B55B11" w:rsidP="00B55B11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分区字段</w:t>
            </w:r>
          </w:p>
        </w:tc>
        <w:tc>
          <w:tcPr>
            <w:tcW w:w="5811" w:type="dxa"/>
            <w:gridSpan w:val="7"/>
            <w:tcBorders>
              <w:left w:val="single" w:sz="4" w:space="0" w:color="auto"/>
            </w:tcBorders>
            <w:shd w:val="clear" w:color="auto" w:fill="8DB3E2" w:themeFill="text2" w:themeFillTint="66"/>
          </w:tcPr>
          <w:p w14:paraId="06CB0D7A" w14:textId="77777777" w:rsidR="00B55B11" w:rsidRPr="00AA2803" w:rsidRDefault="00B55B11" w:rsidP="00B55B11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Cs w:val="22"/>
              </w:rPr>
              <w:t>分区条件</w:t>
            </w:r>
          </w:p>
        </w:tc>
      </w:tr>
      <w:tr w:rsidR="00B55B11" w:rsidRPr="00AA2803" w14:paraId="06DDD38E" w14:textId="77777777" w:rsidTr="00B42871">
        <w:trPr>
          <w:trHeight w:val="231"/>
        </w:trPr>
        <w:tc>
          <w:tcPr>
            <w:tcW w:w="531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0F9992C" w14:textId="77777777" w:rsidR="00B55B11" w:rsidRPr="00AA2803" w:rsidRDefault="00B55B11" w:rsidP="00B55B11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</w:tcPr>
          <w:p w14:paraId="0275DAB2" w14:textId="77777777" w:rsidR="00B55B11" w:rsidRPr="00AA2803" w:rsidRDefault="00B55B11" w:rsidP="00B55B1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主分区</w:t>
            </w:r>
          </w:p>
        </w:tc>
        <w:tc>
          <w:tcPr>
            <w:tcW w:w="1917" w:type="dxa"/>
            <w:gridSpan w:val="2"/>
            <w:tcBorders>
              <w:left w:val="single" w:sz="4" w:space="0" w:color="auto"/>
            </w:tcBorders>
          </w:tcPr>
          <w:p w14:paraId="7E538A7F" w14:textId="77777777" w:rsidR="00B55B11" w:rsidRPr="00AA2803" w:rsidRDefault="00B55B11" w:rsidP="00B55B1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5811" w:type="dxa"/>
            <w:gridSpan w:val="7"/>
            <w:tcBorders>
              <w:left w:val="single" w:sz="4" w:space="0" w:color="auto"/>
            </w:tcBorders>
          </w:tcPr>
          <w:p w14:paraId="65F51970" w14:textId="77777777" w:rsidR="00B55B11" w:rsidRPr="00AA2803" w:rsidRDefault="00B55B11" w:rsidP="00B55B1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  <w:tr w:rsidR="00B55B11" w:rsidRPr="00AA2803" w14:paraId="558DBFFE" w14:textId="77777777" w:rsidTr="00B42871">
        <w:trPr>
          <w:trHeight w:val="231"/>
        </w:trPr>
        <w:tc>
          <w:tcPr>
            <w:tcW w:w="531" w:type="dxa"/>
            <w:gridSpan w:val="2"/>
            <w:vMerge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709975A" w14:textId="77777777" w:rsidR="00B55B11" w:rsidRPr="00AA2803" w:rsidRDefault="00B55B11" w:rsidP="00B55B11">
            <w:pPr>
              <w:spacing w:before="60" w:after="60"/>
              <w:rPr>
                <w:rFonts w:ascii="新宋体" w:eastAsia="新宋体" w:hAnsi="新宋体"/>
                <w:b/>
                <w:szCs w:val="22"/>
              </w:rPr>
            </w:pPr>
          </w:p>
        </w:tc>
        <w:tc>
          <w:tcPr>
            <w:tcW w:w="1488" w:type="dxa"/>
            <w:gridSpan w:val="2"/>
            <w:tcBorders>
              <w:left w:val="single" w:sz="4" w:space="0" w:color="auto"/>
            </w:tcBorders>
          </w:tcPr>
          <w:p w14:paraId="160003FB" w14:textId="77777777" w:rsidR="00B55B11" w:rsidRPr="00AA2803" w:rsidRDefault="00B55B11" w:rsidP="00B55B1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子分区</w:t>
            </w:r>
          </w:p>
        </w:tc>
        <w:tc>
          <w:tcPr>
            <w:tcW w:w="1917" w:type="dxa"/>
            <w:gridSpan w:val="2"/>
            <w:tcBorders>
              <w:left w:val="single" w:sz="4" w:space="0" w:color="auto"/>
            </w:tcBorders>
          </w:tcPr>
          <w:p w14:paraId="19A57513" w14:textId="77777777" w:rsidR="00B55B11" w:rsidRPr="00AA2803" w:rsidRDefault="00B55B11" w:rsidP="00B55B1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  <w:tc>
          <w:tcPr>
            <w:tcW w:w="5811" w:type="dxa"/>
            <w:gridSpan w:val="7"/>
            <w:tcBorders>
              <w:left w:val="single" w:sz="4" w:space="0" w:color="auto"/>
            </w:tcBorders>
          </w:tcPr>
          <w:p w14:paraId="7B8918EA" w14:textId="77777777" w:rsidR="00B55B11" w:rsidRPr="00AA2803" w:rsidRDefault="00B55B11" w:rsidP="00B55B11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</w:p>
        </w:tc>
      </w:tr>
    </w:tbl>
    <w:p w14:paraId="3A0B5E32" w14:textId="77777777" w:rsidR="001B3049" w:rsidRPr="00AA2803" w:rsidRDefault="001B3049" w:rsidP="001B3049"/>
    <w:p w14:paraId="29DC9102" w14:textId="77777777" w:rsidR="0039308A" w:rsidRPr="00AA2803" w:rsidRDefault="003442A1" w:rsidP="00E231B0">
      <w:pPr>
        <w:pStyle w:val="20"/>
      </w:pPr>
      <w:bookmarkStart w:id="143" w:name="_Toc435450900"/>
      <w:r w:rsidRPr="00AA2803">
        <w:rPr>
          <w:rFonts w:hint="eastAsia"/>
        </w:rPr>
        <w:t>序号</w:t>
      </w:r>
      <w:r w:rsidRPr="00AA2803">
        <w:t>发生器</w:t>
      </w:r>
      <w:r w:rsidRPr="00AA2803">
        <w:rPr>
          <w:rFonts w:hint="eastAsia"/>
        </w:rPr>
        <w:t>定义</w:t>
      </w:r>
      <w:bookmarkEnd w:id="143"/>
    </w:p>
    <w:p w14:paraId="0DB3C58F" w14:textId="77777777" w:rsidR="00EA1F98" w:rsidRPr="00AA2803" w:rsidRDefault="00EA1F98" w:rsidP="00EA1F98">
      <w:pPr>
        <w:pStyle w:val="3"/>
      </w:pPr>
      <w:bookmarkStart w:id="144" w:name="_Toc435450901"/>
      <w:r w:rsidRPr="00AA2803">
        <w:rPr>
          <w:rFonts w:hint="eastAsia"/>
        </w:rPr>
        <w:t>获得权限中用户和角色</w:t>
      </w:r>
      <w:r w:rsidRPr="00AA2803">
        <w:rPr>
          <w:rFonts w:hint="eastAsia"/>
        </w:rPr>
        <w:t>ID</w:t>
      </w:r>
      <w:r w:rsidRPr="00AA2803">
        <w:rPr>
          <w:rFonts w:hint="eastAsia"/>
        </w:rPr>
        <w:t>（</w:t>
      </w:r>
      <w:r w:rsidRPr="00AA2803">
        <w:t>SEQ_ADM_ID</w:t>
      </w:r>
      <w:r w:rsidRPr="00AA2803">
        <w:t>）</w:t>
      </w:r>
      <w:bookmarkEnd w:id="144"/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2552"/>
        <w:gridCol w:w="1701"/>
        <w:gridCol w:w="1134"/>
        <w:gridCol w:w="2551"/>
      </w:tblGrid>
      <w:tr w:rsidR="00EA1F98" w:rsidRPr="00AA2803" w14:paraId="57134E9C" w14:textId="77777777" w:rsidTr="00C41D1B">
        <w:tc>
          <w:tcPr>
            <w:tcW w:w="1809" w:type="dxa"/>
            <w:shd w:val="clear" w:color="auto" w:fill="C0C0C0"/>
          </w:tcPr>
          <w:p w14:paraId="44AEAB88" w14:textId="77777777" w:rsidR="00EA1F98" w:rsidRPr="00AA2803" w:rsidRDefault="00EA1F98" w:rsidP="004875C9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汉字注解</w:t>
            </w:r>
          </w:p>
        </w:tc>
        <w:tc>
          <w:tcPr>
            <w:tcW w:w="4253" w:type="dxa"/>
            <w:gridSpan w:val="2"/>
            <w:shd w:val="clear" w:color="auto" w:fill="auto"/>
          </w:tcPr>
          <w:p w14:paraId="7BF75D2A" w14:textId="77777777" w:rsidR="00EA1F98" w:rsidRPr="00AA2803" w:rsidRDefault="00EA1F98" w:rsidP="004875C9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Times New Roman" w:hAnsi="Times New Roman" w:hint="eastAsia"/>
                <w:b/>
                <w:kern w:val="0"/>
                <w:szCs w:val="20"/>
              </w:rPr>
              <w:t>用于获得权限中用户和角色</w:t>
            </w:r>
            <w:r w:rsidRPr="00AA2803">
              <w:rPr>
                <w:rFonts w:ascii="Times New Roman" w:hAnsi="Times New Roman" w:hint="eastAsia"/>
                <w:b/>
                <w:kern w:val="0"/>
                <w:szCs w:val="20"/>
              </w:rPr>
              <w:t>ID</w:t>
            </w:r>
          </w:p>
        </w:tc>
        <w:tc>
          <w:tcPr>
            <w:tcW w:w="1134" w:type="dxa"/>
            <w:shd w:val="clear" w:color="auto" w:fill="C0C0C0"/>
          </w:tcPr>
          <w:p w14:paraId="5BBE0F83" w14:textId="77777777" w:rsidR="00EA1F98" w:rsidRPr="00AA2803" w:rsidRDefault="00EA1F98" w:rsidP="004875C9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定义</w:t>
            </w:r>
          </w:p>
        </w:tc>
        <w:tc>
          <w:tcPr>
            <w:tcW w:w="2551" w:type="dxa"/>
            <w:shd w:val="clear" w:color="auto" w:fill="auto"/>
          </w:tcPr>
          <w:p w14:paraId="25660D27" w14:textId="77777777" w:rsidR="00EA1F98" w:rsidRPr="00AA2803" w:rsidRDefault="00EA1F98" w:rsidP="004875C9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AA2803">
              <w:rPr>
                <w:rFonts w:ascii="新宋体" w:eastAsia="新宋体" w:hAnsi="新宋体"/>
                <w:b/>
                <w:szCs w:val="22"/>
              </w:rPr>
              <w:t>SEQ_ADM_ID</w:t>
            </w:r>
          </w:p>
        </w:tc>
      </w:tr>
      <w:tr w:rsidR="00EA1F98" w:rsidRPr="00AA2803" w14:paraId="4AE27051" w14:textId="77777777" w:rsidTr="00C41D1B">
        <w:tc>
          <w:tcPr>
            <w:tcW w:w="1809" w:type="dxa"/>
            <w:shd w:val="clear" w:color="auto" w:fill="C0C0C0"/>
          </w:tcPr>
          <w:p w14:paraId="1ABB8E6A" w14:textId="77777777" w:rsidR="00EA1F98" w:rsidRPr="00AA2803" w:rsidRDefault="00D90231" w:rsidP="004875C9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>
              <w:rPr>
                <w:rFonts w:ascii="新宋体" w:eastAsia="新宋体" w:hAnsi="新宋体"/>
                <w:b/>
                <w:sz w:val="24"/>
                <w:szCs w:val="22"/>
              </w:rPr>
              <w:t>ORDER</w:t>
            </w:r>
          </w:p>
        </w:tc>
        <w:tc>
          <w:tcPr>
            <w:tcW w:w="4253" w:type="dxa"/>
            <w:gridSpan w:val="2"/>
            <w:shd w:val="clear" w:color="auto" w:fill="auto"/>
          </w:tcPr>
          <w:p w14:paraId="285346E2" w14:textId="77777777" w:rsidR="00EA1F98" w:rsidRPr="00AA2803" w:rsidRDefault="00D90231" w:rsidP="004875C9">
            <w:pPr>
              <w:spacing w:before="60" w:after="60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NO</w:t>
            </w:r>
          </w:p>
        </w:tc>
        <w:tc>
          <w:tcPr>
            <w:tcW w:w="1134" w:type="dxa"/>
            <w:shd w:val="clear" w:color="auto" w:fill="C0C0C0"/>
          </w:tcPr>
          <w:p w14:paraId="1DD325CB" w14:textId="77777777" w:rsidR="00EA1F98" w:rsidRPr="00AA2803" w:rsidRDefault="00D90231" w:rsidP="004875C9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>
              <w:rPr>
                <w:rFonts w:ascii="新宋体" w:eastAsia="新宋体" w:hAnsi="新宋体" w:hint="eastAsia"/>
                <w:b/>
                <w:sz w:val="24"/>
                <w:szCs w:val="22"/>
              </w:rPr>
              <w:t>CACHE</w:t>
            </w:r>
          </w:p>
        </w:tc>
        <w:tc>
          <w:tcPr>
            <w:tcW w:w="2551" w:type="dxa"/>
            <w:shd w:val="clear" w:color="auto" w:fill="auto"/>
          </w:tcPr>
          <w:p w14:paraId="485DA07B" w14:textId="77777777" w:rsidR="00EA1F98" w:rsidRPr="00AA2803" w:rsidRDefault="00D90231" w:rsidP="00C41D1B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>
              <w:rPr>
                <w:rFonts w:ascii="新宋体" w:eastAsia="新宋体" w:hAnsi="新宋体" w:hint="eastAsia"/>
                <w:b/>
                <w:szCs w:val="22"/>
              </w:rPr>
              <w:t>DEFAULT</w:t>
            </w:r>
          </w:p>
        </w:tc>
      </w:tr>
      <w:tr w:rsidR="004F5520" w:rsidRPr="00AA2803" w14:paraId="5E9EB938" w14:textId="77777777" w:rsidTr="00C41D1B">
        <w:tc>
          <w:tcPr>
            <w:tcW w:w="1809" w:type="dxa"/>
            <w:vMerge w:val="restart"/>
            <w:shd w:val="clear" w:color="auto" w:fill="C0C0C0"/>
          </w:tcPr>
          <w:p w14:paraId="6BFBA0E6" w14:textId="77777777" w:rsidR="004F5520" w:rsidRPr="00AA2803" w:rsidRDefault="004F5520" w:rsidP="004875C9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>
              <w:rPr>
                <w:rFonts w:ascii="新宋体" w:eastAsia="新宋体" w:hAnsi="新宋体" w:hint="eastAsia"/>
                <w:b/>
                <w:sz w:val="24"/>
                <w:szCs w:val="22"/>
              </w:rPr>
              <w:t>使用情况</w:t>
            </w:r>
          </w:p>
        </w:tc>
        <w:tc>
          <w:tcPr>
            <w:tcW w:w="2552" w:type="dxa"/>
            <w:shd w:val="clear" w:color="auto" w:fill="C4BC96" w:themeFill="background2" w:themeFillShade="BF"/>
          </w:tcPr>
          <w:p w14:paraId="2F5890B7" w14:textId="77777777" w:rsidR="004F5520" w:rsidRPr="00D90231" w:rsidRDefault="004F5520" w:rsidP="00D90231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D90231">
              <w:rPr>
                <w:rFonts w:hint="eastAsia"/>
                <w:sz w:val="24"/>
              </w:rPr>
              <w:t>表名</w:t>
            </w:r>
          </w:p>
        </w:tc>
        <w:tc>
          <w:tcPr>
            <w:tcW w:w="1701" w:type="dxa"/>
            <w:shd w:val="clear" w:color="auto" w:fill="C4BC96" w:themeFill="background2" w:themeFillShade="BF"/>
          </w:tcPr>
          <w:p w14:paraId="73B48B61" w14:textId="77777777" w:rsidR="004F5520" w:rsidRPr="00D90231" w:rsidRDefault="004F5520" w:rsidP="00D90231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>
              <w:rPr>
                <w:rFonts w:ascii="新宋体" w:eastAsia="新宋体" w:hAnsi="新宋体" w:hint="eastAsia"/>
                <w:b/>
                <w:sz w:val="24"/>
                <w:szCs w:val="22"/>
              </w:rPr>
              <w:t>列名</w:t>
            </w:r>
          </w:p>
        </w:tc>
        <w:tc>
          <w:tcPr>
            <w:tcW w:w="3685" w:type="dxa"/>
            <w:gridSpan w:val="2"/>
            <w:shd w:val="clear" w:color="auto" w:fill="C4BC96" w:themeFill="background2" w:themeFillShade="BF"/>
          </w:tcPr>
          <w:p w14:paraId="7053EC57" w14:textId="77777777" w:rsidR="004F5520" w:rsidRPr="00D90231" w:rsidRDefault="004F5520" w:rsidP="00D90231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D90231">
              <w:rPr>
                <w:rFonts w:hint="eastAsia"/>
                <w:sz w:val="24"/>
              </w:rPr>
              <w:t>函数</w:t>
            </w:r>
          </w:p>
        </w:tc>
      </w:tr>
      <w:tr w:rsidR="004F5520" w:rsidRPr="00AA2803" w14:paraId="14D408BB" w14:textId="77777777" w:rsidTr="00C41D1B">
        <w:tc>
          <w:tcPr>
            <w:tcW w:w="1809" w:type="dxa"/>
            <w:vMerge/>
            <w:shd w:val="clear" w:color="auto" w:fill="C0C0C0"/>
          </w:tcPr>
          <w:p w14:paraId="0A347DAD" w14:textId="77777777" w:rsidR="004F5520" w:rsidRPr="00AA2803" w:rsidRDefault="004F5520" w:rsidP="004875C9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</w:p>
        </w:tc>
        <w:tc>
          <w:tcPr>
            <w:tcW w:w="2552" w:type="dxa"/>
            <w:shd w:val="clear" w:color="auto" w:fill="auto"/>
          </w:tcPr>
          <w:p w14:paraId="1AC611A5" w14:textId="77777777" w:rsidR="004F5520" w:rsidRPr="008F07A1" w:rsidRDefault="004F5520" w:rsidP="004875C9">
            <w:pPr>
              <w:spacing w:before="60" w:after="60"/>
              <w:jc w:val="left"/>
              <w:rPr>
                <w:rFonts w:ascii="新宋体" w:eastAsia="新宋体" w:hAnsi="新宋体"/>
              </w:rPr>
            </w:pPr>
            <w:r w:rsidRPr="008F07A1">
              <w:rPr>
                <w:rFonts w:ascii="新宋体" w:eastAsia="新宋体" w:hAnsi="新宋体"/>
              </w:rPr>
              <w:t>ADM_INFO</w:t>
            </w:r>
          </w:p>
        </w:tc>
        <w:tc>
          <w:tcPr>
            <w:tcW w:w="1701" w:type="dxa"/>
            <w:shd w:val="clear" w:color="auto" w:fill="auto"/>
          </w:tcPr>
          <w:p w14:paraId="3B9F9878" w14:textId="77777777" w:rsidR="004F5520" w:rsidRPr="008F07A1" w:rsidRDefault="004F5520" w:rsidP="004875C9">
            <w:pPr>
              <w:spacing w:before="60" w:after="60"/>
              <w:jc w:val="left"/>
              <w:rPr>
                <w:rFonts w:ascii="新宋体" w:eastAsia="新宋体" w:hAnsi="新宋体"/>
              </w:rPr>
            </w:pPr>
            <w:r w:rsidRPr="008F07A1">
              <w:rPr>
                <w:rFonts w:ascii="新宋体" w:eastAsia="新宋体" w:hAnsi="新宋体"/>
              </w:rPr>
              <w:t>ADMIN_ID</w:t>
            </w:r>
          </w:p>
        </w:tc>
        <w:tc>
          <w:tcPr>
            <w:tcW w:w="3685" w:type="dxa"/>
            <w:gridSpan w:val="2"/>
            <w:shd w:val="clear" w:color="auto" w:fill="auto"/>
          </w:tcPr>
          <w:p w14:paraId="74A90FE7" w14:textId="77777777" w:rsidR="004F5520" w:rsidRPr="008F07A1" w:rsidRDefault="004F5520" w:rsidP="00EA1F98">
            <w:pPr>
              <w:spacing w:before="60" w:after="60"/>
              <w:jc w:val="left"/>
              <w:rPr>
                <w:rFonts w:ascii="新宋体" w:eastAsia="新宋体" w:hAnsi="新宋体"/>
              </w:rPr>
            </w:pPr>
            <w:r w:rsidRPr="008F07A1">
              <w:rPr>
                <w:rFonts w:ascii="新宋体" w:eastAsia="新宋体" w:hAnsi="新宋体"/>
              </w:rPr>
              <w:t>f_get_adm_id_seq</w:t>
            </w:r>
          </w:p>
        </w:tc>
      </w:tr>
      <w:tr w:rsidR="004F5520" w:rsidRPr="00AA2803" w14:paraId="3E38248D" w14:textId="77777777" w:rsidTr="00C41D1B">
        <w:tc>
          <w:tcPr>
            <w:tcW w:w="1809" w:type="dxa"/>
            <w:vMerge/>
            <w:shd w:val="clear" w:color="auto" w:fill="C0C0C0"/>
          </w:tcPr>
          <w:p w14:paraId="255FB27F" w14:textId="77777777" w:rsidR="004F5520" w:rsidRPr="00AA2803" w:rsidRDefault="004F5520" w:rsidP="004875C9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</w:p>
        </w:tc>
        <w:tc>
          <w:tcPr>
            <w:tcW w:w="2552" w:type="dxa"/>
            <w:shd w:val="clear" w:color="auto" w:fill="auto"/>
          </w:tcPr>
          <w:p w14:paraId="634F6D54" w14:textId="77777777" w:rsidR="004F5520" w:rsidRPr="008F07A1" w:rsidRDefault="004F5520" w:rsidP="004875C9">
            <w:pPr>
              <w:spacing w:before="60" w:after="60"/>
              <w:jc w:val="left"/>
              <w:rPr>
                <w:rFonts w:ascii="新宋体" w:eastAsia="新宋体" w:hAnsi="新宋体"/>
              </w:rPr>
            </w:pPr>
            <w:r w:rsidRPr="008F07A1">
              <w:rPr>
                <w:rFonts w:ascii="新宋体" w:eastAsia="新宋体" w:hAnsi="新宋体"/>
              </w:rPr>
              <w:t>ADM_ROLE</w:t>
            </w:r>
          </w:p>
        </w:tc>
        <w:tc>
          <w:tcPr>
            <w:tcW w:w="1701" w:type="dxa"/>
            <w:shd w:val="clear" w:color="auto" w:fill="auto"/>
          </w:tcPr>
          <w:p w14:paraId="79221C62" w14:textId="77777777" w:rsidR="004F5520" w:rsidRPr="008F07A1" w:rsidRDefault="004F5520" w:rsidP="004875C9">
            <w:pPr>
              <w:spacing w:before="60" w:after="60"/>
              <w:jc w:val="left"/>
              <w:rPr>
                <w:rFonts w:ascii="新宋体" w:eastAsia="新宋体" w:hAnsi="新宋体"/>
              </w:rPr>
            </w:pPr>
            <w:r w:rsidRPr="008F07A1">
              <w:rPr>
                <w:rFonts w:ascii="新宋体" w:eastAsia="新宋体" w:hAnsi="新宋体"/>
              </w:rPr>
              <w:t>ROLE_ID</w:t>
            </w:r>
          </w:p>
        </w:tc>
        <w:tc>
          <w:tcPr>
            <w:tcW w:w="3685" w:type="dxa"/>
            <w:gridSpan w:val="2"/>
            <w:shd w:val="clear" w:color="auto" w:fill="auto"/>
          </w:tcPr>
          <w:p w14:paraId="2CA7D8E2" w14:textId="77777777" w:rsidR="004F5520" w:rsidRPr="008F07A1" w:rsidRDefault="004F5520" w:rsidP="00EA1F98">
            <w:pPr>
              <w:spacing w:before="60" w:after="60"/>
              <w:jc w:val="left"/>
              <w:rPr>
                <w:rFonts w:ascii="新宋体" w:eastAsia="新宋体" w:hAnsi="新宋体"/>
              </w:rPr>
            </w:pPr>
          </w:p>
        </w:tc>
      </w:tr>
    </w:tbl>
    <w:p w14:paraId="0ADF15E2" w14:textId="77777777" w:rsidR="00315A4D" w:rsidRDefault="00315A4D" w:rsidP="00315A4D"/>
    <w:p w14:paraId="2B573EB8" w14:textId="77777777" w:rsidR="004F5520" w:rsidRDefault="004F5520" w:rsidP="00315A4D"/>
    <w:p w14:paraId="4D0DD47C" w14:textId="77777777" w:rsidR="004F5520" w:rsidRPr="00AA2803" w:rsidRDefault="004F5520" w:rsidP="004F5520">
      <w:pPr>
        <w:pStyle w:val="3"/>
      </w:pPr>
      <w:bookmarkStart w:id="145" w:name="_Toc435450902"/>
      <w:r w:rsidRPr="004F5520">
        <w:rPr>
          <w:rFonts w:hint="eastAsia"/>
        </w:rPr>
        <w:t>用于资金管理序号</w:t>
      </w:r>
      <w:r w:rsidRPr="00AA2803">
        <w:rPr>
          <w:rFonts w:hint="eastAsia"/>
        </w:rPr>
        <w:t>（</w:t>
      </w:r>
      <w:r w:rsidRPr="004F5520">
        <w:t>seq_fund_no</w:t>
      </w:r>
      <w:r w:rsidRPr="00AA2803">
        <w:t>）</w:t>
      </w:r>
      <w:bookmarkEnd w:id="145"/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2835"/>
        <w:gridCol w:w="1560"/>
        <w:gridCol w:w="992"/>
        <w:gridCol w:w="2551"/>
      </w:tblGrid>
      <w:tr w:rsidR="004F5520" w:rsidRPr="00AA2803" w14:paraId="5A74D1B8" w14:textId="77777777" w:rsidTr="00C41D1B">
        <w:tc>
          <w:tcPr>
            <w:tcW w:w="1809" w:type="dxa"/>
            <w:shd w:val="clear" w:color="auto" w:fill="C0C0C0"/>
          </w:tcPr>
          <w:p w14:paraId="269D895E" w14:textId="77777777" w:rsidR="004F5520" w:rsidRPr="00AA2803" w:rsidRDefault="004F5520" w:rsidP="004F5520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lastRenderedPageBreak/>
              <w:t>汉字注解</w:t>
            </w:r>
          </w:p>
        </w:tc>
        <w:tc>
          <w:tcPr>
            <w:tcW w:w="4395" w:type="dxa"/>
            <w:gridSpan w:val="2"/>
            <w:shd w:val="clear" w:color="auto" w:fill="auto"/>
          </w:tcPr>
          <w:p w14:paraId="04AB9958" w14:textId="77777777" w:rsidR="004F5520" w:rsidRPr="00AA2803" w:rsidRDefault="004F5520" w:rsidP="004F5520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4F5520">
              <w:rPr>
                <w:rFonts w:ascii="新宋体" w:eastAsia="新宋体" w:hAnsi="新宋体" w:hint="eastAsia"/>
                <w:b/>
                <w:szCs w:val="22"/>
              </w:rPr>
              <w:t>用于资金管理序号</w:t>
            </w:r>
          </w:p>
        </w:tc>
        <w:tc>
          <w:tcPr>
            <w:tcW w:w="992" w:type="dxa"/>
            <w:shd w:val="clear" w:color="auto" w:fill="C0C0C0"/>
          </w:tcPr>
          <w:p w14:paraId="46266F4E" w14:textId="77777777" w:rsidR="004F5520" w:rsidRPr="00AA2803" w:rsidRDefault="004F5520" w:rsidP="004F5520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定义</w:t>
            </w:r>
          </w:p>
        </w:tc>
        <w:tc>
          <w:tcPr>
            <w:tcW w:w="2551" w:type="dxa"/>
            <w:shd w:val="clear" w:color="auto" w:fill="auto"/>
          </w:tcPr>
          <w:p w14:paraId="4B88CEDD" w14:textId="77777777" w:rsidR="004F5520" w:rsidRPr="00AA2803" w:rsidRDefault="004F5520" w:rsidP="004F5520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4F5520">
              <w:rPr>
                <w:rFonts w:ascii="新宋体" w:eastAsia="新宋体" w:hAnsi="新宋体"/>
                <w:b/>
                <w:szCs w:val="22"/>
              </w:rPr>
              <w:t>SEQ_FUND_NO</w:t>
            </w:r>
          </w:p>
        </w:tc>
      </w:tr>
      <w:tr w:rsidR="004F5520" w:rsidRPr="00AA2803" w14:paraId="2FCAD424" w14:textId="77777777" w:rsidTr="00C41D1B">
        <w:tc>
          <w:tcPr>
            <w:tcW w:w="1809" w:type="dxa"/>
            <w:shd w:val="clear" w:color="auto" w:fill="C0C0C0"/>
          </w:tcPr>
          <w:p w14:paraId="4E9E6D17" w14:textId="77777777" w:rsidR="004F5520" w:rsidRPr="00AA2803" w:rsidRDefault="004F5520" w:rsidP="004F5520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>
              <w:rPr>
                <w:rFonts w:ascii="新宋体" w:eastAsia="新宋体" w:hAnsi="新宋体"/>
                <w:b/>
                <w:sz w:val="24"/>
                <w:szCs w:val="22"/>
              </w:rPr>
              <w:t>ORDER</w:t>
            </w:r>
          </w:p>
        </w:tc>
        <w:tc>
          <w:tcPr>
            <w:tcW w:w="4395" w:type="dxa"/>
            <w:gridSpan w:val="2"/>
            <w:shd w:val="clear" w:color="auto" w:fill="auto"/>
          </w:tcPr>
          <w:p w14:paraId="2ECBDEC1" w14:textId="77777777" w:rsidR="004F5520" w:rsidRPr="00AA2803" w:rsidRDefault="004F5520" w:rsidP="004F5520">
            <w:pPr>
              <w:spacing w:before="60" w:after="60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NO</w:t>
            </w:r>
          </w:p>
        </w:tc>
        <w:tc>
          <w:tcPr>
            <w:tcW w:w="992" w:type="dxa"/>
            <w:shd w:val="clear" w:color="auto" w:fill="C0C0C0"/>
          </w:tcPr>
          <w:p w14:paraId="5E2D4BF5" w14:textId="77777777" w:rsidR="004F5520" w:rsidRPr="00AA2803" w:rsidRDefault="004F5520" w:rsidP="004F5520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>
              <w:rPr>
                <w:rFonts w:ascii="新宋体" w:eastAsia="新宋体" w:hAnsi="新宋体" w:hint="eastAsia"/>
                <w:b/>
                <w:sz w:val="24"/>
                <w:szCs w:val="22"/>
              </w:rPr>
              <w:t>CACHE</w:t>
            </w:r>
          </w:p>
        </w:tc>
        <w:tc>
          <w:tcPr>
            <w:tcW w:w="2551" w:type="dxa"/>
            <w:shd w:val="clear" w:color="auto" w:fill="auto"/>
          </w:tcPr>
          <w:p w14:paraId="0AC7D88A" w14:textId="77777777" w:rsidR="004F5520" w:rsidRPr="00AA2803" w:rsidRDefault="004F5520" w:rsidP="00C41D1B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>
              <w:rPr>
                <w:rFonts w:ascii="新宋体" w:eastAsia="新宋体" w:hAnsi="新宋体" w:hint="eastAsia"/>
                <w:b/>
                <w:szCs w:val="22"/>
              </w:rPr>
              <w:t>DEFAULT</w:t>
            </w:r>
          </w:p>
        </w:tc>
      </w:tr>
      <w:tr w:rsidR="00733800" w:rsidRPr="00AA2803" w14:paraId="72D4E667" w14:textId="77777777" w:rsidTr="00C41D1B">
        <w:tc>
          <w:tcPr>
            <w:tcW w:w="1809" w:type="dxa"/>
            <w:vMerge w:val="restart"/>
            <w:shd w:val="clear" w:color="auto" w:fill="C0C0C0"/>
          </w:tcPr>
          <w:p w14:paraId="133930CA" w14:textId="77777777" w:rsidR="00733800" w:rsidRPr="00AA2803" w:rsidRDefault="00733800" w:rsidP="004F5520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>
              <w:rPr>
                <w:rFonts w:ascii="新宋体" w:eastAsia="新宋体" w:hAnsi="新宋体" w:hint="eastAsia"/>
                <w:b/>
                <w:sz w:val="24"/>
                <w:szCs w:val="22"/>
              </w:rPr>
              <w:t>使用情况</w:t>
            </w:r>
          </w:p>
        </w:tc>
        <w:tc>
          <w:tcPr>
            <w:tcW w:w="2835" w:type="dxa"/>
            <w:shd w:val="clear" w:color="auto" w:fill="C4BC96" w:themeFill="background2" w:themeFillShade="BF"/>
          </w:tcPr>
          <w:p w14:paraId="14116258" w14:textId="77777777" w:rsidR="00733800" w:rsidRPr="00D90231" w:rsidRDefault="00733800" w:rsidP="004F5520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D90231">
              <w:rPr>
                <w:rFonts w:hint="eastAsia"/>
                <w:sz w:val="24"/>
              </w:rPr>
              <w:t>表名</w:t>
            </w:r>
          </w:p>
        </w:tc>
        <w:tc>
          <w:tcPr>
            <w:tcW w:w="1560" w:type="dxa"/>
            <w:shd w:val="clear" w:color="auto" w:fill="C4BC96" w:themeFill="background2" w:themeFillShade="BF"/>
          </w:tcPr>
          <w:p w14:paraId="79F67CD8" w14:textId="77777777" w:rsidR="00733800" w:rsidRPr="00D90231" w:rsidRDefault="00733800" w:rsidP="004F5520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>
              <w:rPr>
                <w:rFonts w:ascii="新宋体" w:eastAsia="新宋体" w:hAnsi="新宋体" w:hint="eastAsia"/>
                <w:b/>
                <w:sz w:val="24"/>
                <w:szCs w:val="22"/>
              </w:rPr>
              <w:t>列名</w:t>
            </w:r>
          </w:p>
        </w:tc>
        <w:tc>
          <w:tcPr>
            <w:tcW w:w="3543" w:type="dxa"/>
            <w:gridSpan w:val="2"/>
            <w:shd w:val="clear" w:color="auto" w:fill="C4BC96" w:themeFill="background2" w:themeFillShade="BF"/>
          </w:tcPr>
          <w:p w14:paraId="00205120" w14:textId="77777777" w:rsidR="00733800" w:rsidRPr="00D90231" w:rsidRDefault="00733800" w:rsidP="004F5520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D90231">
              <w:rPr>
                <w:rFonts w:hint="eastAsia"/>
                <w:sz w:val="24"/>
              </w:rPr>
              <w:t>函数</w:t>
            </w:r>
          </w:p>
        </w:tc>
      </w:tr>
      <w:tr w:rsidR="00733800" w:rsidRPr="00AA2803" w14:paraId="06B05503" w14:textId="77777777" w:rsidTr="00C41D1B">
        <w:tc>
          <w:tcPr>
            <w:tcW w:w="1809" w:type="dxa"/>
            <w:vMerge/>
            <w:shd w:val="clear" w:color="auto" w:fill="C0C0C0"/>
          </w:tcPr>
          <w:p w14:paraId="6C97FCF2" w14:textId="77777777" w:rsidR="00733800" w:rsidRPr="00AA2803" w:rsidRDefault="00733800" w:rsidP="00C41D1B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</w:p>
        </w:tc>
        <w:tc>
          <w:tcPr>
            <w:tcW w:w="2835" w:type="dxa"/>
            <w:shd w:val="clear" w:color="auto" w:fill="auto"/>
          </w:tcPr>
          <w:p w14:paraId="1DCFBDFC" w14:textId="77777777" w:rsidR="00733800" w:rsidRPr="008F07A1" w:rsidRDefault="00733800" w:rsidP="008F07A1">
            <w:pPr>
              <w:spacing w:before="60" w:after="60"/>
              <w:jc w:val="left"/>
              <w:rPr>
                <w:rFonts w:ascii="新宋体" w:eastAsia="新宋体" w:hAnsi="新宋体"/>
              </w:rPr>
            </w:pPr>
            <w:r w:rsidRPr="008F07A1">
              <w:rPr>
                <w:rFonts w:ascii="新宋体" w:eastAsia="新宋体" w:hAnsi="新宋体"/>
              </w:rPr>
              <w:t>FUND_CHARGE_CASH</w:t>
            </w:r>
          </w:p>
        </w:tc>
        <w:tc>
          <w:tcPr>
            <w:tcW w:w="1560" w:type="dxa"/>
            <w:shd w:val="clear" w:color="auto" w:fill="auto"/>
          </w:tcPr>
          <w:p w14:paraId="45B83FF1" w14:textId="77777777" w:rsidR="00733800" w:rsidRPr="008F07A1" w:rsidRDefault="00733800" w:rsidP="008F07A1">
            <w:pPr>
              <w:spacing w:before="60" w:after="60"/>
              <w:jc w:val="left"/>
              <w:rPr>
                <w:rFonts w:ascii="新宋体" w:eastAsia="新宋体" w:hAnsi="新宋体"/>
              </w:rPr>
            </w:pPr>
            <w:r w:rsidRPr="008F07A1">
              <w:rPr>
                <w:rFonts w:ascii="新宋体" w:eastAsia="新宋体" w:hAnsi="新宋体"/>
              </w:rPr>
              <w:t>FUND_NO</w:t>
            </w:r>
          </w:p>
        </w:tc>
        <w:tc>
          <w:tcPr>
            <w:tcW w:w="3543" w:type="dxa"/>
            <w:gridSpan w:val="2"/>
            <w:shd w:val="clear" w:color="auto" w:fill="auto"/>
          </w:tcPr>
          <w:p w14:paraId="4879E0C2" w14:textId="77777777" w:rsidR="00733800" w:rsidRPr="008F07A1" w:rsidRDefault="00733800" w:rsidP="00C41D1B">
            <w:pPr>
              <w:spacing w:before="60" w:after="60"/>
              <w:jc w:val="left"/>
              <w:rPr>
                <w:rFonts w:ascii="新宋体" w:eastAsia="新宋体" w:hAnsi="新宋体"/>
              </w:rPr>
            </w:pPr>
            <w:r w:rsidRPr="008F07A1">
              <w:rPr>
                <w:rFonts w:ascii="新宋体" w:eastAsia="新宋体" w:hAnsi="新宋体"/>
              </w:rPr>
              <w:t>F_GET_FUND_CHARGE_CASH_SEQ</w:t>
            </w:r>
          </w:p>
        </w:tc>
      </w:tr>
      <w:tr w:rsidR="00733800" w:rsidRPr="00AA2803" w14:paraId="45026924" w14:textId="77777777" w:rsidTr="00C41D1B">
        <w:tc>
          <w:tcPr>
            <w:tcW w:w="1809" w:type="dxa"/>
            <w:vMerge/>
            <w:shd w:val="clear" w:color="auto" w:fill="C0C0C0"/>
          </w:tcPr>
          <w:p w14:paraId="35BA0219" w14:textId="77777777" w:rsidR="00733800" w:rsidRPr="00AA2803" w:rsidRDefault="00733800" w:rsidP="00C41D1B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</w:p>
        </w:tc>
        <w:tc>
          <w:tcPr>
            <w:tcW w:w="2835" w:type="dxa"/>
            <w:shd w:val="clear" w:color="auto" w:fill="auto"/>
          </w:tcPr>
          <w:p w14:paraId="3BEF40CA" w14:textId="77777777" w:rsidR="00733800" w:rsidRPr="008F07A1" w:rsidRDefault="00733800" w:rsidP="008F07A1">
            <w:pPr>
              <w:spacing w:before="60" w:after="60"/>
              <w:jc w:val="left"/>
              <w:rPr>
                <w:rFonts w:ascii="新宋体" w:eastAsia="新宋体" w:hAnsi="新宋体"/>
              </w:rPr>
            </w:pPr>
            <w:r w:rsidRPr="008F07A1">
              <w:rPr>
                <w:rFonts w:ascii="新宋体" w:eastAsia="新宋体" w:hAnsi="新宋体"/>
              </w:rPr>
              <w:t>FUND_CHARGE_CENTER</w:t>
            </w:r>
          </w:p>
        </w:tc>
        <w:tc>
          <w:tcPr>
            <w:tcW w:w="1560" w:type="dxa"/>
            <w:shd w:val="clear" w:color="auto" w:fill="auto"/>
          </w:tcPr>
          <w:p w14:paraId="649558B3" w14:textId="77777777" w:rsidR="00733800" w:rsidRPr="008F07A1" w:rsidRDefault="00733800" w:rsidP="008F07A1">
            <w:pPr>
              <w:spacing w:before="60" w:after="60"/>
              <w:jc w:val="left"/>
              <w:rPr>
                <w:rFonts w:ascii="新宋体" w:eastAsia="新宋体" w:hAnsi="新宋体"/>
              </w:rPr>
            </w:pPr>
            <w:r w:rsidRPr="008F07A1">
              <w:rPr>
                <w:rFonts w:ascii="新宋体" w:eastAsia="新宋体" w:hAnsi="新宋体"/>
              </w:rPr>
              <w:t>FUND_NO</w:t>
            </w:r>
          </w:p>
        </w:tc>
        <w:tc>
          <w:tcPr>
            <w:tcW w:w="3543" w:type="dxa"/>
            <w:gridSpan w:val="2"/>
            <w:shd w:val="clear" w:color="auto" w:fill="auto"/>
          </w:tcPr>
          <w:p w14:paraId="5078CAA1" w14:textId="77777777" w:rsidR="00733800" w:rsidRPr="008F07A1" w:rsidRDefault="00733800" w:rsidP="00C41D1B">
            <w:pPr>
              <w:spacing w:before="60" w:after="60"/>
              <w:jc w:val="left"/>
              <w:rPr>
                <w:rFonts w:ascii="新宋体" w:eastAsia="新宋体" w:hAnsi="新宋体"/>
              </w:rPr>
            </w:pPr>
            <w:r w:rsidRPr="008F07A1">
              <w:rPr>
                <w:rFonts w:ascii="新宋体" w:eastAsia="新宋体" w:hAnsi="新宋体"/>
              </w:rPr>
              <w:t>F_GET_FUND_CHARGE_CENTER_SEQ</w:t>
            </w:r>
          </w:p>
        </w:tc>
      </w:tr>
      <w:tr w:rsidR="00733800" w:rsidRPr="00AA2803" w14:paraId="6DC2AFA4" w14:textId="77777777" w:rsidTr="00C41D1B">
        <w:tc>
          <w:tcPr>
            <w:tcW w:w="1809" w:type="dxa"/>
            <w:vMerge/>
            <w:shd w:val="clear" w:color="auto" w:fill="C0C0C0"/>
          </w:tcPr>
          <w:p w14:paraId="08885E14" w14:textId="77777777" w:rsidR="00733800" w:rsidRPr="00AA2803" w:rsidRDefault="00733800" w:rsidP="00C41D1B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</w:p>
        </w:tc>
        <w:tc>
          <w:tcPr>
            <w:tcW w:w="2835" w:type="dxa"/>
            <w:shd w:val="clear" w:color="auto" w:fill="auto"/>
          </w:tcPr>
          <w:p w14:paraId="728DCA21" w14:textId="77777777" w:rsidR="00733800" w:rsidRPr="008F07A1" w:rsidRDefault="00733800" w:rsidP="008F07A1">
            <w:pPr>
              <w:spacing w:before="60" w:after="60"/>
              <w:jc w:val="left"/>
              <w:rPr>
                <w:rFonts w:ascii="新宋体" w:eastAsia="新宋体" w:hAnsi="新宋体"/>
              </w:rPr>
            </w:pPr>
            <w:r w:rsidRPr="008F07A1">
              <w:rPr>
                <w:rFonts w:ascii="新宋体" w:eastAsia="新宋体" w:hAnsi="新宋体" w:hint="eastAsia"/>
              </w:rPr>
              <w:t xml:space="preserve">FUND_TUNING </w:t>
            </w:r>
          </w:p>
        </w:tc>
        <w:tc>
          <w:tcPr>
            <w:tcW w:w="1560" w:type="dxa"/>
            <w:shd w:val="clear" w:color="auto" w:fill="auto"/>
          </w:tcPr>
          <w:p w14:paraId="44903BEA" w14:textId="77777777" w:rsidR="00733800" w:rsidRPr="008F07A1" w:rsidRDefault="00733800" w:rsidP="008F07A1">
            <w:pPr>
              <w:spacing w:before="60" w:after="60"/>
              <w:jc w:val="left"/>
              <w:rPr>
                <w:rFonts w:ascii="新宋体" w:eastAsia="新宋体" w:hAnsi="新宋体"/>
              </w:rPr>
            </w:pPr>
            <w:r w:rsidRPr="008F07A1">
              <w:rPr>
                <w:rFonts w:ascii="新宋体" w:eastAsia="新宋体" w:hAnsi="新宋体"/>
              </w:rPr>
              <w:t>FUND_NO</w:t>
            </w:r>
          </w:p>
        </w:tc>
        <w:tc>
          <w:tcPr>
            <w:tcW w:w="3543" w:type="dxa"/>
            <w:gridSpan w:val="2"/>
            <w:shd w:val="clear" w:color="auto" w:fill="auto"/>
          </w:tcPr>
          <w:p w14:paraId="6C575772" w14:textId="77777777" w:rsidR="00733800" w:rsidRPr="008F07A1" w:rsidRDefault="00733800" w:rsidP="00C41D1B">
            <w:pPr>
              <w:spacing w:before="60" w:after="60"/>
              <w:jc w:val="left"/>
              <w:rPr>
                <w:rFonts w:ascii="新宋体" w:eastAsia="新宋体" w:hAnsi="新宋体"/>
              </w:rPr>
            </w:pPr>
            <w:r w:rsidRPr="008F07A1">
              <w:rPr>
                <w:rFonts w:ascii="新宋体" w:eastAsia="新宋体" w:hAnsi="新宋体"/>
              </w:rPr>
              <w:t>F_GET_FUND_TUNING_SEQ</w:t>
            </w:r>
          </w:p>
        </w:tc>
      </w:tr>
      <w:tr w:rsidR="00733800" w:rsidRPr="00AA2803" w14:paraId="010E2F71" w14:textId="77777777" w:rsidTr="00C41D1B">
        <w:tc>
          <w:tcPr>
            <w:tcW w:w="1809" w:type="dxa"/>
            <w:vMerge/>
            <w:shd w:val="clear" w:color="auto" w:fill="C0C0C0"/>
          </w:tcPr>
          <w:p w14:paraId="60D910E6" w14:textId="77777777" w:rsidR="00733800" w:rsidRPr="00AA2803" w:rsidRDefault="00733800" w:rsidP="00C41D1B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</w:p>
        </w:tc>
        <w:tc>
          <w:tcPr>
            <w:tcW w:w="2835" w:type="dxa"/>
            <w:shd w:val="clear" w:color="auto" w:fill="auto"/>
          </w:tcPr>
          <w:p w14:paraId="026A3E2C" w14:textId="77777777" w:rsidR="00733800" w:rsidRPr="008F07A1" w:rsidRDefault="00733800" w:rsidP="008F07A1">
            <w:pPr>
              <w:spacing w:before="60" w:after="60"/>
              <w:jc w:val="left"/>
              <w:rPr>
                <w:rFonts w:ascii="新宋体" w:eastAsia="新宋体" w:hAnsi="新宋体"/>
              </w:rPr>
            </w:pPr>
            <w:r w:rsidRPr="008F07A1">
              <w:rPr>
                <w:rFonts w:ascii="新宋体" w:eastAsia="新宋体" w:hAnsi="新宋体" w:hint="eastAsia"/>
              </w:rPr>
              <w:t xml:space="preserve">FUND_WITHDRAW </w:t>
            </w:r>
          </w:p>
        </w:tc>
        <w:tc>
          <w:tcPr>
            <w:tcW w:w="1560" w:type="dxa"/>
            <w:shd w:val="clear" w:color="auto" w:fill="auto"/>
          </w:tcPr>
          <w:p w14:paraId="40DFBFB4" w14:textId="77777777" w:rsidR="00733800" w:rsidRPr="008F07A1" w:rsidRDefault="00733800" w:rsidP="008F07A1">
            <w:pPr>
              <w:spacing w:before="60" w:after="60"/>
              <w:jc w:val="left"/>
              <w:rPr>
                <w:rFonts w:ascii="新宋体" w:eastAsia="新宋体" w:hAnsi="新宋体"/>
              </w:rPr>
            </w:pPr>
            <w:r w:rsidRPr="008F07A1">
              <w:rPr>
                <w:rFonts w:ascii="新宋体" w:eastAsia="新宋体" w:hAnsi="新宋体"/>
              </w:rPr>
              <w:t>FUND_NO</w:t>
            </w:r>
          </w:p>
        </w:tc>
        <w:tc>
          <w:tcPr>
            <w:tcW w:w="3543" w:type="dxa"/>
            <w:gridSpan w:val="2"/>
            <w:shd w:val="clear" w:color="auto" w:fill="auto"/>
          </w:tcPr>
          <w:p w14:paraId="62CA2C31" w14:textId="77777777" w:rsidR="00733800" w:rsidRPr="008F07A1" w:rsidRDefault="00733800" w:rsidP="00C41D1B">
            <w:pPr>
              <w:spacing w:before="60" w:after="60"/>
              <w:jc w:val="left"/>
              <w:rPr>
                <w:rFonts w:ascii="新宋体" w:eastAsia="新宋体" w:hAnsi="新宋体"/>
              </w:rPr>
            </w:pPr>
            <w:r w:rsidRPr="008F07A1">
              <w:rPr>
                <w:rFonts w:ascii="新宋体" w:eastAsia="新宋体" w:hAnsi="新宋体"/>
              </w:rPr>
              <w:t>F_GET_FUND_WITHDRAW_SEQ</w:t>
            </w:r>
          </w:p>
        </w:tc>
      </w:tr>
      <w:tr w:rsidR="00733800" w:rsidRPr="00AA2803" w14:paraId="5345F9DE" w14:textId="77777777" w:rsidTr="00C41D1B">
        <w:tc>
          <w:tcPr>
            <w:tcW w:w="1809" w:type="dxa"/>
            <w:vMerge/>
            <w:shd w:val="clear" w:color="auto" w:fill="C0C0C0"/>
          </w:tcPr>
          <w:p w14:paraId="183EBB26" w14:textId="77777777" w:rsidR="00733800" w:rsidRPr="00AA2803" w:rsidRDefault="00733800" w:rsidP="00C41D1B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</w:p>
        </w:tc>
        <w:tc>
          <w:tcPr>
            <w:tcW w:w="2835" w:type="dxa"/>
            <w:shd w:val="clear" w:color="auto" w:fill="auto"/>
          </w:tcPr>
          <w:p w14:paraId="399E6404" w14:textId="77777777" w:rsidR="00733800" w:rsidRPr="008F07A1" w:rsidRDefault="00733800" w:rsidP="008F07A1">
            <w:pPr>
              <w:spacing w:before="60" w:after="60"/>
              <w:jc w:val="left"/>
              <w:rPr>
                <w:rFonts w:ascii="新宋体" w:eastAsia="新宋体" w:hAnsi="新宋体"/>
              </w:rPr>
            </w:pPr>
            <w:r w:rsidRPr="008F07A1">
              <w:rPr>
                <w:rFonts w:ascii="新宋体" w:eastAsia="新宋体" w:hAnsi="新宋体" w:hint="eastAsia"/>
              </w:rPr>
              <w:t xml:space="preserve">FLOW_GUI_PAY(GUI </w:t>
            </w:r>
          </w:p>
        </w:tc>
        <w:tc>
          <w:tcPr>
            <w:tcW w:w="1560" w:type="dxa"/>
            <w:shd w:val="clear" w:color="auto" w:fill="auto"/>
          </w:tcPr>
          <w:p w14:paraId="0C6FD02D" w14:textId="77777777" w:rsidR="00733800" w:rsidRPr="008F07A1" w:rsidRDefault="00733800" w:rsidP="008F07A1">
            <w:pPr>
              <w:spacing w:before="60" w:after="60"/>
              <w:jc w:val="left"/>
              <w:rPr>
                <w:rFonts w:ascii="新宋体" w:eastAsia="新宋体" w:hAnsi="新宋体"/>
              </w:rPr>
            </w:pPr>
            <w:r w:rsidRPr="008F07A1">
              <w:rPr>
                <w:rFonts w:ascii="新宋体" w:eastAsia="新宋体" w:hAnsi="新宋体"/>
              </w:rPr>
              <w:t>GUI_PAY_NO</w:t>
            </w:r>
          </w:p>
        </w:tc>
        <w:tc>
          <w:tcPr>
            <w:tcW w:w="3543" w:type="dxa"/>
            <w:gridSpan w:val="2"/>
            <w:shd w:val="clear" w:color="auto" w:fill="auto"/>
          </w:tcPr>
          <w:p w14:paraId="3891FA8E" w14:textId="77777777" w:rsidR="00733800" w:rsidRPr="008F07A1" w:rsidRDefault="00733800" w:rsidP="00C41D1B">
            <w:pPr>
              <w:spacing w:before="60" w:after="60"/>
              <w:jc w:val="left"/>
              <w:rPr>
                <w:rFonts w:ascii="新宋体" w:eastAsia="新宋体" w:hAnsi="新宋体"/>
              </w:rPr>
            </w:pPr>
            <w:r w:rsidRPr="008F07A1">
              <w:rPr>
                <w:rFonts w:ascii="新宋体" w:eastAsia="新宋体" w:hAnsi="新宋体"/>
              </w:rPr>
              <w:t>F_GET_FLOW_GUI_PAY_SEQ</w:t>
            </w:r>
          </w:p>
        </w:tc>
      </w:tr>
      <w:tr w:rsidR="00733800" w:rsidRPr="00AA2803" w14:paraId="4752D6F2" w14:textId="77777777" w:rsidTr="00C41D1B">
        <w:tc>
          <w:tcPr>
            <w:tcW w:w="1809" w:type="dxa"/>
            <w:vMerge/>
            <w:shd w:val="clear" w:color="auto" w:fill="C0C0C0"/>
          </w:tcPr>
          <w:p w14:paraId="3E8FA326" w14:textId="77777777" w:rsidR="00733800" w:rsidRPr="00AA2803" w:rsidRDefault="00733800" w:rsidP="00C41D1B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</w:p>
        </w:tc>
        <w:tc>
          <w:tcPr>
            <w:tcW w:w="2835" w:type="dxa"/>
            <w:shd w:val="clear" w:color="auto" w:fill="auto"/>
          </w:tcPr>
          <w:p w14:paraId="2772B90E" w14:textId="77777777" w:rsidR="00733800" w:rsidRPr="008F07A1" w:rsidRDefault="00733800" w:rsidP="008F07A1">
            <w:pPr>
              <w:spacing w:before="60" w:after="60"/>
              <w:jc w:val="left"/>
              <w:rPr>
                <w:rFonts w:ascii="新宋体" w:eastAsia="新宋体" w:hAnsi="新宋体"/>
              </w:rPr>
            </w:pPr>
            <w:r w:rsidRPr="008F07A1">
              <w:rPr>
                <w:rFonts w:ascii="新宋体" w:eastAsia="新宋体" w:hAnsi="新宋体"/>
              </w:rPr>
              <w:t>FUND_MM_CASH_REPAY</w:t>
            </w:r>
          </w:p>
        </w:tc>
        <w:tc>
          <w:tcPr>
            <w:tcW w:w="1560" w:type="dxa"/>
            <w:shd w:val="clear" w:color="auto" w:fill="auto"/>
          </w:tcPr>
          <w:p w14:paraId="7732162A" w14:textId="77777777" w:rsidR="00733800" w:rsidRPr="008F07A1" w:rsidRDefault="00733800" w:rsidP="008F07A1">
            <w:pPr>
              <w:spacing w:before="60" w:after="60"/>
              <w:jc w:val="left"/>
              <w:rPr>
                <w:rFonts w:ascii="新宋体" w:eastAsia="新宋体" w:hAnsi="新宋体"/>
              </w:rPr>
            </w:pPr>
            <w:r w:rsidRPr="008F07A1">
              <w:rPr>
                <w:rFonts w:ascii="新宋体" w:eastAsia="新宋体" w:hAnsi="新宋体"/>
              </w:rPr>
              <w:t>MCR_NO</w:t>
            </w:r>
          </w:p>
        </w:tc>
        <w:tc>
          <w:tcPr>
            <w:tcW w:w="3543" w:type="dxa"/>
            <w:gridSpan w:val="2"/>
            <w:shd w:val="clear" w:color="auto" w:fill="auto"/>
          </w:tcPr>
          <w:p w14:paraId="57893F6B" w14:textId="77777777" w:rsidR="00733800" w:rsidRPr="008F07A1" w:rsidRDefault="00733800" w:rsidP="00C41D1B">
            <w:pPr>
              <w:spacing w:before="60" w:after="60"/>
              <w:jc w:val="left"/>
              <w:rPr>
                <w:rFonts w:ascii="新宋体" w:eastAsia="新宋体" w:hAnsi="新宋体"/>
              </w:rPr>
            </w:pPr>
            <w:r w:rsidRPr="008F07A1">
              <w:rPr>
                <w:rFonts w:ascii="新宋体" w:eastAsia="新宋体" w:hAnsi="新宋体"/>
              </w:rPr>
              <w:t>F_GET_FUND_MM_CASH_REPAY_SEQ</w:t>
            </w:r>
          </w:p>
        </w:tc>
      </w:tr>
      <w:tr w:rsidR="00733800" w:rsidRPr="00AA2803" w14:paraId="51C2C2FA" w14:textId="77777777" w:rsidTr="00C41D1B">
        <w:tc>
          <w:tcPr>
            <w:tcW w:w="1809" w:type="dxa"/>
            <w:vMerge/>
            <w:shd w:val="clear" w:color="auto" w:fill="C0C0C0"/>
          </w:tcPr>
          <w:p w14:paraId="500CCB0B" w14:textId="77777777" w:rsidR="00733800" w:rsidRPr="00AA2803" w:rsidRDefault="00733800" w:rsidP="00C41D1B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</w:p>
        </w:tc>
        <w:tc>
          <w:tcPr>
            <w:tcW w:w="2835" w:type="dxa"/>
            <w:shd w:val="clear" w:color="auto" w:fill="auto"/>
          </w:tcPr>
          <w:p w14:paraId="15D649A1" w14:textId="77777777" w:rsidR="00733800" w:rsidRPr="008F07A1" w:rsidRDefault="00733800" w:rsidP="008F07A1">
            <w:pPr>
              <w:spacing w:before="60" w:after="60"/>
              <w:jc w:val="left"/>
              <w:rPr>
                <w:rFonts w:ascii="新宋体" w:eastAsia="新宋体" w:hAnsi="新宋体"/>
              </w:rPr>
            </w:pPr>
            <w:r w:rsidRPr="008F07A1">
              <w:rPr>
                <w:rFonts w:ascii="新宋体" w:eastAsia="新宋体" w:hAnsi="新宋体"/>
              </w:rPr>
              <w:t>INF_AGENCY_DELETE</w:t>
            </w:r>
          </w:p>
        </w:tc>
        <w:tc>
          <w:tcPr>
            <w:tcW w:w="1560" w:type="dxa"/>
            <w:shd w:val="clear" w:color="auto" w:fill="auto"/>
          </w:tcPr>
          <w:p w14:paraId="58D356CA" w14:textId="77777777" w:rsidR="00733800" w:rsidRPr="008F07A1" w:rsidRDefault="00733800" w:rsidP="008F07A1">
            <w:pPr>
              <w:spacing w:before="60" w:after="60"/>
              <w:jc w:val="left"/>
              <w:rPr>
                <w:rFonts w:ascii="新宋体" w:eastAsia="新宋体" w:hAnsi="新宋体"/>
              </w:rPr>
            </w:pPr>
            <w:r w:rsidRPr="008F07A1">
              <w:rPr>
                <w:rFonts w:ascii="新宋体" w:eastAsia="新宋体" w:hAnsi="新宋体"/>
              </w:rPr>
              <w:t>DELETE_NO</w:t>
            </w:r>
          </w:p>
        </w:tc>
        <w:tc>
          <w:tcPr>
            <w:tcW w:w="3543" w:type="dxa"/>
            <w:gridSpan w:val="2"/>
            <w:shd w:val="clear" w:color="auto" w:fill="auto"/>
          </w:tcPr>
          <w:p w14:paraId="3EB57127" w14:textId="77777777" w:rsidR="00733800" w:rsidRPr="008F07A1" w:rsidRDefault="00733800" w:rsidP="00C41D1B">
            <w:pPr>
              <w:spacing w:before="60" w:after="60"/>
              <w:jc w:val="left"/>
              <w:rPr>
                <w:rFonts w:ascii="新宋体" w:eastAsia="新宋体" w:hAnsi="新宋体"/>
              </w:rPr>
            </w:pPr>
            <w:r w:rsidRPr="008F07A1">
              <w:rPr>
                <w:rFonts w:ascii="新宋体" w:eastAsia="新宋体" w:hAnsi="新宋体"/>
              </w:rPr>
              <w:t>F_GET_INF_AGENCY_DELETE_SEQ</w:t>
            </w:r>
          </w:p>
        </w:tc>
      </w:tr>
    </w:tbl>
    <w:p w14:paraId="37BEDA8C" w14:textId="77777777" w:rsidR="004F5520" w:rsidRDefault="004F5520" w:rsidP="00315A4D"/>
    <w:p w14:paraId="2FD2EBA7" w14:textId="77777777" w:rsidR="00C41D1B" w:rsidRPr="00AA2803" w:rsidRDefault="00C41D1B" w:rsidP="00733800">
      <w:pPr>
        <w:pStyle w:val="3"/>
      </w:pPr>
      <w:bookmarkStart w:id="146" w:name="_Toc435450903"/>
      <w:r w:rsidRPr="004F5520">
        <w:rPr>
          <w:rFonts w:hint="eastAsia"/>
        </w:rPr>
        <w:t>用于</w:t>
      </w:r>
      <w:r w:rsidR="00733800" w:rsidRPr="00733800">
        <w:rPr>
          <w:rFonts w:hint="eastAsia"/>
        </w:rPr>
        <w:t>批次信息导入序号</w:t>
      </w:r>
      <w:r w:rsidRPr="00AA2803">
        <w:rPr>
          <w:rFonts w:hint="eastAsia"/>
        </w:rPr>
        <w:t>（</w:t>
      </w:r>
      <w:r w:rsidR="00733800" w:rsidRPr="00733800">
        <w:t>seq_batch_imp</w:t>
      </w:r>
      <w:r w:rsidRPr="00AA2803">
        <w:t>）</w:t>
      </w:r>
      <w:bookmarkEnd w:id="146"/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2835"/>
        <w:gridCol w:w="1701"/>
        <w:gridCol w:w="1418"/>
        <w:gridCol w:w="1984"/>
      </w:tblGrid>
      <w:tr w:rsidR="00C41D1B" w:rsidRPr="00AA2803" w14:paraId="051A4380" w14:textId="77777777" w:rsidTr="00C41D1B">
        <w:tc>
          <w:tcPr>
            <w:tcW w:w="1809" w:type="dxa"/>
            <w:shd w:val="clear" w:color="auto" w:fill="C0C0C0"/>
          </w:tcPr>
          <w:p w14:paraId="49A72163" w14:textId="77777777" w:rsidR="00C41D1B" w:rsidRPr="00AA2803" w:rsidRDefault="00C41D1B" w:rsidP="00D273A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汉字注解</w:t>
            </w:r>
          </w:p>
        </w:tc>
        <w:tc>
          <w:tcPr>
            <w:tcW w:w="4536" w:type="dxa"/>
            <w:gridSpan w:val="2"/>
            <w:shd w:val="clear" w:color="auto" w:fill="auto"/>
          </w:tcPr>
          <w:p w14:paraId="2BB8A3E4" w14:textId="77777777" w:rsidR="00C41D1B" w:rsidRPr="00AA2803" w:rsidRDefault="00733800" w:rsidP="00D273A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733800">
              <w:rPr>
                <w:rFonts w:ascii="新宋体" w:eastAsia="新宋体" w:hAnsi="新宋体" w:hint="eastAsia"/>
                <w:b/>
                <w:szCs w:val="22"/>
              </w:rPr>
              <w:t>用于批次信息导入序号</w:t>
            </w:r>
          </w:p>
        </w:tc>
        <w:tc>
          <w:tcPr>
            <w:tcW w:w="1418" w:type="dxa"/>
            <w:shd w:val="clear" w:color="auto" w:fill="C0C0C0"/>
          </w:tcPr>
          <w:p w14:paraId="65741BE5" w14:textId="77777777" w:rsidR="00C41D1B" w:rsidRPr="00AA2803" w:rsidRDefault="00C41D1B" w:rsidP="00D273A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定义</w:t>
            </w:r>
          </w:p>
        </w:tc>
        <w:tc>
          <w:tcPr>
            <w:tcW w:w="1984" w:type="dxa"/>
            <w:shd w:val="clear" w:color="auto" w:fill="auto"/>
          </w:tcPr>
          <w:p w14:paraId="325F17A1" w14:textId="77777777" w:rsidR="00C41D1B" w:rsidRPr="00AA2803" w:rsidRDefault="00733800" w:rsidP="00D273A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733800">
              <w:rPr>
                <w:rFonts w:ascii="新宋体" w:eastAsia="新宋体" w:hAnsi="新宋体"/>
                <w:b/>
                <w:szCs w:val="22"/>
              </w:rPr>
              <w:t>SEQ_BATCH_IMP</w:t>
            </w:r>
          </w:p>
        </w:tc>
      </w:tr>
      <w:tr w:rsidR="00C41D1B" w:rsidRPr="00AA2803" w14:paraId="716C7009" w14:textId="77777777" w:rsidTr="00C41D1B">
        <w:tc>
          <w:tcPr>
            <w:tcW w:w="1809" w:type="dxa"/>
            <w:shd w:val="clear" w:color="auto" w:fill="C0C0C0"/>
          </w:tcPr>
          <w:p w14:paraId="5B9C27F7" w14:textId="77777777" w:rsidR="00C41D1B" w:rsidRPr="00AA2803" w:rsidRDefault="00C41D1B" w:rsidP="00D273A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>
              <w:rPr>
                <w:rFonts w:ascii="新宋体" w:eastAsia="新宋体" w:hAnsi="新宋体"/>
                <w:b/>
                <w:sz w:val="24"/>
                <w:szCs w:val="22"/>
              </w:rPr>
              <w:t>ORDER</w:t>
            </w:r>
          </w:p>
        </w:tc>
        <w:tc>
          <w:tcPr>
            <w:tcW w:w="4536" w:type="dxa"/>
            <w:gridSpan w:val="2"/>
            <w:shd w:val="clear" w:color="auto" w:fill="auto"/>
          </w:tcPr>
          <w:p w14:paraId="10B61DDA" w14:textId="77777777" w:rsidR="00C41D1B" w:rsidRPr="00AA2803" w:rsidRDefault="00C41D1B" w:rsidP="00D273A3">
            <w:pPr>
              <w:spacing w:before="60" w:after="60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NO</w:t>
            </w:r>
          </w:p>
        </w:tc>
        <w:tc>
          <w:tcPr>
            <w:tcW w:w="1418" w:type="dxa"/>
            <w:shd w:val="clear" w:color="auto" w:fill="C0C0C0"/>
          </w:tcPr>
          <w:p w14:paraId="35A3F5FC" w14:textId="77777777" w:rsidR="00C41D1B" w:rsidRPr="00AA2803" w:rsidRDefault="00C41D1B" w:rsidP="00D273A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>
              <w:rPr>
                <w:rFonts w:ascii="新宋体" w:eastAsia="新宋体" w:hAnsi="新宋体" w:hint="eastAsia"/>
                <w:b/>
                <w:sz w:val="24"/>
                <w:szCs w:val="22"/>
              </w:rPr>
              <w:t>CACHE</w:t>
            </w:r>
          </w:p>
        </w:tc>
        <w:tc>
          <w:tcPr>
            <w:tcW w:w="1984" w:type="dxa"/>
            <w:shd w:val="clear" w:color="auto" w:fill="auto"/>
          </w:tcPr>
          <w:p w14:paraId="6E208A74" w14:textId="77777777" w:rsidR="00C41D1B" w:rsidRPr="00AA2803" w:rsidRDefault="00C41D1B" w:rsidP="00D273A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>
              <w:rPr>
                <w:rFonts w:ascii="新宋体" w:eastAsia="新宋体" w:hAnsi="新宋体" w:hint="eastAsia"/>
                <w:b/>
                <w:szCs w:val="22"/>
              </w:rPr>
              <w:t>DEFAULT</w:t>
            </w:r>
          </w:p>
        </w:tc>
      </w:tr>
      <w:tr w:rsidR="00733800" w:rsidRPr="00AA2803" w14:paraId="3ADE9708" w14:textId="77777777" w:rsidTr="00C41D1B">
        <w:tc>
          <w:tcPr>
            <w:tcW w:w="1809" w:type="dxa"/>
            <w:vMerge w:val="restart"/>
            <w:shd w:val="clear" w:color="auto" w:fill="C0C0C0"/>
          </w:tcPr>
          <w:p w14:paraId="6812F8B0" w14:textId="77777777" w:rsidR="00733800" w:rsidRPr="00AA2803" w:rsidRDefault="00733800" w:rsidP="00D273A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>
              <w:rPr>
                <w:rFonts w:ascii="新宋体" w:eastAsia="新宋体" w:hAnsi="新宋体" w:hint="eastAsia"/>
                <w:b/>
                <w:sz w:val="24"/>
                <w:szCs w:val="22"/>
              </w:rPr>
              <w:t>使用情况</w:t>
            </w:r>
          </w:p>
        </w:tc>
        <w:tc>
          <w:tcPr>
            <w:tcW w:w="2835" w:type="dxa"/>
            <w:shd w:val="clear" w:color="auto" w:fill="C4BC96" w:themeFill="background2" w:themeFillShade="BF"/>
          </w:tcPr>
          <w:p w14:paraId="3ADB55AC" w14:textId="77777777" w:rsidR="00733800" w:rsidRPr="00D90231" w:rsidRDefault="00733800" w:rsidP="00D273A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D90231">
              <w:rPr>
                <w:rFonts w:hint="eastAsia"/>
                <w:sz w:val="24"/>
              </w:rPr>
              <w:t>表名</w:t>
            </w:r>
          </w:p>
        </w:tc>
        <w:tc>
          <w:tcPr>
            <w:tcW w:w="1701" w:type="dxa"/>
            <w:shd w:val="clear" w:color="auto" w:fill="C4BC96" w:themeFill="background2" w:themeFillShade="BF"/>
          </w:tcPr>
          <w:p w14:paraId="0B728A3E" w14:textId="77777777" w:rsidR="00733800" w:rsidRPr="00D90231" w:rsidRDefault="00733800" w:rsidP="00D273A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>
              <w:rPr>
                <w:rFonts w:ascii="新宋体" w:eastAsia="新宋体" w:hAnsi="新宋体" w:hint="eastAsia"/>
                <w:b/>
                <w:sz w:val="24"/>
                <w:szCs w:val="22"/>
              </w:rPr>
              <w:t>列名</w:t>
            </w:r>
          </w:p>
        </w:tc>
        <w:tc>
          <w:tcPr>
            <w:tcW w:w="3402" w:type="dxa"/>
            <w:gridSpan w:val="2"/>
            <w:shd w:val="clear" w:color="auto" w:fill="C4BC96" w:themeFill="background2" w:themeFillShade="BF"/>
          </w:tcPr>
          <w:p w14:paraId="442E2F6F" w14:textId="77777777" w:rsidR="00733800" w:rsidRPr="00D90231" w:rsidRDefault="00733800" w:rsidP="00D273A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D90231">
              <w:rPr>
                <w:rFonts w:hint="eastAsia"/>
                <w:sz w:val="24"/>
              </w:rPr>
              <w:t>函数</w:t>
            </w:r>
          </w:p>
        </w:tc>
      </w:tr>
      <w:tr w:rsidR="00733800" w:rsidRPr="00AA2803" w14:paraId="7906C810" w14:textId="77777777" w:rsidTr="00C41D1B">
        <w:tc>
          <w:tcPr>
            <w:tcW w:w="1809" w:type="dxa"/>
            <w:vMerge/>
            <w:shd w:val="clear" w:color="auto" w:fill="C0C0C0"/>
          </w:tcPr>
          <w:p w14:paraId="0854E25B" w14:textId="77777777" w:rsidR="00733800" w:rsidRPr="00AA2803" w:rsidRDefault="00733800" w:rsidP="00733800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</w:p>
        </w:tc>
        <w:tc>
          <w:tcPr>
            <w:tcW w:w="2835" w:type="dxa"/>
            <w:shd w:val="clear" w:color="auto" w:fill="auto"/>
          </w:tcPr>
          <w:p w14:paraId="3B7C655F" w14:textId="090E5B2C" w:rsidR="00733800" w:rsidRPr="008F07A1" w:rsidRDefault="00733800" w:rsidP="008F07A1">
            <w:pPr>
              <w:spacing w:before="60" w:after="60"/>
              <w:jc w:val="left"/>
              <w:rPr>
                <w:rFonts w:ascii="新宋体" w:eastAsia="新宋体" w:hAnsi="新宋体"/>
              </w:rPr>
            </w:pPr>
            <w:r w:rsidRPr="008F07A1">
              <w:rPr>
                <w:rFonts w:ascii="新宋体" w:eastAsia="新宋体" w:hAnsi="新宋体" w:hint="eastAsia"/>
              </w:rPr>
              <w:t>GAME_BATCH_IMPORT</w:t>
            </w:r>
          </w:p>
        </w:tc>
        <w:tc>
          <w:tcPr>
            <w:tcW w:w="1701" w:type="dxa"/>
            <w:shd w:val="clear" w:color="auto" w:fill="auto"/>
          </w:tcPr>
          <w:p w14:paraId="2E49BCB6" w14:textId="77777777" w:rsidR="00733800" w:rsidRPr="008F07A1" w:rsidRDefault="00733800" w:rsidP="008F07A1">
            <w:pPr>
              <w:spacing w:before="60" w:after="60"/>
              <w:jc w:val="left"/>
              <w:rPr>
                <w:rFonts w:ascii="新宋体" w:eastAsia="新宋体" w:hAnsi="新宋体"/>
              </w:rPr>
            </w:pPr>
            <w:r w:rsidRPr="008F07A1">
              <w:rPr>
                <w:rFonts w:ascii="新宋体" w:eastAsia="新宋体" w:hAnsi="新宋体"/>
              </w:rPr>
              <w:t>IMPORT_NO</w:t>
            </w:r>
          </w:p>
        </w:tc>
        <w:tc>
          <w:tcPr>
            <w:tcW w:w="3402" w:type="dxa"/>
            <w:gridSpan w:val="2"/>
            <w:vMerge w:val="restart"/>
            <w:shd w:val="clear" w:color="auto" w:fill="auto"/>
          </w:tcPr>
          <w:p w14:paraId="5DD96BBB" w14:textId="77777777" w:rsidR="00733800" w:rsidRPr="008F07A1" w:rsidRDefault="00733800" w:rsidP="00733800">
            <w:pPr>
              <w:spacing w:before="60" w:after="60"/>
              <w:jc w:val="left"/>
              <w:rPr>
                <w:rFonts w:ascii="新宋体" w:eastAsia="新宋体" w:hAnsi="新宋体"/>
              </w:rPr>
            </w:pPr>
            <w:r w:rsidRPr="008F07A1">
              <w:rPr>
                <w:rFonts w:ascii="新宋体" w:eastAsia="新宋体" w:hAnsi="新宋体"/>
              </w:rPr>
              <w:t>F_GET_BATCH_IMPORT_SEQ</w:t>
            </w:r>
          </w:p>
        </w:tc>
      </w:tr>
      <w:tr w:rsidR="00733800" w:rsidRPr="00AA2803" w14:paraId="656EC2DA" w14:textId="77777777" w:rsidTr="00C41D1B">
        <w:tc>
          <w:tcPr>
            <w:tcW w:w="1809" w:type="dxa"/>
            <w:vMerge/>
            <w:shd w:val="clear" w:color="auto" w:fill="C0C0C0"/>
          </w:tcPr>
          <w:p w14:paraId="1435F391" w14:textId="77777777" w:rsidR="00733800" w:rsidRPr="00AA2803" w:rsidRDefault="00733800" w:rsidP="00733800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</w:p>
        </w:tc>
        <w:tc>
          <w:tcPr>
            <w:tcW w:w="2835" w:type="dxa"/>
            <w:shd w:val="clear" w:color="auto" w:fill="auto"/>
          </w:tcPr>
          <w:p w14:paraId="74CDCEED" w14:textId="77777777" w:rsidR="00733800" w:rsidRPr="008F07A1" w:rsidRDefault="00733800" w:rsidP="008F07A1">
            <w:pPr>
              <w:spacing w:before="60" w:after="60"/>
              <w:jc w:val="left"/>
              <w:rPr>
                <w:rFonts w:ascii="新宋体" w:eastAsia="新宋体" w:hAnsi="新宋体"/>
              </w:rPr>
            </w:pPr>
            <w:r w:rsidRPr="008F07A1">
              <w:rPr>
                <w:rFonts w:ascii="新宋体" w:eastAsia="新宋体" w:hAnsi="新宋体"/>
              </w:rPr>
              <w:t>GAME_BATCH_IMPORT_DETAIL</w:t>
            </w:r>
          </w:p>
        </w:tc>
        <w:tc>
          <w:tcPr>
            <w:tcW w:w="1701" w:type="dxa"/>
            <w:shd w:val="clear" w:color="auto" w:fill="auto"/>
          </w:tcPr>
          <w:p w14:paraId="16883E5B" w14:textId="77777777" w:rsidR="00733800" w:rsidRPr="008F07A1" w:rsidRDefault="00733800" w:rsidP="008F07A1">
            <w:pPr>
              <w:spacing w:before="60" w:after="60"/>
              <w:jc w:val="left"/>
              <w:rPr>
                <w:rFonts w:ascii="新宋体" w:eastAsia="新宋体" w:hAnsi="新宋体"/>
              </w:rPr>
            </w:pPr>
            <w:r w:rsidRPr="008F07A1">
              <w:rPr>
                <w:rFonts w:ascii="新宋体" w:eastAsia="新宋体" w:hAnsi="新宋体"/>
              </w:rPr>
              <w:t>IMPORT_NO</w:t>
            </w:r>
          </w:p>
        </w:tc>
        <w:tc>
          <w:tcPr>
            <w:tcW w:w="3402" w:type="dxa"/>
            <w:gridSpan w:val="2"/>
            <w:vMerge/>
            <w:shd w:val="clear" w:color="auto" w:fill="auto"/>
          </w:tcPr>
          <w:p w14:paraId="03CCDE09" w14:textId="77777777" w:rsidR="00733800" w:rsidRPr="004F5520" w:rsidRDefault="00733800" w:rsidP="00733800">
            <w:pPr>
              <w:spacing w:before="60" w:after="60"/>
              <w:jc w:val="left"/>
            </w:pPr>
          </w:p>
        </w:tc>
      </w:tr>
      <w:tr w:rsidR="00733800" w:rsidRPr="00AA2803" w14:paraId="5ACFE4B6" w14:textId="77777777" w:rsidTr="00C41D1B">
        <w:tc>
          <w:tcPr>
            <w:tcW w:w="1809" w:type="dxa"/>
            <w:vMerge/>
            <w:shd w:val="clear" w:color="auto" w:fill="C0C0C0"/>
          </w:tcPr>
          <w:p w14:paraId="65361F40" w14:textId="77777777" w:rsidR="00733800" w:rsidRPr="00AA2803" w:rsidRDefault="00733800" w:rsidP="00733800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</w:p>
        </w:tc>
        <w:tc>
          <w:tcPr>
            <w:tcW w:w="2835" w:type="dxa"/>
            <w:shd w:val="clear" w:color="auto" w:fill="auto"/>
          </w:tcPr>
          <w:p w14:paraId="6859D654" w14:textId="77777777" w:rsidR="00733800" w:rsidRPr="008F07A1" w:rsidRDefault="00733800" w:rsidP="008F07A1">
            <w:pPr>
              <w:spacing w:before="60" w:after="60"/>
              <w:jc w:val="left"/>
              <w:rPr>
                <w:rFonts w:ascii="新宋体" w:eastAsia="新宋体" w:hAnsi="新宋体"/>
              </w:rPr>
            </w:pPr>
            <w:r w:rsidRPr="008F07A1">
              <w:rPr>
                <w:rFonts w:ascii="新宋体" w:eastAsia="新宋体" w:hAnsi="新宋体"/>
              </w:rPr>
              <w:t>GAME_BATCH_IMPORT_REWARD</w:t>
            </w:r>
          </w:p>
        </w:tc>
        <w:tc>
          <w:tcPr>
            <w:tcW w:w="1701" w:type="dxa"/>
            <w:shd w:val="clear" w:color="auto" w:fill="auto"/>
          </w:tcPr>
          <w:p w14:paraId="59804CED" w14:textId="77777777" w:rsidR="00733800" w:rsidRPr="008F07A1" w:rsidRDefault="00733800" w:rsidP="008F07A1">
            <w:pPr>
              <w:spacing w:before="60" w:after="60"/>
              <w:jc w:val="left"/>
              <w:rPr>
                <w:rFonts w:ascii="新宋体" w:eastAsia="新宋体" w:hAnsi="新宋体"/>
              </w:rPr>
            </w:pPr>
            <w:r w:rsidRPr="008F07A1">
              <w:rPr>
                <w:rFonts w:ascii="新宋体" w:eastAsia="新宋体" w:hAnsi="新宋体"/>
              </w:rPr>
              <w:t>IMPORT_NO</w:t>
            </w:r>
          </w:p>
        </w:tc>
        <w:tc>
          <w:tcPr>
            <w:tcW w:w="3402" w:type="dxa"/>
            <w:gridSpan w:val="2"/>
            <w:vMerge/>
            <w:shd w:val="clear" w:color="auto" w:fill="auto"/>
          </w:tcPr>
          <w:p w14:paraId="2A13F5F8" w14:textId="77777777" w:rsidR="00733800" w:rsidRPr="004F5520" w:rsidRDefault="00733800" w:rsidP="00733800">
            <w:pPr>
              <w:spacing w:before="60" w:after="60"/>
              <w:jc w:val="left"/>
            </w:pPr>
          </w:p>
        </w:tc>
      </w:tr>
      <w:tr w:rsidR="00733800" w:rsidRPr="00AA2803" w14:paraId="0F841264" w14:textId="77777777" w:rsidTr="00C41D1B">
        <w:tc>
          <w:tcPr>
            <w:tcW w:w="1809" w:type="dxa"/>
            <w:vMerge/>
            <w:shd w:val="clear" w:color="auto" w:fill="C0C0C0"/>
          </w:tcPr>
          <w:p w14:paraId="74860E1A" w14:textId="77777777" w:rsidR="00733800" w:rsidRPr="00AA2803" w:rsidRDefault="00733800" w:rsidP="00733800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</w:p>
        </w:tc>
        <w:tc>
          <w:tcPr>
            <w:tcW w:w="2835" w:type="dxa"/>
            <w:shd w:val="clear" w:color="auto" w:fill="auto"/>
          </w:tcPr>
          <w:p w14:paraId="55D8028A" w14:textId="77777777" w:rsidR="00733800" w:rsidRPr="008F07A1" w:rsidRDefault="00733800" w:rsidP="008F07A1">
            <w:pPr>
              <w:spacing w:before="60" w:after="60"/>
              <w:jc w:val="left"/>
              <w:rPr>
                <w:rFonts w:ascii="新宋体" w:eastAsia="新宋体" w:hAnsi="新宋体"/>
              </w:rPr>
            </w:pPr>
            <w:r w:rsidRPr="008F07A1">
              <w:rPr>
                <w:rFonts w:ascii="新宋体" w:eastAsia="新宋体" w:hAnsi="新宋体"/>
              </w:rPr>
              <w:t>GAME_BATCH_REWARD_DETAIL</w:t>
            </w:r>
          </w:p>
        </w:tc>
        <w:tc>
          <w:tcPr>
            <w:tcW w:w="1701" w:type="dxa"/>
            <w:shd w:val="clear" w:color="auto" w:fill="auto"/>
          </w:tcPr>
          <w:p w14:paraId="5AE65527" w14:textId="77777777" w:rsidR="00733800" w:rsidRPr="008F07A1" w:rsidRDefault="00733800" w:rsidP="008F07A1">
            <w:pPr>
              <w:spacing w:before="60" w:after="60"/>
              <w:jc w:val="left"/>
              <w:rPr>
                <w:rFonts w:ascii="新宋体" w:eastAsia="新宋体" w:hAnsi="新宋体"/>
              </w:rPr>
            </w:pPr>
            <w:r w:rsidRPr="008F07A1">
              <w:rPr>
                <w:rFonts w:ascii="新宋体" w:eastAsia="新宋体" w:hAnsi="新宋体"/>
              </w:rPr>
              <w:t>IMPORT_NO</w:t>
            </w:r>
          </w:p>
        </w:tc>
        <w:tc>
          <w:tcPr>
            <w:tcW w:w="3402" w:type="dxa"/>
            <w:gridSpan w:val="2"/>
            <w:vMerge/>
            <w:shd w:val="clear" w:color="auto" w:fill="auto"/>
          </w:tcPr>
          <w:p w14:paraId="515D9E05" w14:textId="77777777" w:rsidR="00733800" w:rsidRPr="004F5520" w:rsidRDefault="00733800" w:rsidP="00733800">
            <w:pPr>
              <w:spacing w:before="60" w:after="60"/>
              <w:jc w:val="left"/>
            </w:pPr>
          </w:p>
        </w:tc>
      </w:tr>
    </w:tbl>
    <w:p w14:paraId="58C2415F" w14:textId="77777777" w:rsidR="00C41D1B" w:rsidRDefault="00C41D1B" w:rsidP="00C41D1B"/>
    <w:p w14:paraId="2F52B872" w14:textId="77777777" w:rsidR="00733800" w:rsidRDefault="00733800" w:rsidP="00733800"/>
    <w:p w14:paraId="137ACC93" w14:textId="77777777" w:rsidR="00733800" w:rsidRPr="00AA2803" w:rsidRDefault="00733800" w:rsidP="00733800">
      <w:pPr>
        <w:pStyle w:val="3"/>
      </w:pPr>
      <w:bookmarkStart w:id="147" w:name="_Toc435450904"/>
      <w:r w:rsidRPr="00733800">
        <w:rPr>
          <w:rFonts w:hint="eastAsia"/>
        </w:rPr>
        <w:t>用于物品序号</w:t>
      </w:r>
      <w:r w:rsidRPr="00AA2803">
        <w:rPr>
          <w:rFonts w:hint="eastAsia"/>
        </w:rPr>
        <w:t>（</w:t>
      </w:r>
      <w:r w:rsidRPr="00733800">
        <w:t>seq_item_code</w:t>
      </w:r>
      <w:r w:rsidRPr="00AA2803">
        <w:t>）</w:t>
      </w:r>
      <w:bookmarkEnd w:id="147"/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2835"/>
        <w:gridCol w:w="1701"/>
        <w:gridCol w:w="1418"/>
        <w:gridCol w:w="1984"/>
      </w:tblGrid>
      <w:tr w:rsidR="00733800" w:rsidRPr="00AA2803" w14:paraId="13E4B68A" w14:textId="77777777" w:rsidTr="00D273A3">
        <w:tc>
          <w:tcPr>
            <w:tcW w:w="1809" w:type="dxa"/>
            <w:shd w:val="clear" w:color="auto" w:fill="C0C0C0"/>
          </w:tcPr>
          <w:p w14:paraId="6906F11A" w14:textId="77777777" w:rsidR="00733800" w:rsidRPr="00AA2803" w:rsidRDefault="00733800" w:rsidP="00D273A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汉字注解</w:t>
            </w:r>
          </w:p>
        </w:tc>
        <w:tc>
          <w:tcPr>
            <w:tcW w:w="4536" w:type="dxa"/>
            <w:gridSpan w:val="2"/>
            <w:shd w:val="clear" w:color="auto" w:fill="auto"/>
          </w:tcPr>
          <w:p w14:paraId="4A5C5A25" w14:textId="77777777" w:rsidR="00733800" w:rsidRPr="00AA2803" w:rsidRDefault="00733800" w:rsidP="00D273A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733800">
              <w:rPr>
                <w:rFonts w:ascii="新宋体" w:eastAsia="新宋体" w:hAnsi="新宋体" w:hint="eastAsia"/>
                <w:b/>
                <w:szCs w:val="22"/>
              </w:rPr>
              <w:t>用于物品序号</w:t>
            </w:r>
          </w:p>
        </w:tc>
        <w:tc>
          <w:tcPr>
            <w:tcW w:w="1418" w:type="dxa"/>
            <w:shd w:val="clear" w:color="auto" w:fill="C0C0C0"/>
          </w:tcPr>
          <w:p w14:paraId="53FB2644" w14:textId="77777777" w:rsidR="00733800" w:rsidRPr="00AA2803" w:rsidRDefault="00733800" w:rsidP="00D273A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定义</w:t>
            </w:r>
          </w:p>
        </w:tc>
        <w:tc>
          <w:tcPr>
            <w:tcW w:w="1984" w:type="dxa"/>
            <w:shd w:val="clear" w:color="auto" w:fill="auto"/>
          </w:tcPr>
          <w:p w14:paraId="64F7DCF6" w14:textId="77777777" w:rsidR="00733800" w:rsidRPr="00AA2803" w:rsidRDefault="00733800" w:rsidP="00D273A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733800">
              <w:rPr>
                <w:rFonts w:ascii="新宋体" w:eastAsia="新宋体" w:hAnsi="新宋体"/>
                <w:b/>
                <w:szCs w:val="22"/>
              </w:rPr>
              <w:t>SEQ_ITEM_CODE</w:t>
            </w:r>
          </w:p>
        </w:tc>
      </w:tr>
      <w:tr w:rsidR="00733800" w:rsidRPr="00AA2803" w14:paraId="09F766F0" w14:textId="77777777" w:rsidTr="00D273A3">
        <w:tc>
          <w:tcPr>
            <w:tcW w:w="1809" w:type="dxa"/>
            <w:shd w:val="clear" w:color="auto" w:fill="C0C0C0"/>
          </w:tcPr>
          <w:p w14:paraId="483B988F" w14:textId="77777777" w:rsidR="00733800" w:rsidRPr="00AA2803" w:rsidRDefault="00733800" w:rsidP="00D273A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>
              <w:rPr>
                <w:rFonts w:ascii="新宋体" w:eastAsia="新宋体" w:hAnsi="新宋体"/>
                <w:b/>
                <w:sz w:val="24"/>
                <w:szCs w:val="22"/>
              </w:rPr>
              <w:t>ORDER</w:t>
            </w:r>
          </w:p>
        </w:tc>
        <w:tc>
          <w:tcPr>
            <w:tcW w:w="4536" w:type="dxa"/>
            <w:gridSpan w:val="2"/>
            <w:shd w:val="clear" w:color="auto" w:fill="auto"/>
          </w:tcPr>
          <w:p w14:paraId="31588A48" w14:textId="77777777" w:rsidR="00733800" w:rsidRPr="00AA2803" w:rsidRDefault="00733800" w:rsidP="00D273A3">
            <w:pPr>
              <w:spacing w:before="60" w:after="60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NO</w:t>
            </w:r>
          </w:p>
        </w:tc>
        <w:tc>
          <w:tcPr>
            <w:tcW w:w="1418" w:type="dxa"/>
            <w:shd w:val="clear" w:color="auto" w:fill="C0C0C0"/>
          </w:tcPr>
          <w:p w14:paraId="2CBDA7F3" w14:textId="77777777" w:rsidR="00733800" w:rsidRPr="00AA2803" w:rsidRDefault="00733800" w:rsidP="00D273A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>
              <w:rPr>
                <w:rFonts w:ascii="新宋体" w:eastAsia="新宋体" w:hAnsi="新宋体" w:hint="eastAsia"/>
                <w:b/>
                <w:sz w:val="24"/>
                <w:szCs w:val="22"/>
              </w:rPr>
              <w:t>CACHE</w:t>
            </w:r>
          </w:p>
        </w:tc>
        <w:tc>
          <w:tcPr>
            <w:tcW w:w="1984" w:type="dxa"/>
            <w:shd w:val="clear" w:color="auto" w:fill="auto"/>
          </w:tcPr>
          <w:p w14:paraId="02E0ED2C" w14:textId="77777777" w:rsidR="00733800" w:rsidRPr="00AA2803" w:rsidRDefault="00733800" w:rsidP="00D273A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>
              <w:rPr>
                <w:rFonts w:ascii="新宋体" w:eastAsia="新宋体" w:hAnsi="新宋体" w:hint="eastAsia"/>
                <w:b/>
                <w:szCs w:val="22"/>
              </w:rPr>
              <w:t>DEFAULT</w:t>
            </w:r>
          </w:p>
        </w:tc>
      </w:tr>
      <w:tr w:rsidR="00733800" w:rsidRPr="00AA2803" w14:paraId="4193E491" w14:textId="77777777" w:rsidTr="00D273A3">
        <w:tc>
          <w:tcPr>
            <w:tcW w:w="1809" w:type="dxa"/>
            <w:vMerge w:val="restart"/>
            <w:shd w:val="clear" w:color="auto" w:fill="C0C0C0"/>
          </w:tcPr>
          <w:p w14:paraId="7334B045" w14:textId="77777777" w:rsidR="00733800" w:rsidRPr="00AA2803" w:rsidRDefault="00733800" w:rsidP="00D273A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>
              <w:rPr>
                <w:rFonts w:ascii="新宋体" w:eastAsia="新宋体" w:hAnsi="新宋体" w:hint="eastAsia"/>
                <w:b/>
                <w:sz w:val="24"/>
                <w:szCs w:val="22"/>
              </w:rPr>
              <w:t>使用情况</w:t>
            </w:r>
          </w:p>
        </w:tc>
        <w:tc>
          <w:tcPr>
            <w:tcW w:w="2835" w:type="dxa"/>
            <w:shd w:val="clear" w:color="auto" w:fill="C4BC96" w:themeFill="background2" w:themeFillShade="BF"/>
          </w:tcPr>
          <w:p w14:paraId="475B48E8" w14:textId="77777777" w:rsidR="00733800" w:rsidRPr="00D90231" w:rsidRDefault="00733800" w:rsidP="00D273A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D90231">
              <w:rPr>
                <w:rFonts w:hint="eastAsia"/>
                <w:sz w:val="24"/>
              </w:rPr>
              <w:t>表名</w:t>
            </w:r>
          </w:p>
        </w:tc>
        <w:tc>
          <w:tcPr>
            <w:tcW w:w="1701" w:type="dxa"/>
            <w:shd w:val="clear" w:color="auto" w:fill="C4BC96" w:themeFill="background2" w:themeFillShade="BF"/>
          </w:tcPr>
          <w:p w14:paraId="1408D4F6" w14:textId="77777777" w:rsidR="00733800" w:rsidRPr="00D90231" w:rsidRDefault="00733800" w:rsidP="00D273A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>
              <w:rPr>
                <w:rFonts w:ascii="新宋体" w:eastAsia="新宋体" w:hAnsi="新宋体" w:hint="eastAsia"/>
                <w:b/>
                <w:sz w:val="24"/>
                <w:szCs w:val="22"/>
              </w:rPr>
              <w:t>列名</w:t>
            </w:r>
          </w:p>
        </w:tc>
        <w:tc>
          <w:tcPr>
            <w:tcW w:w="3402" w:type="dxa"/>
            <w:gridSpan w:val="2"/>
            <w:shd w:val="clear" w:color="auto" w:fill="C4BC96" w:themeFill="background2" w:themeFillShade="BF"/>
          </w:tcPr>
          <w:p w14:paraId="31DE8B54" w14:textId="77777777" w:rsidR="00733800" w:rsidRPr="00D90231" w:rsidRDefault="00733800" w:rsidP="00D273A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D90231">
              <w:rPr>
                <w:rFonts w:hint="eastAsia"/>
                <w:sz w:val="24"/>
              </w:rPr>
              <w:t>函数</w:t>
            </w:r>
          </w:p>
        </w:tc>
      </w:tr>
      <w:tr w:rsidR="00733800" w:rsidRPr="00AA2803" w14:paraId="486BBDB9" w14:textId="77777777" w:rsidTr="00D273A3">
        <w:tc>
          <w:tcPr>
            <w:tcW w:w="1809" w:type="dxa"/>
            <w:vMerge/>
            <w:shd w:val="clear" w:color="auto" w:fill="C0C0C0"/>
          </w:tcPr>
          <w:p w14:paraId="61B45A5A" w14:textId="77777777" w:rsidR="00733800" w:rsidRPr="00AA2803" w:rsidRDefault="00733800" w:rsidP="00D273A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</w:p>
        </w:tc>
        <w:tc>
          <w:tcPr>
            <w:tcW w:w="2835" w:type="dxa"/>
            <w:shd w:val="clear" w:color="auto" w:fill="auto"/>
          </w:tcPr>
          <w:p w14:paraId="5EFB1A11" w14:textId="77777777" w:rsidR="00733800" w:rsidRPr="008F07A1" w:rsidRDefault="00481918" w:rsidP="008F07A1">
            <w:pPr>
              <w:spacing w:before="60" w:after="60"/>
              <w:jc w:val="left"/>
              <w:rPr>
                <w:rFonts w:ascii="新宋体" w:eastAsia="新宋体" w:hAnsi="新宋体"/>
              </w:rPr>
            </w:pPr>
            <w:r w:rsidRPr="008F07A1">
              <w:rPr>
                <w:rFonts w:ascii="新宋体" w:eastAsia="新宋体" w:hAnsi="新宋体"/>
              </w:rPr>
              <w:t>ITEM_ITEMS</w:t>
            </w:r>
          </w:p>
        </w:tc>
        <w:tc>
          <w:tcPr>
            <w:tcW w:w="1701" w:type="dxa"/>
            <w:shd w:val="clear" w:color="auto" w:fill="auto"/>
          </w:tcPr>
          <w:p w14:paraId="6223E32D" w14:textId="77777777" w:rsidR="00733800" w:rsidRPr="008F07A1" w:rsidRDefault="00481918" w:rsidP="008F07A1">
            <w:pPr>
              <w:spacing w:before="60" w:after="60"/>
              <w:jc w:val="left"/>
              <w:rPr>
                <w:rFonts w:ascii="新宋体" w:eastAsia="新宋体" w:hAnsi="新宋体"/>
              </w:rPr>
            </w:pPr>
            <w:r w:rsidRPr="008F07A1">
              <w:rPr>
                <w:rFonts w:ascii="新宋体" w:eastAsia="新宋体" w:hAnsi="新宋体"/>
              </w:rPr>
              <w:t>ITEM_CODE</w:t>
            </w:r>
          </w:p>
        </w:tc>
        <w:tc>
          <w:tcPr>
            <w:tcW w:w="3402" w:type="dxa"/>
            <w:gridSpan w:val="2"/>
            <w:shd w:val="clear" w:color="auto" w:fill="auto"/>
          </w:tcPr>
          <w:p w14:paraId="15CF2FDC" w14:textId="77777777" w:rsidR="00733800" w:rsidRPr="008F07A1" w:rsidRDefault="00481918" w:rsidP="008F07A1">
            <w:pPr>
              <w:spacing w:before="60" w:after="60"/>
              <w:jc w:val="left"/>
              <w:rPr>
                <w:rFonts w:ascii="新宋体" w:eastAsia="新宋体" w:hAnsi="新宋体"/>
              </w:rPr>
            </w:pPr>
            <w:r w:rsidRPr="008F07A1">
              <w:rPr>
                <w:rFonts w:ascii="新宋体" w:eastAsia="新宋体" w:hAnsi="新宋体"/>
              </w:rPr>
              <w:t>F_GET_ITEM_CODE_SEQ</w:t>
            </w:r>
          </w:p>
        </w:tc>
      </w:tr>
    </w:tbl>
    <w:p w14:paraId="685A41E3" w14:textId="77777777" w:rsidR="00733800" w:rsidRDefault="00733800" w:rsidP="00733800"/>
    <w:p w14:paraId="699E9FF1" w14:textId="719E0732" w:rsidR="00733800" w:rsidRPr="00AA2803" w:rsidRDefault="00481918" w:rsidP="00481918">
      <w:pPr>
        <w:pStyle w:val="3"/>
      </w:pPr>
      <w:bookmarkStart w:id="148" w:name="_Toc435450905"/>
      <w:r w:rsidRPr="00481918">
        <w:rPr>
          <w:rFonts w:hint="eastAsia"/>
        </w:rPr>
        <w:t>用</w:t>
      </w:r>
      <w:r>
        <w:rPr>
          <w:rFonts w:hint="eastAsia"/>
        </w:rPr>
        <w:t>于</w:t>
      </w:r>
      <w:r w:rsidRPr="00481918">
        <w:rPr>
          <w:rFonts w:hint="eastAsia"/>
        </w:rPr>
        <w:t>物品</w:t>
      </w:r>
      <w:r w:rsidR="00397947">
        <w:rPr>
          <w:rFonts w:hint="eastAsia"/>
        </w:rPr>
        <w:t>类的交易</w:t>
      </w:r>
      <w:r w:rsidRPr="00481918">
        <w:rPr>
          <w:rFonts w:hint="eastAsia"/>
        </w:rPr>
        <w:t>序号</w:t>
      </w:r>
      <w:r w:rsidR="00733800" w:rsidRPr="00AA2803">
        <w:rPr>
          <w:rFonts w:hint="eastAsia"/>
        </w:rPr>
        <w:t>（</w:t>
      </w:r>
      <w:r w:rsidRPr="00481918">
        <w:t>seq_item_no</w:t>
      </w:r>
      <w:r w:rsidR="00733800" w:rsidRPr="00AA2803">
        <w:t>）</w:t>
      </w:r>
      <w:bookmarkEnd w:id="148"/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2835"/>
        <w:gridCol w:w="1560"/>
        <w:gridCol w:w="1275"/>
        <w:gridCol w:w="2268"/>
      </w:tblGrid>
      <w:tr w:rsidR="00733800" w:rsidRPr="00AA2803" w14:paraId="6FFE1155" w14:textId="77777777" w:rsidTr="00481918">
        <w:tc>
          <w:tcPr>
            <w:tcW w:w="1809" w:type="dxa"/>
            <w:shd w:val="clear" w:color="auto" w:fill="C0C0C0"/>
          </w:tcPr>
          <w:p w14:paraId="056AD1C5" w14:textId="77777777" w:rsidR="00733800" w:rsidRPr="00AA2803" w:rsidRDefault="00733800" w:rsidP="00D273A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lastRenderedPageBreak/>
              <w:t>汉字注解</w:t>
            </w:r>
          </w:p>
        </w:tc>
        <w:tc>
          <w:tcPr>
            <w:tcW w:w="4395" w:type="dxa"/>
            <w:gridSpan w:val="2"/>
            <w:shd w:val="clear" w:color="auto" w:fill="auto"/>
          </w:tcPr>
          <w:p w14:paraId="6DFE37A6" w14:textId="1A3A74EB" w:rsidR="00733800" w:rsidRPr="00AA2803" w:rsidRDefault="00481918" w:rsidP="00D273A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481918">
              <w:rPr>
                <w:rFonts w:ascii="新宋体" w:eastAsia="新宋体" w:hAnsi="新宋体" w:hint="eastAsia"/>
                <w:b/>
                <w:szCs w:val="22"/>
              </w:rPr>
              <w:t>适用</w:t>
            </w:r>
            <w:r>
              <w:rPr>
                <w:rFonts w:ascii="新宋体" w:eastAsia="新宋体" w:hAnsi="新宋体" w:hint="eastAsia"/>
                <w:b/>
                <w:szCs w:val="22"/>
              </w:rPr>
              <w:t>于</w:t>
            </w:r>
            <w:r w:rsidRPr="00481918">
              <w:rPr>
                <w:rFonts w:ascii="新宋体" w:eastAsia="新宋体" w:hAnsi="新宋体" w:hint="eastAsia"/>
                <w:b/>
                <w:szCs w:val="22"/>
              </w:rPr>
              <w:t>物品</w:t>
            </w:r>
            <w:r w:rsidR="00397947">
              <w:rPr>
                <w:rFonts w:ascii="新宋体" w:eastAsia="新宋体" w:hAnsi="新宋体" w:hint="eastAsia"/>
                <w:b/>
                <w:szCs w:val="22"/>
              </w:rPr>
              <w:t>类的交易</w:t>
            </w:r>
            <w:r w:rsidRPr="00481918">
              <w:rPr>
                <w:rFonts w:ascii="新宋体" w:eastAsia="新宋体" w:hAnsi="新宋体" w:hint="eastAsia"/>
                <w:b/>
                <w:szCs w:val="22"/>
              </w:rPr>
              <w:t>序号</w:t>
            </w:r>
          </w:p>
        </w:tc>
        <w:tc>
          <w:tcPr>
            <w:tcW w:w="1275" w:type="dxa"/>
            <w:shd w:val="clear" w:color="auto" w:fill="C0C0C0"/>
          </w:tcPr>
          <w:p w14:paraId="4CA9C747" w14:textId="77777777" w:rsidR="00733800" w:rsidRPr="00AA2803" w:rsidRDefault="00733800" w:rsidP="00D273A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定义</w:t>
            </w:r>
          </w:p>
        </w:tc>
        <w:tc>
          <w:tcPr>
            <w:tcW w:w="2268" w:type="dxa"/>
            <w:shd w:val="clear" w:color="auto" w:fill="auto"/>
          </w:tcPr>
          <w:p w14:paraId="284EBEE5" w14:textId="73C86C15" w:rsidR="00733800" w:rsidRPr="00AA2803" w:rsidRDefault="00481918" w:rsidP="00397947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481918">
              <w:rPr>
                <w:rFonts w:ascii="新宋体" w:eastAsia="新宋体" w:hAnsi="新宋体"/>
                <w:b/>
                <w:szCs w:val="22"/>
              </w:rPr>
              <w:t>SEQ_ITEM_NO</w:t>
            </w:r>
          </w:p>
        </w:tc>
      </w:tr>
      <w:tr w:rsidR="00733800" w:rsidRPr="00AA2803" w14:paraId="772FA858" w14:textId="77777777" w:rsidTr="00481918">
        <w:tc>
          <w:tcPr>
            <w:tcW w:w="1809" w:type="dxa"/>
            <w:shd w:val="clear" w:color="auto" w:fill="C0C0C0"/>
          </w:tcPr>
          <w:p w14:paraId="00EBE84A" w14:textId="77777777" w:rsidR="00733800" w:rsidRPr="00AA2803" w:rsidRDefault="00733800" w:rsidP="00D273A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>
              <w:rPr>
                <w:rFonts w:ascii="新宋体" w:eastAsia="新宋体" w:hAnsi="新宋体"/>
                <w:b/>
                <w:sz w:val="24"/>
                <w:szCs w:val="22"/>
              </w:rPr>
              <w:t>ORDER</w:t>
            </w:r>
          </w:p>
        </w:tc>
        <w:tc>
          <w:tcPr>
            <w:tcW w:w="4395" w:type="dxa"/>
            <w:gridSpan w:val="2"/>
            <w:shd w:val="clear" w:color="auto" w:fill="auto"/>
          </w:tcPr>
          <w:p w14:paraId="753AFC7A" w14:textId="77777777" w:rsidR="00733800" w:rsidRPr="00AA2803" w:rsidRDefault="00733800" w:rsidP="00D273A3">
            <w:pPr>
              <w:spacing w:before="60" w:after="60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NO</w:t>
            </w:r>
          </w:p>
        </w:tc>
        <w:tc>
          <w:tcPr>
            <w:tcW w:w="1275" w:type="dxa"/>
            <w:shd w:val="clear" w:color="auto" w:fill="C0C0C0"/>
          </w:tcPr>
          <w:p w14:paraId="72F4CADB" w14:textId="77777777" w:rsidR="00733800" w:rsidRPr="00AA2803" w:rsidRDefault="00733800" w:rsidP="00D273A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>
              <w:rPr>
                <w:rFonts w:ascii="新宋体" w:eastAsia="新宋体" w:hAnsi="新宋体" w:hint="eastAsia"/>
                <w:b/>
                <w:sz w:val="24"/>
                <w:szCs w:val="22"/>
              </w:rPr>
              <w:t>CACHE</w:t>
            </w:r>
          </w:p>
        </w:tc>
        <w:tc>
          <w:tcPr>
            <w:tcW w:w="2268" w:type="dxa"/>
            <w:shd w:val="clear" w:color="auto" w:fill="auto"/>
          </w:tcPr>
          <w:p w14:paraId="34172693" w14:textId="77777777" w:rsidR="00733800" w:rsidRPr="00AA2803" w:rsidRDefault="00733800" w:rsidP="00D273A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>
              <w:rPr>
                <w:rFonts w:ascii="新宋体" w:eastAsia="新宋体" w:hAnsi="新宋体" w:hint="eastAsia"/>
                <w:b/>
                <w:szCs w:val="22"/>
              </w:rPr>
              <w:t>DEFAULT</w:t>
            </w:r>
          </w:p>
        </w:tc>
      </w:tr>
      <w:tr w:rsidR="00397947" w:rsidRPr="00AA2803" w14:paraId="0378982E" w14:textId="77777777" w:rsidTr="00481918">
        <w:tc>
          <w:tcPr>
            <w:tcW w:w="1809" w:type="dxa"/>
            <w:vMerge w:val="restart"/>
            <w:shd w:val="clear" w:color="auto" w:fill="C0C0C0"/>
          </w:tcPr>
          <w:p w14:paraId="7A5A3B17" w14:textId="77777777" w:rsidR="00397947" w:rsidRPr="00AA2803" w:rsidRDefault="00397947" w:rsidP="00D273A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>
              <w:rPr>
                <w:rFonts w:ascii="新宋体" w:eastAsia="新宋体" w:hAnsi="新宋体" w:hint="eastAsia"/>
                <w:b/>
                <w:sz w:val="24"/>
                <w:szCs w:val="22"/>
              </w:rPr>
              <w:t>使用情况</w:t>
            </w:r>
          </w:p>
        </w:tc>
        <w:tc>
          <w:tcPr>
            <w:tcW w:w="2835" w:type="dxa"/>
            <w:shd w:val="clear" w:color="auto" w:fill="C4BC96" w:themeFill="background2" w:themeFillShade="BF"/>
          </w:tcPr>
          <w:p w14:paraId="7299DCC2" w14:textId="77777777" w:rsidR="00397947" w:rsidRPr="00D90231" w:rsidRDefault="00397947" w:rsidP="00D273A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D90231">
              <w:rPr>
                <w:rFonts w:hint="eastAsia"/>
                <w:sz w:val="24"/>
              </w:rPr>
              <w:t>表名</w:t>
            </w:r>
          </w:p>
        </w:tc>
        <w:tc>
          <w:tcPr>
            <w:tcW w:w="1560" w:type="dxa"/>
            <w:shd w:val="clear" w:color="auto" w:fill="C4BC96" w:themeFill="background2" w:themeFillShade="BF"/>
          </w:tcPr>
          <w:p w14:paraId="13B704FA" w14:textId="77777777" w:rsidR="00397947" w:rsidRPr="00D90231" w:rsidRDefault="00397947" w:rsidP="00D273A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>
              <w:rPr>
                <w:rFonts w:ascii="新宋体" w:eastAsia="新宋体" w:hAnsi="新宋体" w:hint="eastAsia"/>
                <w:b/>
                <w:sz w:val="24"/>
                <w:szCs w:val="22"/>
              </w:rPr>
              <w:t>列名</w:t>
            </w:r>
          </w:p>
        </w:tc>
        <w:tc>
          <w:tcPr>
            <w:tcW w:w="3543" w:type="dxa"/>
            <w:gridSpan w:val="2"/>
            <w:shd w:val="clear" w:color="auto" w:fill="C4BC96" w:themeFill="background2" w:themeFillShade="BF"/>
          </w:tcPr>
          <w:p w14:paraId="6F46A017" w14:textId="77777777" w:rsidR="00397947" w:rsidRPr="00D90231" w:rsidRDefault="00397947" w:rsidP="00D273A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D90231">
              <w:rPr>
                <w:rFonts w:hint="eastAsia"/>
                <w:sz w:val="24"/>
              </w:rPr>
              <w:t>函数</w:t>
            </w:r>
          </w:p>
        </w:tc>
      </w:tr>
      <w:tr w:rsidR="00397947" w:rsidRPr="00AA2803" w14:paraId="31D959AF" w14:textId="77777777" w:rsidTr="00481918">
        <w:tc>
          <w:tcPr>
            <w:tcW w:w="1809" w:type="dxa"/>
            <w:vMerge/>
            <w:shd w:val="clear" w:color="auto" w:fill="C0C0C0"/>
          </w:tcPr>
          <w:p w14:paraId="4472E012" w14:textId="77777777" w:rsidR="00397947" w:rsidRPr="00AA2803" w:rsidRDefault="00397947" w:rsidP="009B6842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</w:p>
        </w:tc>
        <w:tc>
          <w:tcPr>
            <w:tcW w:w="2835" w:type="dxa"/>
            <w:shd w:val="clear" w:color="auto" w:fill="auto"/>
          </w:tcPr>
          <w:p w14:paraId="060AF7B2" w14:textId="77777777" w:rsidR="00397947" w:rsidRPr="008F07A1" w:rsidRDefault="00397947" w:rsidP="008F07A1">
            <w:pPr>
              <w:spacing w:before="60" w:after="60"/>
              <w:jc w:val="left"/>
              <w:rPr>
                <w:rFonts w:ascii="新宋体" w:eastAsia="新宋体" w:hAnsi="新宋体"/>
              </w:rPr>
            </w:pPr>
            <w:r w:rsidRPr="008F07A1">
              <w:rPr>
                <w:rFonts w:ascii="新宋体" w:eastAsia="新宋体" w:hAnsi="新宋体" w:hint="eastAsia"/>
              </w:rPr>
              <w:t>ITEM_ISSUE</w:t>
            </w:r>
          </w:p>
        </w:tc>
        <w:tc>
          <w:tcPr>
            <w:tcW w:w="1560" w:type="dxa"/>
            <w:shd w:val="clear" w:color="auto" w:fill="auto"/>
          </w:tcPr>
          <w:p w14:paraId="6DCD2361" w14:textId="77777777" w:rsidR="00397947" w:rsidRPr="008F07A1" w:rsidRDefault="00397947" w:rsidP="008F07A1">
            <w:pPr>
              <w:spacing w:before="60" w:after="60"/>
              <w:jc w:val="left"/>
              <w:rPr>
                <w:rFonts w:ascii="新宋体" w:eastAsia="新宋体" w:hAnsi="新宋体"/>
              </w:rPr>
            </w:pPr>
            <w:r w:rsidRPr="008F07A1">
              <w:rPr>
                <w:rFonts w:ascii="新宋体" w:eastAsia="新宋体" w:hAnsi="新宋体"/>
              </w:rPr>
              <w:t>II_NO</w:t>
            </w:r>
          </w:p>
        </w:tc>
        <w:tc>
          <w:tcPr>
            <w:tcW w:w="3543" w:type="dxa"/>
            <w:gridSpan w:val="2"/>
            <w:shd w:val="clear" w:color="auto" w:fill="auto"/>
          </w:tcPr>
          <w:p w14:paraId="4F05F01D" w14:textId="6A8944F2" w:rsidR="00397947" w:rsidRPr="008F07A1" w:rsidRDefault="00397947" w:rsidP="00397947">
            <w:pPr>
              <w:spacing w:before="60" w:after="60"/>
              <w:jc w:val="left"/>
              <w:rPr>
                <w:rFonts w:ascii="新宋体" w:eastAsia="新宋体" w:hAnsi="新宋体"/>
              </w:rPr>
            </w:pPr>
            <w:r w:rsidRPr="008F07A1">
              <w:rPr>
                <w:rFonts w:ascii="新宋体" w:eastAsia="新宋体" w:hAnsi="新宋体"/>
              </w:rPr>
              <w:t>F_GET_ITEM_II_NO_SEQ</w:t>
            </w:r>
          </w:p>
        </w:tc>
      </w:tr>
      <w:tr w:rsidR="00397947" w:rsidRPr="00AA2803" w14:paraId="15657304" w14:textId="77777777" w:rsidTr="00481918">
        <w:tc>
          <w:tcPr>
            <w:tcW w:w="1809" w:type="dxa"/>
            <w:vMerge/>
            <w:shd w:val="clear" w:color="auto" w:fill="C0C0C0"/>
          </w:tcPr>
          <w:p w14:paraId="4438F28B" w14:textId="77777777" w:rsidR="00397947" w:rsidRPr="00AA2803" w:rsidRDefault="00397947" w:rsidP="00397947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</w:p>
        </w:tc>
        <w:tc>
          <w:tcPr>
            <w:tcW w:w="2835" w:type="dxa"/>
            <w:shd w:val="clear" w:color="auto" w:fill="auto"/>
          </w:tcPr>
          <w:p w14:paraId="57BD8BAC" w14:textId="44BF44A4" w:rsidR="00397947" w:rsidRPr="008F07A1" w:rsidRDefault="00397947" w:rsidP="00397947">
            <w:pPr>
              <w:spacing w:before="60" w:after="60"/>
              <w:jc w:val="left"/>
              <w:rPr>
                <w:rFonts w:ascii="新宋体" w:eastAsia="新宋体" w:hAnsi="新宋体"/>
              </w:rPr>
            </w:pPr>
            <w:r w:rsidRPr="008F07A1">
              <w:rPr>
                <w:rFonts w:ascii="新宋体" w:eastAsia="新宋体" w:hAnsi="新宋体" w:hint="eastAsia"/>
              </w:rPr>
              <w:t xml:space="preserve">ITEM_RECEIPT </w:t>
            </w:r>
          </w:p>
        </w:tc>
        <w:tc>
          <w:tcPr>
            <w:tcW w:w="1560" w:type="dxa"/>
            <w:shd w:val="clear" w:color="auto" w:fill="auto"/>
          </w:tcPr>
          <w:p w14:paraId="1DA422C6" w14:textId="78B920D1" w:rsidR="00397947" w:rsidRPr="008F07A1" w:rsidRDefault="00397947" w:rsidP="00397947">
            <w:pPr>
              <w:spacing w:before="60" w:after="60"/>
              <w:jc w:val="left"/>
              <w:rPr>
                <w:rFonts w:ascii="新宋体" w:eastAsia="新宋体" w:hAnsi="新宋体"/>
              </w:rPr>
            </w:pPr>
            <w:r w:rsidRPr="008F07A1">
              <w:rPr>
                <w:rFonts w:ascii="新宋体" w:eastAsia="新宋体" w:hAnsi="新宋体"/>
              </w:rPr>
              <w:t>IR_NO</w:t>
            </w:r>
          </w:p>
        </w:tc>
        <w:tc>
          <w:tcPr>
            <w:tcW w:w="3543" w:type="dxa"/>
            <w:gridSpan w:val="2"/>
            <w:shd w:val="clear" w:color="auto" w:fill="auto"/>
          </w:tcPr>
          <w:p w14:paraId="3CD6BEE0" w14:textId="712CD893" w:rsidR="00397947" w:rsidRPr="008F07A1" w:rsidRDefault="00397947" w:rsidP="00397947">
            <w:pPr>
              <w:spacing w:before="60" w:after="6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>F_GET_ITEM_IR</w:t>
            </w:r>
            <w:r w:rsidRPr="008F07A1">
              <w:rPr>
                <w:rFonts w:ascii="新宋体" w:eastAsia="新宋体" w:hAnsi="新宋体"/>
              </w:rPr>
              <w:t>_NO_SEQ</w:t>
            </w:r>
          </w:p>
        </w:tc>
      </w:tr>
      <w:tr w:rsidR="00397947" w:rsidRPr="00AA2803" w14:paraId="79A9D11C" w14:textId="77777777" w:rsidTr="00481918">
        <w:tc>
          <w:tcPr>
            <w:tcW w:w="1809" w:type="dxa"/>
            <w:vMerge/>
            <w:shd w:val="clear" w:color="auto" w:fill="C0C0C0"/>
          </w:tcPr>
          <w:p w14:paraId="1D85A04E" w14:textId="77777777" w:rsidR="00397947" w:rsidRPr="00AA2803" w:rsidRDefault="00397947" w:rsidP="00397947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</w:p>
        </w:tc>
        <w:tc>
          <w:tcPr>
            <w:tcW w:w="2835" w:type="dxa"/>
            <w:shd w:val="clear" w:color="auto" w:fill="auto"/>
          </w:tcPr>
          <w:p w14:paraId="2A638AA2" w14:textId="1B57B1CA" w:rsidR="00397947" w:rsidRPr="008F07A1" w:rsidRDefault="00397947" w:rsidP="00397947">
            <w:pPr>
              <w:spacing w:before="60" w:after="60"/>
              <w:jc w:val="left"/>
              <w:rPr>
                <w:rFonts w:ascii="新宋体" w:eastAsia="新宋体" w:hAnsi="新宋体"/>
              </w:rPr>
            </w:pPr>
            <w:r w:rsidRPr="008F07A1">
              <w:rPr>
                <w:rFonts w:ascii="新宋体" w:eastAsia="新宋体" w:hAnsi="新宋体" w:hint="eastAsia"/>
              </w:rPr>
              <w:t>ITEM_CHECK</w:t>
            </w:r>
          </w:p>
        </w:tc>
        <w:tc>
          <w:tcPr>
            <w:tcW w:w="1560" w:type="dxa"/>
            <w:shd w:val="clear" w:color="auto" w:fill="auto"/>
          </w:tcPr>
          <w:p w14:paraId="47CA2877" w14:textId="0E4C48DC" w:rsidR="00397947" w:rsidRPr="008F07A1" w:rsidRDefault="00397947" w:rsidP="00397947">
            <w:pPr>
              <w:spacing w:before="60" w:after="60"/>
              <w:jc w:val="left"/>
              <w:rPr>
                <w:rFonts w:ascii="新宋体" w:eastAsia="新宋体" w:hAnsi="新宋体"/>
              </w:rPr>
            </w:pPr>
            <w:r w:rsidRPr="008F07A1">
              <w:rPr>
                <w:rFonts w:ascii="新宋体" w:eastAsia="新宋体" w:hAnsi="新宋体"/>
              </w:rPr>
              <w:t>CHECK_NO</w:t>
            </w:r>
          </w:p>
        </w:tc>
        <w:tc>
          <w:tcPr>
            <w:tcW w:w="3543" w:type="dxa"/>
            <w:gridSpan w:val="2"/>
            <w:shd w:val="clear" w:color="auto" w:fill="auto"/>
          </w:tcPr>
          <w:p w14:paraId="317F3F3D" w14:textId="6EFE2B10" w:rsidR="00397947" w:rsidRPr="008F07A1" w:rsidRDefault="00397947" w:rsidP="00397947">
            <w:pPr>
              <w:spacing w:before="60" w:after="6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>F_GET_ITEM_IC</w:t>
            </w:r>
            <w:r w:rsidRPr="008F07A1">
              <w:rPr>
                <w:rFonts w:ascii="新宋体" w:eastAsia="新宋体" w:hAnsi="新宋体"/>
              </w:rPr>
              <w:t>_NO_SEQ</w:t>
            </w:r>
          </w:p>
        </w:tc>
      </w:tr>
      <w:tr w:rsidR="00397947" w:rsidRPr="00AA2803" w14:paraId="7A7F2AB2" w14:textId="77777777" w:rsidTr="00481918">
        <w:tc>
          <w:tcPr>
            <w:tcW w:w="1809" w:type="dxa"/>
            <w:vMerge/>
            <w:shd w:val="clear" w:color="auto" w:fill="C0C0C0"/>
          </w:tcPr>
          <w:p w14:paraId="7C086CD4" w14:textId="77777777" w:rsidR="00397947" w:rsidRPr="00AA2803" w:rsidRDefault="00397947" w:rsidP="00397947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</w:p>
        </w:tc>
        <w:tc>
          <w:tcPr>
            <w:tcW w:w="2835" w:type="dxa"/>
            <w:shd w:val="clear" w:color="auto" w:fill="auto"/>
          </w:tcPr>
          <w:p w14:paraId="6A43E93D" w14:textId="2214C0D8" w:rsidR="00397947" w:rsidRPr="008F07A1" w:rsidRDefault="00397947" w:rsidP="00397947">
            <w:pPr>
              <w:spacing w:before="60" w:after="60"/>
              <w:jc w:val="left"/>
              <w:rPr>
                <w:rFonts w:ascii="新宋体" w:eastAsia="新宋体" w:hAnsi="新宋体"/>
              </w:rPr>
            </w:pPr>
            <w:r w:rsidRPr="00397947">
              <w:rPr>
                <w:rFonts w:ascii="新宋体" w:eastAsia="新宋体" w:hAnsi="新宋体"/>
              </w:rPr>
              <w:t>ITEM_DAMAGE</w:t>
            </w:r>
          </w:p>
        </w:tc>
        <w:tc>
          <w:tcPr>
            <w:tcW w:w="1560" w:type="dxa"/>
            <w:shd w:val="clear" w:color="auto" w:fill="auto"/>
          </w:tcPr>
          <w:p w14:paraId="4A57BC79" w14:textId="5B47BF78" w:rsidR="00397947" w:rsidRPr="008F07A1" w:rsidRDefault="00397947" w:rsidP="00397947">
            <w:pPr>
              <w:spacing w:before="60" w:after="6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  <w:szCs w:val="22"/>
              </w:rPr>
              <w:t>ID</w:t>
            </w:r>
            <w:r w:rsidRPr="00AA2803">
              <w:rPr>
                <w:rFonts w:ascii="新宋体" w:eastAsia="新宋体" w:hAnsi="新宋体"/>
                <w:szCs w:val="22"/>
              </w:rPr>
              <w:t>_NO</w:t>
            </w:r>
          </w:p>
        </w:tc>
        <w:tc>
          <w:tcPr>
            <w:tcW w:w="3543" w:type="dxa"/>
            <w:gridSpan w:val="2"/>
            <w:shd w:val="clear" w:color="auto" w:fill="auto"/>
          </w:tcPr>
          <w:p w14:paraId="22E65CB4" w14:textId="4AA819C4" w:rsidR="00397947" w:rsidRPr="008F07A1" w:rsidRDefault="00397947" w:rsidP="00397947">
            <w:pPr>
              <w:spacing w:before="60" w:after="6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>F_GET_ITEM_ID</w:t>
            </w:r>
            <w:r w:rsidRPr="008F07A1">
              <w:rPr>
                <w:rFonts w:ascii="新宋体" w:eastAsia="新宋体" w:hAnsi="新宋体"/>
              </w:rPr>
              <w:t>_NO_SEQ</w:t>
            </w:r>
          </w:p>
        </w:tc>
      </w:tr>
    </w:tbl>
    <w:p w14:paraId="7CDFB3EC" w14:textId="77777777" w:rsidR="00733800" w:rsidRDefault="00733800" w:rsidP="00733800"/>
    <w:p w14:paraId="6A6F1084" w14:textId="77777777" w:rsidR="00733800" w:rsidRPr="00AA2803" w:rsidRDefault="00867BD6" w:rsidP="00867BD6">
      <w:pPr>
        <w:pStyle w:val="3"/>
      </w:pPr>
      <w:bookmarkStart w:id="149" w:name="_Toc435450906"/>
      <w:r w:rsidRPr="00867BD6">
        <w:rPr>
          <w:rFonts w:hint="eastAsia"/>
        </w:rPr>
        <w:t>用于出库单入库单序号</w:t>
      </w:r>
      <w:r w:rsidR="00733800" w:rsidRPr="00AA2803">
        <w:rPr>
          <w:rFonts w:hint="eastAsia"/>
        </w:rPr>
        <w:t>（</w:t>
      </w:r>
      <w:r w:rsidRPr="00867BD6">
        <w:t>seq_wh_sgi_sgr_no</w:t>
      </w:r>
      <w:r w:rsidR="00733800" w:rsidRPr="00AA2803">
        <w:t>）</w:t>
      </w:r>
      <w:bookmarkEnd w:id="149"/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2835"/>
        <w:gridCol w:w="1134"/>
        <w:gridCol w:w="1843"/>
        <w:gridCol w:w="2126"/>
      </w:tblGrid>
      <w:tr w:rsidR="00733800" w:rsidRPr="00AA2803" w14:paraId="6454356A" w14:textId="77777777" w:rsidTr="00867BD6">
        <w:tc>
          <w:tcPr>
            <w:tcW w:w="1809" w:type="dxa"/>
            <w:shd w:val="clear" w:color="auto" w:fill="C0C0C0"/>
          </w:tcPr>
          <w:p w14:paraId="41D992B0" w14:textId="77777777" w:rsidR="00733800" w:rsidRPr="00AA2803" w:rsidRDefault="00733800" w:rsidP="00D273A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汉字注解</w:t>
            </w:r>
          </w:p>
        </w:tc>
        <w:tc>
          <w:tcPr>
            <w:tcW w:w="3969" w:type="dxa"/>
            <w:gridSpan w:val="2"/>
            <w:shd w:val="clear" w:color="auto" w:fill="auto"/>
          </w:tcPr>
          <w:p w14:paraId="52DD31A5" w14:textId="77777777" w:rsidR="00733800" w:rsidRPr="00AA2803" w:rsidRDefault="00867BD6" w:rsidP="00D273A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867BD6">
              <w:rPr>
                <w:rFonts w:ascii="新宋体" w:eastAsia="新宋体" w:hAnsi="新宋体" w:hint="eastAsia"/>
                <w:b/>
                <w:szCs w:val="22"/>
              </w:rPr>
              <w:t>用于出库单入库单序号</w:t>
            </w:r>
          </w:p>
        </w:tc>
        <w:tc>
          <w:tcPr>
            <w:tcW w:w="1843" w:type="dxa"/>
            <w:shd w:val="clear" w:color="auto" w:fill="C0C0C0"/>
          </w:tcPr>
          <w:p w14:paraId="0AC65A44" w14:textId="77777777" w:rsidR="00733800" w:rsidRPr="00AA2803" w:rsidRDefault="00733800" w:rsidP="00D273A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定义</w:t>
            </w:r>
          </w:p>
        </w:tc>
        <w:tc>
          <w:tcPr>
            <w:tcW w:w="2126" w:type="dxa"/>
            <w:shd w:val="clear" w:color="auto" w:fill="auto"/>
          </w:tcPr>
          <w:p w14:paraId="76819594" w14:textId="77777777" w:rsidR="00733800" w:rsidRPr="00AA2803" w:rsidRDefault="00867BD6" w:rsidP="00D273A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867BD6">
              <w:rPr>
                <w:rFonts w:ascii="新宋体" w:eastAsia="新宋体" w:hAnsi="新宋体"/>
                <w:b/>
                <w:szCs w:val="22"/>
              </w:rPr>
              <w:t>SEQ_WH_SGI_SGR_NO</w:t>
            </w:r>
          </w:p>
        </w:tc>
      </w:tr>
      <w:tr w:rsidR="00733800" w:rsidRPr="00AA2803" w14:paraId="6B01C03D" w14:textId="77777777" w:rsidTr="00867BD6">
        <w:tc>
          <w:tcPr>
            <w:tcW w:w="1809" w:type="dxa"/>
            <w:shd w:val="clear" w:color="auto" w:fill="C0C0C0"/>
          </w:tcPr>
          <w:p w14:paraId="0D921E05" w14:textId="77777777" w:rsidR="00733800" w:rsidRPr="00AA2803" w:rsidRDefault="00733800" w:rsidP="00D273A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>
              <w:rPr>
                <w:rFonts w:ascii="新宋体" w:eastAsia="新宋体" w:hAnsi="新宋体"/>
                <w:b/>
                <w:sz w:val="24"/>
                <w:szCs w:val="22"/>
              </w:rPr>
              <w:t>ORDER</w:t>
            </w:r>
          </w:p>
        </w:tc>
        <w:tc>
          <w:tcPr>
            <w:tcW w:w="3969" w:type="dxa"/>
            <w:gridSpan w:val="2"/>
            <w:shd w:val="clear" w:color="auto" w:fill="auto"/>
          </w:tcPr>
          <w:p w14:paraId="3996589E" w14:textId="77777777" w:rsidR="00733800" w:rsidRPr="00AA2803" w:rsidRDefault="00733800" w:rsidP="00D273A3">
            <w:pPr>
              <w:spacing w:before="60" w:after="60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NO</w:t>
            </w:r>
          </w:p>
        </w:tc>
        <w:tc>
          <w:tcPr>
            <w:tcW w:w="1843" w:type="dxa"/>
            <w:shd w:val="clear" w:color="auto" w:fill="C0C0C0"/>
          </w:tcPr>
          <w:p w14:paraId="57D28515" w14:textId="77777777" w:rsidR="00733800" w:rsidRPr="00AA2803" w:rsidRDefault="00733800" w:rsidP="00D273A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>
              <w:rPr>
                <w:rFonts w:ascii="新宋体" w:eastAsia="新宋体" w:hAnsi="新宋体" w:hint="eastAsia"/>
                <w:b/>
                <w:sz w:val="24"/>
                <w:szCs w:val="22"/>
              </w:rPr>
              <w:t>CACHE</w:t>
            </w:r>
          </w:p>
        </w:tc>
        <w:tc>
          <w:tcPr>
            <w:tcW w:w="2126" w:type="dxa"/>
            <w:shd w:val="clear" w:color="auto" w:fill="auto"/>
          </w:tcPr>
          <w:p w14:paraId="42484EBF" w14:textId="77777777" w:rsidR="00733800" w:rsidRPr="00AA2803" w:rsidRDefault="00733800" w:rsidP="00D273A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>
              <w:rPr>
                <w:rFonts w:ascii="新宋体" w:eastAsia="新宋体" w:hAnsi="新宋体" w:hint="eastAsia"/>
                <w:b/>
                <w:szCs w:val="22"/>
              </w:rPr>
              <w:t>DEFAULT</w:t>
            </w:r>
          </w:p>
        </w:tc>
      </w:tr>
      <w:tr w:rsidR="00733800" w:rsidRPr="00AA2803" w14:paraId="4C57C0D1" w14:textId="77777777" w:rsidTr="00867BD6">
        <w:tc>
          <w:tcPr>
            <w:tcW w:w="1809" w:type="dxa"/>
            <w:vMerge w:val="restart"/>
            <w:shd w:val="clear" w:color="auto" w:fill="C0C0C0"/>
          </w:tcPr>
          <w:p w14:paraId="3D38CF9C" w14:textId="77777777" w:rsidR="00733800" w:rsidRPr="00AA2803" w:rsidRDefault="00733800" w:rsidP="00D273A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>
              <w:rPr>
                <w:rFonts w:ascii="新宋体" w:eastAsia="新宋体" w:hAnsi="新宋体" w:hint="eastAsia"/>
                <w:b/>
                <w:sz w:val="24"/>
                <w:szCs w:val="22"/>
              </w:rPr>
              <w:t>使用情况</w:t>
            </w:r>
          </w:p>
        </w:tc>
        <w:tc>
          <w:tcPr>
            <w:tcW w:w="2835" w:type="dxa"/>
            <w:shd w:val="clear" w:color="auto" w:fill="C4BC96" w:themeFill="background2" w:themeFillShade="BF"/>
          </w:tcPr>
          <w:p w14:paraId="4781596E" w14:textId="77777777" w:rsidR="00733800" w:rsidRPr="00D90231" w:rsidRDefault="00733800" w:rsidP="00D273A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D90231">
              <w:rPr>
                <w:rFonts w:hint="eastAsia"/>
                <w:sz w:val="24"/>
              </w:rPr>
              <w:t>表名</w:t>
            </w:r>
          </w:p>
        </w:tc>
        <w:tc>
          <w:tcPr>
            <w:tcW w:w="1134" w:type="dxa"/>
            <w:shd w:val="clear" w:color="auto" w:fill="C4BC96" w:themeFill="background2" w:themeFillShade="BF"/>
          </w:tcPr>
          <w:p w14:paraId="4850AEEC" w14:textId="77777777" w:rsidR="00733800" w:rsidRPr="00D90231" w:rsidRDefault="00733800" w:rsidP="00D273A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>
              <w:rPr>
                <w:rFonts w:ascii="新宋体" w:eastAsia="新宋体" w:hAnsi="新宋体" w:hint="eastAsia"/>
                <w:b/>
                <w:sz w:val="24"/>
                <w:szCs w:val="22"/>
              </w:rPr>
              <w:t>列名</w:t>
            </w:r>
          </w:p>
        </w:tc>
        <w:tc>
          <w:tcPr>
            <w:tcW w:w="3969" w:type="dxa"/>
            <w:gridSpan w:val="2"/>
            <w:shd w:val="clear" w:color="auto" w:fill="C4BC96" w:themeFill="background2" w:themeFillShade="BF"/>
          </w:tcPr>
          <w:p w14:paraId="5A536508" w14:textId="77777777" w:rsidR="00733800" w:rsidRPr="00D90231" w:rsidRDefault="00733800" w:rsidP="00D273A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D90231">
              <w:rPr>
                <w:rFonts w:hint="eastAsia"/>
                <w:sz w:val="24"/>
              </w:rPr>
              <w:t>函数</w:t>
            </w:r>
          </w:p>
        </w:tc>
      </w:tr>
      <w:tr w:rsidR="00733800" w:rsidRPr="00AA2803" w14:paraId="092199FF" w14:textId="77777777" w:rsidTr="00867BD6">
        <w:tc>
          <w:tcPr>
            <w:tcW w:w="1809" w:type="dxa"/>
            <w:vMerge/>
            <w:shd w:val="clear" w:color="auto" w:fill="C0C0C0"/>
          </w:tcPr>
          <w:p w14:paraId="5D8CF4C1" w14:textId="77777777" w:rsidR="00733800" w:rsidRPr="00AA2803" w:rsidRDefault="00733800" w:rsidP="00D273A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</w:p>
        </w:tc>
        <w:tc>
          <w:tcPr>
            <w:tcW w:w="2835" w:type="dxa"/>
            <w:shd w:val="clear" w:color="auto" w:fill="auto"/>
          </w:tcPr>
          <w:p w14:paraId="0396805C" w14:textId="77777777" w:rsidR="00733800" w:rsidRPr="004F2B67" w:rsidRDefault="00867BD6" w:rsidP="004F2B6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4F2B67">
              <w:rPr>
                <w:rFonts w:ascii="新宋体" w:eastAsia="新宋体" w:hAnsi="新宋体"/>
                <w:szCs w:val="22"/>
              </w:rPr>
              <w:t>WH_GOODS_ISSUE</w:t>
            </w:r>
          </w:p>
        </w:tc>
        <w:tc>
          <w:tcPr>
            <w:tcW w:w="1134" w:type="dxa"/>
            <w:shd w:val="clear" w:color="auto" w:fill="auto"/>
          </w:tcPr>
          <w:p w14:paraId="3FC700A5" w14:textId="77777777" w:rsidR="00733800" w:rsidRPr="004F2B67" w:rsidRDefault="00867BD6" w:rsidP="004F2B6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4F2B67">
              <w:rPr>
                <w:rFonts w:ascii="新宋体" w:eastAsia="新宋体" w:hAnsi="新宋体"/>
                <w:szCs w:val="22"/>
              </w:rPr>
              <w:t>SGI_NO</w:t>
            </w:r>
          </w:p>
        </w:tc>
        <w:tc>
          <w:tcPr>
            <w:tcW w:w="3969" w:type="dxa"/>
            <w:gridSpan w:val="2"/>
            <w:shd w:val="clear" w:color="auto" w:fill="auto"/>
          </w:tcPr>
          <w:p w14:paraId="50708EC2" w14:textId="77777777" w:rsidR="00733800" w:rsidRPr="004F2B67" w:rsidRDefault="00867BD6" w:rsidP="004F2B67">
            <w:pPr>
              <w:spacing w:before="60" w:after="60"/>
              <w:jc w:val="left"/>
              <w:rPr>
                <w:rFonts w:ascii="新宋体" w:eastAsia="新宋体" w:hAnsi="新宋体"/>
                <w:szCs w:val="22"/>
              </w:rPr>
            </w:pPr>
            <w:r w:rsidRPr="004F2B67">
              <w:rPr>
                <w:rFonts w:ascii="新宋体" w:eastAsia="新宋体" w:hAnsi="新宋体"/>
                <w:szCs w:val="22"/>
              </w:rPr>
              <w:t>F_GET_WH_GOODS_ISSUE_SEQ</w:t>
            </w:r>
          </w:p>
        </w:tc>
      </w:tr>
      <w:tr w:rsidR="00733800" w:rsidRPr="00AA2803" w14:paraId="6F5DAC80" w14:textId="77777777" w:rsidTr="00867BD6">
        <w:tc>
          <w:tcPr>
            <w:tcW w:w="1809" w:type="dxa"/>
            <w:vMerge/>
            <w:shd w:val="clear" w:color="auto" w:fill="C0C0C0"/>
          </w:tcPr>
          <w:p w14:paraId="691D863A" w14:textId="77777777" w:rsidR="00733800" w:rsidRPr="00AA2803" w:rsidRDefault="00733800" w:rsidP="00D273A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</w:p>
        </w:tc>
        <w:tc>
          <w:tcPr>
            <w:tcW w:w="2835" w:type="dxa"/>
            <w:shd w:val="clear" w:color="auto" w:fill="auto"/>
          </w:tcPr>
          <w:p w14:paraId="2CB360EC" w14:textId="77777777" w:rsidR="00733800" w:rsidRPr="004F2B67" w:rsidRDefault="00867BD6" w:rsidP="004F2B6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4F2B67">
              <w:rPr>
                <w:rFonts w:ascii="新宋体" w:eastAsia="新宋体" w:hAnsi="新宋体"/>
                <w:szCs w:val="22"/>
              </w:rPr>
              <w:t>WH_GOODS_RECEIPT</w:t>
            </w:r>
          </w:p>
        </w:tc>
        <w:tc>
          <w:tcPr>
            <w:tcW w:w="1134" w:type="dxa"/>
            <w:shd w:val="clear" w:color="auto" w:fill="auto"/>
          </w:tcPr>
          <w:p w14:paraId="789A0F41" w14:textId="77777777" w:rsidR="00733800" w:rsidRPr="004F2B67" w:rsidRDefault="00867BD6" w:rsidP="004F2B6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4F2B67">
              <w:rPr>
                <w:rFonts w:ascii="新宋体" w:eastAsia="新宋体" w:hAnsi="新宋体"/>
                <w:szCs w:val="22"/>
              </w:rPr>
              <w:t>SGR_NO</w:t>
            </w:r>
          </w:p>
        </w:tc>
        <w:tc>
          <w:tcPr>
            <w:tcW w:w="3969" w:type="dxa"/>
            <w:gridSpan w:val="2"/>
            <w:shd w:val="clear" w:color="auto" w:fill="auto"/>
          </w:tcPr>
          <w:p w14:paraId="4948226E" w14:textId="77777777" w:rsidR="00733800" w:rsidRPr="004F2B67" w:rsidRDefault="00867BD6" w:rsidP="004F2B67">
            <w:pPr>
              <w:spacing w:before="60" w:after="60"/>
              <w:jc w:val="left"/>
              <w:rPr>
                <w:rFonts w:ascii="新宋体" w:eastAsia="新宋体" w:hAnsi="新宋体"/>
                <w:szCs w:val="22"/>
              </w:rPr>
            </w:pPr>
            <w:r w:rsidRPr="004F2B67">
              <w:rPr>
                <w:rFonts w:ascii="新宋体" w:eastAsia="新宋体" w:hAnsi="新宋体"/>
                <w:szCs w:val="22"/>
              </w:rPr>
              <w:t>F_GET_WH_GOODS_RECEIPT_SEQ</w:t>
            </w:r>
          </w:p>
        </w:tc>
      </w:tr>
    </w:tbl>
    <w:p w14:paraId="77AFA2D5" w14:textId="77777777" w:rsidR="00733800" w:rsidRDefault="00733800" w:rsidP="00733800"/>
    <w:p w14:paraId="2806BACB" w14:textId="77777777" w:rsidR="00733800" w:rsidRPr="00AA2803" w:rsidRDefault="00867BD6" w:rsidP="00867BD6">
      <w:pPr>
        <w:pStyle w:val="3"/>
      </w:pPr>
      <w:bookmarkStart w:id="150" w:name="_Toc435450907"/>
      <w:r w:rsidRPr="00867BD6">
        <w:rPr>
          <w:rFonts w:hint="eastAsia"/>
        </w:rPr>
        <w:t>用于出库单入库单明细序号</w:t>
      </w:r>
      <w:r w:rsidR="00733800" w:rsidRPr="00AA2803">
        <w:rPr>
          <w:rFonts w:hint="eastAsia"/>
        </w:rPr>
        <w:t>（</w:t>
      </w:r>
      <w:r w:rsidRPr="00867BD6">
        <w:t>seq_wh_sgi_sgr_detail_no</w:t>
      </w:r>
      <w:r w:rsidR="00733800" w:rsidRPr="00AA2803">
        <w:t>）</w:t>
      </w:r>
      <w:bookmarkEnd w:id="150"/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2694"/>
        <w:gridCol w:w="1417"/>
        <w:gridCol w:w="992"/>
        <w:gridCol w:w="2835"/>
      </w:tblGrid>
      <w:tr w:rsidR="00733800" w:rsidRPr="00AA2803" w14:paraId="521B80C9" w14:textId="77777777" w:rsidTr="001618C5">
        <w:tc>
          <w:tcPr>
            <w:tcW w:w="1809" w:type="dxa"/>
            <w:shd w:val="clear" w:color="auto" w:fill="C0C0C0"/>
          </w:tcPr>
          <w:p w14:paraId="2538C980" w14:textId="77777777" w:rsidR="00733800" w:rsidRPr="00AA2803" w:rsidRDefault="00733800" w:rsidP="00D273A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汉字注解</w:t>
            </w:r>
          </w:p>
        </w:tc>
        <w:tc>
          <w:tcPr>
            <w:tcW w:w="4111" w:type="dxa"/>
            <w:gridSpan w:val="2"/>
            <w:shd w:val="clear" w:color="auto" w:fill="auto"/>
          </w:tcPr>
          <w:p w14:paraId="0E96FF7B" w14:textId="77777777" w:rsidR="00733800" w:rsidRPr="00AA2803" w:rsidRDefault="00867BD6" w:rsidP="00D273A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867BD6">
              <w:rPr>
                <w:rFonts w:ascii="新宋体" w:eastAsia="新宋体" w:hAnsi="新宋体" w:hint="eastAsia"/>
                <w:b/>
                <w:szCs w:val="22"/>
              </w:rPr>
              <w:t>用于出库单入库单明细序号</w:t>
            </w:r>
          </w:p>
        </w:tc>
        <w:tc>
          <w:tcPr>
            <w:tcW w:w="992" w:type="dxa"/>
            <w:shd w:val="clear" w:color="auto" w:fill="C0C0C0"/>
          </w:tcPr>
          <w:p w14:paraId="51D3CC34" w14:textId="77777777" w:rsidR="00733800" w:rsidRPr="00AA2803" w:rsidRDefault="00733800" w:rsidP="00D273A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定义</w:t>
            </w:r>
          </w:p>
        </w:tc>
        <w:tc>
          <w:tcPr>
            <w:tcW w:w="2835" w:type="dxa"/>
            <w:shd w:val="clear" w:color="auto" w:fill="auto"/>
          </w:tcPr>
          <w:p w14:paraId="454DBB69" w14:textId="77777777" w:rsidR="00733800" w:rsidRPr="001618C5" w:rsidRDefault="001618C5" w:rsidP="00D273A3">
            <w:pPr>
              <w:spacing w:before="60" w:after="60"/>
              <w:jc w:val="center"/>
              <w:rPr>
                <w:rFonts w:ascii="新宋体" w:eastAsia="新宋体" w:hAnsi="新宋体"/>
                <w:szCs w:val="22"/>
              </w:rPr>
            </w:pPr>
            <w:r w:rsidRPr="001618C5">
              <w:rPr>
                <w:rFonts w:ascii="新宋体" w:eastAsia="新宋体" w:hAnsi="新宋体"/>
                <w:b/>
                <w:szCs w:val="22"/>
              </w:rPr>
              <w:t>SEQ_WH_SGI_SGR_DETAIL_NO</w:t>
            </w:r>
          </w:p>
        </w:tc>
      </w:tr>
      <w:tr w:rsidR="00733800" w:rsidRPr="00AA2803" w14:paraId="1F687F8B" w14:textId="77777777" w:rsidTr="001618C5">
        <w:tc>
          <w:tcPr>
            <w:tcW w:w="1809" w:type="dxa"/>
            <w:shd w:val="clear" w:color="auto" w:fill="C0C0C0"/>
          </w:tcPr>
          <w:p w14:paraId="04289077" w14:textId="77777777" w:rsidR="00733800" w:rsidRPr="00AA2803" w:rsidRDefault="00733800" w:rsidP="00D273A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>
              <w:rPr>
                <w:rFonts w:ascii="新宋体" w:eastAsia="新宋体" w:hAnsi="新宋体"/>
                <w:b/>
                <w:sz w:val="24"/>
                <w:szCs w:val="22"/>
              </w:rPr>
              <w:t>ORDER</w:t>
            </w:r>
          </w:p>
        </w:tc>
        <w:tc>
          <w:tcPr>
            <w:tcW w:w="4111" w:type="dxa"/>
            <w:gridSpan w:val="2"/>
            <w:shd w:val="clear" w:color="auto" w:fill="auto"/>
          </w:tcPr>
          <w:p w14:paraId="233AD8DC" w14:textId="77777777" w:rsidR="00733800" w:rsidRPr="00AA2803" w:rsidRDefault="00733800" w:rsidP="00D273A3">
            <w:pPr>
              <w:spacing w:before="60" w:after="60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NO</w:t>
            </w:r>
          </w:p>
        </w:tc>
        <w:tc>
          <w:tcPr>
            <w:tcW w:w="992" w:type="dxa"/>
            <w:shd w:val="clear" w:color="auto" w:fill="C0C0C0"/>
          </w:tcPr>
          <w:p w14:paraId="239E292B" w14:textId="77777777" w:rsidR="00733800" w:rsidRPr="00AA2803" w:rsidRDefault="00733800" w:rsidP="00D273A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>
              <w:rPr>
                <w:rFonts w:ascii="新宋体" w:eastAsia="新宋体" w:hAnsi="新宋体" w:hint="eastAsia"/>
                <w:b/>
                <w:sz w:val="24"/>
                <w:szCs w:val="22"/>
              </w:rPr>
              <w:t>CACHE</w:t>
            </w:r>
          </w:p>
        </w:tc>
        <w:tc>
          <w:tcPr>
            <w:tcW w:w="2835" w:type="dxa"/>
            <w:shd w:val="clear" w:color="auto" w:fill="auto"/>
          </w:tcPr>
          <w:p w14:paraId="059E27C6" w14:textId="77777777" w:rsidR="00733800" w:rsidRPr="00AA2803" w:rsidRDefault="00733800" w:rsidP="00D273A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>
              <w:rPr>
                <w:rFonts w:ascii="新宋体" w:eastAsia="新宋体" w:hAnsi="新宋体" w:hint="eastAsia"/>
                <w:b/>
                <w:szCs w:val="22"/>
              </w:rPr>
              <w:t>DEFAULT</w:t>
            </w:r>
          </w:p>
        </w:tc>
      </w:tr>
      <w:tr w:rsidR="00733800" w:rsidRPr="00AA2803" w14:paraId="2F8CA8DB" w14:textId="77777777" w:rsidTr="004F2B67">
        <w:tc>
          <w:tcPr>
            <w:tcW w:w="1809" w:type="dxa"/>
            <w:vMerge w:val="restart"/>
            <w:shd w:val="clear" w:color="auto" w:fill="C0C0C0"/>
          </w:tcPr>
          <w:p w14:paraId="06F1BC36" w14:textId="77777777" w:rsidR="00733800" w:rsidRPr="00AA2803" w:rsidRDefault="00733800" w:rsidP="00D273A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>
              <w:rPr>
                <w:rFonts w:ascii="新宋体" w:eastAsia="新宋体" w:hAnsi="新宋体" w:hint="eastAsia"/>
                <w:b/>
                <w:sz w:val="24"/>
                <w:szCs w:val="22"/>
              </w:rPr>
              <w:t>使用情况</w:t>
            </w:r>
          </w:p>
        </w:tc>
        <w:tc>
          <w:tcPr>
            <w:tcW w:w="2694" w:type="dxa"/>
            <w:shd w:val="clear" w:color="auto" w:fill="C4BC96" w:themeFill="background2" w:themeFillShade="BF"/>
          </w:tcPr>
          <w:p w14:paraId="02CE0663" w14:textId="77777777" w:rsidR="00733800" w:rsidRPr="00D90231" w:rsidRDefault="00733800" w:rsidP="00D273A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D90231">
              <w:rPr>
                <w:rFonts w:hint="eastAsia"/>
                <w:sz w:val="24"/>
              </w:rPr>
              <w:t>表名</w:t>
            </w:r>
          </w:p>
        </w:tc>
        <w:tc>
          <w:tcPr>
            <w:tcW w:w="1417" w:type="dxa"/>
            <w:shd w:val="clear" w:color="auto" w:fill="C4BC96" w:themeFill="background2" w:themeFillShade="BF"/>
          </w:tcPr>
          <w:p w14:paraId="34D7C23B" w14:textId="77777777" w:rsidR="00733800" w:rsidRPr="00D90231" w:rsidRDefault="00733800" w:rsidP="00D273A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>
              <w:rPr>
                <w:rFonts w:ascii="新宋体" w:eastAsia="新宋体" w:hAnsi="新宋体" w:hint="eastAsia"/>
                <w:b/>
                <w:sz w:val="24"/>
                <w:szCs w:val="22"/>
              </w:rPr>
              <w:t>列名</w:t>
            </w:r>
          </w:p>
        </w:tc>
        <w:tc>
          <w:tcPr>
            <w:tcW w:w="3827" w:type="dxa"/>
            <w:gridSpan w:val="2"/>
            <w:shd w:val="clear" w:color="auto" w:fill="C4BC96" w:themeFill="background2" w:themeFillShade="BF"/>
          </w:tcPr>
          <w:p w14:paraId="5443291A" w14:textId="77777777" w:rsidR="00733800" w:rsidRPr="00D90231" w:rsidRDefault="00733800" w:rsidP="00D273A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D90231">
              <w:rPr>
                <w:rFonts w:hint="eastAsia"/>
                <w:sz w:val="24"/>
              </w:rPr>
              <w:t>函数</w:t>
            </w:r>
          </w:p>
        </w:tc>
      </w:tr>
      <w:tr w:rsidR="004F2B67" w:rsidRPr="00AA2803" w14:paraId="1E3199E2" w14:textId="77777777" w:rsidTr="004F2B67">
        <w:tc>
          <w:tcPr>
            <w:tcW w:w="1809" w:type="dxa"/>
            <w:vMerge/>
            <w:shd w:val="clear" w:color="auto" w:fill="C0C0C0"/>
          </w:tcPr>
          <w:p w14:paraId="4236AE4D" w14:textId="77777777" w:rsidR="004F2B67" w:rsidRPr="00AA2803" w:rsidRDefault="004F2B67" w:rsidP="004F2B67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</w:p>
        </w:tc>
        <w:tc>
          <w:tcPr>
            <w:tcW w:w="2694" w:type="dxa"/>
            <w:shd w:val="clear" w:color="auto" w:fill="auto"/>
          </w:tcPr>
          <w:p w14:paraId="46C9AA85" w14:textId="77777777" w:rsidR="004F2B67" w:rsidRPr="004F2B67" w:rsidRDefault="004F2B67" w:rsidP="004F2B6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4F2B67">
              <w:rPr>
                <w:rFonts w:ascii="新宋体" w:eastAsia="新宋体" w:hAnsi="新宋体"/>
                <w:szCs w:val="22"/>
              </w:rPr>
              <w:t>WH_GOODS_ISSUE_DETAIL</w:t>
            </w:r>
          </w:p>
        </w:tc>
        <w:tc>
          <w:tcPr>
            <w:tcW w:w="1417" w:type="dxa"/>
            <w:shd w:val="clear" w:color="auto" w:fill="auto"/>
          </w:tcPr>
          <w:p w14:paraId="419F9565" w14:textId="77777777" w:rsidR="004F2B67" w:rsidRPr="00AA2803" w:rsidRDefault="004F2B67" w:rsidP="004F2B6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SEQUENCE_NO</w:t>
            </w:r>
          </w:p>
        </w:tc>
        <w:tc>
          <w:tcPr>
            <w:tcW w:w="3827" w:type="dxa"/>
            <w:gridSpan w:val="2"/>
            <w:shd w:val="clear" w:color="auto" w:fill="auto"/>
          </w:tcPr>
          <w:p w14:paraId="22331ECE" w14:textId="77777777" w:rsidR="004F2B67" w:rsidRPr="004F2B67" w:rsidRDefault="004F2B67" w:rsidP="004F2B67">
            <w:pPr>
              <w:spacing w:before="60" w:after="60"/>
              <w:jc w:val="left"/>
              <w:rPr>
                <w:rFonts w:ascii="新宋体" w:eastAsia="新宋体" w:hAnsi="新宋体"/>
                <w:szCs w:val="22"/>
              </w:rPr>
            </w:pPr>
            <w:r w:rsidRPr="004F2B67">
              <w:rPr>
                <w:rFonts w:ascii="新宋体" w:eastAsia="新宋体" w:hAnsi="新宋体"/>
                <w:szCs w:val="22"/>
              </w:rPr>
              <w:t>F_GET_WH_GOODS_ISSUE_DETAI_SEQ</w:t>
            </w:r>
          </w:p>
        </w:tc>
      </w:tr>
      <w:tr w:rsidR="004F2B67" w:rsidRPr="00AA2803" w14:paraId="5D1E970B" w14:textId="77777777" w:rsidTr="004F2B67">
        <w:tc>
          <w:tcPr>
            <w:tcW w:w="1809" w:type="dxa"/>
            <w:vMerge/>
            <w:shd w:val="clear" w:color="auto" w:fill="C0C0C0"/>
          </w:tcPr>
          <w:p w14:paraId="6FE92CCB" w14:textId="77777777" w:rsidR="004F2B67" w:rsidRPr="00AA2803" w:rsidRDefault="004F2B67" w:rsidP="004F2B67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</w:p>
        </w:tc>
        <w:tc>
          <w:tcPr>
            <w:tcW w:w="2694" w:type="dxa"/>
            <w:shd w:val="clear" w:color="auto" w:fill="auto"/>
          </w:tcPr>
          <w:p w14:paraId="5F6862B4" w14:textId="77777777" w:rsidR="004F2B67" w:rsidRPr="004F2B67" w:rsidRDefault="004F2B67" w:rsidP="004F2B6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4F2B67">
              <w:rPr>
                <w:rFonts w:ascii="新宋体" w:eastAsia="新宋体" w:hAnsi="新宋体"/>
                <w:szCs w:val="22"/>
              </w:rPr>
              <w:t>WH_GOODS_RECEIPT_DETAIL</w:t>
            </w:r>
          </w:p>
        </w:tc>
        <w:tc>
          <w:tcPr>
            <w:tcW w:w="1417" w:type="dxa"/>
            <w:shd w:val="clear" w:color="auto" w:fill="auto"/>
          </w:tcPr>
          <w:p w14:paraId="429F7014" w14:textId="77777777" w:rsidR="004F2B67" w:rsidRPr="00AA2803" w:rsidRDefault="004F2B67" w:rsidP="004F2B67">
            <w:pPr>
              <w:spacing w:before="60" w:after="60"/>
              <w:rPr>
                <w:rFonts w:ascii="新宋体" w:eastAsia="新宋体" w:hAnsi="新宋体"/>
                <w:szCs w:val="22"/>
              </w:rPr>
            </w:pPr>
            <w:r w:rsidRPr="00AA2803">
              <w:rPr>
                <w:rFonts w:ascii="新宋体" w:eastAsia="新宋体" w:hAnsi="新宋体" w:hint="eastAsia"/>
                <w:szCs w:val="22"/>
              </w:rPr>
              <w:t>SEQUENCE_NO</w:t>
            </w:r>
          </w:p>
        </w:tc>
        <w:tc>
          <w:tcPr>
            <w:tcW w:w="3827" w:type="dxa"/>
            <w:gridSpan w:val="2"/>
            <w:shd w:val="clear" w:color="auto" w:fill="auto"/>
          </w:tcPr>
          <w:p w14:paraId="799B7D30" w14:textId="77777777" w:rsidR="004F2B67" w:rsidRPr="004F2B67" w:rsidRDefault="004F2B67" w:rsidP="004F2B67">
            <w:pPr>
              <w:spacing w:before="60" w:after="60"/>
              <w:jc w:val="left"/>
              <w:rPr>
                <w:rFonts w:ascii="新宋体" w:eastAsia="新宋体" w:hAnsi="新宋体"/>
                <w:szCs w:val="22"/>
              </w:rPr>
            </w:pPr>
            <w:r w:rsidRPr="004F2B67">
              <w:rPr>
                <w:rFonts w:ascii="新宋体" w:eastAsia="新宋体" w:hAnsi="新宋体"/>
                <w:szCs w:val="22"/>
              </w:rPr>
              <w:t>f_get_wh_goods_receipt_det_seq</w:t>
            </w:r>
          </w:p>
        </w:tc>
      </w:tr>
    </w:tbl>
    <w:p w14:paraId="79955D88" w14:textId="77777777" w:rsidR="00733800" w:rsidRDefault="00733800" w:rsidP="00733800"/>
    <w:p w14:paraId="723210C1" w14:textId="77777777" w:rsidR="00733800" w:rsidRPr="00AA2803" w:rsidRDefault="001618C5" w:rsidP="001618C5">
      <w:pPr>
        <w:pStyle w:val="3"/>
      </w:pPr>
      <w:bookmarkStart w:id="151" w:name="_Toc435450908"/>
      <w:r w:rsidRPr="001618C5">
        <w:rPr>
          <w:rFonts w:hint="eastAsia"/>
        </w:rPr>
        <w:t>适用于订单、出货单、调拨单、</w:t>
      </w:r>
      <w:r w:rsidR="00414BC0">
        <w:rPr>
          <w:rFonts w:hint="eastAsia"/>
        </w:rPr>
        <w:t>还货单</w:t>
      </w:r>
      <w:r w:rsidRPr="001618C5">
        <w:rPr>
          <w:rFonts w:hint="eastAsia"/>
        </w:rPr>
        <w:t>、损毁单、盘点单和批次入库单编号的序列</w:t>
      </w:r>
      <w:r w:rsidRPr="001618C5">
        <w:rPr>
          <w:rFonts w:hint="eastAsia"/>
        </w:rPr>
        <w:t>-</w:t>
      </w:r>
      <w:r w:rsidR="00733800" w:rsidRPr="00AA2803">
        <w:rPr>
          <w:rFonts w:hint="eastAsia"/>
        </w:rPr>
        <w:t>（</w:t>
      </w:r>
      <w:r w:rsidRPr="001618C5">
        <w:t>seq_order_no</w:t>
      </w:r>
      <w:r w:rsidR="00733800" w:rsidRPr="00AA2803">
        <w:t>）</w:t>
      </w:r>
      <w:bookmarkEnd w:id="151"/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2977"/>
        <w:gridCol w:w="1559"/>
        <w:gridCol w:w="1418"/>
        <w:gridCol w:w="1984"/>
      </w:tblGrid>
      <w:tr w:rsidR="00733800" w:rsidRPr="00AA2803" w14:paraId="7DDDCBA4" w14:textId="77777777" w:rsidTr="005C708C">
        <w:tc>
          <w:tcPr>
            <w:tcW w:w="1809" w:type="dxa"/>
            <w:shd w:val="clear" w:color="auto" w:fill="C0C0C0"/>
          </w:tcPr>
          <w:p w14:paraId="05B9C11D" w14:textId="77777777" w:rsidR="00733800" w:rsidRPr="00AA2803" w:rsidRDefault="00733800" w:rsidP="00D273A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汉字注解</w:t>
            </w:r>
          </w:p>
        </w:tc>
        <w:tc>
          <w:tcPr>
            <w:tcW w:w="4536" w:type="dxa"/>
            <w:gridSpan w:val="2"/>
            <w:shd w:val="clear" w:color="auto" w:fill="auto"/>
          </w:tcPr>
          <w:p w14:paraId="423238E5" w14:textId="77777777" w:rsidR="00733800" w:rsidRPr="00AA2803" w:rsidRDefault="001618C5" w:rsidP="00D273A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1618C5">
              <w:rPr>
                <w:rFonts w:ascii="新宋体" w:eastAsia="新宋体" w:hAnsi="新宋体" w:hint="eastAsia"/>
                <w:b/>
                <w:szCs w:val="22"/>
              </w:rPr>
              <w:t>用于订单、出货单、调拨单、</w:t>
            </w:r>
            <w:r w:rsidR="00414BC0">
              <w:rPr>
                <w:rFonts w:ascii="新宋体" w:eastAsia="新宋体" w:hAnsi="新宋体" w:hint="eastAsia"/>
                <w:b/>
                <w:szCs w:val="22"/>
              </w:rPr>
              <w:t>还货单</w:t>
            </w:r>
            <w:r w:rsidRPr="001618C5">
              <w:rPr>
                <w:rFonts w:ascii="新宋体" w:eastAsia="新宋体" w:hAnsi="新宋体" w:hint="eastAsia"/>
                <w:b/>
                <w:szCs w:val="22"/>
              </w:rPr>
              <w:t>、损毁单、盘点单和批次入库单编号的序列</w:t>
            </w:r>
          </w:p>
        </w:tc>
        <w:tc>
          <w:tcPr>
            <w:tcW w:w="1418" w:type="dxa"/>
            <w:shd w:val="clear" w:color="auto" w:fill="C0C0C0"/>
          </w:tcPr>
          <w:p w14:paraId="1BBD8E59" w14:textId="77777777" w:rsidR="00733800" w:rsidRPr="00AA2803" w:rsidRDefault="00733800" w:rsidP="00D273A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定义</w:t>
            </w:r>
          </w:p>
        </w:tc>
        <w:tc>
          <w:tcPr>
            <w:tcW w:w="1984" w:type="dxa"/>
            <w:shd w:val="clear" w:color="auto" w:fill="auto"/>
          </w:tcPr>
          <w:p w14:paraId="520AA80D" w14:textId="77777777" w:rsidR="00733800" w:rsidRPr="00AA2803" w:rsidRDefault="001618C5" w:rsidP="00D273A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1618C5">
              <w:rPr>
                <w:rFonts w:ascii="新宋体" w:eastAsia="新宋体" w:hAnsi="新宋体"/>
                <w:b/>
                <w:szCs w:val="22"/>
              </w:rPr>
              <w:t>SEQ_ORDER_NO</w:t>
            </w:r>
          </w:p>
        </w:tc>
      </w:tr>
      <w:tr w:rsidR="00733800" w:rsidRPr="00AA2803" w14:paraId="3176B4A8" w14:textId="77777777" w:rsidTr="005C708C">
        <w:tc>
          <w:tcPr>
            <w:tcW w:w="1809" w:type="dxa"/>
            <w:shd w:val="clear" w:color="auto" w:fill="C0C0C0"/>
          </w:tcPr>
          <w:p w14:paraId="40DA5960" w14:textId="77777777" w:rsidR="00733800" w:rsidRPr="00AA2803" w:rsidRDefault="00733800" w:rsidP="00D273A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>
              <w:rPr>
                <w:rFonts w:ascii="新宋体" w:eastAsia="新宋体" w:hAnsi="新宋体"/>
                <w:b/>
                <w:sz w:val="24"/>
                <w:szCs w:val="22"/>
              </w:rPr>
              <w:t>ORDER</w:t>
            </w:r>
          </w:p>
        </w:tc>
        <w:tc>
          <w:tcPr>
            <w:tcW w:w="4536" w:type="dxa"/>
            <w:gridSpan w:val="2"/>
            <w:shd w:val="clear" w:color="auto" w:fill="auto"/>
          </w:tcPr>
          <w:p w14:paraId="13A38906" w14:textId="77777777" w:rsidR="00733800" w:rsidRPr="00AA2803" w:rsidRDefault="00733800" w:rsidP="00D273A3">
            <w:pPr>
              <w:spacing w:before="60" w:after="60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NO</w:t>
            </w:r>
          </w:p>
        </w:tc>
        <w:tc>
          <w:tcPr>
            <w:tcW w:w="1418" w:type="dxa"/>
            <w:shd w:val="clear" w:color="auto" w:fill="C0C0C0"/>
          </w:tcPr>
          <w:p w14:paraId="03CC7A28" w14:textId="77777777" w:rsidR="00733800" w:rsidRPr="00AA2803" w:rsidRDefault="00733800" w:rsidP="00D273A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>
              <w:rPr>
                <w:rFonts w:ascii="新宋体" w:eastAsia="新宋体" w:hAnsi="新宋体" w:hint="eastAsia"/>
                <w:b/>
                <w:sz w:val="24"/>
                <w:szCs w:val="22"/>
              </w:rPr>
              <w:t>CACHE</w:t>
            </w:r>
          </w:p>
        </w:tc>
        <w:tc>
          <w:tcPr>
            <w:tcW w:w="1984" w:type="dxa"/>
            <w:shd w:val="clear" w:color="auto" w:fill="auto"/>
          </w:tcPr>
          <w:p w14:paraId="5677153D" w14:textId="77777777" w:rsidR="00733800" w:rsidRPr="00AA2803" w:rsidRDefault="00733800" w:rsidP="00D273A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>
              <w:rPr>
                <w:rFonts w:ascii="新宋体" w:eastAsia="新宋体" w:hAnsi="新宋体" w:hint="eastAsia"/>
                <w:b/>
                <w:szCs w:val="22"/>
              </w:rPr>
              <w:t>DEFAULT</w:t>
            </w:r>
          </w:p>
        </w:tc>
      </w:tr>
      <w:tr w:rsidR="005C708C" w:rsidRPr="00AA2803" w14:paraId="1262AFF8" w14:textId="77777777" w:rsidTr="005C708C">
        <w:tc>
          <w:tcPr>
            <w:tcW w:w="1809" w:type="dxa"/>
            <w:vMerge w:val="restart"/>
            <w:shd w:val="clear" w:color="auto" w:fill="C0C0C0"/>
          </w:tcPr>
          <w:p w14:paraId="31FD4F4C" w14:textId="77777777" w:rsidR="005C708C" w:rsidRPr="00AA2803" w:rsidRDefault="005C708C" w:rsidP="00D273A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>
              <w:rPr>
                <w:rFonts w:ascii="新宋体" w:eastAsia="新宋体" w:hAnsi="新宋体" w:hint="eastAsia"/>
                <w:b/>
                <w:sz w:val="24"/>
                <w:szCs w:val="22"/>
              </w:rPr>
              <w:lastRenderedPageBreak/>
              <w:t>使用情况</w:t>
            </w:r>
          </w:p>
        </w:tc>
        <w:tc>
          <w:tcPr>
            <w:tcW w:w="2977" w:type="dxa"/>
            <w:shd w:val="clear" w:color="auto" w:fill="C4BC96" w:themeFill="background2" w:themeFillShade="BF"/>
          </w:tcPr>
          <w:p w14:paraId="5DD7EE46" w14:textId="77777777" w:rsidR="005C708C" w:rsidRPr="00D90231" w:rsidRDefault="005C708C" w:rsidP="00D273A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D90231">
              <w:rPr>
                <w:rFonts w:hint="eastAsia"/>
                <w:sz w:val="24"/>
              </w:rPr>
              <w:t>表名</w:t>
            </w:r>
          </w:p>
        </w:tc>
        <w:tc>
          <w:tcPr>
            <w:tcW w:w="1559" w:type="dxa"/>
            <w:shd w:val="clear" w:color="auto" w:fill="C4BC96" w:themeFill="background2" w:themeFillShade="BF"/>
          </w:tcPr>
          <w:p w14:paraId="3FDCE133" w14:textId="77777777" w:rsidR="005C708C" w:rsidRPr="00D90231" w:rsidRDefault="005C708C" w:rsidP="00D273A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>
              <w:rPr>
                <w:rFonts w:ascii="新宋体" w:eastAsia="新宋体" w:hAnsi="新宋体" w:hint="eastAsia"/>
                <w:b/>
                <w:sz w:val="24"/>
                <w:szCs w:val="22"/>
              </w:rPr>
              <w:t>列名</w:t>
            </w:r>
          </w:p>
        </w:tc>
        <w:tc>
          <w:tcPr>
            <w:tcW w:w="3402" w:type="dxa"/>
            <w:gridSpan w:val="2"/>
            <w:shd w:val="clear" w:color="auto" w:fill="C4BC96" w:themeFill="background2" w:themeFillShade="BF"/>
          </w:tcPr>
          <w:p w14:paraId="17B83F57" w14:textId="77777777" w:rsidR="005C708C" w:rsidRPr="00D90231" w:rsidRDefault="005C708C" w:rsidP="00D273A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D90231">
              <w:rPr>
                <w:rFonts w:hint="eastAsia"/>
                <w:sz w:val="24"/>
              </w:rPr>
              <w:t>函数</w:t>
            </w:r>
          </w:p>
        </w:tc>
      </w:tr>
      <w:tr w:rsidR="005C708C" w:rsidRPr="00AA2803" w14:paraId="56756680" w14:textId="77777777" w:rsidTr="005C708C">
        <w:tc>
          <w:tcPr>
            <w:tcW w:w="1809" w:type="dxa"/>
            <w:vMerge/>
            <w:shd w:val="clear" w:color="auto" w:fill="C0C0C0"/>
          </w:tcPr>
          <w:p w14:paraId="6F057BE2" w14:textId="77777777" w:rsidR="005C708C" w:rsidRPr="00AA2803" w:rsidRDefault="005C708C" w:rsidP="009F51DE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</w:p>
        </w:tc>
        <w:tc>
          <w:tcPr>
            <w:tcW w:w="2977" w:type="dxa"/>
            <w:shd w:val="clear" w:color="auto" w:fill="auto"/>
          </w:tcPr>
          <w:p w14:paraId="406E6F2F" w14:textId="77777777" w:rsidR="005C708C" w:rsidRPr="005C708C" w:rsidRDefault="005C708C" w:rsidP="00F73CB3">
            <w:pPr>
              <w:spacing w:before="60" w:after="6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SALE_ORDER</w:t>
            </w:r>
          </w:p>
        </w:tc>
        <w:tc>
          <w:tcPr>
            <w:tcW w:w="1559" w:type="dxa"/>
            <w:shd w:val="clear" w:color="auto" w:fill="auto"/>
          </w:tcPr>
          <w:p w14:paraId="67AC2F12" w14:textId="77777777" w:rsidR="005C708C" w:rsidRPr="005C708C" w:rsidRDefault="005C708C" w:rsidP="00F73CB3">
            <w:pPr>
              <w:spacing w:before="60" w:after="60"/>
              <w:jc w:val="left"/>
              <w:rPr>
                <w:rFonts w:ascii="新宋体" w:eastAsia="新宋体" w:hAnsi="新宋体"/>
              </w:rPr>
            </w:pPr>
            <w:r w:rsidRPr="005C708C">
              <w:rPr>
                <w:rFonts w:ascii="新宋体" w:eastAsia="新宋体" w:hAnsi="新宋体"/>
              </w:rPr>
              <w:t>ORDER_NO</w:t>
            </w:r>
          </w:p>
        </w:tc>
        <w:tc>
          <w:tcPr>
            <w:tcW w:w="3402" w:type="dxa"/>
            <w:gridSpan w:val="2"/>
            <w:shd w:val="clear" w:color="auto" w:fill="auto"/>
          </w:tcPr>
          <w:p w14:paraId="5396ACF0" w14:textId="77777777" w:rsidR="005C708C" w:rsidRPr="005C708C" w:rsidRDefault="005C708C" w:rsidP="00F73CB3">
            <w:pPr>
              <w:spacing w:before="60" w:after="60"/>
              <w:jc w:val="left"/>
              <w:rPr>
                <w:rFonts w:ascii="新宋体" w:eastAsia="新宋体" w:hAnsi="新宋体"/>
              </w:rPr>
            </w:pPr>
            <w:r w:rsidRPr="005C708C">
              <w:rPr>
                <w:rFonts w:ascii="新宋体" w:eastAsia="新宋体" w:hAnsi="新宋体"/>
              </w:rPr>
              <w:t>F_GET_SALE_ORDER_SEQ</w:t>
            </w:r>
          </w:p>
        </w:tc>
      </w:tr>
      <w:tr w:rsidR="005C708C" w:rsidRPr="00AA2803" w14:paraId="445EAE91" w14:textId="77777777" w:rsidTr="005C708C">
        <w:tc>
          <w:tcPr>
            <w:tcW w:w="1809" w:type="dxa"/>
            <w:vMerge/>
            <w:shd w:val="clear" w:color="auto" w:fill="C0C0C0"/>
          </w:tcPr>
          <w:p w14:paraId="70EA2B3E" w14:textId="77777777" w:rsidR="005C708C" w:rsidRPr="00AA2803" w:rsidRDefault="005C708C" w:rsidP="009F51DE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</w:p>
        </w:tc>
        <w:tc>
          <w:tcPr>
            <w:tcW w:w="2977" w:type="dxa"/>
            <w:shd w:val="clear" w:color="auto" w:fill="auto"/>
          </w:tcPr>
          <w:p w14:paraId="6289D532" w14:textId="77777777" w:rsidR="005C708C" w:rsidRPr="005C708C" w:rsidRDefault="005C708C" w:rsidP="00F73CB3">
            <w:pPr>
              <w:spacing w:before="60" w:after="60"/>
              <w:jc w:val="left"/>
              <w:rPr>
                <w:rFonts w:ascii="新宋体" w:eastAsia="新宋体" w:hAnsi="新宋体"/>
              </w:rPr>
            </w:pPr>
            <w:r w:rsidRPr="005C708C">
              <w:rPr>
                <w:rFonts w:ascii="新宋体" w:eastAsia="新宋体" w:hAnsi="新宋体" w:hint="eastAsia"/>
              </w:rPr>
              <w:t>SALE_DELIVERY_ORDER</w:t>
            </w:r>
          </w:p>
        </w:tc>
        <w:tc>
          <w:tcPr>
            <w:tcW w:w="1559" w:type="dxa"/>
            <w:shd w:val="clear" w:color="auto" w:fill="auto"/>
          </w:tcPr>
          <w:p w14:paraId="5CC4B9C0" w14:textId="77777777" w:rsidR="005C708C" w:rsidRPr="005C708C" w:rsidRDefault="005C708C" w:rsidP="00F73CB3">
            <w:pPr>
              <w:spacing w:before="60" w:after="60"/>
              <w:jc w:val="left"/>
              <w:rPr>
                <w:rFonts w:ascii="新宋体" w:eastAsia="新宋体" w:hAnsi="新宋体"/>
              </w:rPr>
            </w:pPr>
            <w:r w:rsidRPr="005C708C">
              <w:rPr>
                <w:rFonts w:ascii="新宋体" w:eastAsia="新宋体" w:hAnsi="新宋体"/>
              </w:rPr>
              <w:t>DO_NO</w:t>
            </w:r>
          </w:p>
        </w:tc>
        <w:tc>
          <w:tcPr>
            <w:tcW w:w="3402" w:type="dxa"/>
            <w:gridSpan w:val="2"/>
            <w:shd w:val="clear" w:color="auto" w:fill="auto"/>
          </w:tcPr>
          <w:p w14:paraId="0216EBBF" w14:textId="77777777" w:rsidR="005C708C" w:rsidRPr="005C708C" w:rsidRDefault="005C708C" w:rsidP="00F73CB3">
            <w:pPr>
              <w:spacing w:before="60" w:after="60"/>
              <w:jc w:val="left"/>
              <w:rPr>
                <w:rFonts w:ascii="新宋体" w:eastAsia="新宋体" w:hAnsi="新宋体"/>
              </w:rPr>
            </w:pPr>
            <w:r w:rsidRPr="005C708C">
              <w:rPr>
                <w:rFonts w:ascii="新宋体" w:eastAsia="新宋体" w:hAnsi="新宋体"/>
              </w:rPr>
              <w:t>F_GET_SALE_DELIVERY_ORDER_SEQ</w:t>
            </w:r>
          </w:p>
        </w:tc>
      </w:tr>
      <w:tr w:rsidR="005C708C" w:rsidRPr="00AA2803" w14:paraId="37CE78D7" w14:textId="77777777" w:rsidTr="005C708C">
        <w:tc>
          <w:tcPr>
            <w:tcW w:w="1809" w:type="dxa"/>
            <w:vMerge/>
            <w:shd w:val="clear" w:color="auto" w:fill="C0C0C0"/>
          </w:tcPr>
          <w:p w14:paraId="7F5BC2A5" w14:textId="77777777" w:rsidR="005C708C" w:rsidRPr="00AA2803" w:rsidRDefault="005C708C" w:rsidP="009F51DE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</w:p>
        </w:tc>
        <w:tc>
          <w:tcPr>
            <w:tcW w:w="2977" w:type="dxa"/>
            <w:shd w:val="clear" w:color="auto" w:fill="auto"/>
          </w:tcPr>
          <w:p w14:paraId="7E474034" w14:textId="77777777" w:rsidR="005C708C" w:rsidRPr="005C708C" w:rsidRDefault="005C708C" w:rsidP="00F73CB3">
            <w:pPr>
              <w:spacing w:before="60" w:after="60"/>
              <w:jc w:val="left"/>
              <w:rPr>
                <w:rFonts w:ascii="新宋体" w:eastAsia="新宋体" w:hAnsi="新宋体"/>
              </w:rPr>
            </w:pPr>
            <w:r w:rsidRPr="005C708C">
              <w:rPr>
                <w:rFonts w:ascii="新宋体" w:eastAsia="新宋体" w:hAnsi="新宋体" w:hint="eastAsia"/>
              </w:rPr>
              <w:t xml:space="preserve">SALE_TRANSFER_BILL </w:t>
            </w:r>
          </w:p>
        </w:tc>
        <w:tc>
          <w:tcPr>
            <w:tcW w:w="1559" w:type="dxa"/>
            <w:shd w:val="clear" w:color="auto" w:fill="auto"/>
          </w:tcPr>
          <w:p w14:paraId="0E770C4C" w14:textId="77777777" w:rsidR="005C708C" w:rsidRPr="005C708C" w:rsidRDefault="005C708C" w:rsidP="00F73CB3">
            <w:pPr>
              <w:spacing w:before="60" w:after="60"/>
              <w:jc w:val="left"/>
              <w:rPr>
                <w:rFonts w:ascii="新宋体" w:eastAsia="新宋体" w:hAnsi="新宋体"/>
              </w:rPr>
            </w:pPr>
            <w:r w:rsidRPr="005C708C">
              <w:rPr>
                <w:rFonts w:ascii="新宋体" w:eastAsia="新宋体" w:hAnsi="新宋体"/>
              </w:rPr>
              <w:t>STB_NO</w:t>
            </w:r>
          </w:p>
        </w:tc>
        <w:tc>
          <w:tcPr>
            <w:tcW w:w="3402" w:type="dxa"/>
            <w:gridSpan w:val="2"/>
            <w:shd w:val="clear" w:color="auto" w:fill="auto"/>
          </w:tcPr>
          <w:p w14:paraId="081F6766" w14:textId="77777777" w:rsidR="005C708C" w:rsidRPr="005C708C" w:rsidRDefault="005C708C" w:rsidP="00F73CB3">
            <w:pPr>
              <w:spacing w:before="60" w:after="60"/>
              <w:jc w:val="left"/>
              <w:rPr>
                <w:rFonts w:ascii="新宋体" w:eastAsia="新宋体" w:hAnsi="新宋体"/>
              </w:rPr>
            </w:pPr>
            <w:r w:rsidRPr="005C708C">
              <w:rPr>
                <w:rFonts w:ascii="新宋体" w:eastAsia="新宋体" w:hAnsi="新宋体"/>
              </w:rPr>
              <w:t>F_GET_SALE_TRANSFER_BILL_SEQ</w:t>
            </w:r>
          </w:p>
        </w:tc>
      </w:tr>
      <w:tr w:rsidR="005C708C" w:rsidRPr="00AA2803" w14:paraId="5632ED2B" w14:textId="77777777" w:rsidTr="005C708C">
        <w:tc>
          <w:tcPr>
            <w:tcW w:w="1809" w:type="dxa"/>
            <w:vMerge/>
            <w:shd w:val="clear" w:color="auto" w:fill="C0C0C0"/>
          </w:tcPr>
          <w:p w14:paraId="06FEA035" w14:textId="77777777" w:rsidR="005C708C" w:rsidRPr="00AA2803" w:rsidRDefault="005C708C" w:rsidP="009F51DE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</w:p>
        </w:tc>
        <w:tc>
          <w:tcPr>
            <w:tcW w:w="2977" w:type="dxa"/>
            <w:shd w:val="clear" w:color="auto" w:fill="auto"/>
          </w:tcPr>
          <w:p w14:paraId="7154CB65" w14:textId="77777777" w:rsidR="005C708C" w:rsidRPr="005C708C" w:rsidRDefault="005C708C" w:rsidP="00F73CB3">
            <w:pPr>
              <w:spacing w:before="60" w:after="60"/>
              <w:jc w:val="left"/>
              <w:rPr>
                <w:rFonts w:ascii="新宋体" w:eastAsia="新宋体" w:hAnsi="新宋体"/>
              </w:rPr>
            </w:pPr>
            <w:r w:rsidRPr="005C708C">
              <w:rPr>
                <w:rFonts w:ascii="新宋体" w:eastAsia="新宋体" w:hAnsi="新宋体" w:hint="eastAsia"/>
              </w:rPr>
              <w:t>SALE_RETURN_RECODER</w:t>
            </w:r>
          </w:p>
        </w:tc>
        <w:tc>
          <w:tcPr>
            <w:tcW w:w="1559" w:type="dxa"/>
            <w:shd w:val="clear" w:color="auto" w:fill="auto"/>
          </w:tcPr>
          <w:p w14:paraId="5D0BE018" w14:textId="77777777" w:rsidR="005C708C" w:rsidRPr="005C708C" w:rsidRDefault="005C708C" w:rsidP="00F73CB3">
            <w:pPr>
              <w:spacing w:before="60" w:after="60"/>
              <w:jc w:val="left"/>
              <w:rPr>
                <w:rFonts w:ascii="新宋体" w:eastAsia="新宋体" w:hAnsi="新宋体"/>
              </w:rPr>
            </w:pPr>
            <w:r w:rsidRPr="005C708C">
              <w:rPr>
                <w:rFonts w:ascii="新宋体" w:eastAsia="新宋体" w:hAnsi="新宋体"/>
              </w:rPr>
              <w:t xml:space="preserve">RETURN_NO </w:t>
            </w:r>
          </w:p>
        </w:tc>
        <w:tc>
          <w:tcPr>
            <w:tcW w:w="3402" w:type="dxa"/>
            <w:gridSpan w:val="2"/>
            <w:shd w:val="clear" w:color="auto" w:fill="auto"/>
          </w:tcPr>
          <w:p w14:paraId="2BA0E30B" w14:textId="77777777" w:rsidR="005C708C" w:rsidRPr="005C708C" w:rsidRDefault="005C708C" w:rsidP="00F73CB3">
            <w:pPr>
              <w:spacing w:before="60" w:after="60"/>
              <w:jc w:val="left"/>
              <w:rPr>
                <w:rFonts w:ascii="新宋体" w:eastAsia="新宋体" w:hAnsi="新宋体"/>
              </w:rPr>
            </w:pPr>
            <w:r w:rsidRPr="005C708C">
              <w:rPr>
                <w:rFonts w:ascii="新宋体" w:eastAsia="新宋体" w:hAnsi="新宋体"/>
              </w:rPr>
              <w:t>F_GET_SALE_RETURN_RECODER_SEQ</w:t>
            </w:r>
          </w:p>
        </w:tc>
      </w:tr>
      <w:tr w:rsidR="005C708C" w:rsidRPr="00AA2803" w14:paraId="37BBEA31" w14:textId="77777777" w:rsidTr="005C708C">
        <w:tc>
          <w:tcPr>
            <w:tcW w:w="1809" w:type="dxa"/>
            <w:vMerge/>
            <w:shd w:val="clear" w:color="auto" w:fill="C0C0C0"/>
          </w:tcPr>
          <w:p w14:paraId="7AC17218" w14:textId="77777777" w:rsidR="005C708C" w:rsidRPr="00AA2803" w:rsidRDefault="005C708C" w:rsidP="009F51DE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</w:p>
        </w:tc>
        <w:tc>
          <w:tcPr>
            <w:tcW w:w="2977" w:type="dxa"/>
            <w:shd w:val="clear" w:color="auto" w:fill="auto"/>
          </w:tcPr>
          <w:p w14:paraId="6A42FD00" w14:textId="77777777" w:rsidR="005C708C" w:rsidRPr="005C708C" w:rsidRDefault="005C708C" w:rsidP="00F73CB3">
            <w:pPr>
              <w:spacing w:before="60" w:after="60"/>
              <w:jc w:val="left"/>
              <w:rPr>
                <w:rFonts w:ascii="新宋体" w:eastAsia="新宋体" w:hAnsi="新宋体"/>
              </w:rPr>
            </w:pPr>
            <w:r w:rsidRPr="005C708C">
              <w:rPr>
                <w:rFonts w:ascii="新宋体" w:eastAsia="新宋体" w:hAnsi="新宋体" w:hint="eastAsia"/>
              </w:rPr>
              <w:t xml:space="preserve">WH_BROKEN_RECODER </w:t>
            </w:r>
          </w:p>
        </w:tc>
        <w:tc>
          <w:tcPr>
            <w:tcW w:w="1559" w:type="dxa"/>
            <w:shd w:val="clear" w:color="auto" w:fill="auto"/>
          </w:tcPr>
          <w:p w14:paraId="26F0D3A0" w14:textId="77777777" w:rsidR="005C708C" w:rsidRPr="005C708C" w:rsidRDefault="005C708C" w:rsidP="00F73CB3">
            <w:pPr>
              <w:spacing w:before="60" w:after="60"/>
              <w:jc w:val="left"/>
              <w:rPr>
                <w:rFonts w:ascii="新宋体" w:eastAsia="新宋体" w:hAnsi="新宋体"/>
              </w:rPr>
            </w:pPr>
            <w:r w:rsidRPr="005C708C">
              <w:rPr>
                <w:rFonts w:ascii="新宋体" w:eastAsia="新宋体" w:hAnsi="新宋体"/>
              </w:rPr>
              <w:t>BROKEN_NO</w:t>
            </w:r>
          </w:p>
        </w:tc>
        <w:tc>
          <w:tcPr>
            <w:tcW w:w="3402" w:type="dxa"/>
            <w:gridSpan w:val="2"/>
            <w:shd w:val="clear" w:color="auto" w:fill="auto"/>
          </w:tcPr>
          <w:p w14:paraId="7FF366CE" w14:textId="77777777" w:rsidR="005C708C" w:rsidRPr="005C708C" w:rsidRDefault="005C708C" w:rsidP="00F73CB3">
            <w:pPr>
              <w:spacing w:before="60" w:after="60"/>
              <w:jc w:val="left"/>
              <w:rPr>
                <w:rFonts w:ascii="新宋体" w:eastAsia="新宋体" w:hAnsi="新宋体"/>
              </w:rPr>
            </w:pPr>
            <w:r w:rsidRPr="005C708C">
              <w:rPr>
                <w:rFonts w:ascii="新宋体" w:eastAsia="新宋体" w:hAnsi="新宋体"/>
              </w:rPr>
              <w:t>F_GET_WH_BROKEN_RECODER_SEQ</w:t>
            </w:r>
          </w:p>
        </w:tc>
      </w:tr>
      <w:tr w:rsidR="005C708C" w:rsidRPr="00AA2803" w14:paraId="66A8A82F" w14:textId="77777777" w:rsidTr="005C708C">
        <w:tc>
          <w:tcPr>
            <w:tcW w:w="1809" w:type="dxa"/>
            <w:vMerge/>
            <w:shd w:val="clear" w:color="auto" w:fill="C0C0C0"/>
          </w:tcPr>
          <w:p w14:paraId="3F142F4B" w14:textId="77777777" w:rsidR="005C708C" w:rsidRPr="00AA2803" w:rsidRDefault="005C708C" w:rsidP="009F51DE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</w:p>
        </w:tc>
        <w:tc>
          <w:tcPr>
            <w:tcW w:w="2977" w:type="dxa"/>
            <w:shd w:val="clear" w:color="auto" w:fill="auto"/>
          </w:tcPr>
          <w:p w14:paraId="046733C1" w14:textId="77777777" w:rsidR="005C708C" w:rsidRPr="005C708C" w:rsidRDefault="005C708C" w:rsidP="00F73CB3">
            <w:pPr>
              <w:spacing w:before="60" w:after="60"/>
              <w:jc w:val="left"/>
              <w:rPr>
                <w:rFonts w:ascii="新宋体" w:eastAsia="新宋体" w:hAnsi="新宋体"/>
              </w:rPr>
            </w:pPr>
            <w:r w:rsidRPr="005C708C">
              <w:rPr>
                <w:rFonts w:ascii="新宋体" w:eastAsia="新宋体" w:hAnsi="新宋体" w:hint="eastAsia"/>
              </w:rPr>
              <w:t xml:space="preserve">WH_CHECK_POINT </w:t>
            </w:r>
          </w:p>
        </w:tc>
        <w:tc>
          <w:tcPr>
            <w:tcW w:w="1559" w:type="dxa"/>
            <w:shd w:val="clear" w:color="auto" w:fill="auto"/>
          </w:tcPr>
          <w:p w14:paraId="06392EFC" w14:textId="77777777" w:rsidR="005C708C" w:rsidRPr="005C708C" w:rsidRDefault="005C708C" w:rsidP="00F73CB3">
            <w:pPr>
              <w:spacing w:before="60" w:after="60"/>
              <w:jc w:val="left"/>
              <w:rPr>
                <w:rFonts w:ascii="新宋体" w:eastAsia="新宋体" w:hAnsi="新宋体"/>
              </w:rPr>
            </w:pPr>
            <w:r w:rsidRPr="005C708C">
              <w:rPr>
                <w:rFonts w:ascii="新宋体" w:eastAsia="新宋体" w:hAnsi="新宋体"/>
              </w:rPr>
              <w:t>CP_NO</w:t>
            </w:r>
          </w:p>
        </w:tc>
        <w:tc>
          <w:tcPr>
            <w:tcW w:w="3402" w:type="dxa"/>
            <w:gridSpan w:val="2"/>
            <w:shd w:val="clear" w:color="auto" w:fill="auto"/>
          </w:tcPr>
          <w:p w14:paraId="5ACC320B" w14:textId="77777777" w:rsidR="005C708C" w:rsidRPr="005C708C" w:rsidRDefault="005C708C" w:rsidP="00F73CB3">
            <w:pPr>
              <w:spacing w:before="60" w:after="60"/>
              <w:jc w:val="left"/>
              <w:rPr>
                <w:rFonts w:ascii="新宋体" w:eastAsia="新宋体" w:hAnsi="新宋体"/>
              </w:rPr>
            </w:pPr>
            <w:r w:rsidRPr="005C708C">
              <w:rPr>
                <w:rFonts w:ascii="新宋体" w:eastAsia="新宋体" w:hAnsi="新宋体"/>
              </w:rPr>
              <w:t>F_GET_WH_CHECK_POINT_SEQ</w:t>
            </w:r>
          </w:p>
        </w:tc>
      </w:tr>
      <w:tr w:rsidR="005C708C" w:rsidRPr="00AA2803" w14:paraId="3F2B0212" w14:textId="77777777" w:rsidTr="005C708C">
        <w:tc>
          <w:tcPr>
            <w:tcW w:w="1809" w:type="dxa"/>
            <w:vMerge/>
            <w:shd w:val="clear" w:color="auto" w:fill="C0C0C0"/>
          </w:tcPr>
          <w:p w14:paraId="6F490B42" w14:textId="77777777" w:rsidR="005C708C" w:rsidRPr="00AA2803" w:rsidRDefault="005C708C" w:rsidP="009F51DE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</w:p>
        </w:tc>
        <w:tc>
          <w:tcPr>
            <w:tcW w:w="2977" w:type="dxa"/>
            <w:shd w:val="clear" w:color="auto" w:fill="auto"/>
          </w:tcPr>
          <w:p w14:paraId="6041CA4D" w14:textId="77777777" w:rsidR="005C708C" w:rsidRPr="005C708C" w:rsidRDefault="005C708C" w:rsidP="00F73CB3">
            <w:pPr>
              <w:spacing w:before="60" w:after="60"/>
              <w:jc w:val="left"/>
              <w:rPr>
                <w:rFonts w:ascii="新宋体" w:eastAsia="新宋体" w:hAnsi="新宋体"/>
              </w:rPr>
            </w:pPr>
            <w:r w:rsidRPr="005C708C">
              <w:rPr>
                <w:rFonts w:ascii="新宋体" w:eastAsia="新宋体" w:hAnsi="新宋体" w:hint="eastAsia"/>
              </w:rPr>
              <w:t xml:space="preserve">wh_batch_inbound </w:t>
            </w:r>
          </w:p>
        </w:tc>
        <w:tc>
          <w:tcPr>
            <w:tcW w:w="1559" w:type="dxa"/>
            <w:shd w:val="clear" w:color="auto" w:fill="auto"/>
          </w:tcPr>
          <w:p w14:paraId="56FAD865" w14:textId="77777777" w:rsidR="005C708C" w:rsidRPr="005C708C" w:rsidRDefault="005C708C" w:rsidP="00F73CB3">
            <w:pPr>
              <w:spacing w:before="60" w:after="60"/>
              <w:jc w:val="left"/>
              <w:rPr>
                <w:rFonts w:ascii="新宋体" w:eastAsia="新宋体" w:hAnsi="新宋体"/>
              </w:rPr>
            </w:pPr>
            <w:r w:rsidRPr="005C708C">
              <w:rPr>
                <w:rFonts w:ascii="新宋体" w:eastAsia="新宋体" w:hAnsi="新宋体"/>
              </w:rPr>
              <w:t>INBOUND_NO</w:t>
            </w:r>
          </w:p>
        </w:tc>
        <w:tc>
          <w:tcPr>
            <w:tcW w:w="3402" w:type="dxa"/>
            <w:gridSpan w:val="2"/>
            <w:shd w:val="clear" w:color="auto" w:fill="auto"/>
          </w:tcPr>
          <w:p w14:paraId="704C6E29" w14:textId="77777777" w:rsidR="005C708C" w:rsidRPr="005C708C" w:rsidRDefault="005C708C" w:rsidP="00F73CB3">
            <w:pPr>
              <w:spacing w:before="60" w:after="60"/>
              <w:jc w:val="left"/>
              <w:rPr>
                <w:rFonts w:ascii="新宋体" w:eastAsia="新宋体" w:hAnsi="新宋体"/>
              </w:rPr>
            </w:pPr>
            <w:r w:rsidRPr="005C708C">
              <w:rPr>
                <w:rFonts w:ascii="新宋体" w:eastAsia="新宋体" w:hAnsi="新宋体"/>
              </w:rPr>
              <w:t>F_GET_WH_BATCH_INBOUND_SEQ</w:t>
            </w:r>
          </w:p>
        </w:tc>
      </w:tr>
      <w:tr w:rsidR="005C708C" w:rsidRPr="00AA2803" w14:paraId="555DF3C4" w14:textId="77777777" w:rsidTr="005C708C">
        <w:tc>
          <w:tcPr>
            <w:tcW w:w="1809" w:type="dxa"/>
            <w:shd w:val="clear" w:color="auto" w:fill="C0C0C0"/>
          </w:tcPr>
          <w:p w14:paraId="6FFB4B05" w14:textId="77777777" w:rsidR="005C708C" w:rsidRPr="00AA2803" w:rsidRDefault="005C708C" w:rsidP="009F51DE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</w:p>
        </w:tc>
        <w:tc>
          <w:tcPr>
            <w:tcW w:w="2977" w:type="dxa"/>
            <w:shd w:val="clear" w:color="auto" w:fill="auto"/>
          </w:tcPr>
          <w:p w14:paraId="167A00E5" w14:textId="77777777" w:rsidR="005C708C" w:rsidRPr="005C708C" w:rsidRDefault="005C708C" w:rsidP="00F73CB3">
            <w:pPr>
              <w:spacing w:before="60" w:after="60"/>
              <w:jc w:val="left"/>
              <w:rPr>
                <w:rFonts w:ascii="新宋体" w:eastAsia="新宋体" w:hAnsi="新宋体"/>
              </w:rPr>
            </w:pPr>
            <w:r w:rsidRPr="005C708C">
              <w:rPr>
                <w:rFonts w:ascii="新宋体" w:eastAsia="新宋体" w:hAnsi="新宋体"/>
              </w:rPr>
              <w:t>WH_BATCH_END</w:t>
            </w:r>
          </w:p>
        </w:tc>
        <w:tc>
          <w:tcPr>
            <w:tcW w:w="1559" w:type="dxa"/>
            <w:shd w:val="clear" w:color="auto" w:fill="auto"/>
          </w:tcPr>
          <w:p w14:paraId="61811141" w14:textId="77777777" w:rsidR="005C708C" w:rsidRPr="005C708C" w:rsidRDefault="005C708C" w:rsidP="00F73CB3">
            <w:pPr>
              <w:spacing w:before="60" w:after="60"/>
              <w:jc w:val="left"/>
              <w:rPr>
                <w:rFonts w:ascii="新宋体" w:eastAsia="新宋体" w:hAnsi="新宋体"/>
              </w:rPr>
            </w:pPr>
            <w:r w:rsidRPr="005C708C">
              <w:rPr>
                <w:rFonts w:ascii="新宋体" w:eastAsia="新宋体" w:hAnsi="新宋体"/>
              </w:rPr>
              <w:t>BE_NO</w:t>
            </w:r>
          </w:p>
        </w:tc>
        <w:tc>
          <w:tcPr>
            <w:tcW w:w="3402" w:type="dxa"/>
            <w:gridSpan w:val="2"/>
            <w:shd w:val="clear" w:color="auto" w:fill="auto"/>
          </w:tcPr>
          <w:p w14:paraId="2F7FD011" w14:textId="77777777" w:rsidR="005C708C" w:rsidRPr="005C708C" w:rsidRDefault="005C708C" w:rsidP="00F73CB3">
            <w:pPr>
              <w:spacing w:before="60" w:after="60"/>
              <w:jc w:val="left"/>
              <w:rPr>
                <w:rFonts w:ascii="新宋体" w:eastAsia="新宋体" w:hAnsi="新宋体"/>
              </w:rPr>
            </w:pPr>
            <w:r w:rsidRPr="005C708C">
              <w:rPr>
                <w:rFonts w:ascii="新宋体" w:eastAsia="新宋体" w:hAnsi="新宋体"/>
              </w:rPr>
              <w:t>F_GET_WH_BATCH_END_SEQ</w:t>
            </w:r>
          </w:p>
        </w:tc>
      </w:tr>
      <w:tr w:rsidR="00967B12" w:rsidRPr="00AA2803" w14:paraId="24C58F55" w14:textId="77777777" w:rsidTr="005C708C">
        <w:tc>
          <w:tcPr>
            <w:tcW w:w="1809" w:type="dxa"/>
            <w:shd w:val="clear" w:color="auto" w:fill="C0C0C0"/>
          </w:tcPr>
          <w:p w14:paraId="105D8D02" w14:textId="77777777" w:rsidR="00967B12" w:rsidRPr="00AA2803" w:rsidRDefault="00967B12" w:rsidP="00967B12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</w:p>
        </w:tc>
        <w:tc>
          <w:tcPr>
            <w:tcW w:w="2977" w:type="dxa"/>
            <w:shd w:val="clear" w:color="auto" w:fill="auto"/>
          </w:tcPr>
          <w:p w14:paraId="6FF7414B" w14:textId="77777777" w:rsidR="00967B12" w:rsidRPr="005C708C" w:rsidRDefault="00967B12" w:rsidP="00F73CB3">
            <w:pPr>
              <w:spacing w:before="60" w:after="60"/>
              <w:jc w:val="left"/>
              <w:rPr>
                <w:rFonts w:ascii="新宋体" w:eastAsia="新宋体" w:hAnsi="新宋体"/>
              </w:rPr>
            </w:pPr>
            <w:r w:rsidRPr="00967B12">
              <w:rPr>
                <w:rFonts w:ascii="新宋体" w:eastAsia="新宋体" w:hAnsi="新宋体"/>
              </w:rPr>
              <w:t>SALE_AGENCY_RECEIPT</w:t>
            </w:r>
          </w:p>
        </w:tc>
        <w:tc>
          <w:tcPr>
            <w:tcW w:w="1559" w:type="dxa"/>
            <w:shd w:val="clear" w:color="auto" w:fill="auto"/>
          </w:tcPr>
          <w:p w14:paraId="7B90C398" w14:textId="77777777" w:rsidR="00967B12" w:rsidRPr="005C708C" w:rsidRDefault="00967B12" w:rsidP="00F73CB3">
            <w:pPr>
              <w:spacing w:before="60" w:after="6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AR_NO</w:t>
            </w:r>
          </w:p>
        </w:tc>
        <w:tc>
          <w:tcPr>
            <w:tcW w:w="3402" w:type="dxa"/>
            <w:gridSpan w:val="2"/>
            <w:shd w:val="clear" w:color="auto" w:fill="auto"/>
          </w:tcPr>
          <w:p w14:paraId="7BAC870A" w14:textId="77777777" w:rsidR="00967B12" w:rsidRPr="005C708C" w:rsidRDefault="006A0703" w:rsidP="00F73CB3">
            <w:pPr>
              <w:spacing w:before="60" w:after="60" w:line="240" w:lineRule="auto"/>
              <w:jc w:val="left"/>
              <w:rPr>
                <w:rFonts w:ascii="新宋体" w:eastAsia="新宋体" w:hAnsi="新宋体"/>
              </w:rPr>
            </w:pPr>
            <w:r w:rsidRPr="005C708C">
              <w:rPr>
                <w:rFonts w:ascii="新宋体" w:eastAsia="新宋体" w:hAnsi="新宋体"/>
              </w:rPr>
              <w:t>F_GET_SALE_</w:t>
            </w:r>
            <w:r>
              <w:rPr>
                <w:rFonts w:ascii="新宋体" w:eastAsia="新宋体" w:hAnsi="新宋体"/>
              </w:rPr>
              <w:t>AR</w:t>
            </w:r>
            <w:r w:rsidRPr="005C708C">
              <w:rPr>
                <w:rFonts w:ascii="新宋体" w:eastAsia="新宋体" w:hAnsi="新宋体"/>
              </w:rPr>
              <w:t>_SEQ</w:t>
            </w:r>
          </w:p>
        </w:tc>
      </w:tr>
      <w:tr w:rsidR="00F73CB3" w:rsidRPr="00AA2803" w14:paraId="155BE3EF" w14:textId="77777777" w:rsidTr="005C708C">
        <w:tc>
          <w:tcPr>
            <w:tcW w:w="1809" w:type="dxa"/>
            <w:shd w:val="clear" w:color="auto" w:fill="C0C0C0"/>
          </w:tcPr>
          <w:p w14:paraId="00043FE0" w14:textId="77777777" w:rsidR="00F73CB3" w:rsidRPr="00AA2803" w:rsidRDefault="00F73CB3" w:rsidP="00F73CB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</w:p>
        </w:tc>
        <w:tc>
          <w:tcPr>
            <w:tcW w:w="2977" w:type="dxa"/>
            <w:shd w:val="clear" w:color="auto" w:fill="auto"/>
          </w:tcPr>
          <w:p w14:paraId="3E131378" w14:textId="3F59A065" w:rsidR="00F73CB3" w:rsidRPr="00967B12" w:rsidRDefault="00F73CB3" w:rsidP="00C31DC2">
            <w:pPr>
              <w:spacing w:before="60" w:after="60"/>
              <w:jc w:val="left"/>
              <w:rPr>
                <w:rFonts w:ascii="新宋体" w:eastAsia="新宋体" w:hAnsi="新宋体"/>
              </w:rPr>
            </w:pPr>
            <w:r w:rsidRPr="00967B12">
              <w:rPr>
                <w:rFonts w:ascii="新宋体" w:eastAsia="新宋体" w:hAnsi="新宋体"/>
              </w:rPr>
              <w:t>SALE_AGENCY_RET</w:t>
            </w:r>
            <w:r w:rsidR="00C31DC2">
              <w:rPr>
                <w:rFonts w:ascii="新宋体" w:eastAsia="新宋体" w:hAnsi="新宋体"/>
              </w:rPr>
              <w:t>URN</w:t>
            </w:r>
          </w:p>
        </w:tc>
        <w:tc>
          <w:tcPr>
            <w:tcW w:w="1559" w:type="dxa"/>
            <w:shd w:val="clear" w:color="auto" w:fill="auto"/>
          </w:tcPr>
          <w:p w14:paraId="7CDECB0B" w14:textId="4EAEF58F" w:rsidR="00F73CB3" w:rsidRDefault="00C31DC2" w:rsidP="00F73CB3">
            <w:pPr>
              <w:spacing w:before="60" w:after="6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A</w:t>
            </w:r>
            <w:r>
              <w:rPr>
                <w:rFonts w:ascii="新宋体" w:eastAsia="新宋体" w:hAnsi="新宋体"/>
              </w:rPr>
              <w:t>I</w:t>
            </w:r>
            <w:r w:rsidR="00F73CB3">
              <w:rPr>
                <w:rFonts w:ascii="新宋体" w:eastAsia="新宋体" w:hAnsi="新宋体" w:hint="eastAsia"/>
              </w:rPr>
              <w:t>_NO</w:t>
            </w:r>
          </w:p>
        </w:tc>
        <w:tc>
          <w:tcPr>
            <w:tcW w:w="3402" w:type="dxa"/>
            <w:gridSpan w:val="2"/>
            <w:shd w:val="clear" w:color="auto" w:fill="auto"/>
          </w:tcPr>
          <w:p w14:paraId="0A2054A5" w14:textId="6EE4A86F" w:rsidR="00F73CB3" w:rsidRPr="005C708C" w:rsidRDefault="00F73CB3" w:rsidP="00C31DC2">
            <w:pPr>
              <w:spacing w:before="60" w:after="60"/>
              <w:jc w:val="left"/>
              <w:rPr>
                <w:rFonts w:ascii="新宋体" w:eastAsia="新宋体" w:hAnsi="新宋体"/>
              </w:rPr>
            </w:pPr>
            <w:r w:rsidRPr="005C708C">
              <w:rPr>
                <w:rFonts w:ascii="新宋体" w:eastAsia="新宋体" w:hAnsi="新宋体"/>
              </w:rPr>
              <w:t>F_GET_SALE_</w:t>
            </w:r>
            <w:r>
              <w:rPr>
                <w:rFonts w:ascii="新宋体" w:eastAsia="新宋体" w:hAnsi="新宋体"/>
              </w:rPr>
              <w:t>A</w:t>
            </w:r>
            <w:r w:rsidR="00C31DC2">
              <w:rPr>
                <w:rFonts w:ascii="新宋体" w:eastAsia="新宋体" w:hAnsi="新宋体"/>
              </w:rPr>
              <w:t>I</w:t>
            </w:r>
            <w:r w:rsidRPr="005C708C">
              <w:rPr>
                <w:rFonts w:ascii="新宋体" w:eastAsia="新宋体" w:hAnsi="新宋体"/>
              </w:rPr>
              <w:t>_SEQ</w:t>
            </w:r>
          </w:p>
        </w:tc>
      </w:tr>
    </w:tbl>
    <w:p w14:paraId="4A187DBB" w14:textId="77777777" w:rsidR="00733800" w:rsidRDefault="00733800" w:rsidP="00733800"/>
    <w:p w14:paraId="289C3E36" w14:textId="77777777" w:rsidR="00733800" w:rsidRPr="00AA2803" w:rsidRDefault="00733800" w:rsidP="00FF1D74">
      <w:pPr>
        <w:pStyle w:val="3"/>
      </w:pPr>
      <w:bookmarkStart w:id="152" w:name="_Toc435450909"/>
      <w:r w:rsidRPr="004F5520">
        <w:rPr>
          <w:rFonts w:hint="eastAsia"/>
        </w:rPr>
        <w:t>用于</w:t>
      </w:r>
      <w:r w:rsidR="00FF1D74" w:rsidRPr="00FF1D74">
        <w:rPr>
          <w:rFonts w:hint="eastAsia"/>
        </w:rPr>
        <w:t>订单收货明细、订单申请明细、出货单申请明细、调拨单申请明细、</w:t>
      </w:r>
      <w:r w:rsidR="00414BC0">
        <w:rPr>
          <w:rFonts w:hint="eastAsia"/>
        </w:rPr>
        <w:t>还货单</w:t>
      </w:r>
      <w:r w:rsidR="00FF1D74" w:rsidRPr="00FF1D74">
        <w:rPr>
          <w:rFonts w:hint="eastAsia"/>
        </w:rPr>
        <w:t>明细、损毁单明细、盘点差错明细、盘点结果明细、盘点前库存明细的序列</w:t>
      </w:r>
      <w:r w:rsidRPr="00AA2803">
        <w:rPr>
          <w:rFonts w:hint="eastAsia"/>
        </w:rPr>
        <w:t>（</w:t>
      </w:r>
      <w:r w:rsidR="00FF1D74" w:rsidRPr="00FF1D74">
        <w:t>seq_detail_sequence_no</w:t>
      </w:r>
      <w:r w:rsidRPr="00AA2803">
        <w:t>）</w:t>
      </w:r>
      <w:bookmarkEnd w:id="152"/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3006"/>
        <w:gridCol w:w="1530"/>
        <w:gridCol w:w="1418"/>
        <w:gridCol w:w="1984"/>
      </w:tblGrid>
      <w:tr w:rsidR="00733800" w:rsidRPr="00AA2803" w14:paraId="17BDE281" w14:textId="77777777" w:rsidTr="00D273A3">
        <w:tc>
          <w:tcPr>
            <w:tcW w:w="1809" w:type="dxa"/>
            <w:shd w:val="clear" w:color="auto" w:fill="C0C0C0"/>
          </w:tcPr>
          <w:p w14:paraId="0D0B57D7" w14:textId="77777777" w:rsidR="00733800" w:rsidRPr="00AA2803" w:rsidRDefault="00733800" w:rsidP="00D273A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汉字注解</w:t>
            </w:r>
          </w:p>
        </w:tc>
        <w:tc>
          <w:tcPr>
            <w:tcW w:w="4536" w:type="dxa"/>
            <w:gridSpan w:val="2"/>
            <w:shd w:val="clear" w:color="auto" w:fill="auto"/>
          </w:tcPr>
          <w:p w14:paraId="07358BC1" w14:textId="77777777" w:rsidR="00733800" w:rsidRPr="00AA2803" w:rsidRDefault="00FF1D74" w:rsidP="00D273A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FF1D74">
              <w:rPr>
                <w:rFonts w:ascii="新宋体" w:eastAsia="新宋体" w:hAnsi="新宋体" w:hint="eastAsia"/>
                <w:b/>
                <w:szCs w:val="22"/>
              </w:rPr>
              <w:t>订单收货明细、订单申请明细、出货单申请明细、调拨单申请明细、</w:t>
            </w:r>
            <w:r w:rsidR="00414BC0">
              <w:rPr>
                <w:rFonts w:ascii="新宋体" w:eastAsia="新宋体" w:hAnsi="新宋体" w:hint="eastAsia"/>
                <w:b/>
                <w:szCs w:val="22"/>
              </w:rPr>
              <w:t>还货单</w:t>
            </w:r>
            <w:r w:rsidRPr="00FF1D74">
              <w:rPr>
                <w:rFonts w:ascii="新宋体" w:eastAsia="新宋体" w:hAnsi="新宋体" w:hint="eastAsia"/>
                <w:b/>
                <w:szCs w:val="22"/>
              </w:rPr>
              <w:t>明细、损毁单明细、盘点差错明细、盘点结果明细、盘点前库存明细的序列</w:t>
            </w:r>
          </w:p>
        </w:tc>
        <w:tc>
          <w:tcPr>
            <w:tcW w:w="1418" w:type="dxa"/>
            <w:shd w:val="clear" w:color="auto" w:fill="C0C0C0"/>
          </w:tcPr>
          <w:p w14:paraId="2C3F2AE1" w14:textId="77777777" w:rsidR="00733800" w:rsidRPr="00AA2803" w:rsidRDefault="00733800" w:rsidP="00D273A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定义</w:t>
            </w:r>
          </w:p>
        </w:tc>
        <w:tc>
          <w:tcPr>
            <w:tcW w:w="1984" w:type="dxa"/>
            <w:shd w:val="clear" w:color="auto" w:fill="auto"/>
          </w:tcPr>
          <w:p w14:paraId="0E5CC352" w14:textId="77777777" w:rsidR="00733800" w:rsidRPr="00AA2803" w:rsidRDefault="00FF1D74" w:rsidP="00D273A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FF1D74">
              <w:rPr>
                <w:rFonts w:ascii="新宋体" w:eastAsia="新宋体" w:hAnsi="新宋体"/>
                <w:b/>
                <w:szCs w:val="22"/>
              </w:rPr>
              <w:t>SEQ_DETAIL_SEQUENCE_NO</w:t>
            </w:r>
          </w:p>
        </w:tc>
      </w:tr>
      <w:tr w:rsidR="00733800" w:rsidRPr="00AA2803" w14:paraId="0619102F" w14:textId="77777777" w:rsidTr="00D273A3">
        <w:tc>
          <w:tcPr>
            <w:tcW w:w="1809" w:type="dxa"/>
            <w:shd w:val="clear" w:color="auto" w:fill="C0C0C0"/>
          </w:tcPr>
          <w:p w14:paraId="6AA72DCD" w14:textId="77777777" w:rsidR="00733800" w:rsidRPr="00AA2803" w:rsidRDefault="00733800" w:rsidP="00D273A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>
              <w:rPr>
                <w:rFonts w:ascii="新宋体" w:eastAsia="新宋体" w:hAnsi="新宋体"/>
                <w:b/>
                <w:sz w:val="24"/>
                <w:szCs w:val="22"/>
              </w:rPr>
              <w:t>ORDER</w:t>
            </w:r>
          </w:p>
        </w:tc>
        <w:tc>
          <w:tcPr>
            <w:tcW w:w="4536" w:type="dxa"/>
            <w:gridSpan w:val="2"/>
            <w:shd w:val="clear" w:color="auto" w:fill="auto"/>
          </w:tcPr>
          <w:p w14:paraId="2A95017E" w14:textId="77777777" w:rsidR="00733800" w:rsidRPr="00AA2803" w:rsidRDefault="00733800" w:rsidP="00D273A3">
            <w:pPr>
              <w:spacing w:before="60" w:after="60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NO</w:t>
            </w:r>
          </w:p>
        </w:tc>
        <w:tc>
          <w:tcPr>
            <w:tcW w:w="1418" w:type="dxa"/>
            <w:shd w:val="clear" w:color="auto" w:fill="C0C0C0"/>
          </w:tcPr>
          <w:p w14:paraId="31670775" w14:textId="77777777" w:rsidR="00733800" w:rsidRPr="00AA2803" w:rsidRDefault="00733800" w:rsidP="00D273A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>
              <w:rPr>
                <w:rFonts w:ascii="新宋体" w:eastAsia="新宋体" w:hAnsi="新宋体" w:hint="eastAsia"/>
                <w:b/>
                <w:sz w:val="24"/>
                <w:szCs w:val="22"/>
              </w:rPr>
              <w:t>CACHE</w:t>
            </w:r>
          </w:p>
        </w:tc>
        <w:tc>
          <w:tcPr>
            <w:tcW w:w="1984" w:type="dxa"/>
            <w:shd w:val="clear" w:color="auto" w:fill="auto"/>
          </w:tcPr>
          <w:p w14:paraId="5895CE52" w14:textId="77777777" w:rsidR="00733800" w:rsidRPr="00AA2803" w:rsidRDefault="00733800" w:rsidP="00D273A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>
              <w:rPr>
                <w:rFonts w:ascii="新宋体" w:eastAsia="新宋体" w:hAnsi="新宋体" w:hint="eastAsia"/>
                <w:b/>
                <w:szCs w:val="22"/>
              </w:rPr>
              <w:t>DEFAULT</w:t>
            </w:r>
          </w:p>
        </w:tc>
      </w:tr>
      <w:tr w:rsidR="006A655C" w:rsidRPr="00AA2803" w14:paraId="0677F5E6" w14:textId="77777777" w:rsidTr="008F07A1">
        <w:tc>
          <w:tcPr>
            <w:tcW w:w="1809" w:type="dxa"/>
            <w:vMerge w:val="restart"/>
            <w:shd w:val="clear" w:color="auto" w:fill="C0C0C0"/>
          </w:tcPr>
          <w:p w14:paraId="0A8EA03D" w14:textId="77777777" w:rsidR="006A655C" w:rsidRPr="00AA2803" w:rsidRDefault="006A655C" w:rsidP="00D273A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>
              <w:rPr>
                <w:rFonts w:ascii="新宋体" w:eastAsia="新宋体" w:hAnsi="新宋体" w:hint="eastAsia"/>
                <w:b/>
                <w:sz w:val="24"/>
                <w:szCs w:val="22"/>
              </w:rPr>
              <w:t>使用情况</w:t>
            </w:r>
          </w:p>
        </w:tc>
        <w:tc>
          <w:tcPr>
            <w:tcW w:w="3006" w:type="dxa"/>
            <w:shd w:val="clear" w:color="auto" w:fill="C4BC96" w:themeFill="background2" w:themeFillShade="BF"/>
          </w:tcPr>
          <w:p w14:paraId="1CA5EA60" w14:textId="77777777" w:rsidR="006A655C" w:rsidRPr="00D90231" w:rsidRDefault="006A655C" w:rsidP="00D273A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D90231">
              <w:rPr>
                <w:rFonts w:hint="eastAsia"/>
                <w:sz w:val="24"/>
              </w:rPr>
              <w:t>表名</w:t>
            </w:r>
          </w:p>
        </w:tc>
        <w:tc>
          <w:tcPr>
            <w:tcW w:w="1530" w:type="dxa"/>
            <w:shd w:val="clear" w:color="auto" w:fill="C4BC96" w:themeFill="background2" w:themeFillShade="BF"/>
          </w:tcPr>
          <w:p w14:paraId="241D30C8" w14:textId="77777777" w:rsidR="006A655C" w:rsidRPr="00D90231" w:rsidRDefault="006A655C" w:rsidP="00D273A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>
              <w:rPr>
                <w:rFonts w:ascii="新宋体" w:eastAsia="新宋体" w:hAnsi="新宋体" w:hint="eastAsia"/>
                <w:b/>
                <w:sz w:val="24"/>
                <w:szCs w:val="22"/>
              </w:rPr>
              <w:t>列名</w:t>
            </w:r>
          </w:p>
        </w:tc>
        <w:tc>
          <w:tcPr>
            <w:tcW w:w="3402" w:type="dxa"/>
            <w:gridSpan w:val="2"/>
            <w:shd w:val="clear" w:color="auto" w:fill="C4BC96" w:themeFill="background2" w:themeFillShade="BF"/>
          </w:tcPr>
          <w:p w14:paraId="0EE51C36" w14:textId="77777777" w:rsidR="006A655C" w:rsidRPr="00D90231" w:rsidRDefault="006A655C" w:rsidP="00D273A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D90231">
              <w:rPr>
                <w:rFonts w:hint="eastAsia"/>
                <w:sz w:val="24"/>
              </w:rPr>
              <w:t>函数</w:t>
            </w:r>
          </w:p>
        </w:tc>
      </w:tr>
      <w:tr w:rsidR="006A655C" w:rsidRPr="00AA2803" w14:paraId="77CD27B8" w14:textId="77777777" w:rsidTr="008F07A1">
        <w:tc>
          <w:tcPr>
            <w:tcW w:w="1809" w:type="dxa"/>
            <w:vMerge/>
            <w:shd w:val="clear" w:color="auto" w:fill="C0C0C0"/>
          </w:tcPr>
          <w:p w14:paraId="43212776" w14:textId="77777777" w:rsidR="006A655C" w:rsidRPr="00AA2803" w:rsidRDefault="006A655C" w:rsidP="00FF1D74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</w:p>
        </w:tc>
        <w:tc>
          <w:tcPr>
            <w:tcW w:w="3006" w:type="dxa"/>
            <w:shd w:val="clear" w:color="auto" w:fill="auto"/>
          </w:tcPr>
          <w:p w14:paraId="69F3A877" w14:textId="77777777" w:rsidR="006A655C" w:rsidRPr="008F07A1" w:rsidRDefault="006A655C" w:rsidP="008F07A1">
            <w:pPr>
              <w:spacing w:before="60" w:after="60"/>
              <w:jc w:val="left"/>
              <w:rPr>
                <w:rFonts w:ascii="新宋体" w:eastAsia="新宋体" w:hAnsi="新宋体"/>
              </w:rPr>
            </w:pPr>
            <w:r w:rsidRPr="008F07A1">
              <w:rPr>
                <w:rFonts w:ascii="新宋体" w:eastAsia="新宋体" w:hAnsi="新宋体" w:hint="eastAsia"/>
              </w:rPr>
              <w:t xml:space="preserve">WH_ORDER_RECEIVE_DETAIL </w:t>
            </w:r>
          </w:p>
        </w:tc>
        <w:tc>
          <w:tcPr>
            <w:tcW w:w="1530" w:type="dxa"/>
            <w:shd w:val="clear" w:color="auto" w:fill="auto"/>
          </w:tcPr>
          <w:p w14:paraId="4392CBD3" w14:textId="77777777" w:rsidR="006A655C" w:rsidRPr="008F07A1" w:rsidRDefault="006A655C" w:rsidP="008F07A1">
            <w:pPr>
              <w:spacing w:before="60" w:after="60"/>
              <w:jc w:val="left"/>
              <w:rPr>
                <w:rFonts w:ascii="新宋体" w:eastAsia="新宋体" w:hAnsi="新宋体"/>
              </w:rPr>
            </w:pPr>
            <w:r w:rsidRPr="008F07A1">
              <w:rPr>
                <w:rFonts w:ascii="新宋体" w:eastAsia="新宋体" w:hAnsi="新宋体"/>
              </w:rPr>
              <w:t>SEQUENCE_NO</w:t>
            </w:r>
          </w:p>
        </w:tc>
        <w:tc>
          <w:tcPr>
            <w:tcW w:w="3402" w:type="dxa"/>
            <w:gridSpan w:val="2"/>
            <w:vMerge w:val="restart"/>
            <w:shd w:val="clear" w:color="auto" w:fill="auto"/>
          </w:tcPr>
          <w:p w14:paraId="71A23B63" w14:textId="77777777" w:rsidR="006A655C" w:rsidRPr="008F07A1" w:rsidRDefault="006A655C" w:rsidP="00FF1D74">
            <w:pPr>
              <w:spacing w:before="60" w:after="60"/>
              <w:jc w:val="left"/>
              <w:rPr>
                <w:rFonts w:ascii="新宋体" w:eastAsia="新宋体" w:hAnsi="新宋体"/>
              </w:rPr>
            </w:pPr>
            <w:r w:rsidRPr="008F07A1">
              <w:rPr>
                <w:rFonts w:ascii="新宋体" w:eastAsia="新宋体" w:hAnsi="新宋体"/>
              </w:rPr>
              <w:t>F_GET_DETAIL_SEQUENCE_NO_SEQ</w:t>
            </w:r>
          </w:p>
        </w:tc>
      </w:tr>
      <w:tr w:rsidR="006A655C" w:rsidRPr="00AA2803" w14:paraId="5EFBDA85" w14:textId="77777777" w:rsidTr="008F07A1">
        <w:tc>
          <w:tcPr>
            <w:tcW w:w="1809" w:type="dxa"/>
            <w:vMerge/>
            <w:shd w:val="clear" w:color="auto" w:fill="C0C0C0"/>
          </w:tcPr>
          <w:p w14:paraId="1479A745" w14:textId="77777777" w:rsidR="006A655C" w:rsidRPr="00AA2803" w:rsidRDefault="006A655C" w:rsidP="00FF1D74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</w:p>
        </w:tc>
        <w:tc>
          <w:tcPr>
            <w:tcW w:w="3006" w:type="dxa"/>
            <w:shd w:val="clear" w:color="auto" w:fill="auto"/>
          </w:tcPr>
          <w:p w14:paraId="1A12CB6D" w14:textId="77777777" w:rsidR="006A655C" w:rsidRPr="008F07A1" w:rsidRDefault="006A655C" w:rsidP="008F07A1">
            <w:pPr>
              <w:spacing w:before="60" w:after="60"/>
              <w:jc w:val="left"/>
              <w:rPr>
                <w:rFonts w:ascii="新宋体" w:eastAsia="新宋体" w:hAnsi="新宋体"/>
              </w:rPr>
            </w:pPr>
            <w:r w:rsidRPr="008F07A1">
              <w:rPr>
                <w:rFonts w:ascii="新宋体" w:eastAsia="新宋体" w:hAnsi="新宋体" w:hint="eastAsia"/>
              </w:rPr>
              <w:t xml:space="preserve">SALE_ORDER_APPLY_DETAIL </w:t>
            </w:r>
          </w:p>
        </w:tc>
        <w:tc>
          <w:tcPr>
            <w:tcW w:w="1530" w:type="dxa"/>
            <w:shd w:val="clear" w:color="auto" w:fill="auto"/>
          </w:tcPr>
          <w:p w14:paraId="5E12C167" w14:textId="77777777" w:rsidR="006A655C" w:rsidRPr="008F07A1" w:rsidRDefault="006A655C" w:rsidP="008F07A1">
            <w:pPr>
              <w:spacing w:before="60" w:after="60"/>
              <w:jc w:val="left"/>
              <w:rPr>
                <w:rFonts w:ascii="新宋体" w:eastAsia="新宋体" w:hAnsi="新宋体"/>
              </w:rPr>
            </w:pPr>
            <w:r w:rsidRPr="008F07A1">
              <w:rPr>
                <w:rFonts w:ascii="新宋体" w:eastAsia="新宋体" w:hAnsi="新宋体"/>
              </w:rPr>
              <w:t>SEQUENCE_NO</w:t>
            </w:r>
          </w:p>
        </w:tc>
        <w:tc>
          <w:tcPr>
            <w:tcW w:w="3402" w:type="dxa"/>
            <w:gridSpan w:val="2"/>
            <w:vMerge/>
            <w:shd w:val="clear" w:color="auto" w:fill="auto"/>
          </w:tcPr>
          <w:p w14:paraId="10927E16" w14:textId="77777777" w:rsidR="006A655C" w:rsidRPr="004F5520" w:rsidRDefault="006A655C" w:rsidP="00FF1D74">
            <w:pPr>
              <w:spacing w:before="60" w:after="60"/>
              <w:jc w:val="left"/>
            </w:pPr>
          </w:p>
        </w:tc>
      </w:tr>
      <w:tr w:rsidR="006A655C" w:rsidRPr="00AA2803" w14:paraId="35D24098" w14:textId="77777777" w:rsidTr="008F07A1">
        <w:tc>
          <w:tcPr>
            <w:tcW w:w="1809" w:type="dxa"/>
            <w:vMerge/>
            <w:shd w:val="clear" w:color="auto" w:fill="C0C0C0"/>
          </w:tcPr>
          <w:p w14:paraId="7EFB19EC" w14:textId="77777777" w:rsidR="006A655C" w:rsidRPr="00AA2803" w:rsidRDefault="006A655C" w:rsidP="00FF1D74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</w:p>
        </w:tc>
        <w:tc>
          <w:tcPr>
            <w:tcW w:w="3006" w:type="dxa"/>
            <w:shd w:val="clear" w:color="auto" w:fill="auto"/>
          </w:tcPr>
          <w:p w14:paraId="021E6B5F" w14:textId="77777777" w:rsidR="006A655C" w:rsidRPr="008F07A1" w:rsidRDefault="006A655C" w:rsidP="008F07A1">
            <w:pPr>
              <w:spacing w:before="60" w:after="60"/>
              <w:jc w:val="left"/>
              <w:rPr>
                <w:rFonts w:ascii="新宋体" w:eastAsia="新宋体" w:hAnsi="新宋体"/>
              </w:rPr>
            </w:pPr>
            <w:r w:rsidRPr="008F07A1">
              <w:rPr>
                <w:rFonts w:ascii="新宋体" w:eastAsia="新宋体" w:hAnsi="新宋体" w:hint="eastAsia"/>
              </w:rPr>
              <w:t>SALE_DELIVERY_ORDER_DETAIL</w:t>
            </w:r>
          </w:p>
        </w:tc>
        <w:tc>
          <w:tcPr>
            <w:tcW w:w="1530" w:type="dxa"/>
            <w:shd w:val="clear" w:color="auto" w:fill="auto"/>
          </w:tcPr>
          <w:p w14:paraId="6409E012" w14:textId="77777777" w:rsidR="006A655C" w:rsidRPr="008F07A1" w:rsidRDefault="006A655C" w:rsidP="008F07A1">
            <w:pPr>
              <w:spacing w:before="60" w:after="60"/>
              <w:jc w:val="left"/>
              <w:rPr>
                <w:rFonts w:ascii="新宋体" w:eastAsia="新宋体" w:hAnsi="新宋体"/>
              </w:rPr>
            </w:pPr>
            <w:r w:rsidRPr="008F07A1">
              <w:rPr>
                <w:rFonts w:ascii="新宋体" w:eastAsia="新宋体" w:hAnsi="新宋体"/>
              </w:rPr>
              <w:t>SEQUENCE_NO</w:t>
            </w:r>
          </w:p>
        </w:tc>
        <w:tc>
          <w:tcPr>
            <w:tcW w:w="3402" w:type="dxa"/>
            <w:gridSpan w:val="2"/>
            <w:vMerge/>
            <w:shd w:val="clear" w:color="auto" w:fill="auto"/>
          </w:tcPr>
          <w:p w14:paraId="69E5F419" w14:textId="77777777" w:rsidR="006A655C" w:rsidRPr="004F5520" w:rsidRDefault="006A655C" w:rsidP="00FF1D74">
            <w:pPr>
              <w:spacing w:before="60" w:after="60"/>
              <w:jc w:val="left"/>
            </w:pPr>
          </w:p>
        </w:tc>
      </w:tr>
      <w:tr w:rsidR="006A655C" w:rsidRPr="00AA2803" w14:paraId="45B959C6" w14:textId="77777777" w:rsidTr="008F07A1">
        <w:tc>
          <w:tcPr>
            <w:tcW w:w="1809" w:type="dxa"/>
            <w:vMerge/>
            <w:shd w:val="clear" w:color="auto" w:fill="C0C0C0"/>
          </w:tcPr>
          <w:p w14:paraId="5E04D511" w14:textId="77777777" w:rsidR="006A655C" w:rsidRPr="00AA2803" w:rsidRDefault="006A655C" w:rsidP="00FF1D74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</w:p>
        </w:tc>
        <w:tc>
          <w:tcPr>
            <w:tcW w:w="3006" w:type="dxa"/>
            <w:shd w:val="clear" w:color="auto" w:fill="auto"/>
          </w:tcPr>
          <w:p w14:paraId="7A6EE2CF" w14:textId="77777777" w:rsidR="006A655C" w:rsidRPr="008F07A1" w:rsidRDefault="006A655C" w:rsidP="008F07A1">
            <w:pPr>
              <w:spacing w:before="60" w:after="60"/>
              <w:jc w:val="left"/>
              <w:rPr>
                <w:rFonts w:ascii="新宋体" w:eastAsia="新宋体" w:hAnsi="新宋体"/>
              </w:rPr>
            </w:pPr>
            <w:r w:rsidRPr="008F07A1">
              <w:rPr>
                <w:rFonts w:ascii="新宋体" w:eastAsia="新宋体" w:hAnsi="新宋体" w:hint="eastAsia"/>
              </w:rPr>
              <w:t xml:space="preserve">SALE_TB_APPLY_DETAIL </w:t>
            </w:r>
          </w:p>
        </w:tc>
        <w:tc>
          <w:tcPr>
            <w:tcW w:w="1530" w:type="dxa"/>
            <w:shd w:val="clear" w:color="auto" w:fill="auto"/>
          </w:tcPr>
          <w:p w14:paraId="0B002626" w14:textId="77777777" w:rsidR="006A655C" w:rsidRPr="008F07A1" w:rsidRDefault="006A655C" w:rsidP="008F07A1">
            <w:pPr>
              <w:spacing w:before="60" w:after="60"/>
              <w:jc w:val="left"/>
              <w:rPr>
                <w:rFonts w:ascii="新宋体" w:eastAsia="新宋体" w:hAnsi="新宋体"/>
              </w:rPr>
            </w:pPr>
            <w:r w:rsidRPr="008F07A1">
              <w:rPr>
                <w:rFonts w:ascii="新宋体" w:eastAsia="新宋体" w:hAnsi="新宋体"/>
              </w:rPr>
              <w:t>SEQUENCE_NO</w:t>
            </w:r>
          </w:p>
        </w:tc>
        <w:tc>
          <w:tcPr>
            <w:tcW w:w="3402" w:type="dxa"/>
            <w:gridSpan w:val="2"/>
            <w:vMerge/>
            <w:shd w:val="clear" w:color="auto" w:fill="auto"/>
          </w:tcPr>
          <w:p w14:paraId="1FC43887" w14:textId="77777777" w:rsidR="006A655C" w:rsidRPr="004F5520" w:rsidRDefault="006A655C" w:rsidP="00FF1D74">
            <w:pPr>
              <w:spacing w:before="60" w:after="60"/>
              <w:jc w:val="left"/>
            </w:pPr>
          </w:p>
        </w:tc>
      </w:tr>
      <w:tr w:rsidR="006A655C" w:rsidRPr="00AA2803" w14:paraId="3847E8DF" w14:textId="77777777" w:rsidTr="008F07A1">
        <w:tc>
          <w:tcPr>
            <w:tcW w:w="1809" w:type="dxa"/>
            <w:vMerge/>
            <w:shd w:val="clear" w:color="auto" w:fill="C0C0C0"/>
          </w:tcPr>
          <w:p w14:paraId="72B5ECC0" w14:textId="77777777" w:rsidR="006A655C" w:rsidRPr="00AA2803" w:rsidRDefault="006A655C" w:rsidP="00FF1D74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</w:p>
        </w:tc>
        <w:tc>
          <w:tcPr>
            <w:tcW w:w="3006" w:type="dxa"/>
            <w:shd w:val="clear" w:color="auto" w:fill="auto"/>
          </w:tcPr>
          <w:p w14:paraId="48486A33" w14:textId="77777777" w:rsidR="006A655C" w:rsidRPr="008F07A1" w:rsidRDefault="006A655C" w:rsidP="008F07A1">
            <w:pPr>
              <w:spacing w:before="60" w:after="60"/>
              <w:jc w:val="left"/>
              <w:rPr>
                <w:rFonts w:ascii="新宋体" w:eastAsia="新宋体" w:hAnsi="新宋体"/>
              </w:rPr>
            </w:pPr>
            <w:r w:rsidRPr="008F07A1">
              <w:rPr>
                <w:rFonts w:ascii="新宋体" w:eastAsia="新宋体" w:hAnsi="新宋体" w:hint="eastAsia"/>
              </w:rPr>
              <w:t xml:space="preserve">SALE_RETURN_RECODER_DETAIL </w:t>
            </w:r>
          </w:p>
        </w:tc>
        <w:tc>
          <w:tcPr>
            <w:tcW w:w="1530" w:type="dxa"/>
            <w:shd w:val="clear" w:color="auto" w:fill="auto"/>
          </w:tcPr>
          <w:p w14:paraId="1D1F0876" w14:textId="77777777" w:rsidR="006A655C" w:rsidRPr="008F07A1" w:rsidRDefault="006A655C" w:rsidP="008F07A1">
            <w:pPr>
              <w:spacing w:before="60" w:after="60"/>
              <w:jc w:val="left"/>
              <w:rPr>
                <w:rFonts w:ascii="新宋体" w:eastAsia="新宋体" w:hAnsi="新宋体"/>
              </w:rPr>
            </w:pPr>
            <w:r w:rsidRPr="008F07A1">
              <w:rPr>
                <w:rFonts w:ascii="新宋体" w:eastAsia="新宋体" w:hAnsi="新宋体"/>
              </w:rPr>
              <w:t>SEQUENCE_NO</w:t>
            </w:r>
          </w:p>
        </w:tc>
        <w:tc>
          <w:tcPr>
            <w:tcW w:w="3402" w:type="dxa"/>
            <w:gridSpan w:val="2"/>
            <w:vMerge/>
            <w:shd w:val="clear" w:color="auto" w:fill="auto"/>
          </w:tcPr>
          <w:p w14:paraId="4A9459DA" w14:textId="77777777" w:rsidR="006A655C" w:rsidRPr="004F5520" w:rsidRDefault="006A655C" w:rsidP="00FF1D74">
            <w:pPr>
              <w:spacing w:before="60" w:after="60"/>
              <w:jc w:val="left"/>
            </w:pPr>
          </w:p>
        </w:tc>
      </w:tr>
      <w:tr w:rsidR="006A655C" w:rsidRPr="00AA2803" w14:paraId="36352AD0" w14:textId="77777777" w:rsidTr="008F07A1">
        <w:tc>
          <w:tcPr>
            <w:tcW w:w="1809" w:type="dxa"/>
            <w:vMerge/>
            <w:shd w:val="clear" w:color="auto" w:fill="C0C0C0"/>
          </w:tcPr>
          <w:p w14:paraId="39BD8356" w14:textId="77777777" w:rsidR="006A655C" w:rsidRPr="00AA2803" w:rsidRDefault="006A655C" w:rsidP="00FF1D74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</w:p>
        </w:tc>
        <w:tc>
          <w:tcPr>
            <w:tcW w:w="3006" w:type="dxa"/>
            <w:shd w:val="clear" w:color="auto" w:fill="auto"/>
          </w:tcPr>
          <w:p w14:paraId="3664494B" w14:textId="77777777" w:rsidR="006A655C" w:rsidRPr="008F07A1" w:rsidRDefault="006A655C" w:rsidP="008F07A1">
            <w:pPr>
              <w:spacing w:before="60" w:after="60"/>
              <w:jc w:val="left"/>
              <w:rPr>
                <w:rFonts w:ascii="新宋体" w:eastAsia="新宋体" w:hAnsi="新宋体"/>
              </w:rPr>
            </w:pPr>
            <w:r w:rsidRPr="008F07A1">
              <w:rPr>
                <w:rFonts w:ascii="新宋体" w:eastAsia="新宋体" w:hAnsi="新宋体" w:hint="eastAsia"/>
              </w:rPr>
              <w:t xml:space="preserve">WH_BROKEN_RECODER_DETAIL </w:t>
            </w:r>
          </w:p>
        </w:tc>
        <w:tc>
          <w:tcPr>
            <w:tcW w:w="1530" w:type="dxa"/>
            <w:shd w:val="clear" w:color="auto" w:fill="auto"/>
          </w:tcPr>
          <w:p w14:paraId="405C8DED" w14:textId="77777777" w:rsidR="006A655C" w:rsidRPr="008F07A1" w:rsidRDefault="006A655C" w:rsidP="008F07A1">
            <w:pPr>
              <w:spacing w:before="60" w:after="60"/>
              <w:jc w:val="left"/>
              <w:rPr>
                <w:rFonts w:ascii="新宋体" w:eastAsia="新宋体" w:hAnsi="新宋体"/>
              </w:rPr>
            </w:pPr>
            <w:r w:rsidRPr="008F07A1">
              <w:rPr>
                <w:rFonts w:ascii="新宋体" w:eastAsia="新宋体" w:hAnsi="新宋体"/>
              </w:rPr>
              <w:t>SEQUENCE_NO</w:t>
            </w:r>
          </w:p>
        </w:tc>
        <w:tc>
          <w:tcPr>
            <w:tcW w:w="3402" w:type="dxa"/>
            <w:gridSpan w:val="2"/>
            <w:vMerge/>
            <w:shd w:val="clear" w:color="auto" w:fill="auto"/>
          </w:tcPr>
          <w:p w14:paraId="39BD821B" w14:textId="77777777" w:rsidR="006A655C" w:rsidRPr="004F5520" w:rsidRDefault="006A655C" w:rsidP="00FF1D74">
            <w:pPr>
              <w:spacing w:before="60" w:after="60"/>
              <w:jc w:val="left"/>
            </w:pPr>
          </w:p>
        </w:tc>
      </w:tr>
      <w:tr w:rsidR="006A655C" w:rsidRPr="00AA2803" w14:paraId="5C211ABE" w14:textId="77777777" w:rsidTr="008F07A1">
        <w:tc>
          <w:tcPr>
            <w:tcW w:w="1809" w:type="dxa"/>
            <w:vMerge/>
            <w:shd w:val="clear" w:color="auto" w:fill="C0C0C0"/>
          </w:tcPr>
          <w:p w14:paraId="30B841B5" w14:textId="77777777" w:rsidR="006A655C" w:rsidRPr="00AA2803" w:rsidRDefault="006A655C" w:rsidP="00FF1D74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</w:p>
        </w:tc>
        <w:tc>
          <w:tcPr>
            <w:tcW w:w="3006" w:type="dxa"/>
            <w:shd w:val="clear" w:color="auto" w:fill="auto"/>
          </w:tcPr>
          <w:p w14:paraId="27BD95EC" w14:textId="77777777" w:rsidR="006A655C" w:rsidRPr="008F07A1" w:rsidRDefault="006A655C" w:rsidP="008F07A1">
            <w:pPr>
              <w:spacing w:before="60" w:after="60"/>
              <w:jc w:val="left"/>
              <w:rPr>
                <w:rFonts w:ascii="新宋体" w:eastAsia="新宋体" w:hAnsi="新宋体"/>
              </w:rPr>
            </w:pPr>
            <w:r w:rsidRPr="008F07A1">
              <w:rPr>
                <w:rFonts w:ascii="新宋体" w:eastAsia="新宋体" w:hAnsi="新宋体" w:hint="eastAsia"/>
              </w:rPr>
              <w:t>WH_CP_NOMATCH_DETAIL</w:t>
            </w:r>
            <w:r w:rsidRPr="008F07A1">
              <w:rPr>
                <w:rFonts w:ascii="新宋体" w:eastAsia="新宋体" w:hAnsi="新宋体"/>
              </w:rPr>
              <w:t xml:space="preserve"> </w:t>
            </w:r>
          </w:p>
        </w:tc>
        <w:tc>
          <w:tcPr>
            <w:tcW w:w="1530" w:type="dxa"/>
            <w:shd w:val="clear" w:color="auto" w:fill="auto"/>
          </w:tcPr>
          <w:p w14:paraId="2F2D380E" w14:textId="77777777" w:rsidR="006A655C" w:rsidRPr="008F07A1" w:rsidRDefault="006A655C" w:rsidP="008F07A1">
            <w:pPr>
              <w:spacing w:before="60" w:after="60"/>
              <w:jc w:val="left"/>
              <w:rPr>
                <w:rFonts w:ascii="新宋体" w:eastAsia="新宋体" w:hAnsi="新宋体"/>
              </w:rPr>
            </w:pPr>
            <w:r w:rsidRPr="008F07A1">
              <w:rPr>
                <w:rFonts w:ascii="新宋体" w:eastAsia="新宋体" w:hAnsi="新宋体"/>
              </w:rPr>
              <w:t>SEQUENCE_NO</w:t>
            </w:r>
          </w:p>
        </w:tc>
        <w:tc>
          <w:tcPr>
            <w:tcW w:w="3402" w:type="dxa"/>
            <w:gridSpan w:val="2"/>
            <w:vMerge/>
            <w:shd w:val="clear" w:color="auto" w:fill="auto"/>
          </w:tcPr>
          <w:p w14:paraId="74CC4933" w14:textId="77777777" w:rsidR="006A655C" w:rsidRPr="004F5520" w:rsidRDefault="006A655C" w:rsidP="00FF1D74">
            <w:pPr>
              <w:spacing w:before="60" w:after="60"/>
              <w:jc w:val="left"/>
            </w:pPr>
          </w:p>
        </w:tc>
      </w:tr>
      <w:tr w:rsidR="006A655C" w:rsidRPr="00AA2803" w14:paraId="2E1850FD" w14:textId="77777777" w:rsidTr="008F07A1">
        <w:tc>
          <w:tcPr>
            <w:tcW w:w="1809" w:type="dxa"/>
            <w:vMerge/>
            <w:shd w:val="clear" w:color="auto" w:fill="C0C0C0"/>
          </w:tcPr>
          <w:p w14:paraId="7D0BD68B" w14:textId="77777777" w:rsidR="006A655C" w:rsidRPr="00AA2803" w:rsidRDefault="006A655C" w:rsidP="00FF1D74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</w:p>
        </w:tc>
        <w:tc>
          <w:tcPr>
            <w:tcW w:w="3006" w:type="dxa"/>
            <w:shd w:val="clear" w:color="auto" w:fill="auto"/>
          </w:tcPr>
          <w:p w14:paraId="4A328570" w14:textId="77777777" w:rsidR="006A655C" w:rsidRPr="008F07A1" w:rsidRDefault="006A655C" w:rsidP="008F07A1">
            <w:pPr>
              <w:spacing w:before="60" w:after="60"/>
              <w:jc w:val="left"/>
              <w:rPr>
                <w:rFonts w:ascii="新宋体" w:eastAsia="新宋体" w:hAnsi="新宋体"/>
              </w:rPr>
            </w:pPr>
            <w:r w:rsidRPr="008F07A1">
              <w:rPr>
                <w:rFonts w:ascii="新宋体" w:eastAsia="新宋体" w:hAnsi="新宋体" w:hint="eastAsia"/>
              </w:rPr>
              <w:t xml:space="preserve">WH_CHECK_POINT_DETAIL </w:t>
            </w:r>
          </w:p>
        </w:tc>
        <w:tc>
          <w:tcPr>
            <w:tcW w:w="1530" w:type="dxa"/>
            <w:shd w:val="clear" w:color="auto" w:fill="auto"/>
          </w:tcPr>
          <w:p w14:paraId="0F35E5BE" w14:textId="77777777" w:rsidR="006A655C" w:rsidRPr="008F07A1" w:rsidRDefault="006A655C" w:rsidP="008F07A1">
            <w:pPr>
              <w:spacing w:before="60" w:after="60"/>
              <w:jc w:val="left"/>
              <w:rPr>
                <w:rFonts w:ascii="新宋体" w:eastAsia="新宋体" w:hAnsi="新宋体"/>
              </w:rPr>
            </w:pPr>
            <w:r w:rsidRPr="008F07A1">
              <w:rPr>
                <w:rFonts w:ascii="新宋体" w:eastAsia="新宋体" w:hAnsi="新宋体"/>
              </w:rPr>
              <w:t>SEQUENCE_NO</w:t>
            </w:r>
          </w:p>
        </w:tc>
        <w:tc>
          <w:tcPr>
            <w:tcW w:w="3402" w:type="dxa"/>
            <w:gridSpan w:val="2"/>
            <w:vMerge/>
            <w:shd w:val="clear" w:color="auto" w:fill="auto"/>
          </w:tcPr>
          <w:p w14:paraId="21BB6B83" w14:textId="77777777" w:rsidR="006A655C" w:rsidRPr="004F5520" w:rsidRDefault="006A655C" w:rsidP="00FF1D74">
            <w:pPr>
              <w:spacing w:before="60" w:after="60"/>
              <w:jc w:val="left"/>
            </w:pPr>
          </w:p>
        </w:tc>
      </w:tr>
      <w:tr w:rsidR="006A655C" w:rsidRPr="00AA2803" w14:paraId="1D05F086" w14:textId="77777777" w:rsidTr="008F07A1">
        <w:tc>
          <w:tcPr>
            <w:tcW w:w="1809" w:type="dxa"/>
            <w:vMerge/>
            <w:shd w:val="clear" w:color="auto" w:fill="C0C0C0"/>
          </w:tcPr>
          <w:p w14:paraId="75E7CFED" w14:textId="77777777" w:rsidR="006A655C" w:rsidRPr="00AA2803" w:rsidRDefault="006A655C" w:rsidP="00FF1D74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</w:p>
        </w:tc>
        <w:tc>
          <w:tcPr>
            <w:tcW w:w="3006" w:type="dxa"/>
            <w:shd w:val="clear" w:color="auto" w:fill="auto"/>
          </w:tcPr>
          <w:p w14:paraId="5920A504" w14:textId="77777777" w:rsidR="006A655C" w:rsidRPr="008F07A1" w:rsidRDefault="006A655C" w:rsidP="008F07A1">
            <w:pPr>
              <w:spacing w:before="60" w:after="60"/>
              <w:jc w:val="left"/>
              <w:rPr>
                <w:rFonts w:ascii="新宋体" w:eastAsia="新宋体" w:hAnsi="新宋体"/>
              </w:rPr>
            </w:pPr>
            <w:r w:rsidRPr="008F07A1">
              <w:rPr>
                <w:rFonts w:ascii="新宋体" w:eastAsia="新宋体" w:hAnsi="新宋体" w:hint="eastAsia"/>
              </w:rPr>
              <w:t xml:space="preserve">WH_CHECK_POINT_DETAIL_BE </w:t>
            </w:r>
          </w:p>
        </w:tc>
        <w:tc>
          <w:tcPr>
            <w:tcW w:w="1530" w:type="dxa"/>
            <w:shd w:val="clear" w:color="auto" w:fill="auto"/>
          </w:tcPr>
          <w:p w14:paraId="54677646" w14:textId="77777777" w:rsidR="006A655C" w:rsidRPr="008F07A1" w:rsidRDefault="006A655C" w:rsidP="008F07A1">
            <w:pPr>
              <w:spacing w:before="60" w:after="60"/>
              <w:jc w:val="left"/>
              <w:rPr>
                <w:rFonts w:ascii="新宋体" w:eastAsia="新宋体" w:hAnsi="新宋体"/>
              </w:rPr>
            </w:pPr>
            <w:r w:rsidRPr="008F07A1">
              <w:rPr>
                <w:rFonts w:ascii="新宋体" w:eastAsia="新宋体" w:hAnsi="新宋体"/>
              </w:rPr>
              <w:t>SEQUENCE_NO</w:t>
            </w:r>
          </w:p>
        </w:tc>
        <w:tc>
          <w:tcPr>
            <w:tcW w:w="3402" w:type="dxa"/>
            <w:gridSpan w:val="2"/>
            <w:vMerge/>
            <w:shd w:val="clear" w:color="auto" w:fill="auto"/>
          </w:tcPr>
          <w:p w14:paraId="203143E2" w14:textId="77777777" w:rsidR="006A655C" w:rsidRPr="004F5520" w:rsidRDefault="006A655C" w:rsidP="00FF1D74">
            <w:pPr>
              <w:spacing w:before="60" w:after="60"/>
              <w:jc w:val="left"/>
            </w:pPr>
          </w:p>
        </w:tc>
      </w:tr>
    </w:tbl>
    <w:p w14:paraId="07E8F9BC" w14:textId="77777777" w:rsidR="00733800" w:rsidRDefault="00733800" w:rsidP="00733800"/>
    <w:p w14:paraId="0FC1457E" w14:textId="77777777" w:rsidR="00733800" w:rsidRPr="00AA2803" w:rsidRDefault="006A655C" w:rsidP="006A655C">
      <w:pPr>
        <w:pStyle w:val="3"/>
      </w:pPr>
      <w:bookmarkStart w:id="153" w:name="_Toc435450910"/>
      <w:r w:rsidRPr="006A655C">
        <w:rPr>
          <w:rFonts w:hint="eastAsia"/>
        </w:rPr>
        <w:t>用于站点资金流水序号</w:t>
      </w:r>
      <w:r w:rsidR="00733800" w:rsidRPr="00AA2803">
        <w:rPr>
          <w:rFonts w:hint="eastAsia"/>
        </w:rPr>
        <w:t>（</w:t>
      </w:r>
      <w:r w:rsidRPr="006A655C">
        <w:t>seq_agency_fund_flow</w:t>
      </w:r>
      <w:r w:rsidR="00733800" w:rsidRPr="00AA2803">
        <w:t>）</w:t>
      </w:r>
      <w:bookmarkEnd w:id="153"/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1985"/>
        <w:gridCol w:w="2551"/>
        <w:gridCol w:w="993"/>
        <w:gridCol w:w="2409"/>
      </w:tblGrid>
      <w:tr w:rsidR="00733800" w:rsidRPr="00AA2803" w14:paraId="20AF8766" w14:textId="77777777" w:rsidTr="006A655C">
        <w:tc>
          <w:tcPr>
            <w:tcW w:w="1809" w:type="dxa"/>
            <w:shd w:val="clear" w:color="auto" w:fill="C0C0C0"/>
          </w:tcPr>
          <w:p w14:paraId="04939BFD" w14:textId="77777777" w:rsidR="00733800" w:rsidRPr="00AA2803" w:rsidRDefault="00733800" w:rsidP="00D273A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汉字注解</w:t>
            </w:r>
          </w:p>
        </w:tc>
        <w:tc>
          <w:tcPr>
            <w:tcW w:w="4536" w:type="dxa"/>
            <w:gridSpan w:val="2"/>
            <w:shd w:val="clear" w:color="auto" w:fill="auto"/>
          </w:tcPr>
          <w:p w14:paraId="2DD3E8A4" w14:textId="77777777" w:rsidR="00733800" w:rsidRPr="00AA2803" w:rsidRDefault="006A655C" w:rsidP="00D273A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6A655C">
              <w:rPr>
                <w:rFonts w:ascii="新宋体" w:eastAsia="新宋体" w:hAnsi="新宋体" w:hint="eastAsia"/>
                <w:b/>
                <w:szCs w:val="22"/>
              </w:rPr>
              <w:t>用于站点资金流水序号</w:t>
            </w:r>
          </w:p>
        </w:tc>
        <w:tc>
          <w:tcPr>
            <w:tcW w:w="993" w:type="dxa"/>
            <w:shd w:val="clear" w:color="auto" w:fill="C0C0C0"/>
          </w:tcPr>
          <w:p w14:paraId="3590AA1B" w14:textId="77777777" w:rsidR="00733800" w:rsidRPr="00AA2803" w:rsidRDefault="00733800" w:rsidP="00D273A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定义</w:t>
            </w:r>
          </w:p>
        </w:tc>
        <w:tc>
          <w:tcPr>
            <w:tcW w:w="2409" w:type="dxa"/>
            <w:shd w:val="clear" w:color="auto" w:fill="auto"/>
          </w:tcPr>
          <w:p w14:paraId="09DA8F13" w14:textId="77777777" w:rsidR="00733800" w:rsidRPr="00AA2803" w:rsidRDefault="006A655C" w:rsidP="00D273A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6A655C">
              <w:rPr>
                <w:rFonts w:ascii="新宋体" w:eastAsia="新宋体" w:hAnsi="新宋体"/>
                <w:b/>
                <w:szCs w:val="22"/>
              </w:rPr>
              <w:t>SEQ_AGENCY_FUND_FLOW</w:t>
            </w:r>
          </w:p>
        </w:tc>
      </w:tr>
      <w:tr w:rsidR="00733800" w:rsidRPr="00AA2803" w14:paraId="790C14F1" w14:textId="77777777" w:rsidTr="006A655C">
        <w:tc>
          <w:tcPr>
            <w:tcW w:w="1809" w:type="dxa"/>
            <w:shd w:val="clear" w:color="auto" w:fill="C0C0C0"/>
          </w:tcPr>
          <w:p w14:paraId="08EA1013" w14:textId="77777777" w:rsidR="00733800" w:rsidRPr="00AA2803" w:rsidRDefault="00733800" w:rsidP="00D273A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>
              <w:rPr>
                <w:rFonts w:ascii="新宋体" w:eastAsia="新宋体" w:hAnsi="新宋体"/>
                <w:b/>
                <w:sz w:val="24"/>
                <w:szCs w:val="22"/>
              </w:rPr>
              <w:t>ORDER</w:t>
            </w:r>
          </w:p>
        </w:tc>
        <w:tc>
          <w:tcPr>
            <w:tcW w:w="4536" w:type="dxa"/>
            <w:gridSpan w:val="2"/>
            <w:shd w:val="clear" w:color="auto" w:fill="auto"/>
          </w:tcPr>
          <w:p w14:paraId="16776F56" w14:textId="77777777" w:rsidR="00733800" w:rsidRPr="00AA2803" w:rsidRDefault="00733800" w:rsidP="00D273A3">
            <w:pPr>
              <w:spacing w:before="60" w:after="60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NO</w:t>
            </w:r>
          </w:p>
        </w:tc>
        <w:tc>
          <w:tcPr>
            <w:tcW w:w="993" w:type="dxa"/>
            <w:shd w:val="clear" w:color="auto" w:fill="C0C0C0"/>
          </w:tcPr>
          <w:p w14:paraId="7EF70630" w14:textId="77777777" w:rsidR="00733800" w:rsidRPr="00AA2803" w:rsidRDefault="00733800" w:rsidP="00D273A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>
              <w:rPr>
                <w:rFonts w:ascii="新宋体" w:eastAsia="新宋体" w:hAnsi="新宋体" w:hint="eastAsia"/>
                <w:b/>
                <w:sz w:val="24"/>
                <w:szCs w:val="22"/>
              </w:rPr>
              <w:t>CACHE</w:t>
            </w:r>
          </w:p>
        </w:tc>
        <w:tc>
          <w:tcPr>
            <w:tcW w:w="2409" w:type="dxa"/>
            <w:shd w:val="clear" w:color="auto" w:fill="auto"/>
          </w:tcPr>
          <w:p w14:paraId="65B5585F" w14:textId="77777777" w:rsidR="00733800" w:rsidRPr="00AA2803" w:rsidRDefault="00733800" w:rsidP="00D273A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>
              <w:rPr>
                <w:rFonts w:ascii="新宋体" w:eastAsia="新宋体" w:hAnsi="新宋体" w:hint="eastAsia"/>
                <w:b/>
                <w:szCs w:val="22"/>
              </w:rPr>
              <w:t>DEFAULT</w:t>
            </w:r>
          </w:p>
        </w:tc>
      </w:tr>
      <w:tr w:rsidR="00733800" w:rsidRPr="00AA2803" w14:paraId="4CFAF67F" w14:textId="77777777" w:rsidTr="006A655C">
        <w:tc>
          <w:tcPr>
            <w:tcW w:w="1809" w:type="dxa"/>
            <w:vMerge w:val="restart"/>
            <w:shd w:val="clear" w:color="auto" w:fill="C0C0C0"/>
          </w:tcPr>
          <w:p w14:paraId="5F8C58FC" w14:textId="77777777" w:rsidR="00733800" w:rsidRPr="00AA2803" w:rsidRDefault="00733800" w:rsidP="00D273A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>
              <w:rPr>
                <w:rFonts w:ascii="新宋体" w:eastAsia="新宋体" w:hAnsi="新宋体" w:hint="eastAsia"/>
                <w:b/>
                <w:sz w:val="24"/>
                <w:szCs w:val="22"/>
              </w:rPr>
              <w:t>使用情况</w:t>
            </w:r>
          </w:p>
        </w:tc>
        <w:tc>
          <w:tcPr>
            <w:tcW w:w="1985" w:type="dxa"/>
            <w:shd w:val="clear" w:color="auto" w:fill="C4BC96" w:themeFill="background2" w:themeFillShade="BF"/>
          </w:tcPr>
          <w:p w14:paraId="263EAA11" w14:textId="77777777" w:rsidR="00733800" w:rsidRPr="00D90231" w:rsidRDefault="00733800" w:rsidP="00D273A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D90231">
              <w:rPr>
                <w:rFonts w:hint="eastAsia"/>
                <w:sz w:val="24"/>
              </w:rPr>
              <w:t>表名</w:t>
            </w:r>
          </w:p>
        </w:tc>
        <w:tc>
          <w:tcPr>
            <w:tcW w:w="2551" w:type="dxa"/>
            <w:shd w:val="clear" w:color="auto" w:fill="C4BC96" w:themeFill="background2" w:themeFillShade="BF"/>
          </w:tcPr>
          <w:p w14:paraId="4D0F24F1" w14:textId="77777777" w:rsidR="00733800" w:rsidRPr="00D90231" w:rsidRDefault="00733800" w:rsidP="00D273A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>
              <w:rPr>
                <w:rFonts w:ascii="新宋体" w:eastAsia="新宋体" w:hAnsi="新宋体" w:hint="eastAsia"/>
                <w:b/>
                <w:sz w:val="24"/>
                <w:szCs w:val="22"/>
              </w:rPr>
              <w:t>列名</w:t>
            </w:r>
          </w:p>
        </w:tc>
        <w:tc>
          <w:tcPr>
            <w:tcW w:w="3402" w:type="dxa"/>
            <w:gridSpan w:val="2"/>
            <w:shd w:val="clear" w:color="auto" w:fill="C4BC96" w:themeFill="background2" w:themeFillShade="BF"/>
          </w:tcPr>
          <w:p w14:paraId="5909186D" w14:textId="77777777" w:rsidR="00733800" w:rsidRPr="00D90231" w:rsidRDefault="00733800" w:rsidP="00D273A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D90231">
              <w:rPr>
                <w:rFonts w:hint="eastAsia"/>
                <w:sz w:val="24"/>
              </w:rPr>
              <w:t>函数</w:t>
            </w:r>
          </w:p>
        </w:tc>
      </w:tr>
      <w:tr w:rsidR="00733800" w:rsidRPr="00AA2803" w14:paraId="7A07DFD4" w14:textId="77777777" w:rsidTr="006A655C">
        <w:tc>
          <w:tcPr>
            <w:tcW w:w="1809" w:type="dxa"/>
            <w:vMerge/>
            <w:shd w:val="clear" w:color="auto" w:fill="C0C0C0"/>
          </w:tcPr>
          <w:p w14:paraId="52CF4B5D" w14:textId="77777777" w:rsidR="00733800" w:rsidRPr="00AA2803" w:rsidRDefault="00733800" w:rsidP="00D273A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</w:p>
        </w:tc>
        <w:tc>
          <w:tcPr>
            <w:tcW w:w="1985" w:type="dxa"/>
            <w:shd w:val="clear" w:color="auto" w:fill="auto"/>
          </w:tcPr>
          <w:p w14:paraId="758B17D5" w14:textId="77777777" w:rsidR="00733800" w:rsidRPr="008F07A1" w:rsidRDefault="006A655C" w:rsidP="008F07A1">
            <w:pPr>
              <w:spacing w:before="60" w:after="60"/>
              <w:jc w:val="left"/>
              <w:rPr>
                <w:rFonts w:ascii="新宋体" w:eastAsia="新宋体" w:hAnsi="新宋体"/>
              </w:rPr>
            </w:pPr>
            <w:r w:rsidRPr="008F07A1">
              <w:rPr>
                <w:rFonts w:ascii="新宋体" w:eastAsia="新宋体" w:hAnsi="新宋体"/>
              </w:rPr>
              <w:t>FLOW_AGENCY</w:t>
            </w:r>
          </w:p>
        </w:tc>
        <w:tc>
          <w:tcPr>
            <w:tcW w:w="2551" w:type="dxa"/>
            <w:shd w:val="clear" w:color="auto" w:fill="auto"/>
          </w:tcPr>
          <w:p w14:paraId="741E398A" w14:textId="77777777" w:rsidR="00733800" w:rsidRPr="008F07A1" w:rsidRDefault="006A655C" w:rsidP="008F07A1">
            <w:pPr>
              <w:spacing w:before="60" w:after="60"/>
              <w:jc w:val="left"/>
              <w:rPr>
                <w:rFonts w:ascii="新宋体" w:eastAsia="新宋体" w:hAnsi="新宋体"/>
              </w:rPr>
            </w:pPr>
            <w:r w:rsidRPr="008F07A1">
              <w:rPr>
                <w:rFonts w:ascii="新宋体" w:eastAsia="新宋体" w:hAnsi="新宋体"/>
              </w:rPr>
              <w:t>AGENCY_FUND_FLOW</w:t>
            </w:r>
          </w:p>
        </w:tc>
        <w:tc>
          <w:tcPr>
            <w:tcW w:w="3402" w:type="dxa"/>
            <w:gridSpan w:val="2"/>
            <w:shd w:val="clear" w:color="auto" w:fill="auto"/>
          </w:tcPr>
          <w:p w14:paraId="46926A61" w14:textId="77777777" w:rsidR="00733800" w:rsidRPr="008F07A1" w:rsidRDefault="006A655C" w:rsidP="008F07A1">
            <w:pPr>
              <w:spacing w:before="60" w:after="60"/>
              <w:jc w:val="left"/>
              <w:rPr>
                <w:rFonts w:ascii="新宋体" w:eastAsia="新宋体" w:hAnsi="新宋体"/>
              </w:rPr>
            </w:pPr>
            <w:r w:rsidRPr="008F07A1">
              <w:rPr>
                <w:rFonts w:ascii="新宋体" w:eastAsia="新宋体" w:hAnsi="新宋体"/>
              </w:rPr>
              <w:t>F_GET_FLOW_AGENCY_SEQ</w:t>
            </w:r>
          </w:p>
        </w:tc>
      </w:tr>
    </w:tbl>
    <w:p w14:paraId="1B22CAFE" w14:textId="77777777" w:rsidR="00733800" w:rsidRDefault="00733800" w:rsidP="00733800"/>
    <w:p w14:paraId="20D2393C" w14:textId="77777777" w:rsidR="006A655C" w:rsidRDefault="006A655C" w:rsidP="00733800"/>
    <w:p w14:paraId="3BEA66CC" w14:textId="77777777" w:rsidR="006A655C" w:rsidRPr="00AA2803" w:rsidRDefault="006819EF" w:rsidP="006819EF">
      <w:pPr>
        <w:pStyle w:val="3"/>
      </w:pPr>
      <w:bookmarkStart w:id="154" w:name="_Toc435450911"/>
      <w:r w:rsidRPr="006819EF">
        <w:rPr>
          <w:rFonts w:hint="eastAsia"/>
        </w:rPr>
        <w:t>用于市场管理员资金流水序号</w:t>
      </w:r>
      <w:r w:rsidR="006A655C" w:rsidRPr="00AA2803">
        <w:rPr>
          <w:rFonts w:hint="eastAsia"/>
        </w:rPr>
        <w:t>（</w:t>
      </w:r>
      <w:r w:rsidRPr="006819EF">
        <w:t>seq_mm_fund_flow</w:t>
      </w:r>
      <w:r w:rsidR="006A655C" w:rsidRPr="00AA2803">
        <w:t>）</w:t>
      </w:r>
      <w:bookmarkEnd w:id="154"/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2410"/>
        <w:gridCol w:w="2126"/>
        <w:gridCol w:w="993"/>
        <w:gridCol w:w="2409"/>
      </w:tblGrid>
      <w:tr w:rsidR="006A655C" w:rsidRPr="00AA2803" w14:paraId="3CD7E028" w14:textId="77777777" w:rsidTr="00D273A3">
        <w:tc>
          <w:tcPr>
            <w:tcW w:w="1809" w:type="dxa"/>
            <w:shd w:val="clear" w:color="auto" w:fill="C0C0C0"/>
          </w:tcPr>
          <w:p w14:paraId="2A767C33" w14:textId="77777777" w:rsidR="006A655C" w:rsidRPr="00AA2803" w:rsidRDefault="006A655C" w:rsidP="00D273A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汉字注解</w:t>
            </w:r>
          </w:p>
        </w:tc>
        <w:tc>
          <w:tcPr>
            <w:tcW w:w="4536" w:type="dxa"/>
            <w:gridSpan w:val="2"/>
            <w:shd w:val="clear" w:color="auto" w:fill="auto"/>
          </w:tcPr>
          <w:p w14:paraId="1E876D12" w14:textId="77777777" w:rsidR="006A655C" w:rsidRPr="00AA2803" w:rsidRDefault="006819EF" w:rsidP="00D273A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6819EF">
              <w:rPr>
                <w:rFonts w:ascii="新宋体" w:eastAsia="新宋体" w:hAnsi="新宋体" w:hint="eastAsia"/>
                <w:b/>
                <w:szCs w:val="22"/>
              </w:rPr>
              <w:t>用于市场管理员资金流水序号</w:t>
            </w:r>
          </w:p>
        </w:tc>
        <w:tc>
          <w:tcPr>
            <w:tcW w:w="993" w:type="dxa"/>
            <w:shd w:val="clear" w:color="auto" w:fill="C0C0C0"/>
          </w:tcPr>
          <w:p w14:paraId="4C701C63" w14:textId="77777777" w:rsidR="006A655C" w:rsidRPr="00AA2803" w:rsidRDefault="006A655C" w:rsidP="00D273A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定义</w:t>
            </w:r>
          </w:p>
        </w:tc>
        <w:tc>
          <w:tcPr>
            <w:tcW w:w="2409" w:type="dxa"/>
            <w:shd w:val="clear" w:color="auto" w:fill="auto"/>
          </w:tcPr>
          <w:p w14:paraId="03FDDB6F" w14:textId="77777777" w:rsidR="006A655C" w:rsidRPr="00AA2803" w:rsidRDefault="006819EF" w:rsidP="00D273A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6819EF">
              <w:rPr>
                <w:rFonts w:ascii="新宋体" w:eastAsia="新宋体" w:hAnsi="新宋体"/>
                <w:b/>
                <w:szCs w:val="22"/>
              </w:rPr>
              <w:t>SEQ_MM_FUND_FLOW</w:t>
            </w:r>
          </w:p>
        </w:tc>
      </w:tr>
      <w:tr w:rsidR="006A655C" w:rsidRPr="00AA2803" w14:paraId="44D32CF5" w14:textId="77777777" w:rsidTr="00D273A3">
        <w:tc>
          <w:tcPr>
            <w:tcW w:w="1809" w:type="dxa"/>
            <w:shd w:val="clear" w:color="auto" w:fill="C0C0C0"/>
          </w:tcPr>
          <w:p w14:paraId="40BF262A" w14:textId="77777777" w:rsidR="006A655C" w:rsidRPr="00AA2803" w:rsidRDefault="006A655C" w:rsidP="00D273A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>
              <w:rPr>
                <w:rFonts w:ascii="新宋体" w:eastAsia="新宋体" w:hAnsi="新宋体"/>
                <w:b/>
                <w:sz w:val="24"/>
                <w:szCs w:val="22"/>
              </w:rPr>
              <w:t>ORDER</w:t>
            </w:r>
          </w:p>
        </w:tc>
        <w:tc>
          <w:tcPr>
            <w:tcW w:w="4536" w:type="dxa"/>
            <w:gridSpan w:val="2"/>
            <w:shd w:val="clear" w:color="auto" w:fill="auto"/>
          </w:tcPr>
          <w:p w14:paraId="0027E59D" w14:textId="77777777" w:rsidR="006A655C" w:rsidRPr="00AA2803" w:rsidRDefault="006A655C" w:rsidP="00D273A3">
            <w:pPr>
              <w:spacing w:before="60" w:after="60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NO</w:t>
            </w:r>
          </w:p>
        </w:tc>
        <w:tc>
          <w:tcPr>
            <w:tcW w:w="993" w:type="dxa"/>
            <w:shd w:val="clear" w:color="auto" w:fill="C0C0C0"/>
          </w:tcPr>
          <w:p w14:paraId="15A06F09" w14:textId="77777777" w:rsidR="006A655C" w:rsidRPr="00AA2803" w:rsidRDefault="006A655C" w:rsidP="00D273A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>
              <w:rPr>
                <w:rFonts w:ascii="新宋体" w:eastAsia="新宋体" w:hAnsi="新宋体" w:hint="eastAsia"/>
                <w:b/>
                <w:sz w:val="24"/>
                <w:szCs w:val="22"/>
              </w:rPr>
              <w:t>CACHE</w:t>
            </w:r>
          </w:p>
        </w:tc>
        <w:tc>
          <w:tcPr>
            <w:tcW w:w="2409" w:type="dxa"/>
            <w:shd w:val="clear" w:color="auto" w:fill="auto"/>
          </w:tcPr>
          <w:p w14:paraId="46D06C2F" w14:textId="77777777" w:rsidR="006A655C" w:rsidRPr="00AA2803" w:rsidRDefault="006A655C" w:rsidP="00D273A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>
              <w:rPr>
                <w:rFonts w:ascii="新宋体" w:eastAsia="新宋体" w:hAnsi="新宋体" w:hint="eastAsia"/>
                <w:b/>
                <w:szCs w:val="22"/>
              </w:rPr>
              <w:t>DEFAULT</w:t>
            </w:r>
          </w:p>
        </w:tc>
      </w:tr>
      <w:tr w:rsidR="006A655C" w:rsidRPr="00AA2803" w14:paraId="502E6894" w14:textId="77777777" w:rsidTr="006819EF">
        <w:tc>
          <w:tcPr>
            <w:tcW w:w="1809" w:type="dxa"/>
            <w:vMerge w:val="restart"/>
            <w:shd w:val="clear" w:color="auto" w:fill="C0C0C0"/>
          </w:tcPr>
          <w:p w14:paraId="747095E8" w14:textId="77777777" w:rsidR="006A655C" w:rsidRPr="00AA2803" w:rsidRDefault="006A655C" w:rsidP="00D273A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>
              <w:rPr>
                <w:rFonts w:ascii="新宋体" w:eastAsia="新宋体" w:hAnsi="新宋体" w:hint="eastAsia"/>
                <w:b/>
                <w:sz w:val="24"/>
                <w:szCs w:val="22"/>
              </w:rPr>
              <w:t>使用情况</w:t>
            </w:r>
          </w:p>
        </w:tc>
        <w:tc>
          <w:tcPr>
            <w:tcW w:w="2410" w:type="dxa"/>
            <w:shd w:val="clear" w:color="auto" w:fill="C4BC96" w:themeFill="background2" w:themeFillShade="BF"/>
          </w:tcPr>
          <w:p w14:paraId="1E33DC7F" w14:textId="77777777" w:rsidR="006A655C" w:rsidRPr="00D90231" w:rsidRDefault="006A655C" w:rsidP="00D273A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D90231">
              <w:rPr>
                <w:rFonts w:hint="eastAsia"/>
                <w:sz w:val="24"/>
              </w:rPr>
              <w:t>表名</w:t>
            </w:r>
          </w:p>
        </w:tc>
        <w:tc>
          <w:tcPr>
            <w:tcW w:w="2126" w:type="dxa"/>
            <w:shd w:val="clear" w:color="auto" w:fill="C4BC96" w:themeFill="background2" w:themeFillShade="BF"/>
          </w:tcPr>
          <w:p w14:paraId="469EA750" w14:textId="77777777" w:rsidR="006A655C" w:rsidRPr="00D90231" w:rsidRDefault="006A655C" w:rsidP="00D273A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>
              <w:rPr>
                <w:rFonts w:ascii="新宋体" w:eastAsia="新宋体" w:hAnsi="新宋体" w:hint="eastAsia"/>
                <w:b/>
                <w:sz w:val="24"/>
                <w:szCs w:val="22"/>
              </w:rPr>
              <w:t>列名</w:t>
            </w:r>
          </w:p>
        </w:tc>
        <w:tc>
          <w:tcPr>
            <w:tcW w:w="3402" w:type="dxa"/>
            <w:gridSpan w:val="2"/>
            <w:shd w:val="clear" w:color="auto" w:fill="C4BC96" w:themeFill="background2" w:themeFillShade="BF"/>
          </w:tcPr>
          <w:p w14:paraId="4F858439" w14:textId="77777777" w:rsidR="006A655C" w:rsidRPr="00D90231" w:rsidRDefault="006A655C" w:rsidP="00D273A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D90231">
              <w:rPr>
                <w:rFonts w:hint="eastAsia"/>
                <w:sz w:val="24"/>
              </w:rPr>
              <w:t>函数</w:t>
            </w:r>
          </w:p>
        </w:tc>
      </w:tr>
      <w:tr w:rsidR="006A655C" w:rsidRPr="00AA2803" w14:paraId="61F46C55" w14:textId="77777777" w:rsidTr="006819EF">
        <w:tc>
          <w:tcPr>
            <w:tcW w:w="1809" w:type="dxa"/>
            <w:vMerge/>
            <w:shd w:val="clear" w:color="auto" w:fill="C0C0C0"/>
          </w:tcPr>
          <w:p w14:paraId="1F6EE8DC" w14:textId="77777777" w:rsidR="006A655C" w:rsidRPr="00AA2803" w:rsidRDefault="006A655C" w:rsidP="00D273A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</w:p>
        </w:tc>
        <w:tc>
          <w:tcPr>
            <w:tcW w:w="2410" w:type="dxa"/>
            <w:shd w:val="clear" w:color="auto" w:fill="auto"/>
          </w:tcPr>
          <w:p w14:paraId="7CE7F365" w14:textId="77777777" w:rsidR="006A655C" w:rsidRPr="008F07A1" w:rsidRDefault="006819EF" w:rsidP="008F07A1">
            <w:pPr>
              <w:spacing w:before="60" w:after="60"/>
              <w:jc w:val="left"/>
              <w:rPr>
                <w:rFonts w:ascii="新宋体" w:eastAsia="新宋体" w:hAnsi="新宋体"/>
              </w:rPr>
            </w:pPr>
            <w:r w:rsidRPr="008F07A1">
              <w:rPr>
                <w:rFonts w:ascii="新宋体" w:eastAsia="新宋体" w:hAnsi="新宋体"/>
              </w:rPr>
              <w:t>FLOW_MARKET_MANAGER</w:t>
            </w:r>
          </w:p>
        </w:tc>
        <w:tc>
          <w:tcPr>
            <w:tcW w:w="2126" w:type="dxa"/>
            <w:shd w:val="clear" w:color="auto" w:fill="auto"/>
          </w:tcPr>
          <w:p w14:paraId="697161B9" w14:textId="77777777" w:rsidR="006A655C" w:rsidRPr="008F07A1" w:rsidRDefault="006819EF" w:rsidP="008F07A1">
            <w:pPr>
              <w:spacing w:before="60" w:after="60"/>
              <w:jc w:val="left"/>
              <w:rPr>
                <w:rFonts w:ascii="新宋体" w:eastAsia="新宋体" w:hAnsi="新宋体"/>
              </w:rPr>
            </w:pPr>
            <w:r w:rsidRPr="008F07A1">
              <w:rPr>
                <w:rFonts w:ascii="新宋体" w:eastAsia="新宋体" w:hAnsi="新宋体"/>
              </w:rPr>
              <w:t>MM_FUND_FLOW</w:t>
            </w:r>
          </w:p>
        </w:tc>
        <w:tc>
          <w:tcPr>
            <w:tcW w:w="3402" w:type="dxa"/>
            <w:gridSpan w:val="2"/>
            <w:shd w:val="clear" w:color="auto" w:fill="auto"/>
          </w:tcPr>
          <w:p w14:paraId="3DBEF61C" w14:textId="77777777" w:rsidR="006A655C" w:rsidRPr="008F07A1" w:rsidRDefault="006819EF" w:rsidP="008F07A1">
            <w:pPr>
              <w:spacing w:before="60" w:after="60"/>
              <w:jc w:val="left"/>
              <w:rPr>
                <w:rFonts w:ascii="新宋体" w:eastAsia="新宋体" w:hAnsi="新宋体"/>
              </w:rPr>
            </w:pPr>
            <w:r w:rsidRPr="008F07A1">
              <w:rPr>
                <w:rFonts w:ascii="新宋体" w:eastAsia="新宋体" w:hAnsi="新宋体"/>
              </w:rPr>
              <w:t>F_GET_FLOW_MARKET_MANAGER_SEQ</w:t>
            </w:r>
          </w:p>
        </w:tc>
      </w:tr>
    </w:tbl>
    <w:p w14:paraId="78ECE2C0" w14:textId="77777777" w:rsidR="006A655C" w:rsidRPr="006A655C" w:rsidRDefault="006A655C" w:rsidP="00733800"/>
    <w:p w14:paraId="32C3D2D7" w14:textId="77777777" w:rsidR="00733800" w:rsidRDefault="00733800" w:rsidP="00733800"/>
    <w:p w14:paraId="1D7C5BF2" w14:textId="77777777" w:rsidR="006A655C" w:rsidRPr="00AA2803" w:rsidRDefault="006819EF" w:rsidP="006819EF">
      <w:pPr>
        <w:pStyle w:val="3"/>
      </w:pPr>
      <w:bookmarkStart w:id="155" w:name="_Toc435450912"/>
      <w:r w:rsidRPr="006819EF">
        <w:rPr>
          <w:rFonts w:hint="eastAsia"/>
        </w:rPr>
        <w:t>用于机构资金流水序号</w:t>
      </w:r>
      <w:r w:rsidRPr="006819EF">
        <w:t>seq_org_fund_flow</w:t>
      </w:r>
      <w:r w:rsidR="006A655C" w:rsidRPr="00AA2803">
        <w:t>）</w:t>
      </w:r>
      <w:bookmarkEnd w:id="155"/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1985"/>
        <w:gridCol w:w="2551"/>
        <w:gridCol w:w="993"/>
        <w:gridCol w:w="2409"/>
      </w:tblGrid>
      <w:tr w:rsidR="006A655C" w:rsidRPr="00AA2803" w14:paraId="6D7ECC0B" w14:textId="77777777" w:rsidTr="00D273A3">
        <w:tc>
          <w:tcPr>
            <w:tcW w:w="1809" w:type="dxa"/>
            <w:shd w:val="clear" w:color="auto" w:fill="C0C0C0"/>
          </w:tcPr>
          <w:p w14:paraId="46E02496" w14:textId="77777777" w:rsidR="006A655C" w:rsidRPr="00AA2803" w:rsidRDefault="006A655C" w:rsidP="00D273A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汉字注解</w:t>
            </w:r>
          </w:p>
        </w:tc>
        <w:tc>
          <w:tcPr>
            <w:tcW w:w="4536" w:type="dxa"/>
            <w:gridSpan w:val="2"/>
            <w:shd w:val="clear" w:color="auto" w:fill="auto"/>
          </w:tcPr>
          <w:p w14:paraId="1FE867E2" w14:textId="77777777" w:rsidR="006A655C" w:rsidRPr="00AA2803" w:rsidRDefault="006819EF" w:rsidP="00D273A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6819EF">
              <w:rPr>
                <w:rFonts w:ascii="新宋体" w:eastAsia="新宋体" w:hAnsi="新宋体" w:hint="eastAsia"/>
                <w:b/>
                <w:szCs w:val="22"/>
              </w:rPr>
              <w:t>用于机构资金流水序号</w:t>
            </w:r>
          </w:p>
        </w:tc>
        <w:tc>
          <w:tcPr>
            <w:tcW w:w="993" w:type="dxa"/>
            <w:shd w:val="clear" w:color="auto" w:fill="C0C0C0"/>
          </w:tcPr>
          <w:p w14:paraId="31E61754" w14:textId="77777777" w:rsidR="006A655C" w:rsidRPr="00AA2803" w:rsidRDefault="006A655C" w:rsidP="00D273A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定义</w:t>
            </w:r>
          </w:p>
        </w:tc>
        <w:tc>
          <w:tcPr>
            <w:tcW w:w="2409" w:type="dxa"/>
            <w:shd w:val="clear" w:color="auto" w:fill="auto"/>
          </w:tcPr>
          <w:p w14:paraId="6319BD44" w14:textId="77777777" w:rsidR="006A655C" w:rsidRPr="00AA2803" w:rsidRDefault="006819EF" w:rsidP="00D273A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6819EF">
              <w:rPr>
                <w:rFonts w:ascii="新宋体" w:eastAsia="新宋体" w:hAnsi="新宋体"/>
                <w:b/>
                <w:szCs w:val="22"/>
              </w:rPr>
              <w:t>SEQ_ORG_FUND_FLOW</w:t>
            </w:r>
          </w:p>
        </w:tc>
      </w:tr>
      <w:tr w:rsidR="006A655C" w:rsidRPr="00AA2803" w14:paraId="18E8074D" w14:textId="77777777" w:rsidTr="00D273A3">
        <w:tc>
          <w:tcPr>
            <w:tcW w:w="1809" w:type="dxa"/>
            <w:shd w:val="clear" w:color="auto" w:fill="C0C0C0"/>
          </w:tcPr>
          <w:p w14:paraId="3466A2E1" w14:textId="77777777" w:rsidR="006A655C" w:rsidRPr="00AA2803" w:rsidRDefault="006A655C" w:rsidP="00D273A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>
              <w:rPr>
                <w:rFonts w:ascii="新宋体" w:eastAsia="新宋体" w:hAnsi="新宋体"/>
                <w:b/>
                <w:sz w:val="24"/>
                <w:szCs w:val="22"/>
              </w:rPr>
              <w:t>ORDER</w:t>
            </w:r>
          </w:p>
        </w:tc>
        <w:tc>
          <w:tcPr>
            <w:tcW w:w="4536" w:type="dxa"/>
            <w:gridSpan w:val="2"/>
            <w:shd w:val="clear" w:color="auto" w:fill="auto"/>
          </w:tcPr>
          <w:p w14:paraId="60836655" w14:textId="77777777" w:rsidR="006A655C" w:rsidRPr="00AA2803" w:rsidRDefault="006A655C" w:rsidP="00D273A3">
            <w:pPr>
              <w:spacing w:before="60" w:after="60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NO</w:t>
            </w:r>
          </w:p>
        </w:tc>
        <w:tc>
          <w:tcPr>
            <w:tcW w:w="993" w:type="dxa"/>
            <w:shd w:val="clear" w:color="auto" w:fill="C0C0C0"/>
          </w:tcPr>
          <w:p w14:paraId="2BF9A77E" w14:textId="77777777" w:rsidR="006A655C" w:rsidRPr="00AA2803" w:rsidRDefault="006A655C" w:rsidP="00D273A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>
              <w:rPr>
                <w:rFonts w:ascii="新宋体" w:eastAsia="新宋体" w:hAnsi="新宋体" w:hint="eastAsia"/>
                <w:b/>
                <w:sz w:val="24"/>
                <w:szCs w:val="22"/>
              </w:rPr>
              <w:t>CACHE</w:t>
            </w:r>
          </w:p>
        </w:tc>
        <w:tc>
          <w:tcPr>
            <w:tcW w:w="2409" w:type="dxa"/>
            <w:shd w:val="clear" w:color="auto" w:fill="auto"/>
          </w:tcPr>
          <w:p w14:paraId="239B53BC" w14:textId="77777777" w:rsidR="006A655C" w:rsidRPr="00AA2803" w:rsidRDefault="006A655C" w:rsidP="00D273A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>
              <w:rPr>
                <w:rFonts w:ascii="新宋体" w:eastAsia="新宋体" w:hAnsi="新宋体" w:hint="eastAsia"/>
                <w:b/>
                <w:szCs w:val="22"/>
              </w:rPr>
              <w:t>DEFAULT</w:t>
            </w:r>
          </w:p>
        </w:tc>
      </w:tr>
      <w:tr w:rsidR="006A655C" w:rsidRPr="00AA2803" w14:paraId="2C8376A8" w14:textId="77777777" w:rsidTr="00D273A3">
        <w:tc>
          <w:tcPr>
            <w:tcW w:w="1809" w:type="dxa"/>
            <w:vMerge w:val="restart"/>
            <w:shd w:val="clear" w:color="auto" w:fill="C0C0C0"/>
          </w:tcPr>
          <w:p w14:paraId="186CCAB3" w14:textId="77777777" w:rsidR="006A655C" w:rsidRPr="00AA2803" w:rsidRDefault="006A655C" w:rsidP="00D273A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>
              <w:rPr>
                <w:rFonts w:ascii="新宋体" w:eastAsia="新宋体" w:hAnsi="新宋体" w:hint="eastAsia"/>
                <w:b/>
                <w:sz w:val="24"/>
                <w:szCs w:val="22"/>
              </w:rPr>
              <w:t>使用情况</w:t>
            </w:r>
          </w:p>
        </w:tc>
        <w:tc>
          <w:tcPr>
            <w:tcW w:w="1985" w:type="dxa"/>
            <w:shd w:val="clear" w:color="auto" w:fill="C4BC96" w:themeFill="background2" w:themeFillShade="BF"/>
          </w:tcPr>
          <w:p w14:paraId="20A8F192" w14:textId="77777777" w:rsidR="006A655C" w:rsidRPr="00D90231" w:rsidRDefault="006A655C" w:rsidP="00D273A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D90231">
              <w:rPr>
                <w:rFonts w:hint="eastAsia"/>
                <w:sz w:val="24"/>
              </w:rPr>
              <w:t>表名</w:t>
            </w:r>
          </w:p>
        </w:tc>
        <w:tc>
          <w:tcPr>
            <w:tcW w:w="2551" w:type="dxa"/>
            <w:shd w:val="clear" w:color="auto" w:fill="C4BC96" w:themeFill="background2" w:themeFillShade="BF"/>
          </w:tcPr>
          <w:p w14:paraId="0C483EE4" w14:textId="77777777" w:rsidR="006A655C" w:rsidRPr="00D90231" w:rsidRDefault="006A655C" w:rsidP="00D273A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>
              <w:rPr>
                <w:rFonts w:ascii="新宋体" w:eastAsia="新宋体" w:hAnsi="新宋体" w:hint="eastAsia"/>
                <w:b/>
                <w:sz w:val="24"/>
                <w:szCs w:val="22"/>
              </w:rPr>
              <w:t>列名</w:t>
            </w:r>
          </w:p>
        </w:tc>
        <w:tc>
          <w:tcPr>
            <w:tcW w:w="3402" w:type="dxa"/>
            <w:gridSpan w:val="2"/>
            <w:shd w:val="clear" w:color="auto" w:fill="C4BC96" w:themeFill="background2" w:themeFillShade="BF"/>
          </w:tcPr>
          <w:p w14:paraId="4AA163EE" w14:textId="77777777" w:rsidR="006A655C" w:rsidRPr="00D90231" w:rsidRDefault="006A655C" w:rsidP="00D273A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D90231">
              <w:rPr>
                <w:rFonts w:hint="eastAsia"/>
                <w:sz w:val="24"/>
              </w:rPr>
              <w:t>函数</w:t>
            </w:r>
          </w:p>
        </w:tc>
      </w:tr>
      <w:tr w:rsidR="006A655C" w:rsidRPr="00AA2803" w14:paraId="74337316" w14:textId="77777777" w:rsidTr="00D273A3">
        <w:tc>
          <w:tcPr>
            <w:tcW w:w="1809" w:type="dxa"/>
            <w:vMerge/>
            <w:shd w:val="clear" w:color="auto" w:fill="C0C0C0"/>
          </w:tcPr>
          <w:p w14:paraId="4A6BD2AA" w14:textId="77777777" w:rsidR="006A655C" w:rsidRPr="00AA2803" w:rsidRDefault="006A655C" w:rsidP="00D273A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</w:p>
        </w:tc>
        <w:tc>
          <w:tcPr>
            <w:tcW w:w="1985" w:type="dxa"/>
            <w:shd w:val="clear" w:color="auto" w:fill="auto"/>
          </w:tcPr>
          <w:p w14:paraId="257D901D" w14:textId="77777777" w:rsidR="006A655C" w:rsidRPr="008F07A1" w:rsidRDefault="006819EF" w:rsidP="008F07A1">
            <w:pPr>
              <w:spacing w:before="60" w:after="60"/>
              <w:jc w:val="left"/>
              <w:rPr>
                <w:rFonts w:ascii="新宋体" w:eastAsia="新宋体" w:hAnsi="新宋体"/>
              </w:rPr>
            </w:pPr>
            <w:r w:rsidRPr="008F07A1">
              <w:rPr>
                <w:rFonts w:ascii="新宋体" w:eastAsia="新宋体" w:hAnsi="新宋体"/>
              </w:rPr>
              <w:t>FLOW_ORG</w:t>
            </w:r>
          </w:p>
        </w:tc>
        <w:tc>
          <w:tcPr>
            <w:tcW w:w="2551" w:type="dxa"/>
            <w:shd w:val="clear" w:color="auto" w:fill="auto"/>
          </w:tcPr>
          <w:p w14:paraId="5D0E5F88" w14:textId="77777777" w:rsidR="006A655C" w:rsidRPr="008F07A1" w:rsidRDefault="006819EF" w:rsidP="008F07A1">
            <w:pPr>
              <w:spacing w:before="60" w:after="60"/>
              <w:jc w:val="left"/>
              <w:rPr>
                <w:rFonts w:ascii="新宋体" w:eastAsia="新宋体" w:hAnsi="新宋体"/>
              </w:rPr>
            </w:pPr>
            <w:r w:rsidRPr="008F07A1">
              <w:rPr>
                <w:rFonts w:ascii="新宋体" w:eastAsia="新宋体" w:hAnsi="新宋体"/>
              </w:rPr>
              <w:t>ORG_FUND_FLOW</w:t>
            </w:r>
          </w:p>
        </w:tc>
        <w:tc>
          <w:tcPr>
            <w:tcW w:w="3402" w:type="dxa"/>
            <w:gridSpan w:val="2"/>
            <w:shd w:val="clear" w:color="auto" w:fill="auto"/>
          </w:tcPr>
          <w:p w14:paraId="0B73CAB0" w14:textId="77777777" w:rsidR="006A655C" w:rsidRPr="008F07A1" w:rsidRDefault="006819EF" w:rsidP="008F07A1">
            <w:pPr>
              <w:spacing w:before="60" w:after="60"/>
              <w:jc w:val="left"/>
              <w:rPr>
                <w:rFonts w:ascii="新宋体" w:eastAsia="新宋体" w:hAnsi="新宋体"/>
              </w:rPr>
            </w:pPr>
            <w:r w:rsidRPr="008F07A1">
              <w:rPr>
                <w:rFonts w:ascii="新宋体" w:eastAsia="新宋体" w:hAnsi="新宋体"/>
              </w:rPr>
              <w:t>F_GET_FLOW_ORG_SEQ</w:t>
            </w:r>
          </w:p>
        </w:tc>
      </w:tr>
    </w:tbl>
    <w:p w14:paraId="74D31930" w14:textId="77777777" w:rsidR="00733800" w:rsidRPr="006A655C" w:rsidRDefault="00733800" w:rsidP="00733800"/>
    <w:p w14:paraId="617A2C90" w14:textId="196577A4" w:rsidR="006A655C" w:rsidRPr="00AA2803" w:rsidRDefault="00F21114" w:rsidP="00554022">
      <w:pPr>
        <w:pStyle w:val="3"/>
      </w:pPr>
      <w:bookmarkStart w:id="156" w:name="_Toc435450913"/>
      <w:r w:rsidRPr="00F21114">
        <w:rPr>
          <w:rFonts w:hint="eastAsia"/>
        </w:rPr>
        <w:t>用于兑奖记录</w:t>
      </w:r>
      <w:r w:rsidR="00882FA8">
        <w:rPr>
          <w:rFonts w:hint="eastAsia"/>
        </w:rPr>
        <w:t>、兑奖详情</w:t>
      </w:r>
      <w:r w:rsidRPr="00F21114">
        <w:rPr>
          <w:rFonts w:hint="eastAsia"/>
        </w:rPr>
        <w:t>序号</w:t>
      </w:r>
      <w:r w:rsidR="006A655C" w:rsidRPr="00AA2803">
        <w:rPr>
          <w:rFonts w:hint="eastAsia"/>
        </w:rPr>
        <w:t>（</w:t>
      </w:r>
      <w:r w:rsidR="00554022" w:rsidRPr="00554022">
        <w:t>SEQ_PAY_FLOW</w:t>
      </w:r>
      <w:r w:rsidR="006A655C" w:rsidRPr="00AA2803">
        <w:t>）</w:t>
      </w:r>
      <w:bookmarkEnd w:id="156"/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1985"/>
        <w:gridCol w:w="2551"/>
        <w:gridCol w:w="993"/>
        <w:gridCol w:w="2409"/>
      </w:tblGrid>
      <w:tr w:rsidR="006A655C" w:rsidRPr="00AA2803" w14:paraId="2A85AEC3" w14:textId="77777777" w:rsidTr="00D273A3">
        <w:tc>
          <w:tcPr>
            <w:tcW w:w="1809" w:type="dxa"/>
            <w:shd w:val="clear" w:color="auto" w:fill="C0C0C0"/>
          </w:tcPr>
          <w:p w14:paraId="270C8055" w14:textId="77777777" w:rsidR="006A655C" w:rsidRPr="00AA2803" w:rsidRDefault="006A655C" w:rsidP="00D273A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汉字注解</w:t>
            </w:r>
          </w:p>
        </w:tc>
        <w:tc>
          <w:tcPr>
            <w:tcW w:w="4536" w:type="dxa"/>
            <w:gridSpan w:val="2"/>
            <w:shd w:val="clear" w:color="auto" w:fill="auto"/>
          </w:tcPr>
          <w:p w14:paraId="25A40590" w14:textId="77777777" w:rsidR="006A655C" w:rsidRPr="00AA2803" w:rsidRDefault="00F21114" w:rsidP="00D273A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F21114">
              <w:rPr>
                <w:rFonts w:ascii="新宋体" w:eastAsia="新宋体" w:hAnsi="新宋体" w:hint="eastAsia"/>
                <w:b/>
                <w:szCs w:val="22"/>
              </w:rPr>
              <w:t>用于兑奖记录序号</w:t>
            </w:r>
          </w:p>
        </w:tc>
        <w:tc>
          <w:tcPr>
            <w:tcW w:w="993" w:type="dxa"/>
            <w:shd w:val="clear" w:color="auto" w:fill="C0C0C0"/>
          </w:tcPr>
          <w:p w14:paraId="20762022" w14:textId="77777777" w:rsidR="006A655C" w:rsidRPr="00AA2803" w:rsidRDefault="006A655C" w:rsidP="00D273A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定义</w:t>
            </w:r>
          </w:p>
        </w:tc>
        <w:tc>
          <w:tcPr>
            <w:tcW w:w="2409" w:type="dxa"/>
            <w:shd w:val="clear" w:color="auto" w:fill="auto"/>
          </w:tcPr>
          <w:p w14:paraId="6EBB8261" w14:textId="77777777" w:rsidR="006A655C" w:rsidRPr="00AA2803" w:rsidRDefault="00F21114" w:rsidP="00D273A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F21114">
              <w:rPr>
                <w:rFonts w:ascii="新宋体" w:eastAsia="新宋体" w:hAnsi="新宋体"/>
                <w:b/>
                <w:szCs w:val="22"/>
              </w:rPr>
              <w:t>SEQ_PAY_FLOW</w:t>
            </w:r>
          </w:p>
        </w:tc>
      </w:tr>
      <w:tr w:rsidR="00E66573" w:rsidRPr="00AA2803" w14:paraId="76E795CE" w14:textId="77777777" w:rsidTr="00D273A3">
        <w:tc>
          <w:tcPr>
            <w:tcW w:w="1809" w:type="dxa"/>
            <w:shd w:val="clear" w:color="auto" w:fill="C0C0C0"/>
          </w:tcPr>
          <w:p w14:paraId="658E3B7D" w14:textId="77777777" w:rsidR="00E66573" w:rsidRPr="00AA2803" w:rsidRDefault="00E66573" w:rsidP="00E6657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>
              <w:rPr>
                <w:rFonts w:ascii="新宋体" w:eastAsia="新宋体" w:hAnsi="新宋体"/>
                <w:b/>
                <w:sz w:val="24"/>
                <w:szCs w:val="22"/>
              </w:rPr>
              <w:t>ORDER</w:t>
            </w:r>
          </w:p>
        </w:tc>
        <w:tc>
          <w:tcPr>
            <w:tcW w:w="4536" w:type="dxa"/>
            <w:gridSpan w:val="2"/>
            <w:shd w:val="clear" w:color="auto" w:fill="auto"/>
          </w:tcPr>
          <w:p w14:paraId="1C8D23A6" w14:textId="5FA8E605" w:rsidR="00E66573" w:rsidRPr="00AA2803" w:rsidRDefault="00E66573" w:rsidP="00E66573">
            <w:pPr>
              <w:spacing w:before="60" w:after="60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YES</w:t>
            </w:r>
          </w:p>
        </w:tc>
        <w:tc>
          <w:tcPr>
            <w:tcW w:w="993" w:type="dxa"/>
            <w:shd w:val="clear" w:color="auto" w:fill="C0C0C0"/>
          </w:tcPr>
          <w:p w14:paraId="6D9D46BB" w14:textId="77777777" w:rsidR="00E66573" w:rsidRPr="00AA2803" w:rsidRDefault="00E66573" w:rsidP="00E6657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>
              <w:rPr>
                <w:rFonts w:ascii="新宋体" w:eastAsia="新宋体" w:hAnsi="新宋体" w:hint="eastAsia"/>
                <w:b/>
                <w:sz w:val="24"/>
                <w:szCs w:val="22"/>
              </w:rPr>
              <w:t>CACHE</w:t>
            </w:r>
          </w:p>
        </w:tc>
        <w:tc>
          <w:tcPr>
            <w:tcW w:w="2409" w:type="dxa"/>
            <w:shd w:val="clear" w:color="auto" w:fill="auto"/>
          </w:tcPr>
          <w:p w14:paraId="45AF7350" w14:textId="77777777" w:rsidR="00E66573" w:rsidRPr="00AA2803" w:rsidRDefault="00E66573" w:rsidP="00E66573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>
              <w:rPr>
                <w:rFonts w:ascii="新宋体" w:eastAsia="新宋体" w:hAnsi="新宋体" w:hint="eastAsia"/>
                <w:b/>
                <w:szCs w:val="22"/>
              </w:rPr>
              <w:t>DEFAULT</w:t>
            </w:r>
          </w:p>
        </w:tc>
      </w:tr>
      <w:tr w:rsidR="00E109C1" w:rsidRPr="00AA2803" w14:paraId="7F3AEE1C" w14:textId="77777777" w:rsidTr="00D273A3">
        <w:tc>
          <w:tcPr>
            <w:tcW w:w="1809" w:type="dxa"/>
            <w:vMerge w:val="restart"/>
            <w:shd w:val="clear" w:color="auto" w:fill="C0C0C0"/>
          </w:tcPr>
          <w:p w14:paraId="2D6B068F" w14:textId="77777777" w:rsidR="00E109C1" w:rsidRPr="00AA2803" w:rsidRDefault="00E109C1" w:rsidP="00D273A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>
              <w:rPr>
                <w:rFonts w:ascii="新宋体" w:eastAsia="新宋体" w:hAnsi="新宋体" w:hint="eastAsia"/>
                <w:b/>
                <w:sz w:val="24"/>
                <w:szCs w:val="22"/>
              </w:rPr>
              <w:t>使用情况</w:t>
            </w:r>
          </w:p>
        </w:tc>
        <w:tc>
          <w:tcPr>
            <w:tcW w:w="1985" w:type="dxa"/>
            <w:shd w:val="clear" w:color="auto" w:fill="C4BC96" w:themeFill="background2" w:themeFillShade="BF"/>
          </w:tcPr>
          <w:p w14:paraId="7DE76633" w14:textId="77777777" w:rsidR="00E109C1" w:rsidRPr="008F07A1" w:rsidRDefault="00E109C1" w:rsidP="00D273A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8F07A1">
              <w:rPr>
                <w:rFonts w:ascii="新宋体" w:eastAsia="新宋体" w:hAnsi="新宋体" w:hint="eastAsia"/>
                <w:b/>
                <w:sz w:val="24"/>
              </w:rPr>
              <w:t>表名</w:t>
            </w:r>
          </w:p>
        </w:tc>
        <w:tc>
          <w:tcPr>
            <w:tcW w:w="2551" w:type="dxa"/>
            <w:shd w:val="clear" w:color="auto" w:fill="C4BC96" w:themeFill="background2" w:themeFillShade="BF"/>
          </w:tcPr>
          <w:p w14:paraId="3148B2F5" w14:textId="77777777" w:rsidR="00E109C1" w:rsidRPr="008F07A1" w:rsidRDefault="00E109C1" w:rsidP="00D273A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8F07A1">
              <w:rPr>
                <w:rFonts w:ascii="新宋体" w:eastAsia="新宋体" w:hAnsi="新宋体" w:hint="eastAsia"/>
                <w:b/>
                <w:sz w:val="24"/>
                <w:szCs w:val="22"/>
              </w:rPr>
              <w:t>列名</w:t>
            </w:r>
          </w:p>
        </w:tc>
        <w:tc>
          <w:tcPr>
            <w:tcW w:w="3402" w:type="dxa"/>
            <w:gridSpan w:val="2"/>
            <w:shd w:val="clear" w:color="auto" w:fill="C4BC96" w:themeFill="background2" w:themeFillShade="BF"/>
          </w:tcPr>
          <w:p w14:paraId="4D06215E" w14:textId="77777777" w:rsidR="00E109C1" w:rsidRPr="008F07A1" w:rsidRDefault="00E109C1" w:rsidP="00D273A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8F07A1">
              <w:rPr>
                <w:rFonts w:ascii="新宋体" w:eastAsia="新宋体" w:hAnsi="新宋体" w:hint="eastAsia"/>
                <w:b/>
                <w:sz w:val="24"/>
              </w:rPr>
              <w:t>函数</w:t>
            </w:r>
          </w:p>
        </w:tc>
      </w:tr>
      <w:tr w:rsidR="00E109C1" w:rsidRPr="00AA2803" w14:paraId="7F336306" w14:textId="77777777" w:rsidTr="00D273A3">
        <w:tc>
          <w:tcPr>
            <w:tcW w:w="1809" w:type="dxa"/>
            <w:vMerge/>
            <w:shd w:val="clear" w:color="auto" w:fill="C0C0C0"/>
          </w:tcPr>
          <w:p w14:paraId="12CD95A5" w14:textId="77777777" w:rsidR="00E109C1" w:rsidRPr="00AA2803" w:rsidRDefault="00E109C1" w:rsidP="00D273A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</w:p>
        </w:tc>
        <w:tc>
          <w:tcPr>
            <w:tcW w:w="1985" w:type="dxa"/>
            <w:shd w:val="clear" w:color="auto" w:fill="auto"/>
          </w:tcPr>
          <w:p w14:paraId="73F29CF3" w14:textId="77777777" w:rsidR="00E109C1" w:rsidRPr="008F07A1" w:rsidRDefault="00E109C1" w:rsidP="008F07A1">
            <w:pPr>
              <w:spacing w:before="60" w:after="60"/>
              <w:jc w:val="left"/>
              <w:rPr>
                <w:rFonts w:ascii="新宋体" w:eastAsia="新宋体" w:hAnsi="新宋体"/>
              </w:rPr>
            </w:pPr>
            <w:r w:rsidRPr="008F07A1">
              <w:rPr>
                <w:rFonts w:ascii="新宋体" w:eastAsia="新宋体" w:hAnsi="新宋体"/>
              </w:rPr>
              <w:t>FLOW_PAY</w:t>
            </w:r>
          </w:p>
        </w:tc>
        <w:tc>
          <w:tcPr>
            <w:tcW w:w="2551" w:type="dxa"/>
            <w:shd w:val="clear" w:color="auto" w:fill="auto"/>
          </w:tcPr>
          <w:p w14:paraId="3D7C1774" w14:textId="77777777" w:rsidR="00E109C1" w:rsidRPr="008F07A1" w:rsidRDefault="00E109C1" w:rsidP="008F07A1">
            <w:pPr>
              <w:spacing w:before="60" w:after="60"/>
              <w:jc w:val="left"/>
              <w:rPr>
                <w:rFonts w:ascii="新宋体" w:eastAsia="新宋体" w:hAnsi="新宋体"/>
              </w:rPr>
            </w:pPr>
            <w:r w:rsidRPr="008F07A1">
              <w:rPr>
                <w:rFonts w:ascii="新宋体" w:eastAsia="新宋体" w:hAnsi="新宋体"/>
              </w:rPr>
              <w:t>PAY_FLOW</w:t>
            </w:r>
          </w:p>
        </w:tc>
        <w:tc>
          <w:tcPr>
            <w:tcW w:w="3402" w:type="dxa"/>
            <w:gridSpan w:val="2"/>
            <w:shd w:val="clear" w:color="auto" w:fill="auto"/>
          </w:tcPr>
          <w:p w14:paraId="5C9C9CAC" w14:textId="77777777" w:rsidR="00E109C1" w:rsidRPr="008F07A1" w:rsidRDefault="00E109C1" w:rsidP="00D273A3">
            <w:pPr>
              <w:spacing w:before="60" w:after="60"/>
              <w:jc w:val="left"/>
              <w:rPr>
                <w:rFonts w:ascii="新宋体" w:eastAsia="新宋体" w:hAnsi="新宋体"/>
              </w:rPr>
            </w:pPr>
            <w:r w:rsidRPr="008F07A1">
              <w:rPr>
                <w:rFonts w:ascii="新宋体" w:eastAsia="新宋体" w:hAnsi="新宋体"/>
              </w:rPr>
              <w:t>F_GET_FLOW_PAY_SEQ</w:t>
            </w:r>
          </w:p>
        </w:tc>
      </w:tr>
      <w:tr w:rsidR="00E109C1" w:rsidRPr="00AA2803" w14:paraId="72E697AB" w14:textId="77777777" w:rsidTr="00D273A3">
        <w:tc>
          <w:tcPr>
            <w:tcW w:w="1809" w:type="dxa"/>
            <w:vMerge/>
            <w:shd w:val="clear" w:color="auto" w:fill="C0C0C0"/>
          </w:tcPr>
          <w:p w14:paraId="5920242C" w14:textId="77777777" w:rsidR="00E109C1" w:rsidRPr="00AA2803" w:rsidRDefault="00E109C1" w:rsidP="00D273A3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</w:p>
        </w:tc>
        <w:tc>
          <w:tcPr>
            <w:tcW w:w="1985" w:type="dxa"/>
            <w:shd w:val="clear" w:color="auto" w:fill="auto"/>
          </w:tcPr>
          <w:p w14:paraId="41189A21" w14:textId="5001A124" w:rsidR="00E109C1" w:rsidRPr="008F07A1" w:rsidRDefault="00E109C1" w:rsidP="008F07A1">
            <w:pPr>
              <w:spacing w:before="60" w:after="60"/>
              <w:jc w:val="left"/>
              <w:rPr>
                <w:rFonts w:ascii="新宋体" w:eastAsia="新宋体" w:hAnsi="新宋体"/>
              </w:rPr>
            </w:pPr>
            <w:r w:rsidRPr="00882FA8">
              <w:rPr>
                <w:rFonts w:ascii="新宋体" w:eastAsia="新宋体" w:hAnsi="新宋体"/>
              </w:rPr>
              <w:t>SALE_PAID</w:t>
            </w:r>
          </w:p>
        </w:tc>
        <w:tc>
          <w:tcPr>
            <w:tcW w:w="2551" w:type="dxa"/>
            <w:shd w:val="clear" w:color="auto" w:fill="auto"/>
          </w:tcPr>
          <w:p w14:paraId="67DDBE46" w14:textId="73ABD9BD" w:rsidR="00E109C1" w:rsidRPr="008F07A1" w:rsidRDefault="00E109C1" w:rsidP="008F07A1">
            <w:pPr>
              <w:spacing w:before="60" w:after="60"/>
              <w:jc w:val="left"/>
              <w:rPr>
                <w:rFonts w:ascii="新宋体" w:eastAsia="新宋体" w:hAnsi="新宋体"/>
              </w:rPr>
            </w:pPr>
            <w:r w:rsidRPr="00882FA8">
              <w:rPr>
                <w:rFonts w:ascii="新宋体" w:eastAsia="新宋体" w:hAnsi="新宋体"/>
              </w:rPr>
              <w:t>DJXQ_NO</w:t>
            </w:r>
          </w:p>
        </w:tc>
        <w:tc>
          <w:tcPr>
            <w:tcW w:w="3402" w:type="dxa"/>
            <w:gridSpan w:val="2"/>
            <w:shd w:val="clear" w:color="auto" w:fill="auto"/>
          </w:tcPr>
          <w:p w14:paraId="40D97EE9" w14:textId="1506D902" w:rsidR="00E109C1" w:rsidRPr="008F07A1" w:rsidRDefault="00E109C1" w:rsidP="00D273A3">
            <w:pPr>
              <w:spacing w:before="60" w:after="60"/>
              <w:jc w:val="left"/>
              <w:rPr>
                <w:rFonts w:ascii="新宋体" w:eastAsia="新宋体" w:hAnsi="新宋体"/>
              </w:rPr>
            </w:pPr>
            <w:r w:rsidRPr="00882FA8">
              <w:rPr>
                <w:rFonts w:ascii="新宋体" w:eastAsia="新宋体" w:hAnsi="新宋体"/>
              </w:rPr>
              <w:t>F_GET_FLOW_PAY_DETAIL_SEQ</w:t>
            </w:r>
          </w:p>
        </w:tc>
      </w:tr>
      <w:tr w:rsidR="00E109C1" w:rsidRPr="00AA2803" w14:paraId="4042304A" w14:textId="77777777" w:rsidTr="00D273A3">
        <w:tc>
          <w:tcPr>
            <w:tcW w:w="1809" w:type="dxa"/>
            <w:vMerge/>
            <w:shd w:val="clear" w:color="auto" w:fill="C0C0C0"/>
          </w:tcPr>
          <w:p w14:paraId="4B3648B7" w14:textId="77777777" w:rsidR="00E109C1" w:rsidRPr="00AA2803" w:rsidRDefault="00E109C1" w:rsidP="00E109C1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</w:p>
        </w:tc>
        <w:tc>
          <w:tcPr>
            <w:tcW w:w="1985" w:type="dxa"/>
            <w:shd w:val="clear" w:color="auto" w:fill="auto"/>
          </w:tcPr>
          <w:p w14:paraId="7C907F06" w14:textId="6ABB2D20" w:rsidR="00E109C1" w:rsidRPr="00882FA8" w:rsidRDefault="00E109C1" w:rsidP="00E109C1">
            <w:pPr>
              <w:spacing w:before="60" w:after="60"/>
              <w:jc w:val="left"/>
              <w:rPr>
                <w:rFonts w:ascii="新宋体" w:eastAsia="新宋体" w:hAnsi="新宋体"/>
              </w:rPr>
            </w:pPr>
            <w:r w:rsidRPr="00E109C1">
              <w:rPr>
                <w:rFonts w:ascii="新宋体" w:eastAsia="新宋体" w:hAnsi="新宋体"/>
              </w:rPr>
              <w:t>SALE_PAID_DETAIL</w:t>
            </w:r>
          </w:p>
        </w:tc>
        <w:tc>
          <w:tcPr>
            <w:tcW w:w="2551" w:type="dxa"/>
            <w:shd w:val="clear" w:color="auto" w:fill="auto"/>
          </w:tcPr>
          <w:p w14:paraId="4E66149F" w14:textId="600D7FEC" w:rsidR="00E109C1" w:rsidRPr="00882FA8" w:rsidRDefault="00E109C1" w:rsidP="00E109C1">
            <w:pPr>
              <w:spacing w:before="60" w:after="6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  <w:szCs w:val="22"/>
              </w:rPr>
              <w:t>DJXQ_SEQ</w:t>
            </w:r>
            <w:r w:rsidRPr="00AA2803">
              <w:rPr>
                <w:rFonts w:ascii="新宋体" w:eastAsia="新宋体" w:hAnsi="新宋体" w:hint="eastAsia"/>
                <w:szCs w:val="22"/>
              </w:rPr>
              <w:t>_NO</w:t>
            </w:r>
          </w:p>
        </w:tc>
        <w:tc>
          <w:tcPr>
            <w:tcW w:w="3402" w:type="dxa"/>
            <w:gridSpan w:val="2"/>
            <w:shd w:val="clear" w:color="auto" w:fill="auto"/>
          </w:tcPr>
          <w:p w14:paraId="3D31F2F3" w14:textId="2232E743" w:rsidR="00E109C1" w:rsidRPr="00882FA8" w:rsidRDefault="00E109C1" w:rsidP="00E109C1">
            <w:pPr>
              <w:spacing w:before="60" w:after="60"/>
              <w:jc w:val="left"/>
              <w:rPr>
                <w:rFonts w:ascii="新宋体" w:eastAsia="新宋体" w:hAnsi="新宋体"/>
              </w:rPr>
            </w:pPr>
            <w:r w:rsidRPr="00D90269">
              <w:rPr>
                <w:rFonts w:ascii="新宋体" w:eastAsia="新宋体" w:hAnsi="新宋体"/>
              </w:rPr>
              <w:t>F_GET_FLOW_PAY_DETAIL_NO_SEQ</w:t>
            </w:r>
          </w:p>
        </w:tc>
      </w:tr>
    </w:tbl>
    <w:p w14:paraId="716AD6A3" w14:textId="77777777" w:rsidR="00733800" w:rsidRPr="006A655C" w:rsidRDefault="00733800" w:rsidP="00315A4D"/>
    <w:p w14:paraId="12CE9B96" w14:textId="7B6AED83" w:rsidR="00554022" w:rsidRPr="00AA2803" w:rsidRDefault="00554022" w:rsidP="00554022">
      <w:pPr>
        <w:pStyle w:val="3"/>
      </w:pPr>
      <w:bookmarkStart w:id="157" w:name="_Toc435450914"/>
      <w:r w:rsidRPr="00F21114">
        <w:rPr>
          <w:rFonts w:hint="eastAsia"/>
        </w:rPr>
        <w:t>用于</w:t>
      </w:r>
      <w:r>
        <w:rPr>
          <w:rFonts w:hint="eastAsia"/>
        </w:rPr>
        <w:t>销售</w:t>
      </w:r>
      <w:r w:rsidRPr="00F21114">
        <w:rPr>
          <w:rFonts w:hint="eastAsia"/>
        </w:rPr>
        <w:t>记录序号</w:t>
      </w:r>
      <w:r w:rsidRPr="00AA2803">
        <w:rPr>
          <w:rFonts w:hint="eastAsia"/>
        </w:rPr>
        <w:t>（</w:t>
      </w:r>
      <w:r w:rsidRPr="00554022">
        <w:t>SEQ_SALE_FLOW</w:t>
      </w:r>
      <w:r w:rsidRPr="00AA2803">
        <w:t>）</w:t>
      </w:r>
      <w:bookmarkEnd w:id="157"/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1985"/>
        <w:gridCol w:w="2551"/>
        <w:gridCol w:w="993"/>
        <w:gridCol w:w="2409"/>
      </w:tblGrid>
      <w:tr w:rsidR="00554022" w:rsidRPr="00AA2803" w14:paraId="7AA60C78" w14:textId="77777777" w:rsidTr="00F84576">
        <w:tc>
          <w:tcPr>
            <w:tcW w:w="1809" w:type="dxa"/>
            <w:shd w:val="clear" w:color="auto" w:fill="C0C0C0"/>
          </w:tcPr>
          <w:p w14:paraId="1B337481" w14:textId="77777777" w:rsidR="00554022" w:rsidRPr="00AA2803" w:rsidRDefault="00554022" w:rsidP="00F84576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汉字注解</w:t>
            </w:r>
          </w:p>
        </w:tc>
        <w:tc>
          <w:tcPr>
            <w:tcW w:w="4536" w:type="dxa"/>
            <w:gridSpan w:val="2"/>
            <w:shd w:val="clear" w:color="auto" w:fill="auto"/>
          </w:tcPr>
          <w:p w14:paraId="20093662" w14:textId="42D11622" w:rsidR="00554022" w:rsidRPr="00AA2803" w:rsidRDefault="00554022" w:rsidP="00F84576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F21114">
              <w:rPr>
                <w:rFonts w:ascii="新宋体" w:eastAsia="新宋体" w:hAnsi="新宋体" w:hint="eastAsia"/>
                <w:b/>
                <w:szCs w:val="22"/>
              </w:rPr>
              <w:t>用于</w:t>
            </w:r>
            <w:r>
              <w:rPr>
                <w:rFonts w:ascii="新宋体" w:eastAsia="新宋体" w:hAnsi="新宋体" w:hint="eastAsia"/>
                <w:b/>
                <w:szCs w:val="22"/>
              </w:rPr>
              <w:t>销售</w:t>
            </w:r>
            <w:r w:rsidRPr="00F21114">
              <w:rPr>
                <w:rFonts w:ascii="新宋体" w:eastAsia="新宋体" w:hAnsi="新宋体" w:hint="eastAsia"/>
                <w:b/>
                <w:szCs w:val="22"/>
              </w:rPr>
              <w:t>记录序号</w:t>
            </w:r>
          </w:p>
        </w:tc>
        <w:tc>
          <w:tcPr>
            <w:tcW w:w="993" w:type="dxa"/>
            <w:shd w:val="clear" w:color="auto" w:fill="C0C0C0"/>
          </w:tcPr>
          <w:p w14:paraId="1C7805F3" w14:textId="77777777" w:rsidR="00554022" w:rsidRPr="00AA2803" w:rsidRDefault="00554022" w:rsidP="00F84576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定义</w:t>
            </w:r>
          </w:p>
        </w:tc>
        <w:tc>
          <w:tcPr>
            <w:tcW w:w="2409" w:type="dxa"/>
            <w:shd w:val="clear" w:color="auto" w:fill="auto"/>
          </w:tcPr>
          <w:p w14:paraId="43890588" w14:textId="59C46094" w:rsidR="00554022" w:rsidRPr="00AA2803" w:rsidRDefault="00554022" w:rsidP="00554022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F21114">
              <w:rPr>
                <w:rFonts w:ascii="新宋体" w:eastAsia="新宋体" w:hAnsi="新宋体"/>
                <w:b/>
                <w:szCs w:val="22"/>
              </w:rPr>
              <w:t>SEQ_</w:t>
            </w:r>
            <w:r>
              <w:rPr>
                <w:rFonts w:ascii="新宋体" w:eastAsia="新宋体" w:hAnsi="新宋体"/>
                <w:b/>
                <w:szCs w:val="22"/>
              </w:rPr>
              <w:t>SALE</w:t>
            </w:r>
            <w:r w:rsidRPr="00F21114">
              <w:rPr>
                <w:rFonts w:ascii="新宋体" w:eastAsia="新宋体" w:hAnsi="新宋体"/>
                <w:b/>
                <w:szCs w:val="22"/>
              </w:rPr>
              <w:t>_FLOW</w:t>
            </w:r>
          </w:p>
        </w:tc>
      </w:tr>
      <w:tr w:rsidR="00554022" w:rsidRPr="00AA2803" w14:paraId="0864A841" w14:textId="77777777" w:rsidTr="00F84576">
        <w:tc>
          <w:tcPr>
            <w:tcW w:w="1809" w:type="dxa"/>
            <w:shd w:val="clear" w:color="auto" w:fill="C0C0C0"/>
          </w:tcPr>
          <w:p w14:paraId="4F393E2C" w14:textId="77777777" w:rsidR="00554022" w:rsidRPr="00AA2803" w:rsidRDefault="00554022" w:rsidP="00F84576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>
              <w:rPr>
                <w:rFonts w:ascii="新宋体" w:eastAsia="新宋体" w:hAnsi="新宋体"/>
                <w:b/>
                <w:sz w:val="24"/>
                <w:szCs w:val="22"/>
              </w:rPr>
              <w:t>ORDER</w:t>
            </w:r>
          </w:p>
        </w:tc>
        <w:tc>
          <w:tcPr>
            <w:tcW w:w="4536" w:type="dxa"/>
            <w:gridSpan w:val="2"/>
            <w:shd w:val="clear" w:color="auto" w:fill="auto"/>
          </w:tcPr>
          <w:p w14:paraId="6212EB15" w14:textId="56386D21" w:rsidR="00554022" w:rsidRPr="00AA2803" w:rsidRDefault="00554022" w:rsidP="00F84576">
            <w:pPr>
              <w:spacing w:before="60" w:after="60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YES</w:t>
            </w:r>
          </w:p>
        </w:tc>
        <w:tc>
          <w:tcPr>
            <w:tcW w:w="993" w:type="dxa"/>
            <w:shd w:val="clear" w:color="auto" w:fill="C0C0C0"/>
          </w:tcPr>
          <w:p w14:paraId="0AD18150" w14:textId="77777777" w:rsidR="00554022" w:rsidRPr="00AA2803" w:rsidRDefault="00554022" w:rsidP="00F84576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>
              <w:rPr>
                <w:rFonts w:ascii="新宋体" w:eastAsia="新宋体" w:hAnsi="新宋体" w:hint="eastAsia"/>
                <w:b/>
                <w:sz w:val="24"/>
                <w:szCs w:val="22"/>
              </w:rPr>
              <w:t>CACHE</w:t>
            </w:r>
          </w:p>
        </w:tc>
        <w:tc>
          <w:tcPr>
            <w:tcW w:w="2409" w:type="dxa"/>
            <w:shd w:val="clear" w:color="auto" w:fill="auto"/>
          </w:tcPr>
          <w:p w14:paraId="225A9722" w14:textId="77777777" w:rsidR="00554022" w:rsidRPr="00AA2803" w:rsidRDefault="00554022" w:rsidP="00F84576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>
              <w:rPr>
                <w:rFonts w:ascii="新宋体" w:eastAsia="新宋体" w:hAnsi="新宋体" w:hint="eastAsia"/>
                <w:b/>
                <w:szCs w:val="22"/>
              </w:rPr>
              <w:t>DEFAULT</w:t>
            </w:r>
          </w:p>
        </w:tc>
      </w:tr>
      <w:tr w:rsidR="00554022" w:rsidRPr="00AA2803" w14:paraId="24BD0E7F" w14:textId="77777777" w:rsidTr="00F84576">
        <w:tc>
          <w:tcPr>
            <w:tcW w:w="1809" w:type="dxa"/>
            <w:vMerge w:val="restart"/>
            <w:shd w:val="clear" w:color="auto" w:fill="C0C0C0"/>
          </w:tcPr>
          <w:p w14:paraId="1897823C" w14:textId="77777777" w:rsidR="00554022" w:rsidRPr="00AA2803" w:rsidRDefault="00554022" w:rsidP="00F84576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>
              <w:rPr>
                <w:rFonts w:ascii="新宋体" w:eastAsia="新宋体" w:hAnsi="新宋体" w:hint="eastAsia"/>
                <w:b/>
                <w:sz w:val="24"/>
                <w:szCs w:val="22"/>
              </w:rPr>
              <w:t>使用情况</w:t>
            </w:r>
          </w:p>
        </w:tc>
        <w:tc>
          <w:tcPr>
            <w:tcW w:w="1985" w:type="dxa"/>
            <w:shd w:val="clear" w:color="auto" w:fill="C4BC96" w:themeFill="background2" w:themeFillShade="BF"/>
          </w:tcPr>
          <w:p w14:paraId="076BE941" w14:textId="77777777" w:rsidR="00554022" w:rsidRPr="008F07A1" w:rsidRDefault="00554022" w:rsidP="00F84576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8F07A1">
              <w:rPr>
                <w:rFonts w:ascii="新宋体" w:eastAsia="新宋体" w:hAnsi="新宋体" w:hint="eastAsia"/>
                <w:b/>
                <w:sz w:val="24"/>
              </w:rPr>
              <w:t>表名</w:t>
            </w:r>
          </w:p>
        </w:tc>
        <w:tc>
          <w:tcPr>
            <w:tcW w:w="2551" w:type="dxa"/>
            <w:shd w:val="clear" w:color="auto" w:fill="C4BC96" w:themeFill="background2" w:themeFillShade="BF"/>
          </w:tcPr>
          <w:p w14:paraId="51E01198" w14:textId="77777777" w:rsidR="00554022" w:rsidRPr="008F07A1" w:rsidRDefault="00554022" w:rsidP="00F84576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8F07A1">
              <w:rPr>
                <w:rFonts w:ascii="新宋体" w:eastAsia="新宋体" w:hAnsi="新宋体" w:hint="eastAsia"/>
                <w:b/>
                <w:sz w:val="24"/>
                <w:szCs w:val="22"/>
              </w:rPr>
              <w:t>列名</w:t>
            </w:r>
          </w:p>
        </w:tc>
        <w:tc>
          <w:tcPr>
            <w:tcW w:w="3402" w:type="dxa"/>
            <w:gridSpan w:val="2"/>
            <w:shd w:val="clear" w:color="auto" w:fill="C4BC96" w:themeFill="background2" w:themeFillShade="BF"/>
          </w:tcPr>
          <w:p w14:paraId="1C0FC9CA" w14:textId="77777777" w:rsidR="00554022" w:rsidRPr="008F07A1" w:rsidRDefault="00554022" w:rsidP="00F84576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8F07A1">
              <w:rPr>
                <w:rFonts w:ascii="新宋体" w:eastAsia="新宋体" w:hAnsi="新宋体" w:hint="eastAsia"/>
                <w:b/>
                <w:sz w:val="24"/>
              </w:rPr>
              <w:t>函数</w:t>
            </w:r>
          </w:p>
        </w:tc>
      </w:tr>
      <w:tr w:rsidR="00554022" w:rsidRPr="00AA2803" w14:paraId="5AF68EE8" w14:textId="77777777" w:rsidTr="00F84576">
        <w:tc>
          <w:tcPr>
            <w:tcW w:w="1809" w:type="dxa"/>
            <w:vMerge/>
            <w:shd w:val="clear" w:color="auto" w:fill="C0C0C0"/>
          </w:tcPr>
          <w:p w14:paraId="03E1D5E3" w14:textId="77777777" w:rsidR="00554022" w:rsidRPr="00AA2803" w:rsidRDefault="00554022" w:rsidP="00F84576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</w:p>
        </w:tc>
        <w:tc>
          <w:tcPr>
            <w:tcW w:w="1985" w:type="dxa"/>
            <w:shd w:val="clear" w:color="auto" w:fill="auto"/>
          </w:tcPr>
          <w:p w14:paraId="09D71E57" w14:textId="316F358E" w:rsidR="00554022" w:rsidRPr="008F07A1" w:rsidRDefault="00554022" w:rsidP="00F84576">
            <w:pPr>
              <w:spacing w:before="60" w:after="6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>FLOW_SALE</w:t>
            </w:r>
          </w:p>
        </w:tc>
        <w:tc>
          <w:tcPr>
            <w:tcW w:w="2551" w:type="dxa"/>
            <w:shd w:val="clear" w:color="auto" w:fill="auto"/>
          </w:tcPr>
          <w:p w14:paraId="1CB39DEA" w14:textId="7AB5D0F8" w:rsidR="00554022" w:rsidRPr="008F07A1" w:rsidRDefault="00554022" w:rsidP="00F84576">
            <w:pPr>
              <w:spacing w:before="60" w:after="6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>SALE</w:t>
            </w:r>
            <w:r w:rsidRPr="008F07A1">
              <w:rPr>
                <w:rFonts w:ascii="新宋体" w:eastAsia="新宋体" w:hAnsi="新宋体"/>
              </w:rPr>
              <w:t>_FLOW</w:t>
            </w:r>
          </w:p>
        </w:tc>
        <w:tc>
          <w:tcPr>
            <w:tcW w:w="3402" w:type="dxa"/>
            <w:gridSpan w:val="2"/>
            <w:shd w:val="clear" w:color="auto" w:fill="auto"/>
          </w:tcPr>
          <w:p w14:paraId="31BDD73A" w14:textId="336A7583" w:rsidR="00554022" w:rsidRPr="008F07A1" w:rsidRDefault="00554022" w:rsidP="00554022">
            <w:pPr>
              <w:spacing w:before="60" w:after="60"/>
              <w:jc w:val="left"/>
              <w:rPr>
                <w:rFonts w:ascii="新宋体" w:eastAsia="新宋体" w:hAnsi="新宋体"/>
              </w:rPr>
            </w:pPr>
            <w:r w:rsidRPr="008F07A1">
              <w:rPr>
                <w:rFonts w:ascii="新宋体" w:eastAsia="新宋体" w:hAnsi="新宋体"/>
              </w:rPr>
              <w:t>F_GET_FLOW_</w:t>
            </w:r>
            <w:r>
              <w:rPr>
                <w:rFonts w:ascii="新宋体" w:eastAsia="新宋体" w:hAnsi="新宋体"/>
              </w:rPr>
              <w:t>SALE</w:t>
            </w:r>
            <w:r w:rsidRPr="008F07A1">
              <w:rPr>
                <w:rFonts w:ascii="新宋体" w:eastAsia="新宋体" w:hAnsi="新宋体"/>
              </w:rPr>
              <w:t>_SEQ</w:t>
            </w:r>
          </w:p>
        </w:tc>
      </w:tr>
    </w:tbl>
    <w:p w14:paraId="3FD53505" w14:textId="77777777" w:rsidR="00554022" w:rsidRPr="006A655C" w:rsidRDefault="00554022" w:rsidP="00554022"/>
    <w:p w14:paraId="715FD961" w14:textId="4A01F18F" w:rsidR="00554022" w:rsidRPr="00AA2803" w:rsidRDefault="00554022" w:rsidP="00554022">
      <w:pPr>
        <w:pStyle w:val="3"/>
      </w:pPr>
      <w:bookmarkStart w:id="158" w:name="_Toc435450915"/>
      <w:r w:rsidRPr="00F21114">
        <w:rPr>
          <w:rFonts w:hint="eastAsia"/>
        </w:rPr>
        <w:t>用于</w:t>
      </w:r>
      <w:r w:rsidR="003D5B51">
        <w:rPr>
          <w:rFonts w:hint="eastAsia"/>
        </w:rPr>
        <w:t>退票</w:t>
      </w:r>
      <w:r w:rsidRPr="00F21114">
        <w:rPr>
          <w:rFonts w:hint="eastAsia"/>
        </w:rPr>
        <w:t>记录序号</w:t>
      </w:r>
      <w:r w:rsidRPr="00AA2803">
        <w:rPr>
          <w:rFonts w:hint="eastAsia"/>
        </w:rPr>
        <w:t>（</w:t>
      </w:r>
      <w:r w:rsidRPr="00554022">
        <w:t>SEQ_CANCEL_FLOW</w:t>
      </w:r>
      <w:r w:rsidRPr="00AA2803">
        <w:t>）</w:t>
      </w:r>
      <w:bookmarkEnd w:id="158"/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1985"/>
        <w:gridCol w:w="2551"/>
        <w:gridCol w:w="993"/>
        <w:gridCol w:w="2409"/>
      </w:tblGrid>
      <w:tr w:rsidR="00554022" w:rsidRPr="00AA2803" w14:paraId="325EA155" w14:textId="77777777" w:rsidTr="00F84576">
        <w:tc>
          <w:tcPr>
            <w:tcW w:w="1809" w:type="dxa"/>
            <w:shd w:val="clear" w:color="auto" w:fill="C0C0C0"/>
          </w:tcPr>
          <w:p w14:paraId="052352E8" w14:textId="77777777" w:rsidR="00554022" w:rsidRPr="00AA2803" w:rsidRDefault="00554022" w:rsidP="00F84576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汉字注解</w:t>
            </w:r>
          </w:p>
        </w:tc>
        <w:tc>
          <w:tcPr>
            <w:tcW w:w="4536" w:type="dxa"/>
            <w:gridSpan w:val="2"/>
            <w:shd w:val="clear" w:color="auto" w:fill="auto"/>
          </w:tcPr>
          <w:p w14:paraId="37303AB7" w14:textId="66349FB5" w:rsidR="00554022" w:rsidRPr="00AA2803" w:rsidRDefault="00554022" w:rsidP="00F84576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F21114">
              <w:rPr>
                <w:rFonts w:ascii="新宋体" w:eastAsia="新宋体" w:hAnsi="新宋体" w:hint="eastAsia"/>
                <w:b/>
                <w:szCs w:val="22"/>
              </w:rPr>
              <w:t>用于</w:t>
            </w:r>
            <w:r w:rsidR="003D5B51">
              <w:rPr>
                <w:rFonts w:ascii="新宋体" w:eastAsia="新宋体" w:hAnsi="新宋体" w:hint="eastAsia"/>
                <w:b/>
                <w:szCs w:val="22"/>
              </w:rPr>
              <w:t>退票</w:t>
            </w:r>
            <w:r w:rsidRPr="00F21114">
              <w:rPr>
                <w:rFonts w:ascii="新宋体" w:eastAsia="新宋体" w:hAnsi="新宋体" w:hint="eastAsia"/>
                <w:b/>
                <w:szCs w:val="22"/>
              </w:rPr>
              <w:t>记录序号</w:t>
            </w:r>
          </w:p>
        </w:tc>
        <w:tc>
          <w:tcPr>
            <w:tcW w:w="993" w:type="dxa"/>
            <w:shd w:val="clear" w:color="auto" w:fill="C0C0C0"/>
          </w:tcPr>
          <w:p w14:paraId="50494D4E" w14:textId="77777777" w:rsidR="00554022" w:rsidRPr="00AA2803" w:rsidRDefault="00554022" w:rsidP="00F84576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AA2803">
              <w:rPr>
                <w:rFonts w:ascii="新宋体" w:eastAsia="新宋体" w:hAnsi="新宋体" w:hint="eastAsia"/>
                <w:b/>
                <w:sz w:val="24"/>
                <w:szCs w:val="22"/>
              </w:rPr>
              <w:t>定义</w:t>
            </w:r>
          </w:p>
        </w:tc>
        <w:tc>
          <w:tcPr>
            <w:tcW w:w="2409" w:type="dxa"/>
            <w:shd w:val="clear" w:color="auto" w:fill="auto"/>
          </w:tcPr>
          <w:p w14:paraId="27278679" w14:textId="400725D2" w:rsidR="00554022" w:rsidRPr="00AA2803" w:rsidRDefault="00554022" w:rsidP="00F84576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 w:rsidRPr="00F21114">
              <w:rPr>
                <w:rFonts w:ascii="新宋体" w:eastAsia="新宋体" w:hAnsi="新宋体"/>
                <w:b/>
                <w:szCs w:val="22"/>
              </w:rPr>
              <w:t>SEQ</w:t>
            </w:r>
            <w:r>
              <w:rPr>
                <w:rFonts w:ascii="新宋体" w:eastAsia="新宋体" w:hAnsi="新宋体"/>
                <w:b/>
                <w:szCs w:val="22"/>
              </w:rPr>
              <w:t>_CANCEL_</w:t>
            </w:r>
            <w:r w:rsidRPr="00F21114">
              <w:rPr>
                <w:rFonts w:ascii="新宋体" w:eastAsia="新宋体" w:hAnsi="新宋体"/>
                <w:b/>
                <w:szCs w:val="22"/>
              </w:rPr>
              <w:t>FLOW</w:t>
            </w:r>
          </w:p>
        </w:tc>
      </w:tr>
      <w:tr w:rsidR="00554022" w:rsidRPr="00AA2803" w14:paraId="43356E70" w14:textId="77777777" w:rsidTr="00F84576">
        <w:tc>
          <w:tcPr>
            <w:tcW w:w="1809" w:type="dxa"/>
            <w:shd w:val="clear" w:color="auto" w:fill="C0C0C0"/>
          </w:tcPr>
          <w:p w14:paraId="735FF764" w14:textId="77777777" w:rsidR="00554022" w:rsidRPr="00AA2803" w:rsidRDefault="00554022" w:rsidP="00F84576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>
              <w:rPr>
                <w:rFonts w:ascii="新宋体" w:eastAsia="新宋体" w:hAnsi="新宋体"/>
                <w:b/>
                <w:sz w:val="24"/>
                <w:szCs w:val="22"/>
              </w:rPr>
              <w:t>ORDER</w:t>
            </w:r>
          </w:p>
        </w:tc>
        <w:tc>
          <w:tcPr>
            <w:tcW w:w="4536" w:type="dxa"/>
            <w:gridSpan w:val="2"/>
            <w:shd w:val="clear" w:color="auto" w:fill="auto"/>
          </w:tcPr>
          <w:p w14:paraId="43A2BC67" w14:textId="445D95BD" w:rsidR="00554022" w:rsidRPr="00AA2803" w:rsidRDefault="00554022" w:rsidP="00F84576">
            <w:pPr>
              <w:spacing w:before="60" w:after="60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YES</w:t>
            </w:r>
          </w:p>
        </w:tc>
        <w:tc>
          <w:tcPr>
            <w:tcW w:w="993" w:type="dxa"/>
            <w:shd w:val="clear" w:color="auto" w:fill="C0C0C0"/>
          </w:tcPr>
          <w:p w14:paraId="552285AC" w14:textId="77777777" w:rsidR="00554022" w:rsidRPr="00AA2803" w:rsidRDefault="00554022" w:rsidP="00F84576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>
              <w:rPr>
                <w:rFonts w:ascii="新宋体" w:eastAsia="新宋体" w:hAnsi="新宋体" w:hint="eastAsia"/>
                <w:b/>
                <w:sz w:val="24"/>
                <w:szCs w:val="22"/>
              </w:rPr>
              <w:t>CACHE</w:t>
            </w:r>
          </w:p>
        </w:tc>
        <w:tc>
          <w:tcPr>
            <w:tcW w:w="2409" w:type="dxa"/>
            <w:shd w:val="clear" w:color="auto" w:fill="auto"/>
          </w:tcPr>
          <w:p w14:paraId="286EF18D" w14:textId="77777777" w:rsidR="00554022" w:rsidRPr="00AA2803" w:rsidRDefault="00554022" w:rsidP="00F84576">
            <w:pPr>
              <w:spacing w:before="60" w:after="60"/>
              <w:jc w:val="center"/>
              <w:rPr>
                <w:rFonts w:ascii="新宋体" w:eastAsia="新宋体" w:hAnsi="新宋体"/>
                <w:b/>
                <w:szCs w:val="22"/>
              </w:rPr>
            </w:pPr>
            <w:r>
              <w:rPr>
                <w:rFonts w:ascii="新宋体" w:eastAsia="新宋体" w:hAnsi="新宋体" w:hint="eastAsia"/>
                <w:b/>
                <w:szCs w:val="22"/>
              </w:rPr>
              <w:t>DEFAULT</w:t>
            </w:r>
          </w:p>
        </w:tc>
      </w:tr>
      <w:tr w:rsidR="00554022" w:rsidRPr="00AA2803" w14:paraId="265FB3DB" w14:textId="77777777" w:rsidTr="00F84576">
        <w:tc>
          <w:tcPr>
            <w:tcW w:w="1809" w:type="dxa"/>
            <w:vMerge w:val="restart"/>
            <w:shd w:val="clear" w:color="auto" w:fill="C0C0C0"/>
          </w:tcPr>
          <w:p w14:paraId="73DA8BB6" w14:textId="77777777" w:rsidR="00554022" w:rsidRPr="00AA2803" w:rsidRDefault="00554022" w:rsidP="00F84576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>
              <w:rPr>
                <w:rFonts w:ascii="新宋体" w:eastAsia="新宋体" w:hAnsi="新宋体" w:hint="eastAsia"/>
                <w:b/>
                <w:sz w:val="24"/>
                <w:szCs w:val="22"/>
              </w:rPr>
              <w:t>使用情况</w:t>
            </w:r>
          </w:p>
        </w:tc>
        <w:tc>
          <w:tcPr>
            <w:tcW w:w="1985" w:type="dxa"/>
            <w:shd w:val="clear" w:color="auto" w:fill="C4BC96" w:themeFill="background2" w:themeFillShade="BF"/>
          </w:tcPr>
          <w:p w14:paraId="222EBAD5" w14:textId="77777777" w:rsidR="00554022" w:rsidRPr="008F07A1" w:rsidRDefault="00554022" w:rsidP="00F84576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8F07A1">
              <w:rPr>
                <w:rFonts w:ascii="新宋体" w:eastAsia="新宋体" w:hAnsi="新宋体" w:hint="eastAsia"/>
                <w:b/>
                <w:sz w:val="24"/>
              </w:rPr>
              <w:t>表名</w:t>
            </w:r>
          </w:p>
        </w:tc>
        <w:tc>
          <w:tcPr>
            <w:tcW w:w="2551" w:type="dxa"/>
            <w:shd w:val="clear" w:color="auto" w:fill="C4BC96" w:themeFill="background2" w:themeFillShade="BF"/>
          </w:tcPr>
          <w:p w14:paraId="75C23EA3" w14:textId="77777777" w:rsidR="00554022" w:rsidRPr="008F07A1" w:rsidRDefault="00554022" w:rsidP="00F84576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8F07A1">
              <w:rPr>
                <w:rFonts w:ascii="新宋体" w:eastAsia="新宋体" w:hAnsi="新宋体" w:hint="eastAsia"/>
                <w:b/>
                <w:sz w:val="24"/>
                <w:szCs w:val="22"/>
              </w:rPr>
              <w:t>列名</w:t>
            </w:r>
          </w:p>
        </w:tc>
        <w:tc>
          <w:tcPr>
            <w:tcW w:w="3402" w:type="dxa"/>
            <w:gridSpan w:val="2"/>
            <w:shd w:val="clear" w:color="auto" w:fill="C4BC96" w:themeFill="background2" w:themeFillShade="BF"/>
          </w:tcPr>
          <w:p w14:paraId="37E9FB6F" w14:textId="77777777" w:rsidR="00554022" w:rsidRPr="008F07A1" w:rsidRDefault="00554022" w:rsidP="00F84576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  <w:r w:rsidRPr="008F07A1">
              <w:rPr>
                <w:rFonts w:ascii="新宋体" w:eastAsia="新宋体" w:hAnsi="新宋体" w:hint="eastAsia"/>
                <w:b/>
                <w:sz w:val="24"/>
              </w:rPr>
              <w:t>函数</w:t>
            </w:r>
          </w:p>
        </w:tc>
      </w:tr>
      <w:tr w:rsidR="00554022" w:rsidRPr="00AA2803" w14:paraId="74829408" w14:textId="77777777" w:rsidTr="00F84576">
        <w:tc>
          <w:tcPr>
            <w:tcW w:w="1809" w:type="dxa"/>
            <w:vMerge/>
            <w:shd w:val="clear" w:color="auto" w:fill="C0C0C0"/>
          </w:tcPr>
          <w:p w14:paraId="4083ACEE" w14:textId="77777777" w:rsidR="00554022" w:rsidRPr="00AA2803" w:rsidRDefault="00554022" w:rsidP="00F84576">
            <w:pPr>
              <w:spacing w:before="60" w:after="60"/>
              <w:jc w:val="center"/>
              <w:rPr>
                <w:rFonts w:ascii="新宋体" w:eastAsia="新宋体" w:hAnsi="新宋体"/>
                <w:b/>
                <w:sz w:val="24"/>
                <w:szCs w:val="22"/>
              </w:rPr>
            </w:pPr>
          </w:p>
        </w:tc>
        <w:tc>
          <w:tcPr>
            <w:tcW w:w="1985" w:type="dxa"/>
            <w:shd w:val="clear" w:color="auto" w:fill="auto"/>
          </w:tcPr>
          <w:p w14:paraId="168DEE2C" w14:textId="45040939" w:rsidR="00554022" w:rsidRPr="008F07A1" w:rsidRDefault="00554022" w:rsidP="00F84576">
            <w:pPr>
              <w:spacing w:before="60" w:after="6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>FLOW_CANCEL</w:t>
            </w:r>
          </w:p>
        </w:tc>
        <w:tc>
          <w:tcPr>
            <w:tcW w:w="2551" w:type="dxa"/>
            <w:shd w:val="clear" w:color="auto" w:fill="auto"/>
          </w:tcPr>
          <w:p w14:paraId="5DF6BAF1" w14:textId="01C8276D" w:rsidR="00554022" w:rsidRPr="008F07A1" w:rsidRDefault="00554022" w:rsidP="00F84576">
            <w:pPr>
              <w:spacing w:before="60" w:after="6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>CANCEL</w:t>
            </w:r>
            <w:r w:rsidRPr="008F07A1">
              <w:rPr>
                <w:rFonts w:ascii="新宋体" w:eastAsia="新宋体" w:hAnsi="新宋体"/>
              </w:rPr>
              <w:t>_FLOW</w:t>
            </w:r>
          </w:p>
        </w:tc>
        <w:tc>
          <w:tcPr>
            <w:tcW w:w="3402" w:type="dxa"/>
            <w:gridSpan w:val="2"/>
            <w:shd w:val="clear" w:color="auto" w:fill="auto"/>
          </w:tcPr>
          <w:p w14:paraId="5D6E88CA" w14:textId="377AE12F" w:rsidR="00554022" w:rsidRPr="008F07A1" w:rsidRDefault="00554022" w:rsidP="00F84576">
            <w:pPr>
              <w:spacing w:before="60" w:after="60"/>
              <w:jc w:val="left"/>
              <w:rPr>
                <w:rFonts w:ascii="新宋体" w:eastAsia="新宋体" w:hAnsi="新宋体"/>
              </w:rPr>
            </w:pPr>
            <w:r w:rsidRPr="008F07A1">
              <w:rPr>
                <w:rFonts w:ascii="新宋体" w:eastAsia="新宋体" w:hAnsi="新宋体"/>
              </w:rPr>
              <w:t>F_GET_FLOW</w:t>
            </w:r>
            <w:r>
              <w:rPr>
                <w:rFonts w:ascii="新宋体" w:eastAsia="新宋体" w:hAnsi="新宋体"/>
              </w:rPr>
              <w:t>_CANCEL_</w:t>
            </w:r>
            <w:r w:rsidRPr="008F07A1">
              <w:rPr>
                <w:rFonts w:ascii="新宋体" w:eastAsia="新宋体" w:hAnsi="新宋体"/>
              </w:rPr>
              <w:t>SEQ</w:t>
            </w:r>
          </w:p>
        </w:tc>
      </w:tr>
    </w:tbl>
    <w:p w14:paraId="5075F143" w14:textId="77777777" w:rsidR="00554022" w:rsidRPr="006A655C" w:rsidRDefault="00554022" w:rsidP="00554022"/>
    <w:p w14:paraId="2AB915FD" w14:textId="77777777" w:rsidR="00733800" w:rsidRDefault="00733800" w:rsidP="00315A4D"/>
    <w:p w14:paraId="198D5E9C" w14:textId="77777777" w:rsidR="00733800" w:rsidRDefault="00733800" w:rsidP="00733800"/>
    <w:p w14:paraId="5F733606" w14:textId="77777777" w:rsidR="0039308A" w:rsidRPr="00AA2803" w:rsidRDefault="0039308A" w:rsidP="00E231B0">
      <w:pPr>
        <w:pStyle w:val="20"/>
      </w:pPr>
      <w:bookmarkStart w:id="159" w:name="_Toc435450916"/>
      <w:r w:rsidRPr="00AA2803">
        <w:rPr>
          <w:rFonts w:hint="eastAsia"/>
        </w:rPr>
        <w:t>枚举值</w:t>
      </w:r>
      <w:r w:rsidRPr="00AA2803">
        <w:t>定义</w:t>
      </w:r>
      <w:bookmarkEnd w:id="159"/>
    </w:p>
    <w:p w14:paraId="61EC7C96" w14:textId="77777777" w:rsidR="0039308A" w:rsidRPr="00386358" w:rsidRDefault="0039308A">
      <w:pPr>
        <w:widowControl/>
        <w:adjustRightInd/>
        <w:rPr>
          <w:rFonts w:ascii="微软雅黑" w:eastAsia="微软雅黑" w:hAnsi="微软雅黑"/>
          <w:kern w:val="0"/>
          <w:sz w:val="28"/>
          <w:szCs w:val="20"/>
        </w:rPr>
      </w:pPr>
    </w:p>
    <w:tbl>
      <w:tblPr>
        <w:tblStyle w:val="41"/>
        <w:tblW w:w="9747" w:type="dxa"/>
        <w:tblLook w:val="04A0" w:firstRow="1" w:lastRow="0" w:firstColumn="1" w:lastColumn="0" w:noHBand="0" w:noVBand="1"/>
      </w:tblPr>
      <w:tblGrid>
        <w:gridCol w:w="2943"/>
        <w:gridCol w:w="2210"/>
        <w:gridCol w:w="4594"/>
      </w:tblGrid>
      <w:tr w:rsidR="00AA2803" w:rsidRPr="00386358" w14:paraId="77985254" w14:textId="77777777" w:rsidTr="009C02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87482B9" w14:textId="77777777" w:rsidR="00C752FE" w:rsidRPr="00386358" w:rsidRDefault="00C752FE" w:rsidP="00C752FE">
            <w:pPr>
              <w:widowControl/>
              <w:adjustRightInd/>
              <w:jc w:val="center"/>
              <w:rPr>
                <w:rFonts w:ascii="微软雅黑" w:eastAsia="微软雅黑" w:hAnsi="微软雅黑"/>
                <w:color w:val="auto"/>
                <w:kern w:val="0"/>
                <w:sz w:val="28"/>
                <w:szCs w:val="20"/>
              </w:rPr>
            </w:pPr>
            <w:r w:rsidRPr="00386358">
              <w:rPr>
                <w:rFonts w:ascii="微软雅黑" w:eastAsia="微软雅黑" w:hAnsi="微软雅黑" w:hint="eastAsia"/>
                <w:color w:val="auto"/>
                <w:kern w:val="0"/>
                <w:sz w:val="28"/>
                <w:szCs w:val="20"/>
              </w:rPr>
              <w:t>名称</w:t>
            </w:r>
          </w:p>
        </w:tc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8C7D331" w14:textId="77777777" w:rsidR="00C752FE" w:rsidRPr="00386358" w:rsidRDefault="00C752FE" w:rsidP="00C752FE">
            <w:pPr>
              <w:widowControl/>
              <w:adjustRightInd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auto"/>
                <w:kern w:val="0"/>
                <w:sz w:val="28"/>
                <w:szCs w:val="20"/>
              </w:rPr>
            </w:pPr>
            <w:r w:rsidRPr="00386358">
              <w:rPr>
                <w:rFonts w:ascii="微软雅黑" w:eastAsia="微软雅黑" w:hAnsi="微软雅黑" w:hint="eastAsia"/>
                <w:color w:val="auto"/>
                <w:kern w:val="0"/>
                <w:sz w:val="28"/>
                <w:szCs w:val="20"/>
              </w:rPr>
              <w:t>定义</w:t>
            </w:r>
          </w:p>
        </w:tc>
        <w:tc>
          <w:tcPr>
            <w:tcW w:w="4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4FDCC6D" w14:textId="77777777" w:rsidR="00C752FE" w:rsidRPr="00386358" w:rsidRDefault="00C752FE" w:rsidP="00C752FE">
            <w:pPr>
              <w:widowControl/>
              <w:adjustRightInd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auto"/>
                <w:kern w:val="0"/>
                <w:sz w:val="28"/>
                <w:szCs w:val="20"/>
              </w:rPr>
            </w:pPr>
            <w:r w:rsidRPr="00386358">
              <w:rPr>
                <w:rFonts w:ascii="微软雅黑" w:eastAsia="微软雅黑" w:hAnsi="微软雅黑" w:hint="eastAsia"/>
                <w:color w:val="auto"/>
                <w:kern w:val="0"/>
                <w:sz w:val="28"/>
                <w:szCs w:val="20"/>
              </w:rPr>
              <w:t>涉及</w:t>
            </w:r>
            <w:r w:rsidRPr="00386358">
              <w:rPr>
                <w:rFonts w:ascii="微软雅黑" w:eastAsia="微软雅黑" w:hAnsi="微软雅黑"/>
                <w:color w:val="auto"/>
                <w:kern w:val="0"/>
                <w:sz w:val="28"/>
                <w:szCs w:val="20"/>
              </w:rPr>
              <w:t>表</w:t>
            </w:r>
          </w:p>
        </w:tc>
      </w:tr>
      <w:tr w:rsidR="00B11F02" w:rsidRPr="00AA2803" w14:paraId="2E38B77E" w14:textId="77777777" w:rsidTr="009C02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9B4D77" w14:textId="77777777" w:rsidR="00B11F02" w:rsidRDefault="00B11F02" w:rsidP="00B11F02">
            <w:pPr>
              <w:jc w:val="center"/>
              <w:rPr>
                <w:rFonts w:ascii="新宋体" w:eastAsia="新宋体" w:hAnsi="新宋体"/>
                <w:b w:val="0"/>
              </w:rPr>
            </w:pPr>
            <w:r w:rsidRPr="00C115E9">
              <w:rPr>
                <w:rFonts w:ascii="新宋体" w:eastAsia="新宋体" w:hAnsi="新宋体" w:hint="eastAsia"/>
                <w:b w:val="0"/>
              </w:rPr>
              <w:t>公共boolean型枚举状态</w:t>
            </w:r>
          </w:p>
          <w:p w14:paraId="45F785E7" w14:textId="77777777" w:rsidR="00B11F02" w:rsidRPr="00386358" w:rsidRDefault="00B11F02" w:rsidP="00B11F02">
            <w:pPr>
              <w:jc w:val="center"/>
              <w:rPr>
                <w:rFonts w:ascii="新宋体" w:eastAsia="新宋体" w:hAnsi="新宋体"/>
                <w:b w:val="0"/>
              </w:rPr>
            </w:pPr>
            <w:r w:rsidRPr="00C115E9">
              <w:rPr>
                <w:rFonts w:ascii="新宋体" w:eastAsia="新宋体" w:hAnsi="新宋体" w:hint="eastAsia"/>
                <w:b w:val="0"/>
              </w:rPr>
              <w:t>(1=是|可用|成功/0=否|不可用|失败)</w:t>
            </w:r>
          </w:p>
        </w:tc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D8C72F" w14:textId="77777777" w:rsidR="00B11F02" w:rsidRPr="009C027F" w:rsidRDefault="00B11F02" w:rsidP="00B11F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宋体" w:eastAsia="新宋体" w:hAnsi="新宋体"/>
              </w:rPr>
            </w:pPr>
            <w:r w:rsidRPr="009C027F">
              <w:rPr>
                <w:rFonts w:ascii="新宋体" w:eastAsia="新宋体" w:hAnsi="新宋体"/>
              </w:rPr>
              <w:t>eboolean</w:t>
            </w:r>
          </w:p>
        </w:tc>
        <w:tc>
          <w:tcPr>
            <w:tcW w:w="4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5E2EDD" w14:textId="77777777" w:rsidR="00B11F02" w:rsidRPr="00386358" w:rsidRDefault="00B11F02" w:rsidP="00B11F02">
            <w:pPr>
              <w:spacing w:before="60" w:after="60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公共枚举类型</w:t>
            </w:r>
          </w:p>
        </w:tc>
      </w:tr>
      <w:tr w:rsidR="009C027F" w:rsidRPr="00AA2803" w14:paraId="1B6353F0" w14:textId="77777777" w:rsidTr="009C02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E42321" w14:textId="77777777" w:rsidR="009C027F" w:rsidRDefault="009C027F" w:rsidP="00F20676">
            <w:pPr>
              <w:jc w:val="center"/>
              <w:rPr>
                <w:rFonts w:ascii="新宋体" w:eastAsia="新宋体" w:hAnsi="新宋体"/>
                <w:b w:val="0"/>
              </w:rPr>
            </w:pPr>
            <w:r w:rsidRPr="00C115E9">
              <w:rPr>
                <w:rFonts w:ascii="新宋体" w:eastAsia="新宋体" w:hAnsi="新宋体" w:hint="eastAsia"/>
                <w:b w:val="0"/>
              </w:rPr>
              <w:t>性别枚举</w:t>
            </w:r>
          </w:p>
          <w:p w14:paraId="5B249855" w14:textId="77777777" w:rsidR="009C027F" w:rsidRPr="00386358" w:rsidRDefault="009C027F" w:rsidP="00F20676">
            <w:pPr>
              <w:jc w:val="center"/>
              <w:rPr>
                <w:rFonts w:ascii="新宋体" w:eastAsia="新宋体" w:hAnsi="新宋体"/>
                <w:b w:val="0"/>
              </w:rPr>
            </w:pPr>
            <w:r w:rsidRPr="00C115E9">
              <w:rPr>
                <w:rFonts w:ascii="新宋体" w:eastAsia="新宋体" w:hAnsi="新宋体" w:hint="eastAsia"/>
                <w:b w:val="0"/>
              </w:rPr>
              <w:t>(1=男/2=女)</w:t>
            </w:r>
          </w:p>
        </w:tc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F4CB93" w14:textId="77777777" w:rsidR="009C027F" w:rsidRPr="009C027F" w:rsidRDefault="009C027F" w:rsidP="00F206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新宋体" w:hAnsi="新宋体"/>
              </w:rPr>
            </w:pPr>
            <w:r w:rsidRPr="009C027F">
              <w:rPr>
                <w:rFonts w:ascii="新宋体" w:eastAsia="新宋体" w:hAnsi="新宋体"/>
              </w:rPr>
              <w:t>esex</w:t>
            </w:r>
          </w:p>
        </w:tc>
        <w:tc>
          <w:tcPr>
            <w:tcW w:w="4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327FF3" w14:textId="77777777" w:rsidR="009C027F" w:rsidRPr="00386358" w:rsidRDefault="009C027F" w:rsidP="00F20676">
            <w:pPr>
              <w:spacing w:before="60" w:after="60"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公共枚举类型</w:t>
            </w:r>
          </w:p>
        </w:tc>
      </w:tr>
      <w:tr w:rsidR="00386358" w:rsidRPr="00AA2803" w14:paraId="2518220D" w14:textId="77777777" w:rsidTr="009C02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97DCAD" w14:textId="77777777" w:rsidR="0051010B" w:rsidRDefault="0051010B" w:rsidP="00386358">
            <w:pPr>
              <w:jc w:val="center"/>
              <w:rPr>
                <w:rFonts w:ascii="新宋体" w:eastAsia="新宋体" w:hAnsi="新宋体"/>
                <w:b w:val="0"/>
              </w:rPr>
            </w:pPr>
            <w:r w:rsidRPr="0051010B">
              <w:rPr>
                <w:rFonts w:ascii="新宋体" w:eastAsia="新宋体" w:hAnsi="新宋体" w:hint="eastAsia"/>
                <w:b w:val="0"/>
              </w:rPr>
              <w:t>账户类型</w:t>
            </w:r>
          </w:p>
          <w:p w14:paraId="78F9C56A" w14:textId="77777777" w:rsidR="00386358" w:rsidRPr="00386358" w:rsidRDefault="0051010B" w:rsidP="00386358">
            <w:pPr>
              <w:jc w:val="center"/>
              <w:rPr>
                <w:rFonts w:ascii="新宋体" w:eastAsia="新宋体" w:hAnsi="新宋体"/>
                <w:b w:val="0"/>
              </w:rPr>
            </w:pPr>
            <w:r w:rsidRPr="0051010B">
              <w:rPr>
                <w:rFonts w:ascii="新宋体" w:eastAsia="新宋体" w:hAnsi="新宋体" w:hint="eastAsia"/>
                <w:b w:val="0"/>
              </w:rPr>
              <w:t>（1-机构，2-站点）</w:t>
            </w:r>
          </w:p>
        </w:tc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177B48" w14:textId="77777777" w:rsidR="00386358" w:rsidRPr="009C027F" w:rsidRDefault="00386358" w:rsidP="00386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宋体" w:eastAsia="新宋体" w:hAnsi="新宋体"/>
              </w:rPr>
            </w:pPr>
            <w:r w:rsidRPr="009C027F">
              <w:rPr>
                <w:rFonts w:ascii="新宋体" w:eastAsia="新宋体" w:hAnsi="新宋体"/>
              </w:rPr>
              <w:t>eaccount_type</w:t>
            </w:r>
          </w:p>
        </w:tc>
        <w:tc>
          <w:tcPr>
            <w:tcW w:w="4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E131BB" w14:textId="77777777" w:rsidR="00247183" w:rsidRPr="00247183" w:rsidRDefault="00247183" w:rsidP="002361F3">
            <w:pPr>
              <w:spacing w:before="60" w:after="60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宋体" w:eastAsia="新宋体" w:hAnsi="新宋体"/>
                <w:szCs w:val="22"/>
              </w:rPr>
            </w:pPr>
            <w:r w:rsidRPr="00247183">
              <w:rPr>
                <w:rFonts w:ascii="新宋体" w:eastAsia="新宋体" w:hAnsi="新宋体" w:hint="eastAsia"/>
                <w:szCs w:val="22"/>
              </w:rPr>
              <w:t>销售站（机构）调账—FUND_TUNING(ACCOUNT_TYPE)</w:t>
            </w:r>
          </w:p>
          <w:p w14:paraId="063D8BBC" w14:textId="77777777" w:rsidR="00247183" w:rsidRPr="00247183" w:rsidRDefault="00247183" w:rsidP="002361F3">
            <w:pPr>
              <w:spacing w:before="60" w:after="60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宋体" w:eastAsia="新宋体" w:hAnsi="新宋体"/>
                <w:szCs w:val="22"/>
              </w:rPr>
            </w:pPr>
            <w:r w:rsidRPr="00247183">
              <w:rPr>
                <w:rFonts w:ascii="新宋体" w:eastAsia="新宋体" w:hAnsi="新宋体" w:hint="eastAsia"/>
                <w:szCs w:val="22"/>
              </w:rPr>
              <w:t>销售站（机构）现金充值—FUND_CHARGE_CASH(ACCOUNT_TYPE)</w:t>
            </w:r>
          </w:p>
          <w:p w14:paraId="022652A3" w14:textId="77777777" w:rsidR="00247183" w:rsidRPr="00247183" w:rsidRDefault="00247183" w:rsidP="002361F3">
            <w:pPr>
              <w:spacing w:before="60" w:after="60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宋体" w:eastAsia="新宋体" w:hAnsi="新宋体"/>
                <w:szCs w:val="22"/>
              </w:rPr>
            </w:pPr>
            <w:r w:rsidRPr="00247183">
              <w:rPr>
                <w:rFonts w:ascii="新宋体" w:eastAsia="新宋体" w:hAnsi="新宋体" w:hint="eastAsia"/>
                <w:szCs w:val="22"/>
              </w:rPr>
              <w:lastRenderedPageBreak/>
              <w:t>销售站（机构）提现—FUND_WITHDRAW(ACCOUNT_TYPE)</w:t>
            </w:r>
          </w:p>
          <w:p w14:paraId="133CF88E" w14:textId="77777777" w:rsidR="00386358" w:rsidRPr="00386358" w:rsidRDefault="00247183" w:rsidP="002361F3">
            <w:pPr>
              <w:spacing w:before="60" w:after="60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宋体" w:eastAsia="新宋体" w:hAnsi="新宋体"/>
                <w:szCs w:val="22"/>
              </w:rPr>
            </w:pPr>
            <w:r w:rsidRPr="00247183">
              <w:rPr>
                <w:rFonts w:ascii="新宋体" w:eastAsia="新宋体" w:hAnsi="新宋体" w:hint="eastAsia"/>
                <w:szCs w:val="22"/>
              </w:rPr>
              <w:t>销售站（机构）中心充值—FUND_CHARGE_CENTER(ACCOUNT_TYPE)</w:t>
            </w:r>
          </w:p>
        </w:tc>
      </w:tr>
      <w:tr w:rsidR="00386358" w:rsidRPr="00AA2803" w14:paraId="2C3985F6" w14:textId="77777777" w:rsidTr="009C02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DF1BA0" w14:textId="77777777" w:rsidR="0051010B" w:rsidRDefault="0051010B" w:rsidP="00386358">
            <w:pPr>
              <w:jc w:val="center"/>
              <w:rPr>
                <w:rFonts w:ascii="新宋体" w:eastAsia="新宋体" w:hAnsi="新宋体"/>
                <w:b w:val="0"/>
              </w:rPr>
            </w:pPr>
            <w:r w:rsidRPr="0051010B">
              <w:rPr>
                <w:rFonts w:ascii="新宋体" w:eastAsia="新宋体" w:hAnsi="新宋体" w:hint="eastAsia"/>
                <w:b w:val="0"/>
              </w:rPr>
              <w:lastRenderedPageBreak/>
              <w:t>账户状态</w:t>
            </w:r>
          </w:p>
          <w:p w14:paraId="6F3386DD" w14:textId="77777777" w:rsidR="00386358" w:rsidRPr="00386358" w:rsidRDefault="0051010B" w:rsidP="00386358">
            <w:pPr>
              <w:jc w:val="center"/>
              <w:rPr>
                <w:rFonts w:ascii="新宋体" w:eastAsia="新宋体" w:hAnsi="新宋体"/>
                <w:b w:val="0"/>
              </w:rPr>
            </w:pPr>
            <w:r w:rsidRPr="0051010B">
              <w:rPr>
                <w:rFonts w:ascii="新宋体" w:eastAsia="新宋体" w:hAnsi="新宋体" w:hint="eastAsia"/>
                <w:b w:val="0"/>
              </w:rPr>
              <w:t>（1-可用，2-停用，3-异常）</w:t>
            </w:r>
          </w:p>
        </w:tc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C9BFE7" w14:textId="77777777" w:rsidR="00386358" w:rsidRPr="009C027F" w:rsidRDefault="00386358" w:rsidP="003863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新宋体" w:hAnsi="新宋体"/>
              </w:rPr>
            </w:pPr>
            <w:r w:rsidRPr="009C027F">
              <w:rPr>
                <w:rFonts w:ascii="新宋体" w:eastAsia="新宋体" w:hAnsi="新宋体"/>
              </w:rPr>
              <w:t>eacc_status</w:t>
            </w:r>
          </w:p>
        </w:tc>
        <w:tc>
          <w:tcPr>
            <w:tcW w:w="4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D3BEE3" w14:textId="77777777" w:rsidR="00247183" w:rsidRPr="00247183" w:rsidRDefault="00247183" w:rsidP="002361F3">
            <w:pPr>
              <w:spacing w:before="60" w:after="60"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新宋体" w:hAnsi="新宋体"/>
                <w:szCs w:val="22"/>
              </w:rPr>
            </w:pPr>
            <w:r w:rsidRPr="00247183">
              <w:rPr>
                <w:rFonts w:ascii="新宋体" w:eastAsia="新宋体" w:hAnsi="新宋体" w:hint="eastAsia"/>
                <w:szCs w:val="22"/>
              </w:rPr>
              <w:t>组织机构账户信息—ACC_ORG_ACCOUNT(ACC_STATUS)</w:t>
            </w:r>
          </w:p>
          <w:p w14:paraId="6A4EC641" w14:textId="77777777" w:rsidR="00247183" w:rsidRPr="00247183" w:rsidRDefault="00247183" w:rsidP="002361F3">
            <w:pPr>
              <w:spacing w:before="60" w:after="60"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新宋体" w:hAnsi="新宋体"/>
                <w:szCs w:val="22"/>
              </w:rPr>
            </w:pPr>
            <w:r w:rsidRPr="00247183">
              <w:rPr>
                <w:rFonts w:ascii="新宋体" w:eastAsia="新宋体" w:hAnsi="新宋体" w:hint="eastAsia"/>
                <w:szCs w:val="22"/>
              </w:rPr>
              <w:t>站点账户信息—ACC_AGENCY_ACCOUNT(ACC_STATUS)</w:t>
            </w:r>
          </w:p>
          <w:p w14:paraId="6B18A9DD" w14:textId="77777777" w:rsidR="0051010B" w:rsidRPr="00386358" w:rsidRDefault="00247183" w:rsidP="002361F3">
            <w:pPr>
              <w:spacing w:before="60" w:after="60"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新宋体" w:hAnsi="新宋体"/>
                <w:szCs w:val="22"/>
              </w:rPr>
            </w:pPr>
            <w:r w:rsidRPr="00247183">
              <w:rPr>
                <w:rFonts w:ascii="新宋体" w:eastAsia="新宋体" w:hAnsi="新宋体" w:hint="eastAsia"/>
                <w:szCs w:val="22"/>
              </w:rPr>
              <w:t>市场管理员账户信息—ACC_MM_ACCOUNT(ACC_STATUS)</w:t>
            </w:r>
          </w:p>
        </w:tc>
      </w:tr>
      <w:tr w:rsidR="00386358" w:rsidRPr="00AA2803" w14:paraId="2AC0D446" w14:textId="77777777" w:rsidTr="009C02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D4FFD1" w14:textId="77777777" w:rsidR="0051010B" w:rsidRDefault="0051010B" w:rsidP="00386358">
            <w:pPr>
              <w:jc w:val="center"/>
              <w:rPr>
                <w:rFonts w:ascii="新宋体" w:eastAsia="新宋体" w:hAnsi="新宋体"/>
                <w:b w:val="0"/>
              </w:rPr>
            </w:pPr>
            <w:r w:rsidRPr="0051010B">
              <w:rPr>
                <w:rFonts w:ascii="新宋体" w:eastAsia="新宋体" w:hAnsi="新宋体" w:hint="eastAsia"/>
                <w:b w:val="0"/>
              </w:rPr>
              <w:t>账户类型</w:t>
            </w:r>
          </w:p>
          <w:p w14:paraId="4766B969" w14:textId="77777777" w:rsidR="00386358" w:rsidRPr="00386358" w:rsidRDefault="0051010B" w:rsidP="00386358">
            <w:pPr>
              <w:jc w:val="center"/>
              <w:rPr>
                <w:rFonts w:ascii="新宋体" w:eastAsia="新宋体" w:hAnsi="新宋体"/>
                <w:b w:val="0"/>
              </w:rPr>
            </w:pPr>
            <w:r w:rsidRPr="0051010B">
              <w:rPr>
                <w:rFonts w:ascii="新宋体" w:eastAsia="新宋体" w:hAnsi="新宋体" w:hint="eastAsia"/>
                <w:b w:val="0"/>
              </w:rPr>
              <w:t>（1-主要账户）</w:t>
            </w:r>
          </w:p>
        </w:tc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E3CBBC" w14:textId="77777777" w:rsidR="00386358" w:rsidRPr="009C027F" w:rsidRDefault="00386358" w:rsidP="00386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宋体" w:eastAsia="新宋体" w:hAnsi="新宋体"/>
              </w:rPr>
            </w:pPr>
            <w:r w:rsidRPr="009C027F">
              <w:rPr>
                <w:rFonts w:ascii="新宋体" w:eastAsia="新宋体" w:hAnsi="新宋体"/>
              </w:rPr>
              <w:t>eacc_type</w:t>
            </w:r>
          </w:p>
        </w:tc>
        <w:tc>
          <w:tcPr>
            <w:tcW w:w="4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0BB5ED" w14:textId="77777777" w:rsidR="00247183" w:rsidRPr="00247183" w:rsidRDefault="00247183" w:rsidP="002361F3">
            <w:pPr>
              <w:spacing w:before="60" w:after="60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宋体" w:eastAsia="新宋体" w:hAnsi="新宋体"/>
                <w:szCs w:val="22"/>
              </w:rPr>
            </w:pPr>
            <w:r w:rsidRPr="00247183">
              <w:rPr>
                <w:rFonts w:ascii="新宋体" w:eastAsia="新宋体" w:hAnsi="新宋体" w:hint="eastAsia"/>
                <w:szCs w:val="22"/>
              </w:rPr>
              <w:t>站点账户信息—ACC_AGENCY_ACCOUNT(ACC_TYPE)</w:t>
            </w:r>
          </w:p>
          <w:p w14:paraId="7C4F1BA3" w14:textId="77777777" w:rsidR="00247183" w:rsidRPr="00247183" w:rsidRDefault="00247183" w:rsidP="002361F3">
            <w:pPr>
              <w:spacing w:before="60" w:after="60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宋体" w:eastAsia="新宋体" w:hAnsi="新宋体"/>
                <w:szCs w:val="22"/>
              </w:rPr>
            </w:pPr>
            <w:r w:rsidRPr="00247183">
              <w:rPr>
                <w:rFonts w:ascii="新宋体" w:eastAsia="新宋体" w:hAnsi="新宋体" w:hint="eastAsia"/>
                <w:szCs w:val="22"/>
              </w:rPr>
              <w:t>市场管理员账户信息—ACC_MM_ACCOUNT(ACC_TYPE)</w:t>
            </w:r>
          </w:p>
          <w:p w14:paraId="01E4348E" w14:textId="77777777" w:rsidR="0051010B" w:rsidRPr="00386358" w:rsidRDefault="00247183" w:rsidP="002361F3">
            <w:pPr>
              <w:spacing w:before="60" w:after="60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宋体" w:eastAsia="新宋体" w:hAnsi="新宋体"/>
                <w:szCs w:val="22"/>
              </w:rPr>
            </w:pPr>
            <w:r w:rsidRPr="00247183">
              <w:rPr>
                <w:rFonts w:ascii="新宋体" w:eastAsia="新宋体" w:hAnsi="新宋体" w:hint="eastAsia"/>
                <w:szCs w:val="22"/>
              </w:rPr>
              <w:t>组织机构账户信息—ACC_ORG_ACCOUNT(ACC_TYPE)</w:t>
            </w:r>
          </w:p>
        </w:tc>
      </w:tr>
      <w:tr w:rsidR="002361F3" w:rsidRPr="00AA2803" w14:paraId="7D98CE09" w14:textId="77777777" w:rsidTr="00F206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9C4D1C" w14:textId="77777777" w:rsidR="002361F3" w:rsidRDefault="002361F3" w:rsidP="002361F3">
            <w:pPr>
              <w:jc w:val="center"/>
              <w:rPr>
                <w:rFonts w:ascii="新宋体" w:eastAsia="新宋体" w:hAnsi="新宋体"/>
                <w:b w:val="0"/>
              </w:rPr>
            </w:pPr>
            <w:r w:rsidRPr="0051010B">
              <w:rPr>
                <w:rFonts w:ascii="新宋体" w:eastAsia="新宋体" w:hAnsi="新宋体" w:hint="eastAsia"/>
                <w:b w:val="0"/>
              </w:rPr>
              <w:t>用户状态</w:t>
            </w:r>
          </w:p>
          <w:p w14:paraId="01470730" w14:textId="77777777" w:rsidR="002361F3" w:rsidRPr="00386358" w:rsidRDefault="002361F3" w:rsidP="002361F3">
            <w:pPr>
              <w:jc w:val="center"/>
              <w:rPr>
                <w:rFonts w:ascii="新宋体" w:eastAsia="新宋体" w:hAnsi="新宋体"/>
                <w:b w:val="0"/>
              </w:rPr>
            </w:pPr>
            <w:r w:rsidRPr="0051010B">
              <w:rPr>
                <w:rFonts w:ascii="新宋体" w:eastAsia="新宋体" w:hAnsi="新宋体" w:hint="eastAsia"/>
                <w:b w:val="0"/>
              </w:rPr>
              <w:t>(1-可用，2-删除，3-由于密码原因停用)</w:t>
            </w:r>
          </w:p>
        </w:tc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EB7204" w14:textId="77777777" w:rsidR="002361F3" w:rsidRPr="009C027F" w:rsidRDefault="002361F3" w:rsidP="002361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新宋体" w:hAnsi="新宋体"/>
              </w:rPr>
            </w:pPr>
            <w:r w:rsidRPr="009C027F">
              <w:rPr>
                <w:rFonts w:ascii="新宋体" w:eastAsia="新宋体" w:hAnsi="新宋体"/>
              </w:rPr>
              <w:t>eadmin_status</w:t>
            </w:r>
          </w:p>
        </w:tc>
        <w:tc>
          <w:tcPr>
            <w:tcW w:w="4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81B210" w14:textId="77777777" w:rsidR="002361F3" w:rsidRPr="002361F3" w:rsidRDefault="002361F3" w:rsidP="002361F3">
            <w:pPr>
              <w:spacing w:before="60" w:after="60"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新宋体" w:hAnsi="新宋体"/>
                <w:szCs w:val="22"/>
              </w:rPr>
            </w:pPr>
            <w:r w:rsidRPr="002361F3">
              <w:rPr>
                <w:rFonts w:ascii="新宋体" w:eastAsia="新宋体" w:hAnsi="新宋体" w:hint="eastAsia"/>
                <w:szCs w:val="22"/>
              </w:rPr>
              <w:t>用户信息表—ADM_INFO(ADMIN_STATUS)</w:t>
            </w:r>
          </w:p>
        </w:tc>
      </w:tr>
      <w:tr w:rsidR="002361F3" w:rsidRPr="00AA2803" w14:paraId="3077C1B0" w14:textId="77777777" w:rsidTr="00F206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253CFF" w14:textId="77777777" w:rsidR="002361F3" w:rsidRDefault="002361F3" w:rsidP="002361F3">
            <w:pPr>
              <w:jc w:val="center"/>
              <w:rPr>
                <w:rFonts w:ascii="新宋体" w:eastAsia="新宋体" w:hAnsi="新宋体"/>
                <w:b w:val="0"/>
              </w:rPr>
            </w:pPr>
            <w:r w:rsidRPr="009235A2">
              <w:rPr>
                <w:rFonts w:ascii="新宋体" w:eastAsia="新宋体" w:hAnsi="新宋体" w:hint="eastAsia"/>
                <w:b w:val="0"/>
              </w:rPr>
              <w:t>销售站状态</w:t>
            </w:r>
          </w:p>
          <w:p w14:paraId="31A1DF53" w14:textId="77777777" w:rsidR="002361F3" w:rsidRPr="00386358" w:rsidRDefault="002361F3" w:rsidP="002361F3">
            <w:pPr>
              <w:jc w:val="center"/>
              <w:rPr>
                <w:rFonts w:ascii="新宋体" w:eastAsia="新宋体" w:hAnsi="新宋体"/>
                <w:b w:val="0"/>
              </w:rPr>
            </w:pPr>
            <w:r w:rsidRPr="009235A2">
              <w:rPr>
                <w:rFonts w:ascii="新宋体" w:eastAsia="新宋体" w:hAnsi="新宋体" w:hint="eastAsia"/>
                <w:b w:val="0"/>
              </w:rPr>
              <w:t>（1=可用；2=已禁用；3=已清退）</w:t>
            </w:r>
          </w:p>
        </w:tc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014114" w14:textId="77777777" w:rsidR="002361F3" w:rsidRPr="009C027F" w:rsidRDefault="002361F3" w:rsidP="002361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宋体" w:eastAsia="新宋体" w:hAnsi="新宋体"/>
              </w:rPr>
            </w:pPr>
            <w:r w:rsidRPr="009C027F">
              <w:rPr>
                <w:rFonts w:ascii="新宋体" w:eastAsia="新宋体" w:hAnsi="新宋体"/>
              </w:rPr>
              <w:t>eagency_status</w:t>
            </w:r>
          </w:p>
        </w:tc>
        <w:tc>
          <w:tcPr>
            <w:tcW w:w="4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2A7283" w14:textId="77777777" w:rsidR="002361F3" w:rsidRPr="002361F3" w:rsidRDefault="002361F3" w:rsidP="002361F3">
            <w:pPr>
              <w:spacing w:before="60" w:after="60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宋体" w:eastAsia="新宋体" w:hAnsi="新宋体"/>
                <w:szCs w:val="22"/>
              </w:rPr>
            </w:pPr>
            <w:r w:rsidRPr="002361F3">
              <w:rPr>
                <w:rFonts w:ascii="新宋体" w:eastAsia="新宋体" w:hAnsi="新宋体" w:hint="eastAsia"/>
                <w:szCs w:val="22"/>
              </w:rPr>
              <w:t>站点基本信息—INF_AGENCYS(STATUS)</w:t>
            </w:r>
          </w:p>
        </w:tc>
      </w:tr>
      <w:tr w:rsidR="002361F3" w:rsidRPr="00AA2803" w14:paraId="41117978" w14:textId="77777777" w:rsidTr="00F206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4E5C51" w14:textId="77777777" w:rsidR="002361F3" w:rsidRDefault="002361F3" w:rsidP="002361F3">
            <w:pPr>
              <w:jc w:val="center"/>
              <w:rPr>
                <w:rFonts w:ascii="新宋体" w:eastAsia="新宋体" w:hAnsi="新宋体"/>
                <w:b w:val="0"/>
              </w:rPr>
            </w:pPr>
            <w:r w:rsidRPr="0051010B">
              <w:rPr>
                <w:rFonts w:ascii="新宋体" w:eastAsia="新宋体" w:hAnsi="新宋体" w:hint="eastAsia"/>
                <w:b w:val="0"/>
              </w:rPr>
              <w:t>销售站类型</w:t>
            </w:r>
          </w:p>
          <w:p w14:paraId="42389865" w14:textId="77777777" w:rsidR="002361F3" w:rsidRPr="00386358" w:rsidRDefault="002361F3" w:rsidP="002361F3">
            <w:pPr>
              <w:jc w:val="center"/>
              <w:rPr>
                <w:rFonts w:ascii="新宋体" w:eastAsia="新宋体" w:hAnsi="新宋体"/>
                <w:b w:val="0"/>
              </w:rPr>
            </w:pPr>
            <w:r w:rsidRPr="0051010B">
              <w:rPr>
                <w:rFonts w:ascii="新宋体" w:eastAsia="新宋体" w:hAnsi="新宋体" w:hint="eastAsia"/>
                <w:b w:val="0"/>
              </w:rPr>
              <w:t>（1=传统终端(预付费)；2=受信终端(后付费)；3=无纸化；4=中心销售站）</w:t>
            </w:r>
          </w:p>
        </w:tc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3B3608" w14:textId="77777777" w:rsidR="002361F3" w:rsidRPr="009C027F" w:rsidRDefault="002361F3" w:rsidP="002361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新宋体" w:hAnsi="新宋体"/>
              </w:rPr>
            </w:pPr>
            <w:r w:rsidRPr="009C027F">
              <w:rPr>
                <w:rFonts w:ascii="新宋体" w:eastAsia="新宋体" w:hAnsi="新宋体"/>
              </w:rPr>
              <w:t>eagency_type</w:t>
            </w:r>
          </w:p>
        </w:tc>
        <w:tc>
          <w:tcPr>
            <w:tcW w:w="4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94947E" w14:textId="77777777" w:rsidR="002361F3" w:rsidRPr="002361F3" w:rsidRDefault="002361F3" w:rsidP="002361F3">
            <w:pPr>
              <w:spacing w:before="60" w:after="60"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新宋体" w:hAnsi="新宋体"/>
                <w:szCs w:val="22"/>
              </w:rPr>
            </w:pPr>
            <w:r w:rsidRPr="002361F3">
              <w:rPr>
                <w:rFonts w:ascii="新宋体" w:eastAsia="新宋体" w:hAnsi="新宋体" w:hint="eastAsia"/>
                <w:szCs w:val="22"/>
              </w:rPr>
              <w:t>站点基本信息—INF_AGENCYS(AGENCY_TYPE)</w:t>
            </w:r>
          </w:p>
        </w:tc>
      </w:tr>
      <w:tr w:rsidR="0051010B" w:rsidRPr="00AA2803" w14:paraId="3A2381EA" w14:textId="77777777" w:rsidTr="009C02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6DC650" w14:textId="77777777" w:rsidR="00C115E9" w:rsidRDefault="00C115E9" w:rsidP="0051010B">
            <w:pPr>
              <w:jc w:val="center"/>
              <w:rPr>
                <w:rFonts w:ascii="新宋体" w:eastAsia="新宋体" w:hAnsi="新宋体"/>
                <w:b w:val="0"/>
              </w:rPr>
            </w:pPr>
            <w:r w:rsidRPr="00C115E9">
              <w:rPr>
                <w:rFonts w:ascii="新宋体" w:eastAsia="新宋体" w:hAnsi="新宋体" w:hint="eastAsia"/>
                <w:b w:val="0"/>
              </w:rPr>
              <w:t>申请记录状态</w:t>
            </w:r>
          </w:p>
          <w:p w14:paraId="4C5DBD1C" w14:textId="77777777" w:rsidR="0051010B" w:rsidRPr="00386358" w:rsidRDefault="00C115E9" w:rsidP="009C027F">
            <w:pPr>
              <w:jc w:val="center"/>
              <w:rPr>
                <w:rFonts w:ascii="新宋体" w:eastAsia="新宋体" w:hAnsi="新宋体"/>
                <w:b w:val="0"/>
              </w:rPr>
            </w:pPr>
            <w:r w:rsidRPr="00C115E9">
              <w:rPr>
                <w:rFonts w:ascii="新宋体" w:eastAsia="新宋体" w:hAnsi="新宋体" w:hint="eastAsia"/>
                <w:b w:val="0"/>
              </w:rPr>
              <w:t>（1=已提交、2=已撤销、3=已审核、4=已拒绝、</w:t>
            </w:r>
            <w:r w:rsidR="009C027F">
              <w:rPr>
                <w:rFonts w:ascii="新宋体" w:eastAsia="新宋体" w:hAnsi="新宋体"/>
                <w:b w:val="0"/>
              </w:rPr>
              <w:t>5</w:t>
            </w:r>
            <w:r w:rsidRPr="00C115E9">
              <w:rPr>
                <w:rFonts w:ascii="新宋体" w:eastAsia="新宋体" w:hAnsi="新宋体" w:hint="eastAsia"/>
                <w:b w:val="0"/>
              </w:rPr>
              <w:t>-已提现、</w:t>
            </w:r>
            <w:r w:rsidR="009C027F">
              <w:rPr>
                <w:rFonts w:ascii="新宋体" w:eastAsia="新宋体" w:hAnsi="新宋体" w:hint="eastAsia"/>
                <w:b w:val="0"/>
              </w:rPr>
              <w:t>6</w:t>
            </w:r>
            <w:r w:rsidRPr="00C115E9">
              <w:rPr>
                <w:rFonts w:ascii="新宋体" w:eastAsia="新宋体" w:hAnsi="新宋体" w:hint="eastAsia"/>
                <w:b w:val="0"/>
              </w:rPr>
              <w:t>=缴款成功）</w:t>
            </w:r>
          </w:p>
        </w:tc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2CB10A" w14:textId="77777777" w:rsidR="0051010B" w:rsidRPr="009C027F" w:rsidRDefault="0051010B" w:rsidP="005101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宋体" w:eastAsia="新宋体" w:hAnsi="新宋体"/>
              </w:rPr>
            </w:pPr>
            <w:r w:rsidRPr="009C027F">
              <w:rPr>
                <w:rFonts w:ascii="新宋体" w:eastAsia="新宋体" w:hAnsi="新宋体"/>
              </w:rPr>
              <w:t>eapply_status</w:t>
            </w:r>
          </w:p>
        </w:tc>
        <w:tc>
          <w:tcPr>
            <w:tcW w:w="4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90AC9E" w14:textId="77777777" w:rsidR="002361F3" w:rsidRPr="002361F3" w:rsidRDefault="002361F3" w:rsidP="002361F3">
            <w:pPr>
              <w:spacing w:before="60" w:after="60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宋体" w:eastAsia="新宋体" w:hAnsi="新宋体"/>
                <w:szCs w:val="22"/>
              </w:rPr>
            </w:pPr>
            <w:r w:rsidRPr="002361F3">
              <w:rPr>
                <w:rFonts w:ascii="新宋体" w:eastAsia="新宋体" w:hAnsi="新宋体" w:hint="eastAsia"/>
                <w:szCs w:val="22"/>
              </w:rPr>
              <w:t>销售站（机构）现金充值—FUND_CHARGE_CASH(APPLY_STATUS)</w:t>
            </w:r>
          </w:p>
          <w:p w14:paraId="5D3AF706" w14:textId="77777777" w:rsidR="00C115E9" w:rsidRPr="00386358" w:rsidRDefault="002361F3" w:rsidP="002361F3">
            <w:pPr>
              <w:spacing w:before="60" w:after="60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宋体" w:eastAsia="新宋体" w:hAnsi="新宋体"/>
                <w:szCs w:val="22"/>
              </w:rPr>
            </w:pPr>
            <w:r w:rsidRPr="002361F3">
              <w:rPr>
                <w:rFonts w:ascii="新宋体" w:eastAsia="新宋体" w:hAnsi="新宋体" w:hint="eastAsia"/>
                <w:szCs w:val="22"/>
              </w:rPr>
              <w:t>销售站（机构）提现—FUND_WITHDRAW(APPLY_STATUS)</w:t>
            </w:r>
          </w:p>
        </w:tc>
      </w:tr>
      <w:tr w:rsidR="002361F3" w:rsidRPr="00AA2803" w14:paraId="13F8F9EC" w14:textId="77777777" w:rsidTr="00F206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3BB496" w14:textId="77777777" w:rsidR="002361F3" w:rsidRDefault="002361F3" w:rsidP="002361F3">
            <w:pPr>
              <w:jc w:val="center"/>
              <w:rPr>
                <w:rFonts w:ascii="新宋体" w:eastAsia="新宋体" w:hAnsi="新宋体"/>
                <w:b w:val="0"/>
              </w:rPr>
            </w:pPr>
            <w:r w:rsidRPr="009235A2">
              <w:rPr>
                <w:rFonts w:ascii="新宋体" w:eastAsia="新宋体" w:hAnsi="新宋体" w:hint="eastAsia"/>
                <w:b w:val="0"/>
              </w:rPr>
              <w:t>区域状态</w:t>
            </w:r>
          </w:p>
          <w:p w14:paraId="308BE2BE" w14:textId="77777777" w:rsidR="002361F3" w:rsidRPr="00386358" w:rsidRDefault="002361F3" w:rsidP="002361F3">
            <w:pPr>
              <w:jc w:val="center"/>
              <w:rPr>
                <w:rFonts w:ascii="新宋体" w:eastAsia="新宋体" w:hAnsi="新宋体"/>
                <w:b w:val="0"/>
              </w:rPr>
            </w:pPr>
            <w:r w:rsidRPr="009235A2">
              <w:rPr>
                <w:rFonts w:ascii="新宋体" w:eastAsia="新宋体" w:hAnsi="新宋体" w:hint="eastAsia"/>
                <w:b w:val="0"/>
              </w:rPr>
              <w:t>（1=有效、2=无效）</w:t>
            </w:r>
          </w:p>
        </w:tc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865D6E" w14:textId="77777777" w:rsidR="002361F3" w:rsidRPr="009C027F" w:rsidRDefault="002361F3" w:rsidP="002361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新宋体" w:hAnsi="新宋体"/>
              </w:rPr>
            </w:pPr>
            <w:r w:rsidRPr="009C027F">
              <w:rPr>
                <w:rFonts w:ascii="新宋体" w:eastAsia="新宋体" w:hAnsi="新宋体"/>
              </w:rPr>
              <w:t>earea_status</w:t>
            </w:r>
          </w:p>
        </w:tc>
        <w:tc>
          <w:tcPr>
            <w:tcW w:w="4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BB069A" w14:textId="77777777" w:rsidR="002361F3" w:rsidRPr="002361F3" w:rsidRDefault="002361F3" w:rsidP="002361F3">
            <w:pPr>
              <w:spacing w:before="60" w:after="60"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新宋体" w:hAnsi="新宋体"/>
                <w:szCs w:val="22"/>
              </w:rPr>
            </w:pPr>
            <w:r w:rsidRPr="002361F3">
              <w:rPr>
                <w:rFonts w:ascii="新宋体" w:eastAsia="新宋体" w:hAnsi="新宋体" w:hint="eastAsia"/>
                <w:szCs w:val="22"/>
              </w:rPr>
              <w:t>区域基本信息—INF_AREAS(STATUS)</w:t>
            </w:r>
          </w:p>
        </w:tc>
      </w:tr>
      <w:tr w:rsidR="002361F3" w:rsidRPr="00AA2803" w14:paraId="1306808A" w14:textId="77777777" w:rsidTr="00F206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9885A6" w14:textId="77777777" w:rsidR="002361F3" w:rsidRDefault="002361F3" w:rsidP="002361F3">
            <w:pPr>
              <w:jc w:val="center"/>
              <w:rPr>
                <w:rFonts w:ascii="新宋体" w:eastAsia="新宋体" w:hAnsi="新宋体"/>
                <w:b w:val="0"/>
              </w:rPr>
            </w:pPr>
            <w:r w:rsidRPr="00C115E9">
              <w:rPr>
                <w:rFonts w:ascii="新宋体" w:eastAsia="新宋体" w:hAnsi="新宋体" w:hint="eastAsia"/>
                <w:b w:val="0"/>
              </w:rPr>
              <w:t>区域类型</w:t>
            </w:r>
          </w:p>
          <w:p w14:paraId="634C0842" w14:textId="77777777" w:rsidR="002361F3" w:rsidRPr="00386358" w:rsidRDefault="002361F3" w:rsidP="002361F3">
            <w:pPr>
              <w:jc w:val="center"/>
              <w:rPr>
                <w:rFonts w:ascii="新宋体" w:eastAsia="新宋体" w:hAnsi="新宋体"/>
                <w:b w:val="0"/>
              </w:rPr>
            </w:pPr>
            <w:r w:rsidRPr="00C115E9">
              <w:rPr>
                <w:rFonts w:ascii="新宋体" w:eastAsia="新宋体" w:hAnsi="新宋体" w:hint="eastAsia"/>
                <w:b w:val="0"/>
              </w:rPr>
              <w:t>（0=全国；1=省；2=市）</w:t>
            </w:r>
          </w:p>
        </w:tc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E5B120" w14:textId="77777777" w:rsidR="002361F3" w:rsidRPr="009C027F" w:rsidRDefault="002361F3" w:rsidP="002361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宋体" w:eastAsia="新宋体" w:hAnsi="新宋体"/>
              </w:rPr>
            </w:pPr>
            <w:r w:rsidRPr="009C027F">
              <w:rPr>
                <w:rFonts w:ascii="新宋体" w:eastAsia="新宋体" w:hAnsi="新宋体"/>
              </w:rPr>
              <w:t>earea_type</w:t>
            </w:r>
          </w:p>
        </w:tc>
        <w:tc>
          <w:tcPr>
            <w:tcW w:w="4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C92111" w14:textId="77777777" w:rsidR="002361F3" w:rsidRPr="002361F3" w:rsidRDefault="002361F3" w:rsidP="002361F3">
            <w:pPr>
              <w:spacing w:before="60" w:after="60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宋体" w:eastAsia="新宋体" w:hAnsi="新宋体"/>
                <w:szCs w:val="22"/>
              </w:rPr>
            </w:pPr>
            <w:r w:rsidRPr="002361F3">
              <w:rPr>
                <w:rFonts w:ascii="新宋体" w:eastAsia="新宋体" w:hAnsi="新宋体" w:hint="eastAsia"/>
                <w:szCs w:val="22"/>
              </w:rPr>
              <w:t>区域基本信息—INF_AREAS(AREA_TYPE)</w:t>
            </w:r>
          </w:p>
        </w:tc>
      </w:tr>
      <w:tr w:rsidR="00C115E9" w:rsidRPr="00AA2803" w14:paraId="4A3600B2" w14:textId="77777777" w:rsidTr="009C02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7DEF2B" w14:textId="77777777" w:rsidR="00112D6E" w:rsidRDefault="00112D6E" w:rsidP="00C115E9">
            <w:pPr>
              <w:jc w:val="center"/>
              <w:rPr>
                <w:rFonts w:ascii="新宋体" w:eastAsia="新宋体" w:hAnsi="新宋体"/>
                <w:b w:val="0"/>
              </w:rPr>
            </w:pPr>
            <w:r w:rsidRPr="00112D6E">
              <w:rPr>
                <w:rFonts w:ascii="新宋体" w:eastAsia="新宋体" w:hAnsi="新宋体" w:hint="eastAsia"/>
                <w:b w:val="0"/>
              </w:rPr>
              <w:t>状态</w:t>
            </w:r>
          </w:p>
          <w:p w14:paraId="294D37F0" w14:textId="77777777" w:rsidR="00C115E9" w:rsidRPr="00386358" w:rsidRDefault="00112D6E" w:rsidP="00C115E9">
            <w:pPr>
              <w:jc w:val="center"/>
              <w:rPr>
                <w:rFonts w:ascii="新宋体" w:eastAsia="新宋体" w:hAnsi="新宋体"/>
                <w:b w:val="0"/>
              </w:rPr>
            </w:pPr>
            <w:r w:rsidRPr="00112D6E">
              <w:rPr>
                <w:rFonts w:ascii="新宋体" w:eastAsia="新宋体" w:hAnsi="新宋体" w:hint="eastAsia"/>
                <w:b w:val="0"/>
              </w:rPr>
              <w:t>（1-启用，2-暂停，3-退市）</w:t>
            </w:r>
          </w:p>
        </w:tc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67BAA5" w14:textId="77777777" w:rsidR="00C115E9" w:rsidRPr="009C027F" w:rsidRDefault="00C115E9" w:rsidP="009235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新宋体" w:hAnsi="新宋体"/>
              </w:rPr>
            </w:pPr>
            <w:r w:rsidRPr="009C027F">
              <w:rPr>
                <w:rFonts w:ascii="新宋体" w:eastAsia="新宋体" w:hAnsi="新宋体"/>
              </w:rPr>
              <w:t>ebatch_item_st</w:t>
            </w:r>
            <w:r w:rsidR="009235A2" w:rsidRPr="009C027F">
              <w:rPr>
                <w:rFonts w:ascii="新宋体" w:eastAsia="新宋体" w:hAnsi="新宋体"/>
              </w:rPr>
              <w:t>a</w:t>
            </w:r>
            <w:r w:rsidRPr="009C027F">
              <w:rPr>
                <w:rFonts w:ascii="新宋体" w:eastAsia="新宋体" w:hAnsi="新宋体"/>
              </w:rPr>
              <w:t>tus</w:t>
            </w:r>
          </w:p>
        </w:tc>
        <w:tc>
          <w:tcPr>
            <w:tcW w:w="4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701838" w14:textId="77777777" w:rsidR="002361F3" w:rsidRPr="002361F3" w:rsidRDefault="002361F3" w:rsidP="002361F3">
            <w:pPr>
              <w:spacing w:before="60" w:after="60"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新宋体" w:hAnsi="新宋体"/>
                <w:szCs w:val="22"/>
              </w:rPr>
            </w:pPr>
            <w:r w:rsidRPr="002361F3">
              <w:rPr>
                <w:rFonts w:ascii="新宋体" w:eastAsia="新宋体" w:hAnsi="新宋体" w:hint="eastAsia"/>
                <w:szCs w:val="22"/>
              </w:rPr>
              <w:t>批次信息导入之包装—GAME_BATCH_IMPORT_DETAIL(STATUS)</w:t>
            </w:r>
          </w:p>
          <w:p w14:paraId="575DF2BC" w14:textId="77777777" w:rsidR="009235A2" w:rsidRPr="00386358" w:rsidRDefault="002361F3" w:rsidP="002361F3">
            <w:pPr>
              <w:spacing w:before="60" w:after="60"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新宋体" w:hAnsi="新宋体"/>
                <w:szCs w:val="22"/>
              </w:rPr>
            </w:pPr>
            <w:r w:rsidRPr="002361F3">
              <w:rPr>
                <w:rFonts w:ascii="新宋体" w:eastAsia="新宋体" w:hAnsi="新宋体" w:hint="eastAsia"/>
                <w:szCs w:val="22"/>
              </w:rPr>
              <w:lastRenderedPageBreak/>
              <w:t>物品—ITEM_ITEMS(STATUS)</w:t>
            </w:r>
          </w:p>
        </w:tc>
      </w:tr>
      <w:tr w:rsidR="00C115E9" w:rsidRPr="00AA2803" w14:paraId="48B99B9A" w14:textId="77777777" w:rsidTr="009C02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C583CF" w14:textId="77777777" w:rsidR="00C115E9" w:rsidRDefault="00C115E9" w:rsidP="00C115E9">
            <w:pPr>
              <w:jc w:val="center"/>
              <w:rPr>
                <w:rFonts w:ascii="新宋体" w:eastAsia="新宋体" w:hAnsi="新宋体"/>
                <w:b w:val="0"/>
              </w:rPr>
            </w:pPr>
            <w:r w:rsidRPr="00C115E9">
              <w:rPr>
                <w:rFonts w:ascii="新宋体" w:eastAsia="新宋体" w:hAnsi="新宋体" w:hint="eastAsia"/>
                <w:b w:val="0"/>
              </w:rPr>
              <w:lastRenderedPageBreak/>
              <w:t>生成来源</w:t>
            </w:r>
          </w:p>
          <w:p w14:paraId="785E5930" w14:textId="77777777" w:rsidR="00C115E9" w:rsidRPr="00386358" w:rsidRDefault="00C115E9" w:rsidP="00C115E9">
            <w:pPr>
              <w:jc w:val="center"/>
              <w:rPr>
                <w:rFonts w:ascii="新宋体" w:eastAsia="新宋体" w:hAnsi="新宋体"/>
                <w:b w:val="0"/>
              </w:rPr>
            </w:pPr>
            <w:r w:rsidRPr="00C115E9">
              <w:rPr>
                <w:rFonts w:ascii="新宋体" w:eastAsia="新宋体" w:hAnsi="新宋体" w:hint="eastAsia"/>
                <w:b w:val="0"/>
              </w:rPr>
              <w:t>（1-人工录入，2-调拨单生成，3-盘点生成）</w:t>
            </w:r>
          </w:p>
        </w:tc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908118" w14:textId="77777777" w:rsidR="00C115E9" w:rsidRPr="009C027F" w:rsidRDefault="00C115E9" w:rsidP="00C115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宋体" w:eastAsia="新宋体" w:hAnsi="新宋体"/>
              </w:rPr>
            </w:pPr>
            <w:r w:rsidRPr="009C027F">
              <w:rPr>
                <w:rFonts w:ascii="新宋体" w:eastAsia="新宋体" w:hAnsi="新宋体"/>
              </w:rPr>
              <w:t>ebroken_source</w:t>
            </w:r>
          </w:p>
        </w:tc>
        <w:tc>
          <w:tcPr>
            <w:tcW w:w="4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B55CE6" w14:textId="77777777" w:rsidR="00C115E9" w:rsidRPr="00386358" w:rsidRDefault="002361F3" w:rsidP="00C115E9">
            <w:pPr>
              <w:spacing w:before="60" w:after="60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宋体" w:eastAsia="新宋体" w:hAnsi="新宋体"/>
                <w:szCs w:val="22"/>
              </w:rPr>
            </w:pPr>
            <w:r w:rsidRPr="002361F3">
              <w:rPr>
                <w:rFonts w:ascii="新宋体" w:eastAsia="新宋体" w:hAnsi="新宋体" w:hint="eastAsia"/>
                <w:szCs w:val="22"/>
              </w:rPr>
              <w:t>损毁单—WH_BROKEN_RECODER(SOURCE)</w:t>
            </w:r>
          </w:p>
        </w:tc>
      </w:tr>
      <w:tr w:rsidR="00C115E9" w:rsidRPr="00AA2803" w14:paraId="31E3C8E8" w14:textId="77777777" w:rsidTr="009C02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9337B2" w14:textId="77777777" w:rsidR="00C115E9" w:rsidRDefault="00C115E9" w:rsidP="00C115E9">
            <w:pPr>
              <w:jc w:val="center"/>
              <w:rPr>
                <w:rFonts w:ascii="新宋体" w:eastAsia="新宋体" w:hAnsi="新宋体"/>
                <w:b w:val="0"/>
              </w:rPr>
            </w:pPr>
            <w:r w:rsidRPr="00C115E9">
              <w:rPr>
                <w:rFonts w:ascii="新宋体" w:eastAsia="新宋体" w:hAnsi="新宋体" w:hint="eastAsia"/>
                <w:b w:val="0"/>
              </w:rPr>
              <w:t>盘点结果</w:t>
            </w:r>
          </w:p>
          <w:p w14:paraId="11CC50F4" w14:textId="77777777" w:rsidR="00C115E9" w:rsidRPr="00386358" w:rsidRDefault="00C115E9" w:rsidP="00C115E9">
            <w:pPr>
              <w:jc w:val="center"/>
              <w:rPr>
                <w:rFonts w:ascii="新宋体" w:eastAsia="新宋体" w:hAnsi="新宋体"/>
                <w:b w:val="0"/>
              </w:rPr>
            </w:pPr>
            <w:r w:rsidRPr="00C115E9">
              <w:rPr>
                <w:rFonts w:ascii="新宋体" w:eastAsia="新宋体" w:hAnsi="新宋体" w:hint="eastAsia"/>
                <w:b w:val="0"/>
              </w:rPr>
              <w:t>（1-一致，2-盘亏，3-盘盈）</w:t>
            </w:r>
          </w:p>
        </w:tc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4A5756" w14:textId="77777777" w:rsidR="00C115E9" w:rsidRPr="009C027F" w:rsidRDefault="00C115E9" w:rsidP="00C115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新宋体" w:hAnsi="新宋体"/>
              </w:rPr>
            </w:pPr>
            <w:r w:rsidRPr="009C027F">
              <w:rPr>
                <w:rFonts w:ascii="新宋体" w:eastAsia="新宋体" w:hAnsi="新宋体"/>
              </w:rPr>
              <w:t>ecp_result</w:t>
            </w:r>
          </w:p>
        </w:tc>
        <w:tc>
          <w:tcPr>
            <w:tcW w:w="4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056F02" w14:textId="77777777" w:rsidR="002361F3" w:rsidRPr="002361F3" w:rsidRDefault="002361F3" w:rsidP="002361F3">
            <w:pPr>
              <w:spacing w:before="60" w:after="60"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新宋体" w:hAnsi="新宋体"/>
                <w:szCs w:val="22"/>
              </w:rPr>
            </w:pPr>
            <w:r w:rsidRPr="002361F3">
              <w:rPr>
                <w:rFonts w:ascii="新宋体" w:eastAsia="新宋体" w:hAnsi="新宋体" w:hint="eastAsia"/>
                <w:szCs w:val="22"/>
              </w:rPr>
              <w:t>盘点单—WH_CHECK_POINT(RESULT)</w:t>
            </w:r>
          </w:p>
          <w:p w14:paraId="648087BA" w14:textId="77777777" w:rsidR="00C115E9" w:rsidRPr="00386358" w:rsidRDefault="002361F3" w:rsidP="002361F3">
            <w:pPr>
              <w:spacing w:before="60" w:after="60"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新宋体" w:hAnsi="新宋体"/>
                <w:szCs w:val="22"/>
              </w:rPr>
            </w:pPr>
            <w:r w:rsidRPr="002361F3">
              <w:rPr>
                <w:rFonts w:ascii="新宋体" w:eastAsia="新宋体" w:hAnsi="新宋体" w:hint="eastAsia"/>
                <w:szCs w:val="22"/>
              </w:rPr>
              <w:t>物品盘点—ITEM_CHECK(RESULT)</w:t>
            </w:r>
          </w:p>
        </w:tc>
      </w:tr>
      <w:tr w:rsidR="00C115E9" w:rsidRPr="00AA2803" w14:paraId="71CB9498" w14:textId="77777777" w:rsidTr="009C02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9F3A0F" w14:textId="77777777" w:rsidR="00C115E9" w:rsidRDefault="00C115E9" w:rsidP="00C115E9">
            <w:pPr>
              <w:jc w:val="center"/>
              <w:rPr>
                <w:rFonts w:ascii="新宋体" w:eastAsia="新宋体" w:hAnsi="新宋体"/>
                <w:b w:val="0"/>
              </w:rPr>
            </w:pPr>
            <w:r w:rsidRPr="00C115E9">
              <w:rPr>
                <w:rFonts w:ascii="新宋体" w:eastAsia="新宋体" w:hAnsi="新宋体" w:hint="eastAsia"/>
                <w:b w:val="0"/>
              </w:rPr>
              <w:t>盘点状态</w:t>
            </w:r>
          </w:p>
          <w:p w14:paraId="198319C2" w14:textId="77777777" w:rsidR="00C115E9" w:rsidRPr="00386358" w:rsidRDefault="00C115E9" w:rsidP="00C115E9">
            <w:pPr>
              <w:jc w:val="center"/>
              <w:rPr>
                <w:rFonts w:ascii="新宋体" w:eastAsia="新宋体" w:hAnsi="新宋体"/>
                <w:b w:val="0"/>
              </w:rPr>
            </w:pPr>
            <w:r w:rsidRPr="00C115E9">
              <w:rPr>
                <w:rFonts w:ascii="新宋体" w:eastAsia="新宋体" w:hAnsi="新宋体" w:hint="eastAsia"/>
                <w:b w:val="0"/>
              </w:rPr>
              <w:t>（1-盘点中，2-盘点结束）</w:t>
            </w:r>
          </w:p>
        </w:tc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7FE5D1" w14:textId="77777777" w:rsidR="00C115E9" w:rsidRPr="009C027F" w:rsidRDefault="00C115E9" w:rsidP="00C115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宋体" w:eastAsia="新宋体" w:hAnsi="新宋体"/>
              </w:rPr>
            </w:pPr>
            <w:r w:rsidRPr="009C027F">
              <w:rPr>
                <w:rFonts w:ascii="新宋体" w:eastAsia="新宋体" w:hAnsi="新宋体"/>
              </w:rPr>
              <w:t>ecp_status</w:t>
            </w:r>
          </w:p>
        </w:tc>
        <w:tc>
          <w:tcPr>
            <w:tcW w:w="4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A06190" w14:textId="77777777" w:rsidR="00C115E9" w:rsidRPr="00386358" w:rsidRDefault="002361F3" w:rsidP="00C115E9">
            <w:pPr>
              <w:spacing w:before="60" w:after="60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宋体" w:eastAsia="新宋体" w:hAnsi="新宋体"/>
                <w:szCs w:val="22"/>
              </w:rPr>
            </w:pPr>
            <w:r w:rsidRPr="002361F3">
              <w:rPr>
                <w:rFonts w:ascii="新宋体" w:eastAsia="新宋体" w:hAnsi="新宋体" w:hint="eastAsia"/>
                <w:szCs w:val="22"/>
              </w:rPr>
              <w:t>盘点单—WH_CHECK_POINT(STATUS)</w:t>
            </w:r>
          </w:p>
        </w:tc>
      </w:tr>
      <w:tr w:rsidR="00C115E9" w:rsidRPr="00AA2803" w14:paraId="62EE31A8" w14:textId="77777777" w:rsidTr="009C02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108FC5" w14:textId="77777777" w:rsidR="00C115E9" w:rsidRDefault="00C115E9" w:rsidP="00C115E9">
            <w:pPr>
              <w:jc w:val="center"/>
              <w:rPr>
                <w:rFonts w:ascii="新宋体" w:eastAsia="新宋体" w:hAnsi="新宋体"/>
                <w:b w:val="0"/>
              </w:rPr>
            </w:pPr>
            <w:r w:rsidRPr="00C115E9">
              <w:rPr>
                <w:rFonts w:ascii="新宋体" w:eastAsia="新宋体" w:hAnsi="新宋体" w:hint="eastAsia"/>
                <w:b w:val="0"/>
              </w:rPr>
              <w:t>资金类型</w:t>
            </w:r>
          </w:p>
          <w:p w14:paraId="5868387B" w14:textId="77777777" w:rsidR="00C115E9" w:rsidRPr="00386358" w:rsidRDefault="00C115E9" w:rsidP="00C115E9">
            <w:pPr>
              <w:jc w:val="center"/>
              <w:rPr>
                <w:rFonts w:ascii="新宋体" w:eastAsia="新宋体" w:hAnsi="新宋体"/>
                <w:b w:val="0"/>
              </w:rPr>
            </w:pPr>
            <w:r w:rsidRPr="00C115E9">
              <w:rPr>
                <w:rFonts w:ascii="新宋体" w:eastAsia="新宋体" w:hAnsi="新宋体" w:hint="eastAsia"/>
                <w:b w:val="0"/>
              </w:rPr>
              <w:t>（1-充值，2-提现，3-彩票调拨，4-机构佣金，5-销售佣金，6-兑奖佣金，7-销售，8-兑奖，9-为站点充值，10-现金上缴，11-站点退货，12-机构退货）</w:t>
            </w:r>
          </w:p>
        </w:tc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4B9E33" w14:textId="77777777" w:rsidR="00C115E9" w:rsidRPr="009C027F" w:rsidRDefault="00C115E9" w:rsidP="00C115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新宋体" w:hAnsi="新宋体"/>
              </w:rPr>
            </w:pPr>
            <w:r w:rsidRPr="009C027F">
              <w:rPr>
                <w:rFonts w:ascii="新宋体" w:eastAsia="新宋体" w:hAnsi="新宋体"/>
              </w:rPr>
              <w:t>eflow_type</w:t>
            </w:r>
          </w:p>
        </w:tc>
        <w:tc>
          <w:tcPr>
            <w:tcW w:w="4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00EA5C" w14:textId="77777777" w:rsidR="002361F3" w:rsidRPr="002361F3" w:rsidRDefault="002361F3" w:rsidP="002361F3">
            <w:pPr>
              <w:spacing w:before="60" w:after="60"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新宋体" w:hAnsi="新宋体"/>
                <w:szCs w:val="22"/>
              </w:rPr>
            </w:pPr>
            <w:r w:rsidRPr="002361F3">
              <w:rPr>
                <w:rFonts w:ascii="新宋体" w:eastAsia="新宋体" w:hAnsi="新宋体" w:hint="eastAsia"/>
                <w:szCs w:val="22"/>
              </w:rPr>
              <w:t>机构资金流水—FLOW_ORG(FLOW_TYPE)</w:t>
            </w:r>
          </w:p>
          <w:p w14:paraId="672BB179" w14:textId="77777777" w:rsidR="002361F3" w:rsidRPr="002361F3" w:rsidRDefault="002361F3" w:rsidP="002361F3">
            <w:pPr>
              <w:spacing w:before="60" w:after="60"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新宋体" w:hAnsi="新宋体"/>
                <w:szCs w:val="22"/>
              </w:rPr>
            </w:pPr>
            <w:r w:rsidRPr="002361F3">
              <w:rPr>
                <w:rFonts w:ascii="新宋体" w:eastAsia="新宋体" w:hAnsi="新宋体" w:hint="eastAsia"/>
                <w:szCs w:val="22"/>
              </w:rPr>
              <w:t>站点资金流水—FLOW_AGENCY(FLOW_TYPE)</w:t>
            </w:r>
          </w:p>
          <w:p w14:paraId="124457EF" w14:textId="77777777" w:rsidR="00C115E9" w:rsidRPr="00386358" w:rsidRDefault="002361F3" w:rsidP="002361F3">
            <w:pPr>
              <w:spacing w:before="60" w:after="60"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新宋体" w:hAnsi="新宋体"/>
                <w:szCs w:val="22"/>
              </w:rPr>
            </w:pPr>
            <w:r w:rsidRPr="002361F3">
              <w:rPr>
                <w:rFonts w:ascii="新宋体" w:eastAsia="新宋体" w:hAnsi="新宋体" w:hint="eastAsia"/>
                <w:szCs w:val="22"/>
              </w:rPr>
              <w:t>市场管理员资金流水—FLOW_MARKET_MANAGER(FLOW_TYPE)</w:t>
            </w:r>
          </w:p>
        </w:tc>
      </w:tr>
      <w:tr w:rsidR="00C115E9" w:rsidRPr="00AA2803" w14:paraId="385F8C9C" w14:textId="77777777" w:rsidTr="009C02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F3DEF5" w14:textId="77777777" w:rsidR="00C115E9" w:rsidRDefault="00C115E9" w:rsidP="00C115E9">
            <w:pPr>
              <w:jc w:val="center"/>
              <w:rPr>
                <w:rFonts w:ascii="新宋体" w:eastAsia="新宋体" w:hAnsi="新宋体"/>
                <w:b w:val="0"/>
              </w:rPr>
            </w:pPr>
            <w:r w:rsidRPr="00C115E9">
              <w:rPr>
                <w:rFonts w:ascii="新宋体" w:eastAsia="新宋体" w:hAnsi="新宋体" w:hint="eastAsia"/>
                <w:b w:val="0"/>
              </w:rPr>
              <w:t>出库类型</w:t>
            </w:r>
          </w:p>
          <w:p w14:paraId="34BD508B" w14:textId="77777777" w:rsidR="00C115E9" w:rsidRPr="00386358" w:rsidRDefault="00C115E9" w:rsidP="00C115E9">
            <w:pPr>
              <w:jc w:val="center"/>
              <w:rPr>
                <w:rFonts w:ascii="新宋体" w:eastAsia="新宋体" w:hAnsi="新宋体"/>
                <w:b w:val="0"/>
              </w:rPr>
            </w:pPr>
            <w:r w:rsidRPr="00C115E9">
              <w:rPr>
                <w:rFonts w:ascii="新宋体" w:eastAsia="新宋体" w:hAnsi="新宋体" w:hint="eastAsia"/>
                <w:b w:val="0"/>
              </w:rPr>
              <w:t>（1-调拨出库、2-出货单出库，3-终结）</w:t>
            </w:r>
          </w:p>
        </w:tc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C7C1C8" w14:textId="77777777" w:rsidR="00C115E9" w:rsidRPr="009C027F" w:rsidRDefault="00C115E9" w:rsidP="00C115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宋体" w:eastAsia="新宋体" w:hAnsi="新宋体"/>
              </w:rPr>
            </w:pPr>
            <w:r w:rsidRPr="009C027F">
              <w:rPr>
                <w:rFonts w:ascii="新宋体" w:eastAsia="新宋体" w:hAnsi="新宋体"/>
              </w:rPr>
              <w:t>eissue_type</w:t>
            </w:r>
          </w:p>
        </w:tc>
        <w:tc>
          <w:tcPr>
            <w:tcW w:w="4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61F4F7" w14:textId="77777777" w:rsidR="002361F3" w:rsidRPr="002361F3" w:rsidRDefault="002361F3" w:rsidP="002361F3">
            <w:pPr>
              <w:spacing w:before="60" w:after="60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宋体" w:eastAsia="新宋体" w:hAnsi="新宋体"/>
                <w:szCs w:val="22"/>
              </w:rPr>
            </w:pPr>
            <w:r w:rsidRPr="002361F3">
              <w:rPr>
                <w:rFonts w:ascii="新宋体" w:eastAsia="新宋体" w:hAnsi="新宋体" w:hint="eastAsia"/>
                <w:szCs w:val="22"/>
              </w:rPr>
              <w:t>出货单所包含的订单—WH_GOODS_ISSUE(ISSUE_TYPE)</w:t>
            </w:r>
          </w:p>
          <w:p w14:paraId="6FFF835D" w14:textId="77777777" w:rsidR="00C115E9" w:rsidRPr="00386358" w:rsidRDefault="002361F3" w:rsidP="002361F3">
            <w:pPr>
              <w:spacing w:before="60" w:after="60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宋体" w:eastAsia="新宋体" w:hAnsi="新宋体"/>
                <w:szCs w:val="22"/>
              </w:rPr>
            </w:pPr>
            <w:r w:rsidRPr="002361F3">
              <w:rPr>
                <w:rFonts w:ascii="新宋体" w:eastAsia="新宋体" w:hAnsi="新宋体" w:hint="eastAsia"/>
                <w:szCs w:val="22"/>
              </w:rPr>
              <w:t>出库单明细—WH_GOODS_ISSUE_DETAIL(ISSUE_TYPE)</w:t>
            </w:r>
          </w:p>
        </w:tc>
      </w:tr>
      <w:tr w:rsidR="00C115E9" w:rsidRPr="00AA2803" w14:paraId="46558DF6" w14:textId="77777777" w:rsidTr="009C02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A20008" w14:textId="77777777" w:rsidR="00F44658" w:rsidRDefault="00F44658" w:rsidP="00C115E9">
            <w:pPr>
              <w:jc w:val="center"/>
              <w:rPr>
                <w:rFonts w:ascii="新宋体" w:eastAsia="新宋体" w:hAnsi="新宋体"/>
                <w:b w:val="0"/>
              </w:rPr>
            </w:pPr>
            <w:r>
              <w:rPr>
                <w:rFonts w:ascii="新宋体" w:eastAsia="新宋体" w:hAnsi="新宋体" w:hint="eastAsia"/>
                <w:b w:val="0"/>
              </w:rPr>
              <w:t>订单</w:t>
            </w:r>
            <w:r w:rsidRPr="00F44658">
              <w:rPr>
                <w:rFonts w:ascii="新宋体" w:eastAsia="新宋体" w:hAnsi="新宋体" w:hint="eastAsia"/>
                <w:b w:val="0"/>
              </w:rPr>
              <w:t>状态</w:t>
            </w:r>
          </w:p>
          <w:p w14:paraId="15E81810" w14:textId="77777777" w:rsidR="00C115E9" w:rsidRPr="00386358" w:rsidRDefault="00F44658" w:rsidP="00C115E9">
            <w:pPr>
              <w:jc w:val="center"/>
              <w:rPr>
                <w:rFonts w:ascii="新宋体" w:eastAsia="新宋体" w:hAnsi="新宋体"/>
                <w:b w:val="0"/>
              </w:rPr>
            </w:pPr>
            <w:r w:rsidRPr="00F44658">
              <w:rPr>
                <w:rFonts w:ascii="新宋体" w:eastAsia="新宋体" w:hAnsi="新宋体" w:hint="eastAsia"/>
                <w:b w:val="0"/>
              </w:rPr>
              <w:t>（1-已提交，2-已撤销，3-已受理，4-已发货，5-已收货，6-已审批，7-已拒绝）</w:t>
            </w:r>
          </w:p>
        </w:tc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EFD989" w14:textId="77777777" w:rsidR="00C115E9" w:rsidRPr="009C027F" w:rsidRDefault="00C115E9" w:rsidP="00C115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新宋体" w:hAnsi="新宋体"/>
              </w:rPr>
            </w:pPr>
            <w:r w:rsidRPr="009C027F">
              <w:rPr>
                <w:rFonts w:ascii="新宋体" w:eastAsia="新宋体" w:hAnsi="新宋体"/>
              </w:rPr>
              <w:t>eorder_status</w:t>
            </w:r>
          </w:p>
        </w:tc>
        <w:tc>
          <w:tcPr>
            <w:tcW w:w="4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790755" w14:textId="77777777" w:rsidR="002361F3" w:rsidRPr="002361F3" w:rsidRDefault="002361F3" w:rsidP="002361F3">
            <w:pPr>
              <w:spacing w:before="60" w:after="60"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新宋体" w:hAnsi="新宋体"/>
                <w:szCs w:val="22"/>
              </w:rPr>
            </w:pPr>
            <w:r w:rsidRPr="002361F3">
              <w:rPr>
                <w:rFonts w:ascii="新宋体" w:eastAsia="新宋体" w:hAnsi="新宋体" w:hint="eastAsia"/>
                <w:szCs w:val="22"/>
              </w:rPr>
              <w:t>订单—SALE_ORDER(STATUS)</w:t>
            </w:r>
          </w:p>
          <w:p w14:paraId="751B01F2" w14:textId="77777777" w:rsidR="002361F3" w:rsidRPr="002361F3" w:rsidRDefault="002361F3" w:rsidP="002361F3">
            <w:pPr>
              <w:spacing w:before="60" w:after="60"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新宋体" w:hAnsi="新宋体"/>
                <w:szCs w:val="22"/>
              </w:rPr>
            </w:pPr>
            <w:r w:rsidRPr="002361F3">
              <w:rPr>
                <w:rFonts w:ascii="新宋体" w:eastAsia="新宋体" w:hAnsi="新宋体" w:hint="eastAsia"/>
                <w:szCs w:val="22"/>
              </w:rPr>
              <w:t>出货单—SALE_DELIVERY_ORDER(STATUS)</w:t>
            </w:r>
          </w:p>
          <w:p w14:paraId="2826985A" w14:textId="77777777" w:rsidR="002361F3" w:rsidRPr="002361F3" w:rsidRDefault="002361F3" w:rsidP="002361F3">
            <w:pPr>
              <w:spacing w:before="60" w:after="60"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新宋体" w:hAnsi="新宋体"/>
                <w:szCs w:val="22"/>
              </w:rPr>
            </w:pPr>
            <w:r w:rsidRPr="002361F3">
              <w:rPr>
                <w:rFonts w:ascii="新宋体" w:eastAsia="新宋体" w:hAnsi="新宋体" w:hint="eastAsia"/>
                <w:szCs w:val="22"/>
              </w:rPr>
              <w:t>调拨单—SALE_TRANSFER_BILL(STATUS)</w:t>
            </w:r>
          </w:p>
          <w:p w14:paraId="6BAF7CD9" w14:textId="77777777" w:rsidR="00C115E9" w:rsidRPr="00386358" w:rsidRDefault="00414BC0" w:rsidP="002361F3">
            <w:pPr>
              <w:spacing w:before="60" w:after="60"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还货单</w:t>
            </w:r>
            <w:r w:rsidR="002361F3" w:rsidRPr="002361F3">
              <w:rPr>
                <w:rFonts w:ascii="新宋体" w:eastAsia="新宋体" w:hAnsi="新宋体" w:hint="eastAsia"/>
                <w:szCs w:val="22"/>
              </w:rPr>
              <w:t>—SALE_RETURN_RECODER(STATUS)</w:t>
            </w:r>
          </w:p>
        </w:tc>
      </w:tr>
      <w:tr w:rsidR="002361F3" w:rsidRPr="00AA2803" w14:paraId="6E007865" w14:textId="77777777" w:rsidTr="00F206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33FD64" w14:textId="77777777" w:rsidR="002361F3" w:rsidRPr="00386358" w:rsidRDefault="002361F3" w:rsidP="002361F3">
            <w:pPr>
              <w:jc w:val="center"/>
              <w:rPr>
                <w:rFonts w:ascii="新宋体" w:eastAsia="新宋体" w:hAnsi="新宋体"/>
                <w:b w:val="0"/>
              </w:rPr>
            </w:pPr>
            <w:r w:rsidRPr="00E312DC">
              <w:rPr>
                <w:rFonts w:ascii="新宋体" w:eastAsia="新宋体" w:hAnsi="新宋体" w:hint="eastAsia"/>
                <w:b w:val="0"/>
              </w:rPr>
              <w:t>部门状态（1-可用，2-删除）</w:t>
            </w:r>
          </w:p>
        </w:tc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8CDC29" w14:textId="77777777" w:rsidR="002361F3" w:rsidRPr="009C027F" w:rsidRDefault="002361F3" w:rsidP="002361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宋体" w:eastAsia="新宋体" w:hAnsi="新宋体"/>
              </w:rPr>
            </w:pPr>
            <w:r w:rsidRPr="009C027F">
              <w:rPr>
                <w:rFonts w:ascii="新宋体" w:eastAsia="新宋体" w:hAnsi="新宋体"/>
              </w:rPr>
              <w:t>eorg_status</w:t>
            </w:r>
          </w:p>
        </w:tc>
        <w:tc>
          <w:tcPr>
            <w:tcW w:w="4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E7143E" w14:textId="77777777" w:rsidR="002361F3" w:rsidRPr="002361F3" w:rsidRDefault="002361F3" w:rsidP="002361F3">
            <w:pPr>
              <w:spacing w:before="60" w:after="60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宋体" w:eastAsia="新宋体" w:hAnsi="新宋体"/>
                <w:szCs w:val="22"/>
              </w:rPr>
            </w:pPr>
            <w:r w:rsidRPr="002361F3">
              <w:rPr>
                <w:rFonts w:ascii="新宋体" w:eastAsia="新宋体" w:hAnsi="新宋体" w:hint="eastAsia"/>
                <w:szCs w:val="22"/>
              </w:rPr>
              <w:t>组织机构基本信息—INF_ORGS(ORG_STATUS)</w:t>
            </w:r>
          </w:p>
        </w:tc>
      </w:tr>
      <w:tr w:rsidR="002361F3" w:rsidRPr="00AA2803" w14:paraId="153AF697" w14:textId="77777777" w:rsidTr="00F206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17ADC9" w14:textId="77777777" w:rsidR="002361F3" w:rsidRPr="00386358" w:rsidRDefault="002361F3" w:rsidP="002361F3">
            <w:pPr>
              <w:jc w:val="center"/>
              <w:rPr>
                <w:rFonts w:ascii="新宋体" w:eastAsia="新宋体" w:hAnsi="新宋体"/>
                <w:b w:val="0"/>
              </w:rPr>
            </w:pPr>
            <w:r w:rsidRPr="00E312DC">
              <w:rPr>
                <w:rFonts w:ascii="新宋体" w:eastAsia="新宋体" w:hAnsi="新宋体" w:hint="eastAsia"/>
                <w:b w:val="0"/>
              </w:rPr>
              <w:t>部门类别（1-公司,2-代理）</w:t>
            </w:r>
          </w:p>
        </w:tc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72AB7E" w14:textId="77777777" w:rsidR="002361F3" w:rsidRPr="009C027F" w:rsidRDefault="002361F3" w:rsidP="002361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新宋体" w:hAnsi="新宋体"/>
              </w:rPr>
            </w:pPr>
            <w:r w:rsidRPr="009C027F">
              <w:rPr>
                <w:rFonts w:ascii="新宋体" w:eastAsia="新宋体" w:hAnsi="新宋体"/>
              </w:rPr>
              <w:t>eorg_type</w:t>
            </w:r>
          </w:p>
        </w:tc>
        <w:tc>
          <w:tcPr>
            <w:tcW w:w="4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29F8CE" w14:textId="77777777" w:rsidR="002361F3" w:rsidRPr="002361F3" w:rsidRDefault="002361F3" w:rsidP="002361F3">
            <w:pPr>
              <w:spacing w:before="60" w:after="60"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新宋体" w:hAnsi="新宋体"/>
                <w:szCs w:val="22"/>
              </w:rPr>
            </w:pPr>
            <w:r w:rsidRPr="002361F3">
              <w:rPr>
                <w:rFonts w:ascii="新宋体" w:eastAsia="新宋体" w:hAnsi="新宋体" w:hint="eastAsia"/>
                <w:szCs w:val="22"/>
              </w:rPr>
              <w:t>组织机构基本信息—INF_ORGS(ORG_TYPE)</w:t>
            </w:r>
          </w:p>
        </w:tc>
      </w:tr>
      <w:tr w:rsidR="002361F3" w:rsidRPr="00AA2803" w14:paraId="19682711" w14:textId="77777777" w:rsidTr="00F206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12CD29" w14:textId="77777777" w:rsidR="002361F3" w:rsidRDefault="002361F3" w:rsidP="002361F3">
            <w:pPr>
              <w:jc w:val="center"/>
              <w:rPr>
                <w:rFonts w:ascii="新宋体" w:eastAsia="新宋体" w:hAnsi="新宋体"/>
                <w:b w:val="0"/>
              </w:rPr>
            </w:pPr>
            <w:r w:rsidRPr="00E312DC">
              <w:rPr>
                <w:rFonts w:ascii="新宋体" w:eastAsia="新宋体" w:hAnsi="新宋体" w:hint="eastAsia"/>
                <w:b w:val="0"/>
              </w:rPr>
              <w:t>应对的处理流程</w:t>
            </w:r>
          </w:p>
          <w:p w14:paraId="76554A40" w14:textId="77777777" w:rsidR="002361F3" w:rsidRPr="00386358" w:rsidRDefault="002361F3" w:rsidP="002361F3">
            <w:pPr>
              <w:jc w:val="center"/>
              <w:rPr>
                <w:rFonts w:ascii="新宋体" w:eastAsia="新宋体" w:hAnsi="新宋体"/>
                <w:b w:val="0"/>
              </w:rPr>
            </w:pPr>
            <w:r w:rsidRPr="00E312DC">
              <w:rPr>
                <w:rFonts w:ascii="新宋体" w:eastAsia="新宋体" w:hAnsi="新宋体" w:hint="eastAsia"/>
                <w:b w:val="0"/>
              </w:rPr>
              <w:t>（1-A计划，2-B计划）</w:t>
            </w:r>
          </w:p>
        </w:tc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0E6778" w14:textId="77777777" w:rsidR="002361F3" w:rsidRPr="009C027F" w:rsidRDefault="002361F3" w:rsidP="002361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宋体" w:eastAsia="新宋体" w:hAnsi="新宋体"/>
              </w:rPr>
            </w:pPr>
            <w:r w:rsidRPr="009C027F">
              <w:rPr>
                <w:rFonts w:ascii="新宋体" w:eastAsia="新宋体" w:hAnsi="新宋体"/>
              </w:rPr>
              <w:t>eplan_flow</w:t>
            </w:r>
          </w:p>
        </w:tc>
        <w:tc>
          <w:tcPr>
            <w:tcW w:w="4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A447ED" w14:textId="77777777" w:rsidR="002361F3" w:rsidRPr="002361F3" w:rsidRDefault="002361F3" w:rsidP="002361F3">
            <w:pPr>
              <w:spacing w:before="60" w:after="60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宋体" w:eastAsia="新宋体" w:hAnsi="新宋体"/>
                <w:szCs w:val="22"/>
              </w:rPr>
            </w:pPr>
            <w:r w:rsidRPr="002361F3">
              <w:rPr>
                <w:rFonts w:ascii="新宋体" w:eastAsia="新宋体" w:hAnsi="新宋体" w:hint="eastAsia"/>
                <w:szCs w:val="22"/>
              </w:rPr>
              <w:t>印制厂商基本信息—INF_PUBLISHERS(PLAN_FLOW)</w:t>
            </w:r>
          </w:p>
        </w:tc>
      </w:tr>
      <w:tr w:rsidR="00C115E9" w:rsidRPr="00AA2803" w14:paraId="47EB43D2" w14:textId="77777777" w:rsidTr="009C02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AF7418" w14:textId="77777777" w:rsidR="009235A2" w:rsidRDefault="009235A2" w:rsidP="00C115E9">
            <w:pPr>
              <w:jc w:val="center"/>
              <w:rPr>
                <w:rFonts w:ascii="新宋体" w:eastAsia="新宋体" w:hAnsi="新宋体"/>
                <w:b w:val="0"/>
              </w:rPr>
            </w:pPr>
            <w:r w:rsidRPr="009235A2">
              <w:rPr>
                <w:rFonts w:ascii="新宋体" w:eastAsia="新宋体" w:hAnsi="新宋体" w:hint="eastAsia"/>
                <w:b w:val="0"/>
              </w:rPr>
              <w:t>入库类型</w:t>
            </w:r>
          </w:p>
          <w:p w14:paraId="25058A0C" w14:textId="77777777" w:rsidR="00C115E9" w:rsidRPr="00386358" w:rsidRDefault="009235A2" w:rsidP="00C115E9">
            <w:pPr>
              <w:jc w:val="center"/>
              <w:rPr>
                <w:rFonts w:ascii="新宋体" w:eastAsia="新宋体" w:hAnsi="新宋体"/>
                <w:b w:val="0"/>
              </w:rPr>
            </w:pPr>
            <w:r w:rsidRPr="009235A2">
              <w:rPr>
                <w:rFonts w:ascii="新宋体" w:eastAsia="新宋体" w:hAnsi="新宋体" w:hint="eastAsia"/>
                <w:b w:val="0"/>
              </w:rPr>
              <w:t>（1-批次入库、2-调拨单入库、3-退货入库）</w:t>
            </w:r>
          </w:p>
        </w:tc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8DB338" w14:textId="77777777" w:rsidR="00C115E9" w:rsidRPr="009C027F" w:rsidRDefault="00C115E9" w:rsidP="00C115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新宋体" w:hAnsi="新宋体"/>
              </w:rPr>
            </w:pPr>
            <w:r w:rsidRPr="009C027F">
              <w:rPr>
                <w:rFonts w:ascii="新宋体" w:eastAsia="新宋体" w:hAnsi="新宋体"/>
              </w:rPr>
              <w:t>ereceipt_type</w:t>
            </w:r>
          </w:p>
        </w:tc>
        <w:tc>
          <w:tcPr>
            <w:tcW w:w="4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214269" w14:textId="77777777" w:rsidR="002361F3" w:rsidRPr="002361F3" w:rsidRDefault="002361F3" w:rsidP="002361F3">
            <w:pPr>
              <w:spacing w:before="60" w:after="60"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新宋体" w:hAnsi="新宋体"/>
                <w:szCs w:val="22"/>
              </w:rPr>
            </w:pPr>
            <w:r w:rsidRPr="002361F3">
              <w:rPr>
                <w:rFonts w:ascii="新宋体" w:eastAsia="新宋体" w:hAnsi="新宋体" w:hint="eastAsia"/>
                <w:szCs w:val="22"/>
              </w:rPr>
              <w:t>入库单—WH_GOODS_RECEIPT(RECEIPT_TYPE)</w:t>
            </w:r>
          </w:p>
          <w:p w14:paraId="11FD9289" w14:textId="77777777" w:rsidR="009235A2" w:rsidRPr="00386358" w:rsidRDefault="002361F3" w:rsidP="002361F3">
            <w:pPr>
              <w:spacing w:before="60" w:after="60"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新宋体" w:hAnsi="新宋体"/>
                <w:szCs w:val="22"/>
              </w:rPr>
            </w:pPr>
            <w:r w:rsidRPr="002361F3">
              <w:rPr>
                <w:rFonts w:ascii="新宋体" w:eastAsia="新宋体" w:hAnsi="新宋体" w:hint="eastAsia"/>
                <w:szCs w:val="22"/>
              </w:rPr>
              <w:t>入库单明细—WH_GOODS_RECEIPT_DETAIL(RECEIPT_TYPE)</w:t>
            </w:r>
          </w:p>
        </w:tc>
      </w:tr>
      <w:tr w:rsidR="00C115E9" w:rsidRPr="00AA2803" w14:paraId="10706AE4" w14:textId="77777777" w:rsidTr="009C02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95B604" w14:textId="77777777" w:rsidR="005E1CC1" w:rsidRDefault="005E1CC1" w:rsidP="00C115E9">
            <w:pPr>
              <w:jc w:val="center"/>
              <w:rPr>
                <w:rFonts w:ascii="新宋体" w:eastAsia="新宋体" w:hAnsi="新宋体"/>
                <w:b w:val="0"/>
              </w:rPr>
            </w:pPr>
            <w:r w:rsidRPr="005E1CC1">
              <w:rPr>
                <w:rFonts w:ascii="新宋体" w:eastAsia="新宋体" w:hAnsi="新宋体" w:hint="eastAsia"/>
                <w:b w:val="0"/>
              </w:rPr>
              <w:t>状态</w:t>
            </w:r>
          </w:p>
          <w:p w14:paraId="3574926B" w14:textId="77777777" w:rsidR="00C115E9" w:rsidRPr="00386358" w:rsidRDefault="005E1CC1" w:rsidP="00C115E9">
            <w:pPr>
              <w:jc w:val="center"/>
              <w:rPr>
                <w:rFonts w:ascii="新宋体" w:eastAsia="新宋体" w:hAnsi="新宋体"/>
                <w:b w:val="0"/>
              </w:rPr>
            </w:pPr>
            <w:r w:rsidRPr="005E1CC1">
              <w:rPr>
                <w:rFonts w:ascii="新宋体" w:eastAsia="新宋体" w:hAnsi="新宋体" w:hint="eastAsia"/>
                <w:b w:val="0"/>
              </w:rPr>
              <w:t>（11-在库、12-在站点，20-在途，21-管理员持有，31-已销售、41-被盗、42-损坏、43-丢失）</w:t>
            </w:r>
          </w:p>
        </w:tc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21D9FA" w14:textId="77777777" w:rsidR="00C115E9" w:rsidRPr="009C027F" w:rsidRDefault="00C115E9" w:rsidP="00C115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宋体" w:eastAsia="新宋体" w:hAnsi="新宋体"/>
              </w:rPr>
            </w:pPr>
            <w:r w:rsidRPr="009C027F">
              <w:rPr>
                <w:rFonts w:ascii="新宋体" w:eastAsia="新宋体" w:hAnsi="新宋体"/>
              </w:rPr>
              <w:t>eticket_status</w:t>
            </w:r>
          </w:p>
        </w:tc>
        <w:tc>
          <w:tcPr>
            <w:tcW w:w="4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B4341F" w14:textId="77777777" w:rsidR="002361F3" w:rsidRPr="002361F3" w:rsidRDefault="002361F3" w:rsidP="002361F3">
            <w:pPr>
              <w:spacing w:before="60" w:after="60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宋体" w:eastAsia="新宋体" w:hAnsi="新宋体"/>
                <w:szCs w:val="22"/>
              </w:rPr>
            </w:pPr>
            <w:r w:rsidRPr="002361F3">
              <w:rPr>
                <w:rFonts w:ascii="新宋体" w:eastAsia="新宋体" w:hAnsi="新宋体" w:hint="eastAsia"/>
                <w:szCs w:val="22"/>
              </w:rPr>
              <w:t>即开票信息（箱）—WH_TICKET_TRUNK(STATUS)</w:t>
            </w:r>
          </w:p>
          <w:p w14:paraId="69405D1B" w14:textId="77777777" w:rsidR="002361F3" w:rsidRPr="002361F3" w:rsidRDefault="002361F3" w:rsidP="002361F3">
            <w:pPr>
              <w:spacing w:before="60" w:after="60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宋体" w:eastAsia="新宋体" w:hAnsi="新宋体"/>
                <w:szCs w:val="22"/>
              </w:rPr>
            </w:pPr>
            <w:r w:rsidRPr="002361F3">
              <w:rPr>
                <w:rFonts w:ascii="新宋体" w:eastAsia="新宋体" w:hAnsi="新宋体" w:hint="eastAsia"/>
                <w:szCs w:val="22"/>
              </w:rPr>
              <w:t>即开票信息（盒）—WH_TICKET_BOX(STATUS)</w:t>
            </w:r>
          </w:p>
          <w:p w14:paraId="6540B876" w14:textId="77777777" w:rsidR="002361F3" w:rsidRPr="002361F3" w:rsidRDefault="002361F3" w:rsidP="002361F3">
            <w:pPr>
              <w:spacing w:before="60" w:after="60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宋体" w:eastAsia="新宋体" w:hAnsi="新宋体"/>
                <w:szCs w:val="22"/>
              </w:rPr>
            </w:pPr>
            <w:r w:rsidRPr="002361F3">
              <w:rPr>
                <w:rFonts w:ascii="新宋体" w:eastAsia="新宋体" w:hAnsi="新宋体" w:hint="eastAsia"/>
                <w:szCs w:val="22"/>
              </w:rPr>
              <w:t>即开票信息（本）—WH_TICKET_PACKAGE(STATUS)</w:t>
            </w:r>
          </w:p>
          <w:p w14:paraId="7EF17708" w14:textId="77777777" w:rsidR="006A6F79" w:rsidRPr="00386358" w:rsidRDefault="002361F3" w:rsidP="002361F3">
            <w:pPr>
              <w:spacing w:before="60" w:after="60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宋体" w:eastAsia="新宋体" w:hAnsi="新宋体"/>
                <w:szCs w:val="22"/>
              </w:rPr>
            </w:pPr>
            <w:r w:rsidRPr="002361F3">
              <w:rPr>
                <w:rFonts w:ascii="新宋体" w:eastAsia="新宋体" w:hAnsi="新宋体" w:hint="eastAsia"/>
                <w:szCs w:val="22"/>
              </w:rPr>
              <w:t>损毁单—WH_BROKEN_RECODER(REASON)</w:t>
            </w:r>
          </w:p>
        </w:tc>
      </w:tr>
      <w:tr w:rsidR="00C115E9" w:rsidRPr="00AA2803" w14:paraId="702C17D2" w14:textId="77777777" w:rsidTr="009C02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C15F68" w14:textId="77777777" w:rsidR="006A6F79" w:rsidRDefault="006A6F79" w:rsidP="00C115E9">
            <w:pPr>
              <w:jc w:val="center"/>
              <w:rPr>
                <w:rFonts w:ascii="新宋体" w:eastAsia="新宋体" w:hAnsi="新宋体"/>
                <w:b w:val="0"/>
              </w:rPr>
            </w:pPr>
            <w:r w:rsidRPr="006A6F79">
              <w:rPr>
                <w:rFonts w:ascii="新宋体" w:eastAsia="新宋体" w:hAnsi="新宋体" w:hint="eastAsia"/>
                <w:b w:val="0"/>
              </w:rPr>
              <w:lastRenderedPageBreak/>
              <w:t>调整类型</w:t>
            </w:r>
          </w:p>
          <w:p w14:paraId="6C75E38F" w14:textId="77777777" w:rsidR="00C115E9" w:rsidRPr="00386358" w:rsidRDefault="006A6F79" w:rsidP="00C115E9">
            <w:pPr>
              <w:jc w:val="center"/>
              <w:rPr>
                <w:rFonts w:ascii="新宋体" w:eastAsia="新宋体" w:hAnsi="新宋体"/>
                <w:b w:val="0"/>
              </w:rPr>
            </w:pPr>
            <w:r w:rsidRPr="006A6F79">
              <w:rPr>
                <w:rFonts w:ascii="新宋体" w:eastAsia="新宋体" w:hAnsi="新宋体" w:hint="eastAsia"/>
                <w:b w:val="0"/>
              </w:rPr>
              <w:t>（1-调增，2-调减）</w:t>
            </w:r>
          </w:p>
        </w:tc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A7C96F" w14:textId="77777777" w:rsidR="00C115E9" w:rsidRPr="009C027F" w:rsidRDefault="00C115E9" w:rsidP="00C115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新宋体" w:hAnsi="新宋体"/>
              </w:rPr>
            </w:pPr>
            <w:r w:rsidRPr="009C027F">
              <w:rPr>
                <w:rFonts w:ascii="新宋体" w:eastAsia="新宋体" w:hAnsi="新宋体"/>
              </w:rPr>
              <w:t>etuning_type</w:t>
            </w:r>
          </w:p>
        </w:tc>
        <w:tc>
          <w:tcPr>
            <w:tcW w:w="4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E74AC5" w14:textId="77777777" w:rsidR="00C115E9" w:rsidRPr="00386358" w:rsidRDefault="002361F3" w:rsidP="002361F3">
            <w:pPr>
              <w:spacing w:before="60" w:after="60"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新宋体" w:hAnsi="新宋体"/>
                <w:szCs w:val="22"/>
              </w:rPr>
            </w:pPr>
            <w:r w:rsidRPr="002361F3">
              <w:rPr>
                <w:rFonts w:ascii="新宋体" w:eastAsia="新宋体" w:hAnsi="新宋体" w:hint="eastAsia"/>
                <w:szCs w:val="22"/>
              </w:rPr>
              <w:t>销售站（机构）调账—FUND_TUNING(TUNING_TYPE)</w:t>
            </w:r>
          </w:p>
        </w:tc>
      </w:tr>
      <w:tr w:rsidR="00C115E9" w:rsidRPr="00AA2803" w14:paraId="7A14142B" w14:textId="77777777" w:rsidTr="009C02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9AB7BA" w14:textId="77777777" w:rsidR="009235A2" w:rsidRDefault="009235A2" w:rsidP="00C115E9">
            <w:pPr>
              <w:jc w:val="center"/>
              <w:rPr>
                <w:rFonts w:ascii="新宋体" w:eastAsia="新宋体" w:hAnsi="新宋体"/>
                <w:b w:val="0"/>
              </w:rPr>
            </w:pPr>
            <w:r w:rsidRPr="009235A2">
              <w:rPr>
                <w:rFonts w:ascii="新宋体" w:eastAsia="新宋体" w:hAnsi="新宋体" w:hint="eastAsia"/>
                <w:b w:val="0"/>
              </w:rPr>
              <w:t>有效位数</w:t>
            </w:r>
          </w:p>
          <w:p w14:paraId="58875A79" w14:textId="77777777" w:rsidR="00C115E9" w:rsidRPr="00386358" w:rsidRDefault="009235A2" w:rsidP="00C115E9">
            <w:pPr>
              <w:jc w:val="center"/>
              <w:rPr>
                <w:rFonts w:ascii="新宋体" w:eastAsia="新宋体" w:hAnsi="新宋体"/>
                <w:b w:val="0"/>
              </w:rPr>
            </w:pPr>
            <w:r w:rsidRPr="009235A2">
              <w:rPr>
                <w:rFonts w:ascii="新宋体" w:eastAsia="新宋体" w:hAnsi="新宋体" w:hint="eastAsia"/>
                <w:b w:val="0"/>
              </w:rPr>
              <w:t>（1-箱号、2-盒号、3-本号）</w:t>
            </w:r>
          </w:p>
        </w:tc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A6B01E" w14:textId="77777777" w:rsidR="00C115E9" w:rsidRPr="009C027F" w:rsidRDefault="00C115E9" w:rsidP="00C115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宋体" w:eastAsia="新宋体" w:hAnsi="新宋体"/>
              </w:rPr>
            </w:pPr>
            <w:r w:rsidRPr="009C027F">
              <w:rPr>
                <w:rFonts w:ascii="新宋体" w:eastAsia="新宋体" w:hAnsi="新宋体"/>
              </w:rPr>
              <w:t>evalid_number</w:t>
            </w:r>
          </w:p>
        </w:tc>
        <w:tc>
          <w:tcPr>
            <w:tcW w:w="4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BF58C6" w14:textId="77777777" w:rsidR="002361F3" w:rsidRPr="002361F3" w:rsidRDefault="002361F3" w:rsidP="002361F3">
            <w:pPr>
              <w:spacing w:before="60" w:after="60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宋体" w:eastAsia="新宋体" w:hAnsi="新宋体"/>
                <w:szCs w:val="22"/>
              </w:rPr>
            </w:pPr>
            <w:r w:rsidRPr="002361F3">
              <w:rPr>
                <w:rFonts w:ascii="新宋体" w:eastAsia="新宋体" w:hAnsi="新宋体" w:hint="eastAsia"/>
                <w:szCs w:val="22"/>
              </w:rPr>
              <w:t>订单收货明细—WH_ORDER_RECEIVE_DETAIL(VALID_NUMBER)</w:t>
            </w:r>
          </w:p>
          <w:p w14:paraId="5BBD70A8" w14:textId="77777777" w:rsidR="002361F3" w:rsidRPr="002361F3" w:rsidRDefault="002361F3" w:rsidP="002361F3">
            <w:pPr>
              <w:spacing w:before="60" w:after="60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宋体" w:eastAsia="新宋体" w:hAnsi="新宋体"/>
                <w:szCs w:val="22"/>
              </w:rPr>
            </w:pPr>
            <w:r w:rsidRPr="002361F3">
              <w:rPr>
                <w:rFonts w:ascii="新宋体" w:eastAsia="新宋体" w:hAnsi="新宋体" w:hint="eastAsia"/>
                <w:szCs w:val="22"/>
              </w:rPr>
              <w:t>入库单明细—WH_GOODS_RECEIPT_DETAIL(VALID_NUMBER)</w:t>
            </w:r>
          </w:p>
          <w:p w14:paraId="0D97B6E0" w14:textId="77777777" w:rsidR="002361F3" w:rsidRPr="002361F3" w:rsidRDefault="002361F3" w:rsidP="002361F3">
            <w:pPr>
              <w:spacing w:before="60" w:after="60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宋体" w:eastAsia="新宋体" w:hAnsi="新宋体"/>
                <w:szCs w:val="22"/>
              </w:rPr>
            </w:pPr>
            <w:r w:rsidRPr="002361F3">
              <w:rPr>
                <w:rFonts w:ascii="新宋体" w:eastAsia="新宋体" w:hAnsi="新宋体" w:hint="eastAsia"/>
                <w:szCs w:val="22"/>
              </w:rPr>
              <w:t>出库单明细—WH_GOODS_ISSUE_DETAIL(VALID_NUMBER)</w:t>
            </w:r>
          </w:p>
          <w:p w14:paraId="104F5AB0" w14:textId="77777777" w:rsidR="002361F3" w:rsidRPr="002361F3" w:rsidRDefault="002361F3" w:rsidP="002361F3">
            <w:pPr>
              <w:spacing w:before="60" w:after="60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宋体" w:eastAsia="新宋体" w:hAnsi="新宋体"/>
                <w:szCs w:val="22"/>
              </w:rPr>
            </w:pPr>
            <w:r w:rsidRPr="002361F3">
              <w:rPr>
                <w:rFonts w:ascii="新宋体" w:eastAsia="新宋体" w:hAnsi="新宋体" w:hint="eastAsia"/>
                <w:szCs w:val="22"/>
              </w:rPr>
              <w:t>损毁单明细—WH_BROKEN_RECODER_DETAIL(VALID_NUMBER)</w:t>
            </w:r>
          </w:p>
          <w:p w14:paraId="4F56C4F7" w14:textId="77777777" w:rsidR="002361F3" w:rsidRPr="002361F3" w:rsidRDefault="00414BC0" w:rsidP="002361F3">
            <w:pPr>
              <w:spacing w:before="60" w:after="60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宋体" w:eastAsia="新宋体" w:hAnsi="新宋体"/>
                <w:szCs w:val="22"/>
              </w:rPr>
            </w:pPr>
            <w:r>
              <w:rPr>
                <w:rFonts w:ascii="新宋体" w:eastAsia="新宋体" w:hAnsi="新宋体" w:hint="eastAsia"/>
                <w:szCs w:val="22"/>
              </w:rPr>
              <w:t>还货单</w:t>
            </w:r>
            <w:r w:rsidR="002361F3" w:rsidRPr="002361F3">
              <w:rPr>
                <w:rFonts w:ascii="新宋体" w:eastAsia="新宋体" w:hAnsi="新宋体" w:hint="eastAsia"/>
                <w:szCs w:val="22"/>
              </w:rPr>
              <w:t>收货明细—SALE_RETURN_GOT_DETAIL(VALID_NUMBER)</w:t>
            </w:r>
          </w:p>
          <w:p w14:paraId="4ECF05F4" w14:textId="77777777" w:rsidR="002361F3" w:rsidRPr="002361F3" w:rsidRDefault="002361F3" w:rsidP="002361F3">
            <w:pPr>
              <w:spacing w:before="60" w:after="60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宋体" w:eastAsia="新宋体" w:hAnsi="新宋体"/>
                <w:szCs w:val="22"/>
              </w:rPr>
            </w:pPr>
            <w:r w:rsidRPr="002361F3">
              <w:rPr>
                <w:rFonts w:ascii="新宋体" w:eastAsia="新宋体" w:hAnsi="新宋体" w:hint="eastAsia"/>
                <w:szCs w:val="22"/>
              </w:rPr>
              <w:t>盘点结果明细—WH_CHECK_POINT_DETAIL(VALID_NUMBER)</w:t>
            </w:r>
          </w:p>
          <w:p w14:paraId="772453C1" w14:textId="77777777" w:rsidR="002361F3" w:rsidRPr="002361F3" w:rsidRDefault="002361F3" w:rsidP="002361F3">
            <w:pPr>
              <w:spacing w:before="60" w:after="60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宋体" w:eastAsia="新宋体" w:hAnsi="新宋体"/>
                <w:szCs w:val="22"/>
              </w:rPr>
            </w:pPr>
            <w:r w:rsidRPr="002361F3">
              <w:rPr>
                <w:rFonts w:ascii="新宋体" w:eastAsia="新宋体" w:hAnsi="新宋体" w:hint="eastAsia"/>
                <w:szCs w:val="22"/>
              </w:rPr>
              <w:t>盘点差错明细—WH_CP_NOMATCH_DETAIL(VALID_NUMBER)</w:t>
            </w:r>
          </w:p>
          <w:p w14:paraId="47AE0574" w14:textId="77777777" w:rsidR="00C115E9" w:rsidRPr="00386358" w:rsidRDefault="002361F3" w:rsidP="002361F3">
            <w:pPr>
              <w:spacing w:before="60" w:after="60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宋体" w:eastAsia="新宋体" w:hAnsi="新宋体"/>
                <w:szCs w:val="22"/>
              </w:rPr>
            </w:pPr>
            <w:r w:rsidRPr="002361F3">
              <w:rPr>
                <w:rFonts w:ascii="新宋体" w:eastAsia="新宋体" w:hAnsi="新宋体" w:hint="eastAsia"/>
                <w:szCs w:val="22"/>
              </w:rPr>
              <w:t>盘点前库存明细—WH_CHECK_POINT_DETAIL_BE(VALID_NUMBER)</w:t>
            </w:r>
          </w:p>
        </w:tc>
      </w:tr>
      <w:tr w:rsidR="006A6F79" w:rsidRPr="00AA2803" w14:paraId="44494E90" w14:textId="77777777" w:rsidTr="009C02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56BE70" w14:textId="77777777" w:rsidR="006A6F79" w:rsidRDefault="006A6F79" w:rsidP="006A6F79">
            <w:pPr>
              <w:jc w:val="center"/>
              <w:rPr>
                <w:rFonts w:ascii="新宋体" w:eastAsia="新宋体" w:hAnsi="新宋体"/>
                <w:b w:val="0"/>
              </w:rPr>
            </w:pPr>
            <w:r w:rsidRPr="006A6F79">
              <w:rPr>
                <w:rFonts w:ascii="新宋体" w:eastAsia="新宋体" w:hAnsi="新宋体" w:hint="eastAsia"/>
                <w:b w:val="0"/>
              </w:rPr>
              <w:t>状态</w:t>
            </w:r>
          </w:p>
          <w:p w14:paraId="6DD4C299" w14:textId="77777777" w:rsidR="006A6F79" w:rsidRPr="006A6F79" w:rsidRDefault="006A6F79" w:rsidP="006A6F79">
            <w:pPr>
              <w:jc w:val="center"/>
              <w:rPr>
                <w:rFonts w:ascii="新宋体" w:eastAsia="新宋体" w:hAnsi="新宋体"/>
                <w:b w:val="0"/>
              </w:rPr>
            </w:pPr>
            <w:r w:rsidRPr="006A6F79">
              <w:rPr>
                <w:rFonts w:ascii="新宋体" w:eastAsia="新宋体" w:hAnsi="新宋体" w:hint="eastAsia"/>
                <w:b w:val="0"/>
              </w:rPr>
              <w:t>（1-启用，2-停用，3-盘点中）</w:t>
            </w:r>
          </w:p>
        </w:tc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3A67CA" w14:textId="77777777" w:rsidR="006A6F79" w:rsidRPr="009C027F" w:rsidRDefault="006A6F79" w:rsidP="006A6F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新宋体" w:hAnsi="新宋体"/>
              </w:rPr>
            </w:pPr>
            <w:r w:rsidRPr="009C027F">
              <w:rPr>
                <w:rFonts w:ascii="新宋体" w:eastAsia="新宋体" w:hAnsi="新宋体"/>
              </w:rPr>
              <w:t>ewarehouse_status</w:t>
            </w:r>
          </w:p>
        </w:tc>
        <w:tc>
          <w:tcPr>
            <w:tcW w:w="4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AC5BC4" w14:textId="77777777" w:rsidR="006A6F79" w:rsidRPr="00386358" w:rsidRDefault="002361F3" w:rsidP="002361F3">
            <w:pPr>
              <w:spacing w:before="60" w:after="60"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新宋体" w:hAnsi="新宋体"/>
                <w:szCs w:val="22"/>
              </w:rPr>
            </w:pPr>
            <w:r w:rsidRPr="002361F3">
              <w:rPr>
                <w:rFonts w:ascii="新宋体" w:eastAsia="新宋体" w:hAnsi="新宋体" w:hint="eastAsia"/>
                <w:szCs w:val="22"/>
              </w:rPr>
              <w:t>仓库基本信息—WH_INFO(STATUS)</w:t>
            </w:r>
          </w:p>
        </w:tc>
      </w:tr>
      <w:tr w:rsidR="006A6F79" w:rsidRPr="00AA2803" w14:paraId="4D94F9B6" w14:textId="77777777" w:rsidTr="009C02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57B46B" w14:textId="77777777" w:rsidR="006A6F79" w:rsidRDefault="006A6F79" w:rsidP="006A6F79">
            <w:pPr>
              <w:jc w:val="center"/>
              <w:rPr>
                <w:rFonts w:ascii="新宋体" w:eastAsia="新宋体" w:hAnsi="新宋体"/>
                <w:b w:val="0"/>
              </w:rPr>
            </w:pPr>
            <w:r w:rsidRPr="006A6F79">
              <w:rPr>
                <w:rFonts w:ascii="新宋体" w:eastAsia="新宋体" w:hAnsi="新宋体" w:hint="eastAsia"/>
                <w:b w:val="0"/>
              </w:rPr>
              <w:t>状态</w:t>
            </w:r>
          </w:p>
          <w:p w14:paraId="7EB138FF" w14:textId="77777777" w:rsidR="006A6F79" w:rsidRPr="00386358" w:rsidRDefault="006A6F79" w:rsidP="006A6F79">
            <w:pPr>
              <w:jc w:val="center"/>
              <w:rPr>
                <w:rFonts w:ascii="新宋体" w:eastAsia="新宋体" w:hAnsi="新宋体"/>
                <w:b w:val="0"/>
              </w:rPr>
            </w:pPr>
            <w:r w:rsidRPr="006A6F79">
              <w:rPr>
                <w:rFonts w:ascii="新宋体" w:eastAsia="新宋体" w:hAnsi="新宋体" w:hint="eastAsia"/>
                <w:b w:val="0"/>
              </w:rPr>
              <w:t>（1-未完成，2-已完成）</w:t>
            </w:r>
          </w:p>
        </w:tc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E47D74" w14:textId="77777777" w:rsidR="006A6F79" w:rsidRPr="009C027F" w:rsidRDefault="006A6F79" w:rsidP="006A6F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宋体" w:eastAsia="新宋体" w:hAnsi="新宋体"/>
              </w:rPr>
            </w:pPr>
            <w:r w:rsidRPr="009C027F">
              <w:rPr>
                <w:rFonts w:ascii="新宋体" w:eastAsia="新宋体" w:hAnsi="新宋体"/>
              </w:rPr>
              <w:t>ework_status</w:t>
            </w:r>
          </w:p>
        </w:tc>
        <w:tc>
          <w:tcPr>
            <w:tcW w:w="4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ADBDDB" w14:textId="77777777" w:rsidR="002361F3" w:rsidRPr="002361F3" w:rsidRDefault="002361F3" w:rsidP="002361F3">
            <w:pPr>
              <w:spacing w:before="60" w:after="60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宋体" w:eastAsia="新宋体" w:hAnsi="新宋体"/>
                <w:szCs w:val="22"/>
              </w:rPr>
            </w:pPr>
            <w:r w:rsidRPr="002361F3">
              <w:rPr>
                <w:rFonts w:ascii="新宋体" w:eastAsia="新宋体" w:hAnsi="新宋体" w:hint="eastAsia"/>
                <w:szCs w:val="22"/>
              </w:rPr>
              <w:t>出货单所包含的订单—WH_GOODS_ISSUE(STATUS)</w:t>
            </w:r>
          </w:p>
          <w:p w14:paraId="435957FF" w14:textId="77777777" w:rsidR="006A6F79" w:rsidRDefault="002361F3" w:rsidP="002361F3">
            <w:pPr>
              <w:spacing w:before="60" w:after="60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宋体" w:eastAsia="新宋体" w:hAnsi="新宋体"/>
                <w:szCs w:val="22"/>
              </w:rPr>
            </w:pPr>
            <w:r w:rsidRPr="002361F3">
              <w:rPr>
                <w:rFonts w:ascii="新宋体" w:eastAsia="新宋体" w:hAnsi="新宋体" w:hint="eastAsia"/>
                <w:szCs w:val="22"/>
              </w:rPr>
              <w:t>物品入库—ITEM_RECEIPT(STATUS)</w:t>
            </w:r>
          </w:p>
          <w:p w14:paraId="55919885" w14:textId="77777777" w:rsidR="00B017F3" w:rsidRPr="00386358" w:rsidRDefault="00B017F3" w:rsidP="002361F3">
            <w:pPr>
              <w:spacing w:before="60" w:after="60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宋体" w:eastAsia="新宋体" w:hAnsi="新宋体"/>
                <w:szCs w:val="22"/>
              </w:rPr>
            </w:pPr>
            <w:r w:rsidRPr="00B017F3">
              <w:rPr>
                <w:rFonts w:ascii="新宋体" w:eastAsia="新宋体" w:hAnsi="新宋体" w:hint="eastAsia"/>
                <w:szCs w:val="22"/>
              </w:rPr>
              <w:t>入库单—WH_GOODS_RECEIPT(STATUS)</w:t>
            </w:r>
          </w:p>
        </w:tc>
      </w:tr>
    </w:tbl>
    <w:p w14:paraId="673C9B53" w14:textId="77777777" w:rsidR="00694628" w:rsidRPr="00AA2803" w:rsidRDefault="00694628" w:rsidP="002F7244">
      <w:pPr>
        <w:widowControl/>
        <w:adjustRightInd/>
      </w:pPr>
    </w:p>
    <w:sectPr w:rsidR="00694628" w:rsidRPr="00AA2803" w:rsidSect="0027759B">
      <w:pgSz w:w="11906" w:h="16838"/>
      <w:pgMar w:top="1108" w:right="1466" w:bottom="1440" w:left="1620" w:header="568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B80121" w14:textId="77777777" w:rsidR="00870C31" w:rsidRDefault="00870C31">
      <w:r>
        <w:separator/>
      </w:r>
    </w:p>
    <w:p w14:paraId="1D103066" w14:textId="77777777" w:rsidR="00870C31" w:rsidRDefault="00870C31"/>
  </w:endnote>
  <w:endnote w:type="continuationSeparator" w:id="0">
    <w:p w14:paraId="319CE649" w14:textId="77777777" w:rsidR="00870C31" w:rsidRDefault="00870C31">
      <w:r>
        <w:continuationSeparator/>
      </w:r>
    </w:p>
    <w:p w14:paraId="6B3B4C38" w14:textId="77777777" w:rsidR="00870C31" w:rsidRDefault="00870C3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4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326"/>
      <w:gridCol w:w="5632"/>
    </w:tblGrid>
    <w:tr w:rsidR="00F46C19" w14:paraId="5617F386" w14:textId="77777777" w:rsidTr="00E47807">
      <w:trPr>
        <w:trHeight w:val="275"/>
      </w:trPr>
      <w:tc>
        <w:tcPr>
          <w:tcW w:w="8437" w:type="dxa"/>
        </w:tcPr>
        <w:p w14:paraId="5F829E4B" w14:textId="77777777" w:rsidR="00F46C19" w:rsidRDefault="00F46C19" w:rsidP="00B83004">
          <w:pPr>
            <w:pStyle w:val="a7"/>
            <w:rPr>
              <w:szCs w:val="24"/>
            </w:rPr>
          </w:pPr>
          <w:r w:rsidRPr="006F66BF">
            <w:rPr>
              <w:rStyle w:val="style1"/>
              <w:rFonts w:ascii="Tahoma" w:hAnsi="Tahoma" w:cs="Tahoma"/>
            </w:rPr>
            <w:t>©</w:t>
          </w:r>
          <w:r w:rsidRPr="006F66BF">
            <w:rPr>
              <w:rStyle w:val="style1"/>
              <w:rFonts w:ascii="Tahoma" w:hAnsi="Tahoma" w:cs="Tahoma" w:hint="eastAsia"/>
            </w:rPr>
            <w:t>版权归</w:t>
          </w:r>
          <w:r w:rsidRPr="006F66BF">
            <w:t>华彩控股有限公司所有</w:t>
          </w:r>
        </w:p>
      </w:tc>
      <w:tc>
        <w:tcPr>
          <w:tcW w:w="5705" w:type="dxa"/>
        </w:tcPr>
        <w:p w14:paraId="30FF882D" w14:textId="77777777" w:rsidR="00F46C19" w:rsidRPr="008F136A" w:rsidRDefault="00F46C19" w:rsidP="00E47807">
          <w:pPr>
            <w:pStyle w:val="a7"/>
            <w:wordWrap w:val="0"/>
            <w:jc w:val="right"/>
            <w:rPr>
              <w:szCs w:val="24"/>
            </w:rPr>
          </w:pPr>
          <w:r w:rsidRPr="00266C77">
            <w:rPr>
              <w:rFonts w:hint="eastAsia"/>
              <w:szCs w:val="21"/>
            </w:rPr>
            <w:t>第</w:t>
          </w:r>
          <w:r w:rsidRPr="00266C77">
            <w:rPr>
              <w:rFonts w:hint="eastAsia"/>
              <w:szCs w:val="21"/>
            </w:rPr>
            <w:t xml:space="preserve"> </w:t>
          </w:r>
          <w:r w:rsidRPr="008F136A">
            <w:rPr>
              <w:szCs w:val="21"/>
            </w:rPr>
            <w:fldChar w:fldCharType="begin"/>
          </w:r>
          <w:r w:rsidRPr="008F136A">
            <w:rPr>
              <w:szCs w:val="21"/>
            </w:rPr>
            <w:instrText xml:space="preserve"> PAGE   \* MERGEFORMAT </w:instrText>
          </w:r>
          <w:r w:rsidRPr="008F136A">
            <w:rPr>
              <w:szCs w:val="21"/>
            </w:rPr>
            <w:fldChar w:fldCharType="separate"/>
          </w:r>
          <w:r w:rsidR="003B0DAE" w:rsidRPr="003B0DAE">
            <w:rPr>
              <w:noProof/>
              <w:szCs w:val="21"/>
              <w:lang w:val="zh-CN"/>
            </w:rPr>
            <w:t>1</w:t>
          </w:r>
          <w:r w:rsidRPr="008F136A">
            <w:rPr>
              <w:szCs w:val="21"/>
            </w:rPr>
            <w:fldChar w:fldCharType="end"/>
          </w:r>
          <w:r w:rsidRPr="00266C77">
            <w:rPr>
              <w:rFonts w:hint="eastAsia"/>
              <w:szCs w:val="21"/>
            </w:rPr>
            <w:t xml:space="preserve"> </w:t>
          </w:r>
          <w:r w:rsidRPr="00266C77">
            <w:rPr>
              <w:rFonts w:hint="eastAsia"/>
              <w:szCs w:val="21"/>
            </w:rPr>
            <w:t>页</w:t>
          </w:r>
          <w:r w:rsidRPr="00266C77">
            <w:rPr>
              <w:rFonts w:hint="eastAsia"/>
              <w:szCs w:val="21"/>
            </w:rPr>
            <w:t xml:space="preserve"> </w:t>
          </w:r>
          <w:r w:rsidRPr="00266C77">
            <w:rPr>
              <w:rFonts w:hint="eastAsia"/>
              <w:szCs w:val="21"/>
            </w:rPr>
            <w:t>共</w:t>
          </w:r>
          <w:r w:rsidRPr="00266C77">
            <w:rPr>
              <w:rFonts w:hint="eastAsia"/>
              <w:szCs w:val="21"/>
            </w:rPr>
            <w:t xml:space="preserve"> </w:t>
          </w:r>
          <w:r w:rsidRPr="00266C77">
            <w:rPr>
              <w:szCs w:val="21"/>
            </w:rPr>
            <w:fldChar w:fldCharType="begin"/>
          </w:r>
          <w:r w:rsidRPr="00266C77">
            <w:rPr>
              <w:szCs w:val="21"/>
            </w:rPr>
            <w:instrText xml:space="preserve"> NUMPAGES </w:instrText>
          </w:r>
          <w:r w:rsidRPr="00266C77">
            <w:rPr>
              <w:szCs w:val="21"/>
            </w:rPr>
            <w:fldChar w:fldCharType="separate"/>
          </w:r>
          <w:r w:rsidR="003B0DAE">
            <w:rPr>
              <w:noProof/>
              <w:szCs w:val="21"/>
            </w:rPr>
            <w:t>5</w:t>
          </w:r>
          <w:r w:rsidRPr="00266C77">
            <w:rPr>
              <w:szCs w:val="21"/>
            </w:rPr>
            <w:fldChar w:fldCharType="end"/>
          </w:r>
          <w:r w:rsidRPr="00266C77">
            <w:rPr>
              <w:rFonts w:hint="eastAsia"/>
              <w:szCs w:val="21"/>
            </w:rPr>
            <w:t xml:space="preserve"> </w:t>
          </w:r>
          <w:r w:rsidRPr="00266C77">
            <w:rPr>
              <w:rFonts w:hint="eastAsia"/>
              <w:szCs w:val="21"/>
            </w:rPr>
            <w:t>页</w:t>
          </w:r>
          <w:r>
            <w:rPr>
              <w:rFonts w:hint="eastAsia"/>
              <w:szCs w:val="21"/>
            </w:rPr>
            <w:t xml:space="preserve">   </w:t>
          </w:r>
        </w:p>
      </w:tc>
    </w:tr>
  </w:tbl>
  <w:p w14:paraId="6FE638F6" w14:textId="77777777" w:rsidR="00F46C19" w:rsidRPr="00E47807" w:rsidRDefault="00F46C19" w:rsidP="00E47807">
    <w:pPr>
      <w:pStyle w:val="a7"/>
      <w:rPr>
        <w:szCs w:val="24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4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61"/>
      <w:gridCol w:w="3459"/>
    </w:tblGrid>
    <w:tr w:rsidR="00F46C19" w14:paraId="7E30936E" w14:textId="77777777" w:rsidTr="008F136A">
      <w:tc>
        <w:tcPr>
          <w:tcW w:w="5495" w:type="dxa"/>
        </w:tcPr>
        <w:p w14:paraId="36D81633" w14:textId="77777777" w:rsidR="00F46C19" w:rsidRDefault="00F46C19" w:rsidP="008F136A">
          <w:pPr>
            <w:pStyle w:val="a7"/>
            <w:rPr>
              <w:szCs w:val="24"/>
            </w:rPr>
          </w:pPr>
          <w:r w:rsidRPr="006F66BF">
            <w:rPr>
              <w:rStyle w:val="style1"/>
              <w:rFonts w:ascii="Tahoma" w:hAnsi="Tahoma" w:cs="Tahoma"/>
            </w:rPr>
            <w:t>©</w:t>
          </w:r>
          <w:r w:rsidRPr="006F66BF">
            <w:rPr>
              <w:rStyle w:val="style1"/>
              <w:rFonts w:ascii="Tahoma" w:hAnsi="Tahoma" w:cs="Tahoma" w:hint="eastAsia"/>
            </w:rPr>
            <w:t>版权归</w:t>
          </w:r>
          <w:r w:rsidRPr="006F66BF">
            <w:t>华彩控股有限公司所有</w:t>
          </w:r>
        </w:p>
      </w:tc>
      <w:tc>
        <w:tcPr>
          <w:tcW w:w="3541" w:type="dxa"/>
        </w:tcPr>
        <w:p w14:paraId="1AD87C98" w14:textId="77777777" w:rsidR="00F46C19" w:rsidRPr="008F136A" w:rsidRDefault="00F46C19" w:rsidP="008F136A">
          <w:pPr>
            <w:pStyle w:val="a7"/>
            <w:jc w:val="right"/>
            <w:rPr>
              <w:szCs w:val="24"/>
            </w:rPr>
          </w:pPr>
          <w:r w:rsidRPr="00266C77">
            <w:rPr>
              <w:rFonts w:hint="eastAsia"/>
              <w:szCs w:val="21"/>
            </w:rPr>
            <w:t>第</w:t>
          </w:r>
          <w:r w:rsidRPr="00266C77">
            <w:rPr>
              <w:rFonts w:hint="eastAsia"/>
              <w:szCs w:val="21"/>
            </w:rPr>
            <w:t xml:space="preserve"> </w:t>
          </w:r>
          <w:r w:rsidRPr="008F136A">
            <w:rPr>
              <w:szCs w:val="21"/>
            </w:rPr>
            <w:fldChar w:fldCharType="begin"/>
          </w:r>
          <w:r w:rsidRPr="008F136A">
            <w:rPr>
              <w:szCs w:val="21"/>
            </w:rPr>
            <w:instrText xml:space="preserve"> PAGE   \* MERGEFORMAT </w:instrText>
          </w:r>
          <w:r w:rsidRPr="008F136A">
            <w:rPr>
              <w:szCs w:val="21"/>
            </w:rPr>
            <w:fldChar w:fldCharType="separate"/>
          </w:r>
          <w:r w:rsidR="003B0DAE" w:rsidRPr="003B0DAE">
            <w:rPr>
              <w:noProof/>
              <w:szCs w:val="21"/>
              <w:lang w:val="zh-CN"/>
            </w:rPr>
            <w:t>60</w:t>
          </w:r>
          <w:r w:rsidRPr="008F136A">
            <w:rPr>
              <w:szCs w:val="21"/>
            </w:rPr>
            <w:fldChar w:fldCharType="end"/>
          </w:r>
          <w:r w:rsidRPr="00266C77">
            <w:rPr>
              <w:rFonts w:hint="eastAsia"/>
              <w:szCs w:val="21"/>
            </w:rPr>
            <w:t xml:space="preserve"> </w:t>
          </w:r>
          <w:r w:rsidRPr="00266C77">
            <w:rPr>
              <w:rFonts w:hint="eastAsia"/>
              <w:szCs w:val="21"/>
            </w:rPr>
            <w:t>页</w:t>
          </w:r>
          <w:r w:rsidRPr="00266C77">
            <w:rPr>
              <w:rFonts w:hint="eastAsia"/>
              <w:szCs w:val="21"/>
            </w:rPr>
            <w:t xml:space="preserve"> </w:t>
          </w:r>
          <w:r w:rsidRPr="00266C77">
            <w:rPr>
              <w:rFonts w:hint="eastAsia"/>
              <w:szCs w:val="21"/>
            </w:rPr>
            <w:t>共</w:t>
          </w:r>
          <w:r w:rsidRPr="00266C77">
            <w:rPr>
              <w:rFonts w:hint="eastAsia"/>
              <w:szCs w:val="21"/>
            </w:rPr>
            <w:t xml:space="preserve"> </w:t>
          </w:r>
          <w:r w:rsidRPr="00266C77">
            <w:rPr>
              <w:szCs w:val="21"/>
            </w:rPr>
            <w:fldChar w:fldCharType="begin"/>
          </w:r>
          <w:r w:rsidRPr="00266C77">
            <w:rPr>
              <w:szCs w:val="21"/>
            </w:rPr>
            <w:instrText xml:space="preserve"> NUMPAGES </w:instrText>
          </w:r>
          <w:r w:rsidRPr="00266C77">
            <w:rPr>
              <w:szCs w:val="21"/>
            </w:rPr>
            <w:fldChar w:fldCharType="separate"/>
          </w:r>
          <w:r w:rsidR="003B0DAE">
            <w:rPr>
              <w:noProof/>
              <w:szCs w:val="21"/>
            </w:rPr>
            <w:t>114</w:t>
          </w:r>
          <w:r w:rsidRPr="00266C77">
            <w:rPr>
              <w:szCs w:val="21"/>
            </w:rPr>
            <w:fldChar w:fldCharType="end"/>
          </w:r>
          <w:r w:rsidRPr="00266C77">
            <w:rPr>
              <w:rFonts w:hint="eastAsia"/>
              <w:szCs w:val="21"/>
            </w:rPr>
            <w:t xml:space="preserve"> </w:t>
          </w:r>
          <w:r w:rsidRPr="00266C77">
            <w:rPr>
              <w:rFonts w:hint="eastAsia"/>
              <w:szCs w:val="21"/>
            </w:rPr>
            <w:t>页</w:t>
          </w:r>
        </w:p>
      </w:tc>
    </w:tr>
  </w:tbl>
  <w:p w14:paraId="2894D65A" w14:textId="77777777" w:rsidR="00F46C19" w:rsidRPr="008F136A" w:rsidRDefault="00F46C19" w:rsidP="008F136A">
    <w:pPr>
      <w:pStyle w:val="a7"/>
      <w:rPr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1B3B47" w14:textId="77777777" w:rsidR="00870C31" w:rsidRDefault="00870C31">
      <w:r>
        <w:separator/>
      </w:r>
    </w:p>
    <w:p w14:paraId="1ABE0224" w14:textId="77777777" w:rsidR="00870C31" w:rsidRDefault="00870C31"/>
  </w:footnote>
  <w:footnote w:type="continuationSeparator" w:id="0">
    <w:p w14:paraId="6475A8B0" w14:textId="77777777" w:rsidR="00870C31" w:rsidRDefault="00870C31">
      <w:r>
        <w:continuationSeparator/>
      </w:r>
    </w:p>
    <w:p w14:paraId="10D554F6" w14:textId="77777777" w:rsidR="00870C31" w:rsidRDefault="00870C31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411C45" w14:textId="77777777" w:rsidR="00F46C19" w:rsidRPr="008F136A" w:rsidRDefault="00F46C19" w:rsidP="008F136A">
    <w:pPr>
      <w:pStyle w:val="a6"/>
      <w:pBdr>
        <w:bottom w:val="single" w:sz="6" w:space="2" w:color="auto"/>
      </w:pBdr>
      <w:tabs>
        <w:tab w:val="clear" w:pos="8306"/>
        <w:tab w:val="right" w:pos="8789"/>
      </w:tabs>
      <w:ind w:right="31"/>
      <w:jc w:val="both"/>
      <w:rPr>
        <w:b/>
      </w:rPr>
    </w:pPr>
    <w:r>
      <w:rPr>
        <w:rFonts w:ascii="宋体"/>
        <w:noProof/>
      </w:rPr>
      <w:drawing>
        <wp:inline distT="0" distB="0" distL="0" distR="0" wp14:anchorId="7232E8E5" wp14:editId="261D8DA2">
          <wp:extent cx="1248410" cy="286385"/>
          <wp:effectExtent l="19050" t="0" r="8890" b="0"/>
          <wp:docPr id="1" name="图片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48410" cy="2863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ascii="宋体" w:hAnsi="宋体"/>
      </w:rPr>
      <w:t xml:space="preserve">    </w:t>
    </w:r>
    <w:r>
      <w:rPr>
        <w:rFonts w:ascii="宋体" w:hAnsi="宋体" w:hint="eastAsia"/>
      </w:rPr>
      <w:t xml:space="preserve">                                                                           【</w:t>
    </w:r>
    <w:r>
      <w:rPr>
        <w:rFonts w:ascii="宋体" w:hAnsi="宋体" w:hint="eastAsia"/>
        <w:sz w:val="21"/>
        <w:szCs w:val="21"/>
      </w:rPr>
      <w:t>K</w:t>
    </w:r>
    <w:r>
      <w:rPr>
        <w:rFonts w:ascii="宋体" w:hAnsi="宋体"/>
        <w:sz w:val="21"/>
        <w:szCs w:val="21"/>
      </w:rPr>
      <w:t>PW</w:t>
    </w:r>
    <w:r>
      <w:rPr>
        <w:rFonts w:ascii="宋体" w:hAnsi="宋体" w:hint="eastAsia"/>
        <w:sz w:val="21"/>
        <w:szCs w:val="21"/>
      </w:rPr>
      <w:t>系统V1.0】数据库设计说明书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F9CA44" w14:textId="5063CB68" w:rsidR="00F46C19" w:rsidRPr="008F136A" w:rsidRDefault="00F46C19" w:rsidP="00646C81">
    <w:pPr>
      <w:pStyle w:val="a6"/>
      <w:pBdr>
        <w:bottom w:val="single" w:sz="6" w:space="2" w:color="auto"/>
      </w:pBdr>
      <w:tabs>
        <w:tab w:val="clear" w:pos="8306"/>
        <w:tab w:val="right" w:pos="8789"/>
      </w:tabs>
      <w:ind w:right="31"/>
      <w:jc w:val="right"/>
      <w:rPr>
        <w:b/>
      </w:rPr>
    </w:pPr>
    <w:r>
      <w:rPr>
        <w:rFonts w:ascii="宋体"/>
        <w:noProof/>
      </w:rPr>
      <w:drawing>
        <wp:inline distT="0" distB="0" distL="0" distR="0" wp14:anchorId="56CF3DD1" wp14:editId="67835D14">
          <wp:extent cx="1248410" cy="286385"/>
          <wp:effectExtent l="19050" t="0" r="8890" b="0"/>
          <wp:docPr id="2" name="图片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48410" cy="2863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ascii="宋体" w:hAnsi="宋体"/>
      </w:rPr>
      <w:t xml:space="preserve">    </w:t>
    </w:r>
    <w:r>
      <w:rPr>
        <w:rFonts w:ascii="宋体" w:hAnsi="宋体" w:hint="eastAsia"/>
      </w:rPr>
      <w:t xml:space="preserve">                  【</w:t>
    </w:r>
    <w:r>
      <w:rPr>
        <w:rFonts w:ascii="宋体" w:hAnsi="宋体" w:hint="eastAsia"/>
        <w:sz w:val="21"/>
        <w:szCs w:val="21"/>
      </w:rPr>
      <w:t>彩票综合销售管理系统V1.0】需求规格说明</w:t>
    </w:r>
    <w:r>
      <w:rPr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596C685" wp14:editId="31882E45">
              <wp:simplePos x="0" y="0"/>
              <wp:positionH relativeFrom="column">
                <wp:posOffset>0</wp:posOffset>
              </wp:positionH>
              <wp:positionV relativeFrom="paragraph">
                <wp:posOffset>-22225</wp:posOffset>
              </wp:positionV>
              <wp:extent cx="114935" cy="191770"/>
              <wp:effectExtent l="0" t="0" r="0" b="1905"/>
              <wp:wrapNone/>
              <wp:docPr id="3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935" cy="19177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4AB8A0" w14:textId="77777777" w:rsidR="00F46C19" w:rsidRDefault="00F46C19"/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596C685"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26" type="#_x0000_t202" style="position:absolute;left:0;text-align:left;margin-left:0;margin-top:-1.75pt;width:9.05pt;height:15.1pt;z-index:25165875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" stroked="f">
              <v:textbox style="mso-fit-shape-to-text:t" inset="0,0,0,0">
                <w:txbxContent>
                  <w:p w14:paraId="744AB8A0" w14:textId="77777777" w:rsidR="00F46C19" w:rsidRDefault="00F46C19"/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7D368A"/>
    <w:multiLevelType w:val="hybridMultilevel"/>
    <w:tmpl w:val="5C92E9FA"/>
    <w:lvl w:ilvl="0" w:tplc="1E5882E2">
      <w:start w:val="1"/>
      <w:numFmt w:val="decimalZero"/>
      <w:lvlText w:val=" %1"/>
      <w:lvlJc w:val="center"/>
      <w:pPr>
        <w:ind w:left="420" w:hanging="420"/>
      </w:pPr>
      <w:rPr>
        <w:rFonts w:hint="eastAsia"/>
        <w:b/>
        <w:i w:val="0"/>
        <w:snapToGrid w:val="0"/>
        <w:kern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BB40BA"/>
    <w:multiLevelType w:val="hybridMultilevel"/>
    <w:tmpl w:val="C6CC1FBE"/>
    <w:lvl w:ilvl="0" w:tplc="FCC829A2">
      <w:start w:val="1"/>
      <w:numFmt w:val="bullet"/>
      <w:pStyle w:val="1"/>
      <w:lvlText w:val=""/>
      <w:lvlJc w:val="left"/>
      <w:pPr>
        <w:tabs>
          <w:tab w:val="num" w:pos="1554"/>
        </w:tabs>
        <w:ind w:left="1554" w:hanging="420"/>
      </w:pPr>
      <w:rPr>
        <w:rFonts w:ascii="Wingdings" w:hAnsi="Wingdings" w:hint="default"/>
      </w:rPr>
    </w:lvl>
    <w:lvl w:ilvl="1" w:tplc="798436C8" w:tentative="1">
      <w:start w:val="1"/>
      <w:numFmt w:val="bullet"/>
      <w:lvlText w:val=""/>
      <w:lvlJc w:val="left"/>
      <w:pPr>
        <w:tabs>
          <w:tab w:val="num" w:pos="1974"/>
        </w:tabs>
        <w:ind w:left="1974" w:hanging="420"/>
      </w:pPr>
      <w:rPr>
        <w:rFonts w:ascii="Wingdings" w:hAnsi="Wingdings" w:hint="default"/>
      </w:rPr>
    </w:lvl>
    <w:lvl w:ilvl="2" w:tplc="F2240AEE" w:tentative="1">
      <w:start w:val="1"/>
      <w:numFmt w:val="bullet"/>
      <w:lvlText w:val=""/>
      <w:lvlJc w:val="left"/>
      <w:pPr>
        <w:tabs>
          <w:tab w:val="num" w:pos="2394"/>
        </w:tabs>
        <w:ind w:left="2394" w:hanging="420"/>
      </w:pPr>
      <w:rPr>
        <w:rFonts w:ascii="Wingdings" w:hAnsi="Wingdings" w:hint="default"/>
      </w:rPr>
    </w:lvl>
    <w:lvl w:ilvl="3" w:tplc="A6580BC4" w:tentative="1">
      <w:start w:val="1"/>
      <w:numFmt w:val="bullet"/>
      <w:lvlText w:val=""/>
      <w:lvlJc w:val="left"/>
      <w:pPr>
        <w:tabs>
          <w:tab w:val="num" w:pos="2814"/>
        </w:tabs>
        <w:ind w:left="2814" w:hanging="420"/>
      </w:pPr>
      <w:rPr>
        <w:rFonts w:ascii="Wingdings" w:hAnsi="Wingdings" w:hint="default"/>
      </w:rPr>
    </w:lvl>
    <w:lvl w:ilvl="4" w:tplc="9A8ED364" w:tentative="1">
      <w:start w:val="1"/>
      <w:numFmt w:val="bullet"/>
      <w:lvlText w:val=""/>
      <w:lvlJc w:val="left"/>
      <w:pPr>
        <w:tabs>
          <w:tab w:val="num" w:pos="3234"/>
        </w:tabs>
        <w:ind w:left="3234" w:hanging="420"/>
      </w:pPr>
      <w:rPr>
        <w:rFonts w:ascii="Wingdings" w:hAnsi="Wingdings" w:hint="default"/>
      </w:rPr>
    </w:lvl>
    <w:lvl w:ilvl="5" w:tplc="6554D8CA" w:tentative="1">
      <w:start w:val="1"/>
      <w:numFmt w:val="bullet"/>
      <w:lvlText w:val=""/>
      <w:lvlJc w:val="left"/>
      <w:pPr>
        <w:tabs>
          <w:tab w:val="num" w:pos="3654"/>
        </w:tabs>
        <w:ind w:left="3654" w:hanging="420"/>
      </w:pPr>
      <w:rPr>
        <w:rFonts w:ascii="Wingdings" w:hAnsi="Wingdings" w:hint="default"/>
      </w:rPr>
    </w:lvl>
    <w:lvl w:ilvl="6" w:tplc="4CC226E0" w:tentative="1">
      <w:start w:val="1"/>
      <w:numFmt w:val="bullet"/>
      <w:lvlText w:val=""/>
      <w:lvlJc w:val="left"/>
      <w:pPr>
        <w:tabs>
          <w:tab w:val="num" w:pos="4074"/>
        </w:tabs>
        <w:ind w:left="4074" w:hanging="420"/>
      </w:pPr>
      <w:rPr>
        <w:rFonts w:ascii="Wingdings" w:hAnsi="Wingdings" w:hint="default"/>
      </w:rPr>
    </w:lvl>
    <w:lvl w:ilvl="7" w:tplc="DC4CF6BC" w:tentative="1">
      <w:start w:val="1"/>
      <w:numFmt w:val="bullet"/>
      <w:lvlText w:val=""/>
      <w:lvlJc w:val="left"/>
      <w:pPr>
        <w:tabs>
          <w:tab w:val="num" w:pos="4494"/>
        </w:tabs>
        <w:ind w:left="4494" w:hanging="420"/>
      </w:pPr>
      <w:rPr>
        <w:rFonts w:ascii="Wingdings" w:hAnsi="Wingdings" w:hint="default"/>
      </w:rPr>
    </w:lvl>
    <w:lvl w:ilvl="8" w:tplc="4A503E50" w:tentative="1">
      <w:start w:val="1"/>
      <w:numFmt w:val="bullet"/>
      <w:lvlText w:val=""/>
      <w:lvlJc w:val="left"/>
      <w:pPr>
        <w:tabs>
          <w:tab w:val="num" w:pos="4914"/>
        </w:tabs>
        <w:ind w:left="4914" w:hanging="420"/>
      </w:pPr>
      <w:rPr>
        <w:rFonts w:ascii="Wingdings" w:hAnsi="Wingdings" w:hint="default"/>
      </w:rPr>
    </w:lvl>
  </w:abstractNum>
  <w:abstractNum w:abstractNumId="2" w15:restartNumberingAfterBreak="0">
    <w:nsid w:val="042D6F97"/>
    <w:multiLevelType w:val="hybridMultilevel"/>
    <w:tmpl w:val="81181610"/>
    <w:lvl w:ilvl="0" w:tplc="1E5882E2">
      <w:start w:val="1"/>
      <w:numFmt w:val="decimalZero"/>
      <w:lvlText w:val=" %1"/>
      <w:lvlJc w:val="center"/>
      <w:pPr>
        <w:ind w:left="420" w:hanging="420"/>
      </w:pPr>
      <w:rPr>
        <w:rFonts w:hint="eastAsia"/>
        <w:b/>
        <w:i w:val="0"/>
        <w:snapToGrid w:val="0"/>
        <w:kern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4A43FE5"/>
    <w:multiLevelType w:val="hybridMultilevel"/>
    <w:tmpl w:val="81181610"/>
    <w:lvl w:ilvl="0" w:tplc="1E5882E2">
      <w:start w:val="1"/>
      <w:numFmt w:val="decimalZero"/>
      <w:lvlText w:val=" %1"/>
      <w:lvlJc w:val="center"/>
      <w:pPr>
        <w:ind w:left="420" w:hanging="420"/>
      </w:pPr>
      <w:rPr>
        <w:rFonts w:hint="eastAsia"/>
        <w:b/>
        <w:i w:val="0"/>
        <w:snapToGrid w:val="0"/>
        <w:kern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51D661B"/>
    <w:multiLevelType w:val="hybridMultilevel"/>
    <w:tmpl w:val="81181610"/>
    <w:lvl w:ilvl="0" w:tplc="1E5882E2">
      <w:start w:val="1"/>
      <w:numFmt w:val="decimalZero"/>
      <w:lvlText w:val=" %1"/>
      <w:lvlJc w:val="center"/>
      <w:pPr>
        <w:snapToGrid w:val="0"/>
        <w:ind w:left="420" w:hanging="420"/>
      </w:pPr>
      <w:rPr>
        <w:b/>
        <w:i w:val="0"/>
        <w:kern w:val="0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52A46C8"/>
    <w:multiLevelType w:val="hybridMultilevel"/>
    <w:tmpl w:val="81181610"/>
    <w:lvl w:ilvl="0" w:tplc="1E5882E2">
      <w:start w:val="1"/>
      <w:numFmt w:val="decimalZero"/>
      <w:lvlText w:val=" %1"/>
      <w:lvlJc w:val="center"/>
      <w:pPr>
        <w:ind w:left="420" w:hanging="420"/>
      </w:pPr>
      <w:rPr>
        <w:rFonts w:hint="eastAsia"/>
        <w:b/>
        <w:i w:val="0"/>
        <w:snapToGrid w:val="0"/>
        <w:kern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968158C"/>
    <w:multiLevelType w:val="hybridMultilevel"/>
    <w:tmpl w:val="81181610"/>
    <w:lvl w:ilvl="0" w:tplc="1E5882E2">
      <w:start w:val="1"/>
      <w:numFmt w:val="decimalZero"/>
      <w:lvlText w:val=" %1"/>
      <w:lvlJc w:val="center"/>
      <w:pPr>
        <w:ind w:left="420" w:hanging="420"/>
      </w:pPr>
      <w:rPr>
        <w:rFonts w:hint="eastAsia"/>
        <w:b/>
        <w:i w:val="0"/>
        <w:snapToGrid w:val="0"/>
        <w:kern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987435F"/>
    <w:multiLevelType w:val="hybridMultilevel"/>
    <w:tmpl w:val="81181610"/>
    <w:lvl w:ilvl="0" w:tplc="1E5882E2">
      <w:start w:val="1"/>
      <w:numFmt w:val="decimalZero"/>
      <w:lvlText w:val=" %1"/>
      <w:lvlJc w:val="center"/>
      <w:pPr>
        <w:ind w:left="420" w:hanging="420"/>
      </w:pPr>
      <w:rPr>
        <w:rFonts w:hint="eastAsia"/>
        <w:b/>
        <w:i w:val="0"/>
        <w:snapToGrid w:val="0"/>
        <w:kern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0A82541D"/>
    <w:multiLevelType w:val="hybridMultilevel"/>
    <w:tmpl w:val="81181610"/>
    <w:lvl w:ilvl="0" w:tplc="1E5882E2">
      <w:start w:val="1"/>
      <w:numFmt w:val="decimalZero"/>
      <w:lvlText w:val=" %1"/>
      <w:lvlJc w:val="center"/>
      <w:pPr>
        <w:ind w:left="420" w:hanging="420"/>
      </w:pPr>
      <w:rPr>
        <w:rFonts w:hint="eastAsia"/>
        <w:b/>
        <w:i w:val="0"/>
        <w:snapToGrid w:val="0"/>
        <w:kern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0A9235C9"/>
    <w:multiLevelType w:val="hybridMultilevel"/>
    <w:tmpl w:val="5C92E9FA"/>
    <w:lvl w:ilvl="0" w:tplc="1E5882E2">
      <w:start w:val="1"/>
      <w:numFmt w:val="decimalZero"/>
      <w:lvlText w:val=" %1"/>
      <w:lvlJc w:val="center"/>
      <w:pPr>
        <w:ind w:left="420" w:hanging="420"/>
      </w:pPr>
      <w:rPr>
        <w:rFonts w:hint="eastAsia"/>
        <w:b/>
        <w:i w:val="0"/>
        <w:snapToGrid w:val="0"/>
        <w:kern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0AEE73DC"/>
    <w:multiLevelType w:val="hybridMultilevel"/>
    <w:tmpl w:val="5C92E9FA"/>
    <w:lvl w:ilvl="0" w:tplc="1E5882E2">
      <w:start w:val="1"/>
      <w:numFmt w:val="decimalZero"/>
      <w:lvlText w:val=" %1"/>
      <w:lvlJc w:val="center"/>
      <w:pPr>
        <w:ind w:left="420" w:hanging="420"/>
      </w:pPr>
      <w:rPr>
        <w:rFonts w:hint="eastAsia"/>
        <w:b/>
        <w:i w:val="0"/>
        <w:snapToGrid w:val="0"/>
        <w:kern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0B2F2F80"/>
    <w:multiLevelType w:val="hybridMultilevel"/>
    <w:tmpl w:val="81181610"/>
    <w:lvl w:ilvl="0" w:tplc="1E5882E2">
      <w:start w:val="1"/>
      <w:numFmt w:val="decimalZero"/>
      <w:lvlText w:val=" %1"/>
      <w:lvlJc w:val="center"/>
      <w:pPr>
        <w:ind w:left="420" w:hanging="420"/>
      </w:pPr>
      <w:rPr>
        <w:rFonts w:hint="eastAsia"/>
        <w:b/>
        <w:i w:val="0"/>
        <w:snapToGrid w:val="0"/>
        <w:kern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0B6B3CE8"/>
    <w:multiLevelType w:val="hybridMultilevel"/>
    <w:tmpl w:val="81181610"/>
    <w:lvl w:ilvl="0" w:tplc="1E5882E2">
      <w:start w:val="1"/>
      <w:numFmt w:val="decimalZero"/>
      <w:lvlText w:val=" %1"/>
      <w:lvlJc w:val="center"/>
      <w:pPr>
        <w:ind w:left="420" w:hanging="420"/>
      </w:pPr>
      <w:rPr>
        <w:rFonts w:hint="eastAsia"/>
        <w:b/>
        <w:i w:val="0"/>
        <w:snapToGrid w:val="0"/>
        <w:kern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0BAA3231"/>
    <w:multiLevelType w:val="hybridMultilevel"/>
    <w:tmpl w:val="B9EACC52"/>
    <w:lvl w:ilvl="0" w:tplc="1E5882E2">
      <w:start w:val="1"/>
      <w:numFmt w:val="decimalZero"/>
      <w:lvlText w:val=" %1"/>
      <w:lvlJc w:val="center"/>
      <w:pPr>
        <w:ind w:left="420" w:hanging="420"/>
      </w:pPr>
      <w:rPr>
        <w:rFonts w:hint="eastAsia"/>
        <w:b/>
        <w:i w:val="0"/>
        <w:snapToGrid w:val="0"/>
        <w:kern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0C4F531F"/>
    <w:multiLevelType w:val="hybridMultilevel"/>
    <w:tmpl w:val="5C92E9FA"/>
    <w:lvl w:ilvl="0" w:tplc="1E5882E2">
      <w:start w:val="1"/>
      <w:numFmt w:val="decimalZero"/>
      <w:lvlText w:val=" %1"/>
      <w:lvlJc w:val="center"/>
      <w:pPr>
        <w:ind w:left="420" w:hanging="420"/>
      </w:pPr>
      <w:rPr>
        <w:rFonts w:hint="eastAsia"/>
        <w:b/>
        <w:i w:val="0"/>
        <w:snapToGrid w:val="0"/>
        <w:kern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0DD30F05"/>
    <w:multiLevelType w:val="hybridMultilevel"/>
    <w:tmpl w:val="81181610"/>
    <w:lvl w:ilvl="0" w:tplc="1E5882E2">
      <w:start w:val="1"/>
      <w:numFmt w:val="decimalZero"/>
      <w:lvlText w:val=" %1"/>
      <w:lvlJc w:val="center"/>
      <w:pPr>
        <w:ind w:left="420" w:hanging="420"/>
      </w:pPr>
      <w:rPr>
        <w:rFonts w:hint="eastAsia"/>
        <w:b/>
        <w:i w:val="0"/>
        <w:snapToGrid w:val="0"/>
        <w:kern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0E23137D"/>
    <w:multiLevelType w:val="hybridMultilevel"/>
    <w:tmpl w:val="81181610"/>
    <w:lvl w:ilvl="0" w:tplc="1E5882E2">
      <w:start w:val="1"/>
      <w:numFmt w:val="decimalZero"/>
      <w:lvlText w:val=" %1"/>
      <w:lvlJc w:val="center"/>
      <w:pPr>
        <w:ind w:left="420" w:hanging="420"/>
      </w:pPr>
      <w:rPr>
        <w:rFonts w:hint="eastAsia"/>
        <w:b/>
        <w:i w:val="0"/>
        <w:snapToGrid w:val="0"/>
        <w:kern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0E7B4101"/>
    <w:multiLevelType w:val="hybridMultilevel"/>
    <w:tmpl w:val="5C92E9FA"/>
    <w:lvl w:ilvl="0" w:tplc="1E5882E2">
      <w:start w:val="1"/>
      <w:numFmt w:val="decimalZero"/>
      <w:lvlText w:val=" %1"/>
      <w:lvlJc w:val="center"/>
      <w:pPr>
        <w:ind w:left="420" w:hanging="420"/>
      </w:pPr>
      <w:rPr>
        <w:rFonts w:hint="eastAsia"/>
        <w:b/>
        <w:i w:val="0"/>
        <w:snapToGrid w:val="0"/>
        <w:kern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11E9444C"/>
    <w:multiLevelType w:val="hybridMultilevel"/>
    <w:tmpl w:val="437E98D4"/>
    <w:lvl w:ilvl="0" w:tplc="1E5882E2">
      <w:start w:val="1"/>
      <w:numFmt w:val="decimalZero"/>
      <w:lvlText w:val=" %1"/>
      <w:lvlJc w:val="center"/>
      <w:pPr>
        <w:ind w:left="420" w:hanging="420"/>
      </w:pPr>
      <w:rPr>
        <w:rFonts w:hint="eastAsia"/>
        <w:b/>
        <w:i w:val="0"/>
        <w:snapToGrid w:val="0"/>
        <w:kern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12AF6CB9"/>
    <w:multiLevelType w:val="hybridMultilevel"/>
    <w:tmpl w:val="81181610"/>
    <w:lvl w:ilvl="0" w:tplc="1E5882E2">
      <w:start w:val="1"/>
      <w:numFmt w:val="decimalZero"/>
      <w:lvlText w:val=" %1"/>
      <w:lvlJc w:val="center"/>
      <w:pPr>
        <w:ind w:left="420" w:hanging="420"/>
      </w:pPr>
      <w:rPr>
        <w:rFonts w:hint="eastAsia"/>
        <w:b/>
        <w:i w:val="0"/>
        <w:snapToGrid w:val="0"/>
        <w:kern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12DD4C1D"/>
    <w:multiLevelType w:val="hybridMultilevel"/>
    <w:tmpl w:val="81181610"/>
    <w:lvl w:ilvl="0" w:tplc="1E5882E2">
      <w:start w:val="1"/>
      <w:numFmt w:val="decimalZero"/>
      <w:lvlText w:val=" %1"/>
      <w:lvlJc w:val="center"/>
      <w:pPr>
        <w:ind w:left="420" w:hanging="420"/>
      </w:pPr>
      <w:rPr>
        <w:rFonts w:hint="eastAsia"/>
        <w:b/>
        <w:i w:val="0"/>
        <w:snapToGrid w:val="0"/>
        <w:kern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12E46627"/>
    <w:multiLevelType w:val="hybridMultilevel"/>
    <w:tmpl w:val="81181610"/>
    <w:lvl w:ilvl="0" w:tplc="1E5882E2">
      <w:start w:val="1"/>
      <w:numFmt w:val="decimalZero"/>
      <w:lvlText w:val=" %1"/>
      <w:lvlJc w:val="center"/>
      <w:pPr>
        <w:ind w:left="420" w:hanging="420"/>
      </w:pPr>
      <w:rPr>
        <w:rFonts w:hint="eastAsia"/>
        <w:b/>
        <w:i w:val="0"/>
        <w:snapToGrid w:val="0"/>
        <w:kern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162135E7"/>
    <w:multiLevelType w:val="hybridMultilevel"/>
    <w:tmpl w:val="81181610"/>
    <w:lvl w:ilvl="0" w:tplc="1E5882E2">
      <w:start w:val="1"/>
      <w:numFmt w:val="decimalZero"/>
      <w:lvlText w:val=" %1"/>
      <w:lvlJc w:val="center"/>
      <w:pPr>
        <w:ind w:left="420" w:hanging="420"/>
      </w:pPr>
      <w:rPr>
        <w:rFonts w:hint="eastAsia"/>
        <w:b/>
        <w:i w:val="0"/>
        <w:snapToGrid w:val="0"/>
        <w:kern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16683812"/>
    <w:multiLevelType w:val="hybridMultilevel"/>
    <w:tmpl w:val="81181610"/>
    <w:lvl w:ilvl="0" w:tplc="1E5882E2">
      <w:start w:val="1"/>
      <w:numFmt w:val="decimalZero"/>
      <w:lvlText w:val=" %1"/>
      <w:lvlJc w:val="center"/>
      <w:pPr>
        <w:ind w:left="420" w:hanging="420"/>
      </w:pPr>
      <w:rPr>
        <w:rFonts w:hint="eastAsia"/>
        <w:b/>
        <w:i w:val="0"/>
        <w:snapToGrid w:val="0"/>
        <w:kern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18397269"/>
    <w:multiLevelType w:val="hybridMultilevel"/>
    <w:tmpl w:val="11FE8A04"/>
    <w:lvl w:ilvl="0" w:tplc="E8A6E37A">
      <w:start w:val="1"/>
      <w:numFmt w:val="bullet"/>
      <w:pStyle w:val="2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42040400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EE642772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8648DD86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2FA0FBA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939C619E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44D04B6C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27CC238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75D4C45C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1915782F"/>
    <w:multiLevelType w:val="hybridMultilevel"/>
    <w:tmpl w:val="81181610"/>
    <w:lvl w:ilvl="0" w:tplc="1E5882E2">
      <w:start w:val="1"/>
      <w:numFmt w:val="decimalZero"/>
      <w:lvlText w:val=" %1"/>
      <w:lvlJc w:val="center"/>
      <w:pPr>
        <w:ind w:left="420" w:hanging="420"/>
      </w:pPr>
      <w:rPr>
        <w:rFonts w:hint="eastAsia"/>
        <w:b/>
        <w:i w:val="0"/>
        <w:snapToGrid w:val="0"/>
        <w:kern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1B2169DA"/>
    <w:multiLevelType w:val="hybridMultilevel"/>
    <w:tmpl w:val="81181610"/>
    <w:lvl w:ilvl="0" w:tplc="1E5882E2">
      <w:start w:val="1"/>
      <w:numFmt w:val="decimalZero"/>
      <w:lvlText w:val=" %1"/>
      <w:lvlJc w:val="center"/>
      <w:pPr>
        <w:ind w:left="420" w:hanging="420"/>
      </w:pPr>
      <w:rPr>
        <w:rFonts w:hint="eastAsia"/>
        <w:b/>
        <w:i w:val="0"/>
        <w:snapToGrid w:val="0"/>
        <w:kern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1C552D1E"/>
    <w:multiLevelType w:val="hybridMultilevel"/>
    <w:tmpl w:val="81181610"/>
    <w:lvl w:ilvl="0" w:tplc="1E5882E2">
      <w:start w:val="1"/>
      <w:numFmt w:val="decimalZero"/>
      <w:lvlText w:val=" %1"/>
      <w:lvlJc w:val="center"/>
      <w:pPr>
        <w:ind w:left="420" w:hanging="420"/>
      </w:pPr>
      <w:rPr>
        <w:rFonts w:hint="eastAsia"/>
        <w:b/>
        <w:i w:val="0"/>
        <w:snapToGrid w:val="0"/>
        <w:kern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204F34BA"/>
    <w:multiLevelType w:val="hybridMultilevel"/>
    <w:tmpl w:val="C7661C3E"/>
    <w:lvl w:ilvl="0" w:tplc="1E5882E2">
      <w:start w:val="1"/>
      <w:numFmt w:val="decimalZero"/>
      <w:lvlText w:val=" %1"/>
      <w:lvlJc w:val="center"/>
      <w:pPr>
        <w:ind w:left="420" w:hanging="420"/>
      </w:pPr>
      <w:rPr>
        <w:rFonts w:hint="eastAsia"/>
        <w:b/>
        <w:i w:val="0"/>
        <w:snapToGrid w:val="0"/>
        <w:kern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21476176"/>
    <w:multiLevelType w:val="hybridMultilevel"/>
    <w:tmpl w:val="81181610"/>
    <w:lvl w:ilvl="0" w:tplc="1E5882E2">
      <w:start w:val="1"/>
      <w:numFmt w:val="decimalZero"/>
      <w:lvlText w:val=" %1"/>
      <w:lvlJc w:val="center"/>
      <w:pPr>
        <w:ind w:left="420" w:hanging="420"/>
      </w:pPr>
      <w:rPr>
        <w:rFonts w:hint="eastAsia"/>
        <w:b/>
        <w:i w:val="0"/>
        <w:snapToGrid w:val="0"/>
        <w:kern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21B421EA"/>
    <w:multiLevelType w:val="hybridMultilevel"/>
    <w:tmpl w:val="B9EACC52"/>
    <w:lvl w:ilvl="0" w:tplc="1E5882E2">
      <w:start w:val="1"/>
      <w:numFmt w:val="decimalZero"/>
      <w:lvlText w:val=" %1"/>
      <w:lvlJc w:val="center"/>
      <w:pPr>
        <w:ind w:left="420" w:hanging="420"/>
      </w:pPr>
      <w:rPr>
        <w:rFonts w:hint="eastAsia"/>
        <w:b/>
        <w:i w:val="0"/>
        <w:snapToGrid w:val="0"/>
        <w:kern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21DD4AB6"/>
    <w:multiLevelType w:val="hybridMultilevel"/>
    <w:tmpl w:val="46FA5D60"/>
    <w:lvl w:ilvl="0" w:tplc="0409000B">
      <w:start w:val="1"/>
      <w:numFmt w:val="bullet"/>
      <w:pStyle w:val="CLS"/>
      <w:lvlText w:val="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32" w15:restartNumberingAfterBreak="0">
    <w:nsid w:val="22280250"/>
    <w:multiLevelType w:val="hybridMultilevel"/>
    <w:tmpl w:val="81181610"/>
    <w:lvl w:ilvl="0" w:tplc="1E5882E2">
      <w:start w:val="1"/>
      <w:numFmt w:val="decimalZero"/>
      <w:lvlText w:val=" %1"/>
      <w:lvlJc w:val="center"/>
      <w:pPr>
        <w:ind w:left="420" w:hanging="420"/>
      </w:pPr>
      <w:rPr>
        <w:rFonts w:hint="eastAsia"/>
        <w:b/>
        <w:i w:val="0"/>
        <w:snapToGrid w:val="0"/>
        <w:kern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22C758A6"/>
    <w:multiLevelType w:val="hybridMultilevel"/>
    <w:tmpl w:val="81181610"/>
    <w:lvl w:ilvl="0" w:tplc="1E5882E2">
      <w:start w:val="1"/>
      <w:numFmt w:val="decimalZero"/>
      <w:lvlText w:val=" %1"/>
      <w:lvlJc w:val="center"/>
      <w:pPr>
        <w:ind w:left="420" w:hanging="420"/>
      </w:pPr>
      <w:rPr>
        <w:rFonts w:hint="eastAsia"/>
        <w:b/>
        <w:i w:val="0"/>
        <w:snapToGrid w:val="0"/>
        <w:kern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235939CF"/>
    <w:multiLevelType w:val="hybridMultilevel"/>
    <w:tmpl w:val="81181610"/>
    <w:lvl w:ilvl="0" w:tplc="1E5882E2">
      <w:start w:val="1"/>
      <w:numFmt w:val="decimalZero"/>
      <w:lvlText w:val=" %1"/>
      <w:lvlJc w:val="center"/>
      <w:pPr>
        <w:ind w:left="420" w:hanging="420"/>
      </w:pPr>
      <w:rPr>
        <w:rFonts w:hint="eastAsia"/>
        <w:b/>
        <w:i w:val="0"/>
        <w:snapToGrid w:val="0"/>
        <w:kern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2504362A"/>
    <w:multiLevelType w:val="hybridMultilevel"/>
    <w:tmpl w:val="81181610"/>
    <w:lvl w:ilvl="0" w:tplc="1E5882E2">
      <w:start w:val="1"/>
      <w:numFmt w:val="decimalZero"/>
      <w:lvlText w:val=" %1"/>
      <w:lvlJc w:val="center"/>
      <w:pPr>
        <w:ind w:left="420" w:hanging="420"/>
      </w:pPr>
      <w:rPr>
        <w:rFonts w:hint="eastAsia"/>
        <w:b/>
        <w:i w:val="0"/>
        <w:snapToGrid w:val="0"/>
        <w:kern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26D20932"/>
    <w:multiLevelType w:val="hybridMultilevel"/>
    <w:tmpl w:val="5C92E9FA"/>
    <w:lvl w:ilvl="0" w:tplc="1E5882E2">
      <w:start w:val="1"/>
      <w:numFmt w:val="decimalZero"/>
      <w:lvlText w:val=" %1"/>
      <w:lvlJc w:val="center"/>
      <w:pPr>
        <w:ind w:left="420" w:hanging="420"/>
      </w:pPr>
      <w:rPr>
        <w:rFonts w:hint="eastAsia"/>
        <w:b/>
        <w:i w:val="0"/>
        <w:snapToGrid w:val="0"/>
        <w:kern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27D608AB"/>
    <w:multiLevelType w:val="hybridMultilevel"/>
    <w:tmpl w:val="81181610"/>
    <w:lvl w:ilvl="0" w:tplc="1E5882E2">
      <w:start w:val="1"/>
      <w:numFmt w:val="decimalZero"/>
      <w:lvlText w:val=" %1"/>
      <w:lvlJc w:val="center"/>
      <w:pPr>
        <w:ind w:left="420" w:hanging="420"/>
      </w:pPr>
      <w:rPr>
        <w:rFonts w:hint="eastAsia"/>
        <w:b/>
        <w:i w:val="0"/>
        <w:snapToGrid w:val="0"/>
        <w:kern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280C0A18"/>
    <w:multiLevelType w:val="hybridMultilevel"/>
    <w:tmpl w:val="81181610"/>
    <w:lvl w:ilvl="0" w:tplc="1E5882E2">
      <w:start w:val="1"/>
      <w:numFmt w:val="decimalZero"/>
      <w:lvlText w:val=" %1"/>
      <w:lvlJc w:val="center"/>
      <w:pPr>
        <w:ind w:left="420" w:hanging="420"/>
      </w:pPr>
      <w:rPr>
        <w:rFonts w:hint="eastAsia"/>
        <w:b/>
        <w:i w:val="0"/>
        <w:snapToGrid w:val="0"/>
        <w:kern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2A715EE0"/>
    <w:multiLevelType w:val="hybridMultilevel"/>
    <w:tmpl w:val="81181610"/>
    <w:lvl w:ilvl="0" w:tplc="1E5882E2">
      <w:start w:val="1"/>
      <w:numFmt w:val="decimalZero"/>
      <w:lvlText w:val=" %1"/>
      <w:lvlJc w:val="center"/>
      <w:pPr>
        <w:ind w:left="420" w:hanging="420"/>
      </w:pPr>
      <w:rPr>
        <w:rFonts w:hint="eastAsia"/>
        <w:b/>
        <w:i w:val="0"/>
        <w:snapToGrid w:val="0"/>
        <w:kern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2CD64AE4"/>
    <w:multiLevelType w:val="hybridMultilevel"/>
    <w:tmpl w:val="81181610"/>
    <w:lvl w:ilvl="0" w:tplc="1E5882E2">
      <w:start w:val="1"/>
      <w:numFmt w:val="decimalZero"/>
      <w:lvlText w:val=" %1"/>
      <w:lvlJc w:val="center"/>
      <w:pPr>
        <w:ind w:left="420" w:hanging="420"/>
      </w:pPr>
      <w:rPr>
        <w:rFonts w:hint="eastAsia"/>
        <w:b/>
        <w:i w:val="0"/>
        <w:snapToGrid w:val="0"/>
        <w:kern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2E02509F"/>
    <w:multiLevelType w:val="hybridMultilevel"/>
    <w:tmpl w:val="81181610"/>
    <w:lvl w:ilvl="0" w:tplc="1E5882E2">
      <w:start w:val="1"/>
      <w:numFmt w:val="decimalZero"/>
      <w:lvlText w:val=" %1"/>
      <w:lvlJc w:val="center"/>
      <w:pPr>
        <w:ind w:left="420" w:hanging="420"/>
      </w:pPr>
      <w:rPr>
        <w:rFonts w:hint="eastAsia"/>
        <w:b/>
        <w:i w:val="0"/>
        <w:snapToGrid w:val="0"/>
        <w:kern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2E8F5729"/>
    <w:multiLevelType w:val="hybridMultilevel"/>
    <w:tmpl w:val="81181610"/>
    <w:lvl w:ilvl="0" w:tplc="1E5882E2">
      <w:start w:val="1"/>
      <w:numFmt w:val="decimalZero"/>
      <w:lvlText w:val=" %1"/>
      <w:lvlJc w:val="center"/>
      <w:pPr>
        <w:ind w:left="420" w:hanging="420"/>
      </w:pPr>
      <w:rPr>
        <w:rFonts w:hint="eastAsia"/>
        <w:b/>
        <w:i w:val="0"/>
        <w:snapToGrid w:val="0"/>
        <w:kern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31D73F45"/>
    <w:multiLevelType w:val="hybridMultilevel"/>
    <w:tmpl w:val="5C92E9FA"/>
    <w:lvl w:ilvl="0" w:tplc="1E5882E2">
      <w:start w:val="1"/>
      <w:numFmt w:val="decimalZero"/>
      <w:lvlText w:val=" %1"/>
      <w:lvlJc w:val="center"/>
      <w:pPr>
        <w:ind w:left="420" w:hanging="420"/>
      </w:pPr>
      <w:rPr>
        <w:rFonts w:hint="eastAsia"/>
        <w:b/>
        <w:i w:val="0"/>
        <w:snapToGrid w:val="0"/>
        <w:kern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31EC7B07"/>
    <w:multiLevelType w:val="hybridMultilevel"/>
    <w:tmpl w:val="81181610"/>
    <w:lvl w:ilvl="0" w:tplc="1E5882E2">
      <w:start w:val="1"/>
      <w:numFmt w:val="decimalZero"/>
      <w:lvlText w:val=" %1"/>
      <w:lvlJc w:val="center"/>
      <w:pPr>
        <w:ind w:left="420" w:hanging="420"/>
      </w:pPr>
      <w:rPr>
        <w:rFonts w:hint="eastAsia"/>
        <w:b/>
        <w:i w:val="0"/>
        <w:snapToGrid w:val="0"/>
        <w:kern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336B5221"/>
    <w:multiLevelType w:val="hybridMultilevel"/>
    <w:tmpl w:val="81181610"/>
    <w:lvl w:ilvl="0" w:tplc="1E5882E2">
      <w:start w:val="1"/>
      <w:numFmt w:val="decimalZero"/>
      <w:lvlText w:val=" %1"/>
      <w:lvlJc w:val="center"/>
      <w:pPr>
        <w:ind w:left="420" w:hanging="420"/>
      </w:pPr>
      <w:rPr>
        <w:rFonts w:hint="eastAsia"/>
        <w:b/>
        <w:i w:val="0"/>
        <w:snapToGrid w:val="0"/>
        <w:kern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35A7740F"/>
    <w:multiLevelType w:val="hybridMultilevel"/>
    <w:tmpl w:val="81181610"/>
    <w:lvl w:ilvl="0" w:tplc="1E5882E2">
      <w:start w:val="1"/>
      <w:numFmt w:val="decimalZero"/>
      <w:lvlText w:val=" %1"/>
      <w:lvlJc w:val="center"/>
      <w:pPr>
        <w:ind w:left="420" w:hanging="420"/>
      </w:pPr>
      <w:rPr>
        <w:rFonts w:hint="eastAsia"/>
        <w:b/>
        <w:i w:val="0"/>
        <w:snapToGrid w:val="0"/>
        <w:kern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36B9214C"/>
    <w:multiLevelType w:val="hybridMultilevel"/>
    <w:tmpl w:val="81181610"/>
    <w:lvl w:ilvl="0" w:tplc="1E5882E2">
      <w:start w:val="1"/>
      <w:numFmt w:val="decimalZero"/>
      <w:lvlText w:val=" %1"/>
      <w:lvlJc w:val="center"/>
      <w:pPr>
        <w:ind w:left="420" w:hanging="420"/>
      </w:pPr>
      <w:rPr>
        <w:rFonts w:hint="eastAsia"/>
        <w:b/>
        <w:i w:val="0"/>
        <w:snapToGrid w:val="0"/>
        <w:kern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 w15:restartNumberingAfterBreak="0">
    <w:nsid w:val="373C2AE6"/>
    <w:multiLevelType w:val="hybridMultilevel"/>
    <w:tmpl w:val="5C92E9FA"/>
    <w:lvl w:ilvl="0" w:tplc="1E5882E2">
      <w:start w:val="1"/>
      <w:numFmt w:val="decimalZero"/>
      <w:lvlText w:val=" %1"/>
      <w:lvlJc w:val="center"/>
      <w:pPr>
        <w:ind w:left="420" w:hanging="420"/>
      </w:pPr>
      <w:rPr>
        <w:rFonts w:hint="eastAsia"/>
        <w:b/>
        <w:i w:val="0"/>
        <w:snapToGrid w:val="0"/>
        <w:kern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 w15:restartNumberingAfterBreak="0">
    <w:nsid w:val="37881F3B"/>
    <w:multiLevelType w:val="hybridMultilevel"/>
    <w:tmpl w:val="81181610"/>
    <w:lvl w:ilvl="0" w:tplc="1E5882E2">
      <w:start w:val="1"/>
      <w:numFmt w:val="decimalZero"/>
      <w:lvlText w:val=" %1"/>
      <w:lvlJc w:val="center"/>
      <w:pPr>
        <w:ind w:left="420" w:hanging="420"/>
      </w:pPr>
      <w:rPr>
        <w:rFonts w:hint="eastAsia"/>
        <w:b/>
        <w:i w:val="0"/>
        <w:snapToGrid w:val="0"/>
        <w:kern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 w15:restartNumberingAfterBreak="0">
    <w:nsid w:val="39133CFE"/>
    <w:multiLevelType w:val="hybridMultilevel"/>
    <w:tmpl w:val="5C92E9FA"/>
    <w:lvl w:ilvl="0" w:tplc="1E5882E2">
      <w:start w:val="1"/>
      <w:numFmt w:val="decimalZero"/>
      <w:lvlText w:val=" %1"/>
      <w:lvlJc w:val="center"/>
      <w:pPr>
        <w:ind w:left="420" w:hanging="420"/>
      </w:pPr>
      <w:rPr>
        <w:rFonts w:hint="eastAsia"/>
        <w:b/>
        <w:i w:val="0"/>
        <w:snapToGrid w:val="0"/>
        <w:kern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 w15:restartNumberingAfterBreak="0">
    <w:nsid w:val="3B963505"/>
    <w:multiLevelType w:val="hybridMultilevel"/>
    <w:tmpl w:val="81181610"/>
    <w:lvl w:ilvl="0" w:tplc="1E5882E2">
      <w:start w:val="1"/>
      <w:numFmt w:val="decimalZero"/>
      <w:lvlText w:val=" %1"/>
      <w:lvlJc w:val="center"/>
      <w:pPr>
        <w:ind w:left="420" w:hanging="420"/>
      </w:pPr>
      <w:rPr>
        <w:rFonts w:hint="eastAsia"/>
        <w:b/>
        <w:i w:val="0"/>
        <w:snapToGrid w:val="0"/>
        <w:kern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" w15:restartNumberingAfterBreak="0">
    <w:nsid w:val="3BAD1B36"/>
    <w:multiLevelType w:val="hybridMultilevel"/>
    <w:tmpl w:val="81181610"/>
    <w:lvl w:ilvl="0" w:tplc="1E5882E2">
      <w:start w:val="1"/>
      <w:numFmt w:val="decimalZero"/>
      <w:lvlText w:val=" %1"/>
      <w:lvlJc w:val="center"/>
      <w:pPr>
        <w:snapToGrid w:val="0"/>
        <w:ind w:left="420" w:hanging="420"/>
      </w:pPr>
      <w:rPr>
        <w:b/>
        <w:i w:val="0"/>
        <w:kern w:val="0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53" w15:restartNumberingAfterBreak="0">
    <w:nsid w:val="3BD64B44"/>
    <w:multiLevelType w:val="hybridMultilevel"/>
    <w:tmpl w:val="81181610"/>
    <w:lvl w:ilvl="0" w:tplc="1E5882E2">
      <w:start w:val="1"/>
      <w:numFmt w:val="decimalZero"/>
      <w:lvlText w:val=" %1"/>
      <w:lvlJc w:val="center"/>
      <w:pPr>
        <w:ind w:left="420" w:hanging="420"/>
      </w:pPr>
      <w:rPr>
        <w:rFonts w:hint="eastAsia"/>
        <w:b/>
        <w:i w:val="0"/>
        <w:snapToGrid w:val="0"/>
        <w:kern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4" w15:restartNumberingAfterBreak="0">
    <w:nsid w:val="3CC502D1"/>
    <w:multiLevelType w:val="hybridMultilevel"/>
    <w:tmpl w:val="81181610"/>
    <w:lvl w:ilvl="0" w:tplc="1E5882E2">
      <w:start w:val="1"/>
      <w:numFmt w:val="decimalZero"/>
      <w:lvlText w:val=" %1"/>
      <w:lvlJc w:val="center"/>
      <w:pPr>
        <w:ind w:left="420" w:hanging="420"/>
      </w:pPr>
      <w:rPr>
        <w:rFonts w:hint="eastAsia"/>
        <w:b/>
        <w:i w:val="0"/>
        <w:snapToGrid w:val="0"/>
        <w:kern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5" w15:restartNumberingAfterBreak="0">
    <w:nsid w:val="3D1F1F0D"/>
    <w:multiLevelType w:val="hybridMultilevel"/>
    <w:tmpl w:val="81181610"/>
    <w:lvl w:ilvl="0" w:tplc="1E5882E2">
      <w:start w:val="1"/>
      <w:numFmt w:val="decimalZero"/>
      <w:lvlText w:val=" %1"/>
      <w:lvlJc w:val="center"/>
      <w:pPr>
        <w:ind w:left="420" w:hanging="420"/>
      </w:pPr>
      <w:rPr>
        <w:rFonts w:hint="eastAsia"/>
        <w:b/>
        <w:i w:val="0"/>
        <w:snapToGrid w:val="0"/>
        <w:kern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6" w15:restartNumberingAfterBreak="0">
    <w:nsid w:val="3EA50BB2"/>
    <w:multiLevelType w:val="hybridMultilevel"/>
    <w:tmpl w:val="81181610"/>
    <w:lvl w:ilvl="0" w:tplc="1E5882E2">
      <w:start w:val="1"/>
      <w:numFmt w:val="decimalZero"/>
      <w:lvlText w:val=" %1"/>
      <w:lvlJc w:val="center"/>
      <w:pPr>
        <w:ind w:left="420" w:hanging="420"/>
      </w:pPr>
      <w:rPr>
        <w:rFonts w:hint="eastAsia"/>
        <w:b/>
        <w:i w:val="0"/>
        <w:snapToGrid w:val="0"/>
        <w:kern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7" w15:restartNumberingAfterBreak="0">
    <w:nsid w:val="42707B5E"/>
    <w:multiLevelType w:val="hybridMultilevel"/>
    <w:tmpl w:val="81181610"/>
    <w:lvl w:ilvl="0" w:tplc="1E5882E2">
      <w:start w:val="1"/>
      <w:numFmt w:val="decimalZero"/>
      <w:lvlText w:val=" %1"/>
      <w:lvlJc w:val="center"/>
      <w:pPr>
        <w:ind w:left="420" w:hanging="420"/>
      </w:pPr>
      <w:rPr>
        <w:rFonts w:hint="eastAsia"/>
        <w:b/>
        <w:i w:val="0"/>
        <w:snapToGrid w:val="0"/>
        <w:kern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8" w15:restartNumberingAfterBreak="0">
    <w:nsid w:val="444312E4"/>
    <w:multiLevelType w:val="hybridMultilevel"/>
    <w:tmpl w:val="C7661C3E"/>
    <w:lvl w:ilvl="0" w:tplc="1E5882E2">
      <w:start w:val="1"/>
      <w:numFmt w:val="decimalZero"/>
      <w:lvlText w:val=" %1"/>
      <w:lvlJc w:val="center"/>
      <w:pPr>
        <w:ind w:left="420" w:hanging="420"/>
      </w:pPr>
      <w:rPr>
        <w:rFonts w:hint="eastAsia"/>
        <w:b/>
        <w:i w:val="0"/>
        <w:snapToGrid w:val="0"/>
        <w:kern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9" w15:restartNumberingAfterBreak="0">
    <w:nsid w:val="459411CB"/>
    <w:multiLevelType w:val="hybridMultilevel"/>
    <w:tmpl w:val="81181610"/>
    <w:lvl w:ilvl="0" w:tplc="1E5882E2">
      <w:start w:val="1"/>
      <w:numFmt w:val="decimalZero"/>
      <w:lvlText w:val=" %1"/>
      <w:lvlJc w:val="center"/>
      <w:pPr>
        <w:ind w:left="420" w:hanging="420"/>
      </w:pPr>
      <w:rPr>
        <w:rFonts w:hint="eastAsia"/>
        <w:b/>
        <w:i w:val="0"/>
        <w:snapToGrid w:val="0"/>
        <w:kern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0" w15:restartNumberingAfterBreak="0">
    <w:nsid w:val="474C63FD"/>
    <w:multiLevelType w:val="hybridMultilevel"/>
    <w:tmpl w:val="B9EACC52"/>
    <w:lvl w:ilvl="0" w:tplc="1E5882E2">
      <w:start w:val="1"/>
      <w:numFmt w:val="decimalZero"/>
      <w:lvlText w:val=" %1"/>
      <w:lvlJc w:val="center"/>
      <w:pPr>
        <w:ind w:left="420" w:hanging="420"/>
      </w:pPr>
      <w:rPr>
        <w:rFonts w:hint="eastAsia"/>
        <w:b/>
        <w:i w:val="0"/>
        <w:snapToGrid w:val="0"/>
        <w:kern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1" w15:restartNumberingAfterBreak="0">
    <w:nsid w:val="47AE2EEB"/>
    <w:multiLevelType w:val="hybridMultilevel"/>
    <w:tmpl w:val="81181610"/>
    <w:lvl w:ilvl="0" w:tplc="1E5882E2">
      <w:start w:val="1"/>
      <w:numFmt w:val="decimalZero"/>
      <w:lvlText w:val=" %1"/>
      <w:lvlJc w:val="center"/>
      <w:pPr>
        <w:ind w:left="420" w:hanging="420"/>
      </w:pPr>
      <w:rPr>
        <w:rFonts w:hint="eastAsia"/>
        <w:b/>
        <w:i w:val="0"/>
        <w:snapToGrid w:val="0"/>
        <w:kern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2" w15:restartNumberingAfterBreak="0">
    <w:nsid w:val="4F792637"/>
    <w:multiLevelType w:val="hybridMultilevel"/>
    <w:tmpl w:val="81181610"/>
    <w:lvl w:ilvl="0" w:tplc="1E5882E2">
      <w:start w:val="1"/>
      <w:numFmt w:val="decimalZero"/>
      <w:lvlText w:val=" %1"/>
      <w:lvlJc w:val="center"/>
      <w:pPr>
        <w:ind w:left="420" w:hanging="420"/>
      </w:pPr>
      <w:rPr>
        <w:rFonts w:hint="eastAsia"/>
        <w:b/>
        <w:i w:val="0"/>
        <w:snapToGrid w:val="0"/>
        <w:kern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3" w15:restartNumberingAfterBreak="0">
    <w:nsid w:val="4FEE35C8"/>
    <w:multiLevelType w:val="hybridMultilevel"/>
    <w:tmpl w:val="81181610"/>
    <w:lvl w:ilvl="0" w:tplc="1E5882E2">
      <w:start w:val="1"/>
      <w:numFmt w:val="decimalZero"/>
      <w:lvlText w:val=" %1"/>
      <w:lvlJc w:val="center"/>
      <w:pPr>
        <w:ind w:left="420" w:hanging="420"/>
      </w:pPr>
      <w:rPr>
        <w:rFonts w:hint="eastAsia"/>
        <w:b/>
        <w:i w:val="0"/>
        <w:snapToGrid w:val="0"/>
        <w:kern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4" w15:restartNumberingAfterBreak="0">
    <w:nsid w:val="51BF5AB1"/>
    <w:multiLevelType w:val="hybridMultilevel"/>
    <w:tmpl w:val="81181610"/>
    <w:lvl w:ilvl="0" w:tplc="1E5882E2">
      <w:start w:val="1"/>
      <w:numFmt w:val="decimalZero"/>
      <w:lvlText w:val=" %1"/>
      <w:lvlJc w:val="center"/>
      <w:pPr>
        <w:ind w:left="420" w:hanging="420"/>
      </w:pPr>
      <w:rPr>
        <w:rFonts w:hint="eastAsia"/>
        <w:b/>
        <w:i w:val="0"/>
        <w:snapToGrid w:val="0"/>
        <w:kern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5" w15:restartNumberingAfterBreak="0">
    <w:nsid w:val="53CD1D5E"/>
    <w:multiLevelType w:val="hybridMultilevel"/>
    <w:tmpl w:val="81181610"/>
    <w:lvl w:ilvl="0" w:tplc="1E5882E2">
      <w:start w:val="1"/>
      <w:numFmt w:val="decimalZero"/>
      <w:lvlText w:val=" %1"/>
      <w:lvlJc w:val="center"/>
      <w:pPr>
        <w:ind w:left="420" w:hanging="420"/>
      </w:pPr>
      <w:rPr>
        <w:rFonts w:hint="eastAsia"/>
        <w:b/>
        <w:i w:val="0"/>
        <w:snapToGrid w:val="0"/>
        <w:kern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6" w15:restartNumberingAfterBreak="0">
    <w:nsid w:val="545C0D9D"/>
    <w:multiLevelType w:val="hybridMultilevel"/>
    <w:tmpl w:val="EA80C086"/>
    <w:lvl w:ilvl="0" w:tplc="722C8D26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7" w15:restartNumberingAfterBreak="0">
    <w:nsid w:val="54B26FAB"/>
    <w:multiLevelType w:val="hybridMultilevel"/>
    <w:tmpl w:val="81181610"/>
    <w:lvl w:ilvl="0" w:tplc="1E5882E2">
      <w:start w:val="1"/>
      <w:numFmt w:val="decimalZero"/>
      <w:lvlText w:val=" %1"/>
      <w:lvlJc w:val="center"/>
      <w:pPr>
        <w:ind w:left="420" w:hanging="420"/>
      </w:pPr>
      <w:rPr>
        <w:rFonts w:hint="eastAsia"/>
        <w:b/>
        <w:i w:val="0"/>
        <w:snapToGrid w:val="0"/>
        <w:kern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8" w15:restartNumberingAfterBreak="0">
    <w:nsid w:val="54FF0E53"/>
    <w:multiLevelType w:val="hybridMultilevel"/>
    <w:tmpl w:val="81181610"/>
    <w:lvl w:ilvl="0" w:tplc="1E5882E2">
      <w:start w:val="1"/>
      <w:numFmt w:val="decimalZero"/>
      <w:lvlText w:val=" %1"/>
      <w:lvlJc w:val="center"/>
      <w:pPr>
        <w:ind w:left="420" w:hanging="420"/>
      </w:pPr>
      <w:rPr>
        <w:rFonts w:hint="eastAsia"/>
        <w:b/>
        <w:i w:val="0"/>
        <w:snapToGrid w:val="0"/>
        <w:kern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9" w15:restartNumberingAfterBreak="0">
    <w:nsid w:val="55072B93"/>
    <w:multiLevelType w:val="hybridMultilevel"/>
    <w:tmpl w:val="C7661C3E"/>
    <w:lvl w:ilvl="0" w:tplc="1E5882E2">
      <w:start w:val="1"/>
      <w:numFmt w:val="decimalZero"/>
      <w:lvlText w:val=" %1"/>
      <w:lvlJc w:val="center"/>
      <w:pPr>
        <w:ind w:left="420" w:hanging="420"/>
      </w:pPr>
      <w:rPr>
        <w:rFonts w:hint="eastAsia"/>
        <w:b/>
        <w:i w:val="0"/>
        <w:snapToGrid w:val="0"/>
        <w:kern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0" w15:restartNumberingAfterBreak="0">
    <w:nsid w:val="55170CAE"/>
    <w:multiLevelType w:val="hybridMultilevel"/>
    <w:tmpl w:val="5C92E9FA"/>
    <w:lvl w:ilvl="0" w:tplc="1E5882E2">
      <w:start w:val="1"/>
      <w:numFmt w:val="decimalZero"/>
      <w:lvlText w:val=" %1"/>
      <w:lvlJc w:val="center"/>
      <w:pPr>
        <w:ind w:left="420" w:hanging="420"/>
      </w:pPr>
      <w:rPr>
        <w:rFonts w:hint="eastAsia"/>
        <w:b/>
        <w:i w:val="0"/>
        <w:snapToGrid w:val="0"/>
        <w:kern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1" w15:restartNumberingAfterBreak="0">
    <w:nsid w:val="5640109E"/>
    <w:multiLevelType w:val="hybridMultilevel"/>
    <w:tmpl w:val="81181610"/>
    <w:lvl w:ilvl="0" w:tplc="1E5882E2">
      <w:start w:val="1"/>
      <w:numFmt w:val="decimalZero"/>
      <w:lvlText w:val=" %1"/>
      <w:lvlJc w:val="center"/>
      <w:pPr>
        <w:ind w:left="420" w:hanging="420"/>
      </w:pPr>
      <w:rPr>
        <w:rFonts w:hint="eastAsia"/>
        <w:b/>
        <w:i w:val="0"/>
        <w:snapToGrid w:val="0"/>
        <w:kern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2" w15:restartNumberingAfterBreak="0">
    <w:nsid w:val="564F6416"/>
    <w:multiLevelType w:val="hybridMultilevel"/>
    <w:tmpl w:val="81181610"/>
    <w:lvl w:ilvl="0" w:tplc="1E5882E2">
      <w:start w:val="1"/>
      <w:numFmt w:val="decimalZero"/>
      <w:lvlText w:val=" %1"/>
      <w:lvlJc w:val="center"/>
      <w:pPr>
        <w:ind w:left="420" w:hanging="420"/>
      </w:pPr>
      <w:rPr>
        <w:rFonts w:hint="eastAsia"/>
        <w:b/>
        <w:i w:val="0"/>
        <w:snapToGrid w:val="0"/>
        <w:kern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3" w15:restartNumberingAfterBreak="0">
    <w:nsid w:val="5650786C"/>
    <w:multiLevelType w:val="hybridMultilevel"/>
    <w:tmpl w:val="81181610"/>
    <w:lvl w:ilvl="0" w:tplc="1E5882E2">
      <w:start w:val="1"/>
      <w:numFmt w:val="decimalZero"/>
      <w:lvlText w:val=" %1"/>
      <w:lvlJc w:val="center"/>
      <w:pPr>
        <w:ind w:left="420" w:hanging="420"/>
      </w:pPr>
      <w:rPr>
        <w:rFonts w:hint="eastAsia"/>
        <w:b/>
        <w:i w:val="0"/>
        <w:snapToGrid w:val="0"/>
        <w:kern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4" w15:restartNumberingAfterBreak="0">
    <w:nsid w:val="56926CBD"/>
    <w:multiLevelType w:val="hybridMultilevel"/>
    <w:tmpl w:val="81181610"/>
    <w:lvl w:ilvl="0" w:tplc="1E5882E2">
      <w:start w:val="1"/>
      <w:numFmt w:val="decimalZero"/>
      <w:lvlText w:val=" %1"/>
      <w:lvlJc w:val="center"/>
      <w:pPr>
        <w:ind w:left="420" w:hanging="420"/>
      </w:pPr>
      <w:rPr>
        <w:rFonts w:hint="eastAsia"/>
        <w:b/>
        <w:i w:val="0"/>
        <w:snapToGrid w:val="0"/>
        <w:kern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5" w15:restartNumberingAfterBreak="0">
    <w:nsid w:val="579831F6"/>
    <w:multiLevelType w:val="hybridMultilevel"/>
    <w:tmpl w:val="81181610"/>
    <w:lvl w:ilvl="0" w:tplc="1E5882E2">
      <w:start w:val="1"/>
      <w:numFmt w:val="decimalZero"/>
      <w:lvlText w:val=" %1"/>
      <w:lvlJc w:val="center"/>
      <w:pPr>
        <w:ind w:left="420" w:hanging="420"/>
      </w:pPr>
      <w:rPr>
        <w:rFonts w:hint="eastAsia"/>
        <w:b/>
        <w:i w:val="0"/>
        <w:snapToGrid w:val="0"/>
        <w:kern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6" w15:restartNumberingAfterBreak="0">
    <w:nsid w:val="57B91350"/>
    <w:multiLevelType w:val="hybridMultilevel"/>
    <w:tmpl w:val="C7661C3E"/>
    <w:lvl w:ilvl="0" w:tplc="1E5882E2">
      <w:start w:val="1"/>
      <w:numFmt w:val="decimalZero"/>
      <w:lvlText w:val=" %1"/>
      <w:lvlJc w:val="center"/>
      <w:pPr>
        <w:ind w:left="420" w:hanging="420"/>
      </w:pPr>
      <w:rPr>
        <w:rFonts w:hint="eastAsia"/>
        <w:b/>
        <w:i w:val="0"/>
        <w:snapToGrid w:val="0"/>
        <w:kern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7" w15:restartNumberingAfterBreak="0">
    <w:nsid w:val="589762A7"/>
    <w:multiLevelType w:val="hybridMultilevel"/>
    <w:tmpl w:val="81181610"/>
    <w:lvl w:ilvl="0" w:tplc="1E5882E2">
      <w:start w:val="1"/>
      <w:numFmt w:val="decimalZero"/>
      <w:lvlText w:val=" %1"/>
      <w:lvlJc w:val="center"/>
      <w:pPr>
        <w:ind w:left="420" w:hanging="420"/>
      </w:pPr>
      <w:rPr>
        <w:rFonts w:hint="eastAsia"/>
        <w:b/>
        <w:i w:val="0"/>
        <w:snapToGrid w:val="0"/>
        <w:kern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8" w15:restartNumberingAfterBreak="0">
    <w:nsid w:val="59F712D5"/>
    <w:multiLevelType w:val="hybridMultilevel"/>
    <w:tmpl w:val="5C92E9FA"/>
    <w:lvl w:ilvl="0" w:tplc="1E5882E2">
      <w:start w:val="1"/>
      <w:numFmt w:val="decimalZero"/>
      <w:lvlText w:val=" %1"/>
      <w:lvlJc w:val="center"/>
      <w:pPr>
        <w:ind w:left="420" w:hanging="420"/>
      </w:pPr>
      <w:rPr>
        <w:rFonts w:hint="eastAsia"/>
        <w:b/>
        <w:i w:val="0"/>
        <w:snapToGrid w:val="0"/>
        <w:kern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9" w15:restartNumberingAfterBreak="0">
    <w:nsid w:val="5AF8377C"/>
    <w:multiLevelType w:val="hybridMultilevel"/>
    <w:tmpl w:val="81181610"/>
    <w:lvl w:ilvl="0" w:tplc="1E5882E2">
      <w:start w:val="1"/>
      <w:numFmt w:val="decimalZero"/>
      <w:lvlText w:val=" %1"/>
      <w:lvlJc w:val="center"/>
      <w:pPr>
        <w:ind w:left="420" w:hanging="420"/>
      </w:pPr>
      <w:rPr>
        <w:rFonts w:hint="eastAsia"/>
        <w:b/>
        <w:i w:val="0"/>
        <w:snapToGrid w:val="0"/>
        <w:kern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0" w15:restartNumberingAfterBreak="0">
    <w:nsid w:val="5DE44163"/>
    <w:multiLevelType w:val="hybridMultilevel"/>
    <w:tmpl w:val="5C92E9FA"/>
    <w:lvl w:ilvl="0" w:tplc="1E5882E2">
      <w:start w:val="1"/>
      <w:numFmt w:val="decimalZero"/>
      <w:lvlText w:val=" %1"/>
      <w:lvlJc w:val="center"/>
      <w:pPr>
        <w:ind w:left="420" w:hanging="420"/>
      </w:pPr>
      <w:rPr>
        <w:rFonts w:hint="eastAsia"/>
        <w:b/>
        <w:i w:val="0"/>
        <w:snapToGrid w:val="0"/>
        <w:kern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1" w15:restartNumberingAfterBreak="0">
    <w:nsid w:val="5EFB192B"/>
    <w:multiLevelType w:val="hybridMultilevel"/>
    <w:tmpl w:val="B9EACC52"/>
    <w:lvl w:ilvl="0" w:tplc="1E5882E2">
      <w:start w:val="1"/>
      <w:numFmt w:val="decimalZero"/>
      <w:lvlText w:val=" %1"/>
      <w:lvlJc w:val="center"/>
      <w:pPr>
        <w:ind w:left="420" w:hanging="420"/>
      </w:pPr>
      <w:rPr>
        <w:rFonts w:hint="eastAsia"/>
        <w:b/>
        <w:i w:val="0"/>
        <w:snapToGrid w:val="0"/>
        <w:kern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2" w15:restartNumberingAfterBreak="0">
    <w:nsid w:val="6065476F"/>
    <w:multiLevelType w:val="hybridMultilevel"/>
    <w:tmpl w:val="81181610"/>
    <w:lvl w:ilvl="0" w:tplc="1E5882E2">
      <w:start w:val="1"/>
      <w:numFmt w:val="decimalZero"/>
      <w:lvlText w:val=" %1"/>
      <w:lvlJc w:val="center"/>
      <w:pPr>
        <w:ind w:left="420" w:hanging="420"/>
      </w:pPr>
      <w:rPr>
        <w:rFonts w:hint="eastAsia"/>
        <w:b/>
        <w:i w:val="0"/>
        <w:snapToGrid w:val="0"/>
        <w:kern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3" w15:restartNumberingAfterBreak="0">
    <w:nsid w:val="60A74185"/>
    <w:multiLevelType w:val="multilevel"/>
    <w:tmpl w:val="6CCE7A90"/>
    <w:lvl w:ilvl="0">
      <w:start w:val="1"/>
      <w:numFmt w:val="decimal"/>
      <w:pStyle w:val="10"/>
      <w:suff w:val="space"/>
      <w:lvlText w:val="%1"/>
      <w:lvlJc w:val="left"/>
      <w:pPr>
        <w:ind w:left="0" w:firstLine="0"/>
      </w:pPr>
      <w:rPr>
        <w:rFonts w:ascii="宋体" w:eastAsia="宋体" w:hAnsi="宋体" w:hint="eastAsia"/>
        <w:sz w:val="24"/>
        <w:szCs w:val="24"/>
      </w:rPr>
    </w:lvl>
    <w:lvl w:ilvl="1">
      <w:start w:val="1"/>
      <w:numFmt w:val="decimal"/>
      <w:pStyle w:val="20"/>
      <w:isLgl/>
      <w:suff w:val="space"/>
      <w:lvlText w:val="%1.%2"/>
      <w:lvlJc w:val="left"/>
      <w:pPr>
        <w:ind w:left="0" w:firstLine="0"/>
      </w:pPr>
      <w:rPr>
        <w:rFonts w:ascii="宋体" w:eastAsia="宋体" w:hAnsi="宋体" w:hint="eastAsia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0" w:firstLine="0"/>
      </w:pPr>
      <w:rPr>
        <w:rFonts w:ascii="宋体" w:eastAsia="宋体" w:hAnsi="宋体" w:hint="eastAsia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0" w:firstLine="0"/>
      </w:pPr>
      <w:rPr>
        <w:rFonts w:ascii="宋体" w:eastAsia="宋体" w:hAnsi="宋体" w:hint="eastAsia"/>
      </w:rPr>
    </w:lvl>
    <w:lvl w:ilvl="4">
      <w:start w:val="1"/>
      <w:numFmt w:val="decimal"/>
      <w:pStyle w:val="5"/>
      <w:isLgl/>
      <w:suff w:val="space"/>
      <w:lvlText w:val="%1.%2.%3.%4.%5"/>
      <w:lvlJc w:val="left"/>
      <w:pPr>
        <w:ind w:left="0" w:firstLine="0"/>
      </w:pPr>
      <w:rPr>
        <w:rFonts w:ascii="宋体" w:eastAsia="宋体" w:hAnsi="宋体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84" w15:restartNumberingAfterBreak="0">
    <w:nsid w:val="620D6459"/>
    <w:multiLevelType w:val="hybridMultilevel"/>
    <w:tmpl w:val="437E98D4"/>
    <w:lvl w:ilvl="0" w:tplc="1E5882E2">
      <w:start w:val="1"/>
      <w:numFmt w:val="decimalZero"/>
      <w:lvlText w:val=" %1"/>
      <w:lvlJc w:val="center"/>
      <w:pPr>
        <w:ind w:left="420" w:hanging="420"/>
      </w:pPr>
      <w:rPr>
        <w:rFonts w:hint="eastAsia"/>
        <w:b/>
        <w:i w:val="0"/>
        <w:snapToGrid w:val="0"/>
        <w:kern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5" w15:restartNumberingAfterBreak="0">
    <w:nsid w:val="64027FEB"/>
    <w:multiLevelType w:val="hybridMultilevel"/>
    <w:tmpl w:val="81181610"/>
    <w:lvl w:ilvl="0" w:tplc="1E5882E2">
      <w:start w:val="1"/>
      <w:numFmt w:val="decimalZero"/>
      <w:lvlText w:val=" %1"/>
      <w:lvlJc w:val="center"/>
      <w:pPr>
        <w:ind w:left="420" w:hanging="420"/>
      </w:pPr>
      <w:rPr>
        <w:rFonts w:hint="eastAsia"/>
        <w:b/>
        <w:i w:val="0"/>
        <w:snapToGrid w:val="0"/>
        <w:kern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6" w15:restartNumberingAfterBreak="0">
    <w:nsid w:val="64142CB6"/>
    <w:multiLevelType w:val="hybridMultilevel"/>
    <w:tmpl w:val="5C92E9FA"/>
    <w:lvl w:ilvl="0" w:tplc="1E5882E2">
      <w:start w:val="1"/>
      <w:numFmt w:val="decimalZero"/>
      <w:lvlText w:val=" %1"/>
      <w:lvlJc w:val="center"/>
      <w:pPr>
        <w:ind w:left="420" w:hanging="420"/>
      </w:pPr>
      <w:rPr>
        <w:rFonts w:hint="eastAsia"/>
        <w:b/>
        <w:i w:val="0"/>
        <w:snapToGrid w:val="0"/>
        <w:kern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7" w15:restartNumberingAfterBreak="0">
    <w:nsid w:val="648F0D65"/>
    <w:multiLevelType w:val="hybridMultilevel"/>
    <w:tmpl w:val="5C92E9FA"/>
    <w:lvl w:ilvl="0" w:tplc="1E5882E2">
      <w:start w:val="1"/>
      <w:numFmt w:val="decimalZero"/>
      <w:lvlText w:val=" %1"/>
      <w:lvlJc w:val="center"/>
      <w:pPr>
        <w:ind w:left="420" w:hanging="420"/>
      </w:pPr>
      <w:rPr>
        <w:rFonts w:hint="eastAsia"/>
        <w:b/>
        <w:i w:val="0"/>
        <w:snapToGrid w:val="0"/>
        <w:kern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8" w15:restartNumberingAfterBreak="0">
    <w:nsid w:val="66161C0E"/>
    <w:multiLevelType w:val="hybridMultilevel"/>
    <w:tmpl w:val="81181610"/>
    <w:lvl w:ilvl="0" w:tplc="1E5882E2">
      <w:start w:val="1"/>
      <w:numFmt w:val="decimalZero"/>
      <w:lvlText w:val=" %1"/>
      <w:lvlJc w:val="center"/>
      <w:pPr>
        <w:ind w:left="420" w:hanging="420"/>
      </w:pPr>
      <w:rPr>
        <w:rFonts w:hint="eastAsia"/>
        <w:b/>
        <w:i w:val="0"/>
        <w:snapToGrid w:val="0"/>
        <w:kern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9" w15:restartNumberingAfterBreak="0">
    <w:nsid w:val="67014C44"/>
    <w:multiLevelType w:val="hybridMultilevel"/>
    <w:tmpl w:val="81181610"/>
    <w:lvl w:ilvl="0" w:tplc="1E5882E2">
      <w:start w:val="1"/>
      <w:numFmt w:val="decimalZero"/>
      <w:lvlText w:val=" %1"/>
      <w:lvlJc w:val="center"/>
      <w:pPr>
        <w:ind w:left="420" w:hanging="420"/>
      </w:pPr>
      <w:rPr>
        <w:rFonts w:hint="eastAsia"/>
        <w:b/>
        <w:i w:val="0"/>
        <w:snapToGrid w:val="0"/>
        <w:kern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0" w15:restartNumberingAfterBreak="0">
    <w:nsid w:val="69D57149"/>
    <w:multiLevelType w:val="hybridMultilevel"/>
    <w:tmpl w:val="81181610"/>
    <w:lvl w:ilvl="0" w:tplc="1E5882E2">
      <w:start w:val="1"/>
      <w:numFmt w:val="decimalZero"/>
      <w:lvlText w:val=" %1"/>
      <w:lvlJc w:val="center"/>
      <w:pPr>
        <w:ind w:left="420" w:hanging="420"/>
      </w:pPr>
      <w:rPr>
        <w:rFonts w:hint="eastAsia"/>
        <w:b/>
        <w:i w:val="0"/>
        <w:snapToGrid w:val="0"/>
        <w:kern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1" w15:restartNumberingAfterBreak="0">
    <w:nsid w:val="6A033C0A"/>
    <w:multiLevelType w:val="hybridMultilevel"/>
    <w:tmpl w:val="81181610"/>
    <w:lvl w:ilvl="0" w:tplc="1E5882E2">
      <w:start w:val="1"/>
      <w:numFmt w:val="decimalZero"/>
      <w:lvlText w:val=" %1"/>
      <w:lvlJc w:val="center"/>
      <w:pPr>
        <w:ind w:left="420" w:hanging="420"/>
      </w:pPr>
      <w:rPr>
        <w:rFonts w:hint="eastAsia"/>
        <w:b/>
        <w:i w:val="0"/>
        <w:snapToGrid w:val="0"/>
        <w:kern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2" w15:restartNumberingAfterBreak="0">
    <w:nsid w:val="6CB93311"/>
    <w:multiLevelType w:val="hybridMultilevel"/>
    <w:tmpl w:val="5C92E9FA"/>
    <w:lvl w:ilvl="0" w:tplc="1E5882E2">
      <w:start w:val="1"/>
      <w:numFmt w:val="decimalZero"/>
      <w:lvlText w:val=" %1"/>
      <w:lvlJc w:val="center"/>
      <w:pPr>
        <w:ind w:left="420" w:hanging="420"/>
      </w:pPr>
      <w:rPr>
        <w:rFonts w:hint="eastAsia"/>
        <w:b/>
        <w:i w:val="0"/>
        <w:snapToGrid w:val="0"/>
        <w:kern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3" w15:restartNumberingAfterBreak="0">
    <w:nsid w:val="6F60073B"/>
    <w:multiLevelType w:val="hybridMultilevel"/>
    <w:tmpl w:val="81181610"/>
    <w:lvl w:ilvl="0" w:tplc="1E5882E2">
      <w:start w:val="1"/>
      <w:numFmt w:val="decimalZero"/>
      <w:lvlText w:val=" %1"/>
      <w:lvlJc w:val="center"/>
      <w:pPr>
        <w:ind w:left="420" w:hanging="420"/>
      </w:pPr>
      <w:rPr>
        <w:rFonts w:hint="eastAsia"/>
        <w:b/>
        <w:i w:val="0"/>
        <w:snapToGrid w:val="0"/>
        <w:kern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4" w15:restartNumberingAfterBreak="0">
    <w:nsid w:val="722710D4"/>
    <w:multiLevelType w:val="hybridMultilevel"/>
    <w:tmpl w:val="5C92E9FA"/>
    <w:lvl w:ilvl="0" w:tplc="1E5882E2">
      <w:start w:val="1"/>
      <w:numFmt w:val="decimalZero"/>
      <w:lvlText w:val=" %1"/>
      <w:lvlJc w:val="center"/>
      <w:pPr>
        <w:ind w:left="420" w:hanging="420"/>
      </w:pPr>
      <w:rPr>
        <w:rFonts w:hint="eastAsia"/>
        <w:b/>
        <w:i w:val="0"/>
        <w:snapToGrid w:val="0"/>
        <w:kern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5" w15:restartNumberingAfterBreak="0">
    <w:nsid w:val="72FD3058"/>
    <w:multiLevelType w:val="hybridMultilevel"/>
    <w:tmpl w:val="81181610"/>
    <w:lvl w:ilvl="0" w:tplc="1E5882E2">
      <w:start w:val="1"/>
      <w:numFmt w:val="decimalZero"/>
      <w:lvlText w:val=" %1"/>
      <w:lvlJc w:val="center"/>
      <w:pPr>
        <w:ind w:left="420" w:hanging="420"/>
      </w:pPr>
      <w:rPr>
        <w:rFonts w:hint="eastAsia"/>
        <w:b/>
        <w:i w:val="0"/>
        <w:snapToGrid w:val="0"/>
        <w:kern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6" w15:restartNumberingAfterBreak="0">
    <w:nsid w:val="735C54D6"/>
    <w:multiLevelType w:val="hybridMultilevel"/>
    <w:tmpl w:val="81181610"/>
    <w:lvl w:ilvl="0" w:tplc="1E5882E2">
      <w:start w:val="1"/>
      <w:numFmt w:val="decimalZero"/>
      <w:lvlText w:val=" %1"/>
      <w:lvlJc w:val="center"/>
      <w:pPr>
        <w:ind w:left="420" w:hanging="420"/>
      </w:pPr>
      <w:rPr>
        <w:rFonts w:hint="eastAsia"/>
        <w:b/>
        <w:i w:val="0"/>
        <w:snapToGrid w:val="0"/>
        <w:kern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7" w15:restartNumberingAfterBreak="0">
    <w:nsid w:val="77302E0F"/>
    <w:multiLevelType w:val="hybridMultilevel"/>
    <w:tmpl w:val="81181610"/>
    <w:lvl w:ilvl="0" w:tplc="1E5882E2">
      <w:start w:val="1"/>
      <w:numFmt w:val="decimalZero"/>
      <w:lvlText w:val=" %1"/>
      <w:lvlJc w:val="center"/>
      <w:pPr>
        <w:ind w:left="420" w:hanging="420"/>
      </w:pPr>
      <w:rPr>
        <w:rFonts w:hint="eastAsia"/>
        <w:b/>
        <w:i w:val="0"/>
        <w:snapToGrid w:val="0"/>
        <w:kern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8" w15:restartNumberingAfterBreak="0">
    <w:nsid w:val="7A63763A"/>
    <w:multiLevelType w:val="hybridMultilevel"/>
    <w:tmpl w:val="81181610"/>
    <w:lvl w:ilvl="0" w:tplc="1E5882E2">
      <w:start w:val="1"/>
      <w:numFmt w:val="decimalZero"/>
      <w:lvlText w:val=" %1"/>
      <w:lvlJc w:val="center"/>
      <w:pPr>
        <w:ind w:left="420" w:hanging="420"/>
      </w:pPr>
      <w:rPr>
        <w:rFonts w:hint="eastAsia"/>
        <w:b/>
        <w:i w:val="0"/>
        <w:snapToGrid w:val="0"/>
        <w:kern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9" w15:restartNumberingAfterBreak="0">
    <w:nsid w:val="7BF715D1"/>
    <w:multiLevelType w:val="hybridMultilevel"/>
    <w:tmpl w:val="81181610"/>
    <w:lvl w:ilvl="0" w:tplc="1E5882E2">
      <w:start w:val="1"/>
      <w:numFmt w:val="decimalZero"/>
      <w:lvlText w:val=" %1"/>
      <w:lvlJc w:val="center"/>
      <w:pPr>
        <w:ind w:left="420" w:hanging="420"/>
      </w:pPr>
      <w:rPr>
        <w:rFonts w:hint="eastAsia"/>
        <w:b/>
        <w:i w:val="0"/>
        <w:snapToGrid w:val="0"/>
        <w:kern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0" w15:restartNumberingAfterBreak="0">
    <w:nsid w:val="7DE64534"/>
    <w:multiLevelType w:val="hybridMultilevel"/>
    <w:tmpl w:val="81181610"/>
    <w:lvl w:ilvl="0" w:tplc="1E5882E2">
      <w:start w:val="1"/>
      <w:numFmt w:val="decimalZero"/>
      <w:lvlText w:val=" %1"/>
      <w:lvlJc w:val="center"/>
      <w:pPr>
        <w:ind w:left="420" w:hanging="420"/>
      </w:pPr>
      <w:rPr>
        <w:rFonts w:hint="eastAsia"/>
        <w:b/>
        <w:i w:val="0"/>
        <w:snapToGrid w:val="0"/>
        <w:kern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1" w15:restartNumberingAfterBreak="0">
    <w:nsid w:val="7F1B0C48"/>
    <w:multiLevelType w:val="hybridMultilevel"/>
    <w:tmpl w:val="5C92E9FA"/>
    <w:lvl w:ilvl="0" w:tplc="1E5882E2">
      <w:start w:val="1"/>
      <w:numFmt w:val="decimalZero"/>
      <w:lvlText w:val=" %1"/>
      <w:lvlJc w:val="center"/>
      <w:pPr>
        <w:ind w:left="420" w:hanging="420"/>
      </w:pPr>
      <w:rPr>
        <w:rFonts w:hint="eastAsia"/>
        <w:b/>
        <w:i w:val="0"/>
        <w:snapToGrid w:val="0"/>
        <w:kern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2" w15:restartNumberingAfterBreak="0">
    <w:nsid w:val="7FC46576"/>
    <w:multiLevelType w:val="hybridMultilevel"/>
    <w:tmpl w:val="81181610"/>
    <w:lvl w:ilvl="0" w:tplc="1E5882E2">
      <w:start w:val="1"/>
      <w:numFmt w:val="decimalZero"/>
      <w:lvlText w:val=" %1"/>
      <w:lvlJc w:val="center"/>
      <w:pPr>
        <w:ind w:left="420" w:hanging="420"/>
      </w:pPr>
      <w:rPr>
        <w:rFonts w:hint="eastAsia"/>
        <w:b/>
        <w:i w:val="0"/>
        <w:snapToGrid w:val="0"/>
        <w:kern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83"/>
  </w:num>
  <w:num w:numId="3">
    <w:abstractNumId w:val="24"/>
  </w:num>
  <w:num w:numId="4">
    <w:abstractNumId w:val="31"/>
  </w:num>
  <w:num w:numId="5">
    <w:abstractNumId w:val="66"/>
  </w:num>
  <w:num w:numId="6">
    <w:abstractNumId w:val="17"/>
  </w:num>
  <w:num w:numId="7">
    <w:abstractNumId w:val="97"/>
  </w:num>
  <w:num w:numId="8">
    <w:abstractNumId w:val="65"/>
  </w:num>
  <w:num w:numId="9">
    <w:abstractNumId w:val="90"/>
  </w:num>
  <w:num w:numId="10">
    <w:abstractNumId w:val="3"/>
  </w:num>
  <w:num w:numId="11">
    <w:abstractNumId w:val="88"/>
  </w:num>
  <w:num w:numId="12">
    <w:abstractNumId w:val="23"/>
  </w:num>
  <w:num w:numId="13">
    <w:abstractNumId w:val="57"/>
  </w:num>
  <w:num w:numId="14">
    <w:abstractNumId w:val="93"/>
  </w:num>
  <w:num w:numId="15">
    <w:abstractNumId w:val="89"/>
  </w:num>
  <w:num w:numId="16">
    <w:abstractNumId w:val="49"/>
  </w:num>
  <w:num w:numId="17">
    <w:abstractNumId w:val="75"/>
  </w:num>
  <w:num w:numId="18">
    <w:abstractNumId w:val="45"/>
  </w:num>
  <w:num w:numId="19">
    <w:abstractNumId w:val="68"/>
  </w:num>
  <w:num w:numId="20">
    <w:abstractNumId w:val="9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4"/>
  </w:num>
  <w:num w:numId="22">
    <w:abstractNumId w:val="39"/>
  </w:num>
  <w:num w:numId="23">
    <w:abstractNumId w:val="14"/>
  </w:num>
  <w:num w:numId="24">
    <w:abstractNumId w:val="33"/>
  </w:num>
  <w:num w:numId="25">
    <w:abstractNumId w:val="73"/>
  </w:num>
  <w:num w:numId="26">
    <w:abstractNumId w:val="9"/>
  </w:num>
  <w:num w:numId="27">
    <w:abstractNumId w:val="10"/>
  </w:num>
  <w:num w:numId="28">
    <w:abstractNumId w:val="92"/>
  </w:num>
  <w:num w:numId="29">
    <w:abstractNumId w:val="19"/>
  </w:num>
  <w:num w:numId="30">
    <w:abstractNumId w:val="0"/>
  </w:num>
  <w:num w:numId="31">
    <w:abstractNumId w:val="78"/>
  </w:num>
  <w:num w:numId="32">
    <w:abstractNumId w:val="80"/>
  </w:num>
  <w:num w:numId="33">
    <w:abstractNumId w:val="101"/>
  </w:num>
  <w:num w:numId="34">
    <w:abstractNumId w:val="43"/>
  </w:num>
  <w:num w:numId="35">
    <w:abstractNumId w:val="67"/>
  </w:num>
  <w:num w:numId="36">
    <w:abstractNumId w:val="59"/>
  </w:num>
  <w:num w:numId="37">
    <w:abstractNumId w:val="46"/>
  </w:num>
  <w:num w:numId="38">
    <w:abstractNumId w:val="34"/>
  </w:num>
  <w:num w:numId="39">
    <w:abstractNumId w:val="64"/>
  </w:num>
  <w:num w:numId="40">
    <w:abstractNumId w:val="16"/>
  </w:num>
  <w:num w:numId="41">
    <w:abstractNumId w:val="95"/>
  </w:num>
  <w:num w:numId="42">
    <w:abstractNumId w:val="50"/>
  </w:num>
  <w:num w:numId="43">
    <w:abstractNumId w:val="82"/>
  </w:num>
  <w:num w:numId="44">
    <w:abstractNumId w:val="61"/>
  </w:num>
  <w:num w:numId="45">
    <w:abstractNumId w:val="87"/>
  </w:num>
  <w:num w:numId="46">
    <w:abstractNumId w:val="36"/>
  </w:num>
  <w:num w:numId="47">
    <w:abstractNumId w:val="48"/>
  </w:num>
  <w:num w:numId="48">
    <w:abstractNumId w:val="30"/>
  </w:num>
  <w:num w:numId="49">
    <w:abstractNumId w:val="53"/>
  </w:num>
  <w:num w:numId="50">
    <w:abstractNumId w:val="29"/>
  </w:num>
  <w:num w:numId="51">
    <w:abstractNumId w:val="86"/>
  </w:num>
  <w:num w:numId="52">
    <w:abstractNumId w:val="94"/>
  </w:num>
  <w:num w:numId="53">
    <w:abstractNumId w:val="38"/>
  </w:num>
  <w:num w:numId="54">
    <w:abstractNumId w:val="5"/>
  </w:num>
  <w:num w:numId="55">
    <w:abstractNumId w:val="74"/>
  </w:num>
  <w:num w:numId="56">
    <w:abstractNumId w:val="8"/>
  </w:num>
  <w:num w:numId="57">
    <w:abstractNumId w:val="79"/>
  </w:num>
  <w:num w:numId="58">
    <w:abstractNumId w:val="77"/>
  </w:num>
  <w:num w:numId="59">
    <w:abstractNumId w:val="58"/>
  </w:num>
  <w:num w:numId="60">
    <w:abstractNumId w:val="28"/>
  </w:num>
  <w:num w:numId="61">
    <w:abstractNumId w:val="99"/>
  </w:num>
  <w:num w:numId="62">
    <w:abstractNumId w:val="76"/>
  </w:num>
  <w:num w:numId="63">
    <w:abstractNumId w:val="52"/>
  </w:num>
  <w:num w:numId="64">
    <w:abstractNumId w:val="63"/>
  </w:num>
  <w:num w:numId="65">
    <w:abstractNumId w:val="91"/>
  </w:num>
  <w:num w:numId="66">
    <w:abstractNumId w:val="100"/>
  </w:num>
  <w:num w:numId="67">
    <w:abstractNumId w:val="102"/>
  </w:num>
  <w:num w:numId="68">
    <w:abstractNumId w:val="72"/>
  </w:num>
  <w:num w:numId="69">
    <w:abstractNumId w:val="44"/>
  </w:num>
  <w:num w:numId="70">
    <w:abstractNumId w:val="41"/>
  </w:num>
  <w:num w:numId="71">
    <w:abstractNumId w:val="2"/>
  </w:num>
  <w:num w:numId="72">
    <w:abstractNumId w:val="25"/>
  </w:num>
  <w:num w:numId="7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4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5">
    <w:abstractNumId w:val="40"/>
  </w:num>
  <w:num w:numId="76">
    <w:abstractNumId w:val="42"/>
  </w:num>
  <w:num w:numId="77">
    <w:abstractNumId w:val="56"/>
  </w:num>
  <w:num w:numId="78">
    <w:abstractNumId w:val="22"/>
  </w:num>
  <w:num w:numId="79">
    <w:abstractNumId w:val="13"/>
  </w:num>
  <w:num w:numId="80">
    <w:abstractNumId w:val="18"/>
  </w:num>
  <w:num w:numId="81">
    <w:abstractNumId w:val="20"/>
  </w:num>
  <w:num w:numId="82">
    <w:abstractNumId w:val="96"/>
  </w:num>
  <w:num w:numId="83">
    <w:abstractNumId w:val="54"/>
  </w:num>
  <w:num w:numId="84">
    <w:abstractNumId w:val="6"/>
  </w:num>
  <w:num w:numId="85">
    <w:abstractNumId w:val="62"/>
  </w:num>
  <w:num w:numId="86">
    <w:abstractNumId w:val="7"/>
  </w:num>
  <w:num w:numId="87">
    <w:abstractNumId w:val="70"/>
  </w:num>
  <w:num w:numId="88">
    <w:abstractNumId w:val="32"/>
  </w:num>
  <w:num w:numId="89">
    <w:abstractNumId w:val="26"/>
  </w:num>
  <w:num w:numId="90">
    <w:abstractNumId w:val="85"/>
  </w:num>
  <w:num w:numId="91">
    <w:abstractNumId w:val="51"/>
  </w:num>
  <w:num w:numId="92">
    <w:abstractNumId w:val="37"/>
  </w:num>
  <w:num w:numId="93">
    <w:abstractNumId w:val="47"/>
  </w:num>
  <w:num w:numId="94">
    <w:abstractNumId w:val="35"/>
  </w:num>
  <w:num w:numId="95">
    <w:abstractNumId w:val="71"/>
  </w:num>
  <w:num w:numId="96">
    <w:abstractNumId w:val="12"/>
  </w:num>
  <w:num w:numId="97">
    <w:abstractNumId w:val="27"/>
  </w:num>
  <w:num w:numId="98">
    <w:abstractNumId w:val="69"/>
  </w:num>
  <w:num w:numId="99">
    <w:abstractNumId w:val="55"/>
  </w:num>
  <w:num w:numId="100">
    <w:abstractNumId w:val="60"/>
  </w:num>
  <w:num w:numId="101">
    <w:abstractNumId w:val="81"/>
  </w:num>
  <w:num w:numId="102">
    <w:abstractNumId w:val="84"/>
  </w:num>
  <w:num w:numId="103">
    <w:abstractNumId w:val="15"/>
  </w:num>
  <w:numIdMacAtCleanup w:val="9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bordersDoNotSurroundHeader/>
  <w:bordersDoNotSurroundFooter/>
  <w:hideSpellingErrors/>
  <w:activeWritingStyle w:appName="MSWord" w:lang="en-US" w:vendorID="64" w:dllVersion="131078" w:nlCheck="1" w:checkStyle="1"/>
  <w:activeWritingStyle w:appName="MSWord" w:lang="zh-CN" w:vendorID="64" w:dllVersion="131077" w:nlCheck="1" w:checkStyle="1"/>
  <w:activeWritingStyle w:appName="MSWord" w:lang="en-AU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EBC"/>
    <w:rsid w:val="000023FF"/>
    <w:rsid w:val="00002840"/>
    <w:rsid w:val="00002A51"/>
    <w:rsid w:val="00002A70"/>
    <w:rsid w:val="00003999"/>
    <w:rsid w:val="000046EB"/>
    <w:rsid w:val="00004C56"/>
    <w:rsid w:val="00004D05"/>
    <w:rsid w:val="0000641A"/>
    <w:rsid w:val="00006BB9"/>
    <w:rsid w:val="00006E32"/>
    <w:rsid w:val="00007F24"/>
    <w:rsid w:val="000102E3"/>
    <w:rsid w:val="000102F9"/>
    <w:rsid w:val="00011403"/>
    <w:rsid w:val="000115BD"/>
    <w:rsid w:val="00012B29"/>
    <w:rsid w:val="00012F6E"/>
    <w:rsid w:val="000133F3"/>
    <w:rsid w:val="000136BD"/>
    <w:rsid w:val="000150E6"/>
    <w:rsid w:val="000157B1"/>
    <w:rsid w:val="000157F1"/>
    <w:rsid w:val="00015F87"/>
    <w:rsid w:val="00016F58"/>
    <w:rsid w:val="00017A2B"/>
    <w:rsid w:val="00021E49"/>
    <w:rsid w:val="00022C86"/>
    <w:rsid w:val="00023DA0"/>
    <w:rsid w:val="00024184"/>
    <w:rsid w:val="000243AA"/>
    <w:rsid w:val="000247CA"/>
    <w:rsid w:val="000249F7"/>
    <w:rsid w:val="000267C4"/>
    <w:rsid w:val="00027030"/>
    <w:rsid w:val="0003053D"/>
    <w:rsid w:val="000309C1"/>
    <w:rsid w:val="000320A1"/>
    <w:rsid w:val="00032E24"/>
    <w:rsid w:val="000337F9"/>
    <w:rsid w:val="00033A2B"/>
    <w:rsid w:val="00033F31"/>
    <w:rsid w:val="00034799"/>
    <w:rsid w:val="00034E01"/>
    <w:rsid w:val="0003550C"/>
    <w:rsid w:val="00035EC7"/>
    <w:rsid w:val="00036299"/>
    <w:rsid w:val="00036848"/>
    <w:rsid w:val="0003755A"/>
    <w:rsid w:val="00037E09"/>
    <w:rsid w:val="0004165E"/>
    <w:rsid w:val="00041CBF"/>
    <w:rsid w:val="00041E99"/>
    <w:rsid w:val="0004206B"/>
    <w:rsid w:val="00042A6C"/>
    <w:rsid w:val="000436F9"/>
    <w:rsid w:val="0004460E"/>
    <w:rsid w:val="00044A31"/>
    <w:rsid w:val="00044C6E"/>
    <w:rsid w:val="0004550B"/>
    <w:rsid w:val="0004566A"/>
    <w:rsid w:val="0004570D"/>
    <w:rsid w:val="000464EF"/>
    <w:rsid w:val="00046B2C"/>
    <w:rsid w:val="00050237"/>
    <w:rsid w:val="00050D68"/>
    <w:rsid w:val="0005213B"/>
    <w:rsid w:val="00053EE9"/>
    <w:rsid w:val="000542F6"/>
    <w:rsid w:val="000545E9"/>
    <w:rsid w:val="0005565B"/>
    <w:rsid w:val="00055D20"/>
    <w:rsid w:val="00056443"/>
    <w:rsid w:val="00056968"/>
    <w:rsid w:val="00057332"/>
    <w:rsid w:val="000578A3"/>
    <w:rsid w:val="00060643"/>
    <w:rsid w:val="00061181"/>
    <w:rsid w:val="0006185E"/>
    <w:rsid w:val="00061D93"/>
    <w:rsid w:val="000623CA"/>
    <w:rsid w:val="00062A1B"/>
    <w:rsid w:val="00062BB0"/>
    <w:rsid w:val="00062CBF"/>
    <w:rsid w:val="00063109"/>
    <w:rsid w:val="0006513E"/>
    <w:rsid w:val="000659F0"/>
    <w:rsid w:val="00065FA4"/>
    <w:rsid w:val="000665AE"/>
    <w:rsid w:val="000666B0"/>
    <w:rsid w:val="00066D6F"/>
    <w:rsid w:val="0006775F"/>
    <w:rsid w:val="00067AC9"/>
    <w:rsid w:val="00072C0E"/>
    <w:rsid w:val="00073196"/>
    <w:rsid w:val="0007328C"/>
    <w:rsid w:val="0007362F"/>
    <w:rsid w:val="0007476F"/>
    <w:rsid w:val="0007517B"/>
    <w:rsid w:val="00076BF2"/>
    <w:rsid w:val="00077F64"/>
    <w:rsid w:val="000813C2"/>
    <w:rsid w:val="000817E2"/>
    <w:rsid w:val="0008244B"/>
    <w:rsid w:val="00082884"/>
    <w:rsid w:val="00082F93"/>
    <w:rsid w:val="00083E3C"/>
    <w:rsid w:val="00084368"/>
    <w:rsid w:val="00084790"/>
    <w:rsid w:val="00084860"/>
    <w:rsid w:val="00084BEB"/>
    <w:rsid w:val="00084E23"/>
    <w:rsid w:val="000857BB"/>
    <w:rsid w:val="000859B2"/>
    <w:rsid w:val="000861BB"/>
    <w:rsid w:val="00086789"/>
    <w:rsid w:val="00086A70"/>
    <w:rsid w:val="0009072A"/>
    <w:rsid w:val="000915A6"/>
    <w:rsid w:val="00092371"/>
    <w:rsid w:val="0009252C"/>
    <w:rsid w:val="00092746"/>
    <w:rsid w:val="00092821"/>
    <w:rsid w:val="00092C4F"/>
    <w:rsid w:val="00092CAA"/>
    <w:rsid w:val="00092D2C"/>
    <w:rsid w:val="00093163"/>
    <w:rsid w:val="00093433"/>
    <w:rsid w:val="00094A84"/>
    <w:rsid w:val="000953CB"/>
    <w:rsid w:val="00095A1F"/>
    <w:rsid w:val="00095C44"/>
    <w:rsid w:val="00096E75"/>
    <w:rsid w:val="00097A44"/>
    <w:rsid w:val="00097B1B"/>
    <w:rsid w:val="000A0DB5"/>
    <w:rsid w:val="000A15E8"/>
    <w:rsid w:val="000A20DC"/>
    <w:rsid w:val="000A3298"/>
    <w:rsid w:val="000A32D1"/>
    <w:rsid w:val="000A330C"/>
    <w:rsid w:val="000A351F"/>
    <w:rsid w:val="000A3B05"/>
    <w:rsid w:val="000A5018"/>
    <w:rsid w:val="000A75D8"/>
    <w:rsid w:val="000A7B3C"/>
    <w:rsid w:val="000B095E"/>
    <w:rsid w:val="000B0B60"/>
    <w:rsid w:val="000B22CE"/>
    <w:rsid w:val="000B2471"/>
    <w:rsid w:val="000B305F"/>
    <w:rsid w:val="000B49C3"/>
    <w:rsid w:val="000B4DA1"/>
    <w:rsid w:val="000B5A02"/>
    <w:rsid w:val="000B5B97"/>
    <w:rsid w:val="000B5FB8"/>
    <w:rsid w:val="000B6C17"/>
    <w:rsid w:val="000B6E51"/>
    <w:rsid w:val="000B6F33"/>
    <w:rsid w:val="000B7DB7"/>
    <w:rsid w:val="000B7FC4"/>
    <w:rsid w:val="000C029C"/>
    <w:rsid w:val="000C02F9"/>
    <w:rsid w:val="000C02FF"/>
    <w:rsid w:val="000C1DEF"/>
    <w:rsid w:val="000C2492"/>
    <w:rsid w:val="000C3C3B"/>
    <w:rsid w:val="000C4362"/>
    <w:rsid w:val="000C4B6E"/>
    <w:rsid w:val="000C4C3A"/>
    <w:rsid w:val="000C546F"/>
    <w:rsid w:val="000C5B0B"/>
    <w:rsid w:val="000C6660"/>
    <w:rsid w:val="000C6A34"/>
    <w:rsid w:val="000D0734"/>
    <w:rsid w:val="000D1B9F"/>
    <w:rsid w:val="000D2243"/>
    <w:rsid w:val="000D2DB4"/>
    <w:rsid w:val="000D30A6"/>
    <w:rsid w:val="000D51EA"/>
    <w:rsid w:val="000D5BD1"/>
    <w:rsid w:val="000D6277"/>
    <w:rsid w:val="000D6286"/>
    <w:rsid w:val="000D6362"/>
    <w:rsid w:val="000D7919"/>
    <w:rsid w:val="000E048C"/>
    <w:rsid w:val="000E0B3A"/>
    <w:rsid w:val="000E2AD7"/>
    <w:rsid w:val="000E3E6B"/>
    <w:rsid w:val="000E4AA2"/>
    <w:rsid w:val="000E6D88"/>
    <w:rsid w:val="000E6ECB"/>
    <w:rsid w:val="000E763B"/>
    <w:rsid w:val="000E777D"/>
    <w:rsid w:val="000E7E2F"/>
    <w:rsid w:val="000F0080"/>
    <w:rsid w:val="000F06CD"/>
    <w:rsid w:val="000F0FDF"/>
    <w:rsid w:val="000F16DC"/>
    <w:rsid w:val="000F249F"/>
    <w:rsid w:val="000F285F"/>
    <w:rsid w:val="000F2C5D"/>
    <w:rsid w:val="000F5875"/>
    <w:rsid w:val="000F59ED"/>
    <w:rsid w:val="000F66E2"/>
    <w:rsid w:val="000F6706"/>
    <w:rsid w:val="000F6C20"/>
    <w:rsid w:val="000F72F3"/>
    <w:rsid w:val="000F7491"/>
    <w:rsid w:val="000F76F4"/>
    <w:rsid w:val="000F7B17"/>
    <w:rsid w:val="00100561"/>
    <w:rsid w:val="0010131E"/>
    <w:rsid w:val="001016FC"/>
    <w:rsid w:val="00101BE0"/>
    <w:rsid w:val="001038DC"/>
    <w:rsid w:val="00103DE0"/>
    <w:rsid w:val="001045BC"/>
    <w:rsid w:val="00104EC9"/>
    <w:rsid w:val="00105AF2"/>
    <w:rsid w:val="00105D06"/>
    <w:rsid w:val="00105D7B"/>
    <w:rsid w:val="00105E9F"/>
    <w:rsid w:val="00106F47"/>
    <w:rsid w:val="0010744B"/>
    <w:rsid w:val="001075C5"/>
    <w:rsid w:val="001077D9"/>
    <w:rsid w:val="00110128"/>
    <w:rsid w:val="001103A5"/>
    <w:rsid w:val="00110A75"/>
    <w:rsid w:val="00110E54"/>
    <w:rsid w:val="00112D6E"/>
    <w:rsid w:val="00112FDD"/>
    <w:rsid w:val="001131F6"/>
    <w:rsid w:val="00113D1D"/>
    <w:rsid w:val="00114667"/>
    <w:rsid w:val="00114881"/>
    <w:rsid w:val="00115E4B"/>
    <w:rsid w:val="00117412"/>
    <w:rsid w:val="00117678"/>
    <w:rsid w:val="00117FE8"/>
    <w:rsid w:val="0012136E"/>
    <w:rsid w:val="001229BE"/>
    <w:rsid w:val="0012345C"/>
    <w:rsid w:val="00123750"/>
    <w:rsid w:val="00124447"/>
    <w:rsid w:val="00124D30"/>
    <w:rsid w:val="001255CD"/>
    <w:rsid w:val="00125752"/>
    <w:rsid w:val="00126756"/>
    <w:rsid w:val="001304A5"/>
    <w:rsid w:val="00130C2A"/>
    <w:rsid w:val="001310CD"/>
    <w:rsid w:val="00131482"/>
    <w:rsid w:val="00131B34"/>
    <w:rsid w:val="0013236A"/>
    <w:rsid w:val="00132C98"/>
    <w:rsid w:val="00133903"/>
    <w:rsid w:val="001359B0"/>
    <w:rsid w:val="00136713"/>
    <w:rsid w:val="001402CE"/>
    <w:rsid w:val="0014040F"/>
    <w:rsid w:val="001408B1"/>
    <w:rsid w:val="00140DB4"/>
    <w:rsid w:val="001410F2"/>
    <w:rsid w:val="00141F8E"/>
    <w:rsid w:val="00142EB0"/>
    <w:rsid w:val="0014497F"/>
    <w:rsid w:val="00144D7B"/>
    <w:rsid w:val="001455A3"/>
    <w:rsid w:val="001463A1"/>
    <w:rsid w:val="00146FC4"/>
    <w:rsid w:val="00150028"/>
    <w:rsid w:val="001504EB"/>
    <w:rsid w:val="00151161"/>
    <w:rsid w:val="00151A3B"/>
    <w:rsid w:val="00152BCC"/>
    <w:rsid w:val="00152DF4"/>
    <w:rsid w:val="00154D5E"/>
    <w:rsid w:val="00155B13"/>
    <w:rsid w:val="00156A39"/>
    <w:rsid w:val="001600AA"/>
    <w:rsid w:val="001618C5"/>
    <w:rsid w:val="00161B1A"/>
    <w:rsid w:val="00162431"/>
    <w:rsid w:val="00162991"/>
    <w:rsid w:val="00162BF0"/>
    <w:rsid w:val="001630F9"/>
    <w:rsid w:val="00163682"/>
    <w:rsid w:val="00165665"/>
    <w:rsid w:val="00166E1E"/>
    <w:rsid w:val="00166E44"/>
    <w:rsid w:val="00167A94"/>
    <w:rsid w:val="00167E0E"/>
    <w:rsid w:val="001726A1"/>
    <w:rsid w:val="001729F1"/>
    <w:rsid w:val="00172E23"/>
    <w:rsid w:val="00173A19"/>
    <w:rsid w:val="00173CA8"/>
    <w:rsid w:val="00173D8F"/>
    <w:rsid w:val="001742B2"/>
    <w:rsid w:val="0017586C"/>
    <w:rsid w:val="00175BE0"/>
    <w:rsid w:val="00176CB4"/>
    <w:rsid w:val="0018282A"/>
    <w:rsid w:val="00182831"/>
    <w:rsid w:val="00183501"/>
    <w:rsid w:val="001841BC"/>
    <w:rsid w:val="00184F1C"/>
    <w:rsid w:val="00187A0E"/>
    <w:rsid w:val="0019028B"/>
    <w:rsid w:val="00190534"/>
    <w:rsid w:val="00191818"/>
    <w:rsid w:val="00191C4F"/>
    <w:rsid w:val="00191EDC"/>
    <w:rsid w:val="00193300"/>
    <w:rsid w:val="00193944"/>
    <w:rsid w:val="00193B77"/>
    <w:rsid w:val="0019447C"/>
    <w:rsid w:val="0019498D"/>
    <w:rsid w:val="00194BD0"/>
    <w:rsid w:val="00194FBD"/>
    <w:rsid w:val="0019571E"/>
    <w:rsid w:val="00195831"/>
    <w:rsid w:val="0019589B"/>
    <w:rsid w:val="00196990"/>
    <w:rsid w:val="00196BAF"/>
    <w:rsid w:val="001970AA"/>
    <w:rsid w:val="00197951"/>
    <w:rsid w:val="001A0102"/>
    <w:rsid w:val="001A1568"/>
    <w:rsid w:val="001A32AC"/>
    <w:rsid w:val="001A33FD"/>
    <w:rsid w:val="001A3A66"/>
    <w:rsid w:val="001A3B92"/>
    <w:rsid w:val="001A4743"/>
    <w:rsid w:val="001A50E5"/>
    <w:rsid w:val="001A52D1"/>
    <w:rsid w:val="001A61E4"/>
    <w:rsid w:val="001A683C"/>
    <w:rsid w:val="001A6AF1"/>
    <w:rsid w:val="001A6E8C"/>
    <w:rsid w:val="001A6EEE"/>
    <w:rsid w:val="001A76CD"/>
    <w:rsid w:val="001A7A07"/>
    <w:rsid w:val="001B0F0D"/>
    <w:rsid w:val="001B2CCE"/>
    <w:rsid w:val="001B2DF6"/>
    <w:rsid w:val="001B3049"/>
    <w:rsid w:val="001B562B"/>
    <w:rsid w:val="001B68DB"/>
    <w:rsid w:val="001B76DA"/>
    <w:rsid w:val="001C066F"/>
    <w:rsid w:val="001C0B6B"/>
    <w:rsid w:val="001C0CAD"/>
    <w:rsid w:val="001C2F50"/>
    <w:rsid w:val="001C52A1"/>
    <w:rsid w:val="001C7313"/>
    <w:rsid w:val="001C7370"/>
    <w:rsid w:val="001C7DA2"/>
    <w:rsid w:val="001D01B6"/>
    <w:rsid w:val="001D1753"/>
    <w:rsid w:val="001D314B"/>
    <w:rsid w:val="001D38CA"/>
    <w:rsid w:val="001D3AB7"/>
    <w:rsid w:val="001D3AE9"/>
    <w:rsid w:val="001D5551"/>
    <w:rsid w:val="001D612E"/>
    <w:rsid w:val="001D6794"/>
    <w:rsid w:val="001D74C0"/>
    <w:rsid w:val="001D7A47"/>
    <w:rsid w:val="001E199A"/>
    <w:rsid w:val="001E210B"/>
    <w:rsid w:val="001E2E2A"/>
    <w:rsid w:val="001E3642"/>
    <w:rsid w:val="001E3EF0"/>
    <w:rsid w:val="001E4D5E"/>
    <w:rsid w:val="001E5673"/>
    <w:rsid w:val="001E651B"/>
    <w:rsid w:val="001E69F0"/>
    <w:rsid w:val="001E7ADD"/>
    <w:rsid w:val="001E7BB9"/>
    <w:rsid w:val="001F1012"/>
    <w:rsid w:val="001F103A"/>
    <w:rsid w:val="001F104A"/>
    <w:rsid w:val="001F2169"/>
    <w:rsid w:val="001F2417"/>
    <w:rsid w:val="001F39BE"/>
    <w:rsid w:val="001F429B"/>
    <w:rsid w:val="001F4D58"/>
    <w:rsid w:val="001F5429"/>
    <w:rsid w:val="001F6C6B"/>
    <w:rsid w:val="00200954"/>
    <w:rsid w:val="00200FEA"/>
    <w:rsid w:val="00201495"/>
    <w:rsid w:val="002019EC"/>
    <w:rsid w:val="002025CD"/>
    <w:rsid w:val="00202D3A"/>
    <w:rsid w:val="00202F75"/>
    <w:rsid w:val="0020379A"/>
    <w:rsid w:val="00203DF0"/>
    <w:rsid w:val="00205353"/>
    <w:rsid w:val="00205492"/>
    <w:rsid w:val="00205E7D"/>
    <w:rsid w:val="00207585"/>
    <w:rsid w:val="0020760F"/>
    <w:rsid w:val="00207961"/>
    <w:rsid w:val="0020798C"/>
    <w:rsid w:val="002102D0"/>
    <w:rsid w:val="00210D6E"/>
    <w:rsid w:val="00211CD0"/>
    <w:rsid w:val="002129EC"/>
    <w:rsid w:val="00213129"/>
    <w:rsid w:val="002133CB"/>
    <w:rsid w:val="002133E2"/>
    <w:rsid w:val="0021380E"/>
    <w:rsid w:val="002157A2"/>
    <w:rsid w:val="00217B65"/>
    <w:rsid w:val="00217DCD"/>
    <w:rsid w:val="002201A0"/>
    <w:rsid w:val="0022044A"/>
    <w:rsid w:val="00221FD1"/>
    <w:rsid w:val="00223003"/>
    <w:rsid w:val="0022327F"/>
    <w:rsid w:val="00224AC2"/>
    <w:rsid w:val="00225D4E"/>
    <w:rsid w:val="00226B38"/>
    <w:rsid w:val="00226FD1"/>
    <w:rsid w:val="0022767A"/>
    <w:rsid w:val="002311ED"/>
    <w:rsid w:val="0023164B"/>
    <w:rsid w:val="00231A02"/>
    <w:rsid w:val="00231D63"/>
    <w:rsid w:val="00232A8F"/>
    <w:rsid w:val="00233BEA"/>
    <w:rsid w:val="0023438C"/>
    <w:rsid w:val="00234727"/>
    <w:rsid w:val="002347AF"/>
    <w:rsid w:val="00234F15"/>
    <w:rsid w:val="002351A8"/>
    <w:rsid w:val="00235661"/>
    <w:rsid w:val="002361F3"/>
    <w:rsid w:val="00236F32"/>
    <w:rsid w:val="0024003C"/>
    <w:rsid w:val="002407F6"/>
    <w:rsid w:val="002408D1"/>
    <w:rsid w:val="002436E5"/>
    <w:rsid w:val="00243717"/>
    <w:rsid w:val="0024379D"/>
    <w:rsid w:val="00244285"/>
    <w:rsid w:val="002445FB"/>
    <w:rsid w:val="002446A8"/>
    <w:rsid w:val="00244B74"/>
    <w:rsid w:val="00244ECF"/>
    <w:rsid w:val="00246A18"/>
    <w:rsid w:val="00247183"/>
    <w:rsid w:val="002476D9"/>
    <w:rsid w:val="00247CDB"/>
    <w:rsid w:val="00250F56"/>
    <w:rsid w:val="00251082"/>
    <w:rsid w:val="0025112C"/>
    <w:rsid w:val="00252043"/>
    <w:rsid w:val="00253A66"/>
    <w:rsid w:val="002554BD"/>
    <w:rsid w:val="002558FB"/>
    <w:rsid w:val="002565DF"/>
    <w:rsid w:val="00257832"/>
    <w:rsid w:val="00257B4C"/>
    <w:rsid w:val="002615D4"/>
    <w:rsid w:val="00261648"/>
    <w:rsid w:val="00261F44"/>
    <w:rsid w:val="00263031"/>
    <w:rsid w:val="00263133"/>
    <w:rsid w:val="002633D1"/>
    <w:rsid w:val="00263838"/>
    <w:rsid w:val="00263A69"/>
    <w:rsid w:val="0026430B"/>
    <w:rsid w:val="0026497E"/>
    <w:rsid w:val="00264D4E"/>
    <w:rsid w:val="002651E0"/>
    <w:rsid w:val="00266E3E"/>
    <w:rsid w:val="00266FBC"/>
    <w:rsid w:val="002671E5"/>
    <w:rsid w:val="002673D6"/>
    <w:rsid w:val="00267EA6"/>
    <w:rsid w:val="00270635"/>
    <w:rsid w:val="00270863"/>
    <w:rsid w:val="00271BBE"/>
    <w:rsid w:val="002722A2"/>
    <w:rsid w:val="002727FF"/>
    <w:rsid w:val="00273314"/>
    <w:rsid w:val="002733D6"/>
    <w:rsid w:val="0027558F"/>
    <w:rsid w:val="00276334"/>
    <w:rsid w:val="0027647E"/>
    <w:rsid w:val="002769D9"/>
    <w:rsid w:val="0027759B"/>
    <w:rsid w:val="0028083F"/>
    <w:rsid w:val="002824D5"/>
    <w:rsid w:val="0028289C"/>
    <w:rsid w:val="00282EE2"/>
    <w:rsid w:val="00283382"/>
    <w:rsid w:val="002844E4"/>
    <w:rsid w:val="00284FC2"/>
    <w:rsid w:val="002861B0"/>
    <w:rsid w:val="00287F15"/>
    <w:rsid w:val="0029009D"/>
    <w:rsid w:val="00290379"/>
    <w:rsid w:val="00290BE1"/>
    <w:rsid w:val="002924DC"/>
    <w:rsid w:val="002939AA"/>
    <w:rsid w:val="00294793"/>
    <w:rsid w:val="00295500"/>
    <w:rsid w:val="00295DA1"/>
    <w:rsid w:val="002960CB"/>
    <w:rsid w:val="002966CB"/>
    <w:rsid w:val="00297161"/>
    <w:rsid w:val="00297237"/>
    <w:rsid w:val="00297E83"/>
    <w:rsid w:val="002A00E5"/>
    <w:rsid w:val="002A08CA"/>
    <w:rsid w:val="002A0F54"/>
    <w:rsid w:val="002A1CF3"/>
    <w:rsid w:val="002A20E5"/>
    <w:rsid w:val="002A27B8"/>
    <w:rsid w:val="002A2F59"/>
    <w:rsid w:val="002A394B"/>
    <w:rsid w:val="002A4144"/>
    <w:rsid w:val="002A4298"/>
    <w:rsid w:val="002A53DA"/>
    <w:rsid w:val="002A5597"/>
    <w:rsid w:val="002A6095"/>
    <w:rsid w:val="002B0E7F"/>
    <w:rsid w:val="002B25F1"/>
    <w:rsid w:val="002B3A36"/>
    <w:rsid w:val="002B452E"/>
    <w:rsid w:val="002B4E04"/>
    <w:rsid w:val="002B526D"/>
    <w:rsid w:val="002B5538"/>
    <w:rsid w:val="002B5C6A"/>
    <w:rsid w:val="002B6C46"/>
    <w:rsid w:val="002B739F"/>
    <w:rsid w:val="002B75AB"/>
    <w:rsid w:val="002C2A2F"/>
    <w:rsid w:val="002C3704"/>
    <w:rsid w:val="002C3DEE"/>
    <w:rsid w:val="002C47E6"/>
    <w:rsid w:val="002C5D7E"/>
    <w:rsid w:val="002C62C8"/>
    <w:rsid w:val="002C69EA"/>
    <w:rsid w:val="002D024F"/>
    <w:rsid w:val="002D1053"/>
    <w:rsid w:val="002D1D5D"/>
    <w:rsid w:val="002D2B6D"/>
    <w:rsid w:val="002D404E"/>
    <w:rsid w:val="002D43D9"/>
    <w:rsid w:val="002D56F0"/>
    <w:rsid w:val="002D6C66"/>
    <w:rsid w:val="002D72B4"/>
    <w:rsid w:val="002D734E"/>
    <w:rsid w:val="002D7970"/>
    <w:rsid w:val="002D7E05"/>
    <w:rsid w:val="002E00AF"/>
    <w:rsid w:val="002E024C"/>
    <w:rsid w:val="002E0334"/>
    <w:rsid w:val="002E05C7"/>
    <w:rsid w:val="002E1351"/>
    <w:rsid w:val="002E27C4"/>
    <w:rsid w:val="002E30A0"/>
    <w:rsid w:val="002E3B3E"/>
    <w:rsid w:val="002E4862"/>
    <w:rsid w:val="002E6051"/>
    <w:rsid w:val="002E7269"/>
    <w:rsid w:val="002F0497"/>
    <w:rsid w:val="002F0C16"/>
    <w:rsid w:val="002F12B8"/>
    <w:rsid w:val="002F1FEF"/>
    <w:rsid w:val="002F2188"/>
    <w:rsid w:val="002F24B0"/>
    <w:rsid w:val="002F2C40"/>
    <w:rsid w:val="002F2E4F"/>
    <w:rsid w:val="002F423B"/>
    <w:rsid w:val="002F517C"/>
    <w:rsid w:val="002F6226"/>
    <w:rsid w:val="002F71BF"/>
    <w:rsid w:val="002F7244"/>
    <w:rsid w:val="003012C2"/>
    <w:rsid w:val="00301489"/>
    <w:rsid w:val="00301CC0"/>
    <w:rsid w:val="00302266"/>
    <w:rsid w:val="00302DA9"/>
    <w:rsid w:val="0030320B"/>
    <w:rsid w:val="003035D5"/>
    <w:rsid w:val="003037AA"/>
    <w:rsid w:val="00304F22"/>
    <w:rsid w:val="00305764"/>
    <w:rsid w:val="00306626"/>
    <w:rsid w:val="00306D73"/>
    <w:rsid w:val="003070BA"/>
    <w:rsid w:val="003071DF"/>
    <w:rsid w:val="00307D69"/>
    <w:rsid w:val="003109EA"/>
    <w:rsid w:val="00310D23"/>
    <w:rsid w:val="003117DB"/>
    <w:rsid w:val="00313FB1"/>
    <w:rsid w:val="003144D4"/>
    <w:rsid w:val="00314A1C"/>
    <w:rsid w:val="00314C79"/>
    <w:rsid w:val="0031530B"/>
    <w:rsid w:val="00315502"/>
    <w:rsid w:val="003158AB"/>
    <w:rsid w:val="00315A4D"/>
    <w:rsid w:val="00316B3C"/>
    <w:rsid w:val="00316D3F"/>
    <w:rsid w:val="00322675"/>
    <w:rsid w:val="00322797"/>
    <w:rsid w:val="00322B33"/>
    <w:rsid w:val="0032345B"/>
    <w:rsid w:val="0032349F"/>
    <w:rsid w:val="003237A6"/>
    <w:rsid w:val="00323A4B"/>
    <w:rsid w:val="00324467"/>
    <w:rsid w:val="003254C9"/>
    <w:rsid w:val="003259A5"/>
    <w:rsid w:val="00325BFD"/>
    <w:rsid w:val="003266E2"/>
    <w:rsid w:val="003273F7"/>
    <w:rsid w:val="003274DE"/>
    <w:rsid w:val="00327687"/>
    <w:rsid w:val="00327ED3"/>
    <w:rsid w:val="00331FDF"/>
    <w:rsid w:val="00332376"/>
    <w:rsid w:val="00333CA3"/>
    <w:rsid w:val="00334AE4"/>
    <w:rsid w:val="00334F12"/>
    <w:rsid w:val="003356E9"/>
    <w:rsid w:val="00335CA2"/>
    <w:rsid w:val="00337F0A"/>
    <w:rsid w:val="00340103"/>
    <w:rsid w:val="00340140"/>
    <w:rsid w:val="003406EE"/>
    <w:rsid w:val="00341231"/>
    <w:rsid w:val="00341474"/>
    <w:rsid w:val="00343978"/>
    <w:rsid w:val="003442A1"/>
    <w:rsid w:val="003444B1"/>
    <w:rsid w:val="00344B8F"/>
    <w:rsid w:val="0034539B"/>
    <w:rsid w:val="0034628C"/>
    <w:rsid w:val="00347234"/>
    <w:rsid w:val="003477CB"/>
    <w:rsid w:val="0035000F"/>
    <w:rsid w:val="00350E8E"/>
    <w:rsid w:val="003515BE"/>
    <w:rsid w:val="003522C3"/>
    <w:rsid w:val="00353A18"/>
    <w:rsid w:val="00354AF7"/>
    <w:rsid w:val="00354FC1"/>
    <w:rsid w:val="00355EFB"/>
    <w:rsid w:val="00356057"/>
    <w:rsid w:val="00356A1F"/>
    <w:rsid w:val="00356C07"/>
    <w:rsid w:val="00357315"/>
    <w:rsid w:val="00360D59"/>
    <w:rsid w:val="00362894"/>
    <w:rsid w:val="00362C9F"/>
    <w:rsid w:val="0036313D"/>
    <w:rsid w:val="00364A0E"/>
    <w:rsid w:val="00364D5D"/>
    <w:rsid w:val="00364D6B"/>
    <w:rsid w:val="00365EC7"/>
    <w:rsid w:val="00366823"/>
    <w:rsid w:val="00366CE0"/>
    <w:rsid w:val="00367373"/>
    <w:rsid w:val="00367899"/>
    <w:rsid w:val="00367B72"/>
    <w:rsid w:val="003700AF"/>
    <w:rsid w:val="0037129E"/>
    <w:rsid w:val="0037177F"/>
    <w:rsid w:val="003722F2"/>
    <w:rsid w:val="00372899"/>
    <w:rsid w:val="00373346"/>
    <w:rsid w:val="00375561"/>
    <w:rsid w:val="00375649"/>
    <w:rsid w:val="00376102"/>
    <w:rsid w:val="00376E29"/>
    <w:rsid w:val="00377C45"/>
    <w:rsid w:val="003812D3"/>
    <w:rsid w:val="00381786"/>
    <w:rsid w:val="00381F89"/>
    <w:rsid w:val="0038351A"/>
    <w:rsid w:val="0038367F"/>
    <w:rsid w:val="00383805"/>
    <w:rsid w:val="00384B24"/>
    <w:rsid w:val="00384F7E"/>
    <w:rsid w:val="0038549D"/>
    <w:rsid w:val="00385905"/>
    <w:rsid w:val="00386358"/>
    <w:rsid w:val="00387571"/>
    <w:rsid w:val="0038783B"/>
    <w:rsid w:val="0039308A"/>
    <w:rsid w:val="00393D1B"/>
    <w:rsid w:val="00394046"/>
    <w:rsid w:val="0039584F"/>
    <w:rsid w:val="003975B9"/>
    <w:rsid w:val="00397941"/>
    <w:rsid w:val="00397947"/>
    <w:rsid w:val="00397CC3"/>
    <w:rsid w:val="003A0CAE"/>
    <w:rsid w:val="003A24C9"/>
    <w:rsid w:val="003A6B4C"/>
    <w:rsid w:val="003B013D"/>
    <w:rsid w:val="003B0D2D"/>
    <w:rsid w:val="003B0DAE"/>
    <w:rsid w:val="003B129F"/>
    <w:rsid w:val="003B26BA"/>
    <w:rsid w:val="003B2E86"/>
    <w:rsid w:val="003B3449"/>
    <w:rsid w:val="003B3689"/>
    <w:rsid w:val="003B4BB0"/>
    <w:rsid w:val="003B552C"/>
    <w:rsid w:val="003B57E8"/>
    <w:rsid w:val="003B5A28"/>
    <w:rsid w:val="003B5E92"/>
    <w:rsid w:val="003B7199"/>
    <w:rsid w:val="003B738F"/>
    <w:rsid w:val="003C0323"/>
    <w:rsid w:val="003C0664"/>
    <w:rsid w:val="003C06F3"/>
    <w:rsid w:val="003C1498"/>
    <w:rsid w:val="003C1A9B"/>
    <w:rsid w:val="003C22AD"/>
    <w:rsid w:val="003C2713"/>
    <w:rsid w:val="003C30F4"/>
    <w:rsid w:val="003C33C4"/>
    <w:rsid w:val="003C4BA3"/>
    <w:rsid w:val="003C4E5B"/>
    <w:rsid w:val="003C590E"/>
    <w:rsid w:val="003C5E37"/>
    <w:rsid w:val="003C6E8B"/>
    <w:rsid w:val="003C7450"/>
    <w:rsid w:val="003C75A9"/>
    <w:rsid w:val="003C7CF2"/>
    <w:rsid w:val="003D057A"/>
    <w:rsid w:val="003D091F"/>
    <w:rsid w:val="003D096A"/>
    <w:rsid w:val="003D14BB"/>
    <w:rsid w:val="003D257B"/>
    <w:rsid w:val="003D3DEF"/>
    <w:rsid w:val="003D4076"/>
    <w:rsid w:val="003D5131"/>
    <w:rsid w:val="003D51D3"/>
    <w:rsid w:val="003D51E9"/>
    <w:rsid w:val="003D5268"/>
    <w:rsid w:val="003D5A16"/>
    <w:rsid w:val="003D5A4E"/>
    <w:rsid w:val="003D5B51"/>
    <w:rsid w:val="003D5D8C"/>
    <w:rsid w:val="003E0F0B"/>
    <w:rsid w:val="003E1B82"/>
    <w:rsid w:val="003E1FB1"/>
    <w:rsid w:val="003E339D"/>
    <w:rsid w:val="003E4DFA"/>
    <w:rsid w:val="003E508F"/>
    <w:rsid w:val="003E5892"/>
    <w:rsid w:val="003E5CCA"/>
    <w:rsid w:val="003E5D52"/>
    <w:rsid w:val="003E5E42"/>
    <w:rsid w:val="003E6D0D"/>
    <w:rsid w:val="003F1859"/>
    <w:rsid w:val="003F22B1"/>
    <w:rsid w:val="003F24CF"/>
    <w:rsid w:val="003F2D5F"/>
    <w:rsid w:val="003F306E"/>
    <w:rsid w:val="003F3AB5"/>
    <w:rsid w:val="003F44FF"/>
    <w:rsid w:val="003F4534"/>
    <w:rsid w:val="003F4B94"/>
    <w:rsid w:val="003F5401"/>
    <w:rsid w:val="003F6081"/>
    <w:rsid w:val="003F69EB"/>
    <w:rsid w:val="003F766F"/>
    <w:rsid w:val="003F7B5B"/>
    <w:rsid w:val="004002A2"/>
    <w:rsid w:val="0040106B"/>
    <w:rsid w:val="00401E35"/>
    <w:rsid w:val="0040209F"/>
    <w:rsid w:val="004021ED"/>
    <w:rsid w:val="00402296"/>
    <w:rsid w:val="004022F4"/>
    <w:rsid w:val="00403684"/>
    <w:rsid w:val="00403DB6"/>
    <w:rsid w:val="00404128"/>
    <w:rsid w:val="00404BFD"/>
    <w:rsid w:val="0040514C"/>
    <w:rsid w:val="0040611F"/>
    <w:rsid w:val="0040615B"/>
    <w:rsid w:val="00407CAD"/>
    <w:rsid w:val="004109CB"/>
    <w:rsid w:val="0041171D"/>
    <w:rsid w:val="0041279A"/>
    <w:rsid w:val="004127E5"/>
    <w:rsid w:val="0041317D"/>
    <w:rsid w:val="00414BC0"/>
    <w:rsid w:val="00415612"/>
    <w:rsid w:val="00415AAF"/>
    <w:rsid w:val="00416E9D"/>
    <w:rsid w:val="00417784"/>
    <w:rsid w:val="0041781D"/>
    <w:rsid w:val="004203BD"/>
    <w:rsid w:val="00420419"/>
    <w:rsid w:val="0042204D"/>
    <w:rsid w:val="00423152"/>
    <w:rsid w:val="00423B33"/>
    <w:rsid w:val="00423CCC"/>
    <w:rsid w:val="00424B0B"/>
    <w:rsid w:val="004257CE"/>
    <w:rsid w:val="004259BC"/>
    <w:rsid w:val="00425D7F"/>
    <w:rsid w:val="004260CC"/>
    <w:rsid w:val="004271A5"/>
    <w:rsid w:val="004278F6"/>
    <w:rsid w:val="004279B7"/>
    <w:rsid w:val="00430EF5"/>
    <w:rsid w:val="00432190"/>
    <w:rsid w:val="004332B1"/>
    <w:rsid w:val="00434EFA"/>
    <w:rsid w:val="004359C0"/>
    <w:rsid w:val="00435D47"/>
    <w:rsid w:val="00436440"/>
    <w:rsid w:val="00436CF4"/>
    <w:rsid w:val="00436F5A"/>
    <w:rsid w:val="0043710C"/>
    <w:rsid w:val="00437A46"/>
    <w:rsid w:val="00437BA6"/>
    <w:rsid w:val="00437FB4"/>
    <w:rsid w:val="00440B25"/>
    <w:rsid w:val="0044139E"/>
    <w:rsid w:val="004420C4"/>
    <w:rsid w:val="00442E3B"/>
    <w:rsid w:val="00443461"/>
    <w:rsid w:val="00444D25"/>
    <w:rsid w:val="0044647E"/>
    <w:rsid w:val="004505D4"/>
    <w:rsid w:val="0045066F"/>
    <w:rsid w:val="00451B04"/>
    <w:rsid w:val="00452004"/>
    <w:rsid w:val="00452A40"/>
    <w:rsid w:val="004532E7"/>
    <w:rsid w:val="0045330B"/>
    <w:rsid w:val="00454649"/>
    <w:rsid w:val="004546FF"/>
    <w:rsid w:val="0045702A"/>
    <w:rsid w:val="004572E0"/>
    <w:rsid w:val="0045793F"/>
    <w:rsid w:val="00457A86"/>
    <w:rsid w:val="00457AFA"/>
    <w:rsid w:val="00457F68"/>
    <w:rsid w:val="00461208"/>
    <w:rsid w:val="004612E3"/>
    <w:rsid w:val="00461FCA"/>
    <w:rsid w:val="00464C74"/>
    <w:rsid w:val="00464FA5"/>
    <w:rsid w:val="00465377"/>
    <w:rsid w:val="00467032"/>
    <w:rsid w:val="004678CC"/>
    <w:rsid w:val="00470D9E"/>
    <w:rsid w:val="004710BD"/>
    <w:rsid w:val="00471657"/>
    <w:rsid w:val="004717F1"/>
    <w:rsid w:val="0047193F"/>
    <w:rsid w:val="00471E83"/>
    <w:rsid w:val="00472DF2"/>
    <w:rsid w:val="00472F7F"/>
    <w:rsid w:val="00473096"/>
    <w:rsid w:val="00473262"/>
    <w:rsid w:val="004736E0"/>
    <w:rsid w:val="0047394E"/>
    <w:rsid w:val="00473A23"/>
    <w:rsid w:val="004748C4"/>
    <w:rsid w:val="00476C60"/>
    <w:rsid w:val="004772A7"/>
    <w:rsid w:val="0047768F"/>
    <w:rsid w:val="00481918"/>
    <w:rsid w:val="004822A4"/>
    <w:rsid w:val="0048242B"/>
    <w:rsid w:val="004847C5"/>
    <w:rsid w:val="00485C24"/>
    <w:rsid w:val="00486313"/>
    <w:rsid w:val="004872CD"/>
    <w:rsid w:val="004875C9"/>
    <w:rsid w:val="00487677"/>
    <w:rsid w:val="00487818"/>
    <w:rsid w:val="00487B03"/>
    <w:rsid w:val="004903E3"/>
    <w:rsid w:val="00490C6F"/>
    <w:rsid w:val="004924ED"/>
    <w:rsid w:val="00493C57"/>
    <w:rsid w:val="0049449F"/>
    <w:rsid w:val="00494BD6"/>
    <w:rsid w:val="0049735F"/>
    <w:rsid w:val="004A07F5"/>
    <w:rsid w:val="004A085B"/>
    <w:rsid w:val="004A08BC"/>
    <w:rsid w:val="004A0A77"/>
    <w:rsid w:val="004A0EA3"/>
    <w:rsid w:val="004A1130"/>
    <w:rsid w:val="004A19BA"/>
    <w:rsid w:val="004A4449"/>
    <w:rsid w:val="004A5A48"/>
    <w:rsid w:val="004A7657"/>
    <w:rsid w:val="004B05BB"/>
    <w:rsid w:val="004B15E3"/>
    <w:rsid w:val="004B1FBF"/>
    <w:rsid w:val="004B3A46"/>
    <w:rsid w:val="004B45F0"/>
    <w:rsid w:val="004B539C"/>
    <w:rsid w:val="004B5DDA"/>
    <w:rsid w:val="004B65F6"/>
    <w:rsid w:val="004C10FF"/>
    <w:rsid w:val="004C1856"/>
    <w:rsid w:val="004C2418"/>
    <w:rsid w:val="004C3D72"/>
    <w:rsid w:val="004C4A21"/>
    <w:rsid w:val="004C4D32"/>
    <w:rsid w:val="004C5755"/>
    <w:rsid w:val="004C60B9"/>
    <w:rsid w:val="004C6300"/>
    <w:rsid w:val="004D0B3A"/>
    <w:rsid w:val="004D0C87"/>
    <w:rsid w:val="004D0F6C"/>
    <w:rsid w:val="004D12EE"/>
    <w:rsid w:val="004D213E"/>
    <w:rsid w:val="004D2F2D"/>
    <w:rsid w:val="004D3F55"/>
    <w:rsid w:val="004D46F4"/>
    <w:rsid w:val="004D7186"/>
    <w:rsid w:val="004D7843"/>
    <w:rsid w:val="004D7A77"/>
    <w:rsid w:val="004E0A83"/>
    <w:rsid w:val="004E1162"/>
    <w:rsid w:val="004E11F2"/>
    <w:rsid w:val="004E1FA8"/>
    <w:rsid w:val="004E25D7"/>
    <w:rsid w:val="004E2896"/>
    <w:rsid w:val="004E2E9C"/>
    <w:rsid w:val="004E305C"/>
    <w:rsid w:val="004E3895"/>
    <w:rsid w:val="004E3D77"/>
    <w:rsid w:val="004E401F"/>
    <w:rsid w:val="004E44BD"/>
    <w:rsid w:val="004E494A"/>
    <w:rsid w:val="004E52C2"/>
    <w:rsid w:val="004E76F9"/>
    <w:rsid w:val="004E7DBA"/>
    <w:rsid w:val="004E7E23"/>
    <w:rsid w:val="004F0189"/>
    <w:rsid w:val="004F060F"/>
    <w:rsid w:val="004F09C9"/>
    <w:rsid w:val="004F0FAB"/>
    <w:rsid w:val="004F1CCC"/>
    <w:rsid w:val="004F221C"/>
    <w:rsid w:val="004F2A89"/>
    <w:rsid w:val="004F2B67"/>
    <w:rsid w:val="004F3CC7"/>
    <w:rsid w:val="004F3DFA"/>
    <w:rsid w:val="004F422B"/>
    <w:rsid w:val="004F4A75"/>
    <w:rsid w:val="004F4DD1"/>
    <w:rsid w:val="004F5520"/>
    <w:rsid w:val="004F5885"/>
    <w:rsid w:val="004F6B86"/>
    <w:rsid w:val="004F6EF0"/>
    <w:rsid w:val="004F783D"/>
    <w:rsid w:val="004F7F98"/>
    <w:rsid w:val="0050029B"/>
    <w:rsid w:val="00500D5F"/>
    <w:rsid w:val="0050129F"/>
    <w:rsid w:val="00501854"/>
    <w:rsid w:val="0050322F"/>
    <w:rsid w:val="00503D5A"/>
    <w:rsid w:val="0050417B"/>
    <w:rsid w:val="005041F7"/>
    <w:rsid w:val="0050505F"/>
    <w:rsid w:val="005054C8"/>
    <w:rsid w:val="0050555D"/>
    <w:rsid w:val="00506314"/>
    <w:rsid w:val="00506737"/>
    <w:rsid w:val="00507691"/>
    <w:rsid w:val="00507BCB"/>
    <w:rsid w:val="0051010B"/>
    <w:rsid w:val="0051025C"/>
    <w:rsid w:val="005109F8"/>
    <w:rsid w:val="005111D3"/>
    <w:rsid w:val="005112D7"/>
    <w:rsid w:val="005115C5"/>
    <w:rsid w:val="0051281F"/>
    <w:rsid w:val="00512F8C"/>
    <w:rsid w:val="00513CB0"/>
    <w:rsid w:val="00514DB3"/>
    <w:rsid w:val="005150EF"/>
    <w:rsid w:val="00515D4E"/>
    <w:rsid w:val="00516402"/>
    <w:rsid w:val="00516D96"/>
    <w:rsid w:val="0051746B"/>
    <w:rsid w:val="0052032A"/>
    <w:rsid w:val="00520452"/>
    <w:rsid w:val="0052049E"/>
    <w:rsid w:val="00520EE2"/>
    <w:rsid w:val="00521F18"/>
    <w:rsid w:val="0052225C"/>
    <w:rsid w:val="00523504"/>
    <w:rsid w:val="00524BED"/>
    <w:rsid w:val="0052630F"/>
    <w:rsid w:val="00526CC3"/>
    <w:rsid w:val="0052751F"/>
    <w:rsid w:val="0052799D"/>
    <w:rsid w:val="0053060C"/>
    <w:rsid w:val="0053095B"/>
    <w:rsid w:val="00531221"/>
    <w:rsid w:val="00532986"/>
    <w:rsid w:val="005329C0"/>
    <w:rsid w:val="00532FB8"/>
    <w:rsid w:val="00533492"/>
    <w:rsid w:val="005334F7"/>
    <w:rsid w:val="00533BE8"/>
    <w:rsid w:val="005345FC"/>
    <w:rsid w:val="005355CE"/>
    <w:rsid w:val="0053570F"/>
    <w:rsid w:val="0053590E"/>
    <w:rsid w:val="00536BD6"/>
    <w:rsid w:val="00537BA5"/>
    <w:rsid w:val="00537EC9"/>
    <w:rsid w:val="00540235"/>
    <w:rsid w:val="00540767"/>
    <w:rsid w:val="00540779"/>
    <w:rsid w:val="00540904"/>
    <w:rsid w:val="00540A1E"/>
    <w:rsid w:val="00540B91"/>
    <w:rsid w:val="00541268"/>
    <w:rsid w:val="00541A9D"/>
    <w:rsid w:val="0054266B"/>
    <w:rsid w:val="00542CBF"/>
    <w:rsid w:val="0054333A"/>
    <w:rsid w:val="00543883"/>
    <w:rsid w:val="0054581F"/>
    <w:rsid w:val="00546788"/>
    <w:rsid w:val="005467F0"/>
    <w:rsid w:val="00546DA1"/>
    <w:rsid w:val="0054700F"/>
    <w:rsid w:val="00547638"/>
    <w:rsid w:val="005509A4"/>
    <w:rsid w:val="00550C33"/>
    <w:rsid w:val="00550D6D"/>
    <w:rsid w:val="00551DD8"/>
    <w:rsid w:val="0055292A"/>
    <w:rsid w:val="00553A22"/>
    <w:rsid w:val="00553EDE"/>
    <w:rsid w:val="00553F28"/>
    <w:rsid w:val="00554022"/>
    <w:rsid w:val="00554AE4"/>
    <w:rsid w:val="005556A8"/>
    <w:rsid w:val="00555D52"/>
    <w:rsid w:val="00556CD4"/>
    <w:rsid w:val="005574FE"/>
    <w:rsid w:val="00557C27"/>
    <w:rsid w:val="005613D6"/>
    <w:rsid w:val="00561641"/>
    <w:rsid w:val="00561944"/>
    <w:rsid w:val="00561AD2"/>
    <w:rsid w:val="00562DD2"/>
    <w:rsid w:val="005638C1"/>
    <w:rsid w:val="00564220"/>
    <w:rsid w:val="00565CD0"/>
    <w:rsid w:val="00566035"/>
    <w:rsid w:val="0056637A"/>
    <w:rsid w:val="00570CC9"/>
    <w:rsid w:val="005719E1"/>
    <w:rsid w:val="00571C66"/>
    <w:rsid w:val="00571D31"/>
    <w:rsid w:val="00572009"/>
    <w:rsid w:val="00573A81"/>
    <w:rsid w:val="00573B73"/>
    <w:rsid w:val="00574363"/>
    <w:rsid w:val="005747F6"/>
    <w:rsid w:val="00574BFC"/>
    <w:rsid w:val="00575240"/>
    <w:rsid w:val="00577052"/>
    <w:rsid w:val="00577A98"/>
    <w:rsid w:val="00577D9D"/>
    <w:rsid w:val="00580022"/>
    <w:rsid w:val="00580278"/>
    <w:rsid w:val="0058028C"/>
    <w:rsid w:val="00580731"/>
    <w:rsid w:val="00580DD1"/>
    <w:rsid w:val="00581108"/>
    <w:rsid w:val="00581343"/>
    <w:rsid w:val="005818DB"/>
    <w:rsid w:val="00581BC6"/>
    <w:rsid w:val="005823B6"/>
    <w:rsid w:val="0058261E"/>
    <w:rsid w:val="005826D3"/>
    <w:rsid w:val="0058300D"/>
    <w:rsid w:val="005835D0"/>
    <w:rsid w:val="0058388F"/>
    <w:rsid w:val="00583D37"/>
    <w:rsid w:val="00583FEB"/>
    <w:rsid w:val="005842A0"/>
    <w:rsid w:val="005845C5"/>
    <w:rsid w:val="00584801"/>
    <w:rsid w:val="00584917"/>
    <w:rsid w:val="005852FF"/>
    <w:rsid w:val="0058555B"/>
    <w:rsid w:val="00585ECD"/>
    <w:rsid w:val="005861EC"/>
    <w:rsid w:val="00587F15"/>
    <w:rsid w:val="005900E0"/>
    <w:rsid w:val="0059041E"/>
    <w:rsid w:val="0059101B"/>
    <w:rsid w:val="005910B9"/>
    <w:rsid w:val="005912C1"/>
    <w:rsid w:val="00591EBE"/>
    <w:rsid w:val="00592732"/>
    <w:rsid w:val="005928B3"/>
    <w:rsid w:val="00592AEE"/>
    <w:rsid w:val="0059471B"/>
    <w:rsid w:val="0059628E"/>
    <w:rsid w:val="0059652A"/>
    <w:rsid w:val="005A108F"/>
    <w:rsid w:val="005A1B6D"/>
    <w:rsid w:val="005A1F2E"/>
    <w:rsid w:val="005A24D3"/>
    <w:rsid w:val="005A3B4B"/>
    <w:rsid w:val="005A4142"/>
    <w:rsid w:val="005A4F10"/>
    <w:rsid w:val="005A753F"/>
    <w:rsid w:val="005A7E67"/>
    <w:rsid w:val="005B0599"/>
    <w:rsid w:val="005B1372"/>
    <w:rsid w:val="005B1A84"/>
    <w:rsid w:val="005B1E54"/>
    <w:rsid w:val="005B201E"/>
    <w:rsid w:val="005B2D11"/>
    <w:rsid w:val="005B472D"/>
    <w:rsid w:val="005B5311"/>
    <w:rsid w:val="005B6277"/>
    <w:rsid w:val="005B6BB1"/>
    <w:rsid w:val="005B7548"/>
    <w:rsid w:val="005B76B0"/>
    <w:rsid w:val="005B7843"/>
    <w:rsid w:val="005B79A6"/>
    <w:rsid w:val="005C027B"/>
    <w:rsid w:val="005C1F30"/>
    <w:rsid w:val="005C2699"/>
    <w:rsid w:val="005C2937"/>
    <w:rsid w:val="005C30FD"/>
    <w:rsid w:val="005C3C63"/>
    <w:rsid w:val="005C40C5"/>
    <w:rsid w:val="005C479F"/>
    <w:rsid w:val="005C6D77"/>
    <w:rsid w:val="005C708C"/>
    <w:rsid w:val="005C793B"/>
    <w:rsid w:val="005C7D26"/>
    <w:rsid w:val="005D0203"/>
    <w:rsid w:val="005D0835"/>
    <w:rsid w:val="005D132C"/>
    <w:rsid w:val="005D214E"/>
    <w:rsid w:val="005D2292"/>
    <w:rsid w:val="005D27FB"/>
    <w:rsid w:val="005D48A6"/>
    <w:rsid w:val="005D4BC7"/>
    <w:rsid w:val="005D4D45"/>
    <w:rsid w:val="005D51E6"/>
    <w:rsid w:val="005D56BA"/>
    <w:rsid w:val="005D5888"/>
    <w:rsid w:val="005D5E53"/>
    <w:rsid w:val="005D61D5"/>
    <w:rsid w:val="005D6D77"/>
    <w:rsid w:val="005D7164"/>
    <w:rsid w:val="005D7919"/>
    <w:rsid w:val="005E0247"/>
    <w:rsid w:val="005E085A"/>
    <w:rsid w:val="005E1CC1"/>
    <w:rsid w:val="005E3110"/>
    <w:rsid w:val="005E414F"/>
    <w:rsid w:val="005E41B8"/>
    <w:rsid w:val="005E45F2"/>
    <w:rsid w:val="005E50FD"/>
    <w:rsid w:val="005E645F"/>
    <w:rsid w:val="005E6B04"/>
    <w:rsid w:val="005E6B64"/>
    <w:rsid w:val="005E78D6"/>
    <w:rsid w:val="005E7CBB"/>
    <w:rsid w:val="005F00BF"/>
    <w:rsid w:val="005F07E0"/>
    <w:rsid w:val="005F1962"/>
    <w:rsid w:val="005F2B60"/>
    <w:rsid w:val="005F33B7"/>
    <w:rsid w:val="005F3778"/>
    <w:rsid w:val="005F412B"/>
    <w:rsid w:val="005F4592"/>
    <w:rsid w:val="005F5FA4"/>
    <w:rsid w:val="005F6641"/>
    <w:rsid w:val="005F72D9"/>
    <w:rsid w:val="005F7965"/>
    <w:rsid w:val="005F7BDE"/>
    <w:rsid w:val="0060006A"/>
    <w:rsid w:val="0060119B"/>
    <w:rsid w:val="00604D71"/>
    <w:rsid w:val="00604ECA"/>
    <w:rsid w:val="00605C6F"/>
    <w:rsid w:val="00605C74"/>
    <w:rsid w:val="0060676F"/>
    <w:rsid w:val="00606CF3"/>
    <w:rsid w:val="006103E2"/>
    <w:rsid w:val="006107E7"/>
    <w:rsid w:val="006118D2"/>
    <w:rsid w:val="00611A37"/>
    <w:rsid w:val="00612D40"/>
    <w:rsid w:val="00614BC0"/>
    <w:rsid w:val="00614EE6"/>
    <w:rsid w:val="00615436"/>
    <w:rsid w:val="006164CE"/>
    <w:rsid w:val="00616863"/>
    <w:rsid w:val="006174C8"/>
    <w:rsid w:val="00621145"/>
    <w:rsid w:val="0062145D"/>
    <w:rsid w:val="00621492"/>
    <w:rsid w:val="0062212C"/>
    <w:rsid w:val="00622197"/>
    <w:rsid w:val="00622396"/>
    <w:rsid w:val="00622766"/>
    <w:rsid w:val="00622EEF"/>
    <w:rsid w:val="00623BD1"/>
    <w:rsid w:val="00623F6B"/>
    <w:rsid w:val="006257AE"/>
    <w:rsid w:val="006262AB"/>
    <w:rsid w:val="006272EC"/>
    <w:rsid w:val="00627D15"/>
    <w:rsid w:val="00627E20"/>
    <w:rsid w:val="00627F4A"/>
    <w:rsid w:val="00630177"/>
    <w:rsid w:val="006304AA"/>
    <w:rsid w:val="00630BE1"/>
    <w:rsid w:val="00631290"/>
    <w:rsid w:val="0063175A"/>
    <w:rsid w:val="00632228"/>
    <w:rsid w:val="00632A0B"/>
    <w:rsid w:val="00633029"/>
    <w:rsid w:val="006335E9"/>
    <w:rsid w:val="0063431E"/>
    <w:rsid w:val="00635138"/>
    <w:rsid w:val="00636C06"/>
    <w:rsid w:val="00637041"/>
    <w:rsid w:val="00640D48"/>
    <w:rsid w:val="00642323"/>
    <w:rsid w:val="00642773"/>
    <w:rsid w:val="00642D94"/>
    <w:rsid w:val="00642F96"/>
    <w:rsid w:val="0064406C"/>
    <w:rsid w:val="0064437E"/>
    <w:rsid w:val="00646509"/>
    <w:rsid w:val="00646807"/>
    <w:rsid w:val="00646815"/>
    <w:rsid w:val="00646B23"/>
    <w:rsid w:val="00646C81"/>
    <w:rsid w:val="00647C00"/>
    <w:rsid w:val="006508D7"/>
    <w:rsid w:val="006509E3"/>
    <w:rsid w:val="00650E13"/>
    <w:rsid w:val="0065502E"/>
    <w:rsid w:val="00655831"/>
    <w:rsid w:val="00655ED5"/>
    <w:rsid w:val="00656B76"/>
    <w:rsid w:val="00660B02"/>
    <w:rsid w:val="006629F9"/>
    <w:rsid w:val="00662F3F"/>
    <w:rsid w:val="006630B1"/>
    <w:rsid w:val="00663CA0"/>
    <w:rsid w:val="00663FB1"/>
    <w:rsid w:val="0066410C"/>
    <w:rsid w:val="00664611"/>
    <w:rsid w:val="00664834"/>
    <w:rsid w:val="00664AAA"/>
    <w:rsid w:val="00664BA0"/>
    <w:rsid w:val="00665752"/>
    <w:rsid w:val="00666C1C"/>
    <w:rsid w:val="00666F0D"/>
    <w:rsid w:val="00667275"/>
    <w:rsid w:val="006675DF"/>
    <w:rsid w:val="006677B0"/>
    <w:rsid w:val="00670658"/>
    <w:rsid w:val="00671A57"/>
    <w:rsid w:val="00672923"/>
    <w:rsid w:val="0067339D"/>
    <w:rsid w:val="00673DB0"/>
    <w:rsid w:val="00676BB6"/>
    <w:rsid w:val="00677C80"/>
    <w:rsid w:val="00680DE2"/>
    <w:rsid w:val="00680E27"/>
    <w:rsid w:val="00681194"/>
    <w:rsid w:val="00681823"/>
    <w:rsid w:val="006819EF"/>
    <w:rsid w:val="00681ACB"/>
    <w:rsid w:val="00681E76"/>
    <w:rsid w:val="00682079"/>
    <w:rsid w:val="00683017"/>
    <w:rsid w:val="0068383B"/>
    <w:rsid w:val="00683882"/>
    <w:rsid w:val="00683DB6"/>
    <w:rsid w:val="00685B8A"/>
    <w:rsid w:val="006863E6"/>
    <w:rsid w:val="00687CC0"/>
    <w:rsid w:val="00691549"/>
    <w:rsid w:val="00692186"/>
    <w:rsid w:val="00692755"/>
    <w:rsid w:val="006929B0"/>
    <w:rsid w:val="0069374F"/>
    <w:rsid w:val="00694317"/>
    <w:rsid w:val="00694628"/>
    <w:rsid w:val="00695E0B"/>
    <w:rsid w:val="00696E28"/>
    <w:rsid w:val="006970C4"/>
    <w:rsid w:val="006972BD"/>
    <w:rsid w:val="006977E7"/>
    <w:rsid w:val="006A009C"/>
    <w:rsid w:val="006A045B"/>
    <w:rsid w:val="006A0703"/>
    <w:rsid w:val="006A0889"/>
    <w:rsid w:val="006A1CC8"/>
    <w:rsid w:val="006A1D96"/>
    <w:rsid w:val="006A2164"/>
    <w:rsid w:val="006A2353"/>
    <w:rsid w:val="006A315E"/>
    <w:rsid w:val="006A44C2"/>
    <w:rsid w:val="006A4A4A"/>
    <w:rsid w:val="006A4E0A"/>
    <w:rsid w:val="006A5560"/>
    <w:rsid w:val="006A5B91"/>
    <w:rsid w:val="006A6155"/>
    <w:rsid w:val="006A655C"/>
    <w:rsid w:val="006A6C20"/>
    <w:rsid w:val="006A6F79"/>
    <w:rsid w:val="006A77A6"/>
    <w:rsid w:val="006A795F"/>
    <w:rsid w:val="006B1DB4"/>
    <w:rsid w:val="006B3BAB"/>
    <w:rsid w:val="006B3BDB"/>
    <w:rsid w:val="006B4188"/>
    <w:rsid w:val="006B4B4A"/>
    <w:rsid w:val="006B4BB4"/>
    <w:rsid w:val="006B5451"/>
    <w:rsid w:val="006B5CCC"/>
    <w:rsid w:val="006B69A1"/>
    <w:rsid w:val="006C0627"/>
    <w:rsid w:val="006C099E"/>
    <w:rsid w:val="006C0A3A"/>
    <w:rsid w:val="006C1CB5"/>
    <w:rsid w:val="006C1D08"/>
    <w:rsid w:val="006C2748"/>
    <w:rsid w:val="006C33FC"/>
    <w:rsid w:val="006C36A6"/>
    <w:rsid w:val="006C5423"/>
    <w:rsid w:val="006C568B"/>
    <w:rsid w:val="006C5E4C"/>
    <w:rsid w:val="006C69F0"/>
    <w:rsid w:val="006C72FA"/>
    <w:rsid w:val="006C7CC8"/>
    <w:rsid w:val="006D03B6"/>
    <w:rsid w:val="006D09EA"/>
    <w:rsid w:val="006D0D1A"/>
    <w:rsid w:val="006D0D98"/>
    <w:rsid w:val="006D2981"/>
    <w:rsid w:val="006D2BF9"/>
    <w:rsid w:val="006D2F10"/>
    <w:rsid w:val="006D308B"/>
    <w:rsid w:val="006D3219"/>
    <w:rsid w:val="006D392A"/>
    <w:rsid w:val="006D3C94"/>
    <w:rsid w:val="006D3D89"/>
    <w:rsid w:val="006D4DC3"/>
    <w:rsid w:val="006D65C7"/>
    <w:rsid w:val="006D7702"/>
    <w:rsid w:val="006D7759"/>
    <w:rsid w:val="006E1679"/>
    <w:rsid w:val="006E20EF"/>
    <w:rsid w:val="006E2121"/>
    <w:rsid w:val="006E40A8"/>
    <w:rsid w:val="006E40FD"/>
    <w:rsid w:val="006E5FBF"/>
    <w:rsid w:val="006E6151"/>
    <w:rsid w:val="006E692E"/>
    <w:rsid w:val="006E6FDF"/>
    <w:rsid w:val="006E7AD3"/>
    <w:rsid w:val="006E7D8A"/>
    <w:rsid w:val="006E7EC2"/>
    <w:rsid w:val="006F047F"/>
    <w:rsid w:val="006F071C"/>
    <w:rsid w:val="006F14EF"/>
    <w:rsid w:val="006F1940"/>
    <w:rsid w:val="006F1BA7"/>
    <w:rsid w:val="006F245A"/>
    <w:rsid w:val="006F2789"/>
    <w:rsid w:val="006F346E"/>
    <w:rsid w:val="006F3588"/>
    <w:rsid w:val="006F4A97"/>
    <w:rsid w:val="006F5467"/>
    <w:rsid w:val="006F5FB9"/>
    <w:rsid w:val="006F62A1"/>
    <w:rsid w:val="006F6642"/>
    <w:rsid w:val="006F6D05"/>
    <w:rsid w:val="006F7F8E"/>
    <w:rsid w:val="00700A12"/>
    <w:rsid w:val="007011E0"/>
    <w:rsid w:val="00701D70"/>
    <w:rsid w:val="00702C6F"/>
    <w:rsid w:val="00704174"/>
    <w:rsid w:val="007045F2"/>
    <w:rsid w:val="00705A9D"/>
    <w:rsid w:val="00706947"/>
    <w:rsid w:val="00706CFB"/>
    <w:rsid w:val="00706D79"/>
    <w:rsid w:val="00706DF0"/>
    <w:rsid w:val="007073D8"/>
    <w:rsid w:val="00710450"/>
    <w:rsid w:val="00710B6C"/>
    <w:rsid w:val="00711489"/>
    <w:rsid w:val="00711B84"/>
    <w:rsid w:val="007120D6"/>
    <w:rsid w:val="00712F26"/>
    <w:rsid w:val="00712FB8"/>
    <w:rsid w:val="007135B0"/>
    <w:rsid w:val="0071518E"/>
    <w:rsid w:val="00715D99"/>
    <w:rsid w:val="00715F45"/>
    <w:rsid w:val="007169D4"/>
    <w:rsid w:val="00716B09"/>
    <w:rsid w:val="007177BD"/>
    <w:rsid w:val="007204C8"/>
    <w:rsid w:val="00720828"/>
    <w:rsid w:val="00720E42"/>
    <w:rsid w:val="007215B4"/>
    <w:rsid w:val="007218D7"/>
    <w:rsid w:val="007229C1"/>
    <w:rsid w:val="007229C9"/>
    <w:rsid w:val="0072396B"/>
    <w:rsid w:val="00724478"/>
    <w:rsid w:val="00725087"/>
    <w:rsid w:val="007254CC"/>
    <w:rsid w:val="00725511"/>
    <w:rsid w:val="00725C04"/>
    <w:rsid w:val="00725F1D"/>
    <w:rsid w:val="007265FF"/>
    <w:rsid w:val="00726BF7"/>
    <w:rsid w:val="00727040"/>
    <w:rsid w:val="007276F8"/>
    <w:rsid w:val="00727DFB"/>
    <w:rsid w:val="00727E64"/>
    <w:rsid w:val="0073016F"/>
    <w:rsid w:val="007316AF"/>
    <w:rsid w:val="00733800"/>
    <w:rsid w:val="00733A8C"/>
    <w:rsid w:val="00734185"/>
    <w:rsid w:val="007345EB"/>
    <w:rsid w:val="0073498D"/>
    <w:rsid w:val="00734A30"/>
    <w:rsid w:val="007373A5"/>
    <w:rsid w:val="007379D4"/>
    <w:rsid w:val="007409E1"/>
    <w:rsid w:val="007410C1"/>
    <w:rsid w:val="007417B7"/>
    <w:rsid w:val="00742724"/>
    <w:rsid w:val="0074310B"/>
    <w:rsid w:val="007434C9"/>
    <w:rsid w:val="0074359E"/>
    <w:rsid w:val="007440F4"/>
    <w:rsid w:val="007451EA"/>
    <w:rsid w:val="0074529F"/>
    <w:rsid w:val="00745E89"/>
    <w:rsid w:val="007504C9"/>
    <w:rsid w:val="00750942"/>
    <w:rsid w:val="00751EA6"/>
    <w:rsid w:val="00752E45"/>
    <w:rsid w:val="0075313D"/>
    <w:rsid w:val="00753366"/>
    <w:rsid w:val="007536CD"/>
    <w:rsid w:val="0075416D"/>
    <w:rsid w:val="00754215"/>
    <w:rsid w:val="00754B8E"/>
    <w:rsid w:val="00754BE4"/>
    <w:rsid w:val="00754DEF"/>
    <w:rsid w:val="007550B5"/>
    <w:rsid w:val="0075515F"/>
    <w:rsid w:val="00755F81"/>
    <w:rsid w:val="00756094"/>
    <w:rsid w:val="00756A3C"/>
    <w:rsid w:val="007573D1"/>
    <w:rsid w:val="00760807"/>
    <w:rsid w:val="007615B2"/>
    <w:rsid w:val="007618F9"/>
    <w:rsid w:val="007620DB"/>
    <w:rsid w:val="00763439"/>
    <w:rsid w:val="00763886"/>
    <w:rsid w:val="007638F3"/>
    <w:rsid w:val="00764241"/>
    <w:rsid w:val="00764DBB"/>
    <w:rsid w:val="00764EBC"/>
    <w:rsid w:val="00765AFE"/>
    <w:rsid w:val="00765D48"/>
    <w:rsid w:val="007662D3"/>
    <w:rsid w:val="00766A14"/>
    <w:rsid w:val="00767A2C"/>
    <w:rsid w:val="007712DF"/>
    <w:rsid w:val="00771BED"/>
    <w:rsid w:val="007724D1"/>
    <w:rsid w:val="007743E1"/>
    <w:rsid w:val="00774E28"/>
    <w:rsid w:val="00776D7B"/>
    <w:rsid w:val="00777778"/>
    <w:rsid w:val="00780166"/>
    <w:rsid w:val="00780570"/>
    <w:rsid w:val="00780F5C"/>
    <w:rsid w:val="0078117C"/>
    <w:rsid w:val="00781D94"/>
    <w:rsid w:val="00782727"/>
    <w:rsid w:val="007835DE"/>
    <w:rsid w:val="00783705"/>
    <w:rsid w:val="007838F5"/>
    <w:rsid w:val="00784B53"/>
    <w:rsid w:val="007863C8"/>
    <w:rsid w:val="00786B82"/>
    <w:rsid w:val="00786FF3"/>
    <w:rsid w:val="007871BE"/>
    <w:rsid w:val="007876AA"/>
    <w:rsid w:val="00790FEA"/>
    <w:rsid w:val="00791C9B"/>
    <w:rsid w:val="00793843"/>
    <w:rsid w:val="007943C0"/>
    <w:rsid w:val="0079463C"/>
    <w:rsid w:val="00794C67"/>
    <w:rsid w:val="0079616B"/>
    <w:rsid w:val="00796EAB"/>
    <w:rsid w:val="007A066E"/>
    <w:rsid w:val="007A1396"/>
    <w:rsid w:val="007A1CF7"/>
    <w:rsid w:val="007A2243"/>
    <w:rsid w:val="007A2930"/>
    <w:rsid w:val="007A2A53"/>
    <w:rsid w:val="007A59B2"/>
    <w:rsid w:val="007A63FA"/>
    <w:rsid w:val="007A65AA"/>
    <w:rsid w:val="007A6E3D"/>
    <w:rsid w:val="007B009C"/>
    <w:rsid w:val="007B11F8"/>
    <w:rsid w:val="007B1A34"/>
    <w:rsid w:val="007B4603"/>
    <w:rsid w:val="007B5276"/>
    <w:rsid w:val="007B5599"/>
    <w:rsid w:val="007B5618"/>
    <w:rsid w:val="007B59E2"/>
    <w:rsid w:val="007B721E"/>
    <w:rsid w:val="007B7699"/>
    <w:rsid w:val="007C0836"/>
    <w:rsid w:val="007C08A8"/>
    <w:rsid w:val="007C1FA9"/>
    <w:rsid w:val="007C2DAB"/>
    <w:rsid w:val="007C38D0"/>
    <w:rsid w:val="007C44D2"/>
    <w:rsid w:val="007C44EA"/>
    <w:rsid w:val="007C4A32"/>
    <w:rsid w:val="007C55EC"/>
    <w:rsid w:val="007C5613"/>
    <w:rsid w:val="007C5F6D"/>
    <w:rsid w:val="007C6A78"/>
    <w:rsid w:val="007C78A6"/>
    <w:rsid w:val="007C7B6E"/>
    <w:rsid w:val="007C7E63"/>
    <w:rsid w:val="007D0234"/>
    <w:rsid w:val="007D158C"/>
    <w:rsid w:val="007D2224"/>
    <w:rsid w:val="007D31F5"/>
    <w:rsid w:val="007D3535"/>
    <w:rsid w:val="007D4261"/>
    <w:rsid w:val="007D4319"/>
    <w:rsid w:val="007D643E"/>
    <w:rsid w:val="007D6F86"/>
    <w:rsid w:val="007D74E6"/>
    <w:rsid w:val="007D78B7"/>
    <w:rsid w:val="007D796C"/>
    <w:rsid w:val="007E033D"/>
    <w:rsid w:val="007E07CB"/>
    <w:rsid w:val="007E0F3A"/>
    <w:rsid w:val="007E1AF1"/>
    <w:rsid w:val="007E1ED1"/>
    <w:rsid w:val="007E2916"/>
    <w:rsid w:val="007E29F2"/>
    <w:rsid w:val="007E357B"/>
    <w:rsid w:val="007E6EC7"/>
    <w:rsid w:val="007E75E0"/>
    <w:rsid w:val="007E764E"/>
    <w:rsid w:val="007F0C8D"/>
    <w:rsid w:val="007F3825"/>
    <w:rsid w:val="007F41F5"/>
    <w:rsid w:val="007F42EB"/>
    <w:rsid w:val="007F45CA"/>
    <w:rsid w:val="007F6287"/>
    <w:rsid w:val="007F651B"/>
    <w:rsid w:val="007F663E"/>
    <w:rsid w:val="007F69DD"/>
    <w:rsid w:val="00801289"/>
    <w:rsid w:val="00801CD7"/>
    <w:rsid w:val="00802520"/>
    <w:rsid w:val="0080335F"/>
    <w:rsid w:val="008034A1"/>
    <w:rsid w:val="00803AE7"/>
    <w:rsid w:val="00804610"/>
    <w:rsid w:val="00804CAD"/>
    <w:rsid w:val="008063DC"/>
    <w:rsid w:val="0080722E"/>
    <w:rsid w:val="008103E6"/>
    <w:rsid w:val="00810855"/>
    <w:rsid w:val="00810DE2"/>
    <w:rsid w:val="00811726"/>
    <w:rsid w:val="00812951"/>
    <w:rsid w:val="008129B4"/>
    <w:rsid w:val="00814C81"/>
    <w:rsid w:val="00814C9C"/>
    <w:rsid w:val="008159C0"/>
    <w:rsid w:val="00815D66"/>
    <w:rsid w:val="00816CE2"/>
    <w:rsid w:val="00817111"/>
    <w:rsid w:val="00820CC4"/>
    <w:rsid w:val="00821E3B"/>
    <w:rsid w:val="00823614"/>
    <w:rsid w:val="008248A2"/>
    <w:rsid w:val="00826026"/>
    <w:rsid w:val="008272E2"/>
    <w:rsid w:val="008303F8"/>
    <w:rsid w:val="008309CA"/>
    <w:rsid w:val="00830DF2"/>
    <w:rsid w:val="00831C30"/>
    <w:rsid w:val="00832343"/>
    <w:rsid w:val="00832459"/>
    <w:rsid w:val="00832709"/>
    <w:rsid w:val="00832A97"/>
    <w:rsid w:val="0083310F"/>
    <w:rsid w:val="00833165"/>
    <w:rsid w:val="00834E83"/>
    <w:rsid w:val="008359AB"/>
    <w:rsid w:val="00836C28"/>
    <w:rsid w:val="00836FD6"/>
    <w:rsid w:val="00837067"/>
    <w:rsid w:val="008375FF"/>
    <w:rsid w:val="00837A1E"/>
    <w:rsid w:val="008405B6"/>
    <w:rsid w:val="00842145"/>
    <w:rsid w:val="008421A6"/>
    <w:rsid w:val="00842925"/>
    <w:rsid w:val="008454A1"/>
    <w:rsid w:val="00845563"/>
    <w:rsid w:val="0084654E"/>
    <w:rsid w:val="0084674A"/>
    <w:rsid w:val="008478E0"/>
    <w:rsid w:val="00850568"/>
    <w:rsid w:val="008508EC"/>
    <w:rsid w:val="00850AD4"/>
    <w:rsid w:val="008516C3"/>
    <w:rsid w:val="008518F1"/>
    <w:rsid w:val="0085196C"/>
    <w:rsid w:val="00853728"/>
    <w:rsid w:val="00855A73"/>
    <w:rsid w:val="00855AEF"/>
    <w:rsid w:val="00855D5E"/>
    <w:rsid w:val="008560C1"/>
    <w:rsid w:val="00856849"/>
    <w:rsid w:val="00856EF1"/>
    <w:rsid w:val="00857144"/>
    <w:rsid w:val="008571E1"/>
    <w:rsid w:val="0085770A"/>
    <w:rsid w:val="00861054"/>
    <w:rsid w:val="008610C5"/>
    <w:rsid w:val="0086122B"/>
    <w:rsid w:val="00861DB1"/>
    <w:rsid w:val="008620DB"/>
    <w:rsid w:val="008624F8"/>
    <w:rsid w:val="00862712"/>
    <w:rsid w:val="00862F91"/>
    <w:rsid w:val="008633EB"/>
    <w:rsid w:val="00863D4E"/>
    <w:rsid w:val="0086418A"/>
    <w:rsid w:val="00864689"/>
    <w:rsid w:val="00866343"/>
    <w:rsid w:val="00866429"/>
    <w:rsid w:val="00867BD6"/>
    <w:rsid w:val="0087003B"/>
    <w:rsid w:val="0087052B"/>
    <w:rsid w:val="00870972"/>
    <w:rsid w:val="00870C31"/>
    <w:rsid w:val="00871708"/>
    <w:rsid w:val="00872508"/>
    <w:rsid w:val="00873BC4"/>
    <w:rsid w:val="00874D96"/>
    <w:rsid w:val="00875184"/>
    <w:rsid w:val="00876113"/>
    <w:rsid w:val="00876D73"/>
    <w:rsid w:val="008803C1"/>
    <w:rsid w:val="008808AD"/>
    <w:rsid w:val="00881F46"/>
    <w:rsid w:val="00882017"/>
    <w:rsid w:val="00882150"/>
    <w:rsid w:val="00882FA8"/>
    <w:rsid w:val="008832EF"/>
    <w:rsid w:val="00883D9C"/>
    <w:rsid w:val="00884755"/>
    <w:rsid w:val="008856BE"/>
    <w:rsid w:val="00886BE9"/>
    <w:rsid w:val="00886CC1"/>
    <w:rsid w:val="00890E48"/>
    <w:rsid w:val="008910A2"/>
    <w:rsid w:val="0089451C"/>
    <w:rsid w:val="00895158"/>
    <w:rsid w:val="00896670"/>
    <w:rsid w:val="00896699"/>
    <w:rsid w:val="00896990"/>
    <w:rsid w:val="00896BAD"/>
    <w:rsid w:val="008971C6"/>
    <w:rsid w:val="00897463"/>
    <w:rsid w:val="00897C3B"/>
    <w:rsid w:val="008A0901"/>
    <w:rsid w:val="008A0CBA"/>
    <w:rsid w:val="008A0EAC"/>
    <w:rsid w:val="008A3848"/>
    <w:rsid w:val="008A3ADC"/>
    <w:rsid w:val="008A424A"/>
    <w:rsid w:val="008A4791"/>
    <w:rsid w:val="008A4A58"/>
    <w:rsid w:val="008A67F2"/>
    <w:rsid w:val="008A68A9"/>
    <w:rsid w:val="008A7A0C"/>
    <w:rsid w:val="008B0703"/>
    <w:rsid w:val="008B0912"/>
    <w:rsid w:val="008B14D6"/>
    <w:rsid w:val="008B242C"/>
    <w:rsid w:val="008B2705"/>
    <w:rsid w:val="008B2931"/>
    <w:rsid w:val="008B2D05"/>
    <w:rsid w:val="008B51D9"/>
    <w:rsid w:val="008B5412"/>
    <w:rsid w:val="008B59C3"/>
    <w:rsid w:val="008B5C79"/>
    <w:rsid w:val="008B681F"/>
    <w:rsid w:val="008B6874"/>
    <w:rsid w:val="008C058D"/>
    <w:rsid w:val="008C0AA2"/>
    <w:rsid w:val="008C1BB5"/>
    <w:rsid w:val="008C2480"/>
    <w:rsid w:val="008C2C1C"/>
    <w:rsid w:val="008C38DD"/>
    <w:rsid w:val="008C3CAB"/>
    <w:rsid w:val="008C67AB"/>
    <w:rsid w:val="008C7CB6"/>
    <w:rsid w:val="008D07AA"/>
    <w:rsid w:val="008D0A6E"/>
    <w:rsid w:val="008D250D"/>
    <w:rsid w:val="008D2F38"/>
    <w:rsid w:val="008D34AE"/>
    <w:rsid w:val="008D3517"/>
    <w:rsid w:val="008D3D72"/>
    <w:rsid w:val="008D5C03"/>
    <w:rsid w:val="008D63CB"/>
    <w:rsid w:val="008D6787"/>
    <w:rsid w:val="008D745F"/>
    <w:rsid w:val="008D789B"/>
    <w:rsid w:val="008E045C"/>
    <w:rsid w:val="008E0888"/>
    <w:rsid w:val="008E23B5"/>
    <w:rsid w:val="008E2E1D"/>
    <w:rsid w:val="008E3067"/>
    <w:rsid w:val="008E3A43"/>
    <w:rsid w:val="008E3D0C"/>
    <w:rsid w:val="008E42A1"/>
    <w:rsid w:val="008E5FBC"/>
    <w:rsid w:val="008E627A"/>
    <w:rsid w:val="008E6402"/>
    <w:rsid w:val="008E6548"/>
    <w:rsid w:val="008E6FA6"/>
    <w:rsid w:val="008E7897"/>
    <w:rsid w:val="008F0333"/>
    <w:rsid w:val="008F07A1"/>
    <w:rsid w:val="008F136A"/>
    <w:rsid w:val="008F148F"/>
    <w:rsid w:val="008F1F3D"/>
    <w:rsid w:val="008F2013"/>
    <w:rsid w:val="008F30CB"/>
    <w:rsid w:val="008F34CD"/>
    <w:rsid w:val="008F3BA8"/>
    <w:rsid w:val="008F3CD9"/>
    <w:rsid w:val="008F4590"/>
    <w:rsid w:val="008F56FB"/>
    <w:rsid w:val="008F5DAB"/>
    <w:rsid w:val="008F5EA3"/>
    <w:rsid w:val="008F6023"/>
    <w:rsid w:val="008F68D7"/>
    <w:rsid w:val="008F7249"/>
    <w:rsid w:val="008F7A00"/>
    <w:rsid w:val="008F7E1A"/>
    <w:rsid w:val="00900B7B"/>
    <w:rsid w:val="00901011"/>
    <w:rsid w:val="0090174C"/>
    <w:rsid w:val="00904ABC"/>
    <w:rsid w:val="009050EE"/>
    <w:rsid w:val="00905B2C"/>
    <w:rsid w:val="00905E40"/>
    <w:rsid w:val="00906D4D"/>
    <w:rsid w:val="0091024B"/>
    <w:rsid w:val="009103E6"/>
    <w:rsid w:val="009113D8"/>
    <w:rsid w:val="009121C7"/>
    <w:rsid w:val="009128BE"/>
    <w:rsid w:val="00912AF5"/>
    <w:rsid w:val="00913988"/>
    <w:rsid w:val="00914CF1"/>
    <w:rsid w:val="00916074"/>
    <w:rsid w:val="00916418"/>
    <w:rsid w:val="00916BD6"/>
    <w:rsid w:val="009217C4"/>
    <w:rsid w:val="00921FB1"/>
    <w:rsid w:val="00922DF2"/>
    <w:rsid w:val="009235A2"/>
    <w:rsid w:val="009239CF"/>
    <w:rsid w:val="00925B9D"/>
    <w:rsid w:val="00926470"/>
    <w:rsid w:val="00926F3A"/>
    <w:rsid w:val="00927167"/>
    <w:rsid w:val="0092741B"/>
    <w:rsid w:val="00927925"/>
    <w:rsid w:val="00927A5E"/>
    <w:rsid w:val="00927AC1"/>
    <w:rsid w:val="00927BC6"/>
    <w:rsid w:val="00931624"/>
    <w:rsid w:val="00931935"/>
    <w:rsid w:val="00931D99"/>
    <w:rsid w:val="00932545"/>
    <w:rsid w:val="0093290C"/>
    <w:rsid w:val="0093307D"/>
    <w:rsid w:val="0093321D"/>
    <w:rsid w:val="0093389D"/>
    <w:rsid w:val="0093486E"/>
    <w:rsid w:val="00934BA3"/>
    <w:rsid w:val="00934D50"/>
    <w:rsid w:val="00934FA4"/>
    <w:rsid w:val="009351EF"/>
    <w:rsid w:val="00935D3B"/>
    <w:rsid w:val="00937352"/>
    <w:rsid w:val="009378D5"/>
    <w:rsid w:val="00937C9F"/>
    <w:rsid w:val="00941F1D"/>
    <w:rsid w:val="00942081"/>
    <w:rsid w:val="009422E3"/>
    <w:rsid w:val="009433B4"/>
    <w:rsid w:val="00944348"/>
    <w:rsid w:val="00945094"/>
    <w:rsid w:val="009455FF"/>
    <w:rsid w:val="00945AF0"/>
    <w:rsid w:val="009465F8"/>
    <w:rsid w:val="00947314"/>
    <w:rsid w:val="00950DB4"/>
    <w:rsid w:val="00951002"/>
    <w:rsid w:val="009515F0"/>
    <w:rsid w:val="00952708"/>
    <w:rsid w:val="009529D8"/>
    <w:rsid w:val="009533BB"/>
    <w:rsid w:val="009550B2"/>
    <w:rsid w:val="00955783"/>
    <w:rsid w:val="009570B1"/>
    <w:rsid w:val="00957AEF"/>
    <w:rsid w:val="00960B42"/>
    <w:rsid w:val="0096196E"/>
    <w:rsid w:val="00961BCC"/>
    <w:rsid w:val="00961D03"/>
    <w:rsid w:val="00961E53"/>
    <w:rsid w:val="00962710"/>
    <w:rsid w:val="0096770A"/>
    <w:rsid w:val="00967B12"/>
    <w:rsid w:val="00970E9F"/>
    <w:rsid w:val="00971787"/>
    <w:rsid w:val="009719BA"/>
    <w:rsid w:val="00972239"/>
    <w:rsid w:val="00973826"/>
    <w:rsid w:val="00975C32"/>
    <w:rsid w:val="00977A69"/>
    <w:rsid w:val="00977C6D"/>
    <w:rsid w:val="00980154"/>
    <w:rsid w:val="009801F0"/>
    <w:rsid w:val="0098049D"/>
    <w:rsid w:val="0098087D"/>
    <w:rsid w:val="00980BC7"/>
    <w:rsid w:val="009815C8"/>
    <w:rsid w:val="009837E7"/>
    <w:rsid w:val="00985D65"/>
    <w:rsid w:val="00986D35"/>
    <w:rsid w:val="00986DC4"/>
    <w:rsid w:val="0098737E"/>
    <w:rsid w:val="00991569"/>
    <w:rsid w:val="009916D0"/>
    <w:rsid w:val="00991C39"/>
    <w:rsid w:val="0099226E"/>
    <w:rsid w:val="00992BFC"/>
    <w:rsid w:val="0099354B"/>
    <w:rsid w:val="0099365A"/>
    <w:rsid w:val="009936F0"/>
    <w:rsid w:val="00995A1E"/>
    <w:rsid w:val="00995F3E"/>
    <w:rsid w:val="0099600D"/>
    <w:rsid w:val="009A0F62"/>
    <w:rsid w:val="009A1327"/>
    <w:rsid w:val="009A1882"/>
    <w:rsid w:val="009A1898"/>
    <w:rsid w:val="009A2830"/>
    <w:rsid w:val="009A2AF2"/>
    <w:rsid w:val="009A2C2C"/>
    <w:rsid w:val="009A2CD8"/>
    <w:rsid w:val="009A3084"/>
    <w:rsid w:val="009A30F4"/>
    <w:rsid w:val="009A362D"/>
    <w:rsid w:val="009A371E"/>
    <w:rsid w:val="009A4737"/>
    <w:rsid w:val="009A4757"/>
    <w:rsid w:val="009A4F15"/>
    <w:rsid w:val="009A52BE"/>
    <w:rsid w:val="009A5E20"/>
    <w:rsid w:val="009A5E37"/>
    <w:rsid w:val="009A5EBC"/>
    <w:rsid w:val="009B0471"/>
    <w:rsid w:val="009B22DF"/>
    <w:rsid w:val="009B2E1C"/>
    <w:rsid w:val="009B2EF6"/>
    <w:rsid w:val="009B3D01"/>
    <w:rsid w:val="009B4707"/>
    <w:rsid w:val="009B4916"/>
    <w:rsid w:val="009B5A0A"/>
    <w:rsid w:val="009B61E9"/>
    <w:rsid w:val="009B634B"/>
    <w:rsid w:val="009B6842"/>
    <w:rsid w:val="009B6CB3"/>
    <w:rsid w:val="009B77A5"/>
    <w:rsid w:val="009C027F"/>
    <w:rsid w:val="009C1A32"/>
    <w:rsid w:val="009C20FB"/>
    <w:rsid w:val="009C247B"/>
    <w:rsid w:val="009C4CFF"/>
    <w:rsid w:val="009C748C"/>
    <w:rsid w:val="009D08F0"/>
    <w:rsid w:val="009D0D9B"/>
    <w:rsid w:val="009D1EA8"/>
    <w:rsid w:val="009D4225"/>
    <w:rsid w:val="009D4360"/>
    <w:rsid w:val="009D4D44"/>
    <w:rsid w:val="009D51B2"/>
    <w:rsid w:val="009E05ED"/>
    <w:rsid w:val="009E0C86"/>
    <w:rsid w:val="009E1C18"/>
    <w:rsid w:val="009E2039"/>
    <w:rsid w:val="009E2781"/>
    <w:rsid w:val="009E2927"/>
    <w:rsid w:val="009E30C7"/>
    <w:rsid w:val="009E4EF9"/>
    <w:rsid w:val="009E55BA"/>
    <w:rsid w:val="009E5844"/>
    <w:rsid w:val="009E5E87"/>
    <w:rsid w:val="009E6059"/>
    <w:rsid w:val="009E6A67"/>
    <w:rsid w:val="009F0E98"/>
    <w:rsid w:val="009F1388"/>
    <w:rsid w:val="009F1B17"/>
    <w:rsid w:val="009F26F9"/>
    <w:rsid w:val="009F2DFC"/>
    <w:rsid w:val="009F4E6B"/>
    <w:rsid w:val="009F51DE"/>
    <w:rsid w:val="009F5219"/>
    <w:rsid w:val="009F5E29"/>
    <w:rsid w:val="00A00A23"/>
    <w:rsid w:val="00A00A3E"/>
    <w:rsid w:val="00A00B4A"/>
    <w:rsid w:val="00A00C40"/>
    <w:rsid w:val="00A019B3"/>
    <w:rsid w:val="00A02BBC"/>
    <w:rsid w:val="00A03187"/>
    <w:rsid w:val="00A046E2"/>
    <w:rsid w:val="00A04D07"/>
    <w:rsid w:val="00A058F1"/>
    <w:rsid w:val="00A05D63"/>
    <w:rsid w:val="00A06B36"/>
    <w:rsid w:val="00A06E07"/>
    <w:rsid w:val="00A07303"/>
    <w:rsid w:val="00A101ED"/>
    <w:rsid w:val="00A1146F"/>
    <w:rsid w:val="00A1195B"/>
    <w:rsid w:val="00A12947"/>
    <w:rsid w:val="00A1295B"/>
    <w:rsid w:val="00A137A5"/>
    <w:rsid w:val="00A13906"/>
    <w:rsid w:val="00A13F9F"/>
    <w:rsid w:val="00A15529"/>
    <w:rsid w:val="00A157B5"/>
    <w:rsid w:val="00A222EF"/>
    <w:rsid w:val="00A22585"/>
    <w:rsid w:val="00A237FB"/>
    <w:rsid w:val="00A24733"/>
    <w:rsid w:val="00A248E4"/>
    <w:rsid w:val="00A253AA"/>
    <w:rsid w:val="00A25539"/>
    <w:rsid w:val="00A2583B"/>
    <w:rsid w:val="00A25ECE"/>
    <w:rsid w:val="00A2634E"/>
    <w:rsid w:val="00A26521"/>
    <w:rsid w:val="00A26923"/>
    <w:rsid w:val="00A277B1"/>
    <w:rsid w:val="00A30BC7"/>
    <w:rsid w:val="00A31104"/>
    <w:rsid w:val="00A32426"/>
    <w:rsid w:val="00A3252D"/>
    <w:rsid w:val="00A32820"/>
    <w:rsid w:val="00A329C1"/>
    <w:rsid w:val="00A32C55"/>
    <w:rsid w:val="00A32DBD"/>
    <w:rsid w:val="00A34372"/>
    <w:rsid w:val="00A344B8"/>
    <w:rsid w:val="00A352D5"/>
    <w:rsid w:val="00A36171"/>
    <w:rsid w:val="00A36A31"/>
    <w:rsid w:val="00A36BC4"/>
    <w:rsid w:val="00A36D5A"/>
    <w:rsid w:val="00A40908"/>
    <w:rsid w:val="00A40F6E"/>
    <w:rsid w:val="00A4125A"/>
    <w:rsid w:val="00A413BD"/>
    <w:rsid w:val="00A43446"/>
    <w:rsid w:val="00A43565"/>
    <w:rsid w:val="00A437CA"/>
    <w:rsid w:val="00A43819"/>
    <w:rsid w:val="00A4446B"/>
    <w:rsid w:val="00A44B1C"/>
    <w:rsid w:val="00A44DA9"/>
    <w:rsid w:val="00A44F90"/>
    <w:rsid w:val="00A45832"/>
    <w:rsid w:val="00A45946"/>
    <w:rsid w:val="00A45B95"/>
    <w:rsid w:val="00A45C81"/>
    <w:rsid w:val="00A45F47"/>
    <w:rsid w:val="00A46C4B"/>
    <w:rsid w:val="00A4714B"/>
    <w:rsid w:val="00A5073F"/>
    <w:rsid w:val="00A51F38"/>
    <w:rsid w:val="00A52423"/>
    <w:rsid w:val="00A52C6B"/>
    <w:rsid w:val="00A532C9"/>
    <w:rsid w:val="00A533E6"/>
    <w:rsid w:val="00A53ABF"/>
    <w:rsid w:val="00A54506"/>
    <w:rsid w:val="00A54736"/>
    <w:rsid w:val="00A54C5D"/>
    <w:rsid w:val="00A54D16"/>
    <w:rsid w:val="00A54F27"/>
    <w:rsid w:val="00A553F6"/>
    <w:rsid w:val="00A56466"/>
    <w:rsid w:val="00A60642"/>
    <w:rsid w:val="00A60BB1"/>
    <w:rsid w:val="00A611A8"/>
    <w:rsid w:val="00A62848"/>
    <w:rsid w:val="00A62B79"/>
    <w:rsid w:val="00A63EAA"/>
    <w:rsid w:val="00A6512F"/>
    <w:rsid w:val="00A65A22"/>
    <w:rsid w:val="00A660FB"/>
    <w:rsid w:val="00A67BB4"/>
    <w:rsid w:val="00A7143C"/>
    <w:rsid w:val="00A71EE3"/>
    <w:rsid w:val="00A723FC"/>
    <w:rsid w:val="00A72C3E"/>
    <w:rsid w:val="00A72DD2"/>
    <w:rsid w:val="00A73018"/>
    <w:rsid w:val="00A73EFA"/>
    <w:rsid w:val="00A75086"/>
    <w:rsid w:val="00A7565F"/>
    <w:rsid w:val="00A76022"/>
    <w:rsid w:val="00A77475"/>
    <w:rsid w:val="00A808EA"/>
    <w:rsid w:val="00A80D19"/>
    <w:rsid w:val="00A81CB2"/>
    <w:rsid w:val="00A8228A"/>
    <w:rsid w:val="00A833E6"/>
    <w:rsid w:val="00A8398D"/>
    <w:rsid w:val="00A850C3"/>
    <w:rsid w:val="00A85D82"/>
    <w:rsid w:val="00A86B90"/>
    <w:rsid w:val="00A86C1E"/>
    <w:rsid w:val="00A870CB"/>
    <w:rsid w:val="00A87103"/>
    <w:rsid w:val="00A874CA"/>
    <w:rsid w:val="00A8770D"/>
    <w:rsid w:val="00A90056"/>
    <w:rsid w:val="00A90F66"/>
    <w:rsid w:val="00A917C9"/>
    <w:rsid w:val="00A930BC"/>
    <w:rsid w:val="00A93D91"/>
    <w:rsid w:val="00A943A6"/>
    <w:rsid w:val="00A9442E"/>
    <w:rsid w:val="00A94B9F"/>
    <w:rsid w:val="00A94BBB"/>
    <w:rsid w:val="00A96ECF"/>
    <w:rsid w:val="00A970CC"/>
    <w:rsid w:val="00A978B8"/>
    <w:rsid w:val="00A97983"/>
    <w:rsid w:val="00AA024B"/>
    <w:rsid w:val="00AA0740"/>
    <w:rsid w:val="00AA0D43"/>
    <w:rsid w:val="00AA0D9D"/>
    <w:rsid w:val="00AA11CB"/>
    <w:rsid w:val="00AA1BFD"/>
    <w:rsid w:val="00AA1E79"/>
    <w:rsid w:val="00AA24B5"/>
    <w:rsid w:val="00AA2803"/>
    <w:rsid w:val="00AA2E67"/>
    <w:rsid w:val="00AA3733"/>
    <w:rsid w:val="00AA3A0E"/>
    <w:rsid w:val="00AA3B09"/>
    <w:rsid w:val="00AA46E9"/>
    <w:rsid w:val="00AA4980"/>
    <w:rsid w:val="00AA4DF6"/>
    <w:rsid w:val="00AA626D"/>
    <w:rsid w:val="00AA76F1"/>
    <w:rsid w:val="00AB001F"/>
    <w:rsid w:val="00AB03B9"/>
    <w:rsid w:val="00AB047F"/>
    <w:rsid w:val="00AB0C71"/>
    <w:rsid w:val="00AB0EEE"/>
    <w:rsid w:val="00AB4029"/>
    <w:rsid w:val="00AB6031"/>
    <w:rsid w:val="00AB6C90"/>
    <w:rsid w:val="00AB703D"/>
    <w:rsid w:val="00AB7419"/>
    <w:rsid w:val="00AB7FF6"/>
    <w:rsid w:val="00AC019F"/>
    <w:rsid w:val="00AC2A65"/>
    <w:rsid w:val="00AC318E"/>
    <w:rsid w:val="00AC3575"/>
    <w:rsid w:val="00AC3A03"/>
    <w:rsid w:val="00AC447A"/>
    <w:rsid w:val="00AC4D44"/>
    <w:rsid w:val="00AC4FC0"/>
    <w:rsid w:val="00AC504F"/>
    <w:rsid w:val="00AC5D4F"/>
    <w:rsid w:val="00AC7366"/>
    <w:rsid w:val="00AC7AA4"/>
    <w:rsid w:val="00AD0520"/>
    <w:rsid w:val="00AD0884"/>
    <w:rsid w:val="00AD4095"/>
    <w:rsid w:val="00AD4D56"/>
    <w:rsid w:val="00AD4F8A"/>
    <w:rsid w:val="00AD5197"/>
    <w:rsid w:val="00AD5547"/>
    <w:rsid w:val="00AD5693"/>
    <w:rsid w:val="00AD6530"/>
    <w:rsid w:val="00AE0904"/>
    <w:rsid w:val="00AE23D6"/>
    <w:rsid w:val="00AE347A"/>
    <w:rsid w:val="00AE4499"/>
    <w:rsid w:val="00AE4718"/>
    <w:rsid w:val="00AE4E5C"/>
    <w:rsid w:val="00AE53C7"/>
    <w:rsid w:val="00AE65B7"/>
    <w:rsid w:val="00AE6E3E"/>
    <w:rsid w:val="00AF09A8"/>
    <w:rsid w:val="00AF0E09"/>
    <w:rsid w:val="00AF19ED"/>
    <w:rsid w:val="00AF1A27"/>
    <w:rsid w:val="00AF22EE"/>
    <w:rsid w:val="00AF477A"/>
    <w:rsid w:val="00AF4CD7"/>
    <w:rsid w:val="00AF57CB"/>
    <w:rsid w:val="00AF5FB7"/>
    <w:rsid w:val="00AF6CBF"/>
    <w:rsid w:val="00AF6CE2"/>
    <w:rsid w:val="00AF7558"/>
    <w:rsid w:val="00AF76FB"/>
    <w:rsid w:val="00B00397"/>
    <w:rsid w:val="00B0081B"/>
    <w:rsid w:val="00B008CD"/>
    <w:rsid w:val="00B00C62"/>
    <w:rsid w:val="00B017F3"/>
    <w:rsid w:val="00B017F7"/>
    <w:rsid w:val="00B0398F"/>
    <w:rsid w:val="00B0518D"/>
    <w:rsid w:val="00B05382"/>
    <w:rsid w:val="00B0579B"/>
    <w:rsid w:val="00B057D4"/>
    <w:rsid w:val="00B0656C"/>
    <w:rsid w:val="00B06B82"/>
    <w:rsid w:val="00B06CAB"/>
    <w:rsid w:val="00B073C1"/>
    <w:rsid w:val="00B0786C"/>
    <w:rsid w:val="00B1041A"/>
    <w:rsid w:val="00B107B1"/>
    <w:rsid w:val="00B108CE"/>
    <w:rsid w:val="00B10BFF"/>
    <w:rsid w:val="00B115DB"/>
    <w:rsid w:val="00B11AE4"/>
    <w:rsid w:val="00B11F02"/>
    <w:rsid w:val="00B12342"/>
    <w:rsid w:val="00B12BDB"/>
    <w:rsid w:val="00B12F35"/>
    <w:rsid w:val="00B13DDC"/>
    <w:rsid w:val="00B14561"/>
    <w:rsid w:val="00B1493D"/>
    <w:rsid w:val="00B14BFE"/>
    <w:rsid w:val="00B14C46"/>
    <w:rsid w:val="00B15B0A"/>
    <w:rsid w:val="00B1614E"/>
    <w:rsid w:val="00B164C0"/>
    <w:rsid w:val="00B16BC3"/>
    <w:rsid w:val="00B17026"/>
    <w:rsid w:val="00B1733E"/>
    <w:rsid w:val="00B175ED"/>
    <w:rsid w:val="00B20173"/>
    <w:rsid w:val="00B208AD"/>
    <w:rsid w:val="00B20BEA"/>
    <w:rsid w:val="00B20E0D"/>
    <w:rsid w:val="00B21078"/>
    <w:rsid w:val="00B212DB"/>
    <w:rsid w:val="00B21C86"/>
    <w:rsid w:val="00B224B7"/>
    <w:rsid w:val="00B226EF"/>
    <w:rsid w:val="00B227F1"/>
    <w:rsid w:val="00B22F6D"/>
    <w:rsid w:val="00B23158"/>
    <w:rsid w:val="00B23B27"/>
    <w:rsid w:val="00B25A37"/>
    <w:rsid w:val="00B2624B"/>
    <w:rsid w:val="00B264C3"/>
    <w:rsid w:val="00B2671C"/>
    <w:rsid w:val="00B2703B"/>
    <w:rsid w:val="00B279D9"/>
    <w:rsid w:val="00B30A14"/>
    <w:rsid w:val="00B3324B"/>
    <w:rsid w:val="00B33AC6"/>
    <w:rsid w:val="00B34495"/>
    <w:rsid w:val="00B3497F"/>
    <w:rsid w:val="00B35C4C"/>
    <w:rsid w:val="00B365CA"/>
    <w:rsid w:val="00B37D7C"/>
    <w:rsid w:val="00B4114E"/>
    <w:rsid w:val="00B412B6"/>
    <w:rsid w:val="00B413AD"/>
    <w:rsid w:val="00B416B1"/>
    <w:rsid w:val="00B4266B"/>
    <w:rsid w:val="00B42871"/>
    <w:rsid w:val="00B42BC8"/>
    <w:rsid w:val="00B42D7B"/>
    <w:rsid w:val="00B43551"/>
    <w:rsid w:val="00B43B42"/>
    <w:rsid w:val="00B44209"/>
    <w:rsid w:val="00B448D4"/>
    <w:rsid w:val="00B4611E"/>
    <w:rsid w:val="00B47789"/>
    <w:rsid w:val="00B47D19"/>
    <w:rsid w:val="00B47F0E"/>
    <w:rsid w:val="00B51C22"/>
    <w:rsid w:val="00B5365C"/>
    <w:rsid w:val="00B540E4"/>
    <w:rsid w:val="00B54175"/>
    <w:rsid w:val="00B5492F"/>
    <w:rsid w:val="00B553D4"/>
    <w:rsid w:val="00B55951"/>
    <w:rsid w:val="00B55B11"/>
    <w:rsid w:val="00B568CA"/>
    <w:rsid w:val="00B568D7"/>
    <w:rsid w:val="00B60106"/>
    <w:rsid w:val="00B60E79"/>
    <w:rsid w:val="00B615B3"/>
    <w:rsid w:val="00B61C4C"/>
    <w:rsid w:val="00B625A7"/>
    <w:rsid w:val="00B64A1B"/>
    <w:rsid w:val="00B65AB6"/>
    <w:rsid w:val="00B65EA4"/>
    <w:rsid w:val="00B65F2A"/>
    <w:rsid w:val="00B6660C"/>
    <w:rsid w:val="00B66931"/>
    <w:rsid w:val="00B67F8B"/>
    <w:rsid w:val="00B70533"/>
    <w:rsid w:val="00B70CC2"/>
    <w:rsid w:val="00B7317E"/>
    <w:rsid w:val="00B73508"/>
    <w:rsid w:val="00B73B2E"/>
    <w:rsid w:val="00B73C07"/>
    <w:rsid w:val="00B741E2"/>
    <w:rsid w:val="00B742F6"/>
    <w:rsid w:val="00B743B2"/>
    <w:rsid w:val="00B7448C"/>
    <w:rsid w:val="00B74DBE"/>
    <w:rsid w:val="00B75D20"/>
    <w:rsid w:val="00B76F37"/>
    <w:rsid w:val="00B80832"/>
    <w:rsid w:val="00B81306"/>
    <w:rsid w:val="00B8203F"/>
    <w:rsid w:val="00B829B4"/>
    <w:rsid w:val="00B83004"/>
    <w:rsid w:val="00B83F10"/>
    <w:rsid w:val="00B83F45"/>
    <w:rsid w:val="00B852BC"/>
    <w:rsid w:val="00B85CFF"/>
    <w:rsid w:val="00B86219"/>
    <w:rsid w:val="00B86AAD"/>
    <w:rsid w:val="00B91BE6"/>
    <w:rsid w:val="00B92149"/>
    <w:rsid w:val="00B92C7D"/>
    <w:rsid w:val="00B949BE"/>
    <w:rsid w:val="00B9567A"/>
    <w:rsid w:val="00B95968"/>
    <w:rsid w:val="00B959F8"/>
    <w:rsid w:val="00B95D3B"/>
    <w:rsid w:val="00B96949"/>
    <w:rsid w:val="00B974B5"/>
    <w:rsid w:val="00B97A60"/>
    <w:rsid w:val="00B97B88"/>
    <w:rsid w:val="00BA005F"/>
    <w:rsid w:val="00BA0286"/>
    <w:rsid w:val="00BA040B"/>
    <w:rsid w:val="00BA1CC4"/>
    <w:rsid w:val="00BA2E30"/>
    <w:rsid w:val="00BA2F49"/>
    <w:rsid w:val="00BA3094"/>
    <w:rsid w:val="00BA3995"/>
    <w:rsid w:val="00BA50EB"/>
    <w:rsid w:val="00BA527D"/>
    <w:rsid w:val="00BA5A63"/>
    <w:rsid w:val="00BA5CFF"/>
    <w:rsid w:val="00BA5E59"/>
    <w:rsid w:val="00BA6761"/>
    <w:rsid w:val="00BA7646"/>
    <w:rsid w:val="00BA799A"/>
    <w:rsid w:val="00BB1099"/>
    <w:rsid w:val="00BB4867"/>
    <w:rsid w:val="00BB5DD3"/>
    <w:rsid w:val="00BB648B"/>
    <w:rsid w:val="00BB6613"/>
    <w:rsid w:val="00BB6EC4"/>
    <w:rsid w:val="00BB7544"/>
    <w:rsid w:val="00BB7FBF"/>
    <w:rsid w:val="00BC11D8"/>
    <w:rsid w:val="00BC1F3C"/>
    <w:rsid w:val="00BC2514"/>
    <w:rsid w:val="00BC264A"/>
    <w:rsid w:val="00BC3193"/>
    <w:rsid w:val="00BC333E"/>
    <w:rsid w:val="00BC4179"/>
    <w:rsid w:val="00BC44EB"/>
    <w:rsid w:val="00BC4B75"/>
    <w:rsid w:val="00BC4C49"/>
    <w:rsid w:val="00BC55F3"/>
    <w:rsid w:val="00BC5E47"/>
    <w:rsid w:val="00BC6582"/>
    <w:rsid w:val="00BC6F59"/>
    <w:rsid w:val="00BC6F9A"/>
    <w:rsid w:val="00BC7149"/>
    <w:rsid w:val="00BD0B74"/>
    <w:rsid w:val="00BD0EB1"/>
    <w:rsid w:val="00BD1370"/>
    <w:rsid w:val="00BD14F7"/>
    <w:rsid w:val="00BD184B"/>
    <w:rsid w:val="00BD190B"/>
    <w:rsid w:val="00BD21CB"/>
    <w:rsid w:val="00BD2526"/>
    <w:rsid w:val="00BD2A04"/>
    <w:rsid w:val="00BD5436"/>
    <w:rsid w:val="00BD5A2F"/>
    <w:rsid w:val="00BD5C0D"/>
    <w:rsid w:val="00BD7229"/>
    <w:rsid w:val="00BD7A6B"/>
    <w:rsid w:val="00BD7E31"/>
    <w:rsid w:val="00BE0593"/>
    <w:rsid w:val="00BE0FE1"/>
    <w:rsid w:val="00BE1029"/>
    <w:rsid w:val="00BE2204"/>
    <w:rsid w:val="00BE27E3"/>
    <w:rsid w:val="00BE3B78"/>
    <w:rsid w:val="00BE3BBA"/>
    <w:rsid w:val="00BE41AD"/>
    <w:rsid w:val="00BE458B"/>
    <w:rsid w:val="00BE5034"/>
    <w:rsid w:val="00BE5735"/>
    <w:rsid w:val="00BE57EE"/>
    <w:rsid w:val="00BE5E57"/>
    <w:rsid w:val="00BE671B"/>
    <w:rsid w:val="00BE74F1"/>
    <w:rsid w:val="00BE7F54"/>
    <w:rsid w:val="00BF0A4C"/>
    <w:rsid w:val="00BF0AB5"/>
    <w:rsid w:val="00BF2935"/>
    <w:rsid w:val="00BF3571"/>
    <w:rsid w:val="00BF35AE"/>
    <w:rsid w:val="00BF4385"/>
    <w:rsid w:val="00BF4B28"/>
    <w:rsid w:val="00BF4BEE"/>
    <w:rsid w:val="00BF51F2"/>
    <w:rsid w:val="00BF65FB"/>
    <w:rsid w:val="00BF75A5"/>
    <w:rsid w:val="00BF7B56"/>
    <w:rsid w:val="00C00B1D"/>
    <w:rsid w:val="00C00BAD"/>
    <w:rsid w:val="00C00E89"/>
    <w:rsid w:val="00C0124A"/>
    <w:rsid w:val="00C0147C"/>
    <w:rsid w:val="00C020B2"/>
    <w:rsid w:val="00C02543"/>
    <w:rsid w:val="00C02FE3"/>
    <w:rsid w:val="00C030FC"/>
    <w:rsid w:val="00C04C7D"/>
    <w:rsid w:val="00C0600A"/>
    <w:rsid w:val="00C0623E"/>
    <w:rsid w:val="00C06E3E"/>
    <w:rsid w:val="00C06E7E"/>
    <w:rsid w:val="00C06F50"/>
    <w:rsid w:val="00C07DB3"/>
    <w:rsid w:val="00C10F3B"/>
    <w:rsid w:val="00C115E9"/>
    <w:rsid w:val="00C11DCC"/>
    <w:rsid w:val="00C1267B"/>
    <w:rsid w:val="00C138BB"/>
    <w:rsid w:val="00C15063"/>
    <w:rsid w:val="00C1581E"/>
    <w:rsid w:val="00C16157"/>
    <w:rsid w:val="00C17536"/>
    <w:rsid w:val="00C178DB"/>
    <w:rsid w:val="00C20409"/>
    <w:rsid w:val="00C20CBA"/>
    <w:rsid w:val="00C21641"/>
    <w:rsid w:val="00C22823"/>
    <w:rsid w:val="00C22EC4"/>
    <w:rsid w:val="00C232D9"/>
    <w:rsid w:val="00C2488F"/>
    <w:rsid w:val="00C248B7"/>
    <w:rsid w:val="00C26ACC"/>
    <w:rsid w:val="00C27108"/>
    <w:rsid w:val="00C31845"/>
    <w:rsid w:val="00C31B45"/>
    <w:rsid w:val="00C31DC2"/>
    <w:rsid w:val="00C328AC"/>
    <w:rsid w:val="00C34090"/>
    <w:rsid w:val="00C34ED1"/>
    <w:rsid w:val="00C3568E"/>
    <w:rsid w:val="00C364B5"/>
    <w:rsid w:val="00C36960"/>
    <w:rsid w:val="00C372C0"/>
    <w:rsid w:val="00C4183E"/>
    <w:rsid w:val="00C41A99"/>
    <w:rsid w:val="00C41D1B"/>
    <w:rsid w:val="00C437AE"/>
    <w:rsid w:val="00C43E4D"/>
    <w:rsid w:val="00C44385"/>
    <w:rsid w:val="00C456A5"/>
    <w:rsid w:val="00C46928"/>
    <w:rsid w:val="00C47148"/>
    <w:rsid w:val="00C47806"/>
    <w:rsid w:val="00C4788F"/>
    <w:rsid w:val="00C47E34"/>
    <w:rsid w:val="00C503CE"/>
    <w:rsid w:val="00C51260"/>
    <w:rsid w:val="00C517D3"/>
    <w:rsid w:val="00C528FD"/>
    <w:rsid w:val="00C55BAC"/>
    <w:rsid w:val="00C577A7"/>
    <w:rsid w:val="00C60834"/>
    <w:rsid w:val="00C614A5"/>
    <w:rsid w:val="00C639D6"/>
    <w:rsid w:val="00C64D67"/>
    <w:rsid w:val="00C65213"/>
    <w:rsid w:val="00C6523A"/>
    <w:rsid w:val="00C65C3F"/>
    <w:rsid w:val="00C65E02"/>
    <w:rsid w:val="00C65F0F"/>
    <w:rsid w:val="00C666E6"/>
    <w:rsid w:val="00C66758"/>
    <w:rsid w:val="00C6699B"/>
    <w:rsid w:val="00C66CAE"/>
    <w:rsid w:val="00C673C2"/>
    <w:rsid w:val="00C674AA"/>
    <w:rsid w:val="00C67A35"/>
    <w:rsid w:val="00C71033"/>
    <w:rsid w:val="00C7196D"/>
    <w:rsid w:val="00C723D2"/>
    <w:rsid w:val="00C73E3B"/>
    <w:rsid w:val="00C7408C"/>
    <w:rsid w:val="00C747DC"/>
    <w:rsid w:val="00C752FE"/>
    <w:rsid w:val="00C756AC"/>
    <w:rsid w:val="00C76D13"/>
    <w:rsid w:val="00C76D89"/>
    <w:rsid w:val="00C777AF"/>
    <w:rsid w:val="00C80143"/>
    <w:rsid w:val="00C804D4"/>
    <w:rsid w:val="00C81A23"/>
    <w:rsid w:val="00C81E19"/>
    <w:rsid w:val="00C82B07"/>
    <w:rsid w:val="00C82CA1"/>
    <w:rsid w:val="00C82FC5"/>
    <w:rsid w:val="00C83331"/>
    <w:rsid w:val="00C834C0"/>
    <w:rsid w:val="00C84709"/>
    <w:rsid w:val="00C84B2D"/>
    <w:rsid w:val="00C84E68"/>
    <w:rsid w:val="00C853B8"/>
    <w:rsid w:val="00C8541D"/>
    <w:rsid w:val="00C85CB7"/>
    <w:rsid w:val="00C865CE"/>
    <w:rsid w:val="00C867E3"/>
    <w:rsid w:val="00C867FF"/>
    <w:rsid w:val="00C86C14"/>
    <w:rsid w:val="00C87198"/>
    <w:rsid w:val="00C90749"/>
    <w:rsid w:val="00C909D0"/>
    <w:rsid w:val="00C9236E"/>
    <w:rsid w:val="00C925DD"/>
    <w:rsid w:val="00C92A07"/>
    <w:rsid w:val="00C92E56"/>
    <w:rsid w:val="00C937BF"/>
    <w:rsid w:val="00C938F3"/>
    <w:rsid w:val="00C93CFF"/>
    <w:rsid w:val="00C93D9E"/>
    <w:rsid w:val="00C94BA7"/>
    <w:rsid w:val="00C950E2"/>
    <w:rsid w:val="00C956C6"/>
    <w:rsid w:val="00C958A9"/>
    <w:rsid w:val="00C960A9"/>
    <w:rsid w:val="00C9688E"/>
    <w:rsid w:val="00C9714C"/>
    <w:rsid w:val="00C97793"/>
    <w:rsid w:val="00CA0089"/>
    <w:rsid w:val="00CA13DB"/>
    <w:rsid w:val="00CA1F57"/>
    <w:rsid w:val="00CA1F70"/>
    <w:rsid w:val="00CA24DC"/>
    <w:rsid w:val="00CA260F"/>
    <w:rsid w:val="00CA3463"/>
    <w:rsid w:val="00CA40E0"/>
    <w:rsid w:val="00CA49CC"/>
    <w:rsid w:val="00CA4A59"/>
    <w:rsid w:val="00CA5900"/>
    <w:rsid w:val="00CA5AA3"/>
    <w:rsid w:val="00CA62C1"/>
    <w:rsid w:val="00CA6401"/>
    <w:rsid w:val="00CA6B36"/>
    <w:rsid w:val="00CA7D34"/>
    <w:rsid w:val="00CB1518"/>
    <w:rsid w:val="00CB1B36"/>
    <w:rsid w:val="00CB1E99"/>
    <w:rsid w:val="00CB3F3D"/>
    <w:rsid w:val="00CB50E7"/>
    <w:rsid w:val="00CB5B63"/>
    <w:rsid w:val="00CB6754"/>
    <w:rsid w:val="00CB6AF7"/>
    <w:rsid w:val="00CB7D05"/>
    <w:rsid w:val="00CC110F"/>
    <w:rsid w:val="00CC1E75"/>
    <w:rsid w:val="00CC2310"/>
    <w:rsid w:val="00CC2DB3"/>
    <w:rsid w:val="00CC3536"/>
    <w:rsid w:val="00CC3860"/>
    <w:rsid w:val="00CC4393"/>
    <w:rsid w:val="00CC5BB3"/>
    <w:rsid w:val="00CC62D1"/>
    <w:rsid w:val="00CD0E24"/>
    <w:rsid w:val="00CD1B61"/>
    <w:rsid w:val="00CD1F2F"/>
    <w:rsid w:val="00CD3B15"/>
    <w:rsid w:val="00CD40E0"/>
    <w:rsid w:val="00CD41F0"/>
    <w:rsid w:val="00CD5932"/>
    <w:rsid w:val="00CD644B"/>
    <w:rsid w:val="00CD752A"/>
    <w:rsid w:val="00CD792D"/>
    <w:rsid w:val="00CD7C7B"/>
    <w:rsid w:val="00CD7D83"/>
    <w:rsid w:val="00CE09A9"/>
    <w:rsid w:val="00CE124A"/>
    <w:rsid w:val="00CE1CC7"/>
    <w:rsid w:val="00CE26EB"/>
    <w:rsid w:val="00CE3B39"/>
    <w:rsid w:val="00CE52D9"/>
    <w:rsid w:val="00CE576A"/>
    <w:rsid w:val="00CE5CBF"/>
    <w:rsid w:val="00CE6C5C"/>
    <w:rsid w:val="00CE7D85"/>
    <w:rsid w:val="00CF058E"/>
    <w:rsid w:val="00CF1045"/>
    <w:rsid w:val="00CF139A"/>
    <w:rsid w:val="00CF2EE0"/>
    <w:rsid w:val="00CF4E88"/>
    <w:rsid w:val="00CF4E9A"/>
    <w:rsid w:val="00CF79CD"/>
    <w:rsid w:val="00D005D9"/>
    <w:rsid w:val="00D015CE"/>
    <w:rsid w:val="00D02458"/>
    <w:rsid w:val="00D02DA9"/>
    <w:rsid w:val="00D030FA"/>
    <w:rsid w:val="00D0389D"/>
    <w:rsid w:val="00D04C75"/>
    <w:rsid w:val="00D04D21"/>
    <w:rsid w:val="00D04F17"/>
    <w:rsid w:val="00D05E5F"/>
    <w:rsid w:val="00D05F8C"/>
    <w:rsid w:val="00D06606"/>
    <w:rsid w:val="00D06680"/>
    <w:rsid w:val="00D06F2C"/>
    <w:rsid w:val="00D06F86"/>
    <w:rsid w:val="00D070BC"/>
    <w:rsid w:val="00D07574"/>
    <w:rsid w:val="00D104B0"/>
    <w:rsid w:val="00D1124A"/>
    <w:rsid w:val="00D1173C"/>
    <w:rsid w:val="00D117EB"/>
    <w:rsid w:val="00D11AD2"/>
    <w:rsid w:val="00D12896"/>
    <w:rsid w:val="00D137EE"/>
    <w:rsid w:val="00D14457"/>
    <w:rsid w:val="00D14916"/>
    <w:rsid w:val="00D15101"/>
    <w:rsid w:val="00D15C24"/>
    <w:rsid w:val="00D15CE9"/>
    <w:rsid w:val="00D1709F"/>
    <w:rsid w:val="00D20855"/>
    <w:rsid w:val="00D214C0"/>
    <w:rsid w:val="00D21803"/>
    <w:rsid w:val="00D221D9"/>
    <w:rsid w:val="00D235BE"/>
    <w:rsid w:val="00D23B95"/>
    <w:rsid w:val="00D23F98"/>
    <w:rsid w:val="00D24223"/>
    <w:rsid w:val="00D250FA"/>
    <w:rsid w:val="00D25146"/>
    <w:rsid w:val="00D259A4"/>
    <w:rsid w:val="00D273A3"/>
    <w:rsid w:val="00D27953"/>
    <w:rsid w:val="00D27E41"/>
    <w:rsid w:val="00D27FF0"/>
    <w:rsid w:val="00D304F9"/>
    <w:rsid w:val="00D30547"/>
    <w:rsid w:val="00D30803"/>
    <w:rsid w:val="00D31834"/>
    <w:rsid w:val="00D31A19"/>
    <w:rsid w:val="00D32ABF"/>
    <w:rsid w:val="00D32D28"/>
    <w:rsid w:val="00D33CDC"/>
    <w:rsid w:val="00D34F79"/>
    <w:rsid w:val="00D35341"/>
    <w:rsid w:val="00D357AC"/>
    <w:rsid w:val="00D35E25"/>
    <w:rsid w:val="00D3655E"/>
    <w:rsid w:val="00D36FA6"/>
    <w:rsid w:val="00D373B5"/>
    <w:rsid w:val="00D4066D"/>
    <w:rsid w:val="00D41178"/>
    <w:rsid w:val="00D42CE2"/>
    <w:rsid w:val="00D42F89"/>
    <w:rsid w:val="00D432CC"/>
    <w:rsid w:val="00D4350D"/>
    <w:rsid w:val="00D4421C"/>
    <w:rsid w:val="00D44905"/>
    <w:rsid w:val="00D46A42"/>
    <w:rsid w:val="00D46EC7"/>
    <w:rsid w:val="00D47C68"/>
    <w:rsid w:val="00D47D0E"/>
    <w:rsid w:val="00D47E61"/>
    <w:rsid w:val="00D503BC"/>
    <w:rsid w:val="00D50C87"/>
    <w:rsid w:val="00D516C5"/>
    <w:rsid w:val="00D5176A"/>
    <w:rsid w:val="00D5221B"/>
    <w:rsid w:val="00D523ED"/>
    <w:rsid w:val="00D5263E"/>
    <w:rsid w:val="00D52B72"/>
    <w:rsid w:val="00D542AE"/>
    <w:rsid w:val="00D547AD"/>
    <w:rsid w:val="00D548AC"/>
    <w:rsid w:val="00D5666D"/>
    <w:rsid w:val="00D57636"/>
    <w:rsid w:val="00D57A38"/>
    <w:rsid w:val="00D57B42"/>
    <w:rsid w:val="00D603E7"/>
    <w:rsid w:val="00D60A06"/>
    <w:rsid w:val="00D61C93"/>
    <w:rsid w:val="00D63261"/>
    <w:rsid w:val="00D637D4"/>
    <w:rsid w:val="00D6628C"/>
    <w:rsid w:val="00D66310"/>
    <w:rsid w:val="00D66450"/>
    <w:rsid w:val="00D66508"/>
    <w:rsid w:val="00D66F78"/>
    <w:rsid w:val="00D6773F"/>
    <w:rsid w:val="00D67D17"/>
    <w:rsid w:val="00D70093"/>
    <w:rsid w:val="00D70683"/>
    <w:rsid w:val="00D70D67"/>
    <w:rsid w:val="00D7132C"/>
    <w:rsid w:val="00D71A98"/>
    <w:rsid w:val="00D71D16"/>
    <w:rsid w:val="00D72140"/>
    <w:rsid w:val="00D72337"/>
    <w:rsid w:val="00D72BCC"/>
    <w:rsid w:val="00D74EBD"/>
    <w:rsid w:val="00D757F7"/>
    <w:rsid w:val="00D75939"/>
    <w:rsid w:val="00D7642C"/>
    <w:rsid w:val="00D76851"/>
    <w:rsid w:val="00D770FE"/>
    <w:rsid w:val="00D77492"/>
    <w:rsid w:val="00D77A6E"/>
    <w:rsid w:val="00D77A75"/>
    <w:rsid w:val="00D77DCA"/>
    <w:rsid w:val="00D814D6"/>
    <w:rsid w:val="00D82B6F"/>
    <w:rsid w:val="00D839E5"/>
    <w:rsid w:val="00D83AF7"/>
    <w:rsid w:val="00D869B9"/>
    <w:rsid w:val="00D87EB6"/>
    <w:rsid w:val="00D90231"/>
    <w:rsid w:val="00D90269"/>
    <w:rsid w:val="00D911BB"/>
    <w:rsid w:val="00D9159D"/>
    <w:rsid w:val="00D93782"/>
    <w:rsid w:val="00D939C3"/>
    <w:rsid w:val="00D955B6"/>
    <w:rsid w:val="00D96390"/>
    <w:rsid w:val="00D96CF1"/>
    <w:rsid w:val="00DA01F3"/>
    <w:rsid w:val="00DA0DF9"/>
    <w:rsid w:val="00DA131B"/>
    <w:rsid w:val="00DA1428"/>
    <w:rsid w:val="00DA2E12"/>
    <w:rsid w:val="00DA3041"/>
    <w:rsid w:val="00DA3DF2"/>
    <w:rsid w:val="00DA3FAE"/>
    <w:rsid w:val="00DA4892"/>
    <w:rsid w:val="00DA68A7"/>
    <w:rsid w:val="00DA7218"/>
    <w:rsid w:val="00DA7837"/>
    <w:rsid w:val="00DB01F8"/>
    <w:rsid w:val="00DB0F9A"/>
    <w:rsid w:val="00DB177B"/>
    <w:rsid w:val="00DB24A6"/>
    <w:rsid w:val="00DB25D1"/>
    <w:rsid w:val="00DB28D6"/>
    <w:rsid w:val="00DB3856"/>
    <w:rsid w:val="00DB398E"/>
    <w:rsid w:val="00DB4053"/>
    <w:rsid w:val="00DB492B"/>
    <w:rsid w:val="00DB5352"/>
    <w:rsid w:val="00DB5A0E"/>
    <w:rsid w:val="00DB6839"/>
    <w:rsid w:val="00DB6F8F"/>
    <w:rsid w:val="00DB76C3"/>
    <w:rsid w:val="00DC02DD"/>
    <w:rsid w:val="00DC0BDE"/>
    <w:rsid w:val="00DC0E1B"/>
    <w:rsid w:val="00DC0E5D"/>
    <w:rsid w:val="00DC0F14"/>
    <w:rsid w:val="00DC155C"/>
    <w:rsid w:val="00DC17CA"/>
    <w:rsid w:val="00DC2D18"/>
    <w:rsid w:val="00DC314E"/>
    <w:rsid w:val="00DC4185"/>
    <w:rsid w:val="00DC4AED"/>
    <w:rsid w:val="00DC5876"/>
    <w:rsid w:val="00DC688A"/>
    <w:rsid w:val="00DC7DFF"/>
    <w:rsid w:val="00DD0491"/>
    <w:rsid w:val="00DD0541"/>
    <w:rsid w:val="00DD08AA"/>
    <w:rsid w:val="00DD08D2"/>
    <w:rsid w:val="00DD11DF"/>
    <w:rsid w:val="00DD1980"/>
    <w:rsid w:val="00DD2662"/>
    <w:rsid w:val="00DD2CB4"/>
    <w:rsid w:val="00DD3672"/>
    <w:rsid w:val="00DD47D8"/>
    <w:rsid w:val="00DD6993"/>
    <w:rsid w:val="00DD6A4A"/>
    <w:rsid w:val="00DD770C"/>
    <w:rsid w:val="00DE0513"/>
    <w:rsid w:val="00DE08D9"/>
    <w:rsid w:val="00DE1D2E"/>
    <w:rsid w:val="00DE22E2"/>
    <w:rsid w:val="00DE25B9"/>
    <w:rsid w:val="00DE385F"/>
    <w:rsid w:val="00DE464E"/>
    <w:rsid w:val="00DE4DEF"/>
    <w:rsid w:val="00DE560C"/>
    <w:rsid w:val="00DE5699"/>
    <w:rsid w:val="00DE7C57"/>
    <w:rsid w:val="00DE7DA8"/>
    <w:rsid w:val="00DF01F9"/>
    <w:rsid w:val="00DF0FBF"/>
    <w:rsid w:val="00DF1231"/>
    <w:rsid w:val="00DF1692"/>
    <w:rsid w:val="00DF1E2F"/>
    <w:rsid w:val="00DF40A0"/>
    <w:rsid w:val="00DF4DF7"/>
    <w:rsid w:val="00DF5340"/>
    <w:rsid w:val="00DF5F1F"/>
    <w:rsid w:val="00DF69B0"/>
    <w:rsid w:val="00DF69D6"/>
    <w:rsid w:val="00DF6A59"/>
    <w:rsid w:val="00DF6F6C"/>
    <w:rsid w:val="00E0094E"/>
    <w:rsid w:val="00E011B1"/>
    <w:rsid w:val="00E011BF"/>
    <w:rsid w:val="00E01F52"/>
    <w:rsid w:val="00E01FA9"/>
    <w:rsid w:val="00E02267"/>
    <w:rsid w:val="00E02EDD"/>
    <w:rsid w:val="00E04B5A"/>
    <w:rsid w:val="00E04F24"/>
    <w:rsid w:val="00E06222"/>
    <w:rsid w:val="00E074F7"/>
    <w:rsid w:val="00E07642"/>
    <w:rsid w:val="00E07A8F"/>
    <w:rsid w:val="00E07AF2"/>
    <w:rsid w:val="00E07F10"/>
    <w:rsid w:val="00E109C1"/>
    <w:rsid w:val="00E1132D"/>
    <w:rsid w:val="00E113A0"/>
    <w:rsid w:val="00E120A3"/>
    <w:rsid w:val="00E13880"/>
    <w:rsid w:val="00E14666"/>
    <w:rsid w:val="00E1563E"/>
    <w:rsid w:val="00E16109"/>
    <w:rsid w:val="00E16FD3"/>
    <w:rsid w:val="00E170D9"/>
    <w:rsid w:val="00E174FD"/>
    <w:rsid w:val="00E17D81"/>
    <w:rsid w:val="00E17EB9"/>
    <w:rsid w:val="00E20EB5"/>
    <w:rsid w:val="00E21992"/>
    <w:rsid w:val="00E23122"/>
    <w:rsid w:val="00E231B0"/>
    <w:rsid w:val="00E239C4"/>
    <w:rsid w:val="00E25424"/>
    <w:rsid w:val="00E25E0A"/>
    <w:rsid w:val="00E26DA9"/>
    <w:rsid w:val="00E26E63"/>
    <w:rsid w:val="00E27474"/>
    <w:rsid w:val="00E27659"/>
    <w:rsid w:val="00E30801"/>
    <w:rsid w:val="00E30E6A"/>
    <w:rsid w:val="00E312DC"/>
    <w:rsid w:val="00E3133B"/>
    <w:rsid w:val="00E31CFE"/>
    <w:rsid w:val="00E32F93"/>
    <w:rsid w:val="00E33FCF"/>
    <w:rsid w:val="00E34358"/>
    <w:rsid w:val="00E34B0E"/>
    <w:rsid w:val="00E34C2C"/>
    <w:rsid w:val="00E34DA2"/>
    <w:rsid w:val="00E350E8"/>
    <w:rsid w:val="00E35351"/>
    <w:rsid w:val="00E35C54"/>
    <w:rsid w:val="00E36FC4"/>
    <w:rsid w:val="00E37709"/>
    <w:rsid w:val="00E40256"/>
    <w:rsid w:val="00E405D7"/>
    <w:rsid w:val="00E40CA7"/>
    <w:rsid w:val="00E42E3E"/>
    <w:rsid w:val="00E430E2"/>
    <w:rsid w:val="00E43157"/>
    <w:rsid w:val="00E43EA6"/>
    <w:rsid w:val="00E4401E"/>
    <w:rsid w:val="00E444AC"/>
    <w:rsid w:val="00E45117"/>
    <w:rsid w:val="00E460E8"/>
    <w:rsid w:val="00E4621F"/>
    <w:rsid w:val="00E476A0"/>
    <w:rsid w:val="00E47807"/>
    <w:rsid w:val="00E47C01"/>
    <w:rsid w:val="00E47DA6"/>
    <w:rsid w:val="00E50DC4"/>
    <w:rsid w:val="00E51A97"/>
    <w:rsid w:val="00E53039"/>
    <w:rsid w:val="00E530AE"/>
    <w:rsid w:val="00E5335B"/>
    <w:rsid w:val="00E544F2"/>
    <w:rsid w:val="00E55151"/>
    <w:rsid w:val="00E5523F"/>
    <w:rsid w:val="00E55D3E"/>
    <w:rsid w:val="00E55E7C"/>
    <w:rsid w:val="00E567A9"/>
    <w:rsid w:val="00E57E41"/>
    <w:rsid w:val="00E60317"/>
    <w:rsid w:val="00E6053B"/>
    <w:rsid w:val="00E609D3"/>
    <w:rsid w:val="00E6113D"/>
    <w:rsid w:val="00E613E7"/>
    <w:rsid w:val="00E619E8"/>
    <w:rsid w:val="00E61C07"/>
    <w:rsid w:val="00E620E8"/>
    <w:rsid w:val="00E62483"/>
    <w:rsid w:val="00E624F5"/>
    <w:rsid w:val="00E64013"/>
    <w:rsid w:val="00E643C2"/>
    <w:rsid w:val="00E64D25"/>
    <w:rsid w:val="00E65FDC"/>
    <w:rsid w:val="00E6643D"/>
    <w:rsid w:val="00E66573"/>
    <w:rsid w:val="00E66C30"/>
    <w:rsid w:val="00E67239"/>
    <w:rsid w:val="00E6777C"/>
    <w:rsid w:val="00E70480"/>
    <w:rsid w:val="00E715BB"/>
    <w:rsid w:val="00E71669"/>
    <w:rsid w:val="00E71B89"/>
    <w:rsid w:val="00E722E3"/>
    <w:rsid w:val="00E728BE"/>
    <w:rsid w:val="00E731AE"/>
    <w:rsid w:val="00E737D4"/>
    <w:rsid w:val="00E737D8"/>
    <w:rsid w:val="00E74099"/>
    <w:rsid w:val="00E747C6"/>
    <w:rsid w:val="00E75A3D"/>
    <w:rsid w:val="00E76D1A"/>
    <w:rsid w:val="00E76DFE"/>
    <w:rsid w:val="00E76F69"/>
    <w:rsid w:val="00E772F8"/>
    <w:rsid w:val="00E7788A"/>
    <w:rsid w:val="00E779B2"/>
    <w:rsid w:val="00E779BA"/>
    <w:rsid w:val="00E80C6F"/>
    <w:rsid w:val="00E8129B"/>
    <w:rsid w:val="00E81F47"/>
    <w:rsid w:val="00E82096"/>
    <w:rsid w:val="00E82264"/>
    <w:rsid w:val="00E85C76"/>
    <w:rsid w:val="00E86A82"/>
    <w:rsid w:val="00E86D9F"/>
    <w:rsid w:val="00E9074E"/>
    <w:rsid w:val="00E90A43"/>
    <w:rsid w:val="00E94460"/>
    <w:rsid w:val="00E946F5"/>
    <w:rsid w:val="00E95A2C"/>
    <w:rsid w:val="00E95D14"/>
    <w:rsid w:val="00EA038F"/>
    <w:rsid w:val="00EA1F98"/>
    <w:rsid w:val="00EA25EC"/>
    <w:rsid w:val="00EA4EC6"/>
    <w:rsid w:val="00EA52FE"/>
    <w:rsid w:val="00EA76E4"/>
    <w:rsid w:val="00EB032F"/>
    <w:rsid w:val="00EB1140"/>
    <w:rsid w:val="00EB12AD"/>
    <w:rsid w:val="00EB1682"/>
    <w:rsid w:val="00EB21B2"/>
    <w:rsid w:val="00EB2702"/>
    <w:rsid w:val="00EB439F"/>
    <w:rsid w:val="00EB4663"/>
    <w:rsid w:val="00EB4D63"/>
    <w:rsid w:val="00EB4E38"/>
    <w:rsid w:val="00EB5E86"/>
    <w:rsid w:val="00EB67B7"/>
    <w:rsid w:val="00EB6B3F"/>
    <w:rsid w:val="00EB6B5E"/>
    <w:rsid w:val="00EB7577"/>
    <w:rsid w:val="00EB76D2"/>
    <w:rsid w:val="00EC0F83"/>
    <w:rsid w:val="00EC1682"/>
    <w:rsid w:val="00EC3986"/>
    <w:rsid w:val="00EC4350"/>
    <w:rsid w:val="00EC5852"/>
    <w:rsid w:val="00EC5AD0"/>
    <w:rsid w:val="00EC6187"/>
    <w:rsid w:val="00EC625D"/>
    <w:rsid w:val="00EC6F57"/>
    <w:rsid w:val="00EC7EC6"/>
    <w:rsid w:val="00ED047C"/>
    <w:rsid w:val="00ED11F6"/>
    <w:rsid w:val="00ED144D"/>
    <w:rsid w:val="00ED1BE1"/>
    <w:rsid w:val="00ED1D0C"/>
    <w:rsid w:val="00ED1FAC"/>
    <w:rsid w:val="00ED22C3"/>
    <w:rsid w:val="00ED2514"/>
    <w:rsid w:val="00ED2B67"/>
    <w:rsid w:val="00ED2F22"/>
    <w:rsid w:val="00ED466E"/>
    <w:rsid w:val="00ED4762"/>
    <w:rsid w:val="00ED4FAA"/>
    <w:rsid w:val="00ED5D4B"/>
    <w:rsid w:val="00ED6301"/>
    <w:rsid w:val="00ED66DB"/>
    <w:rsid w:val="00EE01CB"/>
    <w:rsid w:val="00EE04C3"/>
    <w:rsid w:val="00EE1ABF"/>
    <w:rsid w:val="00EE2085"/>
    <w:rsid w:val="00EE2BD7"/>
    <w:rsid w:val="00EE2DEA"/>
    <w:rsid w:val="00EE3861"/>
    <w:rsid w:val="00EE3BD2"/>
    <w:rsid w:val="00EE4512"/>
    <w:rsid w:val="00EE62D7"/>
    <w:rsid w:val="00EE684D"/>
    <w:rsid w:val="00EE6C2D"/>
    <w:rsid w:val="00EF0621"/>
    <w:rsid w:val="00EF0940"/>
    <w:rsid w:val="00EF1D99"/>
    <w:rsid w:val="00EF25CD"/>
    <w:rsid w:val="00EF45A3"/>
    <w:rsid w:val="00EF4761"/>
    <w:rsid w:val="00EF4DF1"/>
    <w:rsid w:val="00EF59CC"/>
    <w:rsid w:val="00EF6431"/>
    <w:rsid w:val="00F00508"/>
    <w:rsid w:val="00F01053"/>
    <w:rsid w:val="00F012B8"/>
    <w:rsid w:val="00F01E37"/>
    <w:rsid w:val="00F04019"/>
    <w:rsid w:val="00F04785"/>
    <w:rsid w:val="00F047AE"/>
    <w:rsid w:val="00F053C5"/>
    <w:rsid w:val="00F05F92"/>
    <w:rsid w:val="00F07178"/>
    <w:rsid w:val="00F075B1"/>
    <w:rsid w:val="00F07988"/>
    <w:rsid w:val="00F07FD5"/>
    <w:rsid w:val="00F10975"/>
    <w:rsid w:val="00F11E9F"/>
    <w:rsid w:val="00F126AC"/>
    <w:rsid w:val="00F1380E"/>
    <w:rsid w:val="00F142FE"/>
    <w:rsid w:val="00F145CF"/>
    <w:rsid w:val="00F14785"/>
    <w:rsid w:val="00F14B38"/>
    <w:rsid w:val="00F1559E"/>
    <w:rsid w:val="00F15730"/>
    <w:rsid w:val="00F16515"/>
    <w:rsid w:val="00F165D8"/>
    <w:rsid w:val="00F174D3"/>
    <w:rsid w:val="00F17AAA"/>
    <w:rsid w:val="00F17D01"/>
    <w:rsid w:val="00F20355"/>
    <w:rsid w:val="00F20676"/>
    <w:rsid w:val="00F20E0A"/>
    <w:rsid w:val="00F21114"/>
    <w:rsid w:val="00F22413"/>
    <w:rsid w:val="00F24A78"/>
    <w:rsid w:val="00F25211"/>
    <w:rsid w:val="00F25340"/>
    <w:rsid w:val="00F2624D"/>
    <w:rsid w:val="00F270DE"/>
    <w:rsid w:val="00F30B32"/>
    <w:rsid w:val="00F3149C"/>
    <w:rsid w:val="00F316FF"/>
    <w:rsid w:val="00F3194E"/>
    <w:rsid w:val="00F32A76"/>
    <w:rsid w:val="00F335E8"/>
    <w:rsid w:val="00F33A08"/>
    <w:rsid w:val="00F34D15"/>
    <w:rsid w:val="00F35325"/>
    <w:rsid w:val="00F3622F"/>
    <w:rsid w:val="00F365B0"/>
    <w:rsid w:val="00F4019E"/>
    <w:rsid w:val="00F40B25"/>
    <w:rsid w:val="00F41562"/>
    <w:rsid w:val="00F41570"/>
    <w:rsid w:val="00F41AB1"/>
    <w:rsid w:val="00F41BF3"/>
    <w:rsid w:val="00F41FB0"/>
    <w:rsid w:val="00F438A2"/>
    <w:rsid w:val="00F44658"/>
    <w:rsid w:val="00F449F9"/>
    <w:rsid w:val="00F46335"/>
    <w:rsid w:val="00F46C19"/>
    <w:rsid w:val="00F50195"/>
    <w:rsid w:val="00F502CD"/>
    <w:rsid w:val="00F5109F"/>
    <w:rsid w:val="00F511A6"/>
    <w:rsid w:val="00F5233B"/>
    <w:rsid w:val="00F52E9F"/>
    <w:rsid w:val="00F52F6B"/>
    <w:rsid w:val="00F53D4A"/>
    <w:rsid w:val="00F53F51"/>
    <w:rsid w:val="00F546FF"/>
    <w:rsid w:val="00F54917"/>
    <w:rsid w:val="00F550FB"/>
    <w:rsid w:val="00F55127"/>
    <w:rsid w:val="00F55685"/>
    <w:rsid w:val="00F55D68"/>
    <w:rsid w:val="00F55FAD"/>
    <w:rsid w:val="00F56FD8"/>
    <w:rsid w:val="00F5776B"/>
    <w:rsid w:val="00F6059F"/>
    <w:rsid w:val="00F60A50"/>
    <w:rsid w:val="00F61817"/>
    <w:rsid w:val="00F619E8"/>
    <w:rsid w:val="00F62C5F"/>
    <w:rsid w:val="00F62E0F"/>
    <w:rsid w:val="00F62F61"/>
    <w:rsid w:val="00F63142"/>
    <w:rsid w:val="00F65632"/>
    <w:rsid w:val="00F6711F"/>
    <w:rsid w:val="00F70336"/>
    <w:rsid w:val="00F711C3"/>
    <w:rsid w:val="00F7211C"/>
    <w:rsid w:val="00F72624"/>
    <w:rsid w:val="00F7283D"/>
    <w:rsid w:val="00F73BA4"/>
    <w:rsid w:val="00F73C88"/>
    <w:rsid w:val="00F73CB3"/>
    <w:rsid w:val="00F752E5"/>
    <w:rsid w:val="00F8058B"/>
    <w:rsid w:val="00F81491"/>
    <w:rsid w:val="00F817FA"/>
    <w:rsid w:val="00F82DD6"/>
    <w:rsid w:val="00F83039"/>
    <w:rsid w:val="00F83171"/>
    <w:rsid w:val="00F84576"/>
    <w:rsid w:val="00F854A9"/>
    <w:rsid w:val="00F86829"/>
    <w:rsid w:val="00F86A4B"/>
    <w:rsid w:val="00F90B34"/>
    <w:rsid w:val="00F91540"/>
    <w:rsid w:val="00F91630"/>
    <w:rsid w:val="00F9176F"/>
    <w:rsid w:val="00F91F30"/>
    <w:rsid w:val="00F92317"/>
    <w:rsid w:val="00F945EC"/>
    <w:rsid w:val="00F94D6B"/>
    <w:rsid w:val="00F951AC"/>
    <w:rsid w:val="00F96275"/>
    <w:rsid w:val="00F96892"/>
    <w:rsid w:val="00F96E7F"/>
    <w:rsid w:val="00F97180"/>
    <w:rsid w:val="00F979E9"/>
    <w:rsid w:val="00F97B90"/>
    <w:rsid w:val="00FA0D4F"/>
    <w:rsid w:val="00FA184B"/>
    <w:rsid w:val="00FA1AF2"/>
    <w:rsid w:val="00FA24B5"/>
    <w:rsid w:val="00FA34C9"/>
    <w:rsid w:val="00FA394A"/>
    <w:rsid w:val="00FA4922"/>
    <w:rsid w:val="00FA4C6B"/>
    <w:rsid w:val="00FA5259"/>
    <w:rsid w:val="00FA54BB"/>
    <w:rsid w:val="00FA73BD"/>
    <w:rsid w:val="00FA76ED"/>
    <w:rsid w:val="00FA7A4F"/>
    <w:rsid w:val="00FB0783"/>
    <w:rsid w:val="00FB08EB"/>
    <w:rsid w:val="00FB115D"/>
    <w:rsid w:val="00FB1C29"/>
    <w:rsid w:val="00FB1F28"/>
    <w:rsid w:val="00FB3050"/>
    <w:rsid w:val="00FB5F74"/>
    <w:rsid w:val="00FB690F"/>
    <w:rsid w:val="00FB701B"/>
    <w:rsid w:val="00FB7090"/>
    <w:rsid w:val="00FB737F"/>
    <w:rsid w:val="00FB74DA"/>
    <w:rsid w:val="00FC0680"/>
    <w:rsid w:val="00FC0D9B"/>
    <w:rsid w:val="00FC1C97"/>
    <w:rsid w:val="00FC2278"/>
    <w:rsid w:val="00FC2CE8"/>
    <w:rsid w:val="00FC30C7"/>
    <w:rsid w:val="00FC3105"/>
    <w:rsid w:val="00FC4302"/>
    <w:rsid w:val="00FC491C"/>
    <w:rsid w:val="00FC4E5F"/>
    <w:rsid w:val="00FC57C7"/>
    <w:rsid w:val="00FC5D0A"/>
    <w:rsid w:val="00FC7019"/>
    <w:rsid w:val="00FC710E"/>
    <w:rsid w:val="00FC7614"/>
    <w:rsid w:val="00FD001E"/>
    <w:rsid w:val="00FD1196"/>
    <w:rsid w:val="00FD1D95"/>
    <w:rsid w:val="00FD2150"/>
    <w:rsid w:val="00FD3965"/>
    <w:rsid w:val="00FD39E1"/>
    <w:rsid w:val="00FD499F"/>
    <w:rsid w:val="00FD6156"/>
    <w:rsid w:val="00FD69E6"/>
    <w:rsid w:val="00FD709A"/>
    <w:rsid w:val="00FD7A43"/>
    <w:rsid w:val="00FE1C67"/>
    <w:rsid w:val="00FE239A"/>
    <w:rsid w:val="00FE3E43"/>
    <w:rsid w:val="00FE40C0"/>
    <w:rsid w:val="00FE457E"/>
    <w:rsid w:val="00FE4584"/>
    <w:rsid w:val="00FE4678"/>
    <w:rsid w:val="00FE4784"/>
    <w:rsid w:val="00FE5BF2"/>
    <w:rsid w:val="00FF03A1"/>
    <w:rsid w:val="00FF065A"/>
    <w:rsid w:val="00FF1D74"/>
    <w:rsid w:val="00FF22D5"/>
    <w:rsid w:val="00FF25B0"/>
    <w:rsid w:val="00FF321C"/>
    <w:rsid w:val="00FF3E1B"/>
    <w:rsid w:val="00FF41F8"/>
    <w:rsid w:val="00FF43C2"/>
    <w:rsid w:val="00FF440D"/>
    <w:rsid w:val="00FF44B5"/>
    <w:rsid w:val="00FF4E87"/>
    <w:rsid w:val="00FF61FA"/>
    <w:rsid w:val="00FF6719"/>
    <w:rsid w:val="00FF7183"/>
    <w:rsid w:val="00FF7F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2A22A4C"/>
  <w15:docId w15:val="{3D801FAF-0F9B-4F8D-BFCB-1D3F8AD95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line="300" w:lineRule="auto"/>
        <w:jc w:val="both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qFormat="1"/>
    <w:lsdException w:name="heading 4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CLS正文"/>
    <w:qFormat/>
    <w:rsid w:val="003D5131"/>
    <w:pPr>
      <w:widowControl w:val="0"/>
      <w:adjustRightInd w:val="0"/>
    </w:pPr>
    <w:rPr>
      <w:rFonts w:ascii="Arial" w:hAnsi="Arial"/>
      <w:kern w:val="21"/>
      <w:sz w:val="21"/>
      <w:szCs w:val="21"/>
    </w:rPr>
  </w:style>
  <w:style w:type="paragraph" w:styleId="10">
    <w:name w:val="heading 1"/>
    <w:aliases w:val="CLS-H1,h1 chapter heading,Heading 1,H1,Level 1 Head,PIM 1,Section Head,h1,l1,1,Heading 0,章,Header 1,Header1,A MAJOR/BOLD,Company Index,Chapter Name,Datasheet title,Fab-1,level 1,heading 1,Head1,1st level,H11,H12,H13,H14,H15,H16,H17,标书1,L1,boc"/>
    <w:basedOn w:val="a"/>
    <w:next w:val="a"/>
    <w:link w:val="1Char"/>
    <w:uiPriority w:val="9"/>
    <w:qFormat/>
    <w:rsid w:val="000859B2"/>
    <w:pPr>
      <w:widowControl/>
      <w:numPr>
        <w:numId w:val="2"/>
      </w:numPr>
      <w:adjustRightInd/>
      <w:spacing w:before="120" w:after="120"/>
      <w:jc w:val="left"/>
      <w:outlineLvl w:val="0"/>
    </w:pPr>
    <w:rPr>
      <w:b/>
      <w:bCs/>
      <w:sz w:val="24"/>
    </w:rPr>
  </w:style>
  <w:style w:type="paragraph" w:styleId="20">
    <w:name w:val="heading 2"/>
    <w:aliases w:val="CLS-H2,h2 main heading,Heading 2 Hidden,Heading 2 CCBS,Titre3,H2,Level 2 Head,heading 2,PIM2,2nd level,h2,2,Header 2,l2,Titre2,Head 2,2.标题 2,HD2,Fab-2,sect 1.2,H21,sect 1.21,H22,sect 1.22,H211,sect 1.211,H23,sect 1.23,H212,sect 1.212,Courseware #"/>
    <w:basedOn w:val="10"/>
    <w:next w:val="a"/>
    <w:link w:val="2Char"/>
    <w:uiPriority w:val="9"/>
    <w:qFormat/>
    <w:rsid w:val="000859B2"/>
    <w:pPr>
      <w:numPr>
        <w:ilvl w:val="1"/>
      </w:numPr>
      <w:outlineLvl w:val="1"/>
    </w:pPr>
    <w:rPr>
      <w:sz w:val="21"/>
    </w:rPr>
  </w:style>
  <w:style w:type="paragraph" w:styleId="3">
    <w:name w:val="heading 3"/>
    <w:aliases w:val="CLS-H3,h3 sub heading,Level 3 Head,H3,Heading 3 - old,level_3,PIM 3,h3,3rd level,3,sect1.2.3,prop3,3heading,heading 3,Heading 31,Bold Head,bh,3 Char,Heading 3,l3,CT,小标题中,sect1.2.31,sect1.2.32,sect1.2.311,sect1.2.33,sect1.2.312,PRTM Heading 3,BOD 0"/>
    <w:basedOn w:val="20"/>
    <w:next w:val="a"/>
    <w:link w:val="3Char"/>
    <w:qFormat/>
    <w:rsid w:val="002D7E05"/>
    <w:pPr>
      <w:numPr>
        <w:ilvl w:val="2"/>
      </w:numPr>
      <w:outlineLvl w:val="2"/>
    </w:pPr>
  </w:style>
  <w:style w:type="paragraph" w:styleId="4">
    <w:name w:val="heading 4"/>
    <w:aliases w:val="CLS-H4"/>
    <w:basedOn w:val="3"/>
    <w:next w:val="a"/>
    <w:link w:val="4Char"/>
    <w:qFormat/>
    <w:rsid w:val="002D7E05"/>
    <w:pPr>
      <w:numPr>
        <w:ilvl w:val="3"/>
      </w:numPr>
      <w:outlineLvl w:val="3"/>
    </w:pPr>
  </w:style>
  <w:style w:type="paragraph" w:styleId="5">
    <w:name w:val="heading 5"/>
    <w:aliases w:val="H5,PIM 5,dash,ds,dd,h5,First Bullet,L5,5,H51,First Bullet1,L51,51,dash1,ds1,dd1,H52,First Bullet2,L52,52,dash2,ds2,dd2,H53,First Bullet3,L53,53,dash3,ds3,dd3,H54,First Bullet4,L54,54,dash4,ds4,dd4,H55,First Bullet5,L55,55,dash5,ds5,dd5,H56,L56,l5"/>
    <w:basedOn w:val="4"/>
    <w:next w:val="a"/>
    <w:link w:val="5Char"/>
    <w:rsid w:val="002D7E05"/>
    <w:pPr>
      <w:numPr>
        <w:ilvl w:val="4"/>
      </w:numPr>
      <w:outlineLvl w:val="4"/>
    </w:pPr>
  </w:style>
  <w:style w:type="paragraph" w:styleId="6">
    <w:name w:val="heading 6"/>
    <w:aliases w:val="PIM 6,H6,Bullet (Single Lines),h6,BOD 4,Legal Level 1.,Bullet list"/>
    <w:basedOn w:val="5"/>
    <w:next w:val="a"/>
    <w:rsid w:val="002D7E05"/>
    <w:pPr>
      <w:numPr>
        <w:ilvl w:val="5"/>
      </w:numPr>
      <w:tabs>
        <w:tab w:val="num" w:pos="360"/>
      </w:tabs>
      <w:outlineLvl w:val="5"/>
    </w:pPr>
  </w:style>
  <w:style w:type="paragraph" w:styleId="7">
    <w:name w:val="heading 7"/>
    <w:aliases w:val="PIM 7,H TIMES1,不用,letter list,1.标题 6,H7"/>
    <w:basedOn w:val="6"/>
    <w:next w:val="a"/>
    <w:rsid w:val="002D7E05"/>
    <w:pPr>
      <w:numPr>
        <w:ilvl w:val="6"/>
      </w:numPr>
      <w:tabs>
        <w:tab w:val="num" w:pos="360"/>
      </w:tabs>
      <w:outlineLvl w:val="6"/>
    </w:pPr>
  </w:style>
  <w:style w:type="paragraph" w:styleId="8">
    <w:name w:val="heading 8"/>
    <w:aliases w:val="不用8,H8"/>
    <w:basedOn w:val="a"/>
    <w:next w:val="a"/>
    <w:rsid w:val="002D7E05"/>
    <w:pPr>
      <w:keepNext/>
      <w:keepLines/>
      <w:numPr>
        <w:ilvl w:val="7"/>
        <w:numId w:val="2"/>
      </w:numPr>
      <w:tabs>
        <w:tab w:val="clear" w:pos="1440"/>
        <w:tab w:val="num" w:pos="360"/>
      </w:tabs>
      <w:spacing w:before="240" w:after="64" w:line="320" w:lineRule="auto"/>
      <w:ind w:left="0" w:firstLine="0"/>
      <w:outlineLvl w:val="7"/>
    </w:pPr>
    <w:rPr>
      <w:rFonts w:eastAsia="黑体"/>
    </w:rPr>
  </w:style>
  <w:style w:type="paragraph" w:styleId="9">
    <w:name w:val="heading 9"/>
    <w:aliases w:val="PIM 9,不用9,H9"/>
    <w:basedOn w:val="a"/>
    <w:next w:val="a"/>
    <w:rsid w:val="002D7E05"/>
    <w:pPr>
      <w:keepNext/>
      <w:keepLines/>
      <w:numPr>
        <w:ilvl w:val="8"/>
        <w:numId w:val="2"/>
      </w:numPr>
      <w:tabs>
        <w:tab w:val="clear" w:pos="1584"/>
        <w:tab w:val="num" w:pos="360"/>
      </w:tabs>
      <w:spacing w:before="240" w:after="64" w:line="320" w:lineRule="auto"/>
      <w:ind w:left="0" w:firstLine="0"/>
      <w:outlineLvl w:val="8"/>
    </w:pPr>
    <w:rPr>
      <w:rFonts w:eastAsia="黑体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项目符号1说明"/>
    <w:basedOn w:val="a"/>
    <w:autoRedefine/>
    <w:rsid w:val="002D7E05"/>
    <w:pPr>
      <w:numPr>
        <w:numId w:val="1"/>
      </w:numPr>
      <w:tabs>
        <w:tab w:val="clear" w:pos="1554"/>
      </w:tabs>
      <w:adjustRightInd/>
      <w:spacing w:before="60" w:after="60" w:line="360" w:lineRule="auto"/>
      <w:ind w:left="900" w:firstLine="0"/>
    </w:pPr>
    <w:rPr>
      <w:rFonts w:ascii="Times New Roman" w:hAnsi="Times New Roman"/>
      <w:szCs w:val="24"/>
    </w:rPr>
  </w:style>
  <w:style w:type="paragraph" w:customStyle="1" w:styleId="2">
    <w:name w:val="项目符号2"/>
    <w:basedOn w:val="a"/>
    <w:next w:val="a"/>
    <w:rsid w:val="002D7E05"/>
    <w:pPr>
      <w:numPr>
        <w:numId w:val="3"/>
      </w:numPr>
      <w:adjustRightInd/>
      <w:spacing w:before="60" w:after="60" w:line="360" w:lineRule="auto"/>
    </w:pPr>
    <w:rPr>
      <w:rFonts w:ascii="Times New Roman" w:hAnsi="Times New Roman"/>
      <w:szCs w:val="24"/>
    </w:rPr>
  </w:style>
  <w:style w:type="paragraph" w:customStyle="1" w:styleId="21">
    <w:name w:val="正文缩进2字"/>
    <w:basedOn w:val="a"/>
    <w:autoRedefine/>
    <w:rsid w:val="002D7E05"/>
    <w:pPr>
      <w:autoSpaceDE w:val="0"/>
      <w:autoSpaceDN w:val="0"/>
      <w:spacing w:before="60" w:after="60" w:line="360" w:lineRule="auto"/>
      <w:ind w:firstLine="420"/>
    </w:pPr>
    <w:rPr>
      <w:rFonts w:ascii="宋体" w:hAnsi="宋体"/>
      <w:color w:val="000000"/>
    </w:rPr>
  </w:style>
  <w:style w:type="paragraph" w:styleId="a3">
    <w:name w:val="annotation text"/>
    <w:basedOn w:val="a"/>
    <w:link w:val="Char"/>
    <w:semiHidden/>
    <w:rsid w:val="002D7E05"/>
    <w:pPr>
      <w:jc w:val="left"/>
    </w:pPr>
  </w:style>
  <w:style w:type="character" w:customStyle="1" w:styleId="1Char">
    <w:name w:val="标题 1 Char"/>
    <w:aliases w:val="CLS-H1 Char,h1 chapter heading Char,Heading 1 Char,H1 Char,Level 1 Head Char,PIM 1 Char,Section Head Char,h1 Char,l1 Char,1 Char,Heading 0 Char,章 Char,Header 1 Char,Header1 Char,A MAJOR/BOLD Char,Company Index Char,Chapter Name Char,Fab-1 Char"/>
    <w:basedOn w:val="a0"/>
    <w:link w:val="10"/>
    <w:uiPriority w:val="9"/>
    <w:rsid w:val="000859B2"/>
    <w:rPr>
      <w:rFonts w:ascii="Arial" w:hAnsi="Arial"/>
      <w:b/>
      <w:bCs/>
      <w:kern w:val="21"/>
      <w:sz w:val="24"/>
      <w:szCs w:val="21"/>
    </w:rPr>
  </w:style>
  <w:style w:type="character" w:customStyle="1" w:styleId="2Char">
    <w:name w:val="标题 2 Char"/>
    <w:aliases w:val="CLS-H2 Char,h2 main heading Char,Heading 2 Hidden Char,Heading 2 CCBS Char,Titre3 Char,H2 Char,Level 2 Head Char,heading 2 Char,PIM2 Char,2nd level Char,h2 Char,2 Char,Header 2 Char,l2 Char,Titre2 Char,Head 2 Char,2.标题 2 Char,HD2 Char,H21 Char"/>
    <w:basedOn w:val="1Char"/>
    <w:link w:val="20"/>
    <w:uiPriority w:val="9"/>
    <w:rsid w:val="000859B2"/>
    <w:rPr>
      <w:rFonts w:ascii="Arial" w:hAnsi="Arial"/>
      <w:b/>
      <w:bCs/>
      <w:kern w:val="21"/>
      <w:sz w:val="21"/>
      <w:szCs w:val="21"/>
    </w:rPr>
  </w:style>
  <w:style w:type="character" w:customStyle="1" w:styleId="3Char">
    <w:name w:val="标题 3 Char"/>
    <w:aliases w:val="CLS-H3 Char,h3 sub heading Char,Level 3 Head Char,H3 Char,Heading 3 - old Char,level_3 Char,PIM 3 Char,h3 Char,3rd level Char,3 Char1,sect1.2.3 Char,prop3 Char,3heading Char,heading 3 Char,Heading 31 Char,Bold Head Char,bh Char,3 Char Char"/>
    <w:basedOn w:val="2Char"/>
    <w:link w:val="3"/>
    <w:rsid w:val="002D7E05"/>
    <w:rPr>
      <w:rFonts w:ascii="Arial" w:hAnsi="Arial"/>
      <w:b/>
      <w:bCs/>
      <w:kern w:val="21"/>
      <w:sz w:val="21"/>
      <w:szCs w:val="21"/>
    </w:rPr>
  </w:style>
  <w:style w:type="table" w:styleId="a4">
    <w:name w:val="Table Grid"/>
    <w:basedOn w:val="a1"/>
    <w:rsid w:val="002D7E05"/>
    <w:pPr>
      <w:widowControl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Document Map"/>
    <w:basedOn w:val="a"/>
    <w:semiHidden/>
    <w:rsid w:val="002D7E05"/>
    <w:pPr>
      <w:shd w:val="clear" w:color="auto" w:fill="000080"/>
    </w:pPr>
  </w:style>
  <w:style w:type="paragraph" w:styleId="a6">
    <w:name w:val="header"/>
    <w:basedOn w:val="a"/>
    <w:link w:val="Char0"/>
    <w:uiPriority w:val="99"/>
    <w:rsid w:val="00DF0F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a7">
    <w:name w:val="footer"/>
    <w:basedOn w:val="a"/>
    <w:link w:val="Char1"/>
    <w:uiPriority w:val="99"/>
    <w:rsid w:val="00DF0FBF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customStyle="1" w:styleId="a8">
    <w:name w:val="封面公司名"/>
    <w:basedOn w:val="a"/>
    <w:rsid w:val="00DF0FBF"/>
    <w:pPr>
      <w:autoSpaceDE w:val="0"/>
      <w:autoSpaceDN w:val="0"/>
      <w:spacing w:before="60" w:after="60" w:line="360" w:lineRule="auto"/>
      <w:jc w:val="center"/>
    </w:pPr>
    <w:rPr>
      <w:rFonts w:eastAsia="黑体" w:cs="宋体"/>
      <w:color w:val="000000"/>
      <w:sz w:val="30"/>
      <w:szCs w:val="20"/>
    </w:rPr>
  </w:style>
  <w:style w:type="paragraph" w:styleId="11">
    <w:name w:val="toc 1"/>
    <w:basedOn w:val="a"/>
    <w:next w:val="a"/>
    <w:autoRedefine/>
    <w:uiPriority w:val="39"/>
    <w:rsid w:val="004B1FBF"/>
  </w:style>
  <w:style w:type="paragraph" w:styleId="22">
    <w:name w:val="toc 2"/>
    <w:basedOn w:val="a"/>
    <w:next w:val="a"/>
    <w:autoRedefine/>
    <w:uiPriority w:val="39"/>
    <w:rsid w:val="004B1FBF"/>
    <w:pPr>
      <w:ind w:leftChars="200" w:left="420"/>
    </w:pPr>
  </w:style>
  <w:style w:type="paragraph" w:styleId="30">
    <w:name w:val="toc 3"/>
    <w:basedOn w:val="a"/>
    <w:next w:val="a"/>
    <w:autoRedefine/>
    <w:uiPriority w:val="39"/>
    <w:rsid w:val="004B1FBF"/>
    <w:pPr>
      <w:ind w:leftChars="400" w:left="840"/>
    </w:pPr>
  </w:style>
  <w:style w:type="paragraph" w:styleId="40">
    <w:name w:val="toc 4"/>
    <w:basedOn w:val="a"/>
    <w:next w:val="a"/>
    <w:autoRedefine/>
    <w:uiPriority w:val="39"/>
    <w:rsid w:val="004B1FBF"/>
    <w:pPr>
      <w:ind w:leftChars="600" w:left="1260"/>
    </w:pPr>
  </w:style>
  <w:style w:type="character" w:styleId="a9">
    <w:name w:val="Hyperlink"/>
    <w:basedOn w:val="a0"/>
    <w:uiPriority w:val="99"/>
    <w:rsid w:val="004B1FBF"/>
    <w:rPr>
      <w:color w:val="0000FF"/>
      <w:u w:val="single"/>
    </w:rPr>
  </w:style>
  <w:style w:type="paragraph" w:customStyle="1" w:styleId="CLS0">
    <w:name w:val="CLS标题"/>
    <w:basedOn w:val="10"/>
    <w:link w:val="CLSChar"/>
    <w:qFormat/>
    <w:rsid w:val="00E33FCF"/>
    <w:pPr>
      <w:numPr>
        <w:numId w:val="0"/>
      </w:numPr>
      <w:spacing w:before="720" w:after="720"/>
      <w:jc w:val="center"/>
    </w:pPr>
    <w:rPr>
      <w:rFonts w:ascii="黑体" w:eastAsia="黑体"/>
      <w:bCs w:val="0"/>
      <w:sz w:val="36"/>
      <w:szCs w:val="48"/>
    </w:rPr>
  </w:style>
  <w:style w:type="character" w:styleId="aa">
    <w:name w:val="Emphasis"/>
    <w:aliases w:val="CLS强调"/>
    <w:basedOn w:val="a0"/>
    <w:rsid w:val="00B615B3"/>
    <w:rPr>
      <w:i/>
      <w:iCs/>
      <w:u w:val="single"/>
    </w:rPr>
  </w:style>
  <w:style w:type="character" w:customStyle="1" w:styleId="CLSChar">
    <w:name w:val="CLS标题 Char"/>
    <w:basedOn w:val="1Char"/>
    <w:link w:val="CLS0"/>
    <w:rsid w:val="00E33FCF"/>
    <w:rPr>
      <w:rFonts w:ascii="黑体" w:eastAsia="黑体" w:hAnsi="Arial"/>
      <w:b/>
      <w:bCs/>
      <w:kern w:val="21"/>
      <w:sz w:val="36"/>
      <w:szCs w:val="48"/>
    </w:rPr>
  </w:style>
  <w:style w:type="character" w:styleId="ab">
    <w:name w:val="Strong"/>
    <w:aliases w:val="CLS要点"/>
    <w:basedOn w:val="a0"/>
    <w:rsid w:val="00B615B3"/>
    <w:rPr>
      <w:b/>
      <w:bCs/>
    </w:rPr>
  </w:style>
  <w:style w:type="paragraph" w:styleId="ac">
    <w:name w:val="Balloon Text"/>
    <w:basedOn w:val="a"/>
    <w:link w:val="Char2"/>
    <w:rsid w:val="00D42CE2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0"/>
    <w:link w:val="ac"/>
    <w:rsid w:val="00D42CE2"/>
    <w:rPr>
      <w:rFonts w:ascii="Arial" w:hAnsi="Arial"/>
      <w:spacing w:val="20"/>
      <w:kern w:val="2"/>
      <w:sz w:val="18"/>
      <w:szCs w:val="18"/>
    </w:rPr>
  </w:style>
  <w:style w:type="paragraph" w:styleId="ad">
    <w:name w:val="Body Text"/>
    <w:aliases w:val=" Char Char Char Char Char, Char Char Char Char"/>
    <w:basedOn w:val="a"/>
    <w:link w:val="Char3"/>
    <w:rsid w:val="00007F24"/>
    <w:pPr>
      <w:widowControl/>
      <w:overflowPunct w:val="0"/>
      <w:autoSpaceDE w:val="0"/>
      <w:autoSpaceDN w:val="0"/>
      <w:spacing w:after="120" w:line="240" w:lineRule="auto"/>
      <w:jc w:val="left"/>
      <w:textAlignment w:val="baseline"/>
    </w:pPr>
    <w:rPr>
      <w:rFonts w:ascii="Times New Roman" w:hAnsi="Times New Roman" w:cs="Arial"/>
      <w:bCs/>
      <w:kern w:val="0"/>
      <w:sz w:val="22"/>
      <w:szCs w:val="20"/>
      <w:lang w:val="en-AU" w:eastAsia="en-US"/>
    </w:rPr>
  </w:style>
  <w:style w:type="character" w:customStyle="1" w:styleId="Char3">
    <w:name w:val="正文文本 Char"/>
    <w:aliases w:val=" Char Char Char Char Char Char, Char Char Char Char Char1"/>
    <w:basedOn w:val="a0"/>
    <w:link w:val="ad"/>
    <w:rsid w:val="00007F24"/>
    <w:rPr>
      <w:rFonts w:cs="Arial"/>
      <w:bCs/>
      <w:sz w:val="22"/>
      <w:lang w:val="en-AU" w:eastAsia="en-US"/>
    </w:rPr>
  </w:style>
  <w:style w:type="paragraph" w:styleId="50">
    <w:name w:val="toc 5"/>
    <w:basedOn w:val="a"/>
    <w:next w:val="a"/>
    <w:autoRedefine/>
    <w:uiPriority w:val="39"/>
    <w:rsid w:val="00007F24"/>
    <w:pPr>
      <w:ind w:leftChars="800" w:left="1680"/>
    </w:pPr>
  </w:style>
  <w:style w:type="paragraph" w:customStyle="1" w:styleId="CLS">
    <w:name w:val="CLS项目"/>
    <w:basedOn w:val="a"/>
    <w:link w:val="CLSChar0"/>
    <w:rsid w:val="002C2A2F"/>
    <w:pPr>
      <w:numPr>
        <w:numId w:val="4"/>
      </w:numPr>
      <w:ind w:rightChars="100" w:right="100"/>
    </w:pPr>
  </w:style>
  <w:style w:type="character" w:customStyle="1" w:styleId="CLSChar0">
    <w:name w:val="CLS项目 Char"/>
    <w:basedOn w:val="a0"/>
    <w:link w:val="CLS"/>
    <w:rsid w:val="002C2A2F"/>
    <w:rPr>
      <w:rFonts w:ascii="Arial" w:hAnsi="Arial"/>
      <w:kern w:val="21"/>
      <w:sz w:val="21"/>
      <w:szCs w:val="21"/>
    </w:rPr>
  </w:style>
  <w:style w:type="paragraph" w:customStyle="1" w:styleId="CLS-H5">
    <w:name w:val="CLS-H5"/>
    <w:basedOn w:val="5"/>
    <w:link w:val="CLS-H5Char"/>
    <w:qFormat/>
    <w:rsid w:val="00622EEF"/>
    <w:pPr>
      <w:adjustRightInd w:val="0"/>
      <w:snapToGrid w:val="0"/>
      <w:spacing w:before="0" w:afterLines="50" w:line="240" w:lineRule="auto"/>
    </w:pPr>
  </w:style>
  <w:style w:type="character" w:customStyle="1" w:styleId="4Char">
    <w:name w:val="标题 4 Char"/>
    <w:aliases w:val="CLS-H4 Char"/>
    <w:basedOn w:val="3Char"/>
    <w:link w:val="4"/>
    <w:rsid w:val="00622EEF"/>
    <w:rPr>
      <w:rFonts w:ascii="Arial" w:hAnsi="Arial"/>
      <w:b/>
      <w:bCs/>
      <w:kern w:val="21"/>
      <w:sz w:val="21"/>
      <w:szCs w:val="21"/>
    </w:rPr>
  </w:style>
  <w:style w:type="character" w:customStyle="1" w:styleId="5Char">
    <w:name w:val="标题 5 Char"/>
    <w:aliases w:val="H5 Char,PIM 5 Char,dash Char,ds Char,dd Char,h5 Char,First Bullet Char,L5 Char,5 Char,H51 Char,First Bullet1 Char,L51 Char,51 Char,dash1 Char,ds1 Char,dd1 Char,H52 Char,First Bullet2 Char,L52 Char,52 Char,dash2 Char,ds2 Char,dd2 Char,H53 Char"/>
    <w:basedOn w:val="4Char"/>
    <w:link w:val="5"/>
    <w:rsid w:val="00622EEF"/>
    <w:rPr>
      <w:rFonts w:ascii="Arial" w:hAnsi="Arial"/>
      <w:b/>
      <w:bCs/>
      <w:kern w:val="21"/>
      <w:sz w:val="21"/>
      <w:szCs w:val="21"/>
    </w:rPr>
  </w:style>
  <w:style w:type="character" w:customStyle="1" w:styleId="CLS-H5Char">
    <w:name w:val="CLS-H5 Char"/>
    <w:basedOn w:val="5Char"/>
    <w:link w:val="CLS-H5"/>
    <w:rsid w:val="00622EEF"/>
    <w:rPr>
      <w:rFonts w:ascii="Arial" w:hAnsi="Arial"/>
      <w:b/>
      <w:bCs/>
      <w:kern w:val="21"/>
      <w:sz w:val="21"/>
      <w:szCs w:val="21"/>
    </w:rPr>
  </w:style>
  <w:style w:type="character" w:styleId="ae">
    <w:name w:val="Placeholder Text"/>
    <w:basedOn w:val="a0"/>
    <w:uiPriority w:val="99"/>
    <w:semiHidden/>
    <w:rsid w:val="003C06F3"/>
    <w:rPr>
      <w:color w:val="808080"/>
    </w:rPr>
  </w:style>
  <w:style w:type="paragraph" w:styleId="af">
    <w:name w:val="List Paragraph"/>
    <w:aliases w:val="业务规则操作数据"/>
    <w:basedOn w:val="a"/>
    <w:link w:val="Char4"/>
    <w:uiPriority w:val="34"/>
    <w:qFormat/>
    <w:rsid w:val="006118D2"/>
    <w:pPr>
      <w:ind w:firstLineChars="200" w:firstLine="420"/>
    </w:pPr>
  </w:style>
  <w:style w:type="character" w:customStyle="1" w:styleId="Char0">
    <w:name w:val="页眉 Char"/>
    <w:basedOn w:val="a0"/>
    <w:link w:val="a6"/>
    <w:uiPriority w:val="99"/>
    <w:rsid w:val="008F136A"/>
    <w:rPr>
      <w:rFonts w:ascii="Arial" w:hAnsi="Arial"/>
      <w:kern w:val="21"/>
      <w:sz w:val="18"/>
      <w:szCs w:val="18"/>
    </w:rPr>
  </w:style>
  <w:style w:type="character" w:customStyle="1" w:styleId="style1">
    <w:name w:val="style1"/>
    <w:basedOn w:val="a0"/>
    <w:rsid w:val="008F136A"/>
  </w:style>
  <w:style w:type="character" w:customStyle="1" w:styleId="Char1">
    <w:name w:val="页脚 Char"/>
    <w:basedOn w:val="a0"/>
    <w:link w:val="a7"/>
    <w:uiPriority w:val="99"/>
    <w:rsid w:val="008F136A"/>
    <w:rPr>
      <w:rFonts w:ascii="Arial" w:hAnsi="Arial"/>
      <w:kern w:val="21"/>
      <w:sz w:val="18"/>
      <w:szCs w:val="18"/>
    </w:rPr>
  </w:style>
  <w:style w:type="paragraph" w:styleId="af0">
    <w:name w:val="No Spacing"/>
    <w:link w:val="Char5"/>
    <w:uiPriority w:val="1"/>
    <w:qFormat/>
    <w:rsid w:val="00F075B1"/>
    <w:pPr>
      <w:widowControl w:val="0"/>
      <w:spacing w:line="240" w:lineRule="auto"/>
      <w:ind w:firstLine="420"/>
    </w:pPr>
    <w:rPr>
      <w:rFonts w:ascii="Calibri" w:hAnsi="Calibri"/>
      <w:kern w:val="2"/>
      <w:sz w:val="21"/>
      <w:szCs w:val="22"/>
    </w:rPr>
  </w:style>
  <w:style w:type="character" w:customStyle="1" w:styleId="Char5">
    <w:name w:val="无间隔 Char"/>
    <w:basedOn w:val="a0"/>
    <w:link w:val="af0"/>
    <w:uiPriority w:val="1"/>
    <w:rsid w:val="00F075B1"/>
    <w:rPr>
      <w:rFonts w:ascii="Calibri" w:hAnsi="Calibri"/>
      <w:kern w:val="2"/>
      <w:sz w:val="21"/>
      <w:szCs w:val="22"/>
    </w:rPr>
  </w:style>
  <w:style w:type="character" w:styleId="af1">
    <w:name w:val="annotation reference"/>
    <w:basedOn w:val="a0"/>
    <w:rsid w:val="00C437AE"/>
    <w:rPr>
      <w:sz w:val="21"/>
      <w:szCs w:val="21"/>
    </w:rPr>
  </w:style>
  <w:style w:type="paragraph" w:styleId="af2">
    <w:name w:val="annotation subject"/>
    <w:basedOn w:val="a3"/>
    <w:next w:val="a3"/>
    <w:link w:val="Char6"/>
    <w:rsid w:val="00C437AE"/>
    <w:rPr>
      <w:b/>
      <w:bCs/>
    </w:rPr>
  </w:style>
  <w:style w:type="character" w:customStyle="1" w:styleId="Char">
    <w:name w:val="批注文字 Char"/>
    <w:basedOn w:val="a0"/>
    <w:link w:val="a3"/>
    <w:semiHidden/>
    <w:rsid w:val="00C437AE"/>
    <w:rPr>
      <w:rFonts w:ascii="Arial" w:hAnsi="Arial"/>
      <w:kern w:val="21"/>
      <w:sz w:val="21"/>
      <w:szCs w:val="21"/>
    </w:rPr>
  </w:style>
  <w:style w:type="character" w:customStyle="1" w:styleId="Char6">
    <w:name w:val="批注主题 Char"/>
    <w:basedOn w:val="Char"/>
    <w:link w:val="af2"/>
    <w:rsid w:val="00C437AE"/>
    <w:rPr>
      <w:rFonts w:ascii="Arial" w:hAnsi="Arial"/>
      <w:kern w:val="21"/>
      <w:sz w:val="21"/>
      <w:szCs w:val="21"/>
    </w:rPr>
  </w:style>
  <w:style w:type="paragraph" w:styleId="60">
    <w:name w:val="toc 6"/>
    <w:basedOn w:val="a"/>
    <w:next w:val="a"/>
    <w:autoRedefine/>
    <w:uiPriority w:val="39"/>
    <w:unhideWhenUsed/>
    <w:rsid w:val="00C4788F"/>
    <w:pPr>
      <w:adjustRightInd/>
      <w:spacing w:line="240" w:lineRule="auto"/>
      <w:ind w:leftChars="1000" w:left="2100"/>
    </w:pPr>
    <w:rPr>
      <w:rFonts w:asciiTheme="minorHAnsi" w:eastAsiaTheme="minorEastAsia" w:hAnsiTheme="minorHAnsi" w:cstheme="minorBidi"/>
      <w:kern w:val="2"/>
      <w:szCs w:val="22"/>
    </w:rPr>
  </w:style>
  <w:style w:type="paragraph" w:styleId="70">
    <w:name w:val="toc 7"/>
    <w:basedOn w:val="a"/>
    <w:next w:val="a"/>
    <w:autoRedefine/>
    <w:uiPriority w:val="39"/>
    <w:unhideWhenUsed/>
    <w:rsid w:val="00C4788F"/>
    <w:pPr>
      <w:adjustRightInd/>
      <w:spacing w:line="240" w:lineRule="auto"/>
      <w:ind w:leftChars="1200" w:left="2520"/>
    </w:pPr>
    <w:rPr>
      <w:rFonts w:asciiTheme="minorHAnsi" w:eastAsiaTheme="minorEastAsia" w:hAnsiTheme="minorHAnsi" w:cstheme="minorBidi"/>
      <w:kern w:val="2"/>
      <w:szCs w:val="22"/>
    </w:rPr>
  </w:style>
  <w:style w:type="paragraph" w:styleId="80">
    <w:name w:val="toc 8"/>
    <w:basedOn w:val="a"/>
    <w:next w:val="a"/>
    <w:autoRedefine/>
    <w:uiPriority w:val="39"/>
    <w:unhideWhenUsed/>
    <w:rsid w:val="00C4788F"/>
    <w:pPr>
      <w:adjustRightInd/>
      <w:spacing w:line="240" w:lineRule="auto"/>
      <w:ind w:leftChars="1400" w:left="2940"/>
    </w:pPr>
    <w:rPr>
      <w:rFonts w:asciiTheme="minorHAnsi" w:eastAsiaTheme="minorEastAsia" w:hAnsiTheme="minorHAnsi" w:cstheme="minorBidi"/>
      <w:kern w:val="2"/>
      <w:szCs w:val="22"/>
    </w:rPr>
  </w:style>
  <w:style w:type="paragraph" w:styleId="90">
    <w:name w:val="toc 9"/>
    <w:basedOn w:val="a"/>
    <w:next w:val="a"/>
    <w:autoRedefine/>
    <w:uiPriority w:val="39"/>
    <w:unhideWhenUsed/>
    <w:rsid w:val="00C4788F"/>
    <w:pPr>
      <w:adjustRightInd/>
      <w:spacing w:line="240" w:lineRule="auto"/>
      <w:ind w:leftChars="1600" w:left="3360"/>
    </w:pPr>
    <w:rPr>
      <w:rFonts w:asciiTheme="minorHAnsi" w:eastAsiaTheme="minorEastAsia" w:hAnsiTheme="minorHAnsi" w:cstheme="minorBidi"/>
      <w:kern w:val="2"/>
      <w:szCs w:val="22"/>
    </w:rPr>
  </w:style>
  <w:style w:type="table" w:customStyle="1" w:styleId="41">
    <w:name w:val="网格表 41"/>
    <w:basedOn w:val="a1"/>
    <w:uiPriority w:val="49"/>
    <w:rsid w:val="007863C8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af3">
    <w:name w:val="FollowedHyperlink"/>
    <w:basedOn w:val="a0"/>
    <w:semiHidden/>
    <w:unhideWhenUsed/>
    <w:rsid w:val="004C10FF"/>
    <w:rPr>
      <w:color w:val="800080" w:themeColor="followedHyperlink"/>
      <w:u w:val="single"/>
    </w:rPr>
  </w:style>
  <w:style w:type="character" w:customStyle="1" w:styleId="Char4">
    <w:name w:val="列出段落 Char"/>
    <w:aliases w:val="业务规则操作数据 Char"/>
    <w:basedOn w:val="a0"/>
    <w:link w:val="af"/>
    <w:uiPriority w:val="34"/>
    <w:locked/>
    <w:rsid w:val="00092CAA"/>
    <w:rPr>
      <w:rFonts w:ascii="Arial" w:hAnsi="Arial"/>
      <w:kern w:val="21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681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1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5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3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Application%20Data\Microsoft\Templates\&#21326;&#24425;&#38656;&#27714;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4BE363-0BF5-4AC2-B93C-034AC57DA9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华彩需求.dotm</Template>
  <TotalTime>33914</TotalTime>
  <Pages>114</Pages>
  <Words>11646</Words>
  <Characters>66385</Characters>
  <Application>Microsoft Office Word</Application>
  <DocSecurity>0</DocSecurity>
  <Lines>553</Lines>
  <Paragraphs>155</Paragraphs>
  <ScaleCrop>false</ScaleCrop>
  <Company>华彩世纪科技发展(北京)有限公司</Company>
  <LinksUpToDate>false</LinksUpToDate>
  <CharactersWithSpaces>77876</CharactersWithSpaces>
  <SharedDoc>false</SharedDoc>
  <HLinks>
    <vt:vector size="30" baseType="variant">
      <vt:variant>
        <vt:i4>1835061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_Toc351638408</vt:lpwstr>
      </vt:variant>
      <vt:variant>
        <vt:i4>1835061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_Toc351638407</vt:lpwstr>
      </vt:variant>
      <vt:variant>
        <vt:i4>1835061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_Toc351638406</vt:lpwstr>
      </vt:variant>
      <vt:variant>
        <vt:i4>1835061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_Toc351638405</vt:lpwstr>
      </vt:variant>
      <vt:variant>
        <vt:i4>1835061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_Toc351638404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夏富春</dc:creator>
  <cp:keywords>夏富春</cp:keywords>
  <dc:description/>
  <cp:lastModifiedBy>陈震</cp:lastModifiedBy>
  <cp:revision>312</cp:revision>
  <cp:lastPrinted>2014-07-26T12:23:00Z</cp:lastPrinted>
  <dcterms:created xsi:type="dcterms:W3CDTF">2015-09-23T12:45:00Z</dcterms:created>
  <dcterms:modified xsi:type="dcterms:W3CDTF">2016-03-29T09:49:00Z</dcterms:modified>
</cp:coreProperties>
</file>
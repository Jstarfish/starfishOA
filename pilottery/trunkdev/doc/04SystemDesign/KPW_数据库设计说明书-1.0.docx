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AF825" w14:textId="0F792FD4" w:rsidR="007A2930" w:rsidRPr="00AA2803" w:rsidRDefault="00B416B1" w:rsidP="00007F24">
      <w:pPr>
        <w:jc w:val="right"/>
      </w:pPr>
      <w:r>
        <w:tab/>
      </w:r>
    </w:p>
    <w:p w14:paraId="758E7303" w14:textId="77777777" w:rsidR="007A2930" w:rsidRPr="00AA2803" w:rsidRDefault="007A2930" w:rsidP="00007F24">
      <w:pPr>
        <w:jc w:val="right"/>
      </w:pPr>
    </w:p>
    <w:p w14:paraId="74DF368B" w14:textId="77777777" w:rsidR="00007F24" w:rsidRPr="00AA2803" w:rsidRDefault="009A4757" w:rsidP="00007F24">
      <w:pPr>
        <w:jc w:val="right"/>
        <w:rPr>
          <w:b/>
          <w:bCs/>
          <w:i/>
          <w:iCs/>
          <w:sz w:val="32"/>
          <w:szCs w:val="32"/>
        </w:rPr>
      </w:pPr>
      <w:r w:rsidRPr="00AA2803">
        <w:rPr>
          <w:noProof/>
        </w:rPr>
        <w:drawing>
          <wp:inline distT="0" distB="0" distL="0" distR="0" wp14:anchorId="1B1FA1B0" wp14:editId="278A8AF2">
            <wp:extent cx="2981960" cy="993775"/>
            <wp:effectExtent l="19050" t="0" r="8890" b="0"/>
            <wp:docPr id="4" name="图片 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7F24" w:rsidRPr="00AA2803">
        <w:rPr>
          <w:rFonts w:hint="eastAsia"/>
        </w:rPr>
        <w:t xml:space="preserve">              </w:t>
      </w:r>
      <w:r w:rsidR="00007F24" w:rsidRPr="00AA2803">
        <w:rPr>
          <w:rFonts w:hint="eastAsia"/>
          <w:b/>
          <w:bCs/>
          <w:i/>
          <w:iCs/>
          <w:sz w:val="32"/>
          <w:szCs w:val="32"/>
        </w:rPr>
        <w:t xml:space="preserve">  </w:t>
      </w:r>
    </w:p>
    <w:p w14:paraId="323C6776" w14:textId="77777777" w:rsidR="00007F24" w:rsidRPr="00AA2803" w:rsidRDefault="00007F24" w:rsidP="00007F24">
      <w:r w:rsidRPr="00AA2803">
        <w:br w:type="textWrapping" w:clear="all"/>
      </w:r>
    </w:p>
    <w:p w14:paraId="5259E22C" w14:textId="77777777" w:rsidR="00783705" w:rsidRPr="00AA2803" w:rsidRDefault="00783705" w:rsidP="00007F24"/>
    <w:p w14:paraId="5D4696B0" w14:textId="77777777" w:rsidR="00007F24" w:rsidRPr="00AA2803" w:rsidRDefault="00007F24" w:rsidP="00007F24"/>
    <w:p w14:paraId="780FBC92" w14:textId="77777777" w:rsidR="00007F24" w:rsidRPr="00AA2803" w:rsidRDefault="00C64D67" w:rsidP="001E5673">
      <w:pPr>
        <w:spacing w:beforeLines="50" w:before="156" w:afterLines="50" w:after="156" w:line="360" w:lineRule="auto"/>
        <w:jc w:val="center"/>
        <w:outlineLvl w:val="0"/>
        <w:rPr>
          <w:rFonts w:eastAsia="黑体" w:cs="宋体"/>
          <w:b/>
          <w:sz w:val="52"/>
          <w:szCs w:val="52"/>
        </w:rPr>
      </w:pPr>
      <w:bookmarkStart w:id="0" w:name="_Toc435450795"/>
      <w:r w:rsidRPr="00AA2803">
        <w:rPr>
          <w:rFonts w:eastAsia="黑体" w:cs="宋体"/>
          <w:b/>
          <w:sz w:val="52"/>
          <w:szCs w:val="52"/>
        </w:rPr>
        <w:t>KPW</w:t>
      </w:r>
      <w:r w:rsidR="00783705" w:rsidRPr="00AA2803">
        <w:rPr>
          <w:rFonts w:eastAsia="黑体" w:cs="宋体" w:hint="eastAsia"/>
          <w:b/>
          <w:sz w:val="52"/>
          <w:szCs w:val="52"/>
        </w:rPr>
        <w:t>系统</w:t>
      </w:r>
      <w:r w:rsidR="00791C9B" w:rsidRPr="00AA2803">
        <w:rPr>
          <w:rFonts w:eastAsia="黑体" w:cs="宋体" w:hint="eastAsia"/>
          <w:b/>
          <w:sz w:val="52"/>
          <w:szCs w:val="52"/>
        </w:rPr>
        <w:t>V</w:t>
      </w:r>
      <w:r w:rsidRPr="00AA2803">
        <w:rPr>
          <w:rFonts w:eastAsia="黑体" w:cs="宋体"/>
          <w:b/>
          <w:sz w:val="52"/>
          <w:szCs w:val="52"/>
        </w:rPr>
        <w:t>1</w:t>
      </w:r>
      <w:r w:rsidR="00E04B5A" w:rsidRPr="00AA2803">
        <w:rPr>
          <w:rFonts w:eastAsia="黑体" w:cs="宋体" w:hint="eastAsia"/>
          <w:b/>
          <w:sz w:val="52"/>
          <w:szCs w:val="52"/>
        </w:rPr>
        <w:t>.0</w:t>
      </w:r>
      <w:bookmarkEnd w:id="0"/>
    </w:p>
    <w:p w14:paraId="0EC216B1" w14:textId="77777777" w:rsidR="00007F24" w:rsidRPr="00AA2803" w:rsidRDefault="006D2F10" w:rsidP="00E231B0">
      <w:pPr>
        <w:jc w:val="center"/>
        <w:outlineLvl w:val="0"/>
        <w:rPr>
          <w:rFonts w:eastAsia="黑体" w:cs="宋体"/>
          <w:b/>
          <w:sz w:val="48"/>
          <w:szCs w:val="48"/>
        </w:rPr>
      </w:pPr>
      <w:bookmarkStart w:id="1" w:name="_Toc435450796"/>
      <w:r w:rsidRPr="00AA2803">
        <w:rPr>
          <w:rFonts w:eastAsia="黑体" w:cs="宋体" w:hint="eastAsia"/>
          <w:b/>
          <w:sz w:val="48"/>
          <w:szCs w:val="48"/>
        </w:rPr>
        <w:t>数据库</w:t>
      </w:r>
      <w:r w:rsidR="00D42F89" w:rsidRPr="00AA2803">
        <w:rPr>
          <w:rFonts w:eastAsia="黑体" w:cs="宋体" w:hint="eastAsia"/>
          <w:b/>
          <w:sz w:val="48"/>
          <w:szCs w:val="48"/>
        </w:rPr>
        <w:t>设计</w:t>
      </w:r>
      <w:r w:rsidR="00783705" w:rsidRPr="00AA2803">
        <w:rPr>
          <w:rFonts w:eastAsia="黑体" w:cs="宋体" w:hint="eastAsia"/>
          <w:b/>
          <w:sz w:val="48"/>
          <w:szCs w:val="48"/>
        </w:rPr>
        <w:t>说明书</w:t>
      </w:r>
      <w:bookmarkEnd w:id="1"/>
      <w:r w:rsidR="00007F24" w:rsidRPr="00AA2803">
        <w:rPr>
          <w:rFonts w:eastAsia="黑体" w:cs="宋体" w:hint="eastAsia"/>
          <w:b/>
          <w:sz w:val="48"/>
          <w:szCs w:val="48"/>
        </w:rPr>
        <w:t xml:space="preserve"> </w:t>
      </w:r>
    </w:p>
    <w:p w14:paraId="46ED3C46" w14:textId="77777777" w:rsidR="00007F24" w:rsidRPr="00AA2803" w:rsidRDefault="00007F24" w:rsidP="00007F24"/>
    <w:p w14:paraId="162E1735" w14:textId="77777777" w:rsidR="005D61D5" w:rsidRPr="00AA2803" w:rsidRDefault="005D61D5" w:rsidP="00007F24"/>
    <w:p w14:paraId="013D1490" w14:textId="77777777" w:rsidR="00007F24" w:rsidRPr="00AA2803" w:rsidRDefault="00007F24" w:rsidP="00007F24"/>
    <w:tbl>
      <w:tblPr>
        <w:tblpPr w:leftFromText="180" w:rightFromText="180" w:vertAnchor="text" w:horzAnchor="margin" w:tblpXSpec="center" w:tblpY="-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402"/>
      </w:tblGrid>
      <w:tr w:rsidR="00AA2803" w:rsidRPr="00AA2803" w14:paraId="24287620" w14:textId="77777777" w:rsidTr="002A08CA">
        <w:tc>
          <w:tcPr>
            <w:tcW w:w="1668" w:type="dxa"/>
            <w:shd w:val="clear" w:color="auto" w:fill="CCFFCC"/>
          </w:tcPr>
          <w:p w14:paraId="1F4A96A8" w14:textId="77777777" w:rsidR="00007F24" w:rsidRPr="00AA2803" w:rsidRDefault="00950DB4" w:rsidP="00D4421C">
            <w:pPr>
              <w:spacing w:line="360" w:lineRule="auto"/>
              <w:rPr>
                <w:rFonts w:ascii="宋体" w:hAnsi="宋体"/>
                <w:sz w:val="24"/>
              </w:rPr>
            </w:pPr>
            <w:r w:rsidRPr="00AA2803">
              <w:rPr>
                <w:rFonts w:ascii="宋体" w:hAnsi="宋体" w:hint="eastAsia"/>
                <w:sz w:val="24"/>
              </w:rPr>
              <w:t>软件产品编号</w:t>
            </w:r>
          </w:p>
        </w:tc>
        <w:tc>
          <w:tcPr>
            <w:tcW w:w="3402" w:type="dxa"/>
          </w:tcPr>
          <w:p w14:paraId="0B82634F" w14:textId="77777777" w:rsidR="00007F24" w:rsidRPr="00AA2803" w:rsidRDefault="00007F24" w:rsidP="00D4421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A2803" w:rsidRPr="00AA2803" w14:paraId="1D81B389" w14:textId="77777777" w:rsidTr="002A08CA">
        <w:tc>
          <w:tcPr>
            <w:tcW w:w="1668" w:type="dxa"/>
            <w:shd w:val="clear" w:color="auto" w:fill="CCFFCC"/>
          </w:tcPr>
          <w:p w14:paraId="3F487018" w14:textId="77777777" w:rsidR="00950DB4" w:rsidRPr="00AA2803" w:rsidRDefault="00950DB4" w:rsidP="00D4421C">
            <w:pPr>
              <w:spacing w:line="360" w:lineRule="auto"/>
              <w:rPr>
                <w:rFonts w:ascii="宋体" w:hAnsi="宋体"/>
                <w:sz w:val="24"/>
              </w:rPr>
            </w:pPr>
            <w:r w:rsidRPr="00AA2803">
              <w:rPr>
                <w:rFonts w:ascii="宋体" w:hAnsi="宋体" w:hint="eastAsia"/>
                <w:sz w:val="24"/>
              </w:rPr>
              <w:t>软件项目编号</w:t>
            </w:r>
          </w:p>
        </w:tc>
        <w:tc>
          <w:tcPr>
            <w:tcW w:w="3402" w:type="dxa"/>
          </w:tcPr>
          <w:p w14:paraId="59012F55" w14:textId="77777777" w:rsidR="00950DB4" w:rsidRPr="00AA2803" w:rsidRDefault="00C64D67" w:rsidP="00C64D67">
            <w:pPr>
              <w:spacing w:line="360" w:lineRule="auto"/>
              <w:rPr>
                <w:rFonts w:ascii="宋体" w:hAnsi="宋体"/>
                <w:sz w:val="24"/>
              </w:rPr>
            </w:pPr>
            <w:r w:rsidRPr="00AA2803">
              <w:rPr>
                <w:rFonts w:ascii="宋体" w:hAnsi="宋体"/>
                <w:sz w:val="24"/>
              </w:rPr>
              <w:t>KPW V1</w:t>
            </w:r>
            <w:r w:rsidR="00950DB4" w:rsidRPr="00AA2803">
              <w:rPr>
                <w:rFonts w:ascii="宋体" w:hAnsi="宋体" w:hint="eastAsia"/>
                <w:sz w:val="24"/>
              </w:rPr>
              <w:t>.0</w:t>
            </w:r>
          </w:p>
        </w:tc>
      </w:tr>
      <w:tr w:rsidR="00AA2803" w:rsidRPr="00AA2803" w14:paraId="690256C1" w14:textId="77777777" w:rsidTr="002A08CA">
        <w:tc>
          <w:tcPr>
            <w:tcW w:w="1668" w:type="dxa"/>
            <w:shd w:val="clear" w:color="auto" w:fill="CCFFCC"/>
          </w:tcPr>
          <w:p w14:paraId="13D15894" w14:textId="77777777" w:rsidR="00950DB4" w:rsidRPr="00AA2803" w:rsidRDefault="00950DB4" w:rsidP="00D4421C">
            <w:pPr>
              <w:spacing w:line="360" w:lineRule="auto"/>
              <w:rPr>
                <w:rFonts w:ascii="宋体" w:hAnsi="宋体"/>
                <w:sz w:val="24"/>
              </w:rPr>
            </w:pPr>
            <w:r w:rsidRPr="00AA2803">
              <w:rPr>
                <w:rFonts w:ascii="宋体" w:hAnsi="宋体" w:hint="eastAsia"/>
                <w:sz w:val="24"/>
              </w:rPr>
              <w:t>软件文档编号</w:t>
            </w:r>
          </w:p>
        </w:tc>
        <w:tc>
          <w:tcPr>
            <w:tcW w:w="3402" w:type="dxa"/>
          </w:tcPr>
          <w:p w14:paraId="613FD605" w14:textId="77777777" w:rsidR="00950DB4" w:rsidRPr="00AA2803" w:rsidRDefault="00950DB4" w:rsidP="00F91F3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A2803" w:rsidRPr="00AA2803" w14:paraId="2F986F73" w14:textId="77777777" w:rsidTr="002A08CA">
        <w:tc>
          <w:tcPr>
            <w:tcW w:w="1668" w:type="dxa"/>
            <w:shd w:val="clear" w:color="auto" w:fill="CCFFCC"/>
          </w:tcPr>
          <w:p w14:paraId="19C71B42" w14:textId="77777777" w:rsidR="00950DB4" w:rsidRPr="00AA2803" w:rsidRDefault="00950DB4" w:rsidP="00D4421C">
            <w:pPr>
              <w:spacing w:line="360" w:lineRule="auto"/>
              <w:rPr>
                <w:rFonts w:ascii="宋体" w:hAnsi="宋体"/>
                <w:sz w:val="24"/>
              </w:rPr>
            </w:pPr>
            <w:r w:rsidRPr="00AA2803">
              <w:rPr>
                <w:rFonts w:ascii="宋体" w:hAnsi="宋体" w:hint="eastAsia"/>
                <w:sz w:val="24"/>
              </w:rPr>
              <w:t>最近修订日期</w:t>
            </w:r>
          </w:p>
        </w:tc>
        <w:tc>
          <w:tcPr>
            <w:tcW w:w="3402" w:type="dxa"/>
          </w:tcPr>
          <w:p w14:paraId="066D7119" w14:textId="77777777" w:rsidR="00950DB4" w:rsidRPr="00AA2803" w:rsidRDefault="00916BD6" w:rsidP="00C64D67">
            <w:pPr>
              <w:spacing w:line="360" w:lineRule="auto"/>
              <w:rPr>
                <w:rFonts w:ascii="宋体" w:hAnsi="宋体"/>
                <w:sz w:val="24"/>
              </w:rPr>
            </w:pPr>
            <w:r w:rsidRPr="00AA2803">
              <w:rPr>
                <w:rFonts w:ascii="宋体" w:hAnsi="宋体" w:hint="eastAsia"/>
                <w:sz w:val="24"/>
              </w:rPr>
              <w:t>201</w:t>
            </w:r>
            <w:r w:rsidR="00C64D67" w:rsidRPr="00AA2803">
              <w:rPr>
                <w:rFonts w:ascii="宋体" w:hAnsi="宋体"/>
                <w:sz w:val="24"/>
              </w:rPr>
              <w:t>5</w:t>
            </w:r>
            <w:r w:rsidRPr="00AA2803">
              <w:rPr>
                <w:rFonts w:ascii="宋体" w:hAnsi="宋体" w:hint="eastAsia"/>
                <w:sz w:val="24"/>
              </w:rPr>
              <w:t>年</w:t>
            </w:r>
            <w:r w:rsidR="00C64D67" w:rsidRPr="00AA2803">
              <w:rPr>
                <w:rFonts w:ascii="宋体" w:hAnsi="宋体"/>
                <w:sz w:val="24"/>
              </w:rPr>
              <w:t>8</w:t>
            </w:r>
            <w:r w:rsidRPr="00AA2803">
              <w:rPr>
                <w:rFonts w:ascii="宋体" w:hAnsi="宋体" w:hint="eastAsia"/>
                <w:sz w:val="24"/>
              </w:rPr>
              <w:t>月</w:t>
            </w:r>
            <w:r w:rsidR="00C64D67" w:rsidRPr="00AA2803">
              <w:rPr>
                <w:rFonts w:ascii="宋体" w:hAnsi="宋体"/>
                <w:sz w:val="24"/>
              </w:rPr>
              <w:t>31</w:t>
            </w:r>
            <w:r w:rsidRPr="00AA2803"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14:paraId="05F85E6E" w14:textId="77777777" w:rsidR="00007F24" w:rsidRPr="00AA2803" w:rsidRDefault="00007F24" w:rsidP="00007F24"/>
    <w:p w14:paraId="244B58A9" w14:textId="77777777" w:rsidR="00007F24" w:rsidRPr="00AA2803" w:rsidRDefault="00007F24" w:rsidP="00007F24"/>
    <w:p w14:paraId="799515CC" w14:textId="77777777" w:rsidR="00007F24" w:rsidRPr="00AA2803" w:rsidRDefault="00007F24" w:rsidP="00007F24"/>
    <w:p w14:paraId="67721B1C" w14:textId="77777777" w:rsidR="00007F24" w:rsidRPr="00AA2803" w:rsidRDefault="00007F24" w:rsidP="00007F24"/>
    <w:p w14:paraId="1F86DF82" w14:textId="77777777" w:rsidR="00007F24" w:rsidRPr="00AA2803" w:rsidRDefault="00007F24" w:rsidP="00007F24"/>
    <w:p w14:paraId="14394C01" w14:textId="77777777" w:rsidR="00007F24" w:rsidRPr="00AA2803" w:rsidRDefault="00007F24" w:rsidP="00007F24"/>
    <w:p w14:paraId="75258AAB" w14:textId="77777777" w:rsidR="00D4421C" w:rsidRPr="00AA2803" w:rsidRDefault="00D4421C" w:rsidP="00007F24"/>
    <w:p w14:paraId="3C45A6D3" w14:textId="77777777" w:rsidR="00D4421C" w:rsidRPr="00AA2803" w:rsidRDefault="00D4421C" w:rsidP="00007F24"/>
    <w:p w14:paraId="571DCB49" w14:textId="77777777" w:rsidR="00655ED5" w:rsidRPr="00AA2803" w:rsidRDefault="00655ED5" w:rsidP="00655ED5">
      <w:pPr>
        <w:pStyle w:val="a8"/>
        <w:rPr>
          <w:b/>
          <w:color w:val="auto"/>
        </w:rPr>
      </w:pPr>
      <w:r w:rsidRPr="00AA2803">
        <w:rPr>
          <w:b/>
          <w:color w:val="auto"/>
        </w:rPr>
        <w:t>20</w:t>
      </w:r>
      <w:r w:rsidR="00E04B5A" w:rsidRPr="00AA2803">
        <w:rPr>
          <w:rFonts w:hint="eastAsia"/>
          <w:b/>
          <w:color w:val="auto"/>
        </w:rPr>
        <w:t>1</w:t>
      </w:r>
      <w:r w:rsidR="00C64D67" w:rsidRPr="00AA2803">
        <w:rPr>
          <w:b/>
          <w:color w:val="auto"/>
        </w:rPr>
        <w:t>5</w:t>
      </w:r>
      <w:r w:rsidRPr="00AA2803">
        <w:rPr>
          <w:rFonts w:hint="eastAsia"/>
          <w:b/>
          <w:color w:val="auto"/>
        </w:rPr>
        <w:t>年</w:t>
      </w:r>
      <w:r w:rsidR="00C64D67" w:rsidRPr="00AA2803">
        <w:rPr>
          <w:b/>
          <w:color w:val="auto"/>
        </w:rPr>
        <w:t>8</w:t>
      </w:r>
      <w:r w:rsidRPr="00AA2803">
        <w:rPr>
          <w:rFonts w:hint="eastAsia"/>
          <w:b/>
          <w:color w:val="auto"/>
        </w:rPr>
        <w:t>月</w:t>
      </w:r>
    </w:p>
    <w:p w14:paraId="2D0C992B" w14:textId="77777777" w:rsidR="00007F24" w:rsidRPr="00AA2803" w:rsidRDefault="00007F24" w:rsidP="00007F24">
      <w:pPr>
        <w:pStyle w:val="a8"/>
        <w:rPr>
          <w:b/>
          <w:color w:val="auto"/>
        </w:rPr>
      </w:pPr>
      <w:r w:rsidRPr="00AA2803">
        <w:rPr>
          <w:rFonts w:hint="eastAsia"/>
          <w:b/>
          <w:color w:val="auto"/>
        </w:rPr>
        <w:t>华彩控股有限公司</w:t>
      </w:r>
    </w:p>
    <w:p w14:paraId="575CE4CE" w14:textId="77777777" w:rsidR="00007F24" w:rsidRPr="00AA2803" w:rsidRDefault="00007F24" w:rsidP="00E231B0">
      <w:pPr>
        <w:pStyle w:val="a8"/>
        <w:outlineLvl w:val="0"/>
        <w:rPr>
          <w:b/>
          <w:color w:val="auto"/>
        </w:rPr>
      </w:pPr>
      <w:bookmarkStart w:id="2" w:name="_Toc435450797"/>
      <w:r w:rsidRPr="00AA2803">
        <w:rPr>
          <w:rFonts w:hint="eastAsia"/>
          <w:b/>
          <w:color w:val="auto"/>
        </w:rPr>
        <w:t xml:space="preserve">China LotSynergy </w:t>
      </w:r>
      <w:r w:rsidR="00655ED5" w:rsidRPr="00AA2803">
        <w:rPr>
          <w:rFonts w:hint="eastAsia"/>
          <w:b/>
          <w:color w:val="auto"/>
        </w:rPr>
        <w:t>Limited</w:t>
      </w:r>
      <w:bookmarkEnd w:id="2"/>
    </w:p>
    <w:p w14:paraId="21C2990A" w14:textId="77777777" w:rsidR="00007F24" w:rsidRPr="00AA2803" w:rsidRDefault="00007F24" w:rsidP="00007F24">
      <w:pPr>
        <w:sectPr w:rsidR="00007F24" w:rsidRPr="00AA2803" w:rsidSect="0027759B">
          <w:pgSz w:w="11906" w:h="16838"/>
          <w:pgMar w:top="1570" w:right="1466" w:bottom="1440" w:left="1620" w:header="779" w:footer="992" w:gutter="0"/>
          <w:cols w:space="425"/>
          <w:docGrid w:type="lines" w:linePitch="312"/>
        </w:sectPr>
      </w:pPr>
    </w:p>
    <w:p w14:paraId="4175E52E" w14:textId="77777777" w:rsidR="00007F24" w:rsidRPr="00AA2803" w:rsidRDefault="00007F24" w:rsidP="001E5673">
      <w:pPr>
        <w:spacing w:beforeLines="150" w:before="468" w:afterLines="150" w:after="468" w:line="360" w:lineRule="auto"/>
        <w:jc w:val="center"/>
        <w:rPr>
          <w:rFonts w:ascii="宋体"/>
          <w:b/>
          <w:sz w:val="32"/>
        </w:rPr>
      </w:pPr>
      <w:r w:rsidRPr="00AA2803">
        <w:rPr>
          <w:rFonts w:ascii="宋体" w:hAnsi="宋体" w:hint="eastAsia"/>
          <w:b/>
          <w:sz w:val="32"/>
        </w:rPr>
        <w:lastRenderedPageBreak/>
        <w:t>文档修订版本记录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5953"/>
        <w:gridCol w:w="1276"/>
        <w:gridCol w:w="1276"/>
        <w:gridCol w:w="1134"/>
        <w:gridCol w:w="1134"/>
        <w:gridCol w:w="1134"/>
        <w:gridCol w:w="1056"/>
      </w:tblGrid>
      <w:tr w:rsidR="00AA2803" w:rsidRPr="00AA2803" w14:paraId="14E98EEA" w14:textId="77777777" w:rsidTr="00883D9C">
        <w:trPr>
          <w:trHeight w:hRule="exact" w:val="402"/>
        </w:trPr>
        <w:tc>
          <w:tcPr>
            <w:tcW w:w="993" w:type="dxa"/>
            <w:vMerge w:val="restart"/>
            <w:shd w:val="clear" w:color="auto" w:fill="E0E0E0"/>
            <w:vAlign w:val="center"/>
          </w:tcPr>
          <w:p w14:paraId="62E5F9AA" w14:textId="77777777" w:rsidR="00B64A1B" w:rsidRPr="00AA2803" w:rsidRDefault="00B64A1B" w:rsidP="0093290C">
            <w:pPr>
              <w:jc w:val="center"/>
              <w:rPr>
                <w:b/>
              </w:rPr>
            </w:pPr>
            <w:r w:rsidRPr="00AA2803">
              <w:rPr>
                <w:rFonts w:hint="eastAsia"/>
                <w:b/>
              </w:rPr>
              <w:t>版</w:t>
            </w:r>
            <w:r w:rsidR="003D096A" w:rsidRPr="00AA2803">
              <w:rPr>
                <w:rFonts w:hint="eastAsia"/>
                <w:b/>
              </w:rPr>
              <w:t xml:space="preserve">  </w:t>
            </w:r>
            <w:r w:rsidRPr="00AA2803">
              <w:rPr>
                <w:rFonts w:hint="eastAsia"/>
                <w:b/>
              </w:rPr>
              <w:t>本</w:t>
            </w:r>
          </w:p>
        </w:tc>
        <w:tc>
          <w:tcPr>
            <w:tcW w:w="5953" w:type="dxa"/>
            <w:vMerge w:val="restart"/>
            <w:shd w:val="clear" w:color="auto" w:fill="E0E0E0"/>
            <w:vAlign w:val="center"/>
          </w:tcPr>
          <w:p w14:paraId="2BA7D470" w14:textId="77777777" w:rsidR="00B64A1B" w:rsidRPr="00AA2803" w:rsidRDefault="00B64A1B" w:rsidP="0093290C">
            <w:pPr>
              <w:jc w:val="center"/>
              <w:rPr>
                <w:b/>
              </w:rPr>
            </w:pPr>
            <w:r w:rsidRPr="00AA2803">
              <w:rPr>
                <w:rFonts w:hint="eastAsia"/>
                <w:b/>
              </w:rPr>
              <w:t>主要修订内容</w:t>
            </w:r>
            <w:r w:rsidR="00D66508" w:rsidRPr="00AA2803">
              <w:rPr>
                <w:rFonts w:hint="eastAsia"/>
                <w:b/>
              </w:rPr>
              <w:t>(</w:t>
            </w:r>
            <w:r w:rsidR="00D66508" w:rsidRPr="00AA2803">
              <w:rPr>
                <w:rFonts w:hint="eastAsia"/>
                <w:b/>
              </w:rPr>
              <w:t>初始化、修改需求、删除需求等</w:t>
            </w:r>
            <w:r w:rsidR="00D66508" w:rsidRPr="00AA2803">
              <w:rPr>
                <w:rFonts w:hint="eastAsia"/>
                <w:b/>
              </w:rPr>
              <w:t>)</w:t>
            </w:r>
          </w:p>
        </w:tc>
        <w:tc>
          <w:tcPr>
            <w:tcW w:w="2552" w:type="dxa"/>
            <w:gridSpan w:val="2"/>
            <w:shd w:val="clear" w:color="auto" w:fill="E0E0E0"/>
            <w:vAlign w:val="center"/>
          </w:tcPr>
          <w:p w14:paraId="608D92D2" w14:textId="77777777" w:rsidR="00B64A1B" w:rsidRPr="00AA2803" w:rsidRDefault="00B64A1B" w:rsidP="0093290C">
            <w:pPr>
              <w:jc w:val="center"/>
              <w:rPr>
                <w:b/>
              </w:rPr>
            </w:pPr>
            <w:r w:rsidRPr="00AA2803">
              <w:rPr>
                <w:rFonts w:hint="eastAsia"/>
                <w:b/>
              </w:rPr>
              <w:t>编制</w:t>
            </w:r>
            <w:r w:rsidRPr="00AA2803">
              <w:rPr>
                <w:b/>
              </w:rPr>
              <w:t>/</w:t>
            </w:r>
            <w:r w:rsidRPr="00AA2803">
              <w:rPr>
                <w:rFonts w:hint="eastAsia"/>
                <w:b/>
              </w:rPr>
              <w:t>更改</w:t>
            </w:r>
          </w:p>
        </w:tc>
        <w:tc>
          <w:tcPr>
            <w:tcW w:w="2268" w:type="dxa"/>
            <w:gridSpan w:val="2"/>
            <w:shd w:val="clear" w:color="auto" w:fill="E0E0E0"/>
            <w:vAlign w:val="center"/>
          </w:tcPr>
          <w:p w14:paraId="32465CBB" w14:textId="77777777" w:rsidR="00B64A1B" w:rsidRPr="00AA2803" w:rsidRDefault="00B64A1B" w:rsidP="0093290C">
            <w:pPr>
              <w:jc w:val="center"/>
              <w:rPr>
                <w:b/>
              </w:rPr>
            </w:pPr>
            <w:r w:rsidRPr="00AA2803">
              <w:rPr>
                <w:rFonts w:hint="eastAsia"/>
                <w:b/>
              </w:rPr>
              <w:t>审核</w:t>
            </w:r>
          </w:p>
        </w:tc>
        <w:tc>
          <w:tcPr>
            <w:tcW w:w="2190" w:type="dxa"/>
            <w:gridSpan w:val="2"/>
            <w:shd w:val="clear" w:color="auto" w:fill="E0E0E0"/>
          </w:tcPr>
          <w:p w14:paraId="50602EA0" w14:textId="77777777" w:rsidR="00B64A1B" w:rsidRPr="00AA2803" w:rsidRDefault="00B64A1B" w:rsidP="0093290C">
            <w:pPr>
              <w:jc w:val="center"/>
              <w:rPr>
                <w:b/>
              </w:rPr>
            </w:pPr>
            <w:r w:rsidRPr="00AA2803">
              <w:rPr>
                <w:rFonts w:hint="eastAsia"/>
                <w:b/>
              </w:rPr>
              <w:t>批准</w:t>
            </w:r>
          </w:p>
        </w:tc>
      </w:tr>
      <w:tr w:rsidR="00AA2803" w:rsidRPr="00AA2803" w14:paraId="329911A9" w14:textId="77777777" w:rsidTr="00883D9C">
        <w:trPr>
          <w:trHeight w:hRule="exact" w:val="402"/>
        </w:trPr>
        <w:tc>
          <w:tcPr>
            <w:tcW w:w="993" w:type="dxa"/>
            <w:vMerge/>
            <w:shd w:val="clear" w:color="auto" w:fill="E0E0E0"/>
            <w:vAlign w:val="center"/>
          </w:tcPr>
          <w:p w14:paraId="5F1C51DD" w14:textId="77777777" w:rsidR="00B64A1B" w:rsidRPr="00AA2803" w:rsidRDefault="00B64A1B" w:rsidP="0093290C">
            <w:pPr>
              <w:jc w:val="center"/>
            </w:pPr>
          </w:p>
        </w:tc>
        <w:tc>
          <w:tcPr>
            <w:tcW w:w="5953" w:type="dxa"/>
            <w:vMerge/>
            <w:shd w:val="clear" w:color="auto" w:fill="E0E0E0"/>
          </w:tcPr>
          <w:p w14:paraId="5C7D8797" w14:textId="77777777" w:rsidR="00B64A1B" w:rsidRPr="00AA2803" w:rsidRDefault="00B64A1B" w:rsidP="0093290C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E0E0E0"/>
            <w:vAlign w:val="center"/>
          </w:tcPr>
          <w:p w14:paraId="56C792CE" w14:textId="77777777" w:rsidR="00B64A1B" w:rsidRPr="00AA2803" w:rsidRDefault="00B64A1B" w:rsidP="0093290C">
            <w:pPr>
              <w:jc w:val="center"/>
              <w:rPr>
                <w:b/>
              </w:rPr>
            </w:pPr>
            <w:r w:rsidRPr="00AA2803">
              <w:rPr>
                <w:rFonts w:hint="eastAsia"/>
                <w:b/>
              </w:rPr>
              <w:t>作者</w:t>
            </w:r>
          </w:p>
        </w:tc>
        <w:tc>
          <w:tcPr>
            <w:tcW w:w="1276" w:type="dxa"/>
            <w:shd w:val="clear" w:color="auto" w:fill="E0E0E0"/>
            <w:vAlign w:val="center"/>
          </w:tcPr>
          <w:p w14:paraId="4157D8B4" w14:textId="77777777" w:rsidR="00B64A1B" w:rsidRPr="00AA2803" w:rsidRDefault="00B64A1B" w:rsidP="0093290C">
            <w:pPr>
              <w:jc w:val="center"/>
              <w:rPr>
                <w:b/>
              </w:rPr>
            </w:pPr>
            <w:r w:rsidRPr="00AA2803">
              <w:rPr>
                <w:rFonts w:hint="eastAsia"/>
                <w:b/>
              </w:rPr>
              <w:t>日期</w:t>
            </w:r>
          </w:p>
        </w:tc>
        <w:tc>
          <w:tcPr>
            <w:tcW w:w="1134" w:type="dxa"/>
            <w:shd w:val="clear" w:color="auto" w:fill="E0E0E0"/>
            <w:vAlign w:val="center"/>
          </w:tcPr>
          <w:p w14:paraId="6221527F" w14:textId="77777777" w:rsidR="00B64A1B" w:rsidRPr="00AA2803" w:rsidRDefault="00B64A1B" w:rsidP="0093290C">
            <w:pPr>
              <w:jc w:val="center"/>
              <w:rPr>
                <w:b/>
              </w:rPr>
            </w:pPr>
            <w:r w:rsidRPr="00AA2803">
              <w:rPr>
                <w:rFonts w:hint="eastAsia"/>
                <w:b/>
              </w:rPr>
              <w:t>审核人</w:t>
            </w:r>
          </w:p>
        </w:tc>
        <w:tc>
          <w:tcPr>
            <w:tcW w:w="1134" w:type="dxa"/>
            <w:shd w:val="clear" w:color="auto" w:fill="E0E0E0"/>
            <w:vAlign w:val="center"/>
          </w:tcPr>
          <w:p w14:paraId="3366BB90" w14:textId="77777777" w:rsidR="00B64A1B" w:rsidRPr="00AA2803" w:rsidRDefault="00B64A1B" w:rsidP="0093290C">
            <w:pPr>
              <w:jc w:val="center"/>
              <w:rPr>
                <w:b/>
              </w:rPr>
            </w:pPr>
            <w:r w:rsidRPr="00AA2803">
              <w:rPr>
                <w:rFonts w:hint="eastAsia"/>
                <w:b/>
              </w:rPr>
              <w:t>日期</w:t>
            </w:r>
          </w:p>
        </w:tc>
        <w:tc>
          <w:tcPr>
            <w:tcW w:w="1134" w:type="dxa"/>
            <w:shd w:val="clear" w:color="auto" w:fill="E0E0E0"/>
          </w:tcPr>
          <w:p w14:paraId="07364C99" w14:textId="77777777" w:rsidR="00B64A1B" w:rsidRPr="00AA2803" w:rsidRDefault="00B64A1B" w:rsidP="0093290C">
            <w:pPr>
              <w:jc w:val="center"/>
              <w:rPr>
                <w:b/>
              </w:rPr>
            </w:pPr>
            <w:r w:rsidRPr="00AA2803">
              <w:rPr>
                <w:rFonts w:hint="eastAsia"/>
                <w:b/>
              </w:rPr>
              <w:t>批准人</w:t>
            </w:r>
          </w:p>
        </w:tc>
        <w:tc>
          <w:tcPr>
            <w:tcW w:w="1056" w:type="dxa"/>
            <w:shd w:val="clear" w:color="auto" w:fill="E0E0E0"/>
          </w:tcPr>
          <w:p w14:paraId="49252F6C" w14:textId="77777777" w:rsidR="00B64A1B" w:rsidRPr="00AA2803" w:rsidRDefault="00B64A1B" w:rsidP="0093290C">
            <w:pPr>
              <w:jc w:val="center"/>
              <w:rPr>
                <w:b/>
              </w:rPr>
            </w:pPr>
            <w:r w:rsidRPr="00AA2803">
              <w:rPr>
                <w:rFonts w:hint="eastAsia"/>
                <w:b/>
              </w:rPr>
              <w:t>日期</w:t>
            </w:r>
          </w:p>
        </w:tc>
      </w:tr>
      <w:tr w:rsidR="00B64A1B" w:rsidRPr="00AA2803" w14:paraId="51454BDF" w14:textId="77777777" w:rsidTr="00883D9C">
        <w:trPr>
          <w:trHeight w:val="441"/>
        </w:trPr>
        <w:tc>
          <w:tcPr>
            <w:tcW w:w="993" w:type="dxa"/>
            <w:vAlign w:val="center"/>
          </w:tcPr>
          <w:p w14:paraId="3547488D" w14:textId="77777777" w:rsidR="00B64A1B" w:rsidRPr="00AA2803" w:rsidRDefault="00C82B07" w:rsidP="0093290C">
            <w:pPr>
              <w:pStyle w:val="ad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A2803">
              <w:rPr>
                <w:rFonts w:ascii="宋体" w:hAnsi="宋体" w:hint="eastAsia"/>
                <w:sz w:val="21"/>
                <w:szCs w:val="21"/>
                <w:lang w:eastAsia="zh-CN"/>
              </w:rPr>
              <w:t>1.0.0</w:t>
            </w:r>
          </w:p>
        </w:tc>
        <w:tc>
          <w:tcPr>
            <w:tcW w:w="5953" w:type="dxa"/>
          </w:tcPr>
          <w:p w14:paraId="0AB71FFE" w14:textId="77777777" w:rsidR="00B64A1B" w:rsidRPr="00AA2803" w:rsidRDefault="00C82B07" w:rsidP="0093290C">
            <w:pPr>
              <w:pStyle w:val="ad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A2803">
              <w:rPr>
                <w:rFonts w:ascii="宋体" w:hAnsi="宋体" w:hint="eastAsia"/>
                <w:sz w:val="21"/>
                <w:szCs w:val="21"/>
                <w:lang w:eastAsia="zh-CN"/>
              </w:rPr>
              <w:t>建立</w:t>
            </w:r>
          </w:p>
        </w:tc>
        <w:tc>
          <w:tcPr>
            <w:tcW w:w="1276" w:type="dxa"/>
          </w:tcPr>
          <w:p w14:paraId="2E5313CA" w14:textId="77777777" w:rsidR="00B64A1B" w:rsidRPr="00AA2803" w:rsidRDefault="00C82B07" w:rsidP="00196BAF">
            <w:pPr>
              <w:pStyle w:val="ad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A2803">
              <w:rPr>
                <w:rFonts w:ascii="宋体" w:hAnsi="宋体" w:hint="eastAsia"/>
                <w:sz w:val="21"/>
                <w:szCs w:val="21"/>
                <w:lang w:eastAsia="zh-CN"/>
              </w:rPr>
              <w:t>陈震</w:t>
            </w:r>
          </w:p>
        </w:tc>
        <w:tc>
          <w:tcPr>
            <w:tcW w:w="1276" w:type="dxa"/>
          </w:tcPr>
          <w:p w14:paraId="442AEEEB" w14:textId="77777777" w:rsidR="00B64A1B" w:rsidRPr="00AA2803" w:rsidRDefault="00C64D67" w:rsidP="00196BAF">
            <w:pPr>
              <w:pStyle w:val="ad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A2803">
              <w:rPr>
                <w:rFonts w:ascii="宋体" w:hAnsi="宋体"/>
                <w:sz w:val="21"/>
                <w:szCs w:val="21"/>
                <w:lang w:eastAsia="zh-CN"/>
              </w:rPr>
              <w:t>2015.8.31</w:t>
            </w:r>
          </w:p>
        </w:tc>
        <w:tc>
          <w:tcPr>
            <w:tcW w:w="1134" w:type="dxa"/>
          </w:tcPr>
          <w:p w14:paraId="3E1C929A" w14:textId="77777777" w:rsidR="00B64A1B" w:rsidRPr="00AA2803" w:rsidRDefault="00B64A1B" w:rsidP="00196BAF">
            <w:pPr>
              <w:pStyle w:val="ad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6930E0A1" w14:textId="77777777" w:rsidR="00B64A1B" w:rsidRPr="00AA2803" w:rsidRDefault="00B64A1B" w:rsidP="00196BAF">
            <w:pPr>
              <w:pStyle w:val="ad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132673A8" w14:textId="77777777" w:rsidR="00B64A1B" w:rsidRPr="00AA2803" w:rsidRDefault="00B64A1B" w:rsidP="0093290C">
            <w:pPr>
              <w:pStyle w:val="ad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056" w:type="dxa"/>
          </w:tcPr>
          <w:p w14:paraId="452FAE7A" w14:textId="77777777" w:rsidR="00B64A1B" w:rsidRPr="00AA2803" w:rsidRDefault="00B64A1B" w:rsidP="0093290C">
            <w:pPr>
              <w:pStyle w:val="ad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 w14:paraId="6A7C83C6" w14:textId="77777777" w:rsidR="008F136A" w:rsidRPr="00AA2803" w:rsidRDefault="008F136A" w:rsidP="001E5673">
      <w:pPr>
        <w:spacing w:beforeLines="50" w:before="156" w:afterLines="50" w:after="156"/>
      </w:pPr>
    </w:p>
    <w:p w14:paraId="45D833FF" w14:textId="77777777" w:rsidR="008F136A" w:rsidRPr="00AA2803" w:rsidRDefault="008F136A" w:rsidP="001E5673">
      <w:pPr>
        <w:spacing w:beforeLines="50" w:before="156" w:afterLines="50" w:after="156"/>
      </w:pPr>
    </w:p>
    <w:p w14:paraId="124F9B26" w14:textId="77777777" w:rsidR="008F136A" w:rsidRPr="00AA2803" w:rsidRDefault="008F136A" w:rsidP="001E5673">
      <w:pPr>
        <w:spacing w:beforeLines="100" w:before="312" w:afterLines="100" w:after="312"/>
        <w:jc w:val="center"/>
        <w:rPr>
          <w:rFonts w:ascii="黑体" w:eastAsia="黑体"/>
          <w:sz w:val="32"/>
          <w:szCs w:val="32"/>
        </w:rPr>
        <w:sectPr w:rsidR="008F136A" w:rsidRPr="00AA2803" w:rsidSect="0027759B">
          <w:headerReference w:type="default" r:id="rId9"/>
          <w:footerReference w:type="default" r:id="rId10"/>
          <w:pgSz w:w="16838" w:h="11906" w:orient="landscape"/>
          <w:pgMar w:top="1421" w:right="1440" w:bottom="1466" w:left="1440" w:header="851" w:footer="992" w:gutter="0"/>
          <w:pgNumType w:start="1"/>
          <w:cols w:space="425"/>
          <w:docGrid w:type="lines" w:linePitch="312"/>
        </w:sectPr>
      </w:pPr>
    </w:p>
    <w:p w14:paraId="12FFCEA9" w14:textId="77777777" w:rsidR="00007F24" w:rsidRPr="00AA2803" w:rsidRDefault="00007F24" w:rsidP="001E5673">
      <w:pPr>
        <w:spacing w:beforeLines="200" w:before="624" w:afterLines="100" w:after="312"/>
        <w:jc w:val="center"/>
        <w:rPr>
          <w:rFonts w:ascii="黑体" w:eastAsia="黑体"/>
          <w:sz w:val="32"/>
          <w:szCs w:val="32"/>
        </w:rPr>
      </w:pPr>
      <w:r w:rsidRPr="00AA2803">
        <w:rPr>
          <w:rFonts w:ascii="黑体" w:eastAsia="黑体" w:hint="eastAsia"/>
          <w:sz w:val="32"/>
          <w:szCs w:val="32"/>
        </w:rPr>
        <w:lastRenderedPageBreak/>
        <w:t xml:space="preserve">目 </w:t>
      </w:r>
      <w:r w:rsidR="00EE4512" w:rsidRPr="00AA2803">
        <w:rPr>
          <w:rFonts w:ascii="黑体" w:eastAsia="黑体" w:hint="eastAsia"/>
          <w:sz w:val="32"/>
          <w:szCs w:val="32"/>
        </w:rPr>
        <w:t xml:space="preserve">  </w:t>
      </w:r>
      <w:r w:rsidRPr="00AA2803">
        <w:rPr>
          <w:rFonts w:ascii="黑体" w:eastAsia="黑体" w:hint="eastAsia"/>
          <w:sz w:val="32"/>
          <w:szCs w:val="32"/>
        </w:rPr>
        <w:t xml:space="preserve">  录</w:t>
      </w:r>
    </w:p>
    <w:p w14:paraId="6DF7B956" w14:textId="77777777" w:rsidR="00F07178" w:rsidRDefault="00D57B42">
      <w:pPr>
        <w:pStyle w:val="11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AA2803">
        <w:fldChar w:fldCharType="begin"/>
      </w:r>
      <w:r w:rsidR="00007F24" w:rsidRPr="00AA2803">
        <w:instrText xml:space="preserve"> TOC \o "1-5" \h \z \u </w:instrText>
      </w:r>
      <w:r w:rsidRPr="00AA2803">
        <w:fldChar w:fldCharType="separate"/>
      </w:r>
      <w:hyperlink w:anchor="_Toc435450795" w:history="1">
        <w:r w:rsidR="00F07178" w:rsidRPr="007F08DE">
          <w:rPr>
            <w:rStyle w:val="a9"/>
            <w:rFonts w:eastAsia="黑体" w:cs="宋体"/>
            <w:b/>
            <w:noProof/>
          </w:rPr>
          <w:t>KPW</w:t>
        </w:r>
        <w:r w:rsidR="00F07178" w:rsidRPr="007F08DE">
          <w:rPr>
            <w:rStyle w:val="a9"/>
            <w:rFonts w:eastAsia="黑体" w:cs="宋体" w:hint="eastAsia"/>
            <w:b/>
            <w:noProof/>
          </w:rPr>
          <w:t>系统</w:t>
        </w:r>
        <w:r w:rsidR="00F07178" w:rsidRPr="007F08DE">
          <w:rPr>
            <w:rStyle w:val="a9"/>
            <w:rFonts w:eastAsia="黑体" w:cs="宋体"/>
            <w:b/>
            <w:noProof/>
          </w:rPr>
          <w:t>V1.0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_Toc435450795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</w:t>
        </w:r>
        <w:r w:rsidR="00F07178">
          <w:rPr>
            <w:noProof/>
            <w:webHidden/>
          </w:rPr>
          <w:fldChar w:fldCharType="end"/>
        </w:r>
      </w:hyperlink>
    </w:p>
    <w:p w14:paraId="538E11B3" w14:textId="77777777" w:rsidR="00F07178" w:rsidRDefault="009A0F62">
      <w:pPr>
        <w:pStyle w:val="11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796" w:history="1">
        <w:r w:rsidR="00F07178" w:rsidRPr="007F08DE">
          <w:rPr>
            <w:rStyle w:val="a9"/>
            <w:rFonts w:eastAsia="黑体" w:cs="宋体" w:hint="eastAsia"/>
            <w:b/>
            <w:noProof/>
          </w:rPr>
          <w:t>数据库设计说明书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_Toc435450796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</w:t>
        </w:r>
        <w:r w:rsidR="00F07178">
          <w:rPr>
            <w:noProof/>
            <w:webHidden/>
          </w:rPr>
          <w:fldChar w:fldCharType="end"/>
        </w:r>
      </w:hyperlink>
    </w:p>
    <w:p w14:paraId="0C49EACE" w14:textId="77777777" w:rsidR="00F07178" w:rsidRDefault="009A0F62">
      <w:pPr>
        <w:pStyle w:val="11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797" w:history="1">
        <w:r w:rsidR="00F07178" w:rsidRPr="007F08DE">
          <w:rPr>
            <w:rStyle w:val="a9"/>
            <w:b/>
            <w:noProof/>
          </w:rPr>
          <w:t>China LotSynergy Limited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_Toc435450797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</w:t>
        </w:r>
        <w:r w:rsidR="00F07178">
          <w:rPr>
            <w:noProof/>
            <w:webHidden/>
          </w:rPr>
          <w:fldChar w:fldCharType="end"/>
        </w:r>
      </w:hyperlink>
    </w:p>
    <w:p w14:paraId="0AC18E19" w14:textId="77777777" w:rsidR="00F07178" w:rsidRDefault="009A0F62">
      <w:pPr>
        <w:pStyle w:val="11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798" w:history="1">
        <w:r w:rsidR="00F07178" w:rsidRPr="007F08DE">
          <w:rPr>
            <w:rStyle w:val="a9"/>
            <w:rFonts w:ascii="宋体" w:hAnsi="宋体"/>
            <w:noProof/>
          </w:rPr>
          <w:t>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文档引言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_Toc435450798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</w:t>
        </w:r>
        <w:r w:rsidR="00F07178">
          <w:rPr>
            <w:noProof/>
            <w:webHidden/>
          </w:rPr>
          <w:fldChar w:fldCharType="end"/>
        </w:r>
      </w:hyperlink>
    </w:p>
    <w:p w14:paraId="3E74FD78" w14:textId="77777777" w:rsidR="00F07178" w:rsidRDefault="009A0F62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799" w:history="1">
        <w:r w:rsidR="00F07178" w:rsidRPr="007F08DE">
          <w:rPr>
            <w:rStyle w:val="a9"/>
            <w:rFonts w:ascii="宋体" w:hAnsi="宋体"/>
            <w:noProof/>
          </w:rPr>
          <w:t>1.1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文档目的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_Toc435450799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</w:t>
        </w:r>
        <w:r w:rsidR="00F07178">
          <w:rPr>
            <w:noProof/>
            <w:webHidden/>
          </w:rPr>
          <w:fldChar w:fldCharType="end"/>
        </w:r>
      </w:hyperlink>
    </w:p>
    <w:p w14:paraId="292CBAC3" w14:textId="77777777" w:rsidR="00F07178" w:rsidRDefault="009A0F62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00" w:history="1">
        <w:r w:rsidR="00F07178" w:rsidRPr="007F08DE">
          <w:rPr>
            <w:rStyle w:val="a9"/>
            <w:rFonts w:ascii="宋体" w:hAnsi="宋体"/>
            <w:noProof/>
          </w:rPr>
          <w:t>1.2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预期读者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_Toc435450800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</w:t>
        </w:r>
        <w:r w:rsidR="00F07178">
          <w:rPr>
            <w:noProof/>
            <w:webHidden/>
          </w:rPr>
          <w:fldChar w:fldCharType="end"/>
        </w:r>
      </w:hyperlink>
    </w:p>
    <w:p w14:paraId="3405A056" w14:textId="77777777" w:rsidR="00F07178" w:rsidRDefault="009A0F62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01" w:history="1">
        <w:r w:rsidR="00F07178" w:rsidRPr="007F08DE">
          <w:rPr>
            <w:rStyle w:val="a9"/>
            <w:rFonts w:ascii="宋体" w:hAnsi="宋体"/>
            <w:noProof/>
          </w:rPr>
          <w:t>1.3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参考文献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_Toc435450801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</w:t>
        </w:r>
        <w:r w:rsidR="00F07178">
          <w:rPr>
            <w:noProof/>
            <w:webHidden/>
          </w:rPr>
          <w:fldChar w:fldCharType="end"/>
        </w:r>
      </w:hyperlink>
    </w:p>
    <w:p w14:paraId="56E4C062" w14:textId="77777777" w:rsidR="00F07178" w:rsidRDefault="009A0F62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02" w:history="1">
        <w:r w:rsidR="00F07178" w:rsidRPr="007F08DE">
          <w:rPr>
            <w:rStyle w:val="a9"/>
            <w:rFonts w:ascii="宋体" w:hAnsi="宋体"/>
            <w:noProof/>
          </w:rPr>
          <w:t>1.4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术语缩写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_Toc435450802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</w:t>
        </w:r>
        <w:r w:rsidR="00F07178">
          <w:rPr>
            <w:noProof/>
            <w:webHidden/>
          </w:rPr>
          <w:fldChar w:fldCharType="end"/>
        </w:r>
      </w:hyperlink>
    </w:p>
    <w:p w14:paraId="20B551D6" w14:textId="77777777" w:rsidR="00F07178" w:rsidRDefault="009A0F62">
      <w:pPr>
        <w:pStyle w:val="11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03" w:history="1">
        <w:r w:rsidR="00F07178" w:rsidRPr="007F08DE">
          <w:rPr>
            <w:rStyle w:val="a9"/>
            <w:rFonts w:ascii="宋体" w:hAnsi="宋体"/>
            <w:noProof/>
          </w:rPr>
          <w:t>2</w:t>
        </w:r>
        <w:r w:rsidR="00F07178" w:rsidRPr="007F08DE">
          <w:rPr>
            <w:rStyle w:val="a9"/>
            <w:noProof/>
          </w:rPr>
          <w:t xml:space="preserve"> OMS</w:t>
        </w:r>
        <w:r w:rsidR="00F07178" w:rsidRPr="007F08DE">
          <w:rPr>
            <w:rStyle w:val="a9"/>
            <w:rFonts w:hint="eastAsia"/>
            <w:noProof/>
          </w:rPr>
          <w:t>系统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_Toc435450803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2</w:t>
        </w:r>
        <w:r w:rsidR="00F07178">
          <w:rPr>
            <w:noProof/>
            <w:webHidden/>
          </w:rPr>
          <w:fldChar w:fldCharType="end"/>
        </w:r>
      </w:hyperlink>
    </w:p>
    <w:p w14:paraId="6711373C" w14:textId="77777777" w:rsidR="00F07178" w:rsidRDefault="009A0F62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04" w:history="1">
        <w:r w:rsidR="00F07178" w:rsidRPr="007F08DE">
          <w:rPr>
            <w:rStyle w:val="a9"/>
            <w:rFonts w:ascii="宋体" w:hAnsi="宋体"/>
            <w:noProof/>
          </w:rPr>
          <w:t>2.1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表结构定义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_Toc435450804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2</w:t>
        </w:r>
        <w:r w:rsidR="00F07178">
          <w:rPr>
            <w:noProof/>
            <w:webHidden/>
          </w:rPr>
          <w:fldChar w:fldCharType="end"/>
        </w:r>
      </w:hyperlink>
    </w:p>
    <w:p w14:paraId="1A80F75A" w14:textId="77777777" w:rsidR="00F07178" w:rsidRDefault="009A0F62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05" w:history="1">
        <w:r w:rsidR="00F07178" w:rsidRPr="007F08DE">
          <w:rPr>
            <w:rStyle w:val="a9"/>
            <w:rFonts w:ascii="宋体" w:hAnsi="宋体"/>
            <w:noProof/>
          </w:rPr>
          <w:t>2.1.1</w:t>
        </w:r>
        <w:r w:rsidR="00F07178" w:rsidRPr="007F08DE">
          <w:rPr>
            <w:rStyle w:val="a9"/>
            <w:rFonts w:ascii="Calibri" w:hAnsi="Calibri" w:hint="eastAsia"/>
            <w:noProof/>
          </w:rPr>
          <w:t xml:space="preserve"> </w:t>
        </w:r>
        <w:r w:rsidR="00F07178" w:rsidRPr="007F08DE">
          <w:rPr>
            <w:rStyle w:val="a9"/>
            <w:rFonts w:ascii="Calibri" w:hAnsi="Calibri" w:hint="eastAsia"/>
            <w:noProof/>
          </w:rPr>
          <w:t>用户及权限管理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_Toc435450805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2</w:t>
        </w:r>
        <w:r w:rsidR="00F07178">
          <w:rPr>
            <w:noProof/>
            <w:webHidden/>
          </w:rPr>
          <w:fldChar w:fldCharType="end"/>
        </w:r>
      </w:hyperlink>
    </w:p>
    <w:p w14:paraId="609E0984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06" w:history="1">
        <w:r w:rsidR="00F07178" w:rsidRPr="007F08DE">
          <w:rPr>
            <w:rStyle w:val="a9"/>
            <w:rFonts w:ascii="宋体" w:hAnsi="宋体"/>
            <w:noProof/>
          </w:rPr>
          <w:t>2.1.1.1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用户信息表（</w:t>
        </w:r>
        <w:r w:rsidR="00F07178" w:rsidRPr="007F08DE">
          <w:rPr>
            <w:rStyle w:val="a9"/>
            <w:noProof/>
          </w:rPr>
          <w:t>ADM_INFO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_Toc435450806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2</w:t>
        </w:r>
        <w:r w:rsidR="00F07178">
          <w:rPr>
            <w:noProof/>
            <w:webHidden/>
          </w:rPr>
          <w:fldChar w:fldCharType="end"/>
        </w:r>
      </w:hyperlink>
    </w:p>
    <w:p w14:paraId="29DFF448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07" w:history="1">
        <w:r w:rsidR="00F07178" w:rsidRPr="007F08DE">
          <w:rPr>
            <w:rStyle w:val="a9"/>
            <w:rFonts w:ascii="宋体" w:hAnsi="宋体"/>
            <w:noProof/>
          </w:rPr>
          <w:t>2.1.1.2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角色信息表（</w:t>
        </w:r>
        <w:r w:rsidR="00F07178" w:rsidRPr="007F08DE">
          <w:rPr>
            <w:rStyle w:val="a9"/>
            <w:noProof/>
          </w:rPr>
          <w:t>ADM_ROLE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_Toc435450807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3</w:t>
        </w:r>
        <w:r w:rsidR="00F07178">
          <w:rPr>
            <w:noProof/>
            <w:webHidden/>
          </w:rPr>
          <w:fldChar w:fldCharType="end"/>
        </w:r>
      </w:hyperlink>
    </w:p>
    <w:p w14:paraId="0FAB3424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08" w:history="1">
        <w:r w:rsidR="00F07178" w:rsidRPr="007F08DE">
          <w:rPr>
            <w:rStyle w:val="a9"/>
            <w:rFonts w:ascii="宋体" w:hAnsi="宋体"/>
            <w:noProof/>
          </w:rPr>
          <w:t>2.1.1.3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管理员角色信息表（</w:t>
        </w:r>
        <w:r w:rsidR="00F07178" w:rsidRPr="007F08DE">
          <w:rPr>
            <w:rStyle w:val="a9"/>
            <w:noProof/>
          </w:rPr>
          <w:t>ADM_ROLE_ADMIN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_Toc435450808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4</w:t>
        </w:r>
        <w:r w:rsidR="00F07178">
          <w:rPr>
            <w:noProof/>
            <w:webHidden/>
          </w:rPr>
          <w:fldChar w:fldCharType="end"/>
        </w:r>
      </w:hyperlink>
    </w:p>
    <w:p w14:paraId="35FC1595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09" w:history="1">
        <w:r w:rsidR="00F07178" w:rsidRPr="007F08DE">
          <w:rPr>
            <w:rStyle w:val="a9"/>
            <w:rFonts w:ascii="宋体" w:hAnsi="宋体"/>
            <w:noProof/>
          </w:rPr>
          <w:t>2.1.1.4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功能模块（菜单）列表（</w:t>
        </w:r>
        <w:r w:rsidR="00F07178" w:rsidRPr="007F08DE">
          <w:rPr>
            <w:rStyle w:val="a9"/>
            <w:noProof/>
          </w:rPr>
          <w:t>ADM_PRIVILEGE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_Toc435450809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5</w:t>
        </w:r>
        <w:r w:rsidR="00F07178">
          <w:rPr>
            <w:noProof/>
            <w:webHidden/>
          </w:rPr>
          <w:fldChar w:fldCharType="end"/>
        </w:r>
      </w:hyperlink>
    </w:p>
    <w:p w14:paraId="22D4BA11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10" w:history="1">
        <w:r w:rsidR="00F07178" w:rsidRPr="007F08DE">
          <w:rPr>
            <w:rStyle w:val="a9"/>
            <w:rFonts w:ascii="宋体" w:hAnsi="宋体"/>
            <w:noProof/>
          </w:rPr>
          <w:t>2.1.1.5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角色功能对应表（</w:t>
        </w:r>
        <w:r w:rsidR="00F07178" w:rsidRPr="007F08DE">
          <w:rPr>
            <w:rStyle w:val="a9"/>
            <w:noProof/>
          </w:rPr>
          <w:t>ADM_ROLE_PRIVILEGE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_Toc435450810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6</w:t>
        </w:r>
        <w:r w:rsidR="00F07178">
          <w:rPr>
            <w:noProof/>
            <w:webHidden/>
          </w:rPr>
          <w:fldChar w:fldCharType="end"/>
        </w:r>
      </w:hyperlink>
    </w:p>
    <w:p w14:paraId="55F2D5D9" w14:textId="77777777" w:rsidR="00F07178" w:rsidRDefault="009A0F62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11" w:history="1">
        <w:r w:rsidR="00F07178" w:rsidRPr="007F08DE">
          <w:rPr>
            <w:rStyle w:val="a9"/>
            <w:rFonts w:ascii="宋体" w:hAnsi="宋体"/>
            <w:noProof/>
          </w:rPr>
          <w:t>2.1.2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实体基本信息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_Toc435450811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6</w:t>
        </w:r>
        <w:r w:rsidR="00F07178">
          <w:rPr>
            <w:noProof/>
            <w:webHidden/>
          </w:rPr>
          <w:fldChar w:fldCharType="end"/>
        </w:r>
      </w:hyperlink>
    </w:p>
    <w:p w14:paraId="6002BE19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12" w:history="1">
        <w:r w:rsidR="00F07178" w:rsidRPr="007F08DE">
          <w:rPr>
            <w:rStyle w:val="a9"/>
            <w:rFonts w:ascii="宋体" w:hAnsi="宋体"/>
            <w:noProof/>
          </w:rPr>
          <w:t>2.1.2.1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区域基本信息（</w:t>
        </w:r>
        <w:r w:rsidR="00F07178" w:rsidRPr="007F08DE">
          <w:rPr>
            <w:rStyle w:val="a9"/>
            <w:noProof/>
          </w:rPr>
          <w:t>INF_AREAS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_Toc435450812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7</w:t>
        </w:r>
        <w:r w:rsidR="00F07178">
          <w:rPr>
            <w:noProof/>
            <w:webHidden/>
          </w:rPr>
          <w:fldChar w:fldCharType="end"/>
        </w:r>
      </w:hyperlink>
    </w:p>
    <w:p w14:paraId="64439DDF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13" w:history="1">
        <w:r w:rsidR="00F07178" w:rsidRPr="007F08DE">
          <w:rPr>
            <w:rStyle w:val="a9"/>
            <w:rFonts w:ascii="宋体" w:hAnsi="宋体"/>
            <w:noProof/>
          </w:rPr>
          <w:t>2.1.2.2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组织机构基本信息（</w:t>
        </w:r>
        <w:r w:rsidR="00F07178" w:rsidRPr="007F08DE">
          <w:rPr>
            <w:rStyle w:val="a9"/>
            <w:noProof/>
          </w:rPr>
          <w:t>INF_ORGS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_Toc435450813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7</w:t>
        </w:r>
        <w:r w:rsidR="00F07178">
          <w:rPr>
            <w:noProof/>
            <w:webHidden/>
          </w:rPr>
          <w:fldChar w:fldCharType="end"/>
        </w:r>
      </w:hyperlink>
    </w:p>
    <w:p w14:paraId="110C5738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14" w:history="1">
        <w:r w:rsidR="00F07178" w:rsidRPr="007F08DE">
          <w:rPr>
            <w:rStyle w:val="a9"/>
            <w:rFonts w:ascii="宋体" w:hAnsi="宋体"/>
            <w:noProof/>
          </w:rPr>
          <w:t>2.1.2.3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组织机构管辖区域（</w:t>
        </w:r>
        <w:r w:rsidR="00F07178" w:rsidRPr="007F08DE">
          <w:rPr>
            <w:rStyle w:val="a9"/>
            <w:noProof/>
          </w:rPr>
          <w:t>INF_ORG_AREA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_Toc435450814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</w:t>
        </w:r>
        <w:r w:rsidR="00F07178">
          <w:rPr>
            <w:noProof/>
            <w:webHidden/>
          </w:rPr>
          <w:fldChar w:fldCharType="end"/>
        </w:r>
      </w:hyperlink>
    </w:p>
    <w:p w14:paraId="217AC5B4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15" w:history="1">
        <w:r w:rsidR="00F07178" w:rsidRPr="007F08DE">
          <w:rPr>
            <w:rStyle w:val="a9"/>
            <w:rFonts w:ascii="宋体" w:hAnsi="宋体"/>
            <w:noProof/>
          </w:rPr>
          <w:t>2.1.2.4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站点基本信息（</w:t>
        </w:r>
        <w:r w:rsidR="00F07178" w:rsidRPr="007F08DE">
          <w:rPr>
            <w:rStyle w:val="a9"/>
            <w:noProof/>
          </w:rPr>
          <w:t>INF_AGENCYS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_Toc435450815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9</w:t>
        </w:r>
        <w:r w:rsidR="00F07178">
          <w:rPr>
            <w:noProof/>
            <w:webHidden/>
          </w:rPr>
          <w:fldChar w:fldCharType="end"/>
        </w:r>
      </w:hyperlink>
    </w:p>
    <w:p w14:paraId="7DFF535E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16" w:history="1">
        <w:r w:rsidR="00F07178" w:rsidRPr="007F08DE">
          <w:rPr>
            <w:rStyle w:val="a9"/>
            <w:rFonts w:ascii="宋体" w:hAnsi="宋体"/>
            <w:noProof/>
          </w:rPr>
          <w:t>2.1.2.5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站点扩展信息（</w:t>
        </w:r>
        <w:r w:rsidR="00F07178" w:rsidRPr="007F08DE">
          <w:rPr>
            <w:rStyle w:val="a9"/>
            <w:noProof/>
          </w:rPr>
          <w:t>INF_AGENCY_EXT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_Toc435450816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10</w:t>
        </w:r>
        <w:r w:rsidR="00F07178">
          <w:rPr>
            <w:noProof/>
            <w:webHidden/>
          </w:rPr>
          <w:fldChar w:fldCharType="end"/>
        </w:r>
      </w:hyperlink>
    </w:p>
    <w:p w14:paraId="472E3A34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17" w:history="1">
        <w:r w:rsidR="00F07178" w:rsidRPr="007F08DE">
          <w:rPr>
            <w:rStyle w:val="a9"/>
            <w:rFonts w:ascii="宋体" w:hAnsi="宋体"/>
            <w:noProof/>
          </w:rPr>
          <w:t>2.1.2.6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销售站清退（</w:t>
        </w:r>
        <w:r w:rsidR="00F07178" w:rsidRPr="007F08DE">
          <w:rPr>
            <w:rStyle w:val="a9"/>
            <w:noProof/>
          </w:rPr>
          <w:t>INF_AGENCY_DELETE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_Toc435450817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11</w:t>
        </w:r>
        <w:r w:rsidR="00F07178">
          <w:rPr>
            <w:noProof/>
            <w:webHidden/>
          </w:rPr>
          <w:fldChar w:fldCharType="end"/>
        </w:r>
      </w:hyperlink>
    </w:p>
    <w:p w14:paraId="537BBCDF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18" w:history="1">
        <w:r w:rsidR="00F07178" w:rsidRPr="007F08DE">
          <w:rPr>
            <w:rStyle w:val="a9"/>
            <w:rFonts w:ascii="宋体" w:hAnsi="宋体"/>
            <w:noProof/>
          </w:rPr>
          <w:t>2.1.2.7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市场管理员信息（</w:t>
        </w:r>
        <w:r w:rsidR="00F07178" w:rsidRPr="007F08DE">
          <w:rPr>
            <w:rStyle w:val="a9"/>
            <w:noProof/>
          </w:rPr>
          <w:t>INF_MARKET_ADMIN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_Toc435450818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12</w:t>
        </w:r>
        <w:r w:rsidR="00F07178">
          <w:rPr>
            <w:noProof/>
            <w:webHidden/>
          </w:rPr>
          <w:fldChar w:fldCharType="end"/>
        </w:r>
      </w:hyperlink>
    </w:p>
    <w:p w14:paraId="4D09AB00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19" w:history="1">
        <w:r w:rsidR="00F07178" w:rsidRPr="007F08DE">
          <w:rPr>
            <w:rStyle w:val="a9"/>
            <w:rFonts w:ascii="宋体" w:hAnsi="宋体"/>
            <w:noProof/>
          </w:rPr>
          <w:t>2.1.2.8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银行基本信息（</w:t>
        </w:r>
        <w:r w:rsidR="00F07178" w:rsidRPr="007F08DE">
          <w:rPr>
            <w:rStyle w:val="a9"/>
            <w:noProof/>
          </w:rPr>
          <w:t>INF_BANKS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_Toc435450819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13</w:t>
        </w:r>
        <w:r w:rsidR="00F07178">
          <w:rPr>
            <w:noProof/>
            <w:webHidden/>
          </w:rPr>
          <w:fldChar w:fldCharType="end"/>
        </w:r>
      </w:hyperlink>
    </w:p>
    <w:p w14:paraId="06F1FFBC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20" w:history="1">
        <w:r w:rsidR="00F07178" w:rsidRPr="007F08DE">
          <w:rPr>
            <w:rStyle w:val="a9"/>
            <w:rFonts w:ascii="宋体" w:hAnsi="宋体"/>
            <w:noProof/>
          </w:rPr>
          <w:t>2.1.2.9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店面类型基本信息（</w:t>
        </w:r>
        <w:r w:rsidR="00F07178" w:rsidRPr="007F08DE">
          <w:rPr>
            <w:rStyle w:val="a9"/>
            <w:noProof/>
          </w:rPr>
          <w:t>INF_STORETYPES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_Toc435450820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13</w:t>
        </w:r>
        <w:r w:rsidR="00F07178">
          <w:rPr>
            <w:noProof/>
            <w:webHidden/>
          </w:rPr>
          <w:fldChar w:fldCharType="end"/>
        </w:r>
      </w:hyperlink>
    </w:p>
    <w:p w14:paraId="0CEC95E2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21" w:history="1">
        <w:r w:rsidR="00F07178" w:rsidRPr="007F08DE">
          <w:rPr>
            <w:rStyle w:val="a9"/>
            <w:rFonts w:ascii="宋体" w:hAnsi="宋体"/>
            <w:noProof/>
          </w:rPr>
          <w:t>2.1.2.10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印制厂商基本信息（</w:t>
        </w:r>
        <w:r w:rsidR="00F07178" w:rsidRPr="007F08DE">
          <w:rPr>
            <w:rStyle w:val="a9"/>
            <w:noProof/>
          </w:rPr>
          <w:t>INF_PUBLISHERS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_Toc435450821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14</w:t>
        </w:r>
        <w:r w:rsidR="00F07178">
          <w:rPr>
            <w:noProof/>
            <w:webHidden/>
          </w:rPr>
          <w:fldChar w:fldCharType="end"/>
        </w:r>
      </w:hyperlink>
    </w:p>
    <w:p w14:paraId="6B3EB69F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22" w:history="1">
        <w:r w:rsidR="00F07178" w:rsidRPr="007F08DE">
          <w:rPr>
            <w:rStyle w:val="a9"/>
            <w:rFonts w:ascii="宋体" w:hAnsi="宋体"/>
            <w:noProof/>
          </w:rPr>
          <w:t>2.1.2.11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终端机管理（</w:t>
        </w:r>
        <w:r w:rsidR="00F07178" w:rsidRPr="007F08DE">
          <w:rPr>
            <w:rStyle w:val="a9"/>
            <w:noProof/>
          </w:rPr>
          <w:t>INF_TERMINAL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_Toc435450822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15</w:t>
        </w:r>
        <w:r w:rsidR="00F07178">
          <w:rPr>
            <w:noProof/>
            <w:webHidden/>
          </w:rPr>
          <w:fldChar w:fldCharType="end"/>
        </w:r>
      </w:hyperlink>
    </w:p>
    <w:p w14:paraId="5FF0E274" w14:textId="77777777" w:rsidR="00F07178" w:rsidRDefault="009A0F62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23" w:history="1">
        <w:r w:rsidR="00F07178" w:rsidRPr="007F08DE">
          <w:rPr>
            <w:rStyle w:val="a9"/>
            <w:rFonts w:ascii="宋体" w:hAnsi="宋体"/>
            <w:noProof/>
          </w:rPr>
          <w:t>2.1.3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账户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_Toc435450823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15</w:t>
        </w:r>
        <w:r w:rsidR="00F07178">
          <w:rPr>
            <w:noProof/>
            <w:webHidden/>
          </w:rPr>
          <w:fldChar w:fldCharType="end"/>
        </w:r>
      </w:hyperlink>
    </w:p>
    <w:p w14:paraId="372C5D2C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24" w:history="1">
        <w:r w:rsidR="00F07178" w:rsidRPr="007F08DE">
          <w:rPr>
            <w:rStyle w:val="a9"/>
            <w:rFonts w:ascii="宋体" w:hAnsi="宋体"/>
            <w:noProof/>
          </w:rPr>
          <w:t>2.1.3.1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组织机构账户信息（</w:t>
        </w:r>
        <w:r w:rsidR="00F07178" w:rsidRPr="007F08DE">
          <w:rPr>
            <w:rStyle w:val="a9"/>
            <w:noProof/>
          </w:rPr>
          <w:t>ACC_ORG_ACCOUNT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_Toc435450824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15</w:t>
        </w:r>
        <w:r w:rsidR="00F07178">
          <w:rPr>
            <w:noProof/>
            <w:webHidden/>
          </w:rPr>
          <w:fldChar w:fldCharType="end"/>
        </w:r>
      </w:hyperlink>
    </w:p>
    <w:p w14:paraId="3BFF4371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25" w:history="1">
        <w:r w:rsidR="00F07178" w:rsidRPr="007F08DE">
          <w:rPr>
            <w:rStyle w:val="a9"/>
            <w:rFonts w:ascii="宋体" w:hAnsi="宋体"/>
            <w:noProof/>
          </w:rPr>
          <w:t>2.1.3.2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站点账户信息（</w:t>
        </w:r>
        <w:r w:rsidR="00F07178" w:rsidRPr="007F08DE">
          <w:rPr>
            <w:rStyle w:val="a9"/>
            <w:noProof/>
          </w:rPr>
          <w:t>ACC_AGENCY_ACCOUNT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_Toc435450825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16</w:t>
        </w:r>
        <w:r w:rsidR="00F07178">
          <w:rPr>
            <w:noProof/>
            <w:webHidden/>
          </w:rPr>
          <w:fldChar w:fldCharType="end"/>
        </w:r>
      </w:hyperlink>
    </w:p>
    <w:p w14:paraId="4ACB1374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26" w:history="1">
        <w:r w:rsidR="00F07178" w:rsidRPr="007F08DE">
          <w:rPr>
            <w:rStyle w:val="a9"/>
            <w:rFonts w:ascii="宋体" w:hAnsi="宋体"/>
            <w:noProof/>
          </w:rPr>
          <w:t>2.1.3.3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市场管理员账户信息（</w:t>
        </w:r>
        <w:r w:rsidR="00F07178" w:rsidRPr="007F08DE">
          <w:rPr>
            <w:rStyle w:val="a9"/>
            <w:noProof/>
          </w:rPr>
          <w:t>ACC_MM_ACCOUNT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_Toc435450826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17</w:t>
        </w:r>
        <w:r w:rsidR="00F07178">
          <w:rPr>
            <w:noProof/>
            <w:webHidden/>
          </w:rPr>
          <w:fldChar w:fldCharType="end"/>
        </w:r>
      </w:hyperlink>
    </w:p>
    <w:p w14:paraId="6BB614F7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27" w:history="1">
        <w:r w:rsidR="00F07178" w:rsidRPr="007F08DE">
          <w:rPr>
            <w:rStyle w:val="a9"/>
            <w:rFonts w:ascii="宋体" w:hAnsi="宋体"/>
            <w:noProof/>
          </w:rPr>
          <w:t>2.1.3.4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市场管理员持票数（</w:t>
        </w:r>
        <w:r w:rsidR="00F07178" w:rsidRPr="007F08DE">
          <w:rPr>
            <w:rStyle w:val="a9"/>
            <w:noProof/>
          </w:rPr>
          <w:t>ACC_MM_TICKETS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_Toc435450827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18</w:t>
        </w:r>
        <w:r w:rsidR="00F07178">
          <w:rPr>
            <w:noProof/>
            <w:webHidden/>
          </w:rPr>
          <w:fldChar w:fldCharType="end"/>
        </w:r>
      </w:hyperlink>
    </w:p>
    <w:p w14:paraId="434F410A" w14:textId="77777777" w:rsidR="00F07178" w:rsidRDefault="009A0F62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28" w:history="1">
        <w:r w:rsidR="00F07178" w:rsidRPr="007F08DE">
          <w:rPr>
            <w:rStyle w:val="a9"/>
            <w:rFonts w:ascii="宋体" w:hAnsi="宋体"/>
            <w:noProof/>
          </w:rPr>
          <w:t>2.1.4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方案与游戏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_Toc435450828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19</w:t>
        </w:r>
        <w:r w:rsidR="00F07178">
          <w:rPr>
            <w:noProof/>
            <w:webHidden/>
          </w:rPr>
          <w:fldChar w:fldCharType="end"/>
        </w:r>
      </w:hyperlink>
    </w:p>
    <w:p w14:paraId="527EF978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29" w:history="1">
        <w:r w:rsidR="00F07178" w:rsidRPr="007F08DE">
          <w:rPr>
            <w:rStyle w:val="a9"/>
            <w:rFonts w:ascii="宋体" w:hAnsi="宋体"/>
            <w:noProof/>
          </w:rPr>
          <w:t>2.1.4.1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方案基本信息（</w:t>
        </w:r>
        <w:r w:rsidR="00F07178" w:rsidRPr="007F08DE">
          <w:rPr>
            <w:rStyle w:val="a9"/>
            <w:noProof/>
          </w:rPr>
          <w:t>GAME_PLANS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_Toc435450829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19</w:t>
        </w:r>
        <w:r w:rsidR="00F07178">
          <w:rPr>
            <w:noProof/>
            <w:webHidden/>
          </w:rPr>
          <w:fldChar w:fldCharType="end"/>
        </w:r>
      </w:hyperlink>
    </w:p>
    <w:p w14:paraId="6C354C74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30" w:history="1">
        <w:r w:rsidR="00F07178" w:rsidRPr="007F08DE">
          <w:rPr>
            <w:rStyle w:val="a9"/>
            <w:rFonts w:ascii="宋体" w:hAnsi="宋体"/>
            <w:noProof/>
          </w:rPr>
          <w:t>2.1.4.2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机构方案佣金（</w:t>
        </w:r>
        <w:r w:rsidR="00F07178" w:rsidRPr="007F08DE">
          <w:rPr>
            <w:rStyle w:val="a9"/>
            <w:noProof/>
          </w:rPr>
          <w:t>GAME_ORG_COMM_RATE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_Toc435450830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20</w:t>
        </w:r>
        <w:r w:rsidR="00F07178">
          <w:rPr>
            <w:noProof/>
            <w:webHidden/>
          </w:rPr>
          <w:fldChar w:fldCharType="end"/>
        </w:r>
      </w:hyperlink>
    </w:p>
    <w:p w14:paraId="53C2F281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31" w:history="1">
        <w:r w:rsidR="00F07178" w:rsidRPr="007F08DE">
          <w:rPr>
            <w:rStyle w:val="a9"/>
            <w:rFonts w:ascii="宋体" w:hAnsi="宋体"/>
            <w:noProof/>
          </w:rPr>
          <w:t>2.1.4.3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站点方案佣金（</w:t>
        </w:r>
        <w:r w:rsidR="00F07178" w:rsidRPr="007F08DE">
          <w:rPr>
            <w:rStyle w:val="a9"/>
            <w:noProof/>
          </w:rPr>
          <w:t>GAME_AGENCY_COMM_RATE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_Toc435450831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21</w:t>
        </w:r>
        <w:r w:rsidR="00F07178">
          <w:rPr>
            <w:noProof/>
            <w:webHidden/>
          </w:rPr>
          <w:fldChar w:fldCharType="end"/>
        </w:r>
      </w:hyperlink>
    </w:p>
    <w:p w14:paraId="78DE1C25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32" w:history="1">
        <w:r w:rsidR="00F07178" w:rsidRPr="007F08DE">
          <w:rPr>
            <w:rStyle w:val="a9"/>
            <w:rFonts w:ascii="宋体" w:hAnsi="宋体"/>
            <w:noProof/>
          </w:rPr>
          <w:t>2.1.4.4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批次信息导入（</w:t>
        </w:r>
        <w:r w:rsidR="00F07178" w:rsidRPr="007F08DE">
          <w:rPr>
            <w:rStyle w:val="a9"/>
            <w:noProof/>
          </w:rPr>
          <w:t>GAME_BATCH_IMPORT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_Toc435450832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21</w:t>
        </w:r>
        <w:r w:rsidR="00F07178">
          <w:rPr>
            <w:noProof/>
            <w:webHidden/>
          </w:rPr>
          <w:fldChar w:fldCharType="end"/>
        </w:r>
      </w:hyperlink>
    </w:p>
    <w:p w14:paraId="7BEABD1C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33" w:history="1">
        <w:r w:rsidR="00F07178" w:rsidRPr="007F08DE">
          <w:rPr>
            <w:rStyle w:val="a9"/>
            <w:rFonts w:ascii="宋体" w:hAnsi="宋体"/>
            <w:noProof/>
          </w:rPr>
          <w:t>2.1.4.5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批次信息导入之包装（</w:t>
        </w:r>
        <w:r w:rsidR="00F07178" w:rsidRPr="007F08DE">
          <w:rPr>
            <w:rStyle w:val="a9"/>
            <w:noProof/>
          </w:rPr>
          <w:t>GAME_BATCH_IMPORT_DETAIL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_Toc435450833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22</w:t>
        </w:r>
        <w:r w:rsidR="00F07178">
          <w:rPr>
            <w:noProof/>
            <w:webHidden/>
          </w:rPr>
          <w:fldChar w:fldCharType="end"/>
        </w:r>
      </w:hyperlink>
    </w:p>
    <w:p w14:paraId="7765DD2B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34" w:history="1">
        <w:r w:rsidR="00F07178" w:rsidRPr="007F08DE">
          <w:rPr>
            <w:rStyle w:val="a9"/>
            <w:rFonts w:ascii="宋体" w:hAnsi="宋体"/>
            <w:noProof/>
          </w:rPr>
          <w:t>2.1.4.6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批次信息导入之奖符（</w:t>
        </w:r>
        <w:r w:rsidR="00F07178" w:rsidRPr="007F08DE">
          <w:rPr>
            <w:rStyle w:val="a9"/>
            <w:noProof/>
          </w:rPr>
          <w:t>GAME_BATCH_IMPORT_REWARD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_Toc435450834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23</w:t>
        </w:r>
        <w:r w:rsidR="00F07178">
          <w:rPr>
            <w:noProof/>
            <w:webHidden/>
          </w:rPr>
          <w:fldChar w:fldCharType="end"/>
        </w:r>
      </w:hyperlink>
    </w:p>
    <w:p w14:paraId="19E2C085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35" w:history="1">
        <w:r w:rsidR="00F07178" w:rsidRPr="007F08DE">
          <w:rPr>
            <w:rStyle w:val="a9"/>
            <w:rFonts w:ascii="宋体" w:hAnsi="宋体"/>
            <w:noProof/>
          </w:rPr>
          <w:t>2.1.4.7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批次信息导入之中奖明细（</w:t>
        </w:r>
        <w:r w:rsidR="00F07178" w:rsidRPr="007F08DE">
          <w:rPr>
            <w:rStyle w:val="a9"/>
            <w:noProof/>
          </w:rPr>
          <w:t>GAME_BATCH_REWARD_DETAIL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_Toc435450835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24</w:t>
        </w:r>
        <w:r w:rsidR="00F07178">
          <w:rPr>
            <w:noProof/>
            <w:webHidden/>
          </w:rPr>
          <w:fldChar w:fldCharType="end"/>
        </w:r>
      </w:hyperlink>
    </w:p>
    <w:p w14:paraId="2B007892" w14:textId="77777777" w:rsidR="00F07178" w:rsidRDefault="009A0F62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36" w:history="1">
        <w:r w:rsidR="00F07178" w:rsidRPr="007F08DE">
          <w:rPr>
            <w:rStyle w:val="a9"/>
            <w:rFonts w:ascii="宋体" w:hAnsi="宋体"/>
            <w:noProof/>
          </w:rPr>
          <w:t>2.1.5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仓库与库存基本信息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_Toc435450836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25</w:t>
        </w:r>
        <w:r w:rsidR="00F07178">
          <w:rPr>
            <w:noProof/>
            <w:webHidden/>
          </w:rPr>
          <w:fldChar w:fldCharType="end"/>
        </w:r>
      </w:hyperlink>
    </w:p>
    <w:p w14:paraId="4C1E531A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37" w:history="1">
        <w:r w:rsidR="00F07178" w:rsidRPr="007F08DE">
          <w:rPr>
            <w:rStyle w:val="a9"/>
            <w:rFonts w:ascii="宋体" w:hAnsi="宋体"/>
            <w:noProof/>
          </w:rPr>
          <w:t>2.1.5.1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仓库基本信息（</w:t>
        </w:r>
        <w:r w:rsidR="00F07178" w:rsidRPr="007F08DE">
          <w:rPr>
            <w:rStyle w:val="a9"/>
            <w:noProof/>
          </w:rPr>
          <w:t>WH_INFO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_Toc435450837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25</w:t>
        </w:r>
        <w:r w:rsidR="00F07178">
          <w:rPr>
            <w:noProof/>
            <w:webHidden/>
          </w:rPr>
          <w:fldChar w:fldCharType="end"/>
        </w:r>
      </w:hyperlink>
    </w:p>
    <w:p w14:paraId="4266F306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38" w:history="1">
        <w:r w:rsidR="00F07178" w:rsidRPr="007F08DE">
          <w:rPr>
            <w:rStyle w:val="a9"/>
            <w:rFonts w:ascii="宋体" w:hAnsi="宋体"/>
            <w:noProof/>
          </w:rPr>
          <w:t>2.1.5.2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仓库管理员信息（</w:t>
        </w:r>
        <w:r w:rsidR="00F07178" w:rsidRPr="007F08DE">
          <w:rPr>
            <w:rStyle w:val="a9"/>
            <w:noProof/>
          </w:rPr>
          <w:t>WH_MANAGER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_Toc435450838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26</w:t>
        </w:r>
        <w:r w:rsidR="00F07178">
          <w:rPr>
            <w:noProof/>
            <w:webHidden/>
          </w:rPr>
          <w:fldChar w:fldCharType="end"/>
        </w:r>
      </w:hyperlink>
    </w:p>
    <w:p w14:paraId="0285FA36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39" w:history="1">
        <w:r w:rsidR="00F07178" w:rsidRPr="007F08DE">
          <w:rPr>
            <w:rStyle w:val="a9"/>
            <w:rFonts w:ascii="宋体" w:hAnsi="宋体"/>
            <w:noProof/>
          </w:rPr>
          <w:t>2.1.5.3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即开票信息（箱）（</w:t>
        </w:r>
        <w:r w:rsidR="00F07178" w:rsidRPr="007F08DE">
          <w:rPr>
            <w:rStyle w:val="a9"/>
            <w:noProof/>
          </w:rPr>
          <w:t>WH_TICKET_TRUNK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_Toc435450839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27</w:t>
        </w:r>
        <w:r w:rsidR="00F07178">
          <w:rPr>
            <w:noProof/>
            <w:webHidden/>
          </w:rPr>
          <w:fldChar w:fldCharType="end"/>
        </w:r>
      </w:hyperlink>
    </w:p>
    <w:p w14:paraId="68DC929A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40" w:history="1">
        <w:r w:rsidR="00F07178" w:rsidRPr="007F08DE">
          <w:rPr>
            <w:rStyle w:val="a9"/>
            <w:rFonts w:ascii="宋体" w:hAnsi="宋体"/>
            <w:noProof/>
          </w:rPr>
          <w:t>2.1.5.4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即开票信息（盒）（</w:t>
        </w:r>
        <w:r w:rsidR="00F07178" w:rsidRPr="007F08DE">
          <w:rPr>
            <w:rStyle w:val="a9"/>
            <w:noProof/>
          </w:rPr>
          <w:t>WH_TICKET_BOX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_Toc435450840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28</w:t>
        </w:r>
        <w:r w:rsidR="00F07178">
          <w:rPr>
            <w:noProof/>
            <w:webHidden/>
          </w:rPr>
          <w:fldChar w:fldCharType="end"/>
        </w:r>
      </w:hyperlink>
    </w:p>
    <w:p w14:paraId="70F1057F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41" w:history="1">
        <w:r w:rsidR="00F07178" w:rsidRPr="007F08DE">
          <w:rPr>
            <w:rStyle w:val="a9"/>
            <w:rFonts w:ascii="宋体" w:hAnsi="宋体"/>
            <w:noProof/>
          </w:rPr>
          <w:t>2.1.5.5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即开票信息（本）（</w:t>
        </w:r>
        <w:r w:rsidR="00F07178" w:rsidRPr="007F08DE">
          <w:rPr>
            <w:rStyle w:val="a9"/>
            <w:noProof/>
          </w:rPr>
          <w:t>WH_TICKET_PACKAGE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_Toc435450841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29</w:t>
        </w:r>
        <w:r w:rsidR="00F07178">
          <w:rPr>
            <w:noProof/>
            <w:webHidden/>
          </w:rPr>
          <w:fldChar w:fldCharType="end"/>
        </w:r>
      </w:hyperlink>
    </w:p>
    <w:p w14:paraId="696CCB07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42" w:history="1">
        <w:r w:rsidR="00F07178" w:rsidRPr="007F08DE">
          <w:rPr>
            <w:rStyle w:val="a9"/>
            <w:rFonts w:ascii="宋体" w:hAnsi="宋体"/>
            <w:noProof/>
          </w:rPr>
          <w:t>2.1.5.6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批次入库（</w:t>
        </w:r>
        <w:r w:rsidR="00F07178" w:rsidRPr="007F08DE">
          <w:rPr>
            <w:rStyle w:val="a9"/>
            <w:noProof/>
          </w:rPr>
          <w:t>WH_BATCH_INBOUND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_Toc435450842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31</w:t>
        </w:r>
        <w:r w:rsidR="00F07178">
          <w:rPr>
            <w:noProof/>
            <w:webHidden/>
          </w:rPr>
          <w:fldChar w:fldCharType="end"/>
        </w:r>
      </w:hyperlink>
    </w:p>
    <w:p w14:paraId="0DB5A8FB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43" w:history="1">
        <w:r w:rsidR="00F07178" w:rsidRPr="007F08DE">
          <w:rPr>
            <w:rStyle w:val="a9"/>
            <w:rFonts w:ascii="宋体" w:hAnsi="宋体"/>
            <w:noProof/>
          </w:rPr>
          <w:t>2.1.5.7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出库单（</w:t>
        </w:r>
        <w:r w:rsidR="00F07178" w:rsidRPr="007F08DE">
          <w:rPr>
            <w:rStyle w:val="a9"/>
            <w:noProof/>
          </w:rPr>
          <w:t>WH_GOODS_ISSUE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_Toc435450843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32</w:t>
        </w:r>
        <w:r w:rsidR="00F07178">
          <w:rPr>
            <w:noProof/>
            <w:webHidden/>
          </w:rPr>
          <w:fldChar w:fldCharType="end"/>
        </w:r>
      </w:hyperlink>
    </w:p>
    <w:p w14:paraId="0D206C12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44" w:history="1">
        <w:r w:rsidR="00F07178" w:rsidRPr="007F08DE">
          <w:rPr>
            <w:rStyle w:val="a9"/>
            <w:rFonts w:ascii="宋体" w:hAnsi="宋体"/>
            <w:noProof/>
          </w:rPr>
          <w:t>2.1.5.8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出库单明细（</w:t>
        </w:r>
        <w:r w:rsidR="00F07178" w:rsidRPr="007F08DE">
          <w:rPr>
            <w:rStyle w:val="a9"/>
            <w:noProof/>
          </w:rPr>
          <w:t>WH_GOODS_ISSUE_DETAIL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_Toc435450844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33</w:t>
        </w:r>
        <w:r w:rsidR="00F07178">
          <w:rPr>
            <w:noProof/>
            <w:webHidden/>
          </w:rPr>
          <w:fldChar w:fldCharType="end"/>
        </w:r>
      </w:hyperlink>
    </w:p>
    <w:p w14:paraId="2FDE9B93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45" w:history="1">
        <w:r w:rsidR="00F07178" w:rsidRPr="007F08DE">
          <w:rPr>
            <w:rStyle w:val="a9"/>
            <w:rFonts w:ascii="宋体" w:hAnsi="宋体"/>
            <w:noProof/>
          </w:rPr>
          <w:t>2.1.5.9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入库单（</w:t>
        </w:r>
        <w:r w:rsidR="00F07178" w:rsidRPr="007F08DE">
          <w:rPr>
            <w:rStyle w:val="a9"/>
            <w:noProof/>
          </w:rPr>
          <w:t>WH_GOODS_RECEIPT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_Toc435450845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35</w:t>
        </w:r>
        <w:r w:rsidR="00F07178">
          <w:rPr>
            <w:noProof/>
            <w:webHidden/>
          </w:rPr>
          <w:fldChar w:fldCharType="end"/>
        </w:r>
      </w:hyperlink>
    </w:p>
    <w:p w14:paraId="0A031040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46" w:history="1">
        <w:r w:rsidR="00F07178" w:rsidRPr="007F08DE">
          <w:rPr>
            <w:rStyle w:val="a9"/>
            <w:rFonts w:ascii="宋体" w:hAnsi="宋体"/>
            <w:noProof/>
          </w:rPr>
          <w:t>2.1.5.10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入库单明细（</w:t>
        </w:r>
        <w:r w:rsidR="00F07178" w:rsidRPr="007F08DE">
          <w:rPr>
            <w:rStyle w:val="a9"/>
            <w:noProof/>
          </w:rPr>
          <w:t>WH_GOODS_RECEIPT_DETAIL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_Toc435450846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36</w:t>
        </w:r>
        <w:r w:rsidR="00F07178">
          <w:rPr>
            <w:noProof/>
            <w:webHidden/>
          </w:rPr>
          <w:fldChar w:fldCharType="end"/>
        </w:r>
      </w:hyperlink>
    </w:p>
    <w:p w14:paraId="3293236B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47" w:history="1">
        <w:r w:rsidR="00F07178" w:rsidRPr="007F08DE">
          <w:rPr>
            <w:rStyle w:val="a9"/>
            <w:rFonts w:ascii="宋体" w:hAnsi="宋体"/>
            <w:noProof/>
          </w:rPr>
          <w:t>2.1.5.11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盘点单（</w:t>
        </w:r>
        <w:r w:rsidR="00F07178" w:rsidRPr="007F08DE">
          <w:rPr>
            <w:rStyle w:val="a9"/>
            <w:noProof/>
          </w:rPr>
          <w:t>WH_CHECK_POINT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_Toc435450847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37</w:t>
        </w:r>
        <w:r w:rsidR="00F07178">
          <w:rPr>
            <w:noProof/>
            <w:webHidden/>
          </w:rPr>
          <w:fldChar w:fldCharType="end"/>
        </w:r>
      </w:hyperlink>
    </w:p>
    <w:p w14:paraId="51C2943D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48" w:history="1">
        <w:r w:rsidR="00F07178" w:rsidRPr="007F08DE">
          <w:rPr>
            <w:rStyle w:val="a9"/>
            <w:rFonts w:ascii="宋体" w:hAnsi="宋体"/>
            <w:noProof/>
          </w:rPr>
          <w:t>2.1.5.12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盘点前库存明细（</w:t>
        </w:r>
        <w:r w:rsidR="00F07178" w:rsidRPr="007F08DE">
          <w:rPr>
            <w:rStyle w:val="a9"/>
            <w:noProof/>
          </w:rPr>
          <w:t>WH_CHECK_POINT_DETAIL_BE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_Toc435450848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38</w:t>
        </w:r>
        <w:r w:rsidR="00F07178">
          <w:rPr>
            <w:noProof/>
            <w:webHidden/>
          </w:rPr>
          <w:fldChar w:fldCharType="end"/>
        </w:r>
      </w:hyperlink>
    </w:p>
    <w:p w14:paraId="30BDD63B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49" w:history="1">
        <w:r w:rsidR="00F07178" w:rsidRPr="007F08DE">
          <w:rPr>
            <w:rStyle w:val="a9"/>
            <w:rFonts w:ascii="宋体" w:hAnsi="宋体"/>
            <w:noProof/>
          </w:rPr>
          <w:t>2.1.5.13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盘点结果明细（</w:t>
        </w:r>
        <w:r w:rsidR="00F07178" w:rsidRPr="007F08DE">
          <w:rPr>
            <w:rStyle w:val="a9"/>
            <w:noProof/>
          </w:rPr>
          <w:t>WH_CHECK_POINT_DETAIL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_Toc435450849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39</w:t>
        </w:r>
        <w:r w:rsidR="00F07178">
          <w:rPr>
            <w:noProof/>
            <w:webHidden/>
          </w:rPr>
          <w:fldChar w:fldCharType="end"/>
        </w:r>
      </w:hyperlink>
    </w:p>
    <w:p w14:paraId="7DD068C0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50" w:history="1">
        <w:r w:rsidR="00F07178" w:rsidRPr="007F08DE">
          <w:rPr>
            <w:rStyle w:val="a9"/>
            <w:rFonts w:ascii="宋体" w:hAnsi="宋体"/>
            <w:noProof/>
          </w:rPr>
          <w:t>2.1.5.14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盘点差错明细（</w:t>
        </w:r>
        <w:r w:rsidR="00F07178" w:rsidRPr="007F08DE">
          <w:rPr>
            <w:rStyle w:val="a9"/>
            <w:noProof/>
          </w:rPr>
          <w:t>WH_CP_NOMATCH_DETAIL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_Toc435450850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40</w:t>
        </w:r>
        <w:r w:rsidR="00F07178">
          <w:rPr>
            <w:noProof/>
            <w:webHidden/>
          </w:rPr>
          <w:fldChar w:fldCharType="end"/>
        </w:r>
      </w:hyperlink>
    </w:p>
    <w:p w14:paraId="3F4F8D5A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51" w:history="1">
        <w:r w:rsidR="00F07178" w:rsidRPr="007F08DE">
          <w:rPr>
            <w:rStyle w:val="a9"/>
            <w:rFonts w:ascii="宋体" w:hAnsi="宋体"/>
            <w:noProof/>
          </w:rPr>
          <w:t>2.1.5.15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损毁单（</w:t>
        </w:r>
        <w:r w:rsidR="00F07178" w:rsidRPr="007F08DE">
          <w:rPr>
            <w:rStyle w:val="a9"/>
            <w:noProof/>
          </w:rPr>
          <w:t>WH_BROKEN_RECODER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_Toc435450851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41</w:t>
        </w:r>
        <w:r w:rsidR="00F07178">
          <w:rPr>
            <w:noProof/>
            <w:webHidden/>
          </w:rPr>
          <w:fldChar w:fldCharType="end"/>
        </w:r>
      </w:hyperlink>
    </w:p>
    <w:p w14:paraId="69EE9C6B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52" w:history="1">
        <w:r w:rsidR="00F07178" w:rsidRPr="007F08DE">
          <w:rPr>
            <w:rStyle w:val="a9"/>
            <w:rFonts w:ascii="宋体" w:hAnsi="宋体"/>
            <w:noProof/>
          </w:rPr>
          <w:t>2.1.5.16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损毁单明细（</w:t>
        </w:r>
        <w:r w:rsidR="00F07178" w:rsidRPr="007F08DE">
          <w:rPr>
            <w:rStyle w:val="a9"/>
            <w:noProof/>
          </w:rPr>
          <w:t>WH_BROKEN_RECODER_DETAIL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_Toc435450852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42</w:t>
        </w:r>
        <w:r w:rsidR="00F07178">
          <w:rPr>
            <w:noProof/>
            <w:webHidden/>
          </w:rPr>
          <w:fldChar w:fldCharType="end"/>
        </w:r>
      </w:hyperlink>
    </w:p>
    <w:p w14:paraId="01F3B634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53" w:history="1">
        <w:r w:rsidR="00F07178" w:rsidRPr="007F08DE">
          <w:rPr>
            <w:rStyle w:val="a9"/>
            <w:rFonts w:ascii="宋体" w:hAnsi="宋体"/>
            <w:noProof/>
          </w:rPr>
          <w:t>2.1.5.17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批次终结（</w:t>
        </w:r>
        <w:r w:rsidR="00F07178" w:rsidRPr="007F08DE">
          <w:rPr>
            <w:rStyle w:val="a9"/>
            <w:noProof/>
          </w:rPr>
          <w:t>WH_BATCH_END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_Toc435450853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43</w:t>
        </w:r>
        <w:r w:rsidR="00F07178">
          <w:rPr>
            <w:noProof/>
            <w:webHidden/>
          </w:rPr>
          <w:fldChar w:fldCharType="end"/>
        </w:r>
      </w:hyperlink>
    </w:p>
    <w:p w14:paraId="7DA189A1" w14:textId="77777777" w:rsidR="00F07178" w:rsidRDefault="009A0F62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54" w:history="1">
        <w:r w:rsidR="00F07178" w:rsidRPr="007F08DE">
          <w:rPr>
            <w:rStyle w:val="a9"/>
            <w:rFonts w:ascii="宋体" w:hAnsi="宋体"/>
            <w:noProof/>
          </w:rPr>
          <w:t>2.1.6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交易凭证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_Toc435450854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44</w:t>
        </w:r>
        <w:r w:rsidR="00F07178">
          <w:rPr>
            <w:noProof/>
            <w:webHidden/>
          </w:rPr>
          <w:fldChar w:fldCharType="end"/>
        </w:r>
      </w:hyperlink>
    </w:p>
    <w:p w14:paraId="3929F428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55" w:history="1">
        <w:r w:rsidR="00F07178" w:rsidRPr="007F08DE">
          <w:rPr>
            <w:rStyle w:val="a9"/>
            <w:rFonts w:ascii="宋体" w:hAnsi="宋体"/>
            <w:noProof/>
          </w:rPr>
          <w:t>2.1.6.1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订单（</w:t>
        </w:r>
        <w:r w:rsidR="00F07178" w:rsidRPr="007F08DE">
          <w:rPr>
            <w:rStyle w:val="a9"/>
            <w:noProof/>
          </w:rPr>
          <w:t>SALE_ORDER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_Toc435450855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44</w:t>
        </w:r>
        <w:r w:rsidR="00F07178">
          <w:rPr>
            <w:noProof/>
            <w:webHidden/>
          </w:rPr>
          <w:fldChar w:fldCharType="end"/>
        </w:r>
      </w:hyperlink>
    </w:p>
    <w:p w14:paraId="19886718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56" w:history="1">
        <w:r w:rsidR="00F07178" w:rsidRPr="007F08DE">
          <w:rPr>
            <w:rStyle w:val="a9"/>
            <w:rFonts w:ascii="宋体" w:hAnsi="宋体"/>
            <w:noProof/>
          </w:rPr>
          <w:t>2.1.6.2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订单申请明细（</w:t>
        </w:r>
        <w:r w:rsidR="00F07178" w:rsidRPr="007F08DE">
          <w:rPr>
            <w:rStyle w:val="a9"/>
            <w:noProof/>
          </w:rPr>
          <w:t>SALE_ORDER_APPLY_DETAIL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_Toc435450856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45</w:t>
        </w:r>
        <w:r w:rsidR="00F07178">
          <w:rPr>
            <w:noProof/>
            <w:webHidden/>
          </w:rPr>
          <w:fldChar w:fldCharType="end"/>
        </w:r>
      </w:hyperlink>
    </w:p>
    <w:p w14:paraId="20E7BEEA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57" w:history="1">
        <w:r w:rsidR="00F07178" w:rsidRPr="007F08DE">
          <w:rPr>
            <w:rStyle w:val="a9"/>
            <w:rFonts w:ascii="宋体" w:hAnsi="宋体"/>
            <w:noProof/>
          </w:rPr>
          <w:t>2.1.6.3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出货单（</w:t>
        </w:r>
        <w:r w:rsidR="00F07178" w:rsidRPr="007F08DE">
          <w:rPr>
            <w:rStyle w:val="a9"/>
            <w:noProof/>
          </w:rPr>
          <w:t>SALE_DELIVERY_ORDER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_Toc435450857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46</w:t>
        </w:r>
        <w:r w:rsidR="00F07178">
          <w:rPr>
            <w:noProof/>
            <w:webHidden/>
          </w:rPr>
          <w:fldChar w:fldCharType="end"/>
        </w:r>
      </w:hyperlink>
    </w:p>
    <w:p w14:paraId="7593DD83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58" w:history="1">
        <w:r w:rsidR="00F07178" w:rsidRPr="007F08DE">
          <w:rPr>
            <w:rStyle w:val="a9"/>
            <w:rFonts w:ascii="宋体" w:hAnsi="宋体"/>
            <w:noProof/>
          </w:rPr>
          <w:t>2.1.6.4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出货单申请明细（</w:t>
        </w:r>
        <w:r w:rsidR="00F07178" w:rsidRPr="007F08DE">
          <w:rPr>
            <w:rStyle w:val="a9"/>
            <w:noProof/>
          </w:rPr>
          <w:t>SALE_DELIVERY_ORDER_DETAIL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_Toc435450858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48</w:t>
        </w:r>
        <w:r w:rsidR="00F07178">
          <w:rPr>
            <w:noProof/>
            <w:webHidden/>
          </w:rPr>
          <w:fldChar w:fldCharType="end"/>
        </w:r>
      </w:hyperlink>
    </w:p>
    <w:p w14:paraId="44A5E7DF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59" w:history="1">
        <w:r w:rsidR="00F07178" w:rsidRPr="007F08DE">
          <w:rPr>
            <w:rStyle w:val="a9"/>
            <w:rFonts w:ascii="宋体" w:hAnsi="宋体"/>
            <w:noProof/>
          </w:rPr>
          <w:t>2.1.6.5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出货单所包含的订单（</w:t>
        </w:r>
        <w:r w:rsidR="00F07178" w:rsidRPr="007F08DE">
          <w:rPr>
            <w:rStyle w:val="a9"/>
            <w:noProof/>
          </w:rPr>
          <w:t>SALE_DELIVERY_ORDER_</w:t>
        </w:r>
        <w:r w:rsidR="00F07178" w:rsidRPr="007F08DE">
          <w:rPr>
            <w:rStyle w:val="a9"/>
            <w:caps/>
            <w:noProof/>
          </w:rPr>
          <w:t>ALL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_Toc435450859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48</w:t>
        </w:r>
        <w:r w:rsidR="00F07178">
          <w:rPr>
            <w:noProof/>
            <w:webHidden/>
          </w:rPr>
          <w:fldChar w:fldCharType="end"/>
        </w:r>
      </w:hyperlink>
    </w:p>
    <w:p w14:paraId="2BBD2477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60" w:history="1">
        <w:r w:rsidR="00F07178" w:rsidRPr="007F08DE">
          <w:rPr>
            <w:rStyle w:val="a9"/>
            <w:rFonts w:ascii="宋体" w:hAnsi="宋体"/>
            <w:noProof/>
          </w:rPr>
          <w:t>2.1.6.6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调拨单（</w:t>
        </w:r>
        <w:r w:rsidR="00F07178" w:rsidRPr="007F08DE">
          <w:rPr>
            <w:rStyle w:val="a9"/>
            <w:noProof/>
          </w:rPr>
          <w:t>SALE_TRANSFER_BILL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_Toc435450860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49</w:t>
        </w:r>
        <w:r w:rsidR="00F07178">
          <w:rPr>
            <w:noProof/>
            <w:webHidden/>
          </w:rPr>
          <w:fldChar w:fldCharType="end"/>
        </w:r>
      </w:hyperlink>
    </w:p>
    <w:p w14:paraId="122CA387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61" w:history="1">
        <w:r w:rsidR="00F07178" w:rsidRPr="007F08DE">
          <w:rPr>
            <w:rStyle w:val="a9"/>
            <w:rFonts w:ascii="宋体" w:hAnsi="宋体"/>
            <w:noProof/>
          </w:rPr>
          <w:t>2.1.6.7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调拨单申请明细（</w:t>
        </w:r>
        <w:r w:rsidR="00F07178" w:rsidRPr="007F08DE">
          <w:rPr>
            <w:rStyle w:val="a9"/>
            <w:noProof/>
          </w:rPr>
          <w:t>SALE_TB_APPLY_DETAIL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_Toc435450861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50</w:t>
        </w:r>
        <w:r w:rsidR="00F07178">
          <w:rPr>
            <w:noProof/>
            <w:webHidden/>
          </w:rPr>
          <w:fldChar w:fldCharType="end"/>
        </w:r>
      </w:hyperlink>
    </w:p>
    <w:p w14:paraId="558A31A8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62" w:history="1">
        <w:r w:rsidR="00F07178" w:rsidRPr="007F08DE">
          <w:rPr>
            <w:rStyle w:val="a9"/>
            <w:rFonts w:ascii="宋体" w:hAnsi="宋体"/>
            <w:noProof/>
          </w:rPr>
          <w:t>2.1.6.8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还货单（</w:t>
        </w:r>
        <w:r w:rsidR="00F07178" w:rsidRPr="007F08DE">
          <w:rPr>
            <w:rStyle w:val="a9"/>
            <w:noProof/>
          </w:rPr>
          <w:t>SALE_RETURN_RECODER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_Toc435450862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51</w:t>
        </w:r>
        <w:r w:rsidR="00F07178">
          <w:rPr>
            <w:noProof/>
            <w:webHidden/>
          </w:rPr>
          <w:fldChar w:fldCharType="end"/>
        </w:r>
      </w:hyperlink>
    </w:p>
    <w:p w14:paraId="319FDC0A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63" w:history="1">
        <w:r w:rsidR="00F07178" w:rsidRPr="007F08DE">
          <w:rPr>
            <w:rStyle w:val="a9"/>
            <w:rFonts w:ascii="宋体" w:hAnsi="宋体"/>
            <w:noProof/>
          </w:rPr>
          <w:t>2.1.6.9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还货单申请明细（</w:t>
        </w:r>
        <w:r w:rsidR="00F07178" w:rsidRPr="007F08DE">
          <w:rPr>
            <w:rStyle w:val="a9"/>
            <w:noProof/>
          </w:rPr>
          <w:t>SALE_RETURN_APPLY_DETAIL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_Toc435450863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53</w:t>
        </w:r>
        <w:r w:rsidR="00F07178">
          <w:rPr>
            <w:noProof/>
            <w:webHidden/>
          </w:rPr>
          <w:fldChar w:fldCharType="end"/>
        </w:r>
      </w:hyperlink>
    </w:p>
    <w:p w14:paraId="5CC93596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64" w:history="1">
        <w:r w:rsidR="00F07178" w:rsidRPr="007F08DE">
          <w:rPr>
            <w:rStyle w:val="a9"/>
            <w:rFonts w:ascii="宋体" w:hAnsi="宋体"/>
            <w:noProof/>
          </w:rPr>
          <w:t>2.1.6.10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站点入库单（</w:t>
        </w:r>
        <w:r w:rsidR="00F07178" w:rsidRPr="007F08DE">
          <w:rPr>
            <w:rStyle w:val="a9"/>
            <w:noProof/>
          </w:rPr>
          <w:t>SALE_AGENCY_RECEIPT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_Toc435450864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53</w:t>
        </w:r>
        <w:r w:rsidR="00F07178">
          <w:rPr>
            <w:noProof/>
            <w:webHidden/>
          </w:rPr>
          <w:fldChar w:fldCharType="end"/>
        </w:r>
      </w:hyperlink>
    </w:p>
    <w:p w14:paraId="2E19A00C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65" w:history="1">
        <w:r w:rsidR="00F07178" w:rsidRPr="007F08DE">
          <w:rPr>
            <w:rStyle w:val="a9"/>
            <w:rFonts w:ascii="宋体" w:hAnsi="宋体"/>
            <w:noProof/>
          </w:rPr>
          <w:t>2.1.6.11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站点退货单（</w:t>
        </w:r>
        <w:r w:rsidR="00F07178" w:rsidRPr="007F08DE">
          <w:rPr>
            <w:rStyle w:val="a9"/>
            <w:noProof/>
          </w:rPr>
          <w:t>SALE_AGENCY_RETURN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_Toc435450865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54</w:t>
        </w:r>
        <w:r w:rsidR="00F07178">
          <w:rPr>
            <w:noProof/>
            <w:webHidden/>
          </w:rPr>
          <w:fldChar w:fldCharType="end"/>
        </w:r>
      </w:hyperlink>
    </w:p>
    <w:p w14:paraId="281DBD0F" w14:textId="77777777" w:rsidR="00F07178" w:rsidRDefault="009A0F62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66" w:history="1">
        <w:r w:rsidR="00F07178" w:rsidRPr="007F08DE">
          <w:rPr>
            <w:rStyle w:val="a9"/>
            <w:rFonts w:ascii="宋体" w:hAnsi="宋体"/>
            <w:noProof/>
          </w:rPr>
          <w:t>2.1.7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交易流水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_Toc435450866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55</w:t>
        </w:r>
        <w:r w:rsidR="00F07178">
          <w:rPr>
            <w:noProof/>
            <w:webHidden/>
          </w:rPr>
          <w:fldChar w:fldCharType="end"/>
        </w:r>
      </w:hyperlink>
    </w:p>
    <w:p w14:paraId="17EAB3FB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67" w:history="1">
        <w:r w:rsidR="00F07178" w:rsidRPr="007F08DE">
          <w:rPr>
            <w:rStyle w:val="a9"/>
            <w:rFonts w:ascii="宋体" w:hAnsi="宋体"/>
            <w:noProof/>
          </w:rPr>
          <w:t>2.1.7.1</w:t>
        </w:r>
        <w:r w:rsidR="00F07178" w:rsidRPr="007F08DE">
          <w:rPr>
            <w:rStyle w:val="a9"/>
            <w:noProof/>
          </w:rPr>
          <w:t xml:space="preserve"> GUI</w:t>
        </w:r>
        <w:r w:rsidR="00F07178" w:rsidRPr="007F08DE">
          <w:rPr>
            <w:rStyle w:val="a9"/>
            <w:rFonts w:hint="eastAsia"/>
            <w:noProof/>
          </w:rPr>
          <w:t>兑奖信息记录表（</w:t>
        </w:r>
        <w:r w:rsidR="00F07178" w:rsidRPr="007F08DE">
          <w:rPr>
            <w:rStyle w:val="a9"/>
            <w:noProof/>
          </w:rPr>
          <w:t>FLOW_GUI_PAY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_Toc435450867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55</w:t>
        </w:r>
        <w:r w:rsidR="00F07178">
          <w:rPr>
            <w:noProof/>
            <w:webHidden/>
          </w:rPr>
          <w:fldChar w:fldCharType="end"/>
        </w:r>
      </w:hyperlink>
    </w:p>
    <w:p w14:paraId="22075B42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68" w:history="1">
        <w:r w:rsidR="00F07178" w:rsidRPr="007F08DE">
          <w:rPr>
            <w:rStyle w:val="a9"/>
            <w:rFonts w:ascii="宋体" w:hAnsi="宋体"/>
            <w:noProof/>
          </w:rPr>
          <w:t>2.1.7.2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兑奖记录（</w:t>
        </w:r>
        <w:r w:rsidR="00F07178" w:rsidRPr="007F08DE">
          <w:rPr>
            <w:rStyle w:val="a9"/>
            <w:noProof/>
          </w:rPr>
          <w:t>FLOW_PAY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_Toc435450868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57</w:t>
        </w:r>
        <w:r w:rsidR="00F07178">
          <w:rPr>
            <w:noProof/>
            <w:webHidden/>
          </w:rPr>
          <w:fldChar w:fldCharType="end"/>
        </w:r>
      </w:hyperlink>
    </w:p>
    <w:p w14:paraId="0F44B9DD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69" w:history="1">
        <w:r w:rsidR="00F07178" w:rsidRPr="007F08DE">
          <w:rPr>
            <w:rStyle w:val="a9"/>
            <w:rFonts w:ascii="宋体" w:hAnsi="宋体"/>
            <w:noProof/>
          </w:rPr>
          <w:t>2.1.7.3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销售记录（</w:t>
        </w:r>
        <w:r w:rsidR="00F07178" w:rsidRPr="007F08DE">
          <w:rPr>
            <w:rStyle w:val="a9"/>
            <w:noProof/>
          </w:rPr>
          <w:t>FLOW_SALE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_Toc435450869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58</w:t>
        </w:r>
        <w:r w:rsidR="00F07178">
          <w:rPr>
            <w:noProof/>
            <w:webHidden/>
          </w:rPr>
          <w:fldChar w:fldCharType="end"/>
        </w:r>
      </w:hyperlink>
    </w:p>
    <w:p w14:paraId="5A9B0051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70" w:history="1">
        <w:r w:rsidR="00F07178" w:rsidRPr="007F08DE">
          <w:rPr>
            <w:rStyle w:val="a9"/>
            <w:rFonts w:ascii="宋体" w:hAnsi="宋体"/>
            <w:noProof/>
          </w:rPr>
          <w:t>2.1.7.4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退票记录（</w:t>
        </w:r>
        <w:r w:rsidR="00F07178" w:rsidRPr="007F08DE">
          <w:rPr>
            <w:rStyle w:val="a9"/>
            <w:noProof/>
          </w:rPr>
          <w:t>FLOW_CANCEL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_Toc435450870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59</w:t>
        </w:r>
        <w:r w:rsidR="00F07178">
          <w:rPr>
            <w:noProof/>
            <w:webHidden/>
          </w:rPr>
          <w:fldChar w:fldCharType="end"/>
        </w:r>
      </w:hyperlink>
    </w:p>
    <w:p w14:paraId="076803A3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71" w:history="1">
        <w:r w:rsidR="00F07178" w:rsidRPr="007F08DE">
          <w:rPr>
            <w:rStyle w:val="a9"/>
            <w:rFonts w:ascii="宋体" w:hAnsi="宋体"/>
            <w:noProof/>
          </w:rPr>
          <w:t>2.1.7.5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机构资金流水（</w:t>
        </w:r>
        <w:r w:rsidR="00F07178" w:rsidRPr="007F08DE">
          <w:rPr>
            <w:rStyle w:val="a9"/>
            <w:noProof/>
          </w:rPr>
          <w:t>FLOW_ORG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_Toc435450871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61</w:t>
        </w:r>
        <w:r w:rsidR="00F07178">
          <w:rPr>
            <w:noProof/>
            <w:webHidden/>
          </w:rPr>
          <w:fldChar w:fldCharType="end"/>
        </w:r>
      </w:hyperlink>
    </w:p>
    <w:p w14:paraId="3C604062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72" w:history="1">
        <w:r w:rsidR="00F07178" w:rsidRPr="007F08DE">
          <w:rPr>
            <w:rStyle w:val="a9"/>
            <w:rFonts w:ascii="宋体" w:hAnsi="宋体"/>
            <w:noProof/>
          </w:rPr>
          <w:t>2.1.7.6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站点资金流水（</w:t>
        </w:r>
        <w:r w:rsidR="00F07178" w:rsidRPr="007F08DE">
          <w:rPr>
            <w:rStyle w:val="a9"/>
            <w:noProof/>
          </w:rPr>
          <w:t>FLOW_AGENCY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_Toc435450872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62</w:t>
        </w:r>
        <w:r w:rsidR="00F07178">
          <w:rPr>
            <w:noProof/>
            <w:webHidden/>
          </w:rPr>
          <w:fldChar w:fldCharType="end"/>
        </w:r>
      </w:hyperlink>
    </w:p>
    <w:p w14:paraId="5392C3F8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73" w:history="1">
        <w:r w:rsidR="00F07178" w:rsidRPr="007F08DE">
          <w:rPr>
            <w:rStyle w:val="a9"/>
            <w:rFonts w:ascii="宋体" w:hAnsi="宋体"/>
            <w:noProof/>
          </w:rPr>
          <w:t>2.1.7.7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市场管理员资金流水（</w:t>
        </w:r>
        <w:r w:rsidR="00F07178" w:rsidRPr="007F08DE">
          <w:rPr>
            <w:rStyle w:val="a9"/>
            <w:noProof/>
          </w:rPr>
          <w:t>FLOW_MARKET_MANAGER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_Toc435450873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63</w:t>
        </w:r>
        <w:r w:rsidR="00F07178">
          <w:rPr>
            <w:noProof/>
            <w:webHidden/>
          </w:rPr>
          <w:fldChar w:fldCharType="end"/>
        </w:r>
      </w:hyperlink>
    </w:p>
    <w:p w14:paraId="4074EF2A" w14:textId="77777777" w:rsidR="00F07178" w:rsidRDefault="009A0F62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74" w:history="1">
        <w:r w:rsidR="00F07178" w:rsidRPr="007F08DE">
          <w:rPr>
            <w:rStyle w:val="a9"/>
            <w:rFonts w:ascii="宋体" w:hAnsi="宋体"/>
            <w:noProof/>
          </w:rPr>
          <w:t>2.1.8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系统管理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_Toc435450874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64</w:t>
        </w:r>
        <w:r w:rsidR="00F07178">
          <w:rPr>
            <w:noProof/>
            <w:webHidden/>
          </w:rPr>
          <w:fldChar w:fldCharType="end"/>
        </w:r>
      </w:hyperlink>
    </w:p>
    <w:p w14:paraId="6107F194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75" w:history="1">
        <w:r w:rsidR="00F07178" w:rsidRPr="007F08DE">
          <w:rPr>
            <w:rStyle w:val="a9"/>
            <w:rFonts w:ascii="宋体" w:hAnsi="宋体"/>
            <w:noProof/>
          </w:rPr>
          <w:t>2.1.8.1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系统参数表（</w:t>
        </w:r>
        <w:r w:rsidR="00F07178" w:rsidRPr="007F08DE">
          <w:rPr>
            <w:rStyle w:val="a9"/>
            <w:noProof/>
          </w:rPr>
          <w:t>SYS_PARAMETER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_Toc435450875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64</w:t>
        </w:r>
        <w:r w:rsidR="00F07178">
          <w:rPr>
            <w:noProof/>
            <w:webHidden/>
          </w:rPr>
          <w:fldChar w:fldCharType="end"/>
        </w:r>
      </w:hyperlink>
    </w:p>
    <w:p w14:paraId="08CB9402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76" w:history="1">
        <w:r w:rsidR="00F07178" w:rsidRPr="007F08DE">
          <w:rPr>
            <w:rStyle w:val="a9"/>
            <w:rFonts w:ascii="宋体" w:hAnsi="宋体"/>
            <w:noProof/>
          </w:rPr>
          <w:t>2.1.8.2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系统操作日志（</w:t>
        </w:r>
        <w:r w:rsidR="00F07178" w:rsidRPr="007F08DE">
          <w:rPr>
            <w:rStyle w:val="a9"/>
            <w:noProof/>
          </w:rPr>
          <w:t>SYS_OPER_LOG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_Toc435450876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66</w:t>
        </w:r>
        <w:r w:rsidR="00F07178">
          <w:rPr>
            <w:noProof/>
            <w:webHidden/>
          </w:rPr>
          <w:fldChar w:fldCharType="end"/>
        </w:r>
      </w:hyperlink>
    </w:p>
    <w:p w14:paraId="04F9D105" w14:textId="77777777" w:rsidR="00F07178" w:rsidRDefault="009A0F62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77" w:history="1">
        <w:r w:rsidR="00F07178" w:rsidRPr="007F08DE">
          <w:rPr>
            <w:rStyle w:val="a9"/>
            <w:rFonts w:ascii="宋体" w:hAnsi="宋体"/>
            <w:noProof/>
          </w:rPr>
          <w:t>2.1.9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资金管理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_Toc435450877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66</w:t>
        </w:r>
        <w:r w:rsidR="00F07178">
          <w:rPr>
            <w:noProof/>
            <w:webHidden/>
          </w:rPr>
          <w:fldChar w:fldCharType="end"/>
        </w:r>
      </w:hyperlink>
    </w:p>
    <w:p w14:paraId="7ED45A72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78" w:history="1">
        <w:r w:rsidR="00F07178" w:rsidRPr="007F08DE">
          <w:rPr>
            <w:rStyle w:val="a9"/>
            <w:rFonts w:ascii="宋体" w:hAnsi="宋体"/>
            <w:noProof/>
          </w:rPr>
          <w:t>2.1.9.1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销售站（机构）中心充值（</w:t>
        </w:r>
        <w:r w:rsidR="00F07178" w:rsidRPr="007F08DE">
          <w:rPr>
            <w:rStyle w:val="a9"/>
            <w:noProof/>
          </w:rPr>
          <w:t>FUND_CHARGE_CENTER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_Toc435450878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66</w:t>
        </w:r>
        <w:r w:rsidR="00F07178">
          <w:rPr>
            <w:noProof/>
            <w:webHidden/>
          </w:rPr>
          <w:fldChar w:fldCharType="end"/>
        </w:r>
      </w:hyperlink>
    </w:p>
    <w:p w14:paraId="339EB902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79" w:history="1">
        <w:r w:rsidR="00F07178" w:rsidRPr="007F08DE">
          <w:rPr>
            <w:rStyle w:val="a9"/>
            <w:rFonts w:ascii="宋体" w:hAnsi="宋体"/>
            <w:noProof/>
          </w:rPr>
          <w:t>2.1.9.2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销售站（机构）提现（</w:t>
        </w:r>
        <w:r w:rsidR="00F07178" w:rsidRPr="007F08DE">
          <w:rPr>
            <w:rStyle w:val="a9"/>
            <w:noProof/>
          </w:rPr>
          <w:t>FUND_WITHDRAW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_Toc435450879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67</w:t>
        </w:r>
        <w:r w:rsidR="00F07178">
          <w:rPr>
            <w:noProof/>
            <w:webHidden/>
          </w:rPr>
          <w:fldChar w:fldCharType="end"/>
        </w:r>
      </w:hyperlink>
    </w:p>
    <w:p w14:paraId="6B2C4349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80" w:history="1">
        <w:r w:rsidR="00F07178" w:rsidRPr="007F08DE">
          <w:rPr>
            <w:rStyle w:val="a9"/>
            <w:rFonts w:ascii="宋体" w:hAnsi="宋体"/>
            <w:noProof/>
          </w:rPr>
          <w:t>2.1.9.3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销售站（机构）调账（</w:t>
        </w:r>
        <w:r w:rsidR="00F07178" w:rsidRPr="007F08DE">
          <w:rPr>
            <w:rStyle w:val="a9"/>
            <w:noProof/>
          </w:rPr>
          <w:t>FUND_TUNING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_Toc435450880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69</w:t>
        </w:r>
        <w:r w:rsidR="00F07178">
          <w:rPr>
            <w:noProof/>
            <w:webHidden/>
          </w:rPr>
          <w:fldChar w:fldCharType="end"/>
        </w:r>
      </w:hyperlink>
    </w:p>
    <w:p w14:paraId="1C1E4540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81" w:history="1">
        <w:r w:rsidR="00F07178" w:rsidRPr="007F08DE">
          <w:rPr>
            <w:rStyle w:val="a9"/>
            <w:rFonts w:ascii="宋体" w:hAnsi="宋体"/>
            <w:noProof/>
          </w:rPr>
          <w:t>2.1.9.4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市场管理员现金还款（</w:t>
        </w:r>
        <w:r w:rsidR="00F07178" w:rsidRPr="007F08DE">
          <w:rPr>
            <w:rStyle w:val="a9"/>
            <w:noProof/>
          </w:rPr>
          <w:t>FUND_MM_CASH_REPAY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_Toc435450881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70</w:t>
        </w:r>
        <w:r w:rsidR="00F07178">
          <w:rPr>
            <w:noProof/>
            <w:webHidden/>
          </w:rPr>
          <w:fldChar w:fldCharType="end"/>
        </w:r>
      </w:hyperlink>
    </w:p>
    <w:p w14:paraId="50537A4C" w14:textId="77777777" w:rsidR="00F07178" w:rsidRDefault="009A0F62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82" w:history="1">
        <w:r w:rsidR="00F07178" w:rsidRPr="007F08DE">
          <w:rPr>
            <w:rStyle w:val="a9"/>
            <w:rFonts w:ascii="宋体" w:hAnsi="宋体"/>
            <w:noProof/>
          </w:rPr>
          <w:t>2.1.10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物品管理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_Toc435450882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70</w:t>
        </w:r>
        <w:r w:rsidR="00F07178">
          <w:rPr>
            <w:noProof/>
            <w:webHidden/>
          </w:rPr>
          <w:fldChar w:fldCharType="end"/>
        </w:r>
      </w:hyperlink>
    </w:p>
    <w:p w14:paraId="2D878B7B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83" w:history="1">
        <w:r w:rsidR="00F07178" w:rsidRPr="007F08DE">
          <w:rPr>
            <w:rStyle w:val="a9"/>
            <w:rFonts w:ascii="宋体" w:hAnsi="宋体"/>
            <w:noProof/>
          </w:rPr>
          <w:t>2.1.10.1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物品（</w:t>
        </w:r>
        <w:r w:rsidR="00F07178" w:rsidRPr="007F08DE">
          <w:rPr>
            <w:rStyle w:val="a9"/>
            <w:noProof/>
          </w:rPr>
          <w:t>ITEM_ITEMS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_Toc435450883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70</w:t>
        </w:r>
        <w:r w:rsidR="00F07178">
          <w:rPr>
            <w:noProof/>
            <w:webHidden/>
          </w:rPr>
          <w:fldChar w:fldCharType="end"/>
        </w:r>
      </w:hyperlink>
    </w:p>
    <w:p w14:paraId="43FEA74E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84" w:history="1">
        <w:r w:rsidR="00F07178" w:rsidRPr="007F08DE">
          <w:rPr>
            <w:rStyle w:val="a9"/>
            <w:rFonts w:ascii="宋体" w:hAnsi="宋体"/>
            <w:noProof/>
          </w:rPr>
          <w:t>2.1.10.2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物品库存（</w:t>
        </w:r>
        <w:r w:rsidR="00F07178" w:rsidRPr="007F08DE">
          <w:rPr>
            <w:rStyle w:val="a9"/>
            <w:noProof/>
          </w:rPr>
          <w:t>ITEM_QUANTITY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_Toc435450884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71</w:t>
        </w:r>
        <w:r w:rsidR="00F07178">
          <w:rPr>
            <w:noProof/>
            <w:webHidden/>
          </w:rPr>
          <w:fldChar w:fldCharType="end"/>
        </w:r>
      </w:hyperlink>
    </w:p>
    <w:p w14:paraId="1B6528F7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85" w:history="1">
        <w:r w:rsidR="00F07178" w:rsidRPr="007F08DE">
          <w:rPr>
            <w:rStyle w:val="a9"/>
            <w:rFonts w:ascii="宋体" w:hAnsi="宋体"/>
            <w:noProof/>
          </w:rPr>
          <w:t>2.1.10.3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物品入库（</w:t>
        </w:r>
        <w:r w:rsidR="00F07178" w:rsidRPr="007F08DE">
          <w:rPr>
            <w:rStyle w:val="a9"/>
            <w:noProof/>
          </w:rPr>
          <w:t>ITEM_RECEIPT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_Toc435450885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72</w:t>
        </w:r>
        <w:r w:rsidR="00F07178">
          <w:rPr>
            <w:noProof/>
            <w:webHidden/>
          </w:rPr>
          <w:fldChar w:fldCharType="end"/>
        </w:r>
      </w:hyperlink>
    </w:p>
    <w:p w14:paraId="12E1461A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86" w:history="1">
        <w:r w:rsidR="00F07178" w:rsidRPr="007F08DE">
          <w:rPr>
            <w:rStyle w:val="a9"/>
            <w:rFonts w:ascii="宋体" w:hAnsi="宋体"/>
            <w:noProof/>
          </w:rPr>
          <w:t>2.1.10.4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物品入库明细（</w:t>
        </w:r>
        <w:r w:rsidR="00F07178" w:rsidRPr="007F08DE">
          <w:rPr>
            <w:rStyle w:val="a9"/>
            <w:noProof/>
          </w:rPr>
          <w:t>ITEM_RECEIPT_DETAIL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_Toc435450886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73</w:t>
        </w:r>
        <w:r w:rsidR="00F07178">
          <w:rPr>
            <w:noProof/>
            <w:webHidden/>
          </w:rPr>
          <w:fldChar w:fldCharType="end"/>
        </w:r>
      </w:hyperlink>
    </w:p>
    <w:p w14:paraId="674B1A07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87" w:history="1">
        <w:r w:rsidR="00F07178" w:rsidRPr="007F08DE">
          <w:rPr>
            <w:rStyle w:val="a9"/>
            <w:rFonts w:ascii="宋体" w:hAnsi="宋体"/>
            <w:noProof/>
          </w:rPr>
          <w:t>2.1.10.5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物品出库（</w:t>
        </w:r>
        <w:r w:rsidR="00F07178" w:rsidRPr="007F08DE">
          <w:rPr>
            <w:rStyle w:val="a9"/>
            <w:noProof/>
          </w:rPr>
          <w:t>ITEM_ISSUE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_Toc435450887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73</w:t>
        </w:r>
        <w:r w:rsidR="00F07178">
          <w:rPr>
            <w:noProof/>
            <w:webHidden/>
          </w:rPr>
          <w:fldChar w:fldCharType="end"/>
        </w:r>
      </w:hyperlink>
    </w:p>
    <w:p w14:paraId="47325C6E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88" w:history="1">
        <w:r w:rsidR="00F07178" w:rsidRPr="007F08DE">
          <w:rPr>
            <w:rStyle w:val="a9"/>
            <w:rFonts w:ascii="宋体" w:hAnsi="宋体"/>
            <w:noProof/>
          </w:rPr>
          <w:t>2.1.10.6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物品出库明细（</w:t>
        </w:r>
        <w:r w:rsidR="00F07178" w:rsidRPr="007F08DE">
          <w:rPr>
            <w:rStyle w:val="a9"/>
            <w:noProof/>
          </w:rPr>
          <w:t>ITEM_ISSUE_DETAIL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_Toc435450888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74</w:t>
        </w:r>
        <w:r w:rsidR="00F07178">
          <w:rPr>
            <w:noProof/>
            <w:webHidden/>
          </w:rPr>
          <w:fldChar w:fldCharType="end"/>
        </w:r>
      </w:hyperlink>
    </w:p>
    <w:p w14:paraId="7210B249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89" w:history="1">
        <w:r w:rsidR="00F07178" w:rsidRPr="007F08DE">
          <w:rPr>
            <w:rStyle w:val="a9"/>
            <w:rFonts w:ascii="宋体" w:hAnsi="宋体"/>
            <w:noProof/>
          </w:rPr>
          <w:t>2.1.10.7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物品盘点（</w:t>
        </w:r>
        <w:r w:rsidR="00F07178" w:rsidRPr="007F08DE">
          <w:rPr>
            <w:rStyle w:val="a9"/>
            <w:noProof/>
          </w:rPr>
          <w:t>ITEM_CHECK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_Toc435450889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75</w:t>
        </w:r>
        <w:r w:rsidR="00F07178">
          <w:rPr>
            <w:noProof/>
            <w:webHidden/>
          </w:rPr>
          <w:fldChar w:fldCharType="end"/>
        </w:r>
      </w:hyperlink>
    </w:p>
    <w:p w14:paraId="0594A1EB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90" w:history="1">
        <w:r w:rsidR="00F07178" w:rsidRPr="007F08DE">
          <w:rPr>
            <w:rStyle w:val="a9"/>
            <w:rFonts w:ascii="宋体" w:hAnsi="宋体"/>
            <w:noProof/>
          </w:rPr>
          <w:t>2.1.10.8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物品盘点前明细（</w:t>
        </w:r>
        <w:r w:rsidR="00F07178" w:rsidRPr="007F08DE">
          <w:rPr>
            <w:rStyle w:val="a9"/>
            <w:noProof/>
          </w:rPr>
          <w:t>ITEM_CHECK_DETAIL_BE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_Toc435450890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76</w:t>
        </w:r>
        <w:r w:rsidR="00F07178">
          <w:rPr>
            <w:noProof/>
            <w:webHidden/>
          </w:rPr>
          <w:fldChar w:fldCharType="end"/>
        </w:r>
      </w:hyperlink>
    </w:p>
    <w:p w14:paraId="3214708A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91" w:history="1">
        <w:r w:rsidR="00F07178" w:rsidRPr="007F08DE">
          <w:rPr>
            <w:rStyle w:val="a9"/>
            <w:rFonts w:ascii="宋体" w:hAnsi="宋体"/>
            <w:noProof/>
          </w:rPr>
          <w:t>2.1.10.9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物品盘点后明细（</w:t>
        </w:r>
        <w:r w:rsidR="00F07178" w:rsidRPr="007F08DE">
          <w:rPr>
            <w:rStyle w:val="a9"/>
            <w:noProof/>
          </w:rPr>
          <w:t>ITEM_CHECK_DETAIL_AF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_Toc435450891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76</w:t>
        </w:r>
        <w:r w:rsidR="00F07178">
          <w:rPr>
            <w:noProof/>
            <w:webHidden/>
          </w:rPr>
          <w:fldChar w:fldCharType="end"/>
        </w:r>
      </w:hyperlink>
    </w:p>
    <w:p w14:paraId="552E3280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92" w:history="1">
        <w:r w:rsidR="00F07178" w:rsidRPr="007F08DE">
          <w:rPr>
            <w:rStyle w:val="a9"/>
            <w:rFonts w:ascii="宋体" w:hAnsi="宋体"/>
            <w:noProof/>
          </w:rPr>
          <w:t>2.1.10.10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物品损毁登记（</w:t>
        </w:r>
        <w:r w:rsidR="00F07178" w:rsidRPr="007F08DE">
          <w:rPr>
            <w:rStyle w:val="a9"/>
            <w:noProof/>
          </w:rPr>
          <w:t>ITEM_DAMAGE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_Toc435450892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77</w:t>
        </w:r>
        <w:r w:rsidR="00F07178">
          <w:rPr>
            <w:noProof/>
            <w:webHidden/>
          </w:rPr>
          <w:fldChar w:fldCharType="end"/>
        </w:r>
      </w:hyperlink>
    </w:p>
    <w:p w14:paraId="68544691" w14:textId="77777777" w:rsidR="00F07178" w:rsidRDefault="009A0F62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93" w:history="1">
        <w:r w:rsidR="00F07178" w:rsidRPr="007F08DE">
          <w:rPr>
            <w:rStyle w:val="a9"/>
            <w:rFonts w:ascii="宋体" w:hAnsi="宋体"/>
            <w:noProof/>
          </w:rPr>
          <w:t>2.1.11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历史数据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_Toc435450893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78</w:t>
        </w:r>
        <w:r w:rsidR="00F07178">
          <w:rPr>
            <w:noProof/>
            <w:webHidden/>
          </w:rPr>
          <w:fldChar w:fldCharType="end"/>
        </w:r>
      </w:hyperlink>
    </w:p>
    <w:p w14:paraId="0424225D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94" w:history="1">
        <w:r w:rsidR="00F07178" w:rsidRPr="007F08DE">
          <w:rPr>
            <w:rStyle w:val="a9"/>
            <w:rFonts w:ascii="宋体" w:hAnsi="宋体"/>
            <w:noProof/>
          </w:rPr>
          <w:t>2.1.11.1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库存历史（</w:t>
        </w:r>
        <w:r w:rsidR="00F07178" w:rsidRPr="007F08DE">
          <w:rPr>
            <w:rStyle w:val="a9"/>
            <w:noProof/>
          </w:rPr>
          <w:t>HIS_LOTTERY_INVENTORY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_Toc435450894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78</w:t>
        </w:r>
        <w:r w:rsidR="00F07178">
          <w:rPr>
            <w:noProof/>
            <w:webHidden/>
          </w:rPr>
          <w:fldChar w:fldCharType="end"/>
        </w:r>
      </w:hyperlink>
    </w:p>
    <w:p w14:paraId="7946FCA9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95" w:history="1">
        <w:r w:rsidR="00F07178" w:rsidRPr="007F08DE">
          <w:rPr>
            <w:rStyle w:val="a9"/>
            <w:rFonts w:ascii="宋体" w:hAnsi="宋体"/>
            <w:noProof/>
          </w:rPr>
          <w:t>2.1.11.2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站点资金历史（</w:t>
        </w:r>
        <w:r w:rsidR="00F07178" w:rsidRPr="007F08DE">
          <w:rPr>
            <w:rStyle w:val="a9"/>
            <w:noProof/>
          </w:rPr>
          <w:t>HIS_AGENCY_FUND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_Toc435450895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79</w:t>
        </w:r>
        <w:r w:rsidR="00F07178">
          <w:rPr>
            <w:noProof/>
            <w:webHidden/>
          </w:rPr>
          <w:fldChar w:fldCharType="end"/>
        </w:r>
      </w:hyperlink>
    </w:p>
    <w:p w14:paraId="3357C60C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96" w:history="1">
        <w:r w:rsidR="00F07178" w:rsidRPr="007F08DE">
          <w:rPr>
            <w:rStyle w:val="a9"/>
            <w:rFonts w:ascii="宋体" w:hAnsi="宋体"/>
            <w:noProof/>
          </w:rPr>
          <w:t>2.1.11.3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销量按时间段监控（</w:t>
        </w:r>
        <w:r w:rsidR="00F07178" w:rsidRPr="007F08DE">
          <w:rPr>
            <w:rStyle w:val="a9"/>
            <w:noProof/>
          </w:rPr>
          <w:t>HIS_SALE_HOUR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_Toc435450896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80</w:t>
        </w:r>
        <w:r w:rsidR="00F07178">
          <w:rPr>
            <w:noProof/>
            <w:webHidden/>
          </w:rPr>
          <w:fldChar w:fldCharType="end"/>
        </w:r>
      </w:hyperlink>
    </w:p>
    <w:p w14:paraId="49558E81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97" w:history="1">
        <w:r w:rsidR="00F07178" w:rsidRPr="007F08DE">
          <w:rPr>
            <w:rStyle w:val="a9"/>
            <w:rFonts w:ascii="宋体" w:hAnsi="宋体"/>
            <w:noProof/>
          </w:rPr>
          <w:t>2.1.11.4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销量按时间段监控之销售站排行（</w:t>
        </w:r>
        <w:r w:rsidR="00F07178" w:rsidRPr="007F08DE">
          <w:rPr>
            <w:rStyle w:val="a9"/>
            <w:noProof/>
          </w:rPr>
          <w:t>HIS_SALE_HOUR_AGENCY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_Toc435450897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81</w:t>
        </w:r>
        <w:r w:rsidR="00F07178">
          <w:rPr>
            <w:noProof/>
            <w:webHidden/>
          </w:rPr>
          <w:fldChar w:fldCharType="end"/>
        </w:r>
      </w:hyperlink>
    </w:p>
    <w:p w14:paraId="7248C406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98" w:history="1">
        <w:r w:rsidR="00F07178" w:rsidRPr="007F08DE">
          <w:rPr>
            <w:rStyle w:val="a9"/>
            <w:rFonts w:ascii="宋体" w:hAnsi="宋体"/>
            <w:noProof/>
          </w:rPr>
          <w:t>2.1.11.5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销量按部门监控（</w:t>
        </w:r>
        <w:r w:rsidR="00F07178" w:rsidRPr="007F08DE">
          <w:rPr>
            <w:rStyle w:val="a9"/>
            <w:noProof/>
          </w:rPr>
          <w:t>HIS_SALE_ORG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_Toc435450898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82</w:t>
        </w:r>
        <w:r w:rsidR="00F07178">
          <w:rPr>
            <w:noProof/>
            <w:webHidden/>
          </w:rPr>
          <w:fldChar w:fldCharType="end"/>
        </w:r>
      </w:hyperlink>
    </w:p>
    <w:p w14:paraId="6C952039" w14:textId="77777777" w:rsidR="00F07178" w:rsidRDefault="009A0F62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99" w:history="1">
        <w:r w:rsidR="00F07178" w:rsidRPr="007F08DE">
          <w:rPr>
            <w:rStyle w:val="a9"/>
            <w:rFonts w:ascii="宋体" w:hAnsi="宋体"/>
            <w:noProof/>
          </w:rPr>
          <w:t>2.1.11.6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日月年维度（</w:t>
        </w:r>
        <w:r w:rsidR="00F07178" w:rsidRPr="007F08DE">
          <w:rPr>
            <w:rStyle w:val="a9"/>
            <w:noProof/>
          </w:rPr>
          <w:t>HIS_DIM_DWM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_Toc435450899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83</w:t>
        </w:r>
        <w:r w:rsidR="00F07178">
          <w:rPr>
            <w:noProof/>
            <w:webHidden/>
          </w:rPr>
          <w:fldChar w:fldCharType="end"/>
        </w:r>
      </w:hyperlink>
    </w:p>
    <w:p w14:paraId="30022943" w14:textId="77777777" w:rsidR="00F07178" w:rsidRDefault="009A0F62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900" w:history="1">
        <w:r w:rsidR="00F07178" w:rsidRPr="007F08DE">
          <w:rPr>
            <w:rStyle w:val="a9"/>
            <w:rFonts w:ascii="宋体" w:hAnsi="宋体"/>
            <w:noProof/>
          </w:rPr>
          <w:t>2.2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序号发生器定义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_Toc435450900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83</w:t>
        </w:r>
        <w:r w:rsidR="00F07178">
          <w:rPr>
            <w:noProof/>
            <w:webHidden/>
          </w:rPr>
          <w:fldChar w:fldCharType="end"/>
        </w:r>
      </w:hyperlink>
    </w:p>
    <w:p w14:paraId="5DF5C13C" w14:textId="77777777" w:rsidR="00F07178" w:rsidRDefault="009A0F62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901" w:history="1">
        <w:r w:rsidR="00F07178" w:rsidRPr="007F08DE">
          <w:rPr>
            <w:rStyle w:val="a9"/>
            <w:rFonts w:ascii="宋体" w:hAnsi="宋体"/>
            <w:noProof/>
          </w:rPr>
          <w:t>2.2.1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获得权限中用户和角色</w:t>
        </w:r>
        <w:r w:rsidR="00F07178" w:rsidRPr="007F08DE">
          <w:rPr>
            <w:rStyle w:val="a9"/>
            <w:noProof/>
          </w:rPr>
          <w:t>ID</w:t>
        </w:r>
        <w:r w:rsidR="00F07178" w:rsidRPr="007F08DE">
          <w:rPr>
            <w:rStyle w:val="a9"/>
            <w:rFonts w:hint="eastAsia"/>
            <w:noProof/>
          </w:rPr>
          <w:t>（</w:t>
        </w:r>
        <w:r w:rsidR="00F07178" w:rsidRPr="007F08DE">
          <w:rPr>
            <w:rStyle w:val="a9"/>
            <w:noProof/>
          </w:rPr>
          <w:t>SEQ_ADM_ID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_Toc435450901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84</w:t>
        </w:r>
        <w:r w:rsidR="00F07178">
          <w:rPr>
            <w:noProof/>
            <w:webHidden/>
          </w:rPr>
          <w:fldChar w:fldCharType="end"/>
        </w:r>
      </w:hyperlink>
    </w:p>
    <w:p w14:paraId="38030918" w14:textId="77777777" w:rsidR="00F07178" w:rsidRDefault="009A0F62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902" w:history="1">
        <w:r w:rsidR="00F07178" w:rsidRPr="007F08DE">
          <w:rPr>
            <w:rStyle w:val="a9"/>
            <w:rFonts w:ascii="宋体" w:hAnsi="宋体"/>
            <w:noProof/>
          </w:rPr>
          <w:t>2.2.2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用于资金管理序号（</w:t>
        </w:r>
        <w:r w:rsidR="00F07178" w:rsidRPr="007F08DE">
          <w:rPr>
            <w:rStyle w:val="a9"/>
            <w:noProof/>
          </w:rPr>
          <w:t>seq_fund_no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_Toc435450902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84</w:t>
        </w:r>
        <w:r w:rsidR="00F07178">
          <w:rPr>
            <w:noProof/>
            <w:webHidden/>
          </w:rPr>
          <w:fldChar w:fldCharType="end"/>
        </w:r>
      </w:hyperlink>
    </w:p>
    <w:p w14:paraId="67809F94" w14:textId="77777777" w:rsidR="00F07178" w:rsidRDefault="009A0F62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903" w:history="1">
        <w:r w:rsidR="00F07178" w:rsidRPr="007F08DE">
          <w:rPr>
            <w:rStyle w:val="a9"/>
            <w:rFonts w:ascii="宋体" w:hAnsi="宋体"/>
            <w:noProof/>
          </w:rPr>
          <w:t>2.2.3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用于批次信息导入序号（</w:t>
        </w:r>
        <w:r w:rsidR="00F07178" w:rsidRPr="007F08DE">
          <w:rPr>
            <w:rStyle w:val="a9"/>
            <w:noProof/>
          </w:rPr>
          <w:t>seq_batch_imp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_Toc435450903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84</w:t>
        </w:r>
        <w:r w:rsidR="00F07178">
          <w:rPr>
            <w:noProof/>
            <w:webHidden/>
          </w:rPr>
          <w:fldChar w:fldCharType="end"/>
        </w:r>
      </w:hyperlink>
    </w:p>
    <w:p w14:paraId="4C76E401" w14:textId="77777777" w:rsidR="00F07178" w:rsidRDefault="009A0F62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904" w:history="1">
        <w:r w:rsidR="00F07178" w:rsidRPr="007F08DE">
          <w:rPr>
            <w:rStyle w:val="a9"/>
            <w:rFonts w:ascii="宋体" w:hAnsi="宋体"/>
            <w:noProof/>
          </w:rPr>
          <w:t>2.2.4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用于物品序号（</w:t>
        </w:r>
        <w:r w:rsidR="00F07178" w:rsidRPr="007F08DE">
          <w:rPr>
            <w:rStyle w:val="a9"/>
            <w:noProof/>
          </w:rPr>
          <w:t>seq_item_code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_Toc435450904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85</w:t>
        </w:r>
        <w:r w:rsidR="00F07178">
          <w:rPr>
            <w:noProof/>
            <w:webHidden/>
          </w:rPr>
          <w:fldChar w:fldCharType="end"/>
        </w:r>
      </w:hyperlink>
    </w:p>
    <w:p w14:paraId="0815E225" w14:textId="77777777" w:rsidR="00F07178" w:rsidRDefault="009A0F62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905" w:history="1">
        <w:r w:rsidR="00F07178" w:rsidRPr="007F08DE">
          <w:rPr>
            <w:rStyle w:val="a9"/>
            <w:rFonts w:ascii="宋体" w:hAnsi="宋体"/>
            <w:noProof/>
          </w:rPr>
          <w:t>2.2.5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用于物品类的交易序号（</w:t>
        </w:r>
        <w:r w:rsidR="00F07178" w:rsidRPr="007F08DE">
          <w:rPr>
            <w:rStyle w:val="a9"/>
            <w:noProof/>
          </w:rPr>
          <w:t>seq_item_no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_Toc435450905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85</w:t>
        </w:r>
        <w:r w:rsidR="00F07178">
          <w:rPr>
            <w:noProof/>
            <w:webHidden/>
          </w:rPr>
          <w:fldChar w:fldCharType="end"/>
        </w:r>
      </w:hyperlink>
    </w:p>
    <w:p w14:paraId="4A914882" w14:textId="77777777" w:rsidR="00F07178" w:rsidRDefault="009A0F62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906" w:history="1">
        <w:r w:rsidR="00F07178" w:rsidRPr="007F08DE">
          <w:rPr>
            <w:rStyle w:val="a9"/>
            <w:rFonts w:ascii="宋体" w:hAnsi="宋体"/>
            <w:noProof/>
          </w:rPr>
          <w:t>2.2.6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用于出库单入库单序号（</w:t>
        </w:r>
        <w:r w:rsidR="00F07178" w:rsidRPr="007F08DE">
          <w:rPr>
            <w:rStyle w:val="a9"/>
            <w:noProof/>
          </w:rPr>
          <w:t>seq_wh_sgi_sgr_no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_Toc435450906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85</w:t>
        </w:r>
        <w:r w:rsidR="00F07178">
          <w:rPr>
            <w:noProof/>
            <w:webHidden/>
          </w:rPr>
          <w:fldChar w:fldCharType="end"/>
        </w:r>
      </w:hyperlink>
    </w:p>
    <w:p w14:paraId="42977D5E" w14:textId="77777777" w:rsidR="00F07178" w:rsidRDefault="009A0F62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907" w:history="1">
        <w:r w:rsidR="00F07178" w:rsidRPr="007F08DE">
          <w:rPr>
            <w:rStyle w:val="a9"/>
            <w:rFonts w:ascii="宋体" w:hAnsi="宋体"/>
            <w:noProof/>
          </w:rPr>
          <w:t>2.2.7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用于出库单入库单明细序号（</w:t>
        </w:r>
        <w:r w:rsidR="00F07178" w:rsidRPr="007F08DE">
          <w:rPr>
            <w:rStyle w:val="a9"/>
            <w:noProof/>
          </w:rPr>
          <w:t>seq_wh_sgi_sgr_detail_no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_Toc435450907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85</w:t>
        </w:r>
        <w:r w:rsidR="00F07178">
          <w:rPr>
            <w:noProof/>
            <w:webHidden/>
          </w:rPr>
          <w:fldChar w:fldCharType="end"/>
        </w:r>
      </w:hyperlink>
    </w:p>
    <w:p w14:paraId="48B14655" w14:textId="77777777" w:rsidR="00F07178" w:rsidRDefault="009A0F62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908" w:history="1">
        <w:r w:rsidR="00F07178" w:rsidRPr="007F08DE">
          <w:rPr>
            <w:rStyle w:val="a9"/>
            <w:rFonts w:ascii="宋体" w:hAnsi="宋体"/>
            <w:noProof/>
          </w:rPr>
          <w:t>2.2.8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适用于订单、出货单、调拨单、还货单、损毁单、盘点单和批次入库单编号的序列</w:t>
        </w:r>
        <w:r w:rsidR="00F07178" w:rsidRPr="007F08DE">
          <w:rPr>
            <w:rStyle w:val="a9"/>
            <w:noProof/>
          </w:rPr>
          <w:t>-</w:t>
        </w:r>
        <w:r w:rsidR="00F07178" w:rsidRPr="007F08DE">
          <w:rPr>
            <w:rStyle w:val="a9"/>
            <w:rFonts w:hint="eastAsia"/>
            <w:noProof/>
          </w:rPr>
          <w:t>（</w:t>
        </w:r>
        <w:r w:rsidR="00F07178" w:rsidRPr="007F08DE">
          <w:rPr>
            <w:rStyle w:val="a9"/>
            <w:noProof/>
          </w:rPr>
          <w:t>seq_order_no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_Toc435450908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86</w:t>
        </w:r>
        <w:r w:rsidR="00F07178">
          <w:rPr>
            <w:noProof/>
            <w:webHidden/>
          </w:rPr>
          <w:fldChar w:fldCharType="end"/>
        </w:r>
      </w:hyperlink>
    </w:p>
    <w:p w14:paraId="53E3F3C9" w14:textId="77777777" w:rsidR="00F07178" w:rsidRDefault="009A0F62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909" w:history="1">
        <w:r w:rsidR="00F07178" w:rsidRPr="007F08DE">
          <w:rPr>
            <w:rStyle w:val="a9"/>
            <w:rFonts w:ascii="宋体" w:hAnsi="宋体"/>
            <w:noProof/>
          </w:rPr>
          <w:t>2.2.9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用于订单收货明细、订单申请明细、出货单申请明细、调拨单申请明细、还货单明细、损毁单明细、盘点差错明细、盘点结果明细、盘点前库存明细的序列（</w:t>
        </w:r>
        <w:r w:rsidR="00F07178" w:rsidRPr="007F08DE">
          <w:rPr>
            <w:rStyle w:val="a9"/>
            <w:noProof/>
          </w:rPr>
          <w:t>seq_detail_sequence_no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_Toc435450909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86</w:t>
        </w:r>
        <w:r w:rsidR="00F07178">
          <w:rPr>
            <w:noProof/>
            <w:webHidden/>
          </w:rPr>
          <w:fldChar w:fldCharType="end"/>
        </w:r>
      </w:hyperlink>
    </w:p>
    <w:p w14:paraId="6B0C35BE" w14:textId="77777777" w:rsidR="00F07178" w:rsidRDefault="009A0F62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910" w:history="1">
        <w:r w:rsidR="00F07178" w:rsidRPr="007F08DE">
          <w:rPr>
            <w:rStyle w:val="a9"/>
            <w:rFonts w:ascii="宋体" w:hAnsi="宋体"/>
            <w:noProof/>
          </w:rPr>
          <w:t>2.2.10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用于站点资金流水序号（</w:t>
        </w:r>
        <w:r w:rsidR="00F07178" w:rsidRPr="007F08DE">
          <w:rPr>
            <w:rStyle w:val="a9"/>
            <w:noProof/>
          </w:rPr>
          <w:t>seq_agency_fund_flow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_Toc435450910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87</w:t>
        </w:r>
        <w:r w:rsidR="00F07178">
          <w:rPr>
            <w:noProof/>
            <w:webHidden/>
          </w:rPr>
          <w:fldChar w:fldCharType="end"/>
        </w:r>
      </w:hyperlink>
    </w:p>
    <w:p w14:paraId="4E769E0D" w14:textId="77777777" w:rsidR="00F07178" w:rsidRDefault="009A0F62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911" w:history="1">
        <w:r w:rsidR="00F07178" w:rsidRPr="007F08DE">
          <w:rPr>
            <w:rStyle w:val="a9"/>
            <w:rFonts w:ascii="宋体" w:hAnsi="宋体"/>
            <w:noProof/>
          </w:rPr>
          <w:t>2.2.11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用于市场管理员资金流水序号（</w:t>
        </w:r>
        <w:r w:rsidR="00F07178" w:rsidRPr="007F08DE">
          <w:rPr>
            <w:rStyle w:val="a9"/>
            <w:noProof/>
          </w:rPr>
          <w:t>seq_mm_fund_flow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_Toc435450911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87</w:t>
        </w:r>
        <w:r w:rsidR="00F07178">
          <w:rPr>
            <w:noProof/>
            <w:webHidden/>
          </w:rPr>
          <w:fldChar w:fldCharType="end"/>
        </w:r>
      </w:hyperlink>
    </w:p>
    <w:p w14:paraId="379A4572" w14:textId="77777777" w:rsidR="00F07178" w:rsidRDefault="009A0F62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912" w:history="1">
        <w:r w:rsidR="00F07178" w:rsidRPr="007F08DE">
          <w:rPr>
            <w:rStyle w:val="a9"/>
            <w:rFonts w:ascii="宋体" w:hAnsi="宋体"/>
            <w:noProof/>
          </w:rPr>
          <w:t>2.2.12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用于机构资金流水序号</w:t>
        </w:r>
        <w:r w:rsidR="00F07178" w:rsidRPr="007F08DE">
          <w:rPr>
            <w:rStyle w:val="a9"/>
            <w:noProof/>
          </w:rPr>
          <w:t>seq_org_fund_flow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_Toc435450912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87</w:t>
        </w:r>
        <w:r w:rsidR="00F07178">
          <w:rPr>
            <w:noProof/>
            <w:webHidden/>
          </w:rPr>
          <w:fldChar w:fldCharType="end"/>
        </w:r>
      </w:hyperlink>
    </w:p>
    <w:p w14:paraId="3466EF65" w14:textId="77777777" w:rsidR="00F07178" w:rsidRDefault="009A0F62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913" w:history="1">
        <w:r w:rsidR="00F07178" w:rsidRPr="007F08DE">
          <w:rPr>
            <w:rStyle w:val="a9"/>
            <w:rFonts w:ascii="宋体" w:hAnsi="宋体"/>
            <w:noProof/>
          </w:rPr>
          <w:t>2.2.13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用于兑奖记录序号（</w:t>
        </w:r>
        <w:r w:rsidR="00F07178" w:rsidRPr="007F08DE">
          <w:rPr>
            <w:rStyle w:val="a9"/>
            <w:noProof/>
          </w:rPr>
          <w:t>SEQ_PAY_FLOW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_Toc435450913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88</w:t>
        </w:r>
        <w:r w:rsidR="00F07178">
          <w:rPr>
            <w:noProof/>
            <w:webHidden/>
          </w:rPr>
          <w:fldChar w:fldCharType="end"/>
        </w:r>
      </w:hyperlink>
    </w:p>
    <w:p w14:paraId="6BFACC62" w14:textId="77777777" w:rsidR="00F07178" w:rsidRDefault="009A0F62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914" w:history="1">
        <w:r w:rsidR="00F07178" w:rsidRPr="007F08DE">
          <w:rPr>
            <w:rStyle w:val="a9"/>
            <w:rFonts w:ascii="宋体" w:hAnsi="宋体"/>
            <w:noProof/>
          </w:rPr>
          <w:t>2.2.14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用于销售记录序号（</w:t>
        </w:r>
        <w:r w:rsidR="00F07178" w:rsidRPr="007F08DE">
          <w:rPr>
            <w:rStyle w:val="a9"/>
            <w:noProof/>
          </w:rPr>
          <w:t>SEQ_SALE_FLOW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_Toc435450914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88</w:t>
        </w:r>
        <w:r w:rsidR="00F07178">
          <w:rPr>
            <w:noProof/>
            <w:webHidden/>
          </w:rPr>
          <w:fldChar w:fldCharType="end"/>
        </w:r>
      </w:hyperlink>
    </w:p>
    <w:p w14:paraId="0F7FAB83" w14:textId="77777777" w:rsidR="00F07178" w:rsidRDefault="009A0F62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915" w:history="1">
        <w:r w:rsidR="00F07178" w:rsidRPr="007F08DE">
          <w:rPr>
            <w:rStyle w:val="a9"/>
            <w:rFonts w:ascii="宋体" w:hAnsi="宋体"/>
            <w:noProof/>
          </w:rPr>
          <w:t>2.2.15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用于兑奖记录序号（</w:t>
        </w:r>
        <w:r w:rsidR="00F07178" w:rsidRPr="007F08DE">
          <w:rPr>
            <w:rStyle w:val="a9"/>
            <w:noProof/>
          </w:rPr>
          <w:t>SEQ_CANCEL_FLOW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_Toc435450915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88</w:t>
        </w:r>
        <w:r w:rsidR="00F07178">
          <w:rPr>
            <w:noProof/>
            <w:webHidden/>
          </w:rPr>
          <w:fldChar w:fldCharType="end"/>
        </w:r>
      </w:hyperlink>
    </w:p>
    <w:p w14:paraId="2FE38740" w14:textId="77777777" w:rsidR="00F07178" w:rsidRDefault="009A0F62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916" w:history="1">
        <w:r w:rsidR="00F07178" w:rsidRPr="007F08DE">
          <w:rPr>
            <w:rStyle w:val="a9"/>
            <w:rFonts w:ascii="宋体" w:hAnsi="宋体"/>
            <w:noProof/>
          </w:rPr>
          <w:t>2.3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枚举值定义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_Toc435450916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88</w:t>
        </w:r>
        <w:r w:rsidR="00F07178">
          <w:rPr>
            <w:noProof/>
            <w:webHidden/>
          </w:rPr>
          <w:fldChar w:fldCharType="end"/>
        </w:r>
      </w:hyperlink>
    </w:p>
    <w:p w14:paraId="7D58B942" w14:textId="77777777" w:rsidR="00007F24" w:rsidRPr="00AA2803" w:rsidRDefault="00D57B42" w:rsidP="00007F24">
      <w:r w:rsidRPr="00AA2803">
        <w:fldChar w:fldCharType="end"/>
      </w:r>
    </w:p>
    <w:p w14:paraId="4FC81DE6" w14:textId="77777777" w:rsidR="00E33FCF" w:rsidRPr="00AA2803" w:rsidRDefault="00E33FCF" w:rsidP="00B615B3"/>
    <w:p w14:paraId="4B2FE362" w14:textId="77777777" w:rsidR="00007F24" w:rsidRPr="00AA2803" w:rsidRDefault="00007F24" w:rsidP="00B615B3">
      <w:pPr>
        <w:sectPr w:rsidR="00007F24" w:rsidRPr="00AA2803" w:rsidSect="0027759B">
          <w:headerReference w:type="default" r:id="rId11"/>
          <w:footerReference w:type="default" r:id="rId12"/>
          <w:pgSz w:w="11906" w:h="16838"/>
          <w:pgMar w:top="1418" w:right="1466" w:bottom="1440" w:left="1620" w:header="851" w:footer="992" w:gutter="0"/>
          <w:pgNumType w:start="1"/>
          <w:cols w:space="425"/>
          <w:docGrid w:type="lines" w:linePitch="312"/>
        </w:sectPr>
      </w:pPr>
    </w:p>
    <w:p w14:paraId="073316D9" w14:textId="77777777" w:rsidR="00F075B1" w:rsidRPr="00AA2803" w:rsidRDefault="002F2E4F" w:rsidP="00E231B0">
      <w:pPr>
        <w:pStyle w:val="10"/>
      </w:pPr>
      <w:bookmarkStart w:id="3" w:name="_Toc351636272"/>
      <w:bookmarkStart w:id="4" w:name="_Toc435450798"/>
      <w:r w:rsidRPr="00AA2803">
        <w:rPr>
          <w:rFonts w:hint="eastAsia"/>
        </w:rPr>
        <w:lastRenderedPageBreak/>
        <w:t>文档</w:t>
      </w:r>
      <w:r w:rsidR="00F075B1" w:rsidRPr="00AA2803">
        <w:rPr>
          <w:rFonts w:hint="eastAsia"/>
        </w:rPr>
        <w:t>引言</w:t>
      </w:r>
      <w:bookmarkEnd w:id="3"/>
      <w:bookmarkEnd w:id="4"/>
    </w:p>
    <w:p w14:paraId="4E003A0E" w14:textId="77777777" w:rsidR="00F075B1" w:rsidRPr="00AA2803" w:rsidRDefault="00F075B1" w:rsidP="00E231B0">
      <w:pPr>
        <w:pStyle w:val="20"/>
      </w:pPr>
      <w:bookmarkStart w:id="5" w:name="_Toc350960683"/>
      <w:bookmarkStart w:id="6" w:name="_Toc351636170"/>
      <w:bookmarkStart w:id="7" w:name="_Toc351636273"/>
      <w:bookmarkStart w:id="8" w:name="_Toc435450799"/>
      <w:r w:rsidRPr="00AA2803">
        <w:rPr>
          <w:rFonts w:hint="eastAsia"/>
        </w:rPr>
        <w:t>文档目的</w:t>
      </w:r>
      <w:bookmarkEnd w:id="5"/>
      <w:bookmarkEnd w:id="6"/>
      <w:bookmarkEnd w:id="7"/>
      <w:bookmarkEnd w:id="8"/>
    </w:p>
    <w:p w14:paraId="79BFFFE7" w14:textId="77777777" w:rsidR="00F075B1" w:rsidRPr="00AA2803" w:rsidRDefault="00F075B1" w:rsidP="00F075B1">
      <w:pPr>
        <w:ind w:firstLineChars="200" w:firstLine="420"/>
      </w:pPr>
      <w:r w:rsidRPr="00AA2803">
        <w:rPr>
          <w:rFonts w:hint="eastAsia"/>
        </w:rPr>
        <w:t>提示：描述本</w:t>
      </w:r>
      <w:r w:rsidR="00A53ABF" w:rsidRPr="00AA2803">
        <w:rPr>
          <w:rFonts w:hint="eastAsia"/>
        </w:rPr>
        <w:t>设计</w:t>
      </w:r>
      <w:r w:rsidRPr="00AA2803">
        <w:rPr>
          <w:rFonts w:hint="eastAsia"/>
        </w:rPr>
        <w:t>规格说明书的目的，主要是细化产品</w:t>
      </w:r>
      <w:r w:rsidRPr="00AA2803">
        <w:rPr>
          <w:rFonts w:hint="eastAsia"/>
        </w:rPr>
        <w:t>/</w:t>
      </w:r>
      <w:r w:rsidR="00A53ABF" w:rsidRPr="00AA2803">
        <w:rPr>
          <w:rFonts w:hint="eastAsia"/>
        </w:rPr>
        <w:t>产品部件设计</w:t>
      </w:r>
      <w:r w:rsidRPr="00AA2803">
        <w:rPr>
          <w:rFonts w:hint="eastAsia"/>
        </w:rPr>
        <w:t>，更加明确地刻画出产品或产品部件。</w:t>
      </w:r>
    </w:p>
    <w:p w14:paraId="55C9326F" w14:textId="77777777" w:rsidR="00A53ABF" w:rsidRPr="00AA2803" w:rsidRDefault="00A53ABF" w:rsidP="00F075B1">
      <w:pPr>
        <w:ind w:firstLineChars="200" w:firstLine="420"/>
      </w:pPr>
    </w:p>
    <w:p w14:paraId="22A0AD5C" w14:textId="77777777" w:rsidR="00F075B1" w:rsidRPr="00AA2803" w:rsidRDefault="00F075B1" w:rsidP="00E231B0">
      <w:pPr>
        <w:pStyle w:val="20"/>
      </w:pPr>
      <w:bookmarkStart w:id="9" w:name="_Toc350960684"/>
      <w:bookmarkStart w:id="10" w:name="_Toc351636171"/>
      <w:bookmarkStart w:id="11" w:name="_Toc351636274"/>
      <w:bookmarkStart w:id="12" w:name="_Toc435450800"/>
      <w:r w:rsidRPr="00AA2803">
        <w:rPr>
          <w:rFonts w:hint="eastAsia"/>
        </w:rPr>
        <w:t>预期读者</w:t>
      </w:r>
      <w:bookmarkEnd w:id="9"/>
      <w:bookmarkEnd w:id="10"/>
      <w:bookmarkEnd w:id="11"/>
      <w:bookmarkEnd w:id="12"/>
    </w:p>
    <w:p w14:paraId="09275E85" w14:textId="77777777" w:rsidR="003070BA" w:rsidRPr="00AA2803" w:rsidRDefault="004C1856" w:rsidP="00A80D19">
      <w:pPr>
        <w:pStyle w:val="af"/>
        <w:numPr>
          <w:ilvl w:val="0"/>
          <w:numId w:val="5"/>
        </w:numPr>
        <w:ind w:firstLineChars="0"/>
      </w:pPr>
      <w:r w:rsidRPr="00AA2803">
        <w:rPr>
          <w:rFonts w:hint="eastAsia"/>
        </w:rPr>
        <w:t>TSGE</w:t>
      </w:r>
      <w:r w:rsidR="003070BA" w:rsidRPr="00AA2803">
        <w:rPr>
          <w:rFonts w:hint="eastAsia"/>
        </w:rPr>
        <w:t>平台技术设计人员</w:t>
      </w:r>
    </w:p>
    <w:p w14:paraId="4661BB5B" w14:textId="77777777" w:rsidR="003070BA" w:rsidRPr="00AA2803" w:rsidRDefault="004C1856" w:rsidP="00A80D19">
      <w:pPr>
        <w:pStyle w:val="af"/>
        <w:numPr>
          <w:ilvl w:val="0"/>
          <w:numId w:val="5"/>
        </w:numPr>
        <w:ind w:firstLineChars="0"/>
      </w:pPr>
      <w:r w:rsidRPr="00AA2803">
        <w:rPr>
          <w:rFonts w:hint="eastAsia"/>
        </w:rPr>
        <w:t>TSGE</w:t>
      </w:r>
      <w:r w:rsidR="003070BA" w:rsidRPr="00AA2803">
        <w:rPr>
          <w:rFonts w:hint="eastAsia"/>
        </w:rPr>
        <w:t>平台数据库工程师</w:t>
      </w:r>
    </w:p>
    <w:p w14:paraId="2E5D5DE3" w14:textId="77777777" w:rsidR="003070BA" w:rsidRPr="00AA2803" w:rsidRDefault="004C1856" w:rsidP="00A80D19">
      <w:pPr>
        <w:pStyle w:val="af"/>
        <w:numPr>
          <w:ilvl w:val="0"/>
          <w:numId w:val="5"/>
        </w:numPr>
        <w:ind w:firstLineChars="0"/>
      </w:pPr>
      <w:r w:rsidRPr="00AA2803">
        <w:rPr>
          <w:rFonts w:hint="eastAsia"/>
        </w:rPr>
        <w:t>TSGE</w:t>
      </w:r>
      <w:r w:rsidR="003070BA" w:rsidRPr="00AA2803">
        <w:rPr>
          <w:rFonts w:hint="eastAsia"/>
        </w:rPr>
        <w:t>平台软件测试工程师</w:t>
      </w:r>
    </w:p>
    <w:p w14:paraId="4EE7A069" w14:textId="77777777" w:rsidR="003070BA" w:rsidRPr="00AA2803" w:rsidRDefault="003070BA" w:rsidP="003070BA"/>
    <w:p w14:paraId="2701B8E8" w14:textId="77777777" w:rsidR="00306D73" w:rsidRPr="00AA2803" w:rsidRDefault="00F075B1" w:rsidP="00E231B0">
      <w:pPr>
        <w:pStyle w:val="20"/>
      </w:pPr>
      <w:bookmarkStart w:id="13" w:name="_Toc350960685"/>
      <w:bookmarkStart w:id="14" w:name="_Toc351636172"/>
      <w:bookmarkStart w:id="15" w:name="_Toc351636275"/>
      <w:bookmarkStart w:id="16" w:name="_Toc435450801"/>
      <w:r w:rsidRPr="00AA2803">
        <w:rPr>
          <w:rFonts w:hint="eastAsia"/>
        </w:rPr>
        <w:t>参考文献</w:t>
      </w:r>
      <w:bookmarkStart w:id="17" w:name="_Hlt502716140"/>
      <w:bookmarkStart w:id="18" w:name="_Toc507258858"/>
      <w:bookmarkStart w:id="19" w:name="_Toc507310569"/>
      <w:bookmarkEnd w:id="13"/>
      <w:bookmarkEnd w:id="14"/>
      <w:bookmarkEnd w:id="15"/>
      <w:bookmarkEnd w:id="16"/>
      <w:bookmarkEnd w:id="17"/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47"/>
        <w:gridCol w:w="1405"/>
        <w:gridCol w:w="6450"/>
      </w:tblGrid>
      <w:tr w:rsidR="00AA2803" w:rsidRPr="00AA2803" w14:paraId="08F314D4" w14:textId="77777777" w:rsidTr="00B83004">
        <w:tc>
          <w:tcPr>
            <w:tcW w:w="852" w:type="dxa"/>
            <w:shd w:val="clear" w:color="auto" w:fill="EEECE1" w:themeFill="background2"/>
          </w:tcPr>
          <w:p w14:paraId="081F712E" w14:textId="77777777" w:rsidR="00E43157" w:rsidRPr="00AA2803" w:rsidRDefault="00E43157" w:rsidP="00B83004">
            <w:pPr>
              <w:jc w:val="center"/>
            </w:pPr>
            <w:r w:rsidRPr="00AA2803">
              <w:rPr>
                <w:rFonts w:hint="eastAsia"/>
              </w:rPr>
              <w:t>序号</w:t>
            </w:r>
          </w:p>
        </w:tc>
        <w:tc>
          <w:tcPr>
            <w:tcW w:w="1417" w:type="dxa"/>
            <w:shd w:val="clear" w:color="auto" w:fill="EEECE1" w:themeFill="background2"/>
          </w:tcPr>
          <w:p w14:paraId="39459D78" w14:textId="77777777" w:rsidR="00E43157" w:rsidRPr="00AA2803" w:rsidRDefault="00E43157" w:rsidP="00B83004">
            <w:r w:rsidRPr="00AA2803">
              <w:rPr>
                <w:rFonts w:hint="eastAsia"/>
              </w:rPr>
              <w:t>文献来源</w:t>
            </w:r>
          </w:p>
        </w:tc>
        <w:tc>
          <w:tcPr>
            <w:tcW w:w="6521" w:type="dxa"/>
            <w:shd w:val="clear" w:color="auto" w:fill="EEECE1" w:themeFill="background2"/>
          </w:tcPr>
          <w:p w14:paraId="3EB6E16E" w14:textId="77777777" w:rsidR="00E43157" w:rsidRPr="00AA2803" w:rsidRDefault="00E43157" w:rsidP="00B83004">
            <w:r w:rsidRPr="00AA2803">
              <w:rPr>
                <w:rFonts w:hint="eastAsia"/>
              </w:rPr>
              <w:t>文献名称、章节范围、</w:t>
            </w:r>
            <w:r w:rsidRPr="00AA2803">
              <w:rPr>
                <w:rFonts w:hint="eastAsia"/>
              </w:rPr>
              <w:t>URL</w:t>
            </w:r>
            <w:r w:rsidRPr="00AA2803">
              <w:rPr>
                <w:rFonts w:hint="eastAsia"/>
              </w:rPr>
              <w:t>地址等</w:t>
            </w:r>
          </w:p>
        </w:tc>
      </w:tr>
      <w:tr w:rsidR="00226FD1" w:rsidRPr="00AA2803" w14:paraId="666DDA19" w14:textId="77777777" w:rsidTr="00B83004">
        <w:tc>
          <w:tcPr>
            <w:tcW w:w="852" w:type="dxa"/>
          </w:tcPr>
          <w:p w14:paraId="7072B0A6" w14:textId="77777777" w:rsidR="00226FD1" w:rsidRPr="00AA2803" w:rsidRDefault="00226FD1" w:rsidP="00B83004">
            <w:pPr>
              <w:jc w:val="center"/>
            </w:pPr>
          </w:p>
        </w:tc>
        <w:tc>
          <w:tcPr>
            <w:tcW w:w="1417" w:type="dxa"/>
          </w:tcPr>
          <w:p w14:paraId="7AEFD3E0" w14:textId="77777777" w:rsidR="00226FD1" w:rsidRPr="00AA2803" w:rsidRDefault="00226FD1" w:rsidP="00B83004">
            <w:pPr>
              <w:jc w:val="center"/>
            </w:pPr>
          </w:p>
        </w:tc>
        <w:tc>
          <w:tcPr>
            <w:tcW w:w="6521" w:type="dxa"/>
          </w:tcPr>
          <w:p w14:paraId="5DA03714" w14:textId="77777777" w:rsidR="00226FD1" w:rsidRPr="00AA2803" w:rsidRDefault="00226FD1" w:rsidP="00B83004"/>
        </w:tc>
      </w:tr>
    </w:tbl>
    <w:p w14:paraId="1F54D723" w14:textId="77777777" w:rsidR="00E43157" w:rsidRPr="00AA2803" w:rsidRDefault="00E43157" w:rsidP="00F075B1"/>
    <w:p w14:paraId="14CE1C54" w14:textId="77777777" w:rsidR="00F075B1" w:rsidRPr="00AA2803" w:rsidRDefault="00F075B1" w:rsidP="00E231B0">
      <w:pPr>
        <w:pStyle w:val="20"/>
      </w:pPr>
      <w:bookmarkStart w:id="20" w:name="_Toc350960686"/>
      <w:bookmarkStart w:id="21" w:name="_Toc351636173"/>
      <w:bookmarkStart w:id="22" w:name="_Toc351636276"/>
      <w:bookmarkStart w:id="23" w:name="_Toc435450802"/>
      <w:r w:rsidRPr="00AA2803">
        <w:rPr>
          <w:rFonts w:hint="eastAsia"/>
        </w:rPr>
        <w:t>术语缩写</w:t>
      </w:r>
      <w:bookmarkEnd w:id="18"/>
      <w:bookmarkEnd w:id="19"/>
      <w:bookmarkEnd w:id="20"/>
      <w:bookmarkEnd w:id="21"/>
      <w:bookmarkEnd w:id="22"/>
      <w:bookmarkEnd w:id="23"/>
    </w:p>
    <w:p w14:paraId="42218859" w14:textId="77777777" w:rsidR="00BF0AB5" w:rsidRPr="00AA2803" w:rsidRDefault="00BF0AB5" w:rsidP="00BF0AB5">
      <w:pPr>
        <w:ind w:firstLineChars="200" w:firstLine="420"/>
      </w:pPr>
      <w:r w:rsidRPr="00AA2803">
        <w:rPr>
          <w:rFonts w:hint="eastAsia"/>
        </w:rPr>
        <w:t>详细参见：</w:t>
      </w:r>
      <w:r w:rsidRPr="00AA2803">
        <w:rPr>
          <w:rFonts w:hint="eastAsia"/>
          <w:b/>
        </w:rPr>
        <w:t>需求文档</w:t>
      </w:r>
      <w:r w:rsidRPr="00AA2803">
        <w:rPr>
          <w:rFonts w:hint="eastAsia"/>
          <w:b/>
        </w:rPr>
        <w:t>-</w:t>
      </w:r>
      <w:r w:rsidRPr="00AA2803">
        <w:rPr>
          <w:rFonts w:hint="eastAsia"/>
          <w:b/>
        </w:rPr>
        <w:t>系统使用名称术语定义说明书</w:t>
      </w:r>
      <w:r w:rsidRPr="00AA2803">
        <w:rPr>
          <w:rFonts w:hint="eastAsia"/>
          <w:b/>
        </w:rPr>
        <w:t>.docx</w:t>
      </w:r>
      <w:r w:rsidRPr="00AA2803">
        <w:rPr>
          <w:rFonts w:hint="eastAsia"/>
        </w:rPr>
        <w:t>。</w:t>
      </w:r>
    </w:p>
    <w:p w14:paraId="1B78A343" w14:textId="77777777" w:rsidR="00306D73" w:rsidRPr="00AA2803" w:rsidRDefault="00306D73">
      <w:pPr>
        <w:widowControl/>
        <w:adjustRightInd/>
        <w:rPr>
          <w:b/>
          <w:bCs/>
          <w:sz w:val="24"/>
        </w:rPr>
      </w:pPr>
      <w:bookmarkStart w:id="24" w:name="_Toc350960687"/>
      <w:bookmarkStart w:id="25" w:name="_Toc351636174"/>
      <w:bookmarkStart w:id="26" w:name="_Toc351636277"/>
      <w:r w:rsidRPr="00AA2803">
        <w:br w:type="page"/>
      </w:r>
    </w:p>
    <w:p w14:paraId="7E1C0E83" w14:textId="77777777" w:rsidR="00861054" w:rsidRPr="00AA2803" w:rsidRDefault="00861054" w:rsidP="00E231B0">
      <w:pPr>
        <w:pStyle w:val="10"/>
      </w:pPr>
      <w:bookmarkStart w:id="27" w:name="_Toc435450803"/>
      <w:bookmarkEnd w:id="24"/>
      <w:bookmarkEnd w:id="25"/>
      <w:bookmarkEnd w:id="26"/>
      <w:r w:rsidRPr="00AA2803">
        <w:rPr>
          <w:rFonts w:hint="eastAsia"/>
        </w:rPr>
        <w:lastRenderedPageBreak/>
        <w:t>OMS</w:t>
      </w:r>
      <w:r w:rsidRPr="00AA2803">
        <w:t>系统</w:t>
      </w:r>
      <w:bookmarkEnd w:id="27"/>
    </w:p>
    <w:p w14:paraId="1565BB3E" w14:textId="77777777" w:rsidR="004F3DFA" w:rsidRPr="00AA2803" w:rsidRDefault="004F3DFA" w:rsidP="00E231B0">
      <w:pPr>
        <w:pStyle w:val="20"/>
      </w:pPr>
      <w:bookmarkStart w:id="28" w:name="_Toc435450804"/>
      <w:r w:rsidRPr="00AA2803">
        <w:rPr>
          <w:rFonts w:hint="eastAsia"/>
        </w:rPr>
        <w:t>表结构</w:t>
      </w:r>
      <w:r w:rsidRPr="00AA2803">
        <w:t>定义</w:t>
      </w:r>
      <w:bookmarkEnd w:id="28"/>
    </w:p>
    <w:p w14:paraId="7ACCF28A" w14:textId="77777777" w:rsidR="00895158" w:rsidRDefault="00895158" w:rsidP="00895158">
      <w:pPr>
        <w:pStyle w:val="3"/>
        <w:rPr>
          <w:rFonts w:ascii="Calibri" w:hAnsi="Calibri"/>
          <w:szCs w:val="22"/>
        </w:rPr>
      </w:pPr>
      <w:bookmarkStart w:id="29" w:name="_Toc435450805"/>
      <w:r w:rsidRPr="00AA2803">
        <w:rPr>
          <w:rFonts w:ascii="Calibri" w:hAnsi="Calibri" w:hint="eastAsia"/>
          <w:szCs w:val="22"/>
        </w:rPr>
        <w:t>用户及权限管理</w:t>
      </w:r>
      <w:bookmarkEnd w:id="29"/>
    </w:p>
    <w:p w14:paraId="2381A11B" w14:textId="77777777" w:rsidR="00FF4E87" w:rsidRDefault="00FF4E87" w:rsidP="00FF4E87">
      <w:pPr>
        <w:pStyle w:val="4"/>
      </w:pPr>
      <w:bookmarkStart w:id="30" w:name="_Toc429410419"/>
      <w:bookmarkStart w:id="31" w:name="_Toc435450806"/>
      <w:r>
        <w:rPr>
          <w:rFonts w:hint="eastAsia"/>
          <w:b w:val="0"/>
          <w:bCs w:val="0"/>
        </w:rPr>
        <w:t>用户信息表（</w:t>
      </w:r>
      <w:r>
        <w:rPr>
          <w:b w:val="0"/>
          <w:bCs w:val="0"/>
        </w:rPr>
        <w:t>ADM_INFO</w:t>
      </w:r>
      <w:r>
        <w:rPr>
          <w:rFonts w:hint="eastAsia"/>
          <w:b w:val="0"/>
          <w:bCs w:val="0"/>
        </w:rPr>
        <w:t>）</w:t>
      </w:r>
      <w:bookmarkEnd w:id="30"/>
      <w:bookmarkEnd w:id="31"/>
    </w:p>
    <w:tbl>
      <w:tblPr>
        <w:tblW w:w="9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43"/>
        <w:gridCol w:w="698"/>
        <w:gridCol w:w="790"/>
        <w:gridCol w:w="1206"/>
        <w:gridCol w:w="275"/>
        <w:gridCol w:w="6"/>
        <w:gridCol w:w="1985"/>
        <w:gridCol w:w="1128"/>
        <w:gridCol w:w="288"/>
        <w:gridCol w:w="562"/>
        <w:gridCol w:w="145"/>
        <w:gridCol w:w="564"/>
        <w:gridCol w:w="1568"/>
      </w:tblGrid>
      <w:tr w:rsidR="00FF4E87" w14:paraId="5F65B8AC" w14:textId="77777777" w:rsidTr="0043710C">
        <w:tc>
          <w:tcPr>
            <w:tcW w:w="12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3F0E3DC9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50B9B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用户信息表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5F7B0D00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EB516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ADM_INFO</w:t>
            </w:r>
          </w:p>
        </w:tc>
      </w:tr>
      <w:tr w:rsidR="00FF4E87" w14:paraId="2886CD88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horzCross" w:color="auto" w:fill="C0C0C0"/>
          </w:tcPr>
          <w:p w14:paraId="5C6A9AB7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0BE3E78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D6F28DC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4C7F3A4B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47EC2154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48C78003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FF4E87" w14:paraId="33B9D651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79719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C78DE" w14:textId="77777777" w:rsidR="00FF4E87" w:rsidRDefault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用户</w:t>
            </w:r>
            <w:r w:rsidR="00FF4E87">
              <w:rPr>
                <w:rFonts w:ascii="新宋体" w:eastAsia="新宋体" w:hAnsi="新宋体" w:hint="eastAsia"/>
                <w:szCs w:val="22"/>
              </w:rPr>
              <w:t>ID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5ADE0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ADMIN_ID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C19F5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NUMBER(4)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C8C97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A6CBA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3BD1E573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A47C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618B1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真实姓名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E0AA6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ADMIN_REALNAME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B8608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VARCHAR2(1000)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1A0F8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92F8B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3C66E88D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C53A7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21692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登录名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89DE7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ADMIN_LOGIN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E8FF8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VARCHAR2(32)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5E9E5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D6FF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56C6E502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44310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D8E7B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密码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00470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ADMIN_PASSWORD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70AFD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CHAR(32)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D5EA2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434B6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5E3EF631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C7517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4B465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性别(1-男，2-女)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953A4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ADMIN_GENDER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A952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E9A9C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E3B20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62366EF9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79F27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15D7A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EMAIL地址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C0802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ADMIN_EMAIL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C03C6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VARCHAR2(100)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9B4F8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799D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3668A205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38B9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8EB1F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生日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0DCE7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ADMIN_BIRTHDAY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75F31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830A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EDEDE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08802609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7C92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D650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办公电话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19CC5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ADMIN_TEL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8060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VARCHAR2(50)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B6FC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B8168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6A12A80C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FE40A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C1306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移动电话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29A48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ADMIN_MOBILE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5927A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VARCHAR2(50)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10F6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8243B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45BFF007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5D289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ACD7B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住宅电话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996E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ADMIN_PHONE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E6CF1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VARCHAR2(50)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6115F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54FB8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46A90409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8207F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38DD1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所属部门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45122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ADMIN_ORG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966C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CHAR(2)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7FF6A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E3E4E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1D60F68F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CB4F8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776EB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家庭地址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9F3A2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ADMIN_ADDRESS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454A8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A3D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9939E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1BB485E0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F7D7A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D8DA2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备注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F514C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ADMIN_REMARK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EBB76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5218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2D5A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180320EC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0B458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3893C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用户状态(1-可用，2-删除，3-由于密码原因停用)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4809C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ADMIN_STATUS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6DB42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62CBE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F76F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1</w:t>
            </w:r>
          </w:p>
        </w:tc>
      </w:tr>
      <w:tr w:rsidR="00FF4E87" w14:paraId="75BE6D18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ACA4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5DE2E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创建时间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952F2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ADMIN_CREATE_TIME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FC549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6447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3BAB5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sysdate</w:t>
            </w:r>
          </w:p>
        </w:tc>
      </w:tr>
      <w:tr w:rsidR="00FF4E87" w14:paraId="21187802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C2C88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5142E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更新时间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3FA15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ADMIN_UPDATE_TIME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DDB8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AE90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9E94F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sysdate</w:t>
            </w:r>
          </w:p>
        </w:tc>
      </w:tr>
      <w:tr w:rsidR="00FF4E87" w14:paraId="50E090B6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0A564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5BDCC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登陆时间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F3E75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ADMIN_LOGIN_TIME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BF861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46DF7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B7691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sysdate</w:t>
            </w:r>
          </w:p>
        </w:tc>
      </w:tr>
      <w:tr w:rsidR="00FF4E87" w14:paraId="458706B4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C6FA8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45C32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登陆次数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1ADAC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ADMIN_LOGIN_COUNT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0929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NUMBER(10)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EB3D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47B31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FF4E87" w14:paraId="31831BF3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903A0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D01F8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在一周之内的可用时间（以天为单位）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14FB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ADMIN_AGREEDAY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B603E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VARCHAR2(7)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7F8AC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BC9A1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70F2D413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19DD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0EBEF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每天可登陆的开始时间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7EF96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ADMIN_LOGIN_BEGIN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F3D70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VARCHAR2(15)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B366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3355B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5D0EAF92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CC06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5C40A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每天可登陆的结束时间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EA6E0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ADMIN_LOGIN_END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4A0C9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VARCHAR2(15)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92ECF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5BBB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0E809FDB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6376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E5D2B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创建人ID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8F00C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CREATE_ADMIN_ID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DC365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NUMBER(4)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B4A8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88F5D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FF4E87" w14:paraId="23D27B94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4974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BF07C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可登陆的IP范围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59CF0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ADMIN_IP_LIMIT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27F80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VARCHAR2(200)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22F2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388C4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77CC0AC1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BB554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84C2D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用户在线状态(1-在线，2-离线)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F536E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LOGIN_STATUS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0912E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E72F9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D6517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 xml:space="preserve">0 </w:t>
            </w:r>
          </w:p>
        </w:tc>
      </w:tr>
      <w:tr w:rsidR="00FF4E87" w14:paraId="1649E680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5816D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216A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是否缴款员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5D225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IS_COLLECTER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BD23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BB291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E1575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 xml:space="preserve">0 </w:t>
            </w:r>
          </w:p>
        </w:tc>
      </w:tr>
      <w:tr w:rsidR="00FF4E87" w14:paraId="667A6C19" w14:textId="77777777" w:rsidTr="0043710C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C6A6F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BE510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是否仓库管理员</w:t>
            </w:r>
          </w:p>
        </w:tc>
        <w:tc>
          <w:tcPr>
            <w:tcW w:w="2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F6E42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IS_WAREHOUSE_M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58C7A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B0E7F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7E07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 xml:space="preserve">0 </w:t>
            </w:r>
          </w:p>
        </w:tc>
      </w:tr>
      <w:tr w:rsidR="00FF4E87" w14:paraId="56C403D0" w14:textId="77777777" w:rsidTr="0043710C">
        <w:tc>
          <w:tcPr>
            <w:tcW w:w="975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191F080" w14:textId="77777777" w:rsidR="00FF4E87" w:rsidRDefault="00FF4E87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FF4E87" w14:paraId="0938DA56" w14:textId="77777777" w:rsidTr="0043710C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D32DF0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18961A4B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6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517B7B5F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FF4E87" w14:paraId="0740327F" w14:textId="77777777" w:rsidTr="0043710C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1CBB27" w14:textId="77777777" w:rsidR="00FF4E87" w:rsidRDefault="00FF4E87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A44C3ED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PK_ADM_INFO</w:t>
            </w:r>
          </w:p>
        </w:tc>
        <w:tc>
          <w:tcPr>
            <w:tcW w:w="6246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5B1D1F22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ADMIN_ID</w:t>
            </w:r>
          </w:p>
        </w:tc>
      </w:tr>
      <w:tr w:rsidR="00FF4E87" w14:paraId="6BDA0478" w14:textId="77777777" w:rsidTr="0043710C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DDEF21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112B9949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50A44642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4928296B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24C9C6BD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FF4E87" w14:paraId="5452F156" w14:textId="77777777" w:rsidTr="0043710C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EA5832" w14:textId="77777777" w:rsidR="00FF4E87" w:rsidRDefault="00FF4E87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A463F85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FFA47C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1561AB6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F4BA70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6ADB4492" w14:textId="77777777" w:rsidTr="0043710C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014284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0461865E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2C6C7168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57477188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FF4E87" w14:paraId="033E0703" w14:textId="77777777" w:rsidTr="0043710C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E290E4" w14:textId="77777777" w:rsidR="00FF4E87" w:rsidRDefault="00FF4E87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6DD84C6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3B62D8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04BB3D0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7F827A03" w14:textId="77777777" w:rsidTr="0043710C">
        <w:tc>
          <w:tcPr>
            <w:tcW w:w="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9FA666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5" w:type="dxa"/>
            <w:gridSpan w:val="1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0BF8C9E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1DC53B9C" w14:textId="77777777" w:rsidTr="0043710C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8FC597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659C1F79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31705B32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3E6758C4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FF4E87" w14:paraId="3DBB49FF" w14:textId="77777777" w:rsidTr="0043710C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8C926F" w14:textId="77777777" w:rsidR="00FF4E87" w:rsidRDefault="00FF4E87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55DA8018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A70F568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A8364B6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52E1DF37" w14:textId="77777777" w:rsidTr="0043710C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129819" w14:textId="77777777" w:rsidR="00FF4E87" w:rsidRDefault="00FF4E87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561D677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56D75D6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4E6E14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3E3D14AD" w14:textId="77777777" w:rsidR="00FF4E87" w:rsidRDefault="00FF4E87" w:rsidP="00FF4E87"/>
    <w:p w14:paraId="484F0691" w14:textId="77777777" w:rsidR="00895158" w:rsidRPr="00AA2803" w:rsidRDefault="00895158" w:rsidP="00895158">
      <w:pPr>
        <w:pStyle w:val="4"/>
      </w:pPr>
      <w:bookmarkStart w:id="32" w:name="_管理员信息表（ADM_INFO）"/>
      <w:bookmarkStart w:id="33" w:name="_角色信息表（ADM_ROLE）"/>
      <w:bookmarkStart w:id="34" w:name="_Toc435450807"/>
      <w:bookmarkEnd w:id="32"/>
      <w:bookmarkEnd w:id="33"/>
      <w:r w:rsidRPr="00AA2803">
        <w:rPr>
          <w:rFonts w:hint="eastAsia"/>
        </w:rPr>
        <w:t>角色信息表（</w:t>
      </w:r>
      <w:r w:rsidRPr="00AA2803">
        <w:rPr>
          <w:rFonts w:hint="eastAsia"/>
        </w:rPr>
        <w:t>ADM_ROLE</w:t>
      </w:r>
      <w:r w:rsidRPr="00AA2803">
        <w:rPr>
          <w:rFonts w:hint="eastAsia"/>
        </w:rPr>
        <w:t>）</w:t>
      </w:r>
      <w:bookmarkEnd w:id="34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064"/>
        <w:gridCol w:w="417"/>
        <w:gridCol w:w="6"/>
        <w:gridCol w:w="1984"/>
        <w:gridCol w:w="1128"/>
        <w:gridCol w:w="288"/>
        <w:gridCol w:w="562"/>
        <w:gridCol w:w="145"/>
        <w:gridCol w:w="564"/>
        <w:gridCol w:w="1568"/>
      </w:tblGrid>
      <w:tr w:rsidR="00AA2803" w:rsidRPr="00AA2803" w14:paraId="4009BA17" w14:textId="77777777" w:rsidTr="00D71D16">
        <w:tc>
          <w:tcPr>
            <w:tcW w:w="1231" w:type="dxa"/>
            <w:gridSpan w:val="3"/>
            <w:shd w:val="clear" w:color="auto" w:fill="C0C0C0"/>
          </w:tcPr>
          <w:p w14:paraId="1ABBBABA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2EF72114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角色信息表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59BCB5E2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379A9317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ADM_ROLE</w:t>
            </w:r>
          </w:p>
        </w:tc>
      </w:tr>
      <w:tr w:rsidR="00AA2803" w:rsidRPr="00AA2803" w14:paraId="2DAA736F" w14:textId="77777777" w:rsidTr="00D71D16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5034CAF0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4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145A3713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407" w:type="dxa"/>
            <w:gridSpan w:val="3"/>
            <w:shd w:val="clear" w:color="auto" w:fill="C0C0C0"/>
          </w:tcPr>
          <w:p w14:paraId="63FF9E3B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60661E77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48AB9DB0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7ACD3656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6AAD57DF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7F1B3C44" w14:textId="77777777" w:rsidR="00895158" w:rsidRPr="00AA2803" w:rsidRDefault="00895158" w:rsidP="006164CE">
            <w:pPr>
              <w:pStyle w:val="af"/>
              <w:numPr>
                <w:ilvl w:val="0"/>
                <w:numId w:val="1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4" w:type="dxa"/>
            <w:gridSpan w:val="4"/>
          </w:tcPr>
          <w:p w14:paraId="52E3FFD4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角色</w:t>
            </w:r>
            <w:r w:rsidRPr="00AA2803">
              <w:rPr>
                <w:rFonts w:ascii="新宋体" w:eastAsia="新宋体" w:hAnsi="新宋体"/>
                <w:szCs w:val="22"/>
              </w:rPr>
              <w:t>id</w:t>
            </w:r>
          </w:p>
        </w:tc>
        <w:tc>
          <w:tcPr>
            <w:tcW w:w="2407" w:type="dxa"/>
            <w:gridSpan w:val="3"/>
          </w:tcPr>
          <w:p w14:paraId="0FDA3D10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ROLE_ID</w:t>
            </w:r>
          </w:p>
        </w:tc>
        <w:tc>
          <w:tcPr>
            <w:tcW w:w="1978" w:type="dxa"/>
            <w:gridSpan w:val="3"/>
          </w:tcPr>
          <w:p w14:paraId="42654882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429B77D2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1508FE6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 xml:space="preserve">0 </w:t>
            </w:r>
          </w:p>
        </w:tc>
      </w:tr>
      <w:tr w:rsidR="00AA2803" w:rsidRPr="00AA2803" w14:paraId="6C1E9121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171106BE" w14:textId="77777777" w:rsidR="00895158" w:rsidRPr="00AA2803" w:rsidRDefault="00895158" w:rsidP="006164CE">
            <w:pPr>
              <w:pStyle w:val="af"/>
              <w:numPr>
                <w:ilvl w:val="0"/>
                <w:numId w:val="1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4" w:type="dxa"/>
            <w:gridSpan w:val="4"/>
          </w:tcPr>
          <w:p w14:paraId="033C5CC0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角色名称</w:t>
            </w:r>
          </w:p>
        </w:tc>
        <w:tc>
          <w:tcPr>
            <w:tcW w:w="2407" w:type="dxa"/>
            <w:gridSpan w:val="3"/>
          </w:tcPr>
          <w:p w14:paraId="3DBEEE4B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ROLE_NAME</w:t>
            </w:r>
          </w:p>
        </w:tc>
        <w:tc>
          <w:tcPr>
            <w:tcW w:w="1978" w:type="dxa"/>
            <w:gridSpan w:val="3"/>
          </w:tcPr>
          <w:p w14:paraId="60C88418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VARCHAR2(1000)</w:t>
            </w:r>
          </w:p>
        </w:tc>
        <w:tc>
          <w:tcPr>
            <w:tcW w:w="709" w:type="dxa"/>
            <w:gridSpan w:val="2"/>
          </w:tcPr>
          <w:p w14:paraId="07807D31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74F6690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3D2E542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6BB291A0" w14:textId="77777777" w:rsidR="00895158" w:rsidRPr="00AA2803" w:rsidRDefault="00895158" w:rsidP="006164CE">
            <w:pPr>
              <w:pStyle w:val="af"/>
              <w:numPr>
                <w:ilvl w:val="0"/>
                <w:numId w:val="1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4" w:type="dxa"/>
            <w:gridSpan w:val="4"/>
          </w:tcPr>
          <w:p w14:paraId="3C89A408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角色</w:t>
            </w:r>
            <w:r w:rsidRPr="00AA2803">
              <w:rPr>
                <w:rFonts w:ascii="新宋体" w:eastAsia="新宋体" w:hAnsi="新宋体"/>
                <w:szCs w:val="22"/>
              </w:rPr>
              <w:t>是否开通</w:t>
            </w:r>
            <w:r w:rsidRPr="00AA2803">
              <w:rPr>
                <w:rFonts w:ascii="新宋体" w:eastAsia="新宋体" w:hAnsi="新宋体" w:hint="eastAsia"/>
                <w:szCs w:val="22"/>
              </w:rPr>
              <w:t xml:space="preserve"> (0=关闭、1=开通)</w:t>
            </w:r>
          </w:p>
        </w:tc>
        <w:tc>
          <w:tcPr>
            <w:tcW w:w="2407" w:type="dxa"/>
            <w:gridSpan w:val="3"/>
          </w:tcPr>
          <w:p w14:paraId="076698F5" w14:textId="77777777" w:rsidR="00895158" w:rsidRPr="00AA2803" w:rsidRDefault="00D523ED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IS</w:t>
            </w:r>
            <w:r w:rsidR="00895158" w:rsidRPr="00AA2803">
              <w:rPr>
                <w:rFonts w:ascii="新宋体" w:eastAsia="新宋体" w:hAnsi="新宋体"/>
                <w:szCs w:val="22"/>
              </w:rPr>
              <w:t>_ACTIVE</w:t>
            </w:r>
          </w:p>
        </w:tc>
        <w:tc>
          <w:tcPr>
            <w:tcW w:w="1978" w:type="dxa"/>
            <w:gridSpan w:val="3"/>
          </w:tcPr>
          <w:p w14:paraId="06069E83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46FBC136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330023E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0</w:t>
            </w:r>
          </w:p>
        </w:tc>
      </w:tr>
      <w:tr w:rsidR="00AA2803" w:rsidRPr="00AA2803" w14:paraId="73EA6A87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6CB1DB8E" w14:textId="77777777" w:rsidR="00895158" w:rsidRPr="00AA2803" w:rsidRDefault="00895158" w:rsidP="006164CE">
            <w:pPr>
              <w:pStyle w:val="af"/>
              <w:numPr>
                <w:ilvl w:val="0"/>
                <w:numId w:val="1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4" w:type="dxa"/>
            <w:gridSpan w:val="4"/>
          </w:tcPr>
          <w:p w14:paraId="7E40DAD5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备注</w:t>
            </w:r>
          </w:p>
        </w:tc>
        <w:tc>
          <w:tcPr>
            <w:tcW w:w="2407" w:type="dxa"/>
            <w:gridSpan w:val="3"/>
          </w:tcPr>
          <w:p w14:paraId="19180E26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ROLE_COMMENT</w:t>
            </w:r>
          </w:p>
        </w:tc>
        <w:tc>
          <w:tcPr>
            <w:tcW w:w="1978" w:type="dxa"/>
            <w:gridSpan w:val="3"/>
          </w:tcPr>
          <w:p w14:paraId="4AE38984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161F7242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F6F17A1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1BCBF32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0305C498" w14:textId="77777777" w:rsidR="00895158" w:rsidRPr="00AA2803" w:rsidRDefault="00895158" w:rsidP="006164CE">
            <w:pPr>
              <w:pStyle w:val="af"/>
              <w:numPr>
                <w:ilvl w:val="0"/>
                <w:numId w:val="1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4" w:type="dxa"/>
            <w:gridSpan w:val="4"/>
          </w:tcPr>
          <w:p w14:paraId="0F539EF6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角色编码</w:t>
            </w:r>
          </w:p>
        </w:tc>
        <w:tc>
          <w:tcPr>
            <w:tcW w:w="2407" w:type="dxa"/>
            <w:gridSpan w:val="3"/>
          </w:tcPr>
          <w:p w14:paraId="16060F80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ROLE_CODE</w:t>
            </w:r>
          </w:p>
        </w:tc>
        <w:tc>
          <w:tcPr>
            <w:tcW w:w="1978" w:type="dxa"/>
            <w:gridSpan w:val="3"/>
          </w:tcPr>
          <w:p w14:paraId="018D5A99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VARCHAR2(50)</w:t>
            </w:r>
          </w:p>
        </w:tc>
        <w:tc>
          <w:tcPr>
            <w:tcW w:w="709" w:type="dxa"/>
            <w:gridSpan w:val="2"/>
          </w:tcPr>
          <w:p w14:paraId="26D962CB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7CAFDCF6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8B9A076" w14:textId="77777777" w:rsidTr="00D71D16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40FF99BC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1649D498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4D8D34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E2F08E3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D74D630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5FCC3B61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6D86F0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69DE761C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PK_ADM_ROLE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1665F09C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ROLE_ID</w:t>
            </w:r>
          </w:p>
        </w:tc>
      </w:tr>
      <w:tr w:rsidR="00AA2803" w:rsidRPr="00AA2803" w14:paraId="6D66BDE2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0EE69C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BB1B781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BD9989F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5C0CD8D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09A6021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60C3CC8A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8F7686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2FC2AA0E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5A02977A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307A0C99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554204ED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52EBEEF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8ABF2C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FD4CA2F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15D46B1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26DB111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1D4A2DD6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5F7D8F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0360D3A2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34A3AAEB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05E0D4A3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18B73CB" w14:textId="77777777" w:rsidTr="00D71D16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CD1C32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74BF7F81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5FDB204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E61D5F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0018B45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648B406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E2F41D8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68903A27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0A32649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E008865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757D8EA3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6CD5FE78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FD0BE43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13CE0D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2D48112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7D6859CA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2749A878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161FF2CC" w14:textId="77777777" w:rsidR="00895158" w:rsidRPr="00AA2803" w:rsidRDefault="00895158" w:rsidP="00895158"/>
    <w:p w14:paraId="62B24982" w14:textId="77777777" w:rsidR="00895158" w:rsidRPr="00AA2803" w:rsidRDefault="00895158" w:rsidP="00895158">
      <w:pPr>
        <w:pStyle w:val="4"/>
      </w:pPr>
      <w:bookmarkStart w:id="35" w:name="_Toc435450808"/>
      <w:r w:rsidRPr="00AA2803">
        <w:rPr>
          <w:rFonts w:hint="eastAsia"/>
        </w:rPr>
        <w:t>管理员角色信息表（</w:t>
      </w:r>
      <w:r w:rsidRPr="00AA2803">
        <w:rPr>
          <w:rFonts w:hint="eastAsia"/>
        </w:rPr>
        <w:t>ADM_ROLE_ADMIN</w:t>
      </w:r>
      <w:r w:rsidRPr="00AA2803">
        <w:rPr>
          <w:rFonts w:hint="eastAsia"/>
        </w:rPr>
        <w:t>）</w:t>
      </w:r>
      <w:bookmarkEnd w:id="35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206"/>
        <w:gridCol w:w="275"/>
        <w:gridCol w:w="6"/>
        <w:gridCol w:w="1984"/>
        <w:gridCol w:w="1128"/>
        <w:gridCol w:w="288"/>
        <w:gridCol w:w="562"/>
        <w:gridCol w:w="145"/>
        <w:gridCol w:w="564"/>
        <w:gridCol w:w="1568"/>
      </w:tblGrid>
      <w:tr w:rsidR="00AA2803" w:rsidRPr="00AA2803" w14:paraId="4DB50264" w14:textId="77777777" w:rsidTr="00D71D16">
        <w:tc>
          <w:tcPr>
            <w:tcW w:w="1231" w:type="dxa"/>
            <w:gridSpan w:val="3"/>
            <w:shd w:val="clear" w:color="auto" w:fill="C0C0C0"/>
          </w:tcPr>
          <w:p w14:paraId="6CBAF26A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5AF2C5D1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管理员角色信息表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2E9BBFC3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281877B4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ADM_ROLE_ADMIN</w:t>
            </w:r>
          </w:p>
        </w:tc>
      </w:tr>
      <w:tr w:rsidR="00AA2803" w:rsidRPr="00AA2803" w14:paraId="5601D365" w14:textId="77777777" w:rsidTr="00D71D16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3429938A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6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3A0DED79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435C1AB7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3F79BD91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3C6A2A69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4FE9C39A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3642F0C5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1F17AB7A" w14:textId="77777777" w:rsidR="00895158" w:rsidRPr="00AA2803" w:rsidRDefault="00895158" w:rsidP="006164CE">
            <w:pPr>
              <w:pStyle w:val="af"/>
              <w:numPr>
                <w:ilvl w:val="0"/>
                <w:numId w:val="1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6A1A1C5E" w14:textId="77777777" w:rsidR="00895158" w:rsidRPr="00AA2803" w:rsidRDefault="00AE6E3E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用户</w:t>
            </w:r>
            <w:r w:rsidR="00895158" w:rsidRPr="00AA2803">
              <w:rPr>
                <w:rFonts w:ascii="新宋体" w:eastAsia="新宋体" w:hAnsi="新宋体"/>
                <w:szCs w:val="22"/>
              </w:rPr>
              <w:t>ID</w:t>
            </w:r>
          </w:p>
        </w:tc>
        <w:tc>
          <w:tcPr>
            <w:tcW w:w="2265" w:type="dxa"/>
            <w:gridSpan w:val="3"/>
          </w:tcPr>
          <w:p w14:paraId="06BF3312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ADMIN_ID</w:t>
            </w:r>
          </w:p>
        </w:tc>
        <w:tc>
          <w:tcPr>
            <w:tcW w:w="1978" w:type="dxa"/>
            <w:gridSpan w:val="3"/>
          </w:tcPr>
          <w:p w14:paraId="7016E2BF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3905B5D8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B1DEE12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D47916F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411B934D" w14:textId="77777777" w:rsidR="00895158" w:rsidRPr="00AA2803" w:rsidRDefault="00895158" w:rsidP="006164CE">
            <w:pPr>
              <w:pStyle w:val="af"/>
              <w:numPr>
                <w:ilvl w:val="0"/>
                <w:numId w:val="1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59EED3BA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角色</w:t>
            </w:r>
            <w:r w:rsidRPr="00AA2803">
              <w:rPr>
                <w:rFonts w:ascii="新宋体" w:eastAsia="新宋体" w:hAnsi="新宋体"/>
                <w:szCs w:val="22"/>
              </w:rPr>
              <w:t>ID</w:t>
            </w:r>
          </w:p>
        </w:tc>
        <w:tc>
          <w:tcPr>
            <w:tcW w:w="2265" w:type="dxa"/>
            <w:gridSpan w:val="3"/>
          </w:tcPr>
          <w:p w14:paraId="3A3D6FD8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ROLE_ID</w:t>
            </w:r>
          </w:p>
        </w:tc>
        <w:tc>
          <w:tcPr>
            <w:tcW w:w="1978" w:type="dxa"/>
            <w:gridSpan w:val="3"/>
          </w:tcPr>
          <w:p w14:paraId="61F8932C" w14:textId="77777777" w:rsidR="00895158" w:rsidRPr="00AA2803" w:rsidRDefault="00895158" w:rsidP="000B22C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</w:t>
            </w:r>
            <w:r w:rsidR="00561944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832F9CB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6A5AF6B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7694231" w14:textId="77777777" w:rsidTr="00D71D16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4DA32903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236922D1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1D0D11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18B3904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5172166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3E9D4B0C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6980D3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517FCA69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PK_ADM_ROLE_ADMIN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2E84FAFB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ADMIN_ID,ROLE_ID</w:t>
            </w:r>
          </w:p>
        </w:tc>
      </w:tr>
      <w:tr w:rsidR="00AA2803" w:rsidRPr="00AA2803" w14:paraId="47D24E14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54D95C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9237BA2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14ACE31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DD50D8F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1760609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433A9CBF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0A21B1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21BB67A2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2D836DA5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26122AD6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220209B1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1A801CF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9C363C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5D97663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29F7E98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BC863C3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3D5E21C9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5A5777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75DA2DF8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4E2276B5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1B30E216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8E84174" w14:textId="77777777" w:rsidTr="00D71D16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42F3E9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26940DF5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EB5AC73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23C3A1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414ABB6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80C561C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C5046B6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15992E44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A5AD30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0F1FC7B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1E6FBFD8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401F8E0C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7CB87A0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0909A41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67A8841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15C9FAE2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00AA7EB5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461EBC80" w14:textId="77777777" w:rsidR="00895158" w:rsidRPr="00AA2803" w:rsidRDefault="00895158" w:rsidP="00895158"/>
    <w:p w14:paraId="24324265" w14:textId="77777777" w:rsidR="00895158" w:rsidRPr="00AA2803" w:rsidRDefault="00895158" w:rsidP="00895158">
      <w:pPr>
        <w:pStyle w:val="4"/>
      </w:pPr>
      <w:bookmarkStart w:id="36" w:name="_权限信息表（ADM_PRIVILEGE）"/>
      <w:bookmarkStart w:id="37" w:name="_Toc435450809"/>
      <w:bookmarkEnd w:id="36"/>
      <w:r w:rsidRPr="00AA2803">
        <w:rPr>
          <w:rFonts w:hint="eastAsia"/>
        </w:rPr>
        <w:t>功能模块（菜单）列表（</w:t>
      </w:r>
      <w:r w:rsidRPr="00AA2803">
        <w:rPr>
          <w:rFonts w:hint="eastAsia"/>
        </w:rPr>
        <w:t>ADM_PRIVILEGE</w:t>
      </w:r>
      <w:r w:rsidRPr="00AA2803">
        <w:rPr>
          <w:rFonts w:hint="eastAsia"/>
        </w:rPr>
        <w:t>）</w:t>
      </w:r>
      <w:bookmarkEnd w:id="37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064"/>
        <w:gridCol w:w="417"/>
        <w:gridCol w:w="6"/>
        <w:gridCol w:w="1984"/>
        <w:gridCol w:w="1128"/>
        <w:gridCol w:w="288"/>
        <w:gridCol w:w="562"/>
        <w:gridCol w:w="145"/>
        <w:gridCol w:w="564"/>
        <w:gridCol w:w="1568"/>
      </w:tblGrid>
      <w:tr w:rsidR="00AA2803" w:rsidRPr="00AA2803" w14:paraId="0109E9C6" w14:textId="77777777" w:rsidTr="00D71D16">
        <w:tc>
          <w:tcPr>
            <w:tcW w:w="1231" w:type="dxa"/>
            <w:gridSpan w:val="3"/>
            <w:shd w:val="clear" w:color="auto" w:fill="C0C0C0"/>
          </w:tcPr>
          <w:p w14:paraId="3729EE37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5EA47F6F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功能模块（菜单）列表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67B99BCA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569A85C0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ADM_PRIVILEGE</w:t>
            </w:r>
          </w:p>
        </w:tc>
      </w:tr>
      <w:tr w:rsidR="00AA2803" w:rsidRPr="00AA2803" w14:paraId="49AE999D" w14:textId="77777777" w:rsidTr="00D71D16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745A0E4B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4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3DE34A62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407" w:type="dxa"/>
            <w:gridSpan w:val="3"/>
            <w:shd w:val="clear" w:color="auto" w:fill="C0C0C0"/>
          </w:tcPr>
          <w:p w14:paraId="53A96FA3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262C987B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17E27F7A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67412829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1E437774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4A480B61" w14:textId="77777777" w:rsidR="00895158" w:rsidRPr="00AA2803" w:rsidRDefault="00895158" w:rsidP="006164CE">
            <w:pPr>
              <w:pStyle w:val="af"/>
              <w:numPr>
                <w:ilvl w:val="0"/>
                <w:numId w:val="1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4" w:type="dxa"/>
            <w:gridSpan w:val="4"/>
          </w:tcPr>
          <w:p w14:paraId="48E95EEE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功能</w:t>
            </w:r>
            <w:r w:rsidRPr="00AA2803">
              <w:rPr>
                <w:rFonts w:ascii="新宋体" w:eastAsia="新宋体" w:hAnsi="新宋体"/>
                <w:szCs w:val="22"/>
              </w:rPr>
              <w:t>模块id</w:t>
            </w:r>
          </w:p>
        </w:tc>
        <w:tc>
          <w:tcPr>
            <w:tcW w:w="2407" w:type="dxa"/>
            <w:gridSpan w:val="3"/>
          </w:tcPr>
          <w:p w14:paraId="3BEBB05F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PRIVILEGE_ID</w:t>
            </w:r>
          </w:p>
        </w:tc>
        <w:tc>
          <w:tcPr>
            <w:tcW w:w="1978" w:type="dxa"/>
            <w:gridSpan w:val="3"/>
          </w:tcPr>
          <w:p w14:paraId="5BD9F32B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</w:t>
            </w:r>
            <w:r w:rsidR="0058261E" w:rsidRPr="00AA2803">
              <w:rPr>
                <w:rFonts w:ascii="新宋体" w:eastAsia="新宋体" w:hAnsi="新宋体"/>
                <w:szCs w:val="22"/>
              </w:rPr>
              <w:t>6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3529D79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3701788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52E522D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1D4A55B7" w14:textId="77777777" w:rsidR="00895158" w:rsidRPr="00AA2803" w:rsidRDefault="00895158" w:rsidP="006164CE">
            <w:pPr>
              <w:pStyle w:val="af"/>
              <w:numPr>
                <w:ilvl w:val="0"/>
                <w:numId w:val="1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4" w:type="dxa"/>
            <w:gridSpan w:val="4"/>
          </w:tcPr>
          <w:p w14:paraId="47C70647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功能模块名称</w:t>
            </w:r>
          </w:p>
        </w:tc>
        <w:tc>
          <w:tcPr>
            <w:tcW w:w="2407" w:type="dxa"/>
            <w:gridSpan w:val="3"/>
          </w:tcPr>
          <w:p w14:paraId="39489F7F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PRIVILEGE_NAME</w:t>
            </w:r>
          </w:p>
        </w:tc>
        <w:tc>
          <w:tcPr>
            <w:tcW w:w="1978" w:type="dxa"/>
            <w:gridSpan w:val="3"/>
          </w:tcPr>
          <w:p w14:paraId="321B8C7A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VARCHAR2(1000)</w:t>
            </w:r>
          </w:p>
        </w:tc>
        <w:tc>
          <w:tcPr>
            <w:tcW w:w="709" w:type="dxa"/>
            <w:gridSpan w:val="2"/>
          </w:tcPr>
          <w:p w14:paraId="65E8E6C8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2EA64EB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F6C925E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3D137B23" w14:textId="77777777" w:rsidR="00895158" w:rsidRPr="00AA2803" w:rsidRDefault="00895158" w:rsidP="006164CE">
            <w:pPr>
              <w:pStyle w:val="af"/>
              <w:numPr>
                <w:ilvl w:val="0"/>
                <w:numId w:val="1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4" w:type="dxa"/>
            <w:gridSpan w:val="4"/>
          </w:tcPr>
          <w:p w14:paraId="2F67D20C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功能模块系统标识</w:t>
            </w:r>
          </w:p>
        </w:tc>
        <w:tc>
          <w:tcPr>
            <w:tcW w:w="2407" w:type="dxa"/>
            <w:gridSpan w:val="3"/>
          </w:tcPr>
          <w:p w14:paraId="3CF1D227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PRIVILEGE_CODE</w:t>
            </w:r>
          </w:p>
        </w:tc>
        <w:tc>
          <w:tcPr>
            <w:tcW w:w="1978" w:type="dxa"/>
            <w:gridSpan w:val="3"/>
          </w:tcPr>
          <w:p w14:paraId="2417FA10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VARCHAR2(500)</w:t>
            </w:r>
          </w:p>
        </w:tc>
        <w:tc>
          <w:tcPr>
            <w:tcW w:w="709" w:type="dxa"/>
            <w:gridSpan w:val="2"/>
          </w:tcPr>
          <w:p w14:paraId="46E0EDC3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E0E234A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2A88380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4337FABD" w14:textId="77777777" w:rsidR="0038549D" w:rsidRPr="00AA2803" w:rsidRDefault="0038549D" w:rsidP="006164CE">
            <w:pPr>
              <w:pStyle w:val="af"/>
              <w:numPr>
                <w:ilvl w:val="0"/>
                <w:numId w:val="1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4" w:type="dxa"/>
            <w:gridSpan w:val="4"/>
          </w:tcPr>
          <w:p w14:paraId="559AEF4A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所属子系统</w:t>
            </w:r>
          </w:p>
        </w:tc>
        <w:tc>
          <w:tcPr>
            <w:tcW w:w="2407" w:type="dxa"/>
            <w:gridSpan w:val="3"/>
          </w:tcPr>
          <w:p w14:paraId="33DAC06D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PRIVILEGE_</w:t>
            </w:r>
            <w:r w:rsidRPr="00AA2803">
              <w:rPr>
                <w:rFonts w:ascii="新宋体" w:eastAsia="新宋体" w:hAnsi="新宋体" w:hint="eastAsia"/>
                <w:szCs w:val="22"/>
              </w:rPr>
              <w:t>SYSTEM</w:t>
            </w:r>
          </w:p>
        </w:tc>
        <w:tc>
          <w:tcPr>
            <w:tcW w:w="1978" w:type="dxa"/>
            <w:gridSpan w:val="3"/>
          </w:tcPr>
          <w:p w14:paraId="6A14E791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3F049AF0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EB8CD4B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B1FE49D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15C98365" w14:textId="77777777" w:rsidR="0038549D" w:rsidRPr="00AA2803" w:rsidRDefault="0038549D" w:rsidP="006164CE">
            <w:pPr>
              <w:pStyle w:val="af"/>
              <w:numPr>
                <w:ilvl w:val="0"/>
                <w:numId w:val="1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4" w:type="dxa"/>
            <w:gridSpan w:val="4"/>
          </w:tcPr>
          <w:p w14:paraId="6EC26E84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是否中心</w:t>
            </w:r>
            <w:r w:rsidRPr="00AA2803">
              <w:rPr>
                <w:rFonts w:ascii="新宋体" w:eastAsia="新宋体" w:hAnsi="新宋体"/>
                <w:szCs w:val="22"/>
              </w:rPr>
              <w:t>专用</w:t>
            </w:r>
          </w:p>
        </w:tc>
        <w:tc>
          <w:tcPr>
            <w:tcW w:w="2407" w:type="dxa"/>
            <w:gridSpan w:val="3"/>
          </w:tcPr>
          <w:p w14:paraId="3416B0F8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PRIVILEGE_IS_CENTER</w:t>
            </w:r>
          </w:p>
        </w:tc>
        <w:tc>
          <w:tcPr>
            <w:tcW w:w="1978" w:type="dxa"/>
            <w:gridSpan w:val="3"/>
          </w:tcPr>
          <w:p w14:paraId="658FED0A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5D857564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63F57895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0A7B340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719237DE" w14:textId="77777777" w:rsidR="0038549D" w:rsidRPr="00AA2803" w:rsidRDefault="0038549D" w:rsidP="006164CE">
            <w:pPr>
              <w:pStyle w:val="af"/>
              <w:numPr>
                <w:ilvl w:val="0"/>
                <w:numId w:val="1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4" w:type="dxa"/>
            <w:gridSpan w:val="4"/>
          </w:tcPr>
          <w:p w14:paraId="117641E1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功能模块在一周之内的可用时间（以天为单位）</w:t>
            </w:r>
          </w:p>
        </w:tc>
        <w:tc>
          <w:tcPr>
            <w:tcW w:w="2407" w:type="dxa"/>
            <w:gridSpan w:val="3"/>
          </w:tcPr>
          <w:p w14:paraId="00C9FC88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PRIVILEGE_AGREEDAY</w:t>
            </w:r>
          </w:p>
        </w:tc>
        <w:tc>
          <w:tcPr>
            <w:tcW w:w="1978" w:type="dxa"/>
            <w:gridSpan w:val="3"/>
          </w:tcPr>
          <w:p w14:paraId="5FE98BD3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VARCHAR2(7)</w:t>
            </w:r>
          </w:p>
        </w:tc>
        <w:tc>
          <w:tcPr>
            <w:tcW w:w="709" w:type="dxa"/>
            <w:gridSpan w:val="2"/>
          </w:tcPr>
          <w:p w14:paraId="1DA6141E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075E8883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6D1C228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4C9477CA" w14:textId="77777777" w:rsidR="0038549D" w:rsidRPr="00AA2803" w:rsidRDefault="0038549D" w:rsidP="006164CE">
            <w:pPr>
              <w:pStyle w:val="af"/>
              <w:numPr>
                <w:ilvl w:val="0"/>
                <w:numId w:val="1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4" w:type="dxa"/>
            <w:gridSpan w:val="4"/>
          </w:tcPr>
          <w:p w14:paraId="76C45C8B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功能模块允许开始的时间</w:t>
            </w:r>
          </w:p>
        </w:tc>
        <w:tc>
          <w:tcPr>
            <w:tcW w:w="2407" w:type="dxa"/>
            <w:gridSpan w:val="3"/>
          </w:tcPr>
          <w:p w14:paraId="661F2A5E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PRIVILEGE_LOGINBEGIN</w:t>
            </w:r>
          </w:p>
        </w:tc>
        <w:tc>
          <w:tcPr>
            <w:tcW w:w="1978" w:type="dxa"/>
            <w:gridSpan w:val="3"/>
          </w:tcPr>
          <w:p w14:paraId="54A94B50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7DBB1CDE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0E4F6491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A019BE7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081223D8" w14:textId="77777777" w:rsidR="0038549D" w:rsidRPr="00AA2803" w:rsidRDefault="0038549D" w:rsidP="006164CE">
            <w:pPr>
              <w:pStyle w:val="af"/>
              <w:numPr>
                <w:ilvl w:val="0"/>
                <w:numId w:val="1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4" w:type="dxa"/>
            <w:gridSpan w:val="4"/>
          </w:tcPr>
          <w:p w14:paraId="3AF5C87F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功能模块允许结束的时间</w:t>
            </w:r>
          </w:p>
        </w:tc>
        <w:tc>
          <w:tcPr>
            <w:tcW w:w="2407" w:type="dxa"/>
            <w:gridSpan w:val="3"/>
          </w:tcPr>
          <w:p w14:paraId="02197E5E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PRIVILEGE_LOGINEND</w:t>
            </w:r>
          </w:p>
        </w:tc>
        <w:tc>
          <w:tcPr>
            <w:tcW w:w="1978" w:type="dxa"/>
            <w:gridSpan w:val="3"/>
          </w:tcPr>
          <w:p w14:paraId="2711818A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65A3571C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651C50F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124B422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3AC6C363" w14:textId="77777777" w:rsidR="0038549D" w:rsidRPr="00AA2803" w:rsidRDefault="0038549D" w:rsidP="006164CE">
            <w:pPr>
              <w:pStyle w:val="af"/>
              <w:numPr>
                <w:ilvl w:val="0"/>
                <w:numId w:val="1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4" w:type="dxa"/>
            <w:gridSpan w:val="4"/>
          </w:tcPr>
          <w:p w14:paraId="764277F7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功能模块描述</w:t>
            </w:r>
          </w:p>
        </w:tc>
        <w:tc>
          <w:tcPr>
            <w:tcW w:w="2407" w:type="dxa"/>
            <w:gridSpan w:val="3"/>
          </w:tcPr>
          <w:p w14:paraId="6F01381D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PRIVILEGE_REMARK</w:t>
            </w:r>
          </w:p>
        </w:tc>
        <w:tc>
          <w:tcPr>
            <w:tcW w:w="1978" w:type="dxa"/>
            <w:gridSpan w:val="3"/>
          </w:tcPr>
          <w:p w14:paraId="1CD29444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558EC58D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613D8BAF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24B3DA5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481F43FC" w14:textId="77777777" w:rsidR="0038549D" w:rsidRPr="00AA2803" w:rsidRDefault="0038549D" w:rsidP="006164CE">
            <w:pPr>
              <w:pStyle w:val="af"/>
              <w:numPr>
                <w:ilvl w:val="0"/>
                <w:numId w:val="1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4" w:type="dxa"/>
            <w:gridSpan w:val="4"/>
          </w:tcPr>
          <w:p w14:paraId="727FE6E5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菜单</w:t>
            </w:r>
            <w:r w:rsidRPr="00AA2803">
              <w:rPr>
                <w:rFonts w:ascii="新宋体" w:eastAsia="新宋体" w:hAnsi="新宋体" w:hint="eastAsia"/>
                <w:szCs w:val="22"/>
              </w:rPr>
              <w:t>URL</w:t>
            </w:r>
            <w:r w:rsidRPr="00AA2803">
              <w:rPr>
                <w:rFonts w:ascii="新宋体" w:eastAsia="新宋体" w:hAnsi="新宋体"/>
                <w:szCs w:val="22"/>
              </w:rPr>
              <w:t>地址</w:t>
            </w:r>
          </w:p>
        </w:tc>
        <w:tc>
          <w:tcPr>
            <w:tcW w:w="2407" w:type="dxa"/>
            <w:gridSpan w:val="3"/>
          </w:tcPr>
          <w:p w14:paraId="2FC9E2EB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PRIVILEGE_URL</w:t>
            </w:r>
          </w:p>
        </w:tc>
        <w:tc>
          <w:tcPr>
            <w:tcW w:w="1978" w:type="dxa"/>
            <w:gridSpan w:val="3"/>
          </w:tcPr>
          <w:p w14:paraId="6F13116F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VARCHAR2(200)</w:t>
            </w:r>
          </w:p>
        </w:tc>
        <w:tc>
          <w:tcPr>
            <w:tcW w:w="709" w:type="dxa"/>
            <w:gridSpan w:val="2"/>
          </w:tcPr>
          <w:p w14:paraId="4990B4C7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F740E09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34E7777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0B88BCA2" w14:textId="77777777" w:rsidR="0038549D" w:rsidRPr="00AA2803" w:rsidRDefault="0038549D" w:rsidP="006164CE">
            <w:pPr>
              <w:pStyle w:val="af"/>
              <w:numPr>
                <w:ilvl w:val="0"/>
                <w:numId w:val="1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4" w:type="dxa"/>
            <w:gridSpan w:val="4"/>
          </w:tcPr>
          <w:p w14:paraId="17B95697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父功能模块</w:t>
            </w:r>
          </w:p>
        </w:tc>
        <w:tc>
          <w:tcPr>
            <w:tcW w:w="2407" w:type="dxa"/>
            <w:gridSpan w:val="3"/>
          </w:tcPr>
          <w:p w14:paraId="3C3B9A20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PRIVILEGE_PARENT</w:t>
            </w:r>
          </w:p>
        </w:tc>
        <w:tc>
          <w:tcPr>
            <w:tcW w:w="1978" w:type="dxa"/>
            <w:gridSpan w:val="3"/>
          </w:tcPr>
          <w:p w14:paraId="55948B1A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NUMBER(8)</w:t>
            </w:r>
          </w:p>
        </w:tc>
        <w:tc>
          <w:tcPr>
            <w:tcW w:w="709" w:type="dxa"/>
            <w:gridSpan w:val="2"/>
          </w:tcPr>
          <w:p w14:paraId="3EA9373E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7CB91458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0</w:t>
            </w:r>
          </w:p>
        </w:tc>
      </w:tr>
      <w:tr w:rsidR="00AA2803" w:rsidRPr="00AA2803" w14:paraId="38FFC1C9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544A080A" w14:textId="77777777" w:rsidR="0038549D" w:rsidRPr="00AA2803" w:rsidRDefault="0038549D" w:rsidP="006164CE">
            <w:pPr>
              <w:pStyle w:val="af"/>
              <w:numPr>
                <w:ilvl w:val="0"/>
                <w:numId w:val="1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4" w:type="dxa"/>
            <w:gridSpan w:val="4"/>
          </w:tcPr>
          <w:p w14:paraId="3723527B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功能模块级别</w:t>
            </w:r>
          </w:p>
        </w:tc>
        <w:tc>
          <w:tcPr>
            <w:tcW w:w="2407" w:type="dxa"/>
            <w:gridSpan w:val="3"/>
          </w:tcPr>
          <w:p w14:paraId="61201345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PRIVILEGE_LEVEL</w:t>
            </w:r>
          </w:p>
        </w:tc>
        <w:tc>
          <w:tcPr>
            <w:tcW w:w="1978" w:type="dxa"/>
            <w:gridSpan w:val="3"/>
          </w:tcPr>
          <w:p w14:paraId="26902F0F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NUMBER(8)</w:t>
            </w:r>
          </w:p>
        </w:tc>
        <w:tc>
          <w:tcPr>
            <w:tcW w:w="709" w:type="dxa"/>
            <w:gridSpan w:val="2"/>
          </w:tcPr>
          <w:p w14:paraId="046A28FF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77B36A3E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0</w:t>
            </w:r>
          </w:p>
        </w:tc>
      </w:tr>
      <w:tr w:rsidR="00AA2803" w:rsidRPr="00AA2803" w14:paraId="4D89D03F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46BA2033" w14:textId="77777777" w:rsidR="0038549D" w:rsidRPr="00AA2803" w:rsidRDefault="0038549D" w:rsidP="006164CE">
            <w:pPr>
              <w:pStyle w:val="af"/>
              <w:numPr>
                <w:ilvl w:val="0"/>
                <w:numId w:val="1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4" w:type="dxa"/>
            <w:gridSpan w:val="4"/>
          </w:tcPr>
          <w:p w14:paraId="6D7218BF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排序</w:t>
            </w:r>
          </w:p>
        </w:tc>
        <w:tc>
          <w:tcPr>
            <w:tcW w:w="2407" w:type="dxa"/>
            <w:gridSpan w:val="3"/>
          </w:tcPr>
          <w:p w14:paraId="4D2C3785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PRIVILEGE_ORDER</w:t>
            </w:r>
          </w:p>
        </w:tc>
        <w:tc>
          <w:tcPr>
            <w:tcW w:w="1978" w:type="dxa"/>
            <w:gridSpan w:val="3"/>
          </w:tcPr>
          <w:p w14:paraId="345AC4F4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NUMBER(2)</w:t>
            </w:r>
          </w:p>
        </w:tc>
        <w:tc>
          <w:tcPr>
            <w:tcW w:w="709" w:type="dxa"/>
            <w:gridSpan w:val="2"/>
          </w:tcPr>
          <w:p w14:paraId="1942A41A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C9E3CA8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0</w:t>
            </w:r>
          </w:p>
        </w:tc>
      </w:tr>
      <w:tr w:rsidR="00AA2803" w:rsidRPr="00AA2803" w14:paraId="137A46CB" w14:textId="77777777" w:rsidTr="00D71D16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3B06EB36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27A28A9E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FA9ADC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D13BDD8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966CBBA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3EB74A29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ACA664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77781FBE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PK_ADM_PRIVILEGE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5666BEEC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PRIVILEGE_ID</w:t>
            </w:r>
          </w:p>
        </w:tc>
      </w:tr>
      <w:tr w:rsidR="00AA2803" w:rsidRPr="00AA2803" w14:paraId="14BC958E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A4EC5A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</w:t>
            </w: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A0BE9ED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619E98A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B210EB4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E3DD261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62D07EB3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C2128C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2D4E53E9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30F5DD53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63387E29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094CCFE7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B313F83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997230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0BEA17C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C45EA3E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137F7FB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2BCF42BE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5E4AA5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6B6295C6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4018B442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0EC80E0A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C14E7EA" w14:textId="77777777" w:rsidTr="00D71D16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4033D6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3F117727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8FB1239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11C031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906FCE0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C201EDA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74C663E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7BC0A21B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F6C2EF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FA14DCC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6A32786D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2D42EE67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C0622B4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817EAF5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89D8A4D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0ECF88E3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4AC328EF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526E30FA" w14:textId="77777777" w:rsidR="00895158" w:rsidRPr="00AA2803" w:rsidRDefault="00895158" w:rsidP="00895158"/>
    <w:p w14:paraId="6859BBA3" w14:textId="77777777" w:rsidR="00895158" w:rsidRPr="00AA2803" w:rsidRDefault="00895158" w:rsidP="00895158">
      <w:pPr>
        <w:pStyle w:val="4"/>
      </w:pPr>
      <w:bookmarkStart w:id="38" w:name="_Toc435450810"/>
      <w:r w:rsidRPr="00AA2803">
        <w:rPr>
          <w:rFonts w:hint="eastAsia"/>
        </w:rPr>
        <w:t>角色功能对应表（</w:t>
      </w:r>
      <w:r w:rsidRPr="00AA2803">
        <w:t>ADM_ROLE_PRIVILEGE</w:t>
      </w:r>
      <w:r w:rsidRPr="00AA2803">
        <w:rPr>
          <w:rFonts w:hint="eastAsia"/>
        </w:rPr>
        <w:t>）</w:t>
      </w:r>
      <w:bookmarkEnd w:id="38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497"/>
        <w:gridCol w:w="984"/>
        <w:gridCol w:w="6"/>
        <w:gridCol w:w="1984"/>
        <w:gridCol w:w="1128"/>
        <w:gridCol w:w="288"/>
        <w:gridCol w:w="562"/>
        <w:gridCol w:w="145"/>
        <w:gridCol w:w="564"/>
        <w:gridCol w:w="1568"/>
      </w:tblGrid>
      <w:tr w:rsidR="00AA2803" w:rsidRPr="00AA2803" w14:paraId="4B09EABB" w14:textId="77777777" w:rsidTr="00D71D16">
        <w:tc>
          <w:tcPr>
            <w:tcW w:w="1231" w:type="dxa"/>
            <w:gridSpan w:val="3"/>
            <w:shd w:val="clear" w:color="auto" w:fill="C0C0C0"/>
          </w:tcPr>
          <w:p w14:paraId="55804DBB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3632DFE4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角色功能对应表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58C40950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73A639F2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ADM_ROLE_PRIVILEGE</w:t>
            </w:r>
          </w:p>
        </w:tc>
      </w:tr>
      <w:tr w:rsidR="00AA2803" w:rsidRPr="00AA2803" w14:paraId="21F7CDA9" w14:textId="77777777" w:rsidTr="00D71D16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567EDE7A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12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5C29C04A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974" w:type="dxa"/>
            <w:gridSpan w:val="3"/>
            <w:shd w:val="clear" w:color="auto" w:fill="C0C0C0"/>
          </w:tcPr>
          <w:p w14:paraId="48C2CC25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741E8B8B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52DC471C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67A0E180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3F753102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3A997DEC" w14:textId="77777777" w:rsidR="00895158" w:rsidRPr="00AA2803" w:rsidRDefault="00895158" w:rsidP="006164CE">
            <w:pPr>
              <w:pStyle w:val="af"/>
              <w:numPr>
                <w:ilvl w:val="0"/>
                <w:numId w:val="1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2D80A30C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角色名称</w:t>
            </w:r>
          </w:p>
        </w:tc>
        <w:tc>
          <w:tcPr>
            <w:tcW w:w="2974" w:type="dxa"/>
            <w:gridSpan w:val="3"/>
          </w:tcPr>
          <w:p w14:paraId="3AFBD4CF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ROLE_ID</w:t>
            </w:r>
          </w:p>
        </w:tc>
        <w:tc>
          <w:tcPr>
            <w:tcW w:w="1978" w:type="dxa"/>
            <w:gridSpan w:val="3"/>
          </w:tcPr>
          <w:p w14:paraId="6A1FCDAE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61228D29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58E4EE4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80590ED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0DE5EBB4" w14:textId="77777777" w:rsidR="00895158" w:rsidRPr="00AA2803" w:rsidRDefault="00895158" w:rsidP="006164CE">
            <w:pPr>
              <w:pStyle w:val="af"/>
              <w:numPr>
                <w:ilvl w:val="0"/>
                <w:numId w:val="1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489000ED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功能</w:t>
            </w:r>
            <w:r w:rsidRPr="00AA2803">
              <w:rPr>
                <w:rFonts w:ascii="新宋体" w:eastAsia="新宋体" w:hAnsi="新宋体"/>
                <w:szCs w:val="22"/>
              </w:rPr>
              <w:t>模块id</w:t>
            </w:r>
          </w:p>
        </w:tc>
        <w:tc>
          <w:tcPr>
            <w:tcW w:w="2974" w:type="dxa"/>
            <w:gridSpan w:val="3"/>
          </w:tcPr>
          <w:p w14:paraId="57806833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PRIVILEGE_ID</w:t>
            </w:r>
          </w:p>
        </w:tc>
        <w:tc>
          <w:tcPr>
            <w:tcW w:w="1978" w:type="dxa"/>
            <w:gridSpan w:val="3"/>
          </w:tcPr>
          <w:p w14:paraId="742A6024" w14:textId="77777777" w:rsidR="00895158" w:rsidRPr="00AA2803" w:rsidRDefault="00895158" w:rsidP="00561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</w:t>
            </w:r>
            <w:r w:rsidR="00561944">
              <w:rPr>
                <w:rFonts w:ascii="新宋体" w:eastAsia="新宋体" w:hAnsi="新宋体"/>
                <w:szCs w:val="22"/>
              </w:rPr>
              <w:t>6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8B72956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5B97D37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612AA52" w14:textId="77777777" w:rsidTr="00D71D16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0895CE29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072F7556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1D0B2B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642425F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6F8F082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6F591D16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B50A02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364DB72F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PK_ADM_ROLE_PRIVILEGE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5E79525A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ROLE_ID,PRIVILEGE_ID</w:t>
            </w:r>
          </w:p>
        </w:tc>
      </w:tr>
      <w:tr w:rsidR="00AA2803" w:rsidRPr="00AA2803" w14:paraId="6B68FE84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BDBF64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2643679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98A7CF3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0E84A92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A81AA24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6293B8FD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F90D2F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2E7B8809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541E9171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33BE8387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2EC8A5F7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216251D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2CADF5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51A66FF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0EE1A0F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96A679F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034378F4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9AA806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462CA387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398A5878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0B70D90D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AD62C85" w14:textId="77777777" w:rsidTr="00D71D16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83E914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35918633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32EFFE1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76A38F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36D9C75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F1829EA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D0CE80C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6EAB9C23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D1B4DAE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B7FD81D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6292AA73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2FA1D66B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0E7C469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91DFAD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F3EDE85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49EB52A8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63CED5AA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2666A7F8" w14:textId="77777777" w:rsidR="00895158" w:rsidRPr="00AA2803" w:rsidRDefault="00895158" w:rsidP="00895158"/>
    <w:p w14:paraId="4B4694EF" w14:textId="77777777" w:rsidR="00E624F5" w:rsidRPr="00AA2803" w:rsidRDefault="00635138" w:rsidP="00E231B0">
      <w:pPr>
        <w:pStyle w:val="3"/>
      </w:pPr>
      <w:bookmarkStart w:id="39" w:name="_Toc435450811"/>
      <w:r w:rsidRPr="00AA2803">
        <w:rPr>
          <w:rFonts w:hint="eastAsia"/>
        </w:rPr>
        <w:t>实体基本信息</w:t>
      </w:r>
      <w:bookmarkEnd w:id="39"/>
    </w:p>
    <w:p w14:paraId="6DCC655F" w14:textId="77777777" w:rsidR="00895158" w:rsidRPr="00AA2803" w:rsidRDefault="00895158" w:rsidP="00895158">
      <w:pPr>
        <w:pStyle w:val="4"/>
      </w:pPr>
      <w:bookmarkStart w:id="40" w:name="_游戏基本信息（INF_GAMES）"/>
      <w:bookmarkStart w:id="41" w:name="_Toc435450812"/>
      <w:bookmarkEnd w:id="40"/>
      <w:r w:rsidRPr="00AA2803">
        <w:rPr>
          <w:rFonts w:hint="eastAsia"/>
        </w:rPr>
        <w:lastRenderedPageBreak/>
        <w:t>区域基本信息（</w:t>
      </w:r>
      <w:r w:rsidRPr="00AA2803">
        <w:rPr>
          <w:rFonts w:hint="eastAsia"/>
        </w:rPr>
        <w:t>INF_AREAS</w:t>
      </w:r>
      <w:r w:rsidRPr="00AA2803">
        <w:rPr>
          <w:rFonts w:hint="eastAsia"/>
        </w:rPr>
        <w:t>）</w:t>
      </w:r>
      <w:bookmarkEnd w:id="41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42"/>
        <w:gridCol w:w="698"/>
        <w:gridCol w:w="790"/>
        <w:gridCol w:w="1482"/>
        <w:gridCol w:w="6"/>
        <w:gridCol w:w="284"/>
        <w:gridCol w:w="1696"/>
        <w:gridCol w:w="1134"/>
        <w:gridCol w:w="283"/>
        <w:gridCol w:w="567"/>
        <w:gridCol w:w="140"/>
        <w:gridCol w:w="569"/>
        <w:gridCol w:w="1564"/>
      </w:tblGrid>
      <w:tr w:rsidR="00AA2803" w:rsidRPr="00AA2803" w14:paraId="7B853822" w14:textId="77777777" w:rsidTr="00D71D16">
        <w:tc>
          <w:tcPr>
            <w:tcW w:w="1232" w:type="dxa"/>
            <w:gridSpan w:val="3"/>
            <w:shd w:val="clear" w:color="auto" w:fill="C0C0C0"/>
          </w:tcPr>
          <w:p w14:paraId="5559D177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58" w:type="dxa"/>
            <w:gridSpan w:val="5"/>
            <w:shd w:val="clear" w:color="auto" w:fill="auto"/>
          </w:tcPr>
          <w:p w14:paraId="71C5A80E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区域基本信息</w:t>
            </w:r>
          </w:p>
        </w:tc>
        <w:tc>
          <w:tcPr>
            <w:tcW w:w="1417" w:type="dxa"/>
            <w:gridSpan w:val="2"/>
            <w:shd w:val="clear" w:color="auto" w:fill="C0C0C0"/>
          </w:tcPr>
          <w:p w14:paraId="46CD1B85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0" w:type="dxa"/>
            <w:gridSpan w:val="4"/>
            <w:shd w:val="clear" w:color="auto" w:fill="auto"/>
          </w:tcPr>
          <w:p w14:paraId="45A58FAA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INF_AREAS</w:t>
            </w:r>
          </w:p>
        </w:tc>
      </w:tr>
      <w:tr w:rsidR="00AA2803" w:rsidRPr="00AA2803" w14:paraId="1BC2D373" w14:textId="77777777" w:rsidTr="00D71D16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40C76637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402" w:type="dxa"/>
            <w:gridSpan w:val="6"/>
            <w:tcBorders>
              <w:left w:val="single" w:sz="4" w:space="0" w:color="auto"/>
            </w:tcBorders>
            <w:shd w:val="clear" w:color="auto" w:fill="C0C0C0"/>
          </w:tcPr>
          <w:p w14:paraId="3CA91B2E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1696" w:type="dxa"/>
            <w:shd w:val="clear" w:color="auto" w:fill="C0C0C0"/>
          </w:tcPr>
          <w:p w14:paraId="3E848D53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4" w:type="dxa"/>
            <w:gridSpan w:val="3"/>
            <w:shd w:val="clear" w:color="auto" w:fill="C0C0C0"/>
          </w:tcPr>
          <w:p w14:paraId="7E2E8C47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5AC88BE8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4" w:type="dxa"/>
            <w:shd w:val="clear" w:color="auto" w:fill="C0C0C0"/>
          </w:tcPr>
          <w:p w14:paraId="5AAC36E5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4DC35793" w14:textId="77777777" w:rsidTr="00D71D16">
        <w:tc>
          <w:tcPr>
            <w:tcW w:w="392" w:type="dxa"/>
          </w:tcPr>
          <w:p w14:paraId="1C36979B" w14:textId="77777777" w:rsidR="00895158" w:rsidRPr="00AA2803" w:rsidRDefault="00895158" w:rsidP="000A0DB5">
            <w:pPr>
              <w:pStyle w:val="af"/>
              <w:numPr>
                <w:ilvl w:val="0"/>
                <w:numId w:val="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2" w:type="dxa"/>
            <w:gridSpan w:val="6"/>
          </w:tcPr>
          <w:p w14:paraId="7562CAF4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区域编码</w:t>
            </w:r>
            <w:r w:rsidR="00D71D16" w:rsidRPr="00AA2803">
              <w:rPr>
                <w:rFonts w:ascii="新宋体" w:eastAsia="新宋体" w:hAnsi="新宋体" w:hint="eastAsia"/>
                <w:szCs w:val="22"/>
              </w:rPr>
              <w:t>（0000代表全国、0100代表本省、0101代表区）</w:t>
            </w:r>
          </w:p>
        </w:tc>
        <w:tc>
          <w:tcPr>
            <w:tcW w:w="1696" w:type="dxa"/>
          </w:tcPr>
          <w:p w14:paraId="6A10F4F0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AREA_CODE</w:t>
            </w:r>
          </w:p>
        </w:tc>
        <w:tc>
          <w:tcPr>
            <w:tcW w:w="1984" w:type="dxa"/>
            <w:gridSpan w:val="3"/>
          </w:tcPr>
          <w:p w14:paraId="27919699" w14:textId="77777777" w:rsidR="00895158" w:rsidRPr="00AA2803" w:rsidRDefault="00F60A50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</w:t>
            </w:r>
            <w:r w:rsidR="00895158" w:rsidRPr="00AA2803">
              <w:rPr>
                <w:rFonts w:ascii="新宋体" w:eastAsia="新宋体" w:hAnsi="新宋体"/>
                <w:szCs w:val="22"/>
              </w:rPr>
              <w:t>(</w:t>
            </w:r>
            <w:r w:rsidR="00895158" w:rsidRPr="00AA2803">
              <w:rPr>
                <w:rFonts w:ascii="新宋体" w:eastAsia="新宋体" w:hAnsi="新宋体" w:hint="eastAsia"/>
                <w:szCs w:val="22"/>
              </w:rPr>
              <w:t>4</w:t>
            </w:r>
            <w:r w:rsidR="00895158"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74B2548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</w:tcPr>
          <w:p w14:paraId="38E1E963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0689255" w14:textId="77777777" w:rsidTr="00D71D16">
        <w:tc>
          <w:tcPr>
            <w:tcW w:w="392" w:type="dxa"/>
          </w:tcPr>
          <w:p w14:paraId="5A038FB9" w14:textId="77777777" w:rsidR="00895158" w:rsidRPr="00AA2803" w:rsidRDefault="00895158" w:rsidP="000A0DB5">
            <w:pPr>
              <w:pStyle w:val="af"/>
              <w:numPr>
                <w:ilvl w:val="0"/>
                <w:numId w:val="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2" w:type="dxa"/>
            <w:gridSpan w:val="6"/>
          </w:tcPr>
          <w:p w14:paraId="55AD8692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区域名称</w:t>
            </w:r>
          </w:p>
        </w:tc>
        <w:tc>
          <w:tcPr>
            <w:tcW w:w="1696" w:type="dxa"/>
          </w:tcPr>
          <w:p w14:paraId="7D106B1F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AREA_NAME</w:t>
            </w:r>
          </w:p>
        </w:tc>
        <w:tc>
          <w:tcPr>
            <w:tcW w:w="1984" w:type="dxa"/>
            <w:gridSpan w:val="3"/>
          </w:tcPr>
          <w:p w14:paraId="79EA8D87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 w:rsidRPr="00AA2803">
              <w:rPr>
                <w:rFonts w:ascii="新宋体" w:eastAsia="新宋体" w:hAnsi="新宋体" w:hint="eastAsia"/>
                <w:szCs w:val="22"/>
              </w:rPr>
              <w:t>5</w:t>
            </w:r>
            <w:r w:rsidRPr="00AA2803">
              <w:rPr>
                <w:rFonts w:ascii="新宋体" w:eastAsia="新宋体" w:hAnsi="新宋体"/>
                <w:szCs w:val="22"/>
              </w:rPr>
              <w:t>00)</w:t>
            </w:r>
          </w:p>
        </w:tc>
        <w:tc>
          <w:tcPr>
            <w:tcW w:w="709" w:type="dxa"/>
            <w:gridSpan w:val="2"/>
          </w:tcPr>
          <w:p w14:paraId="36446B41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</w:tcPr>
          <w:p w14:paraId="79D37626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A505CC6" w14:textId="77777777" w:rsidTr="00D71D16">
        <w:tc>
          <w:tcPr>
            <w:tcW w:w="392" w:type="dxa"/>
          </w:tcPr>
          <w:p w14:paraId="06C28A8B" w14:textId="77777777" w:rsidR="00F60A50" w:rsidRPr="00AA2803" w:rsidRDefault="00F60A50" w:rsidP="000A0DB5">
            <w:pPr>
              <w:pStyle w:val="af"/>
              <w:numPr>
                <w:ilvl w:val="0"/>
                <w:numId w:val="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2" w:type="dxa"/>
            <w:gridSpan w:val="6"/>
          </w:tcPr>
          <w:p w14:paraId="7049AACB" w14:textId="77777777" w:rsidR="00F60A50" w:rsidRPr="00AA2803" w:rsidRDefault="00F60A50" w:rsidP="00F60A5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父区域编码</w:t>
            </w:r>
          </w:p>
        </w:tc>
        <w:tc>
          <w:tcPr>
            <w:tcW w:w="1696" w:type="dxa"/>
          </w:tcPr>
          <w:p w14:paraId="552A25B5" w14:textId="77777777" w:rsidR="00F60A50" w:rsidRPr="00AA2803" w:rsidRDefault="00D71D16" w:rsidP="00F60A5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SUPER</w:t>
            </w:r>
            <w:r w:rsidR="00F60A50" w:rsidRPr="00AA2803">
              <w:rPr>
                <w:rFonts w:ascii="新宋体" w:eastAsia="新宋体" w:hAnsi="新宋体"/>
                <w:szCs w:val="22"/>
              </w:rPr>
              <w:t>_AREA</w:t>
            </w:r>
          </w:p>
        </w:tc>
        <w:tc>
          <w:tcPr>
            <w:tcW w:w="1984" w:type="dxa"/>
            <w:gridSpan w:val="3"/>
          </w:tcPr>
          <w:p w14:paraId="4CF56340" w14:textId="77777777" w:rsidR="00F60A50" w:rsidRPr="00AA2803" w:rsidRDefault="00F60A50" w:rsidP="00F60A5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CED6790" w14:textId="77777777" w:rsidR="00F60A50" w:rsidRPr="00AA2803" w:rsidRDefault="00F60A50" w:rsidP="00F60A5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</w:tcPr>
          <w:p w14:paraId="3AAAECEF" w14:textId="77777777" w:rsidR="00F60A50" w:rsidRPr="00AA2803" w:rsidRDefault="00F60A50" w:rsidP="00F60A5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B684F65" w14:textId="77777777" w:rsidTr="00D71D16">
        <w:tc>
          <w:tcPr>
            <w:tcW w:w="392" w:type="dxa"/>
          </w:tcPr>
          <w:p w14:paraId="0803EA81" w14:textId="77777777" w:rsidR="00895158" w:rsidRPr="00AA2803" w:rsidRDefault="00895158" w:rsidP="000A0DB5">
            <w:pPr>
              <w:pStyle w:val="af"/>
              <w:numPr>
                <w:ilvl w:val="0"/>
                <w:numId w:val="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2" w:type="dxa"/>
            <w:gridSpan w:val="6"/>
          </w:tcPr>
          <w:p w14:paraId="194810C9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区域状态（1=有效、2=无效）</w:t>
            </w:r>
          </w:p>
        </w:tc>
        <w:tc>
          <w:tcPr>
            <w:tcW w:w="1696" w:type="dxa"/>
          </w:tcPr>
          <w:p w14:paraId="7CB8B227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STATUS</w:t>
            </w:r>
          </w:p>
        </w:tc>
        <w:tc>
          <w:tcPr>
            <w:tcW w:w="1984" w:type="dxa"/>
            <w:gridSpan w:val="3"/>
          </w:tcPr>
          <w:p w14:paraId="549778C7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520158D0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</w:tcPr>
          <w:p w14:paraId="18B8FA55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33485C4" w14:textId="77777777" w:rsidTr="00D71D16">
        <w:tc>
          <w:tcPr>
            <w:tcW w:w="392" w:type="dxa"/>
          </w:tcPr>
          <w:p w14:paraId="3BBA983A" w14:textId="77777777" w:rsidR="00895158" w:rsidRPr="00AA2803" w:rsidRDefault="00895158" w:rsidP="000A0DB5">
            <w:pPr>
              <w:pStyle w:val="af"/>
              <w:numPr>
                <w:ilvl w:val="0"/>
                <w:numId w:val="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2" w:type="dxa"/>
            <w:gridSpan w:val="6"/>
          </w:tcPr>
          <w:p w14:paraId="006ECE4D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区域类型（0=全国；1=省；2=市）</w:t>
            </w:r>
          </w:p>
        </w:tc>
        <w:tc>
          <w:tcPr>
            <w:tcW w:w="1696" w:type="dxa"/>
          </w:tcPr>
          <w:p w14:paraId="35ED22A9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AREA_TYPE</w:t>
            </w:r>
          </w:p>
        </w:tc>
        <w:tc>
          <w:tcPr>
            <w:tcW w:w="1984" w:type="dxa"/>
            <w:gridSpan w:val="3"/>
          </w:tcPr>
          <w:p w14:paraId="65577A32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67F7BC6F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</w:tcPr>
          <w:p w14:paraId="2604DA39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E1B7549" w14:textId="77777777" w:rsidTr="00D71D16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30FC6780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6ADB5977" w14:textId="77777777" w:rsidTr="00D71D16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6F5EEA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1991856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3" w:type="dxa"/>
            <w:gridSpan w:val="9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9479993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4C1F6F46" w14:textId="77777777" w:rsidTr="00D71D1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042BDA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</w:tcPr>
          <w:p w14:paraId="471353B0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PK_INF_</w:t>
            </w:r>
            <w:r w:rsidRPr="00AA2803">
              <w:rPr>
                <w:rFonts w:ascii="新宋体" w:eastAsia="新宋体" w:hAnsi="新宋体" w:hint="eastAsia"/>
                <w:szCs w:val="22"/>
              </w:rPr>
              <w:t>AREAS</w:t>
            </w:r>
          </w:p>
        </w:tc>
        <w:tc>
          <w:tcPr>
            <w:tcW w:w="6243" w:type="dxa"/>
            <w:gridSpan w:val="9"/>
            <w:tcBorders>
              <w:left w:val="single" w:sz="4" w:space="0" w:color="auto"/>
            </w:tcBorders>
          </w:tcPr>
          <w:p w14:paraId="4B7E6CC4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AREA_CODE</w:t>
            </w:r>
          </w:p>
        </w:tc>
      </w:tr>
      <w:tr w:rsidR="00AA2803" w:rsidRPr="00AA2803" w14:paraId="37779A6D" w14:textId="77777777" w:rsidTr="00D71D16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FCA2A0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2F7B7EE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8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457FD33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4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E998245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3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2274465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3B3ACD73" w14:textId="77777777" w:rsidTr="00D71D1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6C293C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</w:tcPr>
          <w:p w14:paraId="0A76A0EB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86" w:type="dxa"/>
            <w:gridSpan w:val="3"/>
            <w:tcBorders>
              <w:left w:val="single" w:sz="4" w:space="0" w:color="auto"/>
            </w:tcBorders>
          </w:tcPr>
          <w:p w14:paraId="0407FABE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4" w:type="dxa"/>
            <w:gridSpan w:val="4"/>
            <w:tcBorders>
              <w:left w:val="single" w:sz="4" w:space="0" w:color="auto"/>
            </w:tcBorders>
          </w:tcPr>
          <w:p w14:paraId="412B0B4E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3" w:type="dxa"/>
            <w:gridSpan w:val="2"/>
            <w:tcBorders>
              <w:left w:val="single" w:sz="4" w:space="0" w:color="auto"/>
            </w:tcBorders>
          </w:tcPr>
          <w:p w14:paraId="2B5D7413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A23E282" w14:textId="77777777" w:rsidTr="00D71D16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E898BB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B38239C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2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3BB042B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89BC00E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64CE4ABE" w14:textId="77777777" w:rsidTr="00D71D1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B54DCD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</w:tcPr>
          <w:p w14:paraId="4F766A45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  <w:tcBorders>
              <w:left w:val="single" w:sz="4" w:space="0" w:color="auto"/>
            </w:tcBorders>
          </w:tcPr>
          <w:p w14:paraId="0CD7A6C5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3" w:type="dxa"/>
            <w:gridSpan w:val="5"/>
            <w:tcBorders>
              <w:left w:val="single" w:sz="4" w:space="0" w:color="auto"/>
            </w:tcBorders>
          </w:tcPr>
          <w:p w14:paraId="482594E7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9689EF1" w14:textId="77777777" w:rsidTr="00D71D16">
        <w:tc>
          <w:tcPr>
            <w:tcW w:w="534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163948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3" w:type="dxa"/>
            <w:gridSpan w:val="12"/>
            <w:tcBorders>
              <w:left w:val="single" w:sz="4" w:space="0" w:color="auto"/>
            </w:tcBorders>
          </w:tcPr>
          <w:p w14:paraId="44A06C54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32F9100" w14:textId="77777777" w:rsidTr="00D71D16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A667E2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3EC04E6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0849D15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7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A8B0AF0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4C938AF4" w14:textId="77777777" w:rsidTr="00D71D1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DA717B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1407CA3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1FA43EB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7" w:type="dxa"/>
            <w:gridSpan w:val="8"/>
            <w:tcBorders>
              <w:left w:val="single" w:sz="4" w:space="0" w:color="auto"/>
            </w:tcBorders>
          </w:tcPr>
          <w:p w14:paraId="590C6BE1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DBBDD17" w14:textId="77777777" w:rsidTr="00D71D1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34681EA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2F2CE97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7EC55DD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7" w:type="dxa"/>
            <w:gridSpan w:val="8"/>
            <w:tcBorders>
              <w:left w:val="single" w:sz="4" w:space="0" w:color="auto"/>
            </w:tcBorders>
          </w:tcPr>
          <w:p w14:paraId="50A6E569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1B1D7D12" w14:textId="77777777" w:rsidR="00895158" w:rsidRPr="00AA2803" w:rsidRDefault="00895158" w:rsidP="00895158"/>
    <w:p w14:paraId="5553DA7A" w14:textId="77777777" w:rsidR="00895158" w:rsidRPr="00AA2803" w:rsidRDefault="00895158" w:rsidP="00895158">
      <w:pPr>
        <w:pStyle w:val="4"/>
      </w:pPr>
      <w:bookmarkStart w:id="42" w:name="_Toc435450813"/>
      <w:r w:rsidRPr="00AA2803">
        <w:rPr>
          <w:rFonts w:hint="eastAsia"/>
        </w:rPr>
        <w:t>组织机构基本信息（</w:t>
      </w:r>
      <w:r w:rsidRPr="00AA2803">
        <w:rPr>
          <w:rFonts w:hint="eastAsia"/>
        </w:rPr>
        <w:t>INF_ORGS</w:t>
      </w:r>
      <w:r w:rsidRPr="00AA2803">
        <w:rPr>
          <w:rFonts w:hint="eastAsia"/>
        </w:rPr>
        <w:t>）</w:t>
      </w:r>
      <w:bookmarkEnd w:id="42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42"/>
        <w:gridCol w:w="698"/>
        <w:gridCol w:w="790"/>
        <w:gridCol w:w="1482"/>
        <w:gridCol w:w="6"/>
        <w:gridCol w:w="1980"/>
        <w:gridCol w:w="1134"/>
        <w:gridCol w:w="283"/>
        <w:gridCol w:w="567"/>
        <w:gridCol w:w="140"/>
        <w:gridCol w:w="569"/>
        <w:gridCol w:w="1564"/>
      </w:tblGrid>
      <w:tr w:rsidR="00AA2803" w:rsidRPr="00AA2803" w14:paraId="65CF8864" w14:textId="77777777" w:rsidTr="00D71D16">
        <w:tc>
          <w:tcPr>
            <w:tcW w:w="1232" w:type="dxa"/>
            <w:gridSpan w:val="3"/>
            <w:shd w:val="clear" w:color="auto" w:fill="C0C0C0"/>
          </w:tcPr>
          <w:p w14:paraId="0CF16A57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58" w:type="dxa"/>
            <w:gridSpan w:val="4"/>
            <w:shd w:val="clear" w:color="auto" w:fill="auto"/>
          </w:tcPr>
          <w:p w14:paraId="2489544A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组织机构基本信息</w:t>
            </w:r>
          </w:p>
        </w:tc>
        <w:tc>
          <w:tcPr>
            <w:tcW w:w="1417" w:type="dxa"/>
            <w:gridSpan w:val="2"/>
            <w:shd w:val="clear" w:color="auto" w:fill="C0C0C0"/>
          </w:tcPr>
          <w:p w14:paraId="437355B4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0" w:type="dxa"/>
            <w:gridSpan w:val="4"/>
            <w:shd w:val="clear" w:color="auto" w:fill="auto"/>
          </w:tcPr>
          <w:p w14:paraId="3AABA46C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INF_ORGS</w:t>
            </w:r>
          </w:p>
        </w:tc>
      </w:tr>
      <w:tr w:rsidR="00AA2803" w:rsidRPr="00AA2803" w14:paraId="6D0A7E2F" w14:textId="77777777" w:rsidTr="00834E83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65B05744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118" w:type="dxa"/>
            <w:gridSpan w:val="5"/>
            <w:tcBorders>
              <w:left w:val="single" w:sz="4" w:space="0" w:color="auto"/>
            </w:tcBorders>
            <w:shd w:val="clear" w:color="auto" w:fill="C0C0C0"/>
          </w:tcPr>
          <w:p w14:paraId="3910BDF8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1980" w:type="dxa"/>
            <w:shd w:val="clear" w:color="auto" w:fill="C0C0C0"/>
          </w:tcPr>
          <w:p w14:paraId="5254AD02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4" w:type="dxa"/>
            <w:gridSpan w:val="3"/>
            <w:shd w:val="clear" w:color="auto" w:fill="C0C0C0"/>
          </w:tcPr>
          <w:p w14:paraId="157DFE5F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1D94316B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4" w:type="dxa"/>
            <w:shd w:val="clear" w:color="auto" w:fill="C0C0C0"/>
          </w:tcPr>
          <w:p w14:paraId="5938A478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0130731F" w14:textId="77777777" w:rsidTr="00834E83">
        <w:tc>
          <w:tcPr>
            <w:tcW w:w="392" w:type="dxa"/>
          </w:tcPr>
          <w:p w14:paraId="4697D52C" w14:textId="77777777" w:rsidR="00D71D16" w:rsidRPr="00AA2803" w:rsidRDefault="00D71D16" w:rsidP="006164CE">
            <w:pPr>
              <w:pStyle w:val="af"/>
              <w:numPr>
                <w:ilvl w:val="0"/>
                <w:numId w:val="2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49D9DBD1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部门编码（00代表总公司，01代表分公司）</w:t>
            </w:r>
          </w:p>
        </w:tc>
        <w:tc>
          <w:tcPr>
            <w:tcW w:w="1980" w:type="dxa"/>
          </w:tcPr>
          <w:p w14:paraId="45D2AACE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ORG_CODE</w:t>
            </w:r>
          </w:p>
        </w:tc>
        <w:tc>
          <w:tcPr>
            <w:tcW w:w="1984" w:type="dxa"/>
            <w:gridSpan w:val="3"/>
          </w:tcPr>
          <w:p w14:paraId="3DEF7E6C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7D1CA0E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</w:tcPr>
          <w:p w14:paraId="3641463D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3755673" w14:textId="77777777" w:rsidTr="00834E83">
        <w:tc>
          <w:tcPr>
            <w:tcW w:w="392" w:type="dxa"/>
          </w:tcPr>
          <w:p w14:paraId="3ABD2163" w14:textId="77777777" w:rsidR="00895158" w:rsidRPr="00AA2803" w:rsidRDefault="00895158" w:rsidP="006164CE">
            <w:pPr>
              <w:pStyle w:val="af"/>
              <w:numPr>
                <w:ilvl w:val="0"/>
                <w:numId w:val="2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04B6A47E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部门名称</w:t>
            </w:r>
          </w:p>
        </w:tc>
        <w:tc>
          <w:tcPr>
            <w:tcW w:w="1980" w:type="dxa"/>
          </w:tcPr>
          <w:p w14:paraId="6DD12653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ORG_NAME</w:t>
            </w:r>
          </w:p>
        </w:tc>
        <w:tc>
          <w:tcPr>
            <w:tcW w:w="1984" w:type="dxa"/>
            <w:gridSpan w:val="3"/>
          </w:tcPr>
          <w:p w14:paraId="0BB832F8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34880E77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</w:tcPr>
          <w:p w14:paraId="629FB1D0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ECC32B3" w14:textId="77777777" w:rsidTr="00834E83">
        <w:tc>
          <w:tcPr>
            <w:tcW w:w="392" w:type="dxa"/>
          </w:tcPr>
          <w:p w14:paraId="6782441B" w14:textId="77777777" w:rsidR="00FD001E" w:rsidRPr="00AA2803" w:rsidRDefault="00FD001E" w:rsidP="006164CE">
            <w:pPr>
              <w:pStyle w:val="af"/>
              <w:numPr>
                <w:ilvl w:val="0"/>
                <w:numId w:val="2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0B7BA0D8" w14:textId="77777777" w:rsidR="00FD001E" w:rsidRPr="00AA2803" w:rsidRDefault="00FD001E" w:rsidP="00FD001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部门类别</w:t>
            </w:r>
            <w:r w:rsidR="00680E27">
              <w:rPr>
                <w:rFonts w:ascii="新宋体" w:eastAsia="新宋体" w:hAnsi="新宋体" w:hint="eastAsia"/>
                <w:szCs w:val="22"/>
              </w:rPr>
              <w:t>（</w:t>
            </w:r>
            <w:r w:rsidR="00817111" w:rsidRPr="00AA2803">
              <w:rPr>
                <w:rFonts w:ascii="新宋体" w:eastAsia="新宋体" w:hAnsi="新宋体" w:hint="eastAsia"/>
                <w:szCs w:val="22"/>
              </w:rPr>
              <w:t>1-公司,2-代理</w:t>
            </w:r>
            <w:r w:rsidR="00680E27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1980" w:type="dxa"/>
          </w:tcPr>
          <w:p w14:paraId="20D63A90" w14:textId="77777777" w:rsidR="00FD001E" w:rsidRPr="00AA2803" w:rsidRDefault="00FD001E" w:rsidP="00FD001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ORG</w:t>
            </w:r>
            <w:r w:rsidRPr="00AA2803">
              <w:rPr>
                <w:rFonts w:ascii="新宋体" w:eastAsia="新宋体" w:hAnsi="新宋体"/>
                <w:szCs w:val="22"/>
              </w:rPr>
              <w:t>_TYPE</w:t>
            </w:r>
          </w:p>
        </w:tc>
        <w:tc>
          <w:tcPr>
            <w:tcW w:w="1984" w:type="dxa"/>
            <w:gridSpan w:val="3"/>
          </w:tcPr>
          <w:p w14:paraId="559173B6" w14:textId="77777777" w:rsidR="00FD001E" w:rsidRPr="00AA2803" w:rsidRDefault="00FD001E" w:rsidP="00FD001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4810FF4F" w14:textId="77777777" w:rsidR="00FD001E" w:rsidRPr="00AA2803" w:rsidRDefault="00FD001E" w:rsidP="00FD001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</w:tcPr>
          <w:p w14:paraId="4F1F4CA5" w14:textId="77777777" w:rsidR="00FD001E" w:rsidRPr="00AA2803" w:rsidRDefault="00FD001E" w:rsidP="00FD001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B5B63" w:rsidRPr="00AA2803" w14:paraId="7125935D" w14:textId="77777777" w:rsidTr="00834E83">
        <w:tc>
          <w:tcPr>
            <w:tcW w:w="392" w:type="dxa"/>
          </w:tcPr>
          <w:p w14:paraId="7AC1F848" w14:textId="77777777" w:rsidR="00CB5B63" w:rsidRPr="00AA2803" w:rsidRDefault="00CB5B63" w:rsidP="006164CE">
            <w:pPr>
              <w:pStyle w:val="af"/>
              <w:numPr>
                <w:ilvl w:val="0"/>
                <w:numId w:val="2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7E5EDAB6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部门状态（1-可用，2-删除）</w:t>
            </w:r>
          </w:p>
        </w:tc>
        <w:tc>
          <w:tcPr>
            <w:tcW w:w="1980" w:type="dxa"/>
          </w:tcPr>
          <w:p w14:paraId="17F9825D" w14:textId="77777777" w:rsidR="00CB5B63" w:rsidRPr="00CB5B6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ORG_STATUS</w:t>
            </w:r>
          </w:p>
        </w:tc>
        <w:tc>
          <w:tcPr>
            <w:tcW w:w="1984" w:type="dxa"/>
            <w:gridSpan w:val="3"/>
          </w:tcPr>
          <w:p w14:paraId="5A0AE234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6E94DC79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</w:tcPr>
          <w:p w14:paraId="5FDB0A43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B5B63" w:rsidRPr="00AA2803" w14:paraId="56FFC975" w14:textId="77777777" w:rsidTr="00834E83">
        <w:tc>
          <w:tcPr>
            <w:tcW w:w="392" w:type="dxa"/>
          </w:tcPr>
          <w:p w14:paraId="49934D9F" w14:textId="77777777" w:rsidR="00CB5B63" w:rsidRPr="00AA2803" w:rsidRDefault="00CB5B63" w:rsidP="006164CE">
            <w:pPr>
              <w:pStyle w:val="af"/>
              <w:numPr>
                <w:ilvl w:val="0"/>
                <w:numId w:val="2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3315A9E6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所属上级</w:t>
            </w:r>
          </w:p>
        </w:tc>
        <w:tc>
          <w:tcPr>
            <w:tcW w:w="1980" w:type="dxa"/>
          </w:tcPr>
          <w:p w14:paraId="6123ADED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SUPER_ORG</w:t>
            </w:r>
          </w:p>
        </w:tc>
        <w:tc>
          <w:tcPr>
            <w:tcW w:w="1984" w:type="dxa"/>
            <w:gridSpan w:val="3"/>
          </w:tcPr>
          <w:p w14:paraId="30D440FA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9CD9587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</w:tcPr>
          <w:p w14:paraId="3EEE4CA9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B5B63" w:rsidRPr="00AA2803" w14:paraId="07343A1A" w14:textId="77777777" w:rsidTr="00834E83">
        <w:tc>
          <w:tcPr>
            <w:tcW w:w="392" w:type="dxa"/>
          </w:tcPr>
          <w:p w14:paraId="2DE07415" w14:textId="77777777" w:rsidR="00CB5B63" w:rsidRPr="00AA2803" w:rsidRDefault="00CB5B63" w:rsidP="006164CE">
            <w:pPr>
              <w:pStyle w:val="af"/>
              <w:numPr>
                <w:ilvl w:val="0"/>
                <w:numId w:val="2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16D216A8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部门联系电话</w:t>
            </w:r>
          </w:p>
        </w:tc>
        <w:tc>
          <w:tcPr>
            <w:tcW w:w="1980" w:type="dxa"/>
          </w:tcPr>
          <w:p w14:paraId="14BBFA62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PHONE</w:t>
            </w:r>
          </w:p>
        </w:tc>
        <w:tc>
          <w:tcPr>
            <w:tcW w:w="1984" w:type="dxa"/>
            <w:gridSpan w:val="3"/>
          </w:tcPr>
          <w:p w14:paraId="0A8142CB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VARCHAR2(100)</w:t>
            </w:r>
          </w:p>
        </w:tc>
        <w:tc>
          <w:tcPr>
            <w:tcW w:w="709" w:type="dxa"/>
            <w:gridSpan w:val="2"/>
          </w:tcPr>
          <w:p w14:paraId="1BEC1A46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4" w:type="dxa"/>
          </w:tcPr>
          <w:p w14:paraId="4BB8AF91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B5B63" w:rsidRPr="00AA2803" w14:paraId="2D3C6368" w14:textId="77777777" w:rsidTr="00834E83">
        <w:tc>
          <w:tcPr>
            <w:tcW w:w="392" w:type="dxa"/>
          </w:tcPr>
          <w:p w14:paraId="79A5A48D" w14:textId="77777777" w:rsidR="00CB5B63" w:rsidRPr="00AA2803" w:rsidRDefault="00CB5B63" w:rsidP="006164CE">
            <w:pPr>
              <w:pStyle w:val="af"/>
              <w:numPr>
                <w:ilvl w:val="0"/>
                <w:numId w:val="2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62A69C66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负责人</w:t>
            </w:r>
          </w:p>
        </w:tc>
        <w:tc>
          <w:tcPr>
            <w:tcW w:w="1980" w:type="dxa"/>
          </w:tcPr>
          <w:p w14:paraId="2CCAD38A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DIRECTOR_ADMIN</w:t>
            </w:r>
          </w:p>
        </w:tc>
        <w:tc>
          <w:tcPr>
            <w:tcW w:w="1984" w:type="dxa"/>
            <w:gridSpan w:val="3"/>
          </w:tcPr>
          <w:p w14:paraId="7C2230D7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46B8B4E5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4" w:type="dxa"/>
          </w:tcPr>
          <w:p w14:paraId="37009AB8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B5B63" w:rsidRPr="00AA2803" w14:paraId="79DCCCFC" w14:textId="77777777" w:rsidTr="00834E83">
        <w:tc>
          <w:tcPr>
            <w:tcW w:w="392" w:type="dxa"/>
          </w:tcPr>
          <w:p w14:paraId="00BE491A" w14:textId="77777777" w:rsidR="00CB5B63" w:rsidRPr="00AA2803" w:rsidRDefault="00CB5B63" w:rsidP="006164CE">
            <w:pPr>
              <w:pStyle w:val="af"/>
              <w:numPr>
                <w:ilvl w:val="0"/>
                <w:numId w:val="2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1F072664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部门人数</w:t>
            </w:r>
          </w:p>
        </w:tc>
        <w:tc>
          <w:tcPr>
            <w:tcW w:w="1980" w:type="dxa"/>
          </w:tcPr>
          <w:p w14:paraId="705889CA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PERSONS</w:t>
            </w:r>
          </w:p>
        </w:tc>
        <w:tc>
          <w:tcPr>
            <w:tcW w:w="1984" w:type="dxa"/>
            <w:gridSpan w:val="3"/>
          </w:tcPr>
          <w:p w14:paraId="0FAB1052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NUMBER(6)</w:t>
            </w:r>
          </w:p>
        </w:tc>
        <w:tc>
          <w:tcPr>
            <w:tcW w:w="709" w:type="dxa"/>
            <w:gridSpan w:val="2"/>
          </w:tcPr>
          <w:p w14:paraId="309DD44F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</w:tcPr>
          <w:p w14:paraId="31E6AF38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CB5B63" w:rsidRPr="00AA2803" w14:paraId="41798961" w14:textId="77777777" w:rsidTr="00834E83">
        <w:tc>
          <w:tcPr>
            <w:tcW w:w="392" w:type="dxa"/>
          </w:tcPr>
          <w:p w14:paraId="26B0D0FD" w14:textId="77777777" w:rsidR="00CB5B63" w:rsidRPr="00AA2803" w:rsidRDefault="00CB5B63" w:rsidP="006164CE">
            <w:pPr>
              <w:pStyle w:val="af"/>
              <w:numPr>
                <w:ilvl w:val="0"/>
                <w:numId w:val="2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684E540C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地址</w:t>
            </w:r>
          </w:p>
        </w:tc>
        <w:tc>
          <w:tcPr>
            <w:tcW w:w="1980" w:type="dxa"/>
          </w:tcPr>
          <w:p w14:paraId="1FFB3DE8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ADDRESS</w:t>
            </w:r>
          </w:p>
        </w:tc>
        <w:tc>
          <w:tcPr>
            <w:tcW w:w="1984" w:type="dxa"/>
            <w:gridSpan w:val="3"/>
          </w:tcPr>
          <w:p w14:paraId="0482B631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25941F2A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4" w:type="dxa"/>
          </w:tcPr>
          <w:p w14:paraId="3E7C4BED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B5B63" w:rsidRPr="00AA2803" w14:paraId="6073FFD9" w14:textId="77777777" w:rsidTr="00D71D16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6E98369C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CB5B63" w:rsidRPr="00AA2803" w14:paraId="2CBE735F" w14:textId="77777777" w:rsidTr="00D71D16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2B075D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6C66B54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3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510489D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CB5B63" w:rsidRPr="00AA2803" w14:paraId="6EA2BAAB" w14:textId="77777777" w:rsidTr="00D71D1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5CD02A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</w:tcPr>
          <w:p w14:paraId="00AAAE22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PK_INF_ORG</w:t>
            </w:r>
            <w:r w:rsidRPr="00AA2803">
              <w:rPr>
                <w:rFonts w:ascii="新宋体" w:eastAsia="新宋体" w:hAnsi="新宋体" w:hint="eastAsia"/>
                <w:szCs w:val="22"/>
              </w:rPr>
              <w:t>S</w:t>
            </w:r>
          </w:p>
        </w:tc>
        <w:tc>
          <w:tcPr>
            <w:tcW w:w="6243" w:type="dxa"/>
            <w:gridSpan w:val="8"/>
            <w:tcBorders>
              <w:left w:val="single" w:sz="4" w:space="0" w:color="auto"/>
            </w:tcBorders>
          </w:tcPr>
          <w:p w14:paraId="2EE6FDC8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ORG_CODE</w:t>
            </w:r>
          </w:p>
        </w:tc>
      </w:tr>
      <w:tr w:rsidR="00CB5B63" w:rsidRPr="00AA2803" w14:paraId="69FA613B" w14:textId="77777777" w:rsidTr="00D71D16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E035BB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B7A360D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8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A7878F3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4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AC4CF3B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3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B4ED2D1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CB5B63" w:rsidRPr="00AA2803" w14:paraId="27961E11" w14:textId="77777777" w:rsidTr="00D71D1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71154F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</w:tcPr>
          <w:p w14:paraId="1E4B61BA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86" w:type="dxa"/>
            <w:gridSpan w:val="2"/>
            <w:tcBorders>
              <w:left w:val="single" w:sz="4" w:space="0" w:color="auto"/>
            </w:tcBorders>
          </w:tcPr>
          <w:p w14:paraId="4CF0D0DF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4" w:type="dxa"/>
            <w:gridSpan w:val="4"/>
            <w:tcBorders>
              <w:left w:val="single" w:sz="4" w:space="0" w:color="auto"/>
            </w:tcBorders>
          </w:tcPr>
          <w:p w14:paraId="4D89CC9C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3" w:type="dxa"/>
            <w:gridSpan w:val="2"/>
            <w:tcBorders>
              <w:left w:val="single" w:sz="4" w:space="0" w:color="auto"/>
            </w:tcBorders>
          </w:tcPr>
          <w:p w14:paraId="3A7B4F18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B5B63" w:rsidRPr="00AA2803" w14:paraId="5531A736" w14:textId="77777777" w:rsidTr="00D71D16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0C3D8E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1A24017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2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8815B1E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591608C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CB5B63" w:rsidRPr="00AA2803" w14:paraId="081D1174" w14:textId="77777777" w:rsidTr="00D71D1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E89FFA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</w:tcPr>
          <w:p w14:paraId="334E2019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3"/>
            <w:tcBorders>
              <w:left w:val="single" w:sz="4" w:space="0" w:color="auto"/>
            </w:tcBorders>
          </w:tcPr>
          <w:p w14:paraId="573236AC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3" w:type="dxa"/>
            <w:gridSpan w:val="5"/>
            <w:tcBorders>
              <w:left w:val="single" w:sz="4" w:space="0" w:color="auto"/>
            </w:tcBorders>
          </w:tcPr>
          <w:p w14:paraId="3C684B49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B5B63" w:rsidRPr="00AA2803" w14:paraId="1914204C" w14:textId="77777777" w:rsidTr="00D71D16">
        <w:tc>
          <w:tcPr>
            <w:tcW w:w="534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335220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3" w:type="dxa"/>
            <w:gridSpan w:val="11"/>
            <w:tcBorders>
              <w:left w:val="single" w:sz="4" w:space="0" w:color="auto"/>
            </w:tcBorders>
          </w:tcPr>
          <w:p w14:paraId="71E27E4C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B5B63" w:rsidRPr="00AA2803" w14:paraId="34631952" w14:textId="77777777" w:rsidTr="00D71D16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27D2A9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6C96912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7D0C2EA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7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ED249BA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CB5B63" w:rsidRPr="00AA2803" w14:paraId="55B47986" w14:textId="77777777" w:rsidTr="00D71D1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CF33D5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0045270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0DB6748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7" w:type="dxa"/>
            <w:gridSpan w:val="7"/>
            <w:tcBorders>
              <w:left w:val="single" w:sz="4" w:space="0" w:color="auto"/>
            </w:tcBorders>
          </w:tcPr>
          <w:p w14:paraId="5C1611C4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B5B63" w:rsidRPr="00AA2803" w14:paraId="5EA474F0" w14:textId="77777777" w:rsidTr="00D71D1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7A6E40C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8875616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AFE4688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7" w:type="dxa"/>
            <w:gridSpan w:val="7"/>
            <w:tcBorders>
              <w:left w:val="single" w:sz="4" w:space="0" w:color="auto"/>
            </w:tcBorders>
          </w:tcPr>
          <w:p w14:paraId="37E4C69E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6626F759" w14:textId="77777777" w:rsidR="00895158" w:rsidRPr="00AA2803" w:rsidRDefault="00895158" w:rsidP="00895158"/>
    <w:p w14:paraId="7FEBFB34" w14:textId="77777777" w:rsidR="00895158" w:rsidRPr="00AA2803" w:rsidRDefault="00895158" w:rsidP="00895158">
      <w:pPr>
        <w:pStyle w:val="4"/>
      </w:pPr>
      <w:bookmarkStart w:id="43" w:name="_Toc435450814"/>
      <w:r w:rsidRPr="00AA2803">
        <w:rPr>
          <w:rFonts w:hint="eastAsia"/>
        </w:rPr>
        <w:t>组织机构管辖区域（</w:t>
      </w:r>
      <w:r w:rsidRPr="00AA2803">
        <w:rPr>
          <w:rFonts w:hint="eastAsia"/>
        </w:rPr>
        <w:t>INF_ORG</w:t>
      </w:r>
      <w:r w:rsidRPr="00AA2803">
        <w:t>_AREA</w:t>
      </w:r>
      <w:r w:rsidRPr="00AA2803">
        <w:rPr>
          <w:rFonts w:hint="eastAsia"/>
        </w:rPr>
        <w:t>）</w:t>
      </w:r>
      <w:bookmarkEnd w:id="43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42"/>
        <w:gridCol w:w="698"/>
        <w:gridCol w:w="790"/>
        <w:gridCol w:w="638"/>
        <w:gridCol w:w="844"/>
        <w:gridCol w:w="6"/>
        <w:gridCol w:w="1980"/>
        <w:gridCol w:w="1134"/>
        <w:gridCol w:w="283"/>
        <w:gridCol w:w="567"/>
        <w:gridCol w:w="140"/>
        <w:gridCol w:w="569"/>
        <w:gridCol w:w="1564"/>
      </w:tblGrid>
      <w:tr w:rsidR="00AA2803" w:rsidRPr="00AA2803" w14:paraId="14E2AA76" w14:textId="77777777" w:rsidTr="00D71D16">
        <w:tc>
          <w:tcPr>
            <w:tcW w:w="1232" w:type="dxa"/>
            <w:gridSpan w:val="3"/>
            <w:shd w:val="clear" w:color="auto" w:fill="C0C0C0"/>
          </w:tcPr>
          <w:p w14:paraId="1B10ECFC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58" w:type="dxa"/>
            <w:gridSpan w:val="5"/>
            <w:shd w:val="clear" w:color="auto" w:fill="auto"/>
          </w:tcPr>
          <w:p w14:paraId="73603305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组织机构管理区域</w:t>
            </w:r>
          </w:p>
        </w:tc>
        <w:tc>
          <w:tcPr>
            <w:tcW w:w="1417" w:type="dxa"/>
            <w:gridSpan w:val="2"/>
            <w:shd w:val="clear" w:color="auto" w:fill="C0C0C0"/>
          </w:tcPr>
          <w:p w14:paraId="4C923EDA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0" w:type="dxa"/>
            <w:gridSpan w:val="4"/>
            <w:shd w:val="clear" w:color="auto" w:fill="auto"/>
          </w:tcPr>
          <w:p w14:paraId="21820ABD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INF_ORG_AREA</w:t>
            </w:r>
          </w:p>
        </w:tc>
      </w:tr>
      <w:tr w:rsidR="00AA2803" w:rsidRPr="00AA2803" w14:paraId="225D89AD" w14:textId="77777777" w:rsidTr="00D71D16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56B23460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26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0D9039F8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830" w:type="dxa"/>
            <w:gridSpan w:val="3"/>
            <w:shd w:val="clear" w:color="auto" w:fill="C0C0C0"/>
          </w:tcPr>
          <w:p w14:paraId="710C9291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4" w:type="dxa"/>
            <w:gridSpan w:val="3"/>
            <w:shd w:val="clear" w:color="auto" w:fill="C0C0C0"/>
          </w:tcPr>
          <w:p w14:paraId="0A5FBCB7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15D76BA9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4" w:type="dxa"/>
            <w:shd w:val="clear" w:color="auto" w:fill="C0C0C0"/>
          </w:tcPr>
          <w:p w14:paraId="0449E832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632C78F9" w14:textId="77777777" w:rsidTr="00D71D16">
        <w:tc>
          <w:tcPr>
            <w:tcW w:w="392" w:type="dxa"/>
          </w:tcPr>
          <w:p w14:paraId="79777E92" w14:textId="77777777" w:rsidR="00D71D16" w:rsidRPr="00AA2803" w:rsidRDefault="00D71D16" w:rsidP="006164CE">
            <w:pPr>
              <w:pStyle w:val="af"/>
              <w:numPr>
                <w:ilvl w:val="0"/>
                <w:numId w:val="2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68" w:type="dxa"/>
            <w:gridSpan w:val="4"/>
          </w:tcPr>
          <w:p w14:paraId="783FA73D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部门编码</w:t>
            </w:r>
          </w:p>
        </w:tc>
        <w:tc>
          <w:tcPr>
            <w:tcW w:w="2830" w:type="dxa"/>
            <w:gridSpan w:val="3"/>
          </w:tcPr>
          <w:p w14:paraId="3CFFC745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ORG_CODE</w:t>
            </w:r>
          </w:p>
        </w:tc>
        <w:tc>
          <w:tcPr>
            <w:tcW w:w="1984" w:type="dxa"/>
            <w:gridSpan w:val="3"/>
          </w:tcPr>
          <w:p w14:paraId="3B8C8280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8773993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</w:tcPr>
          <w:p w14:paraId="30E88469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645FB53" w14:textId="77777777" w:rsidTr="00D71D16">
        <w:tc>
          <w:tcPr>
            <w:tcW w:w="392" w:type="dxa"/>
          </w:tcPr>
          <w:p w14:paraId="3C29D794" w14:textId="77777777" w:rsidR="00D71D16" w:rsidRPr="00AA2803" w:rsidRDefault="00D71D16" w:rsidP="006164CE">
            <w:pPr>
              <w:pStyle w:val="af"/>
              <w:numPr>
                <w:ilvl w:val="0"/>
                <w:numId w:val="2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68" w:type="dxa"/>
            <w:gridSpan w:val="4"/>
          </w:tcPr>
          <w:p w14:paraId="2C400A8E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区域编码</w:t>
            </w:r>
          </w:p>
        </w:tc>
        <w:tc>
          <w:tcPr>
            <w:tcW w:w="2830" w:type="dxa"/>
            <w:gridSpan w:val="3"/>
          </w:tcPr>
          <w:p w14:paraId="2FE1AF7F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AREA_CODE</w:t>
            </w:r>
          </w:p>
        </w:tc>
        <w:tc>
          <w:tcPr>
            <w:tcW w:w="1984" w:type="dxa"/>
            <w:gridSpan w:val="3"/>
          </w:tcPr>
          <w:p w14:paraId="001660AD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5876F89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</w:tcPr>
          <w:p w14:paraId="67CEDECB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A5520B1" w14:textId="77777777" w:rsidTr="00D71D16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45C75001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7C076A33" w14:textId="77777777" w:rsidTr="00D71D16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D3D01B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</w:t>
            </w: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EE3A9A6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名称</w:t>
            </w:r>
          </w:p>
        </w:tc>
        <w:tc>
          <w:tcPr>
            <w:tcW w:w="6243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EF0194D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47CBFD99" w14:textId="77777777" w:rsidTr="00D71D1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820E74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6F714F94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PK_INF_ORG</w:t>
            </w:r>
            <w:r w:rsidR="00432190" w:rsidRPr="00AA2803">
              <w:rPr>
                <w:rFonts w:ascii="新宋体" w:eastAsia="新宋体" w:hAnsi="新宋体" w:hint="eastAsia"/>
                <w:szCs w:val="22"/>
              </w:rPr>
              <w:t>_AREA</w:t>
            </w:r>
          </w:p>
        </w:tc>
        <w:tc>
          <w:tcPr>
            <w:tcW w:w="6243" w:type="dxa"/>
            <w:gridSpan w:val="8"/>
            <w:tcBorders>
              <w:left w:val="single" w:sz="4" w:space="0" w:color="auto"/>
            </w:tcBorders>
          </w:tcPr>
          <w:p w14:paraId="6906DFFE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ORG_CODE</w:t>
            </w:r>
            <w:r w:rsidR="00432190" w:rsidRPr="00AA2803">
              <w:rPr>
                <w:rFonts w:ascii="新宋体" w:eastAsia="新宋体" w:hAnsi="新宋体"/>
                <w:szCs w:val="22"/>
              </w:rPr>
              <w:t>,AREA_CODE</w:t>
            </w:r>
          </w:p>
        </w:tc>
      </w:tr>
      <w:tr w:rsidR="00AA2803" w:rsidRPr="00AA2803" w14:paraId="76506E72" w14:textId="77777777" w:rsidTr="00D71D16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CCA6C1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外键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1262198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8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EE371DA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4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693836C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3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425B9A9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478090A6" w14:textId="77777777" w:rsidTr="00D71D1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A9F464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4111663D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86" w:type="dxa"/>
            <w:gridSpan w:val="2"/>
            <w:tcBorders>
              <w:left w:val="single" w:sz="4" w:space="0" w:color="auto"/>
            </w:tcBorders>
          </w:tcPr>
          <w:p w14:paraId="538BF7B1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4" w:type="dxa"/>
            <w:gridSpan w:val="4"/>
            <w:tcBorders>
              <w:left w:val="single" w:sz="4" w:space="0" w:color="auto"/>
            </w:tcBorders>
          </w:tcPr>
          <w:p w14:paraId="3BAA30B8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3" w:type="dxa"/>
            <w:gridSpan w:val="2"/>
            <w:tcBorders>
              <w:left w:val="single" w:sz="4" w:space="0" w:color="auto"/>
            </w:tcBorders>
          </w:tcPr>
          <w:p w14:paraId="0B1BE082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4E70D37" w14:textId="77777777" w:rsidTr="00D71D16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3A1DB4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2923D5D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2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F48CA64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6891B3E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FE239A" w:rsidRPr="00AA2803" w14:paraId="19E9B8D4" w14:textId="77777777" w:rsidTr="00D71D1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F2BBD7" w14:textId="77777777" w:rsidR="00FE239A" w:rsidRPr="00AA2803" w:rsidRDefault="00FE239A" w:rsidP="00FE239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311CFE2C" w14:textId="38169994" w:rsidR="00FE239A" w:rsidRPr="00AA2803" w:rsidRDefault="00FE239A" w:rsidP="00FE239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U</w:t>
            </w:r>
            <w:r>
              <w:rPr>
                <w:rFonts w:ascii="新宋体" w:eastAsia="新宋体" w:hAnsi="新宋体"/>
                <w:szCs w:val="22"/>
              </w:rPr>
              <w:t>DX_INF_ORG_AREA</w:t>
            </w:r>
          </w:p>
        </w:tc>
        <w:tc>
          <w:tcPr>
            <w:tcW w:w="3120" w:type="dxa"/>
            <w:gridSpan w:val="3"/>
            <w:tcBorders>
              <w:left w:val="single" w:sz="4" w:space="0" w:color="auto"/>
            </w:tcBorders>
          </w:tcPr>
          <w:p w14:paraId="404FBA5F" w14:textId="23A36282" w:rsidR="00FE239A" w:rsidRPr="00AA2803" w:rsidRDefault="00FE239A" w:rsidP="00FE239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AREA_CODE</w:t>
            </w:r>
          </w:p>
        </w:tc>
        <w:tc>
          <w:tcPr>
            <w:tcW w:w="3123" w:type="dxa"/>
            <w:gridSpan w:val="5"/>
            <w:tcBorders>
              <w:left w:val="single" w:sz="4" w:space="0" w:color="auto"/>
            </w:tcBorders>
          </w:tcPr>
          <w:p w14:paraId="4DADA6ED" w14:textId="4E06E5C6" w:rsidR="00FE239A" w:rsidRPr="00AA2803" w:rsidRDefault="00FE239A" w:rsidP="00FE239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唯一</w:t>
            </w:r>
          </w:p>
        </w:tc>
      </w:tr>
      <w:tr w:rsidR="00FE239A" w:rsidRPr="00AA2803" w14:paraId="1426FA2B" w14:textId="77777777" w:rsidTr="00D71D16">
        <w:tc>
          <w:tcPr>
            <w:tcW w:w="534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64519E" w14:textId="77777777" w:rsidR="00FE239A" w:rsidRPr="00AA2803" w:rsidRDefault="00FE239A" w:rsidP="00FE239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3" w:type="dxa"/>
            <w:gridSpan w:val="12"/>
            <w:tcBorders>
              <w:left w:val="single" w:sz="4" w:space="0" w:color="auto"/>
            </w:tcBorders>
          </w:tcPr>
          <w:p w14:paraId="419BE181" w14:textId="77777777" w:rsidR="00FE239A" w:rsidRPr="00AA2803" w:rsidRDefault="00FE239A" w:rsidP="00FE239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E239A" w:rsidRPr="00AA2803" w14:paraId="17ECCB97" w14:textId="77777777" w:rsidTr="00D71D16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57F11A" w14:textId="77777777" w:rsidR="00FE239A" w:rsidRPr="00AA2803" w:rsidRDefault="00FE239A" w:rsidP="00FE239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6C95619" w14:textId="77777777" w:rsidR="00FE239A" w:rsidRPr="00AA2803" w:rsidRDefault="00FE239A" w:rsidP="00FE239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4F8ED40" w14:textId="77777777" w:rsidR="00FE239A" w:rsidRPr="00AA2803" w:rsidRDefault="00FE239A" w:rsidP="00FE239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7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CB286DD" w14:textId="77777777" w:rsidR="00FE239A" w:rsidRPr="00AA2803" w:rsidRDefault="00FE239A" w:rsidP="00FE239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FE239A" w:rsidRPr="00AA2803" w14:paraId="22199927" w14:textId="77777777" w:rsidTr="00D71D1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4B2AB5" w14:textId="77777777" w:rsidR="00FE239A" w:rsidRPr="00AA2803" w:rsidRDefault="00FE239A" w:rsidP="00FE239A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8B24D33" w14:textId="77777777" w:rsidR="00FE239A" w:rsidRPr="00AA2803" w:rsidRDefault="00FE239A" w:rsidP="00FE239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7B4889A5" w14:textId="77777777" w:rsidR="00FE239A" w:rsidRPr="00AA2803" w:rsidRDefault="00FE239A" w:rsidP="00FE239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7" w:type="dxa"/>
            <w:gridSpan w:val="7"/>
            <w:tcBorders>
              <w:left w:val="single" w:sz="4" w:space="0" w:color="auto"/>
            </w:tcBorders>
          </w:tcPr>
          <w:p w14:paraId="28D58344" w14:textId="77777777" w:rsidR="00FE239A" w:rsidRPr="00AA2803" w:rsidRDefault="00FE239A" w:rsidP="00FE239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E239A" w:rsidRPr="00AA2803" w14:paraId="2C75512B" w14:textId="77777777" w:rsidTr="00D71D1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531A7" w14:textId="77777777" w:rsidR="00FE239A" w:rsidRPr="00AA2803" w:rsidRDefault="00FE239A" w:rsidP="00FE239A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71EAE43" w14:textId="77777777" w:rsidR="00FE239A" w:rsidRPr="00AA2803" w:rsidRDefault="00FE239A" w:rsidP="00FE239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3F0FE49B" w14:textId="77777777" w:rsidR="00FE239A" w:rsidRPr="00AA2803" w:rsidRDefault="00FE239A" w:rsidP="00FE239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7" w:type="dxa"/>
            <w:gridSpan w:val="7"/>
            <w:tcBorders>
              <w:left w:val="single" w:sz="4" w:space="0" w:color="auto"/>
            </w:tcBorders>
          </w:tcPr>
          <w:p w14:paraId="5FC1E4D9" w14:textId="77777777" w:rsidR="00FE239A" w:rsidRPr="00AA2803" w:rsidRDefault="00FE239A" w:rsidP="00FE239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2BB7AD86" w14:textId="77777777" w:rsidR="00895158" w:rsidRPr="00AA2803" w:rsidRDefault="00895158" w:rsidP="00895158"/>
    <w:p w14:paraId="4088AB6C" w14:textId="77777777" w:rsidR="00221FD1" w:rsidRPr="00AA2803" w:rsidRDefault="00221FD1" w:rsidP="00221FD1">
      <w:pPr>
        <w:pStyle w:val="4"/>
      </w:pPr>
      <w:bookmarkStart w:id="44" w:name="_Toc435450815"/>
      <w:r w:rsidRPr="00AA2803">
        <w:rPr>
          <w:rFonts w:hint="eastAsia"/>
        </w:rPr>
        <w:t>站点基本信息（</w:t>
      </w:r>
      <w:r w:rsidRPr="00AA2803">
        <w:rPr>
          <w:rFonts w:hint="eastAsia"/>
        </w:rPr>
        <w:t>INF_</w:t>
      </w:r>
      <w:r w:rsidRPr="00AA2803">
        <w:t>AGENCY</w:t>
      </w:r>
      <w:r w:rsidRPr="00AA2803">
        <w:rPr>
          <w:rFonts w:hint="eastAsia"/>
        </w:rPr>
        <w:t>S</w:t>
      </w:r>
      <w:r w:rsidRPr="00AA2803">
        <w:rPr>
          <w:rFonts w:hint="eastAsia"/>
        </w:rPr>
        <w:t>）</w:t>
      </w:r>
      <w:bookmarkEnd w:id="44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348"/>
        <w:gridCol w:w="133"/>
        <w:gridCol w:w="6"/>
        <w:gridCol w:w="1984"/>
        <w:gridCol w:w="145"/>
        <w:gridCol w:w="983"/>
        <w:gridCol w:w="288"/>
        <w:gridCol w:w="562"/>
        <w:gridCol w:w="145"/>
        <w:gridCol w:w="564"/>
        <w:gridCol w:w="1568"/>
      </w:tblGrid>
      <w:tr w:rsidR="00AA2803" w:rsidRPr="00AA2803" w14:paraId="621C5537" w14:textId="77777777" w:rsidTr="00D71D16">
        <w:tc>
          <w:tcPr>
            <w:tcW w:w="1231" w:type="dxa"/>
            <w:gridSpan w:val="3"/>
            <w:shd w:val="clear" w:color="auto" w:fill="C0C0C0"/>
          </w:tcPr>
          <w:p w14:paraId="56251B7C" w14:textId="77777777" w:rsidR="00221FD1" w:rsidRPr="00AA2803" w:rsidRDefault="00221FD1" w:rsidP="00221FD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406" w:type="dxa"/>
            <w:gridSpan w:val="6"/>
            <w:shd w:val="clear" w:color="auto" w:fill="auto"/>
          </w:tcPr>
          <w:p w14:paraId="689C484C" w14:textId="77777777" w:rsidR="00221FD1" w:rsidRPr="00AA2803" w:rsidRDefault="00221FD1" w:rsidP="00221FD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站点基本信息</w:t>
            </w:r>
          </w:p>
        </w:tc>
        <w:tc>
          <w:tcPr>
            <w:tcW w:w="1271" w:type="dxa"/>
            <w:gridSpan w:val="2"/>
            <w:shd w:val="clear" w:color="auto" w:fill="C0C0C0"/>
          </w:tcPr>
          <w:p w14:paraId="4E8E8D29" w14:textId="77777777" w:rsidR="00221FD1" w:rsidRPr="00AA2803" w:rsidRDefault="00221FD1" w:rsidP="00221FD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4DCA39E8" w14:textId="77777777" w:rsidR="00221FD1" w:rsidRPr="00AA2803" w:rsidRDefault="00221FD1" w:rsidP="00221FD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INF_</w:t>
            </w: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AGENCY</w:t>
            </w: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S</w:t>
            </w:r>
          </w:p>
        </w:tc>
      </w:tr>
      <w:tr w:rsidR="00AA2803" w:rsidRPr="00AA2803" w14:paraId="6A0DA15D" w14:textId="77777777" w:rsidTr="00D71D16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73FE1A4F" w14:textId="77777777" w:rsidR="00221FD1" w:rsidRPr="00AA2803" w:rsidRDefault="00221FD1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76444826" w14:textId="77777777" w:rsidR="00221FD1" w:rsidRPr="00AA2803" w:rsidRDefault="00221FD1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8" w:type="dxa"/>
            <w:gridSpan w:val="4"/>
            <w:shd w:val="clear" w:color="auto" w:fill="C0C0C0"/>
          </w:tcPr>
          <w:p w14:paraId="3490D8F6" w14:textId="77777777" w:rsidR="00221FD1" w:rsidRPr="00AA2803" w:rsidRDefault="00221FD1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833" w:type="dxa"/>
            <w:gridSpan w:val="3"/>
            <w:shd w:val="clear" w:color="auto" w:fill="C0C0C0"/>
          </w:tcPr>
          <w:p w14:paraId="33E01249" w14:textId="77777777" w:rsidR="00221FD1" w:rsidRPr="00AA2803" w:rsidRDefault="00221FD1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362A47D9" w14:textId="77777777" w:rsidR="00221FD1" w:rsidRPr="00AA2803" w:rsidRDefault="00221FD1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0F1314B2" w14:textId="77777777" w:rsidR="00221FD1" w:rsidRPr="00AA2803" w:rsidRDefault="00221FD1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3F71C234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27F46F89" w14:textId="77777777" w:rsidR="00D71D16" w:rsidRPr="00AA2803" w:rsidRDefault="00D71D16" w:rsidP="006164CE">
            <w:pPr>
              <w:pStyle w:val="af"/>
              <w:numPr>
                <w:ilvl w:val="0"/>
                <w:numId w:val="4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767B32F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销售站编码（4位区域编码+</w:t>
            </w:r>
            <w:r w:rsidRPr="00AA2803">
              <w:rPr>
                <w:rFonts w:ascii="新宋体" w:eastAsia="新宋体" w:hAnsi="新宋体"/>
                <w:szCs w:val="22"/>
              </w:rPr>
              <w:t>4位顺序号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268" w:type="dxa"/>
            <w:gridSpan w:val="4"/>
          </w:tcPr>
          <w:p w14:paraId="1051F8CE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AGENCY_CODE</w:t>
            </w:r>
          </w:p>
        </w:tc>
        <w:tc>
          <w:tcPr>
            <w:tcW w:w="1833" w:type="dxa"/>
            <w:gridSpan w:val="3"/>
          </w:tcPr>
          <w:p w14:paraId="33C2AB70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CHAR(8)</w:t>
            </w:r>
          </w:p>
        </w:tc>
        <w:tc>
          <w:tcPr>
            <w:tcW w:w="709" w:type="dxa"/>
            <w:gridSpan w:val="2"/>
          </w:tcPr>
          <w:p w14:paraId="4E37AECB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9398A0C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7AA74CBD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0A34288D" w14:textId="77777777" w:rsidR="00B974B5" w:rsidRPr="00AA2803" w:rsidRDefault="00B974B5" w:rsidP="006164CE">
            <w:pPr>
              <w:pStyle w:val="af"/>
              <w:numPr>
                <w:ilvl w:val="0"/>
                <w:numId w:val="4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E044CAB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销售站名称</w:t>
            </w:r>
          </w:p>
        </w:tc>
        <w:tc>
          <w:tcPr>
            <w:tcW w:w="2268" w:type="dxa"/>
            <w:gridSpan w:val="4"/>
          </w:tcPr>
          <w:p w14:paraId="55FDEC60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AGENCY_NAME</w:t>
            </w:r>
          </w:p>
        </w:tc>
        <w:tc>
          <w:tcPr>
            <w:tcW w:w="1833" w:type="dxa"/>
            <w:gridSpan w:val="3"/>
          </w:tcPr>
          <w:p w14:paraId="0961F7D2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VARCHAR2(1000)</w:t>
            </w:r>
          </w:p>
        </w:tc>
        <w:tc>
          <w:tcPr>
            <w:tcW w:w="709" w:type="dxa"/>
            <w:gridSpan w:val="2"/>
          </w:tcPr>
          <w:p w14:paraId="0E6CD7B5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09BF8E0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38B330B1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7F37E4AB" w14:textId="77777777" w:rsidR="00B974B5" w:rsidRPr="00AA2803" w:rsidRDefault="00B974B5" w:rsidP="006164CE">
            <w:pPr>
              <w:pStyle w:val="af"/>
              <w:numPr>
                <w:ilvl w:val="0"/>
                <w:numId w:val="4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1E4C8329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店面类型ID</w:t>
            </w:r>
          </w:p>
        </w:tc>
        <w:tc>
          <w:tcPr>
            <w:tcW w:w="2268" w:type="dxa"/>
            <w:gridSpan w:val="4"/>
          </w:tcPr>
          <w:p w14:paraId="78508C4A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STORETYPE</w:t>
            </w:r>
            <w:r w:rsidRPr="00AA2803">
              <w:rPr>
                <w:rFonts w:ascii="新宋体" w:eastAsia="新宋体" w:hAnsi="新宋体" w:hint="eastAsia"/>
                <w:szCs w:val="22"/>
              </w:rPr>
              <w:t>_ID</w:t>
            </w:r>
          </w:p>
        </w:tc>
        <w:tc>
          <w:tcPr>
            <w:tcW w:w="1833" w:type="dxa"/>
            <w:gridSpan w:val="3"/>
          </w:tcPr>
          <w:p w14:paraId="4522EF44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NUMBER(2)</w:t>
            </w:r>
          </w:p>
        </w:tc>
        <w:tc>
          <w:tcPr>
            <w:tcW w:w="709" w:type="dxa"/>
            <w:gridSpan w:val="2"/>
          </w:tcPr>
          <w:p w14:paraId="6841CB42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F1F8EB9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2B2A85B2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4D5FB5D7" w14:textId="77777777" w:rsidR="00B974B5" w:rsidRPr="00AA2803" w:rsidRDefault="00B974B5" w:rsidP="006164CE">
            <w:pPr>
              <w:pStyle w:val="af"/>
              <w:numPr>
                <w:ilvl w:val="0"/>
                <w:numId w:val="4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BCFD424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销售站状态（1=可用；2=已禁用；3=已清退）</w:t>
            </w:r>
          </w:p>
        </w:tc>
        <w:tc>
          <w:tcPr>
            <w:tcW w:w="2268" w:type="dxa"/>
            <w:gridSpan w:val="4"/>
          </w:tcPr>
          <w:p w14:paraId="1F0A5D85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STATUS</w:t>
            </w:r>
          </w:p>
        </w:tc>
        <w:tc>
          <w:tcPr>
            <w:tcW w:w="1833" w:type="dxa"/>
            <w:gridSpan w:val="3"/>
          </w:tcPr>
          <w:p w14:paraId="6BB27548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384A2D50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0B92E1B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0A86418F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1957C6DF" w14:textId="77777777" w:rsidR="00B974B5" w:rsidRPr="00AA2803" w:rsidRDefault="00B974B5" w:rsidP="006164CE">
            <w:pPr>
              <w:pStyle w:val="af"/>
              <w:numPr>
                <w:ilvl w:val="0"/>
                <w:numId w:val="4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57751E3F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销售站类型（1=传统终端(预付费)；2=受信终端(后付费)；3=无纸化；4</w:t>
            </w:r>
            <w:r w:rsidRPr="00AA2803">
              <w:rPr>
                <w:rFonts w:ascii="新宋体" w:eastAsia="新宋体" w:hAnsi="新宋体"/>
                <w:szCs w:val="22"/>
              </w:rPr>
              <w:t>=中心销售站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268" w:type="dxa"/>
            <w:gridSpan w:val="4"/>
          </w:tcPr>
          <w:p w14:paraId="43162A6F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AGENCY_TYPE</w:t>
            </w:r>
          </w:p>
        </w:tc>
        <w:tc>
          <w:tcPr>
            <w:tcW w:w="1833" w:type="dxa"/>
            <w:gridSpan w:val="3"/>
          </w:tcPr>
          <w:p w14:paraId="4466AC1B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31E56219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7F12E33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1</w:t>
            </w:r>
          </w:p>
        </w:tc>
      </w:tr>
      <w:tr w:rsidR="00B974B5" w:rsidRPr="00AA2803" w14:paraId="78E25D94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5B8DB50F" w14:textId="77777777" w:rsidR="00B974B5" w:rsidRPr="00AA2803" w:rsidRDefault="00B974B5" w:rsidP="006164CE">
            <w:pPr>
              <w:pStyle w:val="af"/>
              <w:numPr>
                <w:ilvl w:val="0"/>
                <w:numId w:val="4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667DD6F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银行ID</w:t>
            </w:r>
          </w:p>
        </w:tc>
        <w:tc>
          <w:tcPr>
            <w:tcW w:w="2268" w:type="dxa"/>
            <w:gridSpan w:val="4"/>
          </w:tcPr>
          <w:p w14:paraId="39A6D520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BANK_ID</w:t>
            </w:r>
          </w:p>
        </w:tc>
        <w:tc>
          <w:tcPr>
            <w:tcW w:w="1833" w:type="dxa"/>
            <w:gridSpan w:val="3"/>
          </w:tcPr>
          <w:p w14:paraId="504AF262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6641778F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568" w:type="dxa"/>
          </w:tcPr>
          <w:p w14:paraId="7894A09B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28D8FBE8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1F2CFFF6" w14:textId="77777777" w:rsidR="00B974B5" w:rsidRPr="00AA2803" w:rsidRDefault="00B974B5" w:rsidP="006164CE">
            <w:pPr>
              <w:pStyle w:val="af"/>
              <w:numPr>
                <w:ilvl w:val="0"/>
                <w:numId w:val="4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1C644A53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银行账号</w:t>
            </w:r>
          </w:p>
        </w:tc>
        <w:tc>
          <w:tcPr>
            <w:tcW w:w="2268" w:type="dxa"/>
            <w:gridSpan w:val="4"/>
          </w:tcPr>
          <w:p w14:paraId="4E841058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BANK_ACCOUNT</w:t>
            </w:r>
          </w:p>
        </w:tc>
        <w:tc>
          <w:tcPr>
            <w:tcW w:w="1833" w:type="dxa"/>
            <w:gridSpan w:val="3"/>
          </w:tcPr>
          <w:p w14:paraId="3B73D0AB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 w:rsidRPr="00AA2803">
              <w:rPr>
                <w:rFonts w:ascii="新宋体" w:eastAsia="新宋体" w:hAnsi="新宋体" w:hint="eastAsia"/>
                <w:szCs w:val="22"/>
              </w:rPr>
              <w:t>32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518FBA6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0A7AECBE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5456B2FD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2744C6AE" w14:textId="77777777" w:rsidR="00B974B5" w:rsidRPr="00AA2803" w:rsidRDefault="00B974B5" w:rsidP="006164CE">
            <w:pPr>
              <w:pStyle w:val="af"/>
              <w:numPr>
                <w:ilvl w:val="0"/>
                <w:numId w:val="4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1486BB0F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销售站电话</w:t>
            </w:r>
          </w:p>
        </w:tc>
        <w:tc>
          <w:tcPr>
            <w:tcW w:w="2268" w:type="dxa"/>
            <w:gridSpan w:val="4"/>
          </w:tcPr>
          <w:p w14:paraId="0FC2EA9F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TELEPHONE</w:t>
            </w:r>
          </w:p>
        </w:tc>
        <w:tc>
          <w:tcPr>
            <w:tcW w:w="1833" w:type="dxa"/>
            <w:gridSpan w:val="3"/>
          </w:tcPr>
          <w:p w14:paraId="43AF83C5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VARCHAR2(100)</w:t>
            </w:r>
          </w:p>
        </w:tc>
        <w:tc>
          <w:tcPr>
            <w:tcW w:w="709" w:type="dxa"/>
            <w:gridSpan w:val="2"/>
          </w:tcPr>
          <w:p w14:paraId="3F5EE446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366824C0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287B1A69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1D1D7A90" w14:textId="77777777" w:rsidR="00B974B5" w:rsidRPr="00AA2803" w:rsidRDefault="00B974B5" w:rsidP="006164CE">
            <w:pPr>
              <w:pStyle w:val="af"/>
              <w:numPr>
                <w:ilvl w:val="0"/>
                <w:numId w:val="4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EF3BA4F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销售站联系人</w:t>
            </w:r>
          </w:p>
        </w:tc>
        <w:tc>
          <w:tcPr>
            <w:tcW w:w="2268" w:type="dxa"/>
            <w:gridSpan w:val="4"/>
          </w:tcPr>
          <w:p w14:paraId="373F33EE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CONTACT_PERSON</w:t>
            </w:r>
          </w:p>
        </w:tc>
        <w:tc>
          <w:tcPr>
            <w:tcW w:w="1833" w:type="dxa"/>
            <w:gridSpan w:val="3"/>
          </w:tcPr>
          <w:p w14:paraId="0EB7F307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VARCHAR2(500)</w:t>
            </w:r>
          </w:p>
        </w:tc>
        <w:tc>
          <w:tcPr>
            <w:tcW w:w="709" w:type="dxa"/>
            <w:gridSpan w:val="2"/>
          </w:tcPr>
          <w:p w14:paraId="41F3048C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30240C2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3C955E6E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15B0F002" w14:textId="77777777" w:rsidR="00B974B5" w:rsidRPr="00AA2803" w:rsidRDefault="00B974B5" w:rsidP="006164CE">
            <w:pPr>
              <w:pStyle w:val="af"/>
              <w:numPr>
                <w:ilvl w:val="0"/>
                <w:numId w:val="4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3FF4499A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销售站地址</w:t>
            </w:r>
          </w:p>
        </w:tc>
        <w:tc>
          <w:tcPr>
            <w:tcW w:w="2268" w:type="dxa"/>
            <w:gridSpan w:val="4"/>
          </w:tcPr>
          <w:p w14:paraId="19B880B9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ADDRESS</w:t>
            </w:r>
          </w:p>
        </w:tc>
        <w:tc>
          <w:tcPr>
            <w:tcW w:w="1833" w:type="dxa"/>
            <w:gridSpan w:val="3"/>
          </w:tcPr>
          <w:p w14:paraId="562F02A3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6485015A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D91C73D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41614195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495471AF" w14:textId="77777777" w:rsidR="00B974B5" w:rsidRPr="00AA2803" w:rsidRDefault="00B974B5" w:rsidP="006164CE">
            <w:pPr>
              <w:pStyle w:val="af"/>
              <w:numPr>
                <w:ilvl w:val="0"/>
                <w:numId w:val="4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479A2A9A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销售站添加时间</w:t>
            </w:r>
          </w:p>
        </w:tc>
        <w:tc>
          <w:tcPr>
            <w:tcW w:w="2268" w:type="dxa"/>
            <w:gridSpan w:val="4"/>
          </w:tcPr>
          <w:p w14:paraId="00614298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AGENCY_ADD_TIME</w:t>
            </w:r>
          </w:p>
        </w:tc>
        <w:tc>
          <w:tcPr>
            <w:tcW w:w="1833" w:type="dxa"/>
            <w:gridSpan w:val="3"/>
          </w:tcPr>
          <w:p w14:paraId="2E44833B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156B4940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FE5E3CE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sysdate</w:t>
            </w:r>
          </w:p>
        </w:tc>
      </w:tr>
      <w:tr w:rsidR="00B974B5" w:rsidRPr="00AA2803" w14:paraId="53C1EA38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4B1DD29C" w14:textId="77777777" w:rsidR="00B974B5" w:rsidRPr="00AA2803" w:rsidRDefault="00B974B5" w:rsidP="006164CE">
            <w:pPr>
              <w:pStyle w:val="af"/>
              <w:numPr>
                <w:ilvl w:val="0"/>
                <w:numId w:val="4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52259093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清退时间</w:t>
            </w:r>
          </w:p>
        </w:tc>
        <w:tc>
          <w:tcPr>
            <w:tcW w:w="2268" w:type="dxa"/>
            <w:gridSpan w:val="4"/>
          </w:tcPr>
          <w:p w14:paraId="06283272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QUIT</w:t>
            </w:r>
            <w:r w:rsidRPr="00AA2803">
              <w:rPr>
                <w:rFonts w:ascii="新宋体" w:eastAsia="新宋体" w:hAnsi="新宋体"/>
                <w:szCs w:val="22"/>
              </w:rPr>
              <w:t>_TIME</w:t>
            </w:r>
          </w:p>
        </w:tc>
        <w:tc>
          <w:tcPr>
            <w:tcW w:w="1833" w:type="dxa"/>
            <w:gridSpan w:val="3"/>
          </w:tcPr>
          <w:p w14:paraId="4F23E720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2F669ACE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0E4DA50F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1CFAA78F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514341E8" w14:textId="77777777" w:rsidR="00B974B5" w:rsidRPr="00AA2803" w:rsidRDefault="00B974B5" w:rsidP="006164CE">
            <w:pPr>
              <w:pStyle w:val="af"/>
              <w:numPr>
                <w:ilvl w:val="0"/>
                <w:numId w:val="4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1C4439C6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所属部门编码</w:t>
            </w:r>
          </w:p>
        </w:tc>
        <w:tc>
          <w:tcPr>
            <w:tcW w:w="2268" w:type="dxa"/>
            <w:gridSpan w:val="4"/>
          </w:tcPr>
          <w:p w14:paraId="00692844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ORG_CODE</w:t>
            </w:r>
          </w:p>
        </w:tc>
        <w:tc>
          <w:tcPr>
            <w:tcW w:w="1833" w:type="dxa"/>
            <w:gridSpan w:val="3"/>
          </w:tcPr>
          <w:p w14:paraId="5D3A692E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4E1F78F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BE2F5C1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548C14D8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56FAE680" w14:textId="77777777" w:rsidR="00B974B5" w:rsidRPr="00AA2803" w:rsidRDefault="00B974B5" w:rsidP="006164CE">
            <w:pPr>
              <w:pStyle w:val="af"/>
              <w:numPr>
                <w:ilvl w:val="0"/>
                <w:numId w:val="4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72699643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所属区域编码</w:t>
            </w:r>
          </w:p>
        </w:tc>
        <w:tc>
          <w:tcPr>
            <w:tcW w:w="2268" w:type="dxa"/>
            <w:gridSpan w:val="4"/>
          </w:tcPr>
          <w:p w14:paraId="57B67968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AREA_CODE</w:t>
            </w:r>
          </w:p>
        </w:tc>
        <w:tc>
          <w:tcPr>
            <w:tcW w:w="1833" w:type="dxa"/>
            <w:gridSpan w:val="3"/>
          </w:tcPr>
          <w:p w14:paraId="0E5C685F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A1CB2F9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A0A9F40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037DBF3C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1D087DF5" w14:textId="77777777" w:rsidR="00B974B5" w:rsidRPr="00AA2803" w:rsidRDefault="00B974B5" w:rsidP="006164CE">
            <w:pPr>
              <w:pStyle w:val="af"/>
              <w:numPr>
                <w:ilvl w:val="0"/>
                <w:numId w:val="4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9D4F186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登录密码</w:t>
            </w:r>
          </w:p>
        </w:tc>
        <w:tc>
          <w:tcPr>
            <w:tcW w:w="2268" w:type="dxa"/>
            <w:gridSpan w:val="4"/>
          </w:tcPr>
          <w:p w14:paraId="2942937F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LOGIN_PASS</w:t>
            </w:r>
          </w:p>
        </w:tc>
        <w:tc>
          <w:tcPr>
            <w:tcW w:w="1833" w:type="dxa"/>
            <w:gridSpan w:val="3"/>
          </w:tcPr>
          <w:p w14:paraId="7A21459A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VARCHAR2(32)</w:t>
            </w:r>
          </w:p>
        </w:tc>
        <w:tc>
          <w:tcPr>
            <w:tcW w:w="709" w:type="dxa"/>
            <w:gridSpan w:val="2"/>
          </w:tcPr>
          <w:p w14:paraId="6978164F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3EFCCE29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4B55C7E6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0A1E0717" w14:textId="77777777" w:rsidR="00B974B5" w:rsidRPr="00AA2803" w:rsidRDefault="00B974B5" w:rsidP="006164CE">
            <w:pPr>
              <w:pStyle w:val="af"/>
              <w:numPr>
                <w:ilvl w:val="0"/>
                <w:numId w:val="4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3D02A9DD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交易密码</w:t>
            </w:r>
          </w:p>
        </w:tc>
        <w:tc>
          <w:tcPr>
            <w:tcW w:w="2268" w:type="dxa"/>
            <w:gridSpan w:val="4"/>
          </w:tcPr>
          <w:p w14:paraId="2A3B5914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TRADE_PASS</w:t>
            </w:r>
          </w:p>
        </w:tc>
        <w:tc>
          <w:tcPr>
            <w:tcW w:w="1833" w:type="dxa"/>
            <w:gridSpan w:val="3"/>
          </w:tcPr>
          <w:p w14:paraId="41D52D48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VARCHAR2(32)</w:t>
            </w:r>
          </w:p>
        </w:tc>
        <w:tc>
          <w:tcPr>
            <w:tcW w:w="709" w:type="dxa"/>
            <w:gridSpan w:val="2"/>
          </w:tcPr>
          <w:p w14:paraId="2A36F4E8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195E2247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2A890C4A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34E28EAF" w14:textId="77777777" w:rsidR="00B974B5" w:rsidRPr="00AA2803" w:rsidRDefault="00B974B5" w:rsidP="006164CE">
            <w:pPr>
              <w:pStyle w:val="af"/>
              <w:numPr>
                <w:ilvl w:val="0"/>
                <w:numId w:val="4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72889807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市场管理员编码</w:t>
            </w:r>
          </w:p>
        </w:tc>
        <w:tc>
          <w:tcPr>
            <w:tcW w:w="2268" w:type="dxa"/>
            <w:gridSpan w:val="4"/>
          </w:tcPr>
          <w:p w14:paraId="7D3D372E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MARKET_</w:t>
            </w:r>
            <w:r w:rsidRPr="00AA2803">
              <w:rPr>
                <w:rFonts w:ascii="新宋体" w:eastAsia="新宋体" w:hAnsi="新宋体" w:hint="eastAsia"/>
                <w:szCs w:val="22"/>
              </w:rPr>
              <w:t>MANAGER_</w:t>
            </w:r>
            <w:r w:rsidRPr="00AA2803">
              <w:rPr>
                <w:rFonts w:ascii="新宋体" w:eastAsia="新宋体" w:hAnsi="新宋体"/>
                <w:szCs w:val="22"/>
              </w:rPr>
              <w:t>ID</w:t>
            </w:r>
          </w:p>
        </w:tc>
        <w:tc>
          <w:tcPr>
            <w:tcW w:w="1833" w:type="dxa"/>
            <w:gridSpan w:val="3"/>
          </w:tcPr>
          <w:p w14:paraId="307ADC9E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746E6B71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B1CCA48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083343E8" w14:textId="77777777" w:rsidTr="00D71D16">
        <w:tc>
          <w:tcPr>
            <w:tcW w:w="9747" w:type="dxa"/>
            <w:gridSpan w:val="15"/>
            <w:shd w:val="clear" w:color="auto" w:fill="D9D9D9" w:themeFill="background1" w:themeFillShade="D9"/>
          </w:tcPr>
          <w:p w14:paraId="66A94E71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B974B5" w:rsidRPr="00AA2803" w14:paraId="5C5DDB1F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C0E29D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FC277E0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27DBA38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B974B5" w:rsidRPr="00AA2803" w14:paraId="18155226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AC19F1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406BF8AF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PK</w:t>
            </w:r>
            <w:r w:rsidRPr="00AA2803">
              <w:rPr>
                <w:rFonts w:hint="eastAsia"/>
              </w:rPr>
              <w:t>_</w:t>
            </w:r>
            <w:r w:rsidRPr="00AA2803">
              <w:rPr>
                <w:rFonts w:ascii="新宋体" w:eastAsia="新宋体" w:hAnsi="新宋体"/>
                <w:szCs w:val="22"/>
              </w:rPr>
              <w:t>INF_AGENCYS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</w:tcPr>
          <w:p w14:paraId="09302C04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AGENCY_CODE</w:t>
            </w:r>
          </w:p>
        </w:tc>
      </w:tr>
      <w:tr w:rsidR="00B974B5" w:rsidRPr="00AA2803" w14:paraId="017EA6DA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FD343B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0C9664C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9662130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E141563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385724D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B974B5" w:rsidRPr="00AA2803" w14:paraId="028C60AC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D3B97B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3F7F9E0B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1DDEE2D7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5"/>
            <w:tcBorders>
              <w:left w:val="single" w:sz="4" w:space="0" w:color="auto"/>
            </w:tcBorders>
          </w:tcPr>
          <w:p w14:paraId="0AB11997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472F7445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0A78F489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6565A6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2F96FDD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6456AF7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0258556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B974B5" w:rsidRPr="00AA2803" w14:paraId="6CD72B38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49D966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75260FA5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ID</w:t>
            </w:r>
            <w:r w:rsidRPr="00AA2803">
              <w:rPr>
                <w:rFonts w:ascii="新宋体" w:eastAsia="新宋体" w:hAnsi="新宋体"/>
                <w:szCs w:val="22"/>
              </w:rPr>
              <w:t>X_SALER_AGENCY_AREA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</w:tcPr>
          <w:p w14:paraId="503314DE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AREA_CODE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52B46017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2B40F5D0" w14:textId="77777777" w:rsidTr="00D71D16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A1ED85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3"/>
            <w:tcBorders>
              <w:left w:val="single" w:sz="4" w:space="0" w:color="auto"/>
            </w:tcBorders>
          </w:tcPr>
          <w:p w14:paraId="0021C9A2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6E2FCF5D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22FB9C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71B901A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773F5CF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6A9E129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B974B5" w:rsidRPr="00AA2803" w14:paraId="65C8731C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B330B29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03FFEC9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221E2529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79845BF3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21123792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5F4E07F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E55547C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1A96E58D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29F11729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52EA8DF1" w14:textId="77777777" w:rsidR="00221FD1" w:rsidRDefault="00221FD1" w:rsidP="00221FD1"/>
    <w:p w14:paraId="0B542F58" w14:textId="77777777" w:rsidR="005F5FA4" w:rsidRPr="00AA2803" w:rsidRDefault="005F5FA4" w:rsidP="005F5FA4">
      <w:pPr>
        <w:pStyle w:val="4"/>
      </w:pPr>
      <w:bookmarkStart w:id="45" w:name="_Toc435450816"/>
      <w:r w:rsidRPr="00AA2803">
        <w:rPr>
          <w:rFonts w:hint="eastAsia"/>
        </w:rPr>
        <w:t>站点</w:t>
      </w:r>
      <w:r>
        <w:rPr>
          <w:rFonts w:hint="eastAsia"/>
        </w:rPr>
        <w:t>扩展</w:t>
      </w:r>
      <w:r w:rsidRPr="00AA2803">
        <w:rPr>
          <w:rFonts w:hint="eastAsia"/>
        </w:rPr>
        <w:t>信息（</w:t>
      </w:r>
      <w:r w:rsidRPr="00AA2803">
        <w:rPr>
          <w:rFonts w:hint="eastAsia"/>
        </w:rPr>
        <w:t>INF_</w:t>
      </w:r>
      <w:r w:rsidRPr="00AA2803">
        <w:t>AGENCY</w:t>
      </w:r>
      <w:r w:rsidR="00A86C1E">
        <w:t>_EXT</w:t>
      </w:r>
      <w:r w:rsidRPr="00AA2803">
        <w:rPr>
          <w:rFonts w:hint="eastAsia"/>
        </w:rPr>
        <w:t>）</w:t>
      </w:r>
      <w:bookmarkEnd w:id="45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348"/>
        <w:gridCol w:w="133"/>
        <w:gridCol w:w="6"/>
        <w:gridCol w:w="1984"/>
        <w:gridCol w:w="145"/>
        <w:gridCol w:w="983"/>
        <w:gridCol w:w="288"/>
        <w:gridCol w:w="562"/>
        <w:gridCol w:w="145"/>
        <w:gridCol w:w="564"/>
        <w:gridCol w:w="1568"/>
      </w:tblGrid>
      <w:tr w:rsidR="005F5FA4" w:rsidRPr="00AA2803" w14:paraId="003688E6" w14:textId="77777777" w:rsidTr="004F5520">
        <w:tc>
          <w:tcPr>
            <w:tcW w:w="1231" w:type="dxa"/>
            <w:gridSpan w:val="3"/>
            <w:shd w:val="clear" w:color="auto" w:fill="C0C0C0"/>
          </w:tcPr>
          <w:p w14:paraId="37A8FFD0" w14:textId="77777777" w:rsidR="005F5FA4" w:rsidRPr="00AA2803" w:rsidRDefault="005F5FA4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406" w:type="dxa"/>
            <w:gridSpan w:val="6"/>
            <w:shd w:val="clear" w:color="auto" w:fill="auto"/>
          </w:tcPr>
          <w:p w14:paraId="696A94EB" w14:textId="77777777" w:rsidR="005F5FA4" w:rsidRPr="00AA2803" w:rsidRDefault="005F5FA4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站点</w:t>
            </w:r>
            <w:r w:rsidR="00A86C1E">
              <w:rPr>
                <w:rFonts w:ascii="新宋体" w:eastAsia="新宋体" w:hAnsi="新宋体" w:hint="eastAsia"/>
                <w:b/>
                <w:sz w:val="24"/>
                <w:szCs w:val="22"/>
              </w:rPr>
              <w:t>扩展</w:t>
            </w: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信息</w:t>
            </w:r>
          </w:p>
        </w:tc>
        <w:tc>
          <w:tcPr>
            <w:tcW w:w="1271" w:type="dxa"/>
            <w:gridSpan w:val="2"/>
            <w:shd w:val="clear" w:color="auto" w:fill="C0C0C0"/>
          </w:tcPr>
          <w:p w14:paraId="38DFEAB7" w14:textId="77777777" w:rsidR="005F5FA4" w:rsidRPr="00AA2803" w:rsidRDefault="005F5FA4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013C452D" w14:textId="77777777" w:rsidR="005F5FA4" w:rsidRPr="00AA2803" w:rsidRDefault="005F5FA4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INF_</w:t>
            </w: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AGENCY</w:t>
            </w:r>
            <w:r w:rsidR="00A86C1E">
              <w:rPr>
                <w:rFonts w:ascii="新宋体" w:eastAsia="新宋体" w:hAnsi="新宋体" w:hint="eastAsia"/>
                <w:b/>
                <w:sz w:val="24"/>
                <w:szCs w:val="22"/>
              </w:rPr>
              <w:t>_EXT</w:t>
            </w:r>
          </w:p>
        </w:tc>
      </w:tr>
      <w:tr w:rsidR="005F5FA4" w:rsidRPr="00AA2803" w14:paraId="1AE2B7CB" w14:textId="77777777" w:rsidTr="004F5520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472E7FDA" w14:textId="77777777" w:rsidR="005F5FA4" w:rsidRPr="00AA2803" w:rsidRDefault="005F5FA4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5DEB982F" w14:textId="77777777" w:rsidR="005F5FA4" w:rsidRPr="00AA2803" w:rsidRDefault="005F5FA4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8" w:type="dxa"/>
            <w:gridSpan w:val="4"/>
            <w:shd w:val="clear" w:color="auto" w:fill="C0C0C0"/>
          </w:tcPr>
          <w:p w14:paraId="323A2A2D" w14:textId="77777777" w:rsidR="005F5FA4" w:rsidRPr="00AA2803" w:rsidRDefault="005F5FA4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833" w:type="dxa"/>
            <w:gridSpan w:val="3"/>
            <w:shd w:val="clear" w:color="auto" w:fill="C0C0C0"/>
          </w:tcPr>
          <w:p w14:paraId="7C70D7C9" w14:textId="77777777" w:rsidR="005F5FA4" w:rsidRPr="00AA2803" w:rsidRDefault="005F5FA4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10133940" w14:textId="77777777" w:rsidR="005F5FA4" w:rsidRPr="00AA2803" w:rsidRDefault="005F5FA4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4C881036" w14:textId="77777777" w:rsidR="005F5FA4" w:rsidRPr="00AA2803" w:rsidRDefault="005F5FA4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5F5FA4" w:rsidRPr="00AA2803" w14:paraId="2CD703ED" w14:textId="77777777" w:rsidTr="004F5520">
        <w:tc>
          <w:tcPr>
            <w:tcW w:w="391" w:type="dxa"/>
            <w:tcBorders>
              <w:top w:val="single" w:sz="4" w:space="0" w:color="auto"/>
            </w:tcBorders>
          </w:tcPr>
          <w:p w14:paraId="06B1A7DD" w14:textId="77777777" w:rsidR="005F5FA4" w:rsidRPr="00AA2803" w:rsidRDefault="005F5FA4" w:rsidP="006164CE">
            <w:pPr>
              <w:pStyle w:val="af"/>
              <w:numPr>
                <w:ilvl w:val="0"/>
                <w:numId w:val="7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88176D7" w14:textId="77777777" w:rsidR="005F5FA4" w:rsidRPr="00AA2803" w:rsidRDefault="005F5FA4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销售站编码</w:t>
            </w:r>
          </w:p>
        </w:tc>
        <w:tc>
          <w:tcPr>
            <w:tcW w:w="2268" w:type="dxa"/>
            <w:gridSpan w:val="4"/>
          </w:tcPr>
          <w:p w14:paraId="49B900BA" w14:textId="77777777" w:rsidR="005F5FA4" w:rsidRPr="00AA2803" w:rsidRDefault="005F5FA4" w:rsidP="004F552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AGENCY_CODE</w:t>
            </w:r>
          </w:p>
        </w:tc>
        <w:tc>
          <w:tcPr>
            <w:tcW w:w="1833" w:type="dxa"/>
            <w:gridSpan w:val="3"/>
          </w:tcPr>
          <w:p w14:paraId="595DCB9E" w14:textId="77777777" w:rsidR="005F5FA4" w:rsidRPr="00AA2803" w:rsidRDefault="005F5FA4" w:rsidP="004F552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CHAR(8)</w:t>
            </w:r>
          </w:p>
        </w:tc>
        <w:tc>
          <w:tcPr>
            <w:tcW w:w="709" w:type="dxa"/>
            <w:gridSpan w:val="2"/>
          </w:tcPr>
          <w:p w14:paraId="7E594363" w14:textId="77777777" w:rsidR="005F5FA4" w:rsidRPr="00AA2803" w:rsidRDefault="005F5FA4" w:rsidP="004F552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17B28BF" w14:textId="77777777" w:rsidR="005F5FA4" w:rsidRPr="00AA2803" w:rsidRDefault="005F5FA4" w:rsidP="004F552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5F5FA4" w:rsidRPr="00AA2803" w14:paraId="56287E66" w14:textId="77777777" w:rsidTr="004F5520">
        <w:tc>
          <w:tcPr>
            <w:tcW w:w="391" w:type="dxa"/>
            <w:tcBorders>
              <w:top w:val="single" w:sz="4" w:space="0" w:color="auto"/>
            </w:tcBorders>
          </w:tcPr>
          <w:p w14:paraId="4FBE5B16" w14:textId="77777777" w:rsidR="005F5FA4" w:rsidRPr="00AA2803" w:rsidRDefault="005F5FA4" w:rsidP="006164CE">
            <w:pPr>
              <w:pStyle w:val="af"/>
              <w:numPr>
                <w:ilvl w:val="0"/>
                <w:numId w:val="7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54B9397A" w14:textId="77777777" w:rsidR="005F5FA4" w:rsidRPr="0063175A" w:rsidRDefault="0063175A" w:rsidP="004F5520">
            <w:pPr>
              <w:spacing w:before="60" w:after="60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2268" w:type="dxa"/>
            <w:gridSpan w:val="4"/>
          </w:tcPr>
          <w:p w14:paraId="60DED908" w14:textId="77777777" w:rsidR="005F5FA4" w:rsidRPr="00AA2803" w:rsidRDefault="0063175A" w:rsidP="004F552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PERSON</w:t>
            </w:r>
            <w:r>
              <w:rPr>
                <w:rFonts w:ascii="新宋体" w:eastAsia="新宋体" w:hAnsi="新宋体"/>
                <w:szCs w:val="22"/>
              </w:rPr>
              <w:t>AL_ID</w:t>
            </w:r>
          </w:p>
        </w:tc>
        <w:tc>
          <w:tcPr>
            <w:tcW w:w="1833" w:type="dxa"/>
            <w:gridSpan w:val="3"/>
          </w:tcPr>
          <w:p w14:paraId="6038EE55" w14:textId="77777777" w:rsidR="005F5FA4" w:rsidRPr="00AA2803" w:rsidRDefault="005F5FA4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VARCHAR2(100)</w:t>
            </w:r>
          </w:p>
        </w:tc>
        <w:tc>
          <w:tcPr>
            <w:tcW w:w="709" w:type="dxa"/>
            <w:gridSpan w:val="2"/>
          </w:tcPr>
          <w:p w14:paraId="031C1856" w14:textId="77777777" w:rsidR="005F5FA4" w:rsidRPr="00AA2803" w:rsidRDefault="005F5FA4" w:rsidP="004F552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67DE4C78" w14:textId="77777777" w:rsidR="005F5FA4" w:rsidRPr="00AA2803" w:rsidRDefault="005F5FA4" w:rsidP="004F552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3175A" w:rsidRPr="00AA2803" w14:paraId="3842C772" w14:textId="77777777" w:rsidTr="004F5520">
        <w:tc>
          <w:tcPr>
            <w:tcW w:w="391" w:type="dxa"/>
            <w:tcBorders>
              <w:top w:val="single" w:sz="4" w:space="0" w:color="auto"/>
            </w:tcBorders>
          </w:tcPr>
          <w:p w14:paraId="6A85E1A0" w14:textId="77777777" w:rsidR="0063175A" w:rsidRPr="00AA2803" w:rsidRDefault="0063175A" w:rsidP="006164CE">
            <w:pPr>
              <w:pStyle w:val="af"/>
              <w:numPr>
                <w:ilvl w:val="0"/>
                <w:numId w:val="7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D2D9769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合同编号</w:t>
            </w:r>
          </w:p>
        </w:tc>
        <w:tc>
          <w:tcPr>
            <w:tcW w:w="2268" w:type="dxa"/>
            <w:gridSpan w:val="4"/>
          </w:tcPr>
          <w:p w14:paraId="49165A48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CONTRACT_NO</w:t>
            </w:r>
          </w:p>
        </w:tc>
        <w:tc>
          <w:tcPr>
            <w:tcW w:w="1833" w:type="dxa"/>
            <w:gridSpan w:val="3"/>
          </w:tcPr>
          <w:p w14:paraId="79924C67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VARCHAR2(100)</w:t>
            </w:r>
          </w:p>
        </w:tc>
        <w:tc>
          <w:tcPr>
            <w:tcW w:w="709" w:type="dxa"/>
            <w:gridSpan w:val="2"/>
          </w:tcPr>
          <w:p w14:paraId="7C89F9DC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443633C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3175A" w:rsidRPr="00AA2803" w14:paraId="626F6C87" w14:textId="77777777" w:rsidTr="004F5520">
        <w:tc>
          <w:tcPr>
            <w:tcW w:w="391" w:type="dxa"/>
            <w:tcBorders>
              <w:top w:val="single" w:sz="4" w:space="0" w:color="auto"/>
            </w:tcBorders>
          </w:tcPr>
          <w:p w14:paraId="74EA214D" w14:textId="77777777" w:rsidR="0063175A" w:rsidRPr="00AA2803" w:rsidRDefault="0063175A" w:rsidP="006164CE">
            <w:pPr>
              <w:pStyle w:val="af"/>
              <w:numPr>
                <w:ilvl w:val="0"/>
                <w:numId w:val="7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550C6C5A" w14:textId="77777777" w:rsidR="0063175A" w:rsidRPr="00334E84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销售站</w:t>
            </w:r>
            <w:r>
              <w:rPr>
                <w:rFonts w:ascii="新宋体" w:eastAsia="新宋体" w:hAnsi="新宋体"/>
                <w:szCs w:val="22"/>
              </w:rPr>
              <w:t>经度</w:t>
            </w:r>
          </w:p>
        </w:tc>
        <w:tc>
          <w:tcPr>
            <w:tcW w:w="2268" w:type="dxa"/>
            <w:gridSpan w:val="4"/>
          </w:tcPr>
          <w:p w14:paraId="58A58964" w14:textId="77777777" w:rsidR="0063175A" w:rsidRPr="00CD5932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CD5932">
              <w:rPr>
                <w:rFonts w:ascii="新宋体" w:eastAsia="新宋体" w:hAnsi="新宋体"/>
                <w:szCs w:val="22"/>
              </w:rPr>
              <w:t>GLATLNG_N</w:t>
            </w:r>
          </w:p>
        </w:tc>
        <w:tc>
          <w:tcPr>
            <w:tcW w:w="1833" w:type="dxa"/>
            <w:gridSpan w:val="3"/>
          </w:tcPr>
          <w:p w14:paraId="6194B338" w14:textId="77777777" w:rsidR="0063175A" w:rsidRPr="00334E84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334E84">
              <w:rPr>
                <w:rFonts w:ascii="新宋体" w:eastAsia="新宋体" w:hAnsi="新宋体"/>
                <w:szCs w:val="22"/>
              </w:rPr>
              <w:t>VARCHAR2(</w:t>
            </w:r>
            <w:r>
              <w:rPr>
                <w:rFonts w:ascii="新宋体" w:eastAsia="新宋体" w:hAnsi="新宋体"/>
                <w:szCs w:val="22"/>
              </w:rPr>
              <w:t>20</w:t>
            </w:r>
            <w:r w:rsidRPr="00334E84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0AC48C8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0C70E78B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3175A" w:rsidRPr="00AA2803" w14:paraId="2C9AC674" w14:textId="77777777" w:rsidTr="004F5520">
        <w:tc>
          <w:tcPr>
            <w:tcW w:w="391" w:type="dxa"/>
            <w:tcBorders>
              <w:top w:val="single" w:sz="4" w:space="0" w:color="auto"/>
            </w:tcBorders>
          </w:tcPr>
          <w:p w14:paraId="67A35740" w14:textId="77777777" w:rsidR="0063175A" w:rsidRPr="00AA2803" w:rsidRDefault="0063175A" w:rsidP="006164CE">
            <w:pPr>
              <w:pStyle w:val="af"/>
              <w:numPr>
                <w:ilvl w:val="0"/>
                <w:numId w:val="7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05714C9" w14:textId="77777777" w:rsidR="0063175A" w:rsidRPr="00114667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销售站</w:t>
            </w:r>
            <w:r>
              <w:rPr>
                <w:rFonts w:ascii="新宋体" w:eastAsia="新宋体" w:hAnsi="新宋体"/>
                <w:szCs w:val="22"/>
              </w:rPr>
              <w:t>维度</w:t>
            </w:r>
          </w:p>
        </w:tc>
        <w:tc>
          <w:tcPr>
            <w:tcW w:w="2268" w:type="dxa"/>
            <w:gridSpan w:val="4"/>
          </w:tcPr>
          <w:p w14:paraId="27C51107" w14:textId="77777777" w:rsidR="0063175A" w:rsidRPr="00CD5932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CD5932">
              <w:rPr>
                <w:rFonts w:ascii="新宋体" w:eastAsia="新宋体" w:hAnsi="新宋体"/>
                <w:szCs w:val="22"/>
              </w:rPr>
              <w:t>GLATLNG_E</w:t>
            </w:r>
          </w:p>
        </w:tc>
        <w:tc>
          <w:tcPr>
            <w:tcW w:w="1833" w:type="dxa"/>
            <w:gridSpan w:val="3"/>
          </w:tcPr>
          <w:p w14:paraId="4E2B0140" w14:textId="77777777" w:rsidR="0063175A" w:rsidRPr="00334E84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334E84">
              <w:rPr>
                <w:rFonts w:ascii="新宋体" w:eastAsia="新宋体" w:hAnsi="新宋体"/>
                <w:szCs w:val="22"/>
              </w:rPr>
              <w:t>VARCHAR2(</w:t>
            </w:r>
            <w:r>
              <w:rPr>
                <w:rFonts w:ascii="新宋体" w:eastAsia="新宋体" w:hAnsi="新宋体"/>
                <w:szCs w:val="22"/>
              </w:rPr>
              <w:t>20</w:t>
            </w:r>
            <w:r w:rsidRPr="00334E84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2DBD5F4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6ABEC73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3175A" w:rsidRPr="00AA2803" w14:paraId="740B2638" w14:textId="77777777" w:rsidTr="004F5520">
        <w:tc>
          <w:tcPr>
            <w:tcW w:w="9747" w:type="dxa"/>
            <w:gridSpan w:val="15"/>
            <w:shd w:val="clear" w:color="auto" w:fill="D9D9D9" w:themeFill="background1" w:themeFillShade="D9"/>
          </w:tcPr>
          <w:p w14:paraId="48BC1F57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63175A" w:rsidRPr="00AA2803" w14:paraId="6B8D536C" w14:textId="77777777" w:rsidTr="004F5520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C61579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C32A8C9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E81FB2A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63175A" w:rsidRPr="00AA2803" w14:paraId="65CADDAD" w14:textId="77777777" w:rsidTr="004F5520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C635EB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7A0F508F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PK</w:t>
            </w:r>
            <w:r w:rsidRPr="00AA2803">
              <w:rPr>
                <w:rFonts w:hint="eastAsia"/>
              </w:rPr>
              <w:t>_</w:t>
            </w:r>
            <w:r w:rsidRPr="00AA2803">
              <w:rPr>
                <w:rFonts w:ascii="新宋体" w:eastAsia="新宋体" w:hAnsi="新宋体"/>
                <w:szCs w:val="22"/>
              </w:rPr>
              <w:t>INF_AGENCY</w:t>
            </w:r>
            <w:r w:rsidR="00A86C1E">
              <w:rPr>
                <w:rFonts w:ascii="新宋体" w:eastAsia="新宋体" w:hAnsi="新宋体"/>
                <w:szCs w:val="22"/>
              </w:rPr>
              <w:t>_EXT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</w:tcPr>
          <w:p w14:paraId="38927623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AGENCY_CODE</w:t>
            </w:r>
          </w:p>
        </w:tc>
      </w:tr>
      <w:tr w:rsidR="0063175A" w:rsidRPr="00AA2803" w14:paraId="25D828B5" w14:textId="77777777" w:rsidTr="004F5520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A72232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0D7A4AA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BD4F90D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4636C1F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537B99A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63175A" w:rsidRPr="00AA2803" w14:paraId="34060A14" w14:textId="77777777" w:rsidTr="004F5520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9E6079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06E7EF0E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0ACAB18C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5"/>
            <w:tcBorders>
              <w:left w:val="single" w:sz="4" w:space="0" w:color="auto"/>
            </w:tcBorders>
          </w:tcPr>
          <w:p w14:paraId="1D0A09F3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252C6AB3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3175A" w:rsidRPr="00AA2803" w14:paraId="6E420D77" w14:textId="77777777" w:rsidTr="004F5520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BD6BD1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BDE26DE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485C260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A7ED1C3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63175A" w:rsidRPr="00AA2803" w14:paraId="60311956" w14:textId="77777777" w:rsidTr="004F5520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0B7029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0CDABE52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</w:tcPr>
          <w:p w14:paraId="3EC41925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0405739E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3175A" w:rsidRPr="00AA2803" w14:paraId="7C153BA3" w14:textId="77777777" w:rsidTr="004F5520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A5E723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3"/>
            <w:tcBorders>
              <w:left w:val="single" w:sz="4" w:space="0" w:color="auto"/>
            </w:tcBorders>
          </w:tcPr>
          <w:p w14:paraId="35A0FCF6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3175A" w:rsidRPr="00AA2803" w14:paraId="706003CC" w14:textId="77777777" w:rsidTr="004F5520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9DC6FD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0E7AB9B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2AF2F06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5ABF197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63175A" w:rsidRPr="00AA2803" w14:paraId="2AB8D611" w14:textId="77777777" w:rsidTr="004F5520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7E9010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8697F78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124BE747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04F4499E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3175A" w:rsidRPr="00AA2803" w14:paraId="2550201F" w14:textId="77777777" w:rsidTr="004F5520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F90F56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0CE22D1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5F1A9E31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1B3397B8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0DED1A89" w14:textId="77777777" w:rsidR="005F5FA4" w:rsidRPr="00AA2803" w:rsidRDefault="005F5FA4" w:rsidP="005F5FA4"/>
    <w:p w14:paraId="5C1FA201" w14:textId="77777777" w:rsidR="001E4D5E" w:rsidRPr="00AA2803" w:rsidRDefault="001E4D5E" w:rsidP="001E4D5E">
      <w:pPr>
        <w:pStyle w:val="4"/>
      </w:pPr>
      <w:bookmarkStart w:id="46" w:name="_区域基本信息（INF_AREAS）"/>
      <w:bookmarkStart w:id="47" w:name="_Toc435450817"/>
      <w:bookmarkEnd w:id="46"/>
      <w:r w:rsidRPr="00AA2803">
        <w:rPr>
          <w:rFonts w:hint="eastAsia"/>
        </w:rPr>
        <w:t>销售站清退（</w:t>
      </w:r>
      <w:r w:rsidRPr="00AA2803">
        <w:rPr>
          <w:rFonts w:hint="eastAsia"/>
        </w:rPr>
        <w:t>INF_</w:t>
      </w:r>
      <w:r w:rsidRPr="00AA2803">
        <w:t>AGENCY_DELETE</w:t>
      </w:r>
      <w:r w:rsidRPr="00AA2803">
        <w:rPr>
          <w:rFonts w:hint="eastAsia"/>
        </w:rPr>
        <w:t>）</w:t>
      </w:r>
      <w:bookmarkEnd w:id="47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781"/>
        <w:gridCol w:w="700"/>
        <w:gridCol w:w="6"/>
        <w:gridCol w:w="1984"/>
        <w:gridCol w:w="1128"/>
        <w:gridCol w:w="288"/>
        <w:gridCol w:w="562"/>
        <w:gridCol w:w="145"/>
        <w:gridCol w:w="564"/>
        <w:gridCol w:w="1568"/>
      </w:tblGrid>
      <w:tr w:rsidR="00AA2803" w:rsidRPr="00AA2803" w14:paraId="3DD6281B" w14:textId="77777777" w:rsidTr="001E4D5E">
        <w:tc>
          <w:tcPr>
            <w:tcW w:w="1231" w:type="dxa"/>
            <w:gridSpan w:val="3"/>
            <w:shd w:val="clear" w:color="auto" w:fill="C0C0C0"/>
          </w:tcPr>
          <w:p w14:paraId="4496EEF5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6D5A0ABD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销售站清退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325AD76B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6206E6EE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INF_AGENCY_DELETE</w:t>
            </w:r>
          </w:p>
        </w:tc>
      </w:tr>
      <w:tr w:rsidR="00AA2803" w:rsidRPr="00AA2803" w14:paraId="4DC9114A" w14:textId="77777777" w:rsidTr="00E85C76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5BCD6002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411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70E92283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690" w:type="dxa"/>
            <w:gridSpan w:val="3"/>
            <w:shd w:val="clear" w:color="auto" w:fill="C0C0C0"/>
          </w:tcPr>
          <w:p w14:paraId="3ADDEA1C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6E6B0B03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1B925FF0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597738C0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8B2D05" w:rsidRPr="00AA2803" w14:paraId="28E19A33" w14:textId="77777777" w:rsidTr="00E85C76">
        <w:tc>
          <w:tcPr>
            <w:tcW w:w="391" w:type="dxa"/>
            <w:tcBorders>
              <w:top w:val="single" w:sz="4" w:space="0" w:color="auto"/>
            </w:tcBorders>
          </w:tcPr>
          <w:p w14:paraId="35A9212B" w14:textId="77777777" w:rsidR="008B2D05" w:rsidRPr="00AA2803" w:rsidRDefault="008B2D05" w:rsidP="006164CE">
            <w:pPr>
              <w:pStyle w:val="af"/>
              <w:numPr>
                <w:ilvl w:val="0"/>
                <w:numId w:val="1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411" w:type="dxa"/>
            <w:gridSpan w:val="4"/>
          </w:tcPr>
          <w:p w14:paraId="346A4DEE" w14:textId="77777777" w:rsidR="008B2D05" w:rsidRPr="00AA2803" w:rsidRDefault="00E85C76" w:rsidP="008B2D0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清</w:t>
            </w:r>
            <w:r>
              <w:rPr>
                <w:rFonts w:ascii="新宋体" w:eastAsia="新宋体" w:hAnsi="新宋体"/>
                <w:szCs w:val="22"/>
              </w:rPr>
              <w:t>退</w:t>
            </w:r>
            <w:r w:rsidR="008B2D05" w:rsidRPr="00AA2803">
              <w:rPr>
                <w:rFonts w:ascii="新宋体" w:eastAsia="新宋体" w:hAnsi="新宋体"/>
                <w:szCs w:val="22"/>
              </w:rPr>
              <w:t>编号</w:t>
            </w:r>
            <w:r w:rsidR="008B2D05" w:rsidRPr="00AA2803">
              <w:rPr>
                <w:rFonts w:ascii="新宋体" w:eastAsia="新宋体" w:hAnsi="新宋体" w:hint="eastAsia"/>
                <w:szCs w:val="22"/>
              </w:rPr>
              <w:t>（</w:t>
            </w:r>
            <w:r w:rsidR="008B2D05" w:rsidRPr="00AA2803">
              <w:rPr>
                <w:rFonts w:ascii="新宋体" w:eastAsia="新宋体" w:hAnsi="新宋体"/>
                <w:szCs w:val="22"/>
              </w:rPr>
              <w:t>QT</w:t>
            </w:r>
            <w:r w:rsidR="008B2D05"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2690" w:type="dxa"/>
            <w:gridSpan w:val="3"/>
          </w:tcPr>
          <w:p w14:paraId="6D3C7F19" w14:textId="77777777" w:rsidR="008B2D05" w:rsidRPr="00AA2803" w:rsidRDefault="008B2D05" w:rsidP="008B2D0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DELETE_</w:t>
            </w:r>
            <w:r>
              <w:rPr>
                <w:rFonts w:ascii="新宋体" w:eastAsia="新宋体" w:hAnsi="新宋体"/>
                <w:szCs w:val="22"/>
              </w:rPr>
              <w:t>NO</w:t>
            </w:r>
          </w:p>
        </w:tc>
        <w:tc>
          <w:tcPr>
            <w:tcW w:w="1978" w:type="dxa"/>
            <w:gridSpan w:val="3"/>
          </w:tcPr>
          <w:p w14:paraId="44E4C18A" w14:textId="77777777" w:rsidR="008B2D05" w:rsidRPr="00AA2803" w:rsidRDefault="008B2D05" w:rsidP="008B2D0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CHAR(10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6E1B4DC" w14:textId="77777777" w:rsidR="008B2D05" w:rsidRPr="00AA2803" w:rsidRDefault="008B2D05" w:rsidP="008B2D0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BE41AB6" w14:textId="77777777" w:rsidR="008B2D05" w:rsidRPr="00AA2803" w:rsidRDefault="008B2D05" w:rsidP="008B2D0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059A2FC" w14:textId="77777777" w:rsidTr="00E85C76">
        <w:tc>
          <w:tcPr>
            <w:tcW w:w="391" w:type="dxa"/>
            <w:tcBorders>
              <w:top w:val="single" w:sz="4" w:space="0" w:color="auto"/>
            </w:tcBorders>
          </w:tcPr>
          <w:p w14:paraId="71E56786" w14:textId="77777777" w:rsidR="001E4D5E" w:rsidRPr="00AA2803" w:rsidRDefault="001E4D5E" w:rsidP="006164CE">
            <w:pPr>
              <w:pStyle w:val="af"/>
              <w:numPr>
                <w:ilvl w:val="0"/>
                <w:numId w:val="1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411" w:type="dxa"/>
            <w:gridSpan w:val="4"/>
          </w:tcPr>
          <w:p w14:paraId="08C16716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销售站编码</w:t>
            </w:r>
          </w:p>
        </w:tc>
        <w:tc>
          <w:tcPr>
            <w:tcW w:w="2690" w:type="dxa"/>
            <w:gridSpan w:val="3"/>
          </w:tcPr>
          <w:p w14:paraId="7E9C5D94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AGENCY_CODE</w:t>
            </w:r>
          </w:p>
        </w:tc>
        <w:tc>
          <w:tcPr>
            <w:tcW w:w="1978" w:type="dxa"/>
            <w:gridSpan w:val="3"/>
          </w:tcPr>
          <w:p w14:paraId="4FBEE582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CHAR(8)</w:t>
            </w:r>
          </w:p>
        </w:tc>
        <w:tc>
          <w:tcPr>
            <w:tcW w:w="709" w:type="dxa"/>
            <w:gridSpan w:val="2"/>
          </w:tcPr>
          <w:p w14:paraId="6977980C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C10ECD0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238357B" w14:textId="77777777" w:rsidTr="00E85C76">
        <w:tc>
          <w:tcPr>
            <w:tcW w:w="391" w:type="dxa"/>
            <w:tcBorders>
              <w:top w:val="single" w:sz="4" w:space="0" w:color="auto"/>
            </w:tcBorders>
          </w:tcPr>
          <w:p w14:paraId="29CE5299" w14:textId="77777777" w:rsidR="001E4D5E" w:rsidRPr="00AA2803" w:rsidRDefault="001E4D5E" w:rsidP="006164CE">
            <w:pPr>
              <w:pStyle w:val="af"/>
              <w:numPr>
                <w:ilvl w:val="0"/>
                <w:numId w:val="1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411" w:type="dxa"/>
            <w:gridSpan w:val="4"/>
          </w:tcPr>
          <w:p w14:paraId="6B438222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销售站名称</w:t>
            </w:r>
          </w:p>
        </w:tc>
        <w:tc>
          <w:tcPr>
            <w:tcW w:w="2690" w:type="dxa"/>
            <w:gridSpan w:val="3"/>
          </w:tcPr>
          <w:p w14:paraId="17E4484B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AGENCY_NAME</w:t>
            </w:r>
          </w:p>
        </w:tc>
        <w:tc>
          <w:tcPr>
            <w:tcW w:w="1978" w:type="dxa"/>
            <w:gridSpan w:val="3"/>
          </w:tcPr>
          <w:p w14:paraId="2BB61520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VARCHAR2(1000)</w:t>
            </w:r>
          </w:p>
        </w:tc>
        <w:tc>
          <w:tcPr>
            <w:tcW w:w="709" w:type="dxa"/>
            <w:gridSpan w:val="2"/>
          </w:tcPr>
          <w:p w14:paraId="03554917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79E1B05F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BF98925" w14:textId="77777777" w:rsidTr="00E85C76">
        <w:tc>
          <w:tcPr>
            <w:tcW w:w="391" w:type="dxa"/>
            <w:tcBorders>
              <w:top w:val="single" w:sz="4" w:space="0" w:color="auto"/>
            </w:tcBorders>
          </w:tcPr>
          <w:p w14:paraId="2168A21A" w14:textId="77777777" w:rsidR="001E4D5E" w:rsidRPr="00AA2803" w:rsidRDefault="001E4D5E" w:rsidP="006164CE">
            <w:pPr>
              <w:pStyle w:val="af"/>
              <w:numPr>
                <w:ilvl w:val="0"/>
                <w:numId w:val="1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411" w:type="dxa"/>
            <w:gridSpan w:val="4"/>
          </w:tcPr>
          <w:p w14:paraId="461F80EF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</w:t>
            </w:r>
            <w:r w:rsidRPr="00AA2803">
              <w:rPr>
                <w:rFonts w:ascii="新宋体" w:eastAsia="新宋体" w:hAnsi="新宋体"/>
                <w:szCs w:val="22"/>
              </w:rPr>
              <w:t>余额</w:t>
            </w:r>
          </w:p>
        </w:tc>
        <w:tc>
          <w:tcPr>
            <w:tcW w:w="2690" w:type="dxa"/>
            <w:gridSpan w:val="3"/>
          </w:tcPr>
          <w:p w14:paraId="41A22139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AVAILABLE_CREDIT</w:t>
            </w:r>
          </w:p>
        </w:tc>
        <w:tc>
          <w:tcPr>
            <w:tcW w:w="1978" w:type="dxa"/>
            <w:gridSpan w:val="3"/>
          </w:tcPr>
          <w:p w14:paraId="03E15DBB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77D57020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23B675F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7F739AF" w14:textId="77777777" w:rsidTr="00E85C76">
        <w:tc>
          <w:tcPr>
            <w:tcW w:w="391" w:type="dxa"/>
            <w:tcBorders>
              <w:top w:val="single" w:sz="4" w:space="0" w:color="auto"/>
            </w:tcBorders>
          </w:tcPr>
          <w:p w14:paraId="3F0F1DEB" w14:textId="77777777" w:rsidR="001E4D5E" w:rsidRPr="00AA2803" w:rsidRDefault="001E4D5E" w:rsidP="006164CE">
            <w:pPr>
              <w:pStyle w:val="af"/>
              <w:numPr>
                <w:ilvl w:val="0"/>
                <w:numId w:val="1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411" w:type="dxa"/>
            <w:gridSpan w:val="4"/>
          </w:tcPr>
          <w:p w14:paraId="41FB932B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临时信用额度</w:t>
            </w:r>
          </w:p>
        </w:tc>
        <w:tc>
          <w:tcPr>
            <w:tcW w:w="2690" w:type="dxa"/>
            <w:gridSpan w:val="3"/>
          </w:tcPr>
          <w:p w14:paraId="6B49A771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TEMP_CREDIT</w:t>
            </w:r>
          </w:p>
        </w:tc>
        <w:tc>
          <w:tcPr>
            <w:tcW w:w="1978" w:type="dxa"/>
            <w:gridSpan w:val="3"/>
          </w:tcPr>
          <w:p w14:paraId="03A99D8E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1D0DFBAC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C7CB9F8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D6A897E" w14:textId="77777777" w:rsidTr="00E85C76">
        <w:tc>
          <w:tcPr>
            <w:tcW w:w="391" w:type="dxa"/>
            <w:tcBorders>
              <w:top w:val="single" w:sz="4" w:space="0" w:color="auto"/>
            </w:tcBorders>
          </w:tcPr>
          <w:p w14:paraId="026CB935" w14:textId="77777777" w:rsidR="001E4D5E" w:rsidRPr="00AA2803" w:rsidRDefault="001E4D5E" w:rsidP="006164CE">
            <w:pPr>
              <w:pStyle w:val="af"/>
              <w:numPr>
                <w:ilvl w:val="0"/>
                <w:numId w:val="1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411" w:type="dxa"/>
            <w:gridSpan w:val="4"/>
          </w:tcPr>
          <w:p w14:paraId="2009D66F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永久信用额度</w:t>
            </w:r>
          </w:p>
        </w:tc>
        <w:tc>
          <w:tcPr>
            <w:tcW w:w="2690" w:type="dxa"/>
            <w:gridSpan w:val="3"/>
          </w:tcPr>
          <w:p w14:paraId="3474324D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MARGINAL_CREDIT</w:t>
            </w:r>
          </w:p>
        </w:tc>
        <w:tc>
          <w:tcPr>
            <w:tcW w:w="1978" w:type="dxa"/>
            <w:gridSpan w:val="3"/>
          </w:tcPr>
          <w:p w14:paraId="68BA7382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53EE43A0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6A54590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4F19C27" w14:textId="77777777" w:rsidTr="00E85C76">
        <w:tc>
          <w:tcPr>
            <w:tcW w:w="391" w:type="dxa"/>
            <w:tcBorders>
              <w:top w:val="single" w:sz="4" w:space="0" w:color="auto"/>
            </w:tcBorders>
          </w:tcPr>
          <w:p w14:paraId="3B297B12" w14:textId="77777777" w:rsidR="001E4D5E" w:rsidRPr="00AA2803" w:rsidRDefault="001E4D5E" w:rsidP="006164CE">
            <w:pPr>
              <w:pStyle w:val="af"/>
              <w:numPr>
                <w:ilvl w:val="0"/>
                <w:numId w:val="1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411" w:type="dxa"/>
            <w:gridSpan w:val="4"/>
          </w:tcPr>
          <w:p w14:paraId="41632247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操作时间</w:t>
            </w:r>
          </w:p>
        </w:tc>
        <w:tc>
          <w:tcPr>
            <w:tcW w:w="2690" w:type="dxa"/>
            <w:gridSpan w:val="3"/>
          </w:tcPr>
          <w:p w14:paraId="1326D53D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OPER_TIME</w:t>
            </w:r>
          </w:p>
        </w:tc>
        <w:tc>
          <w:tcPr>
            <w:tcW w:w="1978" w:type="dxa"/>
            <w:gridSpan w:val="3"/>
          </w:tcPr>
          <w:p w14:paraId="53CF37A9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4F973891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是</w:t>
            </w:r>
          </w:p>
        </w:tc>
        <w:tc>
          <w:tcPr>
            <w:tcW w:w="1568" w:type="dxa"/>
          </w:tcPr>
          <w:p w14:paraId="7761FB46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2A579C5" w14:textId="77777777" w:rsidTr="00E85C76">
        <w:tc>
          <w:tcPr>
            <w:tcW w:w="391" w:type="dxa"/>
            <w:tcBorders>
              <w:top w:val="single" w:sz="4" w:space="0" w:color="auto"/>
            </w:tcBorders>
          </w:tcPr>
          <w:p w14:paraId="4400310D" w14:textId="77777777" w:rsidR="001E4D5E" w:rsidRPr="00AA2803" w:rsidRDefault="001E4D5E" w:rsidP="006164CE">
            <w:pPr>
              <w:pStyle w:val="af"/>
              <w:numPr>
                <w:ilvl w:val="0"/>
                <w:numId w:val="1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411" w:type="dxa"/>
            <w:gridSpan w:val="4"/>
          </w:tcPr>
          <w:p w14:paraId="566691FE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操作人编码</w:t>
            </w:r>
          </w:p>
        </w:tc>
        <w:tc>
          <w:tcPr>
            <w:tcW w:w="2690" w:type="dxa"/>
            <w:gridSpan w:val="3"/>
          </w:tcPr>
          <w:p w14:paraId="37FBA80C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OPER_ADMIN</w:t>
            </w:r>
          </w:p>
        </w:tc>
        <w:tc>
          <w:tcPr>
            <w:tcW w:w="1978" w:type="dxa"/>
            <w:gridSpan w:val="3"/>
          </w:tcPr>
          <w:p w14:paraId="4C6AA7FB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32BB16EF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是</w:t>
            </w:r>
          </w:p>
        </w:tc>
        <w:tc>
          <w:tcPr>
            <w:tcW w:w="1568" w:type="dxa"/>
          </w:tcPr>
          <w:p w14:paraId="4E6BA4FE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48EFCFC" w14:textId="77777777" w:rsidTr="001E4D5E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713D37B5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361DB066" w14:textId="77777777" w:rsidTr="001E4D5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8C2E7C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</w:t>
            </w: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8E003D7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500432B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715D99" w:rsidRPr="00AA2803" w14:paraId="257FE5AB" w14:textId="77777777" w:rsidTr="001E4D5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05027C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573D292F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</w:t>
            </w:r>
            <w:r w:rsidRPr="00715D99">
              <w:rPr>
                <w:rFonts w:ascii="新宋体" w:eastAsia="新宋体" w:hAnsi="新宋体"/>
                <w:szCs w:val="22"/>
              </w:rPr>
              <w:t>INF_AGENCY_DELETE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6061DD9E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DELETE_</w:t>
            </w:r>
            <w:r>
              <w:rPr>
                <w:rFonts w:ascii="新宋体" w:eastAsia="新宋体" w:hAnsi="新宋体"/>
                <w:szCs w:val="22"/>
              </w:rPr>
              <w:t>NO</w:t>
            </w:r>
          </w:p>
        </w:tc>
      </w:tr>
      <w:tr w:rsidR="00AA2803" w:rsidRPr="00AA2803" w14:paraId="7B5F9A60" w14:textId="77777777" w:rsidTr="001E4D5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9AA0D8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519627F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9E48EC9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0467707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A5148B8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2B4C77D0" w14:textId="77777777" w:rsidTr="001E4D5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B2456B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5B1DED1D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261E6A2C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77DBDE64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48EF9C50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8361AB4" w14:textId="77777777" w:rsidTr="001E4D5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9D3CBB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E2FA76D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536E41A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5D99BAD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6FBECBAC" w14:textId="77777777" w:rsidTr="001E4D5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B69F1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110C3ABD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1D3625A0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414E311C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4DB0C91" w14:textId="77777777" w:rsidTr="001E4D5E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9870C9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442B86B1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A9EFF4D" w14:textId="77777777" w:rsidTr="001E4D5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7DEF77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4588B6F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3EA0E0C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529AB57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0311F67A" w14:textId="77777777" w:rsidTr="001E4D5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0B4E684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6FC42FA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66A22F4F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76FDD644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8E1E3D7" w14:textId="77777777" w:rsidTr="001E4D5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3295EE4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52A2FFD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7E7FE19C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0AFF22AC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0CEEBAA0" w14:textId="77777777" w:rsidR="001E4D5E" w:rsidRPr="00AA2803" w:rsidRDefault="001E4D5E" w:rsidP="001E4D5E"/>
    <w:p w14:paraId="3D7A47FE" w14:textId="77777777" w:rsidR="00540A1E" w:rsidRPr="00AA2803" w:rsidRDefault="00540A1E" w:rsidP="00540A1E">
      <w:pPr>
        <w:pStyle w:val="4"/>
        <w:rPr>
          <w:bCs w:val="0"/>
        </w:rPr>
      </w:pPr>
      <w:bookmarkStart w:id="48" w:name="_Toc435450818"/>
      <w:r w:rsidRPr="00AA2803">
        <w:rPr>
          <w:rFonts w:hint="eastAsia"/>
          <w:bCs w:val="0"/>
        </w:rPr>
        <w:t>市场管理员信息（</w:t>
      </w:r>
      <w:r w:rsidRPr="00AA2803">
        <w:rPr>
          <w:rFonts w:hint="eastAsia"/>
          <w:bCs w:val="0"/>
        </w:rPr>
        <w:t>INF_</w:t>
      </w:r>
      <w:r w:rsidRPr="00AA2803">
        <w:rPr>
          <w:bCs w:val="0"/>
        </w:rPr>
        <w:t>MARKET_ADMIN</w:t>
      </w:r>
      <w:r w:rsidRPr="00AA2803">
        <w:rPr>
          <w:rFonts w:hint="eastAsia"/>
          <w:bCs w:val="0"/>
        </w:rPr>
        <w:t>）</w:t>
      </w:r>
      <w:bookmarkEnd w:id="48"/>
    </w:p>
    <w:tbl>
      <w:tblPr>
        <w:tblW w:w="9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43"/>
        <w:gridCol w:w="698"/>
        <w:gridCol w:w="790"/>
        <w:gridCol w:w="922"/>
        <w:gridCol w:w="559"/>
        <w:gridCol w:w="6"/>
        <w:gridCol w:w="1985"/>
        <w:gridCol w:w="1128"/>
        <w:gridCol w:w="288"/>
        <w:gridCol w:w="562"/>
        <w:gridCol w:w="145"/>
        <w:gridCol w:w="564"/>
        <w:gridCol w:w="1568"/>
      </w:tblGrid>
      <w:tr w:rsidR="00AA2803" w:rsidRPr="00AA2803" w14:paraId="0FA73419" w14:textId="77777777" w:rsidTr="00B51C22">
        <w:tc>
          <w:tcPr>
            <w:tcW w:w="12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728BA23" w14:textId="77777777" w:rsidR="00540A1E" w:rsidRPr="00AA2803" w:rsidRDefault="00540A1E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9828C" w14:textId="77777777" w:rsidR="00540A1E" w:rsidRPr="00AA2803" w:rsidRDefault="00540A1E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缴款专员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2091E052" w14:textId="77777777" w:rsidR="00540A1E" w:rsidRPr="00AA2803" w:rsidRDefault="00540A1E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76AC1" w14:textId="77777777" w:rsidR="00540A1E" w:rsidRPr="00AA2803" w:rsidRDefault="00540A1E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Cs w:val="22"/>
              </w:rPr>
              <w:t>INF_MARKET_ADMIN</w:t>
            </w:r>
          </w:p>
        </w:tc>
      </w:tr>
      <w:tr w:rsidR="00AA2803" w:rsidRPr="00AA2803" w14:paraId="1FEFB001" w14:textId="77777777" w:rsidTr="00B51C22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horzCross" w:color="auto" w:fill="C0C0C0"/>
          </w:tcPr>
          <w:p w14:paraId="1C866F96" w14:textId="77777777" w:rsidR="00540A1E" w:rsidRPr="00AA2803" w:rsidRDefault="00540A1E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C73926D" w14:textId="77777777" w:rsidR="00540A1E" w:rsidRPr="00AA2803" w:rsidRDefault="00540A1E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28C53DA2" w14:textId="77777777" w:rsidR="00540A1E" w:rsidRPr="00AA2803" w:rsidRDefault="00540A1E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31DA4831" w14:textId="77777777" w:rsidR="00540A1E" w:rsidRPr="00AA2803" w:rsidRDefault="00540A1E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E105F90" w14:textId="77777777" w:rsidR="00540A1E" w:rsidRPr="00AA2803" w:rsidRDefault="00540A1E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752ED008" w14:textId="77777777" w:rsidR="00540A1E" w:rsidRPr="00AA2803" w:rsidRDefault="00540A1E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3B339350" w14:textId="77777777" w:rsidTr="00B51C22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FDBD2" w14:textId="77777777" w:rsidR="00540A1E" w:rsidRPr="00AA2803" w:rsidRDefault="00540A1E" w:rsidP="006164CE">
            <w:pPr>
              <w:pStyle w:val="af"/>
              <w:numPr>
                <w:ilvl w:val="0"/>
                <w:numId w:val="2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EFBE" w14:textId="77777777" w:rsidR="00540A1E" w:rsidRPr="00AA2803" w:rsidRDefault="00540A1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市场管理员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0772" w14:textId="77777777" w:rsidR="00540A1E" w:rsidRPr="00AA2803" w:rsidRDefault="00540A1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MARKET_ADMIN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C5577" w14:textId="77777777" w:rsidR="00540A1E" w:rsidRPr="00AA2803" w:rsidRDefault="00540A1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NUMBER(4)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80C9" w14:textId="77777777" w:rsidR="00540A1E" w:rsidRPr="00AA2803" w:rsidRDefault="00540A1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46E98" w14:textId="77777777" w:rsidR="00540A1E" w:rsidRPr="00AA2803" w:rsidRDefault="00540A1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6396C7B" w14:textId="77777777" w:rsidTr="00B51C22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73296" w14:textId="77777777" w:rsidR="00540A1E" w:rsidRPr="00AA2803" w:rsidRDefault="00540A1E" w:rsidP="006164CE">
            <w:pPr>
              <w:pStyle w:val="af"/>
              <w:numPr>
                <w:ilvl w:val="0"/>
                <w:numId w:val="2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8C1E" w14:textId="77777777" w:rsidR="00540A1E" w:rsidRPr="00AA2803" w:rsidRDefault="00540A1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交易密码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83CC1" w14:textId="77777777" w:rsidR="00540A1E" w:rsidRPr="00AA2803" w:rsidRDefault="00540A1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TRANS_PASS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F9A7F" w14:textId="77777777" w:rsidR="00540A1E" w:rsidRPr="00AA2803" w:rsidRDefault="00540A1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VARCHAR2(32)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6C091" w14:textId="77777777" w:rsidR="00540A1E" w:rsidRPr="00AA2803" w:rsidRDefault="00540A1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670FD" w14:textId="77777777" w:rsidR="00540A1E" w:rsidRPr="00AA2803" w:rsidRDefault="00540A1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66E669E" w14:textId="77777777" w:rsidTr="00B51C22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38AF7" w14:textId="77777777" w:rsidR="00540A1E" w:rsidRPr="00AA2803" w:rsidRDefault="00540A1E" w:rsidP="006164CE">
            <w:pPr>
              <w:pStyle w:val="af"/>
              <w:numPr>
                <w:ilvl w:val="0"/>
                <w:numId w:val="2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0F3A" w14:textId="77777777" w:rsidR="00540A1E" w:rsidRPr="00AA2803" w:rsidRDefault="00540A1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每笔交易限额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01AAE" w14:textId="77777777" w:rsidR="00540A1E" w:rsidRPr="00AA2803" w:rsidRDefault="00540A1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CREDIT_BY_TRAN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C73A9" w14:textId="77777777" w:rsidR="00540A1E" w:rsidRPr="00AA2803" w:rsidRDefault="00540A1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DC3D5" w14:textId="77777777" w:rsidR="00540A1E" w:rsidRPr="00AA2803" w:rsidRDefault="00540A1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E8703" w14:textId="77777777" w:rsidR="00540A1E" w:rsidRPr="00AA2803" w:rsidRDefault="00540A1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3655E" w:rsidRPr="00AA2803" w14:paraId="21C1123B" w14:textId="77777777" w:rsidTr="00B51C22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7DC8" w14:textId="77777777" w:rsidR="00D3655E" w:rsidRPr="00AA2803" w:rsidRDefault="00D3655E" w:rsidP="006164CE">
            <w:pPr>
              <w:pStyle w:val="af"/>
              <w:numPr>
                <w:ilvl w:val="0"/>
                <w:numId w:val="2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D5F50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最高赊票金额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4B10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MAX_</w:t>
            </w:r>
            <w:r>
              <w:rPr>
                <w:rFonts w:ascii="新宋体" w:eastAsia="新宋体" w:hAnsi="新宋体"/>
                <w:szCs w:val="22"/>
              </w:rPr>
              <w:t>AMOUNT_TICKET</w:t>
            </w:r>
            <w:r w:rsidR="009E55BA">
              <w:rPr>
                <w:rFonts w:ascii="新宋体" w:eastAsia="新宋体" w:hAnsi="新宋体"/>
                <w:szCs w:val="22"/>
              </w:rPr>
              <w:t>SS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9E32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C7E6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06CF7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3655E" w:rsidRPr="00AA2803" w14:paraId="1D4BE139" w14:textId="77777777" w:rsidTr="00B51C22">
        <w:tc>
          <w:tcPr>
            <w:tcW w:w="975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6E51463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D3655E" w:rsidRPr="00AA2803" w14:paraId="5F5DAF5D" w14:textId="77777777" w:rsidTr="00B51C22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0C1796" w14:textId="77777777" w:rsidR="00D3655E" w:rsidRPr="00AA2803" w:rsidRDefault="00D3655E" w:rsidP="00D365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01F17ABC" w14:textId="77777777" w:rsidR="00D3655E" w:rsidRPr="00AA2803" w:rsidRDefault="00D3655E" w:rsidP="00D365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6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27FE3C57" w14:textId="77777777" w:rsidR="00D3655E" w:rsidRPr="00AA2803" w:rsidRDefault="00D3655E" w:rsidP="00D365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D3655E" w:rsidRPr="00AA2803" w14:paraId="14FE34E7" w14:textId="77777777" w:rsidTr="00B51C22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1D6C36" w14:textId="77777777" w:rsidR="00D3655E" w:rsidRPr="00AA2803" w:rsidRDefault="00D3655E" w:rsidP="00D3655E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BCD1CE7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PK_</w:t>
            </w:r>
            <w:r w:rsidRPr="00AA2803">
              <w:rPr>
                <w:rFonts w:ascii="新宋体" w:eastAsia="新宋体" w:hAnsi="新宋体"/>
                <w:szCs w:val="22"/>
              </w:rPr>
              <w:t>INF_MARKET_ADMIN</w:t>
            </w:r>
          </w:p>
        </w:tc>
        <w:tc>
          <w:tcPr>
            <w:tcW w:w="6246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56DA6FC1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MARKET_ADMIN</w:t>
            </w:r>
          </w:p>
        </w:tc>
      </w:tr>
      <w:tr w:rsidR="00D3655E" w:rsidRPr="00AA2803" w14:paraId="5DC8BBFB" w14:textId="77777777" w:rsidTr="00B51C22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404A12" w14:textId="77777777" w:rsidR="00D3655E" w:rsidRPr="00AA2803" w:rsidRDefault="00D3655E" w:rsidP="00D365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786691AB" w14:textId="77777777" w:rsidR="00D3655E" w:rsidRPr="00AA2803" w:rsidRDefault="00D3655E" w:rsidP="00D365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11EF3427" w14:textId="77777777" w:rsidR="00D3655E" w:rsidRPr="00AA2803" w:rsidRDefault="00D3655E" w:rsidP="00D365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20B0665B" w14:textId="77777777" w:rsidR="00D3655E" w:rsidRPr="00AA2803" w:rsidRDefault="00D3655E" w:rsidP="00D365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2A536EA7" w14:textId="77777777" w:rsidR="00D3655E" w:rsidRPr="00AA2803" w:rsidRDefault="00D3655E" w:rsidP="00D365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D3655E" w:rsidRPr="00AA2803" w14:paraId="5CDE3477" w14:textId="77777777" w:rsidTr="00B51C22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E078AD" w14:textId="77777777" w:rsidR="00D3655E" w:rsidRPr="00AA2803" w:rsidRDefault="00D3655E" w:rsidP="00D3655E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68285A6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84E146F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672CC14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D0BE85E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3655E" w:rsidRPr="00AA2803" w14:paraId="08634DA1" w14:textId="77777777" w:rsidTr="00B51C22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8F9CA9" w14:textId="77777777" w:rsidR="00D3655E" w:rsidRPr="00AA2803" w:rsidRDefault="00D3655E" w:rsidP="00D365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4779DAA8" w14:textId="77777777" w:rsidR="00D3655E" w:rsidRPr="00AA2803" w:rsidRDefault="00D3655E" w:rsidP="00D365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28C64203" w14:textId="77777777" w:rsidR="00D3655E" w:rsidRPr="00AA2803" w:rsidRDefault="00D3655E" w:rsidP="00D365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58DF44E8" w14:textId="77777777" w:rsidR="00D3655E" w:rsidRPr="00AA2803" w:rsidRDefault="00D3655E" w:rsidP="00D365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D3655E" w:rsidRPr="00AA2803" w14:paraId="49B81164" w14:textId="77777777" w:rsidTr="00B51C22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A5C8B1" w14:textId="77777777" w:rsidR="00D3655E" w:rsidRPr="00AA2803" w:rsidRDefault="00D3655E" w:rsidP="00D3655E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1118C6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5F04209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D2258DE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3655E" w:rsidRPr="00AA2803" w14:paraId="1818CD18" w14:textId="77777777" w:rsidTr="00B51C22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8013E1" w14:textId="77777777" w:rsidR="00D3655E" w:rsidRPr="00AA2803" w:rsidRDefault="00D3655E" w:rsidP="00D365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0D875D75" w14:textId="77777777" w:rsidR="00D3655E" w:rsidRPr="00AA2803" w:rsidRDefault="00D3655E" w:rsidP="00D365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1D190642" w14:textId="77777777" w:rsidR="00D3655E" w:rsidRPr="00AA2803" w:rsidRDefault="00D3655E" w:rsidP="00D365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6411C0A8" w14:textId="77777777" w:rsidR="00D3655E" w:rsidRPr="00AA2803" w:rsidRDefault="00D3655E" w:rsidP="00D365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D3655E" w:rsidRPr="00AA2803" w14:paraId="221186B1" w14:textId="77777777" w:rsidTr="00B51C22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80BFF4" w14:textId="77777777" w:rsidR="00D3655E" w:rsidRPr="00AA2803" w:rsidRDefault="00D3655E" w:rsidP="00D3655E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850A9E4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99256CA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E183763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3655E" w:rsidRPr="00AA2803" w14:paraId="76A6248D" w14:textId="77777777" w:rsidTr="00B51C22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68F0D9" w14:textId="77777777" w:rsidR="00D3655E" w:rsidRPr="00AA2803" w:rsidRDefault="00D3655E" w:rsidP="00D3655E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5EC5F50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8117FE5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264232C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5ED51FB2" w14:textId="77777777" w:rsidR="00540A1E" w:rsidRPr="00AA2803" w:rsidRDefault="00540A1E" w:rsidP="00540A1E"/>
    <w:p w14:paraId="312DCDDA" w14:textId="77777777" w:rsidR="000F16DC" w:rsidRPr="00AA2803" w:rsidRDefault="00751EA6" w:rsidP="00E231B0">
      <w:pPr>
        <w:pStyle w:val="4"/>
      </w:pPr>
      <w:bookmarkStart w:id="49" w:name="_Toc435450819"/>
      <w:r w:rsidRPr="00AA2803">
        <w:rPr>
          <w:rFonts w:hint="eastAsia"/>
        </w:rPr>
        <w:t>银行</w:t>
      </w:r>
      <w:r w:rsidR="000F16DC" w:rsidRPr="00AA2803">
        <w:rPr>
          <w:rFonts w:hint="eastAsia"/>
        </w:rPr>
        <w:t>基本信息（</w:t>
      </w:r>
      <w:r w:rsidR="000F16DC" w:rsidRPr="00AA2803">
        <w:rPr>
          <w:rFonts w:hint="eastAsia"/>
        </w:rPr>
        <w:t>INF_BANKS</w:t>
      </w:r>
      <w:r w:rsidR="000F16DC" w:rsidRPr="00AA2803">
        <w:rPr>
          <w:rFonts w:hint="eastAsia"/>
        </w:rPr>
        <w:t>）</w:t>
      </w:r>
      <w:bookmarkEnd w:id="49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42"/>
        <w:gridCol w:w="698"/>
        <w:gridCol w:w="790"/>
        <w:gridCol w:w="638"/>
        <w:gridCol w:w="844"/>
        <w:gridCol w:w="6"/>
        <w:gridCol w:w="1980"/>
        <w:gridCol w:w="1134"/>
        <w:gridCol w:w="283"/>
        <w:gridCol w:w="567"/>
        <w:gridCol w:w="140"/>
        <w:gridCol w:w="569"/>
        <w:gridCol w:w="1564"/>
      </w:tblGrid>
      <w:tr w:rsidR="00AA2803" w:rsidRPr="00AA2803" w14:paraId="22936615" w14:textId="77777777" w:rsidTr="00EA4EC6">
        <w:tc>
          <w:tcPr>
            <w:tcW w:w="1232" w:type="dxa"/>
            <w:gridSpan w:val="3"/>
            <w:shd w:val="clear" w:color="auto" w:fill="C0C0C0"/>
          </w:tcPr>
          <w:p w14:paraId="453EE409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58" w:type="dxa"/>
            <w:gridSpan w:val="5"/>
            <w:shd w:val="clear" w:color="auto" w:fill="auto"/>
          </w:tcPr>
          <w:p w14:paraId="18BEFDD2" w14:textId="77777777" w:rsidR="000F16DC" w:rsidRPr="00AA2803" w:rsidRDefault="00751EA6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银行</w:t>
            </w:r>
            <w:r w:rsidR="000F16DC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基本信息</w:t>
            </w:r>
          </w:p>
        </w:tc>
        <w:tc>
          <w:tcPr>
            <w:tcW w:w="1417" w:type="dxa"/>
            <w:gridSpan w:val="2"/>
            <w:shd w:val="clear" w:color="auto" w:fill="C0C0C0"/>
          </w:tcPr>
          <w:p w14:paraId="721C1EE1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0" w:type="dxa"/>
            <w:gridSpan w:val="4"/>
            <w:shd w:val="clear" w:color="auto" w:fill="auto"/>
          </w:tcPr>
          <w:p w14:paraId="3BD9836B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INF_BANKS</w:t>
            </w:r>
          </w:p>
        </w:tc>
      </w:tr>
      <w:tr w:rsidR="00AA2803" w:rsidRPr="00AA2803" w14:paraId="618D597B" w14:textId="77777777" w:rsidTr="00EA4EC6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0BBFEEAD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26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5D341B6B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830" w:type="dxa"/>
            <w:gridSpan w:val="3"/>
            <w:shd w:val="clear" w:color="auto" w:fill="C0C0C0"/>
          </w:tcPr>
          <w:p w14:paraId="330CB708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4" w:type="dxa"/>
            <w:gridSpan w:val="3"/>
            <w:shd w:val="clear" w:color="auto" w:fill="C0C0C0"/>
          </w:tcPr>
          <w:p w14:paraId="09D67B9C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0450D103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4" w:type="dxa"/>
            <w:shd w:val="clear" w:color="auto" w:fill="C0C0C0"/>
          </w:tcPr>
          <w:p w14:paraId="2B6F228E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5FB14262" w14:textId="77777777" w:rsidTr="00EA4EC6">
        <w:tc>
          <w:tcPr>
            <w:tcW w:w="392" w:type="dxa"/>
            <w:tcBorders>
              <w:top w:val="single" w:sz="4" w:space="0" w:color="auto"/>
            </w:tcBorders>
          </w:tcPr>
          <w:p w14:paraId="06AEB0DC" w14:textId="77777777" w:rsidR="004772A7" w:rsidRPr="00AA2803" w:rsidRDefault="004772A7" w:rsidP="000A0DB5">
            <w:pPr>
              <w:pStyle w:val="af"/>
              <w:numPr>
                <w:ilvl w:val="0"/>
                <w:numId w:val="1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68" w:type="dxa"/>
            <w:gridSpan w:val="4"/>
          </w:tcPr>
          <w:p w14:paraId="76C38DFC" w14:textId="77777777" w:rsidR="004772A7" w:rsidRPr="00AA2803" w:rsidRDefault="004772A7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银行</w:t>
            </w:r>
            <w:r w:rsidR="00D7642C" w:rsidRPr="00AA2803">
              <w:rPr>
                <w:rFonts w:ascii="新宋体" w:eastAsia="新宋体" w:hAnsi="新宋体" w:hint="eastAsia"/>
                <w:szCs w:val="22"/>
              </w:rPr>
              <w:t>ID</w:t>
            </w:r>
          </w:p>
        </w:tc>
        <w:tc>
          <w:tcPr>
            <w:tcW w:w="2830" w:type="dxa"/>
            <w:gridSpan w:val="3"/>
          </w:tcPr>
          <w:p w14:paraId="472AE0E0" w14:textId="77777777" w:rsidR="004772A7" w:rsidRPr="00AA2803" w:rsidRDefault="004772A7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BANK_ID</w:t>
            </w:r>
          </w:p>
        </w:tc>
        <w:tc>
          <w:tcPr>
            <w:tcW w:w="1984" w:type="dxa"/>
            <w:gridSpan w:val="3"/>
          </w:tcPr>
          <w:p w14:paraId="5301D39B" w14:textId="77777777" w:rsidR="004772A7" w:rsidRPr="00AA2803" w:rsidRDefault="004772A7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</w:t>
            </w:r>
            <w:r w:rsidR="00D7642C" w:rsidRPr="00AA2803">
              <w:rPr>
                <w:rFonts w:ascii="新宋体" w:eastAsia="新宋体" w:hAnsi="新宋体" w:hint="eastAsia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81FC02C" w14:textId="77777777" w:rsidR="004772A7" w:rsidRPr="00AA2803" w:rsidRDefault="004772A7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</w:tcPr>
          <w:p w14:paraId="451C09D0" w14:textId="77777777" w:rsidR="004772A7" w:rsidRPr="00AA2803" w:rsidRDefault="004772A7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C66A9F4" w14:textId="77777777" w:rsidTr="00EA4EC6">
        <w:tc>
          <w:tcPr>
            <w:tcW w:w="392" w:type="dxa"/>
          </w:tcPr>
          <w:p w14:paraId="2E4C90EE" w14:textId="77777777" w:rsidR="004772A7" w:rsidRPr="00AA2803" w:rsidRDefault="004772A7" w:rsidP="000A0DB5">
            <w:pPr>
              <w:pStyle w:val="af"/>
              <w:numPr>
                <w:ilvl w:val="0"/>
                <w:numId w:val="1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60C072" w14:textId="77777777" w:rsidR="004772A7" w:rsidRPr="00AA2803" w:rsidRDefault="004772A7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银行名称</w:t>
            </w:r>
          </w:p>
        </w:tc>
        <w:tc>
          <w:tcPr>
            <w:tcW w:w="2830" w:type="dxa"/>
            <w:gridSpan w:val="3"/>
          </w:tcPr>
          <w:p w14:paraId="7CC3A1EA" w14:textId="77777777" w:rsidR="004772A7" w:rsidRPr="00AA2803" w:rsidRDefault="004772A7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BANK_NAME</w:t>
            </w:r>
          </w:p>
        </w:tc>
        <w:tc>
          <w:tcPr>
            <w:tcW w:w="1984" w:type="dxa"/>
            <w:gridSpan w:val="3"/>
          </w:tcPr>
          <w:p w14:paraId="7827794D" w14:textId="77777777" w:rsidR="004772A7" w:rsidRPr="00AA2803" w:rsidRDefault="004772A7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 w:rsidRPr="00AA2803">
              <w:rPr>
                <w:rFonts w:ascii="新宋体" w:eastAsia="新宋体" w:hAnsi="新宋体" w:hint="eastAsia"/>
                <w:szCs w:val="22"/>
              </w:rPr>
              <w:t>20</w:t>
            </w:r>
            <w:r w:rsidRPr="00AA2803">
              <w:rPr>
                <w:rFonts w:ascii="新宋体" w:eastAsia="新宋体" w:hAnsi="新宋体"/>
                <w:szCs w:val="22"/>
              </w:rPr>
              <w:t>0)</w:t>
            </w:r>
          </w:p>
        </w:tc>
        <w:tc>
          <w:tcPr>
            <w:tcW w:w="709" w:type="dxa"/>
            <w:gridSpan w:val="2"/>
          </w:tcPr>
          <w:p w14:paraId="1D658360" w14:textId="77777777" w:rsidR="004772A7" w:rsidRPr="00AA2803" w:rsidRDefault="004772A7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4" w:type="dxa"/>
          </w:tcPr>
          <w:p w14:paraId="5A6DABDA" w14:textId="77777777" w:rsidR="004772A7" w:rsidRPr="00AA2803" w:rsidRDefault="004772A7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0F7AA4E" w14:textId="77777777" w:rsidTr="00EA4EC6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4992D4B9" w14:textId="77777777" w:rsidR="000F16DC" w:rsidRPr="00AA2803" w:rsidRDefault="000F16DC" w:rsidP="0086105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5734A953" w14:textId="77777777" w:rsidTr="00EA4EC6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4D37CB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5624F33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3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78512F2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7DA19502" w14:textId="77777777" w:rsidTr="00EA4EC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50C612" w14:textId="77777777" w:rsidR="004772A7" w:rsidRPr="00AA2803" w:rsidRDefault="004772A7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27CB701D" w14:textId="77777777" w:rsidR="004772A7" w:rsidRPr="00AA2803" w:rsidRDefault="004772A7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PK_INF_</w:t>
            </w:r>
            <w:r w:rsidRPr="00AA2803">
              <w:rPr>
                <w:rFonts w:ascii="新宋体" w:eastAsia="新宋体" w:hAnsi="新宋体" w:hint="eastAsia"/>
                <w:szCs w:val="22"/>
              </w:rPr>
              <w:t>BANKS</w:t>
            </w:r>
          </w:p>
        </w:tc>
        <w:tc>
          <w:tcPr>
            <w:tcW w:w="6243" w:type="dxa"/>
            <w:gridSpan w:val="8"/>
            <w:tcBorders>
              <w:left w:val="single" w:sz="4" w:space="0" w:color="auto"/>
            </w:tcBorders>
          </w:tcPr>
          <w:p w14:paraId="4298DEA1" w14:textId="77777777" w:rsidR="004772A7" w:rsidRPr="00AA2803" w:rsidRDefault="004772A7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BANK_ID</w:t>
            </w:r>
          </w:p>
        </w:tc>
      </w:tr>
      <w:tr w:rsidR="00AA2803" w:rsidRPr="00AA2803" w14:paraId="6BE7707E" w14:textId="77777777" w:rsidTr="00EA4EC6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DE7BB7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43CFD6A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8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2D28E7F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4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2B16073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3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9CDEC19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15E16669" w14:textId="77777777" w:rsidTr="00EA4EC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D383E4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55778DE1" w14:textId="77777777" w:rsidR="000F16DC" w:rsidRPr="00AA2803" w:rsidRDefault="000F16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86" w:type="dxa"/>
            <w:gridSpan w:val="2"/>
            <w:tcBorders>
              <w:left w:val="single" w:sz="4" w:space="0" w:color="auto"/>
            </w:tcBorders>
          </w:tcPr>
          <w:p w14:paraId="668AD896" w14:textId="77777777" w:rsidR="000F16DC" w:rsidRPr="00AA2803" w:rsidRDefault="000F16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4" w:type="dxa"/>
            <w:gridSpan w:val="4"/>
            <w:tcBorders>
              <w:left w:val="single" w:sz="4" w:space="0" w:color="auto"/>
            </w:tcBorders>
          </w:tcPr>
          <w:p w14:paraId="77A3E940" w14:textId="77777777" w:rsidR="000F16DC" w:rsidRPr="00AA2803" w:rsidRDefault="000F16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3" w:type="dxa"/>
            <w:gridSpan w:val="2"/>
            <w:tcBorders>
              <w:left w:val="single" w:sz="4" w:space="0" w:color="auto"/>
            </w:tcBorders>
          </w:tcPr>
          <w:p w14:paraId="663838A1" w14:textId="77777777" w:rsidR="000F16DC" w:rsidRPr="00AA2803" w:rsidRDefault="000F16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F035FFF" w14:textId="77777777" w:rsidTr="00EA4EC6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228F88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FE90F86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2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B056D97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A49DF2B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48B7685B" w14:textId="77777777" w:rsidTr="00EA4EC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867847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54C10FF0" w14:textId="77777777" w:rsidR="000F16DC" w:rsidRPr="00AA2803" w:rsidRDefault="000F16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3"/>
            <w:tcBorders>
              <w:left w:val="single" w:sz="4" w:space="0" w:color="auto"/>
            </w:tcBorders>
          </w:tcPr>
          <w:p w14:paraId="0D8D435B" w14:textId="77777777" w:rsidR="000F16DC" w:rsidRPr="00AA2803" w:rsidRDefault="000F16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3" w:type="dxa"/>
            <w:gridSpan w:val="5"/>
            <w:tcBorders>
              <w:left w:val="single" w:sz="4" w:space="0" w:color="auto"/>
            </w:tcBorders>
          </w:tcPr>
          <w:p w14:paraId="7F5DB360" w14:textId="77777777" w:rsidR="000F16DC" w:rsidRPr="00AA2803" w:rsidRDefault="000F16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F42B954" w14:textId="77777777" w:rsidTr="00EA4EC6">
        <w:tc>
          <w:tcPr>
            <w:tcW w:w="534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2B35EA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3" w:type="dxa"/>
            <w:gridSpan w:val="12"/>
            <w:tcBorders>
              <w:left w:val="single" w:sz="4" w:space="0" w:color="auto"/>
            </w:tcBorders>
          </w:tcPr>
          <w:p w14:paraId="77C01717" w14:textId="77777777" w:rsidR="000F16DC" w:rsidRPr="00AA2803" w:rsidRDefault="000F16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E218D06" w14:textId="77777777" w:rsidTr="00EA4EC6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CC9B9D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D7AB68C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7B9CA8A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7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D9BD404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30651BAD" w14:textId="77777777" w:rsidTr="00EA4EC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82BE47D" w14:textId="77777777" w:rsidR="000F16DC" w:rsidRPr="00AA2803" w:rsidRDefault="000F16DC" w:rsidP="0086105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6E969ED" w14:textId="77777777" w:rsidR="000F16DC" w:rsidRPr="00AA2803" w:rsidRDefault="000F16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43916CC2" w14:textId="77777777" w:rsidR="000F16DC" w:rsidRPr="00AA2803" w:rsidRDefault="000F16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7" w:type="dxa"/>
            <w:gridSpan w:val="7"/>
            <w:tcBorders>
              <w:left w:val="single" w:sz="4" w:space="0" w:color="auto"/>
            </w:tcBorders>
          </w:tcPr>
          <w:p w14:paraId="3D062924" w14:textId="77777777" w:rsidR="000F16DC" w:rsidRPr="00AA2803" w:rsidRDefault="000F16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A2820DA" w14:textId="77777777" w:rsidTr="00EA4EC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1E38E45" w14:textId="77777777" w:rsidR="000F16DC" w:rsidRPr="00AA2803" w:rsidRDefault="000F16DC" w:rsidP="0086105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1D5BF6B" w14:textId="77777777" w:rsidR="000F16DC" w:rsidRPr="00AA2803" w:rsidRDefault="000F16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001D10E4" w14:textId="77777777" w:rsidR="000F16DC" w:rsidRPr="00AA2803" w:rsidRDefault="000F16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7" w:type="dxa"/>
            <w:gridSpan w:val="7"/>
            <w:tcBorders>
              <w:left w:val="single" w:sz="4" w:space="0" w:color="auto"/>
            </w:tcBorders>
          </w:tcPr>
          <w:p w14:paraId="761DA3F7" w14:textId="77777777" w:rsidR="000F16DC" w:rsidRPr="00AA2803" w:rsidRDefault="000F16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20812B08" w14:textId="77777777" w:rsidR="000F16DC" w:rsidRDefault="000F16DC" w:rsidP="00861054"/>
    <w:p w14:paraId="165C9199" w14:textId="7D997A95" w:rsidR="00FF4E87" w:rsidRDefault="006F1BA7" w:rsidP="006F1BA7">
      <w:pPr>
        <w:pStyle w:val="4"/>
      </w:pPr>
      <w:bookmarkStart w:id="50" w:name="_Toc435450820"/>
      <w:r>
        <w:rPr>
          <w:rFonts w:hint="eastAsia"/>
        </w:rPr>
        <w:t>店面类型基本信息（</w:t>
      </w:r>
      <w:r w:rsidRPr="006F1BA7">
        <w:t>INF_STORETYPES</w:t>
      </w:r>
      <w:r>
        <w:rPr>
          <w:rFonts w:hint="eastAsia"/>
        </w:rPr>
        <w:t>）</w:t>
      </w:r>
      <w:bookmarkEnd w:id="50"/>
    </w:p>
    <w:tbl>
      <w:tblPr>
        <w:tblW w:w="9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"/>
        <w:gridCol w:w="143"/>
        <w:gridCol w:w="698"/>
        <w:gridCol w:w="790"/>
        <w:gridCol w:w="1482"/>
        <w:gridCol w:w="6"/>
        <w:gridCol w:w="142"/>
        <w:gridCol w:w="1839"/>
        <w:gridCol w:w="1134"/>
        <w:gridCol w:w="283"/>
        <w:gridCol w:w="567"/>
        <w:gridCol w:w="140"/>
        <w:gridCol w:w="569"/>
        <w:gridCol w:w="1564"/>
      </w:tblGrid>
      <w:tr w:rsidR="00FF4E87" w14:paraId="26B0027C" w14:textId="77777777" w:rsidTr="00FF4E87">
        <w:tc>
          <w:tcPr>
            <w:tcW w:w="1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784A5D31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60CFF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店面类型基本信息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2F8D7791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0C2DA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INF_STORETYPES</w:t>
            </w:r>
          </w:p>
        </w:tc>
      </w:tr>
      <w:tr w:rsidR="00FF4E87" w14:paraId="4864F29B" w14:textId="77777777" w:rsidTr="00FF4E8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horzCross" w:color="auto" w:fill="C0C0C0"/>
          </w:tcPr>
          <w:p w14:paraId="495C07FE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260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AAB76E9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4EFDA81A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7426D704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113B209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3BA1C73B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FF4E87" w14:paraId="7A2C5611" w14:textId="77777777" w:rsidTr="00FF4E87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0BC8" w14:textId="77777777" w:rsidR="00FF4E87" w:rsidRDefault="00FF4E87" w:rsidP="006164CE">
            <w:pPr>
              <w:pStyle w:val="af"/>
              <w:numPr>
                <w:ilvl w:val="0"/>
                <w:numId w:val="74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CF1F1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类型ID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A6ED0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STORETYPE_ID</w:t>
            </w:r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9E73F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NUMBER(2)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932E1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1B729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0114AD22" w14:textId="77777777" w:rsidTr="00FF4E87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EB088" w14:textId="77777777" w:rsidR="00FF4E87" w:rsidRDefault="00FF4E87" w:rsidP="006164CE">
            <w:pPr>
              <w:pStyle w:val="af"/>
              <w:numPr>
                <w:ilvl w:val="0"/>
                <w:numId w:val="74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709AE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类型名称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B1B7E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STORETYPE_NAME</w:t>
            </w:r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AB553" w14:textId="35470889" w:rsidR="00FF4E87" w:rsidRDefault="00FF4E87" w:rsidP="00C867F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VARCHAR2(</w:t>
            </w:r>
            <w:r w:rsidR="00C867FF">
              <w:rPr>
                <w:rFonts w:ascii="新宋体" w:eastAsia="新宋体" w:hAnsi="新宋体"/>
                <w:szCs w:val="22"/>
              </w:rPr>
              <w:t>40</w:t>
            </w:r>
            <w:r>
              <w:rPr>
                <w:rFonts w:ascii="新宋体" w:eastAsia="新宋体" w:hAnsi="新宋体" w:hint="eastAsia"/>
                <w:szCs w:val="22"/>
              </w:rPr>
              <w:t>00)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AF112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EF0B1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61877359" w14:textId="77777777" w:rsidTr="00FF4E87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298D8" w14:textId="77777777" w:rsidR="00FF4E87" w:rsidRDefault="00FF4E87" w:rsidP="006164CE">
            <w:pPr>
              <w:pStyle w:val="af"/>
              <w:numPr>
                <w:ilvl w:val="0"/>
                <w:numId w:val="74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3F62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是否启用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25852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IS_VALID</w:t>
            </w:r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32F7B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17EE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DB862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381C5777" w14:textId="77777777" w:rsidTr="00FF4E87">
        <w:tc>
          <w:tcPr>
            <w:tcW w:w="974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460FED1" w14:textId="77777777" w:rsidR="00FF4E87" w:rsidRDefault="00FF4E87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FF4E87" w14:paraId="454BC132" w14:textId="77777777" w:rsidTr="00FF4E87">
        <w:trPr>
          <w:trHeight w:val="231"/>
        </w:trPr>
        <w:tc>
          <w:tcPr>
            <w:tcW w:w="5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544B45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lastRenderedPageBreak/>
              <w:t>主键</w:t>
            </w:r>
          </w:p>
        </w:tc>
        <w:tc>
          <w:tcPr>
            <w:tcW w:w="297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66D86424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3" w:type="dxa"/>
            <w:gridSpan w:val="9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16869D43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FF4E87" w14:paraId="19B09DA8" w14:textId="77777777" w:rsidTr="00FF4E87">
        <w:trPr>
          <w:trHeight w:val="231"/>
        </w:trPr>
        <w:tc>
          <w:tcPr>
            <w:tcW w:w="6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3F7B4D" w14:textId="77777777" w:rsidR="00FF4E87" w:rsidRDefault="00FF4E87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C69EE2C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PK_INF_STORETYPES</w:t>
            </w:r>
          </w:p>
        </w:tc>
        <w:tc>
          <w:tcPr>
            <w:tcW w:w="6243" w:type="dxa"/>
            <w:gridSpan w:val="9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6E2E67A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STORETYPE_ID</w:t>
            </w:r>
          </w:p>
        </w:tc>
      </w:tr>
      <w:tr w:rsidR="00FF4E87" w14:paraId="2D7D261A" w14:textId="77777777" w:rsidTr="00FF4E87">
        <w:trPr>
          <w:trHeight w:val="231"/>
        </w:trPr>
        <w:tc>
          <w:tcPr>
            <w:tcW w:w="5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9CE683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7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4943F712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86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4F6A5251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3CE4D307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31809912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FF4E87" w14:paraId="35AA6473" w14:textId="77777777" w:rsidTr="00FF4E87">
        <w:trPr>
          <w:trHeight w:val="231"/>
        </w:trPr>
        <w:tc>
          <w:tcPr>
            <w:tcW w:w="6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2B6FC3" w14:textId="77777777" w:rsidR="00FF4E87" w:rsidRDefault="00FF4E87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E6B6E25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86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A6D6745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21F962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0CF8EEA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388F3B20" w14:textId="77777777" w:rsidTr="00FF4E87">
        <w:trPr>
          <w:trHeight w:val="231"/>
        </w:trPr>
        <w:tc>
          <w:tcPr>
            <w:tcW w:w="5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C6785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7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767C3327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2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15C35735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3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01F53F6F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FF4E87" w14:paraId="48E65F23" w14:textId="77777777" w:rsidTr="00FF4E87">
        <w:trPr>
          <w:trHeight w:val="231"/>
        </w:trPr>
        <w:tc>
          <w:tcPr>
            <w:tcW w:w="6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DBFE23" w14:textId="77777777" w:rsidR="00FF4E87" w:rsidRDefault="00FF4E87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7B16872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C00AE30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3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12739EF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7771B87F" w14:textId="77777777" w:rsidTr="00FF4E87"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DCAF56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3" w:type="dxa"/>
            <w:gridSpan w:val="1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53F461D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553415C1" w14:textId="77777777" w:rsidTr="00FF4E87">
        <w:trPr>
          <w:trHeight w:val="231"/>
        </w:trPr>
        <w:tc>
          <w:tcPr>
            <w:tcW w:w="5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FEAE7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3DA3890B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45CD3EC4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7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6DEDC1E3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FF4E87" w14:paraId="5D0F2630" w14:textId="77777777" w:rsidTr="00FF4E87">
        <w:trPr>
          <w:trHeight w:val="231"/>
        </w:trPr>
        <w:tc>
          <w:tcPr>
            <w:tcW w:w="6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33635B" w14:textId="77777777" w:rsidR="00FF4E87" w:rsidRDefault="00FF4E87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0777685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20AABB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7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E69D4A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2C9E2300" w14:textId="77777777" w:rsidTr="00FF4E87">
        <w:trPr>
          <w:trHeight w:val="231"/>
        </w:trPr>
        <w:tc>
          <w:tcPr>
            <w:tcW w:w="6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8E963" w14:textId="77777777" w:rsidR="00FF4E87" w:rsidRDefault="00FF4E87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75E4EAA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FC7F1D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7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A54D95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49B1709F" w14:textId="77777777" w:rsidR="00FF4E87" w:rsidRDefault="00FF4E87" w:rsidP="00FF4E87"/>
    <w:p w14:paraId="373A5163" w14:textId="77777777" w:rsidR="00C0623E" w:rsidRPr="00AA2803" w:rsidRDefault="00C0623E" w:rsidP="00C0623E">
      <w:pPr>
        <w:pStyle w:val="4"/>
      </w:pPr>
      <w:bookmarkStart w:id="51" w:name="_Toc435450821"/>
      <w:r w:rsidRPr="00AA2803">
        <w:rPr>
          <w:rFonts w:hint="eastAsia"/>
        </w:rPr>
        <w:t>印制厂商基本信息（</w:t>
      </w:r>
      <w:r w:rsidRPr="00AA2803">
        <w:rPr>
          <w:rFonts w:hint="eastAsia"/>
        </w:rPr>
        <w:t>INF_</w:t>
      </w:r>
      <w:r w:rsidRPr="00AA2803">
        <w:t>PUBLISHER</w:t>
      </w:r>
      <w:r w:rsidRPr="00AA2803">
        <w:rPr>
          <w:rFonts w:hint="eastAsia"/>
        </w:rPr>
        <w:t>S</w:t>
      </w:r>
      <w:r w:rsidRPr="00AA2803">
        <w:rPr>
          <w:rFonts w:hint="eastAsia"/>
        </w:rPr>
        <w:t>）</w:t>
      </w:r>
      <w:bookmarkEnd w:id="51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42"/>
        <w:gridCol w:w="698"/>
        <w:gridCol w:w="790"/>
        <w:gridCol w:w="1482"/>
        <w:gridCol w:w="6"/>
        <w:gridCol w:w="142"/>
        <w:gridCol w:w="1838"/>
        <w:gridCol w:w="1134"/>
        <w:gridCol w:w="283"/>
        <w:gridCol w:w="567"/>
        <w:gridCol w:w="140"/>
        <w:gridCol w:w="569"/>
        <w:gridCol w:w="1564"/>
      </w:tblGrid>
      <w:tr w:rsidR="00AA2803" w:rsidRPr="00AA2803" w14:paraId="7AB3FAB1" w14:textId="77777777" w:rsidTr="003F4534">
        <w:tc>
          <w:tcPr>
            <w:tcW w:w="1232" w:type="dxa"/>
            <w:gridSpan w:val="3"/>
            <w:shd w:val="clear" w:color="auto" w:fill="C0C0C0"/>
          </w:tcPr>
          <w:p w14:paraId="535123B2" w14:textId="77777777" w:rsidR="00C0623E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58" w:type="dxa"/>
            <w:gridSpan w:val="5"/>
            <w:shd w:val="clear" w:color="auto" w:fill="auto"/>
          </w:tcPr>
          <w:p w14:paraId="6AD3509C" w14:textId="77777777" w:rsidR="00C0623E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印制厂商基本信息</w:t>
            </w:r>
          </w:p>
        </w:tc>
        <w:tc>
          <w:tcPr>
            <w:tcW w:w="1417" w:type="dxa"/>
            <w:gridSpan w:val="2"/>
            <w:shd w:val="clear" w:color="auto" w:fill="C0C0C0"/>
          </w:tcPr>
          <w:p w14:paraId="47C84E8F" w14:textId="77777777" w:rsidR="00C0623E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0" w:type="dxa"/>
            <w:gridSpan w:val="4"/>
            <w:shd w:val="clear" w:color="auto" w:fill="auto"/>
          </w:tcPr>
          <w:p w14:paraId="6A7A8E5A" w14:textId="77777777" w:rsidR="00C0623E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INF_PUBLISHERS</w:t>
            </w:r>
          </w:p>
        </w:tc>
      </w:tr>
      <w:tr w:rsidR="00AA2803" w:rsidRPr="00AA2803" w14:paraId="5929C904" w14:textId="77777777" w:rsidTr="003F453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65A55CFF" w14:textId="77777777" w:rsidR="00C0623E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260" w:type="dxa"/>
            <w:gridSpan w:val="6"/>
            <w:tcBorders>
              <w:left w:val="single" w:sz="4" w:space="0" w:color="auto"/>
            </w:tcBorders>
            <w:shd w:val="clear" w:color="auto" w:fill="C0C0C0"/>
          </w:tcPr>
          <w:p w14:paraId="13ED96DA" w14:textId="77777777" w:rsidR="00C0623E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1838" w:type="dxa"/>
            <w:shd w:val="clear" w:color="auto" w:fill="C0C0C0"/>
          </w:tcPr>
          <w:p w14:paraId="1CC0F879" w14:textId="77777777" w:rsidR="00C0623E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4" w:type="dxa"/>
            <w:gridSpan w:val="3"/>
            <w:shd w:val="clear" w:color="auto" w:fill="C0C0C0"/>
          </w:tcPr>
          <w:p w14:paraId="3208F42D" w14:textId="77777777" w:rsidR="00C0623E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1C8C415C" w14:textId="77777777" w:rsidR="00C0623E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4" w:type="dxa"/>
            <w:shd w:val="clear" w:color="auto" w:fill="C0C0C0"/>
          </w:tcPr>
          <w:p w14:paraId="4BB4262F" w14:textId="77777777" w:rsidR="00C0623E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76A254EA" w14:textId="77777777" w:rsidTr="003F4534">
        <w:tc>
          <w:tcPr>
            <w:tcW w:w="392" w:type="dxa"/>
            <w:tcBorders>
              <w:top w:val="single" w:sz="4" w:space="0" w:color="auto"/>
            </w:tcBorders>
          </w:tcPr>
          <w:p w14:paraId="33118688" w14:textId="77777777" w:rsidR="00C0623E" w:rsidRPr="00AA2803" w:rsidRDefault="00C0623E" w:rsidP="006164CE">
            <w:pPr>
              <w:pStyle w:val="af"/>
              <w:numPr>
                <w:ilvl w:val="0"/>
                <w:numId w:val="2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0" w:type="dxa"/>
            <w:gridSpan w:val="6"/>
          </w:tcPr>
          <w:p w14:paraId="4262CE59" w14:textId="77777777" w:rsidR="00C0623E" w:rsidRPr="00AA2803" w:rsidRDefault="00C0623E" w:rsidP="00C062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印制厂商编码</w:t>
            </w:r>
          </w:p>
        </w:tc>
        <w:tc>
          <w:tcPr>
            <w:tcW w:w="1838" w:type="dxa"/>
          </w:tcPr>
          <w:p w14:paraId="6392F5FC" w14:textId="77777777" w:rsidR="00C0623E" w:rsidRPr="00AA2803" w:rsidRDefault="00C0623E" w:rsidP="00C062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PUBLISHER</w:t>
            </w:r>
            <w:r w:rsidRPr="00AA2803">
              <w:rPr>
                <w:rFonts w:ascii="新宋体" w:eastAsia="新宋体" w:hAnsi="新宋体"/>
                <w:szCs w:val="22"/>
              </w:rPr>
              <w:t>_CODE</w:t>
            </w:r>
          </w:p>
        </w:tc>
        <w:tc>
          <w:tcPr>
            <w:tcW w:w="1984" w:type="dxa"/>
            <w:gridSpan w:val="3"/>
          </w:tcPr>
          <w:p w14:paraId="17F3B398" w14:textId="77777777" w:rsidR="00C0623E" w:rsidRPr="00AA2803" w:rsidRDefault="00C0623E" w:rsidP="00C062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</w:t>
            </w:r>
            <w:r w:rsidRPr="00AA2803">
              <w:rPr>
                <w:rFonts w:ascii="新宋体" w:eastAsia="新宋体" w:hAnsi="新宋体"/>
                <w:szCs w:val="22"/>
              </w:rPr>
              <w:t>(2)</w:t>
            </w:r>
          </w:p>
        </w:tc>
        <w:tc>
          <w:tcPr>
            <w:tcW w:w="709" w:type="dxa"/>
            <w:gridSpan w:val="2"/>
          </w:tcPr>
          <w:p w14:paraId="7B3D8909" w14:textId="77777777" w:rsidR="00C0623E" w:rsidRPr="00AA2803" w:rsidRDefault="00C0623E" w:rsidP="00C062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</w:tcPr>
          <w:p w14:paraId="02BF0EAB" w14:textId="77777777" w:rsidR="00C0623E" w:rsidRPr="00AA2803" w:rsidRDefault="00C0623E" w:rsidP="00C062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F7B1E71" w14:textId="77777777" w:rsidTr="003F4534">
        <w:tc>
          <w:tcPr>
            <w:tcW w:w="392" w:type="dxa"/>
          </w:tcPr>
          <w:p w14:paraId="4CA087F3" w14:textId="77777777" w:rsidR="00C0623E" w:rsidRPr="00AA2803" w:rsidRDefault="00C0623E" w:rsidP="006164CE">
            <w:pPr>
              <w:pStyle w:val="af"/>
              <w:numPr>
                <w:ilvl w:val="0"/>
                <w:numId w:val="2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0" w:type="dxa"/>
            <w:gridSpan w:val="6"/>
          </w:tcPr>
          <w:p w14:paraId="458C5842" w14:textId="77777777" w:rsidR="00C0623E" w:rsidRPr="00AA2803" w:rsidRDefault="00C0623E" w:rsidP="00C062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印制厂商名称</w:t>
            </w:r>
          </w:p>
        </w:tc>
        <w:tc>
          <w:tcPr>
            <w:tcW w:w="1838" w:type="dxa"/>
          </w:tcPr>
          <w:p w14:paraId="3422B3CB" w14:textId="77777777" w:rsidR="00C0623E" w:rsidRPr="00AA2803" w:rsidRDefault="00C0623E" w:rsidP="00C062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PUBLISHER</w:t>
            </w:r>
            <w:r w:rsidRPr="00AA2803">
              <w:rPr>
                <w:rFonts w:ascii="新宋体" w:eastAsia="新宋体" w:hAnsi="新宋体"/>
                <w:szCs w:val="22"/>
              </w:rPr>
              <w:t>_</w:t>
            </w:r>
            <w:r w:rsidRPr="00AA2803">
              <w:rPr>
                <w:rFonts w:ascii="新宋体" w:eastAsia="新宋体" w:hAnsi="新宋体" w:hint="eastAsia"/>
                <w:szCs w:val="22"/>
              </w:rPr>
              <w:t>NAME</w:t>
            </w:r>
          </w:p>
        </w:tc>
        <w:tc>
          <w:tcPr>
            <w:tcW w:w="1984" w:type="dxa"/>
            <w:gridSpan w:val="3"/>
          </w:tcPr>
          <w:p w14:paraId="32584817" w14:textId="77777777" w:rsidR="00C0623E" w:rsidRPr="00AA2803" w:rsidRDefault="00C0623E" w:rsidP="00C062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VARCHAR2(500)</w:t>
            </w:r>
          </w:p>
        </w:tc>
        <w:tc>
          <w:tcPr>
            <w:tcW w:w="709" w:type="dxa"/>
            <w:gridSpan w:val="2"/>
          </w:tcPr>
          <w:p w14:paraId="7FD26FEC" w14:textId="77777777" w:rsidR="00C0623E" w:rsidRPr="00AA2803" w:rsidRDefault="00C0623E" w:rsidP="00C062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</w:tcPr>
          <w:p w14:paraId="471C9B35" w14:textId="77777777" w:rsidR="00C0623E" w:rsidRPr="00AA2803" w:rsidRDefault="00C0623E" w:rsidP="00C062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8424723" w14:textId="77777777" w:rsidTr="003F4534">
        <w:tc>
          <w:tcPr>
            <w:tcW w:w="392" w:type="dxa"/>
          </w:tcPr>
          <w:p w14:paraId="214B94E4" w14:textId="77777777" w:rsidR="00C0623E" w:rsidRPr="00AA2803" w:rsidRDefault="00C0623E" w:rsidP="006164CE">
            <w:pPr>
              <w:pStyle w:val="af"/>
              <w:numPr>
                <w:ilvl w:val="0"/>
                <w:numId w:val="2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0" w:type="dxa"/>
            <w:gridSpan w:val="6"/>
          </w:tcPr>
          <w:p w14:paraId="6B9BBF60" w14:textId="77777777" w:rsidR="00C0623E" w:rsidRPr="00AA2803" w:rsidRDefault="00C0623E" w:rsidP="00C062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是否有效（1-有效、0-无效）</w:t>
            </w:r>
          </w:p>
        </w:tc>
        <w:tc>
          <w:tcPr>
            <w:tcW w:w="1838" w:type="dxa"/>
          </w:tcPr>
          <w:p w14:paraId="5109A9D4" w14:textId="77777777" w:rsidR="00C0623E" w:rsidRPr="00AA2803" w:rsidRDefault="00C0623E" w:rsidP="00C062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IS_VALID</w:t>
            </w:r>
          </w:p>
        </w:tc>
        <w:tc>
          <w:tcPr>
            <w:tcW w:w="1984" w:type="dxa"/>
            <w:gridSpan w:val="3"/>
          </w:tcPr>
          <w:p w14:paraId="7AC50FD7" w14:textId="77777777" w:rsidR="00C0623E" w:rsidRPr="00AA2803" w:rsidRDefault="00C0623E" w:rsidP="00C062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</w:t>
            </w:r>
            <w:r w:rsidRPr="00AA2803">
              <w:rPr>
                <w:rFonts w:ascii="新宋体" w:eastAsia="新宋体" w:hAnsi="新宋体"/>
                <w:szCs w:val="22"/>
              </w:rPr>
              <w:t>(1)</w:t>
            </w:r>
          </w:p>
        </w:tc>
        <w:tc>
          <w:tcPr>
            <w:tcW w:w="709" w:type="dxa"/>
            <w:gridSpan w:val="2"/>
          </w:tcPr>
          <w:p w14:paraId="74FDA589" w14:textId="77777777" w:rsidR="00C0623E" w:rsidRPr="00AA2803" w:rsidRDefault="00C0623E" w:rsidP="00C062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</w:tcPr>
          <w:p w14:paraId="41C4717B" w14:textId="77777777" w:rsidR="00C0623E" w:rsidRPr="00AA2803" w:rsidRDefault="00C0623E" w:rsidP="00C062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1</w:t>
            </w:r>
          </w:p>
        </w:tc>
      </w:tr>
      <w:tr w:rsidR="00715D99" w:rsidRPr="00AA2803" w14:paraId="0D03DA2A" w14:textId="77777777" w:rsidTr="003F4534">
        <w:tc>
          <w:tcPr>
            <w:tcW w:w="392" w:type="dxa"/>
          </w:tcPr>
          <w:p w14:paraId="11AFE02F" w14:textId="77777777" w:rsidR="00715D99" w:rsidRPr="00AA2803" w:rsidRDefault="00715D99" w:rsidP="006164CE">
            <w:pPr>
              <w:pStyle w:val="af"/>
              <w:numPr>
                <w:ilvl w:val="0"/>
                <w:numId w:val="2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0" w:type="dxa"/>
            <w:gridSpan w:val="6"/>
          </w:tcPr>
          <w:p w14:paraId="23383614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应对的处理流程（1-A计划，2-B计划）</w:t>
            </w:r>
          </w:p>
        </w:tc>
        <w:tc>
          <w:tcPr>
            <w:tcW w:w="1838" w:type="dxa"/>
          </w:tcPr>
          <w:p w14:paraId="3E7F7049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PLAN</w:t>
            </w:r>
            <w:r w:rsidRPr="00AA2803">
              <w:rPr>
                <w:rFonts w:ascii="新宋体" w:eastAsia="新宋体" w:hAnsi="新宋体"/>
                <w:szCs w:val="22"/>
              </w:rPr>
              <w:t>_FLOW</w:t>
            </w:r>
          </w:p>
        </w:tc>
        <w:tc>
          <w:tcPr>
            <w:tcW w:w="1984" w:type="dxa"/>
            <w:gridSpan w:val="3"/>
          </w:tcPr>
          <w:p w14:paraId="3A038440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</w:t>
            </w:r>
            <w:r w:rsidRPr="00AA2803">
              <w:rPr>
                <w:rFonts w:ascii="新宋体" w:eastAsia="新宋体" w:hAnsi="新宋体"/>
                <w:szCs w:val="22"/>
              </w:rPr>
              <w:t>(1)</w:t>
            </w:r>
          </w:p>
        </w:tc>
        <w:tc>
          <w:tcPr>
            <w:tcW w:w="709" w:type="dxa"/>
            <w:gridSpan w:val="2"/>
          </w:tcPr>
          <w:p w14:paraId="33F55C06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4" w:type="dxa"/>
          </w:tcPr>
          <w:p w14:paraId="66D824AC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15D99" w:rsidRPr="00AA2803" w14:paraId="7BB24BD3" w14:textId="77777777" w:rsidTr="003F4534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67D54483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715D99" w:rsidRPr="00AA2803" w14:paraId="0107A340" w14:textId="77777777" w:rsidTr="003F4534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13CF9F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D10C4E0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3" w:type="dxa"/>
            <w:gridSpan w:val="9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75DB579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BE1029" w:rsidRPr="00AA2803" w14:paraId="6195E09A" w14:textId="77777777" w:rsidTr="003F4534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0E7BE2" w14:textId="77777777" w:rsidR="00BE1029" w:rsidRPr="00AA2803" w:rsidRDefault="00BE1029" w:rsidP="00BE10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</w:tcPr>
          <w:p w14:paraId="4FB35855" w14:textId="77777777" w:rsidR="00BE1029" w:rsidRPr="00AA2803" w:rsidRDefault="00BE1029" w:rsidP="00BE10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</w:t>
            </w:r>
            <w:r w:rsidRPr="00BE1029">
              <w:rPr>
                <w:rFonts w:ascii="新宋体" w:eastAsia="新宋体" w:hAnsi="新宋体"/>
                <w:szCs w:val="22"/>
              </w:rPr>
              <w:t>INF_PUBLISHERS</w:t>
            </w:r>
          </w:p>
        </w:tc>
        <w:tc>
          <w:tcPr>
            <w:tcW w:w="6243" w:type="dxa"/>
            <w:gridSpan w:val="9"/>
            <w:tcBorders>
              <w:left w:val="single" w:sz="4" w:space="0" w:color="auto"/>
            </w:tcBorders>
          </w:tcPr>
          <w:p w14:paraId="2E5081F2" w14:textId="77777777" w:rsidR="00BE1029" w:rsidRPr="00AA2803" w:rsidRDefault="00BE1029" w:rsidP="00BE10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PUBLISHER</w:t>
            </w:r>
            <w:r w:rsidRPr="00AA2803">
              <w:rPr>
                <w:rFonts w:ascii="新宋体" w:eastAsia="新宋体" w:hAnsi="新宋体"/>
                <w:szCs w:val="22"/>
              </w:rPr>
              <w:t>_CODE</w:t>
            </w:r>
          </w:p>
        </w:tc>
      </w:tr>
      <w:tr w:rsidR="00715D99" w:rsidRPr="00AA2803" w14:paraId="56305F43" w14:textId="77777777" w:rsidTr="003F4534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D65CEB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3B78F92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8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40B929B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4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B04117C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3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61F9F56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715D99" w:rsidRPr="00AA2803" w14:paraId="3008D6A5" w14:textId="77777777" w:rsidTr="003F4534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C36FF3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</w:tcPr>
          <w:p w14:paraId="1CAA7241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86" w:type="dxa"/>
            <w:gridSpan w:val="3"/>
            <w:tcBorders>
              <w:left w:val="single" w:sz="4" w:space="0" w:color="auto"/>
            </w:tcBorders>
          </w:tcPr>
          <w:p w14:paraId="51EDEB33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4" w:type="dxa"/>
            <w:gridSpan w:val="4"/>
            <w:tcBorders>
              <w:left w:val="single" w:sz="4" w:space="0" w:color="auto"/>
            </w:tcBorders>
          </w:tcPr>
          <w:p w14:paraId="2F64D739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3" w:type="dxa"/>
            <w:gridSpan w:val="2"/>
            <w:tcBorders>
              <w:left w:val="single" w:sz="4" w:space="0" w:color="auto"/>
            </w:tcBorders>
          </w:tcPr>
          <w:p w14:paraId="4AA17B6D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15D99" w:rsidRPr="00AA2803" w14:paraId="0F80F480" w14:textId="77777777" w:rsidTr="003F4534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1F4DCF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1F8DE2E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2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3707EB2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DB979C3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715D99" w:rsidRPr="00AA2803" w14:paraId="7974F10A" w14:textId="77777777" w:rsidTr="003F4534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3090FD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</w:tcPr>
          <w:p w14:paraId="1F37267C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  <w:tcBorders>
              <w:left w:val="single" w:sz="4" w:space="0" w:color="auto"/>
            </w:tcBorders>
          </w:tcPr>
          <w:p w14:paraId="21CC1E18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3" w:type="dxa"/>
            <w:gridSpan w:val="5"/>
            <w:tcBorders>
              <w:left w:val="single" w:sz="4" w:space="0" w:color="auto"/>
            </w:tcBorders>
          </w:tcPr>
          <w:p w14:paraId="2EAB374A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15D99" w:rsidRPr="00AA2803" w14:paraId="6D467C7A" w14:textId="77777777" w:rsidTr="003F4534">
        <w:tc>
          <w:tcPr>
            <w:tcW w:w="534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5000B3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约束</w:t>
            </w:r>
          </w:p>
        </w:tc>
        <w:tc>
          <w:tcPr>
            <w:tcW w:w="9213" w:type="dxa"/>
            <w:gridSpan w:val="12"/>
            <w:tcBorders>
              <w:left w:val="single" w:sz="4" w:space="0" w:color="auto"/>
            </w:tcBorders>
          </w:tcPr>
          <w:p w14:paraId="16379471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15D99" w:rsidRPr="00AA2803" w14:paraId="11F2A785" w14:textId="77777777" w:rsidTr="003F4534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2254D3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41CE9E8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4465F85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7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ACB3D11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715D99" w:rsidRPr="00AA2803" w14:paraId="5C8A70DA" w14:textId="77777777" w:rsidTr="003F4534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51153FD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4CFCD01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2F86CC3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7" w:type="dxa"/>
            <w:gridSpan w:val="8"/>
            <w:tcBorders>
              <w:left w:val="single" w:sz="4" w:space="0" w:color="auto"/>
            </w:tcBorders>
          </w:tcPr>
          <w:p w14:paraId="1F716708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15D99" w:rsidRPr="00AA2803" w14:paraId="178F0970" w14:textId="77777777" w:rsidTr="003F4534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61837F5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A2786E6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96EF7AD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7" w:type="dxa"/>
            <w:gridSpan w:val="8"/>
            <w:tcBorders>
              <w:left w:val="single" w:sz="4" w:space="0" w:color="auto"/>
            </w:tcBorders>
          </w:tcPr>
          <w:p w14:paraId="412084AF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6569DBB0" w14:textId="77777777" w:rsidR="00C0623E" w:rsidRPr="00AA2803" w:rsidRDefault="00C0623E" w:rsidP="00C0623E"/>
    <w:p w14:paraId="291DCC26" w14:textId="77777777" w:rsidR="00F96E7F" w:rsidRPr="00AA2803" w:rsidRDefault="00F96E7F" w:rsidP="00F96E7F">
      <w:pPr>
        <w:pStyle w:val="4"/>
      </w:pPr>
      <w:bookmarkStart w:id="52" w:name="_Toc435450822"/>
      <w:r w:rsidRPr="00AA2803">
        <w:rPr>
          <w:rFonts w:hint="eastAsia"/>
        </w:rPr>
        <w:t>终端机管理</w:t>
      </w:r>
      <w:r w:rsidR="003406EE" w:rsidRPr="00AA2803">
        <w:rPr>
          <w:rFonts w:hint="eastAsia"/>
        </w:rPr>
        <w:t>（</w:t>
      </w:r>
      <w:r w:rsidR="003406EE" w:rsidRPr="00AA2803">
        <w:t>INF_TERMINAL</w:t>
      </w:r>
      <w:r w:rsidR="003406EE" w:rsidRPr="00AA2803">
        <w:rPr>
          <w:rFonts w:hint="eastAsia"/>
        </w:rPr>
        <w:t>）</w:t>
      </w:r>
      <w:bookmarkEnd w:id="52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348"/>
        <w:gridCol w:w="133"/>
        <w:gridCol w:w="6"/>
        <w:gridCol w:w="1984"/>
        <w:gridCol w:w="145"/>
        <w:gridCol w:w="983"/>
        <w:gridCol w:w="288"/>
        <w:gridCol w:w="562"/>
        <w:gridCol w:w="145"/>
        <w:gridCol w:w="564"/>
        <w:gridCol w:w="1568"/>
      </w:tblGrid>
      <w:tr w:rsidR="00AA2803" w:rsidRPr="00AA2803" w14:paraId="62298FCE" w14:textId="77777777" w:rsidTr="00B51C22">
        <w:tc>
          <w:tcPr>
            <w:tcW w:w="1231" w:type="dxa"/>
            <w:gridSpan w:val="3"/>
            <w:shd w:val="clear" w:color="auto" w:fill="C0C0C0"/>
          </w:tcPr>
          <w:p w14:paraId="772DA624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406" w:type="dxa"/>
            <w:gridSpan w:val="6"/>
            <w:shd w:val="clear" w:color="auto" w:fill="auto"/>
          </w:tcPr>
          <w:p w14:paraId="2D4BB934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终端机管理</w:t>
            </w:r>
          </w:p>
        </w:tc>
        <w:tc>
          <w:tcPr>
            <w:tcW w:w="1271" w:type="dxa"/>
            <w:gridSpan w:val="2"/>
            <w:shd w:val="clear" w:color="auto" w:fill="C0C0C0"/>
          </w:tcPr>
          <w:p w14:paraId="4D0CB8C3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7C18E581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INF_TERMINAL</w:t>
            </w:r>
          </w:p>
        </w:tc>
      </w:tr>
      <w:tr w:rsidR="00AA2803" w:rsidRPr="00AA2803" w14:paraId="158E4C3D" w14:textId="77777777" w:rsidTr="00B51C22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6F7EBB1C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6BDD02E0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8" w:type="dxa"/>
            <w:gridSpan w:val="4"/>
            <w:shd w:val="clear" w:color="auto" w:fill="C0C0C0"/>
          </w:tcPr>
          <w:p w14:paraId="18C4462F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833" w:type="dxa"/>
            <w:gridSpan w:val="3"/>
            <w:shd w:val="clear" w:color="auto" w:fill="C0C0C0"/>
          </w:tcPr>
          <w:p w14:paraId="3CC547D3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77613FD1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68DA30C8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3996A2D4" w14:textId="77777777" w:rsidTr="00B51C22">
        <w:tc>
          <w:tcPr>
            <w:tcW w:w="391" w:type="dxa"/>
            <w:tcBorders>
              <w:top w:val="single" w:sz="4" w:space="0" w:color="auto"/>
            </w:tcBorders>
          </w:tcPr>
          <w:p w14:paraId="0F0F8300" w14:textId="77777777" w:rsidR="00093433" w:rsidRPr="00AA2803" w:rsidRDefault="00093433" w:rsidP="00B51C22">
            <w:pPr>
              <w:pStyle w:val="af"/>
              <w:numPr>
                <w:ilvl w:val="0"/>
                <w:numId w:val="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1214B60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终端机编码</w:t>
            </w:r>
          </w:p>
        </w:tc>
        <w:tc>
          <w:tcPr>
            <w:tcW w:w="2268" w:type="dxa"/>
            <w:gridSpan w:val="4"/>
          </w:tcPr>
          <w:p w14:paraId="55557A70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TERMINAL_CODE</w:t>
            </w:r>
          </w:p>
        </w:tc>
        <w:tc>
          <w:tcPr>
            <w:tcW w:w="1833" w:type="dxa"/>
            <w:gridSpan w:val="3"/>
          </w:tcPr>
          <w:p w14:paraId="4B470F5A" w14:textId="77777777" w:rsidR="00093433" w:rsidRPr="00AA2803" w:rsidRDefault="00093433" w:rsidP="0009343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CHAR(8)</w:t>
            </w:r>
          </w:p>
        </w:tc>
        <w:tc>
          <w:tcPr>
            <w:tcW w:w="709" w:type="dxa"/>
            <w:gridSpan w:val="2"/>
          </w:tcPr>
          <w:p w14:paraId="0024C26C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D434ABB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960510F" w14:textId="77777777" w:rsidTr="00B51C22">
        <w:tc>
          <w:tcPr>
            <w:tcW w:w="391" w:type="dxa"/>
            <w:tcBorders>
              <w:top w:val="single" w:sz="4" w:space="0" w:color="auto"/>
            </w:tcBorders>
          </w:tcPr>
          <w:p w14:paraId="62F17E66" w14:textId="77777777" w:rsidR="00093433" w:rsidRPr="00AA2803" w:rsidRDefault="00093433" w:rsidP="00B51C22">
            <w:pPr>
              <w:pStyle w:val="af"/>
              <w:numPr>
                <w:ilvl w:val="0"/>
                <w:numId w:val="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58AF1A9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终端机唯一标识</w:t>
            </w:r>
          </w:p>
        </w:tc>
        <w:tc>
          <w:tcPr>
            <w:tcW w:w="2268" w:type="dxa"/>
            <w:gridSpan w:val="4"/>
          </w:tcPr>
          <w:p w14:paraId="1E65BBBC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TERM_IDENTITY_CODE</w:t>
            </w:r>
          </w:p>
        </w:tc>
        <w:tc>
          <w:tcPr>
            <w:tcW w:w="1833" w:type="dxa"/>
            <w:gridSpan w:val="3"/>
          </w:tcPr>
          <w:p w14:paraId="3FDFDEE2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VARCHAR2(100)</w:t>
            </w:r>
          </w:p>
        </w:tc>
        <w:tc>
          <w:tcPr>
            <w:tcW w:w="709" w:type="dxa"/>
            <w:gridSpan w:val="2"/>
          </w:tcPr>
          <w:p w14:paraId="0A7657CD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791302D3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9E0DB10" w14:textId="77777777" w:rsidTr="00B51C22">
        <w:tc>
          <w:tcPr>
            <w:tcW w:w="9747" w:type="dxa"/>
            <w:gridSpan w:val="15"/>
            <w:shd w:val="clear" w:color="auto" w:fill="D9D9D9" w:themeFill="background1" w:themeFillShade="D9"/>
          </w:tcPr>
          <w:p w14:paraId="2F12A8C2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2273425E" w14:textId="77777777" w:rsidTr="00B51C22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40E4AE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E91C864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9C194B8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0A9C01A8" w14:textId="77777777" w:rsidTr="00B51C22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C5DCBA" w14:textId="77777777" w:rsidR="00093433" w:rsidRPr="00AA2803" w:rsidRDefault="00093433" w:rsidP="0009343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53B19779" w14:textId="77777777" w:rsidR="00093433" w:rsidRPr="00AA2803" w:rsidRDefault="00093433" w:rsidP="0009343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PK_INF_TERMINAL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</w:tcPr>
          <w:p w14:paraId="5F0CD6DF" w14:textId="77777777" w:rsidR="00093433" w:rsidRPr="00AA2803" w:rsidRDefault="00093433" w:rsidP="0009343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TERMINAL_CODE</w:t>
            </w:r>
          </w:p>
        </w:tc>
      </w:tr>
      <w:tr w:rsidR="00AA2803" w:rsidRPr="00AA2803" w14:paraId="79566D0F" w14:textId="77777777" w:rsidTr="00B51C22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F838F0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6AD1DC9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A5C969D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D0AE2C5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5AA8253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2CAC9CCA" w14:textId="77777777" w:rsidTr="00B51C22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A2E086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1A8C22C3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0D1E6185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5"/>
            <w:tcBorders>
              <w:left w:val="single" w:sz="4" w:space="0" w:color="auto"/>
            </w:tcBorders>
          </w:tcPr>
          <w:p w14:paraId="618FD427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65CAB5C8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49297DE" w14:textId="77777777" w:rsidTr="00B51C22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07B0C5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3156908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76B2E4D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5DC0402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2A5CC105" w14:textId="77777777" w:rsidTr="00B51C22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D90301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3E5511CF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</w:tcPr>
          <w:p w14:paraId="609900DF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68C36092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52A8134" w14:textId="77777777" w:rsidTr="00B51C22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659995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3"/>
            <w:tcBorders>
              <w:left w:val="single" w:sz="4" w:space="0" w:color="auto"/>
            </w:tcBorders>
          </w:tcPr>
          <w:p w14:paraId="2BC1CEE2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CE9AAC4" w14:textId="77777777" w:rsidTr="00B51C22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AB7E36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0159AAE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7DC06D7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EFF22E0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1BFBAAF4" w14:textId="77777777" w:rsidTr="00B51C22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48EE4D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7EAFCA7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3CEB7619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301E7859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A92A83B" w14:textId="77777777" w:rsidTr="00B51C22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0DA0418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6DBE20F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1C7C5562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68E454B6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074C984F" w14:textId="77777777" w:rsidR="00093433" w:rsidRPr="00AA2803" w:rsidRDefault="00093433" w:rsidP="00093433"/>
    <w:p w14:paraId="207BBD02" w14:textId="77777777" w:rsidR="00F96E7F" w:rsidRPr="00AA2803" w:rsidRDefault="00F96E7F" w:rsidP="00C0623E"/>
    <w:p w14:paraId="460EB2F1" w14:textId="77777777" w:rsidR="00A4125A" w:rsidRPr="00AA2803" w:rsidRDefault="00A4125A" w:rsidP="00C0623E"/>
    <w:p w14:paraId="3CF3B0C0" w14:textId="77777777" w:rsidR="00C0623E" w:rsidRPr="00AA2803" w:rsidRDefault="00635138" w:rsidP="005E6B04">
      <w:pPr>
        <w:pStyle w:val="3"/>
      </w:pPr>
      <w:bookmarkStart w:id="53" w:name="_Toc435450823"/>
      <w:r w:rsidRPr="00AA2803">
        <w:rPr>
          <w:rFonts w:hint="eastAsia"/>
        </w:rPr>
        <w:t>账户</w:t>
      </w:r>
      <w:bookmarkEnd w:id="53"/>
    </w:p>
    <w:p w14:paraId="6BD0907C" w14:textId="77777777" w:rsidR="00635138" w:rsidRPr="00AA2803" w:rsidRDefault="00635138" w:rsidP="00635138">
      <w:pPr>
        <w:pStyle w:val="4"/>
      </w:pPr>
      <w:bookmarkStart w:id="54" w:name="_Toc435450824"/>
      <w:r w:rsidRPr="00AA2803">
        <w:rPr>
          <w:rFonts w:hint="eastAsia"/>
        </w:rPr>
        <w:t>组织机构账户信息（</w:t>
      </w:r>
      <w:r w:rsidRPr="00AA2803">
        <w:rPr>
          <w:rFonts w:hint="eastAsia"/>
        </w:rPr>
        <w:t>ACC_</w:t>
      </w:r>
      <w:r w:rsidRPr="00AA2803">
        <w:t>ORG_ACCOUNT</w:t>
      </w:r>
      <w:r w:rsidRPr="00AA2803">
        <w:rPr>
          <w:rFonts w:hint="eastAsia"/>
        </w:rPr>
        <w:t>）</w:t>
      </w:r>
      <w:bookmarkEnd w:id="54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348"/>
        <w:gridCol w:w="133"/>
        <w:gridCol w:w="6"/>
        <w:gridCol w:w="1984"/>
        <w:gridCol w:w="145"/>
        <w:gridCol w:w="983"/>
        <w:gridCol w:w="288"/>
        <w:gridCol w:w="562"/>
        <w:gridCol w:w="145"/>
        <w:gridCol w:w="564"/>
        <w:gridCol w:w="1568"/>
      </w:tblGrid>
      <w:tr w:rsidR="00AA2803" w:rsidRPr="00AA2803" w14:paraId="31E98B28" w14:textId="77777777" w:rsidTr="005E6B04">
        <w:tc>
          <w:tcPr>
            <w:tcW w:w="1231" w:type="dxa"/>
            <w:gridSpan w:val="3"/>
            <w:shd w:val="clear" w:color="auto" w:fill="C0C0C0"/>
          </w:tcPr>
          <w:p w14:paraId="3B43E3FA" w14:textId="77777777" w:rsidR="00635138" w:rsidRPr="00AA2803" w:rsidRDefault="00635138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lastRenderedPageBreak/>
              <w:t>汉字注解</w:t>
            </w:r>
          </w:p>
        </w:tc>
        <w:tc>
          <w:tcPr>
            <w:tcW w:w="4406" w:type="dxa"/>
            <w:gridSpan w:val="6"/>
            <w:shd w:val="clear" w:color="auto" w:fill="auto"/>
          </w:tcPr>
          <w:p w14:paraId="368DBC45" w14:textId="77777777" w:rsidR="00635138" w:rsidRPr="00AA2803" w:rsidRDefault="00635138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组织机构账户信息</w:t>
            </w:r>
          </w:p>
        </w:tc>
        <w:tc>
          <w:tcPr>
            <w:tcW w:w="1271" w:type="dxa"/>
            <w:gridSpan w:val="2"/>
            <w:shd w:val="clear" w:color="auto" w:fill="C0C0C0"/>
          </w:tcPr>
          <w:p w14:paraId="767C83B9" w14:textId="77777777" w:rsidR="00635138" w:rsidRPr="00AA2803" w:rsidRDefault="00635138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21D63630" w14:textId="77777777" w:rsidR="00635138" w:rsidRPr="00AA2803" w:rsidRDefault="00635138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A</w:t>
            </w: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CC</w:t>
            </w: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_ORG_ACCOUNT</w:t>
            </w:r>
          </w:p>
        </w:tc>
      </w:tr>
      <w:tr w:rsidR="00AA2803" w:rsidRPr="00AA2803" w14:paraId="313A6E25" w14:textId="77777777" w:rsidTr="005E6B04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678C4E74" w14:textId="77777777" w:rsidR="00635138" w:rsidRPr="00AA2803" w:rsidRDefault="00635138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0CAA9894" w14:textId="77777777" w:rsidR="00635138" w:rsidRPr="00AA2803" w:rsidRDefault="00635138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8" w:type="dxa"/>
            <w:gridSpan w:val="4"/>
            <w:shd w:val="clear" w:color="auto" w:fill="C0C0C0"/>
          </w:tcPr>
          <w:p w14:paraId="07AC107B" w14:textId="77777777" w:rsidR="00635138" w:rsidRPr="00AA2803" w:rsidRDefault="00635138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833" w:type="dxa"/>
            <w:gridSpan w:val="3"/>
            <w:shd w:val="clear" w:color="auto" w:fill="C0C0C0"/>
          </w:tcPr>
          <w:p w14:paraId="6F00E053" w14:textId="77777777" w:rsidR="00635138" w:rsidRPr="00AA2803" w:rsidRDefault="00635138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0FAABF59" w14:textId="77777777" w:rsidR="00635138" w:rsidRPr="00AA2803" w:rsidRDefault="00635138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247B8217" w14:textId="77777777" w:rsidR="00635138" w:rsidRPr="00AA2803" w:rsidRDefault="00635138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6F7EC930" w14:textId="77777777" w:rsidTr="005E6B04">
        <w:tc>
          <w:tcPr>
            <w:tcW w:w="391" w:type="dxa"/>
            <w:tcBorders>
              <w:top w:val="single" w:sz="4" w:space="0" w:color="auto"/>
            </w:tcBorders>
          </w:tcPr>
          <w:p w14:paraId="29A0475A" w14:textId="77777777" w:rsidR="00635138" w:rsidRPr="00AA2803" w:rsidRDefault="00635138" w:rsidP="000A0DB5">
            <w:pPr>
              <w:pStyle w:val="af"/>
              <w:numPr>
                <w:ilvl w:val="0"/>
                <w:numId w:val="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4DE0D3C" w14:textId="77777777" w:rsidR="00635138" w:rsidRPr="00AA2803" w:rsidRDefault="00635138" w:rsidP="005E6B0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部门编码</w:t>
            </w:r>
          </w:p>
        </w:tc>
        <w:tc>
          <w:tcPr>
            <w:tcW w:w="2268" w:type="dxa"/>
            <w:gridSpan w:val="4"/>
          </w:tcPr>
          <w:p w14:paraId="55AE597D" w14:textId="77777777" w:rsidR="00635138" w:rsidRPr="00AA2803" w:rsidRDefault="00635138" w:rsidP="005E6B0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ORG_CODE</w:t>
            </w:r>
          </w:p>
        </w:tc>
        <w:tc>
          <w:tcPr>
            <w:tcW w:w="1833" w:type="dxa"/>
            <w:gridSpan w:val="3"/>
          </w:tcPr>
          <w:p w14:paraId="1CABEE13" w14:textId="77777777" w:rsidR="00635138" w:rsidRPr="00AA2803" w:rsidRDefault="00635138" w:rsidP="005E6B0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AD90454" w14:textId="77777777" w:rsidR="00635138" w:rsidRPr="00AA2803" w:rsidRDefault="00635138" w:rsidP="005E6B0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287D18C" w14:textId="77777777" w:rsidR="00635138" w:rsidRPr="00AA2803" w:rsidRDefault="00635138" w:rsidP="005E6B0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B2C1775" w14:textId="77777777" w:rsidTr="005E6B04">
        <w:tc>
          <w:tcPr>
            <w:tcW w:w="391" w:type="dxa"/>
            <w:tcBorders>
              <w:top w:val="single" w:sz="4" w:space="0" w:color="auto"/>
            </w:tcBorders>
          </w:tcPr>
          <w:p w14:paraId="6DF934C4" w14:textId="77777777" w:rsidR="00A45C81" w:rsidRPr="00AA2803" w:rsidRDefault="00A45C81" w:rsidP="000A0DB5">
            <w:pPr>
              <w:pStyle w:val="af"/>
              <w:numPr>
                <w:ilvl w:val="0"/>
                <w:numId w:val="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C6A26A3" w14:textId="77777777" w:rsidR="00A45C81" w:rsidRPr="00AA2803" w:rsidRDefault="00A45C81" w:rsidP="00A45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账户类型（1-主要账户）</w:t>
            </w:r>
          </w:p>
        </w:tc>
        <w:tc>
          <w:tcPr>
            <w:tcW w:w="2268" w:type="dxa"/>
            <w:gridSpan w:val="4"/>
          </w:tcPr>
          <w:p w14:paraId="5F58F030" w14:textId="77777777" w:rsidR="00A45C81" w:rsidRPr="00AA2803" w:rsidRDefault="00A45C81" w:rsidP="00A45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ACC_TYPE</w:t>
            </w:r>
          </w:p>
        </w:tc>
        <w:tc>
          <w:tcPr>
            <w:tcW w:w="1833" w:type="dxa"/>
            <w:gridSpan w:val="3"/>
          </w:tcPr>
          <w:p w14:paraId="72034B62" w14:textId="77777777" w:rsidR="00A45C81" w:rsidRPr="00AA2803" w:rsidRDefault="00A45C81" w:rsidP="00A45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036FE8AA" w14:textId="77777777" w:rsidR="00A45C81" w:rsidRPr="00AA2803" w:rsidRDefault="00A45C81" w:rsidP="00A45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73D712F" w14:textId="77777777" w:rsidR="00A45C81" w:rsidRPr="00AA2803" w:rsidRDefault="00A45C81" w:rsidP="00A45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1</w:t>
            </w:r>
          </w:p>
        </w:tc>
      </w:tr>
      <w:tr w:rsidR="00AA2803" w:rsidRPr="00AA2803" w14:paraId="2C2BF648" w14:textId="77777777" w:rsidTr="005E6B04">
        <w:tc>
          <w:tcPr>
            <w:tcW w:w="391" w:type="dxa"/>
            <w:tcBorders>
              <w:top w:val="single" w:sz="4" w:space="0" w:color="auto"/>
            </w:tcBorders>
          </w:tcPr>
          <w:p w14:paraId="358C8EE3" w14:textId="77777777" w:rsidR="00A45C81" w:rsidRPr="00AA2803" w:rsidRDefault="00A45C81" w:rsidP="000A0DB5">
            <w:pPr>
              <w:pStyle w:val="af"/>
              <w:numPr>
                <w:ilvl w:val="0"/>
                <w:numId w:val="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C527AD2" w14:textId="77777777" w:rsidR="00A45C81" w:rsidRPr="00AA2803" w:rsidRDefault="00A45C81" w:rsidP="00A45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账户名称</w:t>
            </w:r>
          </w:p>
        </w:tc>
        <w:tc>
          <w:tcPr>
            <w:tcW w:w="2268" w:type="dxa"/>
            <w:gridSpan w:val="4"/>
          </w:tcPr>
          <w:p w14:paraId="333EBAC2" w14:textId="77777777" w:rsidR="00A45C81" w:rsidRPr="00AA2803" w:rsidRDefault="00A45C81" w:rsidP="00A45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ACC_NAME</w:t>
            </w:r>
          </w:p>
        </w:tc>
        <w:tc>
          <w:tcPr>
            <w:tcW w:w="1833" w:type="dxa"/>
            <w:gridSpan w:val="3"/>
          </w:tcPr>
          <w:p w14:paraId="088F70AF" w14:textId="77777777" w:rsidR="00A45C81" w:rsidRPr="00AA2803" w:rsidRDefault="00A45C81" w:rsidP="00A45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01E292A4" w14:textId="77777777" w:rsidR="00A45C81" w:rsidRPr="00AA2803" w:rsidRDefault="00A45C81" w:rsidP="00A45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C203F5E" w14:textId="77777777" w:rsidR="00A45C81" w:rsidRPr="00AA2803" w:rsidRDefault="00A45C81" w:rsidP="00A45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E7FB94D" w14:textId="77777777" w:rsidTr="005E6B04">
        <w:tc>
          <w:tcPr>
            <w:tcW w:w="391" w:type="dxa"/>
            <w:tcBorders>
              <w:top w:val="single" w:sz="4" w:space="0" w:color="auto"/>
            </w:tcBorders>
          </w:tcPr>
          <w:p w14:paraId="2D93FFC0" w14:textId="77777777" w:rsidR="008F3CD9" w:rsidRPr="00AA2803" w:rsidRDefault="008F3CD9" w:rsidP="008F3CD9">
            <w:pPr>
              <w:pStyle w:val="af"/>
              <w:numPr>
                <w:ilvl w:val="0"/>
                <w:numId w:val="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1C72931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账户状态</w:t>
            </w:r>
            <w:r w:rsidR="00AE6E3E">
              <w:rPr>
                <w:rFonts w:ascii="新宋体" w:eastAsia="新宋体" w:hAnsi="新宋体" w:hint="eastAsia"/>
                <w:szCs w:val="22"/>
              </w:rPr>
              <w:t>（</w:t>
            </w:r>
            <w:r w:rsidR="005E6B04" w:rsidRPr="00AA2803">
              <w:rPr>
                <w:rFonts w:ascii="新宋体" w:eastAsia="新宋体" w:hAnsi="新宋体" w:hint="eastAsia"/>
                <w:szCs w:val="22"/>
              </w:rPr>
              <w:t>1-可用，2-停用，3-异常</w:t>
            </w:r>
            <w:r w:rsidR="00AE6E3E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268" w:type="dxa"/>
            <w:gridSpan w:val="4"/>
          </w:tcPr>
          <w:p w14:paraId="7083F85E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ACC_STATUS</w:t>
            </w:r>
          </w:p>
        </w:tc>
        <w:tc>
          <w:tcPr>
            <w:tcW w:w="1833" w:type="dxa"/>
            <w:gridSpan w:val="3"/>
          </w:tcPr>
          <w:p w14:paraId="11DC1780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437E4BF6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F34FAA0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EEC49D5" w14:textId="77777777" w:rsidTr="005E6B04">
        <w:tc>
          <w:tcPr>
            <w:tcW w:w="391" w:type="dxa"/>
            <w:tcBorders>
              <w:top w:val="single" w:sz="4" w:space="0" w:color="auto"/>
            </w:tcBorders>
          </w:tcPr>
          <w:p w14:paraId="54F46509" w14:textId="77777777" w:rsidR="008F3CD9" w:rsidRPr="00AA2803" w:rsidRDefault="008F3CD9" w:rsidP="008F3CD9">
            <w:pPr>
              <w:pStyle w:val="af"/>
              <w:numPr>
                <w:ilvl w:val="0"/>
                <w:numId w:val="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3ED4EE99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账户编码（</w:t>
            </w:r>
            <w:r w:rsidRPr="00AA2803">
              <w:rPr>
                <w:rFonts w:ascii="新宋体" w:eastAsia="新宋体" w:hAnsi="新宋体"/>
                <w:szCs w:val="22"/>
              </w:rPr>
              <w:t>JG+</w:t>
            </w:r>
            <w:r w:rsidRPr="00AA2803">
              <w:rPr>
                <w:rFonts w:ascii="新宋体" w:eastAsia="新宋体" w:hAnsi="新宋体" w:hint="eastAsia"/>
                <w:szCs w:val="22"/>
              </w:rPr>
              <w:t>2位部门+8位顺序）</w:t>
            </w:r>
          </w:p>
        </w:tc>
        <w:tc>
          <w:tcPr>
            <w:tcW w:w="2268" w:type="dxa"/>
            <w:gridSpan w:val="4"/>
          </w:tcPr>
          <w:p w14:paraId="09D245BE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ACC_NO</w:t>
            </w:r>
          </w:p>
        </w:tc>
        <w:tc>
          <w:tcPr>
            <w:tcW w:w="1833" w:type="dxa"/>
            <w:gridSpan w:val="3"/>
          </w:tcPr>
          <w:p w14:paraId="62CA3B8D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CHAR(12)</w:t>
            </w:r>
          </w:p>
        </w:tc>
        <w:tc>
          <w:tcPr>
            <w:tcW w:w="709" w:type="dxa"/>
            <w:gridSpan w:val="2"/>
          </w:tcPr>
          <w:p w14:paraId="035B6C8A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55F9537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2C2DA0C" w14:textId="77777777" w:rsidTr="005E6B04">
        <w:tc>
          <w:tcPr>
            <w:tcW w:w="391" w:type="dxa"/>
            <w:tcBorders>
              <w:top w:val="single" w:sz="4" w:space="0" w:color="auto"/>
            </w:tcBorders>
          </w:tcPr>
          <w:p w14:paraId="69D9249A" w14:textId="77777777" w:rsidR="00CB6754" w:rsidRPr="00AA2803" w:rsidRDefault="00CB6754" w:rsidP="00CB6754">
            <w:pPr>
              <w:pStyle w:val="af"/>
              <w:numPr>
                <w:ilvl w:val="0"/>
                <w:numId w:val="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4A5E18F0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信用额度</w:t>
            </w:r>
          </w:p>
        </w:tc>
        <w:tc>
          <w:tcPr>
            <w:tcW w:w="2268" w:type="dxa"/>
            <w:gridSpan w:val="4"/>
          </w:tcPr>
          <w:p w14:paraId="16EF85BC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CREDIT_LIMIT</w:t>
            </w:r>
          </w:p>
        </w:tc>
        <w:tc>
          <w:tcPr>
            <w:tcW w:w="1833" w:type="dxa"/>
            <w:gridSpan w:val="3"/>
          </w:tcPr>
          <w:p w14:paraId="7DEA28E7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1B301B2F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F8F97E4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A2803" w:rsidRPr="00AA2803" w14:paraId="51DAA233" w14:textId="77777777" w:rsidTr="005E6B04">
        <w:tc>
          <w:tcPr>
            <w:tcW w:w="391" w:type="dxa"/>
            <w:tcBorders>
              <w:top w:val="single" w:sz="4" w:space="0" w:color="auto"/>
            </w:tcBorders>
          </w:tcPr>
          <w:p w14:paraId="6833DE7E" w14:textId="77777777" w:rsidR="00CB6754" w:rsidRPr="00AA2803" w:rsidRDefault="00CB6754" w:rsidP="00CB6754">
            <w:pPr>
              <w:pStyle w:val="af"/>
              <w:numPr>
                <w:ilvl w:val="0"/>
                <w:numId w:val="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8EB6356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可用余额</w:t>
            </w:r>
          </w:p>
        </w:tc>
        <w:tc>
          <w:tcPr>
            <w:tcW w:w="2268" w:type="dxa"/>
            <w:gridSpan w:val="4"/>
          </w:tcPr>
          <w:p w14:paraId="694EB2BB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ACCOUNT_BALANCE</w:t>
            </w:r>
          </w:p>
        </w:tc>
        <w:tc>
          <w:tcPr>
            <w:tcW w:w="1833" w:type="dxa"/>
            <w:gridSpan w:val="3"/>
          </w:tcPr>
          <w:p w14:paraId="0B2B9DA2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234B0055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F58845D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A2803" w:rsidRPr="00AA2803" w14:paraId="30FCF010" w14:textId="77777777" w:rsidTr="005E6B04">
        <w:tc>
          <w:tcPr>
            <w:tcW w:w="391" w:type="dxa"/>
            <w:tcBorders>
              <w:top w:val="single" w:sz="4" w:space="0" w:color="auto"/>
            </w:tcBorders>
          </w:tcPr>
          <w:p w14:paraId="4B8D6421" w14:textId="77777777" w:rsidR="00CB6754" w:rsidRPr="00AA2803" w:rsidRDefault="00CB6754" w:rsidP="00CB6754">
            <w:pPr>
              <w:pStyle w:val="af"/>
              <w:numPr>
                <w:ilvl w:val="0"/>
                <w:numId w:val="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A472B85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冻结金额</w:t>
            </w:r>
          </w:p>
        </w:tc>
        <w:tc>
          <w:tcPr>
            <w:tcW w:w="2268" w:type="dxa"/>
            <w:gridSpan w:val="4"/>
          </w:tcPr>
          <w:p w14:paraId="675D4583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FROZEN_BALANCE</w:t>
            </w:r>
          </w:p>
        </w:tc>
        <w:tc>
          <w:tcPr>
            <w:tcW w:w="1833" w:type="dxa"/>
            <w:gridSpan w:val="3"/>
          </w:tcPr>
          <w:p w14:paraId="00409546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48AB5A5F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0B6D457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A2803" w:rsidRPr="00AA2803" w14:paraId="23DD852A" w14:textId="77777777" w:rsidTr="005E6B04">
        <w:tc>
          <w:tcPr>
            <w:tcW w:w="391" w:type="dxa"/>
            <w:tcBorders>
              <w:top w:val="single" w:sz="4" w:space="0" w:color="auto"/>
            </w:tcBorders>
          </w:tcPr>
          <w:p w14:paraId="7292635C" w14:textId="77777777" w:rsidR="007D78B7" w:rsidRPr="00AA2803" w:rsidRDefault="007D78B7" w:rsidP="007D78B7">
            <w:pPr>
              <w:pStyle w:val="af"/>
              <w:numPr>
                <w:ilvl w:val="0"/>
                <w:numId w:val="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74FAC08C" w14:textId="77777777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校验码（全部）</w:t>
            </w:r>
          </w:p>
        </w:tc>
        <w:tc>
          <w:tcPr>
            <w:tcW w:w="2268" w:type="dxa"/>
            <w:gridSpan w:val="4"/>
          </w:tcPr>
          <w:p w14:paraId="52B9AC13" w14:textId="77777777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CHECK_CODE</w:t>
            </w:r>
          </w:p>
        </w:tc>
        <w:tc>
          <w:tcPr>
            <w:tcW w:w="1833" w:type="dxa"/>
            <w:gridSpan w:val="3"/>
          </w:tcPr>
          <w:p w14:paraId="380B406D" w14:textId="77777777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VARCHAR2(40)</w:t>
            </w:r>
          </w:p>
        </w:tc>
        <w:tc>
          <w:tcPr>
            <w:tcW w:w="709" w:type="dxa"/>
            <w:gridSpan w:val="2"/>
          </w:tcPr>
          <w:p w14:paraId="22B3622D" w14:textId="77777777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6CA2440" w14:textId="77777777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77370D3" w14:textId="77777777" w:rsidTr="005E6B04">
        <w:tc>
          <w:tcPr>
            <w:tcW w:w="9747" w:type="dxa"/>
            <w:gridSpan w:val="15"/>
            <w:shd w:val="clear" w:color="auto" w:fill="D9D9D9" w:themeFill="background1" w:themeFillShade="D9"/>
          </w:tcPr>
          <w:p w14:paraId="044A74E7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1C9F77A6" w14:textId="77777777" w:rsidTr="005E6B04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BC1D40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5BB0ED8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4355234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75AF0F46" w14:textId="77777777" w:rsidTr="005E6B04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BDDE38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0B02C5B1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PK_ACC_ORG_ACCOUNT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</w:tcPr>
          <w:p w14:paraId="0466C563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ACC_NO</w:t>
            </w:r>
          </w:p>
        </w:tc>
      </w:tr>
      <w:tr w:rsidR="00AA2803" w:rsidRPr="00AA2803" w14:paraId="1BAA6DA3" w14:textId="77777777" w:rsidTr="005E6B04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E9E5FE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3291AF6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AFC3978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9356BDC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177CAC2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3B7381A0" w14:textId="77777777" w:rsidTr="005E6B04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3CD51D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5CC89DA3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175469D5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5"/>
            <w:tcBorders>
              <w:left w:val="single" w:sz="4" w:space="0" w:color="auto"/>
            </w:tcBorders>
          </w:tcPr>
          <w:p w14:paraId="1C6CCE46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15320842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14FB7B0" w14:textId="77777777" w:rsidTr="005E6B04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40B310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22241C9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7426EC0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A9F6E19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52C40BDD" w14:textId="77777777" w:rsidTr="005E6B04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467F0D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2D8504B2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</w:tcPr>
          <w:p w14:paraId="6311DFFA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3FCA6651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03D158D" w14:textId="77777777" w:rsidTr="005E6B04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080057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3"/>
            <w:tcBorders>
              <w:left w:val="single" w:sz="4" w:space="0" w:color="auto"/>
            </w:tcBorders>
          </w:tcPr>
          <w:p w14:paraId="3C01E864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E626892" w14:textId="77777777" w:rsidTr="005E6B04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70982B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48A6A36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D19631F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1FC7D5F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28558DE4" w14:textId="77777777" w:rsidTr="005E6B04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05298B0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BB854C7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19994304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27ACB983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AE176D8" w14:textId="77777777" w:rsidTr="005E6B04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5311940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7A299A4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33ED3046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2D61C579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569905AC" w14:textId="77777777" w:rsidR="00635138" w:rsidRPr="00AA2803" w:rsidRDefault="00635138" w:rsidP="00635138"/>
    <w:p w14:paraId="477B8315" w14:textId="77777777" w:rsidR="007F663E" w:rsidRPr="00AA2803" w:rsidRDefault="007F663E" w:rsidP="007F663E">
      <w:pPr>
        <w:pStyle w:val="4"/>
      </w:pPr>
      <w:bookmarkStart w:id="55" w:name="_Toc435450825"/>
      <w:r w:rsidRPr="00AA2803">
        <w:rPr>
          <w:rFonts w:hint="eastAsia"/>
        </w:rPr>
        <w:t>站点账户信息（</w:t>
      </w:r>
      <w:r w:rsidRPr="00AA2803">
        <w:rPr>
          <w:rFonts w:hint="eastAsia"/>
        </w:rPr>
        <w:t>ACC_</w:t>
      </w:r>
      <w:r w:rsidRPr="00AA2803">
        <w:t>AGENCY_ACCOUNT</w:t>
      </w:r>
      <w:r w:rsidRPr="00AA2803">
        <w:rPr>
          <w:rFonts w:hint="eastAsia"/>
        </w:rPr>
        <w:t>）</w:t>
      </w:r>
      <w:bookmarkEnd w:id="55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348"/>
        <w:gridCol w:w="133"/>
        <w:gridCol w:w="6"/>
        <w:gridCol w:w="1984"/>
        <w:gridCol w:w="145"/>
        <w:gridCol w:w="983"/>
        <w:gridCol w:w="288"/>
        <w:gridCol w:w="562"/>
        <w:gridCol w:w="145"/>
        <w:gridCol w:w="564"/>
        <w:gridCol w:w="1568"/>
      </w:tblGrid>
      <w:tr w:rsidR="00AA2803" w:rsidRPr="00AA2803" w14:paraId="51F2C3AC" w14:textId="77777777" w:rsidTr="005E6B04">
        <w:tc>
          <w:tcPr>
            <w:tcW w:w="1231" w:type="dxa"/>
            <w:gridSpan w:val="3"/>
            <w:shd w:val="clear" w:color="auto" w:fill="C0C0C0"/>
          </w:tcPr>
          <w:p w14:paraId="6860902C" w14:textId="77777777" w:rsidR="007F663E" w:rsidRPr="00AA2803" w:rsidRDefault="007F663E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406" w:type="dxa"/>
            <w:gridSpan w:val="6"/>
            <w:shd w:val="clear" w:color="auto" w:fill="auto"/>
          </w:tcPr>
          <w:p w14:paraId="5B87D621" w14:textId="77777777" w:rsidR="007F663E" w:rsidRPr="00AA2803" w:rsidRDefault="007F663E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站点账户信息</w:t>
            </w:r>
          </w:p>
        </w:tc>
        <w:tc>
          <w:tcPr>
            <w:tcW w:w="1271" w:type="dxa"/>
            <w:gridSpan w:val="2"/>
            <w:shd w:val="clear" w:color="auto" w:fill="C0C0C0"/>
          </w:tcPr>
          <w:p w14:paraId="052E8A48" w14:textId="77777777" w:rsidR="007F663E" w:rsidRPr="00AA2803" w:rsidRDefault="007F663E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657B9AE9" w14:textId="77777777" w:rsidR="007F663E" w:rsidRPr="00AA2803" w:rsidRDefault="007F663E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ACC_AGENCY_ACCOUNT</w:t>
            </w:r>
          </w:p>
        </w:tc>
      </w:tr>
      <w:tr w:rsidR="00AA2803" w:rsidRPr="00AA2803" w14:paraId="2DF60BC9" w14:textId="77777777" w:rsidTr="005E6B04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69496DF5" w14:textId="77777777" w:rsidR="007F663E" w:rsidRPr="00AA2803" w:rsidRDefault="007F663E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410C2CFD" w14:textId="77777777" w:rsidR="007F663E" w:rsidRPr="00AA2803" w:rsidRDefault="007F663E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8" w:type="dxa"/>
            <w:gridSpan w:val="4"/>
            <w:shd w:val="clear" w:color="auto" w:fill="C0C0C0"/>
          </w:tcPr>
          <w:p w14:paraId="0B26CFB6" w14:textId="77777777" w:rsidR="007F663E" w:rsidRPr="00AA2803" w:rsidRDefault="007F663E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833" w:type="dxa"/>
            <w:gridSpan w:val="3"/>
            <w:shd w:val="clear" w:color="auto" w:fill="C0C0C0"/>
          </w:tcPr>
          <w:p w14:paraId="6AFB3EE0" w14:textId="77777777" w:rsidR="007F663E" w:rsidRPr="00AA2803" w:rsidRDefault="007F663E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43A7F556" w14:textId="77777777" w:rsidR="007F663E" w:rsidRPr="00AA2803" w:rsidRDefault="007F663E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1D7BB5B1" w14:textId="77777777" w:rsidR="007F663E" w:rsidRPr="00AA2803" w:rsidRDefault="007F663E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58E77E46" w14:textId="77777777" w:rsidTr="005E6B04">
        <w:tc>
          <w:tcPr>
            <w:tcW w:w="391" w:type="dxa"/>
            <w:tcBorders>
              <w:top w:val="single" w:sz="4" w:space="0" w:color="auto"/>
            </w:tcBorders>
          </w:tcPr>
          <w:p w14:paraId="532EF89B" w14:textId="77777777" w:rsidR="00512F8C" w:rsidRPr="00AA2803" w:rsidRDefault="00512F8C" w:rsidP="006164CE">
            <w:pPr>
              <w:pStyle w:val="af"/>
              <w:numPr>
                <w:ilvl w:val="0"/>
                <w:numId w:val="5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4C04434D" w14:textId="77777777" w:rsidR="00512F8C" w:rsidRPr="00AA2803" w:rsidRDefault="00512F8C" w:rsidP="00512F8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销售站编码</w:t>
            </w:r>
          </w:p>
        </w:tc>
        <w:tc>
          <w:tcPr>
            <w:tcW w:w="2268" w:type="dxa"/>
            <w:gridSpan w:val="4"/>
          </w:tcPr>
          <w:p w14:paraId="5A96B783" w14:textId="77777777" w:rsidR="00512F8C" w:rsidRPr="00AA2803" w:rsidRDefault="00512F8C" w:rsidP="00512F8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AGENCY_CODE</w:t>
            </w:r>
          </w:p>
        </w:tc>
        <w:tc>
          <w:tcPr>
            <w:tcW w:w="1833" w:type="dxa"/>
            <w:gridSpan w:val="3"/>
          </w:tcPr>
          <w:p w14:paraId="630B14EC" w14:textId="77777777" w:rsidR="00512F8C" w:rsidRPr="00AA2803" w:rsidRDefault="00512F8C" w:rsidP="00512F8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CHAR(8)</w:t>
            </w:r>
          </w:p>
        </w:tc>
        <w:tc>
          <w:tcPr>
            <w:tcW w:w="709" w:type="dxa"/>
            <w:gridSpan w:val="2"/>
          </w:tcPr>
          <w:p w14:paraId="3B2E96FF" w14:textId="77777777" w:rsidR="00512F8C" w:rsidRPr="00AA2803" w:rsidRDefault="00512F8C" w:rsidP="00512F8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56398BF" w14:textId="77777777" w:rsidR="00512F8C" w:rsidRPr="00AA2803" w:rsidRDefault="00512F8C" w:rsidP="00512F8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9FF4974" w14:textId="77777777" w:rsidTr="005E6B04">
        <w:tc>
          <w:tcPr>
            <w:tcW w:w="391" w:type="dxa"/>
            <w:tcBorders>
              <w:top w:val="single" w:sz="4" w:space="0" w:color="auto"/>
            </w:tcBorders>
          </w:tcPr>
          <w:p w14:paraId="43E427AF" w14:textId="77777777" w:rsidR="00512F8C" w:rsidRPr="00AA2803" w:rsidRDefault="00512F8C" w:rsidP="006164CE">
            <w:pPr>
              <w:pStyle w:val="af"/>
              <w:numPr>
                <w:ilvl w:val="0"/>
                <w:numId w:val="5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2D33FC4" w14:textId="77777777" w:rsidR="00512F8C" w:rsidRPr="00AA2803" w:rsidRDefault="00512F8C" w:rsidP="00512F8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账户类型（1-主要账户）</w:t>
            </w:r>
          </w:p>
        </w:tc>
        <w:tc>
          <w:tcPr>
            <w:tcW w:w="2268" w:type="dxa"/>
            <w:gridSpan w:val="4"/>
          </w:tcPr>
          <w:p w14:paraId="1D41F7DB" w14:textId="77777777" w:rsidR="00512F8C" w:rsidRPr="00AA2803" w:rsidRDefault="00512F8C" w:rsidP="00512F8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ACC_TYPE</w:t>
            </w:r>
          </w:p>
        </w:tc>
        <w:tc>
          <w:tcPr>
            <w:tcW w:w="1833" w:type="dxa"/>
            <w:gridSpan w:val="3"/>
          </w:tcPr>
          <w:p w14:paraId="06CE4223" w14:textId="77777777" w:rsidR="00512F8C" w:rsidRPr="00AA2803" w:rsidRDefault="00512F8C" w:rsidP="00512F8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31CBE752" w14:textId="77777777" w:rsidR="00512F8C" w:rsidRPr="00AA2803" w:rsidRDefault="00512F8C" w:rsidP="00512F8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6760DE0" w14:textId="77777777" w:rsidR="00512F8C" w:rsidRPr="00AA2803" w:rsidRDefault="00512F8C" w:rsidP="00512F8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1</w:t>
            </w:r>
          </w:p>
        </w:tc>
      </w:tr>
      <w:tr w:rsidR="00AA2803" w:rsidRPr="00AA2803" w14:paraId="2BF9D5B4" w14:textId="77777777" w:rsidTr="005E6B04">
        <w:tc>
          <w:tcPr>
            <w:tcW w:w="391" w:type="dxa"/>
            <w:tcBorders>
              <w:top w:val="single" w:sz="4" w:space="0" w:color="auto"/>
            </w:tcBorders>
          </w:tcPr>
          <w:p w14:paraId="41B1C361" w14:textId="77777777" w:rsidR="00512F8C" w:rsidRPr="00AA2803" w:rsidRDefault="00512F8C" w:rsidP="006164CE">
            <w:pPr>
              <w:pStyle w:val="af"/>
              <w:numPr>
                <w:ilvl w:val="0"/>
                <w:numId w:val="5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5BA12AB7" w14:textId="77777777" w:rsidR="00512F8C" w:rsidRPr="00AA2803" w:rsidRDefault="00512F8C" w:rsidP="00512F8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账户名称</w:t>
            </w:r>
          </w:p>
        </w:tc>
        <w:tc>
          <w:tcPr>
            <w:tcW w:w="2268" w:type="dxa"/>
            <w:gridSpan w:val="4"/>
          </w:tcPr>
          <w:p w14:paraId="50F09D73" w14:textId="77777777" w:rsidR="00512F8C" w:rsidRPr="00AA2803" w:rsidRDefault="00512F8C" w:rsidP="00512F8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ACC_NAME</w:t>
            </w:r>
          </w:p>
        </w:tc>
        <w:tc>
          <w:tcPr>
            <w:tcW w:w="1833" w:type="dxa"/>
            <w:gridSpan w:val="3"/>
          </w:tcPr>
          <w:p w14:paraId="39D51EFE" w14:textId="77777777" w:rsidR="00512F8C" w:rsidRPr="00AA2803" w:rsidRDefault="00512F8C" w:rsidP="00512F8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4012C46D" w14:textId="77777777" w:rsidR="00512F8C" w:rsidRPr="00AA2803" w:rsidRDefault="00512F8C" w:rsidP="00512F8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B064E62" w14:textId="77777777" w:rsidR="00512F8C" w:rsidRPr="00AA2803" w:rsidRDefault="00512F8C" w:rsidP="00512F8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4ED90AC" w14:textId="77777777" w:rsidTr="005E6B04">
        <w:tc>
          <w:tcPr>
            <w:tcW w:w="391" w:type="dxa"/>
            <w:tcBorders>
              <w:top w:val="single" w:sz="4" w:space="0" w:color="auto"/>
            </w:tcBorders>
          </w:tcPr>
          <w:p w14:paraId="2A881489" w14:textId="77777777" w:rsidR="005E6B04" w:rsidRPr="00AA2803" w:rsidRDefault="005E6B04" w:rsidP="006164CE">
            <w:pPr>
              <w:pStyle w:val="af"/>
              <w:numPr>
                <w:ilvl w:val="0"/>
                <w:numId w:val="5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4188A3CF" w14:textId="77777777" w:rsidR="005E6B04" w:rsidRPr="00AA2803" w:rsidRDefault="005E6B04" w:rsidP="005E6B0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账户状态</w:t>
            </w:r>
            <w:r w:rsidR="00AE6E3E">
              <w:rPr>
                <w:rFonts w:ascii="新宋体" w:eastAsia="新宋体" w:hAnsi="新宋体" w:hint="eastAsia"/>
                <w:szCs w:val="22"/>
              </w:rPr>
              <w:t>（</w:t>
            </w:r>
            <w:r w:rsidRPr="00AA2803">
              <w:rPr>
                <w:rFonts w:ascii="新宋体" w:eastAsia="新宋体" w:hAnsi="新宋体" w:hint="eastAsia"/>
                <w:szCs w:val="22"/>
              </w:rPr>
              <w:t>1-可用，2-停用，3-异常</w:t>
            </w:r>
            <w:r w:rsidR="00AE6E3E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268" w:type="dxa"/>
            <w:gridSpan w:val="4"/>
          </w:tcPr>
          <w:p w14:paraId="32012673" w14:textId="77777777" w:rsidR="005E6B04" w:rsidRPr="00AA2803" w:rsidRDefault="005E6B04" w:rsidP="005E6B0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ACC_STATUS</w:t>
            </w:r>
          </w:p>
        </w:tc>
        <w:tc>
          <w:tcPr>
            <w:tcW w:w="1833" w:type="dxa"/>
            <w:gridSpan w:val="3"/>
          </w:tcPr>
          <w:p w14:paraId="712CD2FB" w14:textId="77777777" w:rsidR="005E6B04" w:rsidRPr="00AA2803" w:rsidRDefault="005E6B04" w:rsidP="005E6B0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5FA6D2C7" w14:textId="77777777" w:rsidR="005E6B04" w:rsidRPr="00AA2803" w:rsidRDefault="005E6B04" w:rsidP="005E6B0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DF11634" w14:textId="77777777" w:rsidR="005E6B04" w:rsidRPr="00AA2803" w:rsidRDefault="005E6B04" w:rsidP="005E6B0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D648847" w14:textId="77777777" w:rsidTr="005E6B04">
        <w:tc>
          <w:tcPr>
            <w:tcW w:w="391" w:type="dxa"/>
            <w:tcBorders>
              <w:top w:val="single" w:sz="4" w:space="0" w:color="auto"/>
            </w:tcBorders>
          </w:tcPr>
          <w:p w14:paraId="68D3F0C5" w14:textId="77777777" w:rsidR="00CC3536" w:rsidRPr="00AA2803" w:rsidRDefault="00CC3536" w:rsidP="006164CE">
            <w:pPr>
              <w:pStyle w:val="af"/>
              <w:numPr>
                <w:ilvl w:val="0"/>
                <w:numId w:val="5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5C8B10D" w14:textId="77777777" w:rsidR="00CC3536" w:rsidRPr="00AA2803" w:rsidRDefault="00CC3536" w:rsidP="00CC353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账户编码（ZD+8位站点+2位顺序）</w:t>
            </w:r>
          </w:p>
        </w:tc>
        <w:tc>
          <w:tcPr>
            <w:tcW w:w="2268" w:type="dxa"/>
            <w:gridSpan w:val="4"/>
          </w:tcPr>
          <w:p w14:paraId="1F3D0063" w14:textId="77777777" w:rsidR="00CC3536" w:rsidRPr="00AA2803" w:rsidRDefault="00CC3536" w:rsidP="00CC353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ACC_NO</w:t>
            </w:r>
          </w:p>
        </w:tc>
        <w:tc>
          <w:tcPr>
            <w:tcW w:w="1833" w:type="dxa"/>
            <w:gridSpan w:val="3"/>
          </w:tcPr>
          <w:p w14:paraId="0244A671" w14:textId="77777777" w:rsidR="00CC3536" w:rsidRPr="00AA2803" w:rsidRDefault="00CC3536" w:rsidP="00CC353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CHAR(12)</w:t>
            </w:r>
          </w:p>
        </w:tc>
        <w:tc>
          <w:tcPr>
            <w:tcW w:w="709" w:type="dxa"/>
            <w:gridSpan w:val="2"/>
          </w:tcPr>
          <w:p w14:paraId="1EB1F3AD" w14:textId="77777777" w:rsidR="00CC3536" w:rsidRPr="00AA2803" w:rsidRDefault="00CC3536" w:rsidP="00CC353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BDDF749" w14:textId="77777777" w:rsidR="00CC3536" w:rsidRPr="00AA2803" w:rsidRDefault="00CC3536" w:rsidP="00CC353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A201CDC" w14:textId="77777777" w:rsidTr="005E6B04">
        <w:tc>
          <w:tcPr>
            <w:tcW w:w="391" w:type="dxa"/>
            <w:tcBorders>
              <w:top w:val="single" w:sz="4" w:space="0" w:color="auto"/>
            </w:tcBorders>
          </w:tcPr>
          <w:p w14:paraId="14CD070E" w14:textId="77777777" w:rsidR="00CB6754" w:rsidRPr="00AA2803" w:rsidRDefault="00CB6754" w:rsidP="006164CE">
            <w:pPr>
              <w:pStyle w:val="af"/>
              <w:numPr>
                <w:ilvl w:val="0"/>
                <w:numId w:val="5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18944FEC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信用额度</w:t>
            </w:r>
          </w:p>
        </w:tc>
        <w:tc>
          <w:tcPr>
            <w:tcW w:w="2268" w:type="dxa"/>
            <w:gridSpan w:val="4"/>
          </w:tcPr>
          <w:p w14:paraId="0CCACE2E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CREDIT_LIMIT</w:t>
            </w:r>
          </w:p>
        </w:tc>
        <w:tc>
          <w:tcPr>
            <w:tcW w:w="1833" w:type="dxa"/>
            <w:gridSpan w:val="3"/>
          </w:tcPr>
          <w:p w14:paraId="5B546C16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50C37CBB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694EB9F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A2803" w:rsidRPr="00AA2803" w14:paraId="69C13038" w14:textId="77777777" w:rsidTr="005E6B04">
        <w:tc>
          <w:tcPr>
            <w:tcW w:w="391" w:type="dxa"/>
            <w:tcBorders>
              <w:top w:val="single" w:sz="4" w:space="0" w:color="auto"/>
            </w:tcBorders>
          </w:tcPr>
          <w:p w14:paraId="4D00058E" w14:textId="77777777" w:rsidR="00CB6754" w:rsidRPr="00AA2803" w:rsidRDefault="00CB6754" w:rsidP="006164CE">
            <w:pPr>
              <w:pStyle w:val="af"/>
              <w:numPr>
                <w:ilvl w:val="0"/>
                <w:numId w:val="5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14E1E611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可用余额</w:t>
            </w:r>
          </w:p>
        </w:tc>
        <w:tc>
          <w:tcPr>
            <w:tcW w:w="2268" w:type="dxa"/>
            <w:gridSpan w:val="4"/>
          </w:tcPr>
          <w:p w14:paraId="3943C69C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ACCOUNT_BALANCE</w:t>
            </w:r>
          </w:p>
        </w:tc>
        <w:tc>
          <w:tcPr>
            <w:tcW w:w="1833" w:type="dxa"/>
            <w:gridSpan w:val="3"/>
          </w:tcPr>
          <w:p w14:paraId="78271D7E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0FA36E47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BCA44E1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A2803" w:rsidRPr="00AA2803" w14:paraId="1C4283D6" w14:textId="77777777" w:rsidTr="005E6B04">
        <w:tc>
          <w:tcPr>
            <w:tcW w:w="391" w:type="dxa"/>
            <w:tcBorders>
              <w:top w:val="single" w:sz="4" w:space="0" w:color="auto"/>
            </w:tcBorders>
          </w:tcPr>
          <w:p w14:paraId="3363D54C" w14:textId="77777777" w:rsidR="00CB6754" w:rsidRPr="00AA2803" w:rsidRDefault="00CB6754" w:rsidP="006164CE">
            <w:pPr>
              <w:pStyle w:val="af"/>
              <w:numPr>
                <w:ilvl w:val="0"/>
                <w:numId w:val="5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17FA8F3E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冻结金额</w:t>
            </w:r>
          </w:p>
        </w:tc>
        <w:tc>
          <w:tcPr>
            <w:tcW w:w="2268" w:type="dxa"/>
            <w:gridSpan w:val="4"/>
          </w:tcPr>
          <w:p w14:paraId="0255EDB5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FROZEN_BALANCE</w:t>
            </w:r>
          </w:p>
        </w:tc>
        <w:tc>
          <w:tcPr>
            <w:tcW w:w="1833" w:type="dxa"/>
            <w:gridSpan w:val="3"/>
          </w:tcPr>
          <w:p w14:paraId="358CE45D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792192AF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8053EAF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A2803" w:rsidRPr="00AA2803" w14:paraId="761BEF3F" w14:textId="77777777" w:rsidTr="005E6B04">
        <w:tc>
          <w:tcPr>
            <w:tcW w:w="391" w:type="dxa"/>
            <w:tcBorders>
              <w:top w:val="single" w:sz="4" w:space="0" w:color="auto"/>
            </w:tcBorders>
          </w:tcPr>
          <w:p w14:paraId="3EC86E6D" w14:textId="77777777" w:rsidR="007D78B7" w:rsidRPr="00AA2803" w:rsidRDefault="007D78B7" w:rsidP="006164CE">
            <w:pPr>
              <w:pStyle w:val="af"/>
              <w:numPr>
                <w:ilvl w:val="0"/>
                <w:numId w:val="5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A412297" w14:textId="77777777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校验码（全部）</w:t>
            </w:r>
          </w:p>
        </w:tc>
        <w:tc>
          <w:tcPr>
            <w:tcW w:w="2268" w:type="dxa"/>
            <w:gridSpan w:val="4"/>
          </w:tcPr>
          <w:p w14:paraId="1FD8D047" w14:textId="77777777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CHECK_CODE</w:t>
            </w:r>
          </w:p>
        </w:tc>
        <w:tc>
          <w:tcPr>
            <w:tcW w:w="1833" w:type="dxa"/>
            <w:gridSpan w:val="3"/>
          </w:tcPr>
          <w:p w14:paraId="5BBAE9F7" w14:textId="77777777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VARCHAR2(40)</w:t>
            </w:r>
          </w:p>
        </w:tc>
        <w:tc>
          <w:tcPr>
            <w:tcW w:w="709" w:type="dxa"/>
            <w:gridSpan w:val="2"/>
          </w:tcPr>
          <w:p w14:paraId="2CAE8F16" w14:textId="77777777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FB3F71D" w14:textId="77777777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F822496" w14:textId="77777777" w:rsidTr="005E6B04">
        <w:tc>
          <w:tcPr>
            <w:tcW w:w="9747" w:type="dxa"/>
            <w:gridSpan w:val="15"/>
            <w:shd w:val="clear" w:color="auto" w:fill="D9D9D9" w:themeFill="background1" w:themeFillShade="D9"/>
          </w:tcPr>
          <w:p w14:paraId="28B62A51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20828581" w14:textId="77777777" w:rsidTr="005E6B04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C2936A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99E2C57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417CF90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0C5A2162" w14:textId="77777777" w:rsidTr="005E6B04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487690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58F93DD7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PK_ACC_AGENCY_ACCOUNT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</w:tcPr>
          <w:p w14:paraId="6CC63E8A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ACC_NO</w:t>
            </w:r>
          </w:p>
        </w:tc>
      </w:tr>
      <w:tr w:rsidR="00AA2803" w:rsidRPr="00AA2803" w14:paraId="57B943C9" w14:textId="77777777" w:rsidTr="005E6B04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BF59C8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FE43BCD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1D701E9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0712AB3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07FF3D0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3B0EE6D7" w14:textId="77777777" w:rsidTr="005E6B04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6A4BF6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7DF10351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22192A72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5"/>
            <w:tcBorders>
              <w:left w:val="single" w:sz="4" w:space="0" w:color="auto"/>
            </w:tcBorders>
          </w:tcPr>
          <w:p w14:paraId="3A7E202C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13A4F9C6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7074445" w14:textId="77777777" w:rsidTr="005E6B04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BA8BA4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08BDBA3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075B383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E748461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26FB7CF0" w14:textId="77777777" w:rsidTr="005E6B04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D2EC65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42C3DD05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</w:tcPr>
          <w:p w14:paraId="6F02EC3E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5E2E0826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1653EF8" w14:textId="77777777" w:rsidTr="005E6B04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F4C294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3"/>
            <w:tcBorders>
              <w:left w:val="single" w:sz="4" w:space="0" w:color="auto"/>
            </w:tcBorders>
          </w:tcPr>
          <w:p w14:paraId="00D974DF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2601D49" w14:textId="77777777" w:rsidTr="005E6B04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2D6D2A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DC1A4A9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8D6B2A8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F90D59F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1FF9CB3D" w14:textId="77777777" w:rsidTr="005E6B04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506245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2D6C85C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44D13C5A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2A0514C0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8A59B35" w14:textId="77777777" w:rsidTr="005E6B04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F6B38F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F534AF8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296FD3A7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4217730D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243FFFCC" w14:textId="77777777" w:rsidR="007F663E" w:rsidRPr="00AA2803" w:rsidRDefault="007F663E" w:rsidP="007F663E"/>
    <w:p w14:paraId="4644E9C9" w14:textId="77777777" w:rsidR="00572009" w:rsidRPr="00AA2803" w:rsidRDefault="00572009" w:rsidP="00572009">
      <w:pPr>
        <w:pStyle w:val="4"/>
      </w:pPr>
      <w:bookmarkStart w:id="56" w:name="_Toc435450826"/>
      <w:r w:rsidRPr="00AA2803">
        <w:rPr>
          <w:rFonts w:hint="eastAsia"/>
        </w:rPr>
        <w:t>市场管理员账户信息（</w:t>
      </w:r>
      <w:r w:rsidRPr="00AA2803">
        <w:rPr>
          <w:rFonts w:hint="eastAsia"/>
        </w:rPr>
        <w:t>ACC_</w:t>
      </w:r>
      <w:r w:rsidRPr="00AA2803">
        <w:t>MM_ACCOUNT</w:t>
      </w:r>
      <w:r w:rsidRPr="00AA2803">
        <w:rPr>
          <w:rFonts w:hint="eastAsia"/>
        </w:rPr>
        <w:t>）</w:t>
      </w:r>
      <w:bookmarkEnd w:id="56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348"/>
        <w:gridCol w:w="133"/>
        <w:gridCol w:w="6"/>
        <w:gridCol w:w="1984"/>
        <w:gridCol w:w="145"/>
        <w:gridCol w:w="983"/>
        <w:gridCol w:w="288"/>
        <w:gridCol w:w="562"/>
        <w:gridCol w:w="145"/>
        <w:gridCol w:w="564"/>
        <w:gridCol w:w="1568"/>
      </w:tblGrid>
      <w:tr w:rsidR="00AA2803" w:rsidRPr="00AA2803" w14:paraId="384D9E73" w14:textId="77777777" w:rsidTr="00B51C22">
        <w:tc>
          <w:tcPr>
            <w:tcW w:w="1231" w:type="dxa"/>
            <w:gridSpan w:val="3"/>
            <w:shd w:val="clear" w:color="auto" w:fill="C0C0C0"/>
          </w:tcPr>
          <w:p w14:paraId="5CC99218" w14:textId="77777777" w:rsidR="00572009" w:rsidRPr="00AA2803" w:rsidRDefault="00572009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406" w:type="dxa"/>
            <w:gridSpan w:val="6"/>
            <w:shd w:val="clear" w:color="auto" w:fill="auto"/>
          </w:tcPr>
          <w:p w14:paraId="3BF686E6" w14:textId="77777777" w:rsidR="00572009" w:rsidRPr="00AA2803" w:rsidRDefault="00572009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市场管理员账户信息</w:t>
            </w:r>
          </w:p>
        </w:tc>
        <w:tc>
          <w:tcPr>
            <w:tcW w:w="1271" w:type="dxa"/>
            <w:gridSpan w:val="2"/>
            <w:shd w:val="clear" w:color="auto" w:fill="C0C0C0"/>
          </w:tcPr>
          <w:p w14:paraId="7BA1F9C5" w14:textId="77777777" w:rsidR="00572009" w:rsidRPr="00AA2803" w:rsidRDefault="00572009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0FF80111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ACC_MM_ACCOUNT</w:t>
            </w:r>
          </w:p>
        </w:tc>
      </w:tr>
      <w:tr w:rsidR="00AA2803" w:rsidRPr="00AA2803" w14:paraId="079DD1C4" w14:textId="77777777" w:rsidTr="00B51C22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14C4813D" w14:textId="77777777" w:rsidR="00572009" w:rsidRPr="00AA2803" w:rsidRDefault="00572009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519EC45F" w14:textId="77777777" w:rsidR="00572009" w:rsidRPr="00AA2803" w:rsidRDefault="00572009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8" w:type="dxa"/>
            <w:gridSpan w:val="4"/>
            <w:shd w:val="clear" w:color="auto" w:fill="C0C0C0"/>
          </w:tcPr>
          <w:p w14:paraId="52E047BA" w14:textId="77777777" w:rsidR="00572009" w:rsidRPr="00AA2803" w:rsidRDefault="00572009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833" w:type="dxa"/>
            <w:gridSpan w:val="3"/>
            <w:shd w:val="clear" w:color="auto" w:fill="C0C0C0"/>
          </w:tcPr>
          <w:p w14:paraId="012C94E6" w14:textId="77777777" w:rsidR="00572009" w:rsidRPr="00AA2803" w:rsidRDefault="00572009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2658E55E" w14:textId="77777777" w:rsidR="00572009" w:rsidRPr="00AA2803" w:rsidRDefault="00572009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3B640843" w14:textId="77777777" w:rsidR="00572009" w:rsidRPr="00AA2803" w:rsidRDefault="00572009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7B6F519C" w14:textId="77777777" w:rsidTr="00B51C22">
        <w:tc>
          <w:tcPr>
            <w:tcW w:w="391" w:type="dxa"/>
            <w:tcBorders>
              <w:top w:val="single" w:sz="4" w:space="0" w:color="auto"/>
            </w:tcBorders>
          </w:tcPr>
          <w:p w14:paraId="4C84F8B6" w14:textId="77777777" w:rsidR="00572009" w:rsidRPr="00AA2803" w:rsidRDefault="00572009" w:rsidP="006164CE">
            <w:pPr>
              <w:pStyle w:val="af"/>
              <w:numPr>
                <w:ilvl w:val="0"/>
                <w:numId w:val="6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44633E9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市场管理员</w:t>
            </w:r>
          </w:p>
        </w:tc>
        <w:tc>
          <w:tcPr>
            <w:tcW w:w="2268" w:type="dxa"/>
            <w:gridSpan w:val="4"/>
          </w:tcPr>
          <w:p w14:paraId="34424AA9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M</w:t>
            </w:r>
            <w:r w:rsidR="00CB6754" w:rsidRPr="00AA2803">
              <w:rPr>
                <w:rFonts w:ascii="新宋体" w:eastAsia="新宋体" w:hAnsi="新宋体"/>
                <w:szCs w:val="22"/>
              </w:rPr>
              <w:t>ARKET_ADMIN</w:t>
            </w:r>
          </w:p>
        </w:tc>
        <w:tc>
          <w:tcPr>
            <w:tcW w:w="1833" w:type="dxa"/>
            <w:gridSpan w:val="3"/>
          </w:tcPr>
          <w:p w14:paraId="6E370724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5019D06F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95E22F2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A68B786" w14:textId="77777777" w:rsidTr="00B51C22">
        <w:tc>
          <w:tcPr>
            <w:tcW w:w="391" w:type="dxa"/>
            <w:tcBorders>
              <w:top w:val="single" w:sz="4" w:space="0" w:color="auto"/>
            </w:tcBorders>
          </w:tcPr>
          <w:p w14:paraId="789ADA9C" w14:textId="77777777" w:rsidR="00572009" w:rsidRPr="00AA2803" w:rsidRDefault="00572009" w:rsidP="006164CE">
            <w:pPr>
              <w:pStyle w:val="af"/>
              <w:numPr>
                <w:ilvl w:val="0"/>
                <w:numId w:val="6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7C18622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账户类型（1-主要账户）</w:t>
            </w:r>
          </w:p>
        </w:tc>
        <w:tc>
          <w:tcPr>
            <w:tcW w:w="2268" w:type="dxa"/>
            <w:gridSpan w:val="4"/>
          </w:tcPr>
          <w:p w14:paraId="0643C31C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ACC_TYPE</w:t>
            </w:r>
          </w:p>
        </w:tc>
        <w:tc>
          <w:tcPr>
            <w:tcW w:w="1833" w:type="dxa"/>
            <w:gridSpan w:val="3"/>
          </w:tcPr>
          <w:p w14:paraId="70A0CD34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63ED4165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FF2A320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1</w:t>
            </w:r>
          </w:p>
        </w:tc>
      </w:tr>
      <w:tr w:rsidR="00AA2803" w:rsidRPr="00AA2803" w14:paraId="3DE2F914" w14:textId="77777777" w:rsidTr="00B51C22">
        <w:tc>
          <w:tcPr>
            <w:tcW w:w="391" w:type="dxa"/>
            <w:tcBorders>
              <w:top w:val="single" w:sz="4" w:space="0" w:color="auto"/>
            </w:tcBorders>
          </w:tcPr>
          <w:p w14:paraId="5E5572A9" w14:textId="77777777" w:rsidR="00572009" w:rsidRPr="00AA2803" w:rsidRDefault="00572009" w:rsidP="006164CE">
            <w:pPr>
              <w:pStyle w:val="af"/>
              <w:numPr>
                <w:ilvl w:val="0"/>
                <w:numId w:val="6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F1C9537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账户名称</w:t>
            </w:r>
          </w:p>
        </w:tc>
        <w:tc>
          <w:tcPr>
            <w:tcW w:w="2268" w:type="dxa"/>
            <w:gridSpan w:val="4"/>
          </w:tcPr>
          <w:p w14:paraId="56950DF6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ACC_NAME</w:t>
            </w:r>
          </w:p>
        </w:tc>
        <w:tc>
          <w:tcPr>
            <w:tcW w:w="1833" w:type="dxa"/>
            <w:gridSpan w:val="3"/>
          </w:tcPr>
          <w:p w14:paraId="2F456BF0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154A9A4D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A0E33B8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1A9CE39" w14:textId="77777777" w:rsidTr="00B51C22">
        <w:tc>
          <w:tcPr>
            <w:tcW w:w="391" w:type="dxa"/>
            <w:tcBorders>
              <w:top w:val="single" w:sz="4" w:space="0" w:color="auto"/>
            </w:tcBorders>
          </w:tcPr>
          <w:p w14:paraId="477A48EF" w14:textId="77777777" w:rsidR="00572009" w:rsidRPr="00AA2803" w:rsidRDefault="00572009" w:rsidP="006164CE">
            <w:pPr>
              <w:pStyle w:val="af"/>
              <w:numPr>
                <w:ilvl w:val="0"/>
                <w:numId w:val="6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394CDC68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账户状态</w:t>
            </w:r>
            <w:r w:rsidR="00CB6754" w:rsidRPr="00AA2803">
              <w:rPr>
                <w:rFonts w:ascii="新宋体" w:eastAsia="新宋体" w:hAnsi="新宋体" w:hint="eastAsia"/>
                <w:szCs w:val="22"/>
              </w:rPr>
              <w:t>（</w:t>
            </w:r>
            <w:r w:rsidRPr="00AA2803">
              <w:rPr>
                <w:rFonts w:ascii="新宋体" w:eastAsia="新宋体" w:hAnsi="新宋体" w:hint="eastAsia"/>
                <w:szCs w:val="22"/>
              </w:rPr>
              <w:t>1-可用，2-停用，3-异常</w:t>
            </w:r>
            <w:r w:rsidR="00CB6754"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268" w:type="dxa"/>
            <w:gridSpan w:val="4"/>
          </w:tcPr>
          <w:p w14:paraId="54B0449E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ACC_STATUS</w:t>
            </w:r>
          </w:p>
        </w:tc>
        <w:tc>
          <w:tcPr>
            <w:tcW w:w="1833" w:type="dxa"/>
            <w:gridSpan w:val="3"/>
          </w:tcPr>
          <w:p w14:paraId="09453C24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4020E348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8BC0F75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C28F722" w14:textId="77777777" w:rsidTr="00B51C22">
        <w:tc>
          <w:tcPr>
            <w:tcW w:w="391" w:type="dxa"/>
            <w:tcBorders>
              <w:top w:val="single" w:sz="4" w:space="0" w:color="auto"/>
            </w:tcBorders>
          </w:tcPr>
          <w:p w14:paraId="1A594EEE" w14:textId="77777777" w:rsidR="00572009" w:rsidRPr="00AA2803" w:rsidRDefault="00572009" w:rsidP="006164CE">
            <w:pPr>
              <w:pStyle w:val="af"/>
              <w:numPr>
                <w:ilvl w:val="0"/>
                <w:numId w:val="6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F35BB6D" w14:textId="77777777" w:rsidR="00572009" w:rsidRPr="00AA2803" w:rsidRDefault="00572009" w:rsidP="00307D6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账户编码（MM+</w:t>
            </w:r>
            <w:r w:rsidR="00307D69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 w:hint="eastAsia"/>
                <w:szCs w:val="22"/>
              </w:rPr>
              <w:t>位</w:t>
            </w:r>
            <w:r w:rsidR="00263133">
              <w:rPr>
                <w:rFonts w:ascii="新宋体" w:eastAsia="新宋体" w:hAnsi="新宋体" w:hint="eastAsia"/>
                <w:szCs w:val="22"/>
              </w:rPr>
              <w:t>用户编号</w:t>
            </w:r>
            <w:r w:rsidRPr="00AA2803">
              <w:rPr>
                <w:rFonts w:ascii="新宋体" w:eastAsia="新宋体" w:hAnsi="新宋体" w:hint="eastAsia"/>
                <w:szCs w:val="22"/>
              </w:rPr>
              <w:t>+</w:t>
            </w:r>
            <w:r w:rsidR="00307D69">
              <w:rPr>
                <w:rFonts w:ascii="新宋体" w:eastAsia="新宋体" w:hAnsi="新宋体"/>
                <w:szCs w:val="22"/>
              </w:rPr>
              <w:t>6</w:t>
            </w:r>
            <w:r w:rsidRPr="00AA2803">
              <w:rPr>
                <w:rFonts w:ascii="新宋体" w:eastAsia="新宋体" w:hAnsi="新宋体" w:hint="eastAsia"/>
                <w:szCs w:val="22"/>
              </w:rPr>
              <w:t>位顺序）</w:t>
            </w:r>
          </w:p>
        </w:tc>
        <w:tc>
          <w:tcPr>
            <w:tcW w:w="2268" w:type="dxa"/>
            <w:gridSpan w:val="4"/>
          </w:tcPr>
          <w:p w14:paraId="7B6442EC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ACC_NO</w:t>
            </w:r>
          </w:p>
        </w:tc>
        <w:tc>
          <w:tcPr>
            <w:tcW w:w="1833" w:type="dxa"/>
            <w:gridSpan w:val="3"/>
          </w:tcPr>
          <w:p w14:paraId="50686187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CHAR(12)</w:t>
            </w:r>
          </w:p>
        </w:tc>
        <w:tc>
          <w:tcPr>
            <w:tcW w:w="709" w:type="dxa"/>
            <w:gridSpan w:val="2"/>
          </w:tcPr>
          <w:p w14:paraId="4F725361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FF59A2F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E920D79" w14:textId="77777777" w:rsidTr="00B51C22">
        <w:tc>
          <w:tcPr>
            <w:tcW w:w="391" w:type="dxa"/>
            <w:tcBorders>
              <w:top w:val="single" w:sz="4" w:space="0" w:color="auto"/>
            </w:tcBorders>
          </w:tcPr>
          <w:p w14:paraId="0A9DA926" w14:textId="77777777" w:rsidR="00CB6754" w:rsidRPr="00AA2803" w:rsidRDefault="00CB6754" w:rsidP="006164CE">
            <w:pPr>
              <w:pStyle w:val="af"/>
              <w:numPr>
                <w:ilvl w:val="0"/>
                <w:numId w:val="6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5D6EC974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信用额度</w:t>
            </w:r>
          </w:p>
        </w:tc>
        <w:tc>
          <w:tcPr>
            <w:tcW w:w="2268" w:type="dxa"/>
            <w:gridSpan w:val="4"/>
          </w:tcPr>
          <w:p w14:paraId="7E335F3F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CREDIT_LIMIT</w:t>
            </w:r>
          </w:p>
        </w:tc>
        <w:tc>
          <w:tcPr>
            <w:tcW w:w="1833" w:type="dxa"/>
            <w:gridSpan w:val="3"/>
          </w:tcPr>
          <w:p w14:paraId="13D9FA9C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2C6FFCED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F46EA29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A2803" w:rsidRPr="00AA2803" w14:paraId="5C8D15C1" w14:textId="77777777" w:rsidTr="00B51C22">
        <w:tc>
          <w:tcPr>
            <w:tcW w:w="391" w:type="dxa"/>
            <w:tcBorders>
              <w:top w:val="single" w:sz="4" w:space="0" w:color="auto"/>
            </w:tcBorders>
          </w:tcPr>
          <w:p w14:paraId="041BA7FD" w14:textId="77777777" w:rsidR="00CB6754" w:rsidRPr="00AA2803" w:rsidRDefault="00CB6754" w:rsidP="006164CE">
            <w:pPr>
              <w:pStyle w:val="af"/>
              <w:numPr>
                <w:ilvl w:val="0"/>
                <w:numId w:val="6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34083DE6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可用余额</w:t>
            </w:r>
          </w:p>
        </w:tc>
        <w:tc>
          <w:tcPr>
            <w:tcW w:w="2268" w:type="dxa"/>
            <w:gridSpan w:val="4"/>
          </w:tcPr>
          <w:p w14:paraId="3B3B61BE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ACCOUNT_BALANCE</w:t>
            </w:r>
          </w:p>
        </w:tc>
        <w:tc>
          <w:tcPr>
            <w:tcW w:w="1833" w:type="dxa"/>
            <w:gridSpan w:val="3"/>
          </w:tcPr>
          <w:p w14:paraId="702190E9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52C12125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62174DD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A2803" w:rsidRPr="00AA2803" w14:paraId="1D89C55A" w14:textId="77777777" w:rsidTr="00B51C22">
        <w:tc>
          <w:tcPr>
            <w:tcW w:w="391" w:type="dxa"/>
            <w:tcBorders>
              <w:top w:val="single" w:sz="4" w:space="0" w:color="auto"/>
            </w:tcBorders>
          </w:tcPr>
          <w:p w14:paraId="2B88744B" w14:textId="77777777" w:rsidR="00572009" w:rsidRPr="00AA2803" w:rsidRDefault="00572009" w:rsidP="006164CE">
            <w:pPr>
              <w:pStyle w:val="af"/>
              <w:numPr>
                <w:ilvl w:val="0"/>
                <w:numId w:val="6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CE2194B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校验码（全部）</w:t>
            </w:r>
          </w:p>
        </w:tc>
        <w:tc>
          <w:tcPr>
            <w:tcW w:w="2268" w:type="dxa"/>
            <w:gridSpan w:val="4"/>
          </w:tcPr>
          <w:p w14:paraId="78F126FD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CHECK_CODE</w:t>
            </w:r>
          </w:p>
        </w:tc>
        <w:tc>
          <w:tcPr>
            <w:tcW w:w="1833" w:type="dxa"/>
            <w:gridSpan w:val="3"/>
          </w:tcPr>
          <w:p w14:paraId="5671A275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VARCHAR2(40)</w:t>
            </w:r>
          </w:p>
        </w:tc>
        <w:tc>
          <w:tcPr>
            <w:tcW w:w="709" w:type="dxa"/>
            <w:gridSpan w:val="2"/>
          </w:tcPr>
          <w:p w14:paraId="607247BB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B36B9FC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A5EDAA1" w14:textId="77777777" w:rsidTr="00B51C22">
        <w:tc>
          <w:tcPr>
            <w:tcW w:w="9747" w:type="dxa"/>
            <w:gridSpan w:val="15"/>
            <w:shd w:val="clear" w:color="auto" w:fill="D9D9D9" w:themeFill="background1" w:themeFillShade="D9"/>
          </w:tcPr>
          <w:p w14:paraId="4964C824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128D690B" w14:textId="77777777" w:rsidTr="00B51C22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F62C40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60C8450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93CF4EF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57C00F5F" w14:textId="77777777" w:rsidTr="00B51C22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0373E8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5D826BDD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</w:t>
            </w:r>
            <w:r w:rsidR="00BE1029" w:rsidRPr="00BE1029">
              <w:rPr>
                <w:rFonts w:ascii="新宋体" w:eastAsia="新宋体" w:hAnsi="新宋体"/>
                <w:szCs w:val="22"/>
              </w:rPr>
              <w:t>ACC_MM_ACCOUNT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</w:tcPr>
          <w:p w14:paraId="6F70DC4B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ACC_NO</w:t>
            </w:r>
          </w:p>
        </w:tc>
      </w:tr>
      <w:tr w:rsidR="00AA2803" w:rsidRPr="00AA2803" w14:paraId="0ACD320A" w14:textId="77777777" w:rsidTr="00B51C22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1A9F87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E66ED16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DA24653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570B61E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007802F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1400FAA2" w14:textId="77777777" w:rsidTr="00B51C22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056E7D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546CAED7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687C4AA4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5"/>
            <w:tcBorders>
              <w:left w:val="single" w:sz="4" w:space="0" w:color="auto"/>
            </w:tcBorders>
          </w:tcPr>
          <w:p w14:paraId="03485BEF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09FB97F3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193A9AA" w14:textId="77777777" w:rsidTr="00B51C22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9BC98D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78FCCFF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2B83F9F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16D84FD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6774EF6B" w14:textId="77777777" w:rsidTr="00B51C22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E0AABC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1E02CF2E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</w:tcPr>
          <w:p w14:paraId="6CD2EC3A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72BD6913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E154C46" w14:textId="77777777" w:rsidTr="00B51C22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11BCE8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3"/>
            <w:tcBorders>
              <w:left w:val="single" w:sz="4" w:space="0" w:color="auto"/>
            </w:tcBorders>
          </w:tcPr>
          <w:p w14:paraId="1F88CC60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39E81D8" w14:textId="77777777" w:rsidTr="00B51C22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1C0B9E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8F6A5B5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93FED96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48A95B7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140658CD" w14:textId="77777777" w:rsidTr="00B51C22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2E818AE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D07A38E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191A37FC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1DE27745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0627584" w14:textId="77777777" w:rsidTr="00B51C22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28975EE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E7E13E8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45CEB36D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25C63816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1C431469" w14:textId="77777777" w:rsidR="00572009" w:rsidRPr="00AA2803" w:rsidRDefault="00572009" w:rsidP="00572009"/>
    <w:p w14:paraId="5472B03F" w14:textId="77777777" w:rsidR="00635138" w:rsidRPr="00AA2803" w:rsidRDefault="00635138" w:rsidP="00861054"/>
    <w:p w14:paraId="4EE05241" w14:textId="77777777" w:rsidR="00CB6754" w:rsidRPr="00AA2803" w:rsidRDefault="00CB6754" w:rsidP="00CB6754">
      <w:pPr>
        <w:pStyle w:val="4"/>
      </w:pPr>
      <w:bookmarkStart w:id="57" w:name="_系统设备（INF_DEVICES）"/>
      <w:bookmarkStart w:id="58" w:name="_Toc435450827"/>
      <w:bookmarkEnd w:id="57"/>
      <w:r w:rsidRPr="00AA2803">
        <w:rPr>
          <w:rFonts w:hint="eastAsia"/>
        </w:rPr>
        <w:t>市场管理员持票数（</w:t>
      </w:r>
      <w:r w:rsidRPr="00AA2803">
        <w:rPr>
          <w:rFonts w:hint="eastAsia"/>
        </w:rPr>
        <w:t>ACC_</w:t>
      </w:r>
      <w:r w:rsidRPr="00AA2803">
        <w:rPr>
          <w:bCs w:val="0"/>
        </w:rPr>
        <w:t>MM_TICKETS</w:t>
      </w:r>
      <w:r w:rsidRPr="00AA2803">
        <w:rPr>
          <w:rFonts w:hint="eastAsia"/>
        </w:rPr>
        <w:t>）</w:t>
      </w:r>
      <w:bookmarkEnd w:id="58"/>
    </w:p>
    <w:tbl>
      <w:tblPr>
        <w:tblW w:w="9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43"/>
        <w:gridCol w:w="698"/>
        <w:gridCol w:w="790"/>
        <w:gridCol w:w="922"/>
        <w:gridCol w:w="559"/>
        <w:gridCol w:w="6"/>
        <w:gridCol w:w="1985"/>
        <w:gridCol w:w="1128"/>
        <w:gridCol w:w="288"/>
        <w:gridCol w:w="562"/>
        <w:gridCol w:w="145"/>
        <w:gridCol w:w="564"/>
        <w:gridCol w:w="1568"/>
      </w:tblGrid>
      <w:tr w:rsidR="00AA2803" w:rsidRPr="00AA2803" w14:paraId="7FECFBD2" w14:textId="77777777" w:rsidTr="00B51C22">
        <w:tc>
          <w:tcPr>
            <w:tcW w:w="12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EC05AA3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1DC96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市场管理员持票数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395810E7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D406B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ACC_MM_TICKETS</w:t>
            </w:r>
          </w:p>
        </w:tc>
      </w:tr>
      <w:tr w:rsidR="00AA2803" w:rsidRPr="00AA2803" w14:paraId="2CF4D999" w14:textId="77777777" w:rsidTr="00B51C22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horzCross" w:color="auto" w:fill="C0C0C0"/>
          </w:tcPr>
          <w:p w14:paraId="418594E9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3CAE9586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0AAF838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A013B36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C49494D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528E0223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2BC0C3D4" w14:textId="77777777" w:rsidTr="00B51C22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C971A" w14:textId="77777777" w:rsidR="00CB6754" w:rsidRPr="00AA2803" w:rsidRDefault="00CB6754" w:rsidP="006164CE">
            <w:pPr>
              <w:pStyle w:val="af"/>
              <w:numPr>
                <w:ilvl w:val="0"/>
                <w:numId w:val="54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D9617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hint="eastAsia"/>
              </w:rPr>
              <w:t>市场</w:t>
            </w:r>
            <w:r w:rsidRPr="00AA2803">
              <w:t>管理员</w:t>
            </w:r>
            <w:r w:rsidRPr="00AA2803">
              <w:rPr>
                <w:rFonts w:ascii="新宋体" w:eastAsia="新宋体" w:hAnsi="新宋体" w:hint="eastAsia"/>
                <w:szCs w:val="22"/>
              </w:rPr>
              <w:t>ID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3BB6F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MARKET_ADMIN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6B51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NUMBER(4)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3BBAD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86A2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E2BAEF3" w14:textId="77777777" w:rsidTr="00B51C22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60BA" w14:textId="77777777" w:rsidR="00CB6754" w:rsidRPr="00AA2803" w:rsidRDefault="00CB6754" w:rsidP="006164CE">
            <w:pPr>
              <w:pStyle w:val="af"/>
              <w:numPr>
                <w:ilvl w:val="0"/>
                <w:numId w:val="54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C88B3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51FA9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C47B2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7656F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B3135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F79CD" w:rsidRPr="00AA2803" w14:paraId="1920206D" w14:textId="77777777" w:rsidTr="00B51C22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35AF3" w14:textId="77777777" w:rsidR="00CF79CD" w:rsidRPr="00AA2803" w:rsidRDefault="00CF79CD" w:rsidP="006164CE">
            <w:pPr>
              <w:pStyle w:val="af"/>
              <w:numPr>
                <w:ilvl w:val="0"/>
                <w:numId w:val="54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4D860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81E9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DB9D7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19B1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951B3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F79CD" w:rsidRPr="00AA2803" w14:paraId="65591589" w14:textId="77777777" w:rsidTr="00B51C22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B00C" w14:textId="77777777" w:rsidR="00CF79CD" w:rsidRPr="00AA2803" w:rsidRDefault="00CF79CD" w:rsidP="006164CE">
            <w:pPr>
              <w:pStyle w:val="af"/>
              <w:numPr>
                <w:ilvl w:val="0"/>
                <w:numId w:val="54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638D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票</w:t>
            </w:r>
            <w:r w:rsidRPr="00AA2803">
              <w:rPr>
                <w:rFonts w:ascii="新宋体" w:eastAsia="新宋体" w:hAnsi="新宋体"/>
                <w:szCs w:val="22"/>
              </w:rPr>
              <w:t>数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5CBA0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TICKETS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18F55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B47D19">
              <w:rPr>
                <w:rFonts w:ascii="新宋体" w:eastAsia="新宋体" w:hAnsi="新宋体"/>
                <w:szCs w:val="22"/>
              </w:rPr>
              <w:t>2</w:t>
            </w:r>
            <w:r>
              <w:rPr>
                <w:rFonts w:ascii="新宋体" w:eastAsia="新宋体" w:hAnsi="新宋体"/>
                <w:szCs w:val="22"/>
              </w:rPr>
              <w:t>0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475B6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4AC0B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F79CD" w:rsidRPr="00AA2803" w14:paraId="6640F7C8" w14:textId="77777777" w:rsidTr="00B51C22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C060F" w14:textId="77777777" w:rsidR="00CF79CD" w:rsidRPr="00AA2803" w:rsidRDefault="00CF79CD" w:rsidP="006164CE">
            <w:pPr>
              <w:pStyle w:val="af"/>
              <w:numPr>
                <w:ilvl w:val="0"/>
                <w:numId w:val="54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12664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ACC54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D920E" w14:textId="77777777" w:rsidR="00CF79CD" w:rsidRPr="00AA2803" w:rsidRDefault="00CF79CD" w:rsidP="00B47D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B47D19"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C6E8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35F05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F79CD" w:rsidRPr="00AA2803" w14:paraId="5D58215B" w14:textId="77777777" w:rsidTr="00B51C22">
        <w:tc>
          <w:tcPr>
            <w:tcW w:w="975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56E8E5B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CF79CD" w:rsidRPr="00AA2803" w14:paraId="23D8A4B1" w14:textId="77777777" w:rsidTr="00B51C22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049A45" w14:textId="77777777" w:rsidR="00CF79CD" w:rsidRPr="00AA2803" w:rsidRDefault="00CF79CD" w:rsidP="00CF79C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609F065B" w14:textId="77777777" w:rsidR="00CF79CD" w:rsidRPr="00AA2803" w:rsidRDefault="00CF79CD" w:rsidP="00CF79C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6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4FC3C13A" w14:textId="77777777" w:rsidR="00CF79CD" w:rsidRPr="00AA2803" w:rsidRDefault="00CF79CD" w:rsidP="00CF79C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CF79CD" w:rsidRPr="00AA2803" w14:paraId="3C5FF60E" w14:textId="77777777" w:rsidTr="00B51C22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2CCE1" w14:textId="77777777" w:rsidR="00CF79CD" w:rsidRPr="00AA2803" w:rsidRDefault="00CF79CD" w:rsidP="00CF79CD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CEA9E84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PK_ACC_MM_TICKETS</w:t>
            </w:r>
          </w:p>
        </w:tc>
        <w:tc>
          <w:tcPr>
            <w:tcW w:w="6246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FD0126F" w14:textId="1C7D6476" w:rsidR="00CF79CD" w:rsidRPr="00AA2803" w:rsidRDefault="00CF79CD" w:rsidP="002D105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MARKET_ADMIN</w:t>
            </w:r>
            <w:r>
              <w:rPr>
                <w:rFonts w:ascii="新宋体" w:eastAsia="新宋体" w:hAnsi="新宋体"/>
                <w:szCs w:val="22"/>
              </w:rPr>
              <w:t>,PLAN_CODE</w:t>
            </w:r>
            <w:r w:rsidR="002D1053">
              <w:rPr>
                <w:rFonts w:ascii="新宋体" w:eastAsia="新宋体" w:hAnsi="新宋体"/>
                <w:szCs w:val="22"/>
              </w:rPr>
              <w:t>,</w:t>
            </w:r>
            <w:r w:rsidR="002D1053" w:rsidRPr="002D1053">
              <w:rPr>
                <w:rFonts w:ascii="新宋体" w:eastAsia="新宋体" w:hAnsi="新宋体"/>
                <w:szCs w:val="22"/>
              </w:rPr>
              <w:t>BATCH_NO</w:t>
            </w:r>
          </w:p>
        </w:tc>
      </w:tr>
      <w:tr w:rsidR="00CF79CD" w:rsidRPr="00AA2803" w14:paraId="51E0CB07" w14:textId="77777777" w:rsidTr="00B51C22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6F46BC" w14:textId="77777777" w:rsidR="00CF79CD" w:rsidRPr="00AA2803" w:rsidRDefault="00CF79CD" w:rsidP="00CF79C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6FF9775B" w14:textId="77777777" w:rsidR="00CF79CD" w:rsidRPr="00AA2803" w:rsidRDefault="00CF79CD" w:rsidP="00CF79C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5064CED3" w14:textId="77777777" w:rsidR="00CF79CD" w:rsidRPr="00AA2803" w:rsidRDefault="00CF79CD" w:rsidP="00CF79C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465F5CBA" w14:textId="77777777" w:rsidR="00CF79CD" w:rsidRPr="00AA2803" w:rsidRDefault="00CF79CD" w:rsidP="00CF79C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537530DF" w14:textId="77777777" w:rsidR="00CF79CD" w:rsidRPr="00AA2803" w:rsidRDefault="00CF79CD" w:rsidP="00CF79C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CF79CD" w:rsidRPr="00AA2803" w14:paraId="3AF5FF41" w14:textId="77777777" w:rsidTr="00B51C22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D9BA96" w14:textId="77777777" w:rsidR="00CF79CD" w:rsidRPr="00AA2803" w:rsidRDefault="00CF79CD" w:rsidP="00CF79CD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6D7EDAD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4C5CFE1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3C4AFE7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B9CD722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F79CD" w:rsidRPr="00AA2803" w14:paraId="72DD4A95" w14:textId="77777777" w:rsidTr="00B51C22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4E3A88" w14:textId="77777777" w:rsidR="00CF79CD" w:rsidRPr="00AA2803" w:rsidRDefault="00CF79CD" w:rsidP="00CF79C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762825AE" w14:textId="77777777" w:rsidR="00CF79CD" w:rsidRPr="00AA2803" w:rsidRDefault="00CF79CD" w:rsidP="00CF79C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7D3A7FD7" w14:textId="77777777" w:rsidR="00CF79CD" w:rsidRPr="00AA2803" w:rsidRDefault="00CF79CD" w:rsidP="00CF79C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48475038" w14:textId="77777777" w:rsidR="00CF79CD" w:rsidRPr="00AA2803" w:rsidRDefault="00CF79CD" w:rsidP="00CF79C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CF79CD" w:rsidRPr="00AA2803" w14:paraId="400BAF28" w14:textId="77777777" w:rsidTr="00B51C22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8338F5" w14:textId="77777777" w:rsidR="00CF79CD" w:rsidRPr="00AA2803" w:rsidRDefault="00CF79CD" w:rsidP="00CF79CD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B2CC82C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0083088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53A7E4A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F79CD" w:rsidRPr="00AA2803" w14:paraId="1322B1E2" w14:textId="77777777" w:rsidTr="00B51C22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4B6395" w14:textId="77777777" w:rsidR="00CF79CD" w:rsidRPr="00AA2803" w:rsidRDefault="00CF79CD" w:rsidP="00CF79C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3637FAA2" w14:textId="77777777" w:rsidR="00CF79CD" w:rsidRPr="00AA2803" w:rsidRDefault="00CF79CD" w:rsidP="00CF79C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1C96F8D6" w14:textId="77777777" w:rsidR="00CF79CD" w:rsidRPr="00AA2803" w:rsidRDefault="00CF79CD" w:rsidP="00CF79C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66D4F75E" w14:textId="77777777" w:rsidR="00CF79CD" w:rsidRPr="00AA2803" w:rsidRDefault="00CF79CD" w:rsidP="00CF79C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CF79CD" w:rsidRPr="00AA2803" w14:paraId="03BC18A0" w14:textId="77777777" w:rsidTr="00B51C22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EF1AF" w14:textId="77777777" w:rsidR="00CF79CD" w:rsidRPr="00AA2803" w:rsidRDefault="00CF79CD" w:rsidP="00CF79CD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95AA476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5640D32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A5B1833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F79CD" w:rsidRPr="00AA2803" w14:paraId="15D5902D" w14:textId="77777777" w:rsidTr="00B51C22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095929" w14:textId="77777777" w:rsidR="00CF79CD" w:rsidRPr="00AA2803" w:rsidRDefault="00CF79CD" w:rsidP="00CF79CD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BAE6C16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D755AF1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A2E85F2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3D08BA1B" w14:textId="77777777" w:rsidR="00CB6754" w:rsidRPr="00AA2803" w:rsidRDefault="00CB6754" w:rsidP="00CB6754"/>
    <w:p w14:paraId="12D87AA6" w14:textId="77777777" w:rsidR="007045F2" w:rsidRPr="00AA2803" w:rsidRDefault="00E95D14" w:rsidP="00E231B0">
      <w:pPr>
        <w:pStyle w:val="3"/>
      </w:pPr>
      <w:bookmarkStart w:id="59" w:name="_Toc435450828"/>
      <w:r w:rsidRPr="00AA2803">
        <w:rPr>
          <w:rFonts w:hint="eastAsia"/>
        </w:rPr>
        <w:t>方案与游戏</w:t>
      </w:r>
      <w:bookmarkEnd w:id="59"/>
    </w:p>
    <w:p w14:paraId="15E5E7CE" w14:textId="77777777" w:rsidR="00432190" w:rsidRPr="00AA2803" w:rsidRDefault="00432190" w:rsidP="00432190">
      <w:pPr>
        <w:pStyle w:val="4"/>
      </w:pPr>
      <w:bookmarkStart w:id="60" w:name="_Toc435450829"/>
      <w:r w:rsidRPr="00AA2803">
        <w:rPr>
          <w:rFonts w:hint="eastAsia"/>
        </w:rPr>
        <w:t>方案基本信息（</w:t>
      </w:r>
      <w:r w:rsidR="00C0623E" w:rsidRPr="00AA2803">
        <w:rPr>
          <w:rFonts w:hint="eastAsia"/>
        </w:rPr>
        <w:t>GAME_</w:t>
      </w:r>
      <w:r w:rsidRPr="00AA2803">
        <w:t>PLAN</w:t>
      </w:r>
      <w:r w:rsidRPr="00AA2803">
        <w:rPr>
          <w:rFonts w:hint="eastAsia"/>
        </w:rPr>
        <w:t>S</w:t>
      </w:r>
      <w:r w:rsidRPr="00AA2803">
        <w:rPr>
          <w:rFonts w:hint="eastAsia"/>
        </w:rPr>
        <w:t>）</w:t>
      </w:r>
      <w:bookmarkEnd w:id="60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139"/>
        <w:gridCol w:w="698"/>
        <w:gridCol w:w="790"/>
        <w:gridCol w:w="1381"/>
        <w:gridCol w:w="101"/>
        <w:gridCol w:w="6"/>
        <w:gridCol w:w="1982"/>
        <w:gridCol w:w="1128"/>
        <w:gridCol w:w="288"/>
        <w:gridCol w:w="571"/>
        <w:gridCol w:w="136"/>
        <w:gridCol w:w="576"/>
        <w:gridCol w:w="1562"/>
      </w:tblGrid>
      <w:tr w:rsidR="00AA2803" w:rsidRPr="00AA2803" w14:paraId="10A99DCA" w14:textId="77777777" w:rsidTr="003F4534">
        <w:tc>
          <w:tcPr>
            <w:tcW w:w="1226" w:type="dxa"/>
            <w:gridSpan w:val="3"/>
            <w:shd w:val="clear" w:color="auto" w:fill="C0C0C0"/>
          </w:tcPr>
          <w:p w14:paraId="2FFA97D6" w14:textId="77777777" w:rsidR="00432190" w:rsidRPr="00AA2803" w:rsidRDefault="0043219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0" w:type="dxa"/>
            <w:gridSpan w:val="5"/>
            <w:shd w:val="clear" w:color="auto" w:fill="auto"/>
          </w:tcPr>
          <w:p w14:paraId="3B9FC9F4" w14:textId="77777777" w:rsidR="00432190" w:rsidRPr="00AA2803" w:rsidRDefault="0043219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方案基本信息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7C136DFA" w14:textId="77777777" w:rsidR="00432190" w:rsidRPr="00AA2803" w:rsidRDefault="0043219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5" w:type="dxa"/>
            <w:gridSpan w:val="4"/>
            <w:shd w:val="clear" w:color="auto" w:fill="auto"/>
          </w:tcPr>
          <w:p w14:paraId="106F15F2" w14:textId="77777777" w:rsidR="00432190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GAME_</w:t>
            </w:r>
            <w:r w:rsidR="00432190" w:rsidRPr="00AA2803">
              <w:rPr>
                <w:rFonts w:ascii="新宋体" w:eastAsia="新宋体" w:hAnsi="新宋体"/>
                <w:b/>
                <w:sz w:val="24"/>
                <w:szCs w:val="22"/>
              </w:rPr>
              <w:t>PLAN</w:t>
            </w:r>
            <w:r w:rsidR="00432190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S</w:t>
            </w:r>
          </w:p>
        </w:tc>
      </w:tr>
      <w:tr w:rsidR="00AA2803" w:rsidRPr="00AA2803" w14:paraId="604EEBD0" w14:textId="77777777" w:rsidTr="009A362D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5616FCB0" w14:textId="77777777" w:rsidR="00432190" w:rsidRPr="00AA2803" w:rsidRDefault="0043219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00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4AE8CF84" w14:textId="77777777" w:rsidR="00432190" w:rsidRPr="00AA2803" w:rsidRDefault="0043219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089" w:type="dxa"/>
            <w:gridSpan w:val="3"/>
            <w:shd w:val="clear" w:color="auto" w:fill="C0C0C0"/>
          </w:tcPr>
          <w:p w14:paraId="606DE427" w14:textId="77777777" w:rsidR="00432190" w:rsidRPr="00AA2803" w:rsidRDefault="0043219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7" w:type="dxa"/>
            <w:gridSpan w:val="3"/>
            <w:shd w:val="clear" w:color="auto" w:fill="C0C0C0"/>
          </w:tcPr>
          <w:p w14:paraId="72D686E7" w14:textId="77777777" w:rsidR="00432190" w:rsidRPr="00AA2803" w:rsidRDefault="0043219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C0C0C0"/>
          </w:tcPr>
          <w:p w14:paraId="2B024AD9" w14:textId="77777777" w:rsidR="00432190" w:rsidRPr="00AA2803" w:rsidRDefault="0043219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2" w:type="dxa"/>
            <w:shd w:val="clear" w:color="auto" w:fill="C0C0C0"/>
          </w:tcPr>
          <w:p w14:paraId="11FE3549" w14:textId="77777777" w:rsidR="00432190" w:rsidRPr="00AA2803" w:rsidRDefault="0043219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1E261F54" w14:textId="77777777" w:rsidTr="009A362D">
        <w:tc>
          <w:tcPr>
            <w:tcW w:w="389" w:type="dxa"/>
            <w:tcBorders>
              <w:top w:val="single" w:sz="4" w:space="0" w:color="auto"/>
            </w:tcBorders>
          </w:tcPr>
          <w:p w14:paraId="4EB9708A" w14:textId="77777777" w:rsidR="00432190" w:rsidRPr="00AA2803" w:rsidRDefault="00432190" w:rsidP="003F4534">
            <w:pPr>
              <w:pStyle w:val="af"/>
              <w:numPr>
                <w:ilvl w:val="0"/>
                <w:numId w:val="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8" w:type="dxa"/>
            <w:gridSpan w:val="4"/>
          </w:tcPr>
          <w:p w14:paraId="3B1F4024" w14:textId="77777777" w:rsidR="00432190" w:rsidRPr="00AA2803" w:rsidRDefault="0043219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089" w:type="dxa"/>
            <w:gridSpan w:val="3"/>
          </w:tcPr>
          <w:p w14:paraId="38EC6F08" w14:textId="77777777" w:rsidR="00432190" w:rsidRPr="00AA2803" w:rsidRDefault="0043219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87" w:type="dxa"/>
            <w:gridSpan w:val="3"/>
          </w:tcPr>
          <w:p w14:paraId="616C6A75" w14:textId="77777777" w:rsidR="00432190" w:rsidRPr="00AA2803" w:rsidRDefault="0043219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173D0191" w14:textId="77777777" w:rsidR="00432190" w:rsidRPr="00AA2803" w:rsidRDefault="0043219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1A71E335" w14:textId="77777777" w:rsidR="00432190" w:rsidRPr="00AA2803" w:rsidRDefault="0043219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755FEF1" w14:textId="77777777" w:rsidTr="009A362D">
        <w:tc>
          <w:tcPr>
            <w:tcW w:w="389" w:type="dxa"/>
          </w:tcPr>
          <w:p w14:paraId="378CA066" w14:textId="77777777" w:rsidR="00432190" w:rsidRPr="00AA2803" w:rsidRDefault="00432190" w:rsidP="003F4534">
            <w:pPr>
              <w:pStyle w:val="af"/>
              <w:numPr>
                <w:ilvl w:val="0"/>
                <w:numId w:val="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8" w:type="dxa"/>
            <w:gridSpan w:val="4"/>
          </w:tcPr>
          <w:p w14:paraId="28F23C74" w14:textId="77777777" w:rsidR="00432190" w:rsidRPr="00AA2803" w:rsidRDefault="0043219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方案名称</w:t>
            </w:r>
          </w:p>
        </w:tc>
        <w:tc>
          <w:tcPr>
            <w:tcW w:w="2089" w:type="dxa"/>
            <w:gridSpan w:val="3"/>
          </w:tcPr>
          <w:p w14:paraId="7005E7FC" w14:textId="77777777" w:rsidR="00432190" w:rsidRPr="00AA2803" w:rsidRDefault="00DB76C3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FULL</w:t>
            </w:r>
            <w:r w:rsidR="00432190" w:rsidRPr="00AA2803">
              <w:rPr>
                <w:rFonts w:ascii="新宋体" w:eastAsia="新宋体" w:hAnsi="新宋体"/>
                <w:szCs w:val="22"/>
              </w:rPr>
              <w:t>_NAME</w:t>
            </w:r>
          </w:p>
        </w:tc>
        <w:tc>
          <w:tcPr>
            <w:tcW w:w="1987" w:type="dxa"/>
            <w:gridSpan w:val="3"/>
          </w:tcPr>
          <w:p w14:paraId="2DA19114" w14:textId="77777777" w:rsidR="00432190" w:rsidRPr="00AA2803" w:rsidRDefault="0043219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12" w:type="dxa"/>
            <w:gridSpan w:val="2"/>
          </w:tcPr>
          <w:p w14:paraId="2A4780B6" w14:textId="77777777" w:rsidR="00432190" w:rsidRPr="00AA2803" w:rsidRDefault="0043219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142194CB" w14:textId="77777777" w:rsidR="00432190" w:rsidRPr="00AA2803" w:rsidRDefault="0043219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F4255A2" w14:textId="77777777" w:rsidTr="009A362D">
        <w:tc>
          <w:tcPr>
            <w:tcW w:w="389" w:type="dxa"/>
          </w:tcPr>
          <w:p w14:paraId="69226387" w14:textId="77777777" w:rsidR="00432190" w:rsidRPr="00AA2803" w:rsidRDefault="00432190" w:rsidP="003F4534">
            <w:pPr>
              <w:pStyle w:val="af"/>
              <w:numPr>
                <w:ilvl w:val="0"/>
                <w:numId w:val="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8" w:type="dxa"/>
            <w:gridSpan w:val="4"/>
          </w:tcPr>
          <w:p w14:paraId="6751152C" w14:textId="77777777" w:rsidR="00432190" w:rsidRPr="00AA2803" w:rsidRDefault="0043219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方案缩写</w:t>
            </w:r>
          </w:p>
        </w:tc>
        <w:tc>
          <w:tcPr>
            <w:tcW w:w="2089" w:type="dxa"/>
            <w:gridSpan w:val="3"/>
          </w:tcPr>
          <w:p w14:paraId="2CA61EBD" w14:textId="77777777" w:rsidR="00432190" w:rsidRPr="00AA2803" w:rsidRDefault="0043219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SHORT_NAME</w:t>
            </w:r>
          </w:p>
        </w:tc>
        <w:tc>
          <w:tcPr>
            <w:tcW w:w="1987" w:type="dxa"/>
            <w:gridSpan w:val="3"/>
          </w:tcPr>
          <w:p w14:paraId="7BF605C2" w14:textId="77777777" w:rsidR="00432190" w:rsidRPr="00AA2803" w:rsidRDefault="0043219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12" w:type="dxa"/>
            <w:gridSpan w:val="2"/>
          </w:tcPr>
          <w:p w14:paraId="2847E029" w14:textId="77777777" w:rsidR="00432190" w:rsidRPr="00AA2803" w:rsidRDefault="0043219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86F41F5" w14:textId="77777777" w:rsidR="00432190" w:rsidRPr="00AA2803" w:rsidRDefault="0043219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F4E6B" w:rsidRPr="00AA2803" w14:paraId="3C07464B" w14:textId="77777777" w:rsidTr="009A362D">
        <w:tc>
          <w:tcPr>
            <w:tcW w:w="389" w:type="dxa"/>
          </w:tcPr>
          <w:p w14:paraId="7EDBE477" w14:textId="77777777" w:rsidR="009F4E6B" w:rsidRPr="00AA2803" w:rsidRDefault="009F4E6B" w:rsidP="009F4E6B">
            <w:pPr>
              <w:pStyle w:val="af"/>
              <w:numPr>
                <w:ilvl w:val="0"/>
                <w:numId w:val="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8" w:type="dxa"/>
            <w:gridSpan w:val="4"/>
          </w:tcPr>
          <w:p w14:paraId="54D8A769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单票金额（面值）</w:t>
            </w:r>
          </w:p>
        </w:tc>
        <w:tc>
          <w:tcPr>
            <w:tcW w:w="2089" w:type="dxa"/>
            <w:gridSpan w:val="3"/>
          </w:tcPr>
          <w:p w14:paraId="169B3C7E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TICKET_AMOUNT</w:t>
            </w:r>
          </w:p>
        </w:tc>
        <w:tc>
          <w:tcPr>
            <w:tcW w:w="1987" w:type="dxa"/>
            <w:gridSpan w:val="3"/>
          </w:tcPr>
          <w:p w14:paraId="5C6C5CFA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</w:t>
            </w:r>
            <w:r w:rsidRPr="00AA2803">
              <w:rPr>
                <w:rFonts w:ascii="新宋体" w:eastAsia="新宋体" w:hAnsi="新宋体"/>
                <w:szCs w:val="22"/>
              </w:rPr>
              <w:t>(</w:t>
            </w:r>
            <w:r>
              <w:rPr>
                <w:rFonts w:ascii="新宋体" w:eastAsia="新宋体" w:hAnsi="新宋体"/>
                <w:szCs w:val="22"/>
              </w:rPr>
              <w:t>10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4437CD4B" w14:textId="026D6F19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2BCB945C" w14:textId="3B4BBAEB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9F4E6B" w:rsidRPr="00AA2803" w14:paraId="6F98F41A" w14:textId="77777777" w:rsidTr="009A362D">
        <w:tc>
          <w:tcPr>
            <w:tcW w:w="389" w:type="dxa"/>
          </w:tcPr>
          <w:p w14:paraId="7E207FE9" w14:textId="77777777" w:rsidR="009F4E6B" w:rsidRPr="00AA2803" w:rsidRDefault="009F4E6B" w:rsidP="009F4E6B">
            <w:pPr>
              <w:pStyle w:val="af"/>
              <w:numPr>
                <w:ilvl w:val="0"/>
                <w:numId w:val="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8" w:type="dxa"/>
            <w:gridSpan w:val="4"/>
          </w:tcPr>
          <w:p w14:paraId="3FD81796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印制厂商</w:t>
            </w:r>
          </w:p>
        </w:tc>
        <w:tc>
          <w:tcPr>
            <w:tcW w:w="2089" w:type="dxa"/>
            <w:gridSpan w:val="3"/>
          </w:tcPr>
          <w:p w14:paraId="600DBEC4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PUBLISHER</w:t>
            </w:r>
            <w:r w:rsidRPr="00AA2803">
              <w:rPr>
                <w:rFonts w:ascii="新宋体" w:eastAsia="新宋体" w:hAnsi="新宋体"/>
                <w:szCs w:val="22"/>
              </w:rPr>
              <w:t>_CODE</w:t>
            </w:r>
          </w:p>
        </w:tc>
        <w:tc>
          <w:tcPr>
            <w:tcW w:w="1987" w:type="dxa"/>
            <w:gridSpan w:val="3"/>
          </w:tcPr>
          <w:p w14:paraId="0A5C46EA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</w:t>
            </w:r>
            <w:r w:rsidRPr="00AA2803">
              <w:rPr>
                <w:rFonts w:ascii="新宋体" w:eastAsia="新宋体" w:hAnsi="新宋体"/>
                <w:szCs w:val="22"/>
              </w:rPr>
              <w:t>(2)</w:t>
            </w:r>
          </w:p>
        </w:tc>
        <w:tc>
          <w:tcPr>
            <w:tcW w:w="712" w:type="dxa"/>
            <w:gridSpan w:val="2"/>
          </w:tcPr>
          <w:p w14:paraId="11192D18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DE39A09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A362D" w:rsidRPr="00AA2803" w14:paraId="7CE3155D" w14:textId="77777777" w:rsidTr="009A362D">
        <w:tc>
          <w:tcPr>
            <w:tcW w:w="389" w:type="dxa"/>
          </w:tcPr>
          <w:p w14:paraId="55FE7531" w14:textId="77777777" w:rsidR="009A362D" w:rsidRPr="00AA2803" w:rsidRDefault="009A362D" w:rsidP="009F4E6B">
            <w:pPr>
              <w:pStyle w:val="af"/>
              <w:numPr>
                <w:ilvl w:val="0"/>
                <w:numId w:val="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8" w:type="dxa"/>
            <w:gridSpan w:val="4"/>
          </w:tcPr>
          <w:p w14:paraId="1DE2B304" w14:textId="09FB728F" w:rsidR="009A362D" w:rsidRPr="00AA2803" w:rsidRDefault="009A362D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彩票类型（1-标准、2-主动性）</w:t>
            </w:r>
          </w:p>
        </w:tc>
        <w:tc>
          <w:tcPr>
            <w:tcW w:w="2089" w:type="dxa"/>
            <w:gridSpan w:val="3"/>
          </w:tcPr>
          <w:p w14:paraId="1CFA6E9B" w14:textId="0D757D32" w:rsidR="009A362D" w:rsidRPr="009A362D" w:rsidRDefault="008B51D9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LOTTERY</w:t>
            </w:r>
            <w:r>
              <w:rPr>
                <w:rFonts w:ascii="新宋体" w:eastAsia="新宋体" w:hAnsi="新宋体"/>
                <w:szCs w:val="22"/>
              </w:rPr>
              <w:t>_</w:t>
            </w:r>
            <w:r w:rsidR="009A362D">
              <w:rPr>
                <w:rFonts w:ascii="新宋体" w:eastAsia="新宋体" w:hAnsi="新宋体" w:hint="eastAsia"/>
                <w:szCs w:val="22"/>
              </w:rPr>
              <w:t>TYPE</w:t>
            </w:r>
          </w:p>
        </w:tc>
        <w:tc>
          <w:tcPr>
            <w:tcW w:w="1987" w:type="dxa"/>
            <w:gridSpan w:val="3"/>
          </w:tcPr>
          <w:p w14:paraId="4E71F518" w14:textId="7E7A1AD0" w:rsidR="009A362D" w:rsidRPr="00AA2803" w:rsidRDefault="009A362D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12" w:type="dxa"/>
            <w:gridSpan w:val="2"/>
          </w:tcPr>
          <w:p w14:paraId="04D469D2" w14:textId="2D639BF8" w:rsidR="009A362D" w:rsidRPr="00AA2803" w:rsidRDefault="009A362D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3EC576E" w14:textId="61633D0D" w:rsidR="009A362D" w:rsidRPr="00AA2803" w:rsidRDefault="009A362D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1</w:t>
            </w:r>
          </w:p>
        </w:tc>
      </w:tr>
      <w:tr w:rsidR="009F4E6B" w:rsidRPr="00AA2803" w14:paraId="0979D75E" w14:textId="77777777" w:rsidTr="003F4534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59D9896C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9F4E6B" w:rsidRPr="00AA2803" w14:paraId="287782F7" w14:textId="77777777" w:rsidTr="003F453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47F08A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</w:t>
            </w: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CE3AB3C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名称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52CF31E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9F4E6B" w:rsidRPr="00AA2803" w14:paraId="681FB54D" w14:textId="77777777" w:rsidTr="003F453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E818FF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6213AB41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PK_GAME_PLAN</w:t>
            </w:r>
            <w:r w:rsidRPr="00AA2803">
              <w:rPr>
                <w:rFonts w:ascii="新宋体" w:eastAsia="新宋体" w:hAnsi="新宋体" w:hint="eastAsia"/>
                <w:szCs w:val="22"/>
              </w:rPr>
              <w:t>S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</w:tcPr>
          <w:p w14:paraId="279DB46E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</w:tr>
      <w:tr w:rsidR="009F4E6B" w:rsidRPr="00AA2803" w14:paraId="2886B400" w14:textId="77777777" w:rsidTr="003F453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7B46E8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外键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B5BF664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2083871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069FFEC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D8BD567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9F4E6B" w:rsidRPr="00AA2803" w14:paraId="60891FAD" w14:textId="77777777" w:rsidTr="003F453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B426E9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64459A59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</w:tcPr>
          <w:p w14:paraId="5D3F4323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5EFF8AC0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</w:tcPr>
          <w:p w14:paraId="0C7ADD51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F4E6B" w:rsidRPr="00AA2803" w14:paraId="6C8B5923" w14:textId="77777777" w:rsidTr="003F453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9112FB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391E692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F476280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09AC52F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9F4E6B" w:rsidRPr="00AA2803" w14:paraId="41503AF8" w14:textId="77777777" w:rsidTr="003F453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E79557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27590DBD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</w:tcPr>
          <w:p w14:paraId="1E70CB0D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</w:tcPr>
          <w:p w14:paraId="682A7ED2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F4E6B" w:rsidRPr="00AA2803" w14:paraId="1C682A89" w14:textId="77777777" w:rsidTr="003F4534"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F31F86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9" w:type="dxa"/>
            <w:gridSpan w:val="12"/>
            <w:tcBorders>
              <w:left w:val="single" w:sz="4" w:space="0" w:color="auto"/>
            </w:tcBorders>
          </w:tcPr>
          <w:p w14:paraId="330D32F2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F4E6B" w:rsidRPr="00AA2803" w14:paraId="3901F0E9" w14:textId="77777777" w:rsidTr="003F453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347B38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F680F0C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6163B4B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DED7082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9F4E6B" w:rsidRPr="00AA2803" w14:paraId="4F0CD3E9" w14:textId="77777777" w:rsidTr="003F453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A83F1A4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2D9CFA2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08FF5664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46A1FA51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F4E6B" w:rsidRPr="00AA2803" w14:paraId="2169FB29" w14:textId="77777777" w:rsidTr="003F453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A2A6D5C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8B2227D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34E1D480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56A20A17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79D50F76" w14:textId="77777777" w:rsidR="00432190" w:rsidRPr="00AA2803" w:rsidRDefault="00432190" w:rsidP="00432190"/>
    <w:p w14:paraId="7DBF0B37" w14:textId="77777777" w:rsidR="0080335F" w:rsidRPr="00AA2803" w:rsidRDefault="0080335F" w:rsidP="0080335F">
      <w:pPr>
        <w:pStyle w:val="4"/>
      </w:pPr>
      <w:bookmarkStart w:id="61" w:name="_Toc435450830"/>
      <w:r w:rsidRPr="00AA2803">
        <w:rPr>
          <w:rFonts w:hint="eastAsia"/>
        </w:rPr>
        <w:t>机构方案佣金（</w:t>
      </w:r>
      <w:r w:rsidRPr="00AA2803">
        <w:rPr>
          <w:rFonts w:hint="eastAsia"/>
        </w:rPr>
        <w:t>GAME_ORG</w:t>
      </w:r>
      <w:r w:rsidRPr="00AA2803">
        <w:t>_COMM_RATE</w:t>
      </w:r>
      <w:r w:rsidRPr="00AA2803">
        <w:rPr>
          <w:rFonts w:hint="eastAsia"/>
        </w:rPr>
        <w:t>）</w:t>
      </w:r>
      <w:bookmarkEnd w:id="61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139"/>
        <w:gridCol w:w="698"/>
        <w:gridCol w:w="790"/>
        <w:gridCol w:w="1069"/>
        <w:gridCol w:w="413"/>
        <w:gridCol w:w="6"/>
        <w:gridCol w:w="1982"/>
        <w:gridCol w:w="1128"/>
        <w:gridCol w:w="288"/>
        <w:gridCol w:w="571"/>
        <w:gridCol w:w="136"/>
        <w:gridCol w:w="576"/>
        <w:gridCol w:w="1562"/>
      </w:tblGrid>
      <w:tr w:rsidR="00AA2803" w:rsidRPr="00AA2803" w14:paraId="2D480039" w14:textId="77777777" w:rsidTr="005E6B04">
        <w:tc>
          <w:tcPr>
            <w:tcW w:w="1226" w:type="dxa"/>
            <w:gridSpan w:val="3"/>
            <w:shd w:val="clear" w:color="auto" w:fill="C0C0C0"/>
          </w:tcPr>
          <w:p w14:paraId="251E25CF" w14:textId="77777777" w:rsidR="0080335F" w:rsidRPr="00AA2803" w:rsidRDefault="0080335F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0" w:type="dxa"/>
            <w:gridSpan w:val="5"/>
            <w:shd w:val="clear" w:color="auto" w:fill="auto"/>
          </w:tcPr>
          <w:p w14:paraId="109D2E2D" w14:textId="77777777" w:rsidR="0080335F" w:rsidRPr="00AA2803" w:rsidRDefault="002B25F1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2B25F1">
              <w:rPr>
                <w:rFonts w:ascii="新宋体" w:eastAsia="新宋体" w:hAnsi="新宋体" w:hint="eastAsia"/>
                <w:b/>
                <w:sz w:val="24"/>
                <w:szCs w:val="22"/>
              </w:rPr>
              <w:t>机构方案佣金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79011BC2" w14:textId="77777777" w:rsidR="0080335F" w:rsidRPr="00AA2803" w:rsidRDefault="0080335F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5" w:type="dxa"/>
            <w:gridSpan w:val="4"/>
            <w:shd w:val="clear" w:color="auto" w:fill="auto"/>
          </w:tcPr>
          <w:p w14:paraId="3A92D025" w14:textId="77777777" w:rsidR="0080335F" w:rsidRPr="00AA2803" w:rsidRDefault="00BE1029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BE1029">
              <w:rPr>
                <w:rFonts w:ascii="新宋体" w:eastAsia="新宋体" w:hAnsi="新宋体"/>
                <w:b/>
                <w:sz w:val="24"/>
                <w:szCs w:val="22"/>
              </w:rPr>
              <w:t>GAME_ORG_COMM_RATE</w:t>
            </w:r>
          </w:p>
        </w:tc>
      </w:tr>
      <w:tr w:rsidR="00AA2803" w:rsidRPr="00AA2803" w14:paraId="40792316" w14:textId="77777777" w:rsidTr="005E6B04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3E3D49F2" w14:textId="77777777" w:rsidR="0080335F" w:rsidRPr="00AA2803" w:rsidRDefault="0080335F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6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504AAE71" w14:textId="77777777" w:rsidR="0080335F" w:rsidRPr="00AA2803" w:rsidRDefault="0080335F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401" w:type="dxa"/>
            <w:gridSpan w:val="3"/>
            <w:shd w:val="clear" w:color="auto" w:fill="C0C0C0"/>
          </w:tcPr>
          <w:p w14:paraId="5C13039C" w14:textId="77777777" w:rsidR="0080335F" w:rsidRPr="00AA2803" w:rsidRDefault="0080335F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7" w:type="dxa"/>
            <w:gridSpan w:val="3"/>
            <w:shd w:val="clear" w:color="auto" w:fill="C0C0C0"/>
          </w:tcPr>
          <w:p w14:paraId="607E5A5A" w14:textId="77777777" w:rsidR="0080335F" w:rsidRPr="00AA2803" w:rsidRDefault="0080335F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C0C0C0"/>
          </w:tcPr>
          <w:p w14:paraId="6A5D1100" w14:textId="77777777" w:rsidR="0080335F" w:rsidRPr="00AA2803" w:rsidRDefault="0080335F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2" w:type="dxa"/>
            <w:shd w:val="clear" w:color="auto" w:fill="C0C0C0"/>
          </w:tcPr>
          <w:p w14:paraId="0F6212D5" w14:textId="77777777" w:rsidR="0080335F" w:rsidRPr="00AA2803" w:rsidRDefault="0080335F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68C9478A" w14:textId="77777777" w:rsidTr="005E6B04">
        <w:tc>
          <w:tcPr>
            <w:tcW w:w="389" w:type="dxa"/>
            <w:tcBorders>
              <w:top w:val="single" w:sz="4" w:space="0" w:color="auto"/>
            </w:tcBorders>
          </w:tcPr>
          <w:p w14:paraId="0243D531" w14:textId="77777777" w:rsidR="0080335F" w:rsidRPr="00AA2803" w:rsidRDefault="0080335F" w:rsidP="006164CE">
            <w:pPr>
              <w:pStyle w:val="af"/>
              <w:numPr>
                <w:ilvl w:val="0"/>
                <w:numId w:val="5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F56763D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部门编码</w:t>
            </w:r>
          </w:p>
        </w:tc>
        <w:tc>
          <w:tcPr>
            <w:tcW w:w="2401" w:type="dxa"/>
            <w:gridSpan w:val="3"/>
          </w:tcPr>
          <w:p w14:paraId="33030045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ORG_CODE</w:t>
            </w:r>
          </w:p>
        </w:tc>
        <w:tc>
          <w:tcPr>
            <w:tcW w:w="1987" w:type="dxa"/>
            <w:gridSpan w:val="3"/>
          </w:tcPr>
          <w:p w14:paraId="152E1616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2411F441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FD4262C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182CD72" w14:textId="77777777" w:rsidTr="005E6B04">
        <w:tc>
          <w:tcPr>
            <w:tcW w:w="389" w:type="dxa"/>
            <w:tcBorders>
              <w:top w:val="single" w:sz="4" w:space="0" w:color="auto"/>
            </w:tcBorders>
          </w:tcPr>
          <w:p w14:paraId="0CCA6602" w14:textId="77777777" w:rsidR="0080335F" w:rsidRPr="00AA2803" w:rsidRDefault="0080335F" w:rsidP="006164CE">
            <w:pPr>
              <w:pStyle w:val="af"/>
              <w:numPr>
                <w:ilvl w:val="0"/>
                <w:numId w:val="5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4BB80B48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401" w:type="dxa"/>
            <w:gridSpan w:val="3"/>
          </w:tcPr>
          <w:p w14:paraId="6E95979B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87" w:type="dxa"/>
            <w:gridSpan w:val="3"/>
          </w:tcPr>
          <w:p w14:paraId="7BE5F5F6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4019EADC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D53C394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96B4FD2" w14:textId="77777777" w:rsidTr="005E6B04">
        <w:tc>
          <w:tcPr>
            <w:tcW w:w="389" w:type="dxa"/>
          </w:tcPr>
          <w:p w14:paraId="22106F99" w14:textId="77777777" w:rsidR="009C4CFF" w:rsidRPr="00AA2803" w:rsidRDefault="009C4CFF" w:rsidP="006164CE">
            <w:pPr>
              <w:pStyle w:val="af"/>
              <w:numPr>
                <w:ilvl w:val="0"/>
                <w:numId w:val="5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6B960A9C" w14:textId="77777777" w:rsidR="009C4CFF" w:rsidRPr="00AA2803" w:rsidRDefault="009C4CFF" w:rsidP="009C4CF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</w:t>
            </w:r>
            <w:r w:rsidR="00AE6E3E">
              <w:rPr>
                <w:rFonts w:ascii="新宋体" w:eastAsia="新宋体" w:hAnsi="新宋体" w:hint="eastAsia"/>
                <w:szCs w:val="22"/>
              </w:rPr>
              <w:t>佣金</w:t>
            </w:r>
            <w:r w:rsidRPr="00AA2803">
              <w:rPr>
                <w:rFonts w:ascii="新宋体" w:eastAsia="新宋体" w:hAnsi="新宋体" w:hint="eastAsia"/>
                <w:szCs w:val="22"/>
              </w:rPr>
              <w:t>比例</w:t>
            </w:r>
          </w:p>
        </w:tc>
        <w:tc>
          <w:tcPr>
            <w:tcW w:w="2401" w:type="dxa"/>
            <w:gridSpan w:val="3"/>
          </w:tcPr>
          <w:p w14:paraId="7621EE31" w14:textId="77777777" w:rsidR="009C4CFF" w:rsidRPr="00AA2803" w:rsidRDefault="009C4CFF" w:rsidP="009C4CF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SALE_COMM</w:t>
            </w:r>
          </w:p>
        </w:tc>
        <w:tc>
          <w:tcPr>
            <w:tcW w:w="1987" w:type="dxa"/>
            <w:gridSpan w:val="3"/>
          </w:tcPr>
          <w:p w14:paraId="0EBBC0D2" w14:textId="77777777" w:rsidR="009C4CFF" w:rsidRPr="00AA2803" w:rsidRDefault="009C4CFF" w:rsidP="009C4CF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NUMBER(8)</w:t>
            </w:r>
          </w:p>
        </w:tc>
        <w:tc>
          <w:tcPr>
            <w:tcW w:w="712" w:type="dxa"/>
            <w:gridSpan w:val="2"/>
          </w:tcPr>
          <w:p w14:paraId="53E0E4DF" w14:textId="77777777" w:rsidR="009C4CFF" w:rsidRPr="00AA2803" w:rsidRDefault="009C4CFF" w:rsidP="009C4CF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5B91BC5" w14:textId="77777777" w:rsidR="009C4CFF" w:rsidRPr="00AA2803" w:rsidRDefault="009C4CFF" w:rsidP="009C4CF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2BD6812" w14:textId="77777777" w:rsidTr="005E6B04">
        <w:tc>
          <w:tcPr>
            <w:tcW w:w="389" w:type="dxa"/>
          </w:tcPr>
          <w:p w14:paraId="04E223DA" w14:textId="77777777" w:rsidR="009C4CFF" w:rsidRPr="00AA2803" w:rsidRDefault="009C4CFF" w:rsidP="006164CE">
            <w:pPr>
              <w:pStyle w:val="af"/>
              <w:numPr>
                <w:ilvl w:val="0"/>
                <w:numId w:val="5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2861FA2" w14:textId="77777777" w:rsidR="009C4CFF" w:rsidRPr="00AA2803" w:rsidRDefault="00AE6E3E" w:rsidP="009C4CF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兑奖佣金</w:t>
            </w:r>
            <w:r w:rsidR="009C4CFF" w:rsidRPr="00AA2803">
              <w:rPr>
                <w:rFonts w:ascii="新宋体" w:eastAsia="新宋体" w:hAnsi="新宋体" w:hint="eastAsia"/>
                <w:szCs w:val="22"/>
              </w:rPr>
              <w:t>比例</w:t>
            </w:r>
          </w:p>
        </w:tc>
        <w:tc>
          <w:tcPr>
            <w:tcW w:w="2401" w:type="dxa"/>
            <w:gridSpan w:val="3"/>
          </w:tcPr>
          <w:p w14:paraId="1E7887F5" w14:textId="77777777" w:rsidR="009C4CFF" w:rsidRPr="00AA2803" w:rsidRDefault="009C4CFF" w:rsidP="009C4CF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PAY_COMM</w:t>
            </w:r>
          </w:p>
        </w:tc>
        <w:tc>
          <w:tcPr>
            <w:tcW w:w="1987" w:type="dxa"/>
            <w:gridSpan w:val="3"/>
          </w:tcPr>
          <w:p w14:paraId="11049075" w14:textId="77777777" w:rsidR="009C4CFF" w:rsidRPr="00AA2803" w:rsidRDefault="009C4CFF" w:rsidP="009C4CF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NUMBER(8)</w:t>
            </w:r>
          </w:p>
        </w:tc>
        <w:tc>
          <w:tcPr>
            <w:tcW w:w="712" w:type="dxa"/>
            <w:gridSpan w:val="2"/>
          </w:tcPr>
          <w:p w14:paraId="772692CC" w14:textId="77777777" w:rsidR="009C4CFF" w:rsidRPr="00AA2803" w:rsidRDefault="009C4CFF" w:rsidP="009C4CF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1DDA8217" w14:textId="77777777" w:rsidR="009C4CFF" w:rsidRPr="00AA2803" w:rsidRDefault="009C4CFF" w:rsidP="009C4CF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7718C16" w14:textId="77777777" w:rsidTr="005E6B04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174E71D4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16C2050A" w14:textId="77777777" w:rsidTr="005E6B0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17F911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4BAC92F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CC4D8E8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1FCF06E1" w14:textId="77777777" w:rsidTr="005E6B0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48126C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63F77F24" w14:textId="77777777" w:rsidR="0080335F" w:rsidRPr="00AA2803" w:rsidRDefault="00B742F6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PK_GAME_ORG_COMM_RATE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</w:tcPr>
          <w:p w14:paraId="28D573FA" w14:textId="77777777" w:rsidR="0080335F" w:rsidRPr="00AA2803" w:rsidRDefault="00B742F6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ORG_CODE,PLAN_CODE</w:t>
            </w:r>
          </w:p>
        </w:tc>
      </w:tr>
      <w:tr w:rsidR="00AA2803" w:rsidRPr="00AA2803" w14:paraId="4EEA8527" w14:textId="77777777" w:rsidTr="005E6B0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479D09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A603E0F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9398C7B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FCF2C04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9D86D6C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4701907B" w14:textId="77777777" w:rsidTr="005E6B0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02F67F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0AB72B00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</w:tcPr>
          <w:p w14:paraId="2FF94FB4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0A7388C8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</w:tcPr>
          <w:p w14:paraId="0D5312B6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46B5CA1" w14:textId="77777777" w:rsidTr="005E6B0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1099A6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1E33C69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5917072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7939943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0CEB593D" w14:textId="77777777" w:rsidTr="005E6B0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CD7CA9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37340FA6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</w:tcPr>
          <w:p w14:paraId="63492C3E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</w:tcPr>
          <w:p w14:paraId="093337AB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49CC962" w14:textId="77777777" w:rsidTr="005E6B04"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CB42E4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9" w:type="dxa"/>
            <w:gridSpan w:val="12"/>
            <w:tcBorders>
              <w:left w:val="single" w:sz="4" w:space="0" w:color="auto"/>
            </w:tcBorders>
          </w:tcPr>
          <w:p w14:paraId="7FD1F479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FDF4475" w14:textId="77777777" w:rsidTr="005E6B0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E67F27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EA8F11C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2366F0E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D4F222E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1EBAA900" w14:textId="77777777" w:rsidTr="005E6B0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352361E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3F2C8CE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240E719C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5929414A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C90911B" w14:textId="77777777" w:rsidTr="005E6B0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9F214CD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714F854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5A879218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1DFC8BEC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511BB7BD" w14:textId="77777777" w:rsidR="0080335F" w:rsidRPr="00AA2803" w:rsidRDefault="0080335F" w:rsidP="0080335F"/>
    <w:p w14:paraId="2F649C1D" w14:textId="77777777" w:rsidR="00B742F6" w:rsidRPr="00AA2803" w:rsidRDefault="00B742F6" w:rsidP="00B742F6">
      <w:pPr>
        <w:pStyle w:val="4"/>
      </w:pPr>
      <w:bookmarkStart w:id="62" w:name="_Toc435450831"/>
      <w:r w:rsidRPr="00AA2803">
        <w:rPr>
          <w:rFonts w:hint="eastAsia"/>
        </w:rPr>
        <w:t>站点方案佣金（</w:t>
      </w:r>
      <w:r w:rsidRPr="00AA2803">
        <w:rPr>
          <w:rFonts w:hint="eastAsia"/>
        </w:rPr>
        <w:t>GAME_AGENCY</w:t>
      </w:r>
      <w:r w:rsidRPr="00AA2803">
        <w:t>_COMM_RATE</w:t>
      </w:r>
      <w:r w:rsidRPr="00AA2803">
        <w:rPr>
          <w:rFonts w:hint="eastAsia"/>
        </w:rPr>
        <w:t>）</w:t>
      </w:r>
      <w:bookmarkEnd w:id="62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139"/>
        <w:gridCol w:w="698"/>
        <w:gridCol w:w="790"/>
        <w:gridCol w:w="1069"/>
        <w:gridCol w:w="413"/>
        <w:gridCol w:w="6"/>
        <w:gridCol w:w="1982"/>
        <w:gridCol w:w="1128"/>
        <w:gridCol w:w="288"/>
        <w:gridCol w:w="571"/>
        <w:gridCol w:w="136"/>
        <w:gridCol w:w="576"/>
        <w:gridCol w:w="1562"/>
      </w:tblGrid>
      <w:tr w:rsidR="00AA2803" w:rsidRPr="00AA2803" w14:paraId="04D54CCE" w14:textId="77777777" w:rsidTr="005E6B04">
        <w:tc>
          <w:tcPr>
            <w:tcW w:w="1226" w:type="dxa"/>
            <w:gridSpan w:val="3"/>
            <w:shd w:val="clear" w:color="auto" w:fill="C0C0C0"/>
          </w:tcPr>
          <w:p w14:paraId="41C5BED4" w14:textId="77777777" w:rsidR="00B742F6" w:rsidRPr="00AA2803" w:rsidRDefault="00B742F6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0" w:type="dxa"/>
            <w:gridSpan w:val="5"/>
            <w:shd w:val="clear" w:color="auto" w:fill="auto"/>
          </w:tcPr>
          <w:p w14:paraId="5A36B0FE" w14:textId="77777777" w:rsidR="00B742F6" w:rsidRPr="00AA2803" w:rsidRDefault="00B742F6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站点方案佣金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7F30E247" w14:textId="77777777" w:rsidR="00B742F6" w:rsidRPr="00AA2803" w:rsidRDefault="00B742F6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5" w:type="dxa"/>
            <w:gridSpan w:val="4"/>
            <w:shd w:val="clear" w:color="auto" w:fill="auto"/>
          </w:tcPr>
          <w:p w14:paraId="1165AE1D" w14:textId="77777777" w:rsidR="00B742F6" w:rsidRPr="00AA2803" w:rsidRDefault="00B742F6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GAME_AGENCY_COMM_RATE</w:t>
            </w:r>
          </w:p>
        </w:tc>
      </w:tr>
      <w:tr w:rsidR="00AA2803" w:rsidRPr="00AA2803" w14:paraId="32653378" w14:textId="77777777" w:rsidTr="005E6B04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05F02C25" w14:textId="77777777" w:rsidR="00B742F6" w:rsidRPr="00AA2803" w:rsidRDefault="00B742F6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6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69DA287C" w14:textId="77777777" w:rsidR="00B742F6" w:rsidRPr="00AA2803" w:rsidRDefault="00B742F6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401" w:type="dxa"/>
            <w:gridSpan w:val="3"/>
            <w:shd w:val="clear" w:color="auto" w:fill="C0C0C0"/>
          </w:tcPr>
          <w:p w14:paraId="714FFADB" w14:textId="77777777" w:rsidR="00B742F6" w:rsidRPr="00AA2803" w:rsidRDefault="00B742F6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7" w:type="dxa"/>
            <w:gridSpan w:val="3"/>
            <w:shd w:val="clear" w:color="auto" w:fill="C0C0C0"/>
          </w:tcPr>
          <w:p w14:paraId="24578D49" w14:textId="77777777" w:rsidR="00B742F6" w:rsidRPr="00AA2803" w:rsidRDefault="00B742F6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C0C0C0"/>
          </w:tcPr>
          <w:p w14:paraId="4DD3E862" w14:textId="77777777" w:rsidR="00B742F6" w:rsidRPr="00AA2803" w:rsidRDefault="00B742F6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2" w:type="dxa"/>
            <w:shd w:val="clear" w:color="auto" w:fill="C0C0C0"/>
          </w:tcPr>
          <w:p w14:paraId="5586E0A6" w14:textId="77777777" w:rsidR="00B742F6" w:rsidRPr="00AA2803" w:rsidRDefault="00B742F6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2CACCFAE" w14:textId="77777777" w:rsidTr="005E6B04">
        <w:tc>
          <w:tcPr>
            <w:tcW w:w="389" w:type="dxa"/>
            <w:tcBorders>
              <w:top w:val="single" w:sz="4" w:space="0" w:color="auto"/>
            </w:tcBorders>
          </w:tcPr>
          <w:p w14:paraId="6F746366" w14:textId="77777777" w:rsidR="00B742F6" w:rsidRPr="00AA2803" w:rsidRDefault="00B742F6" w:rsidP="006164CE">
            <w:pPr>
              <w:pStyle w:val="af"/>
              <w:numPr>
                <w:ilvl w:val="0"/>
                <w:numId w:val="5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F1633F8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销售站编码</w:t>
            </w:r>
          </w:p>
        </w:tc>
        <w:tc>
          <w:tcPr>
            <w:tcW w:w="2401" w:type="dxa"/>
            <w:gridSpan w:val="3"/>
          </w:tcPr>
          <w:p w14:paraId="71D48AEE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AGENCY_CODE</w:t>
            </w:r>
          </w:p>
        </w:tc>
        <w:tc>
          <w:tcPr>
            <w:tcW w:w="1987" w:type="dxa"/>
            <w:gridSpan w:val="3"/>
          </w:tcPr>
          <w:p w14:paraId="01E2C480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CHAR(8)</w:t>
            </w:r>
          </w:p>
        </w:tc>
        <w:tc>
          <w:tcPr>
            <w:tcW w:w="712" w:type="dxa"/>
            <w:gridSpan w:val="2"/>
          </w:tcPr>
          <w:p w14:paraId="739915AC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2E16A03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2363187" w14:textId="77777777" w:rsidTr="005E6B04">
        <w:tc>
          <w:tcPr>
            <w:tcW w:w="389" w:type="dxa"/>
            <w:tcBorders>
              <w:top w:val="single" w:sz="4" w:space="0" w:color="auto"/>
            </w:tcBorders>
          </w:tcPr>
          <w:p w14:paraId="7CA810D6" w14:textId="77777777" w:rsidR="00B742F6" w:rsidRPr="00AA2803" w:rsidRDefault="00B742F6" w:rsidP="006164CE">
            <w:pPr>
              <w:pStyle w:val="af"/>
              <w:numPr>
                <w:ilvl w:val="0"/>
                <w:numId w:val="5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69ADEA6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401" w:type="dxa"/>
            <w:gridSpan w:val="3"/>
          </w:tcPr>
          <w:p w14:paraId="0E5C585B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87" w:type="dxa"/>
            <w:gridSpan w:val="3"/>
          </w:tcPr>
          <w:p w14:paraId="07B64A91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7757564B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C966F3C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0C3BECF" w14:textId="77777777" w:rsidTr="005E6B04">
        <w:tc>
          <w:tcPr>
            <w:tcW w:w="389" w:type="dxa"/>
          </w:tcPr>
          <w:p w14:paraId="5416F510" w14:textId="77777777" w:rsidR="00B742F6" w:rsidRPr="00AA2803" w:rsidRDefault="00B742F6" w:rsidP="006164CE">
            <w:pPr>
              <w:pStyle w:val="af"/>
              <w:numPr>
                <w:ilvl w:val="0"/>
                <w:numId w:val="5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0FC44BAB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</w:t>
            </w:r>
            <w:r w:rsidR="00AE6E3E">
              <w:rPr>
                <w:rFonts w:ascii="新宋体" w:eastAsia="新宋体" w:hAnsi="新宋体" w:hint="eastAsia"/>
                <w:szCs w:val="22"/>
              </w:rPr>
              <w:t>佣金</w:t>
            </w:r>
            <w:r w:rsidRPr="00AA2803">
              <w:rPr>
                <w:rFonts w:ascii="新宋体" w:eastAsia="新宋体" w:hAnsi="新宋体" w:hint="eastAsia"/>
                <w:szCs w:val="22"/>
              </w:rPr>
              <w:t>比例</w:t>
            </w:r>
          </w:p>
        </w:tc>
        <w:tc>
          <w:tcPr>
            <w:tcW w:w="2401" w:type="dxa"/>
            <w:gridSpan w:val="3"/>
          </w:tcPr>
          <w:p w14:paraId="7897A553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SALE_COMM</w:t>
            </w:r>
          </w:p>
        </w:tc>
        <w:tc>
          <w:tcPr>
            <w:tcW w:w="1987" w:type="dxa"/>
            <w:gridSpan w:val="3"/>
          </w:tcPr>
          <w:p w14:paraId="6CAE68EC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NUMBER(8)</w:t>
            </w:r>
          </w:p>
        </w:tc>
        <w:tc>
          <w:tcPr>
            <w:tcW w:w="712" w:type="dxa"/>
            <w:gridSpan w:val="2"/>
          </w:tcPr>
          <w:p w14:paraId="79FC04AA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44BF35B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FABB0B3" w14:textId="77777777" w:rsidTr="005E6B04">
        <w:tc>
          <w:tcPr>
            <w:tcW w:w="389" w:type="dxa"/>
          </w:tcPr>
          <w:p w14:paraId="707BA905" w14:textId="77777777" w:rsidR="00B742F6" w:rsidRPr="00AA2803" w:rsidRDefault="00B742F6" w:rsidP="006164CE">
            <w:pPr>
              <w:pStyle w:val="af"/>
              <w:numPr>
                <w:ilvl w:val="0"/>
                <w:numId w:val="5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31009E5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兑奖</w:t>
            </w:r>
            <w:r w:rsidR="00AE6E3E">
              <w:rPr>
                <w:rFonts w:ascii="新宋体" w:eastAsia="新宋体" w:hAnsi="新宋体" w:hint="eastAsia"/>
                <w:szCs w:val="22"/>
              </w:rPr>
              <w:t>佣金</w:t>
            </w:r>
            <w:r w:rsidRPr="00AA2803">
              <w:rPr>
                <w:rFonts w:ascii="新宋体" w:eastAsia="新宋体" w:hAnsi="新宋体" w:hint="eastAsia"/>
                <w:szCs w:val="22"/>
              </w:rPr>
              <w:t>比例</w:t>
            </w:r>
          </w:p>
        </w:tc>
        <w:tc>
          <w:tcPr>
            <w:tcW w:w="2401" w:type="dxa"/>
            <w:gridSpan w:val="3"/>
          </w:tcPr>
          <w:p w14:paraId="29587CEB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PAY_COMM</w:t>
            </w:r>
          </w:p>
        </w:tc>
        <w:tc>
          <w:tcPr>
            <w:tcW w:w="1987" w:type="dxa"/>
            <w:gridSpan w:val="3"/>
          </w:tcPr>
          <w:p w14:paraId="42BD1E56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NUMBER(8)</w:t>
            </w:r>
          </w:p>
        </w:tc>
        <w:tc>
          <w:tcPr>
            <w:tcW w:w="712" w:type="dxa"/>
            <w:gridSpan w:val="2"/>
          </w:tcPr>
          <w:p w14:paraId="6C419059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2A4B8EA2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6959398" w14:textId="77777777" w:rsidTr="005E6B04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68A68051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5780A32C" w14:textId="77777777" w:rsidTr="005E6B0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4C04D6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6625EAE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6D72A5B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288A4BD1" w14:textId="77777777" w:rsidTr="005E6B0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00BF13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20AF31EB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PK_GAME_AGENCY_COMM_RATE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</w:tcPr>
          <w:p w14:paraId="7C1ABB24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AGENCY_CODE,PLAN_CODE</w:t>
            </w:r>
          </w:p>
        </w:tc>
      </w:tr>
      <w:tr w:rsidR="00AA2803" w:rsidRPr="00AA2803" w14:paraId="6BDB77A2" w14:textId="77777777" w:rsidTr="005E6B0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8B4E97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752E380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1EE8DDF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7C5A530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45F01F9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775CF5C0" w14:textId="77777777" w:rsidTr="005E6B0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897B4F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7E4C7078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</w:tcPr>
          <w:p w14:paraId="5583A593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3673ED84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</w:tcPr>
          <w:p w14:paraId="186BB720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69B6E80" w14:textId="77777777" w:rsidTr="005E6B0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4CD09E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1EC1FA1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A864258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BAC2886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46FA6325" w14:textId="77777777" w:rsidTr="005E6B0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EB0BD4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0B318A01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</w:tcPr>
          <w:p w14:paraId="0687EE81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</w:tcPr>
          <w:p w14:paraId="27D58FCD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23979B4" w14:textId="77777777" w:rsidTr="005E6B04"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BA5AB6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9" w:type="dxa"/>
            <w:gridSpan w:val="12"/>
            <w:tcBorders>
              <w:left w:val="single" w:sz="4" w:space="0" w:color="auto"/>
            </w:tcBorders>
          </w:tcPr>
          <w:p w14:paraId="1E36AA8C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56AC7EE" w14:textId="77777777" w:rsidTr="005E6B0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FEB4BF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368F2BC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C34C6A0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FB4C809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4CF675E1" w14:textId="77777777" w:rsidTr="005E6B0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84B3F4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9F85DD9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58352F3D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0B621619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CB9BBBF" w14:textId="77777777" w:rsidTr="005E6B0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6150671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FA4DE64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42F464CA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34CB77A5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7C64812C" w14:textId="77777777" w:rsidR="00B742F6" w:rsidRPr="00AA2803" w:rsidRDefault="00B742F6" w:rsidP="00B742F6"/>
    <w:p w14:paraId="36BC7FAD" w14:textId="77777777" w:rsidR="0080335F" w:rsidRPr="00AA2803" w:rsidRDefault="0080335F" w:rsidP="00432190"/>
    <w:p w14:paraId="787AF213" w14:textId="77777777" w:rsidR="00432190" w:rsidRPr="00AA2803" w:rsidRDefault="00432190" w:rsidP="00432190">
      <w:pPr>
        <w:pStyle w:val="4"/>
      </w:pPr>
      <w:bookmarkStart w:id="63" w:name="_Toc435450832"/>
      <w:r w:rsidRPr="00AA2803">
        <w:rPr>
          <w:rFonts w:hint="eastAsia"/>
        </w:rPr>
        <w:t>批次信息</w:t>
      </w:r>
      <w:r w:rsidR="00701D70" w:rsidRPr="00AA2803">
        <w:rPr>
          <w:rFonts w:hint="eastAsia"/>
        </w:rPr>
        <w:t>导入</w:t>
      </w:r>
      <w:r w:rsidRPr="00AA2803">
        <w:rPr>
          <w:rFonts w:hint="eastAsia"/>
        </w:rPr>
        <w:t>（</w:t>
      </w:r>
      <w:r w:rsidR="00C0623E" w:rsidRPr="00AA2803">
        <w:rPr>
          <w:rFonts w:hint="eastAsia"/>
        </w:rPr>
        <w:t>GAME_</w:t>
      </w:r>
      <w:r w:rsidRPr="00AA2803">
        <w:t>BATCH</w:t>
      </w:r>
      <w:r w:rsidR="00701D70" w:rsidRPr="00AA2803">
        <w:t>_IMPORT</w:t>
      </w:r>
      <w:r w:rsidRPr="00AA2803">
        <w:rPr>
          <w:rFonts w:hint="eastAsia"/>
        </w:rPr>
        <w:t>）</w:t>
      </w:r>
      <w:bookmarkEnd w:id="63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139"/>
        <w:gridCol w:w="698"/>
        <w:gridCol w:w="790"/>
        <w:gridCol w:w="1353"/>
        <w:gridCol w:w="129"/>
        <w:gridCol w:w="6"/>
        <w:gridCol w:w="2133"/>
        <w:gridCol w:w="977"/>
        <w:gridCol w:w="288"/>
        <w:gridCol w:w="571"/>
        <w:gridCol w:w="136"/>
        <w:gridCol w:w="576"/>
        <w:gridCol w:w="1562"/>
      </w:tblGrid>
      <w:tr w:rsidR="00AA2803" w:rsidRPr="00AA2803" w14:paraId="63B972DE" w14:textId="77777777" w:rsidTr="00B00C62">
        <w:tc>
          <w:tcPr>
            <w:tcW w:w="1226" w:type="dxa"/>
            <w:gridSpan w:val="3"/>
            <w:shd w:val="clear" w:color="auto" w:fill="C0C0C0"/>
          </w:tcPr>
          <w:p w14:paraId="1FA5C821" w14:textId="77777777" w:rsidR="00432190" w:rsidRPr="00AA2803" w:rsidRDefault="0043219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411" w:type="dxa"/>
            <w:gridSpan w:val="5"/>
            <w:shd w:val="clear" w:color="auto" w:fill="auto"/>
          </w:tcPr>
          <w:p w14:paraId="35FB4BF7" w14:textId="77777777" w:rsidR="00432190" w:rsidRPr="00AA2803" w:rsidRDefault="00701D7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批次</w:t>
            </w:r>
            <w:r w:rsidR="00432190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信息</w:t>
            </w: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导入</w:t>
            </w:r>
          </w:p>
        </w:tc>
        <w:tc>
          <w:tcPr>
            <w:tcW w:w="1265" w:type="dxa"/>
            <w:gridSpan w:val="2"/>
            <w:shd w:val="clear" w:color="auto" w:fill="C0C0C0"/>
          </w:tcPr>
          <w:p w14:paraId="049E227E" w14:textId="77777777" w:rsidR="00432190" w:rsidRPr="00AA2803" w:rsidRDefault="0043219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5" w:type="dxa"/>
            <w:gridSpan w:val="4"/>
            <w:shd w:val="clear" w:color="auto" w:fill="auto"/>
          </w:tcPr>
          <w:p w14:paraId="419DF47F" w14:textId="77777777" w:rsidR="00432190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GAME_</w:t>
            </w:r>
            <w:r w:rsidR="00432190" w:rsidRPr="00AA2803">
              <w:rPr>
                <w:rFonts w:ascii="新宋体" w:eastAsia="新宋体" w:hAnsi="新宋体"/>
                <w:b/>
                <w:sz w:val="24"/>
                <w:szCs w:val="22"/>
              </w:rPr>
              <w:t>BATCH</w:t>
            </w:r>
            <w:r w:rsidR="00701D70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_IMPORT</w:t>
            </w:r>
          </w:p>
        </w:tc>
      </w:tr>
      <w:tr w:rsidR="00AA2803" w:rsidRPr="00AA2803" w14:paraId="0AE31187" w14:textId="77777777" w:rsidTr="00B00C62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5C789A78" w14:textId="77777777" w:rsidR="00432190" w:rsidRPr="00AA2803" w:rsidRDefault="0043219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80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19CAD60C" w14:textId="77777777" w:rsidR="00432190" w:rsidRPr="00AA2803" w:rsidRDefault="0043219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8" w:type="dxa"/>
            <w:gridSpan w:val="3"/>
            <w:shd w:val="clear" w:color="auto" w:fill="C0C0C0"/>
          </w:tcPr>
          <w:p w14:paraId="158245C8" w14:textId="77777777" w:rsidR="00432190" w:rsidRPr="00AA2803" w:rsidRDefault="0043219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836" w:type="dxa"/>
            <w:gridSpan w:val="3"/>
            <w:shd w:val="clear" w:color="auto" w:fill="C0C0C0"/>
          </w:tcPr>
          <w:p w14:paraId="41BBBEB5" w14:textId="77777777" w:rsidR="00432190" w:rsidRPr="00AA2803" w:rsidRDefault="0043219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C0C0C0"/>
          </w:tcPr>
          <w:p w14:paraId="5A8FF04E" w14:textId="77777777" w:rsidR="00432190" w:rsidRPr="00AA2803" w:rsidRDefault="0043219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2" w:type="dxa"/>
            <w:shd w:val="clear" w:color="auto" w:fill="C0C0C0"/>
          </w:tcPr>
          <w:p w14:paraId="5F02D646" w14:textId="77777777" w:rsidR="00432190" w:rsidRPr="00AA2803" w:rsidRDefault="0043219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589170E9" w14:textId="77777777" w:rsidTr="00B00C62">
        <w:tc>
          <w:tcPr>
            <w:tcW w:w="389" w:type="dxa"/>
            <w:tcBorders>
              <w:top w:val="single" w:sz="4" w:space="0" w:color="auto"/>
            </w:tcBorders>
          </w:tcPr>
          <w:p w14:paraId="44241034" w14:textId="77777777" w:rsidR="00065FA4" w:rsidRPr="00AA2803" w:rsidRDefault="00065FA4" w:rsidP="006164CE">
            <w:pPr>
              <w:pStyle w:val="af"/>
              <w:numPr>
                <w:ilvl w:val="0"/>
                <w:numId w:val="2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80" w:type="dxa"/>
            <w:gridSpan w:val="4"/>
          </w:tcPr>
          <w:p w14:paraId="368E8284" w14:textId="77777777" w:rsidR="00065FA4" w:rsidRPr="00AA2803" w:rsidRDefault="00065FA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数据导入序号（IMP</w:t>
            </w:r>
            <w:r w:rsidRPr="00AA2803">
              <w:rPr>
                <w:rFonts w:ascii="新宋体" w:eastAsia="新宋体" w:hAnsi="新宋体"/>
                <w:szCs w:val="22"/>
              </w:rPr>
              <w:t>-12345678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268" w:type="dxa"/>
            <w:gridSpan w:val="3"/>
          </w:tcPr>
          <w:p w14:paraId="1431E3D0" w14:textId="77777777" w:rsidR="00065FA4" w:rsidRPr="00AA2803" w:rsidRDefault="00065FA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IMPORT_NO</w:t>
            </w:r>
          </w:p>
        </w:tc>
        <w:tc>
          <w:tcPr>
            <w:tcW w:w="1836" w:type="dxa"/>
            <w:gridSpan w:val="3"/>
          </w:tcPr>
          <w:p w14:paraId="58FD5E94" w14:textId="77777777" w:rsidR="00065FA4" w:rsidRPr="00AA2803" w:rsidRDefault="00065FA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CHAR(1</w:t>
            </w:r>
            <w:r w:rsidRPr="00AA2803"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0B224091" w14:textId="77777777" w:rsidR="00065FA4" w:rsidRPr="00AA2803" w:rsidRDefault="00065FA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C13A443" w14:textId="77777777" w:rsidR="00065FA4" w:rsidRPr="00AA2803" w:rsidRDefault="00065FA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604B5A4" w14:textId="77777777" w:rsidTr="00B00C62">
        <w:tc>
          <w:tcPr>
            <w:tcW w:w="389" w:type="dxa"/>
            <w:tcBorders>
              <w:top w:val="single" w:sz="4" w:space="0" w:color="auto"/>
            </w:tcBorders>
          </w:tcPr>
          <w:p w14:paraId="5EA57AED" w14:textId="77777777" w:rsidR="00CD1B61" w:rsidRPr="00AA2803" w:rsidRDefault="00CD1B61" w:rsidP="006164CE">
            <w:pPr>
              <w:pStyle w:val="af"/>
              <w:numPr>
                <w:ilvl w:val="0"/>
                <w:numId w:val="2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80" w:type="dxa"/>
            <w:gridSpan w:val="4"/>
          </w:tcPr>
          <w:p w14:paraId="0D69BF9A" w14:textId="77777777" w:rsidR="00CD1B61" w:rsidRPr="00AA2803" w:rsidRDefault="00CD1B61" w:rsidP="00CD1B6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268" w:type="dxa"/>
            <w:gridSpan w:val="3"/>
          </w:tcPr>
          <w:p w14:paraId="2CE820D5" w14:textId="77777777" w:rsidR="00CD1B61" w:rsidRPr="00AA2803" w:rsidRDefault="00CD1B61" w:rsidP="00CD1B6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836" w:type="dxa"/>
            <w:gridSpan w:val="3"/>
          </w:tcPr>
          <w:p w14:paraId="60405375" w14:textId="77777777" w:rsidR="00CD1B61" w:rsidRPr="00AA2803" w:rsidRDefault="00CD1B61" w:rsidP="00CD1B6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1ECEA5AB" w14:textId="77777777" w:rsidR="00CD1B61" w:rsidRPr="00AA2803" w:rsidRDefault="00CD1B61" w:rsidP="00CD1B6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8B655C1" w14:textId="77777777" w:rsidR="00CD1B61" w:rsidRPr="00AA2803" w:rsidRDefault="00CD1B61" w:rsidP="00CD1B6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62DFF3E" w14:textId="77777777" w:rsidTr="00B00C62">
        <w:tc>
          <w:tcPr>
            <w:tcW w:w="389" w:type="dxa"/>
            <w:tcBorders>
              <w:top w:val="single" w:sz="4" w:space="0" w:color="auto"/>
            </w:tcBorders>
          </w:tcPr>
          <w:p w14:paraId="7DB91709" w14:textId="77777777" w:rsidR="00065FA4" w:rsidRPr="00AA2803" w:rsidRDefault="00065FA4" w:rsidP="006164CE">
            <w:pPr>
              <w:pStyle w:val="af"/>
              <w:numPr>
                <w:ilvl w:val="0"/>
                <w:numId w:val="2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80" w:type="dxa"/>
            <w:gridSpan w:val="4"/>
          </w:tcPr>
          <w:p w14:paraId="40B5B8E5" w14:textId="77777777" w:rsidR="00065FA4" w:rsidRPr="00AA2803" w:rsidRDefault="00065FA4" w:rsidP="00065FA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生产批次</w:t>
            </w:r>
          </w:p>
        </w:tc>
        <w:tc>
          <w:tcPr>
            <w:tcW w:w="2268" w:type="dxa"/>
            <w:gridSpan w:val="3"/>
          </w:tcPr>
          <w:p w14:paraId="1682F027" w14:textId="77777777" w:rsidR="00065FA4" w:rsidRPr="00AA2803" w:rsidRDefault="00065FA4" w:rsidP="00065FA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836" w:type="dxa"/>
            <w:gridSpan w:val="3"/>
          </w:tcPr>
          <w:p w14:paraId="3843BC2B" w14:textId="77777777" w:rsidR="00065FA4" w:rsidRPr="00AA2803" w:rsidRDefault="00065FA4" w:rsidP="00065FA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199699B6" w14:textId="77777777" w:rsidR="00065FA4" w:rsidRPr="00AA2803" w:rsidRDefault="00065FA4" w:rsidP="00065FA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419397A9" w14:textId="77777777" w:rsidR="00065FA4" w:rsidRPr="00AA2803" w:rsidRDefault="00065FA4" w:rsidP="00065FA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AE84F8F" w14:textId="77777777" w:rsidTr="00B00C62">
        <w:tc>
          <w:tcPr>
            <w:tcW w:w="389" w:type="dxa"/>
            <w:tcBorders>
              <w:top w:val="single" w:sz="4" w:space="0" w:color="auto"/>
            </w:tcBorders>
          </w:tcPr>
          <w:p w14:paraId="3DA5C6FD" w14:textId="77777777" w:rsidR="00E21992" w:rsidRPr="00AA2803" w:rsidRDefault="00E21992" w:rsidP="006164CE">
            <w:pPr>
              <w:pStyle w:val="af"/>
              <w:numPr>
                <w:ilvl w:val="0"/>
                <w:numId w:val="2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80" w:type="dxa"/>
            <w:gridSpan w:val="4"/>
          </w:tcPr>
          <w:p w14:paraId="1BCFAD1B" w14:textId="77777777" w:rsidR="00E21992" w:rsidRPr="00AA2803" w:rsidRDefault="00E21992" w:rsidP="00E2199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包装信息文件</w:t>
            </w:r>
          </w:p>
        </w:tc>
        <w:tc>
          <w:tcPr>
            <w:tcW w:w="2268" w:type="dxa"/>
            <w:gridSpan w:val="3"/>
          </w:tcPr>
          <w:p w14:paraId="0930AC72" w14:textId="77777777" w:rsidR="00E21992" w:rsidRPr="00AA2803" w:rsidRDefault="00E21992" w:rsidP="00E2199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PACKAGE_FILE</w:t>
            </w:r>
          </w:p>
        </w:tc>
        <w:tc>
          <w:tcPr>
            <w:tcW w:w="1836" w:type="dxa"/>
            <w:gridSpan w:val="3"/>
          </w:tcPr>
          <w:p w14:paraId="2B543768" w14:textId="77777777" w:rsidR="00E21992" w:rsidRPr="00AA2803" w:rsidRDefault="00E21992" w:rsidP="00E2199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VARCHAR2(500)</w:t>
            </w:r>
          </w:p>
        </w:tc>
        <w:tc>
          <w:tcPr>
            <w:tcW w:w="712" w:type="dxa"/>
            <w:gridSpan w:val="2"/>
          </w:tcPr>
          <w:p w14:paraId="58DE47C7" w14:textId="77777777" w:rsidR="00E21992" w:rsidRPr="00AA2803" w:rsidRDefault="00E21992" w:rsidP="00E2199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2748391" w14:textId="77777777" w:rsidR="00E21992" w:rsidRPr="00AA2803" w:rsidRDefault="00E21992" w:rsidP="00E2199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2DD633E" w14:textId="77777777" w:rsidTr="00B00C62">
        <w:tc>
          <w:tcPr>
            <w:tcW w:w="389" w:type="dxa"/>
            <w:tcBorders>
              <w:top w:val="single" w:sz="4" w:space="0" w:color="auto"/>
            </w:tcBorders>
          </w:tcPr>
          <w:p w14:paraId="2D40DA6C" w14:textId="77777777" w:rsidR="00E21992" w:rsidRPr="00AA2803" w:rsidRDefault="00E21992" w:rsidP="006164CE">
            <w:pPr>
              <w:pStyle w:val="af"/>
              <w:numPr>
                <w:ilvl w:val="0"/>
                <w:numId w:val="2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80" w:type="dxa"/>
            <w:gridSpan w:val="4"/>
          </w:tcPr>
          <w:p w14:paraId="2C0820ED" w14:textId="77777777" w:rsidR="00E21992" w:rsidRPr="00AA2803" w:rsidRDefault="00E21992" w:rsidP="00E2199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奖符构成表</w:t>
            </w:r>
            <w:r w:rsidR="00095A1F" w:rsidRPr="00AA2803">
              <w:rPr>
                <w:rFonts w:ascii="新宋体" w:eastAsia="新宋体" w:hAnsi="新宋体" w:hint="eastAsia"/>
                <w:szCs w:val="22"/>
              </w:rPr>
              <w:t>文件</w:t>
            </w:r>
          </w:p>
        </w:tc>
        <w:tc>
          <w:tcPr>
            <w:tcW w:w="2268" w:type="dxa"/>
            <w:gridSpan w:val="3"/>
          </w:tcPr>
          <w:p w14:paraId="4EE3E6B5" w14:textId="77777777" w:rsidR="00E21992" w:rsidRPr="00AA2803" w:rsidRDefault="00E21992" w:rsidP="00E2199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REWARD_MAP_FILE</w:t>
            </w:r>
          </w:p>
        </w:tc>
        <w:tc>
          <w:tcPr>
            <w:tcW w:w="1836" w:type="dxa"/>
            <w:gridSpan w:val="3"/>
          </w:tcPr>
          <w:p w14:paraId="181699F4" w14:textId="77777777" w:rsidR="00E21992" w:rsidRPr="00AA2803" w:rsidRDefault="00E21992" w:rsidP="00E2199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VARCHAR2(500)</w:t>
            </w:r>
          </w:p>
        </w:tc>
        <w:tc>
          <w:tcPr>
            <w:tcW w:w="712" w:type="dxa"/>
            <w:gridSpan w:val="2"/>
          </w:tcPr>
          <w:p w14:paraId="361CE435" w14:textId="77777777" w:rsidR="00E21992" w:rsidRPr="00AA2803" w:rsidRDefault="00E21992" w:rsidP="00E2199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D6B926F" w14:textId="77777777" w:rsidR="00E21992" w:rsidRPr="00AA2803" w:rsidRDefault="00E21992" w:rsidP="00E2199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EFA5EC2" w14:textId="77777777" w:rsidTr="00B00C62">
        <w:tc>
          <w:tcPr>
            <w:tcW w:w="389" w:type="dxa"/>
            <w:tcBorders>
              <w:top w:val="single" w:sz="4" w:space="0" w:color="auto"/>
            </w:tcBorders>
          </w:tcPr>
          <w:p w14:paraId="32354732" w14:textId="77777777" w:rsidR="00E21992" w:rsidRPr="00AA2803" w:rsidRDefault="00E21992" w:rsidP="006164CE">
            <w:pPr>
              <w:pStyle w:val="af"/>
              <w:numPr>
                <w:ilvl w:val="0"/>
                <w:numId w:val="2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80" w:type="dxa"/>
            <w:gridSpan w:val="4"/>
          </w:tcPr>
          <w:p w14:paraId="40F924CD" w14:textId="77777777" w:rsidR="00E21992" w:rsidRPr="00AA2803" w:rsidRDefault="00E21992" w:rsidP="00E2199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中奖明细</w:t>
            </w:r>
            <w:r w:rsidR="00095A1F" w:rsidRPr="00AA2803">
              <w:rPr>
                <w:rFonts w:ascii="新宋体" w:eastAsia="新宋体" w:hAnsi="新宋体" w:hint="eastAsia"/>
                <w:szCs w:val="22"/>
              </w:rPr>
              <w:t>文件</w:t>
            </w:r>
          </w:p>
        </w:tc>
        <w:tc>
          <w:tcPr>
            <w:tcW w:w="2268" w:type="dxa"/>
            <w:gridSpan w:val="3"/>
          </w:tcPr>
          <w:p w14:paraId="3105ABEF" w14:textId="77777777" w:rsidR="00E21992" w:rsidRPr="00AA2803" w:rsidRDefault="00E21992" w:rsidP="00E2199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REWARD_DETAIL</w:t>
            </w:r>
            <w:r w:rsidR="00095A1F" w:rsidRPr="00AA2803">
              <w:rPr>
                <w:rFonts w:ascii="新宋体" w:eastAsia="新宋体" w:hAnsi="新宋体"/>
                <w:szCs w:val="22"/>
              </w:rPr>
              <w:t>_FILE</w:t>
            </w:r>
          </w:p>
        </w:tc>
        <w:tc>
          <w:tcPr>
            <w:tcW w:w="1836" w:type="dxa"/>
            <w:gridSpan w:val="3"/>
          </w:tcPr>
          <w:p w14:paraId="41A1B309" w14:textId="77777777" w:rsidR="00E21992" w:rsidRPr="00AA2803" w:rsidRDefault="00E21992" w:rsidP="00E2199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VARCHAR2(500)</w:t>
            </w:r>
          </w:p>
        </w:tc>
        <w:tc>
          <w:tcPr>
            <w:tcW w:w="712" w:type="dxa"/>
            <w:gridSpan w:val="2"/>
          </w:tcPr>
          <w:p w14:paraId="735E377C" w14:textId="77777777" w:rsidR="00E21992" w:rsidRPr="00AA2803" w:rsidRDefault="00E21992" w:rsidP="00E2199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0837A60" w14:textId="77777777" w:rsidR="00E21992" w:rsidRPr="00AA2803" w:rsidRDefault="00E21992" w:rsidP="00E2199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C37B80D" w14:textId="77777777" w:rsidTr="00B00C62">
        <w:tc>
          <w:tcPr>
            <w:tcW w:w="389" w:type="dxa"/>
            <w:tcBorders>
              <w:top w:val="single" w:sz="4" w:space="0" w:color="auto"/>
            </w:tcBorders>
          </w:tcPr>
          <w:p w14:paraId="761226EB" w14:textId="77777777" w:rsidR="00B00C62" w:rsidRPr="00AA2803" w:rsidRDefault="00B00C62" w:rsidP="006164CE">
            <w:pPr>
              <w:pStyle w:val="af"/>
              <w:numPr>
                <w:ilvl w:val="0"/>
                <w:numId w:val="2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80" w:type="dxa"/>
            <w:gridSpan w:val="4"/>
          </w:tcPr>
          <w:p w14:paraId="316C0700" w14:textId="77777777" w:rsidR="00B00C62" w:rsidRPr="00AA2803" w:rsidRDefault="00B00C62" w:rsidP="00B00C6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导入</w:t>
            </w:r>
            <w:r w:rsidR="003B3449" w:rsidRPr="00AA2803">
              <w:rPr>
                <w:rFonts w:ascii="新宋体" w:eastAsia="新宋体" w:hAnsi="新宋体" w:hint="eastAsia"/>
                <w:szCs w:val="22"/>
              </w:rPr>
              <w:t>开始</w:t>
            </w:r>
            <w:r w:rsidRPr="00AA2803">
              <w:rPr>
                <w:rFonts w:ascii="新宋体" w:eastAsia="新宋体" w:hAnsi="新宋体" w:hint="eastAsia"/>
                <w:szCs w:val="22"/>
              </w:rPr>
              <w:t>时间</w:t>
            </w:r>
          </w:p>
        </w:tc>
        <w:tc>
          <w:tcPr>
            <w:tcW w:w="2268" w:type="dxa"/>
            <w:gridSpan w:val="3"/>
          </w:tcPr>
          <w:p w14:paraId="185547C5" w14:textId="77777777" w:rsidR="00B00C62" w:rsidRPr="00AA2803" w:rsidRDefault="00F92317" w:rsidP="00B00C6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START</w:t>
            </w:r>
            <w:r w:rsidR="00B00C62" w:rsidRPr="00AA2803">
              <w:rPr>
                <w:rFonts w:ascii="新宋体" w:eastAsia="新宋体" w:hAnsi="新宋体" w:hint="eastAsia"/>
                <w:szCs w:val="22"/>
              </w:rPr>
              <w:t>_DATE</w:t>
            </w:r>
          </w:p>
        </w:tc>
        <w:tc>
          <w:tcPr>
            <w:tcW w:w="1836" w:type="dxa"/>
            <w:gridSpan w:val="3"/>
          </w:tcPr>
          <w:p w14:paraId="1AAF0FF5" w14:textId="77777777" w:rsidR="00B00C62" w:rsidRPr="00AA2803" w:rsidRDefault="00B00C62" w:rsidP="00B00C6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12" w:type="dxa"/>
            <w:gridSpan w:val="2"/>
          </w:tcPr>
          <w:p w14:paraId="4903F71B" w14:textId="77777777" w:rsidR="00B00C62" w:rsidRPr="00AA2803" w:rsidRDefault="00B00C62" w:rsidP="00B00C6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382B9D20" w14:textId="77777777" w:rsidR="00B00C62" w:rsidRPr="00AA2803" w:rsidRDefault="00B00C62" w:rsidP="00B00C6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DE07E36" w14:textId="77777777" w:rsidTr="00B00C62">
        <w:tc>
          <w:tcPr>
            <w:tcW w:w="389" w:type="dxa"/>
            <w:tcBorders>
              <w:top w:val="single" w:sz="4" w:space="0" w:color="auto"/>
            </w:tcBorders>
          </w:tcPr>
          <w:p w14:paraId="009CCC5A" w14:textId="77777777" w:rsidR="003B3449" w:rsidRPr="00AA2803" w:rsidRDefault="003B3449" w:rsidP="006164CE">
            <w:pPr>
              <w:pStyle w:val="af"/>
              <w:numPr>
                <w:ilvl w:val="0"/>
                <w:numId w:val="2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80" w:type="dxa"/>
            <w:gridSpan w:val="4"/>
          </w:tcPr>
          <w:p w14:paraId="1A585577" w14:textId="77777777" w:rsidR="003B3449" w:rsidRPr="00AA2803" w:rsidRDefault="003B3449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导入完成时间</w:t>
            </w:r>
          </w:p>
        </w:tc>
        <w:tc>
          <w:tcPr>
            <w:tcW w:w="2268" w:type="dxa"/>
            <w:gridSpan w:val="3"/>
          </w:tcPr>
          <w:p w14:paraId="49D3759F" w14:textId="77777777" w:rsidR="003B3449" w:rsidRPr="00AA2803" w:rsidRDefault="00F92317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END</w:t>
            </w:r>
            <w:r w:rsidR="003B3449" w:rsidRPr="00AA2803">
              <w:rPr>
                <w:rFonts w:ascii="新宋体" w:eastAsia="新宋体" w:hAnsi="新宋体" w:hint="eastAsia"/>
                <w:szCs w:val="22"/>
              </w:rPr>
              <w:t>_DATE</w:t>
            </w:r>
          </w:p>
        </w:tc>
        <w:tc>
          <w:tcPr>
            <w:tcW w:w="1836" w:type="dxa"/>
            <w:gridSpan w:val="3"/>
          </w:tcPr>
          <w:p w14:paraId="50542D5D" w14:textId="77777777" w:rsidR="003B3449" w:rsidRPr="00AA2803" w:rsidRDefault="003B3449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12" w:type="dxa"/>
            <w:gridSpan w:val="2"/>
          </w:tcPr>
          <w:p w14:paraId="485D2DCA" w14:textId="77777777" w:rsidR="003B3449" w:rsidRPr="00AA2803" w:rsidRDefault="003B3449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39B27287" w14:textId="77777777" w:rsidR="003B3449" w:rsidRPr="00AA2803" w:rsidRDefault="003B3449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3F53FA3" w14:textId="77777777" w:rsidTr="00B00C62">
        <w:tc>
          <w:tcPr>
            <w:tcW w:w="389" w:type="dxa"/>
            <w:tcBorders>
              <w:top w:val="single" w:sz="4" w:space="0" w:color="auto"/>
            </w:tcBorders>
          </w:tcPr>
          <w:p w14:paraId="785696EF" w14:textId="77777777" w:rsidR="003B3449" w:rsidRPr="00AA2803" w:rsidRDefault="003B3449" w:rsidP="006164CE">
            <w:pPr>
              <w:pStyle w:val="af"/>
              <w:numPr>
                <w:ilvl w:val="0"/>
                <w:numId w:val="2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80" w:type="dxa"/>
            <w:gridSpan w:val="4"/>
          </w:tcPr>
          <w:p w14:paraId="2CE94D4E" w14:textId="77777777" w:rsidR="003B3449" w:rsidRPr="00AA2803" w:rsidRDefault="003B3449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导入人</w:t>
            </w:r>
          </w:p>
        </w:tc>
        <w:tc>
          <w:tcPr>
            <w:tcW w:w="2268" w:type="dxa"/>
            <w:gridSpan w:val="3"/>
          </w:tcPr>
          <w:p w14:paraId="0D477431" w14:textId="77777777" w:rsidR="003B3449" w:rsidRPr="00AA2803" w:rsidRDefault="003B3449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IMPORT_ADMIN</w:t>
            </w:r>
          </w:p>
        </w:tc>
        <w:tc>
          <w:tcPr>
            <w:tcW w:w="1836" w:type="dxa"/>
            <w:gridSpan w:val="3"/>
          </w:tcPr>
          <w:p w14:paraId="094140E3" w14:textId="77777777" w:rsidR="003B3449" w:rsidRPr="00AA2803" w:rsidRDefault="003B3449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12" w:type="dxa"/>
            <w:gridSpan w:val="2"/>
          </w:tcPr>
          <w:p w14:paraId="27630A13" w14:textId="77777777" w:rsidR="003B3449" w:rsidRPr="00AA2803" w:rsidRDefault="003B3449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1D864AEE" w14:textId="77777777" w:rsidR="003B3449" w:rsidRPr="00AA2803" w:rsidRDefault="003B3449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C8E48BF" w14:textId="77777777" w:rsidTr="003F4534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32972C61" w14:textId="77777777" w:rsidR="003B3449" w:rsidRPr="00AA2803" w:rsidRDefault="003B3449" w:rsidP="003B344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1E164611" w14:textId="77777777" w:rsidTr="003F453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89BA7A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3C3B429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5E35A91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719DF040" w14:textId="77777777" w:rsidTr="003F453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8AC866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0236E32D" w14:textId="77777777" w:rsidR="003B3449" w:rsidRPr="00AA2803" w:rsidRDefault="003B3449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</w:t>
            </w:r>
            <w:r w:rsidR="00C0623E" w:rsidRPr="00AA2803">
              <w:rPr>
                <w:rFonts w:ascii="新宋体" w:eastAsia="新宋体" w:hAnsi="新宋体"/>
                <w:szCs w:val="22"/>
              </w:rPr>
              <w:t>GAME_</w:t>
            </w:r>
            <w:r w:rsidRPr="00AA2803">
              <w:rPr>
                <w:rFonts w:ascii="新宋体" w:eastAsia="新宋体" w:hAnsi="新宋体"/>
                <w:szCs w:val="22"/>
              </w:rPr>
              <w:t>BATCH_IMPORT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</w:tcPr>
          <w:p w14:paraId="0EB5DAF7" w14:textId="77777777" w:rsidR="003B3449" w:rsidRPr="00AA2803" w:rsidRDefault="003B3449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IMPORT_NO</w:t>
            </w:r>
          </w:p>
        </w:tc>
      </w:tr>
      <w:tr w:rsidR="00AA2803" w:rsidRPr="00AA2803" w14:paraId="01248097" w14:textId="77777777" w:rsidTr="00B00C62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6B2C5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8D52295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139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39C8101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1972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60DB2CA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690EEC4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344B3FFC" w14:textId="77777777" w:rsidTr="00B00C62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65DAD9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0E89A74E" w14:textId="77777777" w:rsidR="003B3449" w:rsidRPr="00AA2803" w:rsidRDefault="003B3449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9" w:type="dxa"/>
            <w:gridSpan w:val="2"/>
            <w:tcBorders>
              <w:left w:val="single" w:sz="4" w:space="0" w:color="auto"/>
            </w:tcBorders>
          </w:tcPr>
          <w:p w14:paraId="51E40CB7" w14:textId="77777777" w:rsidR="003B3449" w:rsidRPr="00AA2803" w:rsidRDefault="003B3449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72" w:type="dxa"/>
            <w:gridSpan w:val="4"/>
            <w:tcBorders>
              <w:left w:val="single" w:sz="4" w:space="0" w:color="auto"/>
            </w:tcBorders>
          </w:tcPr>
          <w:p w14:paraId="34C896DB" w14:textId="77777777" w:rsidR="003B3449" w:rsidRPr="00AA2803" w:rsidRDefault="003B3449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</w:tcPr>
          <w:p w14:paraId="0E502940" w14:textId="77777777" w:rsidR="003B3449" w:rsidRPr="00AA2803" w:rsidRDefault="003B3449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71E72E7" w14:textId="77777777" w:rsidTr="003F453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E2882E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E8F1A30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2EC763B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480AA9E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3B5EB5D4" w14:textId="77777777" w:rsidTr="003F453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2AB301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1F21F1DA" w14:textId="77777777" w:rsidR="003B3449" w:rsidRPr="00AA2803" w:rsidRDefault="00961E53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961E53">
              <w:rPr>
                <w:rFonts w:ascii="新宋体" w:eastAsia="新宋体" w:hAnsi="新宋体"/>
                <w:szCs w:val="22"/>
              </w:rPr>
              <w:t>UDX_GAME_BATCH_IMPORT</w:t>
            </w: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</w:tcPr>
          <w:p w14:paraId="7447EC6B" w14:textId="77777777" w:rsidR="003B3449" w:rsidRPr="00AA2803" w:rsidRDefault="00961E53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961E53">
              <w:rPr>
                <w:rFonts w:ascii="新宋体" w:eastAsia="新宋体" w:hAnsi="新宋体"/>
                <w:szCs w:val="22"/>
              </w:rPr>
              <w:t>PLAN_CODE,BATCH_NO</w:t>
            </w: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</w:tcPr>
          <w:p w14:paraId="0645B5DE" w14:textId="77777777" w:rsidR="003B3449" w:rsidRPr="00AA2803" w:rsidRDefault="00961E53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唯一</w:t>
            </w:r>
          </w:p>
        </w:tc>
      </w:tr>
      <w:tr w:rsidR="00AA2803" w:rsidRPr="00AA2803" w14:paraId="03EA104F" w14:textId="77777777" w:rsidTr="003F4534"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7257FD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9" w:type="dxa"/>
            <w:gridSpan w:val="12"/>
            <w:tcBorders>
              <w:left w:val="single" w:sz="4" w:space="0" w:color="auto"/>
            </w:tcBorders>
          </w:tcPr>
          <w:p w14:paraId="2CA653D0" w14:textId="77777777" w:rsidR="003B3449" w:rsidRPr="00AA2803" w:rsidRDefault="003B3449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CF8B272" w14:textId="77777777" w:rsidTr="003F4534">
        <w:trPr>
          <w:trHeight w:val="231"/>
        </w:trPr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804D96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62D57BF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48C1592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D24846A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</w:tbl>
    <w:p w14:paraId="2BE29462" w14:textId="77777777" w:rsidR="00432190" w:rsidRPr="00AA2803" w:rsidRDefault="00432190" w:rsidP="00432190"/>
    <w:p w14:paraId="2E634CB1" w14:textId="77777777" w:rsidR="00095A1F" w:rsidRPr="00AA2803" w:rsidRDefault="00095A1F" w:rsidP="00095A1F">
      <w:pPr>
        <w:pStyle w:val="4"/>
      </w:pPr>
      <w:bookmarkStart w:id="64" w:name="_Toc435450833"/>
      <w:r w:rsidRPr="00AA2803">
        <w:rPr>
          <w:rFonts w:hint="eastAsia"/>
        </w:rPr>
        <w:t>批次信息导入</w:t>
      </w:r>
      <w:r w:rsidR="00FE5BF2" w:rsidRPr="00AA2803">
        <w:rPr>
          <w:rFonts w:hint="eastAsia"/>
        </w:rPr>
        <w:t>之包装</w:t>
      </w:r>
      <w:r w:rsidRPr="00AA2803">
        <w:rPr>
          <w:rFonts w:hint="eastAsia"/>
        </w:rPr>
        <w:t>（</w:t>
      </w:r>
      <w:r w:rsidR="00C0623E" w:rsidRPr="00AA2803">
        <w:rPr>
          <w:rFonts w:hint="eastAsia"/>
        </w:rPr>
        <w:t>GAME_</w:t>
      </w:r>
      <w:r w:rsidRPr="00AA2803">
        <w:t>BATCH_IMPORT_DETAIL</w:t>
      </w:r>
      <w:r w:rsidRPr="00AA2803">
        <w:rPr>
          <w:rFonts w:hint="eastAsia"/>
        </w:rPr>
        <w:t>）</w:t>
      </w:r>
      <w:bookmarkEnd w:id="64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139"/>
        <w:gridCol w:w="698"/>
        <w:gridCol w:w="790"/>
        <w:gridCol w:w="644"/>
        <w:gridCol w:w="1701"/>
        <w:gridCol w:w="1125"/>
        <w:gridCol w:w="1001"/>
        <w:gridCol w:w="127"/>
        <w:gridCol w:w="859"/>
        <w:gridCol w:w="136"/>
        <w:gridCol w:w="576"/>
        <w:gridCol w:w="1562"/>
      </w:tblGrid>
      <w:tr w:rsidR="00AA2803" w:rsidRPr="00AA2803" w14:paraId="3BF9058E" w14:textId="77777777" w:rsidTr="00095A1F">
        <w:tc>
          <w:tcPr>
            <w:tcW w:w="1226" w:type="dxa"/>
            <w:gridSpan w:val="3"/>
            <w:shd w:val="clear" w:color="auto" w:fill="C0C0C0"/>
          </w:tcPr>
          <w:p w14:paraId="3281FB04" w14:textId="77777777" w:rsidR="00095A1F" w:rsidRPr="00AA2803" w:rsidRDefault="00095A1F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0" w:type="dxa"/>
            <w:gridSpan w:val="4"/>
            <w:shd w:val="clear" w:color="auto" w:fill="auto"/>
          </w:tcPr>
          <w:p w14:paraId="3F87A4B1" w14:textId="77777777" w:rsidR="00095A1F" w:rsidRPr="00AA2803" w:rsidRDefault="00095A1F" w:rsidP="00FE5BF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批次信息导入</w:t>
            </w:r>
            <w:r w:rsidR="00FE5BF2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之包装</w:t>
            </w:r>
          </w:p>
        </w:tc>
        <w:tc>
          <w:tcPr>
            <w:tcW w:w="1001" w:type="dxa"/>
            <w:shd w:val="clear" w:color="auto" w:fill="C0C0C0"/>
          </w:tcPr>
          <w:p w14:paraId="51C5E4C7" w14:textId="77777777" w:rsidR="00095A1F" w:rsidRPr="00AA2803" w:rsidRDefault="00095A1F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260" w:type="dxa"/>
            <w:gridSpan w:val="5"/>
            <w:shd w:val="clear" w:color="auto" w:fill="auto"/>
          </w:tcPr>
          <w:p w14:paraId="2FE69543" w14:textId="77777777" w:rsidR="00095A1F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GAME_</w:t>
            </w:r>
            <w:r w:rsidR="00095A1F" w:rsidRPr="00AA2803">
              <w:rPr>
                <w:rFonts w:ascii="新宋体" w:eastAsia="新宋体" w:hAnsi="新宋体"/>
                <w:b/>
                <w:sz w:val="24"/>
                <w:szCs w:val="22"/>
              </w:rPr>
              <w:t>BATCH</w:t>
            </w:r>
            <w:r w:rsidR="00095A1F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_IMPORT</w:t>
            </w:r>
            <w:r w:rsidR="00095A1F" w:rsidRPr="00AA2803">
              <w:rPr>
                <w:rFonts w:ascii="新宋体" w:eastAsia="新宋体" w:hAnsi="新宋体"/>
                <w:b/>
                <w:sz w:val="24"/>
                <w:szCs w:val="22"/>
              </w:rPr>
              <w:t>_DETAIL</w:t>
            </w:r>
          </w:p>
        </w:tc>
      </w:tr>
      <w:tr w:rsidR="00AA2803" w:rsidRPr="00AA2803" w14:paraId="0A480CAB" w14:textId="77777777" w:rsidTr="003F4534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5B56E6BC" w14:textId="77777777" w:rsidR="00095A1F" w:rsidRPr="00AA2803" w:rsidRDefault="00095A1F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271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2FDEA572" w14:textId="77777777" w:rsidR="00095A1F" w:rsidRPr="00AA2803" w:rsidRDefault="00095A1F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826" w:type="dxa"/>
            <w:gridSpan w:val="2"/>
            <w:shd w:val="clear" w:color="auto" w:fill="C0C0C0"/>
          </w:tcPr>
          <w:p w14:paraId="0B7DD684" w14:textId="77777777" w:rsidR="00095A1F" w:rsidRPr="00AA2803" w:rsidRDefault="00095A1F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7" w:type="dxa"/>
            <w:gridSpan w:val="3"/>
            <w:shd w:val="clear" w:color="auto" w:fill="C0C0C0"/>
          </w:tcPr>
          <w:p w14:paraId="759B4018" w14:textId="77777777" w:rsidR="00095A1F" w:rsidRPr="00AA2803" w:rsidRDefault="00095A1F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C0C0C0"/>
          </w:tcPr>
          <w:p w14:paraId="5FF6D71F" w14:textId="77777777" w:rsidR="00095A1F" w:rsidRPr="00AA2803" w:rsidRDefault="00095A1F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2" w:type="dxa"/>
            <w:shd w:val="clear" w:color="auto" w:fill="C0C0C0"/>
          </w:tcPr>
          <w:p w14:paraId="1BA7AA96" w14:textId="77777777" w:rsidR="00095A1F" w:rsidRPr="00AA2803" w:rsidRDefault="00095A1F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65581A4C" w14:textId="77777777" w:rsidTr="003F4534">
        <w:tc>
          <w:tcPr>
            <w:tcW w:w="389" w:type="dxa"/>
            <w:tcBorders>
              <w:top w:val="single" w:sz="4" w:space="0" w:color="auto"/>
            </w:tcBorders>
          </w:tcPr>
          <w:p w14:paraId="091ABD3D" w14:textId="77777777" w:rsidR="00095A1F" w:rsidRPr="00AA2803" w:rsidRDefault="00095A1F" w:rsidP="006164CE">
            <w:pPr>
              <w:pStyle w:val="af"/>
              <w:numPr>
                <w:ilvl w:val="0"/>
                <w:numId w:val="2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61DA7AB7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数据导入序号（IMP</w:t>
            </w:r>
            <w:r w:rsidRPr="00AA2803">
              <w:rPr>
                <w:rFonts w:ascii="新宋体" w:eastAsia="新宋体" w:hAnsi="新宋体"/>
                <w:szCs w:val="22"/>
              </w:rPr>
              <w:t>-12345678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826" w:type="dxa"/>
            <w:gridSpan w:val="2"/>
          </w:tcPr>
          <w:p w14:paraId="15A2A91B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IMPORT_NO</w:t>
            </w:r>
          </w:p>
        </w:tc>
        <w:tc>
          <w:tcPr>
            <w:tcW w:w="1987" w:type="dxa"/>
            <w:gridSpan w:val="3"/>
          </w:tcPr>
          <w:p w14:paraId="1C3E367F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CHAR(1</w:t>
            </w:r>
            <w:r w:rsidRPr="00AA2803"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19BD56C5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FB672A0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54AAB82" w14:textId="77777777" w:rsidTr="003F4534">
        <w:tc>
          <w:tcPr>
            <w:tcW w:w="389" w:type="dxa"/>
            <w:tcBorders>
              <w:top w:val="single" w:sz="4" w:space="0" w:color="auto"/>
            </w:tcBorders>
          </w:tcPr>
          <w:p w14:paraId="7FF5BBF5" w14:textId="77777777" w:rsidR="00095A1F" w:rsidRPr="00AA2803" w:rsidRDefault="00095A1F" w:rsidP="006164CE">
            <w:pPr>
              <w:pStyle w:val="af"/>
              <w:numPr>
                <w:ilvl w:val="0"/>
                <w:numId w:val="2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1138AADB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826" w:type="dxa"/>
            <w:gridSpan w:val="2"/>
          </w:tcPr>
          <w:p w14:paraId="45FF48FC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87" w:type="dxa"/>
            <w:gridSpan w:val="3"/>
          </w:tcPr>
          <w:p w14:paraId="6D9FB294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2292B919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1D3CC1F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E31062D" w14:textId="77777777" w:rsidTr="003F4534">
        <w:tc>
          <w:tcPr>
            <w:tcW w:w="389" w:type="dxa"/>
            <w:tcBorders>
              <w:top w:val="single" w:sz="4" w:space="0" w:color="auto"/>
            </w:tcBorders>
          </w:tcPr>
          <w:p w14:paraId="7CA289F1" w14:textId="77777777" w:rsidR="00095A1F" w:rsidRPr="00AA2803" w:rsidRDefault="00095A1F" w:rsidP="006164CE">
            <w:pPr>
              <w:pStyle w:val="af"/>
              <w:numPr>
                <w:ilvl w:val="0"/>
                <w:numId w:val="2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0292DC17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生产批次</w:t>
            </w:r>
          </w:p>
        </w:tc>
        <w:tc>
          <w:tcPr>
            <w:tcW w:w="2826" w:type="dxa"/>
            <w:gridSpan w:val="2"/>
          </w:tcPr>
          <w:p w14:paraId="57120372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87" w:type="dxa"/>
            <w:gridSpan w:val="3"/>
          </w:tcPr>
          <w:p w14:paraId="691B02E2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4C4A7A1B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03B4E20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D1C6F5F" w14:textId="77777777" w:rsidTr="003F4534">
        <w:tc>
          <w:tcPr>
            <w:tcW w:w="389" w:type="dxa"/>
          </w:tcPr>
          <w:p w14:paraId="19C6E369" w14:textId="77777777" w:rsidR="00095A1F" w:rsidRPr="00AA2803" w:rsidRDefault="00095A1F" w:rsidP="006164CE">
            <w:pPr>
              <w:pStyle w:val="af"/>
              <w:numPr>
                <w:ilvl w:val="0"/>
                <w:numId w:val="2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7E0EFEAB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彩票分类</w:t>
            </w:r>
          </w:p>
        </w:tc>
        <w:tc>
          <w:tcPr>
            <w:tcW w:w="2826" w:type="dxa"/>
            <w:gridSpan w:val="2"/>
          </w:tcPr>
          <w:p w14:paraId="204CE9EC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LOTTERY_TYPE</w:t>
            </w:r>
          </w:p>
        </w:tc>
        <w:tc>
          <w:tcPr>
            <w:tcW w:w="1987" w:type="dxa"/>
            <w:gridSpan w:val="3"/>
          </w:tcPr>
          <w:p w14:paraId="41B6C9B1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VARCHAR2(500)</w:t>
            </w:r>
          </w:p>
        </w:tc>
        <w:tc>
          <w:tcPr>
            <w:tcW w:w="712" w:type="dxa"/>
            <w:gridSpan w:val="2"/>
          </w:tcPr>
          <w:p w14:paraId="1C6465AB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29D06D8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C131923" w14:textId="77777777" w:rsidTr="003F4534">
        <w:tc>
          <w:tcPr>
            <w:tcW w:w="389" w:type="dxa"/>
          </w:tcPr>
          <w:p w14:paraId="76E986B8" w14:textId="77777777" w:rsidR="00095A1F" w:rsidRPr="00AA2803" w:rsidRDefault="00095A1F" w:rsidP="006164CE">
            <w:pPr>
              <w:pStyle w:val="af"/>
              <w:numPr>
                <w:ilvl w:val="0"/>
                <w:numId w:val="2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77E240BE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彩票名称</w:t>
            </w:r>
          </w:p>
        </w:tc>
        <w:tc>
          <w:tcPr>
            <w:tcW w:w="2826" w:type="dxa"/>
            <w:gridSpan w:val="2"/>
          </w:tcPr>
          <w:p w14:paraId="3DDABBA0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LOTTERY_NAME</w:t>
            </w:r>
          </w:p>
        </w:tc>
        <w:tc>
          <w:tcPr>
            <w:tcW w:w="1987" w:type="dxa"/>
            <w:gridSpan w:val="3"/>
          </w:tcPr>
          <w:p w14:paraId="0B5CB3AF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VARCHAR2(500)</w:t>
            </w:r>
          </w:p>
        </w:tc>
        <w:tc>
          <w:tcPr>
            <w:tcW w:w="712" w:type="dxa"/>
            <w:gridSpan w:val="2"/>
          </w:tcPr>
          <w:p w14:paraId="7E65E9C8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26C69A1D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E799E62" w14:textId="77777777" w:rsidTr="003F4534">
        <w:tc>
          <w:tcPr>
            <w:tcW w:w="389" w:type="dxa"/>
          </w:tcPr>
          <w:p w14:paraId="73B81BF1" w14:textId="77777777" w:rsidR="00095A1F" w:rsidRPr="00AA2803" w:rsidRDefault="00095A1F" w:rsidP="006164CE">
            <w:pPr>
              <w:pStyle w:val="af"/>
              <w:numPr>
                <w:ilvl w:val="0"/>
                <w:numId w:val="2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7914F0A5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每箱盒数</w:t>
            </w:r>
          </w:p>
        </w:tc>
        <w:tc>
          <w:tcPr>
            <w:tcW w:w="2826" w:type="dxa"/>
            <w:gridSpan w:val="2"/>
          </w:tcPr>
          <w:p w14:paraId="3360F323" w14:textId="77777777" w:rsidR="00095A1F" w:rsidRPr="00AA2803" w:rsidRDefault="00095A1F" w:rsidP="00D87EB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BOXES_EVERY_</w:t>
            </w:r>
            <w:r w:rsidR="00D87EB6" w:rsidRPr="00AA2803">
              <w:rPr>
                <w:rFonts w:ascii="新宋体" w:eastAsia="新宋体" w:hAnsi="新宋体"/>
                <w:szCs w:val="22"/>
              </w:rPr>
              <w:t>TRUNK</w:t>
            </w:r>
          </w:p>
        </w:tc>
        <w:tc>
          <w:tcPr>
            <w:tcW w:w="1987" w:type="dxa"/>
            <w:gridSpan w:val="3"/>
          </w:tcPr>
          <w:p w14:paraId="295C4FAC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NUMBER(10)</w:t>
            </w:r>
          </w:p>
        </w:tc>
        <w:tc>
          <w:tcPr>
            <w:tcW w:w="712" w:type="dxa"/>
            <w:gridSpan w:val="2"/>
          </w:tcPr>
          <w:p w14:paraId="556937AD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4089B88C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26AD3B0" w14:textId="77777777" w:rsidTr="003F4534">
        <w:tc>
          <w:tcPr>
            <w:tcW w:w="389" w:type="dxa"/>
          </w:tcPr>
          <w:p w14:paraId="1ABE1967" w14:textId="77777777" w:rsidR="00095A1F" w:rsidRPr="00AA2803" w:rsidRDefault="00095A1F" w:rsidP="006164CE">
            <w:pPr>
              <w:pStyle w:val="af"/>
              <w:numPr>
                <w:ilvl w:val="0"/>
                <w:numId w:val="2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09E14B61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每组箱数</w:t>
            </w:r>
          </w:p>
        </w:tc>
        <w:tc>
          <w:tcPr>
            <w:tcW w:w="2826" w:type="dxa"/>
            <w:gridSpan w:val="2"/>
          </w:tcPr>
          <w:p w14:paraId="23157C3E" w14:textId="77777777" w:rsidR="00095A1F" w:rsidRPr="00AA2803" w:rsidRDefault="00D87EB6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TRUNK</w:t>
            </w:r>
            <w:r w:rsidR="00095A1F" w:rsidRPr="00AA2803">
              <w:rPr>
                <w:rFonts w:ascii="新宋体" w:eastAsia="新宋体" w:hAnsi="新宋体" w:hint="eastAsia"/>
                <w:szCs w:val="22"/>
              </w:rPr>
              <w:t>S</w:t>
            </w:r>
            <w:r w:rsidR="00095A1F" w:rsidRPr="00AA2803">
              <w:rPr>
                <w:rFonts w:ascii="新宋体" w:eastAsia="新宋体" w:hAnsi="新宋体"/>
                <w:szCs w:val="22"/>
              </w:rPr>
              <w:t>_EVERY_GROUP</w:t>
            </w:r>
          </w:p>
        </w:tc>
        <w:tc>
          <w:tcPr>
            <w:tcW w:w="1987" w:type="dxa"/>
            <w:gridSpan w:val="3"/>
          </w:tcPr>
          <w:p w14:paraId="0A4C0C40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NUMBER(10)</w:t>
            </w:r>
          </w:p>
        </w:tc>
        <w:tc>
          <w:tcPr>
            <w:tcW w:w="712" w:type="dxa"/>
            <w:gridSpan w:val="2"/>
          </w:tcPr>
          <w:p w14:paraId="227EAFCB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12ACF97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1823347" w14:textId="77777777" w:rsidTr="003F4534">
        <w:tc>
          <w:tcPr>
            <w:tcW w:w="389" w:type="dxa"/>
          </w:tcPr>
          <w:p w14:paraId="2747B5EB" w14:textId="77777777" w:rsidR="00095A1F" w:rsidRPr="00AA2803" w:rsidRDefault="00095A1F" w:rsidP="006164CE">
            <w:pPr>
              <w:pStyle w:val="af"/>
              <w:numPr>
                <w:ilvl w:val="0"/>
                <w:numId w:val="2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051ACDF1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每箱本数</w:t>
            </w:r>
          </w:p>
        </w:tc>
        <w:tc>
          <w:tcPr>
            <w:tcW w:w="2826" w:type="dxa"/>
            <w:gridSpan w:val="2"/>
          </w:tcPr>
          <w:p w14:paraId="705B5AA8" w14:textId="77777777" w:rsidR="00095A1F" w:rsidRPr="00AA2803" w:rsidRDefault="00095A1F" w:rsidP="00D87EB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PACKS_EVERY_</w:t>
            </w:r>
            <w:r w:rsidR="00D87EB6" w:rsidRPr="00AA2803">
              <w:rPr>
                <w:rFonts w:ascii="新宋体" w:eastAsia="新宋体" w:hAnsi="新宋体"/>
                <w:szCs w:val="22"/>
              </w:rPr>
              <w:t>TRUNK</w:t>
            </w:r>
          </w:p>
        </w:tc>
        <w:tc>
          <w:tcPr>
            <w:tcW w:w="1987" w:type="dxa"/>
            <w:gridSpan w:val="3"/>
          </w:tcPr>
          <w:p w14:paraId="7BB1E380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NUMBER(10)</w:t>
            </w:r>
          </w:p>
        </w:tc>
        <w:tc>
          <w:tcPr>
            <w:tcW w:w="712" w:type="dxa"/>
            <w:gridSpan w:val="2"/>
          </w:tcPr>
          <w:p w14:paraId="7271AB18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DBDB2D4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EB26EB3" w14:textId="77777777" w:rsidTr="003F4534">
        <w:tc>
          <w:tcPr>
            <w:tcW w:w="389" w:type="dxa"/>
          </w:tcPr>
          <w:p w14:paraId="3AF5F07A" w14:textId="77777777" w:rsidR="00095A1F" w:rsidRPr="00AA2803" w:rsidRDefault="00095A1F" w:rsidP="006164CE">
            <w:pPr>
              <w:pStyle w:val="af"/>
              <w:numPr>
                <w:ilvl w:val="0"/>
                <w:numId w:val="2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08174F51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每本张数</w:t>
            </w:r>
          </w:p>
        </w:tc>
        <w:tc>
          <w:tcPr>
            <w:tcW w:w="2826" w:type="dxa"/>
            <w:gridSpan w:val="2"/>
          </w:tcPr>
          <w:p w14:paraId="014A857C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TICKETS_EVERY_PACK</w:t>
            </w:r>
          </w:p>
        </w:tc>
        <w:tc>
          <w:tcPr>
            <w:tcW w:w="1987" w:type="dxa"/>
            <w:gridSpan w:val="3"/>
          </w:tcPr>
          <w:p w14:paraId="22EF9C39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NUMBER(10)</w:t>
            </w:r>
          </w:p>
        </w:tc>
        <w:tc>
          <w:tcPr>
            <w:tcW w:w="712" w:type="dxa"/>
            <w:gridSpan w:val="2"/>
          </w:tcPr>
          <w:p w14:paraId="5D48F6B2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32CF4A6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E0DDC5A" w14:textId="77777777" w:rsidTr="003F4534">
        <w:tc>
          <w:tcPr>
            <w:tcW w:w="389" w:type="dxa"/>
          </w:tcPr>
          <w:p w14:paraId="1E4DC689" w14:textId="77777777" w:rsidR="003012C2" w:rsidRPr="00AA2803" w:rsidRDefault="003012C2" w:rsidP="006164CE">
            <w:pPr>
              <w:pStyle w:val="af"/>
              <w:numPr>
                <w:ilvl w:val="0"/>
                <w:numId w:val="2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28C632D6" w14:textId="77777777" w:rsidR="003012C2" w:rsidRPr="00AA2803" w:rsidRDefault="003012C2" w:rsidP="003012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奖组张数（万张）</w:t>
            </w:r>
          </w:p>
        </w:tc>
        <w:tc>
          <w:tcPr>
            <w:tcW w:w="2826" w:type="dxa"/>
            <w:gridSpan w:val="2"/>
          </w:tcPr>
          <w:p w14:paraId="56991701" w14:textId="77777777" w:rsidR="003012C2" w:rsidRPr="00AA2803" w:rsidRDefault="003012C2" w:rsidP="003012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TICKETS_EVERY_GROUP</w:t>
            </w:r>
          </w:p>
        </w:tc>
        <w:tc>
          <w:tcPr>
            <w:tcW w:w="1987" w:type="dxa"/>
            <w:gridSpan w:val="3"/>
          </w:tcPr>
          <w:p w14:paraId="4A146458" w14:textId="70467C77" w:rsidR="003012C2" w:rsidRPr="00AA2803" w:rsidRDefault="003012C2" w:rsidP="00231D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231D63">
              <w:rPr>
                <w:rFonts w:ascii="新宋体" w:eastAsia="新宋体" w:hAnsi="新宋体"/>
                <w:szCs w:val="22"/>
              </w:rPr>
              <w:t>1</w:t>
            </w:r>
            <w:r w:rsidR="00BF4385"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0B5A5BCA" w14:textId="77777777" w:rsidR="003012C2" w:rsidRPr="00AA2803" w:rsidRDefault="003012C2" w:rsidP="003012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2480035D" w14:textId="77777777" w:rsidR="003012C2" w:rsidRPr="00AA2803" w:rsidRDefault="003012C2" w:rsidP="003012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F744DB1" w14:textId="77777777" w:rsidTr="003F4534">
        <w:tc>
          <w:tcPr>
            <w:tcW w:w="389" w:type="dxa"/>
          </w:tcPr>
          <w:p w14:paraId="54CB532B" w14:textId="77777777" w:rsidR="003012C2" w:rsidRPr="00AA2803" w:rsidRDefault="003012C2" w:rsidP="006164CE">
            <w:pPr>
              <w:pStyle w:val="af"/>
              <w:numPr>
                <w:ilvl w:val="0"/>
                <w:numId w:val="2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174276BC" w14:textId="77777777" w:rsidR="003012C2" w:rsidRPr="00AA2803" w:rsidRDefault="003012C2" w:rsidP="003012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首分组号</w:t>
            </w:r>
          </w:p>
        </w:tc>
        <w:tc>
          <w:tcPr>
            <w:tcW w:w="2826" w:type="dxa"/>
            <w:gridSpan w:val="2"/>
          </w:tcPr>
          <w:p w14:paraId="6BD1C32A" w14:textId="77777777" w:rsidR="003012C2" w:rsidRPr="00AA2803" w:rsidRDefault="003012C2" w:rsidP="003012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FIRST_</w:t>
            </w:r>
            <w:r w:rsidRPr="00AA2803">
              <w:rPr>
                <w:rFonts w:ascii="新宋体" w:eastAsia="新宋体" w:hAnsi="新宋体" w:hint="eastAsia"/>
                <w:szCs w:val="22"/>
              </w:rPr>
              <w:t>REWARD</w:t>
            </w:r>
            <w:r w:rsidRPr="00AA2803">
              <w:rPr>
                <w:rFonts w:ascii="新宋体" w:eastAsia="新宋体" w:hAnsi="新宋体"/>
                <w:szCs w:val="22"/>
              </w:rPr>
              <w:t>_GROUP_NO</w:t>
            </w:r>
          </w:p>
        </w:tc>
        <w:tc>
          <w:tcPr>
            <w:tcW w:w="1987" w:type="dxa"/>
            <w:gridSpan w:val="3"/>
          </w:tcPr>
          <w:p w14:paraId="69391D4A" w14:textId="77777777" w:rsidR="003012C2" w:rsidRPr="00AA2803" w:rsidRDefault="003012C2" w:rsidP="003012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NUMBER(10)</w:t>
            </w:r>
          </w:p>
        </w:tc>
        <w:tc>
          <w:tcPr>
            <w:tcW w:w="712" w:type="dxa"/>
            <w:gridSpan w:val="2"/>
          </w:tcPr>
          <w:p w14:paraId="4F25839D" w14:textId="77777777" w:rsidR="003012C2" w:rsidRPr="00AA2803" w:rsidRDefault="003012C2" w:rsidP="003012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D36EECE" w14:textId="77777777" w:rsidR="003012C2" w:rsidRPr="00AA2803" w:rsidRDefault="003012C2" w:rsidP="003012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B39CD91" w14:textId="77777777" w:rsidTr="003F4534">
        <w:tc>
          <w:tcPr>
            <w:tcW w:w="389" w:type="dxa"/>
          </w:tcPr>
          <w:p w14:paraId="5BD57F0D" w14:textId="77777777" w:rsidR="009A2830" w:rsidRPr="00AA2803" w:rsidRDefault="009A2830" w:rsidP="006164CE">
            <w:pPr>
              <w:pStyle w:val="af"/>
              <w:numPr>
                <w:ilvl w:val="0"/>
                <w:numId w:val="2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28780A63" w14:textId="77777777" w:rsidR="009A2830" w:rsidRPr="00AA2803" w:rsidRDefault="009A2830" w:rsidP="009A28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批次张数</w:t>
            </w:r>
          </w:p>
        </w:tc>
        <w:tc>
          <w:tcPr>
            <w:tcW w:w="2826" w:type="dxa"/>
            <w:gridSpan w:val="2"/>
          </w:tcPr>
          <w:p w14:paraId="20334AB0" w14:textId="77777777" w:rsidR="009A2830" w:rsidRPr="00AA2803" w:rsidRDefault="009A2830" w:rsidP="009A28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TICKETS_EVERY_</w:t>
            </w:r>
            <w:r w:rsidRPr="00AA2803">
              <w:rPr>
                <w:rFonts w:ascii="新宋体" w:eastAsia="新宋体" w:hAnsi="新宋体"/>
                <w:szCs w:val="22"/>
              </w:rPr>
              <w:t>BATCH</w:t>
            </w:r>
          </w:p>
        </w:tc>
        <w:tc>
          <w:tcPr>
            <w:tcW w:w="1987" w:type="dxa"/>
            <w:gridSpan w:val="3"/>
          </w:tcPr>
          <w:p w14:paraId="6AC509CB" w14:textId="77777777" w:rsidR="009A2830" w:rsidRPr="00AA2803" w:rsidRDefault="009A2830" w:rsidP="009A28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12" w:type="dxa"/>
            <w:gridSpan w:val="2"/>
          </w:tcPr>
          <w:p w14:paraId="24159201" w14:textId="77777777" w:rsidR="009A2830" w:rsidRPr="00AA2803" w:rsidRDefault="009A2830" w:rsidP="009A28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A8F0182" w14:textId="77777777" w:rsidR="009A2830" w:rsidRPr="00AA2803" w:rsidRDefault="009A2830" w:rsidP="009A28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93944" w:rsidRPr="00AA2803" w14:paraId="4D24C25C" w14:textId="77777777" w:rsidTr="003F4534">
        <w:tc>
          <w:tcPr>
            <w:tcW w:w="389" w:type="dxa"/>
          </w:tcPr>
          <w:p w14:paraId="438FF863" w14:textId="77777777" w:rsidR="00193944" w:rsidRPr="00AA2803" w:rsidRDefault="00193944" w:rsidP="006164CE">
            <w:pPr>
              <w:pStyle w:val="af"/>
              <w:numPr>
                <w:ilvl w:val="0"/>
                <w:numId w:val="2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0538B719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批次</w:t>
            </w:r>
            <w:r w:rsidRPr="00193944">
              <w:rPr>
                <w:rFonts w:ascii="新宋体" w:eastAsia="新宋体" w:hAnsi="新宋体" w:hint="eastAsia"/>
                <w:szCs w:val="22"/>
              </w:rPr>
              <w:t>首箱编号</w:t>
            </w:r>
          </w:p>
        </w:tc>
        <w:tc>
          <w:tcPr>
            <w:tcW w:w="2826" w:type="dxa"/>
            <w:gridSpan w:val="2"/>
          </w:tcPr>
          <w:p w14:paraId="6BD4F858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193944">
              <w:rPr>
                <w:rFonts w:ascii="新宋体" w:eastAsia="新宋体" w:hAnsi="新宋体"/>
                <w:szCs w:val="22"/>
              </w:rPr>
              <w:t>FIRST_TRUNK_BATCH</w:t>
            </w:r>
          </w:p>
        </w:tc>
        <w:tc>
          <w:tcPr>
            <w:tcW w:w="1987" w:type="dxa"/>
            <w:gridSpan w:val="3"/>
          </w:tcPr>
          <w:p w14:paraId="644845FF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12" w:type="dxa"/>
            <w:gridSpan w:val="2"/>
          </w:tcPr>
          <w:p w14:paraId="43B2358E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26BD7456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93944" w:rsidRPr="00AA2803" w14:paraId="3FD12CA8" w14:textId="77777777" w:rsidTr="003F4534">
        <w:tc>
          <w:tcPr>
            <w:tcW w:w="389" w:type="dxa"/>
          </w:tcPr>
          <w:p w14:paraId="16412954" w14:textId="77777777" w:rsidR="00193944" w:rsidRPr="00AA2803" w:rsidRDefault="00193944" w:rsidP="006164CE">
            <w:pPr>
              <w:pStyle w:val="af"/>
              <w:numPr>
                <w:ilvl w:val="0"/>
                <w:numId w:val="2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5CDB3030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状态</w:t>
            </w:r>
            <w:r w:rsidRPr="003D5D8C">
              <w:rPr>
                <w:rFonts w:ascii="新宋体" w:eastAsia="新宋体" w:hAnsi="新宋体" w:hint="eastAsia"/>
                <w:szCs w:val="22"/>
              </w:rPr>
              <w:t>（1-启用，2-</w:t>
            </w:r>
            <w:r w:rsidR="00112D6E">
              <w:rPr>
                <w:rFonts w:ascii="新宋体" w:eastAsia="新宋体" w:hAnsi="新宋体" w:hint="eastAsia"/>
                <w:szCs w:val="22"/>
              </w:rPr>
              <w:t>暂停，3-退市</w:t>
            </w:r>
            <w:r w:rsidRPr="003D5D8C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826" w:type="dxa"/>
            <w:gridSpan w:val="2"/>
          </w:tcPr>
          <w:p w14:paraId="5FD495E0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STATUS</w:t>
            </w:r>
          </w:p>
        </w:tc>
        <w:tc>
          <w:tcPr>
            <w:tcW w:w="1987" w:type="dxa"/>
            <w:gridSpan w:val="3"/>
          </w:tcPr>
          <w:p w14:paraId="7986968D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12" w:type="dxa"/>
            <w:gridSpan w:val="2"/>
          </w:tcPr>
          <w:p w14:paraId="3B4A99CE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7FB53F8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93944" w:rsidRPr="00AA2803" w14:paraId="79663902" w14:textId="77777777" w:rsidTr="003F4534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56AB0185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193944" w:rsidRPr="00AA2803" w14:paraId="19711708" w14:textId="77777777" w:rsidTr="00642D9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A5FEEE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83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831DE62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386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C2D1AFC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193944" w:rsidRPr="00AA2803" w14:paraId="7014D35C" w14:textId="77777777" w:rsidTr="00642D9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8D4D86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833" w:type="dxa"/>
            <w:gridSpan w:val="4"/>
            <w:tcBorders>
              <w:left w:val="single" w:sz="4" w:space="0" w:color="auto"/>
            </w:tcBorders>
          </w:tcPr>
          <w:p w14:paraId="21E3C953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PK_GAME_BATCH_IMPORT_DETAIL</w:t>
            </w:r>
          </w:p>
        </w:tc>
        <w:tc>
          <w:tcPr>
            <w:tcW w:w="5386" w:type="dxa"/>
            <w:gridSpan w:val="7"/>
            <w:tcBorders>
              <w:left w:val="single" w:sz="4" w:space="0" w:color="auto"/>
            </w:tcBorders>
          </w:tcPr>
          <w:p w14:paraId="3AAF3F1B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IMPORT_NO</w:t>
            </w:r>
          </w:p>
        </w:tc>
      </w:tr>
      <w:tr w:rsidR="00193944" w:rsidRPr="00AA2803" w14:paraId="4E57ADEA" w14:textId="77777777" w:rsidTr="00642D9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FD677B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83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977CBA6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3CC83B5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7E59FE2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F334E82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193944" w:rsidRPr="00AA2803" w14:paraId="3E4A12C7" w14:textId="77777777" w:rsidTr="00642D9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B7B7F0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833" w:type="dxa"/>
            <w:gridSpan w:val="4"/>
            <w:tcBorders>
              <w:left w:val="single" w:sz="4" w:space="0" w:color="auto"/>
            </w:tcBorders>
          </w:tcPr>
          <w:p w14:paraId="67182211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125" w:type="dxa"/>
            <w:tcBorders>
              <w:left w:val="single" w:sz="4" w:space="0" w:color="auto"/>
            </w:tcBorders>
          </w:tcPr>
          <w:p w14:paraId="23DFC2A4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5A3AC699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</w:tcPr>
          <w:p w14:paraId="1BE1BE31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93944" w:rsidRPr="00AA2803" w14:paraId="59DD51DD" w14:textId="77777777" w:rsidTr="00642D9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BF1FE1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83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136CE6F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25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E9A4E0B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0B0CE0B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193944" w:rsidRPr="00AA2803" w14:paraId="4A95BA15" w14:textId="77777777" w:rsidTr="00642D9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9A6B45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833" w:type="dxa"/>
            <w:gridSpan w:val="4"/>
            <w:tcBorders>
              <w:left w:val="single" w:sz="4" w:space="0" w:color="auto"/>
            </w:tcBorders>
          </w:tcPr>
          <w:p w14:paraId="311203B1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UDX</w:t>
            </w:r>
            <w:r w:rsidRPr="00AA2803">
              <w:rPr>
                <w:rFonts w:ascii="新宋体" w:eastAsia="新宋体" w:hAnsi="新宋体"/>
                <w:szCs w:val="22"/>
              </w:rPr>
              <w:t>_GAME_BATCH_IMPORT_DETAIL</w:t>
            </w:r>
          </w:p>
        </w:tc>
        <w:tc>
          <w:tcPr>
            <w:tcW w:w="2253" w:type="dxa"/>
            <w:gridSpan w:val="3"/>
            <w:tcBorders>
              <w:left w:val="single" w:sz="4" w:space="0" w:color="auto"/>
            </w:tcBorders>
          </w:tcPr>
          <w:p w14:paraId="1B247E09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PLAN_CODE,BATCH_NO</w:t>
            </w:r>
          </w:p>
        </w:tc>
        <w:tc>
          <w:tcPr>
            <w:tcW w:w="3133" w:type="dxa"/>
            <w:gridSpan w:val="4"/>
            <w:tcBorders>
              <w:left w:val="single" w:sz="4" w:space="0" w:color="auto"/>
            </w:tcBorders>
          </w:tcPr>
          <w:p w14:paraId="6203E5DA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唯一</w:t>
            </w:r>
          </w:p>
        </w:tc>
      </w:tr>
      <w:tr w:rsidR="00193944" w:rsidRPr="00AA2803" w14:paraId="68D4BCCC" w14:textId="77777777" w:rsidTr="003F4534"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1081F5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9" w:type="dxa"/>
            <w:gridSpan w:val="11"/>
            <w:tcBorders>
              <w:left w:val="single" w:sz="4" w:space="0" w:color="auto"/>
            </w:tcBorders>
          </w:tcPr>
          <w:p w14:paraId="2D56750A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93944" w:rsidRPr="00AA2803" w14:paraId="73E99412" w14:textId="77777777" w:rsidTr="00642D94">
        <w:trPr>
          <w:trHeight w:val="231"/>
        </w:trPr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5BD8D8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29A9E2E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2345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0B2F7AB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386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CD4345B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</w:tbl>
    <w:p w14:paraId="62E2710C" w14:textId="77777777" w:rsidR="00095A1F" w:rsidRPr="00AA2803" w:rsidRDefault="00095A1F" w:rsidP="00095A1F"/>
    <w:p w14:paraId="2417B29A" w14:textId="77777777" w:rsidR="00D66450" w:rsidRPr="00AA2803" w:rsidRDefault="00D66450" w:rsidP="00D66450">
      <w:pPr>
        <w:pStyle w:val="4"/>
      </w:pPr>
      <w:bookmarkStart w:id="65" w:name="_Toc435450834"/>
      <w:r w:rsidRPr="00AA2803">
        <w:rPr>
          <w:rFonts w:hint="eastAsia"/>
        </w:rPr>
        <w:t>批次信息导入</w:t>
      </w:r>
      <w:r w:rsidR="00FE5BF2" w:rsidRPr="00AA2803">
        <w:rPr>
          <w:rFonts w:hint="eastAsia"/>
        </w:rPr>
        <w:t>之奖符</w:t>
      </w:r>
      <w:r w:rsidRPr="00AA2803">
        <w:rPr>
          <w:rFonts w:hint="eastAsia"/>
        </w:rPr>
        <w:t>（</w:t>
      </w:r>
      <w:r w:rsidR="00C0623E" w:rsidRPr="00AA2803">
        <w:rPr>
          <w:rFonts w:hint="eastAsia"/>
        </w:rPr>
        <w:t>GAME_</w:t>
      </w:r>
      <w:r w:rsidRPr="00AA2803">
        <w:t>BATCH_IMPORT_REWARD</w:t>
      </w:r>
      <w:r w:rsidRPr="00AA2803">
        <w:rPr>
          <w:rFonts w:hint="eastAsia"/>
        </w:rPr>
        <w:t>）</w:t>
      </w:r>
      <w:bookmarkEnd w:id="65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139"/>
        <w:gridCol w:w="698"/>
        <w:gridCol w:w="790"/>
        <w:gridCol w:w="644"/>
        <w:gridCol w:w="992"/>
        <w:gridCol w:w="1834"/>
        <w:gridCol w:w="1001"/>
        <w:gridCol w:w="567"/>
        <w:gridCol w:w="419"/>
        <w:gridCol w:w="136"/>
        <w:gridCol w:w="576"/>
        <w:gridCol w:w="1562"/>
      </w:tblGrid>
      <w:tr w:rsidR="00AA2803" w:rsidRPr="00AA2803" w14:paraId="2B5E37F8" w14:textId="77777777" w:rsidTr="003F4534">
        <w:tc>
          <w:tcPr>
            <w:tcW w:w="1226" w:type="dxa"/>
            <w:gridSpan w:val="3"/>
            <w:shd w:val="clear" w:color="auto" w:fill="C0C0C0"/>
          </w:tcPr>
          <w:p w14:paraId="3C2B7E3C" w14:textId="77777777" w:rsidR="00D66450" w:rsidRPr="00AA2803" w:rsidRDefault="00D6645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0" w:type="dxa"/>
            <w:gridSpan w:val="4"/>
            <w:shd w:val="clear" w:color="auto" w:fill="auto"/>
          </w:tcPr>
          <w:p w14:paraId="6B9697CA" w14:textId="77777777" w:rsidR="00D66450" w:rsidRPr="00AA2803" w:rsidRDefault="00D6645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批次信息导入</w:t>
            </w:r>
            <w:r w:rsidR="00FE5BF2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之奖符</w:t>
            </w:r>
          </w:p>
        </w:tc>
        <w:tc>
          <w:tcPr>
            <w:tcW w:w="1001" w:type="dxa"/>
            <w:shd w:val="clear" w:color="auto" w:fill="C0C0C0"/>
          </w:tcPr>
          <w:p w14:paraId="0B4A11FA" w14:textId="77777777" w:rsidR="00D66450" w:rsidRPr="00AA2803" w:rsidRDefault="00D6645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260" w:type="dxa"/>
            <w:gridSpan w:val="5"/>
            <w:shd w:val="clear" w:color="auto" w:fill="auto"/>
          </w:tcPr>
          <w:p w14:paraId="33A06562" w14:textId="77777777" w:rsidR="00D66450" w:rsidRPr="00AA2803" w:rsidRDefault="00C0623E" w:rsidP="00FE5BF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GAME_</w:t>
            </w:r>
            <w:r w:rsidR="00D66450" w:rsidRPr="00AA2803">
              <w:rPr>
                <w:rFonts w:ascii="新宋体" w:eastAsia="新宋体" w:hAnsi="新宋体"/>
                <w:b/>
                <w:sz w:val="24"/>
                <w:szCs w:val="22"/>
              </w:rPr>
              <w:t>BATCH</w:t>
            </w:r>
            <w:r w:rsidR="00D66450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_IMPORT</w:t>
            </w:r>
            <w:r w:rsidR="00D66450" w:rsidRPr="00AA2803">
              <w:rPr>
                <w:rFonts w:ascii="新宋体" w:eastAsia="新宋体" w:hAnsi="新宋体"/>
                <w:b/>
                <w:sz w:val="24"/>
                <w:szCs w:val="22"/>
              </w:rPr>
              <w:t>_</w:t>
            </w:r>
            <w:r w:rsidR="00FE5BF2" w:rsidRPr="00AA2803">
              <w:rPr>
                <w:rFonts w:ascii="新宋体" w:eastAsia="新宋体" w:hAnsi="新宋体"/>
                <w:b/>
                <w:sz w:val="24"/>
                <w:szCs w:val="22"/>
              </w:rPr>
              <w:t>REWARD</w:t>
            </w:r>
          </w:p>
        </w:tc>
      </w:tr>
      <w:tr w:rsidR="00AA2803" w:rsidRPr="00AA2803" w14:paraId="212E8D37" w14:textId="77777777" w:rsidTr="003F4534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5895F6FD" w14:textId="77777777" w:rsidR="00D66450" w:rsidRPr="00AA2803" w:rsidRDefault="00D6645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271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0C313635" w14:textId="77777777" w:rsidR="00D66450" w:rsidRPr="00AA2803" w:rsidRDefault="00D6645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826" w:type="dxa"/>
            <w:gridSpan w:val="2"/>
            <w:shd w:val="clear" w:color="auto" w:fill="C0C0C0"/>
          </w:tcPr>
          <w:p w14:paraId="56F9511D" w14:textId="77777777" w:rsidR="00D66450" w:rsidRPr="00AA2803" w:rsidRDefault="00D6645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7" w:type="dxa"/>
            <w:gridSpan w:val="3"/>
            <w:shd w:val="clear" w:color="auto" w:fill="C0C0C0"/>
          </w:tcPr>
          <w:p w14:paraId="35A9B8C7" w14:textId="77777777" w:rsidR="00D66450" w:rsidRPr="00AA2803" w:rsidRDefault="00D6645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C0C0C0"/>
          </w:tcPr>
          <w:p w14:paraId="4B226BB4" w14:textId="77777777" w:rsidR="00D66450" w:rsidRPr="00AA2803" w:rsidRDefault="00D6645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2" w:type="dxa"/>
            <w:shd w:val="clear" w:color="auto" w:fill="C0C0C0"/>
          </w:tcPr>
          <w:p w14:paraId="028AC830" w14:textId="77777777" w:rsidR="00D66450" w:rsidRPr="00AA2803" w:rsidRDefault="00D6645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5E1EE292" w14:textId="77777777" w:rsidTr="003F4534">
        <w:tc>
          <w:tcPr>
            <w:tcW w:w="389" w:type="dxa"/>
            <w:tcBorders>
              <w:top w:val="single" w:sz="4" w:space="0" w:color="auto"/>
            </w:tcBorders>
          </w:tcPr>
          <w:p w14:paraId="11EC3E2B" w14:textId="77777777" w:rsidR="00D66450" w:rsidRPr="00AA2803" w:rsidRDefault="00D66450" w:rsidP="006164CE">
            <w:pPr>
              <w:pStyle w:val="af"/>
              <w:numPr>
                <w:ilvl w:val="0"/>
                <w:numId w:val="2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2F19B12B" w14:textId="77777777" w:rsidR="00D66450" w:rsidRPr="00AA2803" w:rsidRDefault="00D6645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数据导入序号（IMP</w:t>
            </w:r>
            <w:r w:rsidRPr="00AA2803">
              <w:rPr>
                <w:rFonts w:ascii="新宋体" w:eastAsia="新宋体" w:hAnsi="新宋体"/>
                <w:szCs w:val="22"/>
              </w:rPr>
              <w:t>-12345678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826" w:type="dxa"/>
            <w:gridSpan w:val="2"/>
          </w:tcPr>
          <w:p w14:paraId="07AE8548" w14:textId="77777777" w:rsidR="00D66450" w:rsidRPr="00AA2803" w:rsidRDefault="00D6645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IMPORT_NO</w:t>
            </w:r>
          </w:p>
        </w:tc>
        <w:tc>
          <w:tcPr>
            <w:tcW w:w="1987" w:type="dxa"/>
            <w:gridSpan w:val="3"/>
          </w:tcPr>
          <w:p w14:paraId="4D3BD9A5" w14:textId="77777777" w:rsidR="00D66450" w:rsidRPr="00AA2803" w:rsidRDefault="00D6645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CHAR(1</w:t>
            </w:r>
            <w:r w:rsidRPr="00AA2803"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0C197B84" w14:textId="77777777" w:rsidR="00D66450" w:rsidRPr="00AA2803" w:rsidRDefault="00D6645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48A431FF" w14:textId="77777777" w:rsidR="00D66450" w:rsidRPr="00AA2803" w:rsidRDefault="00D6645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E41628A" w14:textId="77777777" w:rsidTr="003F4534">
        <w:tc>
          <w:tcPr>
            <w:tcW w:w="389" w:type="dxa"/>
            <w:tcBorders>
              <w:top w:val="single" w:sz="4" w:space="0" w:color="auto"/>
            </w:tcBorders>
          </w:tcPr>
          <w:p w14:paraId="61E6DA32" w14:textId="77777777" w:rsidR="00D66450" w:rsidRPr="00AA2803" w:rsidRDefault="00D66450" w:rsidP="006164CE">
            <w:pPr>
              <w:pStyle w:val="af"/>
              <w:numPr>
                <w:ilvl w:val="0"/>
                <w:numId w:val="2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704DA43A" w14:textId="77777777" w:rsidR="00D66450" w:rsidRPr="00AA2803" w:rsidRDefault="00D6645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826" w:type="dxa"/>
            <w:gridSpan w:val="2"/>
          </w:tcPr>
          <w:p w14:paraId="6DA22CC5" w14:textId="77777777" w:rsidR="00D66450" w:rsidRPr="00AA2803" w:rsidRDefault="00D6645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87" w:type="dxa"/>
            <w:gridSpan w:val="3"/>
          </w:tcPr>
          <w:p w14:paraId="019C6A65" w14:textId="77777777" w:rsidR="00D66450" w:rsidRPr="00AA2803" w:rsidRDefault="00D6645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68AA5CA9" w14:textId="77777777" w:rsidR="00D66450" w:rsidRPr="00AA2803" w:rsidRDefault="00D6645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AB1B388" w14:textId="77777777" w:rsidR="00D66450" w:rsidRPr="00AA2803" w:rsidRDefault="00D6645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EA02F6F" w14:textId="77777777" w:rsidTr="003F4534">
        <w:tc>
          <w:tcPr>
            <w:tcW w:w="389" w:type="dxa"/>
            <w:tcBorders>
              <w:top w:val="single" w:sz="4" w:space="0" w:color="auto"/>
            </w:tcBorders>
          </w:tcPr>
          <w:p w14:paraId="6D6E24D1" w14:textId="77777777" w:rsidR="00D66450" w:rsidRPr="00AA2803" w:rsidRDefault="00D66450" w:rsidP="006164CE">
            <w:pPr>
              <w:pStyle w:val="af"/>
              <w:numPr>
                <w:ilvl w:val="0"/>
                <w:numId w:val="2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35875A37" w14:textId="77777777" w:rsidR="00D66450" w:rsidRPr="00AA2803" w:rsidRDefault="00D6645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生产批次</w:t>
            </w:r>
          </w:p>
        </w:tc>
        <w:tc>
          <w:tcPr>
            <w:tcW w:w="2826" w:type="dxa"/>
            <w:gridSpan w:val="2"/>
          </w:tcPr>
          <w:p w14:paraId="249CC63A" w14:textId="77777777" w:rsidR="00D66450" w:rsidRPr="00AA2803" w:rsidRDefault="00D6645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87" w:type="dxa"/>
            <w:gridSpan w:val="3"/>
          </w:tcPr>
          <w:p w14:paraId="2D6D552C" w14:textId="77777777" w:rsidR="00D66450" w:rsidRPr="00AA2803" w:rsidRDefault="00D6645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56693201" w14:textId="77777777" w:rsidR="00D66450" w:rsidRPr="00AA2803" w:rsidRDefault="00D6645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1CB032F9" w14:textId="77777777" w:rsidR="00D66450" w:rsidRPr="00AA2803" w:rsidRDefault="00D6645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6FA3579" w14:textId="77777777" w:rsidTr="003F4534">
        <w:tc>
          <w:tcPr>
            <w:tcW w:w="389" w:type="dxa"/>
          </w:tcPr>
          <w:p w14:paraId="524878E9" w14:textId="77777777" w:rsidR="00FE5BF2" w:rsidRPr="00AA2803" w:rsidRDefault="00FE5BF2" w:rsidP="006164CE">
            <w:pPr>
              <w:pStyle w:val="af"/>
              <w:numPr>
                <w:ilvl w:val="0"/>
                <w:numId w:val="2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41535657" w14:textId="14C4948F" w:rsidR="00FE5BF2" w:rsidRPr="00AA2803" w:rsidRDefault="00897463" w:rsidP="00FE5BF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奖级</w:t>
            </w:r>
          </w:p>
        </w:tc>
        <w:tc>
          <w:tcPr>
            <w:tcW w:w="2826" w:type="dxa"/>
            <w:gridSpan w:val="2"/>
          </w:tcPr>
          <w:p w14:paraId="35241D53" w14:textId="77777777" w:rsidR="00FE5BF2" w:rsidRPr="00AA2803" w:rsidRDefault="00FE5BF2" w:rsidP="00FE5BF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REWARD_NO</w:t>
            </w:r>
          </w:p>
        </w:tc>
        <w:tc>
          <w:tcPr>
            <w:tcW w:w="1987" w:type="dxa"/>
            <w:gridSpan w:val="3"/>
          </w:tcPr>
          <w:p w14:paraId="4585CB33" w14:textId="77777777" w:rsidR="00FE5BF2" w:rsidRPr="00AA2803" w:rsidRDefault="00820CC4" w:rsidP="00FE5BF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NUMBER(3)</w:t>
            </w:r>
          </w:p>
        </w:tc>
        <w:tc>
          <w:tcPr>
            <w:tcW w:w="712" w:type="dxa"/>
            <w:gridSpan w:val="2"/>
          </w:tcPr>
          <w:p w14:paraId="38D13965" w14:textId="77777777" w:rsidR="00FE5BF2" w:rsidRPr="00AA2803" w:rsidRDefault="00FE5BF2" w:rsidP="00FE5BF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4D93B7AD" w14:textId="77777777" w:rsidR="00FE5BF2" w:rsidRPr="00AA2803" w:rsidRDefault="00FE5BF2" w:rsidP="00FE5BF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6313D" w:rsidRPr="00AA2803" w14:paraId="3F6D1040" w14:textId="77777777" w:rsidTr="003F4534">
        <w:tc>
          <w:tcPr>
            <w:tcW w:w="389" w:type="dxa"/>
          </w:tcPr>
          <w:p w14:paraId="6E013696" w14:textId="77777777" w:rsidR="0036313D" w:rsidRPr="00AA2803" w:rsidRDefault="0036313D" w:rsidP="0036313D">
            <w:pPr>
              <w:pStyle w:val="af"/>
              <w:numPr>
                <w:ilvl w:val="0"/>
                <w:numId w:val="2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3F980969" w14:textId="1522D497" w:rsidR="0036313D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奖符快速识别码</w:t>
            </w:r>
            <w:r>
              <w:rPr>
                <w:rFonts w:ascii="新宋体" w:eastAsia="新宋体" w:hAnsi="新宋体" w:hint="eastAsia"/>
                <w:szCs w:val="22"/>
              </w:rPr>
              <w:t>（奖符通过逗号进行分割）</w:t>
            </w:r>
          </w:p>
        </w:tc>
        <w:tc>
          <w:tcPr>
            <w:tcW w:w="2826" w:type="dxa"/>
            <w:gridSpan w:val="2"/>
          </w:tcPr>
          <w:p w14:paraId="46ADD0CB" w14:textId="3728075D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FAST_IDENTITY_CODE</w:t>
            </w:r>
          </w:p>
        </w:tc>
        <w:tc>
          <w:tcPr>
            <w:tcW w:w="1987" w:type="dxa"/>
            <w:gridSpan w:val="3"/>
          </w:tcPr>
          <w:p w14:paraId="152FD8CF" w14:textId="04262C85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>
              <w:rPr>
                <w:rFonts w:ascii="新宋体" w:eastAsia="新宋体" w:hAnsi="新宋体"/>
                <w:szCs w:val="22"/>
              </w:rPr>
              <w:t>4000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679D479A" w14:textId="7E68DCAB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17D0C6F3" w14:textId="77777777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6313D" w:rsidRPr="00AA2803" w14:paraId="656E2F52" w14:textId="77777777" w:rsidTr="003F4534">
        <w:tc>
          <w:tcPr>
            <w:tcW w:w="389" w:type="dxa"/>
          </w:tcPr>
          <w:p w14:paraId="52851A6F" w14:textId="77777777" w:rsidR="0036313D" w:rsidRPr="00AA2803" w:rsidRDefault="0036313D" w:rsidP="0036313D">
            <w:pPr>
              <w:pStyle w:val="af"/>
              <w:numPr>
                <w:ilvl w:val="0"/>
                <w:numId w:val="2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5753F907" w14:textId="77777777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单注中奖金额</w:t>
            </w:r>
          </w:p>
        </w:tc>
        <w:tc>
          <w:tcPr>
            <w:tcW w:w="2826" w:type="dxa"/>
            <w:gridSpan w:val="2"/>
          </w:tcPr>
          <w:p w14:paraId="4B85602D" w14:textId="77777777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SINGLE_REWARD_AMOUNT</w:t>
            </w:r>
          </w:p>
        </w:tc>
        <w:tc>
          <w:tcPr>
            <w:tcW w:w="1987" w:type="dxa"/>
            <w:gridSpan w:val="3"/>
          </w:tcPr>
          <w:p w14:paraId="56C787FF" w14:textId="50314D24" w:rsidR="0036313D" w:rsidRPr="00AA2803" w:rsidRDefault="0036313D" w:rsidP="00F4156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</w:t>
            </w:r>
            <w:r w:rsidR="00F41562"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3FB91FD2" w14:textId="77777777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C06A17E" w14:textId="77777777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6313D" w:rsidRPr="00AA2803" w14:paraId="475B82E5" w14:textId="77777777" w:rsidTr="003F4534">
        <w:tc>
          <w:tcPr>
            <w:tcW w:w="389" w:type="dxa"/>
          </w:tcPr>
          <w:p w14:paraId="4F1A40BE" w14:textId="77777777" w:rsidR="0036313D" w:rsidRPr="00AA2803" w:rsidRDefault="0036313D" w:rsidP="0036313D">
            <w:pPr>
              <w:pStyle w:val="af"/>
              <w:numPr>
                <w:ilvl w:val="0"/>
                <w:numId w:val="2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3D329EB4" w14:textId="77777777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总数量</w:t>
            </w:r>
          </w:p>
        </w:tc>
        <w:tc>
          <w:tcPr>
            <w:tcW w:w="2826" w:type="dxa"/>
            <w:gridSpan w:val="2"/>
          </w:tcPr>
          <w:p w14:paraId="59FF2586" w14:textId="77777777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COUNTS</w:t>
            </w:r>
          </w:p>
        </w:tc>
        <w:tc>
          <w:tcPr>
            <w:tcW w:w="1987" w:type="dxa"/>
            <w:gridSpan w:val="3"/>
          </w:tcPr>
          <w:p w14:paraId="2C4F601F" w14:textId="7853445B" w:rsidR="0036313D" w:rsidRPr="00AA2803" w:rsidRDefault="0036313D" w:rsidP="00F4156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</w:t>
            </w:r>
            <w:r w:rsidR="00F41562"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7C2741F3" w14:textId="77777777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91A0C6E" w14:textId="77777777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6313D" w:rsidRPr="00AA2803" w14:paraId="0FDB9047" w14:textId="77777777" w:rsidTr="003F4534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1CB9681B" w14:textId="77777777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36313D" w:rsidRPr="00AA2803" w14:paraId="6703F472" w14:textId="77777777" w:rsidTr="003F453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3ABDAB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124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98B4D11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095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018806F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36313D" w:rsidRPr="00AA2803" w14:paraId="34936BFB" w14:textId="77777777" w:rsidTr="003F453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C59641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124" w:type="dxa"/>
            <w:gridSpan w:val="4"/>
            <w:tcBorders>
              <w:left w:val="single" w:sz="4" w:space="0" w:color="auto"/>
            </w:tcBorders>
          </w:tcPr>
          <w:p w14:paraId="4021F11D" w14:textId="77777777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PK_GAME_BATCH_IMPORT_REWARD</w:t>
            </w:r>
          </w:p>
        </w:tc>
        <w:tc>
          <w:tcPr>
            <w:tcW w:w="6095" w:type="dxa"/>
            <w:gridSpan w:val="7"/>
            <w:tcBorders>
              <w:left w:val="single" w:sz="4" w:space="0" w:color="auto"/>
            </w:tcBorders>
          </w:tcPr>
          <w:p w14:paraId="712BB388" w14:textId="77777777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IMPORT_NO,REWARD_NO</w:t>
            </w:r>
          </w:p>
        </w:tc>
      </w:tr>
      <w:tr w:rsidR="0036313D" w:rsidRPr="00AA2803" w14:paraId="4D2F3052" w14:textId="77777777" w:rsidTr="003F453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A25487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124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C917870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834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3C63FC6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78955BE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AAB0016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36313D" w:rsidRPr="00AA2803" w14:paraId="372CDFAC" w14:textId="77777777" w:rsidTr="003F453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5D9BF2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124" w:type="dxa"/>
            <w:gridSpan w:val="4"/>
            <w:tcBorders>
              <w:left w:val="single" w:sz="4" w:space="0" w:color="auto"/>
            </w:tcBorders>
          </w:tcPr>
          <w:p w14:paraId="70346ACD" w14:textId="77777777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834" w:type="dxa"/>
            <w:tcBorders>
              <w:left w:val="single" w:sz="4" w:space="0" w:color="auto"/>
            </w:tcBorders>
          </w:tcPr>
          <w:p w14:paraId="25F23D26" w14:textId="77777777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5920AC40" w14:textId="77777777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</w:tcPr>
          <w:p w14:paraId="557CFE19" w14:textId="77777777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6313D" w:rsidRPr="00AA2803" w14:paraId="2A02428E" w14:textId="77777777" w:rsidTr="0050185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8D941D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124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577F315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402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5B5183C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69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F6FAB0F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36313D" w:rsidRPr="00AA2803" w14:paraId="2DC637B2" w14:textId="77777777" w:rsidTr="0050185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C00ED7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124" w:type="dxa"/>
            <w:gridSpan w:val="4"/>
            <w:tcBorders>
              <w:left w:val="single" w:sz="4" w:space="0" w:color="auto"/>
            </w:tcBorders>
          </w:tcPr>
          <w:p w14:paraId="6A060BFE" w14:textId="348A9C8F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IDX_GAME_BATCH_REWARD_GAME</w:t>
            </w:r>
          </w:p>
        </w:tc>
        <w:tc>
          <w:tcPr>
            <w:tcW w:w="3402" w:type="dxa"/>
            <w:gridSpan w:val="3"/>
            <w:tcBorders>
              <w:left w:val="single" w:sz="4" w:space="0" w:color="auto"/>
            </w:tcBorders>
          </w:tcPr>
          <w:p w14:paraId="050710D4" w14:textId="7F64C99A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50505F">
              <w:rPr>
                <w:rFonts w:ascii="新宋体" w:eastAsia="新宋体" w:hAnsi="新宋体"/>
                <w:szCs w:val="22"/>
              </w:rPr>
              <w:t>PLAN_CODE,BATCH_NO,REWARD_NO</w:t>
            </w:r>
          </w:p>
        </w:tc>
        <w:tc>
          <w:tcPr>
            <w:tcW w:w="2693" w:type="dxa"/>
            <w:gridSpan w:val="4"/>
            <w:tcBorders>
              <w:left w:val="single" w:sz="4" w:space="0" w:color="auto"/>
            </w:tcBorders>
          </w:tcPr>
          <w:p w14:paraId="7B1D4AA9" w14:textId="77777777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6313D" w:rsidRPr="00AA2803" w14:paraId="38A5FF28" w14:textId="77777777" w:rsidTr="003F4534"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537CB6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9" w:type="dxa"/>
            <w:gridSpan w:val="11"/>
            <w:tcBorders>
              <w:left w:val="single" w:sz="4" w:space="0" w:color="auto"/>
            </w:tcBorders>
          </w:tcPr>
          <w:p w14:paraId="25E40BD0" w14:textId="77777777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6313D" w:rsidRPr="00AA2803" w14:paraId="135560EA" w14:textId="77777777" w:rsidTr="003F4534">
        <w:trPr>
          <w:trHeight w:val="231"/>
        </w:trPr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3A7E24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6061867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63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2E2DB6B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095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40873F5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</w:tbl>
    <w:p w14:paraId="51160E55" w14:textId="77777777" w:rsidR="0050505F" w:rsidRPr="00AA2803" w:rsidRDefault="0050505F" w:rsidP="00D66450"/>
    <w:p w14:paraId="67210A3C" w14:textId="77777777" w:rsidR="00820CC4" w:rsidRPr="00AA2803" w:rsidRDefault="00820CC4" w:rsidP="00820CC4">
      <w:pPr>
        <w:pStyle w:val="4"/>
      </w:pPr>
      <w:bookmarkStart w:id="66" w:name="_Toc435450835"/>
      <w:r w:rsidRPr="00AA2803">
        <w:rPr>
          <w:rFonts w:hint="eastAsia"/>
        </w:rPr>
        <w:t>批次信息导入之中奖明细（</w:t>
      </w:r>
      <w:r w:rsidR="00C0623E" w:rsidRPr="00AA2803">
        <w:rPr>
          <w:rFonts w:hint="eastAsia"/>
        </w:rPr>
        <w:t>GAME_</w:t>
      </w:r>
      <w:r w:rsidRPr="00AA2803">
        <w:t>BATCH_REWARD_DETAIL</w:t>
      </w:r>
      <w:r w:rsidRPr="00AA2803">
        <w:rPr>
          <w:rFonts w:hint="eastAsia"/>
        </w:rPr>
        <w:t>）</w:t>
      </w:r>
      <w:bookmarkEnd w:id="66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139"/>
        <w:gridCol w:w="698"/>
        <w:gridCol w:w="790"/>
        <w:gridCol w:w="644"/>
        <w:gridCol w:w="992"/>
        <w:gridCol w:w="1134"/>
        <w:gridCol w:w="851"/>
        <w:gridCol w:w="1417"/>
        <w:gridCol w:w="419"/>
        <w:gridCol w:w="136"/>
        <w:gridCol w:w="576"/>
        <w:gridCol w:w="1562"/>
      </w:tblGrid>
      <w:tr w:rsidR="00AA2803" w:rsidRPr="00AA2803" w14:paraId="4474C5D2" w14:textId="77777777" w:rsidTr="009B0471">
        <w:tc>
          <w:tcPr>
            <w:tcW w:w="1226" w:type="dxa"/>
            <w:gridSpan w:val="3"/>
            <w:shd w:val="clear" w:color="auto" w:fill="C0C0C0"/>
          </w:tcPr>
          <w:p w14:paraId="79929B5A" w14:textId="77777777" w:rsidR="00820CC4" w:rsidRPr="00AA2803" w:rsidRDefault="00820CC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560" w:type="dxa"/>
            <w:gridSpan w:val="4"/>
            <w:shd w:val="clear" w:color="auto" w:fill="auto"/>
          </w:tcPr>
          <w:p w14:paraId="085EB9B2" w14:textId="77777777" w:rsidR="00820CC4" w:rsidRPr="00AA2803" w:rsidRDefault="00820CC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批次信息导入之中奖明细</w:t>
            </w:r>
          </w:p>
        </w:tc>
        <w:tc>
          <w:tcPr>
            <w:tcW w:w="851" w:type="dxa"/>
            <w:shd w:val="clear" w:color="auto" w:fill="C0C0C0"/>
          </w:tcPr>
          <w:p w14:paraId="350687A7" w14:textId="77777777" w:rsidR="00820CC4" w:rsidRPr="00AA2803" w:rsidRDefault="00820CC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110" w:type="dxa"/>
            <w:gridSpan w:val="5"/>
            <w:shd w:val="clear" w:color="auto" w:fill="auto"/>
          </w:tcPr>
          <w:p w14:paraId="568EEF07" w14:textId="77777777" w:rsidR="00820CC4" w:rsidRPr="00AA2803" w:rsidRDefault="00C0623E" w:rsidP="00D221D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GAME_</w:t>
            </w:r>
            <w:r w:rsidR="00820CC4" w:rsidRPr="00AA2803">
              <w:rPr>
                <w:rFonts w:ascii="新宋体" w:eastAsia="新宋体" w:hAnsi="新宋体"/>
                <w:b/>
                <w:sz w:val="24"/>
                <w:szCs w:val="22"/>
              </w:rPr>
              <w:t>BATCH</w:t>
            </w:r>
            <w:r w:rsidR="00820CC4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_</w:t>
            </w:r>
            <w:r w:rsidR="00820CC4" w:rsidRPr="00AA2803">
              <w:rPr>
                <w:rFonts w:ascii="新宋体" w:eastAsia="新宋体" w:hAnsi="新宋体"/>
                <w:b/>
                <w:sz w:val="24"/>
                <w:szCs w:val="22"/>
              </w:rPr>
              <w:t>REWARD_DETAIL</w:t>
            </w:r>
          </w:p>
        </w:tc>
      </w:tr>
      <w:tr w:rsidR="00AA2803" w:rsidRPr="00AA2803" w14:paraId="127B6217" w14:textId="77777777" w:rsidTr="009B0471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4ED5E0CE" w14:textId="77777777" w:rsidR="00820CC4" w:rsidRPr="00AA2803" w:rsidRDefault="00820CC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271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7E1E1EAA" w14:textId="77777777" w:rsidR="00820CC4" w:rsidRPr="00AA2803" w:rsidRDefault="00820CC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126" w:type="dxa"/>
            <w:gridSpan w:val="2"/>
            <w:shd w:val="clear" w:color="auto" w:fill="C0C0C0"/>
          </w:tcPr>
          <w:p w14:paraId="648B6C2C" w14:textId="77777777" w:rsidR="00820CC4" w:rsidRPr="00AA2803" w:rsidRDefault="00820CC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2687" w:type="dxa"/>
            <w:gridSpan w:val="3"/>
            <w:shd w:val="clear" w:color="auto" w:fill="C0C0C0"/>
          </w:tcPr>
          <w:p w14:paraId="53C1BD1C" w14:textId="77777777" w:rsidR="00820CC4" w:rsidRPr="00AA2803" w:rsidRDefault="00820CC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C0C0C0"/>
          </w:tcPr>
          <w:p w14:paraId="4A80AEF1" w14:textId="77777777" w:rsidR="00820CC4" w:rsidRPr="00AA2803" w:rsidRDefault="00820CC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2" w:type="dxa"/>
            <w:shd w:val="clear" w:color="auto" w:fill="C0C0C0"/>
          </w:tcPr>
          <w:p w14:paraId="45C4303D" w14:textId="77777777" w:rsidR="00820CC4" w:rsidRPr="00AA2803" w:rsidRDefault="00820CC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5645E3B6" w14:textId="77777777" w:rsidTr="009B0471">
        <w:tc>
          <w:tcPr>
            <w:tcW w:w="389" w:type="dxa"/>
            <w:tcBorders>
              <w:top w:val="single" w:sz="4" w:space="0" w:color="auto"/>
            </w:tcBorders>
          </w:tcPr>
          <w:p w14:paraId="226EBC3D" w14:textId="77777777" w:rsidR="00820CC4" w:rsidRPr="00AA2803" w:rsidRDefault="00820CC4" w:rsidP="006164CE">
            <w:pPr>
              <w:pStyle w:val="af"/>
              <w:numPr>
                <w:ilvl w:val="0"/>
                <w:numId w:val="2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0D382643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数据导入序号（IMP</w:t>
            </w:r>
            <w:r w:rsidRPr="00AA2803">
              <w:rPr>
                <w:rFonts w:ascii="新宋体" w:eastAsia="新宋体" w:hAnsi="新宋体"/>
                <w:szCs w:val="22"/>
              </w:rPr>
              <w:t>-12345678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126" w:type="dxa"/>
            <w:gridSpan w:val="2"/>
          </w:tcPr>
          <w:p w14:paraId="3E20915C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IMPORT_NO</w:t>
            </w:r>
          </w:p>
        </w:tc>
        <w:tc>
          <w:tcPr>
            <w:tcW w:w="2687" w:type="dxa"/>
            <w:gridSpan w:val="3"/>
          </w:tcPr>
          <w:p w14:paraId="02755908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CHAR(1</w:t>
            </w:r>
            <w:r w:rsidRPr="00AA2803"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6AE53CE1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75D6DB0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7AE1D49" w14:textId="77777777" w:rsidTr="009B0471">
        <w:tc>
          <w:tcPr>
            <w:tcW w:w="389" w:type="dxa"/>
            <w:tcBorders>
              <w:top w:val="single" w:sz="4" w:space="0" w:color="auto"/>
            </w:tcBorders>
          </w:tcPr>
          <w:p w14:paraId="523D90D0" w14:textId="77777777" w:rsidR="00820CC4" w:rsidRPr="00AA2803" w:rsidRDefault="00820CC4" w:rsidP="006164CE">
            <w:pPr>
              <w:pStyle w:val="af"/>
              <w:numPr>
                <w:ilvl w:val="0"/>
                <w:numId w:val="2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1EE95148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126" w:type="dxa"/>
            <w:gridSpan w:val="2"/>
          </w:tcPr>
          <w:p w14:paraId="77E00933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2687" w:type="dxa"/>
            <w:gridSpan w:val="3"/>
          </w:tcPr>
          <w:p w14:paraId="68CDE5C2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3DF4239C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A06F33C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C12D529" w14:textId="77777777" w:rsidTr="009B0471">
        <w:tc>
          <w:tcPr>
            <w:tcW w:w="389" w:type="dxa"/>
            <w:tcBorders>
              <w:top w:val="single" w:sz="4" w:space="0" w:color="auto"/>
            </w:tcBorders>
          </w:tcPr>
          <w:p w14:paraId="4DA66737" w14:textId="77777777" w:rsidR="00820CC4" w:rsidRPr="00AA2803" w:rsidRDefault="00820CC4" w:rsidP="006164CE">
            <w:pPr>
              <w:pStyle w:val="af"/>
              <w:numPr>
                <w:ilvl w:val="0"/>
                <w:numId w:val="2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03D27FD4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生产批次</w:t>
            </w:r>
          </w:p>
        </w:tc>
        <w:tc>
          <w:tcPr>
            <w:tcW w:w="2126" w:type="dxa"/>
            <w:gridSpan w:val="2"/>
          </w:tcPr>
          <w:p w14:paraId="3D7E8922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2687" w:type="dxa"/>
            <w:gridSpan w:val="3"/>
          </w:tcPr>
          <w:p w14:paraId="3A5FC221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06A75198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BF1F362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88FF6D1" w14:textId="77777777" w:rsidTr="009B0471">
        <w:tc>
          <w:tcPr>
            <w:tcW w:w="389" w:type="dxa"/>
          </w:tcPr>
          <w:p w14:paraId="29886894" w14:textId="77777777" w:rsidR="00820CC4" w:rsidRPr="00AA2803" w:rsidRDefault="00820CC4" w:rsidP="006164CE">
            <w:pPr>
              <w:pStyle w:val="af"/>
              <w:numPr>
                <w:ilvl w:val="0"/>
                <w:numId w:val="2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7120B1C8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安全码</w:t>
            </w:r>
          </w:p>
        </w:tc>
        <w:tc>
          <w:tcPr>
            <w:tcW w:w="2126" w:type="dxa"/>
            <w:gridSpan w:val="2"/>
          </w:tcPr>
          <w:p w14:paraId="0E513275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SAFE_CODE</w:t>
            </w:r>
          </w:p>
        </w:tc>
        <w:tc>
          <w:tcPr>
            <w:tcW w:w="2687" w:type="dxa"/>
            <w:gridSpan w:val="3"/>
          </w:tcPr>
          <w:p w14:paraId="5C095C16" w14:textId="77777777" w:rsidR="00820CC4" w:rsidRPr="00AA2803" w:rsidRDefault="00820CC4" w:rsidP="00820C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VARCHAR2(50)</w:t>
            </w:r>
          </w:p>
        </w:tc>
        <w:tc>
          <w:tcPr>
            <w:tcW w:w="712" w:type="dxa"/>
            <w:gridSpan w:val="2"/>
          </w:tcPr>
          <w:p w14:paraId="6E1EB0ED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2A765462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6E927E7" w14:textId="77777777" w:rsidTr="009B0471">
        <w:tc>
          <w:tcPr>
            <w:tcW w:w="389" w:type="dxa"/>
          </w:tcPr>
          <w:p w14:paraId="65FC60C7" w14:textId="77777777" w:rsidR="00DB6F8F" w:rsidRPr="00AA2803" w:rsidRDefault="00DB6F8F" w:rsidP="006164CE">
            <w:pPr>
              <w:pStyle w:val="af"/>
              <w:numPr>
                <w:ilvl w:val="0"/>
                <w:numId w:val="2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1E199C9E" w14:textId="77777777" w:rsidR="00DB6F8F" w:rsidRPr="00AA2803" w:rsidRDefault="00DB6F8F" w:rsidP="00DB6F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是否已经兑奖</w:t>
            </w:r>
          </w:p>
        </w:tc>
        <w:tc>
          <w:tcPr>
            <w:tcW w:w="2126" w:type="dxa"/>
            <w:gridSpan w:val="2"/>
          </w:tcPr>
          <w:p w14:paraId="579A2992" w14:textId="77777777" w:rsidR="00DB6F8F" w:rsidRPr="00AA2803" w:rsidRDefault="00DB6F8F" w:rsidP="00DB6F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IS_PAID</w:t>
            </w:r>
          </w:p>
        </w:tc>
        <w:tc>
          <w:tcPr>
            <w:tcW w:w="2687" w:type="dxa"/>
            <w:gridSpan w:val="3"/>
          </w:tcPr>
          <w:p w14:paraId="5039AD84" w14:textId="77777777" w:rsidR="00DB6F8F" w:rsidRPr="00AA2803" w:rsidRDefault="00DB6F8F" w:rsidP="00DB6F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12" w:type="dxa"/>
            <w:gridSpan w:val="2"/>
          </w:tcPr>
          <w:p w14:paraId="4FC274DF" w14:textId="77777777" w:rsidR="00DB6F8F" w:rsidRPr="00AA2803" w:rsidRDefault="00DB6F8F" w:rsidP="00DB6F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20A79A2" w14:textId="77777777" w:rsidR="00DB6F8F" w:rsidRPr="00AA2803" w:rsidRDefault="00DB6F8F" w:rsidP="00DB6F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A2803" w:rsidRPr="00AA2803" w14:paraId="38C58505" w14:textId="77777777" w:rsidTr="003F4534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09AC79B3" w14:textId="77777777" w:rsidR="00DB6F8F" w:rsidRPr="00AA2803" w:rsidRDefault="00DB6F8F" w:rsidP="00DB6F8F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00A9E1E2" w14:textId="77777777" w:rsidTr="003F453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8CE51D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124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43E4A47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095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4B436DF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691A8506" w14:textId="77777777" w:rsidTr="003F453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4B388D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124" w:type="dxa"/>
            <w:gridSpan w:val="4"/>
            <w:tcBorders>
              <w:left w:val="single" w:sz="4" w:space="0" w:color="auto"/>
            </w:tcBorders>
          </w:tcPr>
          <w:p w14:paraId="30C53B76" w14:textId="77777777" w:rsidR="00DB6F8F" w:rsidRPr="00AA2803" w:rsidRDefault="00DB6F8F" w:rsidP="00D221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PK_GAME_BATCH_REWARD</w:t>
            </w:r>
            <w:r w:rsidR="00D221D9">
              <w:rPr>
                <w:rFonts w:ascii="新宋体" w:eastAsia="新宋体" w:hAnsi="新宋体"/>
                <w:szCs w:val="22"/>
              </w:rPr>
              <w:t>_DETAIL</w:t>
            </w:r>
          </w:p>
        </w:tc>
        <w:tc>
          <w:tcPr>
            <w:tcW w:w="6095" w:type="dxa"/>
            <w:gridSpan w:val="7"/>
            <w:tcBorders>
              <w:left w:val="single" w:sz="4" w:space="0" w:color="auto"/>
            </w:tcBorders>
          </w:tcPr>
          <w:p w14:paraId="1986F2BA" w14:textId="77777777" w:rsidR="00DB6F8F" w:rsidRPr="00AA2803" w:rsidRDefault="00DB6F8F" w:rsidP="0028083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IMPORT_NO,</w:t>
            </w:r>
            <w:r w:rsidR="007073D8" w:rsidRPr="00AA2803">
              <w:rPr>
                <w:rFonts w:ascii="新宋体" w:eastAsia="新宋体" w:hAnsi="新宋体"/>
                <w:szCs w:val="22"/>
              </w:rPr>
              <w:t>PLAN_CODE,</w:t>
            </w:r>
            <w:r w:rsidR="0028083F" w:rsidRPr="0028083F">
              <w:rPr>
                <w:rFonts w:ascii="新宋体" w:eastAsia="新宋体" w:hAnsi="新宋体"/>
                <w:szCs w:val="22"/>
              </w:rPr>
              <w:t>BATCH_NO</w:t>
            </w:r>
            <w:r w:rsidR="0028083F">
              <w:rPr>
                <w:rFonts w:ascii="新宋体" w:eastAsia="新宋体" w:hAnsi="新宋体"/>
                <w:szCs w:val="22"/>
              </w:rPr>
              <w:t>,</w:t>
            </w:r>
            <w:r w:rsidRPr="00AA2803">
              <w:rPr>
                <w:rFonts w:ascii="新宋体" w:eastAsia="新宋体" w:hAnsi="新宋体"/>
                <w:szCs w:val="22"/>
              </w:rPr>
              <w:t>SAFE_CODE</w:t>
            </w:r>
          </w:p>
        </w:tc>
      </w:tr>
      <w:tr w:rsidR="00AA2803" w:rsidRPr="00AA2803" w14:paraId="33B15A8D" w14:textId="77777777" w:rsidTr="009B0471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6E2942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124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231A4B0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587DA5D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8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7D1073D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90F86C1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17A726B7" w14:textId="77777777" w:rsidTr="009B0471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EBB528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124" w:type="dxa"/>
            <w:gridSpan w:val="4"/>
            <w:tcBorders>
              <w:left w:val="single" w:sz="4" w:space="0" w:color="auto"/>
            </w:tcBorders>
          </w:tcPr>
          <w:p w14:paraId="2E918285" w14:textId="77777777" w:rsidR="00DB6F8F" w:rsidRPr="00AA2803" w:rsidRDefault="00DB6F8F" w:rsidP="00DB6F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F48EAA1" w14:textId="77777777" w:rsidR="00DB6F8F" w:rsidRPr="00AA2803" w:rsidRDefault="00DB6F8F" w:rsidP="00DB6F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23" w:type="dxa"/>
            <w:gridSpan w:val="4"/>
            <w:tcBorders>
              <w:left w:val="single" w:sz="4" w:space="0" w:color="auto"/>
            </w:tcBorders>
          </w:tcPr>
          <w:p w14:paraId="4B5DF2D0" w14:textId="77777777" w:rsidR="00DB6F8F" w:rsidRPr="00AA2803" w:rsidRDefault="00DB6F8F" w:rsidP="00DB6F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</w:tcPr>
          <w:p w14:paraId="6E38E49C" w14:textId="77777777" w:rsidR="00DB6F8F" w:rsidRPr="00AA2803" w:rsidRDefault="00DB6F8F" w:rsidP="00DB6F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B712A2B" w14:textId="77777777" w:rsidTr="003F453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84FFA5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124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3500328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402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F95E16F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69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3F6503D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0C18D04F" w14:textId="77777777" w:rsidTr="003F453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6BB70C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124" w:type="dxa"/>
            <w:gridSpan w:val="4"/>
            <w:tcBorders>
              <w:left w:val="single" w:sz="4" w:space="0" w:color="auto"/>
            </w:tcBorders>
          </w:tcPr>
          <w:p w14:paraId="225A11EA" w14:textId="77777777" w:rsidR="00DB6F8F" w:rsidRPr="00AA2803" w:rsidRDefault="00DB6F8F" w:rsidP="00DB6F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2" w:type="dxa"/>
            <w:gridSpan w:val="3"/>
            <w:tcBorders>
              <w:left w:val="single" w:sz="4" w:space="0" w:color="auto"/>
            </w:tcBorders>
          </w:tcPr>
          <w:p w14:paraId="746E0D94" w14:textId="77777777" w:rsidR="00DB6F8F" w:rsidRPr="00AA2803" w:rsidRDefault="00DB6F8F" w:rsidP="00DB6F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3" w:type="dxa"/>
            <w:gridSpan w:val="4"/>
            <w:tcBorders>
              <w:left w:val="single" w:sz="4" w:space="0" w:color="auto"/>
            </w:tcBorders>
          </w:tcPr>
          <w:p w14:paraId="3D0BE339" w14:textId="77777777" w:rsidR="00DB6F8F" w:rsidRPr="00AA2803" w:rsidRDefault="00DB6F8F" w:rsidP="00DB6F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3DBE6EC" w14:textId="77777777" w:rsidTr="003F4534"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FC2EEE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9" w:type="dxa"/>
            <w:gridSpan w:val="11"/>
            <w:tcBorders>
              <w:left w:val="single" w:sz="4" w:space="0" w:color="auto"/>
            </w:tcBorders>
          </w:tcPr>
          <w:p w14:paraId="1BA13E33" w14:textId="77777777" w:rsidR="00DB6F8F" w:rsidRPr="00AA2803" w:rsidRDefault="00DB6F8F" w:rsidP="00DB6F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42851CD" w14:textId="77777777" w:rsidTr="003F4534">
        <w:trPr>
          <w:trHeight w:val="231"/>
        </w:trPr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36AEA4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AD6D1A6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63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E35A1C1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095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A8B116D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</w:tbl>
    <w:p w14:paraId="19D6D8BA" w14:textId="77777777" w:rsidR="00820CC4" w:rsidRPr="00AA2803" w:rsidRDefault="00820CC4" w:rsidP="00820CC4"/>
    <w:p w14:paraId="62451456" w14:textId="77777777" w:rsidR="00C0623E" w:rsidRPr="00AA2803" w:rsidRDefault="00C0623E" w:rsidP="00C0623E">
      <w:pPr>
        <w:pStyle w:val="3"/>
      </w:pPr>
      <w:bookmarkStart w:id="67" w:name="_Toc435450836"/>
      <w:r w:rsidRPr="00AA2803">
        <w:rPr>
          <w:rFonts w:hint="eastAsia"/>
        </w:rPr>
        <w:t>仓库与库存</w:t>
      </w:r>
      <w:r w:rsidR="00931935" w:rsidRPr="00AA2803">
        <w:rPr>
          <w:rFonts w:hint="eastAsia"/>
        </w:rPr>
        <w:t>基本信息</w:t>
      </w:r>
      <w:bookmarkEnd w:id="67"/>
    </w:p>
    <w:p w14:paraId="0F2A0D00" w14:textId="77777777" w:rsidR="00C0623E" w:rsidRPr="00AA2803" w:rsidRDefault="009B0471" w:rsidP="00C0623E">
      <w:pPr>
        <w:pStyle w:val="4"/>
      </w:pPr>
      <w:bookmarkStart w:id="68" w:name="_Toc435450837"/>
      <w:r w:rsidRPr="00AA2803">
        <w:rPr>
          <w:rFonts w:hint="eastAsia"/>
        </w:rPr>
        <w:t>仓库</w:t>
      </w:r>
      <w:r w:rsidR="00C0623E" w:rsidRPr="00AA2803">
        <w:rPr>
          <w:rFonts w:hint="eastAsia"/>
        </w:rPr>
        <w:t>基本信息（</w:t>
      </w:r>
      <w:r w:rsidRPr="00AA2803">
        <w:t>WH</w:t>
      </w:r>
      <w:r w:rsidR="00C0623E" w:rsidRPr="00AA2803">
        <w:rPr>
          <w:rFonts w:hint="eastAsia"/>
        </w:rPr>
        <w:t>_</w:t>
      </w:r>
      <w:r w:rsidRPr="00AA2803">
        <w:t>INFO</w:t>
      </w:r>
      <w:r w:rsidR="00C0623E" w:rsidRPr="00AA2803">
        <w:rPr>
          <w:rFonts w:hint="eastAsia"/>
        </w:rPr>
        <w:t>）</w:t>
      </w:r>
      <w:bookmarkEnd w:id="68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139"/>
        <w:gridCol w:w="698"/>
        <w:gridCol w:w="790"/>
        <w:gridCol w:w="1069"/>
        <w:gridCol w:w="413"/>
        <w:gridCol w:w="6"/>
        <w:gridCol w:w="1982"/>
        <w:gridCol w:w="1128"/>
        <w:gridCol w:w="288"/>
        <w:gridCol w:w="571"/>
        <w:gridCol w:w="136"/>
        <w:gridCol w:w="576"/>
        <w:gridCol w:w="1562"/>
      </w:tblGrid>
      <w:tr w:rsidR="00AA2803" w:rsidRPr="00AA2803" w14:paraId="48D6CF71" w14:textId="77777777" w:rsidTr="003F4534">
        <w:tc>
          <w:tcPr>
            <w:tcW w:w="1226" w:type="dxa"/>
            <w:gridSpan w:val="3"/>
            <w:shd w:val="clear" w:color="auto" w:fill="C0C0C0"/>
          </w:tcPr>
          <w:p w14:paraId="5B415FBD" w14:textId="77777777" w:rsidR="00C0623E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0" w:type="dxa"/>
            <w:gridSpan w:val="5"/>
            <w:shd w:val="clear" w:color="auto" w:fill="auto"/>
          </w:tcPr>
          <w:p w14:paraId="7602ABF9" w14:textId="77777777" w:rsidR="00C0623E" w:rsidRPr="00AA2803" w:rsidRDefault="009B0471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仓库基本信息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5F8C7940" w14:textId="77777777" w:rsidR="00C0623E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5" w:type="dxa"/>
            <w:gridSpan w:val="4"/>
            <w:shd w:val="clear" w:color="auto" w:fill="auto"/>
          </w:tcPr>
          <w:p w14:paraId="2B146797" w14:textId="77777777" w:rsidR="00C0623E" w:rsidRPr="00AA2803" w:rsidRDefault="009B0471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WH_INFO</w:t>
            </w:r>
          </w:p>
        </w:tc>
      </w:tr>
      <w:tr w:rsidR="00AA2803" w:rsidRPr="00AA2803" w14:paraId="46D028C7" w14:textId="77777777" w:rsidTr="003F4534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73E0F5BE" w14:textId="77777777" w:rsidR="00C0623E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6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1840761C" w14:textId="77777777" w:rsidR="00C0623E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401" w:type="dxa"/>
            <w:gridSpan w:val="3"/>
            <w:shd w:val="clear" w:color="auto" w:fill="C0C0C0"/>
          </w:tcPr>
          <w:p w14:paraId="7BFFBBDA" w14:textId="77777777" w:rsidR="00C0623E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7" w:type="dxa"/>
            <w:gridSpan w:val="3"/>
            <w:shd w:val="clear" w:color="auto" w:fill="C0C0C0"/>
          </w:tcPr>
          <w:p w14:paraId="1CD6966E" w14:textId="77777777" w:rsidR="00C0623E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C0C0C0"/>
          </w:tcPr>
          <w:p w14:paraId="6F55B3BA" w14:textId="77777777" w:rsidR="00C0623E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2" w:type="dxa"/>
            <w:shd w:val="clear" w:color="auto" w:fill="C0C0C0"/>
          </w:tcPr>
          <w:p w14:paraId="45DCE87F" w14:textId="77777777" w:rsidR="00C0623E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2A463FE8" w14:textId="77777777" w:rsidTr="003F4534">
        <w:tc>
          <w:tcPr>
            <w:tcW w:w="389" w:type="dxa"/>
            <w:tcBorders>
              <w:top w:val="single" w:sz="4" w:space="0" w:color="auto"/>
            </w:tcBorders>
          </w:tcPr>
          <w:p w14:paraId="3AB92F90" w14:textId="77777777" w:rsidR="003F4534" w:rsidRPr="00AA2803" w:rsidRDefault="003F4534" w:rsidP="006164CE">
            <w:pPr>
              <w:pStyle w:val="af"/>
              <w:numPr>
                <w:ilvl w:val="0"/>
                <w:numId w:val="3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6D6275E9" w14:textId="77777777" w:rsidR="003F4534" w:rsidRPr="00AA2803" w:rsidRDefault="003F4534" w:rsidP="00553F2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仓库编号</w:t>
            </w:r>
            <w:r w:rsidR="00553F28" w:rsidRPr="00AA2803">
              <w:rPr>
                <w:rFonts w:ascii="新宋体" w:eastAsia="新宋体" w:hAnsi="新宋体" w:hint="eastAsia"/>
                <w:szCs w:val="22"/>
              </w:rPr>
              <w:t>（部门+序号）</w:t>
            </w:r>
          </w:p>
        </w:tc>
        <w:tc>
          <w:tcPr>
            <w:tcW w:w="2401" w:type="dxa"/>
            <w:gridSpan w:val="3"/>
          </w:tcPr>
          <w:p w14:paraId="75525A3C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WAREHOUSE_CODE</w:t>
            </w:r>
          </w:p>
        </w:tc>
        <w:tc>
          <w:tcPr>
            <w:tcW w:w="1987" w:type="dxa"/>
            <w:gridSpan w:val="3"/>
          </w:tcPr>
          <w:p w14:paraId="735CB3E5" w14:textId="77777777" w:rsidR="003F4534" w:rsidRPr="00AA2803" w:rsidRDefault="003F4534" w:rsidP="00553F2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="00553F28" w:rsidRPr="00AA2803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466E3B06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DDB1F23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7EDF515" w14:textId="77777777" w:rsidTr="003F4534">
        <w:tc>
          <w:tcPr>
            <w:tcW w:w="389" w:type="dxa"/>
          </w:tcPr>
          <w:p w14:paraId="640E77FA" w14:textId="77777777" w:rsidR="003F4534" w:rsidRPr="00AA2803" w:rsidRDefault="003F4534" w:rsidP="006164CE">
            <w:pPr>
              <w:pStyle w:val="af"/>
              <w:numPr>
                <w:ilvl w:val="0"/>
                <w:numId w:val="3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1A1DA3B7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仓库名称</w:t>
            </w:r>
          </w:p>
        </w:tc>
        <w:tc>
          <w:tcPr>
            <w:tcW w:w="2401" w:type="dxa"/>
            <w:gridSpan w:val="3"/>
          </w:tcPr>
          <w:p w14:paraId="7E1E5A8D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WAREHOUSE_NAME</w:t>
            </w:r>
          </w:p>
        </w:tc>
        <w:tc>
          <w:tcPr>
            <w:tcW w:w="1987" w:type="dxa"/>
            <w:gridSpan w:val="3"/>
          </w:tcPr>
          <w:p w14:paraId="6D84C077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12" w:type="dxa"/>
            <w:gridSpan w:val="2"/>
          </w:tcPr>
          <w:p w14:paraId="18D88F24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46F81FEF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F68D585" w14:textId="77777777" w:rsidTr="003F4534">
        <w:tc>
          <w:tcPr>
            <w:tcW w:w="389" w:type="dxa"/>
          </w:tcPr>
          <w:p w14:paraId="3EDFF7A0" w14:textId="77777777" w:rsidR="003F4534" w:rsidRPr="00AA2803" w:rsidRDefault="003F4534" w:rsidP="006164CE">
            <w:pPr>
              <w:pStyle w:val="af"/>
              <w:numPr>
                <w:ilvl w:val="0"/>
                <w:numId w:val="3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312B9C87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所属部门</w:t>
            </w:r>
          </w:p>
        </w:tc>
        <w:tc>
          <w:tcPr>
            <w:tcW w:w="2401" w:type="dxa"/>
            <w:gridSpan w:val="3"/>
          </w:tcPr>
          <w:p w14:paraId="7120B3FE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ORG_CODE</w:t>
            </w:r>
          </w:p>
        </w:tc>
        <w:tc>
          <w:tcPr>
            <w:tcW w:w="1987" w:type="dxa"/>
            <w:gridSpan w:val="3"/>
          </w:tcPr>
          <w:p w14:paraId="0EA60605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1241B347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D876CE0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41ECAA5" w14:textId="77777777" w:rsidTr="003F4534">
        <w:tc>
          <w:tcPr>
            <w:tcW w:w="389" w:type="dxa"/>
          </w:tcPr>
          <w:p w14:paraId="03D42ACF" w14:textId="77777777" w:rsidR="003F4534" w:rsidRPr="00AA2803" w:rsidRDefault="003F4534" w:rsidP="006164CE">
            <w:pPr>
              <w:pStyle w:val="af"/>
              <w:numPr>
                <w:ilvl w:val="0"/>
                <w:numId w:val="3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D7AF25B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仓库地址</w:t>
            </w:r>
          </w:p>
        </w:tc>
        <w:tc>
          <w:tcPr>
            <w:tcW w:w="2401" w:type="dxa"/>
            <w:gridSpan w:val="3"/>
          </w:tcPr>
          <w:p w14:paraId="70B07EDF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ADDRESS</w:t>
            </w:r>
          </w:p>
        </w:tc>
        <w:tc>
          <w:tcPr>
            <w:tcW w:w="1987" w:type="dxa"/>
            <w:gridSpan w:val="3"/>
          </w:tcPr>
          <w:p w14:paraId="3E002DEB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12" w:type="dxa"/>
            <w:gridSpan w:val="2"/>
          </w:tcPr>
          <w:p w14:paraId="27EE626B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F4278BC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533FB4B" w14:textId="77777777" w:rsidTr="003F4534">
        <w:tc>
          <w:tcPr>
            <w:tcW w:w="389" w:type="dxa"/>
          </w:tcPr>
          <w:p w14:paraId="1C50E9A5" w14:textId="77777777" w:rsidR="003F4534" w:rsidRPr="00AA2803" w:rsidRDefault="003F4534" w:rsidP="006164CE">
            <w:pPr>
              <w:pStyle w:val="af"/>
              <w:numPr>
                <w:ilvl w:val="0"/>
                <w:numId w:val="3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67202047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联系电话</w:t>
            </w:r>
          </w:p>
        </w:tc>
        <w:tc>
          <w:tcPr>
            <w:tcW w:w="2401" w:type="dxa"/>
            <w:gridSpan w:val="3"/>
          </w:tcPr>
          <w:p w14:paraId="56832C9E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PHONE</w:t>
            </w:r>
          </w:p>
        </w:tc>
        <w:tc>
          <w:tcPr>
            <w:tcW w:w="1987" w:type="dxa"/>
            <w:gridSpan w:val="3"/>
          </w:tcPr>
          <w:p w14:paraId="015387AA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VARCHAR2(100)</w:t>
            </w:r>
          </w:p>
        </w:tc>
        <w:tc>
          <w:tcPr>
            <w:tcW w:w="712" w:type="dxa"/>
            <w:gridSpan w:val="2"/>
          </w:tcPr>
          <w:p w14:paraId="7C882533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E080852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4F28F60" w14:textId="77777777" w:rsidTr="003F4534">
        <w:tc>
          <w:tcPr>
            <w:tcW w:w="389" w:type="dxa"/>
          </w:tcPr>
          <w:p w14:paraId="163C4D5B" w14:textId="77777777" w:rsidR="003F4534" w:rsidRPr="00AA2803" w:rsidRDefault="003F4534" w:rsidP="006164CE">
            <w:pPr>
              <w:pStyle w:val="af"/>
              <w:numPr>
                <w:ilvl w:val="0"/>
                <w:numId w:val="3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22705F1F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负责人</w:t>
            </w:r>
          </w:p>
        </w:tc>
        <w:tc>
          <w:tcPr>
            <w:tcW w:w="2401" w:type="dxa"/>
            <w:gridSpan w:val="3"/>
          </w:tcPr>
          <w:p w14:paraId="4BFDF18B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DIRECTOR_ADMIN</w:t>
            </w:r>
          </w:p>
        </w:tc>
        <w:tc>
          <w:tcPr>
            <w:tcW w:w="1987" w:type="dxa"/>
            <w:gridSpan w:val="3"/>
          </w:tcPr>
          <w:p w14:paraId="68282DB2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12" w:type="dxa"/>
            <w:gridSpan w:val="2"/>
          </w:tcPr>
          <w:p w14:paraId="686DFB73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E54594C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C04FBFF" w14:textId="77777777" w:rsidTr="003F4534">
        <w:tc>
          <w:tcPr>
            <w:tcW w:w="389" w:type="dxa"/>
          </w:tcPr>
          <w:p w14:paraId="48733CC0" w14:textId="77777777" w:rsidR="003F4534" w:rsidRPr="00AA2803" w:rsidRDefault="003F4534" w:rsidP="006164CE">
            <w:pPr>
              <w:pStyle w:val="af"/>
              <w:numPr>
                <w:ilvl w:val="0"/>
                <w:numId w:val="3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07EE7AA7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状态（1-启用，2-停用</w:t>
            </w:r>
            <w:r w:rsidR="008F148F" w:rsidRPr="00AA2803">
              <w:rPr>
                <w:rFonts w:ascii="新宋体" w:eastAsia="新宋体" w:hAnsi="新宋体" w:hint="eastAsia"/>
                <w:szCs w:val="22"/>
              </w:rPr>
              <w:t>，3-盘点中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401" w:type="dxa"/>
            <w:gridSpan w:val="3"/>
          </w:tcPr>
          <w:p w14:paraId="62E41788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STATUS</w:t>
            </w:r>
          </w:p>
        </w:tc>
        <w:tc>
          <w:tcPr>
            <w:tcW w:w="1987" w:type="dxa"/>
            <w:gridSpan w:val="3"/>
          </w:tcPr>
          <w:p w14:paraId="6367A574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12" w:type="dxa"/>
            <w:gridSpan w:val="2"/>
          </w:tcPr>
          <w:p w14:paraId="1A43464F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21ECFF25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9DD4BEC" w14:textId="77777777" w:rsidTr="003F4534">
        <w:tc>
          <w:tcPr>
            <w:tcW w:w="389" w:type="dxa"/>
          </w:tcPr>
          <w:p w14:paraId="0644190B" w14:textId="77777777" w:rsidR="003F4534" w:rsidRPr="00AA2803" w:rsidRDefault="003F4534" w:rsidP="006164CE">
            <w:pPr>
              <w:pStyle w:val="af"/>
              <w:numPr>
                <w:ilvl w:val="0"/>
                <w:numId w:val="3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D815F55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创建人</w:t>
            </w:r>
          </w:p>
        </w:tc>
        <w:tc>
          <w:tcPr>
            <w:tcW w:w="2401" w:type="dxa"/>
            <w:gridSpan w:val="3"/>
          </w:tcPr>
          <w:p w14:paraId="673343C0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CREATE</w:t>
            </w:r>
            <w:r w:rsidRPr="00AA2803">
              <w:rPr>
                <w:rFonts w:ascii="新宋体" w:eastAsia="新宋体" w:hAnsi="新宋体"/>
                <w:szCs w:val="22"/>
              </w:rPr>
              <w:t>_ADMIN</w:t>
            </w:r>
          </w:p>
        </w:tc>
        <w:tc>
          <w:tcPr>
            <w:tcW w:w="1987" w:type="dxa"/>
            <w:gridSpan w:val="3"/>
          </w:tcPr>
          <w:p w14:paraId="34BB10F7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12" w:type="dxa"/>
            <w:gridSpan w:val="2"/>
          </w:tcPr>
          <w:p w14:paraId="0786A302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3283DF2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9F27623" w14:textId="77777777" w:rsidTr="003F4534">
        <w:tc>
          <w:tcPr>
            <w:tcW w:w="389" w:type="dxa"/>
          </w:tcPr>
          <w:p w14:paraId="49B682DD" w14:textId="77777777" w:rsidR="003F4534" w:rsidRPr="00AA2803" w:rsidRDefault="003F4534" w:rsidP="006164CE">
            <w:pPr>
              <w:pStyle w:val="af"/>
              <w:numPr>
                <w:ilvl w:val="0"/>
                <w:numId w:val="3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9C721DD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创建时间</w:t>
            </w:r>
          </w:p>
        </w:tc>
        <w:tc>
          <w:tcPr>
            <w:tcW w:w="2401" w:type="dxa"/>
            <w:gridSpan w:val="3"/>
          </w:tcPr>
          <w:p w14:paraId="676B035C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CREATE_DATE</w:t>
            </w:r>
          </w:p>
        </w:tc>
        <w:tc>
          <w:tcPr>
            <w:tcW w:w="1987" w:type="dxa"/>
            <w:gridSpan w:val="3"/>
          </w:tcPr>
          <w:p w14:paraId="0F6CC5CE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12" w:type="dxa"/>
            <w:gridSpan w:val="2"/>
          </w:tcPr>
          <w:p w14:paraId="5AED1A18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50EF5A4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6B4D443" w14:textId="77777777" w:rsidTr="003F4534">
        <w:tc>
          <w:tcPr>
            <w:tcW w:w="389" w:type="dxa"/>
          </w:tcPr>
          <w:p w14:paraId="25AAE339" w14:textId="77777777" w:rsidR="003F4534" w:rsidRPr="00AA2803" w:rsidRDefault="003F4534" w:rsidP="006164CE">
            <w:pPr>
              <w:pStyle w:val="af"/>
              <w:numPr>
                <w:ilvl w:val="0"/>
                <w:numId w:val="3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27DBD8A0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停用人</w:t>
            </w:r>
          </w:p>
        </w:tc>
        <w:tc>
          <w:tcPr>
            <w:tcW w:w="2401" w:type="dxa"/>
            <w:gridSpan w:val="3"/>
          </w:tcPr>
          <w:p w14:paraId="38124093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STOP_ADMIN</w:t>
            </w:r>
          </w:p>
        </w:tc>
        <w:tc>
          <w:tcPr>
            <w:tcW w:w="1987" w:type="dxa"/>
            <w:gridSpan w:val="3"/>
          </w:tcPr>
          <w:p w14:paraId="2F442810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12" w:type="dxa"/>
            <w:gridSpan w:val="2"/>
          </w:tcPr>
          <w:p w14:paraId="64C1AD6D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7527109A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ED6550F" w14:textId="77777777" w:rsidTr="003F4534">
        <w:tc>
          <w:tcPr>
            <w:tcW w:w="389" w:type="dxa"/>
          </w:tcPr>
          <w:p w14:paraId="123FF2F9" w14:textId="77777777" w:rsidR="003F4534" w:rsidRPr="00AA2803" w:rsidRDefault="003F4534" w:rsidP="006164CE">
            <w:pPr>
              <w:pStyle w:val="af"/>
              <w:numPr>
                <w:ilvl w:val="0"/>
                <w:numId w:val="3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3A58EBD6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停用时间</w:t>
            </w:r>
          </w:p>
        </w:tc>
        <w:tc>
          <w:tcPr>
            <w:tcW w:w="2401" w:type="dxa"/>
            <w:gridSpan w:val="3"/>
          </w:tcPr>
          <w:p w14:paraId="005C3F1F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STOP_DATE</w:t>
            </w:r>
          </w:p>
        </w:tc>
        <w:tc>
          <w:tcPr>
            <w:tcW w:w="1987" w:type="dxa"/>
            <w:gridSpan w:val="3"/>
          </w:tcPr>
          <w:p w14:paraId="6DEE3B96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12" w:type="dxa"/>
            <w:gridSpan w:val="2"/>
          </w:tcPr>
          <w:p w14:paraId="6770D397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6E7237DF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6B36FD7" w14:textId="77777777" w:rsidTr="003F4534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6F89DB6A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5E3DB634" w14:textId="77777777" w:rsidTr="003F453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D6482B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39B9B3F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39FA304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74F6520F" w14:textId="77777777" w:rsidTr="003F453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83DC5C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5DA96560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PK_WH_INFO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</w:tcPr>
          <w:p w14:paraId="46A2F74E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WAREHOUSE_CODE</w:t>
            </w:r>
          </w:p>
        </w:tc>
      </w:tr>
      <w:tr w:rsidR="00AA2803" w:rsidRPr="00AA2803" w14:paraId="3BA822F2" w14:textId="77777777" w:rsidTr="003F453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B70AC7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1253B8E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C6A6018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7F56AAE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D0A9FFB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068C6343" w14:textId="77777777" w:rsidTr="003F453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5171AF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1B832343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</w:tcPr>
          <w:p w14:paraId="10EC8F45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5E40F9F2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</w:tcPr>
          <w:p w14:paraId="7DC1955F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FB629BE" w14:textId="77777777" w:rsidTr="003F453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C8BDA8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A20B855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44CA112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ACC03B0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329AB6FB" w14:textId="77777777" w:rsidTr="003F453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6C1758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0FC86316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</w:tcPr>
          <w:p w14:paraId="158E0DD9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</w:tcPr>
          <w:p w14:paraId="05B602EB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CFACCFB" w14:textId="77777777" w:rsidTr="003F4534"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6A8B34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9" w:type="dxa"/>
            <w:gridSpan w:val="12"/>
            <w:tcBorders>
              <w:left w:val="single" w:sz="4" w:space="0" w:color="auto"/>
            </w:tcBorders>
          </w:tcPr>
          <w:p w14:paraId="366B49CB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30C06E1" w14:textId="77777777" w:rsidTr="003F453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96AA06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B059726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0846705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270F8F7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6747E48E" w14:textId="77777777" w:rsidTr="003F453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70B5D7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1FCB340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1675764B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3347DF22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2A9EA24" w14:textId="77777777" w:rsidTr="003F453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18072F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0D8699E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1958C08C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7CDF6EC8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6B8827BD" w14:textId="77777777" w:rsidR="00C0623E" w:rsidRPr="00AA2803" w:rsidRDefault="00C0623E" w:rsidP="00C0623E"/>
    <w:p w14:paraId="6169747F" w14:textId="77777777" w:rsidR="00E747C6" w:rsidRPr="00AA2803" w:rsidRDefault="00E747C6" w:rsidP="00E747C6">
      <w:pPr>
        <w:pStyle w:val="4"/>
      </w:pPr>
      <w:bookmarkStart w:id="69" w:name="_Toc435450838"/>
      <w:r w:rsidRPr="00AA2803">
        <w:rPr>
          <w:rFonts w:hint="eastAsia"/>
        </w:rPr>
        <w:t>仓库管理员信息（</w:t>
      </w:r>
      <w:r w:rsidRPr="00AA2803">
        <w:t>WH</w:t>
      </w:r>
      <w:r w:rsidRPr="00AA2803">
        <w:rPr>
          <w:rFonts w:hint="eastAsia"/>
        </w:rPr>
        <w:t>_MANAGER</w:t>
      </w:r>
      <w:r w:rsidRPr="00AA2803">
        <w:rPr>
          <w:rFonts w:hint="eastAsia"/>
        </w:rPr>
        <w:t>）</w:t>
      </w:r>
      <w:bookmarkEnd w:id="69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139"/>
        <w:gridCol w:w="698"/>
        <w:gridCol w:w="790"/>
        <w:gridCol w:w="1069"/>
        <w:gridCol w:w="413"/>
        <w:gridCol w:w="6"/>
        <w:gridCol w:w="1982"/>
        <w:gridCol w:w="1128"/>
        <w:gridCol w:w="288"/>
        <w:gridCol w:w="571"/>
        <w:gridCol w:w="136"/>
        <w:gridCol w:w="576"/>
        <w:gridCol w:w="1562"/>
      </w:tblGrid>
      <w:tr w:rsidR="00AA2803" w:rsidRPr="00AA2803" w14:paraId="60FCCA09" w14:textId="77777777" w:rsidTr="00E728BE">
        <w:tc>
          <w:tcPr>
            <w:tcW w:w="1226" w:type="dxa"/>
            <w:gridSpan w:val="3"/>
            <w:shd w:val="clear" w:color="auto" w:fill="C0C0C0"/>
          </w:tcPr>
          <w:p w14:paraId="25A70946" w14:textId="77777777" w:rsidR="00E747C6" w:rsidRPr="00AA2803" w:rsidRDefault="00E747C6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0" w:type="dxa"/>
            <w:gridSpan w:val="5"/>
            <w:shd w:val="clear" w:color="auto" w:fill="auto"/>
          </w:tcPr>
          <w:p w14:paraId="141B93CE" w14:textId="77777777" w:rsidR="00E747C6" w:rsidRPr="00AA2803" w:rsidRDefault="00E747C6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仓库管理员信息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0102035B" w14:textId="77777777" w:rsidR="00E747C6" w:rsidRPr="00AA2803" w:rsidRDefault="00E747C6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5" w:type="dxa"/>
            <w:gridSpan w:val="4"/>
            <w:shd w:val="clear" w:color="auto" w:fill="auto"/>
          </w:tcPr>
          <w:p w14:paraId="45477268" w14:textId="77777777" w:rsidR="00E747C6" w:rsidRPr="00AA2803" w:rsidRDefault="00E747C6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WH_MANAGER</w:t>
            </w:r>
          </w:p>
        </w:tc>
      </w:tr>
      <w:tr w:rsidR="00AA2803" w:rsidRPr="00AA2803" w14:paraId="2F007014" w14:textId="77777777" w:rsidTr="00E728BE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5CDFA0CC" w14:textId="77777777" w:rsidR="00E747C6" w:rsidRPr="00AA2803" w:rsidRDefault="00E747C6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6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0A2890AC" w14:textId="77777777" w:rsidR="00E747C6" w:rsidRPr="00AA2803" w:rsidRDefault="00E747C6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401" w:type="dxa"/>
            <w:gridSpan w:val="3"/>
            <w:shd w:val="clear" w:color="auto" w:fill="C0C0C0"/>
          </w:tcPr>
          <w:p w14:paraId="5142D2CD" w14:textId="77777777" w:rsidR="00E747C6" w:rsidRPr="00AA2803" w:rsidRDefault="00E747C6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7" w:type="dxa"/>
            <w:gridSpan w:val="3"/>
            <w:shd w:val="clear" w:color="auto" w:fill="C0C0C0"/>
          </w:tcPr>
          <w:p w14:paraId="0B9DE4C8" w14:textId="77777777" w:rsidR="00E747C6" w:rsidRPr="00AA2803" w:rsidRDefault="00E747C6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C0C0C0"/>
          </w:tcPr>
          <w:p w14:paraId="435E8C1F" w14:textId="77777777" w:rsidR="00E747C6" w:rsidRPr="00AA2803" w:rsidRDefault="00E747C6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2" w:type="dxa"/>
            <w:shd w:val="clear" w:color="auto" w:fill="C0C0C0"/>
          </w:tcPr>
          <w:p w14:paraId="1D325555" w14:textId="77777777" w:rsidR="00E747C6" w:rsidRPr="00AA2803" w:rsidRDefault="00E747C6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45ACE16B" w14:textId="77777777" w:rsidTr="00E728BE">
        <w:tc>
          <w:tcPr>
            <w:tcW w:w="389" w:type="dxa"/>
            <w:tcBorders>
              <w:top w:val="single" w:sz="4" w:space="0" w:color="auto"/>
            </w:tcBorders>
          </w:tcPr>
          <w:p w14:paraId="3ED86CB5" w14:textId="77777777" w:rsidR="00E747C6" w:rsidRPr="00AA2803" w:rsidRDefault="00E747C6" w:rsidP="006164CE">
            <w:pPr>
              <w:pStyle w:val="af"/>
              <w:numPr>
                <w:ilvl w:val="0"/>
                <w:numId w:val="3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0FCF3380" w14:textId="77777777" w:rsidR="00E747C6" w:rsidRPr="00AA2803" w:rsidRDefault="00E747C6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仓库编号</w:t>
            </w:r>
          </w:p>
        </w:tc>
        <w:tc>
          <w:tcPr>
            <w:tcW w:w="2401" w:type="dxa"/>
            <w:gridSpan w:val="3"/>
          </w:tcPr>
          <w:p w14:paraId="1AF75D84" w14:textId="77777777" w:rsidR="00E747C6" w:rsidRPr="00AA2803" w:rsidRDefault="00E747C6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WAREHOUSE_CODE</w:t>
            </w:r>
          </w:p>
        </w:tc>
        <w:tc>
          <w:tcPr>
            <w:tcW w:w="1987" w:type="dxa"/>
            <w:gridSpan w:val="3"/>
          </w:tcPr>
          <w:p w14:paraId="1ECB4448" w14:textId="77777777" w:rsidR="00E747C6" w:rsidRPr="00AA2803" w:rsidRDefault="00E747C6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CHAR(4)</w:t>
            </w:r>
          </w:p>
        </w:tc>
        <w:tc>
          <w:tcPr>
            <w:tcW w:w="712" w:type="dxa"/>
            <w:gridSpan w:val="2"/>
          </w:tcPr>
          <w:p w14:paraId="770741E3" w14:textId="77777777" w:rsidR="00E747C6" w:rsidRPr="00AA2803" w:rsidRDefault="00E747C6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C77A975" w14:textId="77777777" w:rsidR="00E747C6" w:rsidRPr="00AA2803" w:rsidRDefault="00E747C6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E50D139" w14:textId="77777777" w:rsidTr="00E728BE">
        <w:tc>
          <w:tcPr>
            <w:tcW w:w="389" w:type="dxa"/>
          </w:tcPr>
          <w:p w14:paraId="14509FB7" w14:textId="77777777" w:rsidR="00E747C6" w:rsidRPr="00AA2803" w:rsidRDefault="00E747C6" w:rsidP="006164CE">
            <w:pPr>
              <w:pStyle w:val="af"/>
              <w:numPr>
                <w:ilvl w:val="0"/>
                <w:numId w:val="3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40BDAC9" w14:textId="77777777" w:rsidR="00E747C6" w:rsidRPr="00AA2803" w:rsidRDefault="00E747C6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所属部门</w:t>
            </w:r>
          </w:p>
        </w:tc>
        <w:tc>
          <w:tcPr>
            <w:tcW w:w="2401" w:type="dxa"/>
            <w:gridSpan w:val="3"/>
          </w:tcPr>
          <w:p w14:paraId="05D550C7" w14:textId="77777777" w:rsidR="00E747C6" w:rsidRPr="00AA2803" w:rsidRDefault="00E747C6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ORG_CODE</w:t>
            </w:r>
          </w:p>
        </w:tc>
        <w:tc>
          <w:tcPr>
            <w:tcW w:w="1987" w:type="dxa"/>
            <w:gridSpan w:val="3"/>
          </w:tcPr>
          <w:p w14:paraId="63888A3A" w14:textId="77777777" w:rsidR="00E747C6" w:rsidRPr="00AA2803" w:rsidRDefault="00E747C6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082BCC28" w14:textId="77777777" w:rsidR="00E747C6" w:rsidRPr="00AA2803" w:rsidRDefault="00E747C6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1343E264" w14:textId="77777777" w:rsidR="00E747C6" w:rsidRPr="00AA2803" w:rsidRDefault="00E747C6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0EA0C91" w14:textId="77777777" w:rsidTr="00E728BE">
        <w:tc>
          <w:tcPr>
            <w:tcW w:w="389" w:type="dxa"/>
          </w:tcPr>
          <w:p w14:paraId="6D7748B4" w14:textId="77777777" w:rsidR="00E747C6" w:rsidRPr="00AA2803" w:rsidRDefault="00E747C6" w:rsidP="006164CE">
            <w:pPr>
              <w:pStyle w:val="af"/>
              <w:numPr>
                <w:ilvl w:val="0"/>
                <w:numId w:val="3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142D08CB" w14:textId="77777777" w:rsidR="00E747C6" w:rsidRPr="00AA2803" w:rsidRDefault="00E747C6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管理员</w:t>
            </w:r>
          </w:p>
        </w:tc>
        <w:tc>
          <w:tcPr>
            <w:tcW w:w="2401" w:type="dxa"/>
            <w:gridSpan w:val="3"/>
          </w:tcPr>
          <w:p w14:paraId="1EB720B3" w14:textId="77777777" w:rsidR="00E747C6" w:rsidRPr="00AA2803" w:rsidRDefault="00E747C6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MANAG</w:t>
            </w:r>
            <w:r w:rsidRPr="00AA2803">
              <w:rPr>
                <w:rFonts w:ascii="新宋体" w:eastAsia="新宋体" w:hAnsi="新宋体"/>
                <w:szCs w:val="22"/>
              </w:rPr>
              <w:t>ER_ID</w:t>
            </w:r>
          </w:p>
        </w:tc>
        <w:tc>
          <w:tcPr>
            <w:tcW w:w="1987" w:type="dxa"/>
            <w:gridSpan w:val="3"/>
          </w:tcPr>
          <w:p w14:paraId="726E3B68" w14:textId="77777777" w:rsidR="00E747C6" w:rsidRPr="00AA2803" w:rsidRDefault="00E747C6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12" w:type="dxa"/>
            <w:gridSpan w:val="2"/>
          </w:tcPr>
          <w:p w14:paraId="09E9F075" w14:textId="77777777" w:rsidR="00E747C6" w:rsidRPr="00AA2803" w:rsidRDefault="00E747C6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EBA6CBA" w14:textId="77777777" w:rsidR="00E747C6" w:rsidRPr="00AA2803" w:rsidRDefault="00E747C6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1965D88" w14:textId="77777777" w:rsidTr="00E728BE">
        <w:tc>
          <w:tcPr>
            <w:tcW w:w="389" w:type="dxa"/>
          </w:tcPr>
          <w:p w14:paraId="2DF0C6DB" w14:textId="77777777" w:rsidR="00E747C6" w:rsidRPr="00AA2803" w:rsidRDefault="00E747C6" w:rsidP="006164CE">
            <w:pPr>
              <w:pStyle w:val="af"/>
              <w:numPr>
                <w:ilvl w:val="0"/>
                <w:numId w:val="3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09099189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是否有效（1-有效，0-无效）</w:t>
            </w:r>
          </w:p>
        </w:tc>
        <w:tc>
          <w:tcPr>
            <w:tcW w:w="2401" w:type="dxa"/>
            <w:gridSpan w:val="3"/>
          </w:tcPr>
          <w:p w14:paraId="4F20E8CE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IS_VALID</w:t>
            </w:r>
          </w:p>
        </w:tc>
        <w:tc>
          <w:tcPr>
            <w:tcW w:w="1987" w:type="dxa"/>
            <w:gridSpan w:val="3"/>
          </w:tcPr>
          <w:p w14:paraId="3C901997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12" w:type="dxa"/>
            <w:gridSpan w:val="2"/>
          </w:tcPr>
          <w:p w14:paraId="7F32837A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4FEAE66A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EBA3CE4" w14:textId="77777777" w:rsidTr="00E728BE">
        <w:tc>
          <w:tcPr>
            <w:tcW w:w="389" w:type="dxa"/>
          </w:tcPr>
          <w:p w14:paraId="008EE8E7" w14:textId="77777777" w:rsidR="006D2BF9" w:rsidRPr="00AA2803" w:rsidRDefault="006D2BF9" w:rsidP="006164CE">
            <w:pPr>
              <w:pStyle w:val="af"/>
              <w:numPr>
                <w:ilvl w:val="0"/>
                <w:numId w:val="3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058985C4" w14:textId="77777777" w:rsidR="006D2BF9" w:rsidRPr="00AA2803" w:rsidRDefault="006D2BF9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生效时间</w:t>
            </w:r>
          </w:p>
        </w:tc>
        <w:tc>
          <w:tcPr>
            <w:tcW w:w="2401" w:type="dxa"/>
            <w:gridSpan w:val="3"/>
          </w:tcPr>
          <w:p w14:paraId="07DD76C0" w14:textId="77777777" w:rsidR="006D2BF9" w:rsidRPr="00AA2803" w:rsidRDefault="00084368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START</w:t>
            </w:r>
            <w:r w:rsidRPr="00AA2803">
              <w:rPr>
                <w:rFonts w:ascii="新宋体" w:eastAsia="新宋体" w:hAnsi="新宋体"/>
                <w:szCs w:val="22"/>
              </w:rPr>
              <w:t>_TIME</w:t>
            </w:r>
          </w:p>
        </w:tc>
        <w:tc>
          <w:tcPr>
            <w:tcW w:w="1987" w:type="dxa"/>
            <w:gridSpan w:val="3"/>
          </w:tcPr>
          <w:p w14:paraId="562153FA" w14:textId="77777777" w:rsidR="006D2BF9" w:rsidRPr="00AA2803" w:rsidRDefault="00084368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12" w:type="dxa"/>
            <w:gridSpan w:val="2"/>
          </w:tcPr>
          <w:p w14:paraId="579F6F5A" w14:textId="77777777" w:rsidR="006D2BF9" w:rsidRPr="00AA2803" w:rsidRDefault="006D2BF9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1A7FAA70" w14:textId="77777777" w:rsidR="006D2BF9" w:rsidRPr="00AA2803" w:rsidRDefault="006D2BF9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B5BC128" w14:textId="77777777" w:rsidTr="00E728BE">
        <w:tc>
          <w:tcPr>
            <w:tcW w:w="389" w:type="dxa"/>
          </w:tcPr>
          <w:p w14:paraId="39BEC521" w14:textId="77777777" w:rsidR="006D2BF9" w:rsidRPr="00AA2803" w:rsidRDefault="006D2BF9" w:rsidP="006164CE">
            <w:pPr>
              <w:pStyle w:val="af"/>
              <w:numPr>
                <w:ilvl w:val="0"/>
                <w:numId w:val="3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669D55B5" w14:textId="77777777" w:rsidR="006D2BF9" w:rsidRPr="00AA2803" w:rsidRDefault="006D2BF9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停用时间</w:t>
            </w:r>
          </w:p>
        </w:tc>
        <w:tc>
          <w:tcPr>
            <w:tcW w:w="2401" w:type="dxa"/>
            <w:gridSpan w:val="3"/>
          </w:tcPr>
          <w:p w14:paraId="3CEDEEF9" w14:textId="77777777" w:rsidR="006D2BF9" w:rsidRPr="00AA2803" w:rsidRDefault="00084368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END_TIME</w:t>
            </w:r>
          </w:p>
        </w:tc>
        <w:tc>
          <w:tcPr>
            <w:tcW w:w="1987" w:type="dxa"/>
            <w:gridSpan w:val="3"/>
          </w:tcPr>
          <w:p w14:paraId="0EF5A7B8" w14:textId="77777777" w:rsidR="006D2BF9" w:rsidRPr="00AA2803" w:rsidRDefault="00084368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12" w:type="dxa"/>
            <w:gridSpan w:val="2"/>
          </w:tcPr>
          <w:p w14:paraId="012FE87B" w14:textId="77777777" w:rsidR="006D2BF9" w:rsidRPr="00AA2803" w:rsidRDefault="006D2BF9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25F677B9" w14:textId="77777777" w:rsidR="006D2BF9" w:rsidRPr="00AA2803" w:rsidRDefault="006D2BF9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9664749" w14:textId="77777777" w:rsidTr="00E728BE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0A0E15C8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262056AD" w14:textId="77777777" w:rsidTr="00E728BE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C9AD1C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B02F319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B34DD73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7AF9F293" w14:textId="77777777" w:rsidTr="00E728BE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A9F2C7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2FD3A485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PK_WH_MANAGER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</w:tcPr>
          <w:p w14:paraId="655B4F31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WAREHOUSE_CODE,MANAGER_ID</w:t>
            </w:r>
          </w:p>
        </w:tc>
      </w:tr>
      <w:tr w:rsidR="00AA2803" w:rsidRPr="00AA2803" w14:paraId="1E474761" w14:textId="77777777" w:rsidTr="00E728BE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DBE132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外键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B5B154D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04D1886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8B26F39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061AD6E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55E73CDF" w14:textId="77777777" w:rsidTr="00E728BE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8A15BA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5F7050F7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</w:tcPr>
          <w:p w14:paraId="72DF101C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7279F017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</w:tcPr>
          <w:p w14:paraId="4AFC8E2D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D38312E" w14:textId="77777777" w:rsidTr="00E728BE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171FC3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92A5322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7C40A47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6CB3836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118334A3" w14:textId="77777777" w:rsidTr="00E728BE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C38913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6B6E9629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</w:tcPr>
          <w:p w14:paraId="0C839131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</w:tcPr>
          <w:p w14:paraId="2E65C6AA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B85D883" w14:textId="77777777" w:rsidTr="00E728BE"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8712A0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9" w:type="dxa"/>
            <w:gridSpan w:val="12"/>
            <w:tcBorders>
              <w:left w:val="single" w:sz="4" w:space="0" w:color="auto"/>
            </w:tcBorders>
          </w:tcPr>
          <w:p w14:paraId="65E273EB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F59D2A0" w14:textId="77777777" w:rsidTr="00E728BE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CFE0C6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9EED4D5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A67E577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EDAEA42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69A47EE1" w14:textId="77777777" w:rsidTr="00E728BE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F20624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6E24786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61DEE593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3F1A2905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F0B5F42" w14:textId="77777777" w:rsidTr="00E728BE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6A46450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BA94474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37B3E57E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0B77D3F7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4252271E" w14:textId="77777777" w:rsidR="00E747C6" w:rsidRPr="00AA2803" w:rsidRDefault="00E747C6" w:rsidP="00E747C6"/>
    <w:p w14:paraId="64B36FF4" w14:textId="77777777" w:rsidR="001A76CD" w:rsidRPr="00AA2803" w:rsidRDefault="001A76CD" w:rsidP="001A76CD">
      <w:pPr>
        <w:pStyle w:val="4"/>
      </w:pPr>
      <w:bookmarkStart w:id="70" w:name="_Toc435450839"/>
      <w:r w:rsidRPr="00AA2803">
        <w:rPr>
          <w:rFonts w:hint="eastAsia"/>
        </w:rPr>
        <w:t>即开票信息（箱）（</w:t>
      </w:r>
      <w:r w:rsidRPr="00AA2803">
        <w:t>WH</w:t>
      </w:r>
      <w:r w:rsidRPr="00AA2803">
        <w:rPr>
          <w:rFonts w:hint="eastAsia"/>
        </w:rPr>
        <w:t>_</w:t>
      </w:r>
      <w:r w:rsidR="003F44FF" w:rsidRPr="00AA2803">
        <w:rPr>
          <w:rFonts w:hint="eastAsia"/>
        </w:rPr>
        <w:t>TICKET</w:t>
      </w:r>
      <w:r w:rsidR="003F44FF" w:rsidRPr="00AA2803">
        <w:t>_</w:t>
      </w:r>
      <w:r w:rsidR="00D87EB6" w:rsidRPr="00AA2803">
        <w:t>TRUNK</w:t>
      </w:r>
      <w:r w:rsidRPr="00AA2803">
        <w:rPr>
          <w:rFonts w:hint="eastAsia"/>
        </w:rPr>
        <w:t>）</w:t>
      </w:r>
      <w:bookmarkEnd w:id="70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139"/>
        <w:gridCol w:w="698"/>
        <w:gridCol w:w="790"/>
        <w:gridCol w:w="1069"/>
        <w:gridCol w:w="413"/>
        <w:gridCol w:w="6"/>
        <w:gridCol w:w="1982"/>
        <w:gridCol w:w="1128"/>
        <w:gridCol w:w="288"/>
        <w:gridCol w:w="571"/>
        <w:gridCol w:w="136"/>
        <w:gridCol w:w="576"/>
        <w:gridCol w:w="1562"/>
      </w:tblGrid>
      <w:tr w:rsidR="00AA2803" w:rsidRPr="00AA2803" w14:paraId="4A4CB7AD" w14:textId="77777777" w:rsidTr="001A76CD">
        <w:tc>
          <w:tcPr>
            <w:tcW w:w="1226" w:type="dxa"/>
            <w:gridSpan w:val="3"/>
            <w:shd w:val="clear" w:color="auto" w:fill="C0C0C0"/>
          </w:tcPr>
          <w:p w14:paraId="52DADD79" w14:textId="77777777" w:rsidR="001A76CD" w:rsidRPr="00AA2803" w:rsidRDefault="001A76CD" w:rsidP="001A76C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0" w:type="dxa"/>
            <w:gridSpan w:val="5"/>
            <w:shd w:val="clear" w:color="auto" w:fill="auto"/>
          </w:tcPr>
          <w:p w14:paraId="316F5222" w14:textId="77777777" w:rsidR="001A76CD" w:rsidRPr="00AA2803" w:rsidRDefault="003F44FF" w:rsidP="001A76C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即开票信息（箱）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16AEC0C4" w14:textId="77777777" w:rsidR="001A76CD" w:rsidRPr="00AA2803" w:rsidRDefault="001A76CD" w:rsidP="001A76C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5" w:type="dxa"/>
            <w:gridSpan w:val="4"/>
            <w:shd w:val="clear" w:color="auto" w:fill="auto"/>
          </w:tcPr>
          <w:p w14:paraId="4925CD95" w14:textId="77777777" w:rsidR="001A76CD" w:rsidRPr="00AA2803" w:rsidRDefault="001A76CD" w:rsidP="00D87EB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WH_</w:t>
            </w:r>
            <w:r w:rsidR="003F44FF" w:rsidRPr="00AA2803">
              <w:rPr>
                <w:rFonts w:ascii="新宋体" w:eastAsia="新宋体" w:hAnsi="新宋体"/>
                <w:b/>
                <w:sz w:val="24"/>
                <w:szCs w:val="22"/>
              </w:rPr>
              <w:t>TICKET_</w:t>
            </w:r>
            <w:r w:rsidR="00D87EB6" w:rsidRPr="00AA2803">
              <w:rPr>
                <w:rFonts w:ascii="新宋体" w:eastAsia="新宋体" w:hAnsi="新宋体"/>
                <w:b/>
                <w:sz w:val="24"/>
                <w:szCs w:val="22"/>
              </w:rPr>
              <w:t>TRUNK</w:t>
            </w:r>
          </w:p>
        </w:tc>
      </w:tr>
      <w:tr w:rsidR="00AA2803" w:rsidRPr="00AA2803" w14:paraId="30681524" w14:textId="77777777" w:rsidTr="001A76CD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7C2F4CEC" w14:textId="77777777" w:rsidR="001A76CD" w:rsidRPr="00AA2803" w:rsidRDefault="001A76CD" w:rsidP="001A76C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6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3DA6FB36" w14:textId="77777777" w:rsidR="001A76CD" w:rsidRPr="00AA2803" w:rsidRDefault="001A76CD" w:rsidP="001A76C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401" w:type="dxa"/>
            <w:gridSpan w:val="3"/>
            <w:shd w:val="clear" w:color="auto" w:fill="C0C0C0"/>
          </w:tcPr>
          <w:p w14:paraId="4A001BA9" w14:textId="77777777" w:rsidR="001A76CD" w:rsidRPr="00AA2803" w:rsidRDefault="001A76CD" w:rsidP="001A76C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7" w:type="dxa"/>
            <w:gridSpan w:val="3"/>
            <w:shd w:val="clear" w:color="auto" w:fill="C0C0C0"/>
          </w:tcPr>
          <w:p w14:paraId="01320275" w14:textId="77777777" w:rsidR="001A76CD" w:rsidRPr="00AA2803" w:rsidRDefault="001A76CD" w:rsidP="001A76C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C0C0C0"/>
          </w:tcPr>
          <w:p w14:paraId="7694F0BB" w14:textId="77777777" w:rsidR="001A76CD" w:rsidRPr="00AA2803" w:rsidRDefault="001A76CD" w:rsidP="001A76C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2" w:type="dxa"/>
            <w:shd w:val="clear" w:color="auto" w:fill="C0C0C0"/>
          </w:tcPr>
          <w:p w14:paraId="4AE438E9" w14:textId="77777777" w:rsidR="001A76CD" w:rsidRPr="00AA2803" w:rsidRDefault="001A76CD" w:rsidP="001A76C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5144951D" w14:textId="77777777" w:rsidTr="001A76CD">
        <w:tc>
          <w:tcPr>
            <w:tcW w:w="389" w:type="dxa"/>
            <w:tcBorders>
              <w:top w:val="single" w:sz="4" w:space="0" w:color="auto"/>
            </w:tcBorders>
          </w:tcPr>
          <w:p w14:paraId="23FFDF65" w14:textId="77777777" w:rsidR="00C22EC4" w:rsidRPr="00AA2803" w:rsidRDefault="00C22EC4" w:rsidP="006164CE">
            <w:pPr>
              <w:pStyle w:val="af"/>
              <w:numPr>
                <w:ilvl w:val="0"/>
                <w:numId w:val="3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2A29ECF3" w14:textId="77777777" w:rsidR="00C22EC4" w:rsidRPr="00AA2803" w:rsidRDefault="00C22EC4" w:rsidP="00C22E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</w:t>
            </w:r>
          </w:p>
        </w:tc>
        <w:tc>
          <w:tcPr>
            <w:tcW w:w="2401" w:type="dxa"/>
            <w:gridSpan w:val="3"/>
          </w:tcPr>
          <w:p w14:paraId="2573F627" w14:textId="77777777" w:rsidR="00C22EC4" w:rsidRPr="00AA2803" w:rsidRDefault="00C22EC4" w:rsidP="00C22E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87" w:type="dxa"/>
            <w:gridSpan w:val="3"/>
          </w:tcPr>
          <w:p w14:paraId="6CB701C5" w14:textId="77777777" w:rsidR="00C22EC4" w:rsidRPr="00AA2803" w:rsidRDefault="00C22EC4" w:rsidP="00C22E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43CBC6F8" w14:textId="77777777" w:rsidR="00C22EC4" w:rsidRPr="00AA2803" w:rsidRDefault="00A6512F" w:rsidP="00C22E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B9D0137" w14:textId="77777777" w:rsidR="00C22EC4" w:rsidRPr="00AA2803" w:rsidRDefault="00C22EC4" w:rsidP="00C22E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52832CE" w14:textId="77777777" w:rsidTr="001A76CD">
        <w:tc>
          <w:tcPr>
            <w:tcW w:w="389" w:type="dxa"/>
          </w:tcPr>
          <w:p w14:paraId="4F19565F" w14:textId="77777777" w:rsidR="00A6512F" w:rsidRPr="00AA2803" w:rsidRDefault="00A6512F" w:rsidP="006164CE">
            <w:pPr>
              <w:pStyle w:val="af"/>
              <w:numPr>
                <w:ilvl w:val="0"/>
                <w:numId w:val="3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1A135660" w14:textId="77777777" w:rsidR="00A6512F" w:rsidRPr="00AA2803" w:rsidRDefault="00A6512F" w:rsidP="00A651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2401" w:type="dxa"/>
            <w:gridSpan w:val="3"/>
          </w:tcPr>
          <w:p w14:paraId="72E56EDF" w14:textId="77777777" w:rsidR="00A6512F" w:rsidRPr="00AA2803" w:rsidRDefault="00A6512F" w:rsidP="00A651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87" w:type="dxa"/>
            <w:gridSpan w:val="3"/>
          </w:tcPr>
          <w:p w14:paraId="66DB6495" w14:textId="77777777" w:rsidR="00A6512F" w:rsidRPr="00AA2803" w:rsidRDefault="00A6512F" w:rsidP="00A651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09AEA6D6" w14:textId="77777777" w:rsidR="00A6512F" w:rsidRPr="00AA2803" w:rsidRDefault="00A6512F" w:rsidP="00A651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C431924" w14:textId="77777777" w:rsidR="00A6512F" w:rsidRPr="00AA2803" w:rsidRDefault="00A6512F" w:rsidP="00A651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FC79623" w14:textId="77777777" w:rsidTr="001A76CD">
        <w:tc>
          <w:tcPr>
            <w:tcW w:w="389" w:type="dxa"/>
          </w:tcPr>
          <w:p w14:paraId="7231A934" w14:textId="77777777" w:rsidR="00A6512F" w:rsidRPr="00AA2803" w:rsidRDefault="00A6512F" w:rsidP="006164CE">
            <w:pPr>
              <w:pStyle w:val="af"/>
              <w:numPr>
                <w:ilvl w:val="0"/>
                <w:numId w:val="3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6351BB6" w14:textId="77777777" w:rsidR="00A6512F" w:rsidRPr="00AA2803" w:rsidRDefault="00A6512F" w:rsidP="00A651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奖组</w:t>
            </w:r>
          </w:p>
        </w:tc>
        <w:tc>
          <w:tcPr>
            <w:tcW w:w="2401" w:type="dxa"/>
            <w:gridSpan w:val="3"/>
          </w:tcPr>
          <w:p w14:paraId="6E74FDA4" w14:textId="77777777" w:rsidR="00A6512F" w:rsidRPr="00AA2803" w:rsidRDefault="00A6512F" w:rsidP="00A651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REWARD</w:t>
            </w:r>
            <w:r w:rsidRPr="00AA2803">
              <w:rPr>
                <w:rFonts w:ascii="新宋体" w:eastAsia="新宋体" w:hAnsi="新宋体"/>
                <w:szCs w:val="22"/>
              </w:rPr>
              <w:t>_GROUP</w:t>
            </w:r>
          </w:p>
        </w:tc>
        <w:tc>
          <w:tcPr>
            <w:tcW w:w="1987" w:type="dxa"/>
            <w:gridSpan w:val="3"/>
          </w:tcPr>
          <w:p w14:paraId="19336568" w14:textId="77777777" w:rsidR="00A6512F" w:rsidRPr="00AA2803" w:rsidRDefault="00A6512F" w:rsidP="00A651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NUMBER(2)</w:t>
            </w:r>
          </w:p>
        </w:tc>
        <w:tc>
          <w:tcPr>
            <w:tcW w:w="712" w:type="dxa"/>
            <w:gridSpan w:val="2"/>
          </w:tcPr>
          <w:p w14:paraId="63C5FEC0" w14:textId="77777777" w:rsidR="00A6512F" w:rsidRPr="00AA2803" w:rsidRDefault="00A6512F" w:rsidP="00A651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3DCAFFE4" w14:textId="77777777" w:rsidR="00A6512F" w:rsidRPr="00AA2803" w:rsidRDefault="00A6512F" w:rsidP="00A651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C810D51" w14:textId="77777777" w:rsidTr="001A76CD">
        <w:tc>
          <w:tcPr>
            <w:tcW w:w="389" w:type="dxa"/>
          </w:tcPr>
          <w:p w14:paraId="16D77B0F" w14:textId="77777777" w:rsidR="00A6512F" w:rsidRPr="00AA2803" w:rsidRDefault="00A6512F" w:rsidP="006164CE">
            <w:pPr>
              <w:pStyle w:val="af"/>
              <w:numPr>
                <w:ilvl w:val="0"/>
                <w:numId w:val="3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6398A6B8" w14:textId="77777777" w:rsidR="00A6512F" w:rsidRPr="00AA2803" w:rsidRDefault="00A6512F" w:rsidP="00A651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箱号</w:t>
            </w:r>
          </w:p>
        </w:tc>
        <w:tc>
          <w:tcPr>
            <w:tcW w:w="2401" w:type="dxa"/>
            <w:gridSpan w:val="3"/>
          </w:tcPr>
          <w:p w14:paraId="7240CA7D" w14:textId="77777777" w:rsidR="00A6512F" w:rsidRPr="00AA2803" w:rsidRDefault="00D87EB6" w:rsidP="00A651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TRUNK</w:t>
            </w:r>
            <w:r w:rsidR="00A6512F"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987" w:type="dxa"/>
            <w:gridSpan w:val="3"/>
          </w:tcPr>
          <w:p w14:paraId="3AA521F5" w14:textId="77777777" w:rsidR="00A6512F" w:rsidRPr="00AA2803" w:rsidRDefault="00A6512F" w:rsidP="00A651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6C149A47" w14:textId="77777777" w:rsidR="00A6512F" w:rsidRPr="00AA2803" w:rsidRDefault="00A6512F" w:rsidP="00A651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D6F93AC" w14:textId="77777777" w:rsidR="00A6512F" w:rsidRPr="00AA2803" w:rsidRDefault="00A6512F" w:rsidP="00A651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EA97120" w14:textId="77777777" w:rsidTr="001A76CD">
        <w:tc>
          <w:tcPr>
            <w:tcW w:w="389" w:type="dxa"/>
          </w:tcPr>
          <w:p w14:paraId="2DE8C28E" w14:textId="77777777" w:rsidR="00D7132C" w:rsidRPr="00AA2803" w:rsidRDefault="00D7132C" w:rsidP="006164CE">
            <w:pPr>
              <w:pStyle w:val="af"/>
              <w:numPr>
                <w:ilvl w:val="0"/>
                <w:numId w:val="3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57C8B3D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所含</w:t>
            </w:r>
            <w:r w:rsidR="00C1267B" w:rsidRPr="00AA2803">
              <w:rPr>
                <w:rFonts w:ascii="新宋体" w:eastAsia="新宋体" w:hAnsi="新宋体" w:hint="eastAsia"/>
                <w:szCs w:val="22"/>
              </w:rPr>
              <w:t>本</w:t>
            </w:r>
            <w:r w:rsidRPr="00AA2803">
              <w:rPr>
                <w:rFonts w:ascii="新宋体" w:eastAsia="新宋体" w:hAnsi="新宋体" w:hint="eastAsia"/>
                <w:szCs w:val="22"/>
              </w:rPr>
              <w:t>号起</w:t>
            </w:r>
          </w:p>
        </w:tc>
        <w:tc>
          <w:tcPr>
            <w:tcW w:w="2401" w:type="dxa"/>
            <w:gridSpan w:val="3"/>
          </w:tcPr>
          <w:p w14:paraId="25F69235" w14:textId="77777777" w:rsidR="00D7132C" w:rsidRPr="00AA2803" w:rsidRDefault="00C1267B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PACKAGE</w:t>
            </w:r>
            <w:r w:rsidR="00D7132C" w:rsidRPr="00AA2803">
              <w:rPr>
                <w:rFonts w:ascii="新宋体" w:eastAsia="新宋体" w:hAnsi="新宋体" w:hint="eastAsia"/>
                <w:szCs w:val="22"/>
              </w:rPr>
              <w:t>_NO_START</w:t>
            </w:r>
          </w:p>
        </w:tc>
        <w:tc>
          <w:tcPr>
            <w:tcW w:w="1987" w:type="dxa"/>
            <w:gridSpan w:val="3"/>
          </w:tcPr>
          <w:p w14:paraId="7F53B612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497CC0EE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20255FB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5F4016F" w14:textId="77777777" w:rsidTr="001A76CD">
        <w:tc>
          <w:tcPr>
            <w:tcW w:w="389" w:type="dxa"/>
          </w:tcPr>
          <w:p w14:paraId="0565A488" w14:textId="77777777" w:rsidR="00D7132C" w:rsidRPr="00AA2803" w:rsidRDefault="00D7132C" w:rsidP="006164CE">
            <w:pPr>
              <w:pStyle w:val="af"/>
              <w:numPr>
                <w:ilvl w:val="0"/>
                <w:numId w:val="3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2765A8F5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所含</w:t>
            </w:r>
            <w:r w:rsidR="00C1267B" w:rsidRPr="00AA2803">
              <w:rPr>
                <w:rFonts w:ascii="新宋体" w:eastAsia="新宋体" w:hAnsi="新宋体" w:hint="eastAsia"/>
                <w:szCs w:val="22"/>
              </w:rPr>
              <w:t>本</w:t>
            </w:r>
            <w:r w:rsidRPr="00AA2803">
              <w:rPr>
                <w:rFonts w:ascii="新宋体" w:eastAsia="新宋体" w:hAnsi="新宋体" w:hint="eastAsia"/>
                <w:szCs w:val="22"/>
              </w:rPr>
              <w:t>号止</w:t>
            </w:r>
          </w:p>
        </w:tc>
        <w:tc>
          <w:tcPr>
            <w:tcW w:w="2401" w:type="dxa"/>
            <w:gridSpan w:val="3"/>
          </w:tcPr>
          <w:p w14:paraId="020F97A6" w14:textId="77777777" w:rsidR="00D7132C" w:rsidRPr="00AA2803" w:rsidRDefault="00C1267B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PACKAGE</w:t>
            </w:r>
            <w:r w:rsidR="00D7132C" w:rsidRPr="00AA2803">
              <w:rPr>
                <w:rFonts w:ascii="新宋体" w:eastAsia="新宋体" w:hAnsi="新宋体" w:hint="eastAsia"/>
                <w:szCs w:val="22"/>
              </w:rPr>
              <w:t>_NO_</w:t>
            </w:r>
            <w:r w:rsidR="00D7132C" w:rsidRPr="00AA2803">
              <w:rPr>
                <w:rFonts w:ascii="新宋体" w:eastAsia="新宋体" w:hAnsi="新宋体"/>
                <w:szCs w:val="22"/>
              </w:rPr>
              <w:t>END</w:t>
            </w:r>
          </w:p>
        </w:tc>
        <w:tc>
          <w:tcPr>
            <w:tcW w:w="1987" w:type="dxa"/>
            <w:gridSpan w:val="3"/>
          </w:tcPr>
          <w:p w14:paraId="2B396A36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54AC6838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5270B93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71DFE67" w14:textId="77777777" w:rsidTr="001A76CD">
        <w:tc>
          <w:tcPr>
            <w:tcW w:w="389" w:type="dxa"/>
          </w:tcPr>
          <w:p w14:paraId="2CE7E30E" w14:textId="77777777" w:rsidR="00D7132C" w:rsidRPr="00AA2803" w:rsidRDefault="00D7132C" w:rsidP="006164CE">
            <w:pPr>
              <w:pStyle w:val="af"/>
              <w:numPr>
                <w:ilvl w:val="0"/>
                <w:numId w:val="3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6FE60EF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是否完整</w:t>
            </w:r>
          </w:p>
        </w:tc>
        <w:tc>
          <w:tcPr>
            <w:tcW w:w="2401" w:type="dxa"/>
            <w:gridSpan w:val="3"/>
          </w:tcPr>
          <w:p w14:paraId="77D98A49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IS_FULL</w:t>
            </w:r>
          </w:p>
        </w:tc>
        <w:tc>
          <w:tcPr>
            <w:tcW w:w="1987" w:type="dxa"/>
            <w:gridSpan w:val="3"/>
          </w:tcPr>
          <w:p w14:paraId="6F9B0E13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12" w:type="dxa"/>
            <w:gridSpan w:val="2"/>
          </w:tcPr>
          <w:p w14:paraId="2A77DCF9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3650FDA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1</w:t>
            </w:r>
          </w:p>
        </w:tc>
      </w:tr>
      <w:tr w:rsidR="00AA2803" w:rsidRPr="00AA2803" w14:paraId="70A7977A" w14:textId="77777777" w:rsidTr="001A76CD">
        <w:tc>
          <w:tcPr>
            <w:tcW w:w="389" w:type="dxa"/>
          </w:tcPr>
          <w:p w14:paraId="04B597F4" w14:textId="77777777" w:rsidR="00CD1F2F" w:rsidRPr="00AA2803" w:rsidRDefault="00CD1F2F" w:rsidP="006164CE">
            <w:pPr>
              <w:pStyle w:val="af"/>
              <w:numPr>
                <w:ilvl w:val="0"/>
                <w:numId w:val="3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459319A6" w14:textId="77777777" w:rsidR="00CD1F2F" w:rsidRPr="00AA2803" w:rsidRDefault="00CD1F2F" w:rsidP="0030576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状态（</w:t>
            </w:r>
            <w:r w:rsidR="00305764" w:rsidRPr="00305764">
              <w:rPr>
                <w:rFonts w:ascii="新宋体" w:eastAsia="新宋体" w:hAnsi="新宋体" w:hint="eastAsia"/>
                <w:szCs w:val="22"/>
              </w:rPr>
              <w:t>11-在库、12-在站点，20-在途，</w:t>
            </w:r>
            <w:r w:rsidR="005E1CC1">
              <w:rPr>
                <w:rFonts w:ascii="新宋体" w:eastAsia="新宋体" w:hAnsi="新宋体" w:hint="eastAsia"/>
                <w:szCs w:val="22"/>
              </w:rPr>
              <w:t>21-管理员持有，</w:t>
            </w:r>
            <w:r w:rsidR="00305764" w:rsidRPr="00305764">
              <w:rPr>
                <w:rFonts w:ascii="新宋体" w:eastAsia="新宋体" w:hAnsi="新宋体" w:hint="eastAsia"/>
                <w:szCs w:val="22"/>
              </w:rPr>
              <w:t>31-已销售、41-被盗、42-损坏、43-丢失）</w:t>
            </w:r>
          </w:p>
        </w:tc>
        <w:tc>
          <w:tcPr>
            <w:tcW w:w="2401" w:type="dxa"/>
            <w:gridSpan w:val="3"/>
          </w:tcPr>
          <w:p w14:paraId="374BBD03" w14:textId="77777777" w:rsidR="00CD1F2F" w:rsidRPr="00AA2803" w:rsidRDefault="00CD1F2F" w:rsidP="00CD1F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STA</w:t>
            </w:r>
            <w:r w:rsidRPr="00AA2803">
              <w:rPr>
                <w:rFonts w:ascii="新宋体" w:eastAsia="新宋体" w:hAnsi="新宋体"/>
                <w:szCs w:val="22"/>
              </w:rPr>
              <w:t>T</w:t>
            </w:r>
            <w:r w:rsidRPr="00AA2803">
              <w:rPr>
                <w:rFonts w:ascii="新宋体" w:eastAsia="新宋体" w:hAnsi="新宋体" w:hint="eastAsia"/>
                <w:szCs w:val="22"/>
              </w:rPr>
              <w:t>US</w:t>
            </w:r>
          </w:p>
        </w:tc>
        <w:tc>
          <w:tcPr>
            <w:tcW w:w="1987" w:type="dxa"/>
            <w:gridSpan w:val="3"/>
          </w:tcPr>
          <w:p w14:paraId="6F9EEF68" w14:textId="77777777" w:rsidR="00CD1F2F" w:rsidRPr="00AA2803" w:rsidRDefault="00CD1F2F" w:rsidP="00CD1F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NUMBER(2)</w:t>
            </w:r>
          </w:p>
        </w:tc>
        <w:tc>
          <w:tcPr>
            <w:tcW w:w="712" w:type="dxa"/>
            <w:gridSpan w:val="2"/>
          </w:tcPr>
          <w:p w14:paraId="3F536862" w14:textId="77777777" w:rsidR="00CD1F2F" w:rsidRPr="00AA2803" w:rsidRDefault="00CD1F2F" w:rsidP="00CD1F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DD85E53" w14:textId="77777777" w:rsidR="00CD1F2F" w:rsidRPr="00AA2803" w:rsidRDefault="00CD1F2F" w:rsidP="00CD1F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11</w:t>
            </w:r>
          </w:p>
        </w:tc>
      </w:tr>
      <w:tr w:rsidR="00AA2803" w:rsidRPr="00AA2803" w14:paraId="3AA91D57" w14:textId="77777777" w:rsidTr="001A76CD">
        <w:tc>
          <w:tcPr>
            <w:tcW w:w="389" w:type="dxa"/>
          </w:tcPr>
          <w:p w14:paraId="686B10F0" w14:textId="77777777" w:rsidR="00393D1B" w:rsidRPr="00AA2803" w:rsidRDefault="00393D1B" w:rsidP="006164CE">
            <w:pPr>
              <w:pStyle w:val="af"/>
              <w:numPr>
                <w:ilvl w:val="0"/>
                <w:numId w:val="3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6E75BD7F" w14:textId="77777777" w:rsidR="00393D1B" w:rsidRPr="00AA2803" w:rsidRDefault="00393D1B" w:rsidP="00393D1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所在仓库（只有在完整的情况下，此值才有效）</w:t>
            </w:r>
          </w:p>
        </w:tc>
        <w:tc>
          <w:tcPr>
            <w:tcW w:w="2401" w:type="dxa"/>
            <w:gridSpan w:val="3"/>
          </w:tcPr>
          <w:p w14:paraId="35F3AA12" w14:textId="77777777" w:rsidR="00393D1B" w:rsidRPr="00AA2803" w:rsidRDefault="00393D1B" w:rsidP="00393D1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CURRENT</w:t>
            </w:r>
            <w:r w:rsidRPr="00AA2803">
              <w:rPr>
                <w:rFonts w:ascii="新宋体" w:eastAsia="新宋体" w:hAnsi="新宋体"/>
                <w:szCs w:val="22"/>
              </w:rPr>
              <w:t>_WAREHOUSE</w:t>
            </w:r>
          </w:p>
        </w:tc>
        <w:tc>
          <w:tcPr>
            <w:tcW w:w="1987" w:type="dxa"/>
            <w:gridSpan w:val="3"/>
          </w:tcPr>
          <w:p w14:paraId="5FD054F8" w14:textId="77777777" w:rsidR="00393D1B" w:rsidRPr="00AA2803" w:rsidRDefault="00393D1B" w:rsidP="00393D1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</w:t>
            </w:r>
            <w:r w:rsidRPr="00AA2803">
              <w:rPr>
                <w:rFonts w:ascii="新宋体" w:eastAsia="新宋体" w:hAnsi="新宋体"/>
                <w:szCs w:val="22"/>
              </w:rPr>
              <w:t>CHAR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(</w:t>
            </w:r>
            <w:r w:rsidRPr="00AA2803">
              <w:rPr>
                <w:rFonts w:ascii="新宋体" w:eastAsia="新宋体" w:hAnsi="新宋体" w:hint="eastAsia"/>
                <w:szCs w:val="22"/>
              </w:rPr>
              <w:t>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5658A587" w14:textId="77777777" w:rsidR="00393D1B" w:rsidRPr="00AA2803" w:rsidRDefault="00393D1B" w:rsidP="00393D1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21D31A6A" w14:textId="77777777" w:rsidR="00393D1B" w:rsidRPr="00AA2803" w:rsidRDefault="00393D1B" w:rsidP="00393D1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DB81C2A" w14:textId="77777777" w:rsidTr="001A76CD">
        <w:tc>
          <w:tcPr>
            <w:tcW w:w="389" w:type="dxa"/>
          </w:tcPr>
          <w:p w14:paraId="04D75B5D" w14:textId="77777777" w:rsidR="00393D1B" w:rsidRPr="00AA2803" w:rsidRDefault="00393D1B" w:rsidP="006164CE">
            <w:pPr>
              <w:pStyle w:val="af"/>
              <w:numPr>
                <w:ilvl w:val="0"/>
                <w:numId w:val="3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4D8C092" w14:textId="77777777" w:rsidR="00393D1B" w:rsidRPr="00AA2803" w:rsidRDefault="00393D1B" w:rsidP="00393D1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最近所在仓库（只有在完整的情况下，此值才有效）</w:t>
            </w:r>
          </w:p>
        </w:tc>
        <w:tc>
          <w:tcPr>
            <w:tcW w:w="2401" w:type="dxa"/>
            <w:gridSpan w:val="3"/>
          </w:tcPr>
          <w:p w14:paraId="1A608D50" w14:textId="77777777" w:rsidR="00393D1B" w:rsidRPr="00AA2803" w:rsidRDefault="00393D1B" w:rsidP="00393D1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LAST_WAREHOUSE</w:t>
            </w:r>
          </w:p>
        </w:tc>
        <w:tc>
          <w:tcPr>
            <w:tcW w:w="1987" w:type="dxa"/>
            <w:gridSpan w:val="3"/>
          </w:tcPr>
          <w:p w14:paraId="0519FB9A" w14:textId="77777777" w:rsidR="00393D1B" w:rsidRPr="00AA2803" w:rsidRDefault="00393D1B" w:rsidP="00393D1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</w:t>
            </w:r>
            <w:r w:rsidRPr="00AA2803">
              <w:rPr>
                <w:rFonts w:ascii="新宋体" w:eastAsia="新宋体" w:hAnsi="新宋体"/>
                <w:szCs w:val="22"/>
              </w:rPr>
              <w:t>CHAR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(</w:t>
            </w:r>
            <w:r w:rsidRPr="00AA2803">
              <w:rPr>
                <w:rFonts w:ascii="新宋体" w:eastAsia="新宋体" w:hAnsi="新宋体" w:hint="eastAsia"/>
                <w:szCs w:val="22"/>
              </w:rPr>
              <w:t>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50D5E5A3" w14:textId="77777777" w:rsidR="00393D1B" w:rsidRPr="00AA2803" w:rsidRDefault="00393D1B" w:rsidP="00393D1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38D77BE0" w14:textId="77777777" w:rsidR="00393D1B" w:rsidRPr="00AA2803" w:rsidRDefault="00393D1B" w:rsidP="00393D1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438DCEB" w14:textId="77777777" w:rsidTr="001A76CD">
        <w:tc>
          <w:tcPr>
            <w:tcW w:w="389" w:type="dxa"/>
          </w:tcPr>
          <w:p w14:paraId="5B1D3E4A" w14:textId="77777777" w:rsidR="00D7132C" w:rsidRPr="00AA2803" w:rsidRDefault="00D7132C" w:rsidP="006164CE">
            <w:pPr>
              <w:pStyle w:val="af"/>
              <w:numPr>
                <w:ilvl w:val="0"/>
                <w:numId w:val="3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0BEB7E38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创建时间</w:t>
            </w:r>
          </w:p>
        </w:tc>
        <w:tc>
          <w:tcPr>
            <w:tcW w:w="2401" w:type="dxa"/>
            <w:gridSpan w:val="3"/>
          </w:tcPr>
          <w:p w14:paraId="6455DBF2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CREATE</w:t>
            </w:r>
            <w:r w:rsidRPr="00AA2803">
              <w:rPr>
                <w:rFonts w:ascii="新宋体" w:eastAsia="新宋体" w:hAnsi="新宋体"/>
                <w:szCs w:val="22"/>
              </w:rPr>
              <w:t>_DATE</w:t>
            </w:r>
          </w:p>
        </w:tc>
        <w:tc>
          <w:tcPr>
            <w:tcW w:w="1987" w:type="dxa"/>
            <w:gridSpan w:val="3"/>
          </w:tcPr>
          <w:p w14:paraId="4CE3B632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12" w:type="dxa"/>
            <w:gridSpan w:val="2"/>
          </w:tcPr>
          <w:p w14:paraId="56D1697D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AC8CBA2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sysdate</w:t>
            </w:r>
          </w:p>
        </w:tc>
      </w:tr>
      <w:tr w:rsidR="00AA2803" w:rsidRPr="00AA2803" w14:paraId="57DE27C5" w14:textId="77777777" w:rsidTr="001A76CD">
        <w:tc>
          <w:tcPr>
            <w:tcW w:w="389" w:type="dxa"/>
          </w:tcPr>
          <w:p w14:paraId="547FFFC2" w14:textId="77777777" w:rsidR="00D7132C" w:rsidRPr="00AA2803" w:rsidRDefault="00D7132C" w:rsidP="006164CE">
            <w:pPr>
              <w:pStyle w:val="af"/>
              <w:numPr>
                <w:ilvl w:val="0"/>
                <w:numId w:val="3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4D838DE4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创建人</w:t>
            </w:r>
          </w:p>
        </w:tc>
        <w:tc>
          <w:tcPr>
            <w:tcW w:w="2401" w:type="dxa"/>
            <w:gridSpan w:val="3"/>
          </w:tcPr>
          <w:p w14:paraId="4AE74A8E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CREATE_ADMIN</w:t>
            </w:r>
          </w:p>
        </w:tc>
        <w:tc>
          <w:tcPr>
            <w:tcW w:w="1987" w:type="dxa"/>
            <w:gridSpan w:val="3"/>
          </w:tcPr>
          <w:p w14:paraId="2624048D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12" w:type="dxa"/>
            <w:gridSpan w:val="2"/>
          </w:tcPr>
          <w:p w14:paraId="4ECF5C54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415EAD2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C71C7F4" w14:textId="77777777" w:rsidTr="001A76CD">
        <w:tc>
          <w:tcPr>
            <w:tcW w:w="389" w:type="dxa"/>
          </w:tcPr>
          <w:p w14:paraId="00A8943A" w14:textId="77777777" w:rsidR="00D7132C" w:rsidRPr="00AA2803" w:rsidRDefault="00D7132C" w:rsidP="006164CE">
            <w:pPr>
              <w:pStyle w:val="af"/>
              <w:numPr>
                <w:ilvl w:val="0"/>
                <w:numId w:val="3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E4B1883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最进变动人</w:t>
            </w:r>
          </w:p>
        </w:tc>
        <w:tc>
          <w:tcPr>
            <w:tcW w:w="2401" w:type="dxa"/>
            <w:gridSpan w:val="3"/>
          </w:tcPr>
          <w:p w14:paraId="01F83036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CHANGE_ADMIN</w:t>
            </w:r>
          </w:p>
        </w:tc>
        <w:tc>
          <w:tcPr>
            <w:tcW w:w="1987" w:type="dxa"/>
            <w:gridSpan w:val="3"/>
          </w:tcPr>
          <w:p w14:paraId="295E45A9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12" w:type="dxa"/>
            <w:gridSpan w:val="2"/>
          </w:tcPr>
          <w:p w14:paraId="20A32729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2E22144E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24FCCDE" w14:textId="77777777" w:rsidTr="001A76CD">
        <w:tc>
          <w:tcPr>
            <w:tcW w:w="389" w:type="dxa"/>
          </w:tcPr>
          <w:p w14:paraId="6410D0C0" w14:textId="77777777" w:rsidR="00D7132C" w:rsidRPr="00AA2803" w:rsidRDefault="00D7132C" w:rsidP="006164CE">
            <w:pPr>
              <w:pStyle w:val="af"/>
              <w:numPr>
                <w:ilvl w:val="0"/>
                <w:numId w:val="3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425525A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最进变动时间</w:t>
            </w:r>
          </w:p>
        </w:tc>
        <w:tc>
          <w:tcPr>
            <w:tcW w:w="2401" w:type="dxa"/>
            <w:gridSpan w:val="3"/>
          </w:tcPr>
          <w:p w14:paraId="56D54985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CHANGE_DATE</w:t>
            </w:r>
          </w:p>
        </w:tc>
        <w:tc>
          <w:tcPr>
            <w:tcW w:w="1987" w:type="dxa"/>
            <w:gridSpan w:val="3"/>
          </w:tcPr>
          <w:p w14:paraId="4F7252D9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12" w:type="dxa"/>
            <w:gridSpan w:val="2"/>
          </w:tcPr>
          <w:p w14:paraId="6FE13F5F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2F4918F9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0A909D0" w14:textId="77777777" w:rsidTr="001A76CD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6A733444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0DCB357F" w14:textId="77777777" w:rsidTr="001A76CD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EA6D18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F680736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4E98620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28F7D041" w14:textId="77777777" w:rsidTr="001A76CD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D001A2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11DB7C0C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PK_WH_TICKET_TRUNK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</w:tcPr>
          <w:p w14:paraId="2C3283D2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PLAN_CODE,BATCH_NO,TRUNK_NO</w:t>
            </w:r>
          </w:p>
        </w:tc>
      </w:tr>
      <w:tr w:rsidR="00AA2803" w:rsidRPr="00AA2803" w14:paraId="64AF6930" w14:textId="77777777" w:rsidTr="001A76CD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FD1399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8E5A116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C618DED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58E9B23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AE23F9E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19D4760B" w14:textId="77777777" w:rsidTr="001A76CD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6339A5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51A7354C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</w:tcPr>
          <w:p w14:paraId="16B493F5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289CCE56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</w:tcPr>
          <w:p w14:paraId="22A472CA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35FF2BA" w14:textId="77777777" w:rsidTr="001A76CD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C1427D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F207B9E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C333DCE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4D6E6C5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3C0224F1" w14:textId="77777777" w:rsidTr="001A76CD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EF9746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3C8B19C5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</w:tcPr>
          <w:p w14:paraId="3F685D08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</w:tcPr>
          <w:p w14:paraId="21C5CACF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37CD4C3" w14:textId="77777777" w:rsidTr="001A76CD"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4FFECD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9" w:type="dxa"/>
            <w:gridSpan w:val="12"/>
            <w:tcBorders>
              <w:left w:val="single" w:sz="4" w:space="0" w:color="auto"/>
            </w:tcBorders>
          </w:tcPr>
          <w:p w14:paraId="4CEEE2BA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4BB7D87" w14:textId="77777777" w:rsidTr="001A76CD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FAF27D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4358159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3B0084D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33B4B11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1E79CDE3" w14:textId="77777777" w:rsidTr="001A76CD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7CB8048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50514A2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5EF579D2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0A4F4795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9FD4B65" w14:textId="77777777" w:rsidTr="001A76CD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1DC3E21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9484876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2510B3DB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0CD09BFF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45423FA7" w14:textId="77777777" w:rsidR="001A76CD" w:rsidRPr="00AA2803" w:rsidRDefault="001A76CD" w:rsidP="001A76CD"/>
    <w:p w14:paraId="1990BAF8" w14:textId="77777777" w:rsidR="002476D9" w:rsidRPr="00AA2803" w:rsidRDefault="002476D9" w:rsidP="002476D9">
      <w:pPr>
        <w:pStyle w:val="4"/>
      </w:pPr>
      <w:bookmarkStart w:id="71" w:name="_Toc435450840"/>
      <w:r w:rsidRPr="00AA2803">
        <w:rPr>
          <w:rFonts w:hint="eastAsia"/>
        </w:rPr>
        <w:t>即开票信息（</w:t>
      </w:r>
      <w:r w:rsidR="008971C6" w:rsidRPr="00AA2803">
        <w:rPr>
          <w:rFonts w:hint="eastAsia"/>
        </w:rPr>
        <w:t>盒</w:t>
      </w:r>
      <w:r w:rsidRPr="00AA2803">
        <w:rPr>
          <w:rFonts w:hint="eastAsia"/>
        </w:rPr>
        <w:t>）（</w:t>
      </w:r>
      <w:r w:rsidRPr="00AA2803">
        <w:t>WH</w:t>
      </w:r>
      <w:r w:rsidRPr="00AA2803">
        <w:rPr>
          <w:rFonts w:hint="eastAsia"/>
        </w:rPr>
        <w:t>_TICKET</w:t>
      </w:r>
      <w:r w:rsidRPr="00AA2803">
        <w:t>_</w:t>
      </w:r>
      <w:r w:rsidR="008971C6" w:rsidRPr="00AA2803">
        <w:t>BOX</w:t>
      </w:r>
      <w:r w:rsidRPr="00AA2803">
        <w:rPr>
          <w:rFonts w:hint="eastAsia"/>
        </w:rPr>
        <w:t>）</w:t>
      </w:r>
      <w:bookmarkEnd w:id="71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139"/>
        <w:gridCol w:w="698"/>
        <w:gridCol w:w="790"/>
        <w:gridCol w:w="1069"/>
        <w:gridCol w:w="413"/>
        <w:gridCol w:w="6"/>
        <w:gridCol w:w="1982"/>
        <w:gridCol w:w="1128"/>
        <w:gridCol w:w="288"/>
        <w:gridCol w:w="571"/>
        <w:gridCol w:w="136"/>
        <w:gridCol w:w="576"/>
        <w:gridCol w:w="1562"/>
      </w:tblGrid>
      <w:tr w:rsidR="00AA2803" w:rsidRPr="00AA2803" w14:paraId="7EC6A105" w14:textId="77777777" w:rsidTr="00084E23">
        <w:tc>
          <w:tcPr>
            <w:tcW w:w="1226" w:type="dxa"/>
            <w:gridSpan w:val="3"/>
            <w:shd w:val="clear" w:color="auto" w:fill="C0C0C0"/>
          </w:tcPr>
          <w:p w14:paraId="606172A4" w14:textId="77777777" w:rsidR="002476D9" w:rsidRPr="00AA2803" w:rsidRDefault="002476D9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0" w:type="dxa"/>
            <w:gridSpan w:val="5"/>
            <w:shd w:val="clear" w:color="auto" w:fill="auto"/>
          </w:tcPr>
          <w:p w14:paraId="1577E069" w14:textId="77777777" w:rsidR="002476D9" w:rsidRPr="00AA2803" w:rsidRDefault="002476D9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即开票信息（</w:t>
            </w:r>
            <w:r w:rsidR="008971C6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盒</w:t>
            </w: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）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32E8E606" w14:textId="77777777" w:rsidR="002476D9" w:rsidRPr="00AA2803" w:rsidRDefault="002476D9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5" w:type="dxa"/>
            <w:gridSpan w:val="4"/>
            <w:shd w:val="clear" w:color="auto" w:fill="auto"/>
          </w:tcPr>
          <w:p w14:paraId="2BCD51C4" w14:textId="77777777" w:rsidR="002476D9" w:rsidRPr="00AA2803" w:rsidRDefault="002476D9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WH_TICKET_</w:t>
            </w:r>
            <w:r w:rsidR="008971C6" w:rsidRPr="00AA2803">
              <w:rPr>
                <w:rFonts w:ascii="新宋体" w:eastAsia="新宋体" w:hAnsi="新宋体"/>
                <w:b/>
                <w:sz w:val="24"/>
                <w:szCs w:val="22"/>
              </w:rPr>
              <w:t>BOX</w:t>
            </w:r>
          </w:p>
        </w:tc>
      </w:tr>
      <w:tr w:rsidR="00AA2803" w:rsidRPr="00AA2803" w14:paraId="7945325D" w14:textId="77777777" w:rsidTr="00084E23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251C2E56" w14:textId="77777777" w:rsidR="002476D9" w:rsidRPr="00AA2803" w:rsidRDefault="002476D9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6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452A53E9" w14:textId="77777777" w:rsidR="002476D9" w:rsidRPr="00AA2803" w:rsidRDefault="002476D9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401" w:type="dxa"/>
            <w:gridSpan w:val="3"/>
            <w:shd w:val="clear" w:color="auto" w:fill="C0C0C0"/>
          </w:tcPr>
          <w:p w14:paraId="03E1F41B" w14:textId="77777777" w:rsidR="002476D9" w:rsidRPr="00AA2803" w:rsidRDefault="002476D9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7" w:type="dxa"/>
            <w:gridSpan w:val="3"/>
            <w:shd w:val="clear" w:color="auto" w:fill="C0C0C0"/>
          </w:tcPr>
          <w:p w14:paraId="0E5E56D9" w14:textId="77777777" w:rsidR="002476D9" w:rsidRPr="00AA2803" w:rsidRDefault="002476D9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C0C0C0"/>
          </w:tcPr>
          <w:p w14:paraId="54368EA9" w14:textId="77777777" w:rsidR="002476D9" w:rsidRPr="00AA2803" w:rsidRDefault="002476D9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2" w:type="dxa"/>
            <w:shd w:val="clear" w:color="auto" w:fill="C0C0C0"/>
          </w:tcPr>
          <w:p w14:paraId="4C0BBC57" w14:textId="77777777" w:rsidR="002476D9" w:rsidRPr="00AA2803" w:rsidRDefault="002476D9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5FABB208" w14:textId="77777777" w:rsidTr="00084E23">
        <w:tc>
          <w:tcPr>
            <w:tcW w:w="389" w:type="dxa"/>
            <w:tcBorders>
              <w:top w:val="single" w:sz="4" w:space="0" w:color="auto"/>
            </w:tcBorders>
          </w:tcPr>
          <w:p w14:paraId="6EAA150A" w14:textId="77777777" w:rsidR="002476D9" w:rsidRPr="00AA2803" w:rsidRDefault="002476D9" w:rsidP="006164CE">
            <w:pPr>
              <w:pStyle w:val="af"/>
              <w:numPr>
                <w:ilvl w:val="0"/>
                <w:numId w:val="3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0DF61932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</w:t>
            </w:r>
          </w:p>
        </w:tc>
        <w:tc>
          <w:tcPr>
            <w:tcW w:w="2401" w:type="dxa"/>
            <w:gridSpan w:val="3"/>
          </w:tcPr>
          <w:p w14:paraId="353150AE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87" w:type="dxa"/>
            <w:gridSpan w:val="3"/>
          </w:tcPr>
          <w:p w14:paraId="3FF101EC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1BE384FE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271B7FA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81241D9" w14:textId="77777777" w:rsidTr="00084E23">
        <w:tc>
          <w:tcPr>
            <w:tcW w:w="389" w:type="dxa"/>
          </w:tcPr>
          <w:p w14:paraId="58D9D04C" w14:textId="77777777" w:rsidR="002476D9" w:rsidRPr="00AA2803" w:rsidRDefault="002476D9" w:rsidP="006164CE">
            <w:pPr>
              <w:pStyle w:val="af"/>
              <w:numPr>
                <w:ilvl w:val="0"/>
                <w:numId w:val="3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3718D9F6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2401" w:type="dxa"/>
            <w:gridSpan w:val="3"/>
          </w:tcPr>
          <w:p w14:paraId="4F6E90DA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87" w:type="dxa"/>
            <w:gridSpan w:val="3"/>
          </w:tcPr>
          <w:p w14:paraId="5FB7D6E8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2ABC68B6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1909CD36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E9CE7AE" w14:textId="77777777" w:rsidTr="00084E23">
        <w:tc>
          <w:tcPr>
            <w:tcW w:w="389" w:type="dxa"/>
          </w:tcPr>
          <w:p w14:paraId="5F74E245" w14:textId="77777777" w:rsidR="002476D9" w:rsidRPr="00AA2803" w:rsidRDefault="002476D9" w:rsidP="006164CE">
            <w:pPr>
              <w:pStyle w:val="af"/>
              <w:numPr>
                <w:ilvl w:val="0"/>
                <w:numId w:val="3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22195300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奖组</w:t>
            </w:r>
          </w:p>
        </w:tc>
        <w:tc>
          <w:tcPr>
            <w:tcW w:w="2401" w:type="dxa"/>
            <w:gridSpan w:val="3"/>
          </w:tcPr>
          <w:p w14:paraId="4091E9FC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REWARD</w:t>
            </w:r>
            <w:r w:rsidRPr="00AA2803">
              <w:rPr>
                <w:rFonts w:ascii="新宋体" w:eastAsia="新宋体" w:hAnsi="新宋体"/>
                <w:szCs w:val="22"/>
              </w:rPr>
              <w:t>_GROUP</w:t>
            </w:r>
          </w:p>
        </w:tc>
        <w:tc>
          <w:tcPr>
            <w:tcW w:w="1987" w:type="dxa"/>
            <w:gridSpan w:val="3"/>
          </w:tcPr>
          <w:p w14:paraId="38CA5139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NUMBER(2)</w:t>
            </w:r>
          </w:p>
        </w:tc>
        <w:tc>
          <w:tcPr>
            <w:tcW w:w="712" w:type="dxa"/>
            <w:gridSpan w:val="2"/>
          </w:tcPr>
          <w:p w14:paraId="449AC808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0F8A9F6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B3F1215" w14:textId="77777777" w:rsidTr="00084E23">
        <w:tc>
          <w:tcPr>
            <w:tcW w:w="389" w:type="dxa"/>
          </w:tcPr>
          <w:p w14:paraId="4470E996" w14:textId="77777777" w:rsidR="002476D9" w:rsidRPr="00AA2803" w:rsidRDefault="002476D9" w:rsidP="006164CE">
            <w:pPr>
              <w:pStyle w:val="af"/>
              <w:numPr>
                <w:ilvl w:val="0"/>
                <w:numId w:val="3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3ABDE999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箱号</w:t>
            </w:r>
          </w:p>
        </w:tc>
        <w:tc>
          <w:tcPr>
            <w:tcW w:w="2401" w:type="dxa"/>
            <w:gridSpan w:val="3"/>
          </w:tcPr>
          <w:p w14:paraId="22B75EB6" w14:textId="77777777" w:rsidR="002476D9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TRUNK</w:t>
            </w:r>
            <w:r w:rsidR="002476D9"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987" w:type="dxa"/>
            <w:gridSpan w:val="3"/>
          </w:tcPr>
          <w:p w14:paraId="6FB93492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2F22B7AE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1ED64C0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04C7D" w:rsidRPr="00AA2803" w14:paraId="32B8C7C6" w14:textId="77777777" w:rsidTr="00084E23">
        <w:tc>
          <w:tcPr>
            <w:tcW w:w="389" w:type="dxa"/>
          </w:tcPr>
          <w:p w14:paraId="6DA5A4E4" w14:textId="77777777" w:rsidR="00C04C7D" w:rsidRPr="00AA2803" w:rsidRDefault="00C04C7D" w:rsidP="006164CE">
            <w:pPr>
              <w:pStyle w:val="af"/>
              <w:numPr>
                <w:ilvl w:val="0"/>
                <w:numId w:val="3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06B3A303" w14:textId="77777777" w:rsidR="00C04C7D" w:rsidRPr="00AA2803" w:rsidRDefault="00C04C7D" w:rsidP="00C04C7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盒号</w:t>
            </w:r>
            <w:r>
              <w:rPr>
                <w:rFonts w:ascii="新宋体" w:eastAsia="新宋体" w:hAnsi="新宋体" w:hint="eastAsia"/>
                <w:szCs w:val="22"/>
              </w:rPr>
              <w:t>（箱号+盒子顺序号）</w:t>
            </w:r>
          </w:p>
        </w:tc>
        <w:tc>
          <w:tcPr>
            <w:tcW w:w="2401" w:type="dxa"/>
            <w:gridSpan w:val="3"/>
          </w:tcPr>
          <w:p w14:paraId="34815806" w14:textId="77777777" w:rsidR="00C04C7D" w:rsidRPr="00AA2803" w:rsidRDefault="00C04C7D" w:rsidP="00C04C7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BOX_NO</w:t>
            </w:r>
          </w:p>
        </w:tc>
        <w:tc>
          <w:tcPr>
            <w:tcW w:w="1987" w:type="dxa"/>
            <w:gridSpan w:val="3"/>
          </w:tcPr>
          <w:p w14:paraId="611A9EEB" w14:textId="77777777" w:rsidR="00C04C7D" w:rsidRPr="00AA2803" w:rsidRDefault="00C04C7D" w:rsidP="00C04C7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0)</w:t>
            </w:r>
          </w:p>
        </w:tc>
        <w:tc>
          <w:tcPr>
            <w:tcW w:w="712" w:type="dxa"/>
            <w:gridSpan w:val="2"/>
          </w:tcPr>
          <w:p w14:paraId="554F74D0" w14:textId="77777777" w:rsidR="00C04C7D" w:rsidRPr="00AA2803" w:rsidRDefault="00C04C7D" w:rsidP="00C04C7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441286D" w14:textId="77777777" w:rsidR="00C04C7D" w:rsidRPr="00AA2803" w:rsidRDefault="00C04C7D" w:rsidP="00C04C7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04C7D" w:rsidRPr="00AA2803" w14:paraId="20F93267" w14:textId="77777777" w:rsidTr="00084E23">
        <w:tc>
          <w:tcPr>
            <w:tcW w:w="389" w:type="dxa"/>
          </w:tcPr>
          <w:p w14:paraId="75D4B92A" w14:textId="77777777" w:rsidR="00C04C7D" w:rsidRPr="00AA2803" w:rsidRDefault="00C04C7D" w:rsidP="006164CE">
            <w:pPr>
              <w:pStyle w:val="af"/>
              <w:numPr>
                <w:ilvl w:val="0"/>
                <w:numId w:val="3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CD06FF9" w14:textId="77777777" w:rsidR="00C04C7D" w:rsidRPr="00AA2803" w:rsidRDefault="00C04C7D" w:rsidP="00C04C7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所含本号起</w:t>
            </w:r>
          </w:p>
        </w:tc>
        <w:tc>
          <w:tcPr>
            <w:tcW w:w="2401" w:type="dxa"/>
            <w:gridSpan w:val="3"/>
          </w:tcPr>
          <w:p w14:paraId="63649D10" w14:textId="77777777" w:rsidR="00C04C7D" w:rsidRPr="00AA2803" w:rsidRDefault="00C04C7D" w:rsidP="00C04C7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PACKAGE_NO_START</w:t>
            </w:r>
          </w:p>
        </w:tc>
        <w:tc>
          <w:tcPr>
            <w:tcW w:w="1987" w:type="dxa"/>
            <w:gridSpan w:val="3"/>
          </w:tcPr>
          <w:p w14:paraId="25EA6786" w14:textId="77777777" w:rsidR="00C04C7D" w:rsidRPr="00AA2803" w:rsidRDefault="00C04C7D" w:rsidP="00C04C7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2C924B0F" w14:textId="77777777" w:rsidR="00C04C7D" w:rsidRPr="00AA2803" w:rsidRDefault="00C04C7D" w:rsidP="00C04C7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3564DF4" w14:textId="77777777" w:rsidR="00C04C7D" w:rsidRPr="00AA2803" w:rsidRDefault="00C04C7D" w:rsidP="00C04C7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573B73" w:rsidRPr="00AA2803" w14:paraId="677CDADC" w14:textId="77777777" w:rsidTr="00084E23">
        <w:tc>
          <w:tcPr>
            <w:tcW w:w="389" w:type="dxa"/>
          </w:tcPr>
          <w:p w14:paraId="130F6C11" w14:textId="77777777" w:rsidR="00573B73" w:rsidRPr="00AA2803" w:rsidRDefault="00573B73" w:rsidP="006164CE">
            <w:pPr>
              <w:pStyle w:val="af"/>
              <w:numPr>
                <w:ilvl w:val="0"/>
                <w:numId w:val="3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1B18910" w14:textId="77777777" w:rsidR="00573B73" w:rsidRPr="00AA2803" w:rsidRDefault="00573B73" w:rsidP="00573B7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所含本号止</w:t>
            </w:r>
          </w:p>
        </w:tc>
        <w:tc>
          <w:tcPr>
            <w:tcW w:w="2401" w:type="dxa"/>
            <w:gridSpan w:val="3"/>
          </w:tcPr>
          <w:p w14:paraId="22E41031" w14:textId="77777777" w:rsidR="00573B73" w:rsidRPr="00AA2803" w:rsidRDefault="00573B73" w:rsidP="00573B7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PACKAGE</w:t>
            </w:r>
            <w:r w:rsidRPr="00AA2803">
              <w:rPr>
                <w:rFonts w:ascii="新宋体" w:eastAsia="新宋体" w:hAnsi="新宋体" w:hint="eastAsia"/>
                <w:szCs w:val="22"/>
              </w:rPr>
              <w:t>_NO_</w:t>
            </w:r>
            <w:r w:rsidRPr="00AA2803">
              <w:rPr>
                <w:rFonts w:ascii="新宋体" w:eastAsia="新宋体" w:hAnsi="新宋体"/>
                <w:szCs w:val="22"/>
              </w:rPr>
              <w:t>END</w:t>
            </w:r>
          </w:p>
        </w:tc>
        <w:tc>
          <w:tcPr>
            <w:tcW w:w="1987" w:type="dxa"/>
            <w:gridSpan w:val="3"/>
          </w:tcPr>
          <w:p w14:paraId="224DF86D" w14:textId="77777777" w:rsidR="00573B73" w:rsidRPr="00AA2803" w:rsidRDefault="00573B73" w:rsidP="00573B7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24403229" w14:textId="77777777" w:rsidR="00573B73" w:rsidRPr="00AA2803" w:rsidRDefault="00573B73" w:rsidP="00573B7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4DD10A16" w14:textId="77777777" w:rsidR="00573B73" w:rsidRPr="00AA2803" w:rsidRDefault="00573B73" w:rsidP="00573B7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615D4" w:rsidRPr="00AA2803" w14:paraId="59E4DF58" w14:textId="77777777" w:rsidTr="00084E23">
        <w:tc>
          <w:tcPr>
            <w:tcW w:w="389" w:type="dxa"/>
          </w:tcPr>
          <w:p w14:paraId="3BE52734" w14:textId="77777777" w:rsidR="002615D4" w:rsidRPr="00AA2803" w:rsidRDefault="002615D4" w:rsidP="006164CE">
            <w:pPr>
              <w:pStyle w:val="af"/>
              <w:numPr>
                <w:ilvl w:val="0"/>
                <w:numId w:val="3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611DC457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是否完整</w:t>
            </w:r>
          </w:p>
        </w:tc>
        <w:tc>
          <w:tcPr>
            <w:tcW w:w="2401" w:type="dxa"/>
            <w:gridSpan w:val="3"/>
          </w:tcPr>
          <w:p w14:paraId="4E021E43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IS_FULL</w:t>
            </w:r>
          </w:p>
        </w:tc>
        <w:tc>
          <w:tcPr>
            <w:tcW w:w="1987" w:type="dxa"/>
            <w:gridSpan w:val="3"/>
          </w:tcPr>
          <w:p w14:paraId="424FD651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12" w:type="dxa"/>
            <w:gridSpan w:val="2"/>
          </w:tcPr>
          <w:p w14:paraId="0BDDC36F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59F4347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1</w:t>
            </w:r>
          </w:p>
        </w:tc>
      </w:tr>
      <w:tr w:rsidR="005E1CC1" w:rsidRPr="00AA2803" w14:paraId="081534B4" w14:textId="77777777" w:rsidTr="00084E23">
        <w:tc>
          <w:tcPr>
            <w:tcW w:w="389" w:type="dxa"/>
          </w:tcPr>
          <w:p w14:paraId="3C592A08" w14:textId="77777777" w:rsidR="005E1CC1" w:rsidRPr="00AA2803" w:rsidRDefault="005E1CC1" w:rsidP="006164CE">
            <w:pPr>
              <w:pStyle w:val="af"/>
              <w:numPr>
                <w:ilvl w:val="0"/>
                <w:numId w:val="3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43AE406F" w14:textId="77777777" w:rsidR="005E1CC1" w:rsidRPr="00AA2803" w:rsidRDefault="005E1CC1" w:rsidP="005E1CC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状态（</w:t>
            </w:r>
            <w:r w:rsidRPr="00305764">
              <w:rPr>
                <w:rFonts w:ascii="新宋体" w:eastAsia="新宋体" w:hAnsi="新宋体" w:hint="eastAsia"/>
                <w:szCs w:val="22"/>
              </w:rPr>
              <w:t>11-在库、12-在站点，20-在途，</w:t>
            </w:r>
            <w:r>
              <w:rPr>
                <w:rFonts w:ascii="新宋体" w:eastAsia="新宋体" w:hAnsi="新宋体" w:hint="eastAsia"/>
                <w:szCs w:val="22"/>
              </w:rPr>
              <w:t>21-管理员持有，</w:t>
            </w:r>
            <w:r w:rsidRPr="00305764">
              <w:rPr>
                <w:rFonts w:ascii="新宋体" w:eastAsia="新宋体" w:hAnsi="新宋体" w:hint="eastAsia"/>
                <w:szCs w:val="22"/>
              </w:rPr>
              <w:t>31-已销售、41-被盗、42-损坏、43-丢失）</w:t>
            </w:r>
          </w:p>
        </w:tc>
        <w:tc>
          <w:tcPr>
            <w:tcW w:w="2401" w:type="dxa"/>
            <w:gridSpan w:val="3"/>
          </w:tcPr>
          <w:p w14:paraId="0EEABFC3" w14:textId="77777777" w:rsidR="005E1CC1" w:rsidRPr="00AA2803" w:rsidRDefault="005E1CC1" w:rsidP="005E1CC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STA</w:t>
            </w:r>
            <w:r w:rsidRPr="00AA2803">
              <w:rPr>
                <w:rFonts w:ascii="新宋体" w:eastAsia="新宋体" w:hAnsi="新宋体"/>
                <w:szCs w:val="22"/>
              </w:rPr>
              <w:t>T</w:t>
            </w:r>
            <w:r w:rsidRPr="00AA2803">
              <w:rPr>
                <w:rFonts w:ascii="新宋体" w:eastAsia="新宋体" w:hAnsi="新宋体" w:hint="eastAsia"/>
                <w:szCs w:val="22"/>
              </w:rPr>
              <w:t>US</w:t>
            </w:r>
          </w:p>
        </w:tc>
        <w:tc>
          <w:tcPr>
            <w:tcW w:w="1987" w:type="dxa"/>
            <w:gridSpan w:val="3"/>
          </w:tcPr>
          <w:p w14:paraId="5ECB62B8" w14:textId="77777777" w:rsidR="005E1CC1" w:rsidRPr="00AA2803" w:rsidRDefault="005E1CC1" w:rsidP="005E1CC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NUMBER(2)</w:t>
            </w:r>
          </w:p>
        </w:tc>
        <w:tc>
          <w:tcPr>
            <w:tcW w:w="712" w:type="dxa"/>
            <w:gridSpan w:val="2"/>
          </w:tcPr>
          <w:p w14:paraId="3B97269A" w14:textId="77777777" w:rsidR="005E1CC1" w:rsidRPr="00AA2803" w:rsidRDefault="005E1CC1" w:rsidP="005E1CC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0B0C228" w14:textId="77777777" w:rsidR="005E1CC1" w:rsidRPr="00AA2803" w:rsidRDefault="005E1CC1" w:rsidP="005E1CC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11</w:t>
            </w:r>
          </w:p>
        </w:tc>
      </w:tr>
      <w:tr w:rsidR="002615D4" w:rsidRPr="00AA2803" w14:paraId="62618264" w14:textId="77777777" w:rsidTr="00084E23">
        <w:tc>
          <w:tcPr>
            <w:tcW w:w="389" w:type="dxa"/>
          </w:tcPr>
          <w:p w14:paraId="30938B66" w14:textId="77777777" w:rsidR="002615D4" w:rsidRPr="00AA2803" w:rsidRDefault="002615D4" w:rsidP="006164CE">
            <w:pPr>
              <w:pStyle w:val="af"/>
              <w:numPr>
                <w:ilvl w:val="0"/>
                <w:numId w:val="3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27578FC3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所在仓库（只有在完整的情况下，此值才有效）</w:t>
            </w:r>
          </w:p>
        </w:tc>
        <w:tc>
          <w:tcPr>
            <w:tcW w:w="2401" w:type="dxa"/>
            <w:gridSpan w:val="3"/>
          </w:tcPr>
          <w:p w14:paraId="6532FF28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CURRENT</w:t>
            </w:r>
            <w:r w:rsidRPr="00AA2803">
              <w:rPr>
                <w:rFonts w:ascii="新宋体" w:eastAsia="新宋体" w:hAnsi="新宋体"/>
                <w:szCs w:val="22"/>
              </w:rPr>
              <w:t>_WAREHOUSE</w:t>
            </w:r>
          </w:p>
        </w:tc>
        <w:tc>
          <w:tcPr>
            <w:tcW w:w="1987" w:type="dxa"/>
            <w:gridSpan w:val="3"/>
          </w:tcPr>
          <w:p w14:paraId="7073A122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</w:t>
            </w:r>
            <w:r w:rsidRPr="00AA2803">
              <w:rPr>
                <w:rFonts w:ascii="新宋体" w:eastAsia="新宋体" w:hAnsi="新宋体"/>
                <w:szCs w:val="22"/>
              </w:rPr>
              <w:t>CHAR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(</w:t>
            </w:r>
            <w:r w:rsidRPr="00AA2803">
              <w:rPr>
                <w:rFonts w:ascii="新宋体" w:eastAsia="新宋体" w:hAnsi="新宋体" w:hint="eastAsia"/>
                <w:szCs w:val="22"/>
              </w:rPr>
              <w:t>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1EF97C01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64170682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615D4" w:rsidRPr="00AA2803" w14:paraId="2157F85E" w14:textId="77777777" w:rsidTr="00084E23">
        <w:tc>
          <w:tcPr>
            <w:tcW w:w="389" w:type="dxa"/>
          </w:tcPr>
          <w:p w14:paraId="51D41603" w14:textId="77777777" w:rsidR="002615D4" w:rsidRPr="00AA2803" w:rsidRDefault="002615D4" w:rsidP="006164CE">
            <w:pPr>
              <w:pStyle w:val="af"/>
              <w:numPr>
                <w:ilvl w:val="0"/>
                <w:numId w:val="3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05D4934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最近所在仓库（只有在完整的情况下，此值才有效）</w:t>
            </w:r>
          </w:p>
        </w:tc>
        <w:tc>
          <w:tcPr>
            <w:tcW w:w="2401" w:type="dxa"/>
            <w:gridSpan w:val="3"/>
          </w:tcPr>
          <w:p w14:paraId="25CE411C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LAST_WAREHOUSE</w:t>
            </w:r>
          </w:p>
        </w:tc>
        <w:tc>
          <w:tcPr>
            <w:tcW w:w="1987" w:type="dxa"/>
            <w:gridSpan w:val="3"/>
          </w:tcPr>
          <w:p w14:paraId="74A49441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</w:t>
            </w:r>
            <w:r w:rsidRPr="00AA2803">
              <w:rPr>
                <w:rFonts w:ascii="新宋体" w:eastAsia="新宋体" w:hAnsi="新宋体"/>
                <w:szCs w:val="22"/>
              </w:rPr>
              <w:t>CHAR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(</w:t>
            </w:r>
            <w:r w:rsidRPr="00AA2803">
              <w:rPr>
                <w:rFonts w:ascii="新宋体" w:eastAsia="新宋体" w:hAnsi="新宋体" w:hint="eastAsia"/>
                <w:szCs w:val="22"/>
              </w:rPr>
              <w:t>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68D86D95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51F0E397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615D4" w:rsidRPr="00AA2803" w14:paraId="2D300D51" w14:textId="77777777" w:rsidTr="00084E23">
        <w:tc>
          <w:tcPr>
            <w:tcW w:w="389" w:type="dxa"/>
          </w:tcPr>
          <w:p w14:paraId="46DFDFD3" w14:textId="77777777" w:rsidR="002615D4" w:rsidRPr="00AA2803" w:rsidRDefault="002615D4" w:rsidP="006164CE">
            <w:pPr>
              <w:pStyle w:val="af"/>
              <w:numPr>
                <w:ilvl w:val="0"/>
                <w:numId w:val="3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159A8BE7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创建时间</w:t>
            </w:r>
          </w:p>
        </w:tc>
        <w:tc>
          <w:tcPr>
            <w:tcW w:w="2401" w:type="dxa"/>
            <w:gridSpan w:val="3"/>
          </w:tcPr>
          <w:p w14:paraId="64F5E61F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CREATE</w:t>
            </w:r>
            <w:r w:rsidRPr="00AA2803">
              <w:rPr>
                <w:rFonts w:ascii="新宋体" w:eastAsia="新宋体" w:hAnsi="新宋体"/>
                <w:szCs w:val="22"/>
              </w:rPr>
              <w:t>_DATE</w:t>
            </w:r>
          </w:p>
        </w:tc>
        <w:tc>
          <w:tcPr>
            <w:tcW w:w="1987" w:type="dxa"/>
            <w:gridSpan w:val="3"/>
          </w:tcPr>
          <w:p w14:paraId="488A1EDC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12" w:type="dxa"/>
            <w:gridSpan w:val="2"/>
          </w:tcPr>
          <w:p w14:paraId="75CEB177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157B1061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sysdate</w:t>
            </w:r>
          </w:p>
        </w:tc>
      </w:tr>
      <w:tr w:rsidR="002615D4" w:rsidRPr="00AA2803" w14:paraId="541182B1" w14:textId="77777777" w:rsidTr="00084E23">
        <w:tc>
          <w:tcPr>
            <w:tcW w:w="389" w:type="dxa"/>
          </w:tcPr>
          <w:p w14:paraId="277B991F" w14:textId="77777777" w:rsidR="002615D4" w:rsidRPr="00AA2803" w:rsidRDefault="002615D4" w:rsidP="006164CE">
            <w:pPr>
              <w:pStyle w:val="af"/>
              <w:numPr>
                <w:ilvl w:val="0"/>
                <w:numId w:val="3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4BADF2AF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创建人</w:t>
            </w:r>
          </w:p>
        </w:tc>
        <w:tc>
          <w:tcPr>
            <w:tcW w:w="2401" w:type="dxa"/>
            <w:gridSpan w:val="3"/>
          </w:tcPr>
          <w:p w14:paraId="6B43F4CB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CREATE_ADMIN</w:t>
            </w:r>
          </w:p>
        </w:tc>
        <w:tc>
          <w:tcPr>
            <w:tcW w:w="1987" w:type="dxa"/>
            <w:gridSpan w:val="3"/>
          </w:tcPr>
          <w:p w14:paraId="29130C0E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12" w:type="dxa"/>
            <w:gridSpan w:val="2"/>
          </w:tcPr>
          <w:p w14:paraId="5AC235BF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794D739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615D4" w:rsidRPr="00AA2803" w14:paraId="284E36AA" w14:textId="77777777" w:rsidTr="00084E23">
        <w:tc>
          <w:tcPr>
            <w:tcW w:w="389" w:type="dxa"/>
          </w:tcPr>
          <w:p w14:paraId="3ECFAA1A" w14:textId="77777777" w:rsidR="002615D4" w:rsidRPr="00AA2803" w:rsidRDefault="002615D4" w:rsidP="006164CE">
            <w:pPr>
              <w:pStyle w:val="af"/>
              <w:numPr>
                <w:ilvl w:val="0"/>
                <w:numId w:val="3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3FBD6D34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最进变动人</w:t>
            </w:r>
          </w:p>
        </w:tc>
        <w:tc>
          <w:tcPr>
            <w:tcW w:w="2401" w:type="dxa"/>
            <w:gridSpan w:val="3"/>
          </w:tcPr>
          <w:p w14:paraId="611341D9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CHANGE_ADMIN</w:t>
            </w:r>
          </w:p>
        </w:tc>
        <w:tc>
          <w:tcPr>
            <w:tcW w:w="1987" w:type="dxa"/>
            <w:gridSpan w:val="3"/>
          </w:tcPr>
          <w:p w14:paraId="3AD2197E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12" w:type="dxa"/>
            <w:gridSpan w:val="2"/>
          </w:tcPr>
          <w:p w14:paraId="2928D3B0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1E4DC368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615D4" w:rsidRPr="00AA2803" w14:paraId="229C28D4" w14:textId="77777777" w:rsidTr="00084E23">
        <w:tc>
          <w:tcPr>
            <w:tcW w:w="389" w:type="dxa"/>
          </w:tcPr>
          <w:p w14:paraId="5B93CEFB" w14:textId="77777777" w:rsidR="002615D4" w:rsidRPr="00AA2803" w:rsidRDefault="002615D4" w:rsidP="006164CE">
            <w:pPr>
              <w:pStyle w:val="af"/>
              <w:numPr>
                <w:ilvl w:val="0"/>
                <w:numId w:val="3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0784800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最进变动时间</w:t>
            </w:r>
          </w:p>
        </w:tc>
        <w:tc>
          <w:tcPr>
            <w:tcW w:w="2401" w:type="dxa"/>
            <w:gridSpan w:val="3"/>
          </w:tcPr>
          <w:p w14:paraId="316F1984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CHANGE_DATE</w:t>
            </w:r>
          </w:p>
        </w:tc>
        <w:tc>
          <w:tcPr>
            <w:tcW w:w="1987" w:type="dxa"/>
            <w:gridSpan w:val="3"/>
          </w:tcPr>
          <w:p w14:paraId="0E32BDEA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12" w:type="dxa"/>
            <w:gridSpan w:val="2"/>
          </w:tcPr>
          <w:p w14:paraId="4BAC6F22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31303CE0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615D4" w:rsidRPr="00AA2803" w14:paraId="6779170C" w14:textId="77777777" w:rsidTr="00084E23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5BD7237B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2615D4" w:rsidRPr="00AA2803" w14:paraId="2DF3FF1D" w14:textId="77777777" w:rsidTr="00084E23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7620BF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DD2FCC0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23748E3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2615D4" w:rsidRPr="00AA2803" w14:paraId="178612F5" w14:textId="77777777" w:rsidTr="00084E23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8EBC6D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72DF609C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PK_WH_TICKET_BOX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</w:tcPr>
          <w:p w14:paraId="7E8A37A8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PLAN_CODE,BATCH_NO,TRUNK_NO,BOX_NO</w:t>
            </w:r>
          </w:p>
        </w:tc>
      </w:tr>
      <w:tr w:rsidR="002615D4" w:rsidRPr="00AA2803" w14:paraId="6D2ACD25" w14:textId="77777777" w:rsidTr="00084E23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91FC47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487D6E8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A4C5513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D68AF17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411E27D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2615D4" w:rsidRPr="00AA2803" w14:paraId="58F3D416" w14:textId="77777777" w:rsidTr="00084E23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0CE879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703F3050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</w:tcPr>
          <w:p w14:paraId="432D5C68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3E3ED8A0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</w:tcPr>
          <w:p w14:paraId="0C09399C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615D4" w:rsidRPr="00AA2803" w14:paraId="66EB3D99" w14:textId="77777777" w:rsidTr="00084E23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1C3599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E40EDBF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BED96F1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4C4A498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2615D4" w:rsidRPr="00AA2803" w14:paraId="7CCEE339" w14:textId="77777777" w:rsidTr="00084E23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A70360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47397030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</w:tcPr>
          <w:p w14:paraId="0191B403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</w:tcPr>
          <w:p w14:paraId="4DB39102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615D4" w:rsidRPr="00AA2803" w14:paraId="21666916" w14:textId="77777777" w:rsidTr="00084E23"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F003C9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9" w:type="dxa"/>
            <w:gridSpan w:val="12"/>
            <w:tcBorders>
              <w:left w:val="single" w:sz="4" w:space="0" w:color="auto"/>
            </w:tcBorders>
          </w:tcPr>
          <w:p w14:paraId="3DCDF615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615D4" w:rsidRPr="00AA2803" w14:paraId="4B41FF78" w14:textId="77777777" w:rsidTr="00084E23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DA2238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B5FA524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F4F5E60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2E44BF0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2615D4" w:rsidRPr="00AA2803" w14:paraId="38C42D2A" w14:textId="77777777" w:rsidTr="00084E23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DF26ACC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7F7E389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1BE0C6EE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193C48DE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615D4" w:rsidRPr="00AA2803" w14:paraId="1DC6AC5A" w14:textId="77777777" w:rsidTr="00084E23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90566CB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F455EF9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63595F81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76B1CB06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69CEC63E" w14:textId="77777777" w:rsidR="002476D9" w:rsidRPr="00AA2803" w:rsidRDefault="002476D9" w:rsidP="002476D9"/>
    <w:p w14:paraId="3C9838A7" w14:textId="77777777" w:rsidR="005C3C63" w:rsidRPr="00AA2803" w:rsidRDefault="005C3C63" w:rsidP="005C3C63">
      <w:pPr>
        <w:pStyle w:val="4"/>
      </w:pPr>
      <w:bookmarkStart w:id="72" w:name="_Toc435450841"/>
      <w:r w:rsidRPr="00AA2803">
        <w:rPr>
          <w:rFonts w:hint="eastAsia"/>
        </w:rPr>
        <w:t>即开票信息（</w:t>
      </w:r>
      <w:r w:rsidR="00115E4B" w:rsidRPr="00AA2803">
        <w:rPr>
          <w:rFonts w:hint="eastAsia"/>
        </w:rPr>
        <w:t>本</w:t>
      </w:r>
      <w:r w:rsidRPr="00AA2803">
        <w:rPr>
          <w:rFonts w:hint="eastAsia"/>
        </w:rPr>
        <w:t>）（</w:t>
      </w:r>
      <w:r w:rsidRPr="00AA2803">
        <w:t>WH</w:t>
      </w:r>
      <w:r w:rsidRPr="00AA2803">
        <w:rPr>
          <w:rFonts w:hint="eastAsia"/>
        </w:rPr>
        <w:t>_TICKET</w:t>
      </w:r>
      <w:r w:rsidRPr="00AA2803">
        <w:t>_</w:t>
      </w:r>
      <w:r w:rsidR="00115E4B" w:rsidRPr="00AA2803">
        <w:rPr>
          <w:rFonts w:hint="eastAsia"/>
        </w:rPr>
        <w:t>PACKAGE</w:t>
      </w:r>
      <w:r w:rsidRPr="00AA2803">
        <w:rPr>
          <w:rFonts w:hint="eastAsia"/>
        </w:rPr>
        <w:t>）</w:t>
      </w:r>
      <w:bookmarkEnd w:id="72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139"/>
        <w:gridCol w:w="698"/>
        <w:gridCol w:w="790"/>
        <w:gridCol w:w="1069"/>
        <w:gridCol w:w="413"/>
        <w:gridCol w:w="6"/>
        <w:gridCol w:w="1982"/>
        <w:gridCol w:w="1128"/>
        <w:gridCol w:w="288"/>
        <w:gridCol w:w="571"/>
        <w:gridCol w:w="136"/>
        <w:gridCol w:w="576"/>
        <w:gridCol w:w="1562"/>
      </w:tblGrid>
      <w:tr w:rsidR="00AA2803" w:rsidRPr="00AA2803" w14:paraId="3FF6CE4B" w14:textId="77777777" w:rsidTr="00084E23">
        <w:tc>
          <w:tcPr>
            <w:tcW w:w="1226" w:type="dxa"/>
            <w:gridSpan w:val="3"/>
            <w:shd w:val="clear" w:color="auto" w:fill="C0C0C0"/>
          </w:tcPr>
          <w:p w14:paraId="36C2295F" w14:textId="77777777" w:rsidR="005C3C63" w:rsidRPr="00AA2803" w:rsidRDefault="005C3C6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0" w:type="dxa"/>
            <w:gridSpan w:val="5"/>
            <w:shd w:val="clear" w:color="auto" w:fill="auto"/>
          </w:tcPr>
          <w:p w14:paraId="51B9FF05" w14:textId="77777777" w:rsidR="005C3C63" w:rsidRPr="00AA2803" w:rsidRDefault="005C3C6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即开票信息（</w:t>
            </w:r>
            <w:r w:rsidR="00115E4B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本</w:t>
            </w: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）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67795707" w14:textId="77777777" w:rsidR="005C3C63" w:rsidRPr="00AA2803" w:rsidRDefault="005C3C6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5" w:type="dxa"/>
            <w:gridSpan w:val="4"/>
            <w:shd w:val="clear" w:color="auto" w:fill="auto"/>
          </w:tcPr>
          <w:p w14:paraId="350C9D2E" w14:textId="77777777" w:rsidR="005C3C63" w:rsidRPr="00AA2803" w:rsidRDefault="005C3C6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WH_TICKET_</w:t>
            </w:r>
            <w:r w:rsidR="00115E4B" w:rsidRPr="00AA2803">
              <w:rPr>
                <w:rFonts w:ascii="新宋体" w:eastAsia="新宋体" w:hAnsi="新宋体"/>
                <w:b/>
                <w:sz w:val="24"/>
                <w:szCs w:val="22"/>
              </w:rPr>
              <w:t>PACKAGE</w:t>
            </w:r>
          </w:p>
        </w:tc>
      </w:tr>
      <w:tr w:rsidR="00AA2803" w:rsidRPr="00AA2803" w14:paraId="0666B16D" w14:textId="77777777" w:rsidTr="00084E23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7A54F240" w14:textId="77777777" w:rsidR="005C3C63" w:rsidRPr="00AA2803" w:rsidRDefault="005C3C6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6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27DE8DBE" w14:textId="77777777" w:rsidR="005C3C63" w:rsidRPr="00AA2803" w:rsidRDefault="005C3C6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401" w:type="dxa"/>
            <w:gridSpan w:val="3"/>
            <w:shd w:val="clear" w:color="auto" w:fill="C0C0C0"/>
          </w:tcPr>
          <w:p w14:paraId="1FF07BAE" w14:textId="77777777" w:rsidR="005C3C63" w:rsidRPr="00AA2803" w:rsidRDefault="005C3C6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7" w:type="dxa"/>
            <w:gridSpan w:val="3"/>
            <w:shd w:val="clear" w:color="auto" w:fill="C0C0C0"/>
          </w:tcPr>
          <w:p w14:paraId="67C58AE4" w14:textId="77777777" w:rsidR="005C3C63" w:rsidRPr="00AA2803" w:rsidRDefault="005C3C6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C0C0C0"/>
          </w:tcPr>
          <w:p w14:paraId="206E2E03" w14:textId="77777777" w:rsidR="005C3C63" w:rsidRPr="00AA2803" w:rsidRDefault="005C3C6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2" w:type="dxa"/>
            <w:shd w:val="clear" w:color="auto" w:fill="C0C0C0"/>
          </w:tcPr>
          <w:p w14:paraId="3DE7F31F" w14:textId="77777777" w:rsidR="005C3C63" w:rsidRPr="00AA2803" w:rsidRDefault="005C3C6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619A04D6" w14:textId="77777777" w:rsidTr="00084E23">
        <w:tc>
          <w:tcPr>
            <w:tcW w:w="389" w:type="dxa"/>
            <w:tcBorders>
              <w:top w:val="single" w:sz="4" w:space="0" w:color="auto"/>
            </w:tcBorders>
          </w:tcPr>
          <w:p w14:paraId="2CB148D0" w14:textId="77777777" w:rsidR="005C3C63" w:rsidRPr="00AA2803" w:rsidRDefault="005C3C63" w:rsidP="006164CE">
            <w:pPr>
              <w:pStyle w:val="af"/>
              <w:numPr>
                <w:ilvl w:val="0"/>
                <w:numId w:val="3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28431F77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</w:t>
            </w:r>
          </w:p>
        </w:tc>
        <w:tc>
          <w:tcPr>
            <w:tcW w:w="2401" w:type="dxa"/>
            <w:gridSpan w:val="3"/>
          </w:tcPr>
          <w:p w14:paraId="321AF225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87" w:type="dxa"/>
            <w:gridSpan w:val="3"/>
          </w:tcPr>
          <w:p w14:paraId="4EC84E15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756850E5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DF45628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EBC5302" w14:textId="77777777" w:rsidTr="00084E23">
        <w:tc>
          <w:tcPr>
            <w:tcW w:w="389" w:type="dxa"/>
          </w:tcPr>
          <w:p w14:paraId="6CB86A72" w14:textId="77777777" w:rsidR="005C3C63" w:rsidRPr="00AA2803" w:rsidRDefault="005C3C63" w:rsidP="006164CE">
            <w:pPr>
              <w:pStyle w:val="af"/>
              <w:numPr>
                <w:ilvl w:val="0"/>
                <w:numId w:val="3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9D8760C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2401" w:type="dxa"/>
            <w:gridSpan w:val="3"/>
          </w:tcPr>
          <w:p w14:paraId="00359416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87" w:type="dxa"/>
            <w:gridSpan w:val="3"/>
          </w:tcPr>
          <w:p w14:paraId="227ECEDC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75D2909B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2A028BDC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4A53E19" w14:textId="77777777" w:rsidTr="00084E23">
        <w:tc>
          <w:tcPr>
            <w:tcW w:w="389" w:type="dxa"/>
          </w:tcPr>
          <w:p w14:paraId="59C956A1" w14:textId="77777777" w:rsidR="005C3C63" w:rsidRPr="00AA2803" w:rsidRDefault="005C3C63" w:rsidP="006164CE">
            <w:pPr>
              <w:pStyle w:val="af"/>
              <w:numPr>
                <w:ilvl w:val="0"/>
                <w:numId w:val="3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1C0D55B4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奖组</w:t>
            </w:r>
          </w:p>
        </w:tc>
        <w:tc>
          <w:tcPr>
            <w:tcW w:w="2401" w:type="dxa"/>
            <w:gridSpan w:val="3"/>
          </w:tcPr>
          <w:p w14:paraId="469D8D7E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REWARD</w:t>
            </w:r>
            <w:r w:rsidRPr="00AA2803">
              <w:rPr>
                <w:rFonts w:ascii="新宋体" w:eastAsia="新宋体" w:hAnsi="新宋体"/>
                <w:szCs w:val="22"/>
              </w:rPr>
              <w:t>_GROUP</w:t>
            </w:r>
          </w:p>
        </w:tc>
        <w:tc>
          <w:tcPr>
            <w:tcW w:w="1987" w:type="dxa"/>
            <w:gridSpan w:val="3"/>
          </w:tcPr>
          <w:p w14:paraId="2549EFF8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NUMBER(2)</w:t>
            </w:r>
          </w:p>
        </w:tc>
        <w:tc>
          <w:tcPr>
            <w:tcW w:w="712" w:type="dxa"/>
            <w:gridSpan w:val="2"/>
          </w:tcPr>
          <w:p w14:paraId="2087C4BA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1392DFED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4F22363" w14:textId="77777777" w:rsidTr="00084E23">
        <w:tc>
          <w:tcPr>
            <w:tcW w:w="389" w:type="dxa"/>
          </w:tcPr>
          <w:p w14:paraId="524C04FF" w14:textId="77777777" w:rsidR="005C3C63" w:rsidRPr="00AA2803" w:rsidRDefault="005C3C63" w:rsidP="006164CE">
            <w:pPr>
              <w:pStyle w:val="af"/>
              <w:numPr>
                <w:ilvl w:val="0"/>
                <w:numId w:val="3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49688227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箱号</w:t>
            </w:r>
          </w:p>
        </w:tc>
        <w:tc>
          <w:tcPr>
            <w:tcW w:w="2401" w:type="dxa"/>
            <w:gridSpan w:val="3"/>
          </w:tcPr>
          <w:p w14:paraId="4955F200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TRUNK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987" w:type="dxa"/>
            <w:gridSpan w:val="3"/>
          </w:tcPr>
          <w:p w14:paraId="0131D00E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6F076BB2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ABB77DE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04C7D" w:rsidRPr="00AA2803" w14:paraId="2CB9652E" w14:textId="77777777" w:rsidTr="00084E23">
        <w:tc>
          <w:tcPr>
            <w:tcW w:w="389" w:type="dxa"/>
          </w:tcPr>
          <w:p w14:paraId="68447F74" w14:textId="77777777" w:rsidR="00C04C7D" w:rsidRPr="00AA2803" w:rsidRDefault="00C04C7D" w:rsidP="006164CE">
            <w:pPr>
              <w:pStyle w:val="af"/>
              <w:numPr>
                <w:ilvl w:val="0"/>
                <w:numId w:val="3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26DA73F6" w14:textId="77777777" w:rsidR="00C04C7D" w:rsidRPr="00AA2803" w:rsidRDefault="00C04C7D" w:rsidP="00C04C7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盒号</w:t>
            </w:r>
            <w:r>
              <w:rPr>
                <w:rFonts w:ascii="新宋体" w:eastAsia="新宋体" w:hAnsi="新宋体" w:hint="eastAsia"/>
                <w:szCs w:val="22"/>
              </w:rPr>
              <w:t>（箱号+盒子顺序号）</w:t>
            </w:r>
          </w:p>
        </w:tc>
        <w:tc>
          <w:tcPr>
            <w:tcW w:w="2401" w:type="dxa"/>
            <w:gridSpan w:val="3"/>
          </w:tcPr>
          <w:p w14:paraId="259F70A5" w14:textId="77777777" w:rsidR="00C04C7D" w:rsidRPr="00AA2803" w:rsidRDefault="00C04C7D" w:rsidP="00C04C7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BOX_NO</w:t>
            </w:r>
          </w:p>
        </w:tc>
        <w:tc>
          <w:tcPr>
            <w:tcW w:w="1987" w:type="dxa"/>
            <w:gridSpan w:val="3"/>
          </w:tcPr>
          <w:p w14:paraId="70B14055" w14:textId="77777777" w:rsidR="00C04C7D" w:rsidRPr="00AA2803" w:rsidRDefault="00C04C7D" w:rsidP="00C04C7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0)</w:t>
            </w:r>
          </w:p>
        </w:tc>
        <w:tc>
          <w:tcPr>
            <w:tcW w:w="712" w:type="dxa"/>
            <w:gridSpan w:val="2"/>
          </w:tcPr>
          <w:p w14:paraId="5AFDE747" w14:textId="77777777" w:rsidR="00C04C7D" w:rsidRPr="00AA2803" w:rsidRDefault="00C04C7D" w:rsidP="00C04C7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99E65EF" w14:textId="77777777" w:rsidR="00C04C7D" w:rsidRPr="00AA2803" w:rsidRDefault="00C04C7D" w:rsidP="00C04C7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434F197" w14:textId="77777777" w:rsidTr="00084E23">
        <w:tc>
          <w:tcPr>
            <w:tcW w:w="389" w:type="dxa"/>
          </w:tcPr>
          <w:p w14:paraId="5F6B6A01" w14:textId="77777777" w:rsidR="00115E4B" w:rsidRPr="00AA2803" w:rsidRDefault="00115E4B" w:rsidP="006164CE">
            <w:pPr>
              <w:pStyle w:val="af"/>
              <w:numPr>
                <w:ilvl w:val="0"/>
                <w:numId w:val="3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36CE8F77" w14:textId="77777777" w:rsidR="00115E4B" w:rsidRPr="00AA2803" w:rsidRDefault="00115E4B" w:rsidP="00115E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本号</w:t>
            </w:r>
          </w:p>
        </w:tc>
        <w:tc>
          <w:tcPr>
            <w:tcW w:w="2401" w:type="dxa"/>
            <w:gridSpan w:val="3"/>
          </w:tcPr>
          <w:p w14:paraId="2D629FAC" w14:textId="77777777" w:rsidR="00115E4B" w:rsidRPr="00AA2803" w:rsidRDefault="00115E4B" w:rsidP="00115E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PACKAGE_NO</w:t>
            </w:r>
          </w:p>
        </w:tc>
        <w:tc>
          <w:tcPr>
            <w:tcW w:w="1987" w:type="dxa"/>
            <w:gridSpan w:val="3"/>
          </w:tcPr>
          <w:p w14:paraId="3B94625A" w14:textId="77777777" w:rsidR="00115E4B" w:rsidRPr="00AA2803" w:rsidRDefault="00115E4B" w:rsidP="00115E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468DDA81" w14:textId="77777777" w:rsidR="00115E4B" w:rsidRPr="00AA2803" w:rsidRDefault="00115E4B" w:rsidP="00115E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4B046F76" w14:textId="77777777" w:rsidR="00115E4B" w:rsidRPr="00AA2803" w:rsidRDefault="00115E4B" w:rsidP="00115E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E15232A" w14:textId="77777777" w:rsidTr="00084E23">
        <w:tc>
          <w:tcPr>
            <w:tcW w:w="389" w:type="dxa"/>
          </w:tcPr>
          <w:p w14:paraId="7E24DAA9" w14:textId="77777777" w:rsidR="00115E4B" w:rsidRPr="00AA2803" w:rsidRDefault="00115E4B" w:rsidP="006164CE">
            <w:pPr>
              <w:pStyle w:val="af"/>
              <w:numPr>
                <w:ilvl w:val="0"/>
                <w:numId w:val="3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66E5770F" w14:textId="77777777" w:rsidR="00115E4B" w:rsidRPr="00AA2803" w:rsidRDefault="00115E4B" w:rsidP="00115E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所含</w:t>
            </w:r>
            <w:r w:rsidR="009B4707" w:rsidRPr="00AA2803">
              <w:rPr>
                <w:rFonts w:ascii="新宋体" w:eastAsia="新宋体" w:hAnsi="新宋体" w:hint="eastAsia"/>
                <w:szCs w:val="22"/>
              </w:rPr>
              <w:t>票</w:t>
            </w:r>
            <w:r w:rsidRPr="00AA2803">
              <w:rPr>
                <w:rFonts w:ascii="新宋体" w:eastAsia="新宋体" w:hAnsi="新宋体" w:hint="eastAsia"/>
                <w:szCs w:val="22"/>
              </w:rPr>
              <w:t>号起</w:t>
            </w:r>
          </w:p>
        </w:tc>
        <w:tc>
          <w:tcPr>
            <w:tcW w:w="2401" w:type="dxa"/>
            <w:gridSpan w:val="3"/>
          </w:tcPr>
          <w:p w14:paraId="0C15696C" w14:textId="77777777" w:rsidR="00115E4B" w:rsidRPr="00AA2803" w:rsidRDefault="00D7132C" w:rsidP="00115E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TICKET</w:t>
            </w:r>
            <w:r w:rsidR="00115E4B" w:rsidRPr="00AA2803">
              <w:rPr>
                <w:rFonts w:ascii="新宋体" w:eastAsia="新宋体" w:hAnsi="新宋体" w:hint="eastAsia"/>
                <w:szCs w:val="22"/>
              </w:rPr>
              <w:t>_NO_START</w:t>
            </w:r>
          </w:p>
        </w:tc>
        <w:tc>
          <w:tcPr>
            <w:tcW w:w="1987" w:type="dxa"/>
            <w:gridSpan w:val="3"/>
          </w:tcPr>
          <w:p w14:paraId="2C7A0816" w14:textId="77777777" w:rsidR="00115E4B" w:rsidRPr="00AA2803" w:rsidRDefault="00115E4B" w:rsidP="00115E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60950224" w14:textId="77777777" w:rsidR="00115E4B" w:rsidRPr="00AA2803" w:rsidRDefault="00115E4B" w:rsidP="00115E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4F800A3A" w14:textId="77777777" w:rsidR="00115E4B" w:rsidRPr="00AA2803" w:rsidRDefault="00115E4B" w:rsidP="00115E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212F384" w14:textId="77777777" w:rsidTr="00084E23">
        <w:tc>
          <w:tcPr>
            <w:tcW w:w="389" w:type="dxa"/>
          </w:tcPr>
          <w:p w14:paraId="0BF30922" w14:textId="77777777" w:rsidR="00115E4B" w:rsidRPr="00AA2803" w:rsidRDefault="00115E4B" w:rsidP="006164CE">
            <w:pPr>
              <w:pStyle w:val="af"/>
              <w:numPr>
                <w:ilvl w:val="0"/>
                <w:numId w:val="3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05B20F08" w14:textId="77777777" w:rsidR="00115E4B" w:rsidRPr="00AA2803" w:rsidRDefault="00115E4B" w:rsidP="00115E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所含</w:t>
            </w:r>
            <w:r w:rsidR="009B4707" w:rsidRPr="00AA2803">
              <w:rPr>
                <w:rFonts w:ascii="新宋体" w:eastAsia="新宋体" w:hAnsi="新宋体" w:hint="eastAsia"/>
                <w:szCs w:val="22"/>
              </w:rPr>
              <w:t>票</w:t>
            </w:r>
            <w:r w:rsidRPr="00AA2803">
              <w:rPr>
                <w:rFonts w:ascii="新宋体" w:eastAsia="新宋体" w:hAnsi="新宋体" w:hint="eastAsia"/>
                <w:szCs w:val="22"/>
              </w:rPr>
              <w:t>号止</w:t>
            </w:r>
          </w:p>
        </w:tc>
        <w:tc>
          <w:tcPr>
            <w:tcW w:w="2401" w:type="dxa"/>
            <w:gridSpan w:val="3"/>
          </w:tcPr>
          <w:p w14:paraId="1AF769CB" w14:textId="77777777" w:rsidR="00115E4B" w:rsidRPr="00AA2803" w:rsidRDefault="00D7132C" w:rsidP="00115E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TICKET</w:t>
            </w:r>
            <w:r w:rsidR="00115E4B" w:rsidRPr="00AA2803">
              <w:rPr>
                <w:rFonts w:ascii="新宋体" w:eastAsia="新宋体" w:hAnsi="新宋体" w:hint="eastAsia"/>
                <w:szCs w:val="22"/>
              </w:rPr>
              <w:t>_NO_</w:t>
            </w:r>
            <w:r w:rsidR="00115E4B" w:rsidRPr="00AA2803">
              <w:rPr>
                <w:rFonts w:ascii="新宋体" w:eastAsia="新宋体" w:hAnsi="新宋体"/>
                <w:szCs w:val="22"/>
              </w:rPr>
              <w:t>END</w:t>
            </w:r>
          </w:p>
        </w:tc>
        <w:tc>
          <w:tcPr>
            <w:tcW w:w="1987" w:type="dxa"/>
            <w:gridSpan w:val="3"/>
          </w:tcPr>
          <w:p w14:paraId="20A259F4" w14:textId="77777777" w:rsidR="00115E4B" w:rsidRPr="00AA2803" w:rsidRDefault="00115E4B" w:rsidP="00115E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0F61AAE1" w14:textId="77777777" w:rsidR="00115E4B" w:rsidRPr="00AA2803" w:rsidRDefault="00115E4B" w:rsidP="00115E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0E526EC" w14:textId="77777777" w:rsidR="00115E4B" w:rsidRPr="00AA2803" w:rsidRDefault="00115E4B" w:rsidP="00115E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B8308C7" w14:textId="77777777" w:rsidTr="00084E23">
        <w:tc>
          <w:tcPr>
            <w:tcW w:w="389" w:type="dxa"/>
          </w:tcPr>
          <w:p w14:paraId="0C14E93F" w14:textId="77777777" w:rsidR="003158AB" w:rsidRPr="00AA2803" w:rsidRDefault="003158AB" w:rsidP="006164CE">
            <w:pPr>
              <w:pStyle w:val="af"/>
              <w:numPr>
                <w:ilvl w:val="0"/>
                <w:numId w:val="3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1944C4A5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是否完整</w:t>
            </w:r>
          </w:p>
        </w:tc>
        <w:tc>
          <w:tcPr>
            <w:tcW w:w="2401" w:type="dxa"/>
            <w:gridSpan w:val="3"/>
          </w:tcPr>
          <w:p w14:paraId="7E38AE9A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IS_FULL</w:t>
            </w:r>
          </w:p>
        </w:tc>
        <w:tc>
          <w:tcPr>
            <w:tcW w:w="1987" w:type="dxa"/>
            <w:gridSpan w:val="3"/>
          </w:tcPr>
          <w:p w14:paraId="5F8F40C8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12" w:type="dxa"/>
            <w:gridSpan w:val="2"/>
          </w:tcPr>
          <w:p w14:paraId="15B515CC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F11DE1E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1</w:t>
            </w:r>
          </w:p>
        </w:tc>
      </w:tr>
      <w:tr w:rsidR="005E1CC1" w:rsidRPr="00AA2803" w14:paraId="6CA0C0F9" w14:textId="77777777" w:rsidTr="00084E23">
        <w:tc>
          <w:tcPr>
            <w:tcW w:w="389" w:type="dxa"/>
          </w:tcPr>
          <w:p w14:paraId="7CF49900" w14:textId="77777777" w:rsidR="005E1CC1" w:rsidRPr="00AA2803" w:rsidRDefault="005E1CC1" w:rsidP="006164CE">
            <w:pPr>
              <w:pStyle w:val="af"/>
              <w:numPr>
                <w:ilvl w:val="0"/>
                <w:numId w:val="3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4E9E859E" w14:textId="77777777" w:rsidR="005E1CC1" w:rsidRPr="00AA2803" w:rsidRDefault="005E1CC1" w:rsidP="005E1CC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状态（</w:t>
            </w:r>
            <w:r w:rsidRPr="00305764">
              <w:rPr>
                <w:rFonts w:ascii="新宋体" w:eastAsia="新宋体" w:hAnsi="新宋体" w:hint="eastAsia"/>
                <w:szCs w:val="22"/>
              </w:rPr>
              <w:t>11-在库、12-在站点，20-在途，</w:t>
            </w:r>
            <w:r>
              <w:rPr>
                <w:rFonts w:ascii="新宋体" w:eastAsia="新宋体" w:hAnsi="新宋体" w:hint="eastAsia"/>
                <w:szCs w:val="22"/>
              </w:rPr>
              <w:t>21-管理员持有，</w:t>
            </w:r>
            <w:r w:rsidRPr="00305764">
              <w:rPr>
                <w:rFonts w:ascii="新宋体" w:eastAsia="新宋体" w:hAnsi="新宋体" w:hint="eastAsia"/>
                <w:szCs w:val="22"/>
              </w:rPr>
              <w:t>31-已销售、41-被盗、42-损坏、43-丢失）</w:t>
            </w:r>
          </w:p>
        </w:tc>
        <w:tc>
          <w:tcPr>
            <w:tcW w:w="2401" w:type="dxa"/>
            <w:gridSpan w:val="3"/>
          </w:tcPr>
          <w:p w14:paraId="3278D88A" w14:textId="77777777" w:rsidR="005E1CC1" w:rsidRPr="00AA2803" w:rsidRDefault="005E1CC1" w:rsidP="005E1CC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STA</w:t>
            </w:r>
            <w:r w:rsidRPr="00AA2803">
              <w:rPr>
                <w:rFonts w:ascii="新宋体" w:eastAsia="新宋体" w:hAnsi="新宋体"/>
                <w:szCs w:val="22"/>
              </w:rPr>
              <w:t>T</w:t>
            </w:r>
            <w:r w:rsidRPr="00AA2803">
              <w:rPr>
                <w:rFonts w:ascii="新宋体" w:eastAsia="新宋体" w:hAnsi="新宋体" w:hint="eastAsia"/>
                <w:szCs w:val="22"/>
              </w:rPr>
              <w:t>US</w:t>
            </w:r>
          </w:p>
        </w:tc>
        <w:tc>
          <w:tcPr>
            <w:tcW w:w="1987" w:type="dxa"/>
            <w:gridSpan w:val="3"/>
          </w:tcPr>
          <w:p w14:paraId="6117ED50" w14:textId="77777777" w:rsidR="005E1CC1" w:rsidRPr="00AA2803" w:rsidRDefault="005E1CC1" w:rsidP="005E1CC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NUMBER(2)</w:t>
            </w:r>
          </w:p>
        </w:tc>
        <w:tc>
          <w:tcPr>
            <w:tcW w:w="712" w:type="dxa"/>
            <w:gridSpan w:val="2"/>
          </w:tcPr>
          <w:p w14:paraId="6DF80554" w14:textId="77777777" w:rsidR="005E1CC1" w:rsidRPr="00AA2803" w:rsidRDefault="005E1CC1" w:rsidP="005E1CC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EF15D9A" w14:textId="77777777" w:rsidR="005E1CC1" w:rsidRPr="00AA2803" w:rsidRDefault="005E1CC1" w:rsidP="005E1CC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11</w:t>
            </w:r>
          </w:p>
        </w:tc>
      </w:tr>
      <w:tr w:rsidR="00AA2803" w:rsidRPr="00AA2803" w14:paraId="68CB4D7D" w14:textId="77777777" w:rsidTr="00084E23">
        <w:tc>
          <w:tcPr>
            <w:tcW w:w="389" w:type="dxa"/>
          </w:tcPr>
          <w:p w14:paraId="6E17FD1A" w14:textId="77777777" w:rsidR="003158AB" w:rsidRPr="00AA2803" w:rsidRDefault="003158AB" w:rsidP="006164CE">
            <w:pPr>
              <w:pStyle w:val="af"/>
              <w:numPr>
                <w:ilvl w:val="0"/>
                <w:numId w:val="3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2955B6F9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所在仓库（只有在完整的情况下，此值才有效）</w:t>
            </w:r>
          </w:p>
        </w:tc>
        <w:tc>
          <w:tcPr>
            <w:tcW w:w="2401" w:type="dxa"/>
            <w:gridSpan w:val="3"/>
          </w:tcPr>
          <w:p w14:paraId="585930EB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CURRENT</w:t>
            </w:r>
            <w:r w:rsidRPr="00AA2803">
              <w:rPr>
                <w:rFonts w:ascii="新宋体" w:eastAsia="新宋体" w:hAnsi="新宋体"/>
                <w:szCs w:val="22"/>
              </w:rPr>
              <w:t>_WAREHOUSE</w:t>
            </w:r>
          </w:p>
        </w:tc>
        <w:tc>
          <w:tcPr>
            <w:tcW w:w="1987" w:type="dxa"/>
            <w:gridSpan w:val="3"/>
          </w:tcPr>
          <w:p w14:paraId="70B685A1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</w:t>
            </w:r>
            <w:r w:rsidRPr="00AA2803">
              <w:rPr>
                <w:rFonts w:ascii="新宋体" w:eastAsia="新宋体" w:hAnsi="新宋体"/>
                <w:szCs w:val="22"/>
              </w:rPr>
              <w:t>CHAR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(</w:t>
            </w:r>
            <w:r w:rsidRPr="00AA2803">
              <w:rPr>
                <w:rFonts w:ascii="新宋体" w:eastAsia="新宋体" w:hAnsi="新宋体" w:hint="eastAsia"/>
                <w:szCs w:val="22"/>
              </w:rPr>
              <w:t>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25315EA9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720945E5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AB34559" w14:textId="77777777" w:rsidTr="00084E23">
        <w:tc>
          <w:tcPr>
            <w:tcW w:w="389" w:type="dxa"/>
          </w:tcPr>
          <w:p w14:paraId="5A689272" w14:textId="77777777" w:rsidR="003158AB" w:rsidRPr="00AA2803" w:rsidRDefault="003158AB" w:rsidP="006164CE">
            <w:pPr>
              <w:pStyle w:val="af"/>
              <w:numPr>
                <w:ilvl w:val="0"/>
                <w:numId w:val="3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8C6F7AD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最近所在仓库（只有在完整的情况下，此值才有效）</w:t>
            </w:r>
          </w:p>
        </w:tc>
        <w:tc>
          <w:tcPr>
            <w:tcW w:w="2401" w:type="dxa"/>
            <w:gridSpan w:val="3"/>
          </w:tcPr>
          <w:p w14:paraId="0418A701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LAST_WAREHOUSE</w:t>
            </w:r>
          </w:p>
        </w:tc>
        <w:tc>
          <w:tcPr>
            <w:tcW w:w="1987" w:type="dxa"/>
            <w:gridSpan w:val="3"/>
          </w:tcPr>
          <w:p w14:paraId="40CB8E48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</w:t>
            </w:r>
            <w:r w:rsidRPr="00AA2803">
              <w:rPr>
                <w:rFonts w:ascii="新宋体" w:eastAsia="新宋体" w:hAnsi="新宋体"/>
                <w:szCs w:val="22"/>
              </w:rPr>
              <w:t>CHAR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(</w:t>
            </w:r>
            <w:r w:rsidRPr="00AA2803">
              <w:rPr>
                <w:rFonts w:ascii="新宋体" w:eastAsia="新宋体" w:hAnsi="新宋体" w:hint="eastAsia"/>
                <w:szCs w:val="22"/>
              </w:rPr>
              <w:t>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5C1E2D7B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0CC3B2E9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B22AACA" w14:textId="77777777" w:rsidTr="00084E23">
        <w:tc>
          <w:tcPr>
            <w:tcW w:w="389" w:type="dxa"/>
          </w:tcPr>
          <w:p w14:paraId="5A7843B8" w14:textId="77777777" w:rsidR="003158AB" w:rsidRPr="00AA2803" w:rsidRDefault="003158AB" w:rsidP="006164CE">
            <w:pPr>
              <w:pStyle w:val="af"/>
              <w:numPr>
                <w:ilvl w:val="0"/>
                <w:numId w:val="3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2CAC242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创建时间</w:t>
            </w:r>
          </w:p>
        </w:tc>
        <w:tc>
          <w:tcPr>
            <w:tcW w:w="2401" w:type="dxa"/>
            <w:gridSpan w:val="3"/>
          </w:tcPr>
          <w:p w14:paraId="478B44B4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CREATE</w:t>
            </w:r>
            <w:r w:rsidRPr="00AA2803">
              <w:rPr>
                <w:rFonts w:ascii="新宋体" w:eastAsia="新宋体" w:hAnsi="新宋体"/>
                <w:szCs w:val="22"/>
              </w:rPr>
              <w:t>_DATE</w:t>
            </w:r>
          </w:p>
        </w:tc>
        <w:tc>
          <w:tcPr>
            <w:tcW w:w="1987" w:type="dxa"/>
            <w:gridSpan w:val="3"/>
          </w:tcPr>
          <w:p w14:paraId="44D7885B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12" w:type="dxa"/>
            <w:gridSpan w:val="2"/>
          </w:tcPr>
          <w:p w14:paraId="1B96D22B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4097D90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sysdate</w:t>
            </w:r>
          </w:p>
        </w:tc>
      </w:tr>
      <w:tr w:rsidR="00AA2803" w:rsidRPr="00AA2803" w14:paraId="3695BDA3" w14:textId="77777777" w:rsidTr="00084E23">
        <w:tc>
          <w:tcPr>
            <w:tcW w:w="389" w:type="dxa"/>
          </w:tcPr>
          <w:p w14:paraId="7BFF1166" w14:textId="77777777" w:rsidR="003158AB" w:rsidRPr="00AA2803" w:rsidRDefault="003158AB" w:rsidP="006164CE">
            <w:pPr>
              <w:pStyle w:val="af"/>
              <w:numPr>
                <w:ilvl w:val="0"/>
                <w:numId w:val="3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034B6660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创建人</w:t>
            </w:r>
          </w:p>
        </w:tc>
        <w:tc>
          <w:tcPr>
            <w:tcW w:w="2401" w:type="dxa"/>
            <w:gridSpan w:val="3"/>
          </w:tcPr>
          <w:p w14:paraId="7EA32F23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CREATE_ADMIN</w:t>
            </w:r>
          </w:p>
        </w:tc>
        <w:tc>
          <w:tcPr>
            <w:tcW w:w="1987" w:type="dxa"/>
            <w:gridSpan w:val="3"/>
          </w:tcPr>
          <w:p w14:paraId="55544FBF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12" w:type="dxa"/>
            <w:gridSpan w:val="2"/>
          </w:tcPr>
          <w:p w14:paraId="1E8430E0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053B6B9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C4B6DA1" w14:textId="77777777" w:rsidTr="00084E23">
        <w:tc>
          <w:tcPr>
            <w:tcW w:w="389" w:type="dxa"/>
          </w:tcPr>
          <w:p w14:paraId="2998D54E" w14:textId="77777777" w:rsidR="003158AB" w:rsidRPr="00AA2803" w:rsidRDefault="003158AB" w:rsidP="006164CE">
            <w:pPr>
              <w:pStyle w:val="af"/>
              <w:numPr>
                <w:ilvl w:val="0"/>
                <w:numId w:val="3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673BE8ED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最进变动人</w:t>
            </w:r>
          </w:p>
        </w:tc>
        <w:tc>
          <w:tcPr>
            <w:tcW w:w="2401" w:type="dxa"/>
            <w:gridSpan w:val="3"/>
          </w:tcPr>
          <w:p w14:paraId="0063B2E7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CHANGE_ADMIN</w:t>
            </w:r>
          </w:p>
        </w:tc>
        <w:tc>
          <w:tcPr>
            <w:tcW w:w="1987" w:type="dxa"/>
            <w:gridSpan w:val="3"/>
          </w:tcPr>
          <w:p w14:paraId="0BD3037D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12" w:type="dxa"/>
            <w:gridSpan w:val="2"/>
          </w:tcPr>
          <w:p w14:paraId="39399566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71253ABE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1EC8E69" w14:textId="77777777" w:rsidTr="00084E23">
        <w:tc>
          <w:tcPr>
            <w:tcW w:w="389" w:type="dxa"/>
          </w:tcPr>
          <w:p w14:paraId="34B994D4" w14:textId="77777777" w:rsidR="003158AB" w:rsidRPr="00AA2803" w:rsidRDefault="003158AB" w:rsidP="006164CE">
            <w:pPr>
              <w:pStyle w:val="af"/>
              <w:numPr>
                <w:ilvl w:val="0"/>
                <w:numId w:val="3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4E8F4C9A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最进变动时间</w:t>
            </w:r>
          </w:p>
        </w:tc>
        <w:tc>
          <w:tcPr>
            <w:tcW w:w="2401" w:type="dxa"/>
            <w:gridSpan w:val="3"/>
          </w:tcPr>
          <w:p w14:paraId="6A7A83A3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CHANGE_DATE</w:t>
            </w:r>
          </w:p>
        </w:tc>
        <w:tc>
          <w:tcPr>
            <w:tcW w:w="1987" w:type="dxa"/>
            <w:gridSpan w:val="3"/>
          </w:tcPr>
          <w:p w14:paraId="7919004B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12" w:type="dxa"/>
            <w:gridSpan w:val="2"/>
          </w:tcPr>
          <w:p w14:paraId="4F2D35A8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147043FA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9D19069" w14:textId="77777777" w:rsidTr="00084E23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5B201BA6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02EE0D77" w14:textId="77777777" w:rsidTr="00084E23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9DF591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1E2AB66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FD614EF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79570F6C" w14:textId="77777777" w:rsidTr="00084E23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87435C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3D2FCB95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PK_WH_TICKET_PACKAGE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</w:tcPr>
          <w:p w14:paraId="6DA1F594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PLAN_CODE,BATCH_NO,TRUNK_NO,BOX_NO,PACKAGE_NO</w:t>
            </w:r>
          </w:p>
        </w:tc>
      </w:tr>
      <w:tr w:rsidR="00AA2803" w:rsidRPr="00AA2803" w14:paraId="1417F2FF" w14:textId="77777777" w:rsidTr="00084E23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F7885D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2372172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80AB4BC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DC44B1E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E829EEF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6F3BDBE2" w14:textId="77777777" w:rsidTr="00084E23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D1CEA4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0CF157A7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</w:tcPr>
          <w:p w14:paraId="21BC4EB4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5024093C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</w:tcPr>
          <w:p w14:paraId="11832555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647A648" w14:textId="77777777" w:rsidTr="00084E23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6F5B2B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</w:t>
            </w: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引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9097A61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名称</w:t>
            </w: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BA8BB72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32BE6F1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296A9D74" w14:textId="77777777" w:rsidTr="00084E23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C30660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15D87236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</w:tcPr>
          <w:p w14:paraId="2BA23339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</w:tcPr>
          <w:p w14:paraId="0893CEA1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DD833B5" w14:textId="77777777" w:rsidTr="00084E23"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272FFF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约束</w:t>
            </w:r>
          </w:p>
        </w:tc>
        <w:tc>
          <w:tcPr>
            <w:tcW w:w="9219" w:type="dxa"/>
            <w:gridSpan w:val="12"/>
            <w:tcBorders>
              <w:left w:val="single" w:sz="4" w:space="0" w:color="auto"/>
            </w:tcBorders>
          </w:tcPr>
          <w:p w14:paraId="4C694711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C324EBF" w14:textId="77777777" w:rsidTr="00084E23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44B378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8A5E13A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EBE57B8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7380C08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5B28814B" w14:textId="77777777" w:rsidTr="00084E23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03C5F0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8CD45C8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65FAC8F8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60FCBE97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E8BE90B" w14:textId="77777777" w:rsidTr="00084E23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BF4FD4D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0A651C2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479B50B3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2C73B8F9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08783ADE" w14:textId="77777777" w:rsidR="005C3C63" w:rsidRPr="00AA2803" w:rsidRDefault="005C3C63" w:rsidP="005C3C63"/>
    <w:p w14:paraId="3C3286E7" w14:textId="77777777" w:rsidR="001E199A" w:rsidRPr="00AA2803" w:rsidRDefault="001E199A" w:rsidP="001E199A">
      <w:pPr>
        <w:pStyle w:val="4"/>
      </w:pPr>
      <w:bookmarkStart w:id="73" w:name="_Toc435450842"/>
      <w:r>
        <w:rPr>
          <w:rFonts w:hint="eastAsia"/>
        </w:rPr>
        <w:t>批次</w:t>
      </w:r>
      <w:r w:rsidRPr="00AA2803">
        <w:rPr>
          <w:rFonts w:hint="eastAsia"/>
        </w:rPr>
        <w:t>入库（</w:t>
      </w:r>
      <w:r w:rsidRPr="00AA2803">
        <w:t>WH</w:t>
      </w:r>
      <w:r w:rsidRPr="00AA2803">
        <w:rPr>
          <w:rFonts w:hint="eastAsia"/>
        </w:rPr>
        <w:t>_</w:t>
      </w:r>
      <w:r>
        <w:rPr>
          <w:rFonts w:hint="eastAsia"/>
        </w:rPr>
        <w:t>BATCH</w:t>
      </w:r>
      <w:r>
        <w:t>_</w:t>
      </w:r>
      <w:r w:rsidRPr="00AA2803">
        <w:rPr>
          <w:rFonts w:hint="eastAsia"/>
        </w:rPr>
        <w:t>INBOUND</w:t>
      </w:r>
      <w:r w:rsidRPr="00AA2803">
        <w:rPr>
          <w:rFonts w:hint="eastAsia"/>
        </w:rPr>
        <w:t>）</w:t>
      </w:r>
      <w:bookmarkEnd w:id="73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139"/>
        <w:gridCol w:w="698"/>
        <w:gridCol w:w="790"/>
        <w:gridCol w:w="1069"/>
        <w:gridCol w:w="413"/>
        <w:gridCol w:w="6"/>
        <w:gridCol w:w="1982"/>
        <w:gridCol w:w="1128"/>
        <w:gridCol w:w="288"/>
        <w:gridCol w:w="571"/>
        <w:gridCol w:w="136"/>
        <w:gridCol w:w="576"/>
        <w:gridCol w:w="1562"/>
      </w:tblGrid>
      <w:tr w:rsidR="001E199A" w:rsidRPr="00AA2803" w14:paraId="427F13D2" w14:textId="77777777" w:rsidTr="00305764">
        <w:tc>
          <w:tcPr>
            <w:tcW w:w="1226" w:type="dxa"/>
            <w:gridSpan w:val="3"/>
            <w:shd w:val="clear" w:color="auto" w:fill="C0C0C0"/>
          </w:tcPr>
          <w:p w14:paraId="796E200F" w14:textId="77777777" w:rsidR="001E199A" w:rsidRPr="00AA2803" w:rsidRDefault="001E199A" w:rsidP="0030576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0" w:type="dxa"/>
            <w:gridSpan w:val="5"/>
            <w:shd w:val="clear" w:color="auto" w:fill="auto"/>
          </w:tcPr>
          <w:p w14:paraId="10D0DEFB" w14:textId="77777777" w:rsidR="001E199A" w:rsidRPr="00AA2803" w:rsidRDefault="001E199A" w:rsidP="0030576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批次</w:t>
            </w: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入库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3806FCA8" w14:textId="77777777" w:rsidR="001E199A" w:rsidRPr="00AA2803" w:rsidRDefault="001E199A" w:rsidP="0030576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5" w:type="dxa"/>
            <w:gridSpan w:val="4"/>
            <w:shd w:val="clear" w:color="auto" w:fill="auto"/>
          </w:tcPr>
          <w:p w14:paraId="7F1778B7" w14:textId="77777777" w:rsidR="001E199A" w:rsidRPr="00AA2803" w:rsidRDefault="00367B72" w:rsidP="0030576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367B72">
              <w:rPr>
                <w:rFonts w:ascii="新宋体" w:eastAsia="新宋体" w:hAnsi="新宋体"/>
                <w:b/>
                <w:sz w:val="24"/>
                <w:szCs w:val="22"/>
              </w:rPr>
              <w:t>WH_BATCH_INBOUND</w:t>
            </w:r>
          </w:p>
        </w:tc>
      </w:tr>
      <w:tr w:rsidR="001E199A" w:rsidRPr="00AA2803" w14:paraId="714D9750" w14:textId="77777777" w:rsidTr="00305764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20282533" w14:textId="77777777" w:rsidR="001E199A" w:rsidRPr="00AA2803" w:rsidRDefault="001E199A" w:rsidP="0030576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6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3F27DB10" w14:textId="77777777" w:rsidR="001E199A" w:rsidRPr="00AA2803" w:rsidRDefault="001E199A" w:rsidP="0030576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401" w:type="dxa"/>
            <w:gridSpan w:val="3"/>
            <w:shd w:val="clear" w:color="auto" w:fill="C0C0C0"/>
          </w:tcPr>
          <w:p w14:paraId="770BBDDD" w14:textId="77777777" w:rsidR="001E199A" w:rsidRPr="00AA2803" w:rsidRDefault="001E199A" w:rsidP="0030576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7" w:type="dxa"/>
            <w:gridSpan w:val="3"/>
            <w:shd w:val="clear" w:color="auto" w:fill="C0C0C0"/>
          </w:tcPr>
          <w:p w14:paraId="187FCB50" w14:textId="77777777" w:rsidR="001E199A" w:rsidRPr="00AA2803" w:rsidRDefault="001E199A" w:rsidP="0030576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C0C0C0"/>
          </w:tcPr>
          <w:p w14:paraId="79A771A2" w14:textId="77777777" w:rsidR="001E199A" w:rsidRPr="00AA2803" w:rsidRDefault="001E199A" w:rsidP="0030576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2" w:type="dxa"/>
            <w:shd w:val="clear" w:color="auto" w:fill="C0C0C0"/>
          </w:tcPr>
          <w:p w14:paraId="27BF4F2F" w14:textId="77777777" w:rsidR="001E199A" w:rsidRPr="00AA2803" w:rsidRDefault="001E199A" w:rsidP="0030576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173D8F" w:rsidRPr="00AA2803" w14:paraId="3E7DF808" w14:textId="77777777" w:rsidTr="00305764">
        <w:tc>
          <w:tcPr>
            <w:tcW w:w="389" w:type="dxa"/>
          </w:tcPr>
          <w:p w14:paraId="48B2BEB7" w14:textId="77777777" w:rsidR="00173D8F" w:rsidRPr="00AA2803" w:rsidRDefault="00173D8F" w:rsidP="006164CE">
            <w:pPr>
              <w:pStyle w:val="af"/>
              <w:numPr>
                <w:ilvl w:val="0"/>
                <w:numId w:val="4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0C4B46A1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173D8F">
              <w:rPr>
                <w:rFonts w:ascii="新宋体" w:eastAsia="新宋体" w:hAnsi="新宋体" w:hint="eastAsia"/>
                <w:szCs w:val="22"/>
              </w:rPr>
              <w:t>入库单编号</w:t>
            </w:r>
            <w:r w:rsidR="00273314">
              <w:rPr>
                <w:rFonts w:ascii="新宋体" w:eastAsia="新宋体" w:hAnsi="新宋体" w:hint="eastAsia"/>
                <w:szCs w:val="22"/>
              </w:rPr>
              <w:t>(</w:t>
            </w:r>
            <w:r w:rsidR="00273314">
              <w:rPr>
                <w:rFonts w:ascii="新宋体" w:eastAsia="新宋体" w:hAnsi="新宋体"/>
                <w:szCs w:val="22"/>
              </w:rPr>
              <w:t>BI12345678</w:t>
            </w:r>
            <w:r w:rsidR="00273314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2401" w:type="dxa"/>
            <w:gridSpan w:val="3"/>
          </w:tcPr>
          <w:p w14:paraId="3EE1414A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BI_NO</w:t>
            </w:r>
          </w:p>
        </w:tc>
        <w:tc>
          <w:tcPr>
            <w:tcW w:w="1987" w:type="dxa"/>
            <w:gridSpan w:val="3"/>
          </w:tcPr>
          <w:p w14:paraId="62929391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CHAR(10)</w:t>
            </w:r>
          </w:p>
        </w:tc>
        <w:tc>
          <w:tcPr>
            <w:tcW w:w="712" w:type="dxa"/>
            <w:gridSpan w:val="2"/>
          </w:tcPr>
          <w:p w14:paraId="2C33F9CB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102AB99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73D8F" w:rsidRPr="00AA2803" w14:paraId="2F287144" w14:textId="77777777" w:rsidTr="00305764">
        <w:tc>
          <w:tcPr>
            <w:tcW w:w="389" w:type="dxa"/>
          </w:tcPr>
          <w:p w14:paraId="01A11085" w14:textId="77777777" w:rsidR="00173D8F" w:rsidRPr="00AA2803" w:rsidRDefault="00173D8F" w:rsidP="006164CE">
            <w:pPr>
              <w:pStyle w:val="af"/>
              <w:numPr>
                <w:ilvl w:val="0"/>
                <w:numId w:val="4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1B0367FB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401" w:type="dxa"/>
            <w:gridSpan w:val="3"/>
          </w:tcPr>
          <w:p w14:paraId="6CB8BB5C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87" w:type="dxa"/>
            <w:gridSpan w:val="3"/>
          </w:tcPr>
          <w:p w14:paraId="05F8A017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2E223E31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2B89B3D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73D8F" w:rsidRPr="00AA2803" w14:paraId="0CB94459" w14:textId="77777777" w:rsidTr="00305764">
        <w:tc>
          <w:tcPr>
            <w:tcW w:w="389" w:type="dxa"/>
          </w:tcPr>
          <w:p w14:paraId="3D8E0C27" w14:textId="77777777" w:rsidR="00173D8F" w:rsidRPr="00AA2803" w:rsidRDefault="00173D8F" w:rsidP="006164CE">
            <w:pPr>
              <w:pStyle w:val="af"/>
              <w:numPr>
                <w:ilvl w:val="0"/>
                <w:numId w:val="4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0D7514D4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2401" w:type="dxa"/>
            <w:gridSpan w:val="3"/>
          </w:tcPr>
          <w:p w14:paraId="5FACC8A1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87" w:type="dxa"/>
            <w:gridSpan w:val="3"/>
          </w:tcPr>
          <w:p w14:paraId="0299AA80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5C2E9417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1F41AEA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73D8F" w:rsidRPr="00AA2803" w14:paraId="6C5F0393" w14:textId="77777777" w:rsidTr="00305764">
        <w:tc>
          <w:tcPr>
            <w:tcW w:w="389" w:type="dxa"/>
          </w:tcPr>
          <w:p w14:paraId="3A7FCCCC" w14:textId="77777777" w:rsidR="00173D8F" w:rsidRPr="00AA2803" w:rsidRDefault="00173D8F" w:rsidP="006164CE">
            <w:pPr>
              <w:pStyle w:val="af"/>
              <w:numPr>
                <w:ilvl w:val="0"/>
                <w:numId w:val="4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3E07D00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批次应入库票数</w:t>
            </w:r>
          </w:p>
        </w:tc>
        <w:tc>
          <w:tcPr>
            <w:tcW w:w="2401" w:type="dxa"/>
            <w:gridSpan w:val="3"/>
          </w:tcPr>
          <w:p w14:paraId="66283DD1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BATCH_TICKETS</w:t>
            </w:r>
          </w:p>
        </w:tc>
        <w:tc>
          <w:tcPr>
            <w:tcW w:w="1987" w:type="dxa"/>
            <w:gridSpan w:val="3"/>
          </w:tcPr>
          <w:p w14:paraId="30D86C72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79C50C01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176A8438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73D8F" w:rsidRPr="00AA2803" w14:paraId="5CA5A617" w14:textId="77777777" w:rsidTr="00305764">
        <w:tc>
          <w:tcPr>
            <w:tcW w:w="389" w:type="dxa"/>
          </w:tcPr>
          <w:p w14:paraId="14191731" w14:textId="77777777" w:rsidR="00173D8F" w:rsidRPr="00AA2803" w:rsidRDefault="00173D8F" w:rsidP="006164CE">
            <w:pPr>
              <w:pStyle w:val="af"/>
              <w:numPr>
                <w:ilvl w:val="0"/>
                <w:numId w:val="4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219B5EC9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批次应入库</w:t>
            </w:r>
            <w:r w:rsidRPr="00AA2803"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2401" w:type="dxa"/>
            <w:gridSpan w:val="3"/>
          </w:tcPr>
          <w:p w14:paraId="60901065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BATCH_</w:t>
            </w:r>
            <w:r w:rsidRPr="00AA2803"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987" w:type="dxa"/>
            <w:gridSpan w:val="3"/>
          </w:tcPr>
          <w:p w14:paraId="11D1E88F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3CD35EB6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13E53EC4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47CDB" w:rsidRPr="00AA2803" w14:paraId="3E994EEA" w14:textId="77777777" w:rsidTr="00305764">
        <w:tc>
          <w:tcPr>
            <w:tcW w:w="389" w:type="dxa"/>
          </w:tcPr>
          <w:p w14:paraId="59E1A5BB" w14:textId="77777777" w:rsidR="00247CDB" w:rsidRPr="00AA2803" w:rsidRDefault="00247CDB" w:rsidP="006164CE">
            <w:pPr>
              <w:pStyle w:val="af"/>
              <w:numPr>
                <w:ilvl w:val="0"/>
                <w:numId w:val="4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409FEDEC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实际入库票数</w:t>
            </w:r>
          </w:p>
        </w:tc>
        <w:tc>
          <w:tcPr>
            <w:tcW w:w="2401" w:type="dxa"/>
            <w:gridSpan w:val="3"/>
          </w:tcPr>
          <w:p w14:paraId="52773B4B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ACT_TICKETS</w:t>
            </w:r>
          </w:p>
        </w:tc>
        <w:tc>
          <w:tcPr>
            <w:tcW w:w="1987" w:type="dxa"/>
            <w:gridSpan w:val="3"/>
          </w:tcPr>
          <w:p w14:paraId="432A8DCE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528EDE58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4DF4ACE3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0</w:t>
            </w:r>
          </w:p>
        </w:tc>
      </w:tr>
      <w:tr w:rsidR="00247CDB" w:rsidRPr="00AA2803" w14:paraId="515A6562" w14:textId="77777777" w:rsidTr="00305764">
        <w:tc>
          <w:tcPr>
            <w:tcW w:w="389" w:type="dxa"/>
          </w:tcPr>
          <w:p w14:paraId="1A7547AB" w14:textId="77777777" w:rsidR="00247CDB" w:rsidRPr="00AA2803" w:rsidRDefault="00247CDB" w:rsidP="006164CE">
            <w:pPr>
              <w:pStyle w:val="af"/>
              <w:numPr>
                <w:ilvl w:val="0"/>
                <w:numId w:val="4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204B2ABD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实际库</w:t>
            </w:r>
            <w:r w:rsidRPr="00AA2803"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2401" w:type="dxa"/>
            <w:gridSpan w:val="3"/>
          </w:tcPr>
          <w:p w14:paraId="7EB3504D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ACT_</w:t>
            </w:r>
            <w:r w:rsidRPr="00AA2803"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987" w:type="dxa"/>
            <w:gridSpan w:val="3"/>
          </w:tcPr>
          <w:p w14:paraId="401C8A4A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21F21D83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0630241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0</w:t>
            </w:r>
          </w:p>
        </w:tc>
      </w:tr>
      <w:tr w:rsidR="00247CDB" w:rsidRPr="00AA2803" w14:paraId="703651E6" w14:textId="77777777" w:rsidTr="00305764">
        <w:tc>
          <w:tcPr>
            <w:tcW w:w="389" w:type="dxa"/>
          </w:tcPr>
          <w:p w14:paraId="13F03E6A" w14:textId="77777777" w:rsidR="00247CDB" w:rsidRPr="00AA2803" w:rsidRDefault="00247CDB" w:rsidP="006164CE">
            <w:pPr>
              <w:pStyle w:val="af"/>
              <w:numPr>
                <w:ilvl w:val="0"/>
                <w:numId w:val="4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02972BDF" w14:textId="77777777" w:rsidR="00247CDB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差异数量</w:t>
            </w:r>
          </w:p>
        </w:tc>
        <w:tc>
          <w:tcPr>
            <w:tcW w:w="2401" w:type="dxa"/>
            <w:gridSpan w:val="3"/>
          </w:tcPr>
          <w:p w14:paraId="7C7AC8CC" w14:textId="77777777" w:rsidR="00247CDB" w:rsidRPr="00FA5259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FA5259">
              <w:rPr>
                <w:rFonts w:ascii="新宋体" w:eastAsia="新宋体" w:hAnsi="新宋体"/>
                <w:szCs w:val="22"/>
              </w:rPr>
              <w:t>DISCREPANCY_TICKETS</w:t>
            </w:r>
          </w:p>
        </w:tc>
        <w:tc>
          <w:tcPr>
            <w:tcW w:w="1987" w:type="dxa"/>
            <w:gridSpan w:val="3"/>
          </w:tcPr>
          <w:p w14:paraId="0D76428F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0CE42984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28195DF5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0</w:t>
            </w:r>
          </w:p>
        </w:tc>
      </w:tr>
      <w:tr w:rsidR="00247CDB" w:rsidRPr="00AA2803" w14:paraId="4A4271A5" w14:textId="77777777" w:rsidTr="00305764">
        <w:tc>
          <w:tcPr>
            <w:tcW w:w="389" w:type="dxa"/>
          </w:tcPr>
          <w:p w14:paraId="6EF0D2D9" w14:textId="77777777" w:rsidR="00247CDB" w:rsidRPr="00AA2803" w:rsidRDefault="00247CDB" w:rsidP="006164CE">
            <w:pPr>
              <w:pStyle w:val="af"/>
              <w:numPr>
                <w:ilvl w:val="0"/>
                <w:numId w:val="4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27D5B70F" w14:textId="77777777" w:rsidR="00247CDB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差异金额</w:t>
            </w:r>
          </w:p>
        </w:tc>
        <w:tc>
          <w:tcPr>
            <w:tcW w:w="2401" w:type="dxa"/>
            <w:gridSpan w:val="3"/>
          </w:tcPr>
          <w:p w14:paraId="4CDC8766" w14:textId="77777777" w:rsidR="00247CDB" w:rsidRPr="00FA5259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FA5259">
              <w:rPr>
                <w:rFonts w:ascii="新宋体" w:eastAsia="新宋体" w:hAnsi="新宋体"/>
                <w:szCs w:val="22"/>
              </w:rPr>
              <w:t>DISCREPANCY_AMOUNT</w:t>
            </w:r>
          </w:p>
        </w:tc>
        <w:tc>
          <w:tcPr>
            <w:tcW w:w="1987" w:type="dxa"/>
            <w:gridSpan w:val="3"/>
          </w:tcPr>
          <w:p w14:paraId="434342CC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066677C9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240E0E2C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0</w:t>
            </w:r>
          </w:p>
        </w:tc>
      </w:tr>
      <w:tr w:rsidR="00247CDB" w:rsidRPr="00AA2803" w14:paraId="6A5054D8" w14:textId="77777777" w:rsidTr="00305764">
        <w:tc>
          <w:tcPr>
            <w:tcW w:w="389" w:type="dxa"/>
          </w:tcPr>
          <w:p w14:paraId="720EA19A" w14:textId="77777777" w:rsidR="00247CDB" w:rsidRPr="00AA2803" w:rsidRDefault="00247CDB" w:rsidP="006164CE">
            <w:pPr>
              <w:pStyle w:val="af"/>
              <w:numPr>
                <w:ilvl w:val="0"/>
                <w:numId w:val="4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365A88E8" w14:textId="77777777" w:rsidR="00247CDB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损毁数量</w:t>
            </w:r>
          </w:p>
        </w:tc>
        <w:tc>
          <w:tcPr>
            <w:tcW w:w="2401" w:type="dxa"/>
            <w:gridSpan w:val="3"/>
          </w:tcPr>
          <w:p w14:paraId="4A42FEC7" w14:textId="77777777" w:rsidR="00247CDB" w:rsidRPr="00FA5259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FA5259">
              <w:rPr>
                <w:rFonts w:ascii="新宋体" w:eastAsia="新宋体" w:hAnsi="新宋体"/>
                <w:szCs w:val="22"/>
              </w:rPr>
              <w:t>DAMAGED_TICKETS</w:t>
            </w:r>
          </w:p>
        </w:tc>
        <w:tc>
          <w:tcPr>
            <w:tcW w:w="1987" w:type="dxa"/>
            <w:gridSpan w:val="3"/>
          </w:tcPr>
          <w:p w14:paraId="0734F19C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1525B4EE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29ADE55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0</w:t>
            </w:r>
          </w:p>
        </w:tc>
      </w:tr>
      <w:tr w:rsidR="00247CDB" w:rsidRPr="00AA2803" w14:paraId="013FDBA2" w14:textId="77777777" w:rsidTr="00305764">
        <w:tc>
          <w:tcPr>
            <w:tcW w:w="389" w:type="dxa"/>
          </w:tcPr>
          <w:p w14:paraId="26D3C6E0" w14:textId="77777777" w:rsidR="00247CDB" w:rsidRPr="00AA2803" w:rsidRDefault="00247CDB" w:rsidP="006164CE">
            <w:pPr>
              <w:pStyle w:val="af"/>
              <w:numPr>
                <w:ilvl w:val="0"/>
                <w:numId w:val="4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25814223" w14:textId="77777777" w:rsidR="00247CDB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损毁金额</w:t>
            </w:r>
          </w:p>
        </w:tc>
        <w:tc>
          <w:tcPr>
            <w:tcW w:w="2401" w:type="dxa"/>
            <w:gridSpan w:val="3"/>
          </w:tcPr>
          <w:p w14:paraId="6AD30C7B" w14:textId="77777777" w:rsidR="00247CDB" w:rsidRPr="00FA5259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FA5259">
              <w:rPr>
                <w:rFonts w:ascii="新宋体" w:eastAsia="新宋体" w:hAnsi="新宋体"/>
                <w:szCs w:val="22"/>
              </w:rPr>
              <w:t>DAMAGED_AMOUNT</w:t>
            </w:r>
          </w:p>
        </w:tc>
        <w:tc>
          <w:tcPr>
            <w:tcW w:w="1987" w:type="dxa"/>
            <w:gridSpan w:val="3"/>
          </w:tcPr>
          <w:p w14:paraId="3D92CDBC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43EB734C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AB307D2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0</w:t>
            </w:r>
          </w:p>
        </w:tc>
      </w:tr>
      <w:tr w:rsidR="00247CDB" w:rsidRPr="00AA2803" w14:paraId="60C848E4" w14:textId="77777777" w:rsidTr="00305764">
        <w:tc>
          <w:tcPr>
            <w:tcW w:w="389" w:type="dxa"/>
          </w:tcPr>
          <w:p w14:paraId="09D98F40" w14:textId="77777777" w:rsidR="00247CDB" w:rsidRPr="00AA2803" w:rsidRDefault="00247CDB" w:rsidP="006164CE">
            <w:pPr>
              <w:pStyle w:val="af"/>
              <w:numPr>
                <w:ilvl w:val="0"/>
                <w:numId w:val="4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A5942F8" w14:textId="77777777" w:rsidR="00247CDB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入库箱数</w:t>
            </w:r>
          </w:p>
        </w:tc>
        <w:tc>
          <w:tcPr>
            <w:tcW w:w="2401" w:type="dxa"/>
            <w:gridSpan w:val="3"/>
          </w:tcPr>
          <w:p w14:paraId="4D6B1CB1" w14:textId="77777777" w:rsidR="00247CDB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TRUNKS</w:t>
            </w:r>
          </w:p>
        </w:tc>
        <w:tc>
          <w:tcPr>
            <w:tcW w:w="1987" w:type="dxa"/>
            <w:gridSpan w:val="3"/>
          </w:tcPr>
          <w:p w14:paraId="21388673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108A9C95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0A5B973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0</w:t>
            </w:r>
          </w:p>
        </w:tc>
      </w:tr>
      <w:tr w:rsidR="00247CDB" w:rsidRPr="00AA2803" w14:paraId="053E33E1" w14:textId="77777777" w:rsidTr="00305764">
        <w:tc>
          <w:tcPr>
            <w:tcW w:w="389" w:type="dxa"/>
          </w:tcPr>
          <w:p w14:paraId="7EA1440B" w14:textId="77777777" w:rsidR="00247CDB" w:rsidRPr="00AA2803" w:rsidRDefault="00247CDB" w:rsidP="006164CE">
            <w:pPr>
              <w:pStyle w:val="af"/>
              <w:numPr>
                <w:ilvl w:val="0"/>
                <w:numId w:val="4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0BBC4572" w14:textId="77777777" w:rsidR="00247CDB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入库盒数</w:t>
            </w:r>
          </w:p>
        </w:tc>
        <w:tc>
          <w:tcPr>
            <w:tcW w:w="2401" w:type="dxa"/>
            <w:gridSpan w:val="3"/>
          </w:tcPr>
          <w:p w14:paraId="50C0EC2C" w14:textId="77777777" w:rsidR="00247CDB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BOXES</w:t>
            </w:r>
          </w:p>
        </w:tc>
        <w:tc>
          <w:tcPr>
            <w:tcW w:w="1987" w:type="dxa"/>
            <w:gridSpan w:val="3"/>
          </w:tcPr>
          <w:p w14:paraId="143131F3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3E55E236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FD40E86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0</w:t>
            </w:r>
          </w:p>
        </w:tc>
      </w:tr>
      <w:tr w:rsidR="00247CDB" w:rsidRPr="00AA2803" w14:paraId="3645F8F7" w14:textId="77777777" w:rsidTr="00305764">
        <w:tc>
          <w:tcPr>
            <w:tcW w:w="389" w:type="dxa"/>
          </w:tcPr>
          <w:p w14:paraId="3E58E254" w14:textId="77777777" w:rsidR="00247CDB" w:rsidRPr="00AA2803" w:rsidRDefault="00247CDB" w:rsidP="006164CE">
            <w:pPr>
              <w:pStyle w:val="af"/>
              <w:numPr>
                <w:ilvl w:val="0"/>
                <w:numId w:val="4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2EF9511" w14:textId="77777777" w:rsidR="00247CDB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入库本数</w:t>
            </w:r>
          </w:p>
        </w:tc>
        <w:tc>
          <w:tcPr>
            <w:tcW w:w="2401" w:type="dxa"/>
            <w:gridSpan w:val="3"/>
          </w:tcPr>
          <w:p w14:paraId="6C36A43C" w14:textId="77777777" w:rsidR="00247CDB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PACKAGES</w:t>
            </w:r>
          </w:p>
        </w:tc>
        <w:tc>
          <w:tcPr>
            <w:tcW w:w="1987" w:type="dxa"/>
            <w:gridSpan w:val="3"/>
          </w:tcPr>
          <w:p w14:paraId="074783C4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5D96B451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9907784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0</w:t>
            </w:r>
          </w:p>
        </w:tc>
      </w:tr>
      <w:tr w:rsidR="00247CDB" w:rsidRPr="00AA2803" w14:paraId="7F68AA4C" w14:textId="77777777" w:rsidTr="00305764">
        <w:tc>
          <w:tcPr>
            <w:tcW w:w="389" w:type="dxa"/>
          </w:tcPr>
          <w:p w14:paraId="356CF8DE" w14:textId="77777777" w:rsidR="00247CDB" w:rsidRPr="00AA2803" w:rsidRDefault="00247CDB" w:rsidP="006164CE">
            <w:pPr>
              <w:pStyle w:val="af"/>
              <w:numPr>
                <w:ilvl w:val="0"/>
                <w:numId w:val="4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30942E06" w14:textId="77777777" w:rsidR="00247CDB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创建人</w:t>
            </w:r>
          </w:p>
        </w:tc>
        <w:tc>
          <w:tcPr>
            <w:tcW w:w="2401" w:type="dxa"/>
            <w:gridSpan w:val="3"/>
          </w:tcPr>
          <w:p w14:paraId="3FB659B2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CREATE</w:t>
            </w:r>
            <w:r>
              <w:rPr>
                <w:rFonts w:ascii="新宋体" w:eastAsia="新宋体" w:hAnsi="新宋体" w:hint="eastAsia"/>
                <w:szCs w:val="22"/>
              </w:rPr>
              <w:t>_ADMIN</w:t>
            </w:r>
          </w:p>
        </w:tc>
        <w:tc>
          <w:tcPr>
            <w:tcW w:w="1987" w:type="dxa"/>
            <w:gridSpan w:val="3"/>
          </w:tcPr>
          <w:p w14:paraId="519BE05F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12" w:type="dxa"/>
            <w:gridSpan w:val="2"/>
          </w:tcPr>
          <w:p w14:paraId="63FB8D21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4462050D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47CDB" w:rsidRPr="00AA2803" w14:paraId="4D2E3684" w14:textId="77777777" w:rsidTr="00305764">
        <w:tc>
          <w:tcPr>
            <w:tcW w:w="389" w:type="dxa"/>
          </w:tcPr>
          <w:p w14:paraId="6D5A18FF" w14:textId="77777777" w:rsidR="00247CDB" w:rsidRPr="00AA2803" w:rsidRDefault="00247CDB" w:rsidP="006164CE">
            <w:pPr>
              <w:pStyle w:val="af"/>
              <w:numPr>
                <w:ilvl w:val="0"/>
                <w:numId w:val="4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347DE45A" w14:textId="77777777" w:rsidR="00247CDB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创建时间</w:t>
            </w:r>
          </w:p>
        </w:tc>
        <w:tc>
          <w:tcPr>
            <w:tcW w:w="2401" w:type="dxa"/>
            <w:gridSpan w:val="3"/>
          </w:tcPr>
          <w:p w14:paraId="5CAE11F5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CREATE</w:t>
            </w:r>
            <w:r>
              <w:rPr>
                <w:rFonts w:ascii="新宋体" w:eastAsia="新宋体" w:hAnsi="新宋体" w:hint="eastAsia"/>
                <w:szCs w:val="22"/>
              </w:rPr>
              <w:t>_DATE</w:t>
            </w:r>
          </w:p>
        </w:tc>
        <w:tc>
          <w:tcPr>
            <w:tcW w:w="1987" w:type="dxa"/>
            <w:gridSpan w:val="3"/>
          </w:tcPr>
          <w:p w14:paraId="1CF3C5DD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12" w:type="dxa"/>
            <w:gridSpan w:val="2"/>
          </w:tcPr>
          <w:p w14:paraId="4EFA6B4D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7F355C4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</w:t>
            </w:r>
            <w:r>
              <w:rPr>
                <w:rFonts w:ascii="新宋体" w:eastAsia="新宋体" w:hAnsi="新宋体" w:hint="eastAsia"/>
                <w:szCs w:val="22"/>
              </w:rPr>
              <w:t>ysdate</w:t>
            </w:r>
          </w:p>
        </w:tc>
      </w:tr>
      <w:tr w:rsidR="00247CDB" w:rsidRPr="00AA2803" w14:paraId="10371345" w14:textId="77777777" w:rsidTr="00305764">
        <w:tc>
          <w:tcPr>
            <w:tcW w:w="389" w:type="dxa"/>
          </w:tcPr>
          <w:p w14:paraId="00EE389A" w14:textId="77777777" w:rsidR="00247CDB" w:rsidRPr="00AA2803" w:rsidRDefault="00247CDB" w:rsidP="006164CE">
            <w:pPr>
              <w:pStyle w:val="af"/>
              <w:numPr>
                <w:ilvl w:val="0"/>
                <w:numId w:val="4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4DFE2CD5" w14:textId="77777777" w:rsidR="00247CDB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最终操作人</w:t>
            </w:r>
          </w:p>
        </w:tc>
        <w:tc>
          <w:tcPr>
            <w:tcW w:w="2401" w:type="dxa"/>
            <w:gridSpan w:val="3"/>
          </w:tcPr>
          <w:p w14:paraId="2B0ACCC2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OPER_ADMIN</w:t>
            </w:r>
          </w:p>
        </w:tc>
        <w:tc>
          <w:tcPr>
            <w:tcW w:w="1987" w:type="dxa"/>
            <w:gridSpan w:val="3"/>
          </w:tcPr>
          <w:p w14:paraId="585E0A90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12" w:type="dxa"/>
            <w:gridSpan w:val="2"/>
          </w:tcPr>
          <w:p w14:paraId="2AC81938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597C4A31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47CDB" w:rsidRPr="00AA2803" w14:paraId="3DC8BF56" w14:textId="77777777" w:rsidTr="00305764">
        <w:tc>
          <w:tcPr>
            <w:tcW w:w="389" w:type="dxa"/>
          </w:tcPr>
          <w:p w14:paraId="2BEAECE6" w14:textId="77777777" w:rsidR="00247CDB" w:rsidRPr="00AA2803" w:rsidRDefault="00247CDB" w:rsidP="006164CE">
            <w:pPr>
              <w:pStyle w:val="af"/>
              <w:numPr>
                <w:ilvl w:val="0"/>
                <w:numId w:val="4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6E8EFB2F" w14:textId="77777777" w:rsidR="00247CDB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最终操作时间</w:t>
            </w:r>
          </w:p>
        </w:tc>
        <w:tc>
          <w:tcPr>
            <w:tcW w:w="2401" w:type="dxa"/>
            <w:gridSpan w:val="3"/>
          </w:tcPr>
          <w:p w14:paraId="7E472CC9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OPER_DATE</w:t>
            </w:r>
          </w:p>
        </w:tc>
        <w:tc>
          <w:tcPr>
            <w:tcW w:w="1987" w:type="dxa"/>
            <w:gridSpan w:val="3"/>
          </w:tcPr>
          <w:p w14:paraId="0B8E1ED2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12" w:type="dxa"/>
            <w:gridSpan w:val="2"/>
          </w:tcPr>
          <w:p w14:paraId="6641253F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6C3EBC3F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47CDB" w:rsidRPr="00AA2803" w14:paraId="7F774785" w14:textId="77777777" w:rsidTr="00305764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59612939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247CDB" w:rsidRPr="00AA2803" w14:paraId="021E6114" w14:textId="77777777" w:rsidTr="0030576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FFB507" w14:textId="77777777" w:rsidR="00247CDB" w:rsidRPr="00AA2803" w:rsidRDefault="00247CDB" w:rsidP="00247CD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5D07CD2" w14:textId="77777777" w:rsidR="00247CDB" w:rsidRPr="00AA2803" w:rsidRDefault="00247CDB" w:rsidP="00247CD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A5175BB" w14:textId="77777777" w:rsidR="00247CDB" w:rsidRPr="00AA2803" w:rsidRDefault="00247CDB" w:rsidP="00247CD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247CDB" w:rsidRPr="00AA2803" w14:paraId="3DC6D01F" w14:textId="77777777" w:rsidTr="0030576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7EDD15" w14:textId="77777777" w:rsidR="00247CDB" w:rsidRPr="00AA2803" w:rsidRDefault="00247CDB" w:rsidP="00247CD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37F45DE7" w14:textId="172934E4" w:rsidR="00247CDB" w:rsidRPr="00AA2803" w:rsidRDefault="00DB24A6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PK_WH_INBOUND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</w:tcPr>
          <w:p w14:paraId="34C32748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314C79">
              <w:rPr>
                <w:rFonts w:ascii="新宋体" w:eastAsia="新宋体" w:hAnsi="新宋体"/>
                <w:szCs w:val="22"/>
              </w:rPr>
              <w:t>PLAN_CODE,BATCH_NO</w:t>
            </w:r>
          </w:p>
        </w:tc>
      </w:tr>
      <w:tr w:rsidR="00247CDB" w:rsidRPr="00AA2803" w14:paraId="1F651B5C" w14:textId="77777777" w:rsidTr="0030576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2AFC5F" w14:textId="77777777" w:rsidR="00247CDB" w:rsidRPr="00AA2803" w:rsidRDefault="00247CDB" w:rsidP="00247CD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F208A72" w14:textId="77777777" w:rsidR="00247CDB" w:rsidRPr="00AA2803" w:rsidRDefault="00247CDB" w:rsidP="00247CD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E6C31A0" w14:textId="77777777" w:rsidR="00247CDB" w:rsidRPr="00AA2803" w:rsidRDefault="00247CDB" w:rsidP="00247CD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7B8847E" w14:textId="77777777" w:rsidR="00247CDB" w:rsidRPr="00AA2803" w:rsidRDefault="00247CDB" w:rsidP="00247CD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CBFA68C" w14:textId="77777777" w:rsidR="00247CDB" w:rsidRPr="00AA2803" w:rsidRDefault="00247CDB" w:rsidP="00247CD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247CDB" w:rsidRPr="00AA2803" w14:paraId="75F24C96" w14:textId="77777777" w:rsidTr="0030576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D74B61" w14:textId="77777777" w:rsidR="00247CDB" w:rsidRPr="00AA2803" w:rsidRDefault="00247CDB" w:rsidP="00247CD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52736922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</w:tcPr>
          <w:p w14:paraId="30950D3A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612935AC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</w:tcPr>
          <w:p w14:paraId="04FCEBE4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47CDB" w:rsidRPr="00AA2803" w14:paraId="1307394D" w14:textId="77777777" w:rsidTr="0030576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71109F" w14:textId="77777777" w:rsidR="00247CDB" w:rsidRPr="00AA2803" w:rsidRDefault="00247CDB" w:rsidP="00247CD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B97A6F5" w14:textId="77777777" w:rsidR="00247CDB" w:rsidRPr="00AA2803" w:rsidRDefault="00247CDB" w:rsidP="00247CD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3ED074E" w14:textId="77777777" w:rsidR="00247CDB" w:rsidRPr="00AA2803" w:rsidRDefault="00247CDB" w:rsidP="00247CD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73E1062" w14:textId="77777777" w:rsidR="00247CDB" w:rsidRPr="00AA2803" w:rsidRDefault="00247CDB" w:rsidP="00247CD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814C81" w:rsidRPr="00AA2803" w14:paraId="09489FE9" w14:textId="77777777" w:rsidTr="0030576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2DED35" w14:textId="77777777" w:rsidR="00814C81" w:rsidRPr="00AA2803" w:rsidRDefault="00814C81" w:rsidP="00814C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57F1C080" w14:textId="5066A71D" w:rsidR="00814C81" w:rsidRPr="00AA2803" w:rsidRDefault="00814C81" w:rsidP="00814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IDX_WH_INBOUND_NO</w:t>
            </w: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</w:tcPr>
          <w:p w14:paraId="7072DBD1" w14:textId="65783A6F" w:rsidR="00814C81" w:rsidRPr="00AA2803" w:rsidRDefault="00814C81" w:rsidP="00814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BI_NO</w:t>
            </w: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</w:tcPr>
          <w:p w14:paraId="0167E1A8" w14:textId="77777777" w:rsidR="00814C81" w:rsidRPr="00AA2803" w:rsidRDefault="00814C81" w:rsidP="00814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814C81" w:rsidRPr="00AA2803" w14:paraId="150F21D1" w14:textId="77777777" w:rsidTr="00305764"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2B51C3" w14:textId="77777777" w:rsidR="00814C81" w:rsidRPr="00AA2803" w:rsidRDefault="00814C81" w:rsidP="00814C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9" w:type="dxa"/>
            <w:gridSpan w:val="12"/>
            <w:tcBorders>
              <w:left w:val="single" w:sz="4" w:space="0" w:color="auto"/>
            </w:tcBorders>
          </w:tcPr>
          <w:p w14:paraId="12EC79F3" w14:textId="77777777" w:rsidR="00814C81" w:rsidRPr="00AA2803" w:rsidRDefault="00814C81" w:rsidP="00814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814C81" w:rsidRPr="00AA2803" w14:paraId="08466218" w14:textId="77777777" w:rsidTr="0030576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910DCB" w14:textId="77777777" w:rsidR="00814C81" w:rsidRPr="00AA2803" w:rsidRDefault="00814C81" w:rsidP="00814C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7CAE76E" w14:textId="77777777" w:rsidR="00814C81" w:rsidRPr="00AA2803" w:rsidRDefault="00814C81" w:rsidP="00814C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E1D5A21" w14:textId="77777777" w:rsidR="00814C81" w:rsidRPr="00AA2803" w:rsidRDefault="00814C81" w:rsidP="00814C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71769E5" w14:textId="77777777" w:rsidR="00814C81" w:rsidRPr="00AA2803" w:rsidRDefault="00814C81" w:rsidP="00814C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814C81" w:rsidRPr="00AA2803" w14:paraId="3EF1C8BC" w14:textId="77777777" w:rsidTr="0030576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2DD56A" w14:textId="77777777" w:rsidR="00814C81" w:rsidRPr="00AA2803" w:rsidRDefault="00814C81" w:rsidP="00814C81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C60FACD" w14:textId="77777777" w:rsidR="00814C81" w:rsidRPr="00AA2803" w:rsidRDefault="00814C81" w:rsidP="00814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5F828C9F" w14:textId="77777777" w:rsidR="00814C81" w:rsidRPr="00AA2803" w:rsidRDefault="00814C81" w:rsidP="00814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2E599D3C" w14:textId="77777777" w:rsidR="00814C81" w:rsidRPr="00AA2803" w:rsidRDefault="00814C81" w:rsidP="00814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814C81" w:rsidRPr="00AA2803" w14:paraId="1E9D40C1" w14:textId="77777777" w:rsidTr="0030576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CAEA824" w14:textId="77777777" w:rsidR="00814C81" w:rsidRPr="00AA2803" w:rsidRDefault="00814C81" w:rsidP="00814C81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37550BC" w14:textId="77777777" w:rsidR="00814C81" w:rsidRPr="00AA2803" w:rsidRDefault="00814C81" w:rsidP="00814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36A7061A" w14:textId="77777777" w:rsidR="00814C81" w:rsidRPr="00AA2803" w:rsidRDefault="00814C81" w:rsidP="00814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40A1EA10" w14:textId="77777777" w:rsidR="00814C81" w:rsidRPr="00AA2803" w:rsidRDefault="00814C81" w:rsidP="00814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11C9F6E5" w14:textId="77777777" w:rsidR="001E199A" w:rsidRPr="00AA2803" w:rsidRDefault="001E199A" w:rsidP="001E199A"/>
    <w:p w14:paraId="0C116D4F" w14:textId="77777777" w:rsidR="00A36A31" w:rsidRPr="00AA2803" w:rsidRDefault="00A36A31" w:rsidP="00A36A31">
      <w:pPr>
        <w:pStyle w:val="4"/>
      </w:pPr>
      <w:bookmarkStart w:id="74" w:name="_Toc435450843"/>
      <w:r w:rsidRPr="00AA2803">
        <w:rPr>
          <w:rFonts w:hint="eastAsia"/>
        </w:rPr>
        <w:t>出库单（</w:t>
      </w:r>
      <w:r w:rsidR="00FD7A43" w:rsidRPr="00AA2803">
        <w:rPr>
          <w:rFonts w:hint="eastAsia"/>
        </w:rPr>
        <w:t>WH_</w:t>
      </w:r>
      <w:r w:rsidRPr="00AA2803">
        <w:t>GOODS_ISSUE</w:t>
      </w:r>
      <w:r w:rsidRPr="00AA2803">
        <w:rPr>
          <w:rFonts w:hint="eastAsia"/>
        </w:rPr>
        <w:t>）</w:t>
      </w:r>
      <w:bookmarkEnd w:id="74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481"/>
        <w:gridCol w:w="6"/>
        <w:gridCol w:w="144"/>
        <w:gridCol w:w="2126"/>
        <w:gridCol w:w="709"/>
        <w:gridCol w:w="133"/>
        <w:gridCol w:w="850"/>
        <w:gridCol w:w="145"/>
        <w:gridCol w:w="564"/>
        <w:gridCol w:w="1568"/>
      </w:tblGrid>
      <w:tr w:rsidR="00AA2803" w:rsidRPr="00AA2803" w14:paraId="71DCFE06" w14:textId="77777777" w:rsidTr="008034A1">
        <w:tc>
          <w:tcPr>
            <w:tcW w:w="1231" w:type="dxa"/>
            <w:gridSpan w:val="3"/>
            <w:shd w:val="clear" w:color="auto" w:fill="C0C0C0"/>
          </w:tcPr>
          <w:p w14:paraId="139B396F" w14:textId="77777777" w:rsidR="00163682" w:rsidRPr="00AA2803" w:rsidRDefault="00163682" w:rsidP="0003684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547" w:type="dxa"/>
            <w:gridSpan w:val="5"/>
            <w:shd w:val="clear" w:color="auto" w:fill="auto"/>
          </w:tcPr>
          <w:p w14:paraId="44F7009C" w14:textId="77777777" w:rsidR="00163682" w:rsidRPr="00AA2803" w:rsidRDefault="00163682" w:rsidP="0003684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出货单所包含的订单</w:t>
            </w:r>
          </w:p>
        </w:tc>
        <w:tc>
          <w:tcPr>
            <w:tcW w:w="709" w:type="dxa"/>
            <w:shd w:val="clear" w:color="auto" w:fill="C0C0C0"/>
          </w:tcPr>
          <w:p w14:paraId="52DF3DBB" w14:textId="77777777" w:rsidR="00163682" w:rsidRPr="00AA2803" w:rsidRDefault="00163682" w:rsidP="0003684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260" w:type="dxa"/>
            <w:gridSpan w:val="5"/>
            <w:shd w:val="clear" w:color="auto" w:fill="auto"/>
          </w:tcPr>
          <w:p w14:paraId="59501FB3" w14:textId="77777777" w:rsidR="00163682" w:rsidRPr="00AA2803" w:rsidRDefault="00FD7A43" w:rsidP="00F9154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WH_</w:t>
            </w:r>
            <w:r w:rsidR="00163682" w:rsidRPr="00AA2803">
              <w:rPr>
                <w:rFonts w:ascii="新宋体" w:eastAsia="新宋体" w:hAnsi="新宋体"/>
                <w:b/>
                <w:sz w:val="24"/>
                <w:szCs w:val="22"/>
              </w:rPr>
              <w:t>GOODS_ISSUE</w:t>
            </w:r>
          </w:p>
        </w:tc>
      </w:tr>
      <w:tr w:rsidR="00AA2803" w:rsidRPr="00AA2803" w14:paraId="0F0E49FE" w14:textId="77777777" w:rsidTr="008034A1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460A30E1" w14:textId="77777777" w:rsidR="00163682" w:rsidRPr="00AA2803" w:rsidRDefault="00163682" w:rsidP="0003684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261" w:type="dxa"/>
            <w:gridSpan w:val="6"/>
            <w:tcBorders>
              <w:left w:val="single" w:sz="4" w:space="0" w:color="auto"/>
            </w:tcBorders>
            <w:shd w:val="clear" w:color="auto" w:fill="C0C0C0"/>
          </w:tcPr>
          <w:p w14:paraId="1001F598" w14:textId="77777777" w:rsidR="00163682" w:rsidRPr="00AA2803" w:rsidRDefault="00163682" w:rsidP="0003684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126" w:type="dxa"/>
            <w:shd w:val="clear" w:color="auto" w:fill="C0C0C0"/>
          </w:tcPr>
          <w:p w14:paraId="36377121" w14:textId="77777777" w:rsidR="00163682" w:rsidRPr="00AA2803" w:rsidRDefault="00163682" w:rsidP="0003684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692" w:type="dxa"/>
            <w:gridSpan w:val="3"/>
            <w:shd w:val="clear" w:color="auto" w:fill="C0C0C0"/>
          </w:tcPr>
          <w:p w14:paraId="07FBDF93" w14:textId="77777777" w:rsidR="00163682" w:rsidRPr="00AA2803" w:rsidRDefault="00163682" w:rsidP="0003684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64BCC30C" w14:textId="77777777" w:rsidR="00163682" w:rsidRPr="00AA2803" w:rsidRDefault="00163682" w:rsidP="0003684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3893897D" w14:textId="77777777" w:rsidR="00163682" w:rsidRPr="00AA2803" w:rsidRDefault="00163682" w:rsidP="0003684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203D73FF" w14:textId="77777777" w:rsidTr="008034A1">
        <w:tc>
          <w:tcPr>
            <w:tcW w:w="391" w:type="dxa"/>
            <w:tcBorders>
              <w:top w:val="single" w:sz="4" w:space="0" w:color="auto"/>
            </w:tcBorders>
          </w:tcPr>
          <w:p w14:paraId="323956FD" w14:textId="77777777" w:rsidR="00163682" w:rsidRPr="00AA2803" w:rsidRDefault="00163682" w:rsidP="006164CE">
            <w:pPr>
              <w:pStyle w:val="af"/>
              <w:numPr>
                <w:ilvl w:val="0"/>
                <w:numId w:val="3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1" w:type="dxa"/>
            <w:gridSpan w:val="6"/>
          </w:tcPr>
          <w:p w14:paraId="5CCAE6D9" w14:textId="77777777" w:rsidR="00163682" w:rsidRPr="00AA2803" w:rsidRDefault="00163682" w:rsidP="0008436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出库单编号</w:t>
            </w:r>
            <w:r w:rsidR="00BE0FE1" w:rsidRPr="00AA2803">
              <w:rPr>
                <w:rFonts w:ascii="新宋体" w:eastAsia="新宋体" w:hAnsi="新宋体" w:hint="eastAsia"/>
                <w:szCs w:val="22"/>
              </w:rPr>
              <w:t>（CK12345678）</w:t>
            </w:r>
          </w:p>
        </w:tc>
        <w:tc>
          <w:tcPr>
            <w:tcW w:w="2126" w:type="dxa"/>
          </w:tcPr>
          <w:p w14:paraId="6F0702D9" w14:textId="77777777" w:rsidR="00163682" w:rsidRPr="00AA2803" w:rsidRDefault="00163682" w:rsidP="0003684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SGI_NO</w:t>
            </w:r>
          </w:p>
        </w:tc>
        <w:tc>
          <w:tcPr>
            <w:tcW w:w="1692" w:type="dxa"/>
            <w:gridSpan w:val="3"/>
          </w:tcPr>
          <w:p w14:paraId="7B052DDF" w14:textId="77777777" w:rsidR="00163682" w:rsidRPr="00AA2803" w:rsidRDefault="00163682" w:rsidP="0003684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10BDCBB6" w14:textId="77777777" w:rsidR="00163682" w:rsidRPr="00AA2803" w:rsidRDefault="00163682" w:rsidP="0003684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C3CB6CB" w14:textId="77777777" w:rsidR="00163682" w:rsidRPr="00AA2803" w:rsidRDefault="00163682" w:rsidP="0003684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81D90DE" w14:textId="77777777" w:rsidTr="008034A1">
        <w:tc>
          <w:tcPr>
            <w:tcW w:w="391" w:type="dxa"/>
            <w:tcBorders>
              <w:top w:val="single" w:sz="4" w:space="0" w:color="auto"/>
            </w:tcBorders>
          </w:tcPr>
          <w:p w14:paraId="7097C6D7" w14:textId="77777777" w:rsidR="00FA73BD" w:rsidRPr="00AA2803" w:rsidRDefault="00FA73BD" w:rsidP="006164CE">
            <w:pPr>
              <w:pStyle w:val="af"/>
              <w:numPr>
                <w:ilvl w:val="0"/>
                <w:numId w:val="3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1" w:type="dxa"/>
            <w:gridSpan w:val="6"/>
          </w:tcPr>
          <w:p w14:paraId="09B411B5" w14:textId="77777777" w:rsidR="00FA73BD" w:rsidRPr="00AA2803" w:rsidRDefault="00FA73BD" w:rsidP="00FA73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建立人</w:t>
            </w:r>
          </w:p>
        </w:tc>
        <w:tc>
          <w:tcPr>
            <w:tcW w:w="2126" w:type="dxa"/>
          </w:tcPr>
          <w:p w14:paraId="5C17F9EF" w14:textId="77777777" w:rsidR="00FA73BD" w:rsidRPr="00AA2803" w:rsidRDefault="00FA73BD" w:rsidP="00FA73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CREATE</w:t>
            </w:r>
            <w:r w:rsidRPr="00AA2803">
              <w:rPr>
                <w:rFonts w:ascii="新宋体" w:eastAsia="新宋体" w:hAnsi="新宋体"/>
                <w:szCs w:val="22"/>
              </w:rPr>
              <w:t>_ADMIN</w:t>
            </w:r>
          </w:p>
        </w:tc>
        <w:tc>
          <w:tcPr>
            <w:tcW w:w="1692" w:type="dxa"/>
            <w:gridSpan w:val="3"/>
          </w:tcPr>
          <w:p w14:paraId="1EDC33F9" w14:textId="77777777" w:rsidR="00FA73BD" w:rsidRPr="00AA2803" w:rsidRDefault="00FA73BD" w:rsidP="00FA73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0C28B63" w14:textId="77777777" w:rsidR="00FA73BD" w:rsidRPr="00AA2803" w:rsidRDefault="00FA73BD" w:rsidP="00FA73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26A03B8" w14:textId="77777777" w:rsidR="00FA73BD" w:rsidRPr="00AA2803" w:rsidRDefault="00FA73BD" w:rsidP="00FA73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7AB9940" w14:textId="77777777" w:rsidTr="008034A1">
        <w:tc>
          <w:tcPr>
            <w:tcW w:w="391" w:type="dxa"/>
            <w:tcBorders>
              <w:top w:val="single" w:sz="4" w:space="0" w:color="auto"/>
            </w:tcBorders>
          </w:tcPr>
          <w:p w14:paraId="214B96F3" w14:textId="77777777" w:rsidR="00FA73BD" w:rsidRPr="00AA2803" w:rsidRDefault="00FA73BD" w:rsidP="006164CE">
            <w:pPr>
              <w:pStyle w:val="af"/>
              <w:numPr>
                <w:ilvl w:val="0"/>
                <w:numId w:val="3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1" w:type="dxa"/>
            <w:gridSpan w:val="6"/>
          </w:tcPr>
          <w:p w14:paraId="6BEABD52" w14:textId="77777777" w:rsidR="00FA73BD" w:rsidRPr="00AA2803" w:rsidRDefault="00FA73BD" w:rsidP="00FA73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建立时间</w:t>
            </w:r>
          </w:p>
        </w:tc>
        <w:tc>
          <w:tcPr>
            <w:tcW w:w="2126" w:type="dxa"/>
          </w:tcPr>
          <w:p w14:paraId="276DD2D9" w14:textId="77777777" w:rsidR="00FA73BD" w:rsidRPr="00AA2803" w:rsidRDefault="00FA73BD" w:rsidP="00FA73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CREATE_DATE</w:t>
            </w:r>
          </w:p>
        </w:tc>
        <w:tc>
          <w:tcPr>
            <w:tcW w:w="1692" w:type="dxa"/>
            <w:gridSpan w:val="3"/>
          </w:tcPr>
          <w:p w14:paraId="3B3EA394" w14:textId="77777777" w:rsidR="00FA73BD" w:rsidRPr="00AA2803" w:rsidRDefault="00FA73BD" w:rsidP="00FA73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6D1628F3" w14:textId="77777777" w:rsidR="00FA73BD" w:rsidRPr="00AA2803" w:rsidRDefault="00FA73BD" w:rsidP="00FA73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62DD75C" w14:textId="77777777" w:rsidR="00FA73BD" w:rsidRPr="00AA2803" w:rsidRDefault="00367B72" w:rsidP="00FA73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sysdate</w:t>
            </w:r>
          </w:p>
        </w:tc>
      </w:tr>
      <w:tr w:rsidR="001C0B6B" w:rsidRPr="00AA2803" w14:paraId="259E9D43" w14:textId="77777777" w:rsidTr="008034A1">
        <w:tc>
          <w:tcPr>
            <w:tcW w:w="391" w:type="dxa"/>
            <w:tcBorders>
              <w:top w:val="single" w:sz="4" w:space="0" w:color="auto"/>
            </w:tcBorders>
          </w:tcPr>
          <w:p w14:paraId="7D22E1E5" w14:textId="77777777" w:rsidR="001C0B6B" w:rsidRPr="00AA2803" w:rsidRDefault="001C0B6B" w:rsidP="006164CE">
            <w:pPr>
              <w:pStyle w:val="af"/>
              <w:numPr>
                <w:ilvl w:val="0"/>
                <w:numId w:val="3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1" w:type="dxa"/>
            <w:gridSpan w:val="6"/>
          </w:tcPr>
          <w:p w14:paraId="3E41107E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结束出</w:t>
            </w:r>
            <w:r w:rsidRPr="00AA2803">
              <w:rPr>
                <w:rFonts w:ascii="新宋体" w:eastAsia="新宋体" w:hAnsi="新宋体" w:hint="eastAsia"/>
                <w:szCs w:val="22"/>
              </w:rPr>
              <w:t>库时间</w:t>
            </w:r>
          </w:p>
        </w:tc>
        <w:tc>
          <w:tcPr>
            <w:tcW w:w="2126" w:type="dxa"/>
          </w:tcPr>
          <w:p w14:paraId="612286D1" w14:textId="77777777" w:rsidR="001C0B6B" w:rsidRPr="00AA2803" w:rsidRDefault="00F174D3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ISSUE</w:t>
            </w:r>
            <w:r w:rsidR="001C0B6B" w:rsidRPr="00AA2803">
              <w:rPr>
                <w:rFonts w:ascii="新宋体" w:eastAsia="新宋体" w:hAnsi="新宋体" w:hint="eastAsia"/>
                <w:szCs w:val="22"/>
              </w:rPr>
              <w:t>_</w:t>
            </w:r>
            <w:r w:rsidR="001C0B6B">
              <w:rPr>
                <w:rFonts w:ascii="新宋体" w:eastAsia="新宋体" w:hAnsi="新宋体"/>
                <w:szCs w:val="22"/>
              </w:rPr>
              <w:t>END_TIME</w:t>
            </w:r>
          </w:p>
        </w:tc>
        <w:tc>
          <w:tcPr>
            <w:tcW w:w="1692" w:type="dxa"/>
            <w:gridSpan w:val="3"/>
          </w:tcPr>
          <w:p w14:paraId="049ADFFD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448F9B24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43F90B0" w14:textId="77777777" w:rsidR="001C0B6B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5AE183BC" w14:textId="77777777" w:rsidTr="008034A1">
        <w:tc>
          <w:tcPr>
            <w:tcW w:w="391" w:type="dxa"/>
            <w:tcBorders>
              <w:top w:val="single" w:sz="4" w:space="0" w:color="auto"/>
            </w:tcBorders>
          </w:tcPr>
          <w:p w14:paraId="5103C757" w14:textId="77777777" w:rsidR="001C0B6B" w:rsidRPr="00AA2803" w:rsidRDefault="001C0B6B" w:rsidP="006164CE">
            <w:pPr>
              <w:pStyle w:val="af"/>
              <w:numPr>
                <w:ilvl w:val="0"/>
                <w:numId w:val="3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1" w:type="dxa"/>
            <w:gridSpan w:val="6"/>
          </w:tcPr>
          <w:p w14:paraId="190330B2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出库金额合计</w:t>
            </w:r>
          </w:p>
        </w:tc>
        <w:tc>
          <w:tcPr>
            <w:tcW w:w="2126" w:type="dxa"/>
          </w:tcPr>
          <w:p w14:paraId="2A6FD935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ISSUE_AMOUNT</w:t>
            </w:r>
          </w:p>
        </w:tc>
        <w:tc>
          <w:tcPr>
            <w:tcW w:w="1692" w:type="dxa"/>
            <w:gridSpan w:val="3"/>
          </w:tcPr>
          <w:p w14:paraId="1FEC971B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26D99E9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1B654D6" w14:textId="1A080544" w:rsidR="001C0B6B" w:rsidRPr="00AA2803" w:rsidRDefault="00842145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C0B6B" w:rsidRPr="00AA2803" w14:paraId="66D603F1" w14:textId="77777777" w:rsidTr="008034A1">
        <w:tc>
          <w:tcPr>
            <w:tcW w:w="391" w:type="dxa"/>
            <w:tcBorders>
              <w:top w:val="single" w:sz="4" w:space="0" w:color="auto"/>
            </w:tcBorders>
          </w:tcPr>
          <w:p w14:paraId="1887B604" w14:textId="77777777" w:rsidR="001C0B6B" w:rsidRPr="00AA2803" w:rsidRDefault="001C0B6B" w:rsidP="006164CE">
            <w:pPr>
              <w:pStyle w:val="af"/>
              <w:numPr>
                <w:ilvl w:val="0"/>
                <w:numId w:val="3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1" w:type="dxa"/>
            <w:gridSpan w:val="6"/>
          </w:tcPr>
          <w:p w14:paraId="295E6E74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出库张数</w:t>
            </w:r>
            <w:r w:rsidR="00F174D3">
              <w:rPr>
                <w:rFonts w:ascii="新宋体" w:eastAsia="新宋体" w:hAnsi="新宋体" w:hint="eastAsia"/>
                <w:szCs w:val="22"/>
              </w:rPr>
              <w:t>合计</w:t>
            </w:r>
          </w:p>
        </w:tc>
        <w:tc>
          <w:tcPr>
            <w:tcW w:w="2126" w:type="dxa"/>
          </w:tcPr>
          <w:p w14:paraId="26C0180E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ISSUE_TICKETS</w:t>
            </w:r>
          </w:p>
        </w:tc>
        <w:tc>
          <w:tcPr>
            <w:tcW w:w="1692" w:type="dxa"/>
            <w:gridSpan w:val="3"/>
          </w:tcPr>
          <w:p w14:paraId="3267A89A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DBBFBC7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FB6E758" w14:textId="40BEB721" w:rsidR="001C0B6B" w:rsidRPr="00AA2803" w:rsidRDefault="00842145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C0B6B" w:rsidRPr="00AA2803" w14:paraId="18E795DB" w14:textId="77777777" w:rsidTr="008034A1">
        <w:tc>
          <w:tcPr>
            <w:tcW w:w="391" w:type="dxa"/>
            <w:tcBorders>
              <w:top w:val="single" w:sz="4" w:space="0" w:color="auto"/>
            </w:tcBorders>
          </w:tcPr>
          <w:p w14:paraId="3B6220BF" w14:textId="77777777" w:rsidR="001C0B6B" w:rsidRPr="00AA2803" w:rsidRDefault="001C0B6B" w:rsidP="006164CE">
            <w:pPr>
              <w:pStyle w:val="af"/>
              <w:numPr>
                <w:ilvl w:val="0"/>
                <w:numId w:val="3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1" w:type="dxa"/>
            <w:gridSpan w:val="6"/>
          </w:tcPr>
          <w:p w14:paraId="3E8F2451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实际出库金额合计</w:t>
            </w:r>
          </w:p>
        </w:tc>
        <w:tc>
          <w:tcPr>
            <w:tcW w:w="2126" w:type="dxa"/>
          </w:tcPr>
          <w:p w14:paraId="1471049B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ACT_ISSUE_AMOUNT</w:t>
            </w:r>
          </w:p>
        </w:tc>
        <w:tc>
          <w:tcPr>
            <w:tcW w:w="1692" w:type="dxa"/>
            <w:gridSpan w:val="3"/>
          </w:tcPr>
          <w:p w14:paraId="4ECA653B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59A67BE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F8ABFA9" w14:textId="6F843405" w:rsidR="001C0B6B" w:rsidRPr="00AA2803" w:rsidRDefault="00842145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C0B6B" w:rsidRPr="00AA2803" w14:paraId="15557FD7" w14:textId="77777777" w:rsidTr="008034A1">
        <w:tc>
          <w:tcPr>
            <w:tcW w:w="391" w:type="dxa"/>
            <w:tcBorders>
              <w:top w:val="single" w:sz="4" w:space="0" w:color="auto"/>
            </w:tcBorders>
          </w:tcPr>
          <w:p w14:paraId="076CB5C6" w14:textId="77777777" w:rsidR="001C0B6B" w:rsidRPr="00AA2803" w:rsidRDefault="001C0B6B" w:rsidP="006164CE">
            <w:pPr>
              <w:pStyle w:val="af"/>
              <w:numPr>
                <w:ilvl w:val="0"/>
                <w:numId w:val="3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1" w:type="dxa"/>
            <w:gridSpan w:val="6"/>
          </w:tcPr>
          <w:p w14:paraId="70861DC8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实际出库张数</w:t>
            </w:r>
            <w:r w:rsidR="00F174D3">
              <w:rPr>
                <w:rFonts w:ascii="新宋体" w:eastAsia="新宋体" w:hAnsi="新宋体" w:hint="eastAsia"/>
                <w:szCs w:val="22"/>
              </w:rPr>
              <w:t>合计</w:t>
            </w:r>
          </w:p>
        </w:tc>
        <w:tc>
          <w:tcPr>
            <w:tcW w:w="2126" w:type="dxa"/>
          </w:tcPr>
          <w:p w14:paraId="64316BFA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ACT_ISSUE_TICKETS</w:t>
            </w:r>
          </w:p>
        </w:tc>
        <w:tc>
          <w:tcPr>
            <w:tcW w:w="1692" w:type="dxa"/>
            <w:gridSpan w:val="3"/>
          </w:tcPr>
          <w:p w14:paraId="57084C6E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4690667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C279394" w14:textId="3DCC8526" w:rsidR="001C0B6B" w:rsidRPr="00AA2803" w:rsidRDefault="00842145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C0B6B" w:rsidRPr="00AA2803" w14:paraId="02BE3198" w14:textId="77777777" w:rsidTr="008034A1">
        <w:tc>
          <w:tcPr>
            <w:tcW w:w="391" w:type="dxa"/>
            <w:tcBorders>
              <w:top w:val="single" w:sz="4" w:space="0" w:color="auto"/>
            </w:tcBorders>
          </w:tcPr>
          <w:p w14:paraId="0C162450" w14:textId="77777777" w:rsidR="001C0B6B" w:rsidRPr="00AA2803" w:rsidRDefault="001C0B6B" w:rsidP="006164CE">
            <w:pPr>
              <w:pStyle w:val="af"/>
              <w:numPr>
                <w:ilvl w:val="0"/>
                <w:numId w:val="3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1" w:type="dxa"/>
            <w:gridSpan w:val="6"/>
          </w:tcPr>
          <w:p w14:paraId="487BD64C" w14:textId="1D756D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出库类型（1-调拨出库、2-出货单出库，3-</w:t>
            </w:r>
            <w:r>
              <w:rPr>
                <w:rFonts w:ascii="新宋体" w:eastAsia="新宋体" w:hAnsi="新宋体" w:hint="eastAsia"/>
                <w:szCs w:val="22"/>
              </w:rPr>
              <w:t>损毁出库</w:t>
            </w:r>
            <w:r w:rsidR="00D35E25">
              <w:rPr>
                <w:rFonts w:ascii="新宋体" w:eastAsia="新宋体" w:hAnsi="新宋体" w:hint="eastAsia"/>
                <w:szCs w:val="22"/>
              </w:rPr>
              <w:t>，4-站点退货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126" w:type="dxa"/>
          </w:tcPr>
          <w:p w14:paraId="51D8F527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ISSUE_TYPE</w:t>
            </w:r>
          </w:p>
        </w:tc>
        <w:tc>
          <w:tcPr>
            <w:tcW w:w="1692" w:type="dxa"/>
            <w:gridSpan w:val="3"/>
          </w:tcPr>
          <w:p w14:paraId="0B41C751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5882259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29AABD1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7AE98508" w14:textId="77777777" w:rsidTr="008034A1">
        <w:tc>
          <w:tcPr>
            <w:tcW w:w="391" w:type="dxa"/>
            <w:tcBorders>
              <w:top w:val="single" w:sz="4" w:space="0" w:color="auto"/>
            </w:tcBorders>
          </w:tcPr>
          <w:p w14:paraId="55813E54" w14:textId="77777777" w:rsidR="001C0B6B" w:rsidRPr="00AA2803" w:rsidRDefault="001C0B6B" w:rsidP="006164CE">
            <w:pPr>
              <w:pStyle w:val="af"/>
              <w:numPr>
                <w:ilvl w:val="0"/>
                <w:numId w:val="3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1" w:type="dxa"/>
            <w:gridSpan w:val="6"/>
          </w:tcPr>
          <w:p w14:paraId="5A411080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参考编号</w:t>
            </w:r>
          </w:p>
        </w:tc>
        <w:tc>
          <w:tcPr>
            <w:tcW w:w="2126" w:type="dxa"/>
          </w:tcPr>
          <w:p w14:paraId="0D22D798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REF_NO</w:t>
            </w:r>
          </w:p>
        </w:tc>
        <w:tc>
          <w:tcPr>
            <w:tcW w:w="1692" w:type="dxa"/>
            <w:gridSpan w:val="3"/>
          </w:tcPr>
          <w:p w14:paraId="0CB59493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CHAR</w:t>
            </w:r>
            <w:r w:rsidRPr="00AA2803">
              <w:rPr>
                <w:rFonts w:ascii="新宋体" w:eastAsia="新宋体" w:hAnsi="新宋体"/>
                <w:szCs w:val="22"/>
              </w:rPr>
              <w:t>(10)</w:t>
            </w:r>
          </w:p>
        </w:tc>
        <w:tc>
          <w:tcPr>
            <w:tcW w:w="709" w:type="dxa"/>
            <w:gridSpan w:val="2"/>
          </w:tcPr>
          <w:p w14:paraId="2D118147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3994B46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4A84471F" w14:textId="77777777" w:rsidTr="008034A1">
        <w:tc>
          <w:tcPr>
            <w:tcW w:w="391" w:type="dxa"/>
            <w:tcBorders>
              <w:top w:val="single" w:sz="4" w:space="0" w:color="auto"/>
            </w:tcBorders>
          </w:tcPr>
          <w:p w14:paraId="6BA1847B" w14:textId="77777777" w:rsidR="001C0B6B" w:rsidRPr="00AA2803" w:rsidRDefault="001C0B6B" w:rsidP="006164CE">
            <w:pPr>
              <w:pStyle w:val="af"/>
              <w:numPr>
                <w:ilvl w:val="0"/>
                <w:numId w:val="3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1" w:type="dxa"/>
            <w:gridSpan w:val="6"/>
          </w:tcPr>
          <w:p w14:paraId="2E645733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状态（1-未完成，2-已完成）</w:t>
            </w:r>
          </w:p>
        </w:tc>
        <w:tc>
          <w:tcPr>
            <w:tcW w:w="2126" w:type="dxa"/>
          </w:tcPr>
          <w:p w14:paraId="5A720463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STATUS</w:t>
            </w:r>
          </w:p>
        </w:tc>
        <w:tc>
          <w:tcPr>
            <w:tcW w:w="1692" w:type="dxa"/>
            <w:gridSpan w:val="3"/>
          </w:tcPr>
          <w:p w14:paraId="631F2108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C430C4B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33B71A9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1</w:t>
            </w:r>
          </w:p>
        </w:tc>
      </w:tr>
      <w:tr w:rsidR="001C0B6B" w:rsidRPr="00AA2803" w14:paraId="685E6767" w14:textId="77777777" w:rsidTr="008034A1">
        <w:tc>
          <w:tcPr>
            <w:tcW w:w="391" w:type="dxa"/>
            <w:tcBorders>
              <w:top w:val="single" w:sz="4" w:space="0" w:color="auto"/>
            </w:tcBorders>
          </w:tcPr>
          <w:p w14:paraId="4FA94B4D" w14:textId="77777777" w:rsidR="001C0B6B" w:rsidRPr="00AA2803" w:rsidRDefault="001C0B6B" w:rsidP="006164CE">
            <w:pPr>
              <w:pStyle w:val="af"/>
              <w:numPr>
                <w:ilvl w:val="0"/>
                <w:numId w:val="3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1" w:type="dxa"/>
            <w:gridSpan w:val="6"/>
          </w:tcPr>
          <w:p w14:paraId="2CBA970D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提货人</w:t>
            </w:r>
          </w:p>
        </w:tc>
        <w:tc>
          <w:tcPr>
            <w:tcW w:w="2126" w:type="dxa"/>
          </w:tcPr>
          <w:p w14:paraId="0D418B8B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CARRIER</w:t>
            </w:r>
          </w:p>
        </w:tc>
        <w:tc>
          <w:tcPr>
            <w:tcW w:w="1692" w:type="dxa"/>
            <w:gridSpan w:val="3"/>
          </w:tcPr>
          <w:p w14:paraId="2693015B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 w:rsidRPr="00AA2803">
              <w:rPr>
                <w:rFonts w:ascii="新宋体" w:eastAsia="新宋体" w:hAnsi="新宋体" w:hint="eastAsia"/>
                <w:szCs w:val="22"/>
              </w:rPr>
              <w:t>50</w:t>
            </w:r>
            <w:r w:rsidRPr="00AA2803">
              <w:rPr>
                <w:rFonts w:ascii="新宋体" w:eastAsia="新宋体" w:hAnsi="新宋体"/>
                <w:szCs w:val="22"/>
              </w:rPr>
              <w:t>0)</w:t>
            </w:r>
          </w:p>
        </w:tc>
        <w:tc>
          <w:tcPr>
            <w:tcW w:w="709" w:type="dxa"/>
            <w:gridSpan w:val="2"/>
          </w:tcPr>
          <w:p w14:paraId="70A7B9D3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6D90D593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76908881" w14:textId="77777777" w:rsidTr="008034A1">
        <w:tc>
          <w:tcPr>
            <w:tcW w:w="391" w:type="dxa"/>
            <w:tcBorders>
              <w:top w:val="single" w:sz="4" w:space="0" w:color="auto"/>
            </w:tcBorders>
          </w:tcPr>
          <w:p w14:paraId="08B1D621" w14:textId="77777777" w:rsidR="001C0B6B" w:rsidRPr="00AA2803" w:rsidRDefault="001C0B6B" w:rsidP="006164CE">
            <w:pPr>
              <w:pStyle w:val="af"/>
              <w:numPr>
                <w:ilvl w:val="0"/>
                <w:numId w:val="3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1" w:type="dxa"/>
            <w:gridSpan w:val="6"/>
          </w:tcPr>
          <w:p w14:paraId="29705F32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提货时间</w:t>
            </w:r>
          </w:p>
        </w:tc>
        <w:tc>
          <w:tcPr>
            <w:tcW w:w="2126" w:type="dxa"/>
          </w:tcPr>
          <w:p w14:paraId="5700C546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CARRY_DATE</w:t>
            </w:r>
          </w:p>
        </w:tc>
        <w:tc>
          <w:tcPr>
            <w:tcW w:w="1692" w:type="dxa"/>
            <w:gridSpan w:val="3"/>
          </w:tcPr>
          <w:p w14:paraId="539CEC8A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462B495E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05AA6FD2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4D4FDC12" w14:textId="77777777" w:rsidTr="008034A1">
        <w:tc>
          <w:tcPr>
            <w:tcW w:w="391" w:type="dxa"/>
            <w:tcBorders>
              <w:top w:val="single" w:sz="4" w:space="0" w:color="auto"/>
            </w:tcBorders>
          </w:tcPr>
          <w:p w14:paraId="21D1A611" w14:textId="77777777" w:rsidR="001C0B6B" w:rsidRPr="00AA2803" w:rsidRDefault="001C0B6B" w:rsidP="006164CE">
            <w:pPr>
              <w:pStyle w:val="af"/>
              <w:numPr>
                <w:ilvl w:val="0"/>
                <w:numId w:val="3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1" w:type="dxa"/>
            <w:gridSpan w:val="6"/>
          </w:tcPr>
          <w:p w14:paraId="02DC8E8E" w14:textId="77777777" w:rsidR="001C0B6B" w:rsidRPr="00AA2803" w:rsidRDefault="00175BE0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提货人</w:t>
            </w:r>
            <w:r w:rsidR="001C0B6B" w:rsidRPr="00AA2803">
              <w:rPr>
                <w:rFonts w:ascii="新宋体" w:eastAsia="新宋体" w:hAnsi="新宋体" w:hint="eastAsia"/>
                <w:szCs w:val="22"/>
              </w:rPr>
              <w:t>联系方式</w:t>
            </w:r>
          </w:p>
        </w:tc>
        <w:tc>
          <w:tcPr>
            <w:tcW w:w="2126" w:type="dxa"/>
          </w:tcPr>
          <w:p w14:paraId="62558FC9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CARRIER_CONTACT</w:t>
            </w:r>
          </w:p>
        </w:tc>
        <w:tc>
          <w:tcPr>
            <w:tcW w:w="1692" w:type="dxa"/>
            <w:gridSpan w:val="3"/>
          </w:tcPr>
          <w:p w14:paraId="077A06B0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 w:rsidRPr="00AA2803">
              <w:rPr>
                <w:rFonts w:ascii="新宋体" w:eastAsia="新宋体" w:hAnsi="新宋体" w:hint="eastAsia"/>
                <w:szCs w:val="22"/>
              </w:rPr>
              <w:t>50</w:t>
            </w:r>
            <w:r w:rsidRPr="00AA2803">
              <w:rPr>
                <w:rFonts w:ascii="新宋体" w:eastAsia="新宋体" w:hAnsi="新宋体"/>
                <w:szCs w:val="22"/>
              </w:rPr>
              <w:t>0)</w:t>
            </w:r>
          </w:p>
        </w:tc>
        <w:tc>
          <w:tcPr>
            <w:tcW w:w="709" w:type="dxa"/>
            <w:gridSpan w:val="2"/>
          </w:tcPr>
          <w:p w14:paraId="6F5F514C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36BEB5C3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5FAAE411" w14:textId="77777777" w:rsidTr="008034A1">
        <w:tc>
          <w:tcPr>
            <w:tcW w:w="391" w:type="dxa"/>
            <w:tcBorders>
              <w:top w:val="single" w:sz="4" w:space="0" w:color="auto"/>
            </w:tcBorders>
          </w:tcPr>
          <w:p w14:paraId="0BBA7D67" w14:textId="77777777" w:rsidR="001C0B6B" w:rsidRPr="00AA2803" w:rsidRDefault="001C0B6B" w:rsidP="006164CE">
            <w:pPr>
              <w:pStyle w:val="af"/>
              <w:numPr>
                <w:ilvl w:val="0"/>
                <w:numId w:val="3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1" w:type="dxa"/>
            <w:gridSpan w:val="6"/>
          </w:tcPr>
          <w:p w14:paraId="0C698A40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出库仓库所属单位</w:t>
            </w:r>
          </w:p>
        </w:tc>
        <w:tc>
          <w:tcPr>
            <w:tcW w:w="2126" w:type="dxa"/>
          </w:tcPr>
          <w:p w14:paraId="47E964B5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SEND</w:t>
            </w:r>
            <w:r w:rsidRPr="00AA2803">
              <w:rPr>
                <w:rFonts w:ascii="新宋体" w:eastAsia="新宋体" w:hAnsi="新宋体"/>
                <w:szCs w:val="22"/>
              </w:rPr>
              <w:t>_ORG</w:t>
            </w:r>
          </w:p>
        </w:tc>
        <w:tc>
          <w:tcPr>
            <w:tcW w:w="1692" w:type="dxa"/>
            <w:gridSpan w:val="3"/>
          </w:tcPr>
          <w:p w14:paraId="5FC95B14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AB7FA9D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0F16258A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0535FB4A" w14:textId="77777777" w:rsidTr="008034A1">
        <w:tc>
          <w:tcPr>
            <w:tcW w:w="391" w:type="dxa"/>
            <w:tcBorders>
              <w:top w:val="single" w:sz="4" w:space="0" w:color="auto"/>
            </w:tcBorders>
          </w:tcPr>
          <w:p w14:paraId="39FC3E36" w14:textId="77777777" w:rsidR="001C0B6B" w:rsidRPr="00AA2803" w:rsidRDefault="001C0B6B" w:rsidP="006164CE">
            <w:pPr>
              <w:pStyle w:val="af"/>
              <w:numPr>
                <w:ilvl w:val="0"/>
                <w:numId w:val="3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1" w:type="dxa"/>
            <w:gridSpan w:val="6"/>
          </w:tcPr>
          <w:p w14:paraId="1CEB75E3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出库仓库</w:t>
            </w:r>
          </w:p>
        </w:tc>
        <w:tc>
          <w:tcPr>
            <w:tcW w:w="2126" w:type="dxa"/>
          </w:tcPr>
          <w:p w14:paraId="101637E5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SEND_WH</w:t>
            </w:r>
          </w:p>
        </w:tc>
        <w:tc>
          <w:tcPr>
            <w:tcW w:w="1692" w:type="dxa"/>
            <w:gridSpan w:val="3"/>
          </w:tcPr>
          <w:p w14:paraId="3F6B0909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</w:t>
            </w:r>
            <w:r w:rsidRPr="00AA2803">
              <w:rPr>
                <w:rFonts w:ascii="新宋体" w:eastAsia="新宋体" w:hAnsi="新宋体"/>
                <w:szCs w:val="22"/>
              </w:rPr>
              <w:t>CHAR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(</w:t>
            </w:r>
            <w:r w:rsidRPr="00AA2803">
              <w:rPr>
                <w:rFonts w:ascii="新宋体" w:eastAsia="新宋体" w:hAnsi="新宋体" w:hint="eastAsia"/>
                <w:szCs w:val="22"/>
              </w:rPr>
              <w:t>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84664A2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0F8F3D79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1356FCDD" w14:textId="77777777" w:rsidTr="008034A1">
        <w:tc>
          <w:tcPr>
            <w:tcW w:w="391" w:type="dxa"/>
            <w:tcBorders>
              <w:top w:val="single" w:sz="4" w:space="0" w:color="auto"/>
            </w:tcBorders>
          </w:tcPr>
          <w:p w14:paraId="02F5FF6F" w14:textId="77777777" w:rsidR="001C0B6B" w:rsidRPr="00AA2803" w:rsidRDefault="001C0B6B" w:rsidP="006164CE">
            <w:pPr>
              <w:pStyle w:val="af"/>
              <w:numPr>
                <w:ilvl w:val="0"/>
                <w:numId w:val="3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1" w:type="dxa"/>
            <w:gridSpan w:val="6"/>
          </w:tcPr>
          <w:p w14:paraId="3254E59F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接收人</w:t>
            </w:r>
          </w:p>
        </w:tc>
        <w:tc>
          <w:tcPr>
            <w:tcW w:w="2126" w:type="dxa"/>
          </w:tcPr>
          <w:p w14:paraId="7DF9C340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RECEIVE_ADMIN</w:t>
            </w:r>
          </w:p>
        </w:tc>
        <w:tc>
          <w:tcPr>
            <w:tcW w:w="1692" w:type="dxa"/>
            <w:gridSpan w:val="3"/>
          </w:tcPr>
          <w:p w14:paraId="71C471D2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84F83FF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3D87871B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78503F7C" w14:textId="77777777" w:rsidTr="008034A1">
        <w:tc>
          <w:tcPr>
            <w:tcW w:w="391" w:type="dxa"/>
            <w:tcBorders>
              <w:top w:val="single" w:sz="4" w:space="0" w:color="auto"/>
            </w:tcBorders>
          </w:tcPr>
          <w:p w14:paraId="0B2F6CE6" w14:textId="77777777" w:rsidR="001C0B6B" w:rsidRPr="00AA2803" w:rsidRDefault="001C0B6B" w:rsidP="006164CE">
            <w:pPr>
              <w:pStyle w:val="af"/>
              <w:numPr>
                <w:ilvl w:val="0"/>
                <w:numId w:val="3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1" w:type="dxa"/>
            <w:gridSpan w:val="6"/>
          </w:tcPr>
          <w:p w14:paraId="35717964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备注</w:t>
            </w:r>
          </w:p>
        </w:tc>
        <w:tc>
          <w:tcPr>
            <w:tcW w:w="2126" w:type="dxa"/>
          </w:tcPr>
          <w:p w14:paraId="5D4AAFE4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REMARK</w:t>
            </w:r>
          </w:p>
        </w:tc>
        <w:tc>
          <w:tcPr>
            <w:tcW w:w="1692" w:type="dxa"/>
            <w:gridSpan w:val="3"/>
          </w:tcPr>
          <w:p w14:paraId="154AB15F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6D83406F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F4BC1A2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5D09975F" w14:textId="77777777" w:rsidTr="00036848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39A07DDF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1C0B6B" w:rsidRPr="00AA2803" w14:paraId="4DF190FA" w14:textId="77777777" w:rsidTr="00036848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00FCAA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4E9E7D7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C6FF407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1C0B6B" w:rsidRPr="00AA2803" w14:paraId="65BDBF2D" w14:textId="77777777" w:rsidTr="00036848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5397E5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6CF6F432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PK_WH_GOODS_ISSUE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</w:tcPr>
          <w:p w14:paraId="5903115B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SGI_NO</w:t>
            </w:r>
          </w:p>
        </w:tc>
      </w:tr>
      <w:tr w:rsidR="001C0B6B" w:rsidRPr="00AA2803" w14:paraId="4CE98B71" w14:textId="77777777" w:rsidTr="008034A1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5C0980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4E53968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27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8D836AD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1837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9B67A45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87D6071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1C0B6B" w:rsidRPr="00AA2803" w14:paraId="0376C9D0" w14:textId="77777777" w:rsidTr="008034A1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975753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66FDECDB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6" w:type="dxa"/>
            <w:gridSpan w:val="3"/>
            <w:tcBorders>
              <w:left w:val="single" w:sz="4" w:space="0" w:color="auto"/>
            </w:tcBorders>
          </w:tcPr>
          <w:p w14:paraId="3674885E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837" w:type="dxa"/>
            <w:gridSpan w:val="4"/>
            <w:tcBorders>
              <w:left w:val="single" w:sz="4" w:space="0" w:color="auto"/>
            </w:tcBorders>
          </w:tcPr>
          <w:p w14:paraId="2FA04CD3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33B009DA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6D2BA665" w14:textId="77777777" w:rsidTr="00036848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28ED53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0259544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CDC4552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95C18AE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1C0B6B" w:rsidRPr="00AA2803" w14:paraId="0F05C22D" w14:textId="77777777" w:rsidTr="00036848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9B7311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6C9A2F1C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  <w:tcBorders>
              <w:left w:val="single" w:sz="4" w:space="0" w:color="auto"/>
            </w:tcBorders>
          </w:tcPr>
          <w:p w14:paraId="720E4080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27CD6E1B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255BB0FB" w14:textId="77777777" w:rsidTr="00036848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F6ECF2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1DECED63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35C90778" w14:textId="77777777" w:rsidTr="00036848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A141A2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A5FC363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6D77725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302998A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1C0B6B" w:rsidRPr="00AA2803" w14:paraId="75F87527" w14:textId="77777777" w:rsidTr="00036848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30533E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4F66AC1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5C6A6A6B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798171D2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32F4409F" w14:textId="77777777" w:rsidTr="00036848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7B360B6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7921696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5A79449E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794A5037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5F5FEA4D" w14:textId="77777777" w:rsidR="00163682" w:rsidRPr="00AA2803" w:rsidRDefault="00163682" w:rsidP="00163682"/>
    <w:p w14:paraId="7DAC844E" w14:textId="77777777" w:rsidR="00A36A31" w:rsidRPr="00AA2803" w:rsidRDefault="00A36A31" w:rsidP="00A36A31"/>
    <w:p w14:paraId="5E5C9999" w14:textId="77777777" w:rsidR="00A36A31" w:rsidRPr="00AA2803" w:rsidRDefault="00A36A31" w:rsidP="00A36A31">
      <w:pPr>
        <w:pStyle w:val="4"/>
      </w:pPr>
      <w:bookmarkStart w:id="75" w:name="_Toc435450844"/>
      <w:r w:rsidRPr="00AA2803">
        <w:rPr>
          <w:rFonts w:hint="eastAsia"/>
        </w:rPr>
        <w:t>出库单明细（</w:t>
      </w:r>
      <w:r w:rsidR="00FD7A43" w:rsidRPr="00AA2803">
        <w:rPr>
          <w:rFonts w:hint="eastAsia"/>
        </w:rPr>
        <w:t>WH_</w:t>
      </w:r>
      <w:r w:rsidRPr="00AA2803">
        <w:t>GOODS_ISSUE_</w:t>
      </w:r>
      <w:r w:rsidR="00FD7A43" w:rsidRPr="00AA2803">
        <w:rPr>
          <w:rFonts w:hint="eastAsia"/>
        </w:rPr>
        <w:t>DETAIL</w:t>
      </w:r>
      <w:r w:rsidRPr="00AA2803">
        <w:rPr>
          <w:rFonts w:hint="eastAsia"/>
        </w:rPr>
        <w:t>）</w:t>
      </w:r>
      <w:bookmarkEnd w:id="75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348"/>
        <w:gridCol w:w="133"/>
        <w:gridCol w:w="6"/>
        <w:gridCol w:w="1984"/>
        <w:gridCol w:w="995"/>
        <w:gridCol w:w="133"/>
        <w:gridCol w:w="850"/>
        <w:gridCol w:w="145"/>
        <w:gridCol w:w="564"/>
        <w:gridCol w:w="1568"/>
      </w:tblGrid>
      <w:tr w:rsidR="00AA2803" w:rsidRPr="00AA2803" w14:paraId="5E104FCA" w14:textId="77777777" w:rsidTr="00E728BE">
        <w:tc>
          <w:tcPr>
            <w:tcW w:w="1231" w:type="dxa"/>
            <w:gridSpan w:val="3"/>
            <w:shd w:val="clear" w:color="auto" w:fill="C0C0C0"/>
          </w:tcPr>
          <w:p w14:paraId="217D66C3" w14:textId="77777777" w:rsidR="00A36A31" w:rsidRPr="00AA2803" w:rsidRDefault="00A36A31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62DC1B0F" w14:textId="77777777" w:rsidR="00A36A31" w:rsidRPr="00AA2803" w:rsidRDefault="00F91540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出库单明细</w:t>
            </w:r>
          </w:p>
        </w:tc>
        <w:tc>
          <w:tcPr>
            <w:tcW w:w="995" w:type="dxa"/>
            <w:shd w:val="clear" w:color="auto" w:fill="C0C0C0"/>
          </w:tcPr>
          <w:p w14:paraId="3106EE95" w14:textId="77777777" w:rsidR="00A36A31" w:rsidRPr="00AA2803" w:rsidRDefault="00A36A31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260" w:type="dxa"/>
            <w:gridSpan w:val="5"/>
            <w:shd w:val="clear" w:color="auto" w:fill="auto"/>
          </w:tcPr>
          <w:p w14:paraId="71FBA5B0" w14:textId="77777777" w:rsidR="00A36A31" w:rsidRPr="00AA2803" w:rsidRDefault="00FD7A43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WH_</w:t>
            </w:r>
            <w:r w:rsidR="00A36A31" w:rsidRPr="00AA2803">
              <w:rPr>
                <w:rFonts w:ascii="新宋体" w:eastAsia="新宋体" w:hAnsi="新宋体"/>
                <w:b/>
                <w:sz w:val="24"/>
                <w:szCs w:val="22"/>
              </w:rPr>
              <w:t>GOODS_ISSUE_</w:t>
            </w: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DETAIL</w:t>
            </w:r>
          </w:p>
        </w:tc>
      </w:tr>
      <w:tr w:rsidR="00AA2803" w:rsidRPr="00AA2803" w14:paraId="244B88E6" w14:textId="77777777" w:rsidTr="00E728BE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32D1E627" w14:textId="77777777" w:rsidR="00A36A31" w:rsidRPr="00AA2803" w:rsidRDefault="00A36A31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397743FB" w14:textId="77777777" w:rsidR="00A36A31" w:rsidRPr="00AA2803" w:rsidRDefault="00A36A31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123" w:type="dxa"/>
            <w:gridSpan w:val="3"/>
            <w:shd w:val="clear" w:color="auto" w:fill="C0C0C0"/>
          </w:tcPr>
          <w:p w14:paraId="2F77B78C" w14:textId="77777777" w:rsidR="00A36A31" w:rsidRPr="00AA2803" w:rsidRDefault="00A36A31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1EC934A7" w14:textId="77777777" w:rsidR="00A36A31" w:rsidRPr="00AA2803" w:rsidRDefault="00A36A31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27F5A663" w14:textId="77777777" w:rsidR="00A36A31" w:rsidRPr="00AA2803" w:rsidRDefault="00A36A31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15FCF4E4" w14:textId="77777777" w:rsidR="00A36A31" w:rsidRPr="00AA2803" w:rsidRDefault="00A36A31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0C575010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00CFB0A2" w14:textId="77777777" w:rsidR="00F91540" w:rsidRPr="00AA2803" w:rsidRDefault="00F91540" w:rsidP="006164CE">
            <w:pPr>
              <w:pStyle w:val="af"/>
              <w:numPr>
                <w:ilvl w:val="0"/>
                <w:numId w:val="5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3AB7D87F" w14:textId="77777777" w:rsidR="00F91540" w:rsidRPr="00AA2803" w:rsidRDefault="00A63EAA" w:rsidP="00F915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出</w:t>
            </w:r>
            <w:r w:rsidRPr="00AA2803">
              <w:rPr>
                <w:rFonts w:ascii="新宋体" w:eastAsia="新宋体" w:hAnsi="新宋体" w:hint="eastAsia"/>
                <w:szCs w:val="22"/>
              </w:rPr>
              <w:t>库单编号（</w:t>
            </w:r>
            <w:r>
              <w:rPr>
                <w:rFonts w:ascii="新宋体" w:eastAsia="新宋体" w:hAnsi="新宋体" w:hint="eastAsia"/>
                <w:szCs w:val="22"/>
              </w:rPr>
              <w:t>C</w:t>
            </w:r>
            <w:r w:rsidRPr="00AA2803">
              <w:rPr>
                <w:rFonts w:ascii="新宋体" w:eastAsia="新宋体" w:hAnsi="新宋体" w:hint="eastAsia"/>
                <w:szCs w:val="22"/>
              </w:rPr>
              <w:t>K12345678）</w:t>
            </w:r>
          </w:p>
        </w:tc>
        <w:tc>
          <w:tcPr>
            <w:tcW w:w="2123" w:type="dxa"/>
            <w:gridSpan w:val="3"/>
          </w:tcPr>
          <w:p w14:paraId="39F948F8" w14:textId="77777777" w:rsidR="00F91540" w:rsidRPr="00AA2803" w:rsidRDefault="00F91540" w:rsidP="00F915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SGI_NO</w:t>
            </w:r>
          </w:p>
        </w:tc>
        <w:tc>
          <w:tcPr>
            <w:tcW w:w="1978" w:type="dxa"/>
            <w:gridSpan w:val="3"/>
          </w:tcPr>
          <w:p w14:paraId="2B712651" w14:textId="77777777" w:rsidR="00F91540" w:rsidRPr="00AA2803" w:rsidRDefault="00F91540" w:rsidP="00F915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2ED7AB32" w14:textId="77777777" w:rsidR="00F91540" w:rsidRPr="00AA2803" w:rsidRDefault="00F91540" w:rsidP="00F915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2CF78BB" w14:textId="77777777" w:rsidR="00F91540" w:rsidRPr="00AA2803" w:rsidRDefault="00F91540" w:rsidP="00F915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D9F1968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0CA73D26" w14:textId="77777777" w:rsidR="00F91540" w:rsidRPr="00AA2803" w:rsidRDefault="00F91540" w:rsidP="006164CE">
            <w:pPr>
              <w:pStyle w:val="af"/>
              <w:numPr>
                <w:ilvl w:val="0"/>
                <w:numId w:val="5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6E18B49" w14:textId="77777777" w:rsidR="00F91540" w:rsidRPr="00AA2803" w:rsidRDefault="00F91540" w:rsidP="00F915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顺序号</w:t>
            </w:r>
          </w:p>
        </w:tc>
        <w:tc>
          <w:tcPr>
            <w:tcW w:w="2123" w:type="dxa"/>
            <w:gridSpan w:val="3"/>
          </w:tcPr>
          <w:p w14:paraId="15A93701" w14:textId="77777777" w:rsidR="00F91540" w:rsidRPr="00AA2803" w:rsidRDefault="00F91540" w:rsidP="00F915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SEQUENCE_NO</w:t>
            </w:r>
          </w:p>
        </w:tc>
        <w:tc>
          <w:tcPr>
            <w:tcW w:w="1978" w:type="dxa"/>
            <w:gridSpan w:val="3"/>
          </w:tcPr>
          <w:p w14:paraId="17AFDFC8" w14:textId="77777777" w:rsidR="00F91540" w:rsidRPr="00AA2803" w:rsidRDefault="00F91540" w:rsidP="00A4356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A43565">
              <w:rPr>
                <w:rFonts w:ascii="新宋体" w:eastAsia="新宋体" w:hAnsi="新宋体"/>
                <w:szCs w:val="22"/>
              </w:rPr>
              <w:t>24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128BAE5" w14:textId="77777777" w:rsidR="00F91540" w:rsidRPr="00AA2803" w:rsidRDefault="00F91540" w:rsidP="00F915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296C8B9" w14:textId="77777777" w:rsidR="00F91540" w:rsidRPr="00AA2803" w:rsidRDefault="00F91540" w:rsidP="00F915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84D2902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2B9E671A" w14:textId="77777777" w:rsidR="00FD7A43" w:rsidRPr="00AA2803" w:rsidRDefault="00FD7A43" w:rsidP="006164CE">
            <w:pPr>
              <w:pStyle w:val="af"/>
              <w:numPr>
                <w:ilvl w:val="0"/>
                <w:numId w:val="5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76E60C63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出库类型（1-调拨出库、2-出货单出库，3-终结）</w:t>
            </w:r>
          </w:p>
        </w:tc>
        <w:tc>
          <w:tcPr>
            <w:tcW w:w="2123" w:type="dxa"/>
            <w:gridSpan w:val="3"/>
          </w:tcPr>
          <w:p w14:paraId="727617CA" w14:textId="77777777" w:rsidR="00FD7A43" w:rsidRPr="00AA2803" w:rsidRDefault="00D221D9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ISSUE_TYPE</w:t>
            </w:r>
          </w:p>
        </w:tc>
        <w:tc>
          <w:tcPr>
            <w:tcW w:w="1978" w:type="dxa"/>
            <w:gridSpan w:val="3"/>
          </w:tcPr>
          <w:p w14:paraId="377B9AE4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BF1F612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C79D0D4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B73EA5F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232B2352" w14:textId="77777777" w:rsidR="00FD7A43" w:rsidRPr="00AA2803" w:rsidRDefault="00FD7A43" w:rsidP="006164CE">
            <w:pPr>
              <w:pStyle w:val="af"/>
              <w:numPr>
                <w:ilvl w:val="0"/>
                <w:numId w:val="5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48F6C25A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出货参考编号</w:t>
            </w:r>
          </w:p>
        </w:tc>
        <w:tc>
          <w:tcPr>
            <w:tcW w:w="2123" w:type="dxa"/>
            <w:gridSpan w:val="3"/>
          </w:tcPr>
          <w:p w14:paraId="3D8ACE10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REF_NO</w:t>
            </w:r>
          </w:p>
        </w:tc>
        <w:tc>
          <w:tcPr>
            <w:tcW w:w="1978" w:type="dxa"/>
            <w:gridSpan w:val="3"/>
          </w:tcPr>
          <w:p w14:paraId="11100DB6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CHAR</w:t>
            </w:r>
            <w:r w:rsidRPr="00AA2803">
              <w:rPr>
                <w:rFonts w:ascii="新宋体" w:eastAsia="新宋体" w:hAnsi="新宋体"/>
                <w:szCs w:val="22"/>
              </w:rPr>
              <w:t>(10)</w:t>
            </w:r>
          </w:p>
        </w:tc>
        <w:tc>
          <w:tcPr>
            <w:tcW w:w="709" w:type="dxa"/>
            <w:gridSpan w:val="2"/>
          </w:tcPr>
          <w:p w14:paraId="2FEAC70D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CE2FF95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1AED6AF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78F2FFEC" w14:textId="77777777" w:rsidR="00FD7A43" w:rsidRPr="00AA2803" w:rsidRDefault="00FD7A43" w:rsidP="006164CE">
            <w:pPr>
              <w:pStyle w:val="af"/>
              <w:numPr>
                <w:ilvl w:val="0"/>
                <w:numId w:val="5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1D50F088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有效位数（1-箱号、2-盒号、3-本号）</w:t>
            </w:r>
          </w:p>
        </w:tc>
        <w:tc>
          <w:tcPr>
            <w:tcW w:w="2123" w:type="dxa"/>
            <w:gridSpan w:val="3"/>
          </w:tcPr>
          <w:p w14:paraId="4528452F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VALID_NUMBER</w:t>
            </w:r>
          </w:p>
        </w:tc>
        <w:tc>
          <w:tcPr>
            <w:tcW w:w="1978" w:type="dxa"/>
            <w:gridSpan w:val="3"/>
          </w:tcPr>
          <w:p w14:paraId="34F2E342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50523E1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13E64D4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BB5B348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4B6EBDDB" w14:textId="77777777" w:rsidR="00FD7A43" w:rsidRPr="00AA2803" w:rsidRDefault="00FD7A43" w:rsidP="006164CE">
            <w:pPr>
              <w:pStyle w:val="af"/>
              <w:numPr>
                <w:ilvl w:val="0"/>
                <w:numId w:val="5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727662EE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123" w:type="dxa"/>
            <w:gridSpan w:val="3"/>
          </w:tcPr>
          <w:p w14:paraId="42BE45A3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3"/>
          </w:tcPr>
          <w:p w14:paraId="18825DC0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5C5358ED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487758F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13D1F0C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64ABC42B" w14:textId="77777777" w:rsidR="00FD7A43" w:rsidRPr="00AA2803" w:rsidRDefault="00FD7A43" w:rsidP="006164CE">
            <w:pPr>
              <w:pStyle w:val="af"/>
              <w:numPr>
                <w:ilvl w:val="0"/>
                <w:numId w:val="5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C919EDB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2123" w:type="dxa"/>
            <w:gridSpan w:val="3"/>
          </w:tcPr>
          <w:p w14:paraId="69880D59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23750EB6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5CC22DDD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06657A5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529B955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70DCDB7C" w14:textId="77777777" w:rsidR="00FD7A43" w:rsidRPr="00AA2803" w:rsidRDefault="00FD7A43" w:rsidP="006164CE">
            <w:pPr>
              <w:pStyle w:val="af"/>
              <w:numPr>
                <w:ilvl w:val="0"/>
                <w:numId w:val="5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3DD12DD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箱号</w:t>
            </w:r>
          </w:p>
        </w:tc>
        <w:tc>
          <w:tcPr>
            <w:tcW w:w="2123" w:type="dxa"/>
            <w:gridSpan w:val="3"/>
          </w:tcPr>
          <w:p w14:paraId="33299B00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TRUNK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5E2C2C5C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5FAEABB3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AFDC98B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37041" w:rsidRPr="00AA2803" w14:paraId="0A997750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2CB7B192" w14:textId="77777777" w:rsidR="00637041" w:rsidRPr="00AA2803" w:rsidRDefault="00637041" w:rsidP="006164CE">
            <w:pPr>
              <w:pStyle w:val="af"/>
              <w:numPr>
                <w:ilvl w:val="0"/>
                <w:numId w:val="5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1E23F0A7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盒号</w:t>
            </w:r>
            <w:r>
              <w:rPr>
                <w:rFonts w:ascii="新宋体" w:eastAsia="新宋体" w:hAnsi="新宋体" w:hint="eastAsia"/>
                <w:szCs w:val="22"/>
              </w:rPr>
              <w:t>（箱号+盒子顺序号）</w:t>
            </w:r>
          </w:p>
        </w:tc>
        <w:tc>
          <w:tcPr>
            <w:tcW w:w="2123" w:type="dxa"/>
            <w:gridSpan w:val="3"/>
          </w:tcPr>
          <w:p w14:paraId="63D3FC80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BOX_NO</w:t>
            </w:r>
          </w:p>
        </w:tc>
        <w:tc>
          <w:tcPr>
            <w:tcW w:w="1978" w:type="dxa"/>
            <w:gridSpan w:val="3"/>
          </w:tcPr>
          <w:p w14:paraId="568A9F6D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0)</w:t>
            </w:r>
          </w:p>
        </w:tc>
        <w:tc>
          <w:tcPr>
            <w:tcW w:w="709" w:type="dxa"/>
            <w:gridSpan w:val="2"/>
          </w:tcPr>
          <w:p w14:paraId="1F130C24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8C57800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37041" w:rsidRPr="00AA2803" w14:paraId="54A02C94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3C82ED56" w14:textId="77777777" w:rsidR="00637041" w:rsidRPr="00AA2803" w:rsidRDefault="00637041" w:rsidP="006164CE">
            <w:pPr>
              <w:pStyle w:val="af"/>
              <w:numPr>
                <w:ilvl w:val="0"/>
                <w:numId w:val="5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5D7DBB4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本号</w:t>
            </w:r>
          </w:p>
        </w:tc>
        <w:tc>
          <w:tcPr>
            <w:tcW w:w="2123" w:type="dxa"/>
            <w:gridSpan w:val="3"/>
          </w:tcPr>
          <w:p w14:paraId="45144B9A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PACKAGE_NO</w:t>
            </w:r>
          </w:p>
        </w:tc>
        <w:tc>
          <w:tcPr>
            <w:tcW w:w="1978" w:type="dxa"/>
            <w:gridSpan w:val="3"/>
          </w:tcPr>
          <w:p w14:paraId="36A52A2A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794F5137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2EBA184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37041" w:rsidRPr="00AA2803" w14:paraId="0B6C6311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1FDB0BB3" w14:textId="77777777" w:rsidR="00637041" w:rsidRPr="00AA2803" w:rsidRDefault="00637041" w:rsidP="006164CE">
            <w:pPr>
              <w:pStyle w:val="af"/>
              <w:numPr>
                <w:ilvl w:val="0"/>
                <w:numId w:val="5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315C9504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票数</w:t>
            </w:r>
          </w:p>
        </w:tc>
        <w:tc>
          <w:tcPr>
            <w:tcW w:w="2123" w:type="dxa"/>
            <w:gridSpan w:val="3"/>
          </w:tcPr>
          <w:p w14:paraId="47CD7CC4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TICKETS</w:t>
            </w:r>
          </w:p>
        </w:tc>
        <w:tc>
          <w:tcPr>
            <w:tcW w:w="1978" w:type="dxa"/>
            <w:gridSpan w:val="3"/>
          </w:tcPr>
          <w:p w14:paraId="31383B87" w14:textId="42B9B8AC" w:rsidR="00637041" w:rsidRPr="00AA2803" w:rsidRDefault="00637041" w:rsidP="005D48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5D48A6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5507917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B425966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37041" w:rsidRPr="00AA2803" w14:paraId="5F4FE591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582141D1" w14:textId="77777777" w:rsidR="00637041" w:rsidRPr="00AA2803" w:rsidRDefault="00637041" w:rsidP="006164CE">
            <w:pPr>
              <w:pStyle w:val="af"/>
              <w:numPr>
                <w:ilvl w:val="0"/>
                <w:numId w:val="5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EE6C313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2123" w:type="dxa"/>
            <w:gridSpan w:val="3"/>
          </w:tcPr>
          <w:p w14:paraId="45D662B4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978" w:type="dxa"/>
            <w:gridSpan w:val="3"/>
          </w:tcPr>
          <w:p w14:paraId="4C957313" w14:textId="7C291E38" w:rsidR="00637041" w:rsidRPr="00AA2803" w:rsidRDefault="00637041" w:rsidP="005D48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5D48A6"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C6C7805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84522AC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37041" w:rsidRPr="00AA2803" w14:paraId="482BCB54" w14:textId="77777777" w:rsidTr="00E728BE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1726D7A6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637041" w:rsidRPr="00AA2803" w14:paraId="79B0FF90" w14:textId="77777777" w:rsidTr="00E728B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242F0E" w14:textId="77777777" w:rsidR="00637041" w:rsidRPr="00AA2803" w:rsidRDefault="00637041" w:rsidP="006370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E2E0840" w14:textId="77777777" w:rsidR="00637041" w:rsidRPr="00AA2803" w:rsidRDefault="00637041" w:rsidP="006370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6FF42C3" w14:textId="77777777" w:rsidR="00637041" w:rsidRPr="00AA2803" w:rsidRDefault="00637041" w:rsidP="006370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637041" w:rsidRPr="00AA2803" w14:paraId="590CDB11" w14:textId="77777777" w:rsidTr="00E728B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493785" w14:textId="77777777" w:rsidR="00637041" w:rsidRPr="00AA2803" w:rsidRDefault="00637041" w:rsidP="006370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11E394B4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PK_WH_GOODS_ISSUE_DETAIL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62CC7762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SEQUENCE_NO</w:t>
            </w:r>
          </w:p>
        </w:tc>
      </w:tr>
      <w:tr w:rsidR="00637041" w:rsidRPr="00AA2803" w14:paraId="0ADDB5EE" w14:textId="77777777" w:rsidTr="00E728B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3D0DAA" w14:textId="77777777" w:rsidR="00637041" w:rsidRPr="00AA2803" w:rsidRDefault="00637041" w:rsidP="006370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A422195" w14:textId="77777777" w:rsidR="00637041" w:rsidRPr="00AA2803" w:rsidRDefault="00637041" w:rsidP="006370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60EF70B" w14:textId="77777777" w:rsidR="00637041" w:rsidRPr="00AA2803" w:rsidRDefault="00637041" w:rsidP="006370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7283764" w14:textId="77777777" w:rsidR="00637041" w:rsidRPr="00AA2803" w:rsidRDefault="00637041" w:rsidP="006370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CE1BB5D" w14:textId="77777777" w:rsidR="00637041" w:rsidRPr="00AA2803" w:rsidRDefault="00637041" w:rsidP="006370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637041" w:rsidRPr="00AA2803" w14:paraId="6F46A446" w14:textId="77777777" w:rsidTr="00E728B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992873" w14:textId="77777777" w:rsidR="00637041" w:rsidRPr="00AA2803" w:rsidRDefault="00637041" w:rsidP="006370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6CB1BE6F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79E38F7F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2A04FFFC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1CDD4256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1781D" w:rsidRPr="00AA2803" w14:paraId="1C959622" w14:textId="77777777" w:rsidTr="00E728B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18F2C4" w14:textId="77777777" w:rsidR="0041781D" w:rsidRPr="00AA2803" w:rsidRDefault="0041781D" w:rsidP="006370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C25FAE1" w14:textId="77777777" w:rsidR="0041781D" w:rsidRPr="00AA2803" w:rsidRDefault="0041781D" w:rsidP="006370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81673FC" w14:textId="77777777" w:rsidR="0041781D" w:rsidRPr="00AA2803" w:rsidRDefault="0041781D" w:rsidP="006370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06C7A1E" w14:textId="77777777" w:rsidR="0041781D" w:rsidRPr="00AA2803" w:rsidRDefault="0041781D" w:rsidP="006370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41781D" w:rsidRPr="00AA2803" w14:paraId="00E9F2B6" w14:textId="77777777" w:rsidTr="00E728B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AD69E6" w14:textId="77777777" w:rsidR="0041781D" w:rsidRPr="00AA2803" w:rsidRDefault="0041781D" w:rsidP="006370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64C46456" w14:textId="77777777" w:rsidR="0041781D" w:rsidRPr="00AA2803" w:rsidRDefault="0041781D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IDX_WH_GI_DETAIL_SGI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</w:tcPr>
          <w:p w14:paraId="5D4A1188" w14:textId="77777777" w:rsidR="0041781D" w:rsidRPr="00AA2803" w:rsidRDefault="0041781D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SGI_NO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7D8F6385" w14:textId="77777777" w:rsidR="0041781D" w:rsidRPr="00AA2803" w:rsidRDefault="0041781D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1781D" w:rsidRPr="00AA2803" w14:paraId="2C01E231" w14:textId="77777777" w:rsidTr="00E728B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10DA4E" w14:textId="77777777" w:rsidR="0041781D" w:rsidRPr="00AA2803" w:rsidRDefault="0041781D" w:rsidP="0041781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63939FED" w14:textId="77777777" w:rsidR="0041781D" w:rsidRPr="00AA2803" w:rsidRDefault="0041781D" w:rsidP="0041781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IDX_WH_GI_DETAIL_ALL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</w:tcPr>
          <w:p w14:paraId="316B3847" w14:textId="77777777" w:rsidR="0041781D" w:rsidRPr="00AA2803" w:rsidRDefault="0041781D" w:rsidP="0041781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41781D">
              <w:rPr>
                <w:rFonts w:ascii="新宋体" w:eastAsia="新宋体" w:hAnsi="新宋体"/>
                <w:szCs w:val="22"/>
              </w:rPr>
              <w:t>PLAN_CODE,BATCH_NO,TRUNK_NO,BOX_NO,PACKAGE_NO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795AD09C" w14:textId="77777777" w:rsidR="0041781D" w:rsidRPr="00AA2803" w:rsidRDefault="0041781D" w:rsidP="0041781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157F1" w:rsidRPr="00AA2803" w14:paraId="31F13277" w14:textId="77777777" w:rsidTr="00E728BE">
        <w:trPr>
          <w:trHeight w:val="231"/>
        </w:trPr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9A9675" w14:textId="77777777" w:rsidR="000157F1" w:rsidRPr="00AA2803" w:rsidRDefault="000157F1" w:rsidP="000157F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1D8ACA8B" w14:textId="17CD0C7C" w:rsidR="000157F1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IDX_WH_GI_DETAIL_</w:t>
            </w:r>
            <w:r>
              <w:rPr>
                <w:rFonts w:ascii="新宋体" w:eastAsia="新宋体" w:hAnsi="新宋体"/>
                <w:szCs w:val="22"/>
              </w:rPr>
              <w:t>REF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</w:tcPr>
          <w:p w14:paraId="7088E746" w14:textId="38CADF80" w:rsidR="000157F1" w:rsidRPr="0041781D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REF_NO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4F1D4BC9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157F1" w:rsidRPr="00AA2803" w14:paraId="26DEF220" w14:textId="77777777" w:rsidTr="00E728BE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4F2C78" w14:textId="77777777" w:rsidR="000157F1" w:rsidRPr="00AA2803" w:rsidRDefault="000157F1" w:rsidP="000157F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7B69DA0C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157F1" w:rsidRPr="00AA2803" w14:paraId="46F0D538" w14:textId="77777777" w:rsidTr="00E728B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B8187" w14:textId="77777777" w:rsidR="000157F1" w:rsidRPr="00AA2803" w:rsidRDefault="000157F1" w:rsidP="000157F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8A4F1F5" w14:textId="77777777" w:rsidR="000157F1" w:rsidRPr="00AA2803" w:rsidRDefault="000157F1" w:rsidP="000157F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AE31CA5" w14:textId="77777777" w:rsidR="000157F1" w:rsidRPr="00AA2803" w:rsidRDefault="000157F1" w:rsidP="000157F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5CEBB35" w14:textId="77777777" w:rsidR="000157F1" w:rsidRPr="00AA2803" w:rsidRDefault="000157F1" w:rsidP="000157F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0157F1" w:rsidRPr="00AA2803" w14:paraId="47CC905C" w14:textId="77777777" w:rsidTr="00E728B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0308D94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1B41E24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75F50778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542C6FDF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157F1" w:rsidRPr="00AA2803" w14:paraId="5D827F2E" w14:textId="77777777" w:rsidTr="00E728B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DCAE4CE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BB85BF9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2AAD2E95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50E0DCC6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7255ED16" w14:textId="77777777" w:rsidR="00A36A31" w:rsidRPr="00AA2803" w:rsidRDefault="00A36A31" w:rsidP="00A36A31"/>
    <w:p w14:paraId="65755BFA" w14:textId="77777777" w:rsidR="005E3110" w:rsidRPr="00AA2803" w:rsidRDefault="005E3110" w:rsidP="00BB4867">
      <w:pPr>
        <w:pStyle w:val="4"/>
      </w:pPr>
      <w:bookmarkStart w:id="76" w:name="_Toc435450845"/>
      <w:r w:rsidRPr="00AA2803">
        <w:rPr>
          <w:rFonts w:hint="eastAsia"/>
        </w:rPr>
        <w:t>入库单（</w:t>
      </w:r>
      <w:r w:rsidR="00FD7A43" w:rsidRPr="00AA2803">
        <w:rPr>
          <w:rFonts w:hint="eastAsia"/>
        </w:rPr>
        <w:t>WH_</w:t>
      </w:r>
      <w:r w:rsidRPr="00AA2803">
        <w:t>GOODS_</w:t>
      </w:r>
      <w:r w:rsidR="00BB4867" w:rsidRPr="00AA2803">
        <w:t>RECEIPT</w:t>
      </w:r>
      <w:r w:rsidRPr="00AA2803">
        <w:rPr>
          <w:rFonts w:hint="eastAsia"/>
        </w:rPr>
        <w:t>）</w:t>
      </w:r>
      <w:bookmarkEnd w:id="76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206"/>
        <w:gridCol w:w="275"/>
        <w:gridCol w:w="6"/>
        <w:gridCol w:w="1984"/>
        <w:gridCol w:w="995"/>
        <w:gridCol w:w="133"/>
        <w:gridCol w:w="850"/>
        <w:gridCol w:w="145"/>
        <w:gridCol w:w="564"/>
        <w:gridCol w:w="1568"/>
      </w:tblGrid>
      <w:tr w:rsidR="00AA2803" w:rsidRPr="00AA2803" w14:paraId="323536CD" w14:textId="77777777" w:rsidTr="00FD7A43">
        <w:tc>
          <w:tcPr>
            <w:tcW w:w="1231" w:type="dxa"/>
            <w:gridSpan w:val="3"/>
            <w:shd w:val="clear" w:color="auto" w:fill="C0C0C0"/>
          </w:tcPr>
          <w:p w14:paraId="625670BE" w14:textId="77777777" w:rsidR="005E3110" w:rsidRPr="00AA2803" w:rsidRDefault="005E3110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29300A95" w14:textId="77777777" w:rsidR="005E3110" w:rsidRPr="00AA2803" w:rsidRDefault="00BB4867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入库单</w:t>
            </w:r>
          </w:p>
        </w:tc>
        <w:tc>
          <w:tcPr>
            <w:tcW w:w="995" w:type="dxa"/>
            <w:shd w:val="clear" w:color="auto" w:fill="C0C0C0"/>
          </w:tcPr>
          <w:p w14:paraId="3312BCA3" w14:textId="77777777" w:rsidR="005E3110" w:rsidRPr="00AA2803" w:rsidRDefault="005E3110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260" w:type="dxa"/>
            <w:gridSpan w:val="5"/>
            <w:shd w:val="clear" w:color="auto" w:fill="auto"/>
          </w:tcPr>
          <w:p w14:paraId="70DB9021" w14:textId="77777777" w:rsidR="005E3110" w:rsidRPr="00AA2803" w:rsidRDefault="00FD7A43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WH_</w:t>
            </w:r>
            <w:r w:rsidR="00BB4867" w:rsidRPr="00AA2803">
              <w:rPr>
                <w:rFonts w:ascii="新宋体" w:eastAsia="新宋体" w:hAnsi="新宋体"/>
                <w:b/>
                <w:sz w:val="24"/>
                <w:szCs w:val="22"/>
              </w:rPr>
              <w:t>GOODS_RECEIPT</w:t>
            </w:r>
          </w:p>
        </w:tc>
      </w:tr>
      <w:tr w:rsidR="00AA2803" w:rsidRPr="00AA2803" w14:paraId="464E1E8C" w14:textId="77777777" w:rsidTr="00FD7A43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3E843735" w14:textId="77777777" w:rsidR="005E3110" w:rsidRPr="00AA2803" w:rsidRDefault="005E3110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6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7146B2D5" w14:textId="77777777" w:rsidR="005E3110" w:rsidRPr="00AA2803" w:rsidRDefault="005E3110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404799A1" w14:textId="77777777" w:rsidR="005E3110" w:rsidRPr="00AA2803" w:rsidRDefault="005E3110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15DD7FE5" w14:textId="77777777" w:rsidR="005E3110" w:rsidRPr="00AA2803" w:rsidRDefault="005E3110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6D8035D3" w14:textId="77777777" w:rsidR="005E3110" w:rsidRPr="00AA2803" w:rsidRDefault="005E3110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6A9DE459" w14:textId="77777777" w:rsidR="005E3110" w:rsidRPr="00AA2803" w:rsidRDefault="005E3110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092DDDF4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3DF6B022" w14:textId="77777777" w:rsidR="005E3110" w:rsidRPr="00AA2803" w:rsidRDefault="005E3110" w:rsidP="006164CE">
            <w:pPr>
              <w:pStyle w:val="af"/>
              <w:numPr>
                <w:ilvl w:val="0"/>
                <w:numId w:val="5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3BCFE8EF" w14:textId="77777777" w:rsidR="005E3110" w:rsidRPr="00AA2803" w:rsidRDefault="005E3110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入库单编号</w:t>
            </w:r>
            <w:r w:rsidR="00FD7A43" w:rsidRPr="00AA2803">
              <w:rPr>
                <w:rFonts w:ascii="新宋体" w:eastAsia="新宋体" w:hAnsi="新宋体" w:hint="eastAsia"/>
                <w:szCs w:val="22"/>
              </w:rPr>
              <w:t>（</w:t>
            </w:r>
            <w:r w:rsidR="00BE0FE1" w:rsidRPr="00AA2803">
              <w:rPr>
                <w:rFonts w:ascii="新宋体" w:eastAsia="新宋体" w:hAnsi="新宋体" w:hint="eastAsia"/>
                <w:szCs w:val="22"/>
              </w:rPr>
              <w:t>RK</w:t>
            </w:r>
            <w:r w:rsidR="00FD7A43"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2265" w:type="dxa"/>
            <w:gridSpan w:val="3"/>
          </w:tcPr>
          <w:p w14:paraId="3227F7D6" w14:textId="77777777" w:rsidR="005E3110" w:rsidRPr="00AA2803" w:rsidRDefault="005E3110" w:rsidP="00D46EC7">
            <w:pPr>
              <w:tabs>
                <w:tab w:val="left" w:pos="675"/>
              </w:tabs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SG</w:t>
            </w:r>
            <w:r w:rsidR="00BB4867" w:rsidRPr="00AA2803">
              <w:rPr>
                <w:rFonts w:ascii="新宋体" w:eastAsia="新宋体" w:hAnsi="新宋体" w:hint="eastAsia"/>
                <w:szCs w:val="22"/>
              </w:rPr>
              <w:t>R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425B8C82" w14:textId="77777777" w:rsidR="005E3110" w:rsidRPr="00AA2803" w:rsidRDefault="005E3110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4D2A20CE" w14:textId="77777777" w:rsidR="005E3110" w:rsidRPr="00AA2803" w:rsidRDefault="005E3110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43966E9" w14:textId="77777777" w:rsidR="005E3110" w:rsidRPr="00AA2803" w:rsidRDefault="005E3110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F3588" w:rsidRPr="00AA2803" w14:paraId="35050ED0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3FA87CEF" w14:textId="77777777" w:rsidR="006F3588" w:rsidRPr="00AA2803" w:rsidRDefault="006F3588" w:rsidP="006164CE">
            <w:pPr>
              <w:pStyle w:val="af"/>
              <w:numPr>
                <w:ilvl w:val="0"/>
                <w:numId w:val="5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3DCDA581" w14:textId="77777777" w:rsidR="006F3588" w:rsidRPr="00AA2803" w:rsidRDefault="006F3588" w:rsidP="006F35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建立人</w:t>
            </w:r>
          </w:p>
        </w:tc>
        <w:tc>
          <w:tcPr>
            <w:tcW w:w="2265" w:type="dxa"/>
            <w:gridSpan w:val="3"/>
          </w:tcPr>
          <w:p w14:paraId="1553270C" w14:textId="77777777" w:rsidR="006F3588" w:rsidRPr="00AA2803" w:rsidRDefault="006F3588" w:rsidP="006F35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CREATE</w:t>
            </w:r>
            <w:r w:rsidRPr="00AA2803">
              <w:rPr>
                <w:rFonts w:ascii="新宋体" w:eastAsia="新宋体" w:hAnsi="新宋体"/>
                <w:szCs w:val="22"/>
              </w:rPr>
              <w:t>_ADMIN</w:t>
            </w:r>
          </w:p>
        </w:tc>
        <w:tc>
          <w:tcPr>
            <w:tcW w:w="1978" w:type="dxa"/>
            <w:gridSpan w:val="3"/>
          </w:tcPr>
          <w:p w14:paraId="320DC164" w14:textId="77777777" w:rsidR="006F3588" w:rsidRPr="00AA2803" w:rsidRDefault="006F3588" w:rsidP="006F35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4C0DE7C" w14:textId="77777777" w:rsidR="006F3588" w:rsidRPr="00AA2803" w:rsidRDefault="006F3588" w:rsidP="006F35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6242DFE" w14:textId="77777777" w:rsidR="006F3588" w:rsidRPr="00AA2803" w:rsidRDefault="006F3588" w:rsidP="006F35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5DD72575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1E161B7B" w14:textId="77777777" w:rsidR="001C0B6B" w:rsidRPr="00AA2803" w:rsidRDefault="001C0B6B" w:rsidP="006164CE">
            <w:pPr>
              <w:pStyle w:val="af"/>
              <w:numPr>
                <w:ilvl w:val="0"/>
                <w:numId w:val="5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5128EFF6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建立时间</w:t>
            </w:r>
          </w:p>
        </w:tc>
        <w:tc>
          <w:tcPr>
            <w:tcW w:w="2265" w:type="dxa"/>
            <w:gridSpan w:val="3"/>
          </w:tcPr>
          <w:p w14:paraId="2A8A85A3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CREATE_DATE</w:t>
            </w:r>
          </w:p>
        </w:tc>
        <w:tc>
          <w:tcPr>
            <w:tcW w:w="1978" w:type="dxa"/>
            <w:gridSpan w:val="3"/>
          </w:tcPr>
          <w:p w14:paraId="1F358CD1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6467F628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35B3A45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sysdate</w:t>
            </w:r>
          </w:p>
        </w:tc>
      </w:tr>
      <w:tr w:rsidR="001C0B6B" w:rsidRPr="00AA2803" w14:paraId="5B2DCBA8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21C4E2C8" w14:textId="77777777" w:rsidR="001C0B6B" w:rsidRPr="00AA2803" w:rsidRDefault="001C0B6B" w:rsidP="006164CE">
            <w:pPr>
              <w:pStyle w:val="af"/>
              <w:numPr>
                <w:ilvl w:val="0"/>
                <w:numId w:val="5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193CCE01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结束</w:t>
            </w:r>
            <w:r w:rsidRPr="00AA2803">
              <w:rPr>
                <w:rFonts w:ascii="新宋体" w:eastAsia="新宋体" w:hAnsi="新宋体" w:hint="eastAsia"/>
                <w:szCs w:val="22"/>
              </w:rPr>
              <w:t>入库时间</w:t>
            </w:r>
          </w:p>
        </w:tc>
        <w:tc>
          <w:tcPr>
            <w:tcW w:w="2265" w:type="dxa"/>
            <w:gridSpan w:val="3"/>
          </w:tcPr>
          <w:p w14:paraId="4CB7AA72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1C0B6B">
              <w:rPr>
                <w:rFonts w:ascii="新宋体" w:eastAsia="新宋体" w:hAnsi="新宋体"/>
                <w:szCs w:val="22"/>
              </w:rPr>
              <w:t>RECEIPT</w:t>
            </w:r>
            <w:r w:rsidRPr="00AA2803">
              <w:rPr>
                <w:rFonts w:ascii="新宋体" w:eastAsia="新宋体" w:hAnsi="新宋体" w:hint="eastAsia"/>
                <w:szCs w:val="22"/>
              </w:rPr>
              <w:t>_</w:t>
            </w:r>
            <w:r>
              <w:rPr>
                <w:rFonts w:ascii="新宋体" w:eastAsia="新宋体" w:hAnsi="新宋体"/>
                <w:szCs w:val="22"/>
              </w:rPr>
              <w:t>END_TIME</w:t>
            </w:r>
          </w:p>
        </w:tc>
        <w:tc>
          <w:tcPr>
            <w:tcW w:w="1978" w:type="dxa"/>
            <w:gridSpan w:val="3"/>
          </w:tcPr>
          <w:p w14:paraId="3D12A617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0F7A8F8F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6BE21433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0C5FA01A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06EAD1DD" w14:textId="77777777" w:rsidR="001C0B6B" w:rsidRPr="00AA2803" w:rsidRDefault="001C0B6B" w:rsidP="006164CE">
            <w:pPr>
              <w:pStyle w:val="af"/>
              <w:numPr>
                <w:ilvl w:val="0"/>
                <w:numId w:val="5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7981B8FD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入库金额合计</w:t>
            </w:r>
          </w:p>
        </w:tc>
        <w:tc>
          <w:tcPr>
            <w:tcW w:w="2265" w:type="dxa"/>
            <w:gridSpan w:val="3"/>
          </w:tcPr>
          <w:p w14:paraId="00A2BA79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RECEIPT_AMOUNT</w:t>
            </w:r>
          </w:p>
        </w:tc>
        <w:tc>
          <w:tcPr>
            <w:tcW w:w="1978" w:type="dxa"/>
            <w:gridSpan w:val="3"/>
          </w:tcPr>
          <w:p w14:paraId="7DD87178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3860DAA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8C72EE9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C0B6B" w:rsidRPr="00AA2803" w14:paraId="1A635522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4B8DB7DF" w14:textId="77777777" w:rsidR="001C0B6B" w:rsidRPr="00AA2803" w:rsidRDefault="001C0B6B" w:rsidP="006164CE">
            <w:pPr>
              <w:pStyle w:val="af"/>
              <w:numPr>
                <w:ilvl w:val="0"/>
                <w:numId w:val="5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16D3C938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入库张数</w:t>
            </w:r>
            <w:r>
              <w:rPr>
                <w:rFonts w:ascii="新宋体" w:eastAsia="新宋体" w:hAnsi="新宋体" w:hint="eastAsia"/>
                <w:szCs w:val="22"/>
              </w:rPr>
              <w:t>合计</w:t>
            </w:r>
          </w:p>
        </w:tc>
        <w:tc>
          <w:tcPr>
            <w:tcW w:w="2265" w:type="dxa"/>
            <w:gridSpan w:val="3"/>
          </w:tcPr>
          <w:p w14:paraId="55DB2FB3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RECEIPT_TICKETS</w:t>
            </w:r>
          </w:p>
        </w:tc>
        <w:tc>
          <w:tcPr>
            <w:tcW w:w="1978" w:type="dxa"/>
            <w:gridSpan w:val="3"/>
          </w:tcPr>
          <w:p w14:paraId="54C1D55F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B237435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A2DCECD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C0B6B" w:rsidRPr="00AA2803" w14:paraId="203C5706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6FC5B7D7" w14:textId="77777777" w:rsidR="001C0B6B" w:rsidRPr="00AA2803" w:rsidRDefault="001C0B6B" w:rsidP="006164CE">
            <w:pPr>
              <w:pStyle w:val="af"/>
              <w:numPr>
                <w:ilvl w:val="0"/>
                <w:numId w:val="5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0F2A9FAE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实际入库金额合计</w:t>
            </w:r>
          </w:p>
        </w:tc>
        <w:tc>
          <w:tcPr>
            <w:tcW w:w="2265" w:type="dxa"/>
            <w:gridSpan w:val="3"/>
          </w:tcPr>
          <w:p w14:paraId="713C9154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ACT_RECEIPT_AMOUNT</w:t>
            </w:r>
          </w:p>
        </w:tc>
        <w:tc>
          <w:tcPr>
            <w:tcW w:w="1978" w:type="dxa"/>
            <w:gridSpan w:val="3"/>
          </w:tcPr>
          <w:p w14:paraId="3BA0296B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A61C8EA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46560B8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C0B6B" w:rsidRPr="00AA2803" w14:paraId="6F7FB026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45E35566" w14:textId="77777777" w:rsidR="001C0B6B" w:rsidRPr="00AA2803" w:rsidRDefault="001C0B6B" w:rsidP="006164CE">
            <w:pPr>
              <w:pStyle w:val="af"/>
              <w:numPr>
                <w:ilvl w:val="0"/>
                <w:numId w:val="5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3D500A30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实际入库张数</w:t>
            </w:r>
            <w:r>
              <w:rPr>
                <w:rFonts w:ascii="新宋体" w:eastAsia="新宋体" w:hAnsi="新宋体" w:hint="eastAsia"/>
                <w:szCs w:val="22"/>
              </w:rPr>
              <w:t>合计</w:t>
            </w:r>
          </w:p>
        </w:tc>
        <w:tc>
          <w:tcPr>
            <w:tcW w:w="2265" w:type="dxa"/>
            <w:gridSpan w:val="3"/>
          </w:tcPr>
          <w:p w14:paraId="42A3AF00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ACT_RECEIPT_TICKETS</w:t>
            </w:r>
          </w:p>
        </w:tc>
        <w:tc>
          <w:tcPr>
            <w:tcW w:w="1978" w:type="dxa"/>
            <w:gridSpan w:val="3"/>
          </w:tcPr>
          <w:p w14:paraId="1C7D6B7E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291881C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41F4AA6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C0B6B" w:rsidRPr="00AA2803" w14:paraId="5649CEE3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109586BC" w14:textId="77777777" w:rsidR="001C0B6B" w:rsidRPr="00AA2803" w:rsidRDefault="001C0B6B" w:rsidP="006164CE">
            <w:pPr>
              <w:pStyle w:val="af"/>
              <w:numPr>
                <w:ilvl w:val="0"/>
                <w:numId w:val="5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535EA78C" w14:textId="67D9FEE0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入库类型（1-</w:t>
            </w:r>
            <w:r w:rsidRPr="00AA2803">
              <w:rPr>
                <w:rFonts w:ascii="新宋体" w:eastAsia="新宋体" w:hAnsi="新宋体"/>
                <w:szCs w:val="22"/>
              </w:rPr>
              <w:t>批次入库、2-调拨单入库、3-</w:t>
            </w:r>
            <w:r w:rsidR="00986DC4">
              <w:rPr>
                <w:rFonts w:ascii="新宋体" w:eastAsia="新宋体" w:hAnsi="新宋体" w:hint="eastAsia"/>
                <w:szCs w:val="22"/>
              </w:rPr>
              <w:t>还</w:t>
            </w:r>
            <w:r w:rsidRPr="00AA2803">
              <w:rPr>
                <w:rFonts w:ascii="新宋体" w:eastAsia="新宋体" w:hAnsi="新宋体"/>
                <w:szCs w:val="22"/>
              </w:rPr>
              <w:t>货入库、</w:t>
            </w:r>
            <w:r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-</w:t>
            </w:r>
            <w:r>
              <w:rPr>
                <w:rFonts w:ascii="新宋体" w:eastAsia="新宋体" w:hAnsi="新宋体" w:hint="eastAsia"/>
                <w:szCs w:val="22"/>
              </w:rPr>
              <w:t>站点</w:t>
            </w:r>
            <w:r w:rsidRPr="00AA2803">
              <w:rPr>
                <w:rFonts w:ascii="新宋体" w:eastAsia="新宋体" w:hAnsi="新宋体"/>
                <w:szCs w:val="22"/>
              </w:rPr>
              <w:t>入库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265" w:type="dxa"/>
            <w:gridSpan w:val="3"/>
          </w:tcPr>
          <w:p w14:paraId="714E8A1C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RECEIPT_TYPE</w:t>
            </w:r>
          </w:p>
        </w:tc>
        <w:tc>
          <w:tcPr>
            <w:tcW w:w="1978" w:type="dxa"/>
            <w:gridSpan w:val="3"/>
          </w:tcPr>
          <w:p w14:paraId="6D1555B8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686764B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F74FE3A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1051DA8B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6892AFCE" w14:textId="77777777" w:rsidR="001C0B6B" w:rsidRPr="00AA2803" w:rsidRDefault="001C0B6B" w:rsidP="006164CE">
            <w:pPr>
              <w:pStyle w:val="af"/>
              <w:numPr>
                <w:ilvl w:val="0"/>
                <w:numId w:val="5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5E6F6DC4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参考编号</w:t>
            </w:r>
          </w:p>
        </w:tc>
        <w:tc>
          <w:tcPr>
            <w:tcW w:w="2265" w:type="dxa"/>
            <w:gridSpan w:val="3"/>
          </w:tcPr>
          <w:p w14:paraId="73D2E2AC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REF_NO</w:t>
            </w:r>
          </w:p>
        </w:tc>
        <w:tc>
          <w:tcPr>
            <w:tcW w:w="1978" w:type="dxa"/>
            <w:gridSpan w:val="3"/>
          </w:tcPr>
          <w:p w14:paraId="7C4EE4F4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CHAR</w:t>
            </w:r>
            <w:r w:rsidRPr="00AA2803">
              <w:rPr>
                <w:rFonts w:ascii="新宋体" w:eastAsia="新宋体" w:hAnsi="新宋体"/>
                <w:szCs w:val="22"/>
              </w:rPr>
              <w:t>(10)</w:t>
            </w:r>
          </w:p>
        </w:tc>
        <w:tc>
          <w:tcPr>
            <w:tcW w:w="709" w:type="dxa"/>
            <w:gridSpan w:val="2"/>
          </w:tcPr>
          <w:p w14:paraId="79B26A3C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CA27AE7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0EA5A6D7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2F39CC2E" w14:textId="77777777" w:rsidR="001C0B6B" w:rsidRPr="00AA2803" w:rsidRDefault="001C0B6B" w:rsidP="006164CE">
            <w:pPr>
              <w:pStyle w:val="af"/>
              <w:numPr>
                <w:ilvl w:val="0"/>
                <w:numId w:val="5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575AD7B4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状态（1-未完成，2-已完成）</w:t>
            </w:r>
          </w:p>
        </w:tc>
        <w:tc>
          <w:tcPr>
            <w:tcW w:w="2265" w:type="dxa"/>
            <w:gridSpan w:val="3"/>
          </w:tcPr>
          <w:p w14:paraId="5311E9CF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STATUS</w:t>
            </w:r>
          </w:p>
        </w:tc>
        <w:tc>
          <w:tcPr>
            <w:tcW w:w="1978" w:type="dxa"/>
            <w:gridSpan w:val="3"/>
          </w:tcPr>
          <w:p w14:paraId="714386BC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694C0A6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3AF7EF0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1</w:t>
            </w:r>
          </w:p>
        </w:tc>
      </w:tr>
      <w:tr w:rsidR="001C0B6B" w:rsidRPr="00AA2803" w14:paraId="278C40C2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03FE3DEE" w14:textId="77777777" w:rsidR="001C0B6B" w:rsidRPr="00AA2803" w:rsidRDefault="001C0B6B" w:rsidP="006164CE">
            <w:pPr>
              <w:pStyle w:val="af"/>
              <w:numPr>
                <w:ilvl w:val="0"/>
                <w:numId w:val="5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4B9A934D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送货人</w:t>
            </w:r>
          </w:p>
        </w:tc>
        <w:tc>
          <w:tcPr>
            <w:tcW w:w="2265" w:type="dxa"/>
            <w:gridSpan w:val="3"/>
          </w:tcPr>
          <w:p w14:paraId="0411C186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CARRIER</w:t>
            </w:r>
          </w:p>
        </w:tc>
        <w:tc>
          <w:tcPr>
            <w:tcW w:w="1978" w:type="dxa"/>
            <w:gridSpan w:val="3"/>
          </w:tcPr>
          <w:p w14:paraId="3839EF46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 w:rsidRPr="00AA2803">
              <w:rPr>
                <w:rFonts w:ascii="新宋体" w:eastAsia="新宋体" w:hAnsi="新宋体" w:hint="eastAsia"/>
                <w:szCs w:val="22"/>
              </w:rPr>
              <w:t>50</w:t>
            </w:r>
            <w:r w:rsidRPr="00AA2803">
              <w:rPr>
                <w:rFonts w:ascii="新宋体" w:eastAsia="新宋体" w:hAnsi="新宋体"/>
                <w:szCs w:val="22"/>
              </w:rPr>
              <w:t>0)</w:t>
            </w:r>
          </w:p>
        </w:tc>
        <w:tc>
          <w:tcPr>
            <w:tcW w:w="709" w:type="dxa"/>
            <w:gridSpan w:val="2"/>
          </w:tcPr>
          <w:p w14:paraId="219D0FBF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171D886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34BB3026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4A9D0F2B" w14:textId="77777777" w:rsidR="001C0B6B" w:rsidRPr="00AA2803" w:rsidRDefault="001C0B6B" w:rsidP="006164CE">
            <w:pPr>
              <w:pStyle w:val="af"/>
              <w:numPr>
                <w:ilvl w:val="0"/>
                <w:numId w:val="5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065BC369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送货时间</w:t>
            </w:r>
          </w:p>
        </w:tc>
        <w:tc>
          <w:tcPr>
            <w:tcW w:w="2265" w:type="dxa"/>
            <w:gridSpan w:val="3"/>
          </w:tcPr>
          <w:p w14:paraId="09643E02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CARRY_DATE</w:t>
            </w:r>
          </w:p>
        </w:tc>
        <w:tc>
          <w:tcPr>
            <w:tcW w:w="1978" w:type="dxa"/>
            <w:gridSpan w:val="3"/>
          </w:tcPr>
          <w:p w14:paraId="65AB824E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7FB2D149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0A13CD64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0FE24AC6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0C32EBD6" w14:textId="77777777" w:rsidR="001C0B6B" w:rsidRPr="00AA2803" w:rsidRDefault="001C0B6B" w:rsidP="006164CE">
            <w:pPr>
              <w:pStyle w:val="af"/>
              <w:numPr>
                <w:ilvl w:val="0"/>
                <w:numId w:val="5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188E35E7" w14:textId="77777777" w:rsidR="001C0B6B" w:rsidRPr="00AA2803" w:rsidRDefault="00175BE0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送货人</w:t>
            </w:r>
            <w:r w:rsidR="001C0B6B" w:rsidRPr="00AA2803">
              <w:rPr>
                <w:rFonts w:ascii="新宋体" w:eastAsia="新宋体" w:hAnsi="新宋体" w:hint="eastAsia"/>
                <w:szCs w:val="22"/>
              </w:rPr>
              <w:t>联系方式</w:t>
            </w:r>
          </w:p>
        </w:tc>
        <w:tc>
          <w:tcPr>
            <w:tcW w:w="2265" w:type="dxa"/>
            <w:gridSpan w:val="3"/>
          </w:tcPr>
          <w:p w14:paraId="22B6AB7F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CARRIER_CONTACT</w:t>
            </w:r>
          </w:p>
        </w:tc>
        <w:tc>
          <w:tcPr>
            <w:tcW w:w="1978" w:type="dxa"/>
            <w:gridSpan w:val="3"/>
          </w:tcPr>
          <w:p w14:paraId="54DDF30A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 w:rsidRPr="00AA2803">
              <w:rPr>
                <w:rFonts w:ascii="新宋体" w:eastAsia="新宋体" w:hAnsi="新宋体" w:hint="eastAsia"/>
                <w:szCs w:val="22"/>
              </w:rPr>
              <w:t>50</w:t>
            </w:r>
            <w:r w:rsidRPr="00AA2803">
              <w:rPr>
                <w:rFonts w:ascii="新宋体" w:eastAsia="新宋体" w:hAnsi="新宋体"/>
                <w:szCs w:val="22"/>
              </w:rPr>
              <w:t>0)</w:t>
            </w:r>
          </w:p>
        </w:tc>
        <w:tc>
          <w:tcPr>
            <w:tcW w:w="709" w:type="dxa"/>
            <w:gridSpan w:val="2"/>
          </w:tcPr>
          <w:p w14:paraId="61C1A08C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C38F380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75BE0" w:rsidRPr="00AA2803" w14:paraId="54FA4262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775B362A" w14:textId="77777777" w:rsidR="00175BE0" w:rsidRPr="00AA2803" w:rsidRDefault="00175BE0" w:rsidP="006164CE">
            <w:pPr>
              <w:pStyle w:val="af"/>
              <w:numPr>
                <w:ilvl w:val="0"/>
                <w:numId w:val="5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0139D7DB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入库仓库所属单位</w:t>
            </w:r>
          </w:p>
        </w:tc>
        <w:tc>
          <w:tcPr>
            <w:tcW w:w="2265" w:type="dxa"/>
            <w:gridSpan w:val="3"/>
          </w:tcPr>
          <w:p w14:paraId="231AA3EF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RECEIVE_ORG</w:t>
            </w:r>
          </w:p>
        </w:tc>
        <w:tc>
          <w:tcPr>
            <w:tcW w:w="1978" w:type="dxa"/>
            <w:gridSpan w:val="3"/>
          </w:tcPr>
          <w:p w14:paraId="500FC438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7E766C3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35DEA81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75BE0" w:rsidRPr="00AA2803" w14:paraId="67F12206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1FD19C8B" w14:textId="77777777" w:rsidR="00175BE0" w:rsidRPr="00AA2803" w:rsidRDefault="00175BE0" w:rsidP="006164CE">
            <w:pPr>
              <w:pStyle w:val="af"/>
              <w:numPr>
                <w:ilvl w:val="0"/>
                <w:numId w:val="5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476F4C66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入库仓库</w:t>
            </w:r>
          </w:p>
        </w:tc>
        <w:tc>
          <w:tcPr>
            <w:tcW w:w="2265" w:type="dxa"/>
            <w:gridSpan w:val="3"/>
          </w:tcPr>
          <w:p w14:paraId="13D2BEF9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RECEIVE_WH</w:t>
            </w:r>
          </w:p>
        </w:tc>
        <w:tc>
          <w:tcPr>
            <w:tcW w:w="1978" w:type="dxa"/>
            <w:gridSpan w:val="3"/>
          </w:tcPr>
          <w:p w14:paraId="16F508BD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</w:t>
            </w:r>
            <w:r w:rsidRPr="00AA2803">
              <w:rPr>
                <w:rFonts w:ascii="新宋体" w:eastAsia="新宋体" w:hAnsi="新宋体"/>
                <w:szCs w:val="22"/>
              </w:rPr>
              <w:t>CHAR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(</w:t>
            </w:r>
            <w:r w:rsidRPr="00AA2803">
              <w:rPr>
                <w:rFonts w:ascii="新宋体" w:eastAsia="新宋体" w:hAnsi="新宋体" w:hint="eastAsia"/>
                <w:szCs w:val="22"/>
              </w:rPr>
              <w:t>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15CE991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4792E46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75BE0" w:rsidRPr="00AA2803" w14:paraId="1CD764DD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28B31DEB" w14:textId="77777777" w:rsidR="00175BE0" w:rsidRPr="00AA2803" w:rsidRDefault="00175BE0" w:rsidP="006164CE">
            <w:pPr>
              <w:pStyle w:val="af"/>
              <w:numPr>
                <w:ilvl w:val="0"/>
                <w:numId w:val="5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7A8F7CC3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发送人员</w:t>
            </w:r>
          </w:p>
        </w:tc>
        <w:tc>
          <w:tcPr>
            <w:tcW w:w="2265" w:type="dxa"/>
            <w:gridSpan w:val="3"/>
          </w:tcPr>
          <w:p w14:paraId="6DB22E1D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SEND_ADMIN</w:t>
            </w:r>
          </w:p>
        </w:tc>
        <w:tc>
          <w:tcPr>
            <w:tcW w:w="1978" w:type="dxa"/>
            <w:gridSpan w:val="3"/>
          </w:tcPr>
          <w:p w14:paraId="679FF051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DD32EE9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9BB9888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75BE0" w:rsidRPr="00AA2803" w14:paraId="1EEB6157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0E452264" w14:textId="77777777" w:rsidR="00175BE0" w:rsidRPr="00AA2803" w:rsidRDefault="00175BE0" w:rsidP="006164CE">
            <w:pPr>
              <w:pStyle w:val="af"/>
              <w:numPr>
                <w:ilvl w:val="0"/>
                <w:numId w:val="5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0D452156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备注</w:t>
            </w:r>
          </w:p>
        </w:tc>
        <w:tc>
          <w:tcPr>
            <w:tcW w:w="2265" w:type="dxa"/>
            <w:gridSpan w:val="3"/>
          </w:tcPr>
          <w:p w14:paraId="301C8CE7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REMARK</w:t>
            </w:r>
          </w:p>
        </w:tc>
        <w:tc>
          <w:tcPr>
            <w:tcW w:w="1978" w:type="dxa"/>
            <w:gridSpan w:val="3"/>
          </w:tcPr>
          <w:p w14:paraId="52563749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5093BC4B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EAB5BBE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75BE0" w:rsidRPr="00AA2803" w14:paraId="34DAA729" w14:textId="77777777" w:rsidTr="00FD7A43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47020DDD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175BE0" w:rsidRPr="00AA2803" w14:paraId="0692E5C0" w14:textId="77777777" w:rsidTr="00FD7A4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4B9B7F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6993B8A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F8E0641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175BE0" w:rsidRPr="00AA2803" w14:paraId="037C66D9" w14:textId="77777777" w:rsidTr="00FD7A4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84AD39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18F63F92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PK_WH_GOODS_RECEIPT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39F1920A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SGR_NO</w:t>
            </w:r>
          </w:p>
        </w:tc>
      </w:tr>
      <w:tr w:rsidR="00175BE0" w:rsidRPr="00AA2803" w14:paraId="504DD603" w14:textId="77777777" w:rsidTr="00FD7A4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8244CF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E9698F5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276CE16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2CD0F17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FC8AACF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175BE0" w:rsidRPr="00AA2803" w14:paraId="338D153D" w14:textId="77777777" w:rsidTr="00FD7A4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181305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179E902B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390D83EF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568B3825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35F5D8DB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75BE0" w:rsidRPr="00AA2803" w14:paraId="3EDC1CFD" w14:textId="77777777" w:rsidTr="00FD7A4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748A2B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FE5789F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1516646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ACD3E4E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175BE0" w:rsidRPr="00AA2803" w14:paraId="72DCABAA" w14:textId="77777777" w:rsidTr="00FD7A4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50E9E8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442A3482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</w:tcPr>
          <w:p w14:paraId="222D4727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3E0F7A89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75BE0" w:rsidRPr="00AA2803" w14:paraId="7CC96826" w14:textId="77777777" w:rsidTr="00FD7A43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B2870E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59F3E5F2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75BE0" w:rsidRPr="00AA2803" w14:paraId="2474832B" w14:textId="77777777" w:rsidTr="00FD7A4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AD87F1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D45186A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EC6A1FA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540DD40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175BE0" w:rsidRPr="00AA2803" w14:paraId="5BE98DE0" w14:textId="77777777" w:rsidTr="00FD7A4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D8D4D3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D697214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414A316C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5656D300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75BE0" w:rsidRPr="00AA2803" w14:paraId="4DC999C5" w14:textId="77777777" w:rsidTr="00FD7A4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F4B347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B8E69A9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11783B15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4C7F616E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4A1CE81E" w14:textId="77777777" w:rsidR="005E3110" w:rsidRPr="00AA2803" w:rsidRDefault="005E3110" w:rsidP="005E3110"/>
    <w:p w14:paraId="5201A0A9" w14:textId="77777777" w:rsidR="00FD7A43" w:rsidRPr="00AA2803" w:rsidRDefault="00C528FD" w:rsidP="00FD7A43">
      <w:pPr>
        <w:pStyle w:val="4"/>
      </w:pPr>
      <w:bookmarkStart w:id="77" w:name="_Toc435450846"/>
      <w:r w:rsidRPr="00AA2803">
        <w:rPr>
          <w:rFonts w:hint="eastAsia"/>
        </w:rPr>
        <w:t>入</w:t>
      </w:r>
      <w:r w:rsidR="00FD7A43" w:rsidRPr="00AA2803">
        <w:rPr>
          <w:rFonts w:hint="eastAsia"/>
        </w:rPr>
        <w:t>库单明细（</w:t>
      </w:r>
      <w:r w:rsidR="00FD7A43" w:rsidRPr="00AA2803">
        <w:rPr>
          <w:rFonts w:hint="eastAsia"/>
        </w:rPr>
        <w:t>WH_</w:t>
      </w:r>
      <w:r w:rsidR="00FD7A43" w:rsidRPr="00AA2803">
        <w:t>GOODS_RECEIPT_</w:t>
      </w:r>
      <w:r w:rsidR="00FD7A43" w:rsidRPr="00AA2803">
        <w:rPr>
          <w:rFonts w:hint="eastAsia"/>
        </w:rPr>
        <w:t>DETAIL</w:t>
      </w:r>
      <w:r w:rsidR="00FD7A43" w:rsidRPr="00AA2803">
        <w:rPr>
          <w:rFonts w:hint="eastAsia"/>
        </w:rPr>
        <w:t>）</w:t>
      </w:r>
      <w:bookmarkEnd w:id="77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348"/>
        <w:gridCol w:w="133"/>
        <w:gridCol w:w="6"/>
        <w:gridCol w:w="1984"/>
        <w:gridCol w:w="995"/>
        <w:gridCol w:w="133"/>
        <w:gridCol w:w="850"/>
        <w:gridCol w:w="145"/>
        <w:gridCol w:w="564"/>
        <w:gridCol w:w="1568"/>
      </w:tblGrid>
      <w:tr w:rsidR="00AA2803" w:rsidRPr="00AA2803" w14:paraId="6FF84D11" w14:textId="77777777" w:rsidTr="00FD7A43">
        <w:tc>
          <w:tcPr>
            <w:tcW w:w="1231" w:type="dxa"/>
            <w:gridSpan w:val="3"/>
            <w:shd w:val="clear" w:color="auto" w:fill="C0C0C0"/>
          </w:tcPr>
          <w:p w14:paraId="237D6477" w14:textId="77777777" w:rsidR="00FD7A43" w:rsidRPr="00AA2803" w:rsidRDefault="00FD7A43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1C83E061" w14:textId="77777777" w:rsidR="00FD7A43" w:rsidRPr="00AA2803" w:rsidRDefault="00C528FD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入</w:t>
            </w:r>
            <w:r w:rsidR="00FD7A43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库单明细</w:t>
            </w:r>
          </w:p>
        </w:tc>
        <w:tc>
          <w:tcPr>
            <w:tcW w:w="995" w:type="dxa"/>
            <w:shd w:val="clear" w:color="auto" w:fill="C0C0C0"/>
          </w:tcPr>
          <w:p w14:paraId="0A43B718" w14:textId="77777777" w:rsidR="00FD7A43" w:rsidRPr="00AA2803" w:rsidRDefault="00FD7A43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260" w:type="dxa"/>
            <w:gridSpan w:val="5"/>
            <w:shd w:val="clear" w:color="auto" w:fill="auto"/>
          </w:tcPr>
          <w:p w14:paraId="62D3BCA1" w14:textId="77777777" w:rsidR="00FD7A43" w:rsidRPr="00AA2803" w:rsidRDefault="00FD7A43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WH_GOODS_RECEIPT_DETAIL</w:t>
            </w:r>
          </w:p>
        </w:tc>
      </w:tr>
      <w:tr w:rsidR="00AA2803" w:rsidRPr="00AA2803" w14:paraId="2F1D49DC" w14:textId="77777777" w:rsidTr="00FD7A43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23B18A8D" w14:textId="77777777" w:rsidR="00FD7A43" w:rsidRPr="00AA2803" w:rsidRDefault="00FD7A43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6D1D02FC" w14:textId="77777777" w:rsidR="00FD7A43" w:rsidRPr="00AA2803" w:rsidRDefault="00FD7A43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123" w:type="dxa"/>
            <w:gridSpan w:val="3"/>
            <w:shd w:val="clear" w:color="auto" w:fill="C0C0C0"/>
          </w:tcPr>
          <w:p w14:paraId="0D086D7E" w14:textId="77777777" w:rsidR="00FD7A43" w:rsidRPr="00AA2803" w:rsidRDefault="00FD7A43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175D3CA3" w14:textId="77777777" w:rsidR="00FD7A43" w:rsidRPr="00AA2803" w:rsidRDefault="00FD7A43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6EEC0617" w14:textId="77777777" w:rsidR="00FD7A43" w:rsidRPr="00AA2803" w:rsidRDefault="00FD7A43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6FB28821" w14:textId="77777777" w:rsidR="00FD7A43" w:rsidRPr="00AA2803" w:rsidRDefault="00FD7A43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23F60520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11A737BE" w14:textId="77777777" w:rsidR="00FD7A43" w:rsidRPr="00AA2803" w:rsidRDefault="00FD7A43" w:rsidP="006164CE">
            <w:pPr>
              <w:pStyle w:val="af"/>
              <w:numPr>
                <w:ilvl w:val="0"/>
                <w:numId w:val="5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57123E0D" w14:textId="77777777" w:rsidR="00FD7A43" w:rsidRPr="00AA2803" w:rsidRDefault="00E45117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入</w:t>
            </w:r>
            <w:r w:rsidR="00FD7A43" w:rsidRPr="00AA2803">
              <w:rPr>
                <w:rFonts w:ascii="新宋体" w:eastAsia="新宋体" w:hAnsi="新宋体" w:hint="eastAsia"/>
                <w:szCs w:val="22"/>
              </w:rPr>
              <w:t>库单编号</w:t>
            </w:r>
          </w:p>
        </w:tc>
        <w:tc>
          <w:tcPr>
            <w:tcW w:w="2123" w:type="dxa"/>
            <w:gridSpan w:val="3"/>
          </w:tcPr>
          <w:p w14:paraId="71E3643E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SGR_NO</w:t>
            </w:r>
          </w:p>
        </w:tc>
        <w:tc>
          <w:tcPr>
            <w:tcW w:w="1978" w:type="dxa"/>
            <w:gridSpan w:val="3"/>
          </w:tcPr>
          <w:p w14:paraId="3B899177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279E4E49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F2E0801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67EA217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302F72B8" w14:textId="77777777" w:rsidR="00FD7A43" w:rsidRPr="00AA2803" w:rsidRDefault="00FD7A43" w:rsidP="006164CE">
            <w:pPr>
              <w:pStyle w:val="af"/>
              <w:numPr>
                <w:ilvl w:val="0"/>
                <w:numId w:val="5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750CB5F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顺序号</w:t>
            </w:r>
          </w:p>
        </w:tc>
        <w:tc>
          <w:tcPr>
            <w:tcW w:w="2123" w:type="dxa"/>
            <w:gridSpan w:val="3"/>
          </w:tcPr>
          <w:p w14:paraId="6196BCC6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SEQUENCE_NO</w:t>
            </w:r>
          </w:p>
        </w:tc>
        <w:tc>
          <w:tcPr>
            <w:tcW w:w="1978" w:type="dxa"/>
            <w:gridSpan w:val="3"/>
          </w:tcPr>
          <w:p w14:paraId="6ED4D9C9" w14:textId="77777777" w:rsidR="00FD7A43" w:rsidRPr="00AA2803" w:rsidRDefault="00FD7A43" w:rsidP="00A4356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A43565">
              <w:rPr>
                <w:rFonts w:ascii="新宋体" w:eastAsia="新宋体" w:hAnsi="新宋体"/>
                <w:szCs w:val="22"/>
              </w:rPr>
              <w:t>24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6B3D666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C34F3EC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C568B" w:rsidRPr="00AA2803" w14:paraId="6A7F087E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031D21DA" w14:textId="77777777" w:rsidR="006C568B" w:rsidRPr="00AA2803" w:rsidRDefault="006C568B" w:rsidP="006164CE">
            <w:pPr>
              <w:pStyle w:val="af"/>
              <w:numPr>
                <w:ilvl w:val="0"/>
                <w:numId w:val="5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FA86557" w14:textId="77777777" w:rsidR="006C568B" w:rsidRPr="00AA2803" w:rsidRDefault="006C568B" w:rsidP="006C568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入库类型（1-</w:t>
            </w:r>
            <w:r w:rsidRPr="00AA2803">
              <w:rPr>
                <w:rFonts w:ascii="新宋体" w:eastAsia="新宋体" w:hAnsi="新宋体"/>
                <w:szCs w:val="22"/>
              </w:rPr>
              <w:t>批次入库、2-调拨单入库、3-退货入库、</w:t>
            </w:r>
            <w:r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-</w:t>
            </w:r>
            <w:r>
              <w:rPr>
                <w:rFonts w:ascii="新宋体" w:eastAsia="新宋体" w:hAnsi="新宋体" w:hint="eastAsia"/>
                <w:szCs w:val="22"/>
              </w:rPr>
              <w:t>站点</w:t>
            </w:r>
            <w:r w:rsidRPr="00AA2803">
              <w:rPr>
                <w:rFonts w:ascii="新宋体" w:eastAsia="新宋体" w:hAnsi="新宋体"/>
                <w:szCs w:val="22"/>
              </w:rPr>
              <w:t>入库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123" w:type="dxa"/>
            <w:gridSpan w:val="3"/>
          </w:tcPr>
          <w:p w14:paraId="4A44767A" w14:textId="77777777" w:rsidR="006C568B" w:rsidRPr="00AA2803" w:rsidRDefault="006C568B" w:rsidP="006C568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RECEIPT_TYPE</w:t>
            </w:r>
          </w:p>
        </w:tc>
        <w:tc>
          <w:tcPr>
            <w:tcW w:w="1978" w:type="dxa"/>
            <w:gridSpan w:val="3"/>
          </w:tcPr>
          <w:p w14:paraId="3F81F5D2" w14:textId="77777777" w:rsidR="006C568B" w:rsidRPr="00AA2803" w:rsidRDefault="006C568B" w:rsidP="006C568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7C04869" w14:textId="77777777" w:rsidR="006C568B" w:rsidRPr="00AA2803" w:rsidRDefault="006C568B" w:rsidP="006C568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6A6DD28" w14:textId="77777777" w:rsidR="006C568B" w:rsidRPr="00AA2803" w:rsidRDefault="006C568B" w:rsidP="006C568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E1C629E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2675B61F" w14:textId="77777777" w:rsidR="00FD7A43" w:rsidRPr="00AA2803" w:rsidRDefault="00FD7A43" w:rsidP="006164CE">
            <w:pPr>
              <w:pStyle w:val="af"/>
              <w:numPr>
                <w:ilvl w:val="0"/>
                <w:numId w:val="5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CD88FC4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参考编号</w:t>
            </w:r>
          </w:p>
        </w:tc>
        <w:tc>
          <w:tcPr>
            <w:tcW w:w="2123" w:type="dxa"/>
            <w:gridSpan w:val="3"/>
          </w:tcPr>
          <w:p w14:paraId="6B101723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REF_NO</w:t>
            </w:r>
          </w:p>
        </w:tc>
        <w:tc>
          <w:tcPr>
            <w:tcW w:w="1978" w:type="dxa"/>
            <w:gridSpan w:val="3"/>
          </w:tcPr>
          <w:p w14:paraId="635477BF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CHAR</w:t>
            </w:r>
            <w:r w:rsidRPr="00AA2803">
              <w:rPr>
                <w:rFonts w:ascii="新宋体" w:eastAsia="新宋体" w:hAnsi="新宋体"/>
                <w:szCs w:val="22"/>
              </w:rPr>
              <w:t>(10)</w:t>
            </w:r>
          </w:p>
        </w:tc>
        <w:tc>
          <w:tcPr>
            <w:tcW w:w="709" w:type="dxa"/>
            <w:gridSpan w:val="2"/>
          </w:tcPr>
          <w:p w14:paraId="3A82D917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8CF271D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95DBEE7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3200347F" w14:textId="77777777" w:rsidR="00FD7A43" w:rsidRPr="00AA2803" w:rsidRDefault="00FD7A43" w:rsidP="006164CE">
            <w:pPr>
              <w:pStyle w:val="af"/>
              <w:numPr>
                <w:ilvl w:val="0"/>
                <w:numId w:val="5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4CEAB198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有效位数（1-箱号、2-盒号、3-本号）</w:t>
            </w:r>
          </w:p>
        </w:tc>
        <w:tc>
          <w:tcPr>
            <w:tcW w:w="2123" w:type="dxa"/>
            <w:gridSpan w:val="3"/>
          </w:tcPr>
          <w:p w14:paraId="62ABFCAB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VALID_NUMBER</w:t>
            </w:r>
          </w:p>
        </w:tc>
        <w:tc>
          <w:tcPr>
            <w:tcW w:w="1978" w:type="dxa"/>
            <w:gridSpan w:val="3"/>
          </w:tcPr>
          <w:p w14:paraId="7B090DE6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5673255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302B170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5F455AA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3C7153A6" w14:textId="77777777" w:rsidR="00FD7A43" w:rsidRPr="00AA2803" w:rsidRDefault="00FD7A43" w:rsidP="006164CE">
            <w:pPr>
              <w:pStyle w:val="af"/>
              <w:numPr>
                <w:ilvl w:val="0"/>
                <w:numId w:val="5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2A2ECD5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123" w:type="dxa"/>
            <w:gridSpan w:val="3"/>
          </w:tcPr>
          <w:p w14:paraId="1F6485F1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3"/>
          </w:tcPr>
          <w:p w14:paraId="6E732ADE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534068F4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9073E77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B8EA5AD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19872CF5" w14:textId="77777777" w:rsidR="00FD7A43" w:rsidRPr="00AA2803" w:rsidRDefault="00FD7A43" w:rsidP="006164CE">
            <w:pPr>
              <w:pStyle w:val="af"/>
              <w:numPr>
                <w:ilvl w:val="0"/>
                <w:numId w:val="5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71D47071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2123" w:type="dxa"/>
            <w:gridSpan w:val="3"/>
          </w:tcPr>
          <w:p w14:paraId="7DEA9D27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2C9BD5FC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716CDEEA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8B0A3F3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77DD537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1A76B631" w14:textId="77777777" w:rsidR="00FD7A43" w:rsidRPr="00AA2803" w:rsidRDefault="00FD7A43" w:rsidP="006164CE">
            <w:pPr>
              <w:pStyle w:val="af"/>
              <w:numPr>
                <w:ilvl w:val="0"/>
                <w:numId w:val="5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57382F32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箱号</w:t>
            </w:r>
          </w:p>
        </w:tc>
        <w:tc>
          <w:tcPr>
            <w:tcW w:w="2123" w:type="dxa"/>
            <w:gridSpan w:val="3"/>
          </w:tcPr>
          <w:p w14:paraId="21777040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TRUNK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7E1A0DFB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48974201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6DCC08E3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7BCC6FCF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4169766C" w14:textId="77777777" w:rsidR="00CD3B15" w:rsidRPr="00AA2803" w:rsidRDefault="00CD3B15" w:rsidP="006164CE">
            <w:pPr>
              <w:pStyle w:val="af"/>
              <w:numPr>
                <w:ilvl w:val="0"/>
                <w:numId w:val="5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5F0E61A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盒号</w:t>
            </w:r>
            <w:r>
              <w:rPr>
                <w:rFonts w:ascii="新宋体" w:eastAsia="新宋体" w:hAnsi="新宋体" w:hint="eastAsia"/>
                <w:szCs w:val="22"/>
              </w:rPr>
              <w:t>（箱号+盒子顺序号）</w:t>
            </w:r>
          </w:p>
        </w:tc>
        <w:tc>
          <w:tcPr>
            <w:tcW w:w="2123" w:type="dxa"/>
            <w:gridSpan w:val="3"/>
          </w:tcPr>
          <w:p w14:paraId="05B83742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BOX_NO</w:t>
            </w:r>
          </w:p>
        </w:tc>
        <w:tc>
          <w:tcPr>
            <w:tcW w:w="1978" w:type="dxa"/>
            <w:gridSpan w:val="3"/>
          </w:tcPr>
          <w:p w14:paraId="072CA138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0)</w:t>
            </w:r>
          </w:p>
        </w:tc>
        <w:tc>
          <w:tcPr>
            <w:tcW w:w="709" w:type="dxa"/>
            <w:gridSpan w:val="2"/>
          </w:tcPr>
          <w:p w14:paraId="56318456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4AEAA6A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32401E33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6CEA4717" w14:textId="77777777" w:rsidR="00CD3B15" w:rsidRPr="00AA2803" w:rsidRDefault="00CD3B15" w:rsidP="006164CE">
            <w:pPr>
              <w:pStyle w:val="af"/>
              <w:numPr>
                <w:ilvl w:val="0"/>
                <w:numId w:val="5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72B636F6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本号</w:t>
            </w:r>
          </w:p>
        </w:tc>
        <w:tc>
          <w:tcPr>
            <w:tcW w:w="2123" w:type="dxa"/>
            <w:gridSpan w:val="3"/>
          </w:tcPr>
          <w:p w14:paraId="53677413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PACKAGE_NO</w:t>
            </w:r>
          </w:p>
        </w:tc>
        <w:tc>
          <w:tcPr>
            <w:tcW w:w="1978" w:type="dxa"/>
            <w:gridSpan w:val="3"/>
          </w:tcPr>
          <w:p w14:paraId="42DCEEB8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30BEDF50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589CB11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3C0CFAE2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60D347E4" w14:textId="77777777" w:rsidR="00CD3B15" w:rsidRPr="00AA2803" w:rsidRDefault="00CD3B15" w:rsidP="006164CE">
            <w:pPr>
              <w:pStyle w:val="af"/>
              <w:numPr>
                <w:ilvl w:val="0"/>
                <w:numId w:val="5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479ECF7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票数</w:t>
            </w:r>
          </w:p>
        </w:tc>
        <w:tc>
          <w:tcPr>
            <w:tcW w:w="2123" w:type="dxa"/>
            <w:gridSpan w:val="3"/>
          </w:tcPr>
          <w:p w14:paraId="74849239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TICKETS</w:t>
            </w:r>
          </w:p>
        </w:tc>
        <w:tc>
          <w:tcPr>
            <w:tcW w:w="1978" w:type="dxa"/>
            <w:gridSpan w:val="3"/>
          </w:tcPr>
          <w:p w14:paraId="1CEA9463" w14:textId="77777777" w:rsidR="00CD3B15" w:rsidRPr="00AA2803" w:rsidRDefault="00CD3B15" w:rsidP="00A413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A413BD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E4B6138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CDD9794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61437448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59017C14" w14:textId="77777777" w:rsidR="00CD3B15" w:rsidRPr="00AA2803" w:rsidRDefault="00CD3B15" w:rsidP="006164CE">
            <w:pPr>
              <w:pStyle w:val="af"/>
              <w:numPr>
                <w:ilvl w:val="0"/>
                <w:numId w:val="5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901EC26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2123" w:type="dxa"/>
            <w:gridSpan w:val="3"/>
          </w:tcPr>
          <w:p w14:paraId="49CD4253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978" w:type="dxa"/>
            <w:gridSpan w:val="3"/>
          </w:tcPr>
          <w:p w14:paraId="62763FCB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A413BD"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D7A402F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5FD4B6E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8B2931" w:rsidRPr="00AA2803" w14:paraId="30F453F7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73D0C645" w14:textId="77777777" w:rsidR="008B2931" w:rsidRPr="00AA2803" w:rsidRDefault="008B2931" w:rsidP="006164CE">
            <w:pPr>
              <w:pStyle w:val="af"/>
              <w:numPr>
                <w:ilvl w:val="0"/>
                <w:numId w:val="5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B533649" w14:textId="77777777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建立人</w:t>
            </w:r>
          </w:p>
        </w:tc>
        <w:tc>
          <w:tcPr>
            <w:tcW w:w="2123" w:type="dxa"/>
            <w:gridSpan w:val="3"/>
          </w:tcPr>
          <w:p w14:paraId="325653AE" w14:textId="77777777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CREATE</w:t>
            </w:r>
            <w:r w:rsidRPr="00AA2803">
              <w:rPr>
                <w:rFonts w:ascii="新宋体" w:eastAsia="新宋体" w:hAnsi="新宋体"/>
                <w:szCs w:val="22"/>
              </w:rPr>
              <w:t>_ADMIN</w:t>
            </w:r>
          </w:p>
        </w:tc>
        <w:tc>
          <w:tcPr>
            <w:tcW w:w="1978" w:type="dxa"/>
            <w:gridSpan w:val="3"/>
          </w:tcPr>
          <w:p w14:paraId="34D506CA" w14:textId="77777777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B723F48" w14:textId="15794BAE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18F2AD70" w14:textId="77777777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8B2931" w:rsidRPr="00AA2803" w14:paraId="62485114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28460000" w14:textId="77777777" w:rsidR="008B2931" w:rsidRPr="00AA2803" w:rsidRDefault="008B2931" w:rsidP="006164CE">
            <w:pPr>
              <w:pStyle w:val="af"/>
              <w:numPr>
                <w:ilvl w:val="0"/>
                <w:numId w:val="5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07ACE9A" w14:textId="77777777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建立</w:t>
            </w:r>
            <w:r w:rsidRPr="00AA2803">
              <w:rPr>
                <w:rFonts w:ascii="新宋体" w:eastAsia="新宋体" w:hAnsi="新宋体" w:hint="eastAsia"/>
                <w:szCs w:val="22"/>
              </w:rPr>
              <w:t>时间</w:t>
            </w:r>
          </w:p>
        </w:tc>
        <w:tc>
          <w:tcPr>
            <w:tcW w:w="2123" w:type="dxa"/>
            <w:gridSpan w:val="3"/>
          </w:tcPr>
          <w:p w14:paraId="2254B22E" w14:textId="77777777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CREATE_DATE</w:t>
            </w:r>
          </w:p>
        </w:tc>
        <w:tc>
          <w:tcPr>
            <w:tcW w:w="1978" w:type="dxa"/>
            <w:gridSpan w:val="3"/>
          </w:tcPr>
          <w:p w14:paraId="26444616" w14:textId="77777777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24417663" w14:textId="2024E805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7E6776DF" w14:textId="5C1B58A7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8B2931" w:rsidRPr="00AA2803" w14:paraId="4C8E1294" w14:textId="77777777" w:rsidTr="00FD7A43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0B5B6714" w14:textId="77777777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8B2931" w:rsidRPr="00AA2803" w14:paraId="5974BA56" w14:textId="77777777" w:rsidTr="00FD7A4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6B86F8" w14:textId="77777777" w:rsidR="008B2931" w:rsidRPr="00AA2803" w:rsidRDefault="008B2931" w:rsidP="008B293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5258B59" w14:textId="77777777" w:rsidR="008B2931" w:rsidRPr="00AA2803" w:rsidRDefault="008B2931" w:rsidP="008B293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C5F9219" w14:textId="77777777" w:rsidR="008B2931" w:rsidRPr="00AA2803" w:rsidRDefault="008B2931" w:rsidP="008B293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8B2931" w:rsidRPr="00AA2803" w14:paraId="5F4DE406" w14:textId="77777777" w:rsidTr="00FD7A4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1D50F4" w14:textId="77777777" w:rsidR="008B2931" w:rsidRPr="00AA2803" w:rsidRDefault="008B2931" w:rsidP="008B293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75B78711" w14:textId="77777777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PK_WH_GOODS_RECEIPT_DETAIL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1CC57CB5" w14:textId="77777777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SEQUENCE_NO</w:t>
            </w:r>
          </w:p>
        </w:tc>
      </w:tr>
      <w:tr w:rsidR="008B2931" w:rsidRPr="00AA2803" w14:paraId="02A4CF0C" w14:textId="77777777" w:rsidTr="00FD7A4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31A3D4" w14:textId="77777777" w:rsidR="008B2931" w:rsidRPr="00AA2803" w:rsidRDefault="008B2931" w:rsidP="008B293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D66DA33" w14:textId="77777777" w:rsidR="008B2931" w:rsidRPr="00AA2803" w:rsidRDefault="008B2931" w:rsidP="008B293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DCDBCBB" w14:textId="77777777" w:rsidR="008B2931" w:rsidRPr="00AA2803" w:rsidRDefault="008B2931" w:rsidP="008B293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8CE227A" w14:textId="77777777" w:rsidR="008B2931" w:rsidRPr="00AA2803" w:rsidRDefault="008B2931" w:rsidP="008B293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70DACA4" w14:textId="77777777" w:rsidR="008B2931" w:rsidRPr="00AA2803" w:rsidRDefault="008B2931" w:rsidP="008B293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8B2931" w:rsidRPr="00AA2803" w14:paraId="3263C9EB" w14:textId="77777777" w:rsidTr="00FD7A4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A7AD12" w14:textId="77777777" w:rsidR="008B2931" w:rsidRPr="00AA2803" w:rsidRDefault="008B2931" w:rsidP="008B293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46A73760" w14:textId="77777777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18043250" w14:textId="77777777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740AE673" w14:textId="77777777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6137BD3D" w14:textId="77777777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8B2931" w:rsidRPr="00AA2803" w14:paraId="7E675A67" w14:textId="77777777" w:rsidTr="00FD7A4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460068" w14:textId="77777777" w:rsidR="008B2931" w:rsidRPr="00AA2803" w:rsidRDefault="008B2931" w:rsidP="008B293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D8A6CEC" w14:textId="77777777" w:rsidR="008B2931" w:rsidRPr="00AA2803" w:rsidRDefault="008B2931" w:rsidP="008B293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2817D17" w14:textId="77777777" w:rsidR="008B2931" w:rsidRPr="00AA2803" w:rsidRDefault="008B2931" w:rsidP="008B293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CA8AFA6" w14:textId="77777777" w:rsidR="008B2931" w:rsidRPr="00AA2803" w:rsidRDefault="008B2931" w:rsidP="008B293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8B2931" w:rsidRPr="00AA2803" w14:paraId="25CC1EE7" w14:textId="77777777" w:rsidTr="00FD7A4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041F39" w14:textId="77777777" w:rsidR="008B2931" w:rsidRPr="00AA2803" w:rsidRDefault="008B2931" w:rsidP="008B293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5F2EA6A5" w14:textId="77777777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IDX_WH_GR_DETAIL_SGR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</w:tcPr>
          <w:p w14:paraId="1BBBF916" w14:textId="77777777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SGR_NO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154F7F1C" w14:textId="77777777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157F1" w:rsidRPr="00AA2803" w14:paraId="30914BA1" w14:textId="77777777" w:rsidTr="00FD7A43">
        <w:trPr>
          <w:trHeight w:val="231"/>
        </w:trPr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E9172D" w14:textId="77777777" w:rsidR="000157F1" w:rsidRPr="00AA2803" w:rsidRDefault="000157F1" w:rsidP="000157F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572ACFBF" w14:textId="3E61C387" w:rsidR="000157F1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IDX_WH_GR_DETAIL_ALL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</w:tcPr>
          <w:p w14:paraId="2070A748" w14:textId="046EC640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41781D">
              <w:rPr>
                <w:rFonts w:ascii="新宋体" w:eastAsia="新宋体" w:hAnsi="新宋体"/>
                <w:szCs w:val="22"/>
              </w:rPr>
              <w:t>PLAN_CODE,BATCH_NO,TRUNK_NO,BOX_NO,PACKAGE_NO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1CCE4748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157F1" w:rsidRPr="00AA2803" w14:paraId="7E49F078" w14:textId="77777777" w:rsidTr="00FD7A43">
        <w:trPr>
          <w:trHeight w:val="231"/>
        </w:trPr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951D98" w14:textId="77777777" w:rsidR="000157F1" w:rsidRPr="00AA2803" w:rsidRDefault="000157F1" w:rsidP="000157F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7B9D0A96" w14:textId="04234BEF" w:rsidR="000157F1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IDX_WH_G</w:t>
            </w:r>
            <w:r>
              <w:rPr>
                <w:rFonts w:ascii="新宋体" w:eastAsia="新宋体" w:hAnsi="新宋体"/>
                <w:szCs w:val="22"/>
              </w:rPr>
              <w:t>R</w:t>
            </w:r>
            <w:r>
              <w:rPr>
                <w:rFonts w:ascii="新宋体" w:eastAsia="新宋体" w:hAnsi="新宋体" w:hint="eastAsia"/>
                <w:szCs w:val="22"/>
              </w:rPr>
              <w:t>_DETAIL_</w:t>
            </w:r>
            <w:r>
              <w:rPr>
                <w:rFonts w:ascii="新宋体" w:eastAsia="新宋体" w:hAnsi="新宋体"/>
                <w:szCs w:val="22"/>
              </w:rPr>
              <w:t>REF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</w:tcPr>
          <w:p w14:paraId="52AC0970" w14:textId="3B880A39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REF_NO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2CF2EBB9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157F1" w:rsidRPr="00AA2803" w14:paraId="36462311" w14:textId="77777777" w:rsidTr="00FD7A43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A5392" w14:textId="77777777" w:rsidR="000157F1" w:rsidRPr="00AA2803" w:rsidRDefault="000157F1" w:rsidP="000157F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46F4BEBD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157F1" w:rsidRPr="00AA2803" w14:paraId="3A24DEC7" w14:textId="77777777" w:rsidTr="00FD7A4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BC04D0" w14:textId="77777777" w:rsidR="000157F1" w:rsidRPr="00AA2803" w:rsidRDefault="000157F1" w:rsidP="000157F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7117DE6" w14:textId="77777777" w:rsidR="000157F1" w:rsidRPr="00AA2803" w:rsidRDefault="000157F1" w:rsidP="000157F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517AE55" w14:textId="77777777" w:rsidR="000157F1" w:rsidRPr="00AA2803" w:rsidRDefault="000157F1" w:rsidP="000157F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887BB2F" w14:textId="77777777" w:rsidR="000157F1" w:rsidRPr="00AA2803" w:rsidRDefault="000157F1" w:rsidP="000157F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0157F1" w:rsidRPr="00AA2803" w14:paraId="320BE213" w14:textId="77777777" w:rsidTr="00FD7A4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8356EE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0AAABBF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3E8B9C92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0D02733F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157F1" w:rsidRPr="00AA2803" w14:paraId="77EABDB3" w14:textId="77777777" w:rsidTr="00FD7A4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CECB07F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F3BB773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60F9A346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63F98EDE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037C812E" w14:textId="77777777" w:rsidR="00FD7A43" w:rsidRPr="00AA2803" w:rsidRDefault="00FD7A43" w:rsidP="00FD7A43"/>
    <w:p w14:paraId="5A746CA5" w14:textId="77777777" w:rsidR="005E3110" w:rsidRPr="00AA2803" w:rsidRDefault="005E3110" w:rsidP="00A36A31"/>
    <w:p w14:paraId="3F78D2DA" w14:textId="77777777" w:rsidR="00A36A31" w:rsidRPr="00AA2803" w:rsidRDefault="00A36A31" w:rsidP="00A36A31"/>
    <w:p w14:paraId="193DD807" w14:textId="77777777" w:rsidR="00F711C3" w:rsidRPr="00AA2803" w:rsidRDefault="00F711C3" w:rsidP="00F711C3">
      <w:pPr>
        <w:pStyle w:val="4"/>
      </w:pPr>
      <w:bookmarkStart w:id="78" w:name="_Toc435450847"/>
      <w:r w:rsidRPr="00AA2803">
        <w:rPr>
          <w:rFonts w:hint="eastAsia"/>
        </w:rPr>
        <w:t>盘点单（</w:t>
      </w:r>
      <w:r w:rsidRPr="00AA2803">
        <w:t>WH</w:t>
      </w:r>
      <w:r w:rsidRPr="00AA2803">
        <w:rPr>
          <w:rFonts w:hint="eastAsia"/>
        </w:rPr>
        <w:t>_</w:t>
      </w:r>
      <w:r w:rsidRPr="00AA2803">
        <w:t>CHECK_POINT</w:t>
      </w:r>
      <w:r w:rsidRPr="00AA2803">
        <w:rPr>
          <w:rFonts w:hint="eastAsia"/>
        </w:rPr>
        <w:t>）</w:t>
      </w:r>
      <w:bookmarkEnd w:id="78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139"/>
        <w:gridCol w:w="698"/>
        <w:gridCol w:w="790"/>
        <w:gridCol w:w="1069"/>
        <w:gridCol w:w="413"/>
        <w:gridCol w:w="6"/>
        <w:gridCol w:w="1982"/>
        <w:gridCol w:w="1128"/>
        <w:gridCol w:w="288"/>
        <w:gridCol w:w="571"/>
        <w:gridCol w:w="136"/>
        <w:gridCol w:w="576"/>
        <w:gridCol w:w="1562"/>
      </w:tblGrid>
      <w:tr w:rsidR="00AA2803" w:rsidRPr="00AA2803" w14:paraId="7EF302FF" w14:textId="77777777" w:rsidTr="00B83F45">
        <w:tc>
          <w:tcPr>
            <w:tcW w:w="1226" w:type="dxa"/>
            <w:gridSpan w:val="3"/>
            <w:shd w:val="clear" w:color="auto" w:fill="C0C0C0"/>
          </w:tcPr>
          <w:p w14:paraId="74954E6B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0" w:type="dxa"/>
            <w:gridSpan w:val="5"/>
            <w:shd w:val="clear" w:color="auto" w:fill="auto"/>
          </w:tcPr>
          <w:p w14:paraId="1EEE62D2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盘点单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3A51E72F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5" w:type="dxa"/>
            <w:gridSpan w:val="4"/>
            <w:shd w:val="clear" w:color="auto" w:fill="auto"/>
          </w:tcPr>
          <w:p w14:paraId="731EC831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WH_CHECK_POINT</w:t>
            </w:r>
          </w:p>
        </w:tc>
      </w:tr>
      <w:tr w:rsidR="00AA2803" w:rsidRPr="00AA2803" w14:paraId="684D848C" w14:textId="77777777" w:rsidTr="00B83F45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4BC6F2F0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6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2A62B63C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401" w:type="dxa"/>
            <w:gridSpan w:val="3"/>
            <w:shd w:val="clear" w:color="auto" w:fill="C0C0C0"/>
          </w:tcPr>
          <w:p w14:paraId="27F5D57E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7" w:type="dxa"/>
            <w:gridSpan w:val="3"/>
            <w:shd w:val="clear" w:color="auto" w:fill="C0C0C0"/>
          </w:tcPr>
          <w:p w14:paraId="1D0C175F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C0C0C0"/>
          </w:tcPr>
          <w:p w14:paraId="73E94DC2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2" w:type="dxa"/>
            <w:shd w:val="clear" w:color="auto" w:fill="C0C0C0"/>
          </w:tcPr>
          <w:p w14:paraId="5858F8CC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4B44EBC9" w14:textId="77777777" w:rsidTr="00B83F45">
        <w:tc>
          <w:tcPr>
            <w:tcW w:w="389" w:type="dxa"/>
            <w:tcBorders>
              <w:top w:val="single" w:sz="4" w:space="0" w:color="auto"/>
            </w:tcBorders>
          </w:tcPr>
          <w:p w14:paraId="00E2D1EB" w14:textId="77777777" w:rsidR="00F711C3" w:rsidRPr="00AA2803" w:rsidRDefault="00F711C3" w:rsidP="006164CE">
            <w:pPr>
              <w:pStyle w:val="af"/>
              <w:numPr>
                <w:ilvl w:val="0"/>
                <w:numId w:val="4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189BDCCB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盘点单编号（</w:t>
            </w:r>
            <w:r w:rsidRPr="00AA2803">
              <w:rPr>
                <w:rFonts w:ascii="新宋体" w:eastAsia="新宋体" w:hAnsi="新宋体"/>
                <w:szCs w:val="22"/>
              </w:rPr>
              <w:t>PD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2401" w:type="dxa"/>
            <w:gridSpan w:val="3"/>
          </w:tcPr>
          <w:p w14:paraId="2E7228F9" w14:textId="77777777" w:rsidR="00F711C3" w:rsidRPr="00AA2803" w:rsidRDefault="00F711C3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CP_NO</w:t>
            </w:r>
          </w:p>
        </w:tc>
        <w:tc>
          <w:tcPr>
            <w:tcW w:w="1987" w:type="dxa"/>
            <w:gridSpan w:val="3"/>
          </w:tcPr>
          <w:p w14:paraId="6C9A9389" w14:textId="77777777" w:rsidR="00F711C3" w:rsidRPr="00AA2803" w:rsidRDefault="00F711C3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12" w:type="dxa"/>
            <w:gridSpan w:val="2"/>
          </w:tcPr>
          <w:p w14:paraId="011AE460" w14:textId="77777777" w:rsidR="00F711C3" w:rsidRPr="00AA2803" w:rsidRDefault="00F711C3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FB7DA76" w14:textId="77777777" w:rsidR="00F711C3" w:rsidRPr="00AA2803" w:rsidRDefault="00F711C3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B4861AD" w14:textId="77777777" w:rsidTr="00B83F45">
        <w:tc>
          <w:tcPr>
            <w:tcW w:w="389" w:type="dxa"/>
          </w:tcPr>
          <w:p w14:paraId="2E165A42" w14:textId="77777777" w:rsidR="00F711C3" w:rsidRPr="00AA2803" w:rsidRDefault="00F711C3" w:rsidP="006164CE">
            <w:pPr>
              <w:pStyle w:val="af"/>
              <w:numPr>
                <w:ilvl w:val="0"/>
                <w:numId w:val="4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2A916075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仓库名称</w:t>
            </w:r>
          </w:p>
        </w:tc>
        <w:tc>
          <w:tcPr>
            <w:tcW w:w="2401" w:type="dxa"/>
            <w:gridSpan w:val="3"/>
          </w:tcPr>
          <w:p w14:paraId="262E311C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WAREHOUSE_CODE</w:t>
            </w:r>
          </w:p>
        </w:tc>
        <w:tc>
          <w:tcPr>
            <w:tcW w:w="1987" w:type="dxa"/>
            <w:gridSpan w:val="3"/>
          </w:tcPr>
          <w:p w14:paraId="551ED962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CHAR(4)</w:t>
            </w:r>
          </w:p>
        </w:tc>
        <w:tc>
          <w:tcPr>
            <w:tcW w:w="712" w:type="dxa"/>
            <w:gridSpan w:val="2"/>
          </w:tcPr>
          <w:p w14:paraId="1B86791E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10E138B0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7A98381" w14:textId="77777777" w:rsidTr="00B83F45">
        <w:tc>
          <w:tcPr>
            <w:tcW w:w="389" w:type="dxa"/>
          </w:tcPr>
          <w:p w14:paraId="12D7E3FF" w14:textId="77777777" w:rsidR="00F711C3" w:rsidRPr="00AA2803" w:rsidRDefault="00F711C3" w:rsidP="006164CE">
            <w:pPr>
              <w:pStyle w:val="af"/>
              <w:numPr>
                <w:ilvl w:val="0"/>
                <w:numId w:val="4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F525F50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盘点名称</w:t>
            </w:r>
          </w:p>
        </w:tc>
        <w:tc>
          <w:tcPr>
            <w:tcW w:w="2401" w:type="dxa"/>
            <w:gridSpan w:val="3"/>
          </w:tcPr>
          <w:p w14:paraId="161F6A50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CP_NAME</w:t>
            </w:r>
          </w:p>
        </w:tc>
        <w:tc>
          <w:tcPr>
            <w:tcW w:w="1987" w:type="dxa"/>
            <w:gridSpan w:val="3"/>
          </w:tcPr>
          <w:p w14:paraId="4E3E486B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12" w:type="dxa"/>
            <w:gridSpan w:val="2"/>
          </w:tcPr>
          <w:p w14:paraId="466D040B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F40E54C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C40" w:rsidRPr="00AA2803" w14:paraId="169CD213" w14:textId="77777777" w:rsidTr="00B83F45">
        <w:tc>
          <w:tcPr>
            <w:tcW w:w="389" w:type="dxa"/>
          </w:tcPr>
          <w:p w14:paraId="34B76E77" w14:textId="77777777" w:rsidR="00A00C40" w:rsidRPr="00AA2803" w:rsidRDefault="00A00C40" w:rsidP="006164CE">
            <w:pPr>
              <w:pStyle w:val="af"/>
              <w:numPr>
                <w:ilvl w:val="0"/>
                <w:numId w:val="4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C159CE6" w14:textId="52F958C1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401" w:type="dxa"/>
            <w:gridSpan w:val="3"/>
          </w:tcPr>
          <w:p w14:paraId="6431234E" w14:textId="42CED3D5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87" w:type="dxa"/>
            <w:gridSpan w:val="3"/>
          </w:tcPr>
          <w:p w14:paraId="4C245C00" w14:textId="13A1658D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29EA3EB9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1A750711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C40" w:rsidRPr="00AA2803" w14:paraId="73E993CF" w14:textId="77777777" w:rsidTr="00B83F45">
        <w:tc>
          <w:tcPr>
            <w:tcW w:w="389" w:type="dxa"/>
          </w:tcPr>
          <w:p w14:paraId="43113869" w14:textId="77777777" w:rsidR="00A00C40" w:rsidRPr="00AA2803" w:rsidRDefault="00A00C40" w:rsidP="006164CE">
            <w:pPr>
              <w:pStyle w:val="af"/>
              <w:numPr>
                <w:ilvl w:val="0"/>
                <w:numId w:val="4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06ADFE66" w14:textId="31C19D8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2401" w:type="dxa"/>
            <w:gridSpan w:val="3"/>
          </w:tcPr>
          <w:p w14:paraId="5C0531E5" w14:textId="6BC50C92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87" w:type="dxa"/>
            <w:gridSpan w:val="3"/>
          </w:tcPr>
          <w:p w14:paraId="4E5809CA" w14:textId="018036A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227C5DEE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182C3B3F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C40" w:rsidRPr="00AA2803" w14:paraId="4E362332" w14:textId="77777777" w:rsidTr="00B83F45">
        <w:tc>
          <w:tcPr>
            <w:tcW w:w="389" w:type="dxa"/>
          </w:tcPr>
          <w:p w14:paraId="1D26BF1C" w14:textId="77777777" w:rsidR="00A00C40" w:rsidRPr="00AA2803" w:rsidRDefault="00A00C40" w:rsidP="006164CE">
            <w:pPr>
              <w:pStyle w:val="af"/>
              <w:numPr>
                <w:ilvl w:val="0"/>
                <w:numId w:val="4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27E6771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盘点状态（1-盘点中，2-盘点结束）</w:t>
            </w:r>
          </w:p>
        </w:tc>
        <w:tc>
          <w:tcPr>
            <w:tcW w:w="2401" w:type="dxa"/>
            <w:gridSpan w:val="3"/>
          </w:tcPr>
          <w:p w14:paraId="765344D2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STATUS</w:t>
            </w:r>
          </w:p>
        </w:tc>
        <w:tc>
          <w:tcPr>
            <w:tcW w:w="1987" w:type="dxa"/>
            <w:gridSpan w:val="3"/>
          </w:tcPr>
          <w:p w14:paraId="73842658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12" w:type="dxa"/>
            <w:gridSpan w:val="2"/>
          </w:tcPr>
          <w:p w14:paraId="2FBFFA20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2EB76B6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C40" w:rsidRPr="00AA2803" w14:paraId="61F7A47D" w14:textId="77777777" w:rsidTr="00B83F45">
        <w:tc>
          <w:tcPr>
            <w:tcW w:w="389" w:type="dxa"/>
          </w:tcPr>
          <w:p w14:paraId="0DF11167" w14:textId="77777777" w:rsidR="00A00C40" w:rsidRPr="00AA2803" w:rsidRDefault="00A00C40" w:rsidP="006164CE">
            <w:pPr>
              <w:pStyle w:val="af"/>
              <w:numPr>
                <w:ilvl w:val="0"/>
                <w:numId w:val="4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43566E5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盘点结果（1-一致，2-盘亏，3-盘盈）</w:t>
            </w:r>
          </w:p>
        </w:tc>
        <w:tc>
          <w:tcPr>
            <w:tcW w:w="2401" w:type="dxa"/>
            <w:gridSpan w:val="3"/>
          </w:tcPr>
          <w:p w14:paraId="3FB94E29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RESULT</w:t>
            </w:r>
          </w:p>
        </w:tc>
        <w:tc>
          <w:tcPr>
            <w:tcW w:w="1987" w:type="dxa"/>
            <w:gridSpan w:val="3"/>
          </w:tcPr>
          <w:p w14:paraId="42F8552F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12" w:type="dxa"/>
            <w:gridSpan w:val="2"/>
          </w:tcPr>
          <w:p w14:paraId="4BE8C131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B485BD4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C40" w:rsidRPr="00AA2803" w14:paraId="2BC095FC" w14:textId="77777777" w:rsidTr="00B83F45">
        <w:tc>
          <w:tcPr>
            <w:tcW w:w="389" w:type="dxa"/>
          </w:tcPr>
          <w:p w14:paraId="746E2C65" w14:textId="77777777" w:rsidR="00A00C40" w:rsidRPr="00AA2803" w:rsidRDefault="00A00C40" w:rsidP="006164CE">
            <w:pPr>
              <w:pStyle w:val="af"/>
              <w:numPr>
                <w:ilvl w:val="0"/>
                <w:numId w:val="4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41AA087E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差错票数</w:t>
            </w:r>
          </w:p>
        </w:tc>
        <w:tc>
          <w:tcPr>
            <w:tcW w:w="2401" w:type="dxa"/>
            <w:gridSpan w:val="3"/>
          </w:tcPr>
          <w:p w14:paraId="33148F88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NOMATCH_TICKETS</w:t>
            </w:r>
          </w:p>
        </w:tc>
        <w:tc>
          <w:tcPr>
            <w:tcW w:w="1987" w:type="dxa"/>
            <w:gridSpan w:val="3"/>
          </w:tcPr>
          <w:p w14:paraId="36D3325E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NUMBER(18)</w:t>
            </w:r>
          </w:p>
        </w:tc>
        <w:tc>
          <w:tcPr>
            <w:tcW w:w="712" w:type="dxa"/>
            <w:gridSpan w:val="2"/>
          </w:tcPr>
          <w:p w14:paraId="5F401172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37EA1F53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C40" w:rsidRPr="00AA2803" w14:paraId="38972F04" w14:textId="77777777" w:rsidTr="00B83F45">
        <w:tc>
          <w:tcPr>
            <w:tcW w:w="389" w:type="dxa"/>
          </w:tcPr>
          <w:p w14:paraId="1646AE6E" w14:textId="77777777" w:rsidR="00A00C40" w:rsidRPr="00AA2803" w:rsidRDefault="00A00C40" w:rsidP="006164CE">
            <w:pPr>
              <w:pStyle w:val="af"/>
              <w:numPr>
                <w:ilvl w:val="0"/>
                <w:numId w:val="4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309E692F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差错金额</w:t>
            </w:r>
          </w:p>
        </w:tc>
        <w:tc>
          <w:tcPr>
            <w:tcW w:w="2401" w:type="dxa"/>
            <w:gridSpan w:val="3"/>
          </w:tcPr>
          <w:p w14:paraId="483604E5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NOMATCH_AMOUNT</w:t>
            </w:r>
          </w:p>
        </w:tc>
        <w:tc>
          <w:tcPr>
            <w:tcW w:w="1987" w:type="dxa"/>
            <w:gridSpan w:val="3"/>
          </w:tcPr>
          <w:p w14:paraId="5B669058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12" w:type="dxa"/>
            <w:gridSpan w:val="2"/>
          </w:tcPr>
          <w:p w14:paraId="08BC60EE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3DDF3F96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C40" w:rsidRPr="00AA2803" w14:paraId="641EF7EA" w14:textId="77777777" w:rsidTr="00B83F45">
        <w:tc>
          <w:tcPr>
            <w:tcW w:w="389" w:type="dxa"/>
          </w:tcPr>
          <w:p w14:paraId="1AF377E9" w14:textId="77777777" w:rsidR="00A00C40" w:rsidRPr="00AA2803" w:rsidRDefault="00A00C40" w:rsidP="006164CE">
            <w:pPr>
              <w:pStyle w:val="af"/>
              <w:numPr>
                <w:ilvl w:val="0"/>
                <w:numId w:val="4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094BD5C1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盘点人</w:t>
            </w:r>
          </w:p>
        </w:tc>
        <w:tc>
          <w:tcPr>
            <w:tcW w:w="2401" w:type="dxa"/>
            <w:gridSpan w:val="3"/>
          </w:tcPr>
          <w:p w14:paraId="3D53F1C1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CP_ADMIN</w:t>
            </w:r>
          </w:p>
        </w:tc>
        <w:tc>
          <w:tcPr>
            <w:tcW w:w="1987" w:type="dxa"/>
            <w:gridSpan w:val="3"/>
          </w:tcPr>
          <w:p w14:paraId="586E4C22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12" w:type="dxa"/>
            <w:gridSpan w:val="2"/>
          </w:tcPr>
          <w:p w14:paraId="1A6B9815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2CB62E67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C40" w:rsidRPr="00AA2803" w14:paraId="1840495C" w14:textId="77777777" w:rsidTr="00B83F45">
        <w:tc>
          <w:tcPr>
            <w:tcW w:w="389" w:type="dxa"/>
          </w:tcPr>
          <w:p w14:paraId="1319A553" w14:textId="77777777" w:rsidR="00A00C40" w:rsidRPr="00AA2803" w:rsidRDefault="00A00C40" w:rsidP="006164CE">
            <w:pPr>
              <w:pStyle w:val="af"/>
              <w:numPr>
                <w:ilvl w:val="0"/>
                <w:numId w:val="4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9E82868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盘点日期</w:t>
            </w:r>
          </w:p>
        </w:tc>
        <w:tc>
          <w:tcPr>
            <w:tcW w:w="2401" w:type="dxa"/>
            <w:gridSpan w:val="3"/>
          </w:tcPr>
          <w:p w14:paraId="3A631405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CP_DATE</w:t>
            </w:r>
          </w:p>
        </w:tc>
        <w:tc>
          <w:tcPr>
            <w:tcW w:w="1987" w:type="dxa"/>
            <w:gridSpan w:val="3"/>
          </w:tcPr>
          <w:p w14:paraId="0603CF6C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DATE</w:t>
            </w:r>
          </w:p>
        </w:tc>
        <w:tc>
          <w:tcPr>
            <w:tcW w:w="712" w:type="dxa"/>
            <w:gridSpan w:val="2"/>
          </w:tcPr>
          <w:p w14:paraId="5B392046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998068E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C40" w:rsidRPr="00AA2803" w14:paraId="1B439D94" w14:textId="77777777" w:rsidTr="00B83F45">
        <w:tc>
          <w:tcPr>
            <w:tcW w:w="389" w:type="dxa"/>
          </w:tcPr>
          <w:p w14:paraId="754B04BE" w14:textId="77777777" w:rsidR="00A00C40" w:rsidRPr="00AA2803" w:rsidRDefault="00A00C40" w:rsidP="006164CE">
            <w:pPr>
              <w:pStyle w:val="af"/>
              <w:numPr>
                <w:ilvl w:val="0"/>
                <w:numId w:val="4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A01E150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备注</w:t>
            </w:r>
          </w:p>
        </w:tc>
        <w:tc>
          <w:tcPr>
            <w:tcW w:w="2401" w:type="dxa"/>
            <w:gridSpan w:val="3"/>
          </w:tcPr>
          <w:p w14:paraId="152D904F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REMARK</w:t>
            </w:r>
          </w:p>
        </w:tc>
        <w:tc>
          <w:tcPr>
            <w:tcW w:w="1987" w:type="dxa"/>
            <w:gridSpan w:val="3"/>
          </w:tcPr>
          <w:p w14:paraId="1005DCCD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12" w:type="dxa"/>
            <w:gridSpan w:val="2"/>
          </w:tcPr>
          <w:p w14:paraId="4BF45D7E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78B38D60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C40" w:rsidRPr="00AA2803" w14:paraId="1C940243" w14:textId="77777777" w:rsidTr="00B83F45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0C00FA6E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00C40" w:rsidRPr="00AA2803" w14:paraId="30A6CC32" w14:textId="77777777" w:rsidTr="00B83F45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2795EF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AAFEA9D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9C83505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00C40" w:rsidRPr="00AA2803" w14:paraId="64440BA3" w14:textId="77777777" w:rsidTr="00B83F45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F469AB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00866DE3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PK_WH_CHECK_POINT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</w:tcPr>
          <w:p w14:paraId="403249BF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CP_NO</w:t>
            </w:r>
          </w:p>
        </w:tc>
      </w:tr>
      <w:tr w:rsidR="00A00C40" w:rsidRPr="00AA2803" w14:paraId="55C8543E" w14:textId="77777777" w:rsidTr="00B83F45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7F5D0F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E21D10E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25DE04C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672B81F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A0E6869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00C40" w:rsidRPr="00AA2803" w14:paraId="1B5BDFF5" w14:textId="77777777" w:rsidTr="00B83F45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54AF09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28CB9DF3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</w:tcPr>
          <w:p w14:paraId="2677372A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468C1AF7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</w:tcPr>
          <w:p w14:paraId="07F3499E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C40" w:rsidRPr="00AA2803" w14:paraId="74F19FC5" w14:textId="77777777" w:rsidTr="00B83F45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AB7E44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417BC64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DA2F8F6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035A46D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00C40" w:rsidRPr="00AA2803" w14:paraId="498EC686" w14:textId="77777777" w:rsidTr="00B83F45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8B2EEA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1A93CC02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</w:tcPr>
          <w:p w14:paraId="33062C17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</w:tcPr>
          <w:p w14:paraId="0ED62D26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C40" w:rsidRPr="00AA2803" w14:paraId="6AC1A94F" w14:textId="77777777" w:rsidTr="00B83F45"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62D39B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9" w:type="dxa"/>
            <w:gridSpan w:val="12"/>
            <w:tcBorders>
              <w:left w:val="single" w:sz="4" w:space="0" w:color="auto"/>
            </w:tcBorders>
          </w:tcPr>
          <w:p w14:paraId="3B5C9B61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C40" w:rsidRPr="00AA2803" w14:paraId="7850048B" w14:textId="77777777" w:rsidTr="00B83F45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892A12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31FBD60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3B0AE44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C1A4EDB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00C40" w:rsidRPr="00AA2803" w14:paraId="3A94E23F" w14:textId="77777777" w:rsidTr="00B83F45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0CB324C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E55535D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2A6C1B1C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1058D29F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C40" w:rsidRPr="00AA2803" w14:paraId="49EDCA64" w14:textId="77777777" w:rsidTr="00B83F45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B86579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919C3F3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7C7F17D1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32C1A543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427A2A02" w14:textId="77777777" w:rsidR="00F711C3" w:rsidRPr="00AA2803" w:rsidRDefault="00F711C3" w:rsidP="00F711C3"/>
    <w:p w14:paraId="63AA53BC" w14:textId="77777777" w:rsidR="003F7B5B" w:rsidRPr="00AA2803" w:rsidRDefault="003F7B5B" w:rsidP="003F7B5B">
      <w:pPr>
        <w:pStyle w:val="4"/>
      </w:pPr>
      <w:bookmarkStart w:id="79" w:name="_Toc435450848"/>
      <w:r w:rsidRPr="00AA2803">
        <w:rPr>
          <w:rFonts w:hint="eastAsia"/>
        </w:rPr>
        <w:t>盘点前库存明细（</w:t>
      </w:r>
      <w:r w:rsidRPr="00AA2803">
        <w:t>WH</w:t>
      </w:r>
      <w:r w:rsidRPr="00AA2803">
        <w:rPr>
          <w:rFonts w:hint="eastAsia"/>
        </w:rPr>
        <w:t>_</w:t>
      </w:r>
      <w:r w:rsidRPr="00AA2803">
        <w:t>CHECK_POINT_DETAIL</w:t>
      </w:r>
      <w:r w:rsidR="00F01E37">
        <w:t>_BE</w:t>
      </w:r>
      <w:r w:rsidRPr="00AA2803">
        <w:rPr>
          <w:rFonts w:hint="eastAsia"/>
        </w:rPr>
        <w:t>）</w:t>
      </w:r>
      <w:bookmarkEnd w:id="79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139"/>
        <w:gridCol w:w="698"/>
        <w:gridCol w:w="790"/>
        <w:gridCol w:w="1069"/>
        <w:gridCol w:w="851"/>
        <w:gridCol w:w="1550"/>
        <w:gridCol w:w="718"/>
        <w:gridCol w:w="410"/>
        <w:gridCol w:w="859"/>
        <w:gridCol w:w="136"/>
        <w:gridCol w:w="576"/>
        <w:gridCol w:w="1562"/>
      </w:tblGrid>
      <w:tr w:rsidR="00AA2803" w:rsidRPr="00AA2803" w14:paraId="0B7056FF" w14:textId="77777777" w:rsidTr="00F01E37">
        <w:tc>
          <w:tcPr>
            <w:tcW w:w="1226" w:type="dxa"/>
            <w:gridSpan w:val="3"/>
            <w:shd w:val="clear" w:color="auto" w:fill="C0C0C0"/>
          </w:tcPr>
          <w:p w14:paraId="185B384E" w14:textId="77777777" w:rsidR="008624F8" w:rsidRPr="00AA2803" w:rsidRDefault="008624F8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0" w:type="dxa"/>
            <w:gridSpan w:val="4"/>
            <w:shd w:val="clear" w:color="auto" w:fill="auto"/>
          </w:tcPr>
          <w:p w14:paraId="7E8BB61D" w14:textId="77777777" w:rsidR="008624F8" w:rsidRPr="00AA2803" w:rsidRDefault="00F01E37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F01E37">
              <w:rPr>
                <w:rFonts w:ascii="新宋体" w:eastAsia="新宋体" w:hAnsi="新宋体" w:hint="eastAsia"/>
                <w:b/>
                <w:sz w:val="24"/>
                <w:szCs w:val="22"/>
              </w:rPr>
              <w:t>盘点前库存明细</w:t>
            </w:r>
          </w:p>
        </w:tc>
        <w:tc>
          <w:tcPr>
            <w:tcW w:w="718" w:type="dxa"/>
            <w:shd w:val="clear" w:color="auto" w:fill="C0C0C0"/>
          </w:tcPr>
          <w:p w14:paraId="50D67610" w14:textId="77777777" w:rsidR="008624F8" w:rsidRPr="00AA2803" w:rsidRDefault="008624F8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543" w:type="dxa"/>
            <w:gridSpan w:val="5"/>
            <w:shd w:val="clear" w:color="auto" w:fill="auto"/>
          </w:tcPr>
          <w:p w14:paraId="4E7C23A5" w14:textId="77777777" w:rsidR="008624F8" w:rsidRPr="00AA2803" w:rsidRDefault="008624F8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WH_CHECK_POINT_DETAIL</w:t>
            </w:r>
            <w:r w:rsidR="00F01E37">
              <w:rPr>
                <w:rFonts w:ascii="新宋体" w:eastAsia="新宋体" w:hAnsi="新宋体"/>
                <w:b/>
                <w:sz w:val="24"/>
                <w:szCs w:val="22"/>
              </w:rPr>
              <w:t>_BE</w:t>
            </w:r>
          </w:p>
        </w:tc>
      </w:tr>
      <w:tr w:rsidR="00AA2803" w:rsidRPr="00AA2803" w14:paraId="28352248" w14:textId="77777777" w:rsidTr="00E728BE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6FC6373F" w14:textId="77777777" w:rsidR="008624F8" w:rsidRPr="00AA2803" w:rsidRDefault="008624F8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6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22425816" w14:textId="77777777" w:rsidR="008624F8" w:rsidRPr="00AA2803" w:rsidRDefault="008624F8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401" w:type="dxa"/>
            <w:gridSpan w:val="2"/>
            <w:shd w:val="clear" w:color="auto" w:fill="C0C0C0"/>
          </w:tcPr>
          <w:p w14:paraId="663A028E" w14:textId="77777777" w:rsidR="008624F8" w:rsidRPr="00AA2803" w:rsidRDefault="008624F8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7" w:type="dxa"/>
            <w:gridSpan w:val="3"/>
            <w:shd w:val="clear" w:color="auto" w:fill="C0C0C0"/>
          </w:tcPr>
          <w:p w14:paraId="5A80F520" w14:textId="77777777" w:rsidR="008624F8" w:rsidRPr="00AA2803" w:rsidRDefault="008624F8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C0C0C0"/>
          </w:tcPr>
          <w:p w14:paraId="2048A9EA" w14:textId="77777777" w:rsidR="008624F8" w:rsidRPr="00AA2803" w:rsidRDefault="008624F8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2" w:type="dxa"/>
            <w:shd w:val="clear" w:color="auto" w:fill="C0C0C0"/>
          </w:tcPr>
          <w:p w14:paraId="1EAB2EF5" w14:textId="77777777" w:rsidR="008624F8" w:rsidRPr="00AA2803" w:rsidRDefault="008624F8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73906C8A" w14:textId="77777777" w:rsidTr="00E728BE">
        <w:tc>
          <w:tcPr>
            <w:tcW w:w="389" w:type="dxa"/>
            <w:tcBorders>
              <w:top w:val="single" w:sz="4" w:space="0" w:color="auto"/>
            </w:tcBorders>
          </w:tcPr>
          <w:p w14:paraId="1970DD41" w14:textId="77777777" w:rsidR="008624F8" w:rsidRPr="00AA2803" w:rsidRDefault="008624F8" w:rsidP="006164CE">
            <w:pPr>
              <w:pStyle w:val="af"/>
              <w:numPr>
                <w:ilvl w:val="0"/>
                <w:numId w:val="4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19E4C9D4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盘点单编号（</w:t>
            </w:r>
            <w:r w:rsidRPr="00AA2803">
              <w:rPr>
                <w:rFonts w:ascii="新宋体" w:eastAsia="新宋体" w:hAnsi="新宋体"/>
                <w:szCs w:val="22"/>
              </w:rPr>
              <w:t>PD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2401" w:type="dxa"/>
            <w:gridSpan w:val="2"/>
          </w:tcPr>
          <w:p w14:paraId="791F7ADE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CP_NO</w:t>
            </w:r>
          </w:p>
        </w:tc>
        <w:tc>
          <w:tcPr>
            <w:tcW w:w="1987" w:type="dxa"/>
            <w:gridSpan w:val="3"/>
          </w:tcPr>
          <w:p w14:paraId="47B980F9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12" w:type="dxa"/>
            <w:gridSpan w:val="2"/>
          </w:tcPr>
          <w:p w14:paraId="3295A0B5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14307D6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4F3C8D3" w14:textId="77777777" w:rsidTr="00E728BE">
        <w:tc>
          <w:tcPr>
            <w:tcW w:w="389" w:type="dxa"/>
          </w:tcPr>
          <w:p w14:paraId="06A0D522" w14:textId="77777777" w:rsidR="008624F8" w:rsidRPr="00AA2803" w:rsidRDefault="008624F8" w:rsidP="006164CE">
            <w:pPr>
              <w:pStyle w:val="af"/>
              <w:numPr>
                <w:ilvl w:val="0"/>
                <w:numId w:val="4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631D3B83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顺序号</w:t>
            </w:r>
          </w:p>
        </w:tc>
        <w:tc>
          <w:tcPr>
            <w:tcW w:w="2401" w:type="dxa"/>
            <w:gridSpan w:val="2"/>
          </w:tcPr>
          <w:p w14:paraId="7380F956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SEQUENCE_NO</w:t>
            </w:r>
          </w:p>
        </w:tc>
        <w:tc>
          <w:tcPr>
            <w:tcW w:w="1987" w:type="dxa"/>
            <w:gridSpan w:val="3"/>
          </w:tcPr>
          <w:p w14:paraId="35EA55E6" w14:textId="77777777" w:rsidR="008624F8" w:rsidRPr="00AA2803" w:rsidRDefault="008624F8" w:rsidP="00A4356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A43565">
              <w:rPr>
                <w:rFonts w:ascii="新宋体" w:eastAsia="新宋体" w:hAnsi="新宋体"/>
                <w:szCs w:val="22"/>
              </w:rPr>
              <w:t>24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79EE238E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FD6F7F8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C6FC1DC" w14:textId="77777777" w:rsidTr="00E728BE">
        <w:tc>
          <w:tcPr>
            <w:tcW w:w="389" w:type="dxa"/>
          </w:tcPr>
          <w:p w14:paraId="076C176E" w14:textId="77777777" w:rsidR="008624F8" w:rsidRPr="00AA2803" w:rsidRDefault="008624F8" w:rsidP="006164CE">
            <w:pPr>
              <w:pStyle w:val="af"/>
              <w:numPr>
                <w:ilvl w:val="0"/>
                <w:numId w:val="4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8CB8318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有效位数（1-箱号、2-盒号、</w:t>
            </w:r>
            <w:r w:rsidRPr="00AA2803">
              <w:rPr>
                <w:rFonts w:ascii="新宋体" w:eastAsia="新宋体" w:hAnsi="新宋体" w:hint="eastAsia"/>
                <w:szCs w:val="22"/>
              </w:rPr>
              <w:lastRenderedPageBreak/>
              <w:t>3-本号）</w:t>
            </w:r>
          </w:p>
        </w:tc>
        <w:tc>
          <w:tcPr>
            <w:tcW w:w="2401" w:type="dxa"/>
            <w:gridSpan w:val="2"/>
          </w:tcPr>
          <w:p w14:paraId="12710909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lastRenderedPageBreak/>
              <w:t>VALID_NUMBER</w:t>
            </w:r>
          </w:p>
        </w:tc>
        <w:tc>
          <w:tcPr>
            <w:tcW w:w="1987" w:type="dxa"/>
            <w:gridSpan w:val="3"/>
          </w:tcPr>
          <w:p w14:paraId="15746587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2D67BBEB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FA0F1F8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24CE8CD" w14:textId="77777777" w:rsidTr="00E728BE">
        <w:tc>
          <w:tcPr>
            <w:tcW w:w="389" w:type="dxa"/>
          </w:tcPr>
          <w:p w14:paraId="466CFE0C" w14:textId="77777777" w:rsidR="008624F8" w:rsidRPr="00AA2803" w:rsidRDefault="008624F8" w:rsidP="006164CE">
            <w:pPr>
              <w:pStyle w:val="af"/>
              <w:numPr>
                <w:ilvl w:val="0"/>
                <w:numId w:val="4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E5AE621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401" w:type="dxa"/>
            <w:gridSpan w:val="2"/>
          </w:tcPr>
          <w:p w14:paraId="603B5CAC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87" w:type="dxa"/>
            <w:gridSpan w:val="3"/>
          </w:tcPr>
          <w:p w14:paraId="605F26C5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3D5F502C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C938473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067DD0C" w14:textId="77777777" w:rsidTr="00E728BE">
        <w:tc>
          <w:tcPr>
            <w:tcW w:w="389" w:type="dxa"/>
          </w:tcPr>
          <w:p w14:paraId="2B8BBCB7" w14:textId="77777777" w:rsidR="008624F8" w:rsidRPr="00AA2803" w:rsidRDefault="008624F8" w:rsidP="006164CE">
            <w:pPr>
              <w:pStyle w:val="af"/>
              <w:numPr>
                <w:ilvl w:val="0"/>
                <w:numId w:val="4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2AD393D2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2401" w:type="dxa"/>
            <w:gridSpan w:val="2"/>
          </w:tcPr>
          <w:p w14:paraId="11DAA2E1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87" w:type="dxa"/>
            <w:gridSpan w:val="3"/>
          </w:tcPr>
          <w:p w14:paraId="0BA73F13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2A2B6B42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EBE9506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62760E4" w14:textId="77777777" w:rsidTr="00E728BE">
        <w:tc>
          <w:tcPr>
            <w:tcW w:w="389" w:type="dxa"/>
          </w:tcPr>
          <w:p w14:paraId="3B97F558" w14:textId="77777777" w:rsidR="008624F8" w:rsidRPr="00AA2803" w:rsidRDefault="008624F8" w:rsidP="006164CE">
            <w:pPr>
              <w:pStyle w:val="af"/>
              <w:numPr>
                <w:ilvl w:val="0"/>
                <w:numId w:val="4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4FABFE98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箱号</w:t>
            </w:r>
          </w:p>
        </w:tc>
        <w:tc>
          <w:tcPr>
            <w:tcW w:w="2401" w:type="dxa"/>
            <w:gridSpan w:val="2"/>
          </w:tcPr>
          <w:p w14:paraId="1452EDF4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TRUNK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987" w:type="dxa"/>
            <w:gridSpan w:val="3"/>
          </w:tcPr>
          <w:p w14:paraId="4C7F7039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50011897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519498C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744CEE5F" w14:textId="77777777" w:rsidTr="00E728BE">
        <w:tc>
          <w:tcPr>
            <w:tcW w:w="389" w:type="dxa"/>
          </w:tcPr>
          <w:p w14:paraId="6FBCED48" w14:textId="77777777" w:rsidR="00CD3B15" w:rsidRPr="00AA2803" w:rsidRDefault="00CD3B15" w:rsidP="006164CE">
            <w:pPr>
              <w:pStyle w:val="af"/>
              <w:numPr>
                <w:ilvl w:val="0"/>
                <w:numId w:val="4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3DE7D6EC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盒号</w:t>
            </w:r>
            <w:r>
              <w:rPr>
                <w:rFonts w:ascii="新宋体" w:eastAsia="新宋体" w:hAnsi="新宋体" w:hint="eastAsia"/>
                <w:szCs w:val="22"/>
              </w:rPr>
              <w:t>（箱号+盒子顺序号）</w:t>
            </w:r>
          </w:p>
        </w:tc>
        <w:tc>
          <w:tcPr>
            <w:tcW w:w="2401" w:type="dxa"/>
            <w:gridSpan w:val="2"/>
          </w:tcPr>
          <w:p w14:paraId="022CE7A4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BOX_NO</w:t>
            </w:r>
          </w:p>
        </w:tc>
        <w:tc>
          <w:tcPr>
            <w:tcW w:w="1987" w:type="dxa"/>
            <w:gridSpan w:val="3"/>
          </w:tcPr>
          <w:p w14:paraId="0FBF3222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0)</w:t>
            </w:r>
          </w:p>
        </w:tc>
        <w:tc>
          <w:tcPr>
            <w:tcW w:w="712" w:type="dxa"/>
            <w:gridSpan w:val="2"/>
          </w:tcPr>
          <w:p w14:paraId="34F2F4A2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679FB0C2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2FE34C80" w14:textId="77777777" w:rsidTr="00E728BE">
        <w:tc>
          <w:tcPr>
            <w:tcW w:w="389" w:type="dxa"/>
          </w:tcPr>
          <w:p w14:paraId="4661A1EE" w14:textId="77777777" w:rsidR="00CD3B15" w:rsidRPr="00AA2803" w:rsidRDefault="00CD3B15" w:rsidP="006164CE">
            <w:pPr>
              <w:pStyle w:val="af"/>
              <w:numPr>
                <w:ilvl w:val="0"/>
                <w:numId w:val="4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2A8E0533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本号</w:t>
            </w:r>
          </w:p>
        </w:tc>
        <w:tc>
          <w:tcPr>
            <w:tcW w:w="2401" w:type="dxa"/>
            <w:gridSpan w:val="2"/>
          </w:tcPr>
          <w:p w14:paraId="256A31EC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PACKAGE_NO</w:t>
            </w:r>
          </w:p>
        </w:tc>
        <w:tc>
          <w:tcPr>
            <w:tcW w:w="1987" w:type="dxa"/>
            <w:gridSpan w:val="3"/>
          </w:tcPr>
          <w:p w14:paraId="7609EDA4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75EEB4A5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619518BF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050DFD2D" w14:textId="77777777" w:rsidTr="00E728BE">
        <w:tc>
          <w:tcPr>
            <w:tcW w:w="389" w:type="dxa"/>
          </w:tcPr>
          <w:p w14:paraId="3DFAA0AB" w14:textId="77777777" w:rsidR="00CD3B15" w:rsidRPr="00AA2803" w:rsidRDefault="00CD3B15" w:rsidP="006164CE">
            <w:pPr>
              <w:pStyle w:val="af"/>
              <w:numPr>
                <w:ilvl w:val="0"/>
                <w:numId w:val="4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2F2959D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本数</w:t>
            </w:r>
          </w:p>
        </w:tc>
        <w:tc>
          <w:tcPr>
            <w:tcW w:w="2401" w:type="dxa"/>
            <w:gridSpan w:val="2"/>
          </w:tcPr>
          <w:p w14:paraId="3F628B8A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PACKAGES</w:t>
            </w:r>
          </w:p>
        </w:tc>
        <w:tc>
          <w:tcPr>
            <w:tcW w:w="1987" w:type="dxa"/>
            <w:gridSpan w:val="3"/>
          </w:tcPr>
          <w:p w14:paraId="42900F5D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2BAA41A5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DA52F22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29A65287" w14:textId="77777777" w:rsidTr="00E728BE">
        <w:tc>
          <w:tcPr>
            <w:tcW w:w="389" w:type="dxa"/>
          </w:tcPr>
          <w:p w14:paraId="04B66850" w14:textId="77777777" w:rsidR="00CD3B15" w:rsidRPr="00AA2803" w:rsidRDefault="00CD3B15" w:rsidP="006164CE">
            <w:pPr>
              <w:pStyle w:val="af"/>
              <w:numPr>
                <w:ilvl w:val="0"/>
                <w:numId w:val="4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64CC8B0B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2401" w:type="dxa"/>
            <w:gridSpan w:val="2"/>
          </w:tcPr>
          <w:p w14:paraId="15FF17DD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987" w:type="dxa"/>
            <w:gridSpan w:val="3"/>
          </w:tcPr>
          <w:p w14:paraId="76433E37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0CB6C862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B320994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0654CEF0" w14:textId="77777777" w:rsidTr="00E728BE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6CB8BDC3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CD3B15" w:rsidRPr="00AA2803" w14:paraId="27427F67" w14:textId="77777777" w:rsidTr="00F01E37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9392A4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8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E6DAC63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07B5A42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CD3B15" w:rsidRPr="00AA2803" w14:paraId="45DDAC14" w14:textId="77777777" w:rsidTr="00F01E37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1E5BB3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8" w:type="dxa"/>
            <w:gridSpan w:val="4"/>
            <w:tcBorders>
              <w:left w:val="single" w:sz="4" w:space="0" w:color="auto"/>
            </w:tcBorders>
          </w:tcPr>
          <w:p w14:paraId="50B0AE3B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PK_WH_CHECK_POINT_DETAIL</w:t>
            </w:r>
            <w:r>
              <w:rPr>
                <w:rFonts w:ascii="新宋体" w:eastAsia="新宋体" w:hAnsi="新宋体"/>
                <w:szCs w:val="22"/>
              </w:rPr>
              <w:t>_BE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2518DCDC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SEQUENCE_NO</w:t>
            </w:r>
          </w:p>
        </w:tc>
      </w:tr>
      <w:tr w:rsidR="00CD3B15" w:rsidRPr="00AA2803" w14:paraId="2BD9BBB5" w14:textId="77777777" w:rsidTr="00F01E37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1F5208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8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09AE3C9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0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121588E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74F24D1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24428B0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CD3B15" w:rsidRPr="00AA2803" w14:paraId="305AD82B" w14:textId="77777777" w:rsidTr="00F01E37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02EB70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8" w:type="dxa"/>
            <w:gridSpan w:val="4"/>
            <w:tcBorders>
              <w:left w:val="single" w:sz="4" w:space="0" w:color="auto"/>
            </w:tcBorders>
          </w:tcPr>
          <w:p w14:paraId="1A0F1BFB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0" w:type="dxa"/>
            <w:tcBorders>
              <w:left w:val="single" w:sz="4" w:space="0" w:color="auto"/>
            </w:tcBorders>
          </w:tcPr>
          <w:p w14:paraId="50B11C10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358E6E46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</w:tcPr>
          <w:p w14:paraId="342952D0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077F0F4A" w14:textId="77777777" w:rsidTr="00F01E37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23C4F6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8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F47D4F3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7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1C16857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3CC8108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2F517C" w:rsidRPr="00AA2803" w14:paraId="09F8AC9C" w14:textId="77777777" w:rsidTr="00F01E37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7A4C58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8" w:type="dxa"/>
            <w:gridSpan w:val="4"/>
            <w:tcBorders>
              <w:left w:val="single" w:sz="4" w:space="0" w:color="auto"/>
            </w:tcBorders>
          </w:tcPr>
          <w:p w14:paraId="5ECFAA3A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IDX_WH_CP_DETAIL_BE_CP</w:t>
            </w:r>
          </w:p>
        </w:tc>
        <w:tc>
          <w:tcPr>
            <w:tcW w:w="2678" w:type="dxa"/>
            <w:gridSpan w:val="3"/>
            <w:tcBorders>
              <w:left w:val="single" w:sz="4" w:space="0" w:color="auto"/>
            </w:tcBorders>
          </w:tcPr>
          <w:p w14:paraId="5FC2603D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CP_NO</w:t>
            </w:r>
          </w:p>
        </w:tc>
        <w:tc>
          <w:tcPr>
            <w:tcW w:w="3133" w:type="dxa"/>
            <w:gridSpan w:val="4"/>
            <w:tcBorders>
              <w:left w:val="single" w:sz="4" w:space="0" w:color="auto"/>
            </w:tcBorders>
          </w:tcPr>
          <w:p w14:paraId="3EF2F6F3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F517C" w:rsidRPr="00AA2803" w14:paraId="1B25B293" w14:textId="77777777" w:rsidTr="00E728BE"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029877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9" w:type="dxa"/>
            <w:gridSpan w:val="11"/>
            <w:tcBorders>
              <w:left w:val="single" w:sz="4" w:space="0" w:color="auto"/>
            </w:tcBorders>
          </w:tcPr>
          <w:p w14:paraId="129FE520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F517C" w:rsidRPr="00AA2803" w14:paraId="4D6DB4FD" w14:textId="77777777" w:rsidTr="00F01E37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4082DA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5E8A9AF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2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9C252CD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EEF4D1A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2F517C" w:rsidRPr="00AA2803" w14:paraId="784FACB3" w14:textId="77777777" w:rsidTr="00F01E37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C51FE3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964F001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20" w:type="dxa"/>
            <w:gridSpan w:val="2"/>
            <w:tcBorders>
              <w:left w:val="single" w:sz="4" w:space="0" w:color="auto"/>
            </w:tcBorders>
          </w:tcPr>
          <w:p w14:paraId="5058141B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5E081D0F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F517C" w:rsidRPr="00AA2803" w14:paraId="25622FCA" w14:textId="77777777" w:rsidTr="00F01E37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3A15095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E9D19D9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20" w:type="dxa"/>
            <w:gridSpan w:val="2"/>
            <w:tcBorders>
              <w:left w:val="single" w:sz="4" w:space="0" w:color="auto"/>
            </w:tcBorders>
          </w:tcPr>
          <w:p w14:paraId="6BF5A319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497EED4B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42D00E2E" w14:textId="77777777" w:rsidR="003F7B5B" w:rsidRPr="00AA2803" w:rsidRDefault="003F7B5B" w:rsidP="00F711C3"/>
    <w:p w14:paraId="42BCE496" w14:textId="77777777" w:rsidR="00F711C3" w:rsidRPr="00AA2803" w:rsidRDefault="00F711C3" w:rsidP="00F711C3">
      <w:pPr>
        <w:pStyle w:val="4"/>
      </w:pPr>
      <w:bookmarkStart w:id="80" w:name="_Toc435450849"/>
      <w:r w:rsidRPr="00AA2803">
        <w:rPr>
          <w:rFonts w:hint="eastAsia"/>
        </w:rPr>
        <w:t>盘点</w:t>
      </w:r>
      <w:r w:rsidR="00465377" w:rsidRPr="00AA2803">
        <w:rPr>
          <w:rFonts w:hint="eastAsia"/>
        </w:rPr>
        <w:t>结果</w:t>
      </w:r>
      <w:r w:rsidRPr="00AA2803">
        <w:rPr>
          <w:rFonts w:hint="eastAsia"/>
        </w:rPr>
        <w:t>明细（</w:t>
      </w:r>
      <w:r w:rsidRPr="00AA2803">
        <w:t>WH</w:t>
      </w:r>
      <w:r w:rsidRPr="00AA2803">
        <w:rPr>
          <w:rFonts w:hint="eastAsia"/>
        </w:rPr>
        <w:t>_</w:t>
      </w:r>
      <w:r w:rsidRPr="00AA2803">
        <w:t>CHECK_POINT_DETAIL</w:t>
      </w:r>
      <w:r w:rsidRPr="00AA2803">
        <w:rPr>
          <w:rFonts w:hint="eastAsia"/>
        </w:rPr>
        <w:t>）</w:t>
      </w:r>
      <w:bookmarkEnd w:id="80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139"/>
        <w:gridCol w:w="698"/>
        <w:gridCol w:w="790"/>
        <w:gridCol w:w="1069"/>
        <w:gridCol w:w="413"/>
        <w:gridCol w:w="6"/>
        <w:gridCol w:w="1982"/>
        <w:gridCol w:w="1128"/>
        <w:gridCol w:w="288"/>
        <w:gridCol w:w="571"/>
        <w:gridCol w:w="136"/>
        <w:gridCol w:w="576"/>
        <w:gridCol w:w="1562"/>
      </w:tblGrid>
      <w:tr w:rsidR="00AA2803" w:rsidRPr="00AA2803" w14:paraId="1C963585" w14:textId="77777777" w:rsidTr="00B83F45">
        <w:tc>
          <w:tcPr>
            <w:tcW w:w="1226" w:type="dxa"/>
            <w:gridSpan w:val="3"/>
            <w:shd w:val="clear" w:color="auto" w:fill="C0C0C0"/>
          </w:tcPr>
          <w:p w14:paraId="639A1B38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0" w:type="dxa"/>
            <w:gridSpan w:val="5"/>
            <w:shd w:val="clear" w:color="auto" w:fill="auto"/>
          </w:tcPr>
          <w:p w14:paraId="2A130D2F" w14:textId="77777777" w:rsidR="00F711C3" w:rsidRPr="00AA2803" w:rsidRDefault="001255CD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盘点</w:t>
            </w:r>
            <w:r w:rsidR="00465377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结果</w:t>
            </w: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明细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37ED95BF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5" w:type="dxa"/>
            <w:gridSpan w:val="4"/>
            <w:shd w:val="clear" w:color="auto" w:fill="auto"/>
          </w:tcPr>
          <w:p w14:paraId="309699C7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WH_CHECK_POINT</w:t>
            </w:r>
            <w:r w:rsidR="001255CD" w:rsidRPr="00AA2803">
              <w:rPr>
                <w:rFonts w:ascii="新宋体" w:eastAsia="新宋体" w:hAnsi="新宋体"/>
                <w:b/>
                <w:sz w:val="24"/>
                <w:szCs w:val="22"/>
              </w:rPr>
              <w:t>_DETAIL</w:t>
            </w:r>
          </w:p>
        </w:tc>
      </w:tr>
      <w:tr w:rsidR="00AA2803" w:rsidRPr="00AA2803" w14:paraId="20DF501E" w14:textId="77777777" w:rsidTr="00B83F45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498FFB12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6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339FAD84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401" w:type="dxa"/>
            <w:gridSpan w:val="3"/>
            <w:shd w:val="clear" w:color="auto" w:fill="C0C0C0"/>
          </w:tcPr>
          <w:p w14:paraId="0FD081D7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7" w:type="dxa"/>
            <w:gridSpan w:val="3"/>
            <w:shd w:val="clear" w:color="auto" w:fill="C0C0C0"/>
          </w:tcPr>
          <w:p w14:paraId="4D11C343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C0C0C0"/>
          </w:tcPr>
          <w:p w14:paraId="3D7CB6FC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2" w:type="dxa"/>
            <w:shd w:val="clear" w:color="auto" w:fill="C0C0C0"/>
          </w:tcPr>
          <w:p w14:paraId="7484AC9F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11A326C0" w14:textId="77777777" w:rsidTr="00B83F45">
        <w:tc>
          <w:tcPr>
            <w:tcW w:w="389" w:type="dxa"/>
            <w:tcBorders>
              <w:top w:val="single" w:sz="4" w:space="0" w:color="auto"/>
            </w:tcBorders>
          </w:tcPr>
          <w:p w14:paraId="32114838" w14:textId="77777777" w:rsidR="00F711C3" w:rsidRPr="00AA2803" w:rsidRDefault="00F711C3" w:rsidP="00416E9D">
            <w:pPr>
              <w:pStyle w:val="af"/>
              <w:numPr>
                <w:ilvl w:val="0"/>
                <w:numId w:val="8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C0C6475" w14:textId="77777777" w:rsidR="00F711C3" w:rsidRPr="00AA2803" w:rsidRDefault="00F711C3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盘点单编号（</w:t>
            </w:r>
            <w:r w:rsidRPr="00AA2803">
              <w:rPr>
                <w:rFonts w:ascii="新宋体" w:eastAsia="新宋体" w:hAnsi="新宋体"/>
                <w:szCs w:val="22"/>
              </w:rPr>
              <w:t>PD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2401" w:type="dxa"/>
            <w:gridSpan w:val="3"/>
          </w:tcPr>
          <w:p w14:paraId="6276CDB8" w14:textId="77777777" w:rsidR="00F711C3" w:rsidRPr="00AA2803" w:rsidRDefault="00F711C3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CP_NO</w:t>
            </w:r>
          </w:p>
        </w:tc>
        <w:tc>
          <w:tcPr>
            <w:tcW w:w="1987" w:type="dxa"/>
            <w:gridSpan w:val="3"/>
          </w:tcPr>
          <w:p w14:paraId="02BEF74C" w14:textId="77777777" w:rsidR="00F711C3" w:rsidRPr="00AA2803" w:rsidRDefault="00F711C3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12" w:type="dxa"/>
            <w:gridSpan w:val="2"/>
          </w:tcPr>
          <w:p w14:paraId="7321BDDA" w14:textId="77777777" w:rsidR="00F711C3" w:rsidRPr="00AA2803" w:rsidRDefault="00F711C3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07D4A95" w14:textId="77777777" w:rsidR="00F711C3" w:rsidRPr="00AA2803" w:rsidRDefault="00F711C3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FF01D86" w14:textId="77777777" w:rsidTr="00B83F45">
        <w:tc>
          <w:tcPr>
            <w:tcW w:w="389" w:type="dxa"/>
          </w:tcPr>
          <w:p w14:paraId="3B124787" w14:textId="77777777" w:rsidR="00F711C3" w:rsidRPr="00AA2803" w:rsidRDefault="00F711C3" w:rsidP="00416E9D">
            <w:pPr>
              <w:pStyle w:val="af"/>
              <w:numPr>
                <w:ilvl w:val="0"/>
                <w:numId w:val="8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474ECD3A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顺序号</w:t>
            </w:r>
          </w:p>
        </w:tc>
        <w:tc>
          <w:tcPr>
            <w:tcW w:w="2401" w:type="dxa"/>
            <w:gridSpan w:val="3"/>
          </w:tcPr>
          <w:p w14:paraId="3523F2FA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SEQUENCE_NO</w:t>
            </w:r>
          </w:p>
        </w:tc>
        <w:tc>
          <w:tcPr>
            <w:tcW w:w="1987" w:type="dxa"/>
            <w:gridSpan w:val="3"/>
          </w:tcPr>
          <w:p w14:paraId="3F2D308B" w14:textId="77777777" w:rsidR="00F711C3" w:rsidRPr="00AA2803" w:rsidRDefault="00F711C3" w:rsidP="00A4356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A43565">
              <w:rPr>
                <w:rFonts w:ascii="新宋体" w:eastAsia="新宋体" w:hAnsi="新宋体"/>
                <w:szCs w:val="22"/>
              </w:rPr>
              <w:t>24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43AC2887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E9B8953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C22D553" w14:textId="77777777" w:rsidTr="00B83F45">
        <w:tc>
          <w:tcPr>
            <w:tcW w:w="389" w:type="dxa"/>
          </w:tcPr>
          <w:p w14:paraId="69A99EDB" w14:textId="77777777" w:rsidR="00F711C3" w:rsidRPr="00AA2803" w:rsidRDefault="00F711C3" w:rsidP="00416E9D">
            <w:pPr>
              <w:pStyle w:val="af"/>
              <w:numPr>
                <w:ilvl w:val="0"/>
                <w:numId w:val="8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2B401718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有效位数（1-箱号、2-盒号、3-本号）</w:t>
            </w:r>
          </w:p>
        </w:tc>
        <w:tc>
          <w:tcPr>
            <w:tcW w:w="2401" w:type="dxa"/>
            <w:gridSpan w:val="3"/>
          </w:tcPr>
          <w:p w14:paraId="54C2BDE6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VALID_NUMBER</w:t>
            </w:r>
          </w:p>
        </w:tc>
        <w:tc>
          <w:tcPr>
            <w:tcW w:w="1987" w:type="dxa"/>
            <w:gridSpan w:val="3"/>
          </w:tcPr>
          <w:p w14:paraId="4DFBF3A6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55BF1200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1E227D04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1E7A2A8" w14:textId="77777777" w:rsidTr="00B83F45">
        <w:tc>
          <w:tcPr>
            <w:tcW w:w="389" w:type="dxa"/>
          </w:tcPr>
          <w:p w14:paraId="4F5EA6F2" w14:textId="77777777" w:rsidR="00F711C3" w:rsidRPr="00AA2803" w:rsidRDefault="00F711C3" w:rsidP="00416E9D">
            <w:pPr>
              <w:pStyle w:val="af"/>
              <w:numPr>
                <w:ilvl w:val="0"/>
                <w:numId w:val="8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D376AED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401" w:type="dxa"/>
            <w:gridSpan w:val="3"/>
          </w:tcPr>
          <w:p w14:paraId="520DFE35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87" w:type="dxa"/>
            <w:gridSpan w:val="3"/>
          </w:tcPr>
          <w:p w14:paraId="7DDE17AF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4C3F8C02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CEB173F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F9559B0" w14:textId="77777777" w:rsidTr="00B83F45">
        <w:tc>
          <w:tcPr>
            <w:tcW w:w="389" w:type="dxa"/>
          </w:tcPr>
          <w:p w14:paraId="4E57C78B" w14:textId="77777777" w:rsidR="00F711C3" w:rsidRPr="00AA2803" w:rsidRDefault="00F711C3" w:rsidP="00416E9D">
            <w:pPr>
              <w:pStyle w:val="af"/>
              <w:numPr>
                <w:ilvl w:val="0"/>
                <w:numId w:val="8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188F0866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2401" w:type="dxa"/>
            <w:gridSpan w:val="3"/>
          </w:tcPr>
          <w:p w14:paraId="4241EFEB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87" w:type="dxa"/>
            <w:gridSpan w:val="3"/>
          </w:tcPr>
          <w:p w14:paraId="769DF36B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2490430A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4D689127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B29A12E" w14:textId="77777777" w:rsidTr="00B83F45">
        <w:tc>
          <w:tcPr>
            <w:tcW w:w="389" w:type="dxa"/>
          </w:tcPr>
          <w:p w14:paraId="5F9E8A94" w14:textId="77777777" w:rsidR="00F711C3" w:rsidRPr="00AA2803" w:rsidRDefault="00F711C3" w:rsidP="00416E9D">
            <w:pPr>
              <w:pStyle w:val="af"/>
              <w:numPr>
                <w:ilvl w:val="0"/>
                <w:numId w:val="8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60374135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箱号</w:t>
            </w:r>
          </w:p>
        </w:tc>
        <w:tc>
          <w:tcPr>
            <w:tcW w:w="2401" w:type="dxa"/>
            <w:gridSpan w:val="3"/>
          </w:tcPr>
          <w:p w14:paraId="42CD683E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TRUNK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987" w:type="dxa"/>
            <w:gridSpan w:val="3"/>
          </w:tcPr>
          <w:p w14:paraId="5D24F221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6D69D37F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FE3A47A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568E7AD1" w14:textId="77777777" w:rsidTr="00B83F45">
        <w:tc>
          <w:tcPr>
            <w:tcW w:w="389" w:type="dxa"/>
          </w:tcPr>
          <w:p w14:paraId="771938C6" w14:textId="77777777" w:rsidR="00CD3B15" w:rsidRPr="00AA2803" w:rsidRDefault="00CD3B15" w:rsidP="00416E9D">
            <w:pPr>
              <w:pStyle w:val="af"/>
              <w:numPr>
                <w:ilvl w:val="0"/>
                <w:numId w:val="8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1DA406AF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盒号</w:t>
            </w:r>
            <w:r>
              <w:rPr>
                <w:rFonts w:ascii="新宋体" w:eastAsia="新宋体" w:hAnsi="新宋体" w:hint="eastAsia"/>
                <w:szCs w:val="22"/>
              </w:rPr>
              <w:t>（箱号+盒子顺序号）</w:t>
            </w:r>
          </w:p>
        </w:tc>
        <w:tc>
          <w:tcPr>
            <w:tcW w:w="2401" w:type="dxa"/>
            <w:gridSpan w:val="3"/>
          </w:tcPr>
          <w:p w14:paraId="38A119B4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BOX_NO</w:t>
            </w:r>
          </w:p>
        </w:tc>
        <w:tc>
          <w:tcPr>
            <w:tcW w:w="1987" w:type="dxa"/>
            <w:gridSpan w:val="3"/>
          </w:tcPr>
          <w:p w14:paraId="1763D5BA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0)</w:t>
            </w:r>
          </w:p>
        </w:tc>
        <w:tc>
          <w:tcPr>
            <w:tcW w:w="712" w:type="dxa"/>
            <w:gridSpan w:val="2"/>
          </w:tcPr>
          <w:p w14:paraId="6C0AF10C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7ACE4733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18BEC586" w14:textId="77777777" w:rsidTr="00B83F45">
        <w:tc>
          <w:tcPr>
            <w:tcW w:w="389" w:type="dxa"/>
          </w:tcPr>
          <w:p w14:paraId="330A978B" w14:textId="77777777" w:rsidR="00CD3B15" w:rsidRPr="00AA2803" w:rsidRDefault="00CD3B15" w:rsidP="00416E9D">
            <w:pPr>
              <w:pStyle w:val="af"/>
              <w:numPr>
                <w:ilvl w:val="0"/>
                <w:numId w:val="8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38646D63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本号</w:t>
            </w:r>
          </w:p>
        </w:tc>
        <w:tc>
          <w:tcPr>
            <w:tcW w:w="2401" w:type="dxa"/>
            <w:gridSpan w:val="3"/>
          </w:tcPr>
          <w:p w14:paraId="7FC54A26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PACKAGE_NO</w:t>
            </w:r>
          </w:p>
        </w:tc>
        <w:tc>
          <w:tcPr>
            <w:tcW w:w="1987" w:type="dxa"/>
            <w:gridSpan w:val="3"/>
          </w:tcPr>
          <w:p w14:paraId="4EBA962E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67203EA5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5B103B46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01A8FAD7" w14:textId="77777777" w:rsidTr="00B83F45">
        <w:tc>
          <w:tcPr>
            <w:tcW w:w="389" w:type="dxa"/>
          </w:tcPr>
          <w:p w14:paraId="69AC5807" w14:textId="77777777" w:rsidR="00CD3B15" w:rsidRPr="00AA2803" w:rsidRDefault="00CD3B15" w:rsidP="00416E9D">
            <w:pPr>
              <w:pStyle w:val="af"/>
              <w:numPr>
                <w:ilvl w:val="0"/>
                <w:numId w:val="8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13BA0725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本数</w:t>
            </w:r>
          </w:p>
        </w:tc>
        <w:tc>
          <w:tcPr>
            <w:tcW w:w="2401" w:type="dxa"/>
            <w:gridSpan w:val="3"/>
          </w:tcPr>
          <w:p w14:paraId="62B0E0EB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PACKAGES</w:t>
            </w:r>
          </w:p>
        </w:tc>
        <w:tc>
          <w:tcPr>
            <w:tcW w:w="1987" w:type="dxa"/>
            <w:gridSpan w:val="3"/>
          </w:tcPr>
          <w:p w14:paraId="36B18657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537B91D1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4695F370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30A1BF2D" w14:textId="77777777" w:rsidTr="00B83F45">
        <w:tc>
          <w:tcPr>
            <w:tcW w:w="389" w:type="dxa"/>
          </w:tcPr>
          <w:p w14:paraId="4AABB3D7" w14:textId="77777777" w:rsidR="00CD3B15" w:rsidRPr="00AA2803" w:rsidRDefault="00CD3B15" w:rsidP="00416E9D">
            <w:pPr>
              <w:pStyle w:val="af"/>
              <w:numPr>
                <w:ilvl w:val="0"/>
                <w:numId w:val="8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381F1F9D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2401" w:type="dxa"/>
            <w:gridSpan w:val="3"/>
          </w:tcPr>
          <w:p w14:paraId="1D0CAD8B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987" w:type="dxa"/>
            <w:gridSpan w:val="3"/>
          </w:tcPr>
          <w:p w14:paraId="0A6A695E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2F58F3A5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287D923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7009F40C" w14:textId="77777777" w:rsidTr="00B83F45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482FE250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CD3B15" w:rsidRPr="00AA2803" w14:paraId="672241EF" w14:textId="77777777" w:rsidTr="00B83F45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E45A28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B639CA6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77D90A1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CD3B15" w:rsidRPr="00AA2803" w14:paraId="0D5C8FF4" w14:textId="77777777" w:rsidTr="00B83F45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4858AC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7A7E9912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PK_WH_CHECK_POINT_DETAIL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</w:tcPr>
          <w:p w14:paraId="65C33887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SEQUENCE_NO</w:t>
            </w:r>
          </w:p>
        </w:tc>
      </w:tr>
      <w:tr w:rsidR="00CD3B15" w:rsidRPr="00AA2803" w14:paraId="3DAA929A" w14:textId="77777777" w:rsidTr="00B83F45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0B2F40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F207926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BD48AE9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3E1D9E6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A710A72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CD3B15" w:rsidRPr="00AA2803" w14:paraId="31BA8A60" w14:textId="77777777" w:rsidTr="00B83F45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C6F9F5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137007F2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</w:tcPr>
          <w:p w14:paraId="4BED7D85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70F53067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</w:tcPr>
          <w:p w14:paraId="094EDE80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559BCC74" w14:textId="77777777" w:rsidTr="00B83F45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5B4F5A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6001EAA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DA539F9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6ADD39C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2F517C" w:rsidRPr="00AA2803" w14:paraId="2A127E93" w14:textId="77777777" w:rsidTr="00B83F45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FF749A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67291873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IDX_WH_CP_DETAIL_CP</w:t>
            </w: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</w:tcPr>
          <w:p w14:paraId="2E9BF22F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CP_NO</w:t>
            </w: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</w:tcPr>
          <w:p w14:paraId="2FA6B8F6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F517C" w:rsidRPr="00AA2803" w14:paraId="50ECE29F" w14:textId="77777777" w:rsidTr="00B83F45"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8E92A3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9" w:type="dxa"/>
            <w:gridSpan w:val="12"/>
            <w:tcBorders>
              <w:left w:val="single" w:sz="4" w:space="0" w:color="auto"/>
            </w:tcBorders>
          </w:tcPr>
          <w:p w14:paraId="529C4AC2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F517C" w:rsidRPr="00AA2803" w14:paraId="206C2583" w14:textId="77777777" w:rsidTr="00B83F45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BEC80D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40D6FD7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2887222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78F52E7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2F517C" w:rsidRPr="00AA2803" w14:paraId="3722C607" w14:textId="77777777" w:rsidTr="00B83F45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E7D1E7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B6C776A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7B2DF7F1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2D8DE1F9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F517C" w:rsidRPr="00AA2803" w14:paraId="7AD3DBE7" w14:textId="77777777" w:rsidTr="00B83F45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13D9B4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0939C18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29D8060F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5F6D2FE9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2CA81A17" w14:textId="77777777" w:rsidR="002C3704" w:rsidRPr="00AA2803" w:rsidRDefault="002C3704" w:rsidP="005C3C63"/>
    <w:p w14:paraId="47FDB0DB" w14:textId="77777777" w:rsidR="001255CD" w:rsidRPr="00AA2803" w:rsidRDefault="001255CD" w:rsidP="001255CD">
      <w:pPr>
        <w:pStyle w:val="4"/>
      </w:pPr>
      <w:bookmarkStart w:id="81" w:name="_Toc435450850"/>
      <w:r w:rsidRPr="00AA2803">
        <w:rPr>
          <w:rFonts w:hint="eastAsia"/>
        </w:rPr>
        <w:t>盘点差错明细（</w:t>
      </w:r>
      <w:r w:rsidRPr="00AA2803">
        <w:t>WH</w:t>
      </w:r>
      <w:r w:rsidRPr="00AA2803">
        <w:rPr>
          <w:rFonts w:hint="eastAsia"/>
        </w:rPr>
        <w:t>_</w:t>
      </w:r>
      <w:r w:rsidRPr="00AA2803">
        <w:t>CP_NOMATCH_DETAIL</w:t>
      </w:r>
      <w:r w:rsidRPr="00AA2803">
        <w:rPr>
          <w:rFonts w:hint="eastAsia"/>
        </w:rPr>
        <w:t>）</w:t>
      </w:r>
      <w:bookmarkEnd w:id="81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139"/>
        <w:gridCol w:w="698"/>
        <w:gridCol w:w="790"/>
        <w:gridCol w:w="1069"/>
        <w:gridCol w:w="413"/>
        <w:gridCol w:w="6"/>
        <w:gridCol w:w="1982"/>
        <w:gridCol w:w="1128"/>
        <w:gridCol w:w="288"/>
        <w:gridCol w:w="571"/>
        <w:gridCol w:w="136"/>
        <w:gridCol w:w="576"/>
        <w:gridCol w:w="1562"/>
      </w:tblGrid>
      <w:tr w:rsidR="00AA2803" w:rsidRPr="00AA2803" w14:paraId="7BD33BF2" w14:textId="77777777" w:rsidTr="00B83F45">
        <w:tc>
          <w:tcPr>
            <w:tcW w:w="1226" w:type="dxa"/>
            <w:gridSpan w:val="3"/>
            <w:shd w:val="clear" w:color="auto" w:fill="C0C0C0"/>
          </w:tcPr>
          <w:p w14:paraId="6A76ACDB" w14:textId="77777777" w:rsidR="001255CD" w:rsidRPr="00AA2803" w:rsidRDefault="001255CD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0" w:type="dxa"/>
            <w:gridSpan w:val="5"/>
            <w:shd w:val="clear" w:color="auto" w:fill="auto"/>
          </w:tcPr>
          <w:p w14:paraId="65D22B97" w14:textId="77777777" w:rsidR="001255CD" w:rsidRPr="00AA2803" w:rsidRDefault="001255CD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盘点差错明细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4ADF3E7C" w14:textId="77777777" w:rsidR="001255CD" w:rsidRPr="00AA2803" w:rsidRDefault="001255CD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5" w:type="dxa"/>
            <w:gridSpan w:val="4"/>
            <w:shd w:val="clear" w:color="auto" w:fill="auto"/>
          </w:tcPr>
          <w:p w14:paraId="716CF3D6" w14:textId="77777777" w:rsidR="001255CD" w:rsidRPr="00AA2803" w:rsidRDefault="001255CD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WH_CP_NOMATCH_DETAIL</w:t>
            </w:r>
          </w:p>
        </w:tc>
      </w:tr>
      <w:tr w:rsidR="00AA2803" w:rsidRPr="00AA2803" w14:paraId="4F5FE83C" w14:textId="77777777" w:rsidTr="00B83F45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71AF9FA2" w14:textId="77777777" w:rsidR="001255CD" w:rsidRPr="00AA2803" w:rsidRDefault="001255CD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6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798BF944" w14:textId="77777777" w:rsidR="001255CD" w:rsidRPr="00AA2803" w:rsidRDefault="001255CD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401" w:type="dxa"/>
            <w:gridSpan w:val="3"/>
            <w:shd w:val="clear" w:color="auto" w:fill="C0C0C0"/>
          </w:tcPr>
          <w:p w14:paraId="09E6A9CE" w14:textId="77777777" w:rsidR="001255CD" w:rsidRPr="00AA2803" w:rsidRDefault="001255CD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7" w:type="dxa"/>
            <w:gridSpan w:val="3"/>
            <w:shd w:val="clear" w:color="auto" w:fill="C0C0C0"/>
          </w:tcPr>
          <w:p w14:paraId="710D004D" w14:textId="77777777" w:rsidR="001255CD" w:rsidRPr="00AA2803" w:rsidRDefault="001255CD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C0C0C0"/>
          </w:tcPr>
          <w:p w14:paraId="1AD17A38" w14:textId="77777777" w:rsidR="001255CD" w:rsidRPr="00AA2803" w:rsidRDefault="001255CD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2" w:type="dxa"/>
            <w:shd w:val="clear" w:color="auto" w:fill="C0C0C0"/>
          </w:tcPr>
          <w:p w14:paraId="714A6DB7" w14:textId="77777777" w:rsidR="001255CD" w:rsidRPr="00AA2803" w:rsidRDefault="001255CD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1B76FF7F" w14:textId="77777777" w:rsidTr="00B83F45">
        <w:tc>
          <w:tcPr>
            <w:tcW w:w="389" w:type="dxa"/>
            <w:tcBorders>
              <w:top w:val="single" w:sz="4" w:space="0" w:color="auto"/>
            </w:tcBorders>
          </w:tcPr>
          <w:p w14:paraId="2D5D2F39" w14:textId="77777777" w:rsidR="001255CD" w:rsidRPr="00AA2803" w:rsidRDefault="001255CD" w:rsidP="006164CE">
            <w:pPr>
              <w:pStyle w:val="af"/>
              <w:numPr>
                <w:ilvl w:val="0"/>
                <w:numId w:val="4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6AE966FC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盘点单编号（</w:t>
            </w:r>
            <w:r w:rsidRPr="00AA2803">
              <w:rPr>
                <w:rFonts w:ascii="新宋体" w:eastAsia="新宋体" w:hAnsi="新宋体"/>
                <w:szCs w:val="22"/>
              </w:rPr>
              <w:t>PD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2401" w:type="dxa"/>
            <w:gridSpan w:val="3"/>
          </w:tcPr>
          <w:p w14:paraId="1720C41D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CP_NO</w:t>
            </w:r>
          </w:p>
        </w:tc>
        <w:tc>
          <w:tcPr>
            <w:tcW w:w="1987" w:type="dxa"/>
            <w:gridSpan w:val="3"/>
          </w:tcPr>
          <w:p w14:paraId="5F105C08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12" w:type="dxa"/>
            <w:gridSpan w:val="2"/>
          </w:tcPr>
          <w:p w14:paraId="11A79466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4F4B956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2DC6D5D" w14:textId="77777777" w:rsidTr="00B83F45">
        <w:tc>
          <w:tcPr>
            <w:tcW w:w="389" w:type="dxa"/>
          </w:tcPr>
          <w:p w14:paraId="3F346A27" w14:textId="77777777" w:rsidR="001255CD" w:rsidRPr="00AA2803" w:rsidRDefault="001255CD" w:rsidP="006164CE">
            <w:pPr>
              <w:pStyle w:val="af"/>
              <w:numPr>
                <w:ilvl w:val="0"/>
                <w:numId w:val="4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8D92ACA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顺序号</w:t>
            </w:r>
          </w:p>
        </w:tc>
        <w:tc>
          <w:tcPr>
            <w:tcW w:w="2401" w:type="dxa"/>
            <w:gridSpan w:val="3"/>
          </w:tcPr>
          <w:p w14:paraId="1E4B724F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SEQUENCE_NO</w:t>
            </w:r>
          </w:p>
        </w:tc>
        <w:tc>
          <w:tcPr>
            <w:tcW w:w="1987" w:type="dxa"/>
            <w:gridSpan w:val="3"/>
          </w:tcPr>
          <w:p w14:paraId="4F6CFBE4" w14:textId="77777777" w:rsidR="001255CD" w:rsidRPr="00AA2803" w:rsidRDefault="001255CD" w:rsidP="00A4356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A43565">
              <w:rPr>
                <w:rFonts w:ascii="新宋体" w:eastAsia="新宋体" w:hAnsi="新宋体"/>
                <w:szCs w:val="22"/>
              </w:rPr>
              <w:t>24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230846B3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F8D17F3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780B7BE" w14:textId="77777777" w:rsidTr="00B83F45">
        <w:tc>
          <w:tcPr>
            <w:tcW w:w="389" w:type="dxa"/>
          </w:tcPr>
          <w:p w14:paraId="4D5C6971" w14:textId="77777777" w:rsidR="001255CD" w:rsidRPr="00AA2803" w:rsidRDefault="001255CD" w:rsidP="006164CE">
            <w:pPr>
              <w:pStyle w:val="af"/>
              <w:numPr>
                <w:ilvl w:val="0"/>
                <w:numId w:val="4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6D45FA07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有效位数（1-箱号、2-盒号、3-本号）</w:t>
            </w:r>
          </w:p>
        </w:tc>
        <w:tc>
          <w:tcPr>
            <w:tcW w:w="2401" w:type="dxa"/>
            <w:gridSpan w:val="3"/>
          </w:tcPr>
          <w:p w14:paraId="3095C08D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VALID_NUMBER</w:t>
            </w:r>
          </w:p>
        </w:tc>
        <w:tc>
          <w:tcPr>
            <w:tcW w:w="1987" w:type="dxa"/>
            <w:gridSpan w:val="3"/>
          </w:tcPr>
          <w:p w14:paraId="7C08AB2C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739BC1E6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96A8BC4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AD26181" w14:textId="77777777" w:rsidTr="00B83F45">
        <w:tc>
          <w:tcPr>
            <w:tcW w:w="389" w:type="dxa"/>
          </w:tcPr>
          <w:p w14:paraId="3015D030" w14:textId="77777777" w:rsidR="001255CD" w:rsidRPr="00AA2803" w:rsidRDefault="001255CD" w:rsidP="006164CE">
            <w:pPr>
              <w:pStyle w:val="af"/>
              <w:numPr>
                <w:ilvl w:val="0"/>
                <w:numId w:val="4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4FE084F2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401" w:type="dxa"/>
            <w:gridSpan w:val="3"/>
          </w:tcPr>
          <w:p w14:paraId="73592B00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87" w:type="dxa"/>
            <w:gridSpan w:val="3"/>
          </w:tcPr>
          <w:p w14:paraId="3ED39F34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578F5FA3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254D093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EEA9702" w14:textId="77777777" w:rsidTr="00B83F45">
        <w:tc>
          <w:tcPr>
            <w:tcW w:w="389" w:type="dxa"/>
          </w:tcPr>
          <w:p w14:paraId="73F3845A" w14:textId="77777777" w:rsidR="001255CD" w:rsidRPr="00AA2803" w:rsidRDefault="001255CD" w:rsidP="006164CE">
            <w:pPr>
              <w:pStyle w:val="af"/>
              <w:numPr>
                <w:ilvl w:val="0"/>
                <w:numId w:val="4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60295F83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2401" w:type="dxa"/>
            <w:gridSpan w:val="3"/>
          </w:tcPr>
          <w:p w14:paraId="2E42174E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87" w:type="dxa"/>
            <w:gridSpan w:val="3"/>
          </w:tcPr>
          <w:p w14:paraId="3884E8B3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5DDFDAF1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FDF2710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BE918BD" w14:textId="77777777" w:rsidTr="00B83F45">
        <w:tc>
          <w:tcPr>
            <w:tcW w:w="389" w:type="dxa"/>
          </w:tcPr>
          <w:p w14:paraId="68B00DDA" w14:textId="77777777" w:rsidR="001255CD" w:rsidRPr="00AA2803" w:rsidRDefault="001255CD" w:rsidP="006164CE">
            <w:pPr>
              <w:pStyle w:val="af"/>
              <w:numPr>
                <w:ilvl w:val="0"/>
                <w:numId w:val="4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45105423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箱号</w:t>
            </w:r>
          </w:p>
        </w:tc>
        <w:tc>
          <w:tcPr>
            <w:tcW w:w="2401" w:type="dxa"/>
            <w:gridSpan w:val="3"/>
          </w:tcPr>
          <w:p w14:paraId="1E78AACB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TRUNK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987" w:type="dxa"/>
            <w:gridSpan w:val="3"/>
          </w:tcPr>
          <w:p w14:paraId="163CECB0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3A50E598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4C84C0E6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32859890" w14:textId="77777777" w:rsidTr="00B83F45">
        <w:tc>
          <w:tcPr>
            <w:tcW w:w="389" w:type="dxa"/>
          </w:tcPr>
          <w:p w14:paraId="5866D4B0" w14:textId="77777777" w:rsidR="00CD3B15" w:rsidRPr="00AA2803" w:rsidRDefault="00CD3B15" w:rsidP="006164CE">
            <w:pPr>
              <w:pStyle w:val="af"/>
              <w:numPr>
                <w:ilvl w:val="0"/>
                <w:numId w:val="4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BFA4F75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盒号</w:t>
            </w:r>
            <w:r>
              <w:rPr>
                <w:rFonts w:ascii="新宋体" w:eastAsia="新宋体" w:hAnsi="新宋体" w:hint="eastAsia"/>
                <w:szCs w:val="22"/>
              </w:rPr>
              <w:t>（箱号+盒子顺序号）</w:t>
            </w:r>
          </w:p>
        </w:tc>
        <w:tc>
          <w:tcPr>
            <w:tcW w:w="2401" w:type="dxa"/>
            <w:gridSpan w:val="3"/>
          </w:tcPr>
          <w:p w14:paraId="4CC72E72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BOX_NO</w:t>
            </w:r>
          </w:p>
        </w:tc>
        <w:tc>
          <w:tcPr>
            <w:tcW w:w="1987" w:type="dxa"/>
            <w:gridSpan w:val="3"/>
          </w:tcPr>
          <w:p w14:paraId="104D9778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0)</w:t>
            </w:r>
          </w:p>
        </w:tc>
        <w:tc>
          <w:tcPr>
            <w:tcW w:w="712" w:type="dxa"/>
            <w:gridSpan w:val="2"/>
          </w:tcPr>
          <w:p w14:paraId="0BB89816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43AF2E07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2908CC5F" w14:textId="77777777" w:rsidTr="00B83F45">
        <w:tc>
          <w:tcPr>
            <w:tcW w:w="389" w:type="dxa"/>
          </w:tcPr>
          <w:p w14:paraId="4A3A93DE" w14:textId="77777777" w:rsidR="00CD3B15" w:rsidRPr="00AA2803" w:rsidRDefault="00CD3B15" w:rsidP="006164CE">
            <w:pPr>
              <w:pStyle w:val="af"/>
              <w:numPr>
                <w:ilvl w:val="0"/>
                <w:numId w:val="4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44479765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本号</w:t>
            </w:r>
          </w:p>
        </w:tc>
        <w:tc>
          <w:tcPr>
            <w:tcW w:w="2401" w:type="dxa"/>
            <w:gridSpan w:val="3"/>
          </w:tcPr>
          <w:p w14:paraId="0987DF2D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PACKAGE_NO</w:t>
            </w:r>
          </w:p>
        </w:tc>
        <w:tc>
          <w:tcPr>
            <w:tcW w:w="1987" w:type="dxa"/>
            <w:gridSpan w:val="3"/>
          </w:tcPr>
          <w:p w14:paraId="3C8980E3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02225F82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7BB6A5EF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1E5DE7CA" w14:textId="77777777" w:rsidTr="00B83F45">
        <w:tc>
          <w:tcPr>
            <w:tcW w:w="389" w:type="dxa"/>
          </w:tcPr>
          <w:p w14:paraId="51951D5F" w14:textId="77777777" w:rsidR="00CD3B15" w:rsidRPr="00AA2803" w:rsidRDefault="00CD3B15" w:rsidP="006164CE">
            <w:pPr>
              <w:pStyle w:val="af"/>
              <w:numPr>
                <w:ilvl w:val="0"/>
                <w:numId w:val="4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60949C94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本数</w:t>
            </w:r>
          </w:p>
        </w:tc>
        <w:tc>
          <w:tcPr>
            <w:tcW w:w="2401" w:type="dxa"/>
            <w:gridSpan w:val="3"/>
          </w:tcPr>
          <w:p w14:paraId="4047B627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PACKAGES</w:t>
            </w:r>
          </w:p>
        </w:tc>
        <w:tc>
          <w:tcPr>
            <w:tcW w:w="1987" w:type="dxa"/>
            <w:gridSpan w:val="3"/>
          </w:tcPr>
          <w:p w14:paraId="1A23CE96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6AB910DA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8C87C85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1A25E68B" w14:textId="77777777" w:rsidTr="00B83F45">
        <w:tc>
          <w:tcPr>
            <w:tcW w:w="389" w:type="dxa"/>
          </w:tcPr>
          <w:p w14:paraId="1391F253" w14:textId="77777777" w:rsidR="00CD3B15" w:rsidRPr="00AA2803" w:rsidRDefault="00CD3B15" w:rsidP="006164CE">
            <w:pPr>
              <w:pStyle w:val="af"/>
              <w:numPr>
                <w:ilvl w:val="0"/>
                <w:numId w:val="4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610A07A2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2401" w:type="dxa"/>
            <w:gridSpan w:val="3"/>
          </w:tcPr>
          <w:p w14:paraId="58D3B581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987" w:type="dxa"/>
            <w:gridSpan w:val="3"/>
          </w:tcPr>
          <w:p w14:paraId="4CE70608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55DF3786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F61E89E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0E97B082" w14:textId="77777777" w:rsidTr="00B83F45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3B0A20C3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CD3B15" w:rsidRPr="00AA2803" w14:paraId="4F98CB0E" w14:textId="77777777" w:rsidTr="00B83F45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5B32A1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1B24EAA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080931F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CD3B15" w:rsidRPr="00AA2803" w14:paraId="7CB119F6" w14:textId="77777777" w:rsidTr="00B83F45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B2AACF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684F8F0E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41279A">
              <w:rPr>
                <w:rFonts w:ascii="新宋体" w:eastAsia="新宋体" w:hAnsi="新宋体"/>
                <w:szCs w:val="22"/>
              </w:rPr>
              <w:t>PK_WH_CP_NOMATCH_DETAIL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</w:tcPr>
          <w:p w14:paraId="4F2FED58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SEQUENCE_NO</w:t>
            </w:r>
          </w:p>
        </w:tc>
      </w:tr>
      <w:tr w:rsidR="00CD3B15" w:rsidRPr="00AA2803" w14:paraId="13620C3D" w14:textId="77777777" w:rsidTr="00B83F45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3E0022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297E54E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844A9B8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D2FBD27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B785BAF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CD3B15" w:rsidRPr="00AA2803" w14:paraId="557256E0" w14:textId="77777777" w:rsidTr="00B83F45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7C3476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3EF56477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</w:tcPr>
          <w:p w14:paraId="671BFBA6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37920804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</w:tcPr>
          <w:p w14:paraId="784A4CD4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4335DC21" w14:textId="77777777" w:rsidTr="00B83F45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7BC4F1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D3F04CE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5A80F9A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B6B6CB2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2F517C" w:rsidRPr="00AA2803" w14:paraId="3E43246F" w14:textId="77777777" w:rsidTr="00B83F45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4AB44F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40F3F7C4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IDX_WH_CPN_DETAIL_CP</w:t>
            </w: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</w:tcPr>
          <w:p w14:paraId="6A74F577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CP_NO</w:t>
            </w: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</w:tcPr>
          <w:p w14:paraId="23F9B936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F517C" w:rsidRPr="00AA2803" w14:paraId="58EAEE69" w14:textId="77777777" w:rsidTr="00B83F45"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D98BAB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9" w:type="dxa"/>
            <w:gridSpan w:val="12"/>
            <w:tcBorders>
              <w:left w:val="single" w:sz="4" w:space="0" w:color="auto"/>
            </w:tcBorders>
          </w:tcPr>
          <w:p w14:paraId="24CFF4B1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F517C" w:rsidRPr="00AA2803" w14:paraId="36996F77" w14:textId="77777777" w:rsidTr="00B83F45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C91041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7816CDA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B399581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B293315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2F517C" w:rsidRPr="00AA2803" w14:paraId="332E35B1" w14:textId="77777777" w:rsidTr="00B83F45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75602F8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9BCBCA8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589E6DB2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50E31876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F517C" w:rsidRPr="00AA2803" w14:paraId="14005D54" w14:textId="77777777" w:rsidTr="00B83F45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ECEA471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8872E10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64FED954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1FE44A3A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6D091337" w14:textId="77777777" w:rsidR="001255CD" w:rsidRPr="00AA2803" w:rsidRDefault="001255CD" w:rsidP="001255CD"/>
    <w:p w14:paraId="10330B90" w14:textId="77777777" w:rsidR="001255CD" w:rsidRPr="00AA2803" w:rsidRDefault="001255CD" w:rsidP="005C3C63"/>
    <w:p w14:paraId="114F3A0E" w14:textId="77777777" w:rsidR="00E728BE" w:rsidRPr="00AA2803" w:rsidRDefault="00E728BE" w:rsidP="00E728BE">
      <w:pPr>
        <w:pStyle w:val="4"/>
      </w:pPr>
      <w:bookmarkStart w:id="82" w:name="_Toc435450851"/>
      <w:r w:rsidRPr="00AA2803">
        <w:rPr>
          <w:rFonts w:hint="eastAsia"/>
        </w:rPr>
        <w:t>损毁单（</w:t>
      </w:r>
      <w:r w:rsidR="00AA4980" w:rsidRPr="00AA2803">
        <w:rPr>
          <w:rFonts w:hint="eastAsia"/>
        </w:rPr>
        <w:t>WH_</w:t>
      </w:r>
      <w:r w:rsidRPr="00AA2803">
        <w:t>BROKEN_RECODER</w:t>
      </w:r>
      <w:r w:rsidRPr="00AA2803">
        <w:rPr>
          <w:rFonts w:hint="eastAsia"/>
        </w:rPr>
        <w:t>）</w:t>
      </w:r>
      <w:bookmarkEnd w:id="82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348"/>
        <w:gridCol w:w="133"/>
        <w:gridCol w:w="6"/>
        <w:gridCol w:w="1984"/>
        <w:gridCol w:w="995"/>
        <w:gridCol w:w="133"/>
        <w:gridCol w:w="850"/>
        <w:gridCol w:w="145"/>
        <w:gridCol w:w="564"/>
        <w:gridCol w:w="1568"/>
      </w:tblGrid>
      <w:tr w:rsidR="00AA2803" w:rsidRPr="00AA2803" w14:paraId="6F2627A8" w14:textId="77777777" w:rsidTr="00E728BE">
        <w:tc>
          <w:tcPr>
            <w:tcW w:w="1231" w:type="dxa"/>
            <w:gridSpan w:val="3"/>
            <w:shd w:val="clear" w:color="auto" w:fill="C0C0C0"/>
          </w:tcPr>
          <w:p w14:paraId="2772DB0B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7C49F20F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损毁单</w:t>
            </w:r>
          </w:p>
        </w:tc>
        <w:tc>
          <w:tcPr>
            <w:tcW w:w="995" w:type="dxa"/>
            <w:shd w:val="clear" w:color="auto" w:fill="C0C0C0"/>
          </w:tcPr>
          <w:p w14:paraId="3BD82B13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260" w:type="dxa"/>
            <w:gridSpan w:val="5"/>
            <w:shd w:val="clear" w:color="auto" w:fill="auto"/>
          </w:tcPr>
          <w:p w14:paraId="6EF95B08" w14:textId="77777777" w:rsidR="00E728BE" w:rsidRPr="00AA2803" w:rsidRDefault="00AA4980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WH_</w:t>
            </w:r>
            <w:r w:rsidR="00E728BE" w:rsidRPr="00AA2803">
              <w:rPr>
                <w:rFonts w:ascii="新宋体" w:eastAsia="新宋体" w:hAnsi="新宋体"/>
                <w:b/>
                <w:sz w:val="24"/>
                <w:szCs w:val="22"/>
              </w:rPr>
              <w:t>BROKEN_RECODER</w:t>
            </w:r>
          </w:p>
        </w:tc>
      </w:tr>
      <w:tr w:rsidR="00AA2803" w:rsidRPr="00AA2803" w14:paraId="11DEAB63" w14:textId="77777777" w:rsidTr="00E728BE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25CC4BA6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297EDD46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123" w:type="dxa"/>
            <w:gridSpan w:val="3"/>
            <w:shd w:val="clear" w:color="auto" w:fill="C0C0C0"/>
          </w:tcPr>
          <w:p w14:paraId="02FB823A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05BF9C9A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22E775E6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24A2BAA2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2E3DE3FB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2661BE95" w14:textId="77777777" w:rsidR="00E728BE" w:rsidRPr="00AA2803" w:rsidRDefault="00E728BE" w:rsidP="006164CE">
            <w:pPr>
              <w:pStyle w:val="af"/>
              <w:numPr>
                <w:ilvl w:val="0"/>
                <w:numId w:val="4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ED93283" w14:textId="77777777" w:rsidR="00E728BE" w:rsidRPr="00AA2803" w:rsidRDefault="007A066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损毁</w:t>
            </w:r>
            <w:r>
              <w:rPr>
                <w:rFonts w:ascii="新宋体" w:eastAsia="新宋体" w:hAnsi="新宋体"/>
                <w:szCs w:val="22"/>
              </w:rPr>
              <w:t>单</w:t>
            </w:r>
            <w:r w:rsidR="00E728BE" w:rsidRPr="00AA2803">
              <w:rPr>
                <w:rFonts w:ascii="新宋体" w:eastAsia="新宋体" w:hAnsi="新宋体" w:hint="eastAsia"/>
                <w:szCs w:val="22"/>
              </w:rPr>
              <w:t>编号（SH12345678）</w:t>
            </w:r>
          </w:p>
        </w:tc>
        <w:tc>
          <w:tcPr>
            <w:tcW w:w="2123" w:type="dxa"/>
            <w:gridSpan w:val="3"/>
          </w:tcPr>
          <w:p w14:paraId="3D73754A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BROKEN_NO</w:t>
            </w:r>
          </w:p>
        </w:tc>
        <w:tc>
          <w:tcPr>
            <w:tcW w:w="1978" w:type="dxa"/>
            <w:gridSpan w:val="3"/>
          </w:tcPr>
          <w:p w14:paraId="116761BA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461CE374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D4EAC89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29AE9AA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175FD05B" w14:textId="77777777" w:rsidR="00E728BE" w:rsidRPr="00AA2803" w:rsidRDefault="00E728BE" w:rsidP="006164CE">
            <w:pPr>
              <w:pStyle w:val="af"/>
              <w:numPr>
                <w:ilvl w:val="0"/>
                <w:numId w:val="4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51C8E110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填报人</w:t>
            </w:r>
          </w:p>
        </w:tc>
        <w:tc>
          <w:tcPr>
            <w:tcW w:w="2123" w:type="dxa"/>
            <w:gridSpan w:val="3"/>
          </w:tcPr>
          <w:p w14:paraId="226F10E2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APPLY</w:t>
            </w:r>
            <w:r w:rsidRPr="00AA2803">
              <w:rPr>
                <w:rFonts w:ascii="新宋体" w:eastAsia="新宋体" w:hAnsi="新宋体"/>
                <w:szCs w:val="22"/>
              </w:rPr>
              <w:t>_ADMIN</w:t>
            </w:r>
          </w:p>
        </w:tc>
        <w:tc>
          <w:tcPr>
            <w:tcW w:w="1978" w:type="dxa"/>
            <w:gridSpan w:val="3"/>
          </w:tcPr>
          <w:p w14:paraId="19E7816D" w14:textId="77777777" w:rsidR="00E728BE" w:rsidRPr="00AA2803" w:rsidRDefault="00E728BE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671A57" w:rsidRPr="00AA2803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15CE579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3DC399C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E489026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3C03105A" w14:textId="77777777" w:rsidR="00E728BE" w:rsidRPr="00AA2803" w:rsidRDefault="00E728BE" w:rsidP="006164CE">
            <w:pPr>
              <w:pStyle w:val="af"/>
              <w:numPr>
                <w:ilvl w:val="0"/>
                <w:numId w:val="4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5C970E42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填报日期</w:t>
            </w:r>
          </w:p>
        </w:tc>
        <w:tc>
          <w:tcPr>
            <w:tcW w:w="2123" w:type="dxa"/>
            <w:gridSpan w:val="3"/>
          </w:tcPr>
          <w:p w14:paraId="2A0AD158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APPLY_DATE</w:t>
            </w:r>
          </w:p>
        </w:tc>
        <w:tc>
          <w:tcPr>
            <w:tcW w:w="1978" w:type="dxa"/>
            <w:gridSpan w:val="3"/>
          </w:tcPr>
          <w:p w14:paraId="7C0DEEDD" w14:textId="77777777" w:rsidR="00E728BE" w:rsidRPr="00AA2803" w:rsidRDefault="00AA4980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3D918294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24B4FFE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7504284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70CEE994" w14:textId="77777777" w:rsidR="00E728BE" w:rsidRPr="00AA2803" w:rsidRDefault="00E728BE" w:rsidP="006164CE">
            <w:pPr>
              <w:pStyle w:val="af"/>
              <w:numPr>
                <w:ilvl w:val="0"/>
                <w:numId w:val="4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4CE3C2A2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生成来源（1-人工录入，2-调拨单生成，3-盘点生成）</w:t>
            </w:r>
          </w:p>
        </w:tc>
        <w:tc>
          <w:tcPr>
            <w:tcW w:w="2123" w:type="dxa"/>
            <w:gridSpan w:val="3"/>
          </w:tcPr>
          <w:p w14:paraId="58AEA208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SOURCE</w:t>
            </w:r>
          </w:p>
        </w:tc>
        <w:tc>
          <w:tcPr>
            <w:tcW w:w="1978" w:type="dxa"/>
            <w:gridSpan w:val="3"/>
          </w:tcPr>
          <w:p w14:paraId="3E8AFD4D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5243821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98A3CEF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B2B1465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7D148370" w14:textId="77777777" w:rsidR="00E728BE" w:rsidRPr="00AA2803" w:rsidRDefault="00E728BE" w:rsidP="006164CE">
            <w:pPr>
              <w:pStyle w:val="af"/>
              <w:numPr>
                <w:ilvl w:val="0"/>
                <w:numId w:val="4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17035674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调拨单编号</w:t>
            </w:r>
          </w:p>
        </w:tc>
        <w:tc>
          <w:tcPr>
            <w:tcW w:w="2123" w:type="dxa"/>
            <w:gridSpan w:val="3"/>
          </w:tcPr>
          <w:p w14:paraId="76184FDE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STB_NO</w:t>
            </w:r>
          </w:p>
        </w:tc>
        <w:tc>
          <w:tcPr>
            <w:tcW w:w="1978" w:type="dxa"/>
            <w:gridSpan w:val="3"/>
          </w:tcPr>
          <w:p w14:paraId="1DBCEC8A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73CB2B64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44CA38C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4AEBB2B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5EBA14B2" w14:textId="77777777" w:rsidR="00E728BE" w:rsidRPr="00AA2803" w:rsidRDefault="00E728BE" w:rsidP="006164CE">
            <w:pPr>
              <w:pStyle w:val="af"/>
              <w:numPr>
                <w:ilvl w:val="0"/>
                <w:numId w:val="4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3B8DEBC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盘点单编号</w:t>
            </w:r>
          </w:p>
        </w:tc>
        <w:tc>
          <w:tcPr>
            <w:tcW w:w="2123" w:type="dxa"/>
            <w:gridSpan w:val="3"/>
          </w:tcPr>
          <w:p w14:paraId="0645A59F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</w:t>
            </w:r>
            <w:r w:rsidRPr="00AA2803">
              <w:rPr>
                <w:rFonts w:ascii="新宋体" w:eastAsia="新宋体" w:hAnsi="新宋体" w:hint="eastAsia"/>
                <w:szCs w:val="22"/>
              </w:rPr>
              <w:t>P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38EF77A4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55CD8EDE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9EEAEA5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B9D9AAD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1E4F488D" w14:textId="77777777" w:rsidR="00E728BE" w:rsidRPr="00AA2803" w:rsidRDefault="00E728BE" w:rsidP="006164CE">
            <w:pPr>
              <w:pStyle w:val="af"/>
              <w:numPr>
                <w:ilvl w:val="0"/>
                <w:numId w:val="4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29EFA39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涉及本数</w:t>
            </w:r>
          </w:p>
        </w:tc>
        <w:tc>
          <w:tcPr>
            <w:tcW w:w="2123" w:type="dxa"/>
            <w:gridSpan w:val="3"/>
          </w:tcPr>
          <w:p w14:paraId="07F254F8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PACKAGES</w:t>
            </w:r>
          </w:p>
        </w:tc>
        <w:tc>
          <w:tcPr>
            <w:tcW w:w="1978" w:type="dxa"/>
            <w:gridSpan w:val="3"/>
          </w:tcPr>
          <w:p w14:paraId="76B27606" w14:textId="42252A16" w:rsidR="00E728BE" w:rsidRPr="00AA2803" w:rsidRDefault="00E728BE" w:rsidP="00D70D6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D70D67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766AC68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78F0DEBB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4A4E53E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7843CAAB" w14:textId="77777777" w:rsidR="00E728BE" w:rsidRPr="00AA2803" w:rsidRDefault="00E728BE" w:rsidP="006164CE">
            <w:pPr>
              <w:pStyle w:val="af"/>
              <w:numPr>
                <w:ilvl w:val="0"/>
                <w:numId w:val="4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5BC2EA92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涉及金额</w:t>
            </w:r>
          </w:p>
        </w:tc>
        <w:tc>
          <w:tcPr>
            <w:tcW w:w="2123" w:type="dxa"/>
            <w:gridSpan w:val="3"/>
          </w:tcPr>
          <w:p w14:paraId="5FADC4F8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TOTAL_AMOUNT</w:t>
            </w:r>
          </w:p>
        </w:tc>
        <w:tc>
          <w:tcPr>
            <w:tcW w:w="1978" w:type="dxa"/>
            <w:gridSpan w:val="3"/>
          </w:tcPr>
          <w:p w14:paraId="286A4772" w14:textId="06E3C3FE" w:rsidR="00E728BE" w:rsidRPr="00AA2803" w:rsidRDefault="00B1493D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NUMBER(2</w:t>
            </w:r>
            <w:r w:rsidR="00E728BE" w:rsidRPr="00AA2803">
              <w:rPr>
                <w:rFonts w:ascii="新宋体" w:eastAsia="新宋体" w:hAnsi="新宋体" w:hint="eastAsia"/>
                <w:szCs w:val="22"/>
              </w:rPr>
              <w:t>8)</w:t>
            </w:r>
          </w:p>
        </w:tc>
        <w:tc>
          <w:tcPr>
            <w:tcW w:w="709" w:type="dxa"/>
            <w:gridSpan w:val="2"/>
          </w:tcPr>
          <w:p w14:paraId="1043A2BB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0DC689E6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2FF7B06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14FB4734" w14:textId="77777777" w:rsidR="00E728BE" w:rsidRPr="00AA2803" w:rsidRDefault="00E728BE" w:rsidP="006164CE">
            <w:pPr>
              <w:pStyle w:val="af"/>
              <w:numPr>
                <w:ilvl w:val="0"/>
                <w:numId w:val="4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6E75AE7" w14:textId="77777777" w:rsidR="00E728BE" w:rsidRPr="00AA2803" w:rsidRDefault="0050417B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损毁</w:t>
            </w:r>
            <w:r w:rsidR="00E728BE" w:rsidRPr="00AA2803">
              <w:rPr>
                <w:rFonts w:ascii="新宋体" w:eastAsia="新宋体" w:hAnsi="新宋体" w:hint="eastAsia"/>
                <w:szCs w:val="22"/>
              </w:rPr>
              <w:t>原因（41-被盗、42-损坏、43-丢失）</w:t>
            </w:r>
          </w:p>
        </w:tc>
        <w:tc>
          <w:tcPr>
            <w:tcW w:w="2123" w:type="dxa"/>
            <w:gridSpan w:val="3"/>
          </w:tcPr>
          <w:p w14:paraId="74970E8E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REASON</w:t>
            </w:r>
          </w:p>
        </w:tc>
        <w:tc>
          <w:tcPr>
            <w:tcW w:w="1978" w:type="dxa"/>
            <w:gridSpan w:val="3"/>
          </w:tcPr>
          <w:p w14:paraId="62165818" w14:textId="2FFB115E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A54F27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E3E69F6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0B73C2A9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963E0B2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4E1F86C5" w14:textId="77777777" w:rsidR="00E728BE" w:rsidRPr="00AA2803" w:rsidRDefault="00E728BE" w:rsidP="006164CE">
            <w:pPr>
              <w:pStyle w:val="af"/>
              <w:numPr>
                <w:ilvl w:val="0"/>
                <w:numId w:val="4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A821B7E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备注</w:t>
            </w:r>
          </w:p>
        </w:tc>
        <w:tc>
          <w:tcPr>
            <w:tcW w:w="2123" w:type="dxa"/>
            <w:gridSpan w:val="3"/>
          </w:tcPr>
          <w:p w14:paraId="5C658823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REMARK</w:t>
            </w:r>
          </w:p>
        </w:tc>
        <w:tc>
          <w:tcPr>
            <w:tcW w:w="1978" w:type="dxa"/>
            <w:gridSpan w:val="3"/>
          </w:tcPr>
          <w:p w14:paraId="3E249EFA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1DF3A4C1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70441FA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4415C7A" w14:textId="77777777" w:rsidTr="00E728BE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37AFF471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0DBC1CEC" w14:textId="77777777" w:rsidTr="00E728B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85B4D3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676C9E9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62CBF84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59F0CA3E" w14:textId="77777777" w:rsidTr="00E728B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AE47C7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2D04600E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</w:t>
            </w:r>
            <w:r w:rsidR="00AA4980" w:rsidRPr="00AA2803">
              <w:rPr>
                <w:rFonts w:ascii="新宋体" w:eastAsia="新宋体" w:hAnsi="新宋体"/>
                <w:szCs w:val="22"/>
              </w:rPr>
              <w:t>WH_</w:t>
            </w:r>
            <w:r w:rsidRPr="00AA2803">
              <w:rPr>
                <w:rFonts w:ascii="新宋体" w:eastAsia="新宋体" w:hAnsi="新宋体"/>
                <w:szCs w:val="22"/>
              </w:rPr>
              <w:t>BROKEN_RECODER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1BE5CCDC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BROKEN_NO</w:t>
            </w:r>
          </w:p>
        </w:tc>
      </w:tr>
      <w:tr w:rsidR="00AA2803" w:rsidRPr="00AA2803" w14:paraId="3B6BE714" w14:textId="77777777" w:rsidTr="00E728B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8BA0D1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8A521CE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20EB84C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9C11AFF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03564E2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7767B6EF" w14:textId="77777777" w:rsidTr="00E728B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8CADDA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70F657E3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35969B8C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6DDA1BE7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636D6926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B603E4E" w14:textId="77777777" w:rsidTr="00E728B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E1F0C0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6DDCE64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643A799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C81672F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25625DA0" w14:textId="77777777" w:rsidTr="00E728B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431412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1665D94C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</w:tcPr>
          <w:p w14:paraId="5C4DFB85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36B6FF06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A1D8419" w14:textId="77777777" w:rsidTr="00E728BE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AE91CD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491C34AC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21680FF" w14:textId="77777777" w:rsidTr="00E728B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619636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FCC7B5E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2A5B89E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AA8356D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431EEEE3" w14:textId="77777777" w:rsidTr="00E728B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5F8DC7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0CEEEA5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4DA62A99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7ABD16C1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97A4F4A" w14:textId="77777777" w:rsidTr="00E728B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F4F36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A4E8ECE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02C9338E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7BCB8355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74409A94" w14:textId="77777777" w:rsidR="00E728BE" w:rsidRPr="00AA2803" w:rsidRDefault="00E728BE" w:rsidP="00E728BE"/>
    <w:p w14:paraId="6D7711A7" w14:textId="77777777" w:rsidR="00E728BE" w:rsidRPr="00AA2803" w:rsidRDefault="00E728BE" w:rsidP="00E728BE">
      <w:pPr>
        <w:pStyle w:val="4"/>
      </w:pPr>
      <w:bookmarkStart w:id="83" w:name="_Toc435450852"/>
      <w:r w:rsidRPr="00AA2803">
        <w:rPr>
          <w:rFonts w:hint="eastAsia"/>
        </w:rPr>
        <w:t>损毁单明细（</w:t>
      </w:r>
      <w:r w:rsidR="00AA4980" w:rsidRPr="00AA2803">
        <w:rPr>
          <w:rFonts w:hint="eastAsia"/>
        </w:rPr>
        <w:t>WH_</w:t>
      </w:r>
      <w:r w:rsidRPr="00AA2803">
        <w:t>BROKEN_RECODER</w:t>
      </w:r>
      <w:r w:rsidR="0041279A">
        <w:t>_DETAIL</w:t>
      </w:r>
      <w:r w:rsidRPr="00AA2803">
        <w:rPr>
          <w:rFonts w:hint="eastAsia"/>
        </w:rPr>
        <w:t>）</w:t>
      </w:r>
      <w:bookmarkEnd w:id="83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348"/>
        <w:gridCol w:w="567"/>
        <w:gridCol w:w="1556"/>
        <w:gridCol w:w="995"/>
        <w:gridCol w:w="133"/>
        <w:gridCol w:w="850"/>
        <w:gridCol w:w="145"/>
        <w:gridCol w:w="564"/>
        <w:gridCol w:w="1568"/>
      </w:tblGrid>
      <w:tr w:rsidR="00AA2803" w:rsidRPr="00AA2803" w14:paraId="61AF12AB" w14:textId="77777777" w:rsidTr="00E728BE">
        <w:tc>
          <w:tcPr>
            <w:tcW w:w="1231" w:type="dxa"/>
            <w:gridSpan w:val="3"/>
            <w:shd w:val="clear" w:color="auto" w:fill="C0C0C0"/>
          </w:tcPr>
          <w:p w14:paraId="0BED3778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4"/>
            <w:shd w:val="clear" w:color="auto" w:fill="auto"/>
          </w:tcPr>
          <w:p w14:paraId="2675BD8D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损毁单</w:t>
            </w:r>
            <w:r w:rsidR="0041279A">
              <w:rPr>
                <w:rFonts w:ascii="新宋体" w:eastAsia="新宋体" w:hAnsi="新宋体" w:hint="eastAsia"/>
                <w:b/>
                <w:sz w:val="24"/>
                <w:szCs w:val="22"/>
              </w:rPr>
              <w:t>明细</w:t>
            </w:r>
          </w:p>
        </w:tc>
        <w:tc>
          <w:tcPr>
            <w:tcW w:w="995" w:type="dxa"/>
            <w:shd w:val="clear" w:color="auto" w:fill="C0C0C0"/>
          </w:tcPr>
          <w:p w14:paraId="0DF5A497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260" w:type="dxa"/>
            <w:gridSpan w:val="5"/>
            <w:shd w:val="clear" w:color="auto" w:fill="auto"/>
          </w:tcPr>
          <w:p w14:paraId="23B7EA95" w14:textId="77777777" w:rsidR="00E728BE" w:rsidRPr="00AA2803" w:rsidRDefault="00AA4980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WH_</w:t>
            </w:r>
            <w:r w:rsidR="00E728BE" w:rsidRPr="00AA2803">
              <w:rPr>
                <w:rFonts w:ascii="新宋体" w:eastAsia="新宋体" w:hAnsi="新宋体"/>
                <w:b/>
                <w:sz w:val="24"/>
                <w:szCs w:val="22"/>
              </w:rPr>
              <w:t>BROKEN_RECODER</w:t>
            </w:r>
            <w:r w:rsidR="0041279A" w:rsidRPr="0041279A">
              <w:rPr>
                <w:rFonts w:ascii="新宋体" w:eastAsia="新宋体" w:hAnsi="新宋体"/>
                <w:b/>
                <w:sz w:val="24"/>
                <w:szCs w:val="22"/>
              </w:rPr>
              <w:t>_DETAIL</w:t>
            </w:r>
          </w:p>
        </w:tc>
      </w:tr>
      <w:tr w:rsidR="00AA2803" w:rsidRPr="00AA2803" w14:paraId="7C2E67C2" w14:textId="77777777" w:rsidTr="00E728BE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146C2156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13479359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123" w:type="dxa"/>
            <w:gridSpan w:val="2"/>
            <w:shd w:val="clear" w:color="auto" w:fill="C0C0C0"/>
          </w:tcPr>
          <w:p w14:paraId="3BEC6C2A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77FE4EE3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72254D2D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1C0EBB26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4E777535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1B4F7E35" w14:textId="77777777" w:rsidR="00E728BE" w:rsidRPr="00AA2803" w:rsidRDefault="00E728BE" w:rsidP="006164CE">
            <w:pPr>
              <w:pStyle w:val="af"/>
              <w:numPr>
                <w:ilvl w:val="0"/>
                <w:numId w:val="4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53A96D20" w14:textId="77777777" w:rsidR="00E728BE" w:rsidRPr="00AA2803" w:rsidRDefault="007A066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损毁</w:t>
            </w:r>
            <w:r>
              <w:rPr>
                <w:rFonts w:ascii="新宋体" w:eastAsia="新宋体" w:hAnsi="新宋体"/>
                <w:szCs w:val="22"/>
              </w:rPr>
              <w:t>单</w:t>
            </w:r>
            <w:r w:rsidR="00E728BE" w:rsidRPr="00AA2803">
              <w:rPr>
                <w:rFonts w:ascii="新宋体" w:eastAsia="新宋体" w:hAnsi="新宋体" w:hint="eastAsia"/>
                <w:szCs w:val="22"/>
              </w:rPr>
              <w:t>编号（SH12345678）</w:t>
            </w:r>
          </w:p>
        </w:tc>
        <w:tc>
          <w:tcPr>
            <w:tcW w:w="2123" w:type="dxa"/>
            <w:gridSpan w:val="2"/>
          </w:tcPr>
          <w:p w14:paraId="25CC5578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BROKEN_NO</w:t>
            </w:r>
          </w:p>
        </w:tc>
        <w:tc>
          <w:tcPr>
            <w:tcW w:w="1978" w:type="dxa"/>
            <w:gridSpan w:val="3"/>
          </w:tcPr>
          <w:p w14:paraId="2AF7A533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79896FBD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8909A2D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C3E30DF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57D84952" w14:textId="77777777" w:rsidR="00E728BE" w:rsidRPr="00AA2803" w:rsidRDefault="00E728BE" w:rsidP="006164CE">
            <w:pPr>
              <w:pStyle w:val="af"/>
              <w:numPr>
                <w:ilvl w:val="0"/>
                <w:numId w:val="4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1F81AB2E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顺序号</w:t>
            </w:r>
          </w:p>
        </w:tc>
        <w:tc>
          <w:tcPr>
            <w:tcW w:w="2123" w:type="dxa"/>
            <w:gridSpan w:val="2"/>
          </w:tcPr>
          <w:p w14:paraId="4C90B5C3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SEQUENCE_NO</w:t>
            </w:r>
          </w:p>
        </w:tc>
        <w:tc>
          <w:tcPr>
            <w:tcW w:w="1978" w:type="dxa"/>
            <w:gridSpan w:val="3"/>
          </w:tcPr>
          <w:p w14:paraId="6699E091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A43565">
              <w:rPr>
                <w:rFonts w:ascii="新宋体" w:eastAsia="新宋体" w:hAnsi="新宋体"/>
                <w:szCs w:val="22"/>
              </w:rPr>
              <w:t>24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848F5A4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2045BAF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FA0FB6E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58E5D538" w14:textId="77777777" w:rsidR="00E728BE" w:rsidRPr="00AA2803" w:rsidRDefault="00E728BE" w:rsidP="006164CE">
            <w:pPr>
              <w:pStyle w:val="af"/>
              <w:numPr>
                <w:ilvl w:val="0"/>
                <w:numId w:val="4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431A901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有效位数（1-箱号、2-盒号、3-</w:t>
            </w:r>
            <w:r w:rsidRPr="00AA2803">
              <w:rPr>
                <w:rFonts w:ascii="新宋体" w:eastAsia="新宋体" w:hAnsi="新宋体" w:hint="eastAsia"/>
                <w:szCs w:val="22"/>
              </w:rPr>
              <w:lastRenderedPageBreak/>
              <w:t>本号）</w:t>
            </w:r>
          </w:p>
        </w:tc>
        <w:tc>
          <w:tcPr>
            <w:tcW w:w="2123" w:type="dxa"/>
            <w:gridSpan w:val="2"/>
          </w:tcPr>
          <w:p w14:paraId="002D2ECF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lastRenderedPageBreak/>
              <w:t>VALID_NUMBER</w:t>
            </w:r>
          </w:p>
        </w:tc>
        <w:tc>
          <w:tcPr>
            <w:tcW w:w="1978" w:type="dxa"/>
            <w:gridSpan w:val="3"/>
          </w:tcPr>
          <w:p w14:paraId="60696B74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74C1A15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D9170CB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C254925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3DDA8314" w14:textId="77777777" w:rsidR="00E728BE" w:rsidRPr="00AA2803" w:rsidRDefault="00E728BE" w:rsidP="006164CE">
            <w:pPr>
              <w:pStyle w:val="af"/>
              <w:numPr>
                <w:ilvl w:val="0"/>
                <w:numId w:val="4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2E3611F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123" w:type="dxa"/>
            <w:gridSpan w:val="2"/>
          </w:tcPr>
          <w:p w14:paraId="6811A758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3"/>
          </w:tcPr>
          <w:p w14:paraId="084DC6F2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2AD5F294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CC7E83C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88C5A88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4D73FA51" w14:textId="77777777" w:rsidR="00E728BE" w:rsidRPr="00AA2803" w:rsidRDefault="00E728BE" w:rsidP="006164CE">
            <w:pPr>
              <w:pStyle w:val="af"/>
              <w:numPr>
                <w:ilvl w:val="0"/>
                <w:numId w:val="4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7556C226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2123" w:type="dxa"/>
            <w:gridSpan w:val="2"/>
          </w:tcPr>
          <w:p w14:paraId="1C632C02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239C1A7A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36B07451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A6B1188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D2D3D62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6B7A0239" w14:textId="77777777" w:rsidR="00E728BE" w:rsidRPr="00AA2803" w:rsidRDefault="00E728BE" w:rsidP="006164CE">
            <w:pPr>
              <w:pStyle w:val="af"/>
              <w:numPr>
                <w:ilvl w:val="0"/>
                <w:numId w:val="4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42B43759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箱号</w:t>
            </w:r>
          </w:p>
        </w:tc>
        <w:tc>
          <w:tcPr>
            <w:tcW w:w="2123" w:type="dxa"/>
            <w:gridSpan w:val="2"/>
          </w:tcPr>
          <w:p w14:paraId="16BC27E1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TRUNK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4B528E59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392BBB3B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DBAAA89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13B19AC1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2B98BCDB" w14:textId="77777777" w:rsidR="00CD3B15" w:rsidRPr="00AA2803" w:rsidRDefault="00CD3B15" w:rsidP="006164CE">
            <w:pPr>
              <w:pStyle w:val="af"/>
              <w:numPr>
                <w:ilvl w:val="0"/>
                <w:numId w:val="4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1D91F8C0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盒号</w:t>
            </w:r>
            <w:r>
              <w:rPr>
                <w:rFonts w:ascii="新宋体" w:eastAsia="新宋体" w:hAnsi="新宋体" w:hint="eastAsia"/>
                <w:szCs w:val="22"/>
              </w:rPr>
              <w:t>（箱号+盒子顺序号）</w:t>
            </w:r>
          </w:p>
        </w:tc>
        <w:tc>
          <w:tcPr>
            <w:tcW w:w="2123" w:type="dxa"/>
            <w:gridSpan w:val="2"/>
          </w:tcPr>
          <w:p w14:paraId="04009367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BOX_NO</w:t>
            </w:r>
          </w:p>
        </w:tc>
        <w:tc>
          <w:tcPr>
            <w:tcW w:w="1978" w:type="dxa"/>
            <w:gridSpan w:val="3"/>
          </w:tcPr>
          <w:p w14:paraId="25238BFE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0)</w:t>
            </w:r>
          </w:p>
        </w:tc>
        <w:tc>
          <w:tcPr>
            <w:tcW w:w="709" w:type="dxa"/>
            <w:gridSpan w:val="2"/>
          </w:tcPr>
          <w:p w14:paraId="5FBE643E" w14:textId="7BD7B316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618779D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30B0F4EF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1F8A93FD" w14:textId="77777777" w:rsidR="00CD3B15" w:rsidRPr="00AA2803" w:rsidRDefault="00CD3B15" w:rsidP="006164CE">
            <w:pPr>
              <w:pStyle w:val="af"/>
              <w:numPr>
                <w:ilvl w:val="0"/>
                <w:numId w:val="4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25C1B64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本号</w:t>
            </w:r>
          </w:p>
        </w:tc>
        <w:tc>
          <w:tcPr>
            <w:tcW w:w="2123" w:type="dxa"/>
            <w:gridSpan w:val="2"/>
          </w:tcPr>
          <w:p w14:paraId="429393EF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PACKAGE_NO</w:t>
            </w:r>
          </w:p>
        </w:tc>
        <w:tc>
          <w:tcPr>
            <w:tcW w:w="1978" w:type="dxa"/>
            <w:gridSpan w:val="3"/>
          </w:tcPr>
          <w:p w14:paraId="329F120A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1B83D7C9" w14:textId="1CFE433D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BF9FECE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6496A498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0FB15556" w14:textId="77777777" w:rsidR="00CD3B15" w:rsidRPr="00AA2803" w:rsidRDefault="00CD3B15" w:rsidP="006164CE">
            <w:pPr>
              <w:pStyle w:val="af"/>
              <w:numPr>
                <w:ilvl w:val="0"/>
                <w:numId w:val="4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12375EC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本数</w:t>
            </w:r>
          </w:p>
        </w:tc>
        <w:tc>
          <w:tcPr>
            <w:tcW w:w="2123" w:type="dxa"/>
            <w:gridSpan w:val="2"/>
          </w:tcPr>
          <w:p w14:paraId="686FA29E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PACKAGES</w:t>
            </w:r>
          </w:p>
        </w:tc>
        <w:tc>
          <w:tcPr>
            <w:tcW w:w="1978" w:type="dxa"/>
            <w:gridSpan w:val="3"/>
          </w:tcPr>
          <w:p w14:paraId="1DBE76F8" w14:textId="45C2E132" w:rsidR="00CD3B15" w:rsidRPr="00AA2803" w:rsidRDefault="00CD3B15" w:rsidP="0087250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872508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EE6CD54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75FE30F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79ED15E2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02353583" w14:textId="77777777" w:rsidR="00CD3B15" w:rsidRPr="00AA2803" w:rsidRDefault="00CD3B15" w:rsidP="006164CE">
            <w:pPr>
              <w:pStyle w:val="af"/>
              <w:numPr>
                <w:ilvl w:val="0"/>
                <w:numId w:val="4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4E529158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2123" w:type="dxa"/>
            <w:gridSpan w:val="2"/>
          </w:tcPr>
          <w:p w14:paraId="509EC3FF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978" w:type="dxa"/>
            <w:gridSpan w:val="3"/>
          </w:tcPr>
          <w:p w14:paraId="75D1F51C" w14:textId="0E7B3D9E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AF57CB"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2B52D75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B9DA5C3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5E4C69FF" w14:textId="77777777" w:rsidTr="00E728BE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176D7C76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CD3B15" w:rsidRPr="00AA2803" w14:paraId="13AF0125" w14:textId="77777777" w:rsidTr="00D304F9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8B3F24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D022A4F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71DF78F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CD3B15" w:rsidRPr="00AA2803" w14:paraId="38C2597F" w14:textId="77777777" w:rsidTr="00D304F9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CB93E7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3" w:type="dxa"/>
            <w:gridSpan w:val="4"/>
            <w:tcBorders>
              <w:left w:val="single" w:sz="4" w:space="0" w:color="auto"/>
            </w:tcBorders>
          </w:tcPr>
          <w:p w14:paraId="0BF5C5E2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PK_WH_BROKEN_RECODER</w:t>
            </w:r>
            <w:r>
              <w:rPr>
                <w:rFonts w:ascii="新宋体" w:eastAsia="新宋体" w:hAnsi="新宋体"/>
                <w:szCs w:val="22"/>
              </w:rPr>
              <w:t>_DETAIL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6EB53515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SEQUENCE_NO</w:t>
            </w:r>
          </w:p>
        </w:tc>
      </w:tr>
      <w:tr w:rsidR="00CD3B15" w:rsidRPr="00AA2803" w14:paraId="06FDCA77" w14:textId="77777777" w:rsidTr="00D304F9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F02226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15ACA72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3154B8F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300861D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625E638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CD3B15" w:rsidRPr="00AA2803" w14:paraId="0A0FE549" w14:textId="77777777" w:rsidTr="00D304F9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4CDBB8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3" w:type="dxa"/>
            <w:gridSpan w:val="4"/>
            <w:tcBorders>
              <w:left w:val="single" w:sz="4" w:space="0" w:color="auto"/>
            </w:tcBorders>
          </w:tcPr>
          <w:p w14:paraId="0C960D4B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</w:tcPr>
          <w:p w14:paraId="7388BBDA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5F9B9095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6E067DAA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63986374" w14:textId="77777777" w:rsidTr="00D304F9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DBE52F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4F3F05F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4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D596479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9704873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2F517C" w:rsidRPr="00AA2803" w14:paraId="2FAB0408" w14:textId="77777777" w:rsidTr="00D304F9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2C46C2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3" w:type="dxa"/>
            <w:gridSpan w:val="4"/>
            <w:tcBorders>
              <w:left w:val="single" w:sz="4" w:space="0" w:color="auto"/>
            </w:tcBorders>
          </w:tcPr>
          <w:p w14:paraId="05A376B8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IDX_WH_BR_DETAIL_BR</w:t>
            </w:r>
          </w:p>
        </w:tc>
        <w:tc>
          <w:tcPr>
            <w:tcW w:w="2684" w:type="dxa"/>
            <w:gridSpan w:val="3"/>
            <w:tcBorders>
              <w:left w:val="single" w:sz="4" w:space="0" w:color="auto"/>
            </w:tcBorders>
          </w:tcPr>
          <w:p w14:paraId="6B0E1615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BROKEN_NO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16720809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F517C" w:rsidRPr="00AA2803" w14:paraId="21F624B2" w14:textId="77777777" w:rsidTr="00E728BE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C67AAD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1"/>
            <w:tcBorders>
              <w:left w:val="single" w:sz="4" w:space="0" w:color="auto"/>
            </w:tcBorders>
          </w:tcPr>
          <w:p w14:paraId="2F5D1B89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F517C" w:rsidRPr="00AA2803" w14:paraId="250ACB16" w14:textId="77777777" w:rsidTr="00D304F9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EA96E7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4AC1EBF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5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A243E8F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B80BE21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2F517C" w:rsidRPr="00AA2803" w14:paraId="189C60B1" w14:textId="77777777" w:rsidTr="00D304F9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1DCF54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4A7962B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5" w:type="dxa"/>
            <w:gridSpan w:val="2"/>
            <w:tcBorders>
              <w:left w:val="single" w:sz="4" w:space="0" w:color="auto"/>
            </w:tcBorders>
          </w:tcPr>
          <w:p w14:paraId="3C38C27E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688A3190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F517C" w:rsidRPr="00AA2803" w14:paraId="2D124C3D" w14:textId="77777777" w:rsidTr="00D304F9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236380C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51104B8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5" w:type="dxa"/>
            <w:gridSpan w:val="2"/>
            <w:tcBorders>
              <w:left w:val="single" w:sz="4" w:space="0" w:color="auto"/>
            </w:tcBorders>
          </w:tcPr>
          <w:p w14:paraId="68EED0F2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2CD2C668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32038C70" w14:textId="77777777" w:rsidR="00E728BE" w:rsidRPr="00AA2803" w:rsidRDefault="00E728BE" w:rsidP="00E728BE"/>
    <w:p w14:paraId="4D2F7B14" w14:textId="77777777" w:rsidR="00375561" w:rsidRPr="00AA2803" w:rsidRDefault="00375561" w:rsidP="00375561">
      <w:pPr>
        <w:pStyle w:val="4"/>
      </w:pPr>
      <w:bookmarkStart w:id="84" w:name="_Toc435450853"/>
      <w:r w:rsidRPr="00AA2803">
        <w:rPr>
          <w:rFonts w:hint="eastAsia"/>
        </w:rPr>
        <w:t>批次终结（</w:t>
      </w:r>
      <w:r w:rsidR="00AA4980" w:rsidRPr="00AA2803">
        <w:rPr>
          <w:rFonts w:hint="eastAsia"/>
        </w:rPr>
        <w:t>WH_</w:t>
      </w:r>
      <w:r w:rsidR="00AA4980" w:rsidRPr="00AA2803">
        <w:t>BATCH_END</w:t>
      </w:r>
      <w:r w:rsidRPr="00AA2803">
        <w:rPr>
          <w:rFonts w:hint="eastAsia"/>
        </w:rPr>
        <w:t>）</w:t>
      </w:r>
      <w:bookmarkEnd w:id="84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348"/>
        <w:gridCol w:w="133"/>
        <w:gridCol w:w="6"/>
        <w:gridCol w:w="1984"/>
        <w:gridCol w:w="995"/>
        <w:gridCol w:w="133"/>
        <w:gridCol w:w="850"/>
        <w:gridCol w:w="145"/>
        <w:gridCol w:w="564"/>
        <w:gridCol w:w="1568"/>
      </w:tblGrid>
      <w:tr w:rsidR="00AA2803" w:rsidRPr="00AA2803" w14:paraId="77A1365C" w14:textId="77777777" w:rsidTr="001E4D5E">
        <w:tc>
          <w:tcPr>
            <w:tcW w:w="1231" w:type="dxa"/>
            <w:gridSpan w:val="3"/>
            <w:shd w:val="clear" w:color="auto" w:fill="C0C0C0"/>
          </w:tcPr>
          <w:p w14:paraId="319198AA" w14:textId="77777777" w:rsidR="00AA4980" w:rsidRPr="00AA2803" w:rsidRDefault="00AA4980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399A88E6" w14:textId="77777777" w:rsidR="00AA4980" w:rsidRPr="00AA2803" w:rsidRDefault="00AA4980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批次终结</w:t>
            </w:r>
          </w:p>
        </w:tc>
        <w:tc>
          <w:tcPr>
            <w:tcW w:w="995" w:type="dxa"/>
            <w:shd w:val="clear" w:color="auto" w:fill="C0C0C0"/>
          </w:tcPr>
          <w:p w14:paraId="7882C2E8" w14:textId="77777777" w:rsidR="00AA4980" w:rsidRPr="00AA2803" w:rsidRDefault="00AA4980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260" w:type="dxa"/>
            <w:gridSpan w:val="5"/>
            <w:shd w:val="clear" w:color="auto" w:fill="auto"/>
          </w:tcPr>
          <w:p w14:paraId="4B7C38F0" w14:textId="77777777" w:rsidR="00AA4980" w:rsidRPr="00AA2803" w:rsidRDefault="00AA4980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WH_BATCH_END</w:t>
            </w:r>
          </w:p>
        </w:tc>
      </w:tr>
      <w:tr w:rsidR="00AA2803" w:rsidRPr="00AA2803" w14:paraId="3FD8C7A9" w14:textId="77777777" w:rsidTr="001E4D5E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7EAF6C31" w14:textId="77777777" w:rsidR="00AA4980" w:rsidRPr="00AA2803" w:rsidRDefault="00AA4980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2AD68EE9" w14:textId="77777777" w:rsidR="00AA4980" w:rsidRPr="00AA2803" w:rsidRDefault="00AA4980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123" w:type="dxa"/>
            <w:gridSpan w:val="3"/>
            <w:shd w:val="clear" w:color="auto" w:fill="C0C0C0"/>
          </w:tcPr>
          <w:p w14:paraId="043544E8" w14:textId="77777777" w:rsidR="00AA4980" w:rsidRPr="00AA2803" w:rsidRDefault="00AA4980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0AA13DF8" w14:textId="77777777" w:rsidR="00AA4980" w:rsidRPr="00AA2803" w:rsidRDefault="00AA4980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66D303B8" w14:textId="77777777" w:rsidR="00AA4980" w:rsidRPr="00AA2803" w:rsidRDefault="00AA4980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4842A5A0" w14:textId="77777777" w:rsidR="00AA4980" w:rsidRPr="00AA2803" w:rsidRDefault="00AA4980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1AD5B745" w14:textId="77777777" w:rsidTr="001E4D5E">
        <w:tc>
          <w:tcPr>
            <w:tcW w:w="391" w:type="dxa"/>
            <w:tcBorders>
              <w:top w:val="single" w:sz="4" w:space="0" w:color="auto"/>
            </w:tcBorders>
          </w:tcPr>
          <w:p w14:paraId="7A7084BE" w14:textId="77777777" w:rsidR="00AA4980" w:rsidRPr="00AA2803" w:rsidRDefault="00AA4980" w:rsidP="006164CE">
            <w:pPr>
              <w:pStyle w:val="af"/>
              <w:numPr>
                <w:ilvl w:val="0"/>
                <w:numId w:val="5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49A171DF" w14:textId="77777777" w:rsidR="00AA4980" w:rsidRPr="00AA2803" w:rsidRDefault="002D43D9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批</w:t>
            </w:r>
            <w:r>
              <w:rPr>
                <w:rFonts w:ascii="新宋体" w:eastAsia="新宋体" w:hAnsi="新宋体"/>
                <w:szCs w:val="22"/>
              </w:rPr>
              <w:t>次终结</w:t>
            </w:r>
            <w:r w:rsidR="00AA4980" w:rsidRPr="00AA2803">
              <w:rPr>
                <w:rFonts w:ascii="新宋体" w:eastAsia="新宋体" w:hAnsi="新宋体" w:hint="eastAsia"/>
                <w:szCs w:val="22"/>
              </w:rPr>
              <w:t>编号（</w:t>
            </w:r>
            <w:r w:rsidR="00AA4980" w:rsidRPr="00AA2803">
              <w:rPr>
                <w:rFonts w:ascii="新宋体" w:eastAsia="新宋体" w:hAnsi="新宋体"/>
                <w:szCs w:val="22"/>
              </w:rPr>
              <w:t>ZJ</w:t>
            </w:r>
            <w:r w:rsidR="00AA4980"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2123" w:type="dxa"/>
            <w:gridSpan w:val="3"/>
          </w:tcPr>
          <w:p w14:paraId="519A53CC" w14:textId="77777777" w:rsidR="00AA4980" w:rsidRPr="00AA2803" w:rsidRDefault="00AA4980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BE_NO</w:t>
            </w:r>
          </w:p>
        </w:tc>
        <w:tc>
          <w:tcPr>
            <w:tcW w:w="1978" w:type="dxa"/>
            <w:gridSpan w:val="3"/>
          </w:tcPr>
          <w:p w14:paraId="288DA682" w14:textId="77777777" w:rsidR="00AA4980" w:rsidRPr="00AA2803" w:rsidRDefault="00AA4980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5D398432" w14:textId="77777777" w:rsidR="00AA4980" w:rsidRPr="00AA2803" w:rsidRDefault="00AA4980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2914A22" w14:textId="77777777" w:rsidR="00AA4980" w:rsidRPr="00AA2803" w:rsidRDefault="00AA4980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0753463" w14:textId="77777777" w:rsidTr="001E4D5E">
        <w:tc>
          <w:tcPr>
            <w:tcW w:w="391" w:type="dxa"/>
            <w:tcBorders>
              <w:top w:val="single" w:sz="4" w:space="0" w:color="auto"/>
            </w:tcBorders>
          </w:tcPr>
          <w:p w14:paraId="13E49F66" w14:textId="77777777" w:rsidR="00AA4980" w:rsidRPr="00AA2803" w:rsidRDefault="00AA4980" w:rsidP="006164CE">
            <w:pPr>
              <w:pStyle w:val="af"/>
              <w:numPr>
                <w:ilvl w:val="0"/>
                <w:numId w:val="5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44C3C18E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123" w:type="dxa"/>
            <w:gridSpan w:val="3"/>
          </w:tcPr>
          <w:p w14:paraId="24E53297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3"/>
          </w:tcPr>
          <w:p w14:paraId="07D281B5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31C6AEBB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E2A1BB2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7ABB9CF" w14:textId="77777777" w:rsidTr="001E4D5E">
        <w:tc>
          <w:tcPr>
            <w:tcW w:w="391" w:type="dxa"/>
            <w:tcBorders>
              <w:top w:val="single" w:sz="4" w:space="0" w:color="auto"/>
            </w:tcBorders>
          </w:tcPr>
          <w:p w14:paraId="4B6780B2" w14:textId="77777777" w:rsidR="00AA4980" w:rsidRPr="00AA2803" w:rsidRDefault="00AA4980" w:rsidP="006164CE">
            <w:pPr>
              <w:pStyle w:val="af"/>
              <w:numPr>
                <w:ilvl w:val="0"/>
                <w:numId w:val="5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5CC1187C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2123" w:type="dxa"/>
            <w:gridSpan w:val="3"/>
          </w:tcPr>
          <w:p w14:paraId="76D5357E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6C722AEA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72E554DB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2F54D84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BA22B39" w14:textId="77777777" w:rsidTr="001E4D5E">
        <w:tc>
          <w:tcPr>
            <w:tcW w:w="391" w:type="dxa"/>
            <w:tcBorders>
              <w:top w:val="single" w:sz="4" w:space="0" w:color="auto"/>
            </w:tcBorders>
          </w:tcPr>
          <w:p w14:paraId="120439E1" w14:textId="77777777" w:rsidR="00AA4980" w:rsidRPr="00AA2803" w:rsidRDefault="00AA4980" w:rsidP="006164CE">
            <w:pPr>
              <w:pStyle w:val="af"/>
              <w:numPr>
                <w:ilvl w:val="0"/>
                <w:numId w:val="5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472D33FF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批次总数（张）</w:t>
            </w:r>
          </w:p>
        </w:tc>
        <w:tc>
          <w:tcPr>
            <w:tcW w:w="2123" w:type="dxa"/>
            <w:gridSpan w:val="3"/>
          </w:tcPr>
          <w:p w14:paraId="2C308D83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TICKETS</w:t>
            </w:r>
          </w:p>
        </w:tc>
        <w:tc>
          <w:tcPr>
            <w:tcW w:w="1978" w:type="dxa"/>
            <w:gridSpan w:val="3"/>
          </w:tcPr>
          <w:p w14:paraId="5DB1A631" w14:textId="77777777" w:rsidR="00AA4980" w:rsidRPr="00AA2803" w:rsidRDefault="00AA4980" w:rsidP="00A137A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A137A5"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3418A35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45FD605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26B14CC" w14:textId="77777777" w:rsidTr="001E4D5E">
        <w:tc>
          <w:tcPr>
            <w:tcW w:w="391" w:type="dxa"/>
            <w:tcBorders>
              <w:top w:val="single" w:sz="4" w:space="0" w:color="auto"/>
            </w:tcBorders>
          </w:tcPr>
          <w:p w14:paraId="47611D63" w14:textId="77777777" w:rsidR="00AA4980" w:rsidRPr="00AA2803" w:rsidRDefault="00AA4980" w:rsidP="006164CE">
            <w:pPr>
              <w:pStyle w:val="af"/>
              <w:numPr>
                <w:ilvl w:val="0"/>
                <w:numId w:val="5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73B13B0D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销售数量（张）</w:t>
            </w:r>
          </w:p>
        </w:tc>
        <w:tc>
          <w:tcPr>
            <w:tcW w:w="2123" w:type="dxa"/>
            <w:gridSpan w:val="3"/>
          </w:tcPr>
          <w:p w14:paraId="713344A0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SALE_</w:t>
            </w:r>
            <w:r w:rsidRPr="00AA2803">
              <w:rPr>
                <w:rFonts w:ascii="新宋体" w:eastAsia="新宋体" w:hAnsi="新宋体" w:hint="eastAsia"/>
                <w:szCs w:val="22"/>
              </w:rPr>
              <w:t>AMOUNT</w:t>
            </w:r>
          </w:p>
        </w:tc>
        <w:tc>
          <w:tcPr>
            <w:tcW w:w="1978" w:type="dxa"/>
            <w:gridSpan w:val="3"/>
          </w:tcPr>
          <w:p w14:paraId="56DCA556" w14:textId="77777777" w:rsidR="00AA4980" w:rsidRPr="00AA2803" w:rsidRDefault="00AA4980" w:rsidP="00A137A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A137A5"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9BFADC7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97AADD1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A0EE7EC" w14:textId="77777777" w:rsidTr="001E4D5E">
        <w:tc>
          <w:tcPr>
            <w:tcW w:w="391" w:type="dxa"/>
            <w:tcBorders>
              <w:top w:val="single" w:sz="4" w:space="0" w:color="auto"/>
            </w:tcBorders>
          </w:tcPr>
          <w:p w14:paraId="1109C947" w14:textId="77777777" w:rsidR="00AA4980" w:rsidRPr="00AA2803" w:rsidRDefault="00AA4980" w:rsidP="006164CE">
            <w:pPr>
              <w:pStyle w:val="af"/>
              <w:numPr>
                <w:ilvl w:val="0"/>
                <w:numId w:val="5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3F7B6350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兑奖金额（瑞尔）</w:t>
            </w:r>
          </w:p>
        </w:tc>
        <w:tc>
          <w:tcPr>
            <w:tcW w:w="2123" w:type="dxa"/>
            <w:gridSpan w:val="3"/>
          </w:tcPr>
          <w:p w14:paraId="7B9DC894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PAY_AMOUNT</w:t>
            </w:r>
          </w:p>
        </w:tc>
        <w:tc>
          <w:tcPr>
            <w:tcW w:w="1978" w:type="dxa"/>
            <w:gridSpan w:val="3"/>
          </w:tcPr>
          <w:p w14:paraId="6F24D1C5" w14:textId="77777777" w:rsidR="00AA4980" w:rsidRPr="00AA2803" w:rsidRDefault="00AA4980" w:rsidP="00A137A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A137A5"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2906414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85C5AAA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1F2E239" w14:textId="77777777" w:rsidTr="001E4D5E">
        <w:tc>
          <w:tcPr>
            <w:tcW w:w="391" w:type="dxa"/>
            <w:tcBorders>
              <w:top w:val="single" w:sz="4" w:space="0" w:color="auto"/>
            </w:tcBorders>
          </w:tcPr>
          <w:p w14:paraId="28E44378" w14:textId="77777777" w:rsidR="00AA4980" w:rsidRPr="00AA2803" w:rsidRDefault="00AA4980" w:rsidP="006164CE">
            <w:pPr>
              <w:pStyle w:val="af"/>
              <w:numPr>
                <w:ilvl w:val="0"/>
                <w:numId w:val="5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57FD1A73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库存数量（张）</w:t>
            </w:r>
          </w:p>
        </w:tc>
        <w:tc>
          <w:tcPr>
            <w:tcW w:w="2123" w:type="dxa"/>
            <w:gridSpan w:val="3"/>
          </w:tcPr>
          <w:p w14:paraId="23EC8F09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INVENTORY_TICKETS</w:t>
            </w:r>
          </w:p>
        </w:tc>
        <w:tc>
          <w:tcPr>
            <w:tcW w:w="1978" w:type="dxa"/>
            <w:gridSpan w:val="3"/>
          </w:tcPr>
          <w:p w14:paraId="45381D44" w14:textId="77777777" w:rsidR="00AA4980" w:rsidRPr="00AA2803" w:rsidRDefault="00AA4980" w:rsidP="00A137A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A137A5"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4C7A11B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97C55C2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C594D60" w14:textId="77777777" w:rsidTr="001E4D5E">
        <w:tc>
          <w:tcPr>
            <w:tcW w:w="391" w:type="dxa"/>
            <w:tcBorders>
              <w:top w:val="single" w:sz="4" w:space="0" w:color="auto"/>
            </w:tcBorders>
          </w:tcPr>
          <w:p w14:paraId="1DDD6A05" w14:textId="77777777" w:rsidR="00671A57" w:rsidRPr="00AA2803" w:rsidRDefault="00671A57" w:rsidP="006164CE">
            <w:pPr>
              <w:pStyle w:val="af"/>
              <w:numPr>
                <w:ilvl w:val="0"/>
                <w:numId w:val="5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5238F5F7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填报人</w:t>
            </w:r>
          </w:p>
        </w:tc>
        <w:tc>
          <w:tcPr>
            <w:tcW w:w="2123" w:type="dxa"/>
            <w:gridSpan w:val="3"/>
          </w:tcPr>
          <w:p w14:paraId="6E40EEC0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CREATE_ADMIN</w:t>
            </w:r>
          </w:p>
        </w:tc>
        <w:tc>
          <w:tcPr>
            <w:tcW w:w="1978" w:type="dxa"/>
            <w:gridSpan w:val="3"/>
          </w:tcPr>
          <w:p w14:paraId="4C143CC7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F6C700A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E130FFE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FEB53D3" w14:textId="77777777" w:rsidTr="001E4D5E">
        <w:tc>
          <w:tcPr>
            <w:tcW w:w="391" w:type="dxa"/>
            <w:tcBorders>
              <w:top w:val="single" w:sz="4" w:space="0" w:color="auto"/>
            </w:tcBorders>
          </w:tcPr>
          <w:p w14:paraId="08FA4E5E" w14:textId="77777777" w:rsidR="00671A57" w:rsidRPr="00AA2803" w:rsidRDefault="00671A57" w:rsidP="006164CE">
            <w:pPr>
              <w:pStyle w:val="af"/>
              <w:numPr>
                <w:ilvl w:val="0"/>
                <w:numId w:val="5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59D349C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填报日期</w:t>
            </w:r>
          </w:p>
        </w:tc>
        <w:tc>
          <w:tcPr>
            <w:tcW w:w="2123" w:type="dxa"/>
            <w:gridSpan w:val="3"/>
          </w:tcPr>
          <w:p w14:paraId="7AF7EA95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CREATE</w:t>
            </w:r>
            <w:r w:rsidRPr="00AA2803">
              <w:rPr>
                <w:rFonts w:ascii="新宋体" w:eastAsia="新宋体" w:hAnsi="新宋体" w:hint="eastAsia"/>
                <w:szCs w:val="22"/>
              </w:rPr>
              <w:t>_DATE</w:t>
            </w:r>
          </w:p>
        </w:tc>
        <w:tc>
          <w:tcPr>
            <w:tcW w:w="1978" w:type="dxa"/>
            <w:gridSpan w:val="3"/>
          </w:tcPr>
          <w:p w14:paraId="13EF52E3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5F4B9293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142EF82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C5EFF3D" w14:textId="77777777" w:rsidTr="001E4D5E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71FB9A65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5D81FF6B" w14:textId="77777777" w:rsidTr="001E4D5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72AC63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14C3B04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480D542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53550EB7" w14:textId="77777777" w:rsidTr="001E4D5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309FC9" w14:textId="77777777" w:rsidR="0040106B" w:rsidRPr="00AA2803" w:rsidRDefault="0040106B" w:rsidP="004010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676EBBC8" w14:textId="77777777" w:rsidR="0040106B" w:rsidRPr="00AA2803" w:rsidRDefault="0040106B" w:rsidP="004010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PK_WH_BATCH_END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1E26D8BA" w14:textId="77777777" w:rsidR="0040106B" w:rsidRPr="00AA2803" w:rsidRDefault="0040106B" w:rsidP="004010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BE_NO</w:t>
            </w:r>
          </w:p>
        </w:tc>
      </w:tr>
      <w:tr w:rsidR="00AA2803" w:rsidRPr="00AA2803" w14:paraId="63882233" w14:textId="77777777" w:rsidTr="001E4D5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2276B3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23059F1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3F72CC6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C7D6C14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2A809AD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18FFE9AD" w14:textId="77777777" w:rsidTr="001E4D5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94F9B5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063C8646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5AF7E619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73432F89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73838E88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086FB32" w14:textId="77777777" w:rsidTr="001E4D5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B4457A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ADA1291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B0715D3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9DD0EA1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46D60F27" w14:textId="77777777" w:rsidTr="001E4D5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5F9CA8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2009BDAA" w14:textId="0B1CF416" w:rsidR="00671A57" w:rsidRPr="00AA2803" w:rsidRDefault="00132C98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U</w:t>
            </w:r>
            <w:r>
              <w:rPr>
                <w:rFonts w:ascii="新宋体" w:eastAsia="新宋体" w:hAnsi="新宋体"/>
                <w:szCs w:val="22"/>
              </w:rPr>
              <w:t>DX_WH_BATCH_END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</w:tcPr>
          <w:p w14:paraId="30BDD410" w14:textId="2FAA83B3" w:rsidR="00671A57" w:rsidRPr="00AA2803" w:rsidRDefault="00132C98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132C98">
              <w:rPr>
                <w:rFonts w:ascii="新宋体" w:eastAsia="新宋体" w:hAnsi="新宋体"/>
                <w:szCs w:val="22"/>
              </w:rPr>
              <w:t>PLAN_CODE,BATCH_NO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7D7D3137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BA1C645" w14:textId="77777777" w:rsidTr="001E4D5E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1034E5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11C9F3FC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3AA0845" w14:textId="77777777" w:rsidTr="001E4D5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3FEFA0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7D8AD8F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E871806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FB1662F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1EFD0BEC" w14:textId="77777777" w:rsidTr="001E4D5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D0C07D3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194EB70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791913F5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521F89FA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5CA6E63" w14:textId="77777777" w:rsidTr="001E4D5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CBF16E0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9DD8DC7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4394F59E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449F7EA6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31F99BC4" w14:textId="77777777" w:rsidR="00AA4980" w:rsidRPr="00AA2803" w:rsidRDefault="00AA4980" w:rsidP="00AA4980"/>
    <w:p w14:paraId="4FD972D6" w14:textId="77777777" w:rsidR="00084E23" w:rsidRPr="00AA2803" w:rsidRDefault="00084E23" w:rsidP="00084E23">
      <w:pPr>
        <w:pStyle w:val="3"/>
      </w:pPr>
      <w:bookmarkStart w:id="85" w:name="_Toc435450854"/>
      <w:r w:rsidRPr="00AA2803">
        <w:rPr>
          <w:rFonts w:hint="eastAsia"/>
        </w:rPr>
        <w:t>交易</w:t>
      </w:r>
      <w:r w:rsidR="00C7196D" w:rsidRPr="00AA2803">
        <w:rPr>
          <w:rFonts w:hint="eastAsia"/>
        </w:rPr>
        <w:t>凭证</w:t>
      </w:r>
      <w:bookmarkEnd w:id="85"/>
    </w:p>
    <w:p w14:paraId="64176444" w14:textId="77777777" w:rsidR="00084E23" w:rsidRPr="00AA2803" w:rsidRDefault="00084E23" w:rsidP="00084E23">
      <w:pPr>
        <w:pStyle w:val="4"/>
      </w:pPr>
      <w:bookmarkStart w:id="86" w:name="_Toc435450855"/>
      <w:r w:rsidRPr="00AA2803">
        <w:rPr>
          <w:rFonts w:hint="eastAsia"/>
        </w:rPr>
        <w:t>订单（</w:t>
      </w:r>
      <w:r w:rsidRPr="00AA2803">
        <w:rPr>
          <w:rFonts w:hint="eastAsia"/>
        </w:rPr>
        <w:t>SALE_ORDER</w:t>
      </w:r>
      <w:r w:rsidRPr="00AA2803">
        <w:rPr>
          <w:rFonts w:hint="eastAsia"/>
        </w:rPr>
        <w:t>）</w:t>
      </w:r>
      <w:bookmarkEnd w:id="86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206"/>
        <w:gridCol w:w="275"/>
        <w:gridCol w:w="6"/>
        <w:gridCol w:w="1984"/>
        <w:gridCol w:w="1128"/>
        <w:gridCol w:w="288"/>
        <w:gridCol w:w="562"/>
        <w:gridCol w:w="145"/>
        <w:gridCol w:w="564"/>
        <w:gridCol w:w="1568"/>
      </w:tblGrid>
      <w:tr w:rsidR="00AA2803" w:rsidRPr="00AA2803" w14:paraId="06A73F81" w14:textId="77777777" w:rsidTr="00084E23">
        <w:tc>
          <w:tcPr>
            <w:tcW w:w="1231" w:type="dxa"/>
            <w:gridSpan w:val="3"/>
            <w:shd w:val="clear" w:color="auto" w:fill="C0C0C0"/>
          </w:tcPr>
          <w:p w14:paraId="706E6D73" w14:textId="77777777" w:rsidR="00084E23" w:rsidRPr="00AA2803" w:rsidRDefault="00084E2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5769D26E" w14:textId="77777777" w:rsidR="00084E23" w:rsidRPr="00AA2803" w:rsidRDefault="00084E2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订单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11BAB755" w14:textId="77777777" w:rsidR="00084E23" w:rsidRPr="00AA2803" w:rsidRDefault="00084E2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4317E489" w14:textId="77777777" w:rsidR="00084E23" w:rsidRPr="00AA2803" w:rsidRDefault="00084E2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SALE_ORDER</w:t>
            </w:r>
          </w:p>
        </w:tc>
      </w:tr>
      <w:tr w:rsidR="00AA2803" w:rsidRPr="00AA2803" w14:paraId="7D47E10D" w14:textId="77777777" w:rsidTr="00526CC3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593BE246" w14:textId="77777777" w:rsidR="00084E23" w:rsidRPr="00AA2803" w:rsidRDefault="00084E2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6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696469EC" w14:textId="77777777" w:rsidR="00084E23" w:rsidRPr="00AA2803" w:rsidRDefault="00084E2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4C408269" w14:textId="77777777" w:rsidR="00084E23" w:rsidRPr="00AA2803" w:rsidRDefault="00084E2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61D7E3C3" w14:textId="77777777" w:rsidR="00084E23" w:rsidRPr="00AA2803" w:rsidRDefault="00084E2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3249A614" w14:textId="77777777" w:rsidR="00084E23" w:rsidRPr="00AA2803" w:rsidRDefault="00084E2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4E7518DE" w14:textId="77777777" w:rsidR="00084E23" w:rsidRPr="00AA2803" w:rsidRDefault="00084E2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36267A21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499198D9" w14:textId="77777777" w:rsidR="00084E23" w:rsidRPr="00AA2803" w:rsidRDefault="00084E23" w:rsidP="000A0DB5">
            <w:pPr>
              <w:pStyle w:val="af"/>
              <w:numPr>
                <w:ilvl w:val="0"/>
                <w:numId w:val="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71A190AD" w14:textId="77777777" w:rsidR="00084E23" w:rsidRPr="00AA2803" w:rsidRDefault="00084E23" w:rsidP="00162BF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订单编号（DD</w:t>
            </w:r>
            <w:r w:rsidR="00162BF0" w:rsidRPr="00AA2803">
              <w:rPr>
                <w:rFonts w:ascii="新宋体" w:eastAsia="新宋体" w:hAnsi="新宋体" w:hint="eastAsia"/>
                <w:szCs w:val="22"/>
              </w:rPr>
              <w:t xml:space="preserve"> 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2265" w:type="dxa"/>
            <w:gridSpan w:val="3"/>
          </w:tcPr>
          <w:p w14:paraId="5E382080" w14:textId="77777777" w:rsidR="00084E23" w:rsidRPr="00AA2803" w:rsidRDefault="00541A9D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ORDER_NO</w:t>
            </w:r>
          </w:p>
        </w:tc>
        <w:tc>
          <w:tcPr>
            <w:tcW w:w="1978" w:type="dxa"/>
            <w:gridSpan w:val="3"/>
          </w:tcPr>
          <w:p w14:paraId="2A43BED2" w14:textId="77777777" w:rsidR="00084E23" w:rsidRPr="00AA2803" w:rsidRDefault="00541A9D" w:rsidP="00162BF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="00162BF0" w:rsidRPr="00AA2803">
              <w:rPr>
                <w:rFonts w:ascii="新宋体" w:eastAsia="新宋体" w:hAnsi="新宋体"/>
                <w:szCs w:val="22"/>
              </w:rPr>
              <w:t>10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3FC3C7C" w14:textId="77777777" w:rsidR="00084E23" w:rsidRPr="00AA2803" w:rsidRDefault="00084E2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EA90B61" w14:textId="77777777" w:rsidR="00084E23" w:rsidRPr="00AA2803" w:rsidRDefault="00084E2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D43E81B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7D28216C" w14:textId="77777777" w:rsidR="00084E23" w:rsidRPr="00AA2803" w:rsidRDefault="00084E23" w:rsidP="000A0DB5">
            <w:pPr>
              <w:pStyle w:val="af"/>
              <w:numPr>
                <w:ilvl w:val="0"/>
                <w:numId w:val="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0797197C" w14:textId="77777777" w:rsidR="00084E23" w:rsidRPr="00AA2803" w:rsidRDefault="00084E23" w:rsidP="00541A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申请人</w:t>
            </w:r>
            <w:r w:rsidR="00D04F17" w:rsidRPr="00AA2803">
              <w:rPr>
                <w:rFonts w:ascii="新宋体" w:eastAsia="新宋体" w:hAnsi="新宋体" w:hint="eastAsia"/>
                <w:szCs w:val="22"/>
              </w:rPr>
              <w:t>（站点自行在终端机申请，此项为空）</w:t>
            </w:r>
          </w:p>
        </w:tc>
        <w:tc>
          <w:tcPr>
            <w:tcW w:w="2265" w:type="dxa"/>
            <w:gridSpan w:val="3"/>
          </w:tcPr>
          <w:p w14:paraId="4AB9573A" w14:textId="77777777" w:rsidR="00084E23" w:rsidRPr="00AA2803" w:rsidRDefault="00541A9D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APPLY_ADMIN</w:t>
            </w:r>
          </w:p>
        </w:tc>
        <w:tc>
          <w:tcPr>
            <w:tcW w:w="1978" w:type="dxa"/>
            <w:gridSpan w:val="3"/>
          </w:tcPr>
          <w:p w14:paraId="43543A37" w14:textId="77777777" w:rsidR="00084E23" w:rsidRPr="00AA2803" w:rsidRDefault="00084E23" w:rsidP="00B14BF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</w:t>
            </w:r>
            <w:r w:rsidR="00B14BFE" w:rsidRPr="00AA2803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14A2A46" w14:textId="77777777" w:rsidR="00084E23" w:rsidRPr="00AA2803" w:rsidRDefault="00084E2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65446E2F" w14:textId="77777777" w:rsidR="00084E23" w:rsidRPr="00AA2803" w:rsidRDefault="00084E2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C3B8736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012BFDEC" w14:textId="77777777" w:rsidR="00541A9D" w:rsidRPr="00AA2803" w:rsidRDefault="00541A9D" w:rsidP="000A0DB5">
            <w:pPr>
              <w:pStyle w:val="af"/>
              <w:numPr>
                <w:ilvl w:val="0"/>
                <w:numId w:val="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0FB8FD5C" w14:textId="77777777" w:rsidR="00541A9D" w:rsidRPr="00AA2803" w:rsidRDefault="00541A9D" w:rsidP="00541A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申请时间</w:t>
            </w:r>
          </w:p>
        </w:tc>
        <w:tc>
          <w:tcPr>
            <w:tcW w:w="2265" w:type="dxa"/>
            <w:gridSpan w:val="3"/>
          </w:tcPr>
          <w:p w14:paraId="46DC75DC" w14:textId="77777777" w:rsidR="00541A9D" w:rsidRPr="00AA2803" w:rsidRDefault="00541A9D" w:rsidP="00541A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APPLY_DATE</w:t>
            </w:r>
          </w:p>
        </w:tc>
        <w:tc>
          <w:tcPr>
            <w:tcW w:w="1978" w:type="dxa"/>
            <w:gridSpan w:val="3"/>
          </w:tcPr>
          <w:p w14:paraId="12A24A2F" w14:textId="77777777" w:rsidR="00541A9D" w:rsidRPr="00AA2803" w:rsidRDefault="00541A9D" w:rsidP="00541A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7704B35B" w14:textId="77777777" w:rsidR="00541A9D" w:rsidRPr="00AA2803" w:rsidRDefault="00541A9D" w:rsidP="00541A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A619270" w14:textId="77777777" w:rsidR="00541A9D" w:rsidRPr="00AA2803" w:rsidRDefault="00541A9D" w:rsidP="00541A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9B57125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72BF091E" w14:textId="77777777" w:rsidR="00AB001F" w:rsidRPr="00AA2803" w:rsidRDefault="00AB001F" w:rsidP="000A0DB5">
            <w:pPr>
              <w:pStyle w:val="af"/>
              <w:numPr>
                <w:ilvl w:val="0"/>
                <w:numId w:val="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25CDB052" w14:textId="77777777" w:rsidR="00AB001F" w:rsidRPr="00AA2803" w:rsidRDefault="00AB001F" w:rsidP="00AB00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订货</w:t>
            </w:r>
            <w:r w:rsidR="002E1351" w:rsidRPr="00AA2803">
              <w:rPr>
                <w:rFonts w:ascii="新宋体" w:eastAsia="新宋体" w:hAnsi="新宋体" w:hint="eastAsia"/>
                <w:szCs w:val="22"/>
              </w:rPr>
              <w:t>站点</w:t>
            </w:r>
          </w:p>
        </w:tc>
        <w:tc>
          <w:tcPr>
            <w:tcW w:w="2265" w:type="dxa"/>
            <w:gridSpan w:val="3"/>
          </w:tcPr>
          <w:p w14:paraId="5EF20D55" w14:textId="77777777" w:rsidR="00AB001F" w:rsidRPr="00AA2803" w:rsidRDefault="00AB001F" w:rsidP="00AB00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APPLY_</w:t>
            </w:r>
            <w:r w:rsidR="00DB492B" w:rsidRPr="00AA2803">
              <w:rPr>
                <w:rFonts w:ascii="新宋体" w:eastAsia="新宋体" w:hAnsi="新宋体" w:hint="eastAsia"/>
                <w:szCs w:val="22"/>
              </w:rPr>
              <w:t>AGENCY</w:t>
            </w:r>
          </w:p>
        </w:tc>
        <w:tc>
          <w:tcPr>
            <w:tcW w:w="1978" w:type="dxa"/>
            <w:gridSpan w:val="3"/>
          </w:tcPr>
          <w:p w14:paraId="06F66407" w14:textId="77777777" w:rsidR="00AB001F" w:rsidRPr="00AA2803" w:rsidRDefault="00AB001F" w:rsidP="00AB00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="00DB492B" w:rsidRPr="00AA2803">
              <w:rPr>
                <w:rFonts w:ascii="新宋体" w:eastAsia="新宋体" w:hAnsi="新宋体" w:hint="eastAsia"/>
                <w:szCs w:val="22"/>
              </w:rPr>
              <w:t>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5681478" w14:textId="77777777" w:rsidR="00AB001F" w:rsidRPr="00AA2803" w:rsidRDefault="00AB001F" w:rsidP="00AB00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4E614B6" w14:textId="77777777" w:rsidR="00AB001F" w:rsidRPr="00AA2803" w:rsidRDefault="00AB001F" w:rsidP="00AB00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5A18D39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00C268FE" w14:textId="77777777" w:rsidR="00333CA3" w:rsidRPr="00AA2803" w:rsidRDefault="00333CA3" w:rsidP="00333CA3">
            <w:pPr>
              <w:pStyle w:val="af"/>
              <w:numPr>
                <w:ilvl w:val="0"/>
                <w:numId w:val="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3D4295DD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发货人</w:t>
            </w:r>
          </w:p>
        </w:tc>
        <w:tc>
          <w:tcPr>
            <w:tcW w:w="2265" w:type="dxa"/>
            <w:gridSpan w:val="3"/>
          </w:tcPr>
          <w:p w14:paraId="3E7C24F7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SENDER_ADMIN</w:t>
            </w:r>
          </w:p>
        </w:tc>
        <w:tc>
          <w:tcPr>
            <w:tcW w:w="1978" w:type="dxa"/>
            <w:gridSpan w:val="3"/>
          </w:tcPr>
          <w:p w14:paraId="3BA2E954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73DE0DEF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8C98289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D7B23B5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31B39A2D" w14:textId="77777777" w:rsidR="00333CA3" w:rsidRPr="00AA2803" w:rsidRDefault="00333CA3" w:rsidP="00333CA3">
            <w:pPr>
              <w:pStyle w:val="af"/>
              <w:numPr>
                <w:ilvl w:val="0"/>
                <w:numId w:val="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522E7B5A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发货仓库</w:t>
            </w:r>
          </w:p>
        </w:tc>
        <w:tc>
          <w:tcPr>
            <w:tcW w:w="2265" w:type="dxa"/>
            <w:gridSpan w:val="3"/>
          </w:tcPr>
          <w:p w14:paraId="5C3EFEB7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SEND_WAREHOUSE</w:t>
            </w:r>
          </w:p>
        </w:tc>
        <w:tc>
          <w:tcPr>
            <w:tcW w:w="1978" w:type="dxa"/>
            <w:gridSpan w:val="3"/>
          </w:tcPr>
          <w:p w14:paraId="77BE9635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CHAR(4)</w:t>
            </w:r>
          </w:p>
        </w:tc>
        <w:tc>
          <w:tcPr>
            <w:tcW w:w="709" w:type="dxa"/>
            <w:gridSpan w:val="2"/>
          </w:tcPr>
          <w:p w14:paraId="65956663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F85DCFA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B6D32A9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3815BC22" w14:textId="77777777" w:rsidR="00333CA3" w:rsidRPr="00AA2803" w:rsidRDefault="00333CA3" w:rsidP="00333CA3">
            <w:pPr>
              <w:pStyle w:val="af"/>
              <w:numPr>
                <w:ilvl w:val="0"/>
                <w:numId w:val="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34DF34FA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发货时间</w:t>
            </w:r>
          </w:p>
        </w:tc>
        <w:tc>
          <w:tcPr>
            <w:tcW w:w="2265" w:type="dxa"/>
            <w:gridSpan w:val="3"/>
          </w:tcPr>
          <w:p w14:paraId="72001F61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SEND_DATE</w:t>
            </w:r>
          </w:p>
        </w:tc>
        <w:tc>
          <w:tcPr>
            <w:tcW w:w="1978" w:type="dxa"/>
            <w:gridSpan w:val="3"/>
          </w:tcPr>
          <w:p w14:paraId="09C0ADCC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3FD831C4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63FA110E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2E516D1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773D386F" w14:textId="77777777" w:rsidR="00333CA3" w:rsidRPr="00AA2803" w:rsidRDefault="00333CA3" w:rsidP="00333CA3">
            <w:pPr>
              <w:pStyle w:val="af"/>
              <w:numPr>
                <w:ilvl w:val="0"/>
                <w:numId w:val="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02AAFFA0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配送人</w:t>
            </w:r>
          </w:p>
        </w:tc>
        <w:tc>
          <w:tcPr>
            <w:tcW w:w="2265" w:type="dxa"/>
            <w:gridSpan w:val="3"/>
          </w:tcPr>
          <w:p w14:paraId="751D55FE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CARRIER</w:t>
            </w:r>
            <w:r w:rsidRPr="00AA2803">
              <w:rPr>
                <w:rFonts w:ascii="新宋体" w:eastAsia="新宋体" w:hAnsi="新宋体"/>
                <w:szCs w:val="22"/>
              </w:rPr>
              <w:t>_ADMIN</w:t>
            </w:r>
          </w:p>
        </w:tc>
        <w:tc>
          <w:tcPr>
            <w:tcW w:w="1978" w:type="dxa"/>
            <w:gridSpan w:val="3"/>
          </w:tcPr>
          <w:p w14:paraId="0178EC50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170E66FF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1E920561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C333720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09A93771" w14:textId="77777777" w:rsidR="00333CA3" w:rsidRPr="00AA2803" w:rsidRDefault="00333CA3" w:rsidP="00333CA3">
            <w:pPr>
              <w:pStyle w:val="af"/>
              <w:numPr>
                <w:ilvl w:val="0"/>
                <w:numId w:val="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3BC0AE3C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配送时间</w:t>
            </w:r>
          </w:p>
        </w:tc>
        <w:tc>
          <w:tcPr>
            <w:tcW w:w="2265" w:type="dxa"/>
            <w:gridSpan w:val="3"/>
          </w:tcPr>
          <w:p w14:paraId="69E918DF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CARRY_DATE</w:t>
            </w:r>
          </w:p>
        </w:tc>
        <w:tc>
          <w:tcPr>
            <w:tcW w:w="1978" w:type="dxa"/>
            <w:gridSpan w:val="3"/>
          </w:tcPr>
          <w:p w14:paraId="2E6C247D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05C0A475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A71D633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34A30" w:rsidRPr="00AA2803" w14:paraId="671A3AA5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23D67CE0" w14:textId="77777777" w:rsidR="00734A30" w:rsidRPr="00AA2803" w:rsidRDefault="00734A30" w:rsidP="00734A30">
            <w:pPr>
              <w:pStyle w:val="af"/>
              <w:numPr>
                <w:ilvl w:val="0"/>
                <w:numId w:val="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76816454" w14:textId="77777777" w:rsidR="00734A30" w:rsidRPr="00AA2803" w:rsidRDefault="001A6E8C" w:rsidP="00734A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站点</w:t>
            </w:r>
            <w:r w:rsidR="00734A30" w:rsidRPr="00AA2803">
              <w:rPr>
                <w:rFonts w:ascii="新宋体" w:eastAsia="新宋体" w:hAnsi="新宋体" w:hint="eastAsia"/>
                <w:szCs w:val="22"/>
              </w:rPr>
              <w:t>联系方式</w:t>
            </w:r>
          </w:p>
        </w:tc>
        <w:tc>
          <w:tcPr>
            <w:tcW w:w="2265" w:type="dxa"/>
            <w:gridSpan w:val="3"/>
          </w:tcPr>
          <w:p w14:paraId="5CF2EB3E" w14:textId="77777777" w:rsidR="00734A30" w:rsidRPr="00AA2803" w:rsidRDefault="009A1898" w:rsidP="00734A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APPLY</w:t>
            </w:r>
            <w:r w:rsidR="00734A30" w:rsidRPr="00AA2803">
              <w:rPr>
                <w:rFonts w:ascii="新宋体" w:eastAsia="新宋体" w:hAnsi="新宋体" w:hint="eastAsia"/>
                <w:szCs w:val="22"/>
              </w:rPr>
              <w:t>_CONTACT</w:t>
            </w:r>
          </w:p>
        </w:tc>
        <w:tc>
          <w:tcPr>
            <w:tcW w:w="1978" w:type="dxa"/>
            <w:gridSpan w:val="3"/>
          </w:tcPr>
          <w:p w14:paraId="6E3785C2" w14:textId="77777777" w:rsidR="00734A30" w:rsidRPr="00AA2803" w:rsidRDefault="00734A30" w:rsidP="00734A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 w:rsidRPr="00AA2803">
              <w:rPr>
                <w:rFonts w:ascii="新宋体" w:eastAsia="新宋体" w:hAnsi="新宋体" w:hint="eastAsia"/>
                <w:szCs w:val="22"/>
              </w:rPr>
              <w:t>50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3135451" w14:textId="77777777" w:rsidR="00734A30" w:rsidRPr="00AA2803" w:rsidRDefault="00734A30" w:rsidP="00734A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7796968B" w14:textId="77777777" w:rsidR="00734A30" w:rsidRPr="00AA2803" w:rsidRDefault="00734A30" w:rsidP="00734A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2149" w:rsidRPr="00AA2803" w14:paraId="57E18DD2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7448B85C" w14:textId="77777777" w:rsidR="00B92149" w:rsidRPr="00AA2803" w:rsidRDefault="00B92149" w:rsidP="00B92149">
            <w:pPr>
              <w:pStyle w:val="af"/>
              <w:numPr>
                <w:ilvl w:val="0"/>
                <w:numId w:val="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24D59B42" w14:textId="77777777" w:rsidR="00B92149" w:rsidRPr="00AA2803" w:rsidRDefault="002D734E" w:rsidP="00B921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2D734E">
              <w:rPr>
                <w:rFonts w:ascii="新宋体" w:eastAsia="新宋体" w:hAnsi="新宋体" w:hint="eastAsia"/>
                <w:szCs w:val="22"/>
              </w:rPr>
              <w:t>状态（1-已提交，2-已撤销，3-已受理，4-已发货，5-已收货，6-已审批，7-已拒绝）</w:t>
            </w:r>
          </w:p>
        </w:tc>
        <w:tc>
          <w:tcPr>
            <w:tcW w:w="2265" w:type="dxa"/>
            <w:gridSpan w:val="3"/>
          </w:tcPr>
          <w:p w14:paraId="31B1F3F1" w14:textId="77777777" w:rsidR="00B92149" w:rsidRPr="00AA2803" w:rsidRDefault="00B92149" w:rsidP="00B921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STATUS</w:t>
            </w:r>
          </w:p>
        </w:tc>
        <w:tc>
          <w:tcPr>
            <w:tcW w:w="1978" w:type="dxa"/>
            <w:gridSpan w:val="3"/>
          </w:tcPr>
          <w:p w14:paraId="12E82A89" w14:textId="77777777" w:rsidR="00B92149" w:rsidRPr="00AA2803" w:rsidRDefault="00B92149" w:rsidP="00B921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NUMBER(1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FB49645" w14:textId="77777777" w:rsidR="00B92149" w:rsidRPr="00AA2803" w:rsidRDefault="00B92149" w:rsidP="00B921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DF5C05C" w14:textId="77777777" w:rsidR="00B92149" w:rsidRPr="00AA2803" w:rsidRDefault="00B92149" w:rsidP="00B921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1</w:t>
            </w:r>
          </w:p>
        </w:tc>
      </w:tr>
      <w:tr w:rsidR="00AA2803" w:rsidRPr="00AA2803" w14:paraId="73EF99A0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030A89A2" w14:textId="77777777" w:rsidR="00333CA3" w:rsidRPr="00AA2803" w:rsidRDefault="00333CA3" w:rsidP="00333CA3">
            <w:pPr>
              <w:pStyle w:val="af"/>
              <w:numPr>
                <w:ilvl w:val="0"/>
                <w:numId w:val="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464EC53F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是否即时订单（即时订单则不生成“订单申请明细”，直接生成“订单收货明细”）</w:t>
            </w:r>
          </w:p>
        </w:tc>
        <w:tc>
          <w:tcPr>
            <w:tcW w:w="2265" w:type="dxa"/>
            <w:gridSpan w:val="3"/>
          </w:tcPr>
          <w:p w14:paraId="56F1E0F9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IS_INSTANT_ORDER</w:t>
            </w:r>
          </w:p>
        </w:tc>
        <w:tc>
          <w:tcPr>
            <w:tcW w:w="1978" w:type="dxa"/>
            <w:gridSpan w:val="3"/>
          </w:tcPr>
          <w:p w14:paraId="18508E32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656BD08E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42CC0DB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A2803" w:rsidRPr="00AA2803" w14:paraId="78E67F4E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49E589EF" w14:textId="77777777" w:rsidR="00333CA3" w:rsidRPr="00AA2803" w:rsidRDefault="00333CA3" w:rsidP="00333CA3">
            <w:pPr>
              <w:pStyle w:val="af"/>
              <w:numPr>
                <w:ilvl w:val="0"/>
                <w:numId w:val="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05E96494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申请总</w:t>
            </w:r>
            <w:r w:rsidR="00B91BE6">
              <w:rPr>
                <w:rFonts w:ascii="新宋体" w:eastAsia="新宋体" w:hAnsi="新宋体" w:hint="eastAsia"/>
                <w:szCs w:val="22"/>
              </w:rPr>
              <w:t>票</w:t>
            </w:r>
            <w:r w:rsidRPr="00AA2803">
              <w:rPr>
                <w:rFonts w:ascii="新宋体" w:eastAsia="新宋体" w:hAnsi="新宋体" w:hint="eastAsia"/>
                <w:szCs w:val="22"/>
              </w:rPr>
              <w:t>数</w:t>
            </w:r>
          </w:p>
        </w:tc>
        <w:tc>
          <w:tcPr>
            <w:tcW w:w="2265" w:type="dxa"/>
            <w:gridSpan w:val="3"/>
          </w:tcPr>
          <w:p w14:paraId="65C43191" w14:textId="77777777" w:rsidR="00333CA3" w:rsidRPr="00AA2803" w:rsidRDefault="00333CA3" w:rsidP="00B91BE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APPLY_</w:t>
            </w:r>
            <w:r w:rsidR="00B91BE6">
              <w:rPr>
                <w:rFonts w:ascii="新宋体" w:eastAsia="新宋体" w:hAnsi="新宋体"/>
                <w:szCs w:val="22"/>
              </w:rPr>
              <w:t>TICKETS</w:t>
            </w:r>
          </w:p>
        </w:tc>
        <w:tc>
          <w:tcPr>
            <w:tcW w:w="1978" w:type="dxa"/>
            <w:gridSpan w:val="3"/>
          </w:tcPr>
          <w:p w14:paraId="32AE8389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</w:t>
            </w:r>
            <w:r w:rsidR="00B91BE6">
              <w:rPr>
                <w:rFonts w:ascii="新宋体" w:eastAsia="新宋体" w:hAnsi="新宋体"/>
                <w:szCs w:val="22"/>
              </w:rPr>
              <w:t>UMBER(16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BF8DBE9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5195BE0" w14:textId="250CEC4E" w:rsidR="00333CA3" w:rsidRPr="00AA2803" w:rsidRDefault="00F04019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A2803" w:rsidRPr="00AA2803" w14:paraId="44E4ABCC" w14:textId="77777777" w:rsidTr="00526CC3">
        <w:tc>
          <w:tcPr>
            <w:tcW w:w="391" w:type="dxa"/>
          </w:tcPr>
          <w:p w14:paraId="3DAED8DC" w14:textId="77777777" w:rsidR="00333CA3" w:rsidRPr="00AA2803" w:rsidRDefault="00333CA3" w:rsidP="00333CA3">
            <w:pPr>
              <w:pStyle w:val="af"/>
              <w:numPr>
                <w:ilvl w:val="0"/>
                <w:numId w:val="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77C23DC5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申请总金额</w:t>
            </w:r>
          </w:p>
        </w:tc>
        <w:tc>
          <w:tcPr>
            <w:tcW w:w="2265" w:type="dxa"/>
            <w:gridSpan w:val="3"/>
          </w:tcPr>
          <w:p w14:paraId="71C8A433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APPLY_AMOUNT</w:t>
            </w:r>
          </w:p>
        </w:tc>
        <w:tc>
          <w:tcPr>
            <w:tcW w:w="1978" w:type="dxa"/>
            <w:gridSpan w:val="3"/>
          </w:tcPr>
          <w:p w14:paraId="39503FA0" w14:textId="77777777" w:rsidR="00333CA3" w:rsidRPr="00AA2803" w:rsidRDefault="00B91BE6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NUMBER(28</w:t>
            </w:r>
            <w:r w:rsidR="00333CA3"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6A5A3C8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B891483" w14:textId="7BD228F3" w:rsidR="00333CA3" w:rsidRPr="00AA2803" w:rsidRDefault="00F04019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A2803" w:rsidRPr="00AA2803" w14:paraId="0F9AE3E0" w14:textId="77777777" w:rsidTr="00526CC3">
        <w:tc>
          <w:tcPr>
            <w:tcW w:w="391" w:type="dxa"/>
          </w:tcPr>
          <w:p w14:paraId="139F9285" w14:textId="77777777" w:rsidR="00333CA3" w:rsidRPr="00AA2803" w:rsidRDefault="00333CA3" w:rsidP="00333CA3">
            <w:pPr>
              <w:pStyle w:val="af"/>
              <w:numPr>
                <w:ilvl w:val="0"/>
                <w:numId w:val="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6BC4B0E3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收货总</w:t>
            </w:r>
            <w:r w:rsidR="00B91BE6">
              <w:rPr>
                <w:rFonts w:ascii="新宋体" w:eastAsia="新宋体" w:hAnsi="新宋体" w:hint="eastAsia"/>
                <w:szCs w:val="22"/>
              </w:rPr>
              <w:t>票</w:t>
            </w:r>
            <w:r w:rsidRPr="00AA2803">
              <w:rPr>
                <w:rFonts w:ascii="新宋体" w:eastAsia="新宋体" w:hAnsi="新宋体" w:hint="eastAsia"/>
                <w:szCs w:val="22"/>
              </w:rPr>
              <w:t>数</w:t>
            </w:r>
          </w:p>
        </w:tc>
        <w:tc>
          <w:tcPr>
            <w:tcW w:w="2265" w:type="dxa"/>
            <w:gridSpan w:val="3"/>
          </w:tcPr>
          <w:p w14:paraId="73C2D39F" w14:textId="77777777" w:rsidR="00333CA3" w:rsidRPr="00AA2803" w:rsidRDefault="00333CA3" w:rsidP="00B91BE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GOODS_</w:t>
            </w:r>
            <w:r w:rsidR="00B91BE6">
              <w:rPr>
                <w:rFonts w:ascii="新宋体" w:eastAsia="新宋体" w:hAnsi="新宋体"/>
                <w:szCs w:val="22"/>
              </w:rPr>
              <w:t>TICKETS</w:t>
            </w:r>
          </w:p>
        </w:tc>
        <w:tc>
          <w:tcPr>
            <w:tcW w:w="1978" w:type="dxa"/>
            <w:gridSpan w:val="3"/>
          </w:tcPr>
          <w:p w14:paraId="143D6EFA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NUMBER(16)</w:t>
            </w:r>
          </w:p>
        </w:tc>
        <w:tc>
          <w:tcPr>
            <w:tcW w:w="709" w:type="dxa"/>
            <w:gridSpan w:val="2"/>
          </w:tcPr>
          <w:p w14:paraId="13D73C2C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32C252C" w14:textId="4879F075" w:rsidR="00333CA3" w:rsidRPr="00AA2803" w:rsidRDefault="00F04019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A2803" w:rsidRPr="00AA2803" w14:paraId="3CFF5AA3" w14:textId="77777777" w:rsidTr="00526CC3">
        <w:tc>
          <w:tcPr>
            <w:tcW w:w="391" w:type="dxa"/>
          </w:tcPr>
          <w:p w14:paraId="4424C884" w14:textId="77777777" w:rsidR="00333CA3" w:rsidRPr="00AA2803" w:rsidRDefault="00333CA3" w:rsidP="00333CA3">
            <w:pPr>
              <w:pStyle w:val="af"/>
              <w:numPr>
                <w:ilvl w:val="0"/>
                <w:numId w:val="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522D3603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收货总金额</w:t>
            </w:r>
          </w:p>
        </w:tc>
        <w:tc>
          <w:tcPr>
            <w:tcW w:w="2265" w:type="dxa"/>
            <w:gridSpan w:val="3"/>
          </w:tcPr>
          <w:p w14:paraId="2B7DE490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GOODS_AMOUNT</w:t>
            </w:r>
          </w:p>
        </w:tc>
        <w:tc>
          <w:tcPr>
            <w:tcW w:w="1978" w:type="dxa"/>
            <w:gridSpan w:val="3"/>
          </w:tcPr>
          <w:p w14:paraId="17B62921" w14:textId="77777777" w:rsidR="00333CA3" w:rsidRPr="00AA2803" w:rsidRDefault="00333CA3" w:rsidP="00B91BE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</w:t>
            </w:r>
            <w:r w:rsidR="00B91BE6"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2548F09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1002104" w14:textId="090A8DDA" w:rsidR="00333CA3" w:rsidRPr="00AA2803" w:rsidRDefault="00F04019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734A30" w:rsidRPr="00AA2803" w14:paraId="76E9056E" w14:textId="77777777" w:rsidTr="00526CC3">
        <w:tc>
          <w:tcPr>
            <w:tcW w:w="391" w:type="dxa"/>
          </w:tcPr>
          <w:p w14:paraId="2B45044B" w14:textId="77777777" w:rsidR="00734A30" w:rsidRPr="00AA2803" w:rsidRDefault="00734A30" w:rsidP="00734A30">
            <w:pPr>
              <w:pStyle w:val="af"/>
              <w:numPr>
                <w:ilvl w:val="0"/>
                <w:numId w:val="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11C28C5D" w14:textId="77777777" w:rsidR="00734A30" w:rsidRPr="00AA2803" w:rsidRDefault="00734A30" w:rsidP="00734A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备注</w:t>
            </w:r>
          </w:p>
        </w:tc>
        <w:tc>
          <w:tcPr>
            <w:tcW w:w="2265" w:type="dxa"/>
            <w:gridSpan w:val="3"/>
          </w:tcPr>
          <w:p w14:paraId="6F8F7A77" w14:textId="77777777" w:rsidR="00734A30" w:rsidRPr="00AA2803" w:rsidRDefault="00734A30" w:rsidP="00734A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REMARK</w:t>
            </w:r>
          </w:p>
        </w:tc>
        <w:tc>
          <w:tcPr>
            <w:tcW w:w="1978" w:type="dxa"/>
            <w:gridSpan w:val="3"/>
          </w:tcPr>
          <w:p w14:paraId="6E5A0749" w14:textId="77777777" w:rsidR="00734A30" w:rsidRPr="00AA2803" w:rsidRDefault="00734A30" w:rsidP="00734A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0ED676A1" w14:textId="77777777" w:rsidR="00734A30" w:rsidRPr="00AA2803" w:rsidRDefault="00734A30" w:rsidP="00734A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491C2BF" w14:textId="77777777" w:rsidR="00734A30" w:rsidRPr="00AA2803" w:rsidRDefault="00734A30" w:rsidP="00734A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569DAEB" w14:textId="77777777" w:rsidTr="00084E23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64824A50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7EAA05AE" w14:textId="77777777" w:rsidTr="00084E2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004CDF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B920F9C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D6D8C3E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26462AB7" w14:textId="77777777" w:rsidTr="00084E2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A8D846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777DDD34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PK_</w:t>
            </w:r>
            <w:r w:rsidRPr="00AA2803">
              <w:rPr>
                <w:rFonts w:ascii="新宋体" w:eastAsia="新宋体" w:hAnsi="新宋体"/>
                <w:szCs w:val="22"/>
              </w:rPr>
              <w:t>SALE_ORDER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329C03AF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ORDER_NO</w:t>
            </w:r>
          </w:p>
        </w:tc>
      </w:tr>
      <w:tr w:rsidR="00AA2803" w:rsidRPr="00AA2803" w14:paraId="5BD49D6B" w14:textId="77777777" w:rsidTr="00084E2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E175A9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06BC3AA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13E208E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773D296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16286A8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14505B92" w14:textId="77777777" w:rsidTr="00084E2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A7E92B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72A8BB2F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4E21EC7D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067A5F57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1FA83D9C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08E9534" w14:textId="77777777" w:rsidTr="00084E2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D5B7F8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6FF8D52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4DD4FAA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9461489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7F9979C8" w14:textId="77777777" w:rsidTr="00084E2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FE9FAB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7B402A4D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67A3BB3D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0F530953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9E3AD0C" w14:textId="77777777" w:rsidTr="00084E23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E1FC8C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21A24953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2F79968" w14:textId="77777777" w:rsidTr="00084E2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729287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</w:t>
            </w: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C6C37D5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EA6CAB6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FBB63FC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1E968B64" w14:textId="77777777" w:rsidTr="00084E2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FC502F9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40FDC48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5F82771E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2B20A63F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8472B97" w14:textId="77777777" w:rsidTr="00084E2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6E4044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0A4285F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64ADC323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79241504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5D604AD9" w14:textId="77777777" w:rsidR="00084E23" w:rsidRPr="00AA2803" w:rsidRDefault="00084E23" w:rsidP="00084E23"/>
    <w:p w14:paraId="52243E93" w14:textId="77777777" w:rsidR="006A44C2" w:rsidRPr="00AA2803" w:rsidRDefault="006A44C2" w:rsidP="006A44C2">
      <w:pPr>
        <w:pStyle w:val="4"/>
      </w:pPr>
      <w:bookmarkStart w:id="87" w:name="_Toc435450856"/>
      <w:r w:rsidRPr="00AA2803">
        <w:rPr>
          <w:rFonts w:hint="eastAsia"/>
        </w:rPr>
        <w:t>订单申请明细（</w:t>
      </w:r>
      <w:r w:rsidRPr="00AA2803">
        <w:rPr>
          <w:rFonts w:hint="eastAsia"/>
        </w:rPr>
        <w:t>SALE_ORDER</w:t>
      </w:r>
      <w:r w:rsidRPr="00AA2803">
        <w:t>_APPLY_DETAIL</w:t>
      </w:r>
      <w:r w:rsidRPr="00AA2803">
        <w:rPr>
          <w:rFonts w:hint="eastAsia"/>
        </w:rPr>
        <w:t>）</w:t>
      </w:r>
      <w:bookmarkEnd w:id="87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497"/>
        <w:gridCol w:w="984"/>
        <w:gridCol w:w="6"/>
        <w:gridCol w:w="1984"/>
        <w:gridCol w:w="853"/>
        <w:gridCol w:w="275"/>
        <w:gridCol w:w="850"/>
        <w:gridCol w:w="145"/>
        <w:gridCol w:w="564"/>
        <w:gridCol w:w="1568"/>
      </w:tblGrid>
      <w:tr w:rsidR="00AA2803" w:rsidRPr="00AA2803" w14:paraId="3E22D2DC" w14:textId="77777777" w:rsidTr="006A44C2">
        <w:tc>
          <w:tcPr>
            <w:tcW w:w="1231" w:type="dxa"/>
            <w:gridSpan w:val="3"/>
            <w:shd w:val="clear" w:color="auto" w:fill="C0C0C0"/>
          </w:tcPr>
          <w:p w14:paraId="53815BC7" w14:textId="77777777" w:rsidR="006A44C2" w:rsidRPr="00AA2803" w:rsidRDefault="006A44C2" w:rsidP="00526CC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24AABAFC" w14:textId="77777777" w:rsidR="006A44C2" w:rsidRPr="00AA2803" w:rsidRDefault="006A44C2" w:rsidP="00526CC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订单申请明细</w:t>
            </w:r>
          </w:p>
        </w:tc>
        <w:tc>
          <w:tcPr>
            <w:tcW w:w="853" w:type="dxa"/>
            <w:shd w:val="clear" w:color="auto" w:fill="C0C0C0"/>
          </w:tcPr>
          <w:p w14:paraId="44D41948" w14:textId="77777777" w:rsidR="006A44C2" w:rsidRPr="00AA2803" w:rsidRDefault="006A44C2" w:rsidP="00526CC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402" w:type="dxa"/>
            <w:gridSpan w:val="5"/>
            <w:shd w:val="clear" w:color="auto" w:fill="auto"/>
          </w:tcPr>
          <w:p w14:paraId="17DAC0CA" w14:textId="77777777" w:rsidR="006A44C2" w:rsidRPr="00AA2803" w:rsidRDefault="006A44C2" w:rsidP="00526CC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SALE_ORDER_APPLY_DETAIL</w:t>
            </w:r>
          </w:p>
        </w:tc>
      </w:tr>
      <w:tr w:rsidR="00AA2803" w:rsidRPr="00AA2803" w14:paraId="1566AFB7" w14:textId="77777777" w:rsidTr="00526CC3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590014B7" w14:textId="77777777" w:rsidR="006A44C2" w:rsidRPr="00AA2803" w:rsidRDefault="006A44C2" w:rsidP="00526CC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12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7327A5AA" w14:textId="77777777" w:rsidR="006A44C2" w:rsidRPr="00AA2803" w:rsidRDefault="006A44C2" w:rsidP="00526CC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974" w:type="dxa"/>
            <w:gridSpan w:val="3"/>
            <w:shd w:val="clear" w:color="auto" w:fill="C0C0C0"/>
          </w:tcPr>
          <w:p w14:paraId="530B6E42" w14:textId="77777777" w:rsidR="006A44C2" w:rsidRPr="00AA2803" w:rsidRDefault="006A44C2" w:rsidP="00526CC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7891AB6C" w14:textId="77777777" w:rsidR="006A44C2" w:rsidRPr="00AA2803" w:rsidRDefault="006A44C2" w:rsidP="00526CC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076A3916" w14:textId="77777777" w:rsidR="006A44C2" w:rsidRPr="00AA2803" w:rsidRDefault="006A44C2" w:rsidP="00526CC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111CB55F" w14:textId="77777777" w:rsidR="006A44C2" w:rsidRPr="00AA2803" w:rsidRDefault="006A44C2" w:rsidP="00526CC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2FFD1D40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1F6FCDC8" w14:textId="77777777" w:rsidR="006A44C2" w:rsidRPr="00AA2803" w:rsidRDefault="006A44C2" w:rsidP="006164CE">
            <w:pPr>
              <w:pStyle w:val="af"/>
              <w:numPr>
                <w:ilvl w:val="0"/>
                <w:numId w:val="3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1F364461" w14:textId="77777777" w:rsidR="006A44C2" w:rsidRPr="00AA2803" w:rsidRDefault="006A44C2" w:rsidP="006A44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订单编号（DD 12345678）</w:t>
            </w:r>
          </w:p>
        </w:tc>
        <w:tc>
          <w:tcPr>
            <w:tcW w:w="2974" w:type="dxa"/>
            <w:gridSpan w:val="3"/>
          </w:tcPr>
          <w:p w14:paraId="7FEA0517" w14:textId="77777777" w:rsidR="006A44C2" w:rsidRPr="00AA2803" w:rsidRDefault="006A44C2" w:rsidP="00526C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ORDER_NO</w:t>
            </w:r>
          </w:p>
        </w:tc>
        <w:tc>
          <w:tcPr>
            <w:tcW w:w="1978" w:type="dxa"/>
            <w:gridSpan w:val="3"/>
          </w:tcPr>
          <w:p w14:paraId="4FD24AFA" w14:textId="77777777" w:rsidR="006A44C2" w:rsidRPr="00AA2803" w:rsidRDefault="006A44C2" w:rsidP="006A44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519329F8" w14:textId="77777777" w:rsidR="006A44C2" w:rsidRPr="00AA2803" w:rsidRDefault="006A44C2" w:rsidP="00526C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5BDDE12" w14:textId="77777777" w:rsidR="006A44C2" w:rsidRPr="00AA2803" w:rsidRDefault="006A44C2" w:rsidP="00526C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D1B2231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1C57E962" w14:textId="77777777" w:rsidR="006A44C2" w:rsidRPr="00AA2803" w:rsidRDefault="006A44C2" w:rsidP="006164CE">
            <w:pPr>
              <w:pStyle w:val="af"/>
              <w:numPr>
                <w:ilvl w:val="0"/>
                <w:numId w:val="3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73A112DD" w14:textId="77777777" w:rsidR="006A44C2" w:rsidRPr="00AA2803" w:rsidRDefault="006A44C2" w:rsidP="006A44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顺序号</w:t>
            </w:r>
          </w:p>
        </w:tc>
        <w:tc>
          <w:tcPr>
            <w:tcW w:w="2974" w:type="dxa"/>
            <w:gridSpan w:val="3"/>
          </w:tcPr>
          <w:p w14:paraId="055DA652" w14:textId="77777777" w:rsidR="006A44C2" w:rsidRPr="00AA2803" w:rsidRDefault="006A44C2" w:rsidP="006A44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SEQUENCE_NO</w:t>
            </w:r>
          </w:p>
        </w:tc>
        <w:tc>
          <w:tcPr>
            <w:tcW w:w="1978" w:type="dxa"/>
            <w:gridSpan w:val="3"/>
          </w:tcPr>
          <w:p w14:paraId="74C238FB" w14:textId="77777777" w:rsidR="006A44C2" w:rsidRPr="00AA2803" w:rsidRDefault="006A44C2" w:rsidP="00A4356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A43565">
              <w:rPr>
                <w:rFonts w:ascii="新宋体" w:eastAsia="新宋体" w:hAnsi="新宋体"/>
                <w:szCs w:val="22"/>
              </w:rPr>
              <w:t>24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A10E0EE" w14:textId="77777777" w:rsidR="006A44C2" w:rsidRPr="00AA2803" w:rsidRDefault="006A44C2" w:rsidP="006A44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491EC17" w14:textId="77777777" w:rsidR="006A44C2" w:rsidRPr="00AA2803" w:rsidRDefault="006A44C2" w:rsidP="006A44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49B58C6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14FBAAF6" w14:textId="77777777" w:rsidR="006A44C2" w:rsidRPr="00AA2803" w:rsidRDefault="006A44C2" w:rsidP="006164CE">
            <w:pPr>
              <w:pStyle w:val="af"/>
              <w:numPr>
                <w:ilvl w:val="0"/>
                <w:numId w:val="3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15DA6E45" w14:textId="77777777" w:rsidR="006A44C2" w:rsidRPr="00AA2803" w:rsidRDefault="006A44C2" w:rsidP="006A44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974" w:type="dxa"/>
            <w:gridSpan w:val="3"/>
          </w:tcPr>
          <w:p w14:paraId="77C50ACE" w14:textId="77777777" w:rsidR="006A44C2" w:rsidRPr="00AA2803" w:rsidRDefault="006A44C2" w:rsidP="006A44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3"/>
          </w:tcPr>
          <w:p w14:paraId="5D3C7473" w14:textId="77777777" w:rsidR="006A44C2" w:rsidRPr="00AA2803" w:rsidRDefault="006A44C2" w:rsidP="006A44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734C441B" w14:textId="77777777" w:rsidR="006A44C2" w:rsidRPr="00AA2803" w:rsidRDefault="006A44C2" w:rsidP="006A44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FDDA1F7" w14:textId="77777777" w:rsidR="006A44C2" w:rsidRPr="00AA2803" w:rsidRDefault="006A44C2" w:rsidP="006A44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801CD7" w:rsidRPr="00AA2803" w14:paraId="3B6FDD1F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56A967D0" w14:textId="77777777" w:rsidR="00801CD7" w:rsidRPr="00AA2803" w:rsidRDefault="00801CD7" w:rsidP="006164CE">
            <w:pPr>
              <w:pStyle w:val="af"/>
              <w:numPr>
                <w:ilvl w:val="0"/>
                <w:numId w:val="3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3C008622" w14:textId="77777777" w:rsidR="00801CD7" w:rsidRPr="00AA2803" w:rsidRDefault="00801CD7" w:rsidP="00801CD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票数</w:t>
            </w:r>
          </w:p>
        </w:tc>
        <w:tc>
          <w:tcPr>
            <w:tcW w:w="2974" w:type="dxa"/>
            <w:gridSpan w:val="3"/>
          </w:tcPr>
          <w:p w14:paraId="7B268B95" w14:textId="77777777" w:rsidR="00801CD7" w:rsidRPr="00AA2803" w:rsidRDefault="00801CD7" w:rsidP="00801CD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TICKETS</w:t>
            </w:r>
          </w:p>
        </w:tc>
        <w:tc>
          <w:tcPr>
            <w:tcW w:w="1978" w:type="dxa"/>
            <w:gridSpan w:val="3"/>
          </w:tcPr>
          <w:p w14:paraId="10C5CD0A" w14:textId="77777777" w:rsidR="00801CD7" w:rsidRPr="00AA2803" w:rsidRDefault="00801CD7" w:rsidP="00801CD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F57C07E" w14:textId="77777777" w:rsidR="00801CD7" w:rsidRPr="00AA2803" w:rsidRDefault="00801CD7" w:rsidP="00801CD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4805CAB" w14:textId="74F09366" w:rsidR="00801CD7" w:rsidRPr="00AA2803" w:rsidRDefault="00F04019" w:rsidP="00801CD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7E764E" w:rsidRPr="00AA2803" w14:paraId="7821A98C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4D82AF4D" w14:textId="77777777" w:rsidR="007E764E" w:rsidRPr="00AA2803" w:rsidRDefault="007E764E" w:rsidP="006164CE">
            <w:pPr>
              <w:pStyle w:val="af"/>
              <w:numPr>
                <w:ilvl w:val="0"/>
                <w:numId w:val="3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298BE9ED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本</w:t>
            </w:r>
            <w:r w:rsidRPr="00AA2803">
              <w:rPr>
                <w:rFonts w:ascii="新宋体" w:eastAsia="新宋体" w:hAnsi="新宋体" w:hint="eastAsia"/>
                <w:szCs w:val="22"/>
              </w:rPr>
              <w:t>数</w:t>
            </w:r>
          </w:p>
        </w:tc>
        <w:tc>
          <w:tcPr>
            <w:tcW w:w="2974" w:type="dxa"/>
            <w:gridSpan w:val="3"/>
          </w:tcPr>
          <w:p w14:paraId="7799F17A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PACKAGES</w:t>
            </w:r>
          </w:p>
        </w:tc>
        <w:tc>
          <w:tcPr>
            <w:tcW w:w="1978" w:type="dxa"/>
            <w:gridSpan w:val="3"/>
          </w:tcPr>
          <w:p w14:paraId="67D1C0FD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4E5AADC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9D8AAEA" w14:textId="4C539A87" w:rsidR="007E764E" w:rsidRPr="00AA2803" w:rsidRDefault="00F04019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7E764E" w:rsidRPr="00AA2803" w14:paraId="70A51F7A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3E725832" w14:textId="77777777" w:rsidR="007E764E" w:rsidRPr="00AA2803" w:rsidRDefault="007E764E" w:rsidP="006164CE">
            <w:pPr>
              <w:pStyle w:val="af"/>
              <w:numPr>
                <w:ilvl w:val="0"/>
                <w:numId w:val="3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43AE4537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2974" w:type="dxa"/>
            <w:gridSpan w:val="3"/>
          </w:tcPr>
          <w:p w14:paraId="0FA21AA9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978" w:type="dxa"/>
            <w:gridSpan w:val="3"/>
          </w:tcPr>
          <w:p w14:paraId="58E58A67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8FB766B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1FAE161" w14:textId="3E5C0B3A" w:rsidR="007E764E" w:rsidRPr="00AA2803" w:rsidRDefault="00F04019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7E764E" w:rsidRPr="00AA2803" w14:paraId="02B1197B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09B571FA" w14:textId="77777777" w:rsidR="007E764E" w:rsidRPr="00AA2803" w:rsidRDefault="007E764E" w:rsidP="006164CE">
            <w:pPr>
              <w:pStyle w:val="af"/>
              <w:numPr>
                <w:ilvl w:val="0"/>
                <w:numId w:val="3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10E2319B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备注</w:t>
            </w:r>
          </w:p>
        </w:tc>
        <w:tc>
          <w:tcPr>
            <w:tcW w:w="2974" w:type="dxa"/>
            <w:gridSpan w:val="3"/>
          </w:tcPr>
          <w:p w14:paraId="5095BA1C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REMARK</w:t>
            </w:r>
          </w:p>
        </w:tc>
        <w:tc>
          <w:tcPr>
            <w:tcW w:w="1978" w:type="dxa"/>
            <w:gridSpan w:val="3"/>
          </w:tcPr>
          <w:p w14:paraId="1B11A3DC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0EC7E0AD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50317B4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14E7D47D" w14:textId="77777777" w:rsidTr="00526CC3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5F2B22ED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7E764E" w:rsidRPr="00AA2803" w14:paraId="3467BF79" w14:textId="77777777" w:rsidTr="00526CC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CF8997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0DE38F3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83BACFA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7E764E" w:rsidRPr="00AA2803" w14:paraId="5F7652BA" w14:textId="77777777" w:rsidTr="00526CC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2957D5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4C1B35CF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PK_SALE_ORDER_APPLY_DETAIL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4AEC1F37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SEQUENCE_NO</w:t>
            </w:r>
          </w:p>
        </w:tc>
      </w:tr>
      <w:tr w:rsidR="007E764E" w:rsidRPr="00AA2803" w14:paraId="45F7EE5E" w14:textId="77777777" w:rsidTr="00526CC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089ED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1C83992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9553BCD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5E4164B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A381E87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7E764E" w:rsidRPr="00AA2803" w14:paraId="253546D2" w14:textId="77777777" w:rsidTr="00526CC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80775F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02704E95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29836027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300C9096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6D13A1DB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0D6036D2" w14:textId="77777777" w:rsidTr="00526CC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EAAE4D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12D6270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52651CE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A1D33FD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7E764E" w:rsidRPr="00AA2803" w14:paraId="4AA4A3A5" w14:textId="77777777" w:rsidTr="00526CC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23DBD3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5DB4F6B5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</w:tcPr>
          <w:p w14:paraId="02695B6B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1EE4CD4C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4155FD63" w14:textId="77777777" w:rsidTr="00526CC3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26C2EA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4F1059E8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55449AE3" w14:textId="77777777" w:rsidTr="00526CC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E68C38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99DFE3D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D2F1EFC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3C4858E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7E764E" w:rsidRPr="00AA2803" w14:paraId="4330C8A2" w14:textId="77777777" w:rsidTr="00526CC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3F6CB82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DEA1A48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48FF371D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01F2303A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6DD02ABD" w14:textId="77777777" w:rsidTr="00526CC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18DC519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6CF1D2E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029F6A65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38C161C2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66048EA4" w14:textId="77777777" w:rsidR="006A44C2" w:rsidRPr="00AA2803" w:rsidRDefault="006A44C2" w:rsidP="006A44C2"/>
    <w:p w14:paraId="57E11EB1" w14:textId="77777777" w:rsidR="0084654E" w:rsidRPr="00AA2803" w:rsidRDefault="0084654E" w:rsidP="0084654E">
      <w:pPr>
        <w:pStyle w:val="4"/>
      </w:pPr>
      <w:bookmarkStart w:id="88" w:name="_Toc435450857"/>
      <w:r w:rsidRPr="00AA2803">
        <w:rPr>
          <w:rFonts w:hint="eastAsia"/>
        </w:rPr>
        <w:t>出货单（</w:t>
      </w:r>
      <w:r w:rsidR="00A1295B" w:rsidRPr="00AA2803">
        <w:rPr>
          <w:rFonts w:hint="eastAsia"/>
        </w:rPr>
        <w:t>SALE_</w:t>
      </w:r>
      <w:r w:rsidR="00257B4C" w:rsidRPr="00AA2803">
        <w:t>DELIVERY_ORDER</w:t>
      </w:r>
      <w:r w:rsidRPr="00AA2803">
        <w:rPr>
          <w:rFonts w:hint="eastAsia"/>
        </w:rPr>
        <w:t>）</w:t>
      </w:r>
      <w:bookmarkEnd w:id="88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348"/>
        <w:gridCol w:w="133"/>
        <w:gridCol w:w="6"/>
        <w:gridCol w:w="1984"/>
        <w:gridCol w:w="1128"/>
        <w:gridCol w:w="288"/>
        <w:gridCol w:w="562"/>
        <w:gridCol w:w="145"/>
        <w:gridCol w:w="564"/>
        <w:gridCol w:w="1568"/>
      </w:tblGrid>
      <w:tr w:rsidR="00AA2803" w:rsidRPr="00AA2803" w14:paraId="54963EE6" w14:textId="77777777" w:rsidTr="00A94B9F">
        <w:tc>
          <w:tcPr>
            <w:tcW w:w="1231" w:type="dxa"/>
            <w:gridSpan w:val="3"/>
            <w:shd w:val="clear" w:color="auto" w:fill="C0C0C0"/>
          </w:tcPr>
          <w:p w14:paraId="72634277" w14:textId="77777777" w:rsidR="0084654E" w:rsidRPr="00AA2803" w:rsidRDefault="0084654E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lastRenderedPageBreak/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64F9CB16" w14:textId="77777777" w:rsidR="0084654E" w:rsidRPr="00AA2803" w:rsidRDefault="00C81E19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 xml:space="preserve"> 出货单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5DF0EE92" w14:textId="77777777" w:rsidR="0084654E" w:rsidRPr="00AA2803" w:rsidRDefault="0084654E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7EFD403C" w14:textId="77777777" w:rsidR="0084654E" w:rsidRPr="00AA2803" w:rsidRDefault="00257B4C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SALE_DELIVERY_ORDER</w:t>
            </w:r>
          </w:p>
        </w:tc>
      </w:tr>
      <w:tr w:rsidR="00AA2803" w:rsidRPr="00AA2803" w14:paraId="27361EA4" w14:textId="77777777" w:rsidTr="00A1295B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22F7D632" w14:textId="77777777" w:rsidR="0084654E" w:rsidRPr="00AA2803" w:rsidRDefault="0084654E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18E1116F" w14:textId="77777777" w:rsidR="0084654E" w:rsidRPr="00AA2803" w:rsidRDefault="0084654E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123" w:type="dxa"/>
            <w:gridSpan w:val="3"/>
            <w:shd w:val="clear" w:color="auto" w:fill="C0C0C0"/>
          </w:tcPr>
          <w:p w14:paraId="0D669DED" w14:textId="77777777" w:rsidR="0084654E" w:rsidRPr="00AA2803" w:rsidRDefault="0084654E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34C55554" w14:textId="77777777" w:rsidR="0084654E" w:rsidRPr="00AA2803" w:rsidRDefault="0084654E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11675541" w14:textId="77777777" w:rsidR="0084654E" w:rsidRPr="00AA2803" w:rsidRDefault="0084654E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443E5B01" w14:textId="77777777" w:rsidR="0084654E" w:rsidRPr="00AA2803" w:rsidRDefault="0084654E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02F408BA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624234EB" w14:textId="77777777" w:rsidR="00C81E19" w:rsidRPr="00AA2803" w:rsidRDefault="00C81E19" w:rsidP="006164CE">
            <w:pPr>
              <w:pStyle w:val="af"/>
              <w:numPr>
                <w:ilvl w:val="0"/>
                <w:numId w:val="3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0F5162E" w14:textId="77777777" w:rsidR="00C81E19" w:rsidRPr="00AA2803" w:rsidRDefault="00C81E19" w:rsidP="00257B4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出货单编号（CH12345678）</w:t>
            </w:r>
          </w:p>
        </w:tc>
        <w:tc>
          <w:tcPr>
            <w:tcW w:w="2123" w:type="dxa"/>
            <w:gridSpan w:val="3"/>
          </w:tcPr>
          <w:p w14:paraId="7560B162" w14:textId="77777777" w:rsidR="00C81E19" w:rsidRPr="00AA2803" w:rsidRDefault="00257B4C" w:rsidP="00C81E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DO</w:t>
            </w:r>
            <w:r w:rsidR="00C81E19" w:rsidRPr="00AA2803">
              <w:rPr>
                <w:rFonts w:ascii="新宋体" w:eastAsia="新宋体" w:hAnsi="新宋体"/>
                <w:szCs w:val="22"/>
              </w:rPr>
              <w:t>_</w:t>
            </w:r>
            <w:r w:rsidR="00E430E2" w:rsidRPr="00AA2803">
              <w:rPr>
                <w:rFonts w:ascii="新宋体" w:eastAsia="新宋体" w:hAnsi="新宋体"/>
                <w:szCs w:val="22"/>
              </w:rPr>
              <w:t>NO</w:t>
            </w:r>
          </w:p>
        </w:tc>
        <w:tc>
          <w:tcPr>
            <w:tcW w:w="1978" w:type="dxa"/>
            <w:gridSpan w:val="3"/>
          </w:tcPr>
          <w:p w14:paraId="1981F22B" w14:textId="77777777" w:rsidR="00C81E19" w:rsidRPr="00AA2803" w:rsidRDefault="00C81E19" w:rsidP="00C81E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29340EF3" w14:textId="77777777" w:rsidR="00C81E19" w:rsidRPr="00AA2803" w:rsidRDefault="00C81E19" w:rsidP="00C81E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D2E4403" w14:textId="77777777" w:rsidR="00C81E19" w:rsidRPr="00AA2803" w:rsidRDefault="00C81E19" w:rsidP="00C81E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A3084" w:rsidRPr="00AA2803" w14:paraId="6DCA896B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66FF6EAE" w14:textId="77777777" w:rsidR="009A3084" w:rsidRPr="00AA2803" w:rsidRDefault="009A3084" w:rsidP="006164CE">
            <w:pPr>
              <w:pStyle w:val="af"/>
              <w:numPr>
                <w:ilvl w:val="0"/>
                <w:numId w:val="3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7046025F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C94BA7">
              <w:rPr>
                <w:rFonts w:ascii="新宋体" w:eastAsia="新宋体" w:hAnsi="新宋体" w:hint="eastAsia"/>
                <w:szCs w:val="22"/>
              </w:rPr>
              <w:t>申请人</w:t>
            </w:r>
          </w:p>
        </w:tc>
        <w:tc>
          <w:tcPr>
            <w:tcW w:w="2123" w:type="dxa"/>
            <w:gridSpan w:val="3"/>
          </w:tcPr>
          <w:p w14:paraId="48D5DC57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C94BA7">
              <w:rPr>
                <w:rFonts w:ascii="新宋体" w:eastAsia="新宋体" w:hAnsi="新宋体"/>
                <w:szCs w:val="22"/>
              </w:rPr>
              <w:t>APPLY_ADMIN</w:t>
            </w:r>
          </w:p>
        </w:tc>
        <w:tc>
          <w:tcPr>
            <w:tcW w:w="1978" w:type="dxa"/>
            <w:gridSpan w:val="3"/>
          </w:tcPr>
          <w:p w14:paraId="4F72C9C0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01B2A3EB" w14:textId="7BAFCFCE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D4727B1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A3084" w:rsidRPr="00AA2803" w14:paraId="1EC41F70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0E06AFBB" w14:textId="77777777" w:rsidR="009A3084" w:rsidRPr="00AA2803" w:rsidRDefault="009A3084" w:rsidP="006164CE">
            <w:pPr>
              <w:pStyle w:val="af"/>
              <w:numPr>
                <w:ilvl w:val="0"/>
                <w:numId w:val="3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3190551A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申请日期</w:t>
            </w:r>
          </w:p>
        </w:tc>
        <w:tc>
          <w:tcPr>
            <w:tcW w:w="2123" w:type="dxa"/>
            <w:gridSpan w:val="3"/>
          </w:tcPr>
          <w:p w14:paraId="091D9AD1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APPLY_DATE</w:t>
            </w:r>
          </w:p>
        </w:tc>
        <w:tc>
          <w:tcPr>
            <w:tcW w:w="1978" w:type="dxa"/>
            <w:gridSpan w:val="3"/>
          </w:tcPr>
          <w:p w14:paraId="4FC90BA2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6ED0192B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0628639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A3084" w:rsidRPr="00AA2803" w14:paraId="024715AB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64F6C049" w14:textId="77777777" w:rsidR="009A3084" w:rsidRPr="00AA2803" w:rsidRDefault="009A3084" w:rsidP="006164CE">
            <w:pPr>
              <w:pStyle w:val="af"/>
              <w:numPr>
                <w:ilvl w:val="0"/>
                <w:numId w:val="3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93B9DFD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出货仓库</w:t>
            </w:r>
          </w:p>
        </w:tc>
        <w:tc>
          <w:tcPr>
            <w:tcW w:w="2123" w:type="dxa"/>
            <w:gridSpan w:val="3"/>
          </w:tcPr>
          <w:p w14:paraId="2F28DB36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WH_CODE</w:t>
            </w:r>
          </w:p>
        </w:tc>
        <w:tc>
          <w:tcPr>
            <w:tcW w:w="1978" w:type="dxa"/>
            <w:gridSpan w:val="3"/>
          </w:tcPr>
          <w:p w14:paraId="4D6E7A76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CHAR(4)</w:t>
            </w:r>
          </w:p>
        </w:tc>
        <w:tc>
          <w:tcPr>
            <w:tcW w:w="709" w:type="dxa"/>
            <w:gridSpan w:val="2"/>
          </w:tcPr>
          <w:p w14:paraId="225CE486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60B7B27B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A3084" w:rsidRPr="00AA2803" w14:paraId="24D456FC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7C16F3B2" w14:textId="77777777" w:rsidR="009A3084" w:rsidRPr="00AA2803" w:rsidRDefault="009A3084" w:rsidP="006164CE">
            <w:pPr>
              <w:pStyle w:val="af"/>
              <w:numPr>
                <w:ilvl w:val="0"/>
                <w:numId w:val="3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178FE4D0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仓库所属部门</w:t>
            </w:r>
          </w:p>
        </w:tc>
        <w:tc>
          <w:tcPr>
            <w:tcW w:w="2123" w:type="dxa"/>
            <w:gridSpan w:val="3"/>
          </w:tcPr>
          <w:p w14:paraId="0649AE66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WH_</w:t>
            </w:r>
            <w:r w:rsidRPr="00AA2803">
              <w:rPr>
                <w:rFonts w:ascii="新宋体" w:eastAsia="新宋体" w:hAnsi="新宋体" w:hint="eastAsia"/>
                <w:szCs w:val="22"/>
              </w:rPr>
              <w:t>ORG</w:t>
            </w:r>
          </w:p>
        </w:tc>
        <w:tc>
          <w:tcPr>
            <w:tcW w:w="1978" w:type="dxa"/>
            <w:gridSpan w:val="3"/>
          </w:tcPr>
          <w:p w14:paraId="53B42052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048DC81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6401E39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A3084" w:rsidRPr="00AA2803" w14:paraId="39218F26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0119D911" w14:textId="77777777" w:rsidR="009A3084" w:rsidRPr="00AA2803" w:rsidRDefault="009A3084" w:rsidP="006164CE">
            <w:pPr>
              <w:pStyle w:val="af"/>
              <w:numPr>
                <w:ilvl w:val="0"/>
                <w:numId w:val="3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57A91AA5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仓库管理员</w:t>
            </w:r>
          </w:p>
        </w:tc>
        <w:tc>
          <w:tcPr>
            <w:tcW w:w="2123" w:type="dxa"/>
            <w:gridSpan w:val="3"/>
          </w:tcPr>
          <w:p w14:paraId="0D701200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WH</w:t>
            </w:r>
            <w:r w:rsidRPr="00AA2803">
              <w:rPr>
                <w:rFonts w:ascii="新宋体" w:eastAsia="新宋体" w:hAnsi="新宋体"/>
                <w:szCs w:val="22"/>
              </w:rPr>
              <w:t>_ADMIN</w:t>
            </w:r>
          </w:p>
        </w:tc>
        <w:tc>
          <w:tcPr>
            <w:tcW w:w="1978" w:type="dxa"/>
            <w:gridSpan w:val="3"/>
          </w:tcPr>
          <w:p w14:paraId="1F6F31B7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07D2F74D" w14:textId="232A435C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365F2D4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A3084" w:rsidRPr="00AA2803" w14:paraId="0490C561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577D805E" w14:textId="77777777" w:rsidR="009A3084" w:rsidRPr="00AA2803" w:rsidRDefault="009A3084" w:rsidP="006164CE">
            <w:pPr>
              <w:pStyle w:val="af"/>
              <w:numPr>
                <w:ilvl w:val="0"/>
                <w:numId w:val="3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4B26EA5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出</w:t>
            </w:r>
            <w:r>
              <w:rPr>
                <w:rFonts w:ascii="新宋体" w:eastAsia="新宋体" w:hAnsi="新宋体" w:hint="eastAsia"/>
                <w:szCs w:val="22"/>
              </w:rPr>
              <w:t>货</w:t>
            </w:r>
            <w:r w:rsidRPr="00AA2803">
              <w:rPr>
                <w:rFonts w:ascii="新宋体" w:eastAsia="新宋体" w:hAnsi="新宋体" w:hint="eastAsia"/>
                <w:szCs w:val="22"/>
              </w:rPr>
              <w:t>日期</w:t>
            </w:r>
          </w:p>
        </w:tc>
        <w:tc>
          <w:tcPr>
            <w:tcW w:w="2123" w:type="dxa"/>
            <w:gridSpan w:val="3"/>
          </w:tcPr>
          <w:p w14:paraId="4C4B50E9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OUT</w:t>
            </w:r>
            <w:r w:rsidRPr="00AA2803">
              <w:rPr>
                <w:rFonts w:ascii="新宋体" w:eastAsia="新宋体" w:hAnsi="新宋体"/>
                <w:szCs w:val="22"/>
              </w:rPr>
              <w:t>_DATE</w:t>
            </w:r>
          </w:p>
        </w:tc>
        <w:tc>
          <w:tcPr>
            <w:tcW w:w="1978" w:type="dxa"/>
            <w:gridSpan w:val="3"/>
          </w:tcPr>
          <w:p w14:paraId="006BD17E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43506FE4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7FE1629B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A3084" w:rsidRPr="00AA2803" w14:paraId="6BE8BE0B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40F0D176" w14:textId="05BEE9F0" w:rsidR="009A3084" w:rsidRPr="00AA2803" w:rsidRDefault="009A3084" w:rsidP="006164CE">
            <w:pPr>
              <w:pStyle w:val="af"/>
              <w:numPr>
                <w:ilvl w:val="0"/>
                <w:numId w:val="3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71A070AF" w14:textId="3DDA6C03" w:rsidR="009A3084" w:rsidRPr="00AA2803" w:rsidRDefault="00BF4BEE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BF4BEE">
              <w:rPr>
                <w:rFonts w:ascii="新宋体" w:eastAsia="新宋体" w:hAnsi="新宋体" w:hint="eastAsia"/>
                <w:szCs w:val="22"/>
              </w:rPr>
              <w:t>状态（1-已提交，2-已撤销，3-已受理，4-已发货，5-收货中，6-已收货，7-已审批，8-已拒绝）</w:t>
            </w:r>
          </w:p>
        </w:tc>
        <w:tc>
          <w:tcPr>
            <w:tcW w:w="2123" w:type="dxa"/>
            <w:gridSpan w:val="3"/>
          </w:tcPr>
          <w:p w14:paraId="330FDB17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STATUS</w:t>
            </w:r>
          </w:p>
        </w:tc>
        <w:tc>
          <w:tcPr>
            <w:tcW w:w="1978" w:type="dxa"/>
            <w:gridSpan w:val="3"/>
          </w:tcPr>
          <w:p w14:paraId="0254E264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0D7DD26D" w14:textId="1E7A526B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EFE46A4" w14:textId="062E89EA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1</w:t>
            </w:r>
          </w:p>
        </w:tc>
      </w:tr>
      <w:tr w:rsidR="009A3084" w:rsidRPr="00AA2803" w14:paraId="090BEE25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5ACF9C3D" w14:textId="460CA216" w:rsidR="009A3084" w:rsidRPr="00AA2803" w:rsidRDefault="009A3084" w:rsidP="006164CE">
            <w:pPr>
              <w:pStyle w:val="af"/>
              <w:numPr>
                <w:ilvl w:val="0"/>
                <w:numId w:val="3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9A9ADE5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应出货票数</w:t>
            </w:r>
          </w:p>
        </w:tc>
        <w:tc>
          <w:tcPr>
            <w:tcW w:w="2123" w:type="dxa"/>
            <w:gridSpan w:val="3"/>
          </w:tcPr>
          <w:p w14:paraId="2D810CF3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TICKETS</w:t>
            </w:r>
          </w:p>
        </w:tc>
        <w:tc>
          <w:tcPr>
            <w:tcW w:w="1978" w:type="dxa"/>
            <w:gridSpan w:val="3"/>
          </w:tcPr>
          <w:p w14:paraId="4ADA8930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NUMBER(18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CCDD825" w14:textId="59B0A5C4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FE9D7E3" w14:textId="6C279645" w:rsidR="009A3084" w:rsidRPr="00AA2803" w:rsidRDefault="00F04019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9A3084" w:rsidRPr="00AA2803" w14:paraId="3EBB0D43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29BBAA47" w14:textId="570E44AD" w:rsidR="009A3084" w:rsidRPr="00AA2803" w:rsidRDefault="009A3084" w:rsidP="006164CE">
            <w:pPr>
              <w:pStyle w:val="af"/>
              <w:numPr>
                <w:ilvl w:val="0"/>
                <w:numId w:val="3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1F803F69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应出货金额</w:t>
            </w:r>
          </w:p>
        </w:tc>
        <w:tc>
          <w:tcPr>
            <w:tcW w:w="2123" w:type="dxa"/>
            <w:gridSpan w:val="3"/>
          </w:tcPr>
          <w:p w14:paraId="160D5BEA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AMOUNT</w:t>
            </w:r>
          </w:p>
        </w:tc>
        <w:tc>
          <w:tcPr>
            <w:tcW w:w="1978" w:type="dxa"/>
            <w:gridSpan w:val="3"/>
          </w:tcPr>
          <w:p w14:paraId="198BDF66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6061928" w14:textId="22A1CFBC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2FFE9D9" w14:textId="45BCCBFA" w:rsidR="009A3084" w:rsidRPr="00AA2803" w:rsidRDefault="00F04019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9A3084" w:rsidRPr="00AA2803" w14:paraId="1F4004AD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28F89E9B" w14:textId="095F1418" w:rsidR="009A3084" w:rsidRPr="00AA2803" w:rsidRDefault="009A3084" w:rsidP="006164CE">
            <w:pPr>
              <w:pStyle w:val="af"/>
              <w:numPr>
                <w:ilvl w:val="0"/>
                <w:numId w:val="3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4E95CEC" w14:textId="77777777" w:rsidR="009A3084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实际出货票数</w:t>
            </w:r>
          </w:p>
        </w:tc>
        <w:tc>
          <w:tcPr>
            <w:tcW w:w="2123" w:type="dxa"/>
            <w:gridSpan w:val="3"/>
          </w:tcPr>
          <w:p w14:paraId="679EC7E9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ACT_</w:t>
            </w:r>
            <w:r>
              <w:rPr>
                <w:rFonts w:ascii="新宋体" w:eastAsia="新宋体" w:hAnsi="新宋体" w:hint="eastAsia"/>
                <w:szCs w:val="22"/>
              </w:rPr>
              <w:t>TICKETS</w:t>
            </w:r>
          </w:p>
        </w:tc>
        <w:tc>
          <w:tcPr>
            <w:tcW w:w="1978" w:type="dxa"/>
            <w:gridSpan w:val="3"/>
          </w:tcPr>
          <w:p w14:paraId="5168315A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NUMBER(18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53A1F44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1CE37D0" w14:textId="76EA19D9" w:rsidR="009A3084" w:rsidRPr="00AA2803" w:rsidRDefault="00F04019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9A3084" w:rsidRPr="00AA2803" w14:paraId="23DB7E6A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760019B7" w14:textId="53A74E93" w:rsidR="009A3084" w:rsidRPr="00AA2803" w:rsidRDefault="009A3084" w:rsidP="006164CE">
            <w:pPr>
              <w:pStyle w:val="af"/>
              <w:numPr>
                <w:ilvl w:val="0"/>
                <w:numId w:val="3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7CE77C82" w14:textId="77777777" w:rsidR="009A3084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实际出货金额</w:t>
            </w:r>
          </w:p>
        </w:tc>
        <w:tc>
          <w:tcPr>
            <w:tcW w:w="2123" w:type="dxa"/>
            <w:gridSpan w:val="3"/>
          </w:tcPr>
          <w:p w14:paraId="57A09151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ACT_</w:t>
            </w:r>
            <w:r>
              <w:rPr>
                <w:rFonts w:ascii="新宋体" w:eastAsia="新宋体" w:hAnsi="新宋体" w:hint="eastAsia"/>
                <w:szCs w:val="22"/>
              </w:rPr>
              <w:t>AMOUNT</w:t>
            </w:r>
          </w:p>
        </w:tc>
        <w:tc>
          <w:tcPr>
            <w:tcW w:w="1978" w:type="dxa"/>
            <w:gridSpan w:val="3"/>
          </w:tcPr>
          <w:p w14:paraId="45F3C7A3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43E91AE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F679567" w14:textId="0DEE867B" w:rsidR="009A3084" w:rsidRPr="00AA2803" w:rsidRDefault="00F04019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9A3084" w:rsidRPr="00AA2803" w14:paraId="167F4757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368D74DC" w14:textId="21F87B48" w:rsidR="009A3084" w:rsidRPr="00AA2803" w:rsidRDefault="009A3084" w:rsidP="006164CE">
            <w:pPr>
              <w:pStyle w:val="af"/>
              <w:numPr>
                <w:ilvl w:val="0"/>
                <w:numId w:val="3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BC8F948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备注</w:t>
            </w:r>
          </w:p>
        </w:tc>
        <w:tc>
          <w:tcPr>
            <w:tcW w:w="2123" w:type="dxa"/>
            <w:gridSpan w:val="3"/>
          </w:tcPr>
          <w:p w14:paraId="18102570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REMARK</w:t>
            </w:r>
          </w:p>
        </w:tc>
        <w:tc>
          <w:tcPr>
            <w:tcW w:w="1978" w:type="dxa"/>
            <w:gridSpan w:val="3"/>
          </w:tcPr>
          <w:p w14:paraId="3E78EAEA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3FD8F9CF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01F45C22" w14:textId="07B410E3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A3084" w:rsidRPr="00AA2803" w14:paraId="620A9CB2" w14:textId="77777777" w:rsidTr="00A94B9F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2BE096EC" w14:textId="0A62B485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9A3084" w:rsidRPr="00AA2803" w14:paraId="25696234" w14:textId="77777777" w:rsidTr="00A94B9F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2A4503" w14:textId="1371408A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CA65098" w14:textId="77777777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36E9C27" w14:textId="577DE2C3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9A3084" w:rsidRPr="00AA2803" w14:paraId="749BF8FE" w14:textId="77777777" w:rsidTr="00A94B9F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E93D28" w14:textId="77777777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4CDC0052" w14:textId="279342FE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PK_SALE_DELIVERY_ORDER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2F052CFF" w14:textId="1598F24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DO_NO</w:t>
            </w:r>
          </w:p>
        </w:tc>
      </w:tr>
      <w:tr w:rsidR="009A3084" w:rsidRPr="00AA2803" w14:paraId="18C3E6BE" w14:textId="77777777" w:rsidTr="00A94B9F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AC179F" w14:textId="515A7074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B12DF3D" w14:textId="77777777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E0B1502" w14:textId="77777777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A31AC23" w14:textId="77777777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EA5C6AE" w14:textId="768E6F8D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9A3084" w:rsidRPr="00AA2803" w14:paraId="6356F47B" w14:textId="77777777" w:rsidTr="00A94B9F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77BF39" w14:textId="77777777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42EFAA06" w14:textId="0D46F76B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7F5A8A7B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4F7F9CE0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6DB21184" w14:textId="542AE95A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A3084" w:rsidRPr="00AA2803" w14:paraId="7BBF9F9D" w14:textId="77777777" w:rsidTr="00A94B9F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EDF285" w14:textId="2324C1C8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87D9801" w14:textId="77777777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53D4756" w14:textId="77777777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AE69A6F" w14:textId="15596FDA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9A3084" w:rsidRPr="00AA2803" w14:paraId="4052ABDC" w14:textId="77777777" w:rsidTr="00A94B9F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5B3DA7" w14:textId="77777777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2458EDA3" w14:textId="27A23860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02A14203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7F6E2A1E" w14:textId="63394894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A3084" w:rsidRPr="00AA2803" w14:paraId="1BED1AE5" w14:textId="77777777" w:rsidTr="00A94B9F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97FFE6" w14:textId="1442D6DB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6840E063" w14:textId="748B04C4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A3084" w:rsidRPr="00AA2803" w14:paraId="24D7F6C3" w14:textId="77777777" w:rsidTr="00A94B9F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2D905D" w14:textId="40616C78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</w:t>
            </w: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908436F" w14:textId="77777777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D0FD8B6" w14:textId="77777777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3F97A5C" w14:textId="1131D913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9A3084" w:rsidRPr="00AA2803" w14:paraId="6FEE7228" w14:textId="77777777" w:rsidTr="00A94B9F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C225A6E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CF3DB4C" w14:textId="7C603082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5230A1F7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2EC252C7" w14:textId="59786FA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A3084" w:rsidRPr="00AA2803" w14:paraId="0F1CC0A5" w14:textId="77777777" w:rsidTr="00A94B9F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9E6EE1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E107B70" w14:textId="6D14FE9B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195C5F64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07C441CB" w14:textId="4AAD153F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5D1740BF" w14:textId="77777777" w:rsidR="0084654E" w:rsidRPr="00AA2803" w:rsidRDefault="0084654E" w:rsidP="0084654E"/>
    <w:p w14:paraId="601BD22D" w14:textId="77777777" w:rsidR="00E728BE" w:rsidRPr="00AA2803" w:rsidRDefault="00E728BE" w:rsidP="00E728BE">
      <w:pPr>
        <w:pStyle w:val="4"/>
      </w:pPr>
      <w:bookmarkStart w:id="89" w:name="_Toc435450858"/>
      <w:r w:rsidRPr="00AA2803">
        <w:rPr>
          <w:rFonts w:hint="eastAsia"/>
        </w:rPr>
        <w:t>出货单申请明细（</w:t>
      </w:r>
      <w:r w:rsidR="00257B4C" w:rsidRPr="00AA2803">
        <w:rPr>
          <w:rFonts w:hint="eastAsia"/>
        </w:rPr>
        <w:t>SALE_</w:t>
      </w:r>
      <w:r w:rsidR="00257B4C" w:rsidRPr="00AA2803">
        <w:t>DELIVERY_ORDER_DETAIL</w:t>
      </w:r>
      <w:r w:rsidRPr="00AA2803">
        <w:rPr>
          <w:rFonts w:hint="eastAsia"/>
        </w:rPr>
        <w:t>）</w:t>
      </w:r>
      <w:bookmarkEnd w:id="89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348"/>
        <w:gridCol w:w="567"/>
        <w:gridCol w:w="1556"/>
        <w:gridCol w:w="712"/>
        <w:gridCol w:w="416"/>
        <w:gridCol w:w="850"/>
        <w:gridCol w:w="145"/>
        <w:gridCol w:w="564"/>
        <w:gridCol w:w="1568"/>
      </w:tblGrid>
      <w:tr w:rsidR="00AA2803" w:rsidRPr="00AA2803" w14:paraId="7F7E0F8B" w14:textId="77777777" w:rsidTr="00257B4C">
        <w:tc>
          <w:tcPr>
            <w:tcW w:w="1231" w:type="dxa"/>
            <w:gridSpan w:val="3"/>
            <w:shd w:val="clear" w:color="auto" w:fill="C0C0C0"/>
          </w:tcPr>
          <w:p w14:paraId="265AECAE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4"/>
            <w:shd w:val="clear" w:color="auto" w:fill="auto"/>
          </w:tcPr>
          <w:p w14:paraId="09368B02" w14:textId="77777777" w:rsidR="00E728BE" w:rsidRPr="00AA2803" w:rsidRDefault="00B73C07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出货</w:t>
            </w:r>
            <w:r w:rsidR="00E728BE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单申请明细</w:t>
            </w:r>
          </w:p>
        </w:tc>
        <w:tc>
          <w:tcPr>
            <w:tcW w:w="712" w:type="dxa"/>
            <w:shd w:val="clear" w:color="auto" w:fill="C0C0C0"/>
          </w:tcPr>
          <w:p w14:paraId="0C7F7D42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543" w:type="dxa"/>
            <w:gridSpan w:val="5"/>
            <w:shd w:val="clear" w:color="auto" w:fill="auto"/>
          </w:tcPr>
          <w:p w14:paraId="11F502EE" w14:textId="77777777" w:rsidR="00E728BE" w:rsidRPr="00AA2803" w:rsidRDefault="00257B4C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SALE_DELIVERY_ORDER_DETAIL</w:t>
            </w:r>
          </w:p>
        </w:tc>
      </w:tr>
      <w:tr w:rsidR="00AA2803" w:rsidRPr="00AA2803" w14:paraId="5A9C1284" w14:textId="77777777" w:rsidTr="00E728BE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22273259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54C334B5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123" w:type="dxa"/>
            <w:gridSpan w:val="2"/>
            <w:shd w:val="clear" w:color="auto" w:fill="C0C0C0"/>
          </w:tcPr>
          <w:p w14:paraId="5FC9DC51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5E160416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0DA7B914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7673FC1E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24637C3D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307F4977" w14:textId="77777777" w:rsidR="00257B4C" w:rsidRPr="00AA2803" w:rsidRDefault="00257B4C" w:rsidP="006164CE">
            <w:pPr>
              <w:pStyle w:val="af"/>
              <w:numPr>
                <w:ilvl w:val="0"/>
                <w:numId w:val="3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1E322935" w14:textId="77777777" w:rsidR="00257B4C" w:rsidRPr="00AA2803" w:rsidRDefault="00257B4C" w:rsidP="00257B4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出货单编号（CH12345678）</w:t>
            </w:r>
          </w:p>
        </w:tc>
        <w:tc>
          <w:tcPr>
            <w:tcW w:w="2123" w:type="dxa"/>
            <w:gridSpan w:val="2"/>
          </w:tcPr>
          <w:p w14:paraId="05639AF8" w14:textId="77777777" w:rsidR="00257B4C" w:rsidRPr="00AA2803" w:rsidRDefault="00257B4C" w:rsidP="00257B4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DO_NO</w:t>
            </w:r>
          </w:p>
        </w:tc>
        <w:tc>
          <w:tcPr>
            <w:tcW w:w="1978" w:type="dxa"/>
            <w:gridSpan w:val="3"/>
          </w:tcPr>
          <w:p w14:paraId="593CBEDC" w14:textId="77777777" w:rsidR="00257B4C" w:rsidRPr="00AA2803" w:rsidRDefault="00257B4C" w:rsidP="00257B4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0A72E28E" w14:textId="77777777" w:rsidR="00257B4C" w:rsidRPr="00AA2803" w:rsidRDefault="00257B4C" w:rsidP="00257B4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46A12E3" w14:textId="77777777" w:rsidR="00257B4C" w:rsidRPr="00AA2803" w:rsidRDefault="00257B4C" w:rsidP="00257B4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21A63B82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17A1E7AF" w14:textId="77777777" w:rsidR="007E764E" w:rsidRPr="00AA2803" w:rsidRDefault="007E764E" w:rsidP="006164CE">
            <w:pPr>
              <w:pStyle w:val="af"/>
              <w:numPr>
                <w:ilvl w:val="0"/>
                <w:numId w:val="3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3941EEE7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顺序号</w:t>
            </w:r>
          </w:p>
        </w:tc>
        <w:tc>
          <w:tcPr>
            <w:tcW w:w="2123" w:type="dxa"/>
            <w:gridSpan w:val="2"/>
          </w:tcPr>
          <w:p w14:paraId="3176F4F4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SEQUENCE_NO</w:t>
            </w:r>
          </w:p>
        </w:tc>
        <w:tc>
          <w:tcPr>
            <w:tcW w:w="1978" w:type="dxa"/>
            <w:gridSpan w:val="3"/>
          </w:tcPr>
          <w:p w14:paraId="3B9FF0BC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1E329B4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2C383DC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55EF44A0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0145B7A1" w14:textId="77777777" w:rsidR="007E764E" w:rsidRPr="00AA2803" w:rsidRDefault="007E764E" w:rsidP="006164CE">
            <w:pPr>
              <w:pStyle w:val="af"/>
              <w:numPr>
                <w:ilvl w:val="0"/>
                <w:numId w:val="3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AA2394F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123" w:type="dxa"/>
            <w:gridSpan w:val="2"/>
          </w:tcPr>
          <w:p w14:paraId="6C7D70C7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3"/>
          </w:tcPr>
          <w:p w14:paraId="235C68DF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2B30001D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B812EDA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32330275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57288976" w14:textId="77777777" w:rsidR="007E764E" w:rsidRPr="00AA2803" w:rsidRDefault="007E764E" w:rsidP="006164CE">
            <w:pPr>
              <w:pStyle w:val="af"/>
              <w:numPr>
                <w:ilvl w:val="0"/>
                <w:numId w:val="3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492E5DD1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票数</w:t>
            </w:r>
          </w:p>
        </w:tc>
        <w:tc>
          <w:tcPr>
            <w:tcW w:w="2123" w:type="dxa"/>
            <w:gridSpan w:val="2"/>
          </w:tcPr>
          <w:p w14:paraId="12D1EEA0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TICKETS</w:t>
            </w:r>
          </w:p>
        </w:tc>
        <w:tc>
          <w:tcPr>
            <w:tcW w:w="1978" w:type="dxa"/>
            <w:gridSpan w:val="3"/>
          </w:tcPr>
          <w:p w14:paraId="1ABC1F7B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E1083BB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A9A72CE" w14:textId="12A9DED9" w:rsidR="007E764E" w:rsidRPr="00AA2803" w:rsidRDefault="00F04019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7E764E" w:rsidRPr="00AA2803" w14:paraId="3700F3AA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69F21021" w14:textId="77777777" w:rsidR="007E764E" w:rsidRPr="00AA2803" w:rsidRDefault="007E764E" w:rsidP="006164CE">
            <w:pPr>
              <w:pStyle w:val="af"/>
              <w:numPr>
                <w:ilvl w:val="0"/>
                <w:numId w:val="3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661A2B9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本</w:t>
            </w:r>
            <w:r w:rsidRPr="00AA2803">
              <w:rPr>
                <w:rFonts w:ascii="新宋体" w:eastAsia="新宋体" w:hAnsi="新宋体" w:hint="eastAsia"/>
                <w:szCs w:val="22"/>
              </w:rPr>
              <w:t>数</w:t>
            </w:r>
          </w:p>
        </w:tc>
        <w:tc>
          <w:tcPr>
            <w:tcW w:w="2123" w:type="dxa"/>
            <w:gridSpan w:val="2"/>
          </w:tcPr>
          <w:p w14:paraId="6AAC59CA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PACKAGES</w:t>
            </w:r>
          </w:p>
        </w:tc>
        <w:tc>
          <w:tcPr>
            <w:tcW w:w="1978" w:type="dxa"/>
            <w:gridSpan w:val="3"/>
          </w:tcPr>
          <w:p w14:paraId="70FD7844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6FBB965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20438B9" w14:textId="19D6ED39" w:rsidR="007E764E" w:rsidRPr="00AA2803" w:rsidRDefault="00F04019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7E764E" w:rsidRPr="00AA2803" w14:paraId="4F96D78C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3A908E29" w14:textId="77777777" w:rsidR="007E764E" w:rsidRPr="00AA2803" w:rsidRDefault="007E764E" w:rsidP="006164CE">
            <w:pPr>
              <w:pStyle w:val="af"/>
              <w:numPr>
                <w:ilvl w:val="0"/>
                <w:numId w:val="3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56AA86B9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2123" w:type="dxa"/>
            <w:gridSpan w:val="2"/>
          </w:tcPr>
          <w:p w14:paraId="66FF3A27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978" w:type="dxa"/>
            <w:gridSpan w:val="3"/>
          </w:tcPr>
          <w:p w14:paraId="6866C6ED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9EA6D5B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1720E2E" w14:textId="655754A2" w:rsidR="007E764E" w:rsidRPr="00AA2803" w:rsidRDefault="00F04019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7E764E" w:rsidRPr="00AA2803" w14:paraId="3F611435" w14:textId="77777777" w:rsidTr="00E728BE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68D7F1B8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7E764E" w:rsidRPr="00AA2803" w14:paraId="02BF6033" w14:textId="77777777" w:rsidTr="00257B4C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511278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33E3792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4E6BBCC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7E764E" w:rsidRPr="00AA2803" w14:paraId="4F728238" w14:textId="77777777" w:rsidTr="00257B4C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DA24E7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3" w:type="dxa"/>
            <w:gridSpan w:val="4"/>
            <w:tcBorders>
              <w:left w:val="single" w:sz="4" w:space="0" w:color="auto"/>
            </w:tcBorders>
          </w:tcPr>
          <w:p w14:paraId="05C65105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PK_SALE_DELIVERY_ORDER_DETAIL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241EDF8A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SEQUENCE_NO</w:t>
            </w:r>
          </w:p>
        </w:tc>
      </w:tr>
      <w:tr w:rsidR="007E764E" w:rsidRPr="00AA2803" w14:paraId="302B44AF" w14:textId="77777777" w:rsidTr="00257B4C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FA7D3D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2A37C0F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4DAF855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F75A726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F9A5E95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7E764E" w:rsidRPr="00AA2803" w14:paraId="3F969BF5" w14:textId="77777777" w:rsidTr="00257B4C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F6BD27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3" w:type="dxa"/>
            <w:gridSpan w:val="4"/>
            <w:tcBorders>
              <w:left w:val="single" w:sz="4" w:space="0" w:color="auto"/>
            </w:tcBorders>
          </w:tcPr>
          <w:p w14:paraId="42C330E6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</w:tcPr>
          <w:p w14:paraId="5537B614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555104E4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203580B0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299A1179" w14:textId="77777777" w:rsidTr="00257B4C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E9CC71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754B4A4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4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7A2A3CA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572364E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7E764E" w:rsidRPr="00AA2803" w14:paraId="21210204" w14:textId="77777777" w:rsidTr="00257B4C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9D1F35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3" w:type="dxa"/>
            <w:gridSpan w:val="4"/>
            <w:tcBorders>
              <w:left w:val="single" w:sz="4" w:space="0" w:color="auto"/>
            </w:tcBorders>
          </w:tcPr>
          <w:p w14:paraId="24C2FC56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84" w:type="dxa"/>
            <w:gridSpan w:val="3"/>
            <w:tcBorders>
              <w:left w:val="single" w:sz="4" w:space="0" w:color="auto"/>
            </w:tcBorders>
          </w:tcPr>
          <w:p w14:paraId="67573F0A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191A4DA2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3E9503FC" w14:textId="77777777" w:rsidTr="00E728BE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5715D8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1"/>
            <w:tcBorders>
              <w:left w:val="single" w:sz="4" w:space="0" w:color="auto"/>
            </w:tcBorders>
          </w:tcPr>
          <w:p w14:paraId="49EDB066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58F37068" w14:textId="77777777" w:rsidTr="00257B4C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C6A699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0F2236E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5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44629DF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2C133F7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7E764E" w:rsidRPr="00AA2803" w14:paraId="10E49377" w14:textId="77777777" w:rsidTr="00257B4C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E2C3248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091A83B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5" w:type="dxa"/>
            <w:gridSpan w:val="2"/>
            <w:tcBorders>
              <w:left w:val="single" w:sz="4" w:space="0" w:color="auto"/>
            </w:tcBorders>
          </w:tcPr>
          <w:p w14:paraId="7EEFC27C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4F051432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6FB552AB" w14:textId="77777777" w:rsidTr="00257B4C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BF9F2C8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EE39F20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5" w:type="dxa"/>
            <w:gridSpan w:val="2"/>
            <w:tcBorders>
              <w:left w:val="single" w:sz="4" w:space="0" w:color="auto"/>
            </w:tcBorders>
          </w:tcPr>
          <w:p w14:paraId="6D5C5880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0ABC2A74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1A31629C" w14:textId="77777777" w:rsidR="00E728BE" w:rsidRPr="00AA2803" w:rsidRDefault="00E728BE" w:rsidP="0084654E"/>
    <w:p w14:paraId="73A0B124" w14:textId="77777777" w:rsidR="00AE347A" w:rsidRPr="00AA2803" w:rsidRDefault="00AE347A" w:rsidP="00AE347A">
      <w:pPr>
        <w:pStyle w:val="4"/>
      </w:pPr>
      <w:bookmarkStart w:id="90" w:name="_Toc435450859"/>
      <w:r w:rsidRPr="00AA2803">
        <w:rPr>
          <w:rFonts w:hint="eastAsia"/>
        </w:rPr>
        <w:t>出货单所包含的订单（</w:t>
      </w:r>
      <w:r w:rsidR="00EF1D99" w:rsidRPr="00AA2803">
        <w:rPr>
          <w:rFonts w:hint="eastAsia"/>
        </w:rPr>
        <w:t>SALE_</w:t>
      </w:r>
      <w:r w:rsidR="00EF1D99" w:rsidRPr="00AA2803">
        <w:t>DELIVERY_ORDER_</w:t>
      </w:r>
      <w:r w:rsidR="00EF1D99" w:rsidRPr="00AA2803">
        <w:rPr>
          <w:caps/>
        </w:rPr>
        <w:t>ALL</w:t>
      </w:r>
      <w:r w:rsidRPr="00AA2803">
        <w:rPr>
          <w:rFonts w:hint="eastAsia"/>
        </w:rPr>
        <w:t>）</w:t>
      </w:r>
      <w:bookmarkEnd w:id="90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348"/>
        <w:gridCol w:w="133"/>
        <w:gridCol w:w="6"/>
        <w:gridCol w:w="1984"/>
        <w:gridCol w:w="995"/>
        <w:gridCol w:w="133"/>
        <w:gridCol w:w="850"/>
        <w:gridCol w:w="145"/>
        <w:gridCol w:w="564"/>
        <w:gridCol w:w="1568"/>
      </w:tblGrid>
      <w:tr w:rsidR="00AA2803" w:rsidRPr="00AA2803" w14:paraId="31AE94E4" w14:textId="77777777" w:rsidTr="00AE347A">
        <w:tc>
          <w:tcPr>
            <w:tcW w:w="1231" w:type="dxa"/>
            <w:gridSpan w:val="3"/>
            <w:shd w:val="clear" w:color="auto" w:fill="C0C0C0"/>
          </w:tcPr>
          <w:p w14:paraId="76B8B44D" w14:textId="77777777" w:rsidR="00AE347A" w:rsidRPr="00AA2803" w:rsidRDefault="00AE347A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26E9E27D" w14:textId="77777777" w:rsidR="00AE347A" w:rsidRPr="00AA2803" w:rsidRDefault="00AE347A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出货单所包含的订单</w:t>
            </w:r>
          </w:p>
        </w:tc>
        <w:tc>
          <w:tcPr>
            <w:tcW w:w="995" w:type="dxa"/>
            <w:shd w:val="clear" w:color="auto" w:fill="C0C0C0"/>
          </w:tcPr>
          <w:p w14:paraId="75A29A44" w14:textId="77777777" w:rsidR="00AE347A" w:rsidRPr="00AA2803" w:rsidRDefault="00AE347A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260" w:type="dxa"/>
            <w:gridSpan w:val="5"/>
            <w:shd w:val="clear" w:color="auto" w:fill="auto"/>
          </w:tcPr>
          <w:p w14:paraId="7A052021" w14:textId="77777777" w:rsidR="00AE347A" w:rsidRPr="00AA2803" w:rsidRDefault="00EF1D99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SALE_DELIVERY_ORDER_ALL</w:t>
            </w:r>
          </w:p>
        </w:tc>
      </w:tr>
      <w:tr w:rsidR="00AA2803" w:rsidRPr="00AA2803" w14:paraId="47285BD0" w14:textId="77777777" w:rsidTr="00AE347A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1192AEE5" w14:textId="77777777" w:rsidR="00AE347A" w:rsidRPr="00AA2803" w:rsidRDefault="00AE347A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434C4648" w14:textId="77777777" w:rsidR="00AE347A" w:rsidRPr="00AA2803" w:rsidRDefault="00AE347A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123" w:type="dxa"/>
            <w:gridSpan w:val="3"/>
            <w:shd w:val="clear" w:color="auto" w:fill="C0C0C0"/>
          </w:tcPr>
          <w:p w14:paraId="60310FBF" w14:textId="77777777" w:rsidR="00AE347A" w:rsidRPr="00AA2803" w:rsidRDefault="00AE347A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5535F930" w14:textId="77777777" w:rsidR="00AE347A" w:rsidRPr="00AA2803" w:rsidRDefault="00AE347A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12A5885F" w14:textId="77777777" w:rsidR="00AE347A" w:rsidRPr="00AA2803" w:rsidRDefault="00AE347A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736D677F" w14:textId="77777777" w:rsidR="00AE347A" w:rsidRPr="00AA2803" w:rsidRDefault="00AE347A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303422D8" w14:textId="77777777" w:rsidTr="00AE347A">
        <w:tc>
          <w:tcPr>
            <w:tcW w:w="391" w:type="dxa"/>
            <w:tcBorders>
              <w:top w:val="single" w:sz="4" w:space="0" w:color="auto"/>
            </w:tcBorders>
          </w:tcPr>
          <w:p w14:paraId="72570AF5" w14:textId="77777777" w:rsidR="00EF1D99" w:rsidRPr="00AA2803" w:rsidRDefault="00EF1D99" w:rsidP="006164CE">
            <w:pPr>
              <w:pStyle w:val="af"/>
              <w:numPr>
                <w:ilvl w:val="0"/>
                <w:numId w:val="5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104C5563" w14:textId="77777777" w:rsidR="00EF1D99" w:rsidRPr="00AA2803" w:rsidRDefault="00EF1D99" w:rsidP="00EF1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出货单编号（CH12345678）</w:t>
            </w:r>
          </w:p>
        </w:tc>
        <w:tc>
          <w:tcPr>
            <w:tcW w:w="2123" w:type="dxa"/>
            <w:gridSpan w:val="3"/>
          </w:tcPr>
          <w:p w14:paraId="5B747E85" w14:textId="77777777" w:rsidR="00EF1D99" w:rsidRPr="00AA2803" w:rsidRDefault="00EF1D99" w:rsidP="00EF1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DO_NO</w:t>
            </w:r>
          </w:p>
        </w:tc>
        <w:tc>
          <w:tcPr>
            <w:tcW w:w="1978" w:type="dxa"/>
            <w:gridSpan w:val="3"/>
          </w:tcPr>
          <w:p w14:paraId="1F26A011" w14:textId="77777777" w:rsidR="00EF1D99" w:rsidRPr="00AA2803" w:rsidRDefault="00EF1D99" w:rsidP="00EF1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27D7674C" w14:textId="77777777" w:rsidR="00EF1D99" w:rsidRPr="00AA2803" w:rsidRDefault="00EF1D99" w:rsidP="00EF1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DA28E27" w14:textId="77777777" w:rsidR="00EF1D99" w:rsidRPr="00AA2803" w:rsidRDefault="00EF1D99" w:rsidP="00EF1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513A9B6" w14:textId="77777777" w:rsidTr="00AE347A">
        <w:tc>
          <w:tcPr>
            <w:tcW w:w="391" w:type="dxa"/>
            <w:tcBorders>
              <w:top w:val="single" w:sz="4" w:space="0" w:color="auto"/>
            </w:tcBorders>
          </w:tcPr>
          <w:p w14:paraId="5B29868B" w14:textId="77777777" w:rsidR="00AE347A" w:rsidRPr="00AA2803" w:rsidRDefault="00AE347A" w:rsidP="006164CE">
            <w:pPr>
              <w:pStyle w:val="af"/>
              <w:numPr>
                <w:ilvl w:val="0"/>
                <w:numId w:val="5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31B66AC" w14:textId="77777777" w:rsidR="00AE347A" w:rsidRPr="00AA2803" w:rsidRDefault="00AE347A" w:rsidP="00EF1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订单编号（DD12345678）</w:t>
            </w:r>
          </w:p>
        </w:tc>
        <w:tc>
          <w:tcPr>
            <w:tcW w:w="2123" w:type="dxa"/>
            <w:gridSpan w:val="3"/>
          </w:tcPr>
          <w:p w14:paraId="2D3ECF12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ORDER_NO</w:t>
            </w:r>
          </w:p>
        </w:tc>
        <w:tc>
          <w:tcPr>
            <w:tcW w:w="1978" w:type="dxa"/>
            <w:gridSpan w:val="3"/>
          </w:tcPr>
          <w:p w14:paraId="5D9A9F4F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0FDE7544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44563D4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42081D9" w14:textId="77777777" w:rsidTr="00A94B9F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6E6281F5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325EE3B6" w14:textId="77777777" w:rsidTr="00A94B9F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2246C2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4017405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6CC9AE3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1B05A4F3" w14:textId="77777777" w:rsidTr="00A94B9F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529082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637ED1CC" w14:textId="77777777" w:rsidR="00AE347A" w:rsidRPr="00AA2803" w:rsidRDefault="00AE347A" w:rsidP="00EF1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</w:t>
            </w:r>
            <w:r w:rsidR="00EF1D99" w:rsidRPr="00AA2803">
              <w:rPr>
                <w:rFonts w:ascii="新宋体" w:eastAsia="新宋体" w:hAnsi="新宋体"/>
                <w:szCs w:val="22"/>
              </w:rPr>
              <w:t>SALE_DELIVERY_ORDER_ALL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134361A5" w14:textId="77777777" w:rsidR="00AE347A" w:rsidRPr="00AA2803" w:rsidRDefault="00EF1D99" w:rsidP="003C22A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DO</w:t>
            </w:r>
            <w:r w:rsidR="00434EFA" w:rsidRPr="00AA2803">
              <w:rPr>
                <w:rFonts w:ascii="新宋体" w:eastAsia="新宋体" w:hAnsi="新宋体"/>
                <w:szCs w:val="22"/>
              </w:rPr>
              <w:t>_NO</w:t>
            </w:r>
            <w:r w:rsidR="003C22AD" w:rsidRPr="00AA2803">
              <w:rPr>
                <w:rFonts w:ascii="新宋体" w:eastAsia="新宋体" w:hAnsi="新宋体"/>
                <w:szCs w:val="22"/>
              </w:rPr>
              <w:t>,</w:t>
            </w:r>
            <w:r w:rsidR="003C22AD" w:rsidRPr="00AA2803">
              <w:rPr>
                <w:rFonts w:ascii="新宋体" w:eastAsia="新宋体" w:hAnsi="新宋体" w:hint="eastAsia"/>
                <w:szCs w:val="22"/>
              </w:rPr>
              <w:t>ORDER_NO</w:t>
            </w:r>
          </w:p>
        </w:tc>
      </w:tr>
      <w:tr w:rsidR="00AA2803" w:rsidRPr="00AA2803" w14:paraId="1E83D16C" w14:textId="77777777" w:rsidTr="00A94B9F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95C5FC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6D927DF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3DB48E3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E88131E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55239E4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3E5D54AB" w14:textId="77777777" w:rsidTr="00A94B9F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05DDCC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761AB279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793DC437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519D6059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1D86259A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31908B7" w14:textId="77777777" w:rsidTr="00A94B9F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860827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9F38674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E79D227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27FFCFB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62C4A6DA" w14:textId="77777777" w:rsidTr="00A94B9F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704506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4814CA6D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</w:tcPr>
          <w:p w14:paraId="60A689DE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7003F46B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4267424" w14:textId="77777777" w:rsidTr="00A94B9F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41EE4F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556022DE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0402428" w14:textId="77777777" w:rsidTr="00A94B9F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426C96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94C725C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4CC1248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3E62C58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785F32BF" w14:textId="77777777" w:rsidTr="00A94B9F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7B7D37F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239751F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614EF2C3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2CC40E23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16C0386" w14:textId="77777777" w:rsidTr="00A94B9F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72AC803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F481A65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4C295F8B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6A4342F1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17CFFBB5" w14:textId="77777777" w:rsidR="00AE347A" w:rsidRPr="00AA2803" w:rsidRDefault="00AE347A" w:rsidP="00AE347A"/>
    <w:p w14:paraId="20F801EF" w14:textId="77777777" w:rsidR="009103E6" w:rsidRPr="00AA2803" w:rsidRDefault="009103E6" w:rsidP="009103E6">
      <w:pPr>
        <w:pStyle w:val="4"/>
      </w:pPr>
      <w:bookmarkStart w:id="91" w:name="_Toc435450860"/>
      <w:r w:rsidRPr="00AA2803">
        <w:rPr>
          <w:rFonts w:hint="eastAsia"/>
        </w:rPr>
        <w:t>调拨单（</w:t>
      </w:r>
      <w:r w:rsidRPr="00AA2803">
        <w:rPr>
          <w:rFonts w:hint="eastAsia"/>
        </w:rPr>
        <w:t>SALE_</w:t>
      </w:r>
      <w:r w:rsidRPr="00AA2803">
        <w:t>TRANSFER_BILL</w:t>
      </w:r>
      <w:r w:rsidRPr="00AA2803">
        <w:rPr>
          <w:rFonts w:hint="eastAsia"/>
        </w:rPr>
        <w:t>）</w:t>
      </w:r>
      <w:bookmarkEnd w:id="91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206"/>
        <w:gridCol w:w="275"/>
        <w:gridCol w:w="6"/>
        <w:gridCol w:w="1984"/>
        <w:gridCol w:w="1128"/>
        <w:gridCol w:w="288"/>
        <w:gridCol w:w="562"/>
        <w:gridCol w:w="145"/>
        <w:gridCol w:w="564"/>
        <w:gridCol w:w="1568"/>
      </w:tblGrid>
      <w:tr w:rsidR="00AA2803" w:rsidRPr="00AA2803" w14:paraId="621A4E00" w14:textId="77777777" w:rsidTr="00A94B9F">
        <w:tc>
          <w:tcPr>
            <w:tcW w:w="1231" w:type="dxa"/>
            <w:gridSpan w:val="3"/>
            <w:shd w:val="clear" w:color="auto" w:fill="C0C0C0"/>
          </w:tcPr>
          <w:p w14:paraId="656EE39F" w14:textId="77777777" w:rsidR="009103E6" w:rsidRPr="00AA2803" w:rsidRDefault="009103E6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6A1F34A2" w14:textId="77777777" w:rsidR="009103E6" w:rsidRPr="00AA2803" w:rsidRDefault="009103E6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调拨单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4A331DF1" w14:textId="77777777" w:rsidR="009103E6" w:rsidRPr="00AA2803" w:rsidRDefault="009103E6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26108064" w14:textId="77777777" w:rsidR="009103E6" w:rsidRPr="00AA2803" w:rsidRDefault="009103E6" w:rsidP="009103E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SALE_TRANSFER_BILL</w:t>
            </w:r>
          </w:p>
        </w:tc>
      </w:tr>
      <w:tr w:rsidR="00AA2803" w:rsidRPr="00AA2803" w14:paraId="7B169D68" w14:textId="77777777" w:rsidTr="00A1295B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262F2F64" w14:textId="77777777" w:rsidR="009103E6" w:rsidRPr="00AA2803" w:rsidRDefault="009103E6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6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7B39DD8D" w14:textId="77777777" w:rsidR="009103E6" w:rsidRPr="00AA2803" w:rsidRDefault="009103E6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75F55C56" w14:textId="77777777" w:rsidR="009103E6" w:rsidRPr="00AA2803" w:rsidRDefault="009103E6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60E441A8" w14:textId="77777777" w:rsidR="009103E6" w:rsidRPr="00AA2803" w:rsidRDefault="009103E6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2FB7B1F5" w14:textId="77777777" w:rsidR="009103E6" w:rsidRPr="00AA2803" w:rsidRDefault="009103E6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3532DB5F" w14:textId="77777777" w:rsidR="009103E6" w:rsidRPr="00AA2803" w:rsidRDefault="009103E6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7254E9F0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2DA18D14" w14:textId="77777777" w:rsidR="009103E6" w:rsidRPr="00AA2803" w:rsidRDefault="009103E6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29ADFA21" w14:textId="77777777" w:rsidR="009103E6" w:rsidRPr="00AA2803" w:rsidRDefault="009103E6" w:rsidP="009103E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调拨单编号（DB12345678）</w:t>
            </w:r>
          </w:p>
        </w:tc>
        <w:tc>
          <w:tcPr>
            <w:tcW w:w="2265" w:type="dxa"/>
            <w:gridSpan w:val="3"/>
          </w:tcPr>
          <w:p w14:paraId="126190DE" w14:textId="77777777" w:rsidR="009103E6" w:rsidRPr="00AA2803" w:rsidRDefault="00BC11D8" w:rsidP="009103E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STB_NO</w:t>
            </w:r>
          </w:p>
        </w:tc>
        <w:tc>
          <w:tcPr>
            <w:tcW w:w="1978" w:type="dxa"/>
            <w:gridSpan w:val="3"/>
          </w:tcPr>
          <w:p w14:paraId="43FF5610" w14:textId="77777777" w:rsidR="009103E6" w:rsidRPr="00AA2803" w:rsidRDefault="009103E6" w:rsidP="009103E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35956D3E" w14:textId="77777777" w:rsidR="009103E6" w:rsidRPr="00AA2803" w:rsidRDefault="009103E6" w:rsidP="009103E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08CBDAA" w14:textId="77777777" w:rsidR="009103E6" w:rsidRPr="00AA2803" w:rsidRDefault="009103E6" w:rsidP="009103E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8832E04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3E9F8B75" w14:textId="77777777" w:rsidR="00BC11D8" w:rsidRPr="00AA2803" w:rsidRDefault="00BC11D8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09B5D74E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提交人</w:t>
            </w:r>
          </w:p>
        </w:tc>
        <w:tc>
          <w:tcPr>
            <w:tcW w:w="2265" w:type="dxa"/>
            <w:gridSpan w:val="3"/>
          </w:tcPr>
          <w:p w14:paraId="20118FF9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APPLY</w:t>
            </w:r>
            <w:r w:rsidRPr="00AA2803">
              <w:rPr>
                <w:rFonts w:ascii="新宋体" w:eastAsia="新宋体" w:hAnsi="新宋体"/>
                <w:szCs w:val="22"/>
              </w:rPr>
              <w:t>_ADMIN</w:t>
            </w:r>
          </w:p>
        </w:tc>
        <w:tc>
          <w:tcPr>
            <w:tcW w:w="1978" w:type="dxa"/>
            <w:gridSpan w:val="3"/>
          </w:tcPr>
          <w:p w14:paraId="5CCD059E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405D6726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A4AF418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55474EF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2B88F525" w14:textId="77777777" w:rsidR="00BC11D8" w:rsidRPr="00AA2803" w:rsidRDefault="00BC11D8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40314DEE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申请日期</w:t>
            </w:r>
          </w:p>
        </w:tc>
        <w:tc>
          <w:tcPr>
            <w:tcW w:w="2265" w:type="dxa"/>
            <w:gridSpan w:val="3"/>
          </w:tcPr>
          <w:p w14:paraId="3E8773DC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APPLY_DATE</w:t>
            </w:r>
          </w:p>
        </w:tc>
        <w:tc>
          <w:tcPr>
            <w:tcW w:w="1978" w:type="dxa"/>
            <w:gridSpan w:val="3"/>
          </w:tcPr>
          <w:p w14:paraId="6D7494F0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2C82A91C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B9E5CA2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8C77937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4416FCF8" w14:textId="77777777" w:rsidR="00BC11D8" w:rsidRPr="00AA2803" w:rsidRDefault="00BC11D8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40F39195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审批人</w:t>
            </w:r>
          </w:p>
        </w:tc>
        <w:tc>
          <w:tcPr>
            <w:tcW w:w="2265" w:type="dxa"/>
            <w:gridSpan w:val="3"/>
          </w:tcPr>
          <w:p w14:paraId="5B24D2A6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APPROVE</w:t>
            </w:r>
            <w:r w:rsidRPr="00AA2803">
              <w:rPr>
                <w:rFonts w:ascii="新宋体" w:eastAsia="新宋体" w:hAnsi="新宋体" w:hint="eastAsia"/>
                <w:szCs w:val="22"/>
              </w:rPr>
              <w:t>_ADMIN</w:t>
            </w:r>
          </w:p>
        </w:tc>
        <w:tc>
          <w:tcPr>
            <w:tcW w:w="1978" w:type="dxa"/>
            <w:gridSpan w:val="3"/>
          </w:tcPr>
          <w:p w14:paraId="2EB21C1F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01EDA7BC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15487BF1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09FCE66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3781E0FD" w14:textId="77777777" w:rsidR="00BC11D8" w:rsidRPr="00AA2803" w:rsidRDefault="00BC11D8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0CA1119F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审批日期</w:t>
            </w:r>
          </w:p>
        </w:tc>
        <w:tc>
          <w:tcPr>
            <w:tcW w:w="2265" w:type="dxa"/>
            <w:gridSpan w:val="3"/>
          </w:tcPr>
          <w:p w14:paraId="1A2DADB9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APPROVE_DATE</w:t>
            </w:r>
          </w:p>
        </w:tc>
        <w:tc>
          <w:tcPr>
            <w:tcW w:w="1978" w:type="dxa"/>
            <w:gridSpan w:val="3"/>
          </w:tcPr>
          <w:p w14:paraId="656E4515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525D1D48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9392726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A3E" w:rsidRPr="00AA2803" w14:paraId="1D677FCF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0DBDE09F" w14:textId="77777777" w:rsidR="00A00A3E" w:rsidRPr="00AA2803" w:rsidRDefault="00A00A3E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485EE4C4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发货</w:t>
            </w:r>
            <w:r w:rsidRPr="00AA2803">
              <w:rPr>
                <w:rFonts w:ascii="新宋体" w:eastAsia="新宋体" w:hAnsi="新宋体" w:hint="eastAsia"/>
                <w:szCs w:val="22"/>
              </w:rPr>
              <w:t>单位</w:t>
            </w:r>
          </w:p>
        </w:tc>
        <w:tc>
          <w:tcPr>
            <w:tcW w:w="2265" w:type="dxa"/>
            <w:gridSpan w:val="3"/>
          </w:tcPr>
          <w:p w14:paraId="7B7B1099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SEND</w:t>
            </w:r>
            <w:r w:rsidRPr="00AA2803">
              <w:rPr>
                <w:rFonts w:ascii="新宋体" w:eastAsia="新宋体" w:hAnsi="新宋体" w:hint="eastAsia"/>
                <w:szCs w:val="22"/>
              </w:rPr>
              <w:t>_ORG</w:t>
            </w:r>
          </w:p>
        </w:tc>
        <w:tc>
          <w:tcPr>
            <w:tcW w:w="1978" w:type="dxa"/>
            <w:gridSpan w:val="3"/>
          </w:tcPr>
          <w:p w14:paraId="3B38BA90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A59FF42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39A22B64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A3E" w:rsidRPr="00AA2803" w14:paraId="4BC6FA03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269EF1EE" w14:textId="77777777" w:rsidR="00A00A3E" w:rsidRPr="00AA2803" w:rsidRDefault="00A00A3E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3AB4071C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发</w:t>
            </w:r>
            <w:r w:rsidRPr="00AA2803">
              <w:rPr>
                <w:rFonts w:ascii="新宋体" w:eastAsia="新宋体" w:hAnsi="新宋体" w:hint="eastAsia"/>
                <w:szCs w:val="22"/>
              </w:rPr>
              <w:t>货仓库</w:t>
            </w:r>
          </w:p>
        </w:tc>
        <w:tc>
          <w:tcPr>
            <w:tcW w:w="2265" w:type="dxa"/>
            <w:gridSpan w:val="3"/>
          </w:tcPr>
          <w:p w14:paraId="27819A3C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SEND</w:t>
            </w:r>
            <w:r w:rsidRPr="00AA2803">
              <w:rPr>
                <w:rFonts w:ascii="新宋体" w:eastAsia="新宋体" w:hAnsi="新宋体"/>
                <w:szCs w:val="22"/>
              </w:rPr>
              <w:t>_WH</w:t>
            </w:r>
          </w:p>
        </w:tc>
        <w:tc>
          <w:tcPr>
            <w:tcW w:w="1978" w:type="dxa"/>
            <w:gridSpan w:val="3"/>
          </w:tcPr>
          <w:p w14:paraId="3206BA34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CHAR(4)</w:t>
            </w:r>
          </w:p>
        </w:tc>
        <w:tc>
          <w:tcPr>
            <w:tcW w:w="709" w:type="dxa"/>
            <w:gridSpan w:val="2"/>
          </w:tcPr>
          <w:p w14:paraId="47221E87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02F9FF62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A3E" w:rsidRPr="00AA2803" w14:paraId="57EA54B4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2B7233C3" w14:textId="77777777" w:rsidR="00A00A3E" w:rsidRPr="00AA2803" w:rsidRDefault="00A00A3E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5738952F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发</w:t>
            </w:r>
            <w:r w:rsidRPr="00AA2803">
              <w:rPr>
                <w:rFonts w:ascii="新宋体" w:eastAsia="新宋体" w:hAnsi="新宋体" w:hint="eastAsia"/>
                <w:szCs w:val="22"/>
              </w:rPr>
              <w:t>货仓库管理员</w:t>
            </w:r>
          </w:p>
        </w:tc>
        <w:tc>
          <w:tcPr>
            <w:tcW w:w="2265" w:type="dxa"/>
            <w:gridSpan w:val="3"/>
          </w:tcPr>
          <w:p w14:paraId="30C001A5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SEND</w:t>
            </w:r>
            <w:r w:rsidRPr="00AA2803">
              <w:rPr>
                <w:rFonts w:ascii="新宋体" w:eastAsia="新宋体" w:hAnsi="新宋体"/>
                <w:szCs w:val="22"/>
              </w:rPr>
              <w:t>_MANAGER</w:t>
            </w:r>
          </w:p>
        </w:tc>
        <w:tc>
          <w:tcPr>
            <w:tcW w:w="1978" w:type="dxa"/>
            <w:gridSpan w:val="3"/>
          </w:tcPr>
          <w:p w14:paraId="510BDB0D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4EDF5FD5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6A6C4D9C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A3E" w:rsidRPr="00AA2803" w14:paraId="76AC1115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53C060F8" w14:textId="77777777" w:rsidR="00A00A3E" w:rsidRPr="00AA2803" w:rsidRDefault="00A00A3E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1654F34C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发</w:t>
            </w:r>
            <w:r w:rsidRPr="00AA2803">
              <w:rPr>
                <w:rFonts w:ascii="新宋体" w:eastAsia="新宋体" w:hAnsi="新宋体" w:hint="eastAsia"/>
                <w:szCs w:val="22"/>
              </w:rPr>
              <w:t>货时间</w:t>
            </w:r>
          </w:p>
        </w:tc>
        <w:tc>
          <w:tcPr>
            <w:tcW w:w="2265" w:type="dxa"/>
            <w:gridSpan w:val="3"/>
          </w:tcPr>
          <w:p w14:paraId="54065EFC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SEND</w:t>
            </w:r>
            <w:r w:rsidRPr="00AA2803">
              <w:rPr>
                <w:rFonts w:ascii="新宋体" w:eastAsia="新宋体" w:hAnsi="新宋体" w:hint="eastAsia"/>
                <w:szCs w:val="22"/>
              </w:rPr>
              <w:t>_DATE</w:t>
            </w:r>
          </w:p>
        </w:tc>
        <w:tc>
          <w:tcPr>
            <w:tcW w:w="1978" w:type="dxa"/>
            <w:gridSpan w:val="3"/>
          </w:tcPr>
          <w:p w14:paraId="1376C21D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4E01A0D6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F840477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A3E" w:rsidRPr="00AA2803" w14:paraId="51FC0426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42185A40" w14:textId="77777777" w:rsidR="00A00A3E" w:rsidRPr="00AA2803" w:rsidRDefault="00A00A3E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3B4B1A66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收货单位</w:t>
            </w:r>
          </w:p>
        </w:tc>
        <w:tc>
          <w:tcPr>
            <w:tcW w:w="2265" w:type="dxa"/>
            <w:gridSpan w:val="3"/>
          </w:tcPr>
          <w:p w14:paraId="4B408A07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RECEIVE_ORG</w:t>
            </w:r>
          </w:p>
        </w:tc>
        <w:tc>
          <w:tcPr>
            <w:tcW w:w="1978" w:type="dxa"/>
            <w:gridSpan w:val="3"/>
          </w:tcPr>
          <w:p w14:paraId="05FC199F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36F8B88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9489EAC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A3E" w:rsidRPr="00AA2803" w14:paraId="4D4C9851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4C381393" w14:textId="77777777" w:rsidR="00A00A3E" w:rsidRPr="00AA2803" w:rsidRDefault="00A00A3E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1E53CC37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收货仓库</w:t>
            </w:r>
          </w:p>
        </w:tc>
        <w:tc>
          <w:tcPr>
            <w:tcW w:w="2265" w:type="dxa"/>
            <w:gridSpan w:val="3"/>
          </w:tcPr>
          <w:p w14:paraId="0FCE1D58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RECEIVE_WH</w:t>
            </w:r>
          </w:p>
        </w:tc>
        <w:tc>
          <w:tcPr>
            <w:tcW w:w="1978" w:type="dxa"/>
            <w:gridSpan w:val="3"/>
          </w:tcPr>
          <w:p w14:paraId="714877C2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CHAR(4)</w:t>
            </w:r>
          </w:p>
        </w:tc>
        <w:tc>
          <w:tcPr>
            <w:tcW w:w="709" w:type="dxa"/>
            <w:gridSpan w:val="2"/>
          </w:tcPr>
          <w:p w14:paraId="04272F90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6E5851F2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A3E" w:rsidRPr="00AA2803" w14:paraId="2B9E6152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0E7C2861" w14:textId="77777777" w:rsidR="00A00A3E" w:rsidRPr="00AA2803" w:rsidRDefault="00A00A3E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4C25D99E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收货仓库管理员</w:t>
            </w:r>
          </w:p>
        </w:tc>
        <w:tc>
          <w:tcPr>
            <w:tcW w:w="2265" w:type="dxa"/>
            <w:gridSpan w:val="3"/>
          </w:tcPr>
          <w:p w14:paraId="631A6E12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RECEIVE</w:t>
            </w:r>
            <w:r w:rsidRPr="00AA2803">
              <w:rPr>
                <w:rFonts w:ascii="新宋体" w:eastAsia="新宋体" w:hAnsi="新宋体"/>
                <w:szCs w:val="22"/>
              </w:rPr>
              <w:t>_MANAGER</w:t>
            </w:r>
          </w:p>
        </w:tc>
        <w:tc>
          <w:tcPr>
            <w:tcW w:w="1978" w:type="dxa"/>
            <w:gridSpan w:val="3"/>
          </w:tcPr>
          <w:p w14:paraId="07FD830E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239973C0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0FA410D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A3E" w:rsidRPr="00AA2803" w14:paraId="6E66D00B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76085935" w14:textId="77777777" w:rsidR="00A00A3E" w:rsidRPr="00AA2803" w:rsidRDefault="00A00A3E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39533EF7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收货时间</w:t>
            </w:r>
          </w:p>
        </w:tc>
        <w:tc>
          <w:tcPr>
            <w:tcW w:w="2265" w:type="dxa"/>
            <w:gridSpan w:val="3"/>
          </w:tcPr>
          <w:p w14:paraId="49A3552F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RECEIVE_DATE</w:t>
            </w:r>
          </w:p>
        </w:tc>
        <w:tc>
          <w:tcPr>
            <w:tcW w:w="1978" w:type="dxa"/>
            <w:gridSpan w:val="3"/>
          </w:tcPr>
          <w:p w14:paraId="1A07C28B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36BF1980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C421685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A3E" w:rsidRPr="00AA2803" w14:paraId="670A2D96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79482D21" w14:textId="77777777" w:rsidR="00A00A3E" w:rsidRPr="00AA2803" w:rsidRDefault="00A00A3E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60F843FF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应调拨票数</w:t>
            </w:r>
          </w:p>
        </w:tc>
        <w:tc>
          <w:tcPr>
            <w:tcW w:w="2265" w:type="dxa"/>
            <w:gridSpan w:val="3"/>
          </w:tcPr>
          <w:p w14:paraId="2F5574F7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TICKETS</w:t>
            </w:r>
          </w:p>
        </w:tc>
        <w:tc>
          <w:tcPr>
            <w:tcW w:w="1978" w:type="dxa"/>
            <w:gridSpan w:val="3"/>
          </w:tcPr>
          <w:p w14:paraId="7C74EDB6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NUMBER(18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CD051FC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EE5F58E" w14:textId="38671853" w:rsidR="00A00A3E" w:rsidRPr="00AA2803" w:rsidRDefault="00F04019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00A3E" w:rsidRPr="00AA2803" w14:paraId="4A0728C3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0C83CE01" w14:textId="77777777" w:rsidR="00A00A3E" w:rsidRPr="00AA2803" w:rsidRDefault="00A00A3E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3782AF2A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应调拨票数涉及金额</w:t>
            </w:r>
          </w:p>
        </w:tc>
        <w:tc>
          <w:tcPr>
            <w:tcW w:w="2265" w:type="dxa"/>
            <w:gridSpan w:val="3"/>
          </w:tcPr>
          <w:p w14:paraId="2B86BDF1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AMOUNT</w:t>
            </w:r>
          </w:p>
        </w:tc>
        <w:tc>
          <w:tcPr>
            <w:tcW w:w="1978" w:type="dxa"/>
            <w:gridSpan w:val="3"/>
          </w:tcPr>
          <w:p w14:paraId="6B319EAA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9A0D0F9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97DCBFA" w14:textId="661CF613" w:rsidR="00A00A3E" w:rsidRPr="00AA2803" w:rsidRDefault="00F04019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00A3E" w:rsidRPr="00AA2803" w14:paraId="2AEFA09B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0FB38CBF" w14:textId="77777777" w:rsidR="00A00A3E" w:rsidRPr="00AA2803" w:rsidRDefault="00A00A3E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762B2EEF" w14:textId="77777777" w:rsidR="00A00A3E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实际调拨票数</w:t>
            </w:r>
          </w:p>
        </w:tc>
        <w:tc>
          <w:tcPr>
            <w:tcW w:w="2265" w:type="dxa"/>
            <w:gridSpan w:val="3"/>
          </w:tcPr>
          <w:p w14:paraId="71B485D3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ACT_</w:t>
            </w:r>
            <w:r>
              <w:rPr>
                <w:rFonts w:ascii="新宋体" w:eastAsia="新宋体" w:hAnsi="新宋体" w:hint="eastAsia"/>
                <w:szCs w:val="22"/>
              </w:rPr>
              <w:t>TICKETS</w:t>
            </w:r>
          </w:p>
        </w:tc>
        <w:tc>
          <w:tcPr>
            <w:tcW w:w="1978" w:type="dxa"/>
            <w:gridSpan w:val="3"/>
          </w:tcPr>
          <w:p w14:paraId="357EEB5C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NUMBER(18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117FE10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707A9D40" w14:textId="00193383" w:rsidR="00A00A3E" w:rsidRPr="00AA2803" w:rsidRDefault="00F04019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00A3E" w:rsidRPr="00AA2803" w14:paraId="31503CEC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45F113A1" w14:textId="77777777" w:rsidR="00A00A3E" w:rsidRPr="00AA2803" w:rsidRDefault="00A00A3E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4C8ADF9A" w14:textId="77777777" w:rsidR="00A00A3E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实际调拨票数涉及金额</w:t>
            </w:r>
          </w:p>
        </w:tc>
        <w:tc>
          <w:tcPr>
            <w:tcW w:w="2265" w:type="dxa"/>
            <w:gridSpan w:val="3"/>
          </w:tcPr>
          <w:p w14:paraId="06B1082A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ACT_</w:t>
            </w:r>
            <w:r>
              <w:rPr>
                <w:rFonts w:ascii="新宋体" w:eastAsia="新宋体" w:hAnsi="新宋体" w:hint="eastAsia"/>
                <w:szCs w:val="22"/>
              </w:rPr>
              <w:t>AMOUNT</w:t>
            </w:r>
          </w:p>
        </w:tc>
        <w:tc>
          <w:tcPr>
            <w:tcW w:w="1978" w:type="dxa"/>
            <w:gridSpan w:val="3"/>
          </w:tcPr>
          <w:p w14:paraId="5092F857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14E0D94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1A6BB6CB" w14:textId="61D9DEB0" w:rsidR="00A00A3E" w:rsidRPr="00AA2803" w:rsidRDefault="00F04019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00A3E" w:rsidRPr="00AA2803" w14:paraId="404BEDC2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6E3E05E5" w14:textId="77777777" w:rsidR="00A00A3E" w:rsidRPr="00AA2803" w:rsidRDefault="00A00A3E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5C750C10" w14:textId="6421514A" w:rsidR="00A00A3E" w:rsidRPr="00AA2803" w:rsidRDefault="00BF4BE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BF4BEE">
              <w:rPr>
                <w:rFonts w:ascii="新宋体" w:eastAsia="新宋体" w:hAnsi="新宋体" w:hint="eastAsia"/>
                <w:szCs w:val="22"/>
              </w:rPr>
              <w:t>状态（1-已提交，2-已撤销，3-已受理，4-已发货，5-收货中，6-已收货，7-已审批，8-已拒绝）</w:t>
            </w:r>
          </w:p>
        </w:tc>
        <w:tc>
          <w:tcPr>
            <w:tcW w:w="2265" w:type="dxa"/>
            <w:gridSpan w:val="3"/>
          </w:tcPr>
          <w:p w14:paraId="115CB4FB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STATUS</w:t>
            </w:r>
          </w:p>
        </w:tc>
        <w:tc>
          <w:tcPr>
            <w:tcW w:w="1978" w:type="dxa"/>
            <w:gridSpan w:val="3"/>
          </w:tcPr>
          <w:p w14:paraId="2C97BBA1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5405DD0A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FFDA265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1</w:t>
            </w:r>
          </w:p>
        </w:tc>
      </w:tr>
      <w:tr w:rsidR="00A00A3E" w:rsidRPr="00AA2803" w14:paraId="4FF9C429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3BED0910" w14:textId="77777777" w:rsidR="00A00A3E" w:rsidRPr="00AA2803" w:rsidRDefault="00A00A3E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0F817FA2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收货是否有差错（1-无差错，0-有差错）</w:t>
            </w:r>
          </w:p>
        </w:tc>
        <w:tc>
          <w:tcPr>
            <w:tcW w:w="2265" w:type="dxa"/>
            <w:gridSpan w:val="3"/>
          </w:tcPr>
          <w:p w14:paraId="760A3500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IS_MATCH</w:t>
            </w:r>
          </w:p>
        </w:tc>
        <w:tc>
          <w:tcPr>
            <w:tcW w:w="1978" w:type="dxa"/>
            <w:gridSpan w:val="3"/>
          </w:tcPr>
          <w:p w14:paraId="00A04853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20034D6E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9BE2E0F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0</w:t>
            </w:r>
          </w:p>
        </w:tc>
      </w:tr>
      <w:tr w:rsidR="00302DA9" w:rsidRPr="00AA2803" w14:paraId="0A3EE7B7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144D2D2A" w14:textId="77777777" w:rsidR="00302DA9" w:rsidRPr="00AA2803" w:rsidRDefault="00302DA9" w:rsidP="00302DA9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6FCA6C30" w14:textId="1E33E0D1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备注</w:t>
            </w:r>
          </w:p>
        </w:tc>
        <w:tc>
          <w:tcPr>
            <w:tcW w:w="2265" w:type="dxa"/>
            <w:gridSpan w:val="3"/>
          </w:tcPr>
          <w:p w14:paraId="43A555AA" w14:textId="47446BC5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REMARK</w:t>
            </w:r>
          </w:p>
        </w:tc>
        <w:tc>
          <w:tcPr>
            <w:tcW w:w="1978" w:type="dxa"/>
            <w:gridSpan w:val="3"/>
          </w:tcPr>
          <w:p w14:paraId="38D427B6" w14:textId="26E74719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3E043980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31EA8CF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02DA9" w:rsidRPr="00AA2803" w14:paraId="3160F326" w14:textId="77777777" w:rsidTr="00A94B9F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3BE73ECC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302DA9" w:rsidRPr="00AA2803" w14:paraId="5BC2F0DC" w14:textId="77777777" w:rsidTr="00A94B9F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5CC6E1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54689EB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E25D0AB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302DA9" w:rsidRPr="00AA2803" w14:paraId="20D795EC" w14:textId="77777777" w:rsidTr="00A94B9F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9EFF5D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4EB76BA6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PK_SALE_TRANSFER_BILL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6DA9A97A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STB_NO</w:t>
            </w:r>
          </w:p>
        </w:tc>
      </w:tr>
      <w:tr w:rsidR="00302DA9" w:rsidRPr="00AA2803" w14:paraId="19F569AE" w14:textId="77777777" w:rsidTr="00A94B9F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9F4818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E9D6D87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87F9F59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310E1DE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9B5AE89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302DA9" w:rsidRPr="00AA2803" w14:paraId="1B5977CD" w14:textId="77777777" w:rsidTr="00A94B9F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E3FC9E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235F3362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1643055B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243123DD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0C39AAC8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02DA9" w:rsidRPr="00AA2803" w14:paraId="54AB9969" w14:textId="77777777" w:rsidTr="00A94B9F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55AF57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C347B77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4715C6C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BF36D0E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302DA9" w:rsidRPr="00AA2803" w14:paraId="6AEB9692" w14:textId="77777777" w:rsidTr="00A94B9F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293D7D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0728D747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44D783BA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1AE5549C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02DA9" w:rsidRPr="00AA2803" w14:paraId="65B73007" w14:textId="77777777" w:rsidTr="00A94B9F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FC5E31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6EB66114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02DA9" w:rsidRPr="00AA2803" w14:paraId="3E4B64DF" w14:textId="77777777" w:rsidTr="00A94B9F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BA6ECF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E39D51C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BB1922D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6419DB1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302DA9" w:rsidRPr="00AA2803" w14:paraId="6615D5AA" w14:textId="77777777" w:rsidTr="00A94B9F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D69831E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3D81A60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14788DC0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6FE2AD0E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02DA9" w:rsidRPr="00AA2803" w14:paraId="73F09C9E" w14:textId="77777777" w:rsidTr="00A94B9F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EB2C408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B17489D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2749837B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4A45D45C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70B55960" w14:textId="77777777" w:rsidR="009103E6" w:rsidRPr="00AA2803" w:rsidRDefault="009103E6" w:rsidP="009103E6"/>
    <w:p w14:paraId="78329B01" w14:textId="77777777" w:rsidR="00E728BE" w:rsidRPr="00AA2803" w:rsidRDefault="00E728BE" w:rsidP="009103E6"/>
    <w:p w14:paraId="48715B31" w14:textId="77777777" w:rsidR="003259A5" w:rsidRPr="00AA2803" w:rsidRDefault="003259A5" w:rsidP="003259A5">
      <w:pPr>
        <w:pStyle w:val="4"/>
      </w:pPr>
      <w:bookmarkStart w:id="92" w:name="_Toc435450861"/>
      <w:r w:rsidRPr="00AA2803">
        <w:rPr>
          <w:rFonts w:hint="eastAsia"/>
        </w:rPr>
        <w:t>调拨单申请明细（</w:t>
      </w:r>
      <w:r w:rsidRPr="00AA2803">
        <w:rPr>
          <w:rFonts w:hint="eastAsia"/>
        </w:rPr>
        <w:t>SALE_</w:t>
      </w:r>
      <w:r w:rsidRPr="00AA2803">
        <w:t>TB_APPLY_DETAIL</w:t>
      </w:r>
      <w:r w:rsidRPr="00AA2803">
        <w:rPr>
          <w:rFonts w:hint="eastAsia"/>
        </w:rPr>
        <w:t>）</w:t>
      </w:r>
      <w:bookmarkEnd w:id="92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348"/>
        <w:gridCol w:w="133"/>
        <w:gridCol w:w="6"/>
        <w:gridCol w:w="1984"/>
        <w:gridCol w:w="1128"/>
        <w:gridCol w:w="288"/>
        <w:gridCol w:w="562"/>
        <w:gridCol w:w="145"/>
        <w:gridCol w:w="564"/>
        <w:gridCol w:w="1568"/>
      </w:tblGrid>
      <w:tr w:rsidR="00AA2803" w:rsidRPr="00AA2803" w14:paraId="744F208B" w14:textId="77777777" w:rsidTr="00E728BE">
        <w:tc>
          <w:tcPr>
            <w:tcW w:w="1231" w:type="dxa"/>
            <w:gridSpan w:val="3"/>
            <w:shd w:val="clear" w:color="auto" w:fill="C0C0C0"/>
          </w:tcPr>
          <w:p w14:paraId="3FC43AF2" w14:textId="77777777" w:rsidR="003259A5" w:rsidRPr="00AA2803" w:rsidRDefault="003259A5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66162F14" w14:textId="77777777" w:rsidR="003259A5" w:rsidRPr="00AA2803" w:rsidRDefault="003259A5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调拨单申请明细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7C18F1F2" w14:textId="77777777" w:rsidR="003259A5" w:rsidRPr="00AA2803" w:rsidRDefault="003259A5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6406CF64" w14:textId="77777777" w:rsidR="003259A5" w:rsidRPr="00AA2803" w:rsidRDefault="003259A5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SALE_TB_APPLY_DETAIL</w:t>
            </w:r>
          </w:p>
        </w:tc>
      </w:tr>
      <w:tr w:rsidR="00AA2803" w:rsidRPr="00AA2803" w14:paraId="3AEDE2A5" w14:textId="77777777" w:rsidTr="00E728BE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1AA05FF2" w14:textId="77777777" w:rsidR="003259A5" w:rsidRPr="00AA2803" w:rsidRDefault="003259A5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158D8CAD" w14:textId="77777777" w:rsidR="003259A5" w:rsidRPr="00AA2803" w:rsidRDefault="003259A5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123" w:type="dxa"/>
            <w:gridSpan w:val="3"/>
            <w:shd w:val="clear" w:color="auto" w:fill="C0C0C0"/>
          </w:tcPr>
          <w:p w14:paraId="725A8071" w14:textId="77777777" w:rsidR="003259A5" w:rsidRPr="00AA2803" w:rsidRDefault="003259A5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14FE66B7" w14:textId="77777777" w:rsidR="003259A5" w:rsidRPr="00AA2803" w:rsidRDefault="003259A5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7EB7311A" w14:textId="77777777" w:rsidR="003259A5" w:rsidRPr="00AA2803" w:rsidRDefault="003259A5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54E39C3E" w14:textId="77777777" w:rsidR="003259A5" w:rsidRPr="00AA2803" w:rsidRDefault="003259A5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312FC946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531CB1E7" w14:textId="77777777" w:rsidR="003259A5" w:rsidRPr="00AA2803" w:rsidRDefault="003259A5" w:rsidP="006164CE">
            <w:pPr>
              <w:pStyle w:val="af"/>
              <w:numPr>
                <w:ilvl w:val="0"/>
                <w:numId w:val="7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EE1BC38" w14:textId="77777777" w:rsidR="003259A5" w:rsidRPr="00AA2803" w:rsidRDefault="003259A5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调拨单编号（DB12345678）</w:t>
            </w:r>
          </w:p>
        </w:tc>
        <w:tc>
          <w:tcPr>
            <w:tcW w:w="2123" w:type="dxa"/>
            <w:gridSpan w:val="3"/>
          </w:tcPr>
          <w:p w14:paraId="04FE66E5" w14:textId="77777777" w:rsidR="003259A5" w:rsidRPr="00AA2803" w:rsidRDefault="003259A5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STB_NO</w:t>
            </w:r>
          </w:p>
        </w:tc>
        <w:tc>
          <w:tcPr>
            <w:tcW w:w="1978" w:type="dxa"/>
            <w:gridSpan w:val="3"/>
          </w:tcPr>
          <w:p w14:paraId="2EBE1BA9" w14:textId="77777777" w:rsidR="003259A5" w:rsidRPr="00AA2803" w:rsidRDefault="003259A5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4E37EC46" w14:textId="77777777" w:rsidR="003259A5" w:rsidRPr="00AA2803" w:rsidRDefault="003259A5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2701704" w14:textId="77777777" w:rsidR="003259A5" w:rsidRPr="00AA2803" w:rsidRDefault="003259A5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6EAFCB6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11494D96" w14:textId="77777777" w:rsidR="003259A5" w:rsidRPr="00AA2803" w:rsidRDefault="003259A5" w:rsidP="006164CE">
            <w:pPr>
              <w:pStyle w:val="af"/>
              <w:numPr>
                <w:ilvl w:val="0"/>
                <w:numId w:val="7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44322E16" w14:textId="77777777" w:rsidR="003259A5" w:rsidRPr="00AA2803" w:rsidRDefault="003259A5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顺序号</w:t>
            </w:r>
          </w:p>
        </w:tc>
        <w:tc>
          <w:tcPr>
            <w:tcW w:w="2123" w:type="dxa"/>
            <w:gridSpan w:val="3"/>
          </w:tcPr>
          <w:p w14:paraId="541EDD7B" w14:textId="77777777" w:rsidR="003259A5" w:rsidRPr="00AA2803" w:rsidRDefault="003259A5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SEQUENCE_NO</w:t>
            </w:r>
          </w:p>
        </w:tc>
        <w:tc>
          <w:tcPr>
            <w:tcW w:w="1978" w:type="dxa"/>
            <w:gridSpan w:val="3"/>
          </w:tcPr>
          <w:p w14:paraId="3F238935" w14:textId="77777777" w:rsidR="003259A5" w:rsidRPr="00AA2803" w:rsidRDefault="003259A5" w:rsidP="00A4356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A43565">
              <w:rPr>
                <w:rFonts w:ascii="新宋体" w:eastAsia="新宋体" w:hAnsi="新宋体"/>
                <w:szCs w:val="22"/>
              </w:rPr>
              <w:t>24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15381B5" w14:textId="77777777" w:rsidR="003259A5" w:rsidRPr="00AA2803" w:rsidRDefault="003259A5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0BA3D33A" w14:textId="77777777" w:rsidR="003259A5" w:rsidRPr="00AA2803" w:rsidRDefault="003259A5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E413586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1FEDA524" w14:textId="77777777" w:rsidR="003259A5" w:rsidRPr="00AA2803" w:rsidRDefault="003259A5" w:rsidP="006164CE">
            <w:pPr>
              <w:pStyle w:val="af"/>
              <w:numPr>
                <w:ilvl w:val="0"/>
                <w:numId w:val="7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7AE51371" w14:textId="77777777" w:rsidR="003259A5" w:rsidRPr="00AA2803" w:rsidRDefault="003259A5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123" w:type="dxa"/>
            <w:gridSpan w:val="3"/>
          </w:tcPr>
          <w:p w14:paraId="4127CD30" w14:textId="77777777" w:rsidR="003259A5" w:rsidRPr="00AA2803" w:rsidRDefault="003259A5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3"/>
          </w:tcPr>
          <w:p w14:paraId="2EF77D16" w14:textId="77777777" w:rsidR="003259A5" w:rsidRPr="00AA2803" w:rsidRDefault="003259A5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678675E1" w14:textId="77777777" w:rsidR="003259A5" w:rsidRPr="00AA2803" w:rsidRDefault="003259A5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C651E1E" w14:textId="77777777" w:rsidR="003259A5" w:rsidRPr="00AA2803" w:rsidRDefault="003259A5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801CD7" w:rsidRPr="00AA2803" w14:paraId="2E1108AB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66AF1A3D" w14:textId="77777777" w:rsidR="00801CD7" w:rsidRPr="00AA2803" w:rsidRDefault="00801CD7" w:rsidP="006164CE">
            <w:pPr>
              <w:pStyle w:val="af"/>
              <w:numPr>
                <w:ilvl w:val="0"/>
                <w:numId w:val="7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68E77B7" w14:textId="77777777" w:rsidR="00801CD7" w:rsidRPr="00AA2803" w:rsidRDefault="00801CD7" w:rsidP="00801CD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票数</w:t>
            </w:r>
          </w:p>
        </w:tc>
        <w:tc>
          <w:tcPr>
            <w:tcW w:w="2123" w:type="dxa"/>
            <w:gridSpan w:val="3"/>
          </w:tcPr>
          <w:p w14:paraId="0293945B" w14:textId="77777777" w:rsidR="00801CD7" w:rsidRPr="00AA2803" w:rsidRDefault="00801CD7" w:rsidP="00801CD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TICKETS</w:t>
            </w:r>
          </w:p>
        </w:tc>
        <w:tc>
          <w:tcPr>
            <w:tcW w:w="1978" w:type="dxa"/>
            <w:gridSpan w:val="3"/>
          </w:tcPr>
          <w:p w14:paraId="72AF179C" w14:textId="77777777" w:rsidR="00801CD7" w:rsidRPr="00AA2803" w:rsidRDefault="00801CD7" w:rsidP="00801CD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229B07D" w14:textId="77777777" w:rsidR="00801CD7" w:rsidRPr="00AA2803" w:rsidRDefault="00801CD7" w:rsidP="00801CD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4647CB5" w14:textId="7E40E552" w:rsidR="00801CD7" w:rsidRPr="00AA2803" w:rsidRDefault="00F04019" w:rsidP="00801CD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7E764E" w:rsidRPr="00AA2803" w14:paraId="0B923CBA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5E864496" w14:textId="77777777" w:rsidR="007E764E" w:rsidRPr="00AA2803" w:rsidRDefault="007E764E" w:rsidP="006164CE">
            <w:pPr>
              <w:pStyle w:val="af"/>
              <w:numPr>
                <w:ilvl w:val="0"/>
                <w:numId w:val="7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0021EBC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本</w:t>
            </w:r>
            <w:r w:rsidRPr="00AA2803">
              <w:rPr>
                <w:rFonts w:ascii="新宋体" w:eastAsia="新宋体" w:hAnsi="新宋体" w:hint="eastAsia"/>
                <w:szCs w:val="22"/>
              </w:rPr>
              <w:t>数</w:t>
            </w:r>
          </w:p>
        </w:tc>
        <w:tc>
          <w:tcPr>
            <w:tcW w:w="2123" w:type="dxa"/>
            <w:gridSpan w:val="3"/>
          </w:tcPr>
          <w:p w14:paraId="4C61EFE2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PACKAGES</w:t>
            </w:r>
          </w:p>
        </w:tc>
        <w:tc>
          <w:tcPr>
            <w:tcW w:w="1978" w:type="dxa"/>
            <w:gridSpan w:val="3"/>
          </w:tcPr>
          <w:p w14:paraId="643C85EB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0EA79E4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E52DA6C" w14:textId="1AAA6B09" w:rsidR="007E764E" w:rsidRPr="00AA2803" w:rsidRDefault="00F04019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7E764E" w:rsidRPr="00AA2803" w14:paraId="046996E9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04306232" w14:textId="77777777" w:rsidR="007E764E" w:rsidRPr="00AA2803" w:rsidRDefault="007E764E" w:rsidP="006164CE">
            <w:pPr>
              <w:pStyle w:val="af"/>
              <w:numPr>
                <w:ilvl w:val="0"/>
                <w:numId w:val="7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4F33DB99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2123" w:type="dxa"/>
            <w:gridSpan w:val="3"/>
          </w:tcPr>
          <w:p w14:paraId="137C68B5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978" w:type="dxa"/>
            <w:gridSpan w:val="3"/>
          </w:tcPr>
          <w:p w14:paraId="26C99F5A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FF310FF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ADFBD2F" w14:textId="16D8EFA5" w:rsidR="007E764E" w:rsidRPr="00AA2803" w:rsidRDefault="00F04019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7E764E" w:rsidRPr="00AA2803" w14:paraId="67C2D61D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61CF0C29" w14:textId="77777777" w:rsidR="007E764E" w:rsidRPr="00AA2803" w:rsidRDefault="007E764E" w:rsidP="006164CE">
            <w:pPr>
              <w:pStyle w:val="af"/>
              <w:numPr>
                <w:ilvl w:val="0"/>
                <w:numId w:val="7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5F125E7A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备注</w:t>
            </w:r>
          </w:p>
        </w:tc>
        <w:tc>
          <w:tcPr>
            <w:tcW w:w="2123" w:type="dxa"/>
            <w:gridSpan w:val="3"/>
          </w:tcPr>
          <w:p w14:paraId="5EBF6980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REMARK</w:t>
            </w:r>
          </w:p>
        </w:tc>
        <w:tc>
          <w:tcPr>
            <w:tcW w:w="1978" w:type="dxa"/>
            <w:gridSpan w:val="3"/>
          </w:tcPr>
          <w:p w14:paraId="703F4504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46478B69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1BC16C8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7A1A0963" w14:textId="77777777" w:rsidTr="00E728BE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389D001C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7E764E" w:rsidRPr="00AA2803" w14:paraId="1A964A20" w14:textId="77777777" w:rsidTr="00E728B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E7054A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0C2B821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91EB86F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7E764E" w:rsidRPr="00AA2803" w14:paraId="62FB2F8A" w14:textId="77777777" w:rsidTr="00E728B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A67243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167A3681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PK_SALE_TB_APPLY_DETAIL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6989B53F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SEQUENCE_NO</w:t>
            </w:r>
          </w:p>
        </w:tc>
      </w:tr>
      <w:tr w:rsidR="007E764E" w:rsidRPr="00AA2803" w14:paraId="7041F71C" w14:textId="77777777" w:rsidTr="00E728B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BB26C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DD8CBA7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1098727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592D9EF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DBF558E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7E764E" w:rsidRPr="00AA2803" w14:paraId="504254EF" w14:textId="77777777" w:rsidTr="00E728B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B1D4CD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1A3D780B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433300FB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16B985DC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6651193E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7A0189AB" w14:textId="77777777" w:rsidTr="00E728B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C146DE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0C877A8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5A34D0A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4CF2669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7E764E" w:rsidRPr="00AA2803" w14:paraId="0B945B73" w14:textId="77777777" w:rsidTr="00E728B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0B6B2B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591B28CF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01F98563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5C7EE7ED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33F086CE" w14:textId="77777777" w:rsidTr="00E728BE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8507EB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6B8DA49A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51F6E98E" w14:textId="77777777" w:rsidTr="00E728B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70652E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BE64F1B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D759DE4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43720ED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7E764E" w:rsidRPr="00AA2803" w14:paraId="3DFA35B7" w14:textId="77777777" w:rsidTr="00E728B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86AD50A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57B9C0E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721E7A22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16405B45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6653F382" w14:textId="77777777" w:rsidTr="00E728B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2EB8A8B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12EC0E6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59AB1F8E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14E668EC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3DB1B0E5" w14:textId="77777777" w:rsidR="003259A5" w:rsidRPr="00AA2803" w:rsidRDefault="003259A5" w:rsidP="009103E6"/>
    <w:p w14:paraId="64DC25E5" w14:textId="77777777" w:rsidR="00577052" w:rsidRPr="00AA2803" w:rsidRDefault="00414BC0" w:rsidP="00577052">
      <w:pPr>
        <w:pStyle w:val="4"/>
      </w:pPr>
      <w:bookmarkStart w:id="93" w:name="_Toc435450862"/>
      <w:r>
        <w:rPr>
          <w:rFonts w:hint="eastAsia"/>
        </w:rPr>
        <w:t>还货单</w:t>
      </w:r>
      <w:r w:rsidR="00577052" w:rsidRPr="00AA2803">
        <w:rPr>
          <w:rFonts w:hint="eastAsia"/>
        </w:rPr>
        <w:t>（</w:t>
      </w:r>
      <w:r w:rsidR="003274DE">
        <w:t>SALE</w:t>
      </w:r>
      <w:r w:rsidR="00577052" w:rsidRPr="00AA2803">
        <w:t>_RETURN_RECODER</w:t>
      </w:r>
      <w:r w:rsidR="00577052" w:rsidRPr="00AA2803">
        <w:rPr>
          <w:rFonts w:hint="eastAsia"/>
        </w:rPr>
        <w:t>）</w:t>
      </w:r>
      <w:bookmarkEnd w:id="93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922"/>
        <w:gridCol w:w="559"/>
        <w:gridCol w:w="6"/>
        <w:gridCol w:w="2129"/>
        <w:gridCol w:w="850"/>
        <w:gridCol w:w="133"/>
        <w:gridCol w:w="850"/>
        <w:gridCol w:w="145"/>
        <w:gridCol w:w="564"/>
        <w:gridCol w:w="1568"/>
      </w:tblGrid>
      <w:tr w:rsidR="00AA2803" w:rsidRPr="00AA2803" w14:paraId="26E394A1" w14:textId="77777777" w:rsidTr="00B14BFE">
        <w:tc>
          <w:tcPr>
            <w:tcW w:w="1231" w:type="dxa"/>
            <w:gridSpan w:val="3"/>
            <w:shd w:val="clear" w:color="auto" w:fill="C0C0C0"/>
          </w:tcPr>
          <w:p w14:paraId="6CA6A0D3" w14:textId="77777777" w:rsidR="00577052" w:rsidRPr="00AA2803" w:rsidRDefault="00577052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406" w:type="dxa"/>
            <w:gridSpan w:val="5"/>
            <w:shd w:val="clear" w:color="auto" w:fill="auto"/>
          </w:tcPr>
          <w:p w14:paraId="4F74A84D" w14:textId="77777777" w:rsidR="00577052" w:rsidRPr="00AA2803" w:rsidRDefault="00414BC0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还货单</w:t>
            </w:r>
          </w:p>
        </w:tc>
        <w:tc>
          <w:tcPr>
            <w:tcW w:w="850" w:type="dxa"/>
            <w:shd w:val="clear" w:color="auto" w:fill="C0C0C0"/>
          </w:tcPr>
          <w:p w14:paraId="4969704F" w14:textId="77777777" w:rsidR="00577052" w:rsidRPr="00AA2803" w:rsidRDefault="00577052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260" w:type="dxa"/>
            <w:gridSpan w:val="5"/>
            <w:shd w:val="clear" w:color="auto" w:fill="auto"/>
          </w:tcPr>
          <w:p w14:paraId="6D065479" w14:textId="77777777" w:rsidR="00577052" w:rsidRPr="00AA2803" w:rsidRDefault="003274DE" w:rsidP="0057705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t>SALE</w:t>
            </w:r>
            <w:r w:rsidR="00577052" w:rsidRPr="00AA2803">
              <w:rPr>
                <w:rFonts w:ascii="新宋体" w:eastAsia="新宋体" w:hAnsi="新宋体"/>
                <w:b/>
                <w:sz w:val="24"/>
                <w:szCs w:val="22"/>
              </w:rPr>
              <w:t>_RETURN_RECODER</w:t>
            </w:r>
          </w:p>
        </w:tc>
      </w:tr>
      <w:tr w:rsidR="00AA2803" w:rsidRPr="00AA2803" w14:paraId="4F2425EB" w14:textId="77777777" w:rsidTr="00B14BFE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03C9A2E8" w14:textId="77777777" w:rsidR="00577052" w:rsidRPr="00AA2803" w:rsidRDefault="00577052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552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697B5D85" w14:textId="77777777" w:rsidR="00577052" w:rsidRPr="00AA2803" w:rsidRDefault="00577052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694" w:type="dxa"/>
            <w:gridSpan w:val="3"/>
            <w:shd w:val="clear" w:color="auto" w:fill="C0C0C0"/>
          </w:tcPr>
          <w:p w14:paraId="3CBF9CD8" w14:textId="77777777" w:rsidR="00577052" w:rsidRPr="00AA2803" w:rsidRDefault="00577052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833" w:type="dxa"/>
            <w:gridSpan w:val="3"/>
            <w:shd w:val="clear" w:color="auto" w:fill="C0C0C0"/>
          </w:tcPr>
          <w:p w14:paraId="1DF0E908" w14:textId="77777777" w:rsidR="00577052" w:rsidRPr="00AA2803" w:rsidRDefault="00577052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3E289439" w14:textId="77777777" w:rsidR="00577052" w:rsidRPr="00AA2803" w:rsidRDefault="00577052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35CB3104" w14:textId="77777777" w:rsidR="00577052" w:rsidRPr="00AA2803" w:rsidRDefault="00577052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7AB89370" w14:textId="77777777" w:rsidTr="00B14BFE">
        <w:tc>
          <w:tcPr>
            <w:tcW w:w="391" w:type="dxa"/>
            <w:tcBorders>
              <w:top w:val="single" w:sz="4" w:space="0" w:color="auto"/>
            </w:tcBorders>
          </w:tcPr>
          <w:p w14:paraId="38CF7C71" w14:textId="77777777" w:rsidR="00577052" w:rsidRPr="00AA2803" w:rsidRDefault="00577052" w:rsidP="006164CE">
            <w:pPr>
              <w:pStyle w:val="af"/>
              <w:numPr>
                <w:ilvl w:val="0"/>
                <w:numId w:val="4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2" w:type="dxa"/>
            <w:gridSpan w:val="4"/>
          </w:tcPr>
          <w:p w14:paraId="0AE5CD40" w14:textId="77777777" w:rsidR="00577052" w:rsidRPr="00AA2803" w:rsidRDefault="00577052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退货编号（</w:t>
            </w:r>
            <w:r w:rsidR="003C2713">
              <w:rPr>
                <w:rFonts w:ascii="新宋体" w:eastAsia="新宋体" w:hAnsi="新宋体"/>
                <w:szCs w:val="22"/>
              </w:rPr>
              <w:t>T</w:t>
            </w:r>
            <w:r w:rsidRPr="00AA2803">
              <w:rPr>
                <w:rFonts w:ascii="新宋体" w:eastAsia="新宋体" w:hAnsi="新宋体" w:hint="eastAsia"/>
                <w:szCs w:val="22"/>
              </w:rPr>
              <w:t>H12345678）</w:t>
            </w:r>
          </w:p>
        </w:tc>
        <w:tc>
          <w:tcPr>
            <w:tcW w:w="2694" w:type="dxa"/>
            <w:gridSpan w:val="3"/>
          </w:tcPr>
          <w:p w14:paraId="2CFFCDB1" w14:textId="77777777" w:rsidR="00577052" w:rsidRPr="00AA2803" w:rsidRDefault="00577052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RETURN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833" w:type="dxa"/>
            <w:gridSpan w:val="3"/>
          </w:tcPr>
          <w:p w14:paraId="6C82D70A" w14:textId="77777777" w:rsidR="00577052" w:rsidRPr="00AA2803" w:rsidRDefault="00577052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72808F5E" w14:textId="77777777" w:rsidR="00577052" w:rsidRPr="00AA2803" w:rsidRDefault="00577052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909095A" w14:textId="77777777" w:rsidR="00577052" w:rsidRPr="00AA2803" w:rsidRDefault="00577052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F4E88" w:rsidRPr="00AA2803" w14:paraId="7EC3C8C2" w14:textId="77777777" w:rsidTr="00B14BFE">
        <w:tc>
          <w:tcPr>
            <w:tcW w:w="391" w:type="dxa"/>
            <w:tcBorders>
              <w:top w:val="single" w:sz="4" w:space="0" w:color="auto"/>
            </w:tcBorders>
          </w:tcPr>
          <w:p w14:paraId="15FD3669" w14:textId="77777777" w:rsidR="00CF4E88" w:rsidRPr="00AA2803" w:rsidRDefault="00CF4E88" w:rsidP="006164CE">
            <w:pPr>
              <w:pStyle w:val="af"/>
              <w:numPr>
                <w:ilvl w:val="0"/>
                <w:numId w:val="4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2" w:type="dxa"/>
            <w:gridSpan w:val="4"/>
          </w:tcPr>
          <w:p w14:paraId="2E1D2466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市场管理员</w:t>
            </w:r>
          </w:p>
        </w:tc>
        <w:tc>
          <w:tcPr>
            <w:tcW w:w="2694" w:type="dxa"/>
            <w:gridSpan w:val="3"/>
          </w:tcPr>
          <w:p w14:paraId="2F0A371F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MARKET_</w:t>
            </w:r>
            <w:r w:rsidRPr="00AA2803">
              <w:rPr>
                <w:rFonts w:ascii="新宋体" w:eastAsia="新宋体" w:hAnsi="新宋体" w:hint="eastAsia"/>
                <w:szCs w:val="22"/>
              </w:rPr>
              <w:t>MANAGER_</w:t>
            </w:r>
            <w:r w:rsidRPr="00AA2803">
              <w:rPr>
                <w:rFonts w:ascii="新宋体" w:eastAsia="新宋体" w:hAnsi="新宋体"/>
                <w:szCs w:val="22"/>
              </w:rPr>
              <w:t>ADMIN</w:t>
            </w:r>
          </w:p>
        </w:tc>
        <w:tc>
          <w:tcPr>
            <w:tcW w:w="1833" w:type="dxa"/>
            <w:gridSpan w:val="3"/>
          </w:tcPr>
          <w:p w14:paraId="35F1607A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080EF55A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0E726AE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F4E88" w:rsidRPr="00AA2803" w14:paraId="714364BD" w14:textId="77777777" w:rsidTr="00B14BFE">
        <w:tc>
          <w:tcPr>
            <w:tcW w:w="391" w:type="dxa"/>
            <w:tcBorders>
              <w:top w:val="single" w:sz="4" w:space="0" w:color="auto"/>
            </w:tcBorders>
          </w:tcPr>
          <w:p w14:paraId="37F9BBBB" w14:textId="77777777" w:rsidR="00CF4E88" w:rsidRPr="00AA2803" w:rsidRDefault="00CF4E88" w:rsidP="006164CE">
            <w:pPr>
              <w:pStyle w:val="af"/>
              <w:numPr>
                <w:ilvl w:val="0"/>
                <w:numId w:val="4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2" w:type="dxa"/>
            <w:gridSpan w:val="4"/>
          </w:tcPr>
          <w:p w14:paraId="02A3B527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申请日期</w:t>
            </w:r>
          </w:p>
        </w:tc>
        <w:tc>
          <w:tcPr>
            <w:tcW w:w="2694" w:type="dxa"/>
            <w:gridSpan w:val="3"/>
          </w:tcPr>
          <w:p w14:paraId="5D693FD4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APPLY_DATE</w:t>
            </w:r>
          </w:p>
        </w:tc>
        <w:tc>
          <w:tcPr>
            <w:tcW w:w="1833" w:type="dxa"/>
            <w:gridSpan w:val="3"/>
          </w:tcPr>
          <w:p w14:paraId="29C29DBB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2A29E720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4948873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F4E88" w:rsidRPr="00AA2803" w14:paraId="3BFBEA9A" w14:textId="77777777" w:rsidTr="00B14BFE">
        <w:tc>
          <w:tcPr>
            <w:tcW w:w="391" w:type="dxa"/>
            <w:tcBorders>
              <w:top w:val="single" w:sz="4" w:space="0" w:color="auto"/>
            </w:tcBorders>
          </w:tcPr>
          <w:p w14:paraId="417C9302" w14:textId="77777777" w:rsidR="00CF4E88" w:rsidRPr="00AA2803" w:rsidRDefault="00CF4E88" w:rsidP="006164CE">
            <w:pPr>
              <w:pStyle w:val="af"/>
              <w:numPr>
                <w:ilvl w:val="0"/>
                <w:numId w:val="4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2" w:type="dxa"/>
            <w:gridSpan w:val="4"/>
          </w:tcPr>
          <w:p w14:paraId="63208060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申请</w:t>
            </w:r>
            <w:r w:rsidRPr="00AA2803">
              <w:rPr>
                <w:rFonts w:ascii="新宋体" w:eastAsia="新宋体" w:hAnsi="新宋体" w:hint="eastAsia"/>
                <w:szCs w:val="22"/>
              </w:rPr>
              <w:t>退货总数量（</w:t>
            </w:r>
            <w:r>
              <w:rPr>
                <w:rFonts w:ascii="新宋体" w:eastAsia="新宋体" w:hAnsi="新宋体" w:hint="eastAsia"/>
                <w:szCs w:val="22"/>
              </w:rPr>
              <w:t>票</w:t>
            </w:r>
            <w:r w:rsidRPr="00AA2803">
              <w:rPr>
                <w:rFonts w:ascii="新宋体" w:eastAsia="新宋体" w:hAnsi="新宋体" w:hint="eastAsia"/>
                <w:szCs w:val="22"/>
              </w:rPr>
              <w:t>数）</w:t>
            </w:r>
          </w:p>
        </w:tc>
        <w:tc>
          <w:tcPr>
            <w:tcW w:w="2694" w:type="dxa"/>
            <w:gridSpan w:val="3"/>
          </w:tcPr>
          <w:p w14:paraId="70E9DC1B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APPLY_TICKET</w:t>
            </w:r>
            <w:r w:rsidRPr="00AA2803">
              <w:rPr>
                <w:rFonts w:ascii="新宋体" w:eastAsia="新宋体" w:hAnsi="新宋体"/>
                <w:szCs w:val="22"/>
              </w:rPr>
              <w:t>S</w:t>
            </w:r>
          </w:p>
        </w:tc>
        <w:tc>
          <w:tcPr>
            <w:tcW w:w="1833" w:type="dxa"/>
            <w:gridSpan w:val="3"/>
          </w:tcPr>
          <w:p w14:paraId="56ADF3F7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NUMBER(10)</w:t>
            </w:r>
          </w:p>
        </w:tc>
        <w:tc>
          <w:tcPr>
            <w:tcW w:w="709" w:type="dxa"/>
            <w:gridSpan w:val="2"/>
          </w:tcPr>
          <w:p w14:paraId="6A7523D1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AEC0801" w14:textId="1B6E4956" w:rsidR="00CF4E88" w:rsidRPr="00AA2803" w:rsidRDefault="00F04019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CF4E88" w:rsidRPr="00AA2803" w14:paraId="5237E349" w14:textId="77777777" w:rsidTr="00B14BFE">
        <w:tc>
          <w:tcPr>
            <w:tcW w:w="391" w:type="dxa"/>
            <w:tcBorders>
              <w:top w:val="single" w:sz="4" w:space="0" w:color="auto"/>
            </w:tcBorders>
          </w:tcPr>
          <w:p w14:paraId="4A63E06C" w14:textId="77777777" w:rsidR="00CF4E88" w:rsidRPr="00AA2803" w:rsidRDefault="00CF4E88" w:rsidP="006164CE">
            <w:pPr>
              <w:pStyle w:val="af"/>
              <w:numPr>
                <w:ilvl w:val="0"/>
                <w:numId w:val="4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2" w:type="dxa"/>
            <w:gridSpan w:val="4"/>
          </w:tcPr>
          <w:p w14:paraId="74A57E33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申请</w:t>
            </w:r>
            <w:r w:rsidRPr="00AA2803">
              <w:rPr>
                <w:rFonts w:ascii="新宋体" w:eastAsia="新宋体" w:hAnsi="新宋体" w:hint="eastAsia"/>
                <w:szCs w:val="22"/>
              </w:rPr>
              <w:t>退货总金额</w:t>
            </w:r>
          </w:p>
        </w:tc>
        <w:tc>
          <w:tcPr>
            <w:tcW w:w="2694" w:type="dxa"/>
            <w:gridSpan w:val="3"/>
          </w:tcPr>
          <w:p w14:paraId="0BE76B1C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APPLY_</w:t>
            </w:r>
            <w:r w:rsidRPr="00AA2803"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833" w:type="dxa"/>
            <w:gridSpan w:val="3"/>
          </w:tcPr>
          <w:p w14:paraId="4804B8F5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78387A26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9B2FA45" w14:textId="71002B27" w:rsidR="00CF4E88" w:rsidRPr="00AA2803" w:rsidRDefault="00F04019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CF4E88" w:rsidRPr="00AA2803" w14:paraId="4196F4E3" w14:textId="77777777" w:rsidTr="00B14BFE">
        <w:tc>
          <w:tcPr>
            <w:tcW w:w="391" w:type="dxa"/>
            <w:tcBorders>
              <w:top w:val="single" w:sz="4" w:space="0" w:color="auto"/>
            </w:tcBorders>
          </w:tcPr>
          <w:p w14:paraId="45174687" w14:textId="77777777" w:rsidR="00CF4E88" w:rsidRPr="00AA2803" w:rsidRDefault="00CF4E88" w:rsidP="006164CE">
            <w:pPr>
              <w:pStyle w:val="af"/>
              <w:numPr>
                <w:ilvl w:val="0"/>
                <w:numId w:val="4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2" w:type="dxa"/>
            <w:gridSpan w:val="4"/>
          </w:tcPr>
          <w:p w14:paraId="28F98F2C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财务审批人</w:t>
            </w:r>
          </w:p>
        </w:tc>
        <w:tc>
          <w:tcPr>
            <w:tcW w:w="2694" w:type="dxa"/>
            <w:gridSpan w:val="3"/>
          </w:tcPr>
          <w:p w14:paraId="08F65491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FINANCE_ADMIN</w:t>
            </w:r>
          </w:p>
        </w:tc>
        <w:tc>
          <w:tcPr>
            <w:tcW w:w="1833" w:type="dxa"/>
            <w:gridSpan w:val="3"/>
          </w:tcPr>
          <w:p w14:paraId="6D170063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2676BB45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33FB0FB9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F4E88" w:rsidRPr="00AA2803" w14:paraId="26780134" w14:textId="77777777" w:rsidTr="00B14BFE">
        <w:tc>
          <w:tcPr>
            <w:tcW w:w="391" w:type="dxa"/>
            <w:tcBorders>
              <w:top w:val="single" w:sz="4" w:space="0" w:color="auto"/>
            </w:tcBorders>
          </w:tcPr>
          <w:p w14:paraId="573D89A5" w14:textId="77777777" w:rsidR="00CF4E88" w:rsidRPr="00AA2803" w:rsidRDefault="00CF4E88" w:rsidP="006164CE">
            <w:pPr>
              <w:pStyle w:val="af"/>
              <w:numPr>
                <w:ilvl w:val="0"/>
                <w:numId w:val="4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2" w:type="dxa"/>
            <w:gridSpan w:val="4"/>
          </w:tcPr>
          <w:p w14:paraId="6ED66F55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审批日期</w:t>
            </w:r>
          </w:p>
        </w:tc>
        <w:tc>
          <w:tcPr>
            <w:tcW w:w="2694" w:type="dxa"/>
            <w:gridSpan w:val="3"/>
          </w:tcPr>
          <w:p w14:paraId="3379FB67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APPROVE_DATE</w:t>
            </w:r>
          </w:p>
        </w:tc>
        <w:tc>
          <w:tcPr>
            <w:tcW w:w="1833" w:type="dxa"/>
            <w:gridSpan w:val="3"/>
          </w:tcPr>
          <w:p w14:paraId="69AE6B11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634E6468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16EE5F0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F4E88" w:rsidRPr="00AA2803" w14:paraId="733EF2B2" w14:textId="77777777" w:rsidTr="00B14BFE">
        <w:tc>
          <w:tcPr>
            <w:tcW w:w="391" w:type="dxa"/>
            <w:tcBorders>
              <w:top w:val="single" w:sz="4" w:space="0" w:color="auto"/>
            </w:tcBorders>
          </w:tcPr>
          <w:p w14:paraId="64D2F9A3" w14:textId="77777777" w:rsidR="00CF4E88" w:rsidRPr="00AA2803" w:rsidRDefault="00CF4E88" w:rsidP="006164CE">
            <w:pPr>
              <w:pStyle w:val="af"/>
              <w:numPr>
                <w:ilvl w:val="0"/>
                <w:numId w:val="4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2" w:type="dxa"/>
            <w:gridSpan w:val="4"/>
          </w:tcPr>
          <w:p w14:paraId="0CBFC293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审批意见</w:t>
            </w:r>
          </w:p>
        </w:tc>
        <w:tc>
          <w:tcPr>
            <w:tcW w:w="2694" w:type="dxa"/>
            <w:gridSpan w:val="3"/>
          </w:tcPr>
          <w:p w14:paraId="33984B82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APPROVE_REMARK</w:t>
            </w:r>
          </w:p>
        </w:tc>
        <w:tc>
          <w:tcPr>
            <w:tcW w:w="1833" w:type="dxa"/>
            <w:gridSpan w:val="3"/>
          </w:tcPr>
          <w:p w14:paraId="7495865A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27501984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6EFA94E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F4E88" w:rsidRPr="00AA2803" w14:paraId="15AFB164" w14:textId="77777777" w:rsidTr="00B14BFE">
        <w:tc>
          <w:tcPr>
            <w:tcW w:w="391" w:type="dxa"/>
            <w:tcBorders>
              <w:top w:val="single" w:sz="4" w:space="0" w:color="auto"/>
            </w:tcBorders>
          </w:tcPr>
          <w:p w14:paraId="50F17CF1" w14:textId="77777777" w:rsidR="00CF4E88" w:rsidRPr="00AA2803" w:rsidRDefault="00CF4E88" w:rsidP="006164CE">
            <w:pPr>
              <w:pStyle w:val="af"/>
              <w:numPr>
                <w:ilvl w:val="0"/>
                <w:numId w:val="4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2" w:type="dxa"/>
            <w:gridSpan w:val="4"/>
          </w:tcPr>
          <w:p w14:paraId="5B530124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实际</w:t>
            </w:r>
            <w:r w:rsidRPr="00AA2803">
              <w:rPr>
                <w:rFonts w:ascii="新宋体" w:eastAsia="新宋体" w:hAnsi="新宋体" w:hint="eastAsia"/>
                <w:szCs w:val="22"/>
              </w:rPr>
              <w:t>退货总数量（</w:t>
            </w:r>
            <w:r>
              <w:rPr>
                <w:rFonts w:ascii="新宋体" w:eastAsia="新宋体" w:hAnsi="新宋体" w:hint="eastAsia"/>
                <w:szCs w:val="22"/>
              </w:rPr>
              <w:t>票</w:t>
            </w:r>
            <w:r w:rsidRPr="00AA2803">
              <w:rPr>
                <w:rFonts w:ascii="新宋体" w:eastAsia="新宋体" w:hAnsi="新宋体" w:hint="eastAsia"/>
                <w:szCs w:val="22"/>
              </w:rPr>
              <w:t>数）</w:t>
            </w:r>
          </w:p>
        </w:tc>
        <w:tc>
          <w:tcPr>
            <w:tcW w:w="2694" w:type="dxa"/>
            <w:gridSpan w:val="3"/>
          </w:tcPr>
          <w:p w14:paraId="1A5FA8E2" w14:textId="77777777" w:rsidR="00CF4E88" w:rsidRPr="00AA2803" w:rsidRDefault="00B12342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ACT</w:t>
            </w:r>
            <w:r w:rsidR="00CF4E88">
              <w:rPr>
                <w:rFonts w:ascii="新宋体" w:eastAsia="新宋体" w:hAnsi="新宋体"/>
                <w:szCs w:val="22"/>
              </w:rPr>
              <w:t>_TICKET</w:t>
            </w:r>
            <w:r w:rsidR="00CF4E88" w:rsidRPr="00AA2803">
              <w:rPr>
                <w:rFonts w:ascii="新宋体" w:eastAsia="新宋体" w:hAnsi="新宋体"/>
                <w:szCs w:val="22"/>
              </w:rPr>
              <w:t>S</w:t>
            </w:r>
          </w:p>
        </w:tc>
        <w:tc>
          <w:tcPr>
            <w:tcW w:w="1833" w:type="dxa"/>
            <w:gridSpan w:val="3"/>
          </w:tcPr>
          <w:p w14:paraId="62DEA1AB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NUMBER(10)</w:t>
            </w:r>
          </w:p>
        </w:tc>
        <w:tc>
          <w:tcPr>
            <w:tcW w:w="709" w:type="dxa"/>
            <w:gridSpan w:val="2"/>
          </w:tcPr>
          <w:p w14:paraId="11ED0679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D1E1245" w14:textId="2E8458E0" w:rsidR="00CF4E88" w:rsidRPr="00AA2803" w:rsidRDefault="00F04019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CF4E88" w:rsidRPr="00AA2803" w14:paraId="3B415134" w14:textId="77777777" w:rsidTr="00B14BFE">
        <w:tc>
          <w:tcPr>
            <w:tcW w:w="391" w:type="dxa"/>
            <w:tcBorders>
              <w:top w:val="single" w:sz="4" w:space="0" w:color="auto"/>
            </w:tcBorders>
          </w:tcPr>
          <w:p w14:paraId="10351861" w14:textId="77777777" w:rsidR="00CF4E88" w:rsidRPr="00AA2803" w:rsidRDefault="00CF4E88" w:rsidP="006164CE">
            <w:pPr>
              <w:pStyle w:val="af"/>
              <w:numPr>
                <w:ilvl w:val="0"/>
                <w:numId w:val="4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2" w:type="dxa"/>
            <w:gridSpan w:val="4"/>
          </w:tcPr>
          <w:p w14:paraId="5FF50CEA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实际</w:t>
            </w:r>
            <w:r w:rsidRPr="00AA2803">
              <w:rPr>
                <w:rFonts w:ascii="新宋体" w:eastAsia="新宋体" w:hAnsi="新宋体" w:hint="eastAsia"/>
                <w:szCs w:val="22"/>
              </w:rPr>
              <w:t>退货总金额</w:t>
            </w:r>
          </w:p>
        </w:tc>
        <w:tc>
          <w:tcPr>
            <w:tcW w:w="2694" w:type="dxa"/>
            <w:gridSpan w:val="3"/>
          </w:tcPr>
          <w:p w14:paraId="56FD5861" w14:textId="77777777" w:rsidR="00CF4E88" w:rsidRPr="00AA2803" w:rsidRDefault="00CF4E88" w:rsidP="00B123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AC</w:t>
            </w:r>
            <w:r w:rsidR="00B12342">
              <w:rPr>
                <w:rFonts w:ascii="新宋体" w:eastAsia="新宋体" w:hAnsi="新宋体"/>
                <w:szCs w:val="22"/>
              </w:rPr>
              <w:t>T</w:t>
            </w:r>
            <w:r>
              <w:rPr>
                <w:rFonts w:ascii="新宋体" w:eastAsia="新宋体" w:hAnsi="新宋体"/>
                <w:szCs w:val="22"/>
              </w:rPr>
              <w:t>_</w:t>
            </w:r>
            <w:r w:rsidRPr="00AA2803"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833" w:type="dxa"/>
            <w:gridSpan w:val="3"/>
          </w:tcPr>
          <w:p w14:paraId="5034663E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</w:t>
            </w:r>
            <w:r w:rsidRPr="00AA2803">
              <w:rPr>
                <w:rFonts w:ascii="新宋体" w:eastAsia="新宋体" w:hAnsi="新宋体" w:hint="eastAsia"/>
                <w:szCs w:val="22"/>
              </w:rPr>
              <w:t>8)</w:t>
            </w:r>
          </w:p>
        </w:tc>
        <w:tc>
          <w:tcPr>
            <w:tcW w:w="709" w:type="dxa"/>
            <w:gridSpan w:val="2"/>
          </w:tcPr>
          <w:p w14:paraId="05432CAC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7D157548" w14:textId="26525DD2" w:rsidR="00CF4E88" w:rsidRPr="00AA2803" w:rsidRDefault="00F04019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CF4E88" w:rsidRPr="00AA2803" w14:paraId="2068301D" w14:textId="77777777" w:rsidTr="00B14BFE">
        <w:tc>
          <w:tcPr>
            <w:tcW w:w="391" w:type="dxa"/>
            <w:tcBorders>
              <w:top w:val="single" w:sz="4" w:space="0" w:color="auto"/>
            </w:tcBorders>
          </w:tcPr>
          <w:p w14:paraId="53D51015" w14:textId="77777777" w:rsidR="00CF4E88" w:rsidRPr="00AA2803" w:rsidRDefault="00CF4E88" w:rsidP="006164CE">
            <w:pPr>
              <w:pStyle w:val="af"/>
              <w:numPr>
                <w:ilvl w:val="0"/>
                <w:numId w:val="4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2" w:type="dxa"/>
            <w:gridSpan w:val="4"/>
          </w:tcPr>
          <w:p w14:paraId="2FD6C774" w14:textId="33EB4078" w:rsidR="00CF4E88" w:rsidRPr="00AA2803" w:rsidRDefault="00BF4BEE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BF4BEE">
              <w:rPr>
                <w:rFonts w:ascii="新宋体" w:eastAsia="新宋体" w:hAnsi="新宋体" w:hint="eastAsia"/>
                <w:szCs w:val="22"/>
              </w:rPr>
              <w:t>状态（1-已提交，2-已撤销，3-已受理，4-已发货，5-收货中，6-已收货，7-已审批，8-已拒绝）</w:t>
            </w:r>
          </w:p>
        </w:tc>
        <w:tc>
          <w:tcPr>
            <w:tcW w:w="2694" w:type="dxa"/>
            <w:gridSpan w:val="3"/>
          </w:tcPr>
          <w:p w14:paraId="5DAE6E1A" w14:textId="77777777" w:rsidR="002C47E6" w:rsidRPr="00AA2803" w:rsidRDefault="00CF4E88" w:rsidP="00F3532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STATUS</w:t>
            </w:r>
            <w:r w:rsidR="00F35325" w:rsidRPr="00AA2803">
              <w:rPr>
                <w:rFonts w:ascii="新宋体" w:eastAsia="新宋体" w:hAnsi="新宋体"/>
                <w:szCs w:val="22"/>
              </w:rPr>
              <w:t xml:space="preserve"> </w:t>
            </w:r>
          </w:p>
        </w:tc>
        <w:tc>
          <w:tcPr>
            <w:tcW w:w="1833" w:type="dxa"/>
            <w:gridSpan w:val="3"/>
          </w:tcPr>
          <w:p w14:paraId="07C2C7CC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5677833F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1F2F32F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F4E88" w:rsidRPr="00AA2803" w14:paraId="0276D160" w14:textId="77777777" w:rsidTr="00B14BFE">
        <w:tc>
          <w:tcPr>
            <w:tcW w:w="391" w:type="dxa"/>
            <w:tcBorders>
              <w:top w:val="single" w:sz="4" w:space="0" w:color="auto"/>
            </w:tcBorders>
          </w:tcPr>
          <w:p w14:paraId="580A7A70" w14:textId="77777777" w:rsidR="00CF4E88" w:rsidRPr="00AA2803" w:rsidRDefault="00CF4E88" w:rsidP="006164CE">
            <w:pPr>
              <w:pStyle w:val="af"/>
              <w:numPr>
                <w:ilvl w:val="0"/>
                <w:numId w:val="4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2" w:type="dxa"/>
            <w:gridSpan w:val="4"/>
          </w:tcPr>
          <w:p w14:paraId="2507F37B" w14:textId="77777777" w:rsidR="00CF4E88" w:rsidRPr="002D734E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是否直接审批通过</w:t>
            </w:r>
          </w:p>
        </w:tc>
        <w:tc>
          <w:tcPr>
            <w:tcW w:w="2694" w:type="dxa"/>
            <w:gridSpan w:val="3"/>
          </w:tcPr>
          <w:p w14:paraId="3D147287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IS_DIRECT_AUDITED</w:t>
            </w:r>
          </w:p>
        </w:tc>
        <w:tc>
          <w:tcPr>
            <w:tcW w:w="1833" w:type="dxa"/>
            <w:gridSpan w:val="3"/>
          </w:tcPr>
          <w:p w14:paraId="547A6B66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77771765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EC97AC0" w14:textId="77777777" w:rsidR="00CF4E88" w:rsidRPr="00AA2803" w:rsidRDefault="00EB76D2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CF4E88" w:rsidRPr="00AA2803" w14:paraId="1B4D6924" w14:textId="77777777" w:rsidTr="00B14BFE">
        <w:tc>
          <w:tcPr>
            <w:tcW w:w="391" w:type="dxa"/>
            <w:tcBorders>
              <w:top w:val="single" w:sz="4" w:space="0" w:color="auto"/>
            </w:tcBorders>
          </w:tcPr>
          <w:p w14:paraId="234AF724" w14:textId="77777777" w:rsidR="00CF4E88" w:rsidRPr="00AA2803" w:rsidRDefault="00CF4E88" w:rsidP="006164CE">
            <w:pPr>
              <w:pStyle w:val="af"/>
              <w:numPr>
                <w:ilvl w:val="0"/>
                <w:numId w:val="4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2" w:type="dxa"/>
            <w:gridSpan w:val="4"/>
          </w:tcPr>
          <w:p w14:paraId="0DF7DA74" w14:textId="77777777" w:rsidR="00CF4E88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直接审批通过限额</w:t>
            </w:r>
          </w:p>
        </w:tc>
        <w:tc>
          <w:tcPr>
            <w:tcW w:w="2694" w:type="dxa"/>
            <w:gridSpan w:val="3"/>
          </w:tcPr>
          <w:p w14:paraId="78844B5C" w14:textId="77777777" w:rsidR="00CF4E88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DIRECT_AMOUNT</w:t>
            </w:r>
          </w:p>
        </w:tc>
        <w:tc>
          <w:tcPr>
            <w:tcW w:w="1833" w:type="dxa"/>
            <w:gridSpan w:val="3"/>
          </w:tcPr>
          <w:p w14:paraId="064C039C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2D331C77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1CD7BBD4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710BD" w:rsidRPr="00AA2803" w14:paraId="5A92690C" w14:textId="77777777" w:rsidTr="00B14BFE">
        <w:tc>
          <w:tcPr>
            <w:tcW w:w="391" w:type="dxa"/>
            <w:tcBorders>
              <w:top w:val="single" w:sz="4" w:space="0" w:color="auto"/>
            </w:tcBorders>
          </w:tcPr>
          <w:p w14:paraId="03C75B9B" w14:textId="77777777" w:rsidR="004710BD" w:rsidRPr="00AA2803" w:rsidRDefault="004710BD" w:rsidP="006164CE">
            <w:pPr>
              <w:pStyle w:val="af"/>
              <w:numPr>
                <w:ilvl w:val="0"/>
                <w:numId w:val="4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2" w:type="dxa"/>
            <w:gridSpan w:val="4"/>
          </w:tcPr>
          <w:p w14:paraId="1211EE67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收货单位</w:t>
            </w:r>
          </w:p>
        </w:tc>
        <w:tc>
          <w:tcPr>
            <w:tcW w:w="2694" w:type="dxa"/>
            <w:gridSpan w:val="3"/>
          </w:tcPr>
          <w:p w14:paraId="54F39585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RECEIVE_ORG</w:t>
            </w:r>
          </w:p>
        </w:tc>
        <w:tc>
          <w:tcPr>
            <w:tcW w:w="1833" w:type="dxa"/>
            <w:gridSpan w:val="3"/>
          </w:tcPr>
          <w:p w14:paraId="1FBC00AF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A730C99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7AB706F2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710BD" w:rsidRPr="00AA2803" w14:paraId="51EB907B" w14:textId="77777777" w:rsidTr="00B14BFE">
        <w:tc>
          <w:tcPr>
            <w:tcW w:w="391" w:type="dxa"/>
            <w:tcBorders>
              <w:top w:val="single" w:sz="4" w:space="0" w:color="auto"/>
            </w:tcBorders>
          </w:tcPr>
          <w:p w14:paraId="3DD4EA5E" w14:textId="77777777" w:rsidR="004710BD" w:rsidRPr="00AA2803" w:rsidRDefault="004710BD" w:rsidP="006164CE">
            <w:pPr>
              <w:pStyle w:val="af"/>
              <w:numPr>
                <w:ilvl w:val="0"/>
                <w:numId w:val="4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2" w:type="dxa"/>
            <w:gridSpan w:val="4"/>
          </w:tcPr>
          <w:p w14:paraId="2C2FFF67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收货仓库</w:t>
            </w:r>
          </w:p>
        </w:tc>
        <w:tc>
          <w:tcPr>
            <w:tcW w:w="2694" w:type="dxa"/>
            <w:gridSpan w:val="3"/>
          </w:tcPr>
          <w:p w14:paraId="4865D16F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RECEIVE_WH</w:t>
            </w:r>
          </w:p>
        </w:tc>
        <w:tc>
          <w:tcPr>
            <w:tcW w:w="1833" w:type="dxa"/>
            <w:gridSpan w:val="3"/>
          </w:tcPr>
          <w:p w14:paraId="05205FF3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CHAR(4)</w:t>
            </w:r>
          </w:p>
        </w:tc>
        <w:tc>
          <w:tcPr>
            <w:tcW w:w="709" w:type="dxa"/>
            <w:gridSpan w:val="2"/>
          </w:tcPr>
          <w:p w14:paraId="460DB1D6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166C404D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710BD" w:rsidRPr="00AA2803" w14:paraId="4A4BF133" w14:textId="77777777" w:rsidTr="00B14BFE">
        <w:tc>
          <w:tcPr>
            <w:tcW w:w="391" w:type="dxa"/>
            <w:tcBorders>
              <w:top w:val="single" w:sz="4" w:space="0" w:color="auto"/>
            </w:tcBorders>
          </w:tcPr>
          <w:p w14:paraId="55129599" w14:textId="77777777" w:rsidR="004710BD" w:rsidRPr="00AA2803" w:rsidRDefault="004710BD" w:rsidP="006164CE">
            <w:pPr>
              <w:pStyle w:val="af"/>
              <w:numPr>
                <w:ilvl w:val="0"/>
                <w:numId w:val="4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2" w:type="dxa"/>
            <w:gridSpan w:val="4"/>
          </w:tcPr>
          <w:p w14:paraId="45020365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收货仓库管理员</w:t>
            </w:r>
          </w:p>
        </w:tc>
        <w:tc>
          <w:tcPr>
            <w:tcW w:w="2694" w:type="dxa"/>
            <w:gridSpan w:val="3"/>
          </w:tcPr>
          <w:p w14:paraId="79491A59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RECEIVE</w:t>
            </w:r>
            <w:r w:rsidRPr="00AA2803">
              <w:rPr>
                <w:rFonts w:ascii="新宋体" w:eastAsia="新宋体" w:hAnsi="新宋体"/>
                <w:szCs w:val="22"/>
              </w:rPr>
              <w:t>_MANAGER</w:t>
            </w:r>
          </w:p>
        </w:tc>
        <w:tc>
          <w:tcPr>
            <w:tcW w:w="1833" w:type="dxa"/>
            <w:gridSpan w:val="3"/>
          </w:tcPr>
          <w:p w14:paraId="0484AE50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711FEEC7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71183F93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710BD" w:rsidRPr="00AA2803" w14:paraId="48887282" w14:textId="77777777" w:rsidTr="00B14BFE">
        <w:tc>
          <w:tcPr>
            <w:tcW w:w="391" w:type="dxa"/>
            <w:tcBorders>
              <w:top w:val="single" w:sz="4" w:space="0" w:color="auto"/>
            </w:tcBorders>
          </w:tcPr>
          <w:p w14:paraId="5E7102AC" w14:textId="77777777" w:rsidR="004710BD" w:rsidRPr="00AA2803" w:rsidRDefault="004710BD" w:rsidP="006164CE">
            <w:pPr>
              <w:pStyle w:val="af"/>
              <w:numPr>
                <w:ilvl w:val="0"/>
                <w:numId w:val="4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2" w:type="dxa"/>
            <w:gridSpan w:val="4"/>
          </w:tcPr>
          <w:p w14:paraId="308075D3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收货时间</w:t>
            </w:r>
          </w:p>
        </w:tc>
        <w:tc>
          <w:tcPr>
            <w:tcW w:w="2694" w:type="dxa"/>
            <w:gridSpan w:val="3"/>
          </w:tcPr>
          <w:p w14:paraId="4B34E45C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RECEIVE_DATE</w:t>
            </w:r>
          </w:p>
        </w:tc>
        <w:tc>
          <w:tcPr>
            <w:tcW w:w="1833" w:type="dxa"/>
            <w:gridSpan w:val="3"/>
          </w:tcPr>
          <w:p w14:paraId="47298CEA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200FD1A4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19EA31E2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710BD" w:rsidRPr="00AA2803" w14:paraId="005019FF" w14:textId="77777777" w:rsidTr="00B83F45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359DC30A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4710BD" w:rsidRPr="00AA2803" w14:paraId="069814F5" w14:textId="77777777" w:rsidTr="00B83F45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020A6E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556D9AF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FE9C785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4710BD" w:rsidRPr="00AA2803" w14:paraId="0A453B37" w14:textId="77777777" w:rsidTr="00B83F45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68B41A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32D20CA8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</w:t>
            </w:r>
            <w:r>
              <w:rPr>
                <w:rFonts w:ascii="新宋体" w:eastAsia="新宋体" w:hAnsi="新宋体"/>
                <w:szCs w:val="22"/>
              </w:rPr>
              <w:t>SALE</w:t>
            </w:r>
            <w:r w:rsidRPr="00AA2803">
              <w:rPr>
                <w:rFonts w:ascii="新宋体" w:eastAsia="新宋体" w:hAnsi="新宋体"/>
                <w:szCs w:val="22"/>
              </w:rPr>
              <w:t>_RETURN_RECODER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3F3C6040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RETURN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</w:tr>
      <w:tr w:rsidR="004710BD" w:rsidRPr="00AA2803" w14:paraId="0FC27665" w14:textId="77777777" w:rsidTr="00B14BF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FD56CB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DF76ADC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135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7CB4DD7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1978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D761BBB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7129A9E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4710BD" w:rsidRPr="00AA2803" w14:paraId="0BEEE956" w14:textId="77777777" w:rsidTr="00B14BF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44AFBF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10170EED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auto"/>
            </w:tcBorders>
          </w:tcPr>
          <w:p w14:paraId="5FA45A16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78" w:type="dxa"/>
            <w:gridSpan w:val="4"/>
            <w:tcBorders>
              <w:left w:val="single" w:sz="4" w:space="0" w:color="auto"/>
            </w:tcBorders>
          </w:tcPr>
          <w:p w14:paraId="3F20DC7A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6AB71008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710BD" w:rsidRPr="00AA2803" w14:paraId="5F887E1C" w14:textId="77777777" w:rsidTr="00B83F45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7A4754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90F5F78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DCE6565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214B5A0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4710BD" w:rsidRPr="00AA2803" w14:paraId="513F8B35" w14:textId="77777777" w:rsidTr="00B83F45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5AE0DA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4370B528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</w:tcPr>
          <w:p w14:paraId="55E28E94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6F84B5CE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710BD" w:rsidRPr="00AA2803" w14:paraId="5B187D51" w14:textId="77777777" w:rsidTr="00B83F45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CC5556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</w:t>
            </w: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72F278FD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710BD" w:rsidRPr="00AA2803" w14:paraId="6C5FD335" w14:textId="77777777" w:rsidTr="00B83F45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8C6C8F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72D8584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867CB14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0E6ABF6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4710BD" w:rsidRPr="00AA2803" w14:paraId="57085C38" w14:textId="77777777" w:rsidTr="00B83F45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36861A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DC35203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592E0A44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564CAFFD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710BD" w:rsidRPr="00AA2803" w14:paraId="47FF2CDB" w14:textId="77777777" w:rsidTr="00B83F45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6C6ABFA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EC09BA5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7E1FCC4C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24ED8B21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2368AC6B" w14:textId="77777777" w:rsidR="00577052" w:rsidRPr="00AA2803" w:rsidRDefault="00577052" w:rsidP="00577052"/>
    <w:p w14:paraId="01AB5D11" w14:textId="77777777" w:rsidR="00577052" w:rsidRPr="00AA2803" w:rsidRDefault="00414BC0" w:rsidP="00EA25EC">
      <w:pPr>
        <w:pStyle w:val="4"/>
      </w:pPr>
      <w:bookmarkStart w:id="94" w:name="_Toc435450863"/>
      <w:r>
        <w:rPr>
          <w:rFonts w:hint="eastAsia"/>
        </w:rPr>
        <w:t>还货单</w:t>
      </w:r>
      <w:r w:rsidR="00E731AE">
        <w:rPr>
          <w:rFonts w:hint="eastAsia"/>
        </w:rPr>
        <w:t>申请</w:t>
      </w:r>
      <w:r w:rsidR="00EA25EC" w:rsidRPr="00AA2803">
        <w:rPr>
          <w:rFonts w:hint="eastAsia"/>
        </w:rPr>
        <w:t>明细（</w:t>
      </w:r>
      <w:r w:rsidR="003274DE">
        <w:t>SALE</w:t>
      </w:r>
      <w:r w:rsidR="00EA25EC" w:rsidRPr="00AA2803">
        <w:rPr>
          <w:rFonts w:hint="eastAsia"/>
        </w:rPr>
        <w:t>_RETURN_</w:t>
      </w:r>
      <w:r w:rsidR="00E731AE">
        <w:t>APPLY</w:t>
      </w:r>
      <w:r w:rsidR="00EA25EC" w:rsidRPr="00AA2803">
        <w:rPr>
          <w:rFonts w:hint="eastAsia"/>
        </w:rPr>
        <w:t>_DETAIL</w:t>
      </w:r>
      <w:r w:rsidR="00EA25EC" w:rsidRPr="00AA2803">
        <w:rPr>
          <w:rFonts w:hint="eastAsia"/>
        </w:rPr>
        <w:t>）</w:t>
      </w:r>
      <w:bookmarkEnd w:id="94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348"/>
        <w:gridCol w:w="133"/>
        <w:gridCol w:w="6"/>
        <w:gridCol w:w="1986"/>
        <w:gridCol w:w="1125"/>
        <w:gridCol w:w="853"/>
        <w:gridCol w:w="145"/>
        <w:gridCol w:w="564"/>
        <w:gridCol w:w="1568"/>
      </w:tblGrid>
      <w:tr w:rsidR="00AA2803" w:rsidRPr="00AA2803" w14:paraId="5DEB87FD" w14:textId="77777777" w:rsidTr="00EA25EC">
        <w:tc>
          <w:tcPr>
            <w:tcW w:w="1229" w:type="dxa"/>
            <w:gridSpan w:val="3"/>
            <w:shd w:val="clear" w:color="auto" w:fill="C0C0C0"/>
          </w:tcPr>
          <w:p w14:paraId="261E00A3" w14:textId="77777777" w:rsidR="00577052" w:rsidRPr="00AA2803" w:rsidRDefault="00577052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2138" w:type="dxa"/>
            <w:gridSpan w:val="2"/>
            <w:shd w:val="clear" w:color="auto" w:fill="auto"/>
          </w:tcPr>
          <w:p w14:paraId="680B2E2E" w14:textId="77777777" w:rsidR="00577052" w:rsidRPr="00AA2803" w:rsidRDefault="00414BC0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还货单</w:t>
            </w:r>
            <w:r w:rsidR="00E731AE">
              <w:rPr>
                <w:rFonts w:ascii="新宋体" w:eastAsia="新宋体" w:hAnsi="新宋体" w:hint="eastAsia"/>
                <w:b/>
                <w:sz w:val="24"/>
                <w:szCs w:val="22"/>
              </w:rPr>
              <w:t>申请</w:t>
            </w:r>
            <w:r w:rsidR="00EA25EC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明细</w:t>
            </w:r>
          </w:p>
        </w:tc>
        <w:tc>
          <w:tcPr>
            <w:tcW w:w="2125" w:type="dxa"/>
            <w:gridSpan w:val="3"/>
            <w:shd w:val="clear" w:color="auto" w:fill="C0C0C0"/>
          </w:tcPr>
          <w:p w14:paraId="0FF777B3" w14:textId="77777777" w:rsidR="00577052" w:rsidRPr="00AA2803" w:rsidRDefault="00577052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23B7D177" w14:textId="77777777" w:rsidR="00577052" w:rsidRPr="00AA2803" w:rsidRDefault="003274DE" w:rsidP="00E731A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t>SALE</w:t>
            </w:r>
            <w:r w:rsidR="00EA25EC" w:rsidRPr="00AA2803">
              <w:rPr>
                <w:rFonts w:ascii="新宋体" w:eastAsia="新宋体" w:hAnsi="新宋体"/>
                <w:b/>
                <w:sz w:val="24"/>
                <w:szCs w:val="22"/>
              </w:rPr>
              <w:t>_RETURN_</w:t>
            </w:r>
            <w:r w:rsidR="00E731AE">
              <w:rPr>
                <w:rFonts w:ascii="新宋体" w:eastAsia="新宋体" w:hAnsi="新宋体"/>
                <w:b/>
                <w:sz w:val="24"/>
                <w:szCs w:val="22"/>
              </w:rPr>
              <w:t>APPLY</w:t>
            </w:r>
            <w:r w:rsidR="00EA25EC" w:rsidRPr="00AA2803">
              <w:rPr>
                <w:rFonts w:ascii="新宋体" w:eastAsia="新宋体" w:hAnsi="新宋体"/>
                <w:b/>
                <w:sz w:val="24"/>
                <w:szCs w:val="22"/>
              </w:rPr>
              <w:t>_DETAIL</w:t>
            </w:r>
          </w:p>
        </w:tc>
      </w:tr>
      <w:tr w:rsidR="00AA2803" w:rsidRPr="00AA2803" w14:paraId="1A04817E" w14:textId="77777777" w:rsidTr="00EA25EC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2FCCD2DF" w14:textId="77777777" w:rsidR="00577052" w:rsidRPr="00AA2803" w:rsidRDefault="00577052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5FC2864F" w14:textId="77777777" w:rsidR="00577052" w:rsidRPr="00AA2803" w:rsidRDefault="00577052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125" w:type="dxa"/>
            <w:gridSpan w:val="3"/>
            <w:shd w:val="clear" w:color="auto" w:fill="C0C0C0"/>
          </w:tcPr>
          <w:p w14:paraId="44A7619C" w14:textId="77777777" w:rsidR="00577052" w:rsidRPr="00AA2803" w:rsidRDefault="00577052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64588080" w14:textId="77777777" w:rsidR="00577052" w:rsidRPr="00AA2803" w:rsidRDefault="00577052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32469EBE" w14:textId="77777777" w:rsidR="00577052" w:rsidRPr="00AA2803" w:rsidRDefault="00577052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5A44BC9C" w14:textId="77777777" w:rsidR="00577052" w:rsidRPr="00AA2803" w:rsidRDefault="00577052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7937614D" w14:textId="77777777" w:rsidTr="00EA25EC">
        <w:tc>
          <w:tcPr>
            <w:tcW w:w="390" w:type="dxa"/>
            <w:tcBorders>
              <w:top w:val="single" w:sz="4" w:space="0" w:color="auto"/>
            </w:tcBorders>
          </w:tcPr>
          <w:p w14:paraId="39E889ED" w14:textId="77777777" w:rsidR="00EA25EC" w:rsidRPr="00AA2803" w:rsidRDefault="00EA25EC" w:rsidP="006164CE">
            <w:pPr>
              <w:pStyle w:val="af"/>
              <w:numPr>
                <w:ilvl w:val="0"/>
                <w:numId w:val="4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7" w:type="dxa"/>
            <w:gridSpan w:val="4"/>
          </w:tcPr>
          <w:p w14:paraId="29002A0E" w14:textId="77777777" w:rsidR="00EA25EC" w:rsidRPr="00AA2803" w:rsidRDefault="00EA25EC" w:rsidP="00EA25E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退货编号（</w:t>
            </w:r>
            <w:r w:rsidR="003C2713">
              <w:rPr>
                <w:rFonts w:ascii="新宋体" w:eastAsia="新宋体" w:hAnsi="新宋体" w:hint="eastAsia"/>
                <w:szCs w:val="22"/>
              </w:rPr>
              <w:t>T</w:t>
            </w:r>
            <w:r w:rsidRPr="00AA2803">
              <w:rPr>
                <w:rFonts w:ascii="新宋体" w:eastAsia="新宋体" w:hAnsi="新宋体" w:hint="eastAsia"/>
                <w:szCs w:val="22"/>
              </w:rPr>
              <w:t>H12345678）</w:t>
            </w:r>
          </w:p>
        </w:tc>
        <w:tc>
          <w:tcPr>
            <w:tcW w:w="2125" w:type="dxa"/>
            <w:gridSpan w:val="3"/>
          </w:tcPr>
          <w:p w14:paraId="065A3694" w14:textId="77777777" w:rsidR="00EA25EC" w:rsidRPr="00AA2803" w:rsidRDefault="00EA25EC" w:rsidP="00EA25E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RETURN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2"/>
          </w:tcPr>
          <w:p w14:paraId="4DEC76EC" w14:textId="77777777" w:rsidR="00EA25EC" w:rsidRPr="00AA2803" w:rsidRDefault="00EA25EC" w:rsidP="00EA25E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039B2D8E" w14:textId="77777777" w:rsidR="00EA25EC" w:rsidRPr="00AA2803" w:rsidRDefault="00EA25EC" w:rsidP="00EA25E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32F50B0" w14:textId="77777777" w:rsidR="00EA25EC" w:rsidRPr="00AA2803" w:rsidRDefault="00EA25EC" w:rsidP="00EA25E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5E538F0" w14:textId="77777777" w:rsidTr="00EA25EC">
        <w:tc>
          <w:tcPr>
            <w:tcW w:w="390" w:type="dxa"/>
            <w:tcBorders>
              <w:top w:val="single" w:sz="4" w:space="0" w:color="auto"/>
            </w:tcBorders>
          </w:tcPr>
          <w:p w14:paraId="5C9CC06E" w14:textId="77777777" w:rsidR="00EA25EC" w:rsidRPr="00AA2803" w:rsidRDefault="00EA25EC" w:rsidP="006164CE">
            <w:pPr>
              <w:pStyle w:val="af"/>
              <w:numPr>
                <w:ilvl w:val="0"/>
                <w:numId w:val="4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7" w:type="dxa"/>
            <w:gridSpan w:val="4"/>
          </w:tcPr>
          <w:p w14:paraId="048F26BD" w14:textId="77777777" w:rsidR="00EA25EC" w:rsidRPr="00AA2803" w:rsidRDefault="00EA25EC" w:rsidP="00EA25E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顺序号</w:t>
            </w:r>
          </w:p>
        </w:tc>
        <w:tc>
          <w:tcPr>
            <w:tcW w:w="2125" w:type="dxa"/>
            <w:gridSpan w:val="3"/>
          </w:tcPr>
          <w:p w14:paraId="02CDCDEC" w14:textId="77777777" w:rsidR="00EA25EC" w:rsidRPr="00AA2803" w:rsidRDefault="00EA25EC" w:rsidP="00EA25E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SEQUENCE_NO</w:t>
            </w:r>
          </w:p>
        </w:tc>
        <w:tc>
          <w:tcPr>
            <w:tcW w:w="1978" w:type="dxa"/>
            <w:gridSpan w:val="2"/>
          </w:tcPr>
          <w:p w14:paraId="2C617F1F" w14:textId="77777777" w:rsidR="00EA25EC" w:rsidRPr="00AA2803" w:rsidRDefault="00EA25EC" w:rsidP="00EA25E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A43565">
              <w:rPr>
                <w:rFonts w:ascii="新宋体" w:eastAsia="新宋体" w:hAnsi="新宋体"/>
                <w:szCs w:val="22"/>
              </w:rPr>
              <w:t>24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3569E6F" w14:textId="77777777" w:rsidR="00EA25EC" w:rsidRPr="00AA2803" w:rsidRDefault="00EA25EC" w:rsidP="00EA25E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D08CE76" w14:textId="77777777" w:rsidR="00EA25EC" w:rsidRPr="00AA2803" w:rsidRDefault="00EA25EC" w:rsidP="00EA25E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60BB930" w14:textId="77777777" w:rsidTr="00EA25EC">
        <w:tc>
          <w:tcPr>
            <w:tcW w:w="390" w:type="dxa"/>
            <w:tcBorders>
              <w:top w:val="single" w:sz="4" w:space="0" w:color="auto"/>
            </w:tcBorders>
          </w:tcPr>
          <w:p w14:paraId="75C6589A" w14:textId="77777777" w:rsidR="00EA25EC" w:rsidRPr="00AA2803" w:rsidRDefault="00EA25EC" w:rsidP="006164CE">
            <w:pPr>
              <w:pStyle w:val="af"/>
              <w:numPr>
                <w:ilvl w:val="0"/>
                <w:numId w:val="4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7" w:type="dxa"/>
            <w:gridSpan w:val="4"/>
          </w:tcPr>
          <w:p w14:paraId="5542113E" w14:textId="77777777" w:rsidR="00EA25EC" w:rsidRPr="00AA2803" w:rsidRDefault="00EA25EC" w:rsidP="00EA25E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125" w:type="dxa"/>
            <w:gridSpan w:val="3"/>
          </w:tcPr>
          <w:p w14:paraId="629C56C1" w14:textId="77777777" w:rsidR="00EA25EC" w:rsidRPr="00AA2803" w:rsidRDefault="00EA25EC" w:rsidP="00EA25E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2"/>
          </w:tcPr>
          <w:p w14:paraId="22B92526" w14:textId="77777777" w:rsidR="00EA25EC" w:rsidRPr="00AA2803" w:rsidRDefault="00EA25EC" w:rsidP="00EA25E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33D2E006" w14:textId="77777777" w:rsidR="00EA25EC" w:rsidRPr="00AA2803" w:rsidRDefault="00EA25EC" w:rsidP="00EA25E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BE90904" w14:textId="77777777" w:rsidR="00EA25EC" w:rsidRPr="00AA2803" w:rsidRDefault="00EA25EC" w:rsidP="00EA25E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801CD7" w:rsidRPr="00AA2803" w14:paraId="64CE1185" w14:textId="77777777" w:rsidTr="00EA25EC">
        <w:tc>
          <w:tcPr>
            <w:tcW w:w="390" w:type="dxa"/>
            <w:tcBorders>
              <w:top w:val="single" w:sz="4" w:space="0" w:color="auto"/>
            </w:tcBorders>
          </w:tcPr>
          <w:p w14:paraId="3ACC655E" w14:textId="77777777" w:rsidR="00801CD7" w:rsidRPr="00AA2803" w:rsidRDefault="00801CD7" w:rsidP="006164CE">
            <w:pPr>
              <w:pStyle w:val="af"/>
              <w:numPr>
                <w:ilvl w:val="0"/>
                <w:numId w:val="4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7" w:type="dxa"/>
            <w:gridSpan w:val="4"/>
          </w:tcPr>
          <w:p w14:paraId="4E599599" w14:textId="77777777" w:rsidR="00801CD7" w:rsidRPr="00AA2803" w:rsidRDefault="00801CD7" w:rsidP="00801CD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票数</w:t>
            </w:r>
          </w:p>
        </w:tc>
        <w:tc>
          <w:tcPr>
            <w:tcW w:w="2125" w:type="dxa"/>
            <w:gridSpan w:val="3"/>
          </w:tcPr>
          <w:p w14:paraId="5DCCEF3D" w14:textId="77777777" w:rsidR="00801CD7" w:rsidRPr="00AA2803" w:rsidRDefault="00801CD7" w:rsidP="00801CD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TICKETS</w:t>
            </w:r>
          </w:p>
        </w:tc>
        <w:tc>
          <w:tcPr>
            <w:tcW w:w="1978" w:type="dxa"/>
            <w:gridSpan w:val="2"/>
          </w:tcPr>
          <w:p w14:paraId="1A02DD24" w14:textId="77777777" w:rsidR="00801CD7" w:rsidRPr="00AA2803" w:rsidRDefault="00801CD7" w:rsidP="00801CD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AEA69B8" w14:textId="77777777" w:rsidR="00801CD7" w:rsidRPr="00AA2803" w:rsidRDefault="00801CD7" w:rsidP="00801CD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DE6A82A" w14:textId="77777777" w:rsidR="00801CD7" w:rsidRPr="00AA2803" w:rsidRDefault="00801CD7" w:rsidP="00801CD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54026DA5" w14:textId="77777777" w:rsidTr="00EA25EC">
        <w:tc>
          <w:tcPr>
            <w:tcW w:w="390" w:type="dxa"/>
            <w:tcBorders>
              <w:top w:val="single" w:sz="4" w:space="0" w:color="auto"/>
            </w:tcBorders>
          </w:tcPr>
          <w:p w14:paraId="50831958" w14:textId="77777777" w:rsidR="007E764E" w:rsidRPr="00AA2803" w:rsidRDefault="007E764E" w:rsidP="006164CE">
            <w:pPr>
              <w:pStyle w:val="af"/>
              <w:numPr>
                <w:ilvl w:val="0"/>
                <w:numId w:val="4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7" w:type="dxa"/>
            <w:gridSpan w:val="4"/>
          </w:tcPr>
          <w:p w14:paraId="507032BD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本</w:t>
            </w:r>
            <w:r w:rsidRPr="00AA2803">
              <w:rPr>
                <w:rFonts w:ascii="新宋体" w:eastAsia="新宋体" w:hAnsi="新宋体" w:hint="eastAsia"/>
                <w:szCs w:val="22"/>
              </w:rPr>
              <w:t>数</w:t>
            </w:r>
          </w:p>
        </w:tc>
        <w:tc>
          <w:tcPr>
            <w:tcW w:w="2125" w:type="dxa"/>
            <w:gridSpan w:val="3"/>
          </w:tcPr>
          <w:p w14:paraId="7B575A78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PACKAGES</w:t>
            </w:r>
          </w:p>
        </w:tc>
        <w:tc>
          <w:tcPr>
            <w:tcW w:w="1978" w:type="dxa"/>
            <w:gridSpan w:val="2"/>
          </w:tcPr>
          <w:p w14:paraId="61369751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657E3A8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4C566B7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337A4A14" w14:textId="77777777" w:rsidTr="00EA25EC">
        <w:tc>
          <w:tcPr>
            <w:tcW w:w="390" w:type="dxa"/>
            <w:tcBorders>
              <w:top w:val="single" w:sz="4" w:space="0" w:color="auto"/>
            </w:tcBorders>
          </w:tcPr>
          <w:p w14:paraId="7C3533D2" w14:textId="77777777" w:rsidR="007E764E" w:rsidRPr="00AA2803" w:rsidRDefault="007E764E" w:rsidP="006164CE">
            <w:pPr>
              <w:pStyle w:val="af"/>
              <w:numPr>
                <w:ilvl w:val="0"/>
                <w:numId w:val="4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7" w:type="dxa"/>
            <w:gridSpan w:val="4"/>
          </w:tcPr>
          <w:p w14:paraId="2011FA2C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2125" w:type="dxa"/>
            <w:gridSpan w:val="3"/>
          </w:tcPr>
          <w:p w14:paraId="6CB73FA0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978" w:type="dxa"/>
            <w:gridSpan w:val="2"/>
          </w:tcPr>
          <w:p w14:paraId="4D10CE91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8D16AD1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4FB9B1C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322ABDF1" w14:textId="77777777" w:rsidTr="00B83F45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7578B0FD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7E764E" w:rsidRPr="00AA2803" w14:paraId="244208D6" w14:textId="77777777" w:rsidTr="00EA25EC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C58CE9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1BB8FA0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7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381C3D2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7E764E" w:rsidRPr="00AA2803" w14:paraId="7CB99199" w14:textId="77777777" w:rsidTr="00EA25EC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59C067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5236EDE8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</w:t>
            </w:r>
            <w:r>
              <w:rPr>
                <w:rFonts w:ascii="新宋体" w:eastAsia="新宋体" w:hAnsi="新宋体"/>
                <w:szCs w:val="22"/>
              </w:rPr>
              <w:t>SALE</w:t>
            </w:r>
            <w:r w:rsidRPr="00AA2803">
              <w:rPr>
                <w:rFonts w:ascii="新宋体" w:eastAsia="新宋体" w:hAnsi="新宋体"/>
                <w:szCs w:val="22"/>
              </w:rPr>
              <w:t>_</w:t>
            </w:r>
            <w:r>
              <w:rPr>
                <w:rFonts w:ascii="新宋体" w:eastAsia="新宋体" w:hAnsi="新宋体"/>
                <w:szCs w:val="22"/>
              </w:rPr>
              <w:t>RA_DETAIL</w:t>
            </w:r>
          </w:p>
        </w:tc>
        <w:tc>
          <w:tcPr>
            <w:tcW w:w="6247" w:type="dxa"/>
            <w:gridSpan w:val="7"/>
            <w:tcBorders>
              <w:left w:val="single" w:sz="4" w:space="0" w:color="auto"/>
            </w:tcBorders>
          </w:tcPr>
          <w:p w14:paraId="2051C9DB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SEQUENCE_NO</w:t>
            </w:r>
          </w:p>
        </w:tc>
      </w:tr>
      <w:tr w:rsidR="007E764E" w:rsidRPr="00AA2803" w14:paraId="15E2CA4D" w14:textId="77777777" w:rsidTr="00EA25EC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139FE0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9E959F8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82D7A34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3B5E113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3887AFB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7E764E" w:rsidRPr="00AA2803" w14:paraId="76CC4C74" w14:textId="77777777" w:rsidTr="00EA25EC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779AA7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5F74D8B9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2" w:type="dxa"/>
            <w:gridSpan w:val="2"/>
            <w:tcBorders>
              <w:left w:val="single" w:sz="4" w:space="0" w:color="auto"/>
            </w:tcBorders>
          </w:tcPr>
          <w:p w14:paraId="20AB2C2B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61CA23DE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22CEE8F9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29CBE9D1" w14:textId="77777777" w:rsidTr="00EA25EC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9E0098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68983D6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493808F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9B7C34B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7E764E" w:rsidRPr="00AA2803" w14:paraId="1C2EA1B5" w14:textId="77777777" w:rsidTr="00EA25EC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D5BB0A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38752661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7" w:type="dxa"/>
            <w:gridSpan w:val="3"/>
            <w:tcBorders>
              <w:left w:val="single" w:sz="4" w:space="0" w:color="auto"/>
            </w:tcBorders>
          </w:tcPr>
          <w:p w14:paraId="014E367A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308C94A1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6A5D6409" w14:textId="77777777" w:rsidTr="00EA25EC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FE6B17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125F3ABF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7AB5C1A1" w14:textId="77777777" w:rsidTr="00EA25EC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D3A562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17C5A99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AAC69B0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1" w:type="dxa"/>
            <w:gridSpan w:val="6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35F5112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7E764E" w:rsidRPr="00AA2803" w14:paraId="5950FD8F" w14:textId="77777777" w:rsidTr="00EA25EC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D23021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F8D3887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67BE8B60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1" w:type="dxa"/>
            <w:gridSpan w:val="6"/>
            <w:tcBorders>
              <w:left w:val="single" w:sz="4" w:space="0" w:color="auto"/>
            </w:tcBorders>
          </w:tcPr>
          <w:p w14:paraId="13F5D74A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0F3E45F6" w14:textId="77777777" w:rsidTr="00EA25EC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31C4253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E2928CB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4C0EC7E4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1" w:type="dxa"/>
            <w:gridSpan w:val="6"/>
            <w:tcBorders>
              <w:left w:val="single" w:sz="4" w:space="0" w:color="auto"/>
            </w:tcBorders>
          </w:tcPr>
          <w:p w14:paraId="6E174EFE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630EA031" w14:textId="77777777" w:rsidR="00577052" w:rsidRDefault="00577052" w:rsidP="00577052"/>
    <w:p w14:paraId="43246FFC" w14:textId="77777777" w:rsidR="00FD1196" w:rsidRPr="00AA2803" w:rsidRDefault="00FD1196" w:rsidP="00FD1196">
      <w:pPr>
        <w:pStyle w:val="4"/>
      </w:pPr>
      <w:bookmarkStart w:id="95" w:name="_Toc435450864"/>
      <w:r>
        <w:rPr>
          <w:rFonts w:hint="eastAsia"/>
        </w:rPr>
        <w:t>站点</w:t>
      </w:r>
      <w:r w:rsidR="00B2703B">
        <w:rPr>
          <w:rFonts w:hint="eastAsia"/>
        </w:rPr>
        <w:t>入</w:t>
      </w:r>
      <w:r w:rsidR="003D091F">
        <w:rPr>
          <w:rFonts w:hint="eastAsia"/>
        </w:rPr>
        <w:t>库</w:t>
      </w:r>
      <w:r>
        <w:rPr>
          <w:rFonts w:hint="eastAsia"/>
        </w:rPr>
        <w:t>单</w:t>
      </w:r>
      <w:r w:rsidRPr="00AA2803">
        <w:rPr>
          <w:rFonts w:hint="eastAsia"/>
        </w:rPr>
        <w:t>（</w:t>
      </w:r>
      <w:r w:rsidRPr="00AA2803">
        <w:rPr>
          <w:rFonts w:hint="eastAsia"/>
        </w:rPr>
        <w:t>SALE_</w:t>
      </w:r>
      <w:r>
        <w:t>AGENCY_RECEIPT</w:t>
      </w:r>
      <w:r w:rsidRPr="00AA2803">
        <w:rPr>
          <w:rFonts w:hint="eastAsia"/>
        </w:rPr>
        <w:t>）</w:t>
      </w:r>
      <w:bookmarkEnd w:id="95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481"/>
        <w:gridCol w:w="6"/>
        <w:gridCol w:w="286"/>
        <w:gridCol w:w="1984"/>
        <w:gridCol w:w="709"/>
        <w:gridCol w:w="133"/>
        <w:gridCol w:w="850"/>
        <w:gridCol w:w="145"/>
        <w:gridCol w:w="564"/>
        <w:gridCol w:w="1568"/>
      </w:tblGrid>
      <w:tr w:rsidR="00FD1196" w:rsidRPr="00AA2803" w14:paraId="5D32B2CF" w14:textId="77777777" w:rsidTr="00D83AF7">
        <w:tc>
          <w:tcPr>
            <w:tcW w:w="1231" w:type="dxa"/>
            <w:gridSpan w:val="3"/>
            <w:shd w:val="clear" w:color="auto" w:fill="C0C0C0"/>
          </w:tcPr>
          <w:p w14:paraId="67E8FDDF" w14:textId="77777777" w:rsidR="00FD1196" w:rsidRPr="00AA2803" w:rsidRDefault="00FD1196" w:rsidP="00AA1BF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lastRenderedPageBreak/>
              <w:t>汉字注解</w:t>
            </w:r>
          </w:p>
        </w:tc>
        <w:tc>
          <w:tcPr>
            <w:tcW w:w="4547" w:type="dxa"/>
            <w:gridSpan w:val="5"/>
            <w:shd w:val="clear" w:color="auto" w:fill="auto"/>
          </w:tcPr>
          <w:p w14:paraId="7060405B" w14:textId="77777777" w:rsidR="00FD1196" w:rsidRPr="00AA2803" w:rsidRDefault="00FD1196" w:rsidP="003D091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站点</w:t>
            </w:r>
            <w:r w:rsidR="00B2703B">
              <w:rPr>
                <w:rFonts w:ascii="新宋体" w:eastAsia="新宋体" w:hAnsi="新宋体" w:hint="eastAsia"/>
                <w:b/>
                <w:sz w:val="24"/>
                <w:szCs w:val="22"/>
              </w:rPr>
              <w:t>入</w:t>
            </w:r>
            <w:r w:rsidR="003D091F">
              <w:rPr>
                <w:rFonts w:ascii="新宋体" w:eastAsia="新宋体" w:hAnsi="新宋体" w:hint="eastAsia"/>
                <w:b/>
                <w:sz w:val="24"/>
                <w:szCs w:val="22"/>
              </w:rPr>
              <w:t>库</w:t>
            </w: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单</w:t>
            </w:r>
          </w:p>
        </w:tc>
        <w:tc>
          <w:tcPr>
            <w:tcW w:w="709" w:type="dxa"/>
            <w:shd w:val="clear" w:color="auto" w:fill="C0C0C0"/>
          </w:tcPr>
          <w:p w14:paraId="3791D5ED" w14:textId="77777777" w:rsidR="00FD1196" w:rsidRPr="00AA2803" w:rsidRDefault="00FD1196" w:rsidP="00AA1BF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260" w:type="dxa"/>
            <w:gridSpan w:val="5"/>
            <w:shd w:val="clear" w:color="auto" w:fill="auto"/>
          </w:tcPr>
          <w:p w14:paraId="70C8AA1B" w14:textId="77777777" w:rsidR="00FD1196" w:rsidRPr="00AA2803" w:rsidRDefault="00FD1196" w:rsidP="00AA1BF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FD1196">
              <w:rPr>
                <w:rFonts w:ascii="新宋体" w:eastAsia="新宋体" w:hAnsi="新宋体"/>
                <w:b/>
                <w:sz w:val="24"/>
                <w:szCs w:val="22"/>
              </w:rPr>
              <w:t>SALE_AGENCY_RECEIPT</w:t>
            </w:r>
          </w:p>
        </w:tc>
      </w:tr>
      <w:tr w:rsidR="00FD1196" w:rsidRPr="00AA2803" w14:paraId="47357C4E" w14:textId="77777777" w:rsidTr="00D83AF7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7D02A9B4" w14:textId="77777777" w:rsidR="00FD1196" w:rsidRPr="00AA2803" w:rsidRDefault="00FD1196" w:rsidP="00AA1BF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403" w:type="dxa"/>
            <w:gridSpan w:val="6"/>
            <w:tcBorders>
              <w:left w:val="single" w:sz="4" w:space="0" w:color="auto"/>
            </w:tcBorders>
            <w:shd w:val="clear" w:color="auto" w:fill="C0C0C0"/>
          </w:tcPr>
          <w:p w14:paraId="6A355DEB" w14:textId="77777777" w:rsidR="00FD1196" w:rsidRPr="00AA2803" w:rsidRDefault="00FD1196" w:rsidP="00AA1BF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1984" w:type="dxa"/>
            <w:shd w:val="clear" w:color="auto" w:fill="C0C0C0"/>
          </w:tcPr>
          <w:p w14:paraId="1C60E035" w14:textId="77777777" w:rsidR="00FD1196" w:rsidRPr="00AA2803" w:rsidRDefault="00FD1196" w:rsidP="00AA1BF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692" w:type="dxa"/>
            <w:gridSpan w:val="3"/>
            <w:shd w:val="clear" w:color="auto" w:fill="C0C0C0"/>
          </w:tcPr>
          <w:p w14:paraId="4B8610F1" w14:textId="77777777" w:rsidR="00FD1196" w:rsidRPr="00AA2803" w:rsidRDefault="00FD1196" w:rsidP="00AA1BF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7144D686" w14:textId="77777777" w:rsidR="00FD1196" w:rsidRPr="00AA2803" w:rsidRDefault="00FD1196" w:rsidP="00AA1BF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78E6BEDF" w14:textId="77777777" w:rsidR="00FD1196" w:rsidRPr="00AA2803" w:rsidRDefault="00FD1196" w:rsidP="00AA1BF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FD1196" w:rsidRPr="00AA2803" w14:paraId="7D3378E4" w14:textId="77777777" w:rsidTr="00D83AF7">
        <w:tc>
          <w:tcPr>
            <w:tcW w:w="391" w:type="dxa"/>
            <w:tcBorders>
              <w:top w:val="single" w:sz="4" w:space="0" w:color="auto"/>
            </w:tcBorders>
          </w:tcPr>
          <w:p w14:paraId="69EE8996" w14:textId="77777777" w:rsidR="00FD1196" w:rsidRPr="00AA2803" w:rsidRDefault="00FD1196" w:rsidP="006164CE">
            <w:pPr>
              <w:pStyle w:val="af"/>
              <w:numPr>
                <w:ilvl w:val="0"/>
                <w:numId w:val="7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7F2123BE" w14:textId="77777777" w:rsidR="00FD1196" w:rsidRPr="00AA2803" w:rsidRDefault="008F7249" w:rsidP="00FD11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站点入库</w:t>
            </w:r>
            <w:r w:rsidR="00FD1196" w:rsidRPr="00AA2803">
              <w:rPr>
                <w:rFonts w:ascii="新宋体" w:eastAsia="新宋体" w:hAnsi="新宋体" w:hint="eastAsia"/>
                <w:szCs w:val="22"/>
              </w:rPr>
              <w:t>单编号（</w:t>
            </w:r>
            <w:r w:rsidR="00FD1196">
              <w:rPr>
                <w:rFonts w:ascii="新宋体" w:eastAsia="新宋体" w:hAnsi="新宋体"/>
                <w:szCs w:val="22"/>
              </w:rPr>
              <w:t>AR</w:t>
            </w:r>
            <w:r w:rsidR="00FD1196"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1984" w:type="dxa"/>
          </w:tcPr>
          <w:p w14:paraId="35653193" w14:textId="77777777" w:rsidR="00FD1196" w:rsidRPr="00AA2803" w:rsidRDefault="00967B12" w:rsidP="00AA1B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AR</w:t>
            </w:r>
            <w:r w:rsidR="00FD1196"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692" w:type="dxa"/>
            <w:gridSpan w:val="3"/>
          </w:tcPr>
          <w:p w14:paraId="062BB07E" w14:textId="77777777" w:rsidR="00FD1196" w:rsidRPr="00AA2803" w:rsidRDefault="00FD1196" w:rsidP="00AA1B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551E8E51" w14:textId="77777777" w:rsidR="00FD1196" w:rsidRPr="00AA2803" w:rsidRDefault="00FD1196" w:rsidP="00AA1B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0468A47" w14:textId="77777777" w:rsidR="00FD1196" w:rsidRPr="00AA2803" w:rsidRDefault="00FD1196" w:rsidP="00AA1B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D1196" w:rsidRPr="00AA2803" w14:paraId="022D4D5C" w14:textId="77777777" w:rsidTr="00D83AF7">
        <w:tc>
          <w:tcPr>
            <w:tcW w:w="391" w:type="dxa"/>
            <w:tcBorders>
              <w:top w:val="single" w:sz="4" w:space="0" w:color="auto"/>
            </w:tcBorders>
          </w:tcPr>
          <w:p w14:paraId="3AB1BE63" w14:textId="77777777" w:rsidR="00FD1196" w:rsidRPr="00AA2803" w:rsidRDefault="00FD1196" w:rsidP="006164CE">
            <w:pPr>
              <w:pStyle w:val="af"/>
              <w:numPr>
                <w:ilvl w:val="0"/>
                <w:numId w:val="7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4FE1A3AC" w14:textId="77777777" w:rsidR="00FD1196" w:rsidRPr="00AA2803" w:rsidRDefault="00FD1196" w:rsidP="00FD11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市场管理员</w:t>
            </w:r>
          </w:p>
        </w:tc>
        <w:tc>
          <w:tcPr>
            <w:tcW w:w="1984" w:type="dxa"/>
          </w:tcPr>
          <w:p w14:paraId="1E50D0CF" w14:textId="77777777" w:rsidR="00FD1196" w:rsidRPr="00AA2803" w:rsidRDefault="00FD1196" w:rsidP="00FD11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AR</w:t>
            </w:r>
            <w:r w:rsidRPr="00AA2803">
              <w:rPr>
                <w:rFonts w:ascii="新宋体" w:eastAsia="新宋体" w:hAnsi="新宋体" w:hint="eastAsia"/>
                <w:szCs w:val="22"/>
              </w:rPr>
              <w:t>_ADMIN</w:t>
            </w:r>
          </w:p>
        </w:tc>
        <w:tc>
          <w:tcPr>
            <w:tcW w:w="1692" w:type="dxa"/>
            <w:gridSpan w:val="3"/>
          </w:tcPr>
          <w:p w14:paraId="1D674814" w14:textId="77777777" w:rsidR="00FD1196" w:rsidRPr="00AA2803" w:rsidRDefault="00FD1196" w:rsidP="00FD11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1E44E78E" w14:textId="77777777" w:rsidR="00FD1196" w:rsidRPr="00AA2803" w:rsidRDefault="00FD1196" w:rsidP="00FD11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4740694" w14:textId="77777777" w:rsidR="00FD1196" w:rsidRPr="00AA2803" w:rsidRDefault="00FD1196" w:rsidP="00FD11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D1196" w:rsidRPr="00AA2803" w14:paraId="00FBCF08" w14:textId="77777777" w:rsidTr="00D83AF7">
        <w:tc>
          <w:tcPr>
            <w:tcW w:w="391" w:type="dxa"/>
            <w:tcBorders>
              <w:top w:val="single" w:sz="4" w:space="0" w:color="auto"/>
            </w:tcBorders>
          </w:tcPr>
          <w:p w14:paraId="1EFD83FD" w14:textId="77777777" w:rsidR="00FD1196" w:rsidRPr="00AA2803" w:rsidRDefault="00FD1196" w:rsidP="006164CE">
            <w:pPr>
              <w:pStyle w:val="af"/>
              <w:numPr>
                <w:ilvl w:val="0"/>
                <w:numId w:val="7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7EBD31E9" w14:textId="77777777" w:rsidR="00FD1196" w:rsidRPr="00AA2803" w:rsidRDefault="00FD1196" w:rsidP="00FD11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收货时间</w:t>
            </w:r>
          </w:p>
        </w:tc>
        <w:tc>
          <w:tcPr>
            <w:tcW w:w="1984" w:type="dxa"/>
          </w:tcPr>
          <w:p w14:paraId="3B30C6E8" w14:textId="77777777" w:rsidR="00FD1196" w:rsidRPr="00AA2803" w:rsidRDefault="00FD1196" w:rsidP="00FD11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AR</w:t>
            </w:r>
            <w:r w:rsidRPr="00AA2803">
              <w:rPr>
                <w:rFonts w:ascii="新宋体" w:eastAsia="新宋体" w:hAnsi="新宋体"/>
                <w:szCs w:val="22"/>
              </w:rPr>
              <w:t>_DATE</w:t>
            </w:r>
          </w:p>
        </w:tc>
        <w:tc>
          <w:tcPr>
            <w:tcW w:w="1692" w:type="dxa"/>
            <w:gridSpan w:val="3"/>
          </w:tcPr>
          <w:p w14:paraId="594B9782" w14:textId="77777777" w:rsidR="00FD1196" w:rsidRPr="00AA2803" w:rsidRDefault="00FD1196" w:rsidP="00FD11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44003F47" w14:textId="77777777" w:rsidR="00FD1196" w:rsidRPr="00AA2803" w:rsidRDefault="00FD1196" w:rsidP="00FD11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8885398" w14:textId="77777777" w:rsidR="00FD1196" w:rsidRPr="00AA2803" w:rsidRDefault="00FD1196" w:rsidP="00FD11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D1196" w:rsidRPr="00AA2803" w14:paraId="4AA6C0F1" w14:textId="77777777" w:rsidTr="00D83AF7">
        <w:tc>
          <w:tcPr>
            <w:tcW w:w="391" w:type="dxa"/>
            <w:tcBorders>
              <w:top w:val="single" w:sz="4" w:space="0" w:color="auto"/>
            </w:tcBorders>
          </w:tcPr>
          <w:p w14:paraId="57420D18" w14:textId="77777777" w:rsidR="00FD1196" w:rsidRPr="00AA2803" w:rsidRDefault="00FD1196" w:rsidP="006164CE">
            <w:pPr>
              <w:pStyle w:val="af"/>
              <w:numPr>
                <w:ilvl w:val="0"/>
                <w:numId w:val="7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1BFD2B7D" w14:textId="77777777" w:rsidR="00FD1196" w:rsidRPr="00AA2803" w:rsidRDefault="00FD1196" w:rsidP="00FD11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收</w:t>
            </w:r>
            <w:r w:rsidRPr="00AA2803">
              <w:rPr>
                <w:rFonts w:ascii="新宋体" w:eastAsia="新宋体" w:hAnsi="新宋体" w:hint="eastAsia"/>
                <w:szCs w:val="22"/>
              </w:rPr>
              <w:t>货站点</w:t>
            </w:r>
          </w:p>
        </w:tc>
        <w:tc>
          <w:tcPr>
            <w:tcW w:w="1984" w:type="dxa"/>
          </w:tcPr>
          <w:p w14:paraId="5A7A0A37" w14:textId="77777777" w:rsidR="00FD1196" w:rsidRPr="00AA2803" w:rsidRDefault="00FD1196" w:rsidP="00FD11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AR</w:t>
            </w:r>
            <w:r w:rsidRPr="00AA2803">
              <w:rPr>
                <w:rFonts w:ascii="新宋体" w:eastAsia="新宋体" w:hAnsi="新宋体" w:hint="eastAsia"/>
                <w:szCs w:val="22"/>
              </w:rPr>
              <w:t>_AGENCY</w:t>
            </w:r>
          </w:p>
        </w:tc>
        <w:tc>
          <w:tcPr>
            <w:tcW w:w="1692" w:type="dxa"/>
            <w:gridSpan w:val="3"/>
          </w:tcPr>
          <w:p w14:paraId="16E6B57A" w14:textId="77777777" w:rsidR="00FD1196" w:rsidRPr="00AA2803" w:rsidRDefault="00FD1196" w:rsidP="00FD11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BCCC677" w14:textId="77777777" w:rsidR="00FD1196" w:rsidRPr="00AA2803" w:rsidRDefault="00FD1196" w:rsidP="00FD11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9E67F19" w14:textId="77777777" w:rsidR="00FD1196" w:rsidRPr="00AA2803" w:rsidRDefault="00FD1196" w:rsidP="00FD11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E37709" w:rsidRPr="00AA2803" w14:paraId="54B88D7C" w14:textId="77777777" w:rsidTr="00D83AF7">
        <w:tc>
          <w:tcPr>
            <w:tcW w:w="391" w:type="dxa"/>
            <w:tcBorders>
              <w:top w:val="single" w:sz="4" w:space="0" w:color="auto"/>
            </w:tcBorders>
          </w:tcPr>
          <w:p w14:paraId="7A44B5BD" w14:textId="77777777" w:rsidR="00E37709" w:rsidRPr="00AA2803" w:rsidRDefault="00E37709" w:rsidP="006164CE">
            <w:pPr>
              <w:pStyle w:val="af"/>
              <w:numPr>
                <w:ilvl w:val="0"/>
                <w:numId w:val="7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38FD0BD9" w14:textId="77777777" w:rsidR="00E37709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收货前站点余额</w:t>
            </w:r>
          </w:p>
        </w:tc>
        <w:tc>
          <w:tcPr>
            <w:tcW w:w="1984" w:type="dxa"/>
          </w:tcPr>
          <w:p w14:paraId="5EBC44CB" w14:textId="77777777" w:rsidR="00E37709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BEFORE_BALANCE</w:t>
            </w:r>
          </w:p>
        </w:tc>
        <w:tc>
          <w:tcPr>
            <w:tcW w:w="1692" w:type="dxa"/>
            <w:gridSpan w:val="3"/>
          </w:tcPr>
          <w:p w14:paraId="77A80C17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04E4C139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6D56CB7" w14:textId="40E60FF7" w:rsidR="00E37709" w:rsidRPr="00AA2803" w:rsidRDefault="00F0401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E37709" w:rsidRPr="00AA2803" w14:paraId="3869D1AD" w14:textId="77777777" w:rsidTr="00D83AF7">
        <w:tc>
          <w:tcPr>
            <w:tcW w:w="391" w:type="dxa"/>
            <w:tcBorders>
              <w:top w:val="single" w:sz="4" w:space="0" w:color="auto"/>
            </w:tcBorders>
          </w:tcPr>
          <w:p w14:paraId="4718A231" w14:textId="77777777" w:rsidR="00E37709" w:rsidRPr="00AA2803" w:rsidRDefault="00E37709" w:rsidP="006164CE">
            <w:pPr>
              <w:pStyle w:val="af"/>
              <w:numPr>
                <w:ilvl w:val="0"/>
                <w:numId w:val="7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17130AF8" w14:textId="77777777" w:rsidR="00E37709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收货后站点余额</w:t>
            </w:r>
          </w:p>
        </w:tc>
        <w:tc>
          <w:tcPr>
            <w:tcW w:w="1984" w:type="dxa"/>
          </w:tcPr>
          <w:p w14:paraId="5098856A" w14:textId="77777777" w:rsidR="00E37709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AFTER_BALANCE</w:t>
            </w:r>
          </w:p>
        </w:tc>
        <w:tc>
          <w:tcPr>
            <w:tcW w:w="1692" w:type="dxa"/>
            <w:gridSpan w:val="3"/>
          </w:tcPr>
          <w:p w14:paraId="06430BA1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5521C3FA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B683945" w14:textId="54FF45EE" w:rsidR="00E37709" w:rsidRPr="00AA2803" w:rsidRDefault="00F0401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E37709" w:rsidRPr="00AA2803" w14:paraId="1A0A4034" w14:textId="77777777" w:rsidTr="00D83AF7">
        <w:tc>
          <w:tcPr>
            <w:tcW w:w="391" w:type="dxa"/>
            <w:tcBorders>
              <w:top w:val="single" w:sz="4" w:space="0" w:color="auto"/>
            </w:tcBorders>
          </w:tcPr>
          <w:p w14:paraId="4E9DA9DF" w14:textId="77777777" w:rsidR="00E37709" w:rsidRPr="00AA2803" w:rsidRDefault="00E37709" w:rsidP="006164CE">
            <w:pPr>
              <w:pStyle w:val="af"/>
              <w:numPr>
                <w:ilvl w:val="0"/>
                <w:numId w:val="7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118AA98E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收货</w:t>
            </w:r>
            <w:r w:rsidRPr="00AA2803">
              <w:rPr>
                <w:rFonts w:ascii="新宋体" w:eastAsia="新宋体" w:hAnsi="新宋体" w:hint="eastAsia"/>
                <w:szCs w:val="22"/>
              </w:rPr>
              <w:t>总</w:t>
            </w:r>
            <w:r>
              <w:rPr>
                <w:rFonts w:ascii="新宋体" w:eastAsia="新宋体" w:hAnsi="新宋体" w:hint="eastAsia"/>
                <w:szCs w:val="22"/>
              </w:rPr>
              <w:t>票</w:t>
            </w:r>
            <w:r w:rsidRPr="00AA2803">
              <w:rPr>
                <w:rFonts w:ascii="新宋体" w:eastAsia="新宋体" w:hAnsi="新宋体" w:hint="eastAsia"/>
                <w:szCs w:val="22"/>
              </w:rPr>
              <w:t>数</w:t>
            </w:r>
          </w:p>
        </w:tc>
        <w:tc>
          <w:tcPr>
            <w:tcW w:w="1984" w:type="dxa"/>
          </w:tcPr>
          <w:p w14:paraId="0F976263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TICKETS</w:t>
            </w:r>
          </w:p>
        </w:tc>
        <w:tc>
          <w:tcPr>
            <w:tcW w:w="1692" w:type="dxa"/>
            <w:gridSpan w:val="3"/>
          </w:tcPr>
          <w:p w14:paraId="3DA6337A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</w:t>
            </w:r>
            <w:r>
              <w:rPr>
                <w:rFonts w:ascii="新宋体" w:eastAsia="新宋体" w:hAnsi="新宋体"/>
                <w:szCs w:val="22"/>
              </w:rPr>
              <w:t>UMBER(16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C119C0C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A9C5233" w14:textId="602A9513" w:rsidR="00E37709" w:rsidRPr="00AA2803" w:rsidRDefault="00F0401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E37709" w:rsidRPr="00AA2803" w14:paraId="70707E7F" w14:textId="77777777" w:rsidTr="00D83AF7">
        <w:tc>
          <w:tcPr>
            <w:tcW w:w="391" w:type="dxa"/>
          </w:tcPr>
          <w:p w14:paraId="164DBDEB" w14:textId="77777777" w:rsidR="00E37709" w:rsidRPr="00AA2803" w:rsidRDefault="00E37709" w:rsidP="006164CE">
            <w:pPr>
              <w:pStyle w:val="af"/>
              <w:numPr>
                <w:ilvl w:val="0"/>
                <w:numId w:val="7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3F7BAE99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收货</w:t>
            </w:r>
            <w:r w:rsidRPr="00AA2803">
              <w:rPr>
                <w:rFonts w:ascii="新宋体" w:eastAsia="新宋体" w:hAnsi="新宋体" w:hint="eastAsia"/>
                <w:szCs w:val="22"/>
              </w:rPr>
              <w:t>总金额</w:t>
            </w:r>
          </w:p>
        </w:tc>
        <w:tc>
          <w:tcPr>
            <w:tcW w:w="1984" w:type="dxa"/>
          </w:tcPr>
          <w:p w14:paraId="06E5EF57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AMOUNT</w:t>
            </w:r>
          </w:p>
        </w:tc>
        <w:tc>
          <w:tcPr>
            <w:tcW w:w="1692" w:type="dxa"/>
            <w:gridSpan w:val="3"/>
          </w:tcPr>
          <w:p w14:paraId="3E1B8238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NUMBER(28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05F7F3A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AA0A897" w14:textId="5CA5DD08" w:rsidR="00E37709" w:rsidRPr="00AA2803" w:rsidRDefault="00F0401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E37709" w:rsidRPr="00AA2803" w14:paraId="0C0F6AE8" w14:textId="77777777" w:rsidTr="00AA1BFD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26B1BF94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E37709" w:rsidRPr="00AA2803" w14:paraId="703211B7" w14:textId="77777777" w:rsidTr="00AA1BFD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850D77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9625722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CB5A970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967B12" w:rsidRPr="00AA2803" w14:paraId="189302E1" w14:textId="77777777" w:rsidTr="00AA1BFD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DE8620" w14:textId="77777777" w:rsidR="00967B12" w:rsidRPr="00AA2803" w:rsidRDefault="00967B12" w:rsidP="00967B1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32CC6227" w14:textId="77777777" w:rsidR="00967B12" w:rsidRPr="00AA2803" w:rsidRDefault="00967B12" w:rsidP="00967B1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FD1196">
              <w:rPr>
                <w:rFonts w:ascii="新宋体" w:eastAsia="新宋体" w:hAnsi="新宋体"/>
                <w:szCs w:val="22"/>
              </w:rPr>
              <w:t>PK_SALE_AGENCY_RECEIPT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</w:tcPr>
          <w:p w14:paraId="65DE348D" w14:textId="77777777" w:rsidR="00967B12" w:rsidRPr="00AA2803" w:rsidRDefault="00967B12" w:rsidP="00967B1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AR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</w:tr>
      <w:tr w:rsidR="00E37709" w:rsidRPr="00AA2803" w14:paraId="5B769AA3" w14:textId="77777777" w:rsidTr="00D83AF7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E23CAA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43E382D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27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1FDD7D6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1837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24DFD25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4F52418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E37709" w:rsidRPr="00AA2803" w14:paraId="210AD5E3" w14:textId="77777777" w:rsidTr="00D83AF7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174AF6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48A3A0D9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6" w:type="dxa"/>
            <w:gridSpan w:val="3"/>
            <w:tcBorders>
              <w:left w:val="single" w:sz="4" w:space="0" w:color="auto"/>
            </w:tcBorders>
          </w:tcPr>
          <w:p w14:paraId="485E8ACF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837" w:type="dxa"/>
            <w:gridSpan w:val="4"/>
            <w:tcBorders>
              <w:left w:val="single" w:sz="4" w:space="0" w:color="auto"/>
            </w:tcBorders>
          </w:tcPr>
          <w:p w14:paraId="6E000934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126E0036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E37709" w:rsidRPr="00AA2803" w14:paraId="3D553CC0" w14:textId="77777777" w:rsidTr="00AA1BFD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BC16C5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5C24AF9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9C31044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B53EA6D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E37709" w:rsidRPr="00AA2803" w14:paraId="73FA7C10" w14:textId="77777777" w:rsidTr="00AA1BFD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0873D6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0150834E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  <w:tcBorders>
              <w:left w:val="single" w:sz="4" w:space="0" w:color="auto"/>
            </w:tcBorders>
          </w:tcPr>
          <w:p w14:paraId="08CA0169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48A4C3DB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E37709" w:rsidRPr="00AA2803" w14:paraId="7276337A" w14:textId="77777777" w:rsidTr="00AA1BFD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766FB1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39A7B923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E37709" w:rsidRPr="00AA2803" w14:paraId="15EFB66F" w14:textId="77777777" w:rsidTr="00AA1BFD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A1BF44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7335591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766688E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EC5D0FF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E37709" w:rsidRPr="00AA2803" w14:paraId="1003B18A" w14:textId="77777777" w:rsidTr="00AA1BFD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836741A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C10D0A0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3C207965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44DDE76A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E37709" w:rsidRPr="00AA2803" w14:paraId="1BBB3391" w14:textId="77777777" w:rsidTr="00AA1BFD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8BEC16A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90EE7E2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5BE2A3FD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20BA076A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77B61525" w14:textId="77777777" w:rsidR="00FD1196" w:rsidRDefault="00FD1196" w:rsidP="00FD1196"/>
    <w:p w14:paraId="00B18E47" w14:textId="68DF79EB" w:rsidR="001410F2" w:rsidRPr="00AA2803" w:rsidRDefault="001410F2" w:rsidP="001410F2">
      <w:pPr>
        <w:pStyle w:val="4"/>
      </w:pPr>
      <w:bookmarkStart w:id="96" w:name="_Toc435450865"/>
      <w:r>
        <w:rPr>
          <w:rFonts w:hint="eastAsia"/>
        </w:rPr>
        <w:t>站点退货单</w:t>
      </w:r>
      <w:r w:rsidRPr="00AA2803">
        <w:rPr>
          <w:rFonts w:hint="eastAsia"/>
        </w:rPr>
        <w:t>（</w:t>
      </w:r>
      <w:r w:rsidRPr="00AA2803">
        <w:rPr>
          <w:rFonts w:hint="eastAsia"/>
        </w:rPr>
        <w:t>SALE_</w:t>
      </w:r>
      <w:r>
        <w:t>AGENCY_RETURN</w:t>
      </w:r>
      <w:r w:rsidRPr="00AA2803">
        <w:rPr>
          <w:rFonts w:hint="eastAsia"/>
        </w:rPr>
        <w:t>）</w:t>
      </w:r>
      <w:bookmarkEnd w:id="96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481"/>
        <w:gridCol w:w="6"/>
        <w:gridCol w:w="286"/>
        <w:gridCol w:w="1984"/>
        <w:gridCol w:w="709"/>
        <w:gridCol w:w="133"/>
        <w:gridCol w:w="850"/>
        <w:gridCol w:w="145"/>
        <w:gridCol w:w="564"/>
        <w:gridCol w:w="1568"/>
      </w:tblGrid>
      <w:tr w:rsidR="001410F2" w:rsidRPr="00AA2803" w14:paraId="1EF3A36D" w14:textId="77777777" w:rsidTr="00A00C40">
        <w:tc>
          <w:tcPr>
            <w:tcW w:w="1231" w:type="dxa"/>
            <w:gridSpan w:val="3"/>
            <w:shd w:val="clear" w:color="auto" w:fill="C0C0C0"/>
          </w:tcPr>
          <w:p w14:paraId="36ABEEC5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547" w:type="dxa"/>
            <w:gridSpan w:val="5"/>
            <w:shd w:val="clear" w:color="auto" w:fill="auto"/>
          </w:tcPr>
          <w:p w14:paraId="7CF3BF26" w14:textId="7406BCE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站点退货</w:t>
            </w: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单</w:t>
            </w:r>
          </w:p>
        </w:tc>
        <w:tc>
          <w:tcPr>
            <w:tcW w:w="709" w:type="dxa"/>
            <w:shd w:val="clear" w:color="auto" w:fill="C0C0C0"/>
          </w:tcPr>
          <w:p w14:paraId="2DF91A54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260" w:type="dxa"/>
            <w:gridSpan w:val="5"/>
            <w:shd w:val="clear" w:color="auto" w:fill="auto"/>
          </w:tcPr>
          <w:p w14:paraId="4873D65E" w14:textId="39DECBA7" w:rsidR="001410F2" w:rsidRPr="00AA2803" w:rsidRDefault="001410F2" w:rsidP="001410F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FD1196">
              <w:rPr>
                <w:rFonts w:ascii="新宋体" w:eastAsia="新宋体" w:hAnsi="新宋体"/>
                <w:b/>
                <w:sz w:val="24"/>
                <w:szCs w:val="22"/>
              </w:rPr>
              <w:t>SALE_AGENCY_RE</w:t>
            </w:r>
            <w:r>
              <w:rPr>
                <w:rFonts w:ascii="新宋体" w:eastAsia="新宋体" w:hAnsi="新宋体"/>
                <w:b/>
                <w:sz w:val="24"/>
                <w:szCs w:val="22"/>
              </w:rPr>
              <w:t>TURN</w:t>
            </w:r>
          </w:p>
        </w:tc>
      </w:tr>
      <w:tr w:rsidR="001410F2" w:rsidRPr="00AA2803" w14:paraId="427C4801" w14:textId="77777777" w:rsidTr="00A00C40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03D146D2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403" w:type="dxa"/>
            <w:gridSpan w:val="6"/>
            <w:tcBorders>
              <w:left w:val="single" w:sz="4" w:space="0" w:color="auto"/>
            </w:tcBorders>
            <w:shd w:val="clear" w:color="auto" w:fill="C0C0C0"/>
          </w:tcPr>
          <w:p w14:paraId="0E969EF0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1984" w:type="dxa"/>
            <w:shd w:val="clear" w:color="auto" w:fill="C0C0C0"/>
          </w:tcPr>
          <w:p w14:paraId="435C1CF4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692" w:type="dxa"/>
            <w:gridSpan w:val="3"/>
            <w:shd w:val="clear" w:color="auto" w:fill="C0C0C0"/>
          </w:tcPr>
          <w:p w14:paraId="3FCF8638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175CFA6C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64FFC02C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1410F2" w:rsidRPr="00AA2803" w14:paraId="0E699BB8" w14:textId="77777777" w:rsidTr="00A00C40">
        <w:tc>
          <w:tcPr>
            <w:tcW w:w="391" w:type="dxa"/>
            <w:tcBorders>
              <w:top w:val="single" w:sz="4" w:space="0" w:color="auto"/>
            </w:tcBorders>
          </w:tcPr>
          <w:p w14:paraId="34E3170B" w14:textId="77777777" w:rsidR="001410F2" w:rsidRPr="00AA2803" w:rsidRDefault="001410F2" w:rsidP="006164CE">
            <w:pPr>
              <w:pStyle w:val="af"/>
              <w:numPr>
                <w:ilvl w:val="0"/>
                <w:numId w:val="7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06F7E22F" w14:textId="109D8ECF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站点退货</w:t>
            </w:r>
            <w:r w:rsidRPr="00AA2803">
              <w:rPr>
                <w:rFonts w:ascii="新宋体" w:eastAsia="新宋体" w:hAnsi="新宋体" w:hint="eastAsia"/>
                <w:szCs w:val="22"/>
              </w:rPr>
              <w:t>单编号（</w:t>
            </w:r>
            <w:r>
              <w:rPr>
                <w:rFonts w:ascii="新宋体" w:eastAsia="新宋体" w:hAnsi="新宋体"/>
                <w:szCs w:val="22"/>
              </w:rPr>
              <w:t>AI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1984" w:type="dxa"/>
          </w:tcPr>
          <w:p w14:paraId="6EACC8BD" w14:textId="480B2733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AI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692" w:type="dxa"/>
            <w:gridSpan w:val="3"/>
          </w:tcPr>
          <w:p w14:paraId="759DE62E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459465BA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90F6384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410F2" w:rsidRPr="00AA2803" w14:paraId="76A3B30E" w14:textId="77777777" w:rsidTr="00A00C40">
        <w:tc>
          <w:tcPr>
            <w:tcW w:w="391" w:type="dxa"/>
            <w:tcBorders>
              <w:top w:val="single" w:sz="4" w:space="0" w:color="auto"/>
            </w:tcBorders>
          </w:tcPr>
          <w:p w14:paraId="04879061" w14:textId="77777777" w:rsidR="001410F2" w:rsidRPr="00AA2803" w:rsidRDefault="001410F2" w:rsidP="006164CE">
            <w:pPr>
              <w:pStyle w:val="af"/>
              <w:numPr>
                <w:ilvl w:val="0"/>
                <w:numId w:val="7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5FBA84FF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市场管理员</w:t>
            </w:r>
          </w:p>
        </w:tc>
        <w:tc>
          <w:tcPr>
            <w:tcW w:w="1984" w:type="dxa"/>
          </w:tcPr>
          <w:p w14:paraId="118D077A" w14:textId="7CFDF0BB" w:rsidR="001410F2" w:rsidRPr="00AA2803" w:rsidRDefault="001410F2" w:rsidP="00430EF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</w:t>
            </w:r>
            <w:r w:rsidR="00430EF5">
              <w:rPr>
                <w:rFonts w:ascii="新宋体" w:eastAsia="新宋体" w:hAnsi="新宋体"/>
                <w:szCs w:val="22"/>
              </w:rPr>
              <w:t>I</w:t>
            </w:r>
            <w:r w:rsidRPr="00AA2803">
              <w:rPr>
                <w:rFonts w:ascii="新宋体" w:eastAsia="新宋体" w:hAnsi="新宋体" w:hint="eastAsia"/>
                <w:szCs w:val="22"/>
              </w:rPr>
              <w:t>_</w:t>
            </w:r>
            <w:r w:rsidR="00842145">
              <w:rPr>
                <w:rFonts w:ascii="新宋体" w:eastAsia="新宋体" w:hAnsi="新宋体"/>
                <w:szCs w:val="22"/>
              </w:rPr>
              <w:t>MM_</w:t>
            </w:r>
            <w:r w:rsidRPr="00AA2803">
              <w:rPr>
                <w:rFonts w:ascii="新宋体" w:eastAsia="新宋体" w:hAnsi="新宋体" w:hint="eastAsia"/>
                <w:szCs w:val="22"/>
              </w:rPr>
              <w:t>ADMIN</w:t>
            </w:r>
          </w:p>
        </w:tc>
        <w:tc>
          <w:tcPr>
            <w:tcW w:w="1692" w:type="dxa"/>
            <w:gridSpan w:val="3"/>
          </w:tcPr>
          <w:p w14:paraId="6A6488D1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2DE1AE4A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5E82A18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410F2" w:rsidRPr="00AA2803" w14:paraId="74C7F061" w14:textId="77777777" w:rsidTr="00A00C40">
        <w:tc>
          <w:tcPr>
            <w:tcW w:w="391" w:type="dxa"/>
            <w:tcBorders>
              <w:top w:val="single" w:sz="4" w:space="0" w:color="auto"/>
            </w:tcBorders>
          </w:tcPr>
          <w:p w14:paraId="01192636" w14:textId="77777777" w:rsidR="001410F2" w:rsidRPr="00AA2803" w:rsidRDefault="001410F2" w:rsidP="006164CE">
            <w:pPr>
              <w:pStyle w:val="af"/>
              <w:numPr>
                <w:ilvl w:val="0"/>
                <w:numId w:val="7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3CDB9E7D" w14:textId="615D31DD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退货时间</w:t>
            </w:r>
          </w:p>
        </w:tc>
        <w:tc>
          <w:tcPr>
            <w:tcW w:w="1984" w:type="dxa"/>
          </w:tcPr>
          <w:p w14:paraId="505BF614" w14:textId="6A9BBC9C" w:rsidR="001410F2" w:rsidRPr="00AA2803" w:rsidRDefault="001410F2" w:rsidP="00430EF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</w:t>
            </w:r>
            <w:r w:rsidR="00430EF5">
              <w:rPr>
                <w:rFonts w:ascii="新宋体" w:eastAsia="新宋体" w:hAnsi="新宋体"/>
                <w:szCs w:val="22"/>
              </w:rPr>
              <w:t>I</w:t>
            </w:r>
            <w:r w:rsidRPr="00AA2803">
              <w:rPr>
                <w:rFonts w:ascii="新宋体" w:eastAsia="新宋体" w:hAnsi="新宋体"/>
                <w:szCs w:val="22"/>
              </w:rPr>
              <w:t>_DATE</w:t>
            </w:r>
          </w:p>
        </w:tc>
        <w:tc>
          <w:tcPr>
            <w:tcW w:w="1692" w:type="dxa"/>
            <w:gridSpan w:val="3"/>
          </w:tcPr>
          <w:p w14:paraId="72FC4C4E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540853E1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E86CF34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410F2" w:rsidRPr="00AA2803" w14:paraId="29F3135B" w14:textId="77777777" w:rsidTr="00A00C40">
        <w:tc>
          <w:tcPr>
            <w:tcW w:w="391" w:type="dxa"/>
            <w:tcBorders>
              <w:top w:val="single" w:sz="4" w:space="0" w:color="auto"/>
            </w:tcBorders>
          </w:tcPr>
          <w:p w14:paraId="355DA80F" w14:textId="77777777" w:rsidR="001410F2" w:rsidRPr="00AA2803" w:rsidRDefault="001410F2" w:rsidP="006164CE">
            <w:pPr>
              <w:pStyle w:val="af"/>
              <w:numPr>
                <w:ilvl w:val="0"/>
                <w:numId w:val="7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650513CD" w14:textId="1CF5A26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退</w:t>
            </w:r>
            <w:r w:rsidRPr="00AA2803">
              <w:rPr>
                <w:rFonts w:ascii="新宋体" w:eastAsia="新宋体" w:hAnsi="新宋体" w:hint="eastAsia"/>
                <w:szCs w:val="22"/>
              </w:rPr>
              <w:t>货站点</w:t>
            </w:r>
          </w:p>
        </w:tc>
        <w:tc>
          <w:tcPr>
            <w:tcW w:w="1984" w:type="dxa"/>
          </w:tcPr>
          <w:p w14:paraId="0ED57CD6" w14:textId="4E229148" w:rsidR="001410F2" w:rsidRPr="00AA2803" w:rsidRDefault="001410F2" w:rsidP="00430EF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</w:t>
            </w:r>
            <w:r w:rsidR="00430EF5">
              <w:rPr>
                <w:rFonts w:ascii="新宋体" w:eastAsia="新宋体" w:hAnsi="新宋体"/>
                <w:szCs w:val="22"/>
              </w:rPr>
              <w:t>I</w:t>
            </w:r>
            <w:r w:rsidRPr="00AA2803">
              <w:rPr>
                <w:rFonts w:ascii="新宋体" w:eastAsia="新宋体" w:hAnsi="新宋体" w:hint="eastAsia"/>
                <w:szCs w:val="22"/>
              </w:rPr>
              <w:t>_AGENCY</w:t>
            </w:r>
          </w:p>
        </w:tc>
        <w:tc>
          <w:tcPr>
            <w:tcW w:w="1692" w:type="dxa"/>
            <w:gridSpan w:val="3"/>
          </w:tcPr>
          <w:p w14:paraId="2F22DDA8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79E4D8C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F11D3B1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410F2" w:rsidRPr="00AA2803" w14:paraId="6E5B4A06" w14:textId="77777777" w:rsidTr="00A00C40">
        <w:tc>
          <w:tcPr>
            <w:tcW w:w="391" w:type="dxa"/>
            <w:tcBorders>
              <w:top w:val="single" w:sz="4" w:space="0" w:color="auto"/>
            </w:tcBorders>
          </w:tcPr>
          <w:p w14:paraId="6D3A4CAB" w14:textId="77777777" w:rsidR="001410F2" w:rsidRPr="00AA2803" w:rsidRDefault="001410F2" w:rsidP="006164CE">
            <w:pPr>
              <w:pStyle w:val="af"/>
              <w:numPr>
                <w:ilvl w:val="0"/>
                <w:numId w:val="7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709C2851" w14:textId="1584E7E2" w:rsidR="001410F2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退货前站点余额</w:t>
            </w:r>
          </w:p>
        </w:tc>
        <w:tc>
          <w:tcPr>
            <w:tcW w:w="1984" w:type="dxa"/>
          </w:tcPr>
          <w:p w14:paraId="31C3905B" w14:textId="77777777" w:rsidR="001410F2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BEFORE_BALANCE</w:t>
            </w:r>
          </w:p>
        </w:tc>
        <w:tc>
          <w:tcPr>
            <w:tcW w:w="1692" w:type="dxa"/>
            <w:gridSpan w:val="3"/>
          </w:tcPr>
          <w:p w14:paraId="3685C050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442F7AF4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C8CBDD3" w14:textId="621D61A8" w:rsidR="001410F2" w:rsidRPr="00AA2803" w:rsidRDefault="00F04019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410F2" w:rsidRPr="00AA2803" w14:paraId="5C46810C" w14:textId="77777777" w:rsidTr="00A00C40">
        <w:tc>
          <w:tcPr>
            <w:tcW w:w="391" w:type="dxa"/>
            <w:tcBorders>
              <w:top w:val="single" w:sz="4" w:space="0" w:color="auto"/>
            </w:tcBorders>
          </w:tcPr>
          <w:p w14:paraId="3F33CA7B" w14:textId="77777777" w:rsidR="001410F2" w:rsidRPr="00AA2803" w:rsidRDefault="001410F2" w:rsidP="006164CE">
            <w:pPr>
              <w:pStyle w:val="af"/>
              <w:numPr>
                <w:ilvl w:val="0"/>
                <w:numId w:val="7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40EBA5BA" w14:textId="428BFF06" w:rsidR="001410F2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退货后站点余额</w:t>
            </w:r>
          </w:p>
        </w:tc>
        <w:tc>
          <w:tcPr>
            <w:tcW w:w="1984" w:type="dxa"/>
          </w:tcPr>
          <w:p w14:paraId="2B41B0A1" w14:textId="77777777" w:rsidR="001410F2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AFTER_BALANCE</w:t>
            </w:r>
          </w:p>
        </w:tc>
        <w:tc>
          <w:tcPr>
            <w:tcW w:w="1692" w:type="dxa"/>
            <w:gridSpan w:val="3"/>
          </w:tcPr>
          <w:p w14:paraId="1221E516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395E333E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DE0987A" w14:textId="1C385D80" w:rsidR="001410F2" w:rsidRPr="00AA2803" w:rsidRDefault="00F04019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410F2" w:rsidRPr="00AA2803" w14:paraId="69FC2D1D" w14:textId="77777777" w:rsidTr="00A00C40">
        <w:tc>
          <w:tcPr>
            <w:tcW w:w="391" w:type="dxa"/>
            <w:tcBorders>
              <w:top w:val="single" w:sz="4" w:space="0" w:color="auto"/>
            </w:tcBorders>
          </w:tcPr>
          <w:p w14:paraId="17D18599" w14:textId="77777777" w:rsidR="001410F2" w:rsidRPr="00AA2803" w:rsidRDefault="001410F2" w:rsidP="006164CE">
            <w:pPr>
              <w:pStyle w:val="af"/>
              <w:numPr>
                <w:ilvl w:val="0"/>
                <w:numId w:val="7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5BFF090F" w14:textId="53DD5DF5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退货</w:t>
            </w:r>
            <w:r w:rsidRPr="00AA2803">
              <w:rPr>
                <w:rFonts w:ascii="新宋体" w:eastAsia="新宋体" w:hAnsi="新宋体" w:hint="eastAsia"/>
                <w:szCs w:val="22"/>
              </w:rPr>
              <w:t>总</w:t>
            </w:r>
            <w:r>
              <w:rPr>
                <w:rFonts w:ascii="新宋体" w:eastAsia="新宋体" w:hAnsi="新宋体" w:hint="eastAsia"/>
                <w:szCs w:val="22"/>
              </w:rPr>
              <w:t>票</w:t>
            </w:r>
            <w:r w:rsidRPr="00AA2803">
              <w:rPr>
                <w:rFonts w:ascii="新宋体" w:eastAsia="新宋体" w:hAnsi="新宋体" w:hint="eastAsia"/>
                <w:szCs w:val="22"/>
              </w:rPr>
              <w:t>数</w:t>
            </w:r>
          </w:p>
        </w:tc>
        <w:tc>
          <w:tcPr>
            <w:tcW w:w="1984" w:type="dxa"/>
          </w:tcPr>
          <w:p w14:paraId="620B736B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TICKETS</w:t>
            </w:r>
          </w:p>
        </w:tc>
        <w:tc>
          <w:tcPr>
            <w:tcW w:w="1692" w:type="dxa"/>
            <w:gridSpan w:val="3"/>
          </w:tcPr>
          <w:p w14:paraId="6C57AA15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</w:t>
            </w:r>
            <w:r>
              <w:rPr>
                <w:rFonts w:ascii="新宋体" w:eastAsia="新宋体" w:hAnsi="新宋体"/>
                <w:szCs w:val="22"/>
              </w:rPr>
              <w:t>UMBER(16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A24DC24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31E3C4C" w14:textId="3967A774" w:rsidR="001410F2" w:rsidRPr="00AA2803" w:rsidRDefault="00F04019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410F2" w:rsidRPr="00AA2803" w14:paraId="068E0899" w14:textId="77777777" w:rsidTr="00A00C40">
        <w:tc>
          <w:tcPr>
            <w:tcW w:w="391" w:type="dxa"/>
          </w:tcPr>
          <w:p w14:paraId="0A5B94F8" w14:textId="77777777" w:rsidR="001410F2" w:rsidRPr="00AA2803" w:rsidRDefault="001410F2" w:rsidP="006164CE">
            <w:pPr>
              <w:pStyle w:val="af"/>
              <w:numPr>
                <w:ilvl w:val="0"/>
                <w:numId w:val="7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766EA2FD" w14:textId="7FFD1109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退货</w:t>
            </w:r>
            <w:r w:rsidRPr="00AA2803">
              <w:rPr>
                <w:rFonts w:ascii="新宋体" w:eastAsia="新宋体" w:hAnsi="新宋体" w:hint="eastAsia"/>
                <w:szCs w:val="22"/>
              </w:rPr>
              <w:t>总金额</w:t>
            </w:r>
          </w:p>
        </w:tc>
        <w:tc>
          <w:tcPr>
            <w:tcW w:w="1984" w:type="dxa"/>
          </w:tcPr>
          <w:p w14:paraId="0D6FCD42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AMOUNT</w:t>
            </w:r>
          </w:p>
        </w:tc>
        <w:tc>
          <w:tcPr>
            <w:tcW w:w="1692" w:type="dxa"/>
            <w:gridSpan w:val="3"/>
          </w:tcPr>
          <w:p w14:paraId="15220E82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NUMBER(28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693472D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B1E5ACB" w14:textId="588FF092" w:rsidR="001410F2" w:rsidRPr="00AA2803" w:rsidRDefault="00F04019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410F2" w:rsidRPr="00AA2803" w14:paraId="3A755492" w14:textId="77777777" w:rsidTr="00A00C40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11EC89F6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1410F2" w:rsidRPr="00AA2803" w14:paraId="05FAFEC6" w14:textId="77777777" w:rsidTr="00A00C40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3A3357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DD06353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E7F555F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1410F2" w:rsidRPr="00AA2803" w14:paraId="1430BEB5" w14:textId="77777777" w:rsidTr="00A00C40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0C9C91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43DF27B7" w14:textId="3E954934" w:rsidR="001410F2" w:rsidRPr="00AA2803" w:rsidRDefault="001410F2" w:rsidP="005334F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FD1196">
              <w:rPr>
                <w:rFonts w:ascii="新宋体" w:eastAsia="新宋体" w:hAnsi="新宋体"/>
                <w:szCs w:val="22"/>
              </w:rPr>
              <w:t>PK_SALE_AGENCY_RET</w:t>
            </w:r>
            <w:r w:rsidR="005334F7">
              <w:rPr>
                <w:rFonts w:ascii="新宋体" w:eastAsia="新宋体" w:hAnsi="新宋体"/>
                <w:szCs w:val="22"/>
              </w:rPr>
              <w:t>URN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</w:tcPr>
          <w:p w14:paraId="6303646E" w14:textId="506F9B62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</w:t>
            </w:r>
            <w:r w:rsidR="005334F7">
              <w:rPr>
                <w:rFonts w:ascii="新宋体" w:eastAsia="新宋体" w:hAnsi="新宋体"/>
                <w:szCs w:val="22"/>
              </w:rPr>
              <w:t>I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</w:tr>
      <w:tr w:rsidR="001410F2" w:rsidRPr="00AA2803" w14:paraId="53EF0240" w14:textId="77777777" w:rsidTr="00A00C40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10EB10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D169F53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27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7EB1D2C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1837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1CB2216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8E77E8F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1410F2" w:rsidRPr="00AA2803" w14:paraId="30D5E930" w14:textId="77777777" w:rsidTr="00A00C40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3623F9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1F0ECF51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6" w:type="dxa"/>
            <w:gridSpan w:val="3"/>
            <w:tcBorders>
              <w:left w:val="single" w:sz="4" w:space="0" w:color="auto"/>
            </w:tcBorders>
          </w:tcPr>
          <w:p w14:paraId="16341153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837" w:type="dxa"/>
            <w:gridSpan w:val="4"/>
            <w:tcBorders>
              <w:left w:val="single" w:sz="4" w:space="0" w:color="auto"/>
            </w:tcBorders>
          </w:tcPr>
          <w:p w14:paraId="668947C9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3B93D16C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410F2" w:rsidRPr="00AA2803" w14:paraId="235BC4C4" w14:textId="77777777" w:rsidTr="00A00C40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5F9ED2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45CA39A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0FCFF18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4D325BE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1410F2" w:rsidRPr="00AA2803" w14:paraId="1F27B77B" w14:textId="77777777" w:rsidTr="00A00C40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984568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76AB7514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  <w:tcBorders>
              <w:left w:val="single" w:sz="4" w:space="0" w:color="auto"/>
            </w:tcBorders>
          </w:tcPr>
          <w:p w14:paraId="2AB7795A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5BB7398D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410F2" w:rsidRPr="00AA2803" w14:paraId="17332FFD" w14:textId="77777777" w:rsidTr="00A00C40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B6BAAE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6A248C9C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410F2" w:rsidRPr="00AA2803" w14:paraId="140ADC7A" w14:textId="77777777" w:rsidTr="00A00C40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C4C54B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4D1938F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7168919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6966E1B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1410F2" w:rsidRPr="00AA2803" w14:paraId="71F2F586" w14:textId="77777777" w:rsidTr="00A00C40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B8DF8D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2651D01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2C16A813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7C3AAC5A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410F2" w:rsidRPr="00AA2803" w14:paraId="330345D4" w14:textId="77777777" w:rsidTr="00A00C40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C20733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E9AEA31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1817629F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542F3B50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7AC207C8" w14:textId="77777777" w:rsidR="001410F2" w:rsidRDefault="001410F2" w:rsidP="00FD1196"/>
    <w:p w14:paraId="07DC012A" w14:textId="5647F2A4" w:rsidR="004109CB" w:rsidRPr="00AA2803" w:rsidRDefault="004109CB" w:rsidP="004109CB">
      <w:pPr>
        <w:pStyle w:val="4"/>
      </w:pPr>
      <w:r>
        <w:rPr>
          <w:rFonts w:hint="eastAsia"/>
        </w:rPr>
        <w:t>兑奖详情</w:t>
      </w:r>
      <w:r w:rsidR="00CA24DC">
        <w:rPr>
          <w:rFonts w:hint="eastAsia"/>
        </w:rPr>
        <w:t>主表</w:t>
      </w:r>
      <w:r w:rsidRPr="00AA2803">
        <w:rPr>
          <w:rFonts w:hint="eastAsia"/>
        </w:rPr>
        <w:t>（</w:t>
      </w:r>
      <w:r w:rsidRPr="00AA2803">
        <w:rPr>
          <w:rFonts w:hint="eastAsia"/>
        </w:rPr>
        <w:t>SALE_</w:t>
      </w:r>
      <w:r>
        <w:t>PAID</w:t>
      </w:r>
      <w:r w:rsidRPr="00AA2803">
        <w:rPr>
          <w:rFonts w:hint="eastAsia"/>
        </w:rPr>
        <w:t>）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481"/>
        <w:gridCol w:w="6"/>
        <w:gridCol w:w="286"/>
        <w:gridCol w:w="1984"/>
        <w:gridCol w:w="709"/>
        <w:gridCol w:w="133"/>
        <w:gridCol w:w="850"/>
        <w:gridCol w:w="145"/>
        <w:gridCol w:w="564"/>
        <w:gridCol w:w="1568"/>
      </w:tblGrid>
      <w:tr w:rsidR="004109CB" w:rsidRPr="00AA2803" w14:paraId="49FF5550" w14:textId="77777777" w:rsidTr="004109CB">
        <w:tc>
          <w:tcPr>
            <w:tcW w:w="1231" w:type="dxa"/>
            <w:gridSpan w:val="3"/>
            <w:shd w:val="clear" w:color="auto" w:fill="C0C0C0"/>
          </w:tcPr>
          <w:p w14:paraId="1E255ECF" w14:textId="77777777" w:rsidR="004109CB" w:rsidRPr="00AA2803" w:rsidRDefault="004109CB" w:rsidP="004109C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547" w:type="dxa"/>
            <w:gridSpan w:val="5"/>
            <w:shd w:val="clear" w:color="auto" w:fill="auto"/>
          </w:tcPr>
          <w:p w14:paraId="1AB2E7AB" w14:textId="21346E33" w:rsidR="004109CB" w:rsidRPr="00AA2803" w:rsidRDefault="004109CB" w:rsidP="004109C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兑奖详情</w:t>
            </w:r>
            <w:r w:rsidR="00CA24DC">
              <w:rPr>
                <w:rFonts w:ascii="新宋体" w:eastAsia="新宋体" w:hAnsi="新宋体" w:hint="eastAsia"/>
                <w:b/>
                <w:sz w:val="24"/>
                <w:szCs w:val="22"/>
              </w:rPr>
              <w:t>主表</w:t>
            </w:r>
          </w:p>
        </w:tc>
        <w:tc>
          <w:tcPr>
            <w:tcW w:w="709" w:type="dxa"/>
            <w:shd w:val="clear" w:color="auto" w:fill="C0C0C0"/>
          </w:tcPr>
          <w:p w14:paraId="5C6E5500" w14:textId="77777777" w:rsidR="004109CB" w:rsidRPr="00AA2803" w:rsidRDefault="004109CB" w:rsidP="004109C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260" w:type="dxa"/>
            <w:gridSpan w:val="5"/>
            <w:shd w:val="clear" w:color="auto" w:fill="auto"/>
          </w:tcPr>
          <w:p w14:paraId="0FBFBE97" w14:textId="73744E3A" w:rsidR="004109CB" w:rsidRPr="00AA2803" w:rsidRDefault="004109CB" w:rsidP="00CA24DC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4109CB">
              <w:rPr>
                <w:rFonts w:ascii="新宋体" w:eastAsia="新宋体" w:hAnsi="新宋体"/>
                <w:b/>
                <w:sz w:val="24"/>
                <w:szCs w:val="22"/>
              </w:rPr>
              <w:t>SALE_PAID</w:t>
            </w:r>
          </w:p>
        </w:tc>
      </w:tr>
      <w:tr w:rsidR="004109CB" w:rsidRPr="00AA2803" w14:paraId="5B2B6F7A" w14:textId="77777777" w:rsidTr="004109CB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6378A937" w14:textId="77777777" w:rsidR="004109CB" w:rsidRPr="00AA2803" w:rsidRDefault="004109CB" w:rsidP="004109C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403" w:type="dxa"/>
            <w:gridSpan w:val="6"/>
            <w:tcBorders>
              <w:left w:val="single" w:sz="4" w:space="0" w:color="auto"/>
            </w:tcBorders>
            <w:shd w:val="clear" w:color="auto" w:fill="C0C0C0"/>
          </w:tcPr>
          <w:p w14:paraId="270083F1" w14:textId="77777777" w:rsidR="004109CB" w:rsidRPr="00AA2803" w:rsidRDefault="004109CB" w:rsidP="004109C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1984" w:type="dxa"/>
            <w:shd w:val="clear" w:color="auto" w:fill="C0C0C0"/>
          </w:tcPr>
          <w:p w14:paraId="59D269AC" w14:textId="77777777" w:rsidR="004109CB" w:rsidRPr="00AA2803" w:rsidRDefault="004109CB" w:rsidP="004109C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692" w:type="dxa"/>
            <w:gridSpan w:val="3"/>
            <w:shd w:val="clear" w:color="auto" w:fill="C0C0C0"/>
          </w:tcPr>
          <w:p w14:paraId="782CE35E" w14:textId="77777777" w:rsidR="004109CB" w:rsidRPr="00AA2803" w:rsidRDefault="004109CB" w:rsidP="004109C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6D1B7EF6" w14:textId="77777777" w:rsidR="004109CB" w:rsidRPr="00AA2803" w:rsidRDefault="004109CB" w:rsidP="004109C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52E2A046" w14:textId="77777777" w:rsidR="004109CB" w:rsidRPr="00AA2803" w:rsidRDefault="004109CB" w:rsidP="004109C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4109CB" w:rsidRPr="00AA2803" w14:paraId="6F710110" w14:textId="77777777" w:rsidTr="004109CB">
        <w:tc>
          <w:tcPr>
            <w:tcW w:w="391" w:type="dxa"/>
            <w:tcBorders>
              <w:top w:val="single" w:sz="4" w:space="0" w:color="auto"/>
            </w:tcBorders>
          </w:tcPr>
          <w:p w14:paraId="2C607131" w14:textId="77777777" w:rsidR="004109CB" w:rsidRPr="00AA2803" w:rsidRDefault="004109CB" w:rsidP="004109CB">
            <w:pPr>
              <w:pStyle w:val="af"/>
              <w:numPr>
                <w:ilvl w:val="0"/>
                <w:numId w:val="9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0AE31E6D" w14:textId="3ACCAE52" w:rsidR="004109CB" w:rsidRPr="00AA2803" w:rsidRDefault="004109CB" w:rsidP="004109C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兑奖详情</w:t>
            </w:r>
            <w:r w:rsidRPr="00AA2803">
              <w:rPr>
                <w:rFonts w:ascii="新宋体" w:eastAsia="新宋体" w:hAnsi="新宋体" w:hint="eastAsia"/>
                <w:szCs w:val="22"/>
              </w:rPr>
              <w:t>编号（</w:t>
            </w:r>
            <w:r>
              <w:rPr>
                <w:rFonts w:ascii="新宋体" w:eastAsia="新宋体" w:hAnsi="新宋体"/>
                <w:szCs w:val="22"/>
              </w:rPr>
              <w:t>DX</w:t>
            </w:r>
            <w:r w:rsidR="00F41FB0">
              <w:rPr>
                <w:rFonts w:ascii="新宋体" w:eastAsia="新宋体" w:hAnsi="新宋体" w:hint="eastAsia"/>
                <w:szCs w:val="22"/>
              </w:rPr>
              <w:t>1234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1984" w:type="dxa"/>
          </w:tcPr>
          <w:p w14:paraId="4612E2DC" w14:textId="4945E4B7" w:rsidR="004109CB" w:rsidRPr="00AA2803" w:rsidRDefault="000D30A6" w:rsidP="004109C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DJXQ</w:t>
            </w:r>
            <w:r w:rsidR="004109CB"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692" w:type="dxa"/>
            <w:gridSpan w:val="3"/>
          </w:tcPr>
          <w:p w14:paraId="5D95F2A7" w14:textId="4155B95B" w:rsidR="004109CB" w:rsidRPr="00AA2803" w:rsidRDefault="004109CB" w:rsidP="00767A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="00767A2C">
              <w:rPr>
                <w:rFonts w:ascii="新宋体" w:eastAsia="新宋体" w:hAnsi="新宋体"/>
                <w:szCs w:val="22"/>
              </w:rPr>
              <w:t>24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C8ADD9D" w14:textId="77777777" w:rsidR="004109CB" w:rsidRPr="00AA2803" w:rsidRDefault="004109CB" w:rsidP="004109C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664ADEB" w14:textId="77777777" w:rsidR="004109CB" w:rsidRPr="00AA2803" w:rsidRDefault="004109CB" w:rsidP="004109C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D30A6" w:rsidRPr="00AA2803" w14:paraId="4D8D564A" w14:textId="77777777" w:rsidTr="004109CB">
        <w:tc>
          <w:tcPr>
            <w:tcW w:w="391" w:type="dxa"/>
            <w:tcBorders>
              <w:top w:val="single" w:sz="4" w:space="0" w:color="auto"/>
            </w:tcBorders>
          </w:tcPr>
          <w:p w14:paraId="5D42A3D8" w14:textId="77777777" w:rsidR="000D30A6" w:rsidRPr="00AA2803" w:rsidRDefault="000D30A6" w:rsidP="000D30A6">
            <w:pPr>
              <w:pStyle w:val="af"/>
              <w:numPr>
                <w:ilvl w:val="0"/>
                <w:numId w:val="9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609477FF" w14:textId="3A2CC540" w:rsidR="000D30A6" w:rsidRPr="00AA2803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兑奖站点</w:t>
            </w:r>
          </w:p>
        </w:tc>
        <w:tc>
          <w:tcPr>
            <w:tcW w:w="1984" w:type="dxa"/>
          </w:tcPr>
          <w:p w14:paraId="3ACC6C5F" w14:textId="7B057000" w:rsidR="000D30A6" w:rsidRPr="00AA2803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PAY_AGENCY</w:t>
            </w:r>
          </w:p>
        </w:tc>
        <w:tc>
          <w:tcPr>
            <w:tcW w:w="1692" w:type="dxa"/>
            <w:gridSpan w:val="3"/>
          </w:tcPr>
          <w:p w14:paraId="4F664038" w14:textId="074CB205" w:rsidR="000D30A6" w:rsidRPr="00AA2803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CHAR(8)</w:t>
            </w:r>
          </w:p>
        </w:tc>
        <w:tc>
          <w:tcPr>
            <w:tcW w:w="709" w:type="dxa"/>
            <w:gridSpan w:val="2"/>
          </w:tcPr>
          <w:p w14:paraId="20BA77AB" w14:textId="77777777" w:rsidR="000D30A6" w:rsidRPr="00AA2803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C8D8E00" w14:textId="77777777" w:rsidR="000D30A6" w:rsidRPr="00AA2803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D30A6" w:rsidRPr="00AA2803" w14:paraId="3AAC5C44" w14:textId="77777777" w:rsidTr="004109CB">
        <w:tc>
          <w:tcPr>
            <w:tcW w:w="391" w:type="dxa"/>
            <w:tcBorders>
              <w:top w:val="single" w:sz="4" w:space="0" w:color="auto"/>
            </w:tcBorders>
          </w:tcPr>
          <w:p w14:paraId="423428E1" w14:textId="77777777" w:rsidR="000D30A6" w:rsidRPr="00AA2803" w:rsidRDefault="000D30A6" w:rsidP="000D30A6">
            <w:pPr>
              <w:pStyle w:val="af"/>
              <w:numPr>
                <w:ilvl w:val="0"/>
                <w:numId w:val="9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66110AF7" w14:textId="15474816" w:rsidR="000D30A6" w:rsidRPr="00AA2803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区域编码</w:t>
            </w:r>
          </w:p>
        </w:tc>
        <w:tc>
          <w:tcPr>
            <w:tcW w:w="1984" w:type="dxa"/>
          </w:tcPr>
          <w:p w14:paraId="36DE8DA8" w14:textId="5F4C3CB8" w:rsidR="000D30A6" w:rsidRPr="00AA2803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AREA_CODE</w:t>
            </w:r>
          </w:p>
        </w:tc>
        <w:tc>
          <w:tcPr>
            <w:tcW w:w="1692" w:type="dxa"/>
            <w:gridSpan w:val="3"/>
          </w:tcPr>
          <w:p w14:paraId="12ED3D67" w14:textId="58A37C22" w:rsidR="000D30A6" w:rsidRPr="00AA2803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25943F4" w14:textId="5FC52172" w:rsidR="000D30A6" w:rsidRPr="00AA2803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590AF93" w14:textId="77777777" w:rsidR="000D30A6" w:rsidRPr="00AA2803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D30A6" w:rsidRPr="00AA2803" w14:paraId="13F8A020" w14:textId="77777777" w:rsidTr="004109CB">
        <w:tc>
          <w:tcPr>
            <w:tcW w:w="391" w:type="dxa"/>
            <w:tcBorders>
              <w:top w:val="single" w:sz="4" w:space="0" w:color="auto"/>
            </w:tcBorders>
          </w:tcPr>
          <w:p w14:paraId="015C6995" w14:textId="77777777" w:rsidR="000D30A6" w:rsidRPr="00AA2803" w:rsidRDefault="000D30A6" w:rsidP="000D30A6">
            <w:pPr>
              <w:pStyle w:val="af"/>
              <w:numPr>
                <w:ilvl w:val="0"/>
                <w:numId w:val="9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514B3A8A" w14:textId="72D1F4D2" w:rsidR="000D30A6" w:rsidRPr="00AA2803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兑奖操作员编号</w:t>
            </w:r>
          </w:p>
        </w:tc>
        <w:tc>
          <w:tcPr>
            <w:tcW w:w="1984" w:type="dxa"/>
          </w:tcPr>
          <w:p w14:paraId="4E11AFED" w14:textId="478FA578" w:rsidR="000D30A6" w:rsidRPr="00AA2803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PAYER_ADMIN</w:t>
            </w:r>
          </w:p>
        </w:tc>
        <w:tc>
          <w:tcPr>
            <w:tcW w:w="1692" w:type="dxa"/>
            <w:gridSpan w:val="3"/>
          </w:tcPr>
          <w:p w14:paraId="1796FCB4" w14:textId="612F1A7E" w:rsidR="000D30A6" w:rsidRPr="00AA2803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1669448F" w14:textId="77777777" w:rsidR="000D30A6" w:rsidRPr="00AA2803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F77DA25" w14:textId="77777777" w:rsidR="000D30A6" w:rsidRPr="00AA2803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D30A6" w:rsidRPr="00AA2803" w14:paraId="650E57D7" w14:textId="77777777" w:rsidTr="004109CB">
        <w:tc>
          <w:tcPr>
            <w:tcW w:w="391" w:type="dxa"/>
            <w:tcBorders>
              <w:top w:val="single" w:sz="4" w:space="0" w:color="auto"/>
            </w:tcBorders>
          </w:tcPr>
          <w:p w14:paraId="47E094D9" w14:textId="77777777" w:rsidR="000D30A6" w:rsidRPr="00AA2803" w:rsidRDefault="000D30A6" w:rsidP="000D30A6">
            <w:pPr>
              <w:pStyle w:val="af"/>
              <w:numPr>
                <w:ilvl w:val="0"/>
                <w:numId w:val="9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0DBB3302" w14:textId="7C417472" w:rsidR="000D30A6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DB3856">
              <w:rPr>
                <w:rFonts w:ascii="新宋体" w:eastAsia="新宋体" w:hAnsi="新宋体" w:hint="eastAsia"/>
                <w:szCs w:val="22"/>
              </w:rPr>
              <w:t>兑奖方式（1=中心兑奖，2=手工兑奖，3=站点兑奖）</w:t>
            </w:r>
          </w:p>
        </w:tc>
        <w:tc>
          <w:tcPr>
            <w:tcW w:w="1984" w:type="dxa"/>
          </w:tcPr>
          <w:p w14:paraId="61A095F6" w14:textId="59A2BADE" w:rsidR="000D30A6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IS_CENTER_PAID</w:t>
            </w:r>
          </w:p>
        </w:tc>
        <w:tc>
          <w:tcPr>
            <w:tcW w:w="1692" w:type="dxa"/>
            <w:gridSpan w:val="3"/>
          </w:tcPr>
          <w:p w14:paraId="68A5EE15" w14:textId="21C5CAE8" w:rsidR="000D30A6" w:rsidRPr="00AA2803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NUMBER(1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0AB952A" w14:textId="77777777" w:rsidR="000D30A6" w:rsidRPr="00AA2803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1863790" w14:textId="04234068" w:rsidR="000D30A6" w:rsidRPr="00AA2803" w:rsidRDefault="00234F15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3</w:t>
            </w:r>
          </w:p>
        </w:tc>
      </w:tr>
      <w:tr w:rsidR="00024184" w:rsidRPr="00AA2803" w14:paraId="087BC72B" w14:textId="77777777" w:rsidTr="004109CB">
        <w:tc>
          <w:tcPr>
            <w:tcW w:w="391" w:type="dxa"/>
            <w:tcBorders>
              <w:top w:val="single" w:sz="4" w:space="0" w:color="auto"/>
            </w:tcBorders>
          </w:tcPr>
          <w:p w14:paraId="79E5ED7C" w14:textId="77777777" w:rsidR="00024184" w:rsidRPr="00AA2803" w:rsidRDefault="00024184" w:rsidP="00024184">
            <w:pPr>
              <w:pStyle w:val="af"/>
              <w:numPr>
                <w:ilvl w:val="0"/>
                <w:numId w:val="9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04D49B85" w14:textId="76C7D03D" w:rsidR="00024184" w:rsidRPr="00DB3856" w:rsidRDefault="00024184" w:rsidP="000241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提交兑奖票数</w:t>
            </w:r>
          </w:p>
        </w:tc>
        <w:tc>
          <w:tcPr>
            <w:tcW w:w="1984" w:type="dxa"/>
          </w:tcPr>
          <w:p w14:paraId="6B5EFF53" w14:textId="3226FA20" w:rsidR="00024184" w:rsidRDefault="00024184" w:rsidP="000241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PLAN_TICKETS</w:t>
            </w:r>
          </w:p>
        </w:tc>
        <w:tc>
          <w:tcPr>
            <w:tcW w:w="1692" w:type="dxa"/>
            <w:gridSpan w:val="3"/>
          </w:tcPr>
          <w:p w14:paraId="36761454" w14:textId="30F01C72" w:rsidR="00024184" w:rsidRDefault="00024184" w:rsidP="000241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NUMBER(28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AF6BA0C" w14:textId="6211F44A" w:rsidR="00024184" w:rsidRPr="00AA2803" w:rsidRDefault="00024184" w:rsidP="000241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64C4EE8" w14:textId="28A109DA" w:rsidR="00024184" w:rsidRDefault="005845C5" w:rsidP="000241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024184" w:rsidRPr="00AA2803" w14:paraId="7BF0B163" w14:textId="77777777" w:rsidTr="004109CB">
        <w:tc>
          <w:tcPr>
            <w:tcW w:w="391" w:type="dxa"/>
            <w:tcBorders>
              <w:top w:val="single" w:sz="4" w:space="0" w:color="auto"/>
            </w:tcBorders>
          </w:tcPr>
          <w:p w14:paraId="0F9E0360" w14:textId="77777777" w:rsidR="00024184" w:rsidRPr="00AA2803" w:rsidRDefault="00024184" w:rsidP="00024184">
            <w:pPr>
              <w:pStyle w:val="af"/>
              <w:numPr>
                <w:ilvl w:val="0"/>
                <w:numId w:val="9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3BF4422E" w14:textId="586F3D5D" w:rsidR="00024184" w:rsidRDefault="00024184" w:rsidP="000241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成功兑奖票数</w:t>
            </w:r>
          </w:p>
        </w:tc>
        <w:tc>
          <w:tcPr>
            <w:tcW w:w="1984" w:type="dxa"/>
          </w:tcPr>
          <w:p w14:paraId="249BC36B" w14:textId="76C7209B" w:rsidR="00024184" w:rsidRDefault="00024184" w:rsidP="000241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SUCC_TICKETS</w:t>
            </w:r>
          </w:p>
        </w:tc>
        <w:tc>
          <w:tcPr>
            <w:tcW w:w="1692" w:type="dxa"/>
            <w:gridSpan w:val="3"/>
          </w:tcPr>
          <w:p w14:paraId="06A49825" w14:textId="5DB8A722" w:rsidR="00024184" w:rsidRDefault="00024184" w:rsidP="000241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NUMBER(28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36D86B9" w14:textId="2CED466E" w:rsidR="00024184" w:rsidRPr="00AA2803" w:rsidRDefault="00024184" w:rsidP="000241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BD66BC1" w14:textId="4503B834" w:rsidR="00024184" w:rsidRDefault="005845C5" w:rsidP="000241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FA7A4F" w:rsidRPr="00AA2803" w14:paraId="051FEFBC" w14:textId="77777777" w:rsidTr="004109CB">
        <w:tc>
          <w:tcPr>
            <w:tcW w:w="391" w:type="dxa"/>
            <w:tcBorders>
              <w:top w:val="single" w:sz="4" w:space="0" w:color="auto"/>
            </w:tcBorders>
          </w:tcPr>
          <w:p w14:paraId="23959320" w14:textId="77777777" w:rsidR="00FA7A4F" w:rsidRPr="00AA2803" w:rsidRDefault="00FA7A4F" w:rsidP="00FA7A4F">
            <w:pPr>
              <w:pStyle w:val="af"/>
              <w:numPr>
                <w:ilvl w:val="0"/>
                <w:numId w:val="9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3C39F264" w14:textId="4FCDFDE8" w:rsidR="00FA7A4F" w:rsidRDefault="00FA7A4F" w:rsidP="00FA7A4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成功兑奖金额</w:t>
            </w:r>
          </w:p>
        </w:tc>
        <w:tc>
          <w:tcPr>
            <w:tcW w:w="1984" w:type="dxa"/>
          </w:tcPr>
          <w:p w14:paraId="1614AFE9" w14:textId="65CA9FA3" w:rsidR="00FA7A4F" w:rsidRDefault="00FA7A4F" w:rsidP="00FA7A4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SUCC_AMOUNT</w:t>
            </w:r>
          </w:p>
        </w:tc>
        <w:tc>
          <w:tcPr>
            <w:tcW w:w="1692" w:type="dxa"/>
            <w:gridSpan w:val="3"/>
          </w:tcPr>
          <w:p w14:paraId="32AD3F5C" w14:textId="5FD0D591" w:rsidR="00FA7A4F" w:rsidRDefault="00FA7A4F" w:rsidP="00FA7A4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NUMBER(28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B646B5D" w14:textId="699E03D3" w:rsidR="00FA7A4F" w:rsidRPr="00AA2803" w:rsidRDefault="00FA7A4F" w:rsidP="00FA7A4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6779871" w14:textId="295B118C" w:rsidR="00FA7A4F" w:rsidRDefault="00FA7A4F" w:rsidP="00FA7A4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504EB" w:rsidRPr="00AA2803" w14:paraId="032C5911" w14:textId="77777777" w:rsidTr="004109CB">
        <w:tc>
          <w:tcPr>
            <w:tcW w:w="391" w:type="dxa"/>
            <w:tcBorders>
              <w:top w:val="single" w:sz="4" w:space="0" w:color="auto"/>
            </w:tcBorders>
          </w:tcPr>
          <w:p w14:paraId="7E2FBC5B" w14:textId="77777777" w:rsidR="001504EB" w:rsidRPr="00AA2803" w:rsidRDefault="001504EB" w:rsidP="001504EB">
            <w:pPr>
              <w:pStyle w:val="af"/>
              <w:numPr>
                <w:ilvl w:val="0"/>
                <w:numId w:val="9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0859E453" w14:textId="52CA9C49" w:rsidR="001504EB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兑奖时间</w:t>
            </w:r>
          </w:p>
        </w:tc>
        <w:tc>
          <w:tcPr>
            <w:tcW w:w="1984" w:type="dxa"/>
          </w:tcPr>
          <w:p w14:paraId="7B9901F7" w14:textId="41DA7B01" w:rsidR="001504EB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PAY_TIME</w:t>
            </w:r>
          </w:p>
        </w:tc>
        <w:tc>
          <w:tcPr>
            <w:tcW w:w="1692" w:type="dxa"/>
            <w:gridSpan w:val="3"/>
          </w:tcPr>
          <w:p w14:paraId="37ED5B50" w14:textId="75ADB113" w:rsidR="001504EB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27D4EC33" w14:textId="1DE3042C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E7615BA" w14:textId="2923C30F" w:rsidR="001504EB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sysdate</w:t>
            </w:r>
          </w:p>
        </w:tc>
      </w:tr>
      <w:tr w:rsidR="001504EB" w:rsidRPr="00AA2803" w14:paraId="069C173A" w14:textId="77777777" w:rsidTr="004109CB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321C66AF" w14:textId="77777777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1504EB" w:rsidRPr="00AA2803" w14:paraId="240AD20E" w14:textId="77777777" w:rsidTr="004109CB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33C2C5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5C3C9F9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3281718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1504EB" w:rsidRPr="00AA2803" w14:paraId="54ED2395" w14:textId="77777777" w:rsidTr="004109CB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2930DC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1D445698" w14:textId="5C4EC668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FD1196">
              <w:rPr>
                <w:rFonts w:ascii="新宋体" w:eastAsia="新宋体" w:hAnsi="新宋体"/>
                <w:szCs w:val="22"/>
              </w:rPr>
              <w:t>PK_SALE_</w:t>
            </w:r>
            <w:r>
              <w:rPr>
                <w:rFonts w:ascii="新宋体" w:eastAsia="新宋体" w:hAnsi="新宋体"/>
                <w:szCs w:val="22"/>
              </w:rPr>
              <w:t>PAID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</w:tcPr>
          <w:p w14:paraId="61BAC38F" w14:textId="5442E8F8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DJXQ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</w:tr>
      <w:tr w:rsidR="001504EB" w:rsidRPr="00AA2803" w14:paraId="5C2133DB" w14:textId="77777777" w:rsidTr="004109CB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7AF4C8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00D547B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27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A6EB285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1837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3C38F3B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05A8806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1504EB" w:rsidRPr="00AA2803" w14:paraId="4098EA54" w14:textId="77777777" w:rsidTr="004109CB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CF4522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2A9BE466" w14:textId="77777777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6" w:type="dxa"/>
            <w:gridSpan w:val="3"/>
            <w:tcBorders>
              <w:left w:val="single" w:sz="4" w:space="0" w:color="auto"/>
            </w:tcBorders>
          </w:tcPr>
          <w:p w14:paraId="3995D5A1" w14:textId="77777777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837" w:type="dxa"/>
            <w:gridSpan w:val="4"/>
            <w:tcBorders>
              <w:left w:val="single" w:sz="4" w:space="0" w:color="auto"/>
            </w:tcBorders>
          </w:tcPr>
          <w:p w14:paraId="443145C9" w14:textId="77777777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314F0C55" w14:textId="77777777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504EB" w:rsidRPr="00AA2803" w14:paraId="018683D5" w14:textId="77777777" w:rsidTr="004109CB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625D00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996A396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30EA27C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37C4596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1504EB" w:rsidRPr="00AA2803" w14:paraId="35082C82" w14:textId="77777777" w:rsidTr="004109CB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7C2B11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568CF6DA" w14:textId="45EBFDF7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</w:t>
            </w:r>
            <w:r>
              <w:rPr>
                <w:rFonts w:ascii="新宋体" w:eastAsia="新宋体" w:hAnsi="新宋体"/>
                <w:szCs w:val="22"/>
              </w:rPr>
              <w:t>DX_SALE_PAID_ADMIN</w:t>
            </w:r>
          </w:p>
        </w:tc>
        <w:tc>
          <w:tcPr>
            <w:tcW w:w="3118" w:type="dxa"/>
            <w:gridSpan w:val="5"/>
            <w:tcBorders>
              <w:left w:val="single" w:sz="4" w:space="0" w:color="auto"/>
            </w:tcBorders>
          </w:tcPr>
          <w:p w14:paraId="78E70011" w14:textId="590B5000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PAYER_ADMIN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50FA7FDD" w14:textId="77777777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504EB" w:rsidRPr="00AA2803" w14:paraId="0538222C" w14:textId="77777777" w:rsidTr="004109CB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00B450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52122C24" w14:textId="1D600642" w:rsidR="001504EB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</w:t>
            </w:r>
            <w:r>
              <w:rPr>
                <w:rFonts w:ascii="新宋体" w:eastAsia="新宋体" w:hAnsi="新宋体"/>
                <w:szCs w:val="22"/>
              </w:rPr>
              <w:t>DX_SALE_PAID_AGENCY</w:t>
            </w:r>
          </w:p>
        </w:tc>
        <w:tc>
          <w:tcPr>
            <w:tcW w:w="3118" w:type="dxa"/>
            <w:gridSpan w:val="5"/>
            <w:tcBorders>
              <w:left w:val="single" w:sz="4" w:space="0" w:color="auto"/>
            </w:tcBorders>
          </w:tcPr>
          <w:p w14:paraId="1E343B12" w14:textId="382FAF9E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PAY_AGENCY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54CADAC9" w14:textId="77777777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504EB" w:rsidRPr="00AA2803" w14:paraId="0D0F7245" w14:textId="77777777" w:rsidTr="004109CB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A04E4C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41E86FA2" w14:textId="77777777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504EB" w:rsidRPr="00AA2803" w14:paraId="015714A6" w14:textId="77777777" w:rsidTr="004109CB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9F816F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63533ED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215D235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A2DFD30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1504EB" w:rsidRPr="00AA2803" w14:paraId="4A6823E0" w14:textId="77777777" w:rsidTr="004109CB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BFE19A" w14:textId="77777777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03E7463" w14:textId="77777777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0703DC15" w14:textId="77777777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3A1ECB40" w14:textId="77777777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504EB" w:rsidRPr="00AA2803" w14:paraId="30A6C48D" w14:textId="77777777" w:rsidTr="004109CB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835291C" w14:textId="77777777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A76DDC1" w14:textId="77777777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4D2612FF" w14:textId="77777777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48B3B154" w14:textId="77777777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08CF1152" w14:textId="77777777" w:rsidR="004109CB" w:rsidRDefault="004109CB" w:rsidP="004109CB"/>
    <w:p w14:paraId="0EB1C275" w14:textId="31E5C3CD" w:rsidR="00CA24DC" w:rsidRPr="00AA2803" w:rsidRDefault="00CA24DC" w:rsidP="00CA24DC">
      <w:pPr>
        <w:pStyle w:val="4"/>
      </w:pPr>
      <w:r>
        <w:rPr>
          <w:rFonts w:hint="eastAsia"/>
        </w:rPr>
        <w:t>兑奖详情子表</w:t>
      </w:r>
      <w:r w:rsidRPr="00AA2803">
        <w:rPr>
          <w:rFonts w:hint="eastAsia"/>
        </w:rPr>
        <w:t>（</w:t>
      </w:r>
      <w:r w:rsidRPr="00AA2803">
        <w:rPr>
          <w:rFonts w:hint="eastAsia"/>
        </w:rPr>
        <w:t>SALE_</w:t>
      </w:r>
      <w:r>
        <w:t>PAID_DETAIL</w:t>
      </w:r>
      <w:r w:rsidRPr="00AA2803">
        <w:rPr>
          <w:rFonts w:hint="eastAsia"/>
        </w:rPr>
        <w:t>）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773"/>
        <w:gridCol w:w="29"/>
        <w:gridCol w:w="1955"/>
        <w:gridCol w:w="709"/>
        <w:gridCol w:w="983"/>
        <w:gridCol w:w="145"/>
        <w:gridCol w:w="564"/>
        <w:gridCol w:w="38"/>
        <w:gridCol w:w="1530"/>
      </w:tblGrid>
      <w:tr w:rsidR="00CA24DC" w:rsidRPr="00AA2803" w14:paraId="3F7ACDF0" w14:textId="77777777" w:rsidTr="00FB701B">
        <w:tc>
          <w:tcPr>
            <w:tcW w:w="1231" w:type="dxa"/>
            <w:gridSpan w:val="3"/>
            <w:shd w:val="clear" w:color="auto" w:fill="C0C0C0"/>
          </w:tcPr>
          <w:p w14:paraId="547DB9BA" w14:textId="77777777" w:rsidR="00CA24DC" w:rsidRPr="00AA2803" w:rsidRDefault="00CA24DC" w:rsidP="00FB701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547" w:type="dxa"/>
            <w:gridSpan w:val="4"/>
            <w:shd w:val="clear" w:color="auto" w:fill="auto"/>
          </w:tcPr>
          <w:p w14:paraId="764AE963" w14:textId="39A60A4B" w:rsidR="00CA24DC" w:rsidRPr="00AA2803" w:rsidRDefault="00CA24DC" w:rsidP="00FB701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兑奖详情子表</w:t>
            </w:r>
          </w:p>
        </w:tc>
        <w:tc>
          <w:tcPr>
            <w:tcW w:w="709" w:type="dxa"/>
            <w:shd w:val="clear" w:color="auto" w:fill="C0C0C0"/>
          </w:tcPr>
          <w:p w14:paraId="32E86C7B" w14:textId="77777777" w:rsidR="00CA24DC" w:rsidRPr="00AA2803" w:rsidRDefault="00CA24DC" w:rsidP="00FB701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260" w:type="dxa"/>
            <w:gridSpan w:val="5"/>
            <w:shd w:val="clear" w:color="auto" w:fill="auto"/>
          </w:tcPr>
          <w:p w14:paraId="19968BB8" w14:textId="5695602B" w:rsidR="00CA24DC" w:rsidRPr="00AA2803" w:rsidRDefault="00CA24DC" w:rsidP="00FB701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4109CB">
              <w:rPr>
                <w:rFonts w:ascii="新宋体" w:eastAsia="新宋体" w:hAnsi="新宋体"/>
                <w:b/>
                <w:sz w:val="24"/>
                <w:szCs w:val="22"/>
              </w:rPr>
              <w:t>SALE_PAID</w:t>
            </w:r>
            <w:r>
              <w:rPr>
                <w:rFonts w:ascii="新宋体" w:eastAsia="新宋体" w:hAnsi="新宋体"/>
                <w:b/>
                <w:sz w:val="24"/>
                <w:szCs w:val="22"/>
              </w:rPr>
              <w:t>_DETAIL</w:t>
            </w:r>
          </w:p>
        </w:tc>
      </w:tr>
      <w:tr w:rsidR="00CA24DC" w:rsidRPr="00AA2803" w14:paraId="517E2D12" w14:textId="77777777" w:rsidTr="00FB701B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653B3D96" w14:textId="77777777" w:rsidR="00CA24DC" w:rsidRPr="00AA2803" w:rsidRDefault="00CA24DC" w:rsidP="00FB701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403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2CB695AF" w14:textId="77777777" w:rsidR="00CA24DC" w:rsidRPr="00AA2803" w:rsidRDefault="00CA24DC" w:rsidP="00FB701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1984" w:type="dxa"/>
            <w:gridSpan w:val="2"/>
            <w:shd w:val="clear" w:color="auto" w:fill="C0C0C0"/>
          </w:tcPr>
          <w:p w14:paraId="73992D84" w14:textId="77777777" w:rsidR="00CA24DC" w:rsidRPr="00AA2803" w:rsidRDefault="00CA24DC" w:rsidP="00FB701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692" w:type="dxa"/>
            <w:gridSpan w:val="2"/>
            <w:shd w:val="clear" w:color="auto" w:fill="C0C0C0"/>
          </w:tcPr>
          <w:p w14:paraId="56742414" w14:textId="77777777" w:rsidR="00CA24DC" w:rsidRPr="00AA2803" w:rsidRDefault="00CA24DC" w:rsidP="00FB701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4098E84F" w14:textId="77777777" w:rsidR="00CA24DC" w:rsidRPr="00AA2803" w:rsidRDefault="00CA24DC" w:rsidP="00FB701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gridSpan w:val="2"/>
            <w:shd w:val="clear" w:color="auto" w:fill="C0C0C0"/>
          </w:tcPr>
          <w:p w14:paraId="4514FEC2" w14:textId="77777777" w:rsidR="00CA24DC" w:rsidRPr="00AA2803" w:rsidRDefault="00CA24DC" w:rsidP="00FB701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CA24DC" w:rsidRPr="00AA2803" w14:paraId="1FF52C02" w14:textId="77777777" w:rsidTr="00FB701B">
        <w:tc>
          <w:tcPr>
            <w:tcW w:w="391" w:type="dxa"/>
            <w:tcBorders>
              <w:top w:val="single" w:sz="4" w:space="0" w:color="auto"/>
            </w:tcBorders>
          </w:tcPr>
          <w:p w14:paraId="7093E826" w14:textId="77777777" w:rsidR="00CA24DC" w:rsidRPr="00AA2803" w:rsidRDefault="00CA24DC" w:rsidP="00CA24DC">
            <w:pPr>
              <w:pStyle w:val="af"/>
              <w:numPr>
                <w:ilvl w:val="0"/>
                <w:numId w:val="9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4"/>
          </w:tcPr>
          <w:p w14:paraId="753DE71F" w14:textId="77777777" w:rsidR="00CA24DC" w:rsidRPr="00AA2803" w:rsidRDefault="00CA24DC" w:rsidP="00FB701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兑奖详情</w:t>
            </w:r>
            <w:r w:rsidRPr="00AA2803">
              <w:rPr>
                <w:rFonts w:ascii="新宋体" w:eastAsia="新宋体" w:hAnsi="新宋体" w:hint="eastAsia"/>
                <w:szCs w:val="22"/>
              </w:rPr>
              <w:t>编号（</w:t>
            </w:r>
            <w:r>
              <w:rPr>
                <w:rFonts w:ascii="新宋体" w:eastAsia="新宋体" w:hAnsi="新宋体"/>
                <w:szCs w:val="22"/>
              </w:rPr>
              <w:t>DX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1984" w:type="dxa"/>
            <w:gridSpan w:val="2"/>
          </w:tcPr>
          <w:p w14:paraId="62D89110" w14:textId="77777777" w:rsidR="00CA24DC" w:rsidRPr="00AA2803" w:rsidRDefault="00CA24DC" w:rsidP="00FB701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DJXQ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692" w:type="dxa"/>
            <w:gridSpan w:val="2"/>
          </w:tcPr>
          <w:p w14:paraId="2941F5F2" w14:textId="7F0E16BE" w:rsidR="00CA24DC" w:rsidRPr="00AA2803" w:rsidRDefault="00CA24DC" w:rsidP="00767A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="00767A2C">
              <w:rPr>
                <w:rFonts w:ascii="新宋体" w:eastAsia="新宋体" w:hAnsi="新宋体"/>
                <w:szCs w:val="22"/>
              </w:rPr>
              <w:t>24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285044D" w14:textId="77777777" w:rsidR="00CA24DC" w:rsidRPr="00AA2803" w:rsidRDefault="00CA24DC" w:rsidP="00FB701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gridSpan w:val="2"/>
          </w:tcPr>
          <w:p w14:paraId="2402F170" w14:textId="77777777" w:rsidR="00CA24DC" w:rsidRPr="00AA2803" w:rsidRDefault="00CA24DC" w:rsidP="00FB701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34AE4" w:rsidRPr="00AA2803" w14:paraId="4DA5D686" w14:textId="77777777" w:rsidTr="00FB701B">
        <w:tc>
          <w:tcPr>
            <w:tcW w:w="391" w:type="dxa"/>
            <w:tcBorders>
              <w:top w:val="single" w:sz="4" w:space="0" w:color="auto"/>
            </w:tcBorders>
          </w:tcPr>
          <w:p w14:paraId="2A16B2B0" w14:textId="77777777" w:rsidR="00334AE4" w:rsidRPr="00AA2803" w:rsidRDefault="00334AE4" w:rsidP="00334AE4">
            <w:pPr>
              <w:pStyle w:val="af"/>
              <w:numPr>
                <w:ilvl w:val="0"/>
                <w:numId w:val="9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4"/>
          </w:tcPr>
          <w:p w14:paraId="43D1C1E9" w14:textId="4516CBA1" w:rsidR="00334AE4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顺序号</w:t>
            </w:r>
          </w:p>
        </w:tc>
        <w:tc>
          <w:tcPr>
            <w:tcW w:w="1984" w:type="dxa"/>
            <w:gridSpan w:val="2"/>
          </w:tcPr>
          <w:p w14:paraId="6108D56B" w14:textId="1E784311" w:rsidR="00334AE4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DJXQ_SEQ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692" w:type="dxa"/>
            <w:gridSpan w:val="2"/>
          </w:tcPr>
          <w:p w14:paraId="2AF0588B" w14:textId="7CE157C1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1818AD6" w14:textId="1ECBA4B4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gridSpan w:val="2"/>
          </w:tcPr>
          <w:p w14:paraId="41B81260" w14:textId="77777777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34AE4" w:rsidRPr="00AA2803" w14:paraId="3D571419" w14:textId="77777777" w:rsidTr="00FB701B">
        <w:tc>
          <w:tcPr>
            <w:tcW w:w="391" w:type="dxa"/>
            <w:tcBorders>
              <w:top w:val="single" w:sz="4" w:space="0" w:color="auto"/>
            </w:tcBorders>
          </w:tcPr>
          <w:p w14:paraId="1BA605CC" w14:textId="77777777" w:rsidR="00334AE4" w:rsidRPr="00AA2803" w:rsidRDefault="00334AE4" w:rsidP="00334AE4">
            <w:pPr>
              <w:pStyle w:val="af"/>
              <w:numPr>
                <w:ilvl w:val="0"/>
                <w:numId w:val="9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4"/>
          </w:tcPr>
          <w:p w14:paraId="4B391802" w14:textId="29EB288B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1984" w:type="dxa"/>
            <w:gridSpan w:val="2"/>
          </w:tcPr>
          <w:p w14:paraId="685AE7B4" w14:textId="52630949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692" w:type="dxa"/>
            <w:gridSpan w:val="2"/>
          </w:tcPr>
          <w:p w14:paraId="0277E293" w14:textId="026C4835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4C3BD062" w14:textId="77777777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gridSpan w:val="2"/>
          </w:tcPr>
          <w:p w14:paraId="2DB6152C" w14:textId="77777777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34AE4" w:rsidRPr="00AA2803" w14:paraId="716E5168" w14:textId="77777777" w:rsidTr="00FB701B">
        <w:tc>
          <w:tcPr>
            <w:tcW w:w="391" w:type="dxa"/>
            <w:tcBorders>
              <w:top w:val="single" w:sz="4" w:space="0" w:color="auto"/>
            </w:tcBorders>
          </w:tcPr>
          <w:p w14:paraId="50AAD820" w14:textId="77777777" w:rsidR="00334AE4" w:rsidRPr="00AA2803" w:rsidRDefault="00334AE4" w:rsidP="00334AE4">
            <w:pPr>
              <w:pStyle w:val="af"/>
              <w:numPr>
                <w:ilvl w:val="0"/>
                <w:numId w:val="9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4"/>
          </w:tcPr>
          <w:p w14:paraId="453223AF" w14:textId="0F6133D0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1984" w:type="dxa"/>
            <w:gridSpan w:val="2"/>
          </w:tcPr>
          <w:p w14:paraId="2F8FC52B" w14:textId="61FEC90F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692" w:type="dxa"/>
            <w:gridSpan w:val="2"/>
          </w:tcPr>
          <w:p w14:paraId="398BDF3C" w14:textId="32ABECAC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45FFC7C1" w14:textId="77777777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gridSpan w:val="2"/>
          </w:tcPr>
          <w:p w14:paraId="009F117B" w14:textId="77777777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34AE4" w:rsidRPr="00AA2803" w14:paraId="3144D60E" w14:textId="77777777" w:rsidTr="00FB701B">
        <w:tc>
          <w:tcPr>
            <w:tcW w:w="391" w:type="dxa"/>
            <w:tcBorders>
              <w:top w:val="single" w:sz="4" w:space="0" w:color="auto"/>
            </w:tcBorders>
          </w:tcPr>
          <w:p w14:paraId="3035E5B0" w14:textId="77777777" w:rsidR="00334AE4" w:rsidRPr="00AA2803" w:rsidRDefault="00334AE4" w:rsidP="00334AE4">
            <w:pPr>
              <w:pStyle w:val="af"/>
              <w:numPr>
                <w:ilvl w:val="0"/>
                <w:numId w:val="9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4"/>
          </w:tcPr>
          <w:p w14:paraId="1EB96D54" w14:textId="59665746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本号</w:t>
            </w:r>
          </w:p>
        </w:tc>
        <w:tc>
          <w:tcPr>
            <w:tcW w:w="1984" w:type="dxa"/>
            <w:gridSpan w:val="2"/>
          </w:tcPr>
          <w:p w14:paraId="4AA3E191" w14:textId="13250653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PACKAGE_NO</w:t>
            </w:r>
          </w:p>
        </w:tc>
        <w:tc>
          <w:tcPr>
            <w:tcW w:w="1692" w:type="dxa"/>
            <w:gridSpan w:val="2"/>
          </w:tcPr>
          <w:p w14:paraId="0C115E68" w14:textId="09DAF26B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115F7062" w14:textId="77777777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gridSpan w:val="2"/>
          </w:tcPr>
          <w:p w14:paraId="156726B6" w14:textId="77777777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34AE4" w:rsidRPr="00AA2803" w14:paraId="58FDD308" w14:textId="77777777" w:rsidTr="00FB701B">
        <w:tc>
          <w:tcPr>
            <w:tcW w:w="391" w:type="dxa"/>
            <w:tcBorders>
              <w:top w:val="single" w:sz="4" w:space="0" w:color="auto"/>
            </w:tcBorders>
          </w:tcPr>
          <w:p w14:paraId="38D4AAEE" w14:textId="77777777" w:rsidR="00334AE4" w:rsidRPr="00AA2803" w:rsidRDefault="00334AE4" w:rsidP="00334AE4">
            <w:pPr>
              <w:pStyle w:val="af"/>
              <w:numPr>
                <w:ilvl w:val="0"/>
                <w:numId w:val="9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4"/>
          </w:tcPr>
          <w:p w14:paraId="51AE501D" w14:textId="26FC01E7" w:rsidR="00334AE4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票号</w:t>
            </w:r>
          </w:p>
        </w:tc>
        <w:tc>
          <w:tcPr>
            <w:tcW w:w="1984" w:type="dxa"/>
            <w:gridSpan w:val="2"/>
          </w:tcPr>
          <w:p w14:paraId="274458B4" w14:textId="6DEE30AE" w:rsidR="00334AE4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TICKET_NO</w:t>
            </w:r>
          </w:p>
        </w:tc>
        <w:tc>
          <w:tcPr>
            <w:tcW w:w="1692" w:type="dxa"/>
            <w:gridSpan w:val="2"/>
          </w:tcPr>
          <w:p w14:paraId="040BC803" w14:textId="3F074615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NUMBER(5)</w:t>
            </w:r>
          </w:p>
        </w:tc>
        <w:tc>
          <w:tcPr>
            <w:tcW w:w="709" w:type="dxa"/>
            <w:gridSpan w:val="2"/>
          </w:tcPr>
          <w:p w14:paraId="5304CDAA" w14:textId="77777777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gridSpan w:val="2"/>
          </w:tcPr>
          <w:p w14:paraId="7A52E3E5" w14:textId="77777777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334AE4" w:rsidRPr="00AA2803" w14:paraId="76974023" w14:textId="77777777" w:rsidTr="00FB701B">
        <w:tc>
          <w:tcPr>
            <w:tcW w:w="391" w:type="dxa"/>
            <w:tcBorders>
              <w:top w:val="single" w:sz="4" w:space="0" w:color="auto"/>
            </w:tcBorders>
          </w:tcPr>
          <w:p w14:paraId="1C95CA14" w14:textId="77777777" w:rsidR="00334AE4" w:rsidRPr="00AA2803" w:rsidRDefault="00334AE4" w:rsidP="00334AE4">
            <w:pPr>
              <w:pStyle w:val="af"/>
              <w:numPr>
                <w:ilvl w:val="0"/>
                <w:numId w:val="9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4"/>
          </w:tcPr>
          <w:p w14:paraId="39761185" w14:textId="64718EAB" w:rsidR="00334AE4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保安区码</w:t>
            </w:r>
          </w:p>
        </w:tc>
        <w:tc>
          <w:tcPr>
            <w:tcW w:w="1984" w:type="dxa"/>
            <w:gridSpan w:val="2"/>
          </w:tcPr>
          <w:p w14:paraId="018AF443" w14:textId="58B4C1C3" w:rsidR="00334AE4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SECURITY_CODE</w:t>
            </w:r>
          </w:p>
        </w:tc>
        <w:tc>
          <w:tcPr>
            <w:tcW w:w="1692" w:type="dxa"/>
            <w:gridSpan w:val="2"/>
          </w:tcPr>
          <w:p w14:paraId="4AC952C1" w14:textId="52F9500D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VARCHAR2(50)</w:t>
            </w:r>
          </w:p>
        </w:tc>
        <w:tc>
          <w:tcPr>
            <w:tcW w:w="709" w:type="dxa"/>
            <w:gridSpan w:val="2"/>
          </w:tcPr>
          <w:p w14:paraId="28789A98" w14:textId="77777777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gridSpan w:val="2"/>
          </w:tcPr>
          <w:p w14:paraId="35CF8E6A" w14:textId="77777777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334AE4" w:rsidRPr="00AA2803" w14:paraId="3CC8844D" w14:textId="77777777" w:rsidTr="00FB701B">
        <w:tc>
          <w:tcPr>
            <w:tcW w:w="391" w:type="dxa"/>
            <w:tcBorders>
              <w:top w:val="single" w:sz="4" w:space="0" w:color="auto"/>
            </w:tcBorders>
          </w:tcPr>
          <w:p w14:paraId="2384716F" w14:textId="77777777" w:rsidR="00334AE4" w:rsidRPr="00AA2803" w:rsidRDefault="00334AE4" w:rsidP="00334AE4">
            <w:pPr>
              <w:pStyle w:val="af"/>
              <w:numPr>
                <w:ilvl w:val="0"/>
                <w:numId w:val="9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4"/>
          </w:tcPr>
          <w:p w14:paraId="2B006666" w14:textId="23FEC068" w:rsidR="00334AE4" w:rsidRPr="00DB3856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兑奖状态（1-成功、2-非法票、3-已兑奖、4-中大奖、5-未中奖、6-未销售）</w:t>
            </w:r>
          </w:p>
        </w:tc>
        <w:tc>
          <w:tcPr>
            <w:tcW w:w="1984" w:type="dxa"/>
            <w:gridSpan w:val="2"/>
          </w:tcPr>
          <w:p w14:paraId="49651DF0" w14:textId="2C830611" w:rsidR="00334AE4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PAID_STATUS</w:t>
            </w:r>
          </w:p>
        </w:tc>
        <w:tc>
          <w:tcPr>
            <w:tcW w:w="1692" w:type="dxa"/>
            <w:gridSpan w:val="2"/>
          </w:tcPr>
          <w:p w14:paraId="473A5395" w14:textId="60B293A6" w:rsidR="00334AE4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NUMBER(1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3A55B57" w14:textId="77777777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gridSpan w:val="2"/>
          </w:tcPr>
          <w:p w14:paraId="19ADD4C7" w14:textId="4FDD8D18" w:rsidR="00334AE4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334AE4" w:rsidRPr="00AA2803" w14:paraId="3403423B" w14:textId="77777777" w:rsidTr="00FB701B">
        <w:tc>
          <w:tcPr>
            <w:tcW w:w="391" w:type="dxa"/>
            <w:tcBorders>
              <w:top w:val="single" w:sz="4" w:space="0" w:color="auto"/>
            </w:tcBorders>
          </w:tcPr>
          <w:p w14:paraId="77D2AFE7" w14:textId="77777777" w:rsidR="00334AE4" w:rsidRPr="00AA2803" w:rsidRDefault="00334AE4" w:rsidP="00334AE4">
            <w:pPr>
              <w:pStyle w:val="af"/>
              <w:numPr>
                <w:ilvl w:val="0"/>
                <w:numId w:val="9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4"/>
          </w:tcPr>
          <w:p w14:paraId="68B31ADD" w14:textId="5127B4D1" w:rsidR="00334AE4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兑奖流水号</w:t>
            </w:r>
          </w:p>
        </w:tc>
        <w:tc>
          <w:tcPr>
            <w:tcW w:w="1984" w:type="dxa"/>
            <w:gridSpan w:val="2"/>
          </w:tcPr>
          <w:p w14:paraId="3A1A8A7E" w14:textId="569431C1" w:rsidR="00334AE4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PAY_FLOW</w:t>
            </w:r>
          </w:p>
        </w:tc>
        <w:tc>
          <w:tcPr>
            <w:tcW w:w="1692" w:type="dxa"/>
            <w:gridSpan w:val="2"/>
          </w:tcPr>
          <w:p w14:paraId="273FE76E" w14:textId="0E45AF94" w:rsidR="00334AE4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CHAR(2</w:t>
            </w:r>
            <w:r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99E30C4" w14:textId="017ABA79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gridSpan w:val="2"/>
          </w:tcPr>
          <w:p w14:paraId="24C1A5D2" w14:textId="77777777" w:rsidR="00334AE4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C504F" w:rsidRPr="00AA2803" w14:paraId="5E9665F6" w14:textId="77777777" w:rsidTr="00FB701B">
        <w:tc>
          <w:tcPr>
            <w:tcW w:w="391" w:type="dxa"/>
            <w:tcBorders>
              <w:top w:val="single" w:sz="4" w:space="0" w:color="auto"/>
            </w:tcBorders>
          </w:tcPr>
          <w:p w14:paraId="158D5F81" w14:textId="77777777" w:rsidR="00AC504F" w:rsidRPr="00AA2803" w:rsidRDefault="00AC504F" w:rsidP="00334AE4">
            <w:pPr>
              <w:pStyle w:val="af"/>
              <w:numPr>
                <w:ilvl w:val="0"/>
                <w:numId w:val="9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4"/>
          </w:tcPr>
          <w:p w14:paraId="6B9587F7" w14:textId="045951EA" w:rsidR="00AC504F" w:rsidRDefault="00AC504F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中奖金额</w:t>
            </w:r>
          </w:p>
        </w:tc>
        <w:tc>
          <w:tcPr>
            <w:tcW w:w="1984" w:type="dxa"/>
            <w:gridSpan w:val="2"/>
          </w:tcPr>
          <w:p w14:paraId="628E0018" w14:textId="13613B6A" w:rsidR="00AC504F" w:rsidRPr="00AA2803" w:rsidRDefault="00AC504F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REWARD_AMOUNT</w:t>
            </w:r>
          </w:p>
        </w:tc>
        <w:tc>
          <w:tcPr>
            <w:tcW w:w="1692" w:type="dxa"/>
            <w:gridSpan w:val="2"/>
          </w:tcPr>
          <w:p w14:paraId="7CA6922D" w14:textId="143112B3" w:rsidR="00AC504F" w:rsidRPr="00AA2803" w:rsidRDefault="00AC504F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1D42B30C" w14:textId="77777777" w:rsidR="00AC504F" w:rsidRPr="00AA2803" w:rsidRDefault="00AC504F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gridSpan w:val="2"/>
          </w:tcPr>
          <w:p w14:paraId="22DBA003" w14:textId="77777777" w:rsidR="00AC504F" w:rsidRDefault="00AC504F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65AB6" w:rsidRPr="00AA2803" w14:paraId="0222AE0C" w14:textId="77777777" w:rsidTr="00FB701B">
        <w:tc>
          <w:tcPr>
            <w:tcW w:w="391" w:type="dxa"/>
            <w:tcBorders>
              <w:top w:val="single" w:sz="4" w:space="0" w:color="auto"/>
            </w:tcBorders>
          </w:tcPr>
          <w:p w14:paraId="6487965C" w14:textId="77777777" w:rsidR="00B65AB6" w:rsidRPr="00AA2803" w:rsidRDefault="00B65AB6" w:rsidP="00B65AB6">
            <w:pPr>
              <w:pStyle w:val="af"/>
              <w:numPr>
                <w:ilvl w:val="0"/>
                <w:numId w:val="9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4"/>
          </w:tcPr>
          <w:p w14:paraId="40A0260E" w14:textId="002A53EF" w:rsidR="00B65AB6" w:rsidRDefault="00B65AB6" w:rsidP="00B65AB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兑奖时间</w:t>
            </w:r>
          </w:p>
        </w:tc>
        <w:tc>
          <w:tcPr>
            <w:tcW w:w="1984" w:type="dxa"/>
            <w:gridSpan w:val="2"/>
          </w:tcPr>
          <w:p w14:paraId="5AE0D0BC" w14:textId="72E2A0BB" w:rsidR="00B65AB6" w:rsidRDefault="00B65AB6" w:rsidP="00B65AB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PAY_TIME</w:t>
            </w:r>
          </w:p>
        </w:tc>
        <w:tc>
          <w:tcPr>
            <w:tcW w:w="1692" w:type="dxa"/>
            <w:gridSpan w:val="2"/>
          </w:tcPr>
          <w:p w14:paraId="7DB49A7A" w14:textId="7B3D2CE1" w:rsidR="00B65AB6" w:rsidRDefault="00B65AB6" w:rsidP="00B65AB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149746E4" w14:textId="74EFA135" w:rsidR="00B65AB6" w:rsidRPr="00AA2803" w:rsidRDefault="00B65AB6" w:rsidP="00B65AB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gridSpan w:val="2"/>
          </w:tcPr>
          <w:p w14:paraId="0A874304" w14:textId="280856A1" w:rsidR="00B65AB6" w:rsidRDefault="00B65AB6" w:rsidP="00B65AB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sysdate</w:t>
            </w:r>
          </w:p>
        </w:tc>
      </w:tr>
      <w:tr w:rsidR="00CA0089" w:rsidRPr="00AA2803" w14:paraId="2F78CBE2" w14:textId="77777777" w:rsidTr="00FB701B">
        <w:tc>
          <w:tcPr>
            <w:tcW w:w="391" w:type="dxa"/>
            <w:tcBorders>
              <w:top w:val="single" w:sz="4" w:space="0" w:color="auto"/>
            </w:tcBorders>
          </w:tcPr>
          <w:p w14:paraId="4843B6FC" w14:textId="77777777" w:rsidR="00CA0089" w:rsidRPr="00AA2803" w:rsidRDefault="00CA0089" w:rsidP="00CA0089">
            <w:pPr>
              <w:pStyle w:val="af"/>
              <w:numPr>
                <w:ilvl w:val="0"/>
                <w:numId w:val="9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4"/>
          </w:tcPr>
          <w:p w14:paraId="68CFC99F" w14:textId="0491CDC5" w:rsidR="00CA0089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是否旧票</w:t>
            </w:r>
          </w:p>
        </w:tc>
        <w:tc>
          <w:tcPr>
            <w:tcW w:w="1984" w:type="dxa"/>
            <w:gridSpan w:val="2"/>
          </w:tcPr>
          <w:p w14:paraId="0676BE12" w14:textId="688FB2F0" w:rsidR="00CA0089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IS_OLD_TICKET</w:t>
            </w:r>
          </w:p>
        </w:tc>
        <w:tc>
          <w:tcPr>
            <w:tcW w:w="1692" w:type="dxa"/>
            <w:gridSpan w:val="2"/>
          </w:tcPr>
          <w:p w14:paraId="14665BD5" w14:textId="3D9B6D33" w:rsidR="00CA0089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1</w:t>
            </w:r>
            <w:r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5DDC30F" w14:textId="613472B6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gridSpan w:val="2"/>
          </w:tcPr>
          <w:p w14:paraId="1790F7A2" w14:textId="3421A874" w:rsidR="00CA0089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CA0089" w:rsidRPr="00AA2803" w14:paraId="3D690764" w14:textId="77777777" w:rsidTr="00FB701B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35489AD7" w14:textId="7777777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CA0089" w:rsidRPr="00AA2803" w14:paraId="5BCDA3BE" w14:textId="77777777" w:rsidTr="0079384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4D66A4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29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16756DB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924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47BC8A8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CA0089" w:rsidRPr="00AA2803" w14:paraId="7157E56E" w14:textId="77777777" w:rsidTr="0079384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0F95EC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290" w:type="dxa"/>
            <w:gridSpan w:val="4"/>
            <w:tcBorders>
              <w:left w:val="single" w:sz="4" w:space="0" w:color="auto"/>
            </w:tcBorders>
          </w:tcPr>
          <w:p w14:paraId="1FF78023" w14:textId="3DD73DD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FD1196">
              <w:rPr>
                <w:rFonts w:ascii="新宋体" w:eastAsia="新宋体" w:hAnsi="新宋体"/>
                <w:szCs w:val="22"/>
              </w:rPr>
              <w:t>PK_SALE_</w:t>
            </w:r>
            <w:r>
              <w:rPr>
                <w:rFonts w:ascii="新宋体" w:eastAsia="新宋体" w:hAnsi="新宋体"/>
                <w:szCs w:val="22"/>
              </w:rPr>
              <w:t>PAID_DETAIL</w:t>
            </w:r>
          </w:p>
        </w:tc>
        <w:tc>
          <w:tcPr>
            <w:tcW w:w="5924" w:type="dxa"/>
            <w:gridSpan w:val="7"/>
            <w:tcBorders>
              <w:left w:val="single" w:sz="4" w:space="0" w:color="auto"/>
            </w:tcBorders>
          </w:tcPr>
          <w:p w14:paraId="74FB8CDD" w14:textId="4B4A5D4C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DJXQ_SEQ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</w:tr>
      <w:tr w:rsidR="00CA0089" w:rsidRPr="00AA2803" w14:paraId="7587803B" w14:textId="77777777" w:rsidTr="0079384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09A392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29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0D50690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55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76972B7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183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362BD5C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E0734F4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CA0089" w:rsidRPr="00AA2803" w14:paraId="491AF6E0" w14:textId="77777777" w:rsidTr="0079384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4F408E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290" w:type="dxa"/>
            <w:gridSpan w:val="4"/>
            <w:tcBorders>
              <w:left w:val="single" w:sz="4" w:space="0" w:color="auto"/>
            </w:tcBorders>
          </w:tcPr>
          <w:p w14:paraId="7D6C81CA" w14:textId="7777777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55" w:type="dxa"/>
            <w:tcBorders>
              <w:left w:val="single" w:sz="4" w:space="0" w:color="auto"/>
            </w:tcBorders>
          </w:tcPr>
          <w:p w14:paraId="46BC2C67" w14:textId="7777777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837" w:type="dxa"/>
            <w:gridSpan w:val="3"/>
            <w:tcBorders>
              <w:left w:val="single" w:sz="4" w:space="0" w:color="auto"/>
            </w:tcBorders>
          </w:tcPr>
          <w:p w14:paraId="3C00355F" w14:textId="7777777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3"/>
            <w:tcBorders>
              <w:left w:val="single" w:sz="4" w:space="0" w:color="auto"/>
            </w:tcBorders>
          </w:tcPr>
          <w:p w14:paraId="6F0C6210" w14:textId="7777777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A0089" w:rsidRPr="00AA2803" w14:paraId="6BFADDA3" w14:textId="77777777" w:rsidTr="001B0F0D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7DBAFB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29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47AED3A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4394" w:type="dxa"/>
            <w:gridSpan w:val="6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AEB8CD4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9869B26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CA0089" w:rsidRPr="00AA2803" w14:paraId="64E2A06B" w14:textId="77777777" w:rsidTr="001B0F0D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15B871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290" w:type="dxa"/>
            <w:gridSpan w:val="4"/>
            <w:tcBorders>
              <w:left w:val="single" w:sz="4" w:space="0" w:color="auto"/>
            </w:tcBorders>
          </w:tcPr>
          <w:p w14:paraId="66519533" w14:textId="112982C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IDX_SALE_PAID_DETAIL_DJXQ</w:t>
            </w:r>
          </w:p>
        </w:tc>
        <w:tc>
          <w:tcPr>
            <w:tcW w:w="4394" w:type="dxa"/>
            <w:gridSpan w:val="6"/>
            <w:tcBorders>
              <w:left w:val="single" w:sz="4" w:space="0" w:color="auto"/>
            </w:tcBorders>
          </w:tcPr>
          <w:p w14:paraId="62D5B0AC" w14:textId="1BF7461C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DJXQ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3AE7ACF2" w14:textId="7777777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A0089" w:rsidRPr="00AA2803" w14:paraId="322E7344" w14:textId="77777777" w:rsidTr="001B0F0D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8064CF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290" w:type="dxa"/>
            <w:gridSpan w:val="4"/>
            <w:tcBorders>
              <w:left w:val="single" w:sz="4" w:space="0" w:color="auto"/>
            </w:tcBorders>
          </w:tcPr>
          <w:p w14:paraId="58A81417" w14:textId="27B17779" w:rsidR="00CA0089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IDX_SALE_PAID_DETAIL_</w:t>
            </w:r>
            <w:r>
              <w:rPr>
                <w:rFonts w:ascii="新宋体" w:eastAsia="新宋体" w:hAnsi="新宋体"/>
                <w:szCs w:val="22"/>
              </w:rPr>
              <w:t>TICKET</w:t>
            </w:r>
          </w:p>
        </w:tc>
        <w:tc>
          <w:tcPr>
            <w:tcW w:w="4394" w:type="dxa"/>
            <w:gridSpan w:val="6"/>
            <w:tcBorders>
              <w:left w:val="single" w:sz="4" w:space="0" w:color="auto"/>
            </w:tcBorders>
          </w:tcPr>
          <w:p w14:paraId="4317ADB8" w14:textId="50E56AD7" w:rsidR="00CA0089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793843">
              <w:rPr>
                <w:rFonts w:ascii="新宋体" w:eastAsia="新宋体" w:hAnsi="新宋体"/>
                <w:szCs w:val="22"/>
              </w:rPr>
              <w:t>PLAN_CODE,BATCH_NO,PACKAGE_NO,TICKET_NO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7E703858" w14:textId="7777777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A0089" w:rsidRPr="00AA2803" w14:paraId="1F440B7B" w14:textId="77777777" w:rsidTr="001B0F0D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F5FE47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290" w:type="dxa"/>
            <w:gridSpan w:val="4"/>
            <w:tcBorders>
              <w:left w:val="single" w:sz="4" w:space="0" w:color="auto"/>
            </w:tcBorders>
          </w:tcPr>
          <w:p w14:paraId="6F28DA7C" w14:textId="05BA8027" w:rsidR="00CA0089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IDX_SALE_PAID_DETAIL_</w:t>
            </w:r>
            <w:r>
              <w:rPr>
                <w:rFonts w:ascii="新宋体" w:eastAsia="新宋体" w:hAnsi="新宋体"/>
                <w:szCs w:val="22"/>
              </w:rPr>
              <w:t>FLOW</w:t>
            </w:r>
          </w:p>
        </w:tc>
        <w:tc>
          <w:tcPr>
            <w:tcW w:w="4394" w:type="dxa"/>
            <w:gridSpan w:val="6"/>
            <w:tcBorders>
              <w:left w:val="single" w:sz="4" w:space="0" w:color="auto"/>
            </w:tcBorders>
          </w:tcPr>
          <w:p w14:paraId="0D52A815" w14:textId="3DA74B1D" w:rsidR="00CA0089" w:rsidRPr="0079384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PAY_FLOW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3706E9CC" w14:textId="7777777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A0089" w:rsidRPr="00AA2803" w14:paraId="4253E66B" w14:textId="77777777" w:rsidTr="00FB701B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312746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1"/>
            <w:tcBorders>
              <w:left w:val="single" w:sz="4" w:space="0" w:color="auto"/>
            </w:tcBorders>
          </w:tcPr>
          <w:p w14:paraId="29BC92AE" w14:textId="7777777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A0089" w:rsidRPr="00AA2803" w14:paraId="5DAD32CF" w14:textId="77777777" w:rsidTr="0079384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B5C1B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9C94B5A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80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A5CA9D8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924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FEC7764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CA0089" w:rsidRPr="00AA2803" w14:paraId="40C5C6CE" w14:textId="77777777" w:rsidTr="0079384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831639" w14:textId="7777777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7F87F8B" w14:textId="7777777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802" w:type="dxa"/>
            <w:gridSpan w:val="2"/>
            <w:tcBorders>
              <w:left w:val="single" w:sz="4" w:space="0" w:color="auto"/>
            </w:tcBorders>
          </w:tcPr>
          <w:p w14:paraId="5341D47B" w14:textId="7777777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924" w:type="dxa"/>
            <w:gridSpan w:val="7"/>
            <w:tcBorders>
              <w:left w:val="single" w:sz="4" w:space="0" w:color="auto"/>
            </w:tcBorders>
          </w:tcPr>
          <w:p w14:paraId="1F815C7C" w14:textId="7777777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A0089" w:rsidRPr="00AA2803" w14:paraId="2DC8AC1F" w14:textId="77777777" w:rsidTr="0079384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E68AACB" w14:textId="7777777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06D2569" w14:textId="7777777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802" w:type="dxa"/>
            <w:gridSpan w:val="2"/>
            <w:tcBorders>
              <w:left w:val="single" w:sz="4" w:space="0" w:color="auto"/>
            </w:tcBorders>
          </w:tcPr>
          <w:p w14:paraId="4640E3C4" w14:textId="7777777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924" w:type="dxa"/>
            <w:gridSpan w:val="7"/>
            <w:tcBorders>
              <w:left w:val="single" w:sz="4" w:space="0" w:color="auto"/>
            </w:tcBorders>
          </w:tcPr>
          <w:p w14:paraId="426EC001" w14:textId="7777777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067FFF3A" w14:textId="77777777" w:rsidR="00CA24DC" w:rsidRDefault="00CA24DC" w:rsidP="00CA24DC"/>
    <w:p w14:paraId="36D79781" w14:textId="77777777" w:rsidR="004109CB" w:rsidRDefault="004109CB" w:rsidP="00FD1196"/>
    <w:p w14:paraId="1F56139F" w14:textId="77777777" w:rsidR="004D0B3A" w:rsidRPr="00AA2803" w:rsidRDefault="00635138" w:rsidP="00E231B0">
      <w:pPr>
        <w:pStyle w:val="3"/>
      </w:pPr>
      <w:bookmarkStart w:id="97" w:name="_游戏历史参数（GP_HISTORY）"/>
      <w:bookmarkStart w:id="98" w:name="_游戏政策参数（GP_POLICY）"/>
      <w:bookmarkStart w:id="99" w:name="_游戏玩法规则（GP_RULE）"/>
      <w:bookmarkStart w:id="100" w:name="_游戏中奖规则（GP_WIN_RULE）"/>
      <w:bookmarkStart w:id="101" w:name="_游戏奖级规则（GP_PRIZE_RULE）"/>
      <w:bookmarkStart w:id="102" w:name="_Toc435450866"/>
      <w:bookmarkEnd w:id="97"/>
      <w:bookmarkEnd w:id="98"/>
      <w:bookmarkEnd w:id="99"/>
      <w:bookmarkEnd w:id="100"/>
      <w:bookmarkEnd w:id="101"/>
      <w:r w:rsidRPr="00AA2803">
        <w:rPr>
          <w:rFonts w:hint="eastAsia"/>
        </w:rPr>
        <w:t>交易流水</w:t>
      </w:r>
      <w:bookmarkEnd w:id="102"/>
    </w:p>
    <w:p w14:paraId="443B72E2" w14:textId="77777777" w:rsidR="004D0B3A" w:rsidRPr="00AA2803" w:rsidRDefault="00B0656C" w:rsidP="00E231B0">
      <w:pPr>
        <w:pStyle w:val="4"/>
      </w:pPr>
      <w:bookmarkStart w:id="103" w:name="_GUI兑奖信息记录表（SALE_GAMEPAYINFO）"/>
      <w:bookmarkStart w:id="104" w:name="_Toc435450867"/>
      <w:bookmarkEnd w:id="103"/>
      <w:r w:rsidRPr="00AA2803">
        <w:rPr>
          <w:rFonts w:hint="eastAsia"/>
        </w:rPr>
        <w:t>GUI</w:t>
      </w:r>
      <w:r w:rsidR="004D0B3A" w:rsidRPr="00AA2803">
        <w:rPr>
          <w:rFonts w:hint="eastAsia"/>
        </w:rPr>
        <w:t>兑奖信息记录表（</w:t>
      </w:r>
      <w:r w:rsidR="00057332" w:rsidRPr="00AA2803">
        <w:rPr>
          <w:rFonts w:hint="eastAsia"/>
        </w:rPr>
        <w:t>FLOW_</w:t>
      </w:r>
      <w:r w:rsidR="00685B8A" w:rsidRPr="00AA2803">
        <w:t>GUI</w:t>
      </w:r>
      <w:r w:rsidR="00A7143C" w:rsidRPr="00AA2803">
        <w:t>_PAY</w:t>
      </w:r>
      <w:r w:rsidR="004D0B3A" w:rsidRPr="00AA2803">
        <w:rPr>
          <w:rFonts w:hint="eastAsia"/>
        </w:rPr>
        <w:t>）</w:t>
      </w:r>
      <w:bookmarkEnd w:id="104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481"/>
        <w:gridCol w:w="8"/>
        <w:gridCol w:w="1982"/>
        <w:gridCol w:w="1128"/>
        <w:gridCol w:w="288"/>
        <w:gridCol w:w="562"/>
        <w:gridCol w:w="145"/>
        <w:gridCol w:w="564"/>
        <w:gridCol w:w="1570"/>
      </w:tblGrid>
      <w:tr w:rsidR="00AA2803" w:rsidRPr="00AA2803" w14:paraId="2095C36C" w14:textId="77777777" w:rsidTr="004D7186">
        <w:tc>
          <w:tcPr>
            <w:tcW w:w="1229" w:type="dxa"/>
            <w:gridSpan w:val="3"/>
            <w:shd w:val="clear" w:color="auto" w:fill="C0C0C0"/>
          </w:tcPr>
          <w:p w14:paraId="37B323D1" w14:textId="77777777" w:rsidR="004D0B3A" w:rsidRPr="00AA2803" w:rsidRDefault="004D0B3A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lastRenderedPageBreak/>
              <w:t>汉字注解</w:t>
            </w:r>
          </w:p>
        </w:tc>
        <w:tc>
          <w:tcPr>
            <w:tcW w:w="4261" w:type="dxa"/>
            <w:gridSpan w:val="4"/>
            <w:shd w:val="clear" w:color="auto" w:fill="auto"/>
          </w:tcPr>
          <w:p w14:paraId="6E71C8FD" w14:textId="77777777" w:rsidR="004D0B3A" w:rsidRPr="00AA2803" w:rsidRDefault="00B0656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GUI</w:t>
            </w:r>
            <w:r w:rsidR="004D0B3A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兑奖信息记录表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1E38775E" w14:textId="77777777" w:rsidR="004D0B3A" w:rsidRPr="00AA2803" w:rsidRDefault="004D0B3A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1" w:type="dxa"/>
            <w:gridSpan w:val="4"/>
            <w:shd w:val="clear" w:color="auto" w:fill="auto"/>
          </w:tcPr>
          <w:p w14:paraId="77480286" w14:textId="77777777" w:rsidR="004D0B3A" w:rsidRPr="00AA2803" w:rsidRDefault="00057332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FLOW_</w:t>
            </w:r>
            <w:r w:rsidR="00685B8A" w:rsidRPr="00AA2803">
              <w:rPr>
                <w:rFonts w:ascii="新宋体" w:eastAsia="新宋体" w:hAnsi="新宋体"/>
                <w:b/>
                <w:sz w:val="24"/>
                <w:szCs w:val="22"/>
              </w:rPr>
              <w:t>GUI</w:t>
            </w: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_PAY</w:t>
            </w:r>
          </w:p>
        </w:tc>
      </w:tr>
      <w:tr w:rsidR="00AA2803" w:rsidRPr="00AA2803" w14:paraId="014F8352" w14:textId="77777777" w:rsidTr="004D7186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2C76B9B6" w14:textId="77777777" w:rsidR="004D0B3A" w:rsidRPr="00AA2803" w:rsidRDefault="004D0B3A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118" w:type="dxa"/>
            <w:gridSpan w:val="5"/>
            <w:tcBorders>
              <w:left w:val="single" w:sz="4" w:space="0" w:color="auto"/>
            </w:tcBorders>
            <w:shd w:val="clear" w:color="auto" w:fill="C0C0C0"/>
          </w:tcPr>
          <w:p w14:paraId="61BF4CCA" w14:textId="77777777" w:rsidR="004D0B3A" w:rsidRPr="00AA2803" w:rsidRDefault="004D0B3A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1982" w:type="dxa"/>
            <w:shd w:val="clear" w:color="auto" w:fill="C0C0C0"/>
          </w:tcPr>
          <w:p w14:paraId="02F1BAC7" w14:textId="77777777" w:rsidR="004D0B3A" w:rsidRPr="00AA2803" w:rsidRDefault="004D0B3A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0E970C28" w14:textId="77777777" w:rsidR="004D0B3A" w:rsidRPr="00AA2803" w:rsidRDefault="004D0B3A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53BA2649" w14:textId="77777777" w:rsidR="004D0B3A" w:rsidRPr="00AA2803" w:rsidRDefault="004D0B3A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70" w:type="dxa"/>
            <w:shd w:val="clear" w:color="auto" w:fill="C0C0C0"/>
          </w:tcPr>
          <w:p w14:paraId="275BA180" w14:textId="77777777" w:rsidR="004D0B3A" w:rsidRPr="00AA2803" w:rsidRDefault="004D0B3A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25957127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626D8FC4" w14:textId="77777777" w:rsidR="00856849" w:rsidRPr="00AA2803" w:rsidRDefault="00856849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20314E23" w14:textId="77777777" w:rsidR="00856849" w:rsidRPr="00AA2803" w:rsidRDefault="00B83F45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中心</w:t>
            </w:r>
            <w:r w:rsidR="00856849" w:rsidRPr="00AA2803">
              <w:rPr>
                <w:rFonts w:ascii="新宋体" w:eastAsia="新宋体" w:hAnsi="新宋体" w:hint="eastAsia"/>
                <w:szCs w:val="22"/>
              </w:rPr>
              <w:t>兑奖</w:t>
            </w:r>
            <w:r w:rsidRPr="00AA2803">
              <w:rPr>
                <w:rFonts w:ascii="新宋体" w:eastAsia="新宋体" w:hAnsi="新宋体" w:hint="eastAsia"/>
                <w:szCs w:val="22"/>
              </w:rPr>
              <w:t>编号（</w:t>
            </w:r>
            <w:r w:rsidR="005C2937" w:rsidRPr="00AA2803">
              <w:rPr>
                <w:rFonts w:ascii="新宋体" w:eastAsia="新宋体" w:hAnsi="新宋体" w:hint="eastAsia"/>
                <w:szCs w:val="22"/>
              </w:rPr>
              <w:t>GD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1234567890）</w:t>
            </w:r>
          </w:p>
        </w:tc>
        <w:tc>
          <w:tcPr>
            <w:tcW w:w="1982" w:type="dxa"/>
          </w:tcPr>
          <w:p w14:paraId="1E8F644B" w14:textId="77777777" w:rsidR="00856849" w:rsidRPr="00AA2803" w:rsidRDefault="00856849" w:rsidP="008568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G</w:t>
            </w:r>
            <w:r w:rsidR="00B83F45" w:rsidRPr="00AA2803">
              <w:rPr>
                <w:rFonts w:ascii="新宋体" w:eastAsia="新宋体" w:hAnsi="新宋体"/>
                <w:szCs w:val="22"/>
              </w:rPr>
              <w:t>UI_PAY_N</w:t>
            </w:r>
            <w:r w:rsidR="00B83F45" w:rsidRPr="00AA2803">
              <w:rPr>
                <w:rFonts w:ascii="新宋体" w:eastAsia="新宋体" w:hAnsi="新宋体" w:hint="eastAsia"/>
                <w:szCs w:val="22"/>
              </w:rPr>
              <w:t>O</w:t>
            </w:r>
          </w:p>
        </w:tc>
        <w:tc>
          <w:tcPr>
            <w:tcW w:w="1978" w:type="dxa"/>
            <w:gridSpan w:val="3"/>
          </w:tcPr>
          <w:p w14:paraId="7E0740F9" w14:textId="77777777" w:rsidR="00856849" w:rsidRPr="00AA2803" w:rsidRDefault="00856849" w:rsidP="008568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="00B83F45" w:rsidRPr="00AA2803">
              <w:rPr>
                <w:rFonts w:ascii="新宋体" w:eastAsia="新宋体" w:hAnsi="新宋体"/>
                <w:szCs w:val="22"/>
              </w:rPr>
              <w:t>12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7548558" w14:textId="77777777" w:rsidR="00856849" w:rsidRPr="00AA2803" w:rsidRDefault="00856849" w:rsidP="008568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008C6899" w14:textId="77777777" w:rsidR="00856849" w:rsidRPr="00AA2803" w:rsidRDefault="00856849" w:rsidP="008568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6FCC187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7122A827" w14:textId="77777777" w:rsidR="004D7186" w:rsidRPr="00AA2803" w:rsidRDefault="004D7186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5999D458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中奖人姓名</w:t>
            </w:r>
          </w:p>
        </w:tc>
        <w:tc>
          <w:tcPr>
            <w:tcW w:w="1982" w:type="dxa"/>
          </w:tcPr>
          <w:p w14:paraId="7D74130D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WINNERNAME</w:t>
            </w:r>
          </w:p>
        </w:tc>
        <w:tc>
          <w:tcPr>
            <w:tcW w:w="1978" w:type="dxa"/>
            <w:gridSpan w:val="3"/>
          </w:tcPr>
          <w:p w14:paraId="690BC6D1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VARCHAR2(1000)</w:t>
            </w:r>
          </w:p>
        </w:tc>
        <w:tc>
          <w:tcPr>
            <w:tcW w:w="709" w:type="dxa"/>
            <w:gridSpan w:val="2"/>
          </w:tcPr>
          <w:p w14:paraId="03D72BC0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70B626D6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29575B9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79990D2A" w14:textId="77777777" w:rsidR="004D7186" w:rsidRPr="00AA2803" w:rsidRDefault="004D7186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7F9AFC24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中奖人性别(1=男、2=女)</w:t>
            </w:r>
          </w:p>
        </w:tc>
        <w:tc>
          <w:tcPr>
            <w:tcW w:w="1982" w:type="dxa"/>
          </w:tcPr>
          <w:p w14:paraId="77C7E2E4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GENDER</w:t>
            </w:r>
          </w:p>
        </w:tc>
        <w:tc>
          <w:tcPr>
            <w:tcW w:w="1978" w:type="dxa"/>
            <w:gridSpan w:val="3"/>
          </w:tcPr>
          <w:p w14:paraId="4A5841BC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36DE9B58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14FA54D7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026B353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1AD22E33" w14:textId="77777777" w:rsidR="004D7186" w:rsidRPr="00AA2803" w:rsidRDefault="004D7186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0C4314E6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中奖人联系方式</w:t>
            </w:r>
          </w:p>
        </w:tc>
        <w:tc>
          <w:tcPr>
            <w:tcW w:w="1982" w:type="dxa"/>
          </w:tcPr>
          <w:p w14:paraId="04858224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CONTACT</w:t>
            </w:r>
          </w:p>
        </w:tc>
        <w:tc>
          <w:tcPr>
            <w:tcW w:w="1978" w:type="dxa"/>
            <w:gridSpan w:val="3"/>
          </w:tcPr>
          <w:p w14:paraId="10DE569A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3CAD1C46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58228A76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7E18B30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27BA448E" w14:textId="77777777" w:rsidR="004D7186" w:rsidRPr="00AA2803" w:rsidRDefault="004D7186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2FE4C76A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中奖人年龄</w:t>
            </w:r>
          </w:p>
        </w:tc>
        <w:tc>
          <w:tcPr>
            <w:tcW w:w="1982" w:type="dxa"/>
          </w:tcPr>
          <w:p w14:paraId="76C30073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AGE</w:t>
            </w:r>
          </w:p>
        </w:tc>
        <w:tc>
          <w:tcPr>
            <w:tcW w:w="1978" w:type="dxa"/>
            <w:gridSpan w:val="3"/>
          </w:tcPr>
          <w:p w14:paraId="31F53EE7" w14:textId="04B10896" w:rsidR="004D7186" w:rsidRPr="00AA2803" w:rsidRDefault="004D7186" w:rsidP="00516D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</w:t>
            </w:r>
            <w:r w:rsidR="00516D96">
              <w:rPr>
                <w:rFonts w:ascii="新宋体" w:eastAsia="新宋体" w:hAnsi="新宋体"/>
                <w:szCs w:val="22"/>
              </w:rPr>
              <w:t>3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87AF8F7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10ADD56E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CBA4DF9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22A5B36A" w14:textId="77777777" w:rsidR="004D7186" w:rsidRPr="00AA2803" w:rsidRDefault="004D7186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49E0B077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中奖人证件号码</w:t>
            </w:r>
          </w:p>
        </w:tc>
        <w:tc>
          <w:tcPr>
            <w:tcW w:w="1982" w:type="dxa"/>
          </w:tcPr>
          <w:p w14:paraId="4BDE9F98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CERT_</w:t>
            </w:r>
            <w:r w:rsidR="00B92149">
              <w:rPr>
                <w:rFonts w:ascii="新宋体" w:eastAsia="新宋体" w:hAnsi="新宋体" w:hint="eastAsia"/>
                <w:szCs w:val="22"/>
              </w:rPr>
              <w:t>NUMBER</w:t>
            </w:r>
          </w:p>
        </w:tc>
        <w:tc>
          <w:tcPr>
            <w:tcW w:w="1978" w:type="dxa"/>
            <w:gridSpan w:val="3"/>
          </w:tcPr>
          <w:p w14:paraId="369D664E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VARCHAR2(50)</w:t>
            </w:r>
          </w:p>
        </w:tc>
        <w:tc>
          <w:tcPr>
            <w:tcW w:w="709" w:type="dxa"/>
            <w:gridSpan w:val="2"/>
          </w:tcPr>
          <w:p w14:paraId="4F6AA13E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48B8985F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138BB" w:rsidRPr="00AA2803" w14:paraId="0EEE45E7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2B5D60B8" w14:textId="0375330E" w:rsidR="00C138BB" w:rsidRPr="00AA2803" w:rsidRDefault="00C138BB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3854432B" w14:textId="487DBA0D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中奖</w:t>
            </w:r>
            <w:r>
              <w:rPr>
                <w:rFonts w:ascii="新宋体" w:eastAsia="新宋体" w:hAnsi="新宋体" w:hint="eastAsia"/>
                <w:szCs w:val="22"/>
              </w:rPr>
              <w:t>等级</w:t>
            </w:r>
          </w:p>
        </w:tc>
        <w:tc>
          <w:tcPr>
            <w:tcW w:w="1982" w:type="dxa"/>
          </w:tcPr>
          <w:p w14:paraId="13A197AC" w14:textId="4B2522A8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REWARD_NO</w:t>
            </w:r>
          </w:p>
        </w:tc>
        <w:tc>
          <w:tcPr>
            <w:tcW w:w="1978" w:type="dxa"/>
            <w:gridSpan w:val="3"/>
          </w:tcPr>
          <w:p w14:paraId="39446D2A" w14:textId="63B70D1B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NUMBER(3)</w:t>
            </w:r>
          </w:p>
        </w:tc>
        <w:tc>
          <w:tcPr>
            <w:tcW w:w="709" w:type="dxa"/>
            <w:gridSpan w:val="2"/>
          </w:tcPr>
          <w:p w14:paraId="111CA945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13967AB6" w14:textId="6C6BED22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138BB" w:rsidRPr="00AA2803" w14:paraId="2B7E4315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424E4504" w14:textId="7F409A49" w:rsidR="00C138BB" w:rsidRPr="00AA2803" w:rsidRDefault="00C138BB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4FBA7229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中奖金额</w:t>
            </w:r>
          </w:p>
        </w:tc>
        <w:tc>
          <w:tcPr>
            <w:tcW w:w="1982" w:type="dxa"/>
          </w:tcPr>
          <w:p w14:paraId="3EBA6237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PAY_AMOUNT</w:t>
            </w:r>
          </w:p>
        </w:tc>
        <w:tc>
          <w:tcPr>
            <w:tcW w:w="1978" w:type="dxa"/>
            <w:gridSpan w:val="3"/>
          </w:tcPr>
          <w:p w14:paraId="0F56B139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0BD99800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35A8E5A2" w14:textId="115EDC92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138BB" w:rsidRPr="00AA2803" w14:paraId="6B11C7EB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25E03E31" w14:textId="758884E3" w:rsidR="00C138BB" w:rsidRPr="00AA2803" w:rsidRDefault="00C138BB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26BEB52B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兑奖时间</w:t>
            </w:r>
          </w:p>
        </w:tc>
        <w:tc>
          <w:tcPr>
            <w:tcW w:w="1982" w:type="dxa"/>
          </w:tcPr>
          <w:p w14:paraId="7D390484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PAY_TIME</w:t>
            </w:r>
          </w:p>
        </w:tc>
        <w:tc>
          <w:tcPr>
            <w:tcW w:w="1978" w:type="dxa"/>
            <w:gridSpan w:val="3"/>
          </w:tcPr>
          <w:p w14:paraId="0F6F2A40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36B49B1D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49AF7469" w14:textId="5EDD9420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138BB" w:rsidRPr="00AA2803" w14:paraId="7E2CD6C6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242F722B" w14:textId="3B8E5848" w:rsidR="00C138BB" w:rsidRPr="00AA2803" w:rsidRDefault="00C138BB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4B3B8F65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兑奖操作员编号</w:t>
            </w:r>
          </w:p>
        </w:tc>
        <w:tc>
          <w:tcPr>
            <w:tcW w:w="1982" w:type="dxa"/>
          </w:tcPr>
          <w:p w14:paraId="46F9033D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PAYER_ADMIN</w:t>
            </w:r>
          </w:p>
        </w:tc>
        <w:tc>
          <w:tcPr>
            <w:tcW w:w="1978" w:type="dxa"/>
            <w:gridSpan w:val="3"/>
          </w:tcPr>
          <w:p w14:paraId="59FE0410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00EECFE7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4AA8E95" w14:textId="370E52E1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138BB" w:rsidRPr="00AA2803" w14:paraId="70A7B1E4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19385DC6" w14:textId="2056A540" w:rsidR="00C138BB" w:rsidRPr="00AA2803" w:rsidRDefault="00C138BB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22722184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兑奖操作员名称</w:t>
            </w:r>
          </w:p>
        </w:tc>
        <w:tc>
          <w:tcPr>
            <w:tcW w:w="1982" w:type="dxa"/>
          </w:tcPr>
          <w:p w14:paraId="0F7C7B5B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PAYER_NAME</w:t>
            </w:r>
          </w:p>
        </w:tc>
        <w:tc>
          <w:tcPr>
            <w:tcW w:w="1978" w:type="dxa"/>
            <w:gridSpan w:val="3"/>
          </w:tcPr>
          <w:p w14:paraId="35950097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VARCHAR2(1000)</w:t>
            </w:r>
          </w:p>
        </w:tc>
        <w:tc>
          <w:tcPr>
            <w:tcW w:w="709" w:type="dxa"/>
            <w:gridSpan w:val="2"/>
          </w:tcPr>
          <w:p w14:paraId="304472FA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4CFBBDA8" w14:textId="2D1BD8BD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138BB" w:rsidRPr="00AA2803" w14:paraId="3725C2E6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6C606C30" w14:textId="2D0B7F35" w:rsidR="00C138BB" w:rsidRPr="00AA2803" w:rsidRDefault="00C138BB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4A237116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1982" w:type="dxa"/>
          </w:tcPr>
          <w:p w14:paraId="4CB63860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3"/>
          </w:tcPr>
          <w:p w14:paraId="059D9D7C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0AAF5306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0310D0C5" w14:textId="323EC4AA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138BB" w:rsidRPr="00AA2803" w14:paraId="1C7D3919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3EB2C747" w14:textId="2D731022" w:rsidR="00C138BB" w:rsidRPr="00AA2803" w:rsidRDefault="00C138BB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6B93B17A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1982" w:type="dxa"/>
          </w:tcPr>
          <w:p w14:paraId="1C0C887D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27DCDDEE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5F3AC7FA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D16BDD3" w14:textId="62DF5955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138BB" w:rsidRPr="00AA2803" w14:paraId="0CFD15D5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0B0427DC" w14:textId="16BCC507" w:rsidR="00C138BB" w:rsidRPr="00AA2803" w:rsidRDefault="00C138BB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3979EA1B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箱号</w:t>
            </w:r>
          </w:p>
        </w:tc>
        <w:tc>
          <w:tcPr>
            <w:tcW w:w="1982" w:type="dxa"/>
          </w:tcPr>
          <w:p w14:paraId="1516D6B7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TRUNK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2837FA35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068680EC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710CA404" w14:textId="66EC6A74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138BB" w:rsidRPr="00AA2803" w14:paraId="0567B6CC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643B40E7" w14:textId="000BFCC3" w:rsidR="00C138BB" w:rsidRPr="00AA2803" w:rsidRDefault="00C138BB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5035C46B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盒号</w:t>
            </w:r>
            <w:r>
              <w:rPr>
                <w:rFonts w:ascii="新宋体" w:eastAsia="新宋体" w:hAnsi="新宋体" w:hint="eastAsia"/>
                <w:szCs w:val="22"/>
              </w:rPr>
              <w:t>（箱号+盒子顺序号）</w:t>
            </w:r>
          </w:p>
        </w:tc>
        <w:tc>
          <w:tcPr>
            <w:tcW w:w="1982" w:type="dxa"/>
          </w:tcPr>
          <w:p w14:paraId="39BD294B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BOX_NO</w:t>
            </w:r>
          </w:p>
        </w:tc>
        <w:tc>
          <w:tcPr>
            <w:tcW w:w="1978" w:type="dxa"/>
            <w:gridSpan w:val="3"/>
          </w:tcPr>
          <w:p w14:paraId="28E5F5B8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0)</w:t>
            </w:r>
          </w:p>
        </w:tc>
        <w:tc>
          <w:tcPr>
            <w:tcW w:w="709" w:type="dxa"/>
            <w:gridSpan w:val="2"/>
          </w:tcPr>
          <w:p w14:paraId="191054A9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228C8F71" w14:textId="5A68C2F4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138BB" w:rsidRPr="00AA2803" w14:paraId="1955D825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76DC744B" w14:textId="784DC418" w:rsidR="00C138BB" w:rsidRPr="00AA2803" w:rsidRDefault="00C138BB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02664654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本号</w:t>
            </w:r>
          </w:p>
        </w:tc>
        <w:tc>
          <w:tcPr>
            <w:tcW w:w="1982" w:type="dxa"/>
          </w:tcPr>
          <w:p w14:paraId="28A4B958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PACKAGE_NO</w:t>
            </w:r>
          </w:p>
        </w:tc>
        <w:tc>
          <w:tcPr>
            <w:tcW w:w="1978" w:type="dxa"/>
            <w:gridSpan w:val="3"/>
          </w:tcPr>
          <w:p w14:paraId="52671A9E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58751256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E4D5F83" w14:textId="476E94C2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138BB" w:rsidRPr="00AA2803" w14:paraId="7837E9B9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0D51B5B9" w14:textId="0D8BCE1B" w:rsidR="00C138BB" w:rsidRPr="00AA2803" w:rsidRDefault="00C138BB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12B5291E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票号</w:t>
            </w:r>
          </w:p>
        </w:tc>
        <w:tc>
          <w:tcPr>
            <w:tcW w:w="1982" w:type="dxa"/>
          </w:tcPr>
          <w:p w14:paraId="4AF70C22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TICKET_NO</w:t>
            </w:r>
          </w:p>
        </w:tc>
        <w:tc>
          <w:tcPr>
            <w:tcW w:w="1978" w:type="dxa"/>
            <w:gridSpan w:val="3"/>
          </w:tcPr>
          <w:p w14:paraId="029962F3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NUMBER(5)</w:t>
            </w:r>
          </w:p>
        </w:tc>
        <w:tc>
          <w:tcPr>
            <w:tcW w:w="709" w:type="dxa"/>
            <w:gridSpan w:val="2"/>
          </w:tcPr>
          <w:p w14:paraId="5175BBA6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2CACB210" w14:textId="16F69A58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138BB" w:rsidRPr="00AA2803" w14:paraId="1D96D0F0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140E5D37" w14:textId="720723D5" w:rsidR="00C138BB" w:rsidRPr="00AA2803" w:rsidRDefault="00C138BB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061AB5F7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保安区码</w:t>
            </w:r>
          </w:p>
        </w:tc>
        <w:tc>
          <w:tcPr>
            <w:tcW w:w="1982" w:type="dxa"/>
          </w:tcPr>
          <w:p w14:paraId="49C373EF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SECURITY_CODE</w:t>
            </w:r>
          </w:p>
        </w:tc>
        <w:tc>
          <w:tcPr>
            <w:tcW w:w="1978" w:type="dxa"/>
            <w:gridSpan w:val="3"/>
          </w:tcPr>
          <w:p w14:paraId="6A43824C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VARCHAR2(50)</w:t>
            </w:r>
          </w:p>
        </w:tc>
        <w:tc>
          <w:tcPr>
            <w:tcW w:w="709" w:type="dxa"/>
            <w:gridSpan w:val="2"/>
          </w:tcPr>
          <w:p w14:paraId="3AEA7BB8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50992114" w14:textId="625F031C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138BB" w:rsidRPr="00AA2803" w14:paraId="1F0BA542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78881AB8" w14:textId="24B9DB18" w:rsidR="00C138BB" w:rsidRPr="00AA2803" w:rsidRDefault="00C138BB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18760E0A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是否手动兑奖（1-是，0-否）</w:t>
            </w:r>
          </w:p>
        </w:tc>
        <w:tc>
          <w:tcPr>
            <w:tcW w:w="1982" w:type="dxa"/>
          </w:tcPr>
          <w:p w14:paraId="04055F97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IS_MANUAL</w:t>
            </w:r>
          </w:p>
        </w:tc>
        <w:tc>
          <w:tcPr>
            <w:tcW w:w="1978" w:type="dxa"/>
            <w:gridSpan w:val="3"/>
          </w:tcPr>
          <w:p w14:paraId="5D30E20B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375CB70F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7AE785F9" w14:textId="1FC0062E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138BB" w:rsidRPr="00AA2803" w14:paraId="0BAF770F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3EB8E6EF" w14:textId="51E6D681" w:rsidR="00C138BB" w:rsidRPr="00AA2803" w:rsidRDefault="00C138BB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5680301F" w14:textId="750062CB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兑奖流水</w:t>
            </w:r>
          </w:p>
        </w:tc>
        <w:tc>
          <w:tcPr>
            <w:tcW w:w="1982" w:type="dxa"/>
          </w:tcPr>
          <w:p w14:paraId="0EC2F22D" w14:textId="6762AFEB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PAY_FLOW</w:t>
            </w:r>
          </w:p>
        </w:tc>
        <w:tc>
          <w:tcPr>
            <w:tcW w:w="1978" w:type="dxa"/>
            <w:gridSpan w:val="3"/>
          </w:tcPr>
          <w:p w14:paraId="67D164D0" w14:textId="5003AE1A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CHAR(2</w:t>
            </w:r>
            <w:r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7156FCE" w14:textId="3B4EAE7C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3C6F0F6C" w14:textId="09B723D8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138BB" w:rsidRPr="00AA2803" w14:paraId="639DFA30" w14:textId="77777777" w:rsidTr="00BD5436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1CCF9BF0" w14:textId="1F11D222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C138BB" w:rsidRPr="00AA2803" w14:paraId="2C666C12" w14:textId="77777777" w:rsidTr="004D7186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93DF86" w14:textId="3E66A3AE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9F2FA96" w14:textId="77777777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7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9841D58" w14:textId="166511C0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C138BB" w:rsidRPr="00AA2803" w14:paraId="6BB080EC" w14:textId="77777777" w:rsidTr="004D718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4CC3BB" w14:textId="77777777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4BFDCAEE" w14:textId="5BE25F0B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PK_</w:t>
            </w:r>
            <w:r w:rsidRPr="00AA2803">
              <w:rPr>
                <w:rFonts w:ascii="新宋体" w:eastAsia="新宋体" w:hAnsi="新宋体"/>
                <w:szCs w:val="22"/>
              </w:rPr>
              <w:t>FLOW_GUI_PAY</w:t>
            </w:r>
          </w:p>
        </w:tc>
        <w:tc>
          <w:tcPr>
            <w:tcW w:w="6247" w:type="dxa"/>
            <w:gridSpan w:val="8"/>
            <w:tcBorders>
              <w:left w:val="single" w:sz="4" w:space="0" w:color="auto"/>
            </w:tcBorders>
          </w:tcPr>
          <w:p w14:paraId="625ED8D0" w14:textId="1D803E4A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GUI_PAY_N</w:t>
            </w:r>
            <w:r w:rsidRPr="00AA2803">
              <w:rPr>
                <w:rFonts w:ascii="新宋体" w:eastAsia="新宋体" w:hAnsi="新宋体" w:hint="eastAsia"/>
                <w:szCs w:val="22"/>
              </w:rPr>
              <w:t>O</w:t>
            </w:r>
          </w:p>
        </w:tc>
      </w:tr>
      <w:tr w:rsidR="00C138BB" w:rsidRPr="00AA2803" w14:paraId="76A4DE6E" w14:textId="77777777" w:rsidTr="004D7186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4EC402" w14:textId="194F97D3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1C27EAF" w14:textId="77777777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D82C017" w14:textId="77777777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C0FF4E5" w14:textId="77777777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4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B32CB0F" w14:textId="3BDC9BBE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C138BB" w:rsidRPr="00AA2803" w14:paraId="74BFD422" w14:textId="77777777" w:rsidTr="004D718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F615F4" w14:textId="77777777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54B4EC02" w14:textId="7FFD84CD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3BCEF5AC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0DB3A55F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4" w:space="0" w:color="auto"/>
            </w:tcBorders>
          </w:tcPr>
          <w:p w14:paraId="3FDBF7D7" w14:textId="23D6BC2B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138BB" w:rsidRPr="00AA2803" w14:paraId="27228A83" w14:textId="77777777" w:rsidTr="004D7186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3A252B" w14:textId="1E7C5BB4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索引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7B0D68A" w14:textId="77777777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6231F9B" w14:textId="77777777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C807558" w14:textId="08B18D0A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C138BB" w:rsidRPr="00AA2803" w14:paraId="2AA8B8C7" w14:textId="77777777" w:rsidTr="004D718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287963" w14:textId="77777777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72C5B4D6" w14:textId="220FC447" w:rsidR="00C138BB" w:rsidRPr="00AA2803" w:rsidRDefault="002E00AF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UDX_</w:t>
            </w:r>
            <w:r>
              <w:rPr>
                <w:rFonts w:ascii="新宋体" w:eastAsia="新宋体" w:hAnsi="新宋体"/>
                <w:szCs w:val="22"/>
              </w:rPr>
              <w:t>FLOW_GUI_PAY_TICKET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25B768E9" w14:textId="29E46C46" w:rsidR="00C138BB" w:rsidRPr="00AA2803" w:rsidRDefault="002E00AF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2E00AF">
              <w:rPr>
                <w:rFonts w:ascii="新宋体" w:eastAsia="新宋体" w:hAnsi="新宋体"/>
                <w:szCs w:val="22"/>
              </w:rPr>
              <w:t>PLAN_CODE,BATCH_NO,TRUNK_NO,BOX_NO,PACKAGE_NO,TICKET_NO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08406D2B" w14:textId="51E9905D" w:rsidR="00C138BB" w:rsidRPr="002E00AF" w:rsidRDefault="002E00AF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唯一</w:t>
            </w:r>
          </w:p>
        </w:tc>
      </w:tr>
      <w:tr w:rsidR="00C138BB" w:rsidRPr="00AA2803" w14:paraId="706D3BB0" w14:textId="77777777" w:rsidTr="004D7186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C57FF0" w14:textId="13A73679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24C9E545" w14:textId="7F58FB22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138BB" w:rsidRPr="00AA2803" w14:paraId="7E7CAE93" w14:textId="77777777" w:rsidTr="004D7186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97D4E9" w14:textId="44E77AA6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0CFBFCB" w14:textId="77777777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9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CFD9DB8" w14:textId="77777777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89886EB" w14:textId="08A88AF4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C138BB" w:rsidRPr="00AA2803" w14:paraId="774A9CC4" w14:textId="77777777" w:rsidTr="004D718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422901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52BB88B" w14:textId="27412155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9" w:type="dxa"/>
            <w:gridSpan w:val="2"/>
            <w:tcBorders>
              <w:left w:val="single" w:sz="4" w:space="0" w:color="auto"/>
            </w:tcBorders>
          </w:tcPr>
          <w:p w14:paraId="09539AA5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67605FDD" w14:textId="662EAA1E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138BB" w:rsidRPr="00AA2803" w14:paraId="4E231AD3" w14:textId="77777777" w:rsidTr="004D718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6CF23C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29591FB" w14:textId="3AD706DA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9" w:type="dxa"/>
            <w:gridSpan w:val="2"/>
            <w:tcBorders>
              <w:left w:val="single" w:sz="4" w:space="0" w:color="auto"/>
            </w:tcBorders>
          </w:tcPr>
          <w:p w14:paraId="1F0E2E24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7E0CDA64" w14:textId="1E58418A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33C8EB18" w14:textId="77777777" w:rsidR="004D0B3A" w:rsidRPr="00AA2803" w:rsidRDefault="004D0B3A" w:rsidP="00861054"/>
    <w:p w14:paraId="3DEFB469" w14:textId="77777777" w:rsidR="005C2937" w:rsidRPr="00AA2803" w:rsidRDefault="005C2937" w:rsidP="005C2937">
      <w:pPr>
        <w:pStyle w:val="4"/>
      </w:pPr>
      <w:bookmarkStart w:id="105" w:name="_Toc435450868"/>
      <w:r w:rsidRPr="00AA2803">
        <w:rPr>
          <w:rFonts w:hint="eastAsia"/>
        </w:rPr>
        <w:t>兑奖</w:t>
      </w:r>
      <w:r w:rsidR="00AA24B5" w:rsidRPr="00AA2803">
        <w:rPr>
          <w:rFonts w:hint="eastAsia"/>
        </w:rPr>
        <w:t>记录</w:t>
      </w:r>
      <w:r w:rsidRPr="00AA2803">
        <w:rPr>
          <w:rFonts w:hint="eastAsia"/>
        </w:rPr>
        <w:t>（</w:t>
      </w:r>
      <w:r w:rsidR="00057332" w:rsidRPr="00AA2803">
        <w:rPr>
          <w:rFonts w:hint="eastAsia"/>
        </w:rPr>
        <w:t>FLOW_</w:t>
      </w:r>
      <w:r w:rsidRPr="00AA2803">
        <w:t>PAY</w:t>
      </w:r>
      <w:r w:rsidRPr="00AA2803">
        <w:rPr>
          <w:rFonts w:hint="eastAsia"/>
        </w:rPr>
        <w:t>）</w:t>
      </w:r>
      <w:bookmarkEnd w:id="105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662"/>
        <w:gridCol w:w="1809"/>
        <w:gridCol w:w="1128"/>
        <w:gridCol w:w="288"/>
        <w:gridCol w:w="562"/>
        <w:gridCol w:w="145"/>
        <w:gridCol w:w="564"/>
        <w:gridCol w:w="1570"/>
      </w:tblGrid>
      <w:tr w:rsidR="00AA2803" w:rsidRPr="00AA2803" w14:paraId="0D144FCA" w14:textId="77777777" w:rsidTr="005E6B04">
        <w:tc>
          <w:tcPr>
            <w:tcW w:w="1229" w:type="dxa"/>
            <w:gridSpan w:val="3"/>
            <w:shd w:val="clear" w:color="auto" w:fill="C0C0C0"/>
          </w:tcPr>
          <w:p w14:paraId="2FE8FEEE" w14:textId="77777777" w:rsidR="005C2937" w:rsidRPr="00AA2803" w:rsidRDefault="005C2937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3"/>
            <w:shd w:val="clear" w:color="auto" w:fill="auto"/>
          </w:tcPr>
          <w:p w14:paraId="1888C1B0" w14:textId="77777777" w:rsidR="005C2937" w:rsidRPr="00AA2803" w:rsidRDefault="005C2937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兑奖</w:t>
            </w:r>
            <w:r w:rsidR="00631290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资金</w:t>
            </w: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流水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517B2C84" w14:textId="77777777" w:rsidR="005C2937" w:rsidRPr="00AA2803" w:rsidRDefault="005C2937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1" w:type="dxa"/>
            <w:gridSpan w:val="4"/>
            <w:shd w:val="clear" w:color="auto" w:fill="auto"/>
          </w:tcPr>
          <w:p w14:paraId="7D67AAE7" w14:textId="77777777" w:rsidR="005C2937" w:rsidRPr="00AA2803" w:rsidRDefault="00605C6F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FLOW_PAY</w:t>
            </w:r>
          </w:p>
        </w:tc>
      </w:tr>
      <w:tr w:rsidR="00AA2803" w:rsidRPr="00AA2803" w14:paraId="4C811FDE" w14:textId="77777777" w:rsidTr="006D7759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5F45B333" w14:textId="77777777" w:rsidR="005C2937" w:rsidRPr="00AA2803" w:rsidRDefault="005C2937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291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0FF89BEC" w14:textId="77777777" w:rsidR="005C2937" w:rsidRPr="00AA2803" w:rsidRDefault="005C2937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1809" w:type="dxa"/>
            <w:shd w:val="clear" w:color="auto" w:fill="C0C0C0"/>
          </w:tcPr>
          <w:p w14:paraId="4F8271E4" w14:textId="77777777" w:rsidR="005C2937" w:rsidRPr="00AA2803" w:rsidRDefault="005C2937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5A582AC4" w14:textId="77777777" w:rsidR="005C2937" w:rsidRPr="00AA2803" w:rsidRDefault="005C2937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036D9379" w14:textId="77777777" w:rsidR="005C2937" w:rsidRPr="00AA2803" w:rsidRDefault="005C2937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70" w:type="dxa"/>
            <w:shd w:val="clear" w:color="auto" w:fill="C0C0C0"/>
          </w:tcPr>
          <w:p w14:paraId="1DBF3C83" w14:textId="77777777" w:rsidR="005C2937" w:rsidRPr="00AA2803" w:rsidRDefault="005C2937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0A415409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10B05CEC" w14:textId="77777777" w:rsidR="005C2937" w:rsidRPr="00AA2803" w:rsidRDefault="005C2937" w:rsidP="006164CE">
            <w:pPr>
              <w:pStyle w:val="af"/>
              <w:numPr>
                <w:ilvl w:val="0"/>
                <w:numId w:val="4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58E971F8" w14:textId="77777777" w:rsidR="005C2937" w:rsidRPr="00AA2803" w:rsidRDefault="005C2937" w:rsidP="00605C6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兑奖流水（DJ12345678901234567890</w:t>
            </w:r>
            <w:r w:rsidR="0010744B">
              <w:rPr>
                <w:rFonts w:ascii="新宋体" w:eastAsia="新宋体" w:hAnsi="新宋体"/>
                <w:szCs w:val="22"/>
              </w:rPr>
              <w:t>1234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1809" w:type="dxa"/>
          </w:tcPr>
          <w:p w14:paraId="0EC625B1" w14:textId="77777777" w:rsidR="005C2937" w:rsidRPr="00AA2803" w:rsidRDefault="005C2937" w:rsidP="005E6B0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PAY_FLOW</w:t>
            </w:r>
          </w:p>
        </w:tc>
        <w:tc>
          <w:tcPr>
            <w:tcW w:w="1978" w:type="dxa"/>
            <w:gridSpan w:val="3"/>
          </w:tcPr>
          <w:p w14:paraId="62A0AEAC" w14:textId="77777777" w:rsidR="005C2937" w:rsidRPr="00AA2803" w:rsidRDefault="005C2937" w:rsidP="001074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="00605C6F" w:rsidRPr="00AA2803">
              <w:rPr>
                <w:rFonts w:ascii="新宋体" w:eastAsia="新宋体" w:hAnsi="新宋体"/>
                <w:szCs w:val="22"/>
              </w:rPr>
              <w:t>2</w:t>
            </w:r>
            <w:r w:rsidR="0010744B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959DF3D" w14:textId="77777777" w:rsidR="005C2937" w:rsidRPr="00AA2803" w:rsidRDefault="005C2937" w:rsidP="005E6B0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7D61070" w14:textId="77777777" w:rsidR="005C2937" w:rsidRPr="00AA2803" w:rsidRDefault="005C2937" w:rsidP="005E6B0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386A00D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07418B5B" w14:textId="77777777" w:rsidR="005D56BA" w:rsidRPr="00AA2803" w:rsidRDefault="005D56BA" w:rsidP="006164CE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788BCA5E" w14:textId="77777777" w:rsidR="005D56BA" w:rsidRPr="00AA2803" w:rsidRDefault="005D56BA" w:rsidP="005D56B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兑奖站点</w:t>
            </w:r>
          </w:p>
        </w:tc>
        <w:tc>
          <w:tcPr>
            <w:tcW w:w="1809" w:type="dxa"/>
          </w:tcPr>
          <w:p w14:paraId="25DF6DB6" w14:textId="77777777" w:rsidR="005D56BA" w:rsidRPr="00AA2803" w:rsidRDefault="005D56BA" w:rsidP="005D56B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PAY_AGENCY</w:t>
            </w:r>
          </w:p>
        </w:tc>
        <w:tc>
          <w:tcPr>
            <w:tcW w:w="1978" w:type="dxa"/>
            <w:gridSpan w:val="3"/>
          </w:tcPr>
          <w:p w14:paraId="0780B8CF" w14:textId="77777777" w:rsidR="005D56BA" w:rsidRPr="00AA2803" w:rsidRDefault="005D56BA" w:rsidP="005D56B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CHAR(8)</w:t>
            </w:r>
          </w:p>
        </w:tc>
        <w:tc>
          <w:tcPr>
            <w:tcW w:w="709" w:type="dxa"/>
            <w:gridSpan w:val="2"/>
          </w:tcPr>
          <w:p w14:paraId="703EA0EF" w14:textId="3ED7A9E9" w:rsidR="005D56BA" w:rsidRPr="00AA2803" w:rsidRDefault="005D56BA" w:rsidP="005D56B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2DB0D275" w14:textId="77777777" w:rsidR="005D56BA" w:rsidRPr="00AA2803" w:rsidRDefault="005D56BA" w:rsidP="005D56B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1ED370D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0EB712DA" w14:textId="77777777" w:rsidR="00635138" w:rsidRPr="00AA2803" w:rsidRDefault="00635138" w:rsidP="006164CE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205B000D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区域编码</w:t>
            </w:r>
          </w:p>
        </w:tc>
        <w:tc>
          <w:tcPr>
            <w:tcW w:w="1809" w:type="dxa"/>
          </w:tcPr>
          <w:p w14:paraId="5E1DB7CE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AREA_CODE</w:t>
            </w:r>
          </w:p>
        </w:tc>
        <w:tc>
          <w:tcPr>
            <w:tcW w:w="1978" w:type="dxa"/>
            <w:gridSpan w:val="3"/>
          </w:tcPr>
          <w:p w14:paraId="352145CF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87FE639" w14:textId="729E3339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3DAFF23F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6E2E73A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2465B13C" w14:textId="77777777" w:rsidR="00635138" w:rsidRPr="00AA2803" w:rsidRDefault="00635138" w:rsidP="006164CE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6C4D1785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兑奖佣金</w:t>
            </w:r>
          </w:p>
        </w:tc>
        <w:tc>
          <w:tcPr>
            <w:tcW w:w="1809" w:type="dxa"/>
          </w:tcPr>
          <w:p w14:paraId="648C4984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PAY_COMM</w:t>
            </w:r>
          </w:p>
        </w:tc>
        <w:tc>
          <w:tcPr>
            <w:tcW w:w="1978" w:type="dxa"/>
            <w:gridSpan w:val="3"/>
          </w:tcPr>
          <w:p w14:paraId="74ED450F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4D7F572B" w14:textId="3A1FFAE8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293FFD3D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297E146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19CD5C49" w14:textId="77777777" w:rsidR="00635138" w:rsidRPr="00AA2803" w:rsidRDefault="00635138" w:rsidP="006164CE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765A298B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兑奖佣金比例（千分位）</w:t>
            </w:r>
          </w:p>
        </w:tc>
        <w:tc>
          <w:tcPr>
            <w:tcW w:w="1809" w:type="dxa"/>
          </w:tcPr>
          <w:p w14:paraId="7BF8AF35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PAY_COMM_RATE</w:t>
            </w:r>
          </w:p>
        </w:tc>
        <w:tc>
          <w:tcPr>
            <w:tcW w:w="1978" w:type="dxa"/>
            <w:gridSpan w:val="3"/>
          </w:tcPr>
          <w:p w14:paraId="0E666BE2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NUMBER(8)</w:t>
            </w:r>
          </w:p>
        </w:tc>
        <w:tc>
          <w:tcPr>
            <w:tcW w:w="709" w:type="dxa"/>
            <w:gridSpan w:val="2"/>
          </w:tcPr>
          <w:p w14:paraId="0A4578AC" w14:textId="77E97104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26332179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10268DC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67A9E463" w14:textId="77777777" w:rsidR="00635138" w:rsidRPr="00AA2803" w:rsidRDefault="00635138" w:rsidP="006164CE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7BAB9F60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1809" w:type="dxa"/>
          </w:tcPr>
          <w:p w14:paraId="020E17EC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3"/>
          </w:tcPr>
          <w:p w14:paraId="71B85787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4802C8FC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2DE54E87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6777305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647D9543" w14:textId="77777777" w:rsidR="00635138" w:rsidRPr="00AA2803" w:rsidRDefault="00635138" w:rsidP="006164CE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40D42746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1809" w:type="dxa"/>
          </w:tcPr>
          <w:p w14:paraId="25F36C8B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0697C83F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07E9D1C3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3020D426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BC778B9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5F847004" w14:textId="77777777" w:rsidR="00AA24B5" w:rsidRPr="00AA2803" w:rsidRDefault="00AA24B5" w:rsidP="006164CE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76CA2430" w14:textId="77777777" w:rsidR="00AA24B5" w:rsidRPr="00AA2803" w:rsidRDefault="00AA24B5" w:rsidP="00AA2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奖组</w:t>
            </w:r>
          </w:p>
        </w:tc>
        <w:tc>
          <w:tcPr>
            <w:tcW w:w="1809" w:type="dxa"/>
          </w:tcPr>
          <w:p w14:paraId="43DB445E" w14:textId="77777777" w:rsidR="00AA24B5" w:rsidRPr="00AA2803" w:rsidRDefault="00AA24B5" w:rsidP="00AA2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REWARD</w:t>
            </w:r>
            <w:r w:rsidRPr="00AA2803">
              <w:rPr>
                <w:rFonts w:ascii="新宋体" w:eastAsia="新宋体" w:hAnsi="新宋体"/>
                <w:szCs w:val="22"/>
              </w:rPr>
              <w:t>_GROUP</w:t>
            </w:r>
          </w:p>
        </w:tc>
        <w:tc>
          <w:tcPr>
            <w:tcW w:w="1978" w:type="dxa"/>
            <w:gridSpan w:val="3"/>
          </w:tcPr>
          <w:p w14:paraId="4DDA9899" w14:textId="77777777" w:rsidR="00AA24B5" w:rsidRPr="00AA2803" w:rsidRDefault="00AA24B5" w:rsidP="00AA2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NUMBER(2)</w:t>
            </w:r>
          </w:p>
        </w:tc>
        <w:tc>
          <w:tcPr>
            <w:tcW w:w="709" w:type="dxa"/>
            <w:gridSpan w:val="2"/>
          </w:tcPr>
          <w:p w14:paraId="561D063D" w14:textId="77777777" w:rsidR="00AA24B5" w:rsidRPr="00AA2803" w:rsidRDefault="00AA24B5" w:rsidP="00AA2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32853824" w14:textId="77777777" w:rsidR="00AA24B5" w:rsidRPr="00AA2803" w:rsidRDefault="00AA24B5" w:rsidP="00AA2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4F68A69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6E6F1B29" w14:textId="77777777" w:rsidR="00AA24B5" w:rsidRPr="00AA2803" w:rsidRDefault="00AA24B5" w:rsidP="006164CE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3771D873" w14:textId="77777777" w:rsidR="00AA24B5" w:rsidRPr="00AA2803" w:rsidRDefault="00AA24B5" w:rsidP="00AA2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箱号</w:t>
            </w:r>
          </w:p>
        </w:tc>
        <w:tc>
          <w:tcPr>
            <w:tcW w:w="1809" w:type="dxa"/>
          </w:tcPr>
          <w:p w14:paraId="258984A0" w14:textId="77777777" w:rsidR="00AA24B5" w:rsidRPr="00AA2803" w:rsidRDefault="00AA24B5" w:rsidP="00AA2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TRUNK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27B1C797" w14:textId="77777777" w:rsidR="00AA24B5" w:rsidRPr="00AA2803" w:rsidRDefault="00AA24B5" w:rsidP="00AA2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6A42C10C" w14:textId="77777777" w:rsidR="00AA24B5" w:rsidRPr="00AA2803" w:rsidRDefault="00AA24B5" w:rsidP="00AA2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DF4D75B" w14:textId="77777777" w:rsidR="00AA24B5" w:rsidRPr="00AA2803" w:rsidRDefault="00AA24B5" w:rsidP="00AA2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6D05071D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1128BB82" w14:textId="77777777" w:rsidR="00CD3B15" w:rsidRPr="00AA2803" w:rsidRDefault="00CD3B15" w:rsidP="006164CE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62AE2A23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盒号</w:t>
            </w:r>
            <w:r>
              <w:rPr>
                <w:rFonts w:ascii="新宋体" w:eastAsia="新宋体" w:hAnsi="新宋体" w:hint="eastAsia"/>
                <w:szCs w:val="22"/>
              </w:rPr>
              <w:t>（箱号+盒子顺序号）</w:t>
            </w:r>
          </w:p>
        </w:tc>
        <w:tc>
          <w:tcPr>
            <w:tcW w:w="1809" w:type="dxa"/>
          </w:tcPr>
          <w:p w14:paraId="4E937E98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BOX_NO</w:t>
            </w:r>
          </w:p>
        </w:tc>
        <w:tc>
          <w:tcPr>
            <w:tcW w:w="1978" w:type="dxa"/>
            <w:gridSpan w:val="3"/>
          </w:tcPr>
          <w:p w14:paraId="0B6C6D0E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0)</w:t>
            </w:r>
          </w:p>
        </w:tc>
        <w:tc>
          <w:tcPr>
            <w:tcW w:w="709" w:type="dxa"/>
            <w:gridSpan w:val="2"/>
          </w:tcPr>
          <w:p w14:paraId="59A071C6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7B39A1E7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6AE7B7C1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74EEC876" w14:textId="77777777" w:rsidR="00CD3B15" w:rsidRPr="00AA2803" w:rsidRDefault="00CD3B15" w:rsidP="006164CE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078D4A7C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本号</w:t>
            </w:r>
          </w:p>
        </w:tc>
        <w:tc>
          <w:tcPr>
            <w:tcW w:w="1809" w:type="dxa"/>
          </w:tcPr>
          <w:p w14:paraId="526F3503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PACKAGE_NO</w:t>
            </w:r>
          </w:p>
        </w:tc>
        <w:tc>
          <w:tcPr>
            <w:tcW w:w="1978" w:type="dxa"/>
            <w:gridSpan w:val="3"/>
          </w:tcPr>
          <w:p w14:paraId="0F519640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47FDC6C7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DBF9C9A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38DE0632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56815209" w14:textId="77777777" w:rsidR="00CD3B15" w:rsidRPr="00AA2803" w:rsidRDefault="00CD3B15" w:rsidP="006164CE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3A3504E7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票号</w:t>
            </w:r>
          </w:p>
        </w:tc>
        <w:tc>
          <w:tcPr>
            <w:tcW w:w="1809" w:type="dxa"/>
          </w:tcPr>
          <w:p w14:paraId="1F09DF65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TICKET_NO</w:t>
            </w:r>
          </w:p>
        </w:tc>
        <w:tc>
          <w:tcPr>
            <w:tcW w:w="1978" w:type="dxa"/>
            <w:gridSpan w:val="3"/>
          </w:tcPr>
          <w:p w14:paraId="58CBF87C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NUMBER(5)</w:t>
            </w:r>
          </w:p>
        </w:tc>
        <w:tc>
          <w:tcPr>
            <w:tcW w:w="709" w:type="dxa"/>
            <w:gridSpan w:val="2"/>
          </w:tcPr>
          <w:p w14:paraId="2408A23D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7A44B4EE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2C5CFFC9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38A09032" w14:textId="77777777" w:rsidR="00CD3B15" w:rsidRPr="00AA2803" w:rsidRDefault="00CD3B15" w:rsidP="006164CE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02C89473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保安区码</w:t>
            </w:r>
          </w:p>
        </w:tc>
        <w:tc>
          <w:tcPr>
            <w:tcW w:w="1809" w:type="dxa"/>
          </w:tcPr>
          <w:p w14:paraId="63F3C1CA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SECURITY_CODE</w:t>
            </w:r>
          </w:p>
        </w:tc>
        <w:tc>
          <w:tcPr>
            <w:tcW w:w="1978" w:type="dxa"/>
            <w:gridSpan w:val="3"/>
          </w:tcPr>
          <w:p w14:paraId="195E3D33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VARCHAR2(50)</w:t>
            </w:r>
          </w:p>
        </w:tc>
        <w:tc>
          <w:tcPr>
            <w:tcW w:w="709" w:type="dxa"/>
            <w:gridSpan w:val="2"/>
          </w:tcPr>
          <w:p w14:paraId="4F5E9DB3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7BD4C380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367DD466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06CD8648" w14:textId="77777777" w:rsidR="00CD3B15" w:rsidRPr="00AA2803" w:rsidRDefault="00CD3B15" w:rsidP="006164CE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15A53DD8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物流区码</w:t>
            </w:r>
          </w:p>
        </w:tc>
        <w:tc>
          <w:tcPr>
            <w:tcW w:w="1809" w:type="dxa"/>
          </w:tcPr>
          <w:p w14:paraId="7F423818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IDENTITY_CODE</w:t>
            </w:r>
          </w:p>
        </w:tc>
        <w:tc>
          <w:tcPr>
            <w:tcW w:w="1978" w:type="dxa"/>
            <w:gridSpan w:val="3"/>
          </w:tcPr>
          <w:p w14:paraId="2A6EEC80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VARCHAR2(50)</w:t>
            </w:r>
          </w:p>
        </w:tc>
        <w:tc>
          <w:tcPr>
            <w:tcW w:w="709" w:type="dxa"/>
            <w:gridSpan w:val="2"/>
          </w:tcPr>
          <w:p w14:paraId="7C73C708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00A78AA0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28A84315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144A1058" w14:textId="77777777" w:rsidR="00CD3B15" w:rsidRPr="00AA2803" w:rsidRDefault="00CD3B15" w:rsidP="006164CE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7861C340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中奖金额</w:t>
            </w:r>
          </w:p>
        </w:tc>
        <w:tc>
          <w:tcPr>
            <w:tcW w:w="1809" w:type="dxa"/>
          </w:tcPr>
          <w:p w14:paraId="598C72CC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PAY_AMOUNT</w:t>
            </w:r>
          </w:p>
        </w:tc>
        <w:tc>
          <w:tcPr>
            <w:tcW w:w="1978" w:type="dxa"/>
            <w:gridSpan w:val="3"/>
          </w:tcPr>
          <w:p w14:paraId="7C1CE262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7B25C77A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73629984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41CBF" w:rsidRPr="00AA2803" w14:paraId="797829F8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145A55FD" w14:textId="77777777" w:rsidR="00041CBF" w:rsidRPr="00AA2803" w:rsidRDefault="00041CBF" w:rsidP="00041CBF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68A18E0B" w14:textId="60ECD515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中奖</w:t>
            </w:r>
            <w:r>
              <w:rPr>
                <w:rFonts w:ascii="新宋体" w:eastAsia="新宋体" w:hAnsi="新宋体" w:hint="eastAsia"/>
                <w:szCs w:val="22"/>
              </w:rPr>
              <w:t>等级</w:t>
            </w:r>
          </w:p>
        </w:tc>
        <w:tc>
          <w:tcPr>
            <w:tcW w:w="1809" w:type="dxa"/>
          </w:tcPr>
          <w:p w14:paraId="18D3329C" w14:textId="78B76842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REWARD_NO</w:t>
            </w:r>
          </w:p>
        </w:tc>
        <w:tc>
          <w:tcPr>
            <w:tcW w:w="1978" w:type="dxa"/>
            <w:gridSpan w:val="3"/>
          </w:tcPr>
          <w:p w14:paraId="794952C0" w14:textId="2F279FD1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NUMBER(3)</w:t>
            </w:r>
          </w:p>
        </w:tc>
        <w:tc>
          <w:tcPr>
            <w:tcW w:w="709" w:type="dxa"/>
            <w:gridSpan w:val="2"/>
          </w:tcPr>
          <w:p w14:paraId="0CF885EA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353626B8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41CBF" w:rsidRPr="00AA2803" w14:paraId="159128CF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5A224648" w14:textId="77777777" w:rsidR="00041CBF" w:rsidRPr="00AA2803" w:rsidRDefault="00041CBF" w:rsidP="00041CBF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6FEF2733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彩票金额</w:t>
            </w:r>
          </w:p>
        </w:tc>
        <w:tc>
          <w:tcPr>
            <w:tcW w:w="1809" w:type="dxa"/>
          </w:tcPr>
          <w:p w14:paraId="44BFB0B6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LOTTERY_AMOUNT</w:t>
            </w:r>
          </w:p>
        </w:tc>
        <w:tc>
          <w:tcPr>
            <w:tcW w:w="1978" w:type="dxa"/>
            <w:gridSpan w:val="3"/>
          </w:tcPr>
          <w:p w14:paraId="08EB003A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3A7456D6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C341833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41CBF" w:rsidRPr="00AA2803" w14:paraId="142DEEED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1DF00CB4" w14:textId="77777777" w:rsidR="00041CBF" w:rsidRPr="00AA2803" w:rsidRDefault="00041CBF" w:rsidP="00041CBF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1D241C93" w14:textId="08CC3450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兑奖佣金</w:t>
            </w:r>
          </w:p>
        </w:tc>
        <w:tc>
          <w:tcPr>
            <w:tcW w:w="1809" w:type="dxa"/>
          </w:tcPr>
          <w:p w14:paraId="0D68FC50" w14:textId="61C1529F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COMM</w:t>
            </w:r>
            <w:r>
              <w:rPr>
                <w:rFonts w:ascii="新宋体" w:eastAsia="新宋体" w:hAnsi="新宋体"/>
                <w:szCs w:val="22"/>
              </w:rPr>
              <w:t>_AMOUNT</w:t>
            </w:r>
          </w:p>
        </w:tc>
        <w:tc>
          <w:tcPr>
            <w:tcW w:w="1978" w:type="dxa"/>
            <w:gridSpan w:val="3"/>
          </w:tcPr>
          <w:p w14:paraId="0FA4326D" w14:textId="508B7C8C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292F3D44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144E1FFD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41CBF" w:rsidRPr="00AA2803" w14:paraId="67039F2C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1EEBCE04" w14:textId="77777777" w:rsidR="00041CBF" w:rsidRPr="00AA2803" w:rsidRDefault="00041CBF" w:rsidP="00041CBF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574B3E34" w14:textId="63FEC39C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兑奖佣金比例</w:t>
            </w:r>
          </w:p>
        </w:tc>
        <w:tc>
          <w:tcPr>
            <w:tcW w:w="1809" w:type="dxa"/>
          </w:tcPr>
          <w:p w14:paraId="7C9E270E" w14:textId="1235E38C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COMM_RATE</w:t>
            </w:r>
          </w:p>
        </w:tc>
        <w:tc>
          <w:tcPr>
            <w:tcW w:w="1978" w:type="dxa"/>
            <w:gridSpan w:val="3"/>
          </w:tcPr>
          <w:p w14:paraId="5A4D3FF1" w14:textId="38673FC9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NUMBER(8)</w:t>
            </w:r>
          </w:p>
        </w:tc>
        <w:tc>
          <w:tcPr>
            <w:tcW w:w="709" w:type="dxa"/>
            <w:gridSpan w:val="2"/>
          </w:tcPr>
          <w:p w14:paraId="609AE421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312EAF30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41CBF" w:rsidRPr="00AA2803" w14:paraId="198B620A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7CD73D3A" w14:textId="77777777" w:rsidR="00041CBF" w:rsidRPr="00AA2803" w:rsidRDefault="00041CBF" w:rsidP="00041CBF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6854C477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兑奖时间</w:t>
            </w:r>
          </w:p>
        </w:tc>
        <w:tc>
          <w:tcPr>
            <w:tcW w:w="1809" w:type="dxa"/>
          </w:tcPr>
          <w:p w14:paraId="170206BD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PAY_TIME</w:t>
            </w:r>
          </w:p>
        </w:tc>
        <w:tc>
          <w:tcPr>
            <w:tcW w:w="1978" w:type="dxa"/>
            <w:gridSpan w:val="3"/>
          </w:tcPr>
          <w:p w14:paraId="43C93DA7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1A4F03F7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457DB77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41CBF" w:rsidRPr="00AA2803" w14:paraId="12E80DFA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133CCC23" w14:textId="77777777" w:rsidR="00041CBF" w:rsidRPr="00AA2803" w:rsidRDefault="00041CBF" w:rsidP="00041CBF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1E701E87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兑奖操作员编号</w:t>
            </w:r>
          </w:p>
        </w:tc>
        <w:tc>
          <w:tcPr>
            <w:tcW w:w="1809" w:type="dxa"/>
          </w:tcPr>
          <w:p w14:paraId="4E4FE347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PAYER_ADMIN</w:t>
            </w:r>
          </w:p>
        </w:tc>
        <w:tc>
          <w:tcPr>
            <w:tcW w:w="1978" w:type="dxa"/>
            <w:gridSpan w:val="3"/>
          </w:tcPr>
          <w:p w14:paraId="69CF0A82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46D316C3" w14:textId="23681BFC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2B1D0225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41CBF" w:rsidRPr="00AA2803" w14:paraId="06BE9BD1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6B6CDCB3" w14:textId="77777777" w:rsidR="00041CBF" w:rsidRPr="00AA2803" w:rsidRDefault="00041CBF" w:rsidP="00041CBF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4A5BB7A9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兑奖操作员名称</w:t>
            </w:r>
          </w:p>
        </w:tc>
        <w:tc>
          <w:tcPr>
            <w:tcW w:w="1809" w:type="dxa"/>
          </w:tcPr>
          <w:p w14:paraId="3BA1B951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PAYER_NAME</w:t>
            </w:r>
          </w:p>
        </w:tc>
        <w:tc>
          <w:tcPr>
            <w:tcW w:w="1978" w:type="dxa"/>
            <w:gridSpan w:val="3"/>
          </w:tcPr>
          <w:p w14:paraId="464F39FB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VARCHAR2(1000)</w:t>
            </w:r>
          </w:p>
        </w:tc>
        <w:tc>
          <w:tcPr>
            <w:tcW w:w="709" w:type="dxa"/>
            <w:gridSpan w:val="2"/>
          </w:tcPr>
          <w:p w14:paraId="68703F0D" w14:textId="6C0665A4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352FD301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41CBF" w:rsidRPr="00AA2803" w14:paraId="064DCFB5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054DDC8E" w14:textId="77777777" w:rsidR="00041CBF" w:rsidRPr="00AA2803" w:rsidRDefault="00041CBF" w:rsidP="00041CBF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1712F72D" w14:textId="640171F6" w:rsidR="00041CBF" w:rsidRPr="00AA2803" w:rsidRDefault="00DB3856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DB3856">
              <w:rPr>
                <w:rFonts w:ascii="新宋体" w:eastAsia="新宋体" w:hAnsi="新宋体" w:hint="eastAsia"/>
                <w:szCs w:val="22"/>
              </w:rPr>
              <w:t>兑奖方式（1=中心兑奖，2=手工兑奖，3=站点兑奖）</w:t>
            </w:r>
          </w:p>
        </w:tc>
        <w:tc>
          <w:tcPr>
            <w:tcW w:w="1809" w:type="dxa"/>
          </w:tcPr>
          <w:p w14:paraId="4DA126AE" w14:textId="12D64193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IS_CENTER_PAID</w:t>
            </w:r>
          </w:p>
        </w:tc>
        <w:tc>
          <w:tcPr>
            <w:tcW w:w="1978" w:type="dxa"/>
            <w:gridSpan w:val="3"/>
          </w:tcPr>
          <w:p w14:paraId="3A55B6EE" w14:textId="46EE2B95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NUMBER(1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5579A83" w14:textId="141BA556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0CCF4319" w14:textId="03A2950F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041CBF" w:rsidRPr="00AA2803" w14:paraId="2CF45953" w14:textId="77777777" w:rsidTr="005E6B04">
        <w:tc>
          <w:tcPr>
            <w:tcW w:w="9747" w:type="dxa"/>
            <w:gridSpan w:val="12"/>
            <w:shd w:val="clear" w:color="auto" w:fill="D9D9D9" w:themeFill="background1" w:themeFillShade="D9"/>
          </w:tcPr>
          <w:p w14:paraId="596C5B38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041CBF" w:rsidRPr="00AA2803" w14:paraId="75FD84D8" w14:textId="77777777" w:rsidTr="006D775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1380CC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15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840DC10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066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B47365D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041CBF" w:rsidRPr="00AA2803" w14:paraId="37821C53" w14:textId="77777777" w:rsidTr="006D775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DE4470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150" w:type="dxa"/>
            <w:gridSpan w:val="3"/>
            <w:tcBorders>
              <w:left w:val="single" w:sz="4" w:space="0" w:color="auto"/>
            </w:tcBorders>
          </w:tcPr>
          <w:p w14:paraId="7EF43ACD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PK_</w:t>
            </w:r>
            <w:r w:rsidRPr="00AA2803">
              <w:rPr>
                <w:rFonts w:ascii="新宋体" w:eastAsia="新宋体" w:hAnsi="新宋体"/>
                <w:szCs w:val="22"/>
              </w:rPr>
              <w:t>FLOW_PAY</w:t>
            </w:r>
          </w:p>
        </w:tc>
        <w:tc>
          <w:tcPr>
            <w:tcW w:w="6066" w:type="dxa"/>
            <w:gridSpan w:val="7"/>
            <w:tcBorders>
              <w:left w:val="single" w:sz="4" w:space="0" w:color="auto"/>
            </w:tcBorders>
          </w:tcPr>
          <w:p w14:paraId="7A80BA90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PAY_FLOW</w:t>
            </w:r>
          </w:p>
        </w:tc>
      </w:tr>
      <w:tr w:rsidR="00041CBF" w:rsidRPr="00AA2803" w14:paraId="6EC83909" w14:textId="77777777" w:rsidTr="006D775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85794B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15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C8ADD41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809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656EA7E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F6EC27C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4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727D94E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041CBF" w:rsidRPr="00AA2803" w14:paraId="6778AC63" w14:textId="77777777" w:rsidTr="006D775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40F4D9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150" w:type="dxa"/>
            <w:gridSpan w:val="3"/>
            <w:tcBorders>
              <w:left w:val="single" w:sz="4" w:space="0" w:color="auto"/>
            </w:tcBorders>
          </w:tcPr>
          <w:p w14:paraId="60FDF5EE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809" w:type="dxa"/>
            <w:tcBorders>
              <w:left w:val="single" w:sz="4" w:space="0" w:color="auto"/>
            </w:tcBorders>
          </w:tcPr>
          <w:p w14:paraId="09D0A825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24CF5083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4" w:space="0" w:color="auto"/>
            </w:tcBorders>
          </w:tcPr>
          <w:p w14:paraId="4050667D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41CBF" w:rsidRPr="00AA2803" w14:paraId="7629F9D6" w14:textId="77777777" w:rsidTr="006D775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7A5026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15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E6170C9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93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B30A497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426F8F7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041CBF" w:rsidRPr="00AA2803" w14:paraId="2FD8BB0A" w14:textId="77777777" w:rsidTr="006D775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628C57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150" w:type="dxa"/>
            <w:gridSpan w:val="3"/>
            <w:tcBorders>
              <w:left w:val="single" w:sz="4" w:space="0" w:color="auto"/>
            </w:tcBorders>
          </w:tcPr>
          <w:p w14:paraId="36AEBA5A" w14:textId="3008696F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UDX_</w:t>
            </w:r>
            <w:r>
              <w:rPr>
                <w:rFonts w:ascii="新宋体" w:eastAsia="新宋体" w:hAnsi="新宋体"/>
                <w:szCs w:val="22"/>
              </w:rPr>
              <w:t>FLOW_PAY_TICKET</w:t>
            </w:r>
          </w:p>
        </w:tc>
        <w:tc>
          <w:tcPr>
            <w:tcW w:w="2937" w:type="dxa"/>
            <w:gridSpan w:val="2"/>
            <w:tcBorders>
              <w:left w:val="single" w:sz="4" w:space="0" w:color="auto"/>
            </w:tcBorders>
          </w:tcPr>
          <w:p w14:paraId="682FD2E1" w14:textId="5143AECF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2E00AF">
              <w:rPr>
                <w:rFonts w:ascii="新宋体" w:eastAsia="新宋体" w:hAnsi="新宋体"/>
                <w:szCs w:val="22"/>
              </w:rPr>
              <w:t>PLAN_CODE,BATCH_NO,TRUNK_NO,BOX_NO,PACKAGE_NO,TICKET_NO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0DB9E6D2" w14:textId="2C961424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唯一</w:t>
            </w:r>
          </w:p>
        </w:tc>
      </w:tr>
      <w:tr w:rsidR="00041CBF" w:rsidRPr="00AA2803" w14:paraId="1B274FE1" w14:textId="77777777" w:rsidTr="005E6B04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8C43AE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0"/>
            <w:tcBorders>
              <w:left w:val="single" w:sz="4" w:space="0" w:color="auto"/>
            </w:tcBorders>
          </w:tcPr>
          <w:p w14:paraId="280D23E8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41CBF" w:rsidRPr="00AA2803" w14:paraId="51643B41" w14:textId="77777777" w:rsidTr="006D775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3020FC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76E50DE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662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E212F03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066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A15622D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041CBF" w:rsidRPr="00AA2803" w14:paraId="50EF4B1F" w14:textId="77777777" w:rsidTr="006D775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D41FD77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7A57155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662" w:type="dxa"/>
            <w:tcBorders>
              <w:left w:val="single" w:sz="4" w:space="0" w:color="auto"/>
            </w:tcBorders>
          </w:tcPr>
          <w:p w14:paraId="60F99F12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066" w:type="dxa"/>
            <w:gridSpan w:val="7"/>
            <w:tcBorders>
              <w:left w:val="single" w:sz="4" w:space="0" w:color="auto"/>
            </w:tcBorders>
          </w:tcPr>
          <w:p w14:paraId="63586388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41CBF" w:rsidRPr="00AA2803" w14:paraId="7E248257" w14:textId="77777777" w:rsidTr="006D775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721C1A0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50DD70A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662" w:type="dxa"/>
            <w:tcBorders>
              <w:left w:val="single" w:sz="4" w:space="0" w:color="auto"/>
            </w:tcBorders>
          </w:tcPr>
          <w:p w14:paraId="6EFF7226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066" w:type="dxa"/>
            <w:gridSpan w:val="7"/>
            <w:tcBorders>
              <w:left w:val="single" w:sz="4" w:space="0" w:color="auto"/>
            </w:tcBorders>
          </w:tcPr>
          <w:p w14:paraId="58CAFBA3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59A9338C" w14:textId="77777777" w:rsidR="005C2937" w:rsidRDefault="005C2937" w:rsidP="005C2937"/>
    <w:p w14:paraId="04CFAE48" w14:textId="684675DE" w:rsidR="00D548AC" w:rsidRPr="00AA2803" w:rsidRDefault="00D548AC" w:rsidP="00D548AC">
      <w:pPr>
        <w:pStyle w:val="4"/>
      </w:pPr>
      <w:bookmarkStart w:id="106" w:name="_Toc435450869"/>
      <w:r>
        <w:rPr>
          <w:rFonts w:hint="eastAsia"/>
        </w:rPr>
        <w:t>销售</w:t>
      </w:r>
      <w:r w:rsidRPr="00AA2803">
        <w:rPr>
          <w:rFonts w:hint="eastAsia"/>
        </w:rPr>
        <w:t>记录（</w:t>
      </w:r>
      <w:r w:rsidRPr="00AA2803">
        <w:rPr>
          <w:rFonts w:hint="eastAsia"/>
        </w:rPr>
        <w:t>FLOW_</w:t>
      </w:r>
      <w:r>
        <w:t>SALE</w:t>
      </w:r>
      <w:r w:rsidRPr="00AA2803">
        <w:rPr>
          <w:rFonts w:hint="eastAsia"/>
        </w:rPr>
        <w:t>）</w:t>
      </w:r>
      <w:bookmarkEnd w:id="106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481"/>
        <w:gridCol w:w="8"/>
        <w:gridCol w:w="1982"/>
        <w:gridCol w:w="1128"/>
        <w:gridCol w:w="288"/>
        <w:gridCol w:w="562"/>
        <w:gridCol w:w="145"/>
        <w:gridCol w:w="564"/>
        <w:gridCol w:w="1570"/>
      </w:tblGrid>
      <w:tr w:rsidR="00D548AC" w:rsidRPr="00AA2803" w14:paraId="2DCE2CEC" w14:textId="77777777" w:rsidTr="00F84576">
        <w:tc>
          <w:tcPr>
            <w:tcW w:w="1229" w:type="dxa"/>
            <w:gridSpan w:val="3"/>
            <w:shd w:val="clear" w:color="auto" w:fill="C0C0C0"/>
          </w:tcPr>
          <w:p w14:paraId="2E5DC3AB" w14:textId="77777777" w:rsidR="00D548AC" w:rsidRPr="00AA2803" w:rsidRDefault="00D548AC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4"/>
            <w:shd w:val="clear" w:color="auto" w:fill="auto"/>
          </w:tcPr>
          <w:p w14:paraId="5E2843D9" w14:textId="730E80FE" w:rsidR="00D548AC" w:rsidRPr="00AA2803" w:rsidRDefault="00D548AC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销售记录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49BFB5AC" w14:textId="77777777" w:rsidR="00D548AC" w:rsidRPr="00AA2803" w:rsidRDefault="00D548AC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1" w:type="dxa"/>
            <w:gridSpan w:val="4"/>
            <w:shd w:val="clear" w:color="auto" w:fill="auto"/>
          </w:tcPr>
          <w:p w14:paraId="5AA95928" w14:textId="54C4A3FE" w:rsidR="00D548AC" w:rsidRPr="00AA2803" w:rsidRDefault="00D548AC" w:rsidP="00D548AC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FLOW_</w:t>
            </w:r>
            <w:r>
              <w:rPr>
                <w:rFonts w:ascii="新宋体" w:eastAsia="新宋体" w:hAnsi="新宋体"/>
                <w:b/>
                <w:sz w:val="24"/>
                <w:szCs w:val="22"/>
              </w:rPr>
              <w:t>SALE</w:t>
            </w:r>
          </w:p>
        </w:tc>
      </w:tr>
      <w:tr w:rsidR="00D548AC" w:rsidRPr="00AA2803" w14:paraId="5FFC29BC" w14:textId="77777777" w:rsidTr="00F84576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599E27F5" w14:textId="77777777" w:rsidR="00D548AC" w:rsidRPr="00AA2803" w:rsidRDefault="00D548AC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118" w:type="dxa"/>
            <w:gridSpan w:val="5"/>
            <w:tcBorders>
              <w:left w:val="single" w:sz="4" w:space="0" w:color="auto"/>
            </w:tcBorders>
            <w:shd w:val="clear" w:color="auto" w:fill="C0C0C0"/>
          </w:tcPr>
          <w:p w14:paraId="236FD41F" w14:textId="77777777" w:rsidR="00D548AC" w:rsidRPr="00AA2803" w:rsidRDefault="00D548AC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1982" w:type="dxa"/>
            <w:shd w:val="clear" w:color="auto" w:fill="C0C0C0"/>
          </w:tcPr>
          <w:p w14:paraId="1429753E" w14:textId="77777777" w:rsidR="00D548AC" w:rsidRPr="00AA2803" w:rsidRDefault="00D548AC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1583860C" w14:textId="77777777" w:rsidR="00D548AC" w:rsidRPr="00AA2803" w:rsidRDefault="00D548AC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71BA2883" w14:textId="77777777" w:rsidR="00D548AC" w:rsidRPr="00AA2803" w:rsidRDefault="00D548AC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70" w:type="dxa"/>
            <w:shd w:val="clear" w:color="auto" w:fill="C0C0C0"/>
          </w:tcPr>
          <w:p w14:paraId="0DB12599" w14:textId="77777777" w:rsidR="00D548AC" w:rsidRPr="00AA2803" w:rsidRDefault="00D548AC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D548AC" w:rsidRPr="00AA2803" w14:paraId="1909BD57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67D9F241" w14:textId="77777777" w:rsidR="00D548AC" w:rsidRPr="00AA2803" w:rsidRDefault="00D548AC" w:rsidP="006164CE">
            <w:pPr>
              <w:pStyle w:val="af"/>
              <w:numPr>
                <w:ilvl w:val="0"/>
                <w:numId w:val="7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2F2F831A" w14:textId="3570B4ED" w:rsidR="00D548AC" w:rsidRPr="00AA2803" w:rsidRDefault="00D548AC" w:rsidP="00D548A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</w:t>
            </w:r>
            <w:r w:rsidRPr="00AA2803">
              <w:rPr>
                <w:rFonts w:ascii="新宋体" w:eastAsia="新宋体" w:hAnsi="新宋体" w:hint="eastAsia"/>
                <w:szCs w:val="22"/>
              </w:rPr>
              <w:t>流水（</w:t>
            </w:r>
            <w:r>
              <w:rPr>
                <w:rFonts w:ascii="新宋体" w:eastAsia="新宋体" w:hAnsi="新宋体"/>
                <w:szCs w:val="22"/>
              </w:rPr>
              <w:t>XS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12345678901234567890</w:t>
            </w:r>
            <w:r>
              <w:rPr>
                <w:rFonts w:ascii="新宋体" w:eastAsia="新宋体" w:hAnsi="新宋体"/>
                <w:szCs w:val="22"/>
              </w:rPr>
              <w:t>12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1982" w:type="dxa"/>
          </w:tcPr>
          <w:p w14:paraId="4CC54DF8" w14:textId="4A877709" w:rsidR="00D548AC" w:rsidRPr="00AA2803" w:rsidRDefault="00D548AC" w:rsidP="00F8457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SALE_FLOW</w:t>
            </w:r>
          </w:p>
        </w:tc>
        <w:tc>
          <w:tcPr>
            <w:tcW w:w="1978" w:type="dxa"/>
            <w:gridSpan w:val="3"/>
          </w:tcPr>
          <w:p w14:paraId="484CEE8C" w14:textId="77777777" w:rsidR="00D548AC" w:rsidRPr="00AA2803" w:rsidRDefault="00D548AC" w:rsidP="00F8457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CHAR(2</w:t>
            </w:r>
            <w:r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A684754" w14:textId="77777777" w:rsidR="00D548AC" w:rsidRPr="00AA2803" w:rsidRDefault="00D548AC" w:rsidP="00F8457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D852C85" w14:textId="77777777" w:rsidR="00D548AC" w:rsidRPr="00AA2803" w:rsidRDefault="00D548AC" w:rsidP="00F8457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4040F" w:rsidRPr="00AA2803" w14:paraId="38B604A2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25B16FF9" w14:textId="77777777" w:rsidR="0014040F" w:rsidRPr="00AA2803" w:rsidRDefault="0014040F" w:rsidP="006164CE">
            <w:pPr>
              <w:pStyle w:val="af"/>
              <w:numPr>
                <w:ilvl w:val="0"/>
                <w:numId w:val="7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2321743B" w14:textId="6C3A3279" w:rsidR="0014040F" w:rsidRPr="00AA2803" w:rsidRDefault="0014040F" w:rsidP="0014040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</w:t>
            </w:r>
            <w:r w:rsidRPr="00AA2803">
              <w:rPr>
                <w:rFonts w:ascii="新宋体" w:eastAsia="新宋体" w:hAnsi="新宋体" w:hint="eastAsia"/>
                <w:szCs w:val="22"/>
              </w:rPr>
              <w:t>站点</w:t>
            </w:r>
          </w:p>
        </w:tc>
        <w:tc>
          <w:tcPr>
            <w:tcW w:w="1982" w:type="dxa"/>
          </w:tcPr>
          <w:p w14:paraId="5574CDEE" w14:textId="4B7E5A58" w:rsidR="0014040F" w:rsidRPr="00AA2803" w:rsidRDefault="0014040F" w:rsidP="0014040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AGENCY</w:t>
            </w:r>
            <w:r>
              <w:rPr>
                <w:rFonts w:ascii="新宋体" w:eastAsia="新宋体" w:hAnsi="新宋体"/>
                <w:szCs w:val="22"/>
              </w:rPr>
              <w:t>_CODE</w:t>
            </w:r>
          </w:p>
        </w:tc>
        <w:tc>
          <w:tcPr>
            <w:tcW w:w="1978" w:type="dxa"/>
            <w:gridSpan w:val="3"/>
          </w:tcPr>
          <w:p w14:paraId="7D0CFCC6" w14:textId="77777777" w:rsidR="0014040F" w:rsidRPr="00AA2803" w:rsidRDefault="0014040F" w:rsidP="0014040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CHAR(8)</w:t>
            </w:r>
          </w:p>
        </w:tc>
        <w:tc>
          <w:tcPr>
            <w:tcW w:w="709" w:type="dxa"/>
            <w:gridSpan w:val="2"/>
          </w:tcPr>
          <w:p w14:paraId="764A258C" w14:textId="4A9643B9" w:rsidR="0014040F" w:rsidRPr="00AA2803" w:rsidRDefault="0014040F" w:rsidP="0014040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58F622D" w14:textId="77777777" w:rsidR="0014040F" w:rsidRPr="00AA2803" w:rsidRDefault="0014040F" w:rsidP="0014040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640ED2C5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5F657055" w14:textId="77777777" w:rsidR="00A7565F" w:rsidRPr="00AA2803" w:rsidRDefault="00A7565F" w:rsidP="006164CE">
            <w:pPr>
              <w:pStyle w:val="af"/>
              <w:numPr>
                <w:ilvl w:val="0"/>
                <w:numId w:val="7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51934E49" w14:textId="15C5B1F4" w:rsidR="00A7565F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区域编码</w:t>
            </w:r>
          </w:p>
        </w:tc>
        <w:tc>
          <w:tcPr>
            <w:tcW w:w="1982" w:type="dxa"/>
          </w:tcPr>
          <w:p w14:paraId="1B2F2575" w14:textId="5C48AB5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AREA_CODE</w:t>
            </w:r>
          </w:p>
        </w:tc>
        <w:tc>
          <w:tcPr>
            <w:tcW w:w="1978" w:type="dxa"/>
            <w:gridSpan w:val="3"/>
          </w:tcPr>
          <w:p w14:paraId="7ABCB24C" w14:textId="6AE2104E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41101AD" w14:textId="7D986928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0B7A0B43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4C5B19B4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5E7D91C7" w14:textId="77777777" w:rsidR="00A7565F" w:rsidRPr="00AA2803" w:rsidRDefault="00A7565F" w:rsidP="006164CE">
            <w:pPr>
              <w:pStyle w:val="af"/>
              <w:numPr>
                <w:ilvl w:val="0"/>
                <w:numId w:val="7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124E675F" w14:textId="40815296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组织机构</w:t>
            </w:r>
          </w:p>
        </w:tc>
        <w:tc>
          <w:tcPr>
            <w:tcW w:w="1982" w:type="dxa"/>
          </w:tcPr>
          <w:p w14:paraId="64E06673" w14:textId="3C4A1065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ORG_CODE</w:t>
            </w:r>
          </w:p>
        </w:tc>
        <w:tc>
          <w:tcPr>
            <w:tcW w:w="1978" w:type="dxa"/>
            <w:gridSpan w:val="3"/>
          </w:tcPr>
          <w:p w14:paraId="0FC739CC" w14:textId="0FAD2EF4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CHAR(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9010FCA" w14:textId="0F999331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8C79990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592C924D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47A09D9D" w14:textId="77777777" w:rsidR="00A7565F" w:rsidRPr="00AA2803" w:rsidRDefault="00A7565F" w:rsidP="006164CE">
            <w:pPr>
              <w:pStyle w:val="af"/>
              <w:numPr>
                <w:ilvl w:val="0"/>
                <w:numId w:val="7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77CB6A19" w14:textId="2CCCD736" w:rsidR="00A7565F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1982" w:type="dxa"/>
          </w:tcPr>
          <w:p w14:paraId="51B227A8" w14:textId="496910BA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3"/>
          </w:tcPr>
          <w:p w14:paraId="3AA84B7F" w14:textId="5EB38ECD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65651D74" w14:textId="297A4982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7327CE91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31228660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590BB458" w14:textId="77777777" w:rsidR="00A7565F" w:rsidRPr="00AA2803" w:rsidRDefault="00A7565F" w:rsidP="006164CE">
            <w:pPr>
              <w:pStyle w:val="af"/>
              <w:numPr>
                <w:ilvl w:val="0"/>
                <w:numId w:val="7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31128C74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1982" w:type="dxa"/>
          </w:tcPr>
          <w:p w14:paraId="2FA31AFA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1F4EC4AF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2BDC3B93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3AE6539D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2B22B6A4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1C2ED23E" w14:textId="77777777" w:rsidR="00A7565F" w:rsidRPr="00AA2803" w:rsidRDefault="00A7565F" w:rsidP="006164CE">
            <w:pPr>
              <w:pStyle w:val="af"/>
              <w:numPr>
                <w:ilvl w:val="0"/>
                <w:numId w:val="7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4B445782" w14:textId="189D26D8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箱</w:t>
            </w:r>
          </w:p>
        </w:tc>
        <w:tc>
          <w:tcPr>
            <w:tcW w:w="1982" w:type="dxa"/>
          </w:tcPr>
          <w:p w14:paraId="17DDFEE7" w14:textId="16F41FB9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TRUNKS</w:t>
            </w:r>
          </w:p>
        </w:tc>
        <w:tc>
          <w:tcPr>
            <w:tcW w:w="1978" w:type="dxa"/>
            <w:gridSpan w:val="3"/>
          </w:tcPr>
          <w:p w14:paraId="3A88B43E" w14:textId="1F1D841C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29777D93" w14:textId="1F75A83E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8193C14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597C2BC8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71E064C4" w14:textId="77777777" w:rsidR="00A7565F" w:rsidRPr="00AA2803" w:rsidRDefault="00A7565F" w:rsidP="006164CE">
            <w:pPr>
              <w:pStyle w:val="af"/>
              <w:numPr>
                <w:ilvl w:val="0"/>
                <w:numId w:val="7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4886B6A1" w14:textId="2AB052CE" w:rsidR="00A7565F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盒数</w:t>
            </w:r>
          </w:p>
        </w:tc>
        <w:tc>
          <w:tcPr>
            <w:tcW w:w="1982" w:type="dxa"/>
          </w:tcPr>
          <w:p w14:paraId="7319090A" w14:textId="5D92FF57" w:rsidR="00A7565F" w:rsidRPr="00AA2803" w:rsidRDefault="00A7565F" w:rsidP="003B73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BO</w:t>
            </w:r>
            <w:r w:rsidR="003B738F">
              <w:rPr>
                <w:rFonts w:ascii="新宋体" w:eastAsia="新宋体" w:hAnsi="新宋体"/>
                <w:szCs w:val="22"/>
              </w:rPr>
              <w:t>X</w:t>
            </w:r>
            <w:r>
              <w:rPr>
                <w:rFonts w:ascii="新宋体" w:eastAsia="新宋体" w:hAnsi="新宋体" w:hint="eastAsia"/>
                <w:szCs w:val="22"/>
              </w:rPr>
              <w:t>ES</w:t>
            </w:r>
          </w:p>
        </w:tc>
        <w:tc>
          <w:tcPr>
            <w:tcW w:w="1978" w:type="dxa"/>
            <w:gridSpan w:val="3"/>
          </w:tcPr>
          <w:p w14:paraId="227CBA92" w14:textId="306A2033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260E4949" w14:textId="7FC4234B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0D1E2B9F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027751B7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0177A244" w14:textId="77777777" w:rsidR="00A7565F" w:rsidRPr="00AA2803" w:rsidRDefault="00A7565F" w:rsidP="006164CE">
            <w:pPr>
              <w:pStyle w:val="af"/>
              <w:numPr>
                <w:ilvl w:val="0"/>
                <w:numId w:val="7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6598AC45" w14:textId="55B4DFA2" w:rsidR="00A7565F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本数</w:t>
            </w:r>
          </w:p>
        </w:tc>
        <w:tc>
          <w:tcPr>
            <w:tcW w:w="1982" w:type="dxa"/>
          </w:tcPr>
          <w:p w14:paraId="2D15D24A" w14:textId="5B5953A4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PACKAGES</w:t>
            </w:r>
          </w:p>
        </w:tc>
        <w:tc>
          <w:tcPr>
            <w:tcW w:w="1978" w:type="dxa"/>
            <w:gridSpan w:val="3"/>
          </w:tcPr>
          <w:p w14:paraId="393137F3" w14:textId="68A40C4B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303C41AA" w14:textId="228AED1C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2AFEF2D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654998CA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00878F3A" w14:textId="77777777" w:rsidR="00A7565F" w:rsidRPr="00AA2803" w:rsidRDefault="00A7565F" w:rsidP="006164CE">
            <w:pPr>
              <w:pStyle w:val="af"/>
              <w:numPr>
                <w:ilvl w:val="0"/>
                <w:numId w:val="7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6B8E4A22" w14:textId="25962928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销售张数</w:t>
            </w:r>
          </w:p>
        </w:tc>
        <w:tc>
          <w:tcPr>
            <w:tcW w:w="1982" w:type="dxa"/>
          </w:tcPr>
          <w:p w14:paraId="4CBEDEAE" w14:textId="0CB59D9B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TICKETS</w:t>
            </w:r>
          </w:p>
        </w:tc>
        <w:tc>
          <w:tcPr>
            <w:tcW w:w="1978" w:type="dxa"/>
            <w:gridSpan w:val="3"/>
          </w:tcPr>
          <w:p w14:paraId="5171A6FB" w14:textId="2E6BEE05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101FC8FF" w14:textId="38968A7D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2E6EA200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518942F6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67A3FEC8" w14:textId="77777777" w:rsidR="00A7565F" w:rsidRPr="00AA2803" w:rsidRDefault="00A7565F" w:rsidP="006164CE">
            <w:pPr>
              <w:pStyle w:val="af"/>
              <w:numPr>
                <w:ilvl w:val="0"/>
                <w:numId w:val="7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19722EAD" w14:textId="7903C0AE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</w:t>
            </w:r>
            <w:r w:rsidRPr="00AA2803"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1982" w:type="dxa"/>
          </w:tcPr>
          <w:p w14:paraId="4C756B87" w14:textId="067558BB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SALE</w:t>
            </w:r>
            <w:r w:rsidRPr="00AA2803">
              <w:rPr>
                <w:rFonts w:ascii="新宋体" w:eastAsia="新宋体" w:hAnsi="新宋体"/>
                <w:szCs w:val="22"/>
              </w:rPr>
              <w:t>_AMOUNT</w:t>
            </w:r>
          </w:p>
        </w:tc>
        <w:tc>
          <w:tcPr>
            <w:tcW w:w="1978" w:type="dxa"/>
            <w:gridSpan w:val="3"/>
          </w:tcPr>
          <w:p w14:paraId="4FAAFB39" w14:textId="7D920D14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6D74AA19" w14:textId="670CC49B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2FAE6C9B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7BAE51D0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39070F88" w14:textId="77777777" w:rsidR="00A7565F" w:rsidRPr="00AA2803" w:rsidRDefault="00A7565F" w:rsidP="006164CE">
            <w:pPr>
              <w:pStyle w:val="af"/>
              <w:numPr>
                <w:ilvl w:val="0"/>
                <w:numId w:val="7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5EEBB510" w14:textId="5317F1EB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</w:t>
            </w:r>
            <w:r w:rsidRPr="00AA2803">
              <w:rPr>
                <w:rFonts w:ascii="新宋体" w:eastAsia="新宋体" w:hAnsi="新宋体" w:hint="eastAsia"/>
                <w:szCs w:val="22"/>
              </w:rPr>
              <w:t>佣金</w:t>
            </w:r>
          </w:p>
        </w:tc>
        <w:tc>
          <w:tcPr>
            <w:tcW w:w="1982" w:type="dxa"/>
          </w:tcPr>
          <w:p w14:paraId="138E0CCB" w14:textId="54530900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COMM</w:t>
            </w:r>
            <w:r>
              <w:rPr>
                <w:rFonts w:ascii="新宋体" w:eastAsia="新宋体" w:hAnsi="新宋体"/>
                <w:szCs w:val="22"/>
              </w:rPr>
              <w:t>_AMOUNT</w:t>
            </w:r>
          </w:p>
        </w:tc>
        <w:tc>
          <w:tcPr>
            <w:tcW w:w="1978" w:type="dxa"/>
            <w:gridSpan w:val="3"/>
          </w:tcPr>
          <w:p w14:paraId="4B8D8363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0EF65D49" w14:textId="7E856A4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C6577B6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3F56D5F6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69858A74" w14:textId="77777777" w:rsidR="00A7565F" w:rsidRPr="00AA2803" w:rsidRDefault="00A7565F" w:rsidP="006164CE">
            <w:pPr>
              <w:pStyle w:val="af"/>
              <w:numPr>
                <w:ilvl w:val="0"/>
                <w:numId w:val="7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431D6194" w14:textId="4D9C187A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</w:t>
            </w:r>
            <w:r w:rsidRPr="00AA2803">
              <w:rPr>
                <w:rFonts w:ascii="新宋体" w:eastAsia="新宋体" w:hAnsi="新宋体" w:hint="eastAsia"/>
                <w:szCs w:val="22"/>
              </w:rPr>
              <w:t>佣金比例（千分位）</w:t>
            </w:r>
          </w:p>
        </w:tc>
        <w:tc>
          <w:tcPr>
            <w:tcW w:w="1982" w:type="dxa"/>
          </w:tcPr>
          <w:p w14:paraId="593531A6" w14:textId="0B17978E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COMM_RATE</w:t>
            </w:r>
          </w:p>
        </w:tc>
        <w:tc>
          <w:tcPr>
            <w:tcW w:w="1978" w:type="dxa"/>
            <w:gridSpan w:val="3"/>
          </w:tcPr>
          <w:p w14:paraId="68BE80B3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NUMBER(8)</w:t>
            </w:r>
          </w:p>
        </w:tc>
        <w:tc>
          <w:tcPr>
            <w:tcW w:w="709" w:type="dxa"/>
            <w:gridSpan w:val="2"/>
          </w:tcPr>
          <w:p w14:paraId="6F5C333C" w14:textId="157BDB60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3F266754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1BA91A26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4AD52746" w14:textId="77777777" w:rsidR="00A7565F" w:rsidRPr="00AA2803" w:rsidRDefault="00A7565F" w:rsidP="006164CE">
            <w:pPr>
              <w:pStyle w:val="af"/>
              <w:numPr>
                <w:ilvl w:val="0"/>
                <w:numId w:val="7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6E5073CE" w14:textId="62B9A0D2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</w:t>
            </w:r>
            <w:r w:rsidRPr="00AA2803">
              <w:rPr>
                <w:rFonts w:ascii="新宋体" w:eastAsia="新宋体" w:hAnsi="新宋体" w:hint="eastAsia"/>
                <w:szCs w:val="22"/>
              </w:rPr>
              <w:t>时间</w:t>
            </w:r>
          </w:p>
        </w:tc>
        <w:tc>
          <w:tcPr>
            <w:tcW w:w="1982" w:type="dxa"/>
          </w:tcPr>
          <w:p w14:paraId="1F779BB3" w14:textId="31A64DAA" w:rsidR="00A7565F" w:rsidRPr="00AA2803" w:rsidRDefault="00EE684D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SALE</w:t>
            </w:r>
            <w:r w:rsidR="00A7565F" w:rsidRPr="00AA2803">
              <w:rPr>
                <w:rFonts w:ascii="新宋体" w:eastAsia="新宋体" w:hAnsi="新宋体"/>
                <w:szCs w:val="22"/>
              </w:rPr>
              <w:t>_TIME</w:t>
            </w:r>
          </w:p>
        </w:tc>
        <w:tc>
          <w:tcPr>
            <w:tcW w:w="1978" w:type="dxa"/>
            <w:gridSpan w:val="3"/>
          </w:tcPr>
          <w:p w14:paraId="4A9CF13A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01DF17B0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69C77B4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728310F6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5A675B1E" w14:textId="77777777" w:rsidR="00A7565F" w:rsidRPr="00AA2803" w:rsidRDefault="00A7565F" w:rsidP="006164CE">
            <w:pPr>
              <w:pStyle w:val="af"/>
              <w:numPr>
                <w:ilvl w:val="0"/>
                <w:numId w:val="7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4A1F62F1" w14:textId="7528F13A" w:rsidR="00A7565F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站点入库单编号</w:t>
            </w:r>
          </w:p>
        </w:tc>
        <w:tc>
          <w:tcPr>
            <w:tcW w:w="1982" w:type="dxa"/>
          </w:tcPr>
          <w:p w14:paraId="3123979C" w14:textId="1325A128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AR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3D7C1044" w14:textId="25A4311B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5B88DD50" w14:textId="61D12705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2C9F3362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2A6107B3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5D568787" w14:textId="77777777" w:rsidR="00A7565F" w:rsidRPr="00AA2803" w:rsidRDefault="00A7565F" w:rsidP="006164CE">
            <w:pPr>
              <w:pStyle w:val="af"/>
              <w:numPr>
                <w:ilvl w:val="0"/>
                <w:numId w:val="7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5B9A2F51" w14:textId="7DA14F82" w:rsidR="00A7565F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入库单编号</w:t>
            </w:r>
          </w:p>
        </w:tc>
        <w:tc>
          <w:tcPr>
            <w:tcW w:w="1982" w:type="dxa"/>
          </w:tcPr>
          <w:p w14:paraId="45161822" w14:textId="29996396" w:rsidR="00A7565F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SG</w:t>
            </w:r>
            <w:r w:rsidRPr="00AA2803">
              <w:rPr>
                <w:rFonts w:ascii="新宋体" w:eastAsia="新宋体" w:hAnsi="新宋体" w:hint="eastAsia"/>
                <w:szCs w:val="22"/>
              </w:rPr>
              <w:t>R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7BA8A4CB" w14:textId="7C8E4BB4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0FC6F4CA" w14:textId="79FB2CE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5EA9925E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59494DF8" w14:textId="77777777" w:rsidTr="00F84576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3C3F0901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7565F" w:rsidRPr="00AA2803" w14:paraId="2805E811" w14:textId="77777777" w:rsidTr="00F84576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40FE6E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46DABEA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7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E68DD7D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7565F" w:rsidRPr="00AA2803" w14:paraId="75D8B649" w14:textId="77777777" w:rsidTr="00F8457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A49DFC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174D7CCE" w14:textId="567905A2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PK_</w:t>
            </w:r>
            <w:r>
              <w:rPr>
                <w:rFonts w:ascii="新宋体" w:eastAsia="新宋体" w:hAnsi="新宋体"/>
                <w:szCs w:val="22"/>
              </w:rPr>
              <w:t>FLOW_SALE</w:t>
            </w:r>
          </w:p>
        </w:tc>
        <w:tc>
          <w:tcPr>
            <w:tcW w:w="6247" w:type="dxa"/>
            <w:gridSpan w:val="8"/>
            <w:tcBorders>
              <w:left w:val="single" w:sz="4" w:space="0" w:color="auto"/>
            </w:tcBorders>
          </w:tcPr>
          <w:p w14:paraId="12B99D6A" w14:textId="4E53092B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SALE_FLOW</w:t>
            </w:r>
          </w:p>
        </w:tc>
      </w:tr>
      <w:tr w:rsidR="00A7565F" w:rsidRPr="00AA2803" w14:paraId="24E99669" w14:textId="77777777" w:rsidTr="00F84576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D5F300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BD810CE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B098574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7518C14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4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E77CC69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7565F" w:rsidRPr="00AA2803" w14:paraId="0159F105" w14:textId="77777777" w:rsidTr="00F8457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3C11D0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0B841FF9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66CB4AE7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200569A5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4" w:space="0" w:color="auto"/>
            </w:tcBorders>
          </w:tcPr>
          <w:p w14:paraId="0AB29DBC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01B0B913" w14:textId="77777777" w:rsidTr="00F84576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7FF75F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241FE4F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8C5F963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DFD18E4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7565F" w:rsidRPr="00AA2803" w14:paraId="0B06A43E" w14:textId="77777777" w:rsidTr="00F8457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B8C3FF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12441364" w14:textId="6FF07716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IDX_FLOW_SALE</w:t>
            </w:r>
            <w:r>
              <w:rPr>
                <w:rFonts w:ascii="新宋体" w:eastAsia="新宋体" w:hAnsi="新宋体"/>
                <w:szCs w:val="22"/>
              </w:rPr>
              <w:t>_AGENCY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58A89036" w14:textId="35E5C545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AGENCY_CODE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55B139E3" w14:textId="3C1614D5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03FC263D" w14:textId="77777777" w:rsidTr="00F8457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C435D7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7D52459B" w14:textId="7B53A4BC" w:rsidR="00A7565F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IDX_FLOW_SALE_AREA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5845369B" w14:textId="52E3B170" w:rsidR="00A7565F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AREA_CODE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724CB657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5249AFF7" w14:textId="77777777" w:rsidTr="00F8457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13E525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6A4AB5AC" w14:textId="77157775" w:rsidR="00A7565F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IDX_FLOW_SALE_GAME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4F2883A4" w14:textId="0D94B613" w:rsidR="00A7565F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PLAN_CODE,BATCH_NO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604F0397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2B0BD9F3" w14:textId="77777777" w:rsidTr="00F84576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D78BC8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</w:t>
            </w: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201A4668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154FE314" w14:textId="77777777" w:rsidTr="00F84576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B514C6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DEAAD12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9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EFE6DC5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1C608E4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7565F" w:rsidRPr="00AA2803" w14:paraId="5E402F4A" w14:textId="77777777" w:rsidTr="00F8457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4C73E59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AAFAC21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9" w:type="dxa"/>
            <w:gridSpan w:val="2"/>
            <w:tcBorders>
              <w:left w:val="single" w:sz="4" w:space="0" w:color="auto"/>
            </w:tcBorders>
          </w:tcPr>
          <w:p w14:paraId="206B58FD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5141A412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20F00D0F" w14:textId="77777777" w:rsidTr="00F8457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F63012C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430E646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9" w:type="dxa"/>
            <w:gridSpan w:val="2"/>
            <w:tcBorders>
              <w:left w:val="single" w:sz="4" w:space="0" w:color="auto"/>
            </w:tcBorders>
          </w:tcPr>
          <w:p w14:paraId="12FEFDD9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5B5D2F65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3431CA59" w14:textId="77777777" w:rsidR="00D548AC" w:rsidRPr="00AA2803" w:rsidRDefault="00D548AC" w:rsidP="00D548AC"/>
    <w:p w14:paraId="6F21B2DA" w14:textId="5EFB5F95" w:rsidR="00836C28" w:rsidRPr="00AA2803" w:rsidRDefault="00836C28" w:rsidP="00836C28">
      <w:pPr>
        <w:pStyle w:val="4"/>
      </w:pPr>
      <w:bookmarkStart w:id="107" w:name="_Toc435450870"/>
      <w:r>
        <w:rPr>
          <w:rFonts w:hint="eastAsia"/>
        </w:rPr>
        <w:t>退票</w:t>
      </w:r>
      <w:r w:rsidRPr="00AA2803">
        <w:rPr>
          <w:rFonts w:hint="eastAsia"/>
        </w:rPr>
        <w:t>记录（</w:t>
      </w:r>
      <w:r w:rsidRPr="00AA2803">
        <w:rPr>
          <w:rFonts w:hint="eastAsia"/>
        </w:rPr>
        <w:t>FLOW_</w:t>
      </w:r>
      <w:r>
        <w:t>CANCEL</w:t>
      </w:r>
      <w:r w:rsidRPr="00AA2803">
        <w:rPr>
          <w:rFonts w:hint="eastAsia"/>
        </w:rPr>
        <w:t>）</w:t>
      </w:r>
      <w:bookmarkEnd w:id="107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481"/>
        <w:gridCol w:w="8"/>
        <w:gridCol w:w="1982"/>
        <w:gridCol w:w="1128"/>
        <w:gridCol w:w="288"/>
        <w:gridCol w:w="562"/>
        <w:gridCol w:w="145"/>
        <w:gridCol w:w="564"/>
        <w:gridCol w:w="1570"/>
      </w:tblGrid>
      <w:tr w:rsidR="00836C28" w:rsidRPr="00AA2803" w14:paraId="3D07814A" w14:textId="77777777" w:rsidTr="00F84576">
        <w:tc>
          <w:tcPr>
            <w:tcW w:w="1229" w:type="dxa"/>
            <w:gridSpan w:val="3"/>
            <w:shd w:val="clear" w:color="auto" w:fill="C0C0C0"/>
          </w:tcPr>
          <w:p w14:paraId="7AD74942" w14:textId="77777777" w:rsidR="00836C28" w:rsidRPr="00AA2803" w:rsidRDefault="00836C28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4"/>
            <w:shd w:val="clear" w:color="auto" w:fill="auto"/>
          </w:tcPr>
          <w:p w14:paraId="302250C1" w14:textId="3D6C3A9F" w:rsidR="00836C28" w:rsidRPr="00AA2803" w:rsidRDefault="00836C28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退票记录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2F80C59F" w14:textId="77777777" w:rsidR="00836C28" w:rsidRPr="00AA2803" w:rsidRDefault="00836C28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1" w:type="dxa"/>
            <w:gridSpan w:val="4"/>
            <w:shd w:val="clear" w:color="auto" w:fill="auto"/>
          </w:tcPr>
          <w:p w14:paraId="7A2A1F81" w14:textId="38531551" w:rsidR="00836C28" w:rsidRPr="00AA2803" w:rsidRDefault="00836C28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FLOW_</w:t>
            </w:r>
            <w:r>
              <w:rPr>
                <w:rFonts w:ascii="新宋体" w:eastAsia="新宋体" w:hAnsi="新宋体"/>
                <w:b/>
                <w:sz w:val="24"/>
                <w:szCs w:val="22"/>
              </w:rPr>
              <w:t>CANCEL</w:t>
            </w:r>
          </w:p>
        </w:tc>
      </w:tr>
      <w:tr w:rsidR="00836C28" w:rsidRPr="00AA2803" w14:paraId="4D744D55" w14:textId="77777777" w:rsidTr="00F84576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63F7BD3C" w14:textId="77777777" w:rsidR="00836C28" w:rsidRPr="00AA2803" w:rsidRDefault="00836C28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118" w:type="dxa"/>
            <w:gridSpan w:val="5"/>
            <w:tcBorders>
              <w:left w:val="single" w:sz="4" w:space="0" w:color="auto"/>
            </w:tcBorders>
            <w:shd w:val="clear" w:color="auto" w:fill="C0C0C0"/>
          </w:tcPr>
          <w:p w14:paraId="3223A055" w14:textId="77777777" w:rsidR="00836C28" w:rsidRPr="00AA2803" w:rsidRDefault="00836C28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1982" w:type="dxa"/>
            <w:shd w:val="clear" w:color="auto" w:fill="C0C0C0"/>
          </w:tcPr>
          <w:p w14:paraId="1BCAA82F" w14:textId="77777777" w:rsidR="00836C28" w:rsidRPr="00AA2803" w:rsidRDefault="00836C28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48A2DB9B" w14:textId="77777777" w:rsidR="00836C28" w:rsidRPr="00AA2803" w:rsidRDefault="00836C28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2ACF9C8E" w14:textId="77777777" w:rsidR="00836C28" w:rsidRPr="00AA2803" w:rsidRDefault="00836C28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70" w:type="dxa"/>
            <w:shd w:val="clear" w:color="auto" w:fill="C0C0C0"/>
          </w:tcPr>
          <w:p w14:paraId="79B5C5DB" w14:textId="77777777" w:rsidR="00836C28" w:rsidRPr="00AA2803" w:rsidRDefault="00836C28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836C28" w:rsidRPr="00AA2803" w14:paraId="4F8C32CC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01C78994" w14:textId="77777777" w:rsidR="00836C28" w:rsidRPr="00AA2803" w:rsidRDefault="00836C28" w:rsidP="006164CE">
            <w:pPr>
              <w:pStyle w:val="af"/>
              <w:numPr>
                <w:ilvl w:val="0"/>
                <w:numId w:val="8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5EF5A21E" w14:textId="12DD343C" w:rsidR="00836C28" w:rsidRPr="00AA2803" w:rsidRDefault="00836C28" w:rsidP="00E34DA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退票</w:t>
            </w:r>
            <w:r w:rsidRPr="00AA2803">
              <w:rPr>
                <w:rFonts w:ascii="新宋体" w:eastAsia="新宋体" w:hAnsi="新宋体" w:hint="eastAsia"/>
                <w:szCs w:val="22"/>
              </w:rPr>
              <w:t>流水（</w:t>
            </w:r>
            <w:r w:rsidR="00E34DA2">
              <w:rPr>
                <w:rFonts w:ascii="新宋体" w:eastAsia="新宋体" w:hAnsi="新宋体" w:hint="eastAsia"/>
                <w:szCs w:val="22"/>
              </w:rPr>
              <w:t>T</w:t>
            </w:r>
            <w:r w:rsidR="00E34DA2">
              <w:rPr>
                <w:rFonts w:ascii="新宋体" w:eastAsia="新宋体" w:hAnsi="新宋体"/>
                <w:szCs w:val="22"/>
              </w:rPr>
              <w:t>P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12345678901234567890</w:t>
            </w:r>
            <w:r>
              <w:rPr>
                <w:rFonts w:ascii="新宋体" w:eastAsia="新宋体" w:hAnsi="新宋体"/>
                <w:szCs w:val="22"/>
              </w:rPr>
              <w:t>12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1982" w:type="dxa"/>
          </w:tcPr>
          <w:p w14:paraId="10595150" w14:textId="503810CD" w:rsidR="00836C28" w:rsidRPr="00AA2803" w:rsidRDefault="00836C28" w:rsidP="00F8457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CANCEL_FLOW</w:t>
            </w:r>
          </w:p>
        </w:tc>
        <w:tc>
          <w:tcPr>
            <w:tcW w:w="1978" w:type="dxa"/>
            <w:gridSpan w:val="3"/>
          </w:tcPr>
          <w:p w14:paraId="4D913092" w14:textId="77777777" w:rsidR="00836C28" w:rsidRPr="00AA2803" w:rsidRDefault="00836C28" w:rsidP="00F8457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CHAR(2</w:t>
            </w:r>
            <w:r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60127F4" w14:textId="77777777" w:rsidR="00836C28" w:rsidRPr="00AA2803" w:rsidRDefault="00836C28" w:rsidP="00F8457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0566B075" w14:textId="77777777" w:rsidR="00836C28" w:rsidRPr="00AA2803" w:rsidRDefault="00836C28" w:rsidP="00F8457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50028" w:rsidRPr="00AA2803" w14:paraId="4F4D108F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1296E4F6" w14:textId="77777777" w:rsidR="00150028" w:rsidRPr="00AA2803" w:rsidRDefault="00150028" w:rsidP="006164CE">
            <w:pPr>
              <w:pStyle w:val="af"/>
              <w:numPr>
                <w:ilvl w:val="0"/>
                <w:numId w:val="8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41DA655E" w14:textId="18CADB13" w:rsidR="00150028" w:rsidRPr="00AA2803" w:rsidRDefault="00150028" w:rsidP="0015002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退票</w:t>
            </w:r>
            <w:r w:rsidRPr="00AA2803">
              <w:rPr>
                <w:rFonts w:ascii="新宋体" w:eastAsia="新宋体" w:hAnsi="新宋体" w:hint="eastAsia"/>
                <w:szCs w:val="22"/>
              </w:rPr>
              <w:t>站点</w:t>
            </w:r>
          </w:p>
        </w:tc>
        <w:tc>
          <w:tcPr>
            <w:tcW w:w="1982" w:type="dxa"/>
          </w:tcPr>
          <w:p w14:paraId="726FAEBC" w14:textId="77777777" w:rsidR="00150028" w:rsidRPr="00AA2803" w:rsidRDefault="00150028" w:rsidP="0015002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AGENCY</w:t>
            </w:r>
            <w:r>
              <w:rPr>
                <w:rFonts w:ascii="新宋体" w:eastAsia="新宋体" w:hAnsi="新宋体"/>
                <w:szCs w:val="22"/>
              </w:rPr>
              <w:t>_CODE</w:t>
            </w:r>
          </w:p>
        </w:tc>
        <w:tc>
          <w:tcPr>
            <w:tcW w:w="1978" w:type="dxa"/>
            <w:gridSpan w:val="3"/>
          </w:tcPr>
          <w:p w14:paraId="418F53E3" w14:textId="77777777" w:rsidR="00150028" w:rsidRPr="00AA2803" w:rsidRDefault="00150028" w:rsidP="0015002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CHAR(8)</w:t>
            </w:r>
          </w:p>
        </w:tc>
        <w:tc>
          <w:tcPr>
            <w:tcW w:w="709" w:type="dxa"/>
            <w:gridSpan w:val="2"/>
          </w:tcPr>
          <w:p w14:paraId="32921364" w14:textId="2BB84DDA" w:rsidR="00150028" w:rsidRPr="00AA2803" w:rsidRDefault="00150028" w:rsidP="0015002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28FEBAB2" w14:textId="77777777" w:rsidR="00150028" w:rsidRPr="00AA2803" w:rsidRDefault="00150028" w:rsidP="0015002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419D7152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0060159F" w14:textId="77777777" w:rsidR="006970C4" w:rsidRPr="00AA2803" w:rsidRDefault="006970C4" w:rsidP="006164CE">
            <w:pPr>
              <w:pStyle w:val="af"/>
              <w:numPr>
                <w:ilvl w:val="0"/>
                <w:numId w:val="8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012A1E5A" w14:textId="7A2DF12D" w:rsidR="006970C4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区域编码</w:t>
            </w:r>
          </w:p>
        </w:tc>
        <w:tc>
          <w:tcPr>
            <w:tcW w:w="1982" w:type="dxa"/>
          </w:tcPr>
          <w:p w14:paraId="47DB0EE8" w14:textId="4F8A4D93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AREA_CODE</w:t>
            </w:r>
          </w:p>
        </w:tc>
        <w:tc>
          <w:tcPr>
            <w:tcW w:w="1978" w:type="dxa"/>
            <w:gridSpan w:val="3"/>
          </w:tcPr>
          <w:p w14:paraId="39D7A293" w14:textId="07CEE57C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084BAB8" w14:textId="27467ACC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EFBEC1A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63B5D1DD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2AC0E23C" w14:textId="77777777" w:rsidR="006970C4" w:rsidRPr="00AA2803" w:rsidRDefault="006970C4" w:rsidP="006164CE">
            <w:pPr>
              <w:pStyle w:val="af"/>
              <w:numPr>
                <w:ilvl w:val="0"/>
                <w:numId w:val="8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44B3E0DA" w14:textId="09A93E52" w:rsidR="006970C4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组织机构</w:t>
            </w:r>
          </w:p>
        </w:tc>
        <w:tc>
          <w:tcPr>
            <w:tcW w:w="1982" w:type="dxa"/>
          </w:tcPr>
          <w:p w14:paraId="43C5E8DB" w14:textId="3CC881D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ORG_CODE</w:t>
            </w:r>
          </w:p>
        </w:tc>
        <w:tc>
          <w:tcPr>
            <w:tcW w:w="1978" w:type="dxa"/>
            <w:gridSpan w:val="3"/>
          </w:tcPr>
          <w:p w14:paraId="1A82F559" w14:textId="7329FBD4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CHAR(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D0B1E5E" w14:textId="2CAEF558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E98B71F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691BCF07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5A812C3E" w14:textId="77777777" w:rsidR="006970C4" w:rsidRPr="00AA2803" w:rsidRDefault="006970C4" w:rsidP="006164CE">
            <w:pPr>
              <w:pStyle w:val="af"/>
              <w:numPr>
                <w:ilvl w:val="0"/>
                <w:numId w:val="8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288B2EC0" w14:textId="77777777" w:rsidR="006970C4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1982" w:type="dxa"/>
          </w:tcPr>
          <w:p w14:paraId="7E8D489F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3"/>
          </w:tcPr>
          <w:p w14:paraId="0D2809E7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5410AC6C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EB38C58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46196391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6AE22F2F" w14:textId="77777777" w:rsidR="006970C4" w:rsidRPr="00AA2803" w:rsidRDefault="006970C4" w:rsidP="006164CE">
            <w:pPr>
              <w:pStyle w:val="af"/>
              <w:numPr>
                <w:ilvl w:val="0"/>
                <w:numId w:val="8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023910A5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1982" w:type="dxa"/>
          </w:tcPr>
          <w:p w14:paraId="62403313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53F45564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5F7CC6FA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50EA4301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44F73FDC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321248B3" w14:textId="77777777" w:rsidR="006970C4" w:rsidRPr="00AA2803" w:rsidRDefault="006970C4" w:rsidP="006164CE">
            <w:pPr>
              <w:pStyle w:val="af"/>
              <w:numPr>
                <w:ilvl w:val="0"/>
                <w:numId w:val="8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027BC5BC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箱数</w:t>
            </w:r>
          </w:p>
        </w:tc>
        <w:tc>
          <w:tcPr>
            <w:tcW w:w="1982" w:type="dxa"/>
          </w:tcPr>
          <w:p w14:paraId="615D7471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TRUNKS</w:t>
            </w:r>
          </w:p>
        </w:tc>
        <w:tc>
          <w:tcPr>
            <w:tcW w:w="1978" w:type="dxa"/>
            <w:gridSpan w:val="3"/>
          </w:tcPr>
          <w:p w14:paraId="59490744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61A8A1FA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D5AF1B4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2D42C23A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5C59C0F9" w14:textId="77777777" w:rsidR="006970C4" w:rsidRPr="00AA2803" w:rsidRDefault="006970C4" w:rsidP="006164CE">
            <w:pPr>
              <w:pStyle w:val="af"/>
              <w:numPr>
                <w:ilvl w:val="0"/>
                <w:numId w:val="8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7A4CF96E" w14:textId="77777777" w:rsidR="006970C4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盒数</w:t>
            </w:r>
          </w:p>
        </w:tc>
        <w:tc>
          <w:tcPr>
            <w:tcW w:w="1982" w:type="dxa"/>
          </w:tcPr>
          <w:p w14:paraId="7609DD28" w14:textId="0BE74973" w:rsidR="006970C4" w:rsidRPr="00AA2803" w:rsidRDefault="006970C4" w:rsidP="003B73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BO</w:t>
            </w:r>
            <w:r w:rsidR="003B738F">
              <w:rPr>
                <w:rFonts w:ascii="新宋体" w:eastAsia="新宋体" w:hAnsi="新宋体"/>
                <w:szCs w:val="22"/>
              </w:rPr>
              <w:t>X</w:t>
            </w:r>
            <w:r>
              <w:rPr>
                <w:rFonts w:ascii="新宋体" w:eastAsia="新宋体" w:hAnsi="新宋体" w:hint="eastAsia"/>
                <w:szCs w:val="22"/>
              </w:rPr>
              <w:t>ES</w:t>
            </w:r>
          </w:p>
        </w:tc>
        <w:tc>
          <w:tcPr>
            <w:tcW w:w="1978" w:type="dxa"/>
            <w:gridSpan w:val="3"/>
          </w:tcPr>
          <w:p w14:paraId="73762C75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1794781F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35D0FB3A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55A122C4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752202F5" w14:textId="77777777" w:rsidR="006970C4" w:rsidRPr="00AA2803" w:rsidRDefault="006970C4" w:rsidP="006164CE">
            <w:pPr>
              <w:pStyle w:val="af"/>
              <w:numPr>
                <w:ilvl w:val="0"/>
                <w:numId w:val="8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34D873AE" w14:textId="77777777" w:rsidR="006970C4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本数</w:t>
            </w:r>
          </w:p>
        </w:tc>
        <w:tc>
          <w:tcPr>
            <w:tcW w:w="1982" w:type="dxa"/>
          </w:tcPr>
          <w:p w14:paraId="6EDAABA8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PACKAGES</w:t>
            </w:r>
          </w:p>
        </w:tc>
        <w:tc>
          <w:tcPr>
            <w:tcW w:w="1978" w:type="dxa"/>
            <w:gridSpan w:val="3"/>
          </w:tcPr>
          <w:p w14:paraId="55F836E1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2E5E307A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E7690E2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7A819CA0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07415A1F" w14:textId="77777777" w:rsidR="006970C4" w:rsidRPr="00AA2803" w:rsidRDefault="006970C4" w:rsidP="006164CE">
            <w:pPr>
              <w:pStyle w:val="af"/>
              <w:numPr>
                <w:ilvl w:val="0"/>
                <w:numId w:val="8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712B032B" w14:textId="397F6BA9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退票张数</w:t>
            </w:r>
          </w:p>
        </w:tc>
        <w:tc>
          <w:tcPr>
            <w:tcW w:w="1982" w:type="dxa"/>
          </w:tcPr>
          <w:p w14:paraId="1A257366" w14:textId="136BD07A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TICKETS</w:t>
            </w:r>
          </w:p>
        </w:tc>
        <w:tc>
          <w:tcPr>
            <w:tcW w:w="1978" w:type="dxa"/>
            <w:gridSpan w:val="3"/>
          </w:tcPr>
          <w:p w14:paraId="29C8BD63" w14:textId="2B91908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151654B0" w14:textId="4C6B1E9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4BB8FA0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3B07D4FD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570D8239" w14:textId="77777777" w:rsidR="006970C4" w:rsidRPr="00AA2803" w:rsidRDefault="006970C4" w:rsidP="006164CE">
            <w:pPr>
              <w:pStyle w:val="af"/>
              <w:numPr>
                <w:ilvl w:val="0"/>
                <w:numId w:val="8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3C49A8A9" w14:textId="40E035B2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退票</w:t>
            </w:r>
            <w:r w:rsidRPr="00AA2803"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1982" w:type="dxa"/>
          </w:tcPr>
          <w:p w14:paraId="70D84112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SALE</w:t>
            </w:r>
            <w:r w:rsidRPr="00AA2803">
              <w:rPr>
                <w:rFonts w:ascii="新宋体" w:eastAsia="新宋体" w:hAnsi="新宋体"/>
                <w:szCs w:val="22"/>
              </w:rPr>
              <w:t>_AMOUNT</w:t>
            </w:r>
          </w:p>
        </w:tc>
        <w:tc>
          <w:tcPr>
            <w:tcW w:w="1978" w:type="dxa"/>
            <w:gridSpan w:val="3"/>
          </w:tcPr>
          <w:p w14:paraId="33453C09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021CFFB6" w14:textId="348C7CA3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2D8AA5D0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2DB45892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3682AFC6" w14:textId="77777777" w:rsidR="006970C4" w:rsidRPr="00AA2803" w:rsidRDefault="006970C4" w:rsidP="006164CE">
            <w:pPr>
              <w:pStyle w:val="af"/>
              <w:numPr>
                <w:ilvl w:val="0"/>
                <w:numId w:val="8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4E9E0BCE" w14:textId="34930B51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涉及</w:t>
            </w:r>
            <w:r w:rsidRPr="00AA2803">
              <w:rPr>
                <w:rFonts w:ascii="新宋体" w:eastAsia="新宋体" w:hAnsi="新宋体" w:hint="eastAsia"/>
                <w:szCs w:val="22"/>
              </w:rPr>
              <w:t>佣金</w:t>
            </w:r>
          </w:p>
        </w:tc>
        <w:tc>
          <w:tcPr>
            <w:tcW w:w="1982" w:type="dxa"/>
          </w:tcPr>
          <w:p w14:paraId="2037C59D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COMM</w:t>
            </w:r>
            <w:r>
              <w:rPr>
                <w:rFonts w:ascii="新宋体" w:eastAsia="新宋体" w:hAnsi="新宋体"/>
                <w:szCs w:val="22"/>
              </w:rPr>
              <w:t>_AMOUNT</w:t>
            </w:r>
          </w:p>
        </w:tc>
        <w:tc>
          <w:tcPr>
            <w:tcW w:w="1978" w:type="dxa"/>
            <w:gridSpan w:val="3"/>
          </w:tcPr>
          <w:p w14:paraId="16A4E178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4E6A6C5E" w14:textId="36A0934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3CC3FB1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7295D2BC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7AB6A8C2" w14:textId="77777777" w:rsidR="006970C4" w:rsidRPr="00AA2803" w:rsidRDefault="006970C4" w:rsidP="006164CE">
            <w:pPr>
              <w:pStyle w:val="af"/>
              <w:numPr>
                <w:ilvl w:val="0"/>
                <w:numId w:val="8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4C7524DE" w14:textId="30605B83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佣金比例（千分位）</w:t>
            </w:r>
          </w:p>
        </w:tc>
        <w:tc>
          <w:tcPr>
            <w:tcW w:w="1982" w:type="dxa"/>
          </w:tcPr>
          <w:p w14:paraId="4514455F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COMM_RATE</w:t>
            </w:r>
          </w:p>
        </w:tc>
        <w:tc>
          <w:tcPr>
            <w:tcW w:w="1978" w:type="dxa"/>
            <w:gridSpan w:val="3"/>
          </w:tcPr>
          <w:p w14:paraId="35B6167E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NUMBER(8)</w:t>
            </w:r>
          </w:p>
        </w:tc>
        <w:tc>
          <w:tcPr>
            <w:tcW w:w="709" w:type="dxa"/>
            <w:gridSpan w:val="2"/>
          </w:tcPr>
          <w:p w14:paraId="2589B678" w14:textId="493EE7A1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2F29D324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2272DF6C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78C25B26" w14:textId="77777777" w:rsidR="006970C4" w:rsidRPr="00AA2803" w:rsidRDefault="006970C4" w:rsidP="006164CE">
            <w:pPr>
              <w:pStyle w:val="af"/>
              <w:numPr>
                <w:ilvl w:val="0"/>
                <w:numId w:val="8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532FAD86" w14:textId="50952C0E" w:rsidR="006970C4" w:rsidRPr="00AA2803" w:rsidRDefault="00C21641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退票</w:t>
            </w:r>
            <w:r w:rsidR="006970C4" w:rsidRPr="00AA2803">
              <w:rPr>
                <w:rFonts w:ascii="新宋体" w:eastAsia="新宋体" w:hAnsi="新宋体" w:hint="eastAsia"/>
                <w:szCs w:val="22"/>
              </w:rPr>
              <w:t>时间</w:t>
            </w:r>
          </w:p>
        </w:tc>
        <w:tc>
          <w:tcPr>
            <w:tcW w:w="1982" w:type="dxa"/>
          </w:tcPr>
          <w:p w14:paraId="6720DD19" w14:textId="5D01446F" w:rsidR="006970C4" w:rsidRPr="00AA2803" w:rsidRDefault="00EE684D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CANCEL</w:t>
            </w:r>
            <w:r w:rsidR="006970C4" w:rsidRPr="00AA2803">
              <w:rPr>
                <w:rFonts w:ascii="新宋体" w:eastAsia="新宋体" w:hAnsi="新宋体"/>
                <w:szCs w:val="22"/>
              </w:rPr>
              <w:t>_TIME</w:t>
            </w:r>
          </w:p>
        </w:tc>
        <w:tc>
          <w:tcPr>
            <w:tcW w:w="1978" w:type="dxa"/>
            <w:gridSpan w:val="3"/>
          </w:tcPr>
          <w:p w14:paraId="72CEE5BD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065085D0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5A2A43AB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34801EEE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142FAD05" w14:textId="77777777" w:rsidR="006970C4" w:rsidRPr="00AA2803" w:rsidRDefault="006970C4" w:rsidP="006164CE">
            <w:pPr>
              <w:pStyle w:val="af"/>
              <w:numPr>
                <w:ilvl w:val="0"/>
                <w:numId w:val="8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040D48B3" w14:textId="68455928" w:rsidR="006970C4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站点退货</w:t>
            </w:r>
            <w:r w:rsidRPr="00AA2803">
              <w:rPr>
                <w:rFonts w:ascii="新宋体" w:eastAsia="新宋体" w:hAnsi="新宋体" w:hint="eastAsia"/>
                <w:szCs w:val="22"/>
              </w:rPr>
              <w:t>单编号</w:t>
            </w:r>
          </w:p>
        </w:tc>
        <w:tc>
          <w:tcPr>
            <w:tcW w:w="1982" w:type="dxa"/>
          </w:tcPr>
          <w:p w14:paraId="0CAAB121" w14:textId="27258B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AI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0B59F803" w14:textId="666421A1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158C4756" w14:textId="2A6B0FAE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41996337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5D21FC79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4D510537" w14:textId="77777777" w:rsidR="006970C4" w:rsidRPr="00AA2803" w:rsidRDefault="006970C4" w:rsidP="006164CE">
            <w:pPr>
              <w:pStyle w:val="af"/>
              <w:numPr>
                <w:ilvl w:val="0"/>
                <w:numId w:val="8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3841FE66" w14:textId="7F0D3584" w:rsidR="006970C4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出库单编号</w:t>
            </w:r>
          </w:p>
        </w:tc>
        <w:tc>
          <w:tcPr>
            <w:tcW w:w="1982" w:type="dxa"/>
          </w:tcPr>
          <w:p w14:paraId="56C96CB7" w14:textId="51CCB266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SGI_NO</w:t>
            </w:r>
          </w:p>
        </w:tc>
        <w:tc>
          <w:tcPr>
            <w:tcW w:w="1978" w:type="dxa"/>
            <w:gridSpan w:val="3"/>
          </w:tcPr>
          <w:p w14:paraId="085C8445" w14:textId="34E4CFBE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604B1219" w14:textId="490279F3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3B022A6A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7EE010EB" w14:textId="77777777" w:rsidTr="00F84576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2BF20615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6970C4" w:rsidRPr="00AA2803" w14:paraId="238D77D8" w14:textId="77777777" w:rsidTr="00F84576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F5F789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</w:t>
            </w: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键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B263FD4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名称</w:t>
            </w:r>
          </w:p>
        </w:tc>
        <w:tc>
          <w:tcPr>
            <w:tcW w:w="6247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56B61A3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6970C4" w:rsidRPr="00AA2803" w14:paraId="37559EFB" w14:textId="77777777" w:rsidTr="00F8457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3B53D8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500C25B0" w14:textId="22D87B4B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PK_</w:t>
            </w:r>
            <w:r>
              <w:rPr>
                <w:rFonts w:ascii="新宋体" w:eastAsia="新宋体" w:hAnsi="新宋体"/>
                <w:szCs w:val="22"/>
              </w:rPr>
              <w:t>FLOW_CANCEL</w:t>
            </w:r>
          </w:p>
        </w:tc>
        <w:tc>
          <w:tcPr>
            <w:tcW w:w="6247" w:type="dxa"/>
            <w:gridSpan w:val="8"/>
            <w:tcBorders>
              <w:left w:val="single" w:sz="4" w:space="0" w:color="auto"/>
            </w:tcBorders>
          </w:tcPr>
          <w:p w14:paraId="7D0EAED2" w14:textId="2AB6CC60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CANCEL_FLOW</w:t>
            </w:r>
          </w:p>
        </w:tc>
      </w:tr>
      <w:tr w:rsidR="006970C4" w:rsidRPr="00AA2803" w14:paraId="3AA61294" w14:textId="77777777" w:rsidTr="00F84576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C0E437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外键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4FFF471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A513A16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92E502F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4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0C6EE06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6970C4" w:rsidRPr="00AA2803" w14:paraId="153A156C" w14:textId="77777777" w:rsidTr="00F8457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238CAA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3ED80184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7FBF01C9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5DB47E3E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4" w:space="0" w:color="auto"/>
            </w:tcBorders>
          </w:tcPr>
          <w:p w14:paraId="705C0509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443614B4" w14:textId="77777777" w:rsidTr="00F84576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547A1E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3DDBF57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D0262EB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F99A403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6970C4" w:rsidRPr="00AA2803" w14:paraId="5D78406D" w14:textId="77777777" w:rsidTr="00F8457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C522EB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4AD96FEE" w14:textId="04332A36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IDX_FLOW_CANCEL</w:t>
            </w:r>
            <w:r>
              <w:rPr>
                <w:rFonts w:ascii="新宋体" w:eastAsia="新宋体" w:hAnsi="新宋体"/>
                <w:szCs w:val="22"/>
              </w:rPr>
              <w:t>_AGENCY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12A7E025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AGENCY_CODE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4D4EA762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41DF4EA6" w14:textId="77777777" w:rsidTr="00F8457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4C9007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393E551A" w14:textId="71D6CD67" w:rsidR="006970C4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IDX_FLOW_</w:t>
            </w:r>
            <w:r>
              <w:rPr>
                <w:rFonts w:ascii="新宋体" w:eastAsia="新宋体" w:hAnsi="新宋体"/>
                <w:szCs w:val="22"/>
              </w:rPr>
              <w:t>CANCEL</w:t>
            </w:r>
            <w:r>
              <w:rPr>
                <w:rFonts w:ascii="新宋体" w:eastAsia="新宋体" w:hAnsi="新宋体" w:hint="eastAsia"/>
                <w:szCs w:val="22"/>
              </w:rPr>
              <w:t>_AREA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2753AA40" w14:textId="77777777" w:rsidR="006970C4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AREA_CODE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4FB730FE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36E7B12B" w14:textId="77777777" w:rsidTr="00F8457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D90FFF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58476D5F" w14:textId="15607F9E" w:rsidR="006970C4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IDX_FLOW_</w:t>
            </w:r>
            <w:r>
              <w:rPr>
                <w:rFonts w:ascii="新宋体" w:eastAsia="新宋体" w:hAnsi="新宋体"/>
                <w:szCs w:val="22"/>
              </w:rPr>
              <w:t>CANCEL</w:t>
            </w:r>
            <w:r>
              <w:rPr>
                <w:rFonts w:ascii="新宋体" w:eastAsia="新宋体" w:hAnsi="新宋体" w:hint="eastAsia"/>
                <w:szCs w:val="22"/>
              </w:rPr>
              <w:t>_GAME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473BB725" w14:textId="77777777" w:rsidR="006970C4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PLAN_CODE,BATCH_NO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58EDD3EB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171A91AC" w14:textId="77777777" w:rsidTr="00F84576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848D71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05332B8E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52897A30" w14:textId="77777777" w:rsidTr="00F84576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5337F7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096FFAF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9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BDBA747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4AD2C4E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6970C4" w:rsidRPr="00AA2803" w14:paraId="1328D187" w14:textId="77777777" w:rsidTr="00F8457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152B5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C6EF0B3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9" w:type="dxa"/>
            <w:gridSpan w:val="2"/>
            <w:tcBorders>
              <w:left w:val="single" w:sz="4" w:space="0" w:color="auto"/>
            </w:tcBorders>
          </w:tcPr>
          <w:p w14:paraId="0714E21D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47333944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6218163B" w14:textId="77777777" w:rsidTr="00F8457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FAEA22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7F4D5C4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9" w:type="dxa"/>
            <w:gridSpan w:val="2"/>
            <w:tcBorders>
              <w:left w:val="single" w:sz="4" w:space="0" w:color="auto"/>
            </w:tcBorders>
          </w:tcPr>
          <w:p w14:paraId="06B9C1FC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1F5384BD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5119D1E4" w14:textId="77777777" w:rsidR="00836C28" w:rsidRPr="00AA2803" w:rsidRDefault="00836C28" w:rsidP="00836C28"/>
    <w:p w14:paraId="4B2B6A16" w14:textId="77777777" w:rsidR="00057332" w:rsidRPr="00AA2803" w:rsidRDefault="00524BED" w:rsidP="001E4D5E">
      <w:pPr>
        <w:pStyle w:val="4"/>
      </w:pPr>
      <w:bookmarkStart w:id="108" w:name="_Toc435450871"/>
      <w:r w:rsidRPr="00AA2803">
        <w:rPr>
          <w:rFonts w:hint="eastAsia"/>
        </w:rPr>
        <w:t>机构资金流水（</w:t>
      </w:r>
      <w:r w:rsidR="00057332" w:rsidRPr="00AA2803">
        <w:rPr>
          <w:rFonts w:hint="eastAsia"/>
        </w:rPr>
        <w:t>FLOW_</w:t>
      </w:r>
      <w:r w:rsidR="00057332" w:rsidRPr="00AA2803">
        <w:t>ORG</w:t>
      </w:r>
      <w:r w:rsidRPr="00AA2803">
        <w:rPr>
          <w:rFonts w:hint="eastAsia"/>
        </w:rPr>
        <w:t>）</w:t>
      </w:r>
      <w:bookmarkEnd w:id="108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066"/>
        <w:gridCol w:w="415"/>
        <w:gridCol w:w="8"/>
        <w:gridCol w:w="1982"/>
        <w:gridCol w:w="1128"/>
        <w:gridCol w:w="288"/>
        <w:gridCol w:w="562"/>
        <w:gridCol w:w="145"/>
        <w:gridCol w:w="564"/>
        <w:gridCol w:w="1570"/>
      </w:tblGrid>
      <w:tr w:rsidR="00AA2803" w:rsidRPr="00AA2803" w14:paraId="5F337BC1" w14:textId="77777777" w:rsidTr="001E4D5E">
        <w:tc>
          <w:tcPr>
            <w:tcW w:w="1229" w:type="dxa"/>
            <w:gridSpan w:val="3"/>
            <w:shd w:val="clear" w:color="auto" w:fill="C0C0C0"/>
          </w:tcPr>
          <w:p w14:paraId="5B919ADE" w14:textId="77777777" w:rsidR="00057332" w:rsidRPr="00AA2803" w:rsidRDefault="00057332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7BEF1E6C" w14:textId="77777777" w:rsidR="00057332" w:rsidRPr="00AA2803" w:rsidRDefault="00605C6F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机构</w:t>
            </w:r>
            <w:r w:rsidR="00057332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资金流水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1F6F0508" w14:textId="77777777" w:rsidR="00057332" w:rsidRPr="00AA2803" w:rsidRDefault="00057332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1" w:type="dxa"/>
            <w:gridSpan w:val="4"/>
            <w:shd w:val="clear" w:color="auto" w:fill="auto"/>
          </w:tcPr>
          <w:p w14:paraId="0120B7B0" w14:textId="77777777" w:rsidR="00057332" w:rsidRPr="00AA2803" w:rsidRDefault="00605C6F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FLOW_ORG</w:t>
            </w:r>
          </w:p>
        </w:tc>
      </w:tr>
      <w:tr w:rsidR="00AA2803" w:rsidRPr="00AA2803" w14:paraId="04021CAE" w14:textId="77777777" w:rsidTr="00067AC9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551F8A62" w14:textId="77777777" w:rsidR="00057332" w:rsidRPr="00AA2803" w:rsidRDefault="00057332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5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360CACCA" w14:textId="77777777" w:rsidR="00057332" w:rsidRPr="00AA2803" w:rsidRDefault="00057332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405" w:type="dxa"/>
            <w:gridSpan w:val="3"/>
            <w:shd w:val="clear" w:color="auto" w:fill="C0C0C0"/>
          </w:tcPr>
          <w:p w14:paraId="1F4D9D66" w14:textId="77777777" w:rsidR="00057332" w:rsidRPr="00AA2803" w:rsidRDefault="00057332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7F9C07A0" w14:textId="77777777" w:rsidR="00057332" w:rsidRPr="00AA2803" w:rsidRDefault="00057332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1FDD8076" w14:textId="77777777" w:rsidR="00057332" w:rsidRPr="00AA2803" w:rsidRDefault="00057332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70" w:type="dxa"/>
            <w:shd w:val="clear" w:color="auto" w:fill="C0C0C0"/>
          </w:tcPr>
          <w:p w14:paraId="0F95E1BF" w14:textId="77777777" w:rsidR="00057332" w:rsidRPr="00AA2803" w:rsidRDefault="00057332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47F92F63" w14:textId="77777777" w:rsidTr="00067AC9">
        <w:tc>
          <w:tcPr>
            <w:tcW w:w="390" w:type="dxa"/>
            <w:tcBorders>
              <w:top w:val="single" w:sz="4" w:space="0" w:color="auto"/>
            </w:tcBorders>
          </w:tcPr>
          <w:p w14:paraId="6012ECD7" w14:textId="77777777" w:rsidR="00057332" w:rsidRPr="00AA2803" w:rsidRDefault="00057332" w:rsidP="006164CE">
            <w:pPr>
              <w:pStyle w:val="af"/>
              <w:numPr>
                <w:ilvl w:val="0"/>
                <w:numId w:val="5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5114E5B2" w14:textId="77777777" w:rsidR="00057332" w:rsidRPr="00AA2803" w:rsidRDefault="00057332" w:rsidP="00605C6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流水</w:t>
            </w:r>
            <w:r w:rsidR="00605C6F" w:rsidRPr="00AA2803">
              <w:rPr>
                <w:rFonts w:ascii="新宋体" w:eastAsia="新宋体" w:hAnsi="新宋体" w:hint="eastAsia"/>
                <w:szCs w:val="22"/>
              </w:rPr>
              <w:t>号</w:t>
            </w:r>
            <w:r w:rsidRPr="00AA2803">
              <w:rPr>
                <w:rFonts w:ascii="新宋体" w:eastAsia="新宋体" w:hAnsi="新宋体" w:hint="eastAsia"/>
                <w:szCs w:val="22"/>
              </w:rPr>
              <w:t>（</w:t>
            </w:r>
            <w:r w:rsidR="00605C6F" w:rsidRPr="00AA2803">
              <w:rPr>
                <w:rFonts w:ascii="新宋体" w:eastAsia="新宋体" w:hAnsi="新宋体" w:hint="eastAsia"/>
                <w:szCs w:val="22"/>
              </w:rPr>
              <w:t>JG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123456789012345678901234）</w:t>
            </w:r>
          </w:p>
        </w:tc>
        <w:tc>
          <w:tcPr>
            <w:tcW w:w="2405" w:type="dxa"/>
            <w:gridSpan w:val="3"/>
          </w:tcPr>
          <w:p w14:paraId="29BCC597" w14:textId="77777777" w:rsidR="00057332" w:rsidRPr="00AA2803" w:rsidRDefault="00605C6F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ORG</w:t>
            </w:r>
            <w:r w:rsidR="00057332" w:rsidRPr="00AA2803">
              <w:rPr>
                <w:rFonts w:ascii="新宋体" w:eastAsia="新宋体" w:hAnsi="新宋体"/>
                <w:szCs w:val="22"/>
              </w:rPr>
              <w:t>_</w:t>
            </w:r>
            <w:r w:rsidRPr="00AA2803">
              <w:rPr>
                <w:rFonts w:ascii="新宋体" w:eastAsia="新宋体" w:hAnsi="新宋体" w:hint="eastAsia"/>
                <w:szCs w:val="22"/>
              </w:rPr>
              <w:t>FUND</w:t>
            </w:r>
            <w:r w:rsidRPr="00AA2803">
              <w:rPr>
                <w:rFonts w:ascii="新宋体" w:eastAsia="新宋体" w:hAnsi="新宋体"/>
                <w:szCs w:val="22"/>
              </w:rPr>
              <w:t>_</w:t>
            </w:r>
            <w:r w:rsidR="00057332" w:rsidRPr="00AA2803">
              <w:rPr>
                <w:rFonts w:ascii="新宋体" w:eastAsia="新宋体" w:hAnsi="新宋体"/>
                <w:szCs w:val="22"/>
              </w:rPr>
              <w:t>FLOW</w:t>
            </w:r>
          </w:p>
        </w:tc>
        <w:tc>
          <w:tcPr>
            <w:tcW w:w="1978" w:type="dxa"/>
            <w:gridSpan w:val="3"/>
          </w:tcPr>
          <w:p w14:paraId="49F50939" w14:textId="77777777" w:rsidR="00057332" w:rsidRPr="00AA2803" w:rsidRDefault="00057332" w:rsidP="00605C6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="00605C6F" w:rsidRPr="00AA2803">
              <w:rPr>
                <w:rFonts w:ascii="新宋体" w:eastAsia="新宋体" w:hAnsi="新宋体"/>
                <w:szCs w:val="22"/>
              </w:rPr>
              <w:t>24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86FA19A" w14:textId="77777777" w:rsidR="00057332" w:rsidRPr="00AA2803" w:rsidRDefault="00057332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4D977F3D" w14:textId="77777777" w:rsidR="00057332" w:rsidRPr="00AA2803" w:rsidRDefault="00057332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E5093A4" w14:textId="77777777" w:rsidTr="00067AC9">
        <w:tc>
          <w:tcPr>
            <w:tcW w:w="390" w:type="dxa"/>
            <w:tcBorders>
              <w:top w:val="single" w:sz="4" w:space="0" w:color="auto"/>
            </w:tcBorders>
          </w:tcPr>
          <w:p w14:paraId="3D9BB5D7" w14:textId="77777777" w:rsidR="00057332" w:rsidRPr="00AA2803" w:rsidRDefault="00057332" w:rsidP="006164CE">
            <w:pPr>
              <w:pStyle w:val="af"/>
              <w:numPr>
                <w:ilvl w:val="0"/>
                <w:numId w:val="5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199BE0E2" w14:textId="77777777" w:rsidR="00057332" w:rsidRPr="00AA2803" w:rsidRDefault="00605C6F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参考</w:t>
            </w:r>
            <w:r w:rsidR="000F66E2" w:rsidRPr="00AA2803">
              <w:rPr>
                <w:rFonts w:ascii="新宋体" w:eastAsia="新宋体" w:hAnsi="新宋体" w:hint="eastAsia"/>
                <w:szCs w:val="22"/>
              </w:rPr>
              <w:t>业务编号</w:t>
            </w:r>
          </w:p>
        </w:tc>
        <w:tc>
          <w:tcPr>
            <w:tcW w:w="2405" w:type="dxa"/>
            <w:gridSpan w:val="3"/>
          </w:tcPr>
          <w:p w14:paraId="0C0F0789" w14:textId="77777777" w:rsidR="00057332" w:rsidRPr="00AA2803" w:rsidRDefault="000F66E2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REF_NO</w:t>
            </w:r>
          </w:p>
        </w:tc>
        <w:tc>
          <w:tcPr>
            <w:tcW w:w="1978" w:type="dxa"/>
            <w:gridSpan w:val="3"/>
          </w:tcPr>
          <w:p w14:paraId="37A0C68C" w14:textId="77777777" w:rsidR="00057332" w:rsidRPr="00AA2803" w:rsidRDefault="00057332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="000F66E2" w:rsidRPr="00AA2803">
              <w:rPr>
                <w:rFonts w:ascii="新宋体" w:eastAsia="新宋体" w:hAnsi="新宋体"/>
                <w:szCs w:val="22"/>
              </w:rPr>
              <w:t>10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DEDB00B" w14:textId="77777777" w:rsidR="00057332" w:rsidRPr="00AA2803" w:rsidRDefault="00057332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2875EE8" w14:textId="77777777" w:rsidR="00057332" w:rsidRPr="00AA2803" w:rsidRDefault="00057332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417B7" w:rsidRPr="00AA2803" w14:paraId="6D5E0E9B" w14:textId="77777777" w:rsidTr="00067AC9">
        <w:tc>
          <w:tcPr>
            <w:tcW w:w="390" w:type="dxa"/>
            <w:tcBorders>
              <w:top w:val="single" w:sz="4" w:space="0" w:color="auto"/>
            </w:tcBorders>
          </w:tcPr>
          <w:p w14:paraId="243CDE9C" w14:textId="77777777" w:rsidR="007417B7" w:rsidRPr="00AA2803" w:rsidRDefault="007417B7" w:rsidP="006164CE">
            <w:pPr>
              <w:pStyle w:val="af"/>
              <w:numPr>
                <w:ilvl w:val="0"/>
                <w:numId w:val="5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4E34CD07" w14:textId="0B0125CE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资金类型（1-充值，2-提现，3-彩票调拨，</w:t>
            </w:r>
            <w:r w:rsidRPr="00A44DA9">
              <w:rPr>
                <w:rFonts w:ascii="新宋体" w:eastAsia="新宋体" w:hAnsi="新宋体" w:hint="eastAsia"/>
                <w:szCs w:val="22"/>
              </w:rPr>
              <w:t>4-机构佣金</w:t>
            </w:r>
            <w:r w:rsidR="00F012B8" w:rsidRPr="00F012B8">
              <w:rPr>
                <w:rFonts w:ascii="新宋体" w:eastAsia="新宋体" w:hAnsi="新宋体" w:hint="eastAsia"/>
                <w:szCs w:val="22"/>
              </w:rPr>
              <w:t>，12-机构退货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405" w:type="dxa"/>
            <w:gridSpan w:val="3"/>
          </w:tcPr>
          <w:p w14:paraId="5AAA74E3" w14:textId="77777777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FLOW_TYPE</w:t>
            </w:r>
          </w:p>
        </w:tc>
        <w:tc>
          <w:tcPr>
            <w:tcW w:w="1978" w:type="dxa"/>
            <w:gridSpan w:val="3"/>
          </w:tcPr>
          <w:p w14:paraId="5852FF28" w14:textId="77777777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3138172" w14:textId="7999C18C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E5992B6" w14:textId="77777777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417B7" w:rsidRPr="00AA2803" w14:paraId="2DA51BFE" w14:textId="77777777" w:rsidTr="00067AC9">
        <w:tc>
          <w:tcPr>
            <w:tcW w:w="390" w:type="dxa"/>
            <w:tcBorders>
              <w:top w:val="single" w:sz="4" w:space="0" w:color="auto"/>
            </w:tcBorders>
          </w:tcPr>
          <w:p w14:paraId="4C6353E2" w14:textId="77777777" w:rsidR="007417B7" w:rsidRPr="00AA2803" w:rsidRDefault="007417B7" w:rsidP="006164CE">
            <w:pPr>
              <w:pStyle w:val="af"/>
              <w:numPr>
                <w:ilvl w:val="0"/>
                <w:numId w:val="5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1995DD72" w14:textId="77777777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账户编码</w:t>
            </w:r>
          </w:p>
        </w:tc>
        <w:tc>
          <w:tcPr>
            <w:tcW w:w="2405" w:type="dxa"/>
            <w:gridSpan w:val="3"/>
          </w:tcPr>
          <w:p w14:paraId="255D17D0" w14:textId="77777777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ACC_NO</w:t>
            </w:r>
          </w:p>
        </w:tc>
        <w:tc>
          <w:tcPr>
            <w:tcW w:w="1978" w:type="dxa"/>
            <w:gridSpan w:val="3"/>
          </w:tcPr>
          <w:p w14:paraId="7F673F48" w14:textId="77777777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CHAR(12)</w:t>
            </w:r>
          </w:p>
        </w:tc>
        <w:tc>
          <w:tcPr>
            <w:tcW w:w="709" w:type="dxa"/>
            <w:gridSpan w:val="2"/>
          </w:tcPr>
          <w:p w14:paraId="36F39A41" w14:textId="30D6ED68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3A717513" w14:textId="77777777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417B7" w:rsidRPr="00AA2803" w14:paraId="2097B5EA" w14:textId="77777777" w:rsidTr="00067AC9">
        <w:tc>
          <w:tcPr>
            <w:tcW w:w="390" w:type="dxa"/>
            <w:tcBorders>
              <w:top w:val="single" w:sz="4" w:space="0" w:color="auto"/>
            </w:tcBorders>
          </w:tcPr>
          <w:p w14:paraId="21052E64" w14:textId="77777777" w:rsidR="007417B7" w:rsidRPr="00AA2803" w:rsidRDefault="007417B7" w:rsidP="006164CE">
            <w:pPr>
              <w:pStyle w:val="af"/>
              <w:numPr>
                <w:ilvl w:val="0"/>
                <w:numId w:val="5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5ED181AD" w14:textId="68CFCAAB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部门编码</w:t>
            </w:r>
          </w:p>
        </w:tc>
        <w:tc>
          <w:tcPr>
            <w:tcW w:w="2405" w:type="dxa"/>
            <w:gridSpan w:val="3"/>
          </w:tcPr>
          <w:p w14:paraId="2668B167" w14:textId="7728DDE3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ORG_CODE</w:t>
            </w:r>
          </w:p>
        </w:tc>
        <w:tc>
          <w:tcPr>
            <w:tcW w:w="1978" w:type="dxa"/>
            <w:gridSpan w:val="3"/>
          </w:tcPr>
          <w:p w14:paraId="196A70F2" w14:textId="75D557A1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37BB40E" w14:textId="148FB998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5BB74324" w14:textId="77777777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417B7" w:rsidRPr="00AA2803" w14:paraId="6E0BED5E" w14:textId="77777777" w:rsidTr="00067AC9">
        <w:tc>
          <w:tcPr>
            <w:tcW w:w="390" w:type="dxa"/>
            <w:tcBorders>
              <w:top w:val="single" w:sz="4" w:space="0" w:color="auto"/>
            </w:tcBorders>
          </w:tcPr>
          <w:p w14:paraId="322F9AB1" w14:textId="77777777" w:rsidR="007417B7" w:rsidRPr="00AA2803" w:rsidRDefault="007417B7" w:rsidP="006164CE">
            <w:pPr>
              <w:pStyle w:val="af"/>
              <w:numPr>
                <w:ilvl w:val="0"/>
                <w:numId w:val="5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674E53B6" w14:textId="77777777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变更金额</w:t>
            </w:r>
          </w:p>
        </w:tc>
        <w:tc>
          <w:tcPr>
            <w:tcW w:w="2405" w:type="dxa"/>
            <w:gridSpan w:val="3"/>
          </w:tcPr>
          <w:p w14:paraId="42EE5E09" w14:textId="77777777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CHANGE_AMOUNT</w:t>
            </w:r>
          </w:p>
        </w:tc>
        <w:tc>
          <w:tcPr>
            <w:tcW w:w="1978" w:type="dxa"/>
            <w:gridSpan w:val="3"/>
          </w:tcPr>
          <w:p w14:paraId="4D9A4ED8" w14:textId="77777777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33CF8A90" w14:textId="29AE0DC2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3C0384D7" w14:textId="77777777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F5F1F" w:rsidRPr="00AA2803" w14:paraId="3D11EFB3" w14:textId="77777777" w:rsidTr="00067AC9">
        <w:tc>
          <w:tcPr>
            <w:tcW w:w="390" w:type="dxa"/>
            <w:tcBorders>
              <w:top w:val="single" w:sz="4" w:space="0" w:color="auto"/>
            </w:tcBorders>
          </w:tcPr>
          <w:p w14:paraId="5A9E1101" w14:textId="77777777" w:rsidR="00DF5F1F" w:rsidRPr="00AA2803" w:rsidRDefault="00DF5F1F" w:rsidP="006164CE">
            <w:pPr>
              <w:pStyle w:val="af"/>
              <w:numPr>
                <w:ilvl w:val="0"/>
                <w:numId w:val="5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7CFF35E4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冻结金额</w:t>
            </w:r>
          </w:p>
        </w:tc>
        <w:tc>
          <w:tcPr>
            <w:tcW w:w="2405" w:type="dxa"/>
            <w:gridSpan w:val="3"/>
          </w:tcPr>
          <w:p w14:paraId="65C3668F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FROZEN_AMOUNT</w:t>
            </w:r>
          </w:p>
        </w:tc>
        <w:tc>
          <w:tcPr>
            <w:tcW w:w="1978" w:type="dxa"/>
            <w:gridSpan w:val="3"/>
          </w:tcPr>
          <w:p w14:paraId="14426A2C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52EFD4E1" w14:textId="1F58574F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55C68CBC" w14:textId="1B1A4074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DF5F1F" w:rsidRPr="00AA2803" w14:paraId="2D0A58F8" w14:textId="77777777" w:rsidTr="00067AC9">
        <w:tc>
          <w:tcPr>
            <w:tcW w:w="390" w:type="dxa"/>
            <w:tcBorders>
              <w:top w:val="single" w:sz="4" w:space="0" w:color="auto"/>
            </w:tcBorders>
          </w:tcPr>
          <w:p w14:paraId="742572FA" w14:textId="77777777" w:rsidR="00DF5F1F" w:rsidRPr="00AA2803" w:rsidRDefault="00DF5F1F" w:rsidP="006164CE">
            <w:pPr>
              <w:pStyle w:val="af"/>
              <w:numPr>
                <w:ilvl w:val="0"/>
                <w:numId w:val="5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5BB8CF90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变更前可用余额</w:t>
            </w:r>
          </w:p>
        </w:tc>
        <w:tc>
          <w:tcPr>
            <w:tcW w:w="2405" w:type="dxa"/>
            <w:gridSpan w:val="3"/>
          </w:tcPr>
          <w:p w14:paraId="5BFFB322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BE_ACCOUNT_BALANCE</w:t>
            </w:r>
          </w:p>
        </w:tc>
        <w:tc>
          <w:tcPr>
            <w:tcW w:w="1978" w:type="dxa"/>
            <w:gridSpan w:val="3"/>
          </w:tcPr>
          <w:p w14:paraId="7B8807CC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2CA02541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6C20A1B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F5F1F" w:rsidRPr="00AA2803" w14:paraId="457F0847" w14:textId="77777777" w:rsidTr="00067AC9">
        <w:tc>
          <w:tcPr>
            <w:tcW w:w="390" w:type="dxa"/>
            <w:tcBorders>
              <w:top w:val="single" w:sz="4" w:space="0" w:color="auto"/>
            </w:tcBorders>
          </w:tcPr>
          <w:p w14:paraId="0103ED8D" w14:textId="77777777" w:rsidR="00DF5F1F" w:rsidRPr="00AA2803" w:rsidRDefault="00DF5F1F" w:rsidP="006164CE">
            <w:pPr>
              <w:pStyle w:val="af"/>
              <w:numPr>
                <w:ilvl w:val="0"/>
                <w:numId w:val="5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0EBCEA54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变更前冻结余额</w:t>
            </w:r>
          </w:p>
        </w:tc>
        <w:tc>
          <w:tcPr>
            <w:tcW w:w="2405" w:type="dxa"/>
            <w:gridSpan w:val="3"/>
          </w:tcPr>
          <w:p w14:paraId="00766386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BE_FROZEN_BALANCE</w:t>
            </w:r>
          </w:p>
        </w:tc>
        <w:tc>
          <w:tcPr>
            <w:tcW w:w="1978" w:type="dxa"/>
            <w:gridSpan w:val="3"/>
          </w:tcPr>
          <w:p w14:paraId="58D4C3D6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7569DB1E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790810F2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F5F1F" w:rsidRPr="00AA2803" w14:paraId="48FA1C2C" w14:textId="77777777" w:rsidTr="00067AC9">
        <w:tc>
          <w:tcPr>
            <w:tcW w:w="390" w:type="dxa"/>
            <w:tcBorders>
              <w:top w:val="single" w:sz="4" w:space="0" w:color="auto"/>
            </w:tcBorders>
          </w:tcPr>
          <w:p w14:paraId="356D6914" w14:textId="77777777" w:rsidR="00DF5F1F" w:rsidRPr="00AA2803" w:rsidRDefault="00DF5F1F" w:rsidP="006164CE">
            <w:pPr>
              <w:pStyle w:val="af"/>
              <w:numPr>
                <w:ilvl w:val="0"/>
                <w:numId w:val="5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41650393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变更后可用余额</w:t>
            </w:r>
          </w:p>
        </w:tc>
        <w:tc>
          <w:tcPr>
            <w:tcW w:w="2405" w:type="dxa"/>
            <w:gridSpan w:val="3"/>
          </w:tcPr>
          <w:p w14:paraId="5B46FA0A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AF_ACCOUNT_BALANCE</w:t>
            </w:r>
          </w:p>
        </w:tc>
        <w:tc>
          <w:tcPr>
            <w:tcW w:w="1978" w:type="dxa"/>
            <w:gridSpan w:val="3"/>
          </w:tcPr>
          <w:p w14:paraId="4CF33117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28AF28EE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2C209AD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F5F1F" w:rsidRPr="00AA2803" w14:paraId="09870DEE" w14:textId="77777777" w:rsidTr="00067AC9">
        <w:tc>
          <w:tcPr>
            <w:tcW w:w="390" w:type="dxa"/>
            <w:tcBorders>
              <w:top w:val="single" w:sz="4" w:space="0" w:color="auto"/>
            </w:tcBorders>
          </w:tcPr>
          <w:p w14:paraId="3E179428" w14:textId="77777777" w:rsidR="00DF5F1F" w:rsidRPr="00AA2803" w:rsidRDefault="00DF5F1F" w:rsidP="006164CE">
            <w:pPr>
              <w:pStyle w:val="af"/>
              <w:numPr>
                <w:ilvl w:val="0"/>
                <w:numId w:val="5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299BAA02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变更后冻结余额</w:t>
            </w:r>
          </w:p>
        </w:tc>
        <w:tc>
          <w:tcPr>
            <w:tcW w:w="2405" w:type="dxa"/>
            <w:gridSpan w:val="3"/>
          </w:tcPr>
          <w:p w14:paraId="53D5E2A5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AF_FROZEN_BALANCE</w:t>
            </w:r>
          </w:p>
        </w:tc>
        <w:tc>
          <w:tcPr>
            <w:tcW w:w="1978" w:type="dxa"/>
            <w:gridSpan w:val="3"/>
          </w:tcPr>
          <w:p w14:paraId="4F64BE90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66EF865B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0E024E6B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F5F1F" w:rsidRPr="00AA2803" w14:paraId="3D82F189" w14:textId="77777777" w:rsidTr="00067AC9">
        <w:tc>
          <w:tcPr>
            <w:tcW w:w="390" w:type="dxa"/>
            <w:tcBorders>
              <w:top w:val="single" w:sz="4" w:space="0" w:color="auto"/>
            </w:tcBorders>
          </w:tcPr>
          <w:p w14:paraId="27229BDB" w14:textId="77777777" w:rsidR="00DF5F1F" w:rsidRPr="00AA2803" w:rsidRDefault="00DF5F1F" w:rsidP="006164CE">
            <w:pPr>
              <w:pStyle w:val="af"/>
              <w:numPr>
                <w:ilvl w:val="0"/>
                <w:numId w:val="5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75C1E437" w14:textId="3DCCB273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交易时间</w:t>
            </w:r>
          </w:p>
        </w:tc>
        <w:tc>
          <w:tcPr>
            <w:tcW w:w="2405" w:type="dxa"/>
            <w:gridSpan w:val="3"/>
          </w:tcPr>
          <w:p w14:paraId="2A5D1302" w14:textId="70E6C921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TRADE_TIME</w:t>
            </w:r>
          </w:p>
        </w:tc>
        <w:tc>
          <w:tcPr>
            <w:tcW w:w="1978" w:type="dxa"/>
            <w:gridSpan w:val="3"/>
          </w:tcPr>
          <w:p w14:paraId="4FAF0579" w14:textId="60BEF1A5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0871D352" w14:textId="18492E1F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1C49488" w14:textId="4A7B134F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sysdate</w:t>
            </w:r>
          </w:p>
        </w:tc>
      </w:tr>
      <w:tr w:rsidR="00DF5F1F" w:rsidRPr="00AA2803" w14:paraId="0C9A4235" w14:textId="77777777" w:rsidTr="001E4D5E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1D2E19A3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DF5F1F" w:rsidRPr="00AA2803" w14:paraId="6F60D9D2" w14:textId="77777777" w:rsidTr="001E4D5E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EAA361" w14:textId="77777777" w:rsidR="00DF5F1F" w:rsidRPr="00AA2803" w:rsidRDefault="00DF5F1F" w:rsidP="00DF5F1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88A7597" w14:textId="77777777" w:rsidR="00DF5F1F" w:rsidRPr="00AA2803" w:rsidRDefault="00DF5F1F" w:rsidP="00DF5F1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7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2CDE1EB" w14:textId="77777777" w:rsidR="00DF5F1F" w:rsidRPr="00AA2803" w:rsidRDefault="00DF5F1F" w:rsidP="00DF5F1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DF5F1F" w:rsidRPr="00AA2803" w14:paraId="64C012D0" w14:textId="77777777" w:rsidTr="001E4D5E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914B3E" w14:textId="77777777" w:rsidR="00DF5F1F" w:rsidRPr="00AA2803" w:rsidRDefault="00DF5F1F" w:rsidP="00DF5F1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6E007066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PK_</w:t>
            </w:r>
            <w:r w:rsidRPr="00AA2803">
              <w:rPr>
                <w:rFonts w:ascii="新宋体" w:eastAsia="新宋体" w:hAnsi="新宋体"/>
                <w:szCs w:val="22"/>
              </w:rPr>
              <w:t>FLOW_</w:t>
            </w:r>
            <w:r w:rsidRPr="00AA2803">
              <w:rPr>
                <w:rFonts w:ascii="新宋体" w:eastAsia="新宋体" w:hAnsi="新宋体" w:hint="eastAsia"/>
                <w:szCs w:val="22"/>
              </w:rPr>
              <w:t>ORG</w:t>
            </w:r>
          </w:p>
        </w:tc>
        <w:tc>
          <w:tcPr>
            <w:tcW w:w="6247" w:type="dxa"/>
            <w:gridSpan w:val="8"/>
            <w:tcBorders>
              <w:left w:val="single" w:sz="4" w:space="0" w:color="auto"/>
            </w:tcBorders>
          </w:tcPr>
          <w:p w14:paraId="21E4E208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ORG</w:t>
            </w:r>
            <w:r w:rsidRPr="00AA2803">
              <w:rPr>
                <w:rFonts w:ascii="新宋体" w:eastAsia="新宋体" w:hAnsi="新宋体"/>
                <w:szCs w:val="22"/>
              </w:rPr>
              <w:t>_</w:t>
            </w:r>
            <w:r w:rsidRPr="00AA2803">
              <w:rPr>
                <w:rFonts w:ascii="新宋体" w:eastAsia="新宋体" w:hAnsi="新宋体" w:hint="eastAsia"/>
                <w:szCs w:val="22"/>
              </w:rPr>
              <w:t>FUND</w:t>
            </w:r>
            <w:r w:rsidRPr="00AA2803">
              <w:rPr>
                <w:rFonts w:ascii="新宋体" w:eastAsia="新宋体" w:hAnsi="新宋体"/>
                <w:szCs w:val="22"/>
              </w:rPr>
              <w:t>_FLOW</w:t>
            </w:r>
          </w:p>
        </w:tc>
      </w:tr>
      <w:tr w:rsidR="00DF5F1F" w:rsidRPr="00AA2803" w14:paraId="13BD57D1" w14:textId="77777777" w:rsidTr="001E4D5E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9EA176" w14:textId="77777777" w:rsidR="00DF5F1F" w:rsidRPr="00AA2803" w:rsidRDefault="00DF5F1F" w:rsidP="00DF5F1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BA4F4EC" w14:textId="77777777" w:rsidR="00DF5F1F" w:rsidRPr="00AA2803" w:rsidRDefault="00DF5F1F" w:rsidP="00DF5F1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254DF65" w14:textId="77777777" w:rsidR="00DF5F1F" w:rsidRPr="00AA2803" w:rsidRDefault="00DF5F1F" w:rsidP="00DF5F1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D0B017A" w14:textId="77777777" w:rsidR="00DF5F1F" w:rsidRPr="00AA2803" w:rsidRDefault="00DF5F1F" w:rsidP="00DF5F1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4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A4492B7" w14:textId="77777777" w:rsidR="00DF5F1F" w:rsidRPr="00AA2803" w:rsidRDefault="00DF5F1F" w:rsidP="00DF5F1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DF5F1F" w:rsidRPr="00AA2803" w14:paraId="114A6F93" w14:textId="77777777" w:rsidTr="001E4D5E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DE9E87" w14:textId="77777777" w:rsidR="00DF5F1F" w:rsidRPr="00AA2803" w:rsidRDefault="00DF5F1F" w:rsidP="00DF5F1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34748453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7505317A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6348008A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4" w:space="0" w:color="auto"/>
            </w:tcBorders>
          </w:tcPr>
          <w:p w14:paraId="5C49ABA3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D184B" w:rsidRPr="00AA2803" w14:paraId="5870C8F4" w14:textId="77777777" w:rsidTr="001E4D5E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A70855" w14:textId="77777777" w:rsidR="00BD184B" w:rsidRPr="00AA2803" w:rsidRDefault="00BD184B" w:rsidP="00DF5F1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5F78BFA" w14:textId="77777777" w:rsidR="00BD184B" w:rsidRPr="00AA2803" w:rsidRDefault="00BD184B" w:rsidP="00DF5F1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4C1F3A0" w14:textId="77777777" w:rsidR="00BD184B" w:rsidRPr="00AA2803" w:rsidRDefault="00BD184B" w:rsidP="00DF5F1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FAC1A11" w14:textId="77777777" w:rsidR="00BD184B" w:rsidRPr="00AA2803" w:rsidRDefault="00BD184B" w:rsidP="00DF5F1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BD184B" w:rsidRPr="00AA2803" w14:paraId="1AE45884" w14:textId="77777777" w:rsidTr="001E4D5E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DA1D1E" w14:textId="77777777" w:rsidR="00BD184B" w:rsidRPr="00AA2803" w:rsidRDefault="00BD184B" w:rsidP="00BD184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3F9BF7FE" w14:textId="423C93A5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IDX_FLOW_ORG_ACC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5D859AEC" w14:textId="17CE363A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ACC_NO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69952CCB" w14:textId="77777777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D184B" w:rsidRPr="00AA2803" w14:paraId="4296AAB6" w14:textId="77777777" w:rsidTr="001E4D5E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E8E4F4" w14:textId="77777777" w:rsidR="00BD184B" w:rsidRPr="00AA2803" w:rsidRDefault="00BD184B" w:rsidP="00BD184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7FA42659" w14:textId="4C5299ED" w:rsidR="00BD184B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IDX_FLOW_ORG_ORG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57602FFF" w14:textId="149ABBE5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ORG_CODE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201E39A8" w14:textId="77777777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D184B" w:rsidRPr="00AA2803" w14:paraId="37B99194" w14:textId="77777777" w:rsidTr="001E4D5E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248197" w14:textId="77777777" w:rsidR="00BD184B" w:rsidRPr="00AA2803" w:rsidRDefault="00BD184B" w:rsidP="00BD184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2"/>
            <w:tcBorders>
              <w:left w:val="single" w:sz="4" w:space="0" w:color="auto"/>
            </w:tcBorders>
          </w:tcPr>
          <w:p w14:paraId="248C5C31" w14:textId="77777777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D184B" w:rsidRPr="00AA2803" w14:paraId="051F420D" w14:textId="77777777" w:rsidTr="001E4D5E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12A312" w14:textId="77777777" w:rsidR="00BD184B" w:rsidRPr="00AA2803" w:rsidRDefault="00BD184B" w:rsidP="00BD184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706CE3F" w14:textId="77777777" w:rsidR="00BD184B" w:rsidRPr="00AA2803" w:rsidRDefault="00BD184B" w:rsidP="00BD184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B22FF28" w14:textId="77777777" w:rsidR="00BD184B" w:rsidRPr="00AA2803" w:rsidRDefault="00BD184B" w:rsidP="00BD184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8A38B2F" w14:textId="77777777" w:rsidR="00BD184B" w:rsidRPr="00AA2803" w:rsidRDefault="00BD184B" w:rsidP="00BD184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BD184B" w:rsidRPr="00AA2803" w14:paraId="27492B01" w14:textId="77777777" w:rsidTr="001E4D5E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B359423" w14:textId="77777777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180CB05" w14:textId="77777777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9" w:type="dxa"/>
            <w:gridSpan w:val="3"/>
            <w:tcBorders>
              <w:left w:val="single" w:sz="4" w:space="0" w:color="auto"/>
            </w:tcBorders>
          </w:tcPr>
          <w:p w14:paraId="74F96384" w14:textId="77777777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1E6BC3F4" w14:textId="77777777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D184B" w:rsidRPr="00AA2803" w14:paraId="6D077FF1" w14:textId="77777777" w:rsidTr="001E4D5E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D038427" w14:textId="77777777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AF1AE40" w14:textId="77777777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9" w:type="dxa"/>
            <w:gridSpan w:val="3"/>
            <w:tcBorders>
              <w:left w:val="single" w:sz="4" w:space="0" w:color="auto"/>
            </w:tcBorders>
          </w:tcPr>
          <w:p w14:paraId="34B69E2C" w14:textId="77777777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5CDEDE6A" w14:textId="77777777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53C42EEB" w14:textId="77777777" w:rsidR="00057332" w:rsidRPr="00AA2803" w:rsidRDefault="00057332" w:rsidP="00057332"/>
    <w:p w14:paraId="2848DCA4" w14:textId="77777777" w:rsidR="003406EE" w:rsidRPr="00AA2803" w:rsidRDefault="00524BED" w:rsidP="00B51C22">
      <w:pPr>
        <w:pStyle w:val="4"/>
      </w:pPr>
      <w:bookmarkStart w:id="109" w:name="_Toc435450872"/>
      <w:r w:rsidRPr="00AA2803">
        <w:rPr>
          <w:rFonts w:hint="eastAsia"/>
        </w:rPr>
        <w:t>站点资金流水（</w:t>
      </w:r>
      <w:r w:rsidRPr="00AA2803">
        <w:rPr>
          <w:rFonts w:hint="eastAsia"/>
        </w:rPr>
        <w:t>FLOW</w:t>
      </w:r>
      <w:r w:rsidR="003406EE" w:rsidRPr="00AA2803">
        <w:t>_AGENCY</w:t>
      </w:r>
      <w:r w:rsidRPr="00AA2803">
        <w:rPr>
          <w:rFonts w:hint="eastAsia"/>
        </w:rPr>
        <w:t>）</w:t>
      </w:r>
      <w:bookmarkEnd w:id="109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662"/>
        <w:gridCol w:w="2126"/>
        <w:gridCol w:w="811"/>
        <w:gridCol w:w="288"/>
        <w:gridCol w:w="460"/>
        <w:gridCol w:w="247"/>
        <w:gridCol w:w="564"/>
        <w:gridCol w:w="1570"/>
      </w:tblGrid>
      <w:tr w:rsidR="00AA2803" w:rsidRPr="00AA2803" w14:paraId="19FAC93E" w14:textId="77777777" w:rsidTr="00D235BE">
        <w:tc>
          <w:tcPr>
            <w:tcW w:w="1229" w:type="dxa"/>
            <w:gridSpan w:val="3"/>
            <w:shd w:val="clear" w:color="auto" w:fill="C0C0C0"/>
          </w:tcPr>
          <w:p w14:paraId="0E454F4E" w14:textId="77777777" w:rsidR="003406EE" w:rsidRPr="00AA2803" w:rsidRDefault="003406EE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578" w:type="dxa"/>
            <w:gridSpan w:val="3"/>
            <w:shd w:val="clear" w:color="auto" w:fill="auto"/>
          </w:tcPr>
          <w:p w14:paraId="14002101" w14:textId="77777777" w:rsidR="003406EE" w:rsidRPr="00AA2803" w:rsidRDefault="00572009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站点</w:t>
            </w:r>
            <w:r w:rsidR="003406EE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资金流水</w:t>
            </w:r>
          </w:p>
        </w:tc>
        <w:tc>
          <w:tcPr>
            <w:tcW w:w="1099" w:type="dxa"/>
            <w:gridSpan w:val="2"/>
            <w:shd w:val="clear" w:color="auto" w:fill="C0C0C0"/>
          </w:tcPr>
          <w:p w14:paraId="63FEE9A5" w14:textId="77777777" w:rsidR="003406EE" w:rsidRPr="00AA2803" w:rsidRDefault="003406EE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1" w:type="dxa"/>
            <w:gridSpan w:val="4"/>
            <w:shd w:val="clear" w:color="auto" w:fill="auto"/>
          </w:tcPr>
          <w:p w14:paraId="45564751" w14:textId="77777777" w:rsidR="003406EE" w:rsidRPr="00AA2803" w:rsidRDefault="00572009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FLOW_AGENCY</w:t>
            </w:r>
          </w:p>
        </w:tc>
      </w:tr>
      <w:tr w:rsidR="00AA2803" w:rsidRPr="00AA2803" w14:paraId="351B5EFC" w14:textId="77777777" w:rsidTr="00D235BE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450708B2" w14:textId="77777777" w:rsidR="003406EE" w:rsidRPr="00AA2803" w:rsidRDefault="003406EE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291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39E55ED8" w14:textId="77777777" w:rsidR="003406EE" w:rsidRPr="00AA2803" w:rsidRDefault="003406EE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126" w:type="dxa"/>
            <w:shd w:val="clear" w:color="auto" w:fill="C0C0C0"/>
          </w:tcPr>
          <w:p w14:paraId="2F745791" w14:textId="77777777" w:rsidR="003406EE" w:rsidRPr="00AA2803" w:rsidRDefault="003406EE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559" w:type="dxa"/>
            <w:gridSpan w:val="3"/>
            <w:shd w:val="clear" w:color="auto" w:fill="C0C0C0"/>
          </w:tcPr>
          <w:p w14:paraId="1D501A03" w14:textId="77777777" w:rsidR="003406EE" w:rsidRPr="00AA2803" w:rsidRDefault="003406EE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811" w:type="dxa"/>
            <w:gridSpan w:val="2"/>
            <w:shd w:val="clear" w:color="auto" w:fill="C0C0C0"/>
          </w:tcPr>
          <w:p w14:paraId="2502B1BE" w14:textId="77777777" w:rsidR="003406EE" w:rsidRPr="00AA2803" w:rsidRDefault="003406EE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70" w:type="dxa"/>
            <w:shd w:val="clear" w:color="auto" w:fill="C0C0C0"/>
          </w:tcPr>
          <w:p w14:paraId="736998E4" w14:textId="77777777" w:rsidR="003406EE" w:rsidRPr="00AA2803" w:rsidRDefault="003406EE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1C3CD796" w14:textId="77777777" w:rsidTr="00D235BE">
        <w:tc>
          <w:tcPr>
            <w:tcW w:w="390" w:type="dxa"/>
            <w:tcBorders>
              <w:top w:val="single" w:sz="4" w:space="0" w:color="auto"/>
            </w:tcBorders>
          </w:tcPr>
          <w:p w14:paraId="7617C2A2" w14:textId="77777777" w:rsidR="003406EE" w:rsidRPr="00AA2803" w:rsidRDefault="003406EE" w:rsidP="006164CE">
            <w:pPr>
              <w:pStyle w:val="af"/>
              <w:numPr>
                <w:ilvl w:val="0"/>
                <w:numId w:val="6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0892BFEF" w14:textId="77777777" w:rsidR="003406EE" w:rsidRPr="00AA2803" w:rsidRDefault="003406E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流水号（ZD123456789012345678901234）</w:t>
            </w:r>
          </w:p>
        </w:tc>
        <w:tc>
          <w:tcPr>
            <w:tcW w:w="2126" w:type="dxa"/>
          </w:tcPr>
          <w:p w14:paraId="00D9E9B4" w14:textId="77777777" w:rsidR="003406EE" w:rsidRPr="00AA2803" w:rsidRDefault="003406E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AGENCY</w:t>
            </w:r>
            <w:r w:rsidRPr="00AA2803">
              <w:rPr>
                <w:rFonts w:ascii="新宋体" w:eastAsia="新宋体" w:hAnsi="新宋体"/>
                <w:szCs w:val="22"/>
              </w:rPr>
              <w:t>_</w:t>
            </w:r>
            <w:r w:rsidRPr="00AA2803">
              <w:rPr>
                <w:rFonts w:ascii="新宋体" w:eastAsia="新宋体" w:hAnsi="新宋体" w:hint="eastAsia"/>
                <w:szCs w:val="22"/>
              </w:rPr>
              <w:t>FUND</w:t>
            </w:r>
            <w:r w:rsidRPr="00AA2803">
              <w:rPr>
                <w:rFonts w:ascii="新宋体" w:eastAsia="新宋体" w:hAnsi="新宋体"/>
                <w:szCs w:val="22"/>
              </w:rPr>
              <w:t>_FLOW</w:t>
            </w:r>
          </w:p>
        </w:tc>
        <w:tc>
          <w:tcPr>
            <w:tcW w:w="1559" w:type="dxa"/>
            <w:gridSpan w:val="3"/>
          </w:tcPr>
          <w:p w14:paraId="42E74282" w14:textId="77777777" w:rsidR="003406EE" w:rsidRPr="00AA2803" w:rsidRDefault="003406E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CHAR(24)</w:t>
            </w:r>
          </w:p>
        </w:tc>
        <w:tc>
          <w:tcPr>
            <w:tcW w:w="811" w:type="dxa"/>
            <w:gridSpan w:val="2"/>
          </w:tcPr>
          <w:p w14:paraId="3CEF3DD5" w14:textId="77777777" w:rsidR="003406EE" w:rsidRPr="00AA2803" w:rsidRDefault="003406E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4123FA0F" w14:textId="77777777" w:rsidR="003406EE" w:rsidRPr="00AA2803" w:rsidRDefault="003406E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970A9B3" w14:textId="77777777" w:rsidTr="00D235BE">
        <w:tc>
          <w:tcPr>
            <w:tcW w:w="390" w:type="dxa"/>
            <w:tcBorders>
              <w:top w:val="single" w:sz="4" w:space="0" w:color="auto"/>
            </w:tcBorders>
          </w:tcPr>
          <w:p w14:paraId="65274991" w14:textId="77777777" w:rsidR="003406EE" w:rsidRPr="00AA2803" w:rsidRDefault="003406EE" w:rsidP="006164CE">
            <w:pPr>
              <w:pStyle w:val="af"/>
              <w:numPr>
                <w:ilvl w:val="0"/>
                <w:numId w:val="6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2F3E22BB" w14:textId="77777777" w:rsidR="003406EE" w:rsidRPr="00AA2803" w:rsidRDefault="003406E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参考业务编号</w:t>
            </w:r>
          </w:p>
        </w:tc>
        <w:tc>
          <w:tcPr>
            <w:tcW w:w="2126" w:type="dxa"/>
          </w:tcPr>
          <w:p w14:paraId="7DC73EB7" w14:textId="77777777" w:rsidR="003406EE" w:rsidRPr="00AA2803" w:rsidRDefault="003406E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REF_NO</w:t>
            </w:r>
          </w:p>
        </w:tc>
        <w:tc>
          <w:tcPr>
            <w:tcW w:w="1559" w:type="dxa"/>
            <w:gridSpan w:val="3"/>
          </w:tcPr>
          <w:p w14:paraId="5FBDEA10" w14:textId="31336CD4" w:rsidR="003406EE" w:rsidRPr="00AA2803" w:rsidRDefault="00D235BE" w:rsidP="00D235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VAR</w:t>
            </w:r>
            <w:r w:rsidR="003406EE" w:rsidRPr="00AA2803">
              <w:rPr>
                <w:rFonts w:ascii="新宋体" w:eastAsia="新宋体" w:hAnsi="新宋体"/>
                <w:szCs w:val="22"/>
              </w:rPr>
              <w:t>CHAR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="003406EE" w:rsidRPr="00AA2803">
              <w:rPr>
                <w:rFonts w:ascii="新宋体" w:eastAsia="新宋体" w:hAnsi="新宋体"/>
                <w:szCs w:val="22"/>
              </w:rPr>
              <w:t>(</w:t>
            </w:r>
            <w:r>
              <w:rPr>
                <w:rFonts w:ascii="新宋体" w:eastAsia="新宋体" w:hAnsi="新宋体"/>
                <w:szCs w:val="22"/>
              </w:rPr>
              <w:t>24</w:t>
            </w:r>
            <w:r w:rsidR="003406EE"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811" w:type="dxa"/>
            <w:gridSpan w:val="2"/>
          </w:tcPr>
          <w:p w14:paraId="13C9641F" w14:textId="77777777" w:rsidR="003406EE" w:rsidRPr="00AA2803" w:rsidRDefault="003406E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3012B9DA" w14:textId="77777777" w:rsidR="003406EE" w:rsidRPr="00AA2803" w:rsidRDefault="003406E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83DB6" w:rsidRPr="00AA2803" w14:paraId="03BEF5E9" w14:textId="77777777" w:rsidTr="00D235BE">
        <w:tc>
          <w:tcPr>
            <w:tcW w:w="390" w:type="dxa"/>
            <w:tcBorders>
              <w:top w:val="single" w:sz="4" w:space="0" w:color="auto"/>
            </w:tcBorders>
          </w:tcPr>
          <w:p w14:paraId="522B1922" w14:textId="77777777" w:rsidR="00683DB6" w:rsidRPr="00AA2803" w:rsidRDefault="00683DB6" w:rsidP="006164CE">
            <w:pPr>
              <w:pStyle w:val="af"/>
              <w:numPr>
                <w:ilvl w:val="0"/>
                <w:numId w:val="6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5A7016C6" w14:textId="244F750E" w:rsidR="00683DB6" w:rsidRPr="00AA2803" w:rsidRDefault="00683DB6" w:rsidP="00683DB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资金类型（1-充值，2-提现，5-销售佣金，6-兑奖佣金，7-销售，8-兑奖</w:t>
            </w:r>
            <w:r w:rsidR="00F012B8">
              <w:rPr>
                <w:rFonts w:ascii="新宋体" w:eastAsia="新宋体" w:hAnsi="新宋体" w:hint="eastAsia"/>
                <w:szCs w:val="22"/>
              </w:rPr>
              <w:t>，</w:t>
            </w:r>
            <w:r w:rsidR="00F012B8" w:rsidRPr="00F012B8">
              <w:rPr>
                <w:rFonts w:ascii="新宋体" w:eastAsia="新宋体" w:hAnsi="新宋体" w:hint="eastAsia"/>
                <w:szCs w:val="22"/>
              </w:rPr>
              <w:t>11-站点退货，13-撤销佣金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126" w:type="dxa"/>
          </w:tcPr>
          <w:p w14:paraId="19269993" w14:textId="77777777" w:rsidR="00683DB6" w:rsidRPr="00AA2803" w:rsidRDefault="00683DB6" w:rsidP="00683DB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FLOW_TYPE</w:t>
            </w:r>
          </w:p>
        </w:tc>
        <w:tc>
          <w:tcPr>
            <w:tcW w:w="1559" w:type="dxa"/>
            <w:gridSpan w:val="3"/>
          </w:tcPr>
          <w:p w14:paraId="78DE689A" w14:textId="77777777" w:rsidR="00683DB6" w:rsidRPr="00AA2803" w:rsidRDefault="00683DB6" w:rsidP="00683DB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811" w:type="dxa"/>
            <w:gridSpan w:val="2"/>
          </w:tcPr>
          <w:p w14:paraId="075FD1BD" w14:textId="77777777" w:rsidR="00683DB6" w:rsidRPr="00AA2803" w:rsidRDefault="00683DB6" w:rsidP="00683DB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01FDE175" w14:textId="77777777" w:rsidR="00683DB6" w:rsidRPr="00AA2803" w:rsidRDefault="00683DB6" w:rsidP="00683DB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83DB6" w:rsidRPr="00AA2803" w14:paraId="49868060" w14:textId="77777777" w:rsidTr="00D235BE">
        <w:tc>
          <w:tcPr>
            <w:tcW w:w="390" w:type="dxa"/>
            <w:tcBorders>
              <w:top w:val="single" w:sz="4" w:space="0" w:color="auto"/>
            </w:tcBorders>
          </w:tcPr>
          <w:p w14:paraId="4FECAC29" w14:textId="77777777" w:rsidR="00683DB6" w:rsidRPr="00AA2803" w:rsidRDefault="00683DB6" w:rsidP="006164CE">
            <w:pPr>
              <w:pStyle w:val="af"/>
              <w:numPr>
                <w:ilvl w:val="0"/>
                <w:numId w:val="6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45957A6D" w14:textId="77777777" w:rsidR="00683DB6" w:rsidRPr="00AA2803" w:rsidRDefault="00683DB6" w:rsidP="00683DB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账户编码</w:t>
            </w:r>
          </w:p>
        </w:tc>
        <w:tc>
          <w:tcPr>
            <w:tcW w:w="2126" w:type="dxa"/>
          </w:tcPr>
          <w:p w14:paraId="1286747A" w14:textId="77777777" w:rsidR="00683DB6" w:rsidRPr="00AA2803" w:rsidRDefault="00683DB6" w:rsidP="00683DB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ACC_NO</w:t>
            </w:r>
          </w:p>
        </w:tc>
        <w:tc>
          <w:tcPr>
            <w:tcW w:w="1559" w:type="dxa"/>
            <w:gridSpan w:val="3"/>
          </w:tcPr>
          <w:p w14:paraId="4B2F2DBB" w14:textId="77777777" w:rsidR="00683DB6" w:rsidRPr="00AA2803" w:rsidRDefault="00683DB6" w:rsidP="00683DB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CHAR(12)</w:t>
            </w:r>
          </w:p>
        </w:tc>
        <w:tc>
          <w:tcPr>
            <w:tcW w:w="811" w:type="dxa"/>
            <w:gridSpan w:val="2"/>
          </w:tcPr>
          <w:p w14:paraId="6BFA4EB9" w14:textId="77777777" w:rsidR="00683DB6" w:rsidRPr="00AA2803" w:rsidRDefault="00683DB6" w:rsidP="00683DB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7CAB0FB5" w14:textId="77777777" w:rsidR="00683DB6" w:rsidRPr="00AA2803" w:rsidRDefault="00683DB6" w:rsidP="00683DB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33AC6" w:rsidRPr="00AA2803" w14:paraId="752EE10B" w14:textId="77777777" w:rsidTr="00D235BE">
        <w:tc>
          <w:tcPr>
            <w:tcW w:w="390" w:type="dxa"/>
            <w:tcBorders>
              <w:top w:val="single" w:sz="4" w:space="0" w:color="auto"/>
            </w:tcBorders>
          </w:tcPr>
          <w:p w14:paraId="73CCDCEF" w14:textId="77777777" w:rsidR="00B33AC6" w:rsidRPr="00AA2803" w:rsidRDefault="00B33AC6" w:rsidP="006164CE">
            <w:pPr>
              <w:pStyle w:val="af"/>
              <w:numPr>
                <w:ilvl w:val="0"/>
                <w:numId w:val="6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1544C0C7" w14:textId="18D9AE92" w:rsidR="00B33AC6" w:rsidRPr="00AA2803" w:rsidRDefault="00B33AC6" w:rsidP="00B33A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销售站编号</w:t>
            </w:r>
          </w:p>
        </w:tc>
        <w:tc>
          <w:tcPr>
            <w:tcW w:w="2126" w:type="dxa"/>
          </w:tcPr>
          <w:p w14:paraId="09A440D4" w14:textId="720AD3E1" w:rsidR="00B33AC6" w:rsidRPr="00AA2803" w:rsidRDefault="00B33AC6" w:rsidP="00B33A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AGENCY_CODE</w:t>
            </w:r>
          </w:p>
        </w:tc>
        <w:tc>
          <w:tcPr>
            <w:tcW w:w="1559" w:type="dxa"/>
            <w:gridSpan w:val="3"/>
          </w:tcPr>
          <w:p w14:paraId="7D57B0C5" w14:textId="7A337A93" w:rsidR="00B33AC6" w:rsidRPr="00AA2803" w:rsidRDefault="00B33AC6" w:rsidP="00B33A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CHAR(8)</w:t>
            </w:r>
          </w:p>
        </w:tc>
        <w:tc>
          <w:tcPr>
            <w:tcW w:w="811" w:type="dxa"/>
            <w:gridSpan w:val="2"/>
          </w:tcPr>
          <w:p w14:paraId="282578C5" w14:textId="63310FF5" w:rsidR="00B33AC6" w:rsidRPr="00AA2803" w:rsidRDefault="00B33AC6" w:rsidP="00B33A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4096D324" w14:textId="77777777" w:rsidR="00B33AC6" w:rsidRPr="00AA2803" w:rsidRDefault="00B33AC6" w:rsidP="00B33A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577A7" w:rsidRPr="00AA2803" w14:paraId="64B911BA" w14:textId="77777777" w:rsidTr="00D235BE">
        <w:tc>
          <w:tcPr>
            <w:tcW w:w="390" w:type="dxa"/>
            <w:tcBorders>
              <w:top w:val="single" w:sz="4" w:space="0" w:color="auto"/>
            </w:tcBorders>
          </w:tcPr>
          <w:p w14:paraId="47F7B2D3" w14:textId="77777777" w:rsidR="00C577A7" w:rsidRPr="00AA2803" w:rsidRDefault="00C577A7" w:rsidP="006164CE">
            <w:pPr>
              <w:pStyle w:val="af"/>
              <w:numPr>
                <w:ilvl w:val="0"/>
                <w:numId w:val="6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04941B3A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变更金额</w:t>
            </w:r>
          </w:p>
        </w:tc>
        <w:tc>
          <w:tcPr>
            <w:tcW w:w="2126" w:type="dxa"/>
          </w:tcPr>
          <w:p w14:paraId="40E539FD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CHANGE_AMOUNT</w:t>
            </w:r>
          </w:p>
        </w:tc>
        <w:tc>
          <w:tcPr>
            <w:tcW w:w="1559" w:type="dxa"/>
            <w:gridSpan w:val="3"/>
          </w:tcPr>
          <w:p w14:paraId="34EE8869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811" w:type="dxa"/>
            <w:gridSpan w:val="2"/>
          </w:tcPr>
          <w:p w14:paraId="3DF3F465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52F38EC6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577A7" w:rsidRPr="00AA2803" w14:paraId="68955C46" w14:textId="77777777" w:rsidTr="00D235BE">
        <w:tc>
          <w:tcPr>
            <w:tcW w:w="390" w:type="dxa"/>
            <w:tcBorders>
              <w:top w:val="single" w:sz="4" w:space="0" w:color="auto"/>
            </w:tcBorders>
          </w:tcPr>
          <w:p w14:paraId="2AE9F792" w14:textId="77777777" w:rsidR="00C577A7" w:rsidRPr="00AA2803" w:rsidRDefault="00C577A7" w:rsidP="006164CE">
            <w:pPr>
              <w:pStyle w:val="af"/>
              <w:numPr>
                <w:ilvl w:val="0"/>
                <w:numId w:val="6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6CCB5E33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冻结金额</w:t>
            </w:r>
          </w:p>
        </w:tc>
        <w:tc>
          <w:tcPr>
            <w:tcW w:w="2126" w:type="dxa"/>
          </w:tcPr>
          <w:p w14:paraId="50E9B347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FROZEN_AMOUNT</w:t>
            </w:r>
          </w:p>
        </w:tc>
        <w:tc>
          <w:tcPr>
            <w:tcW w:w="1559" w:type="dxa"/>
            <w:gridSpan w:val="3"/>
          </w:tcPr>
          <w:p w14:paraId="308F823C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811" w:type="dxa"/>
            <w:gridSpan w:val="2"/>
          </w:tcPr>
          <w:p w14:paraId="0C8410AA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41800D91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C577A7" w:rsidRPr="00AA2803" w14:paraId="2D77B2C1" w14:textId="77777777" w:rsidTr="00D235BE">
        <w:tc>
          <w:tcPr>
            <w:tcW w:w="390" w:type="dxa"/>
            <w:tcBorders>
              <w:top w:val="single" w:sz="4" w:space="0" w:color="auto"/>
            </w:tcBorders>
          </w:tcPr>
          <w:p w14:paraId="4501D926" w14:textId="77777777" w:rsidR="00C577A7" w:rsidRPr="00AA2803" w:rsidRDefault="00C577A7" w:rsidP="006164CE">
            <w:pPr>
              <w:pStyle w:val="af"/>
              <w:numPr>
                <w:ilvl w:val="0"/>
                <w:numId w:val="6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72F459F9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变更前可用余额</w:t>
            </w:r>
          </w:p>
        </w:tc>
        <w:tc>
          <w:tcPr>
            <w:tcW w:w="2126" w:type="dxa"/>
          </w:tcPr>
          <w:p w14:paraId="232C9720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BE_ACCOUNT_BALANCE</w:t>
            </w:r>
          </w:p>
        </w:tc>
        <w:tc>
          <w:tcPr>
            <w:tcW w:w="1559" w:type="dxa"/>
            <w:gridSpan w:val="3"/>
          </w:tcPr>
          <w:p w14:paraId="00AE6F3C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811" w:type="dxa"/>
            <w:gridSpan w:val="2"/>
          </w:tcPr>
          <w:p w14:paraId="3EEE04A6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4C352275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C577A7" w:rsidRPr="00AA2803" w14:paraId="3251BC5C" w14:textId="77777777" w:rsidTr="00D235BE">
        <w:tc>
          <w:tcPr>
            <w:tcW w:w="390" w:type="dxa"/>
            <w:tcBorders>
              <w:top w:val="single" w:sz="4" w:space="0" w:color="auto"/>
            </w:tcBorders>
          </w:tcPr>
          <w:p w14:paraId="64115E31" w14:textId="77777777" w:rsidR="00C577A7" w:rsidRPr="00AA2803" w:rsidRDefault="00C577A7" w:rsidP="006164CE">
            <w:pPr>
              <w:pStyle w:val="af"/>
              <w:numPr>
                <w:ilvl w:val="0"/>
                <w:numId w:val="6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095773F7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变更前冻结余额</w:t>
            </w:r>
          </w:p>
        </w:tc>
        <w:tc>
          <w:tcPr>
            <w:tcW w:w="2126" w:type="dxa"/>
          </w:tcPr>
          <w:p w14:paraId="7B088F5D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BE_FROZEN_BALANCE</w:t>
            </w:r>
          </w:p>
        </w:tc>
        <w:tc>
          <w:tcPr>
            <w:tcW w:w="1559" w:type="dxa"/>
            <w:gridSpan w:val="3"/>
          </w:tcPr>
          <w:p w14:paraId="1270CB50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811" w:type="dxa"/>
            <w:gridSpan w:val="2"/>
          </w:tcPr>
          <w:p w14:paraId="0C347E87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54E6B8F0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C577A7" w:rsidRPr="00AA2803" w14:paraId="76187A23" w14:textId="77777777" w:rsidTr="00D235BE">
        <w:tc>
          <w:tcPr>
            <w:tcW w:w="390" w:type="dxa"/>
            <w:tcBorders>
              <w:top w:val="single" w:sz="4" w:space="0" w:color="auto"/>
            </w:tcBorders>
          </w:tcPr>
          <w:p w14:paraId="04B3E1DA" w14:textId="77777777" w:rsidR="00C577A7" w:rsidRPr="00AA2803" w:rsidRDefault="00C577A7" w:rsidP="006164CE">
            <w:pPr>
              <w:pStyle w:val="af"/>
              <w:numPr>
                <w:ilvl w:val="0"/>
                <w:numId w:val="6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03EC262A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变更后可用余额</w:t>
            </w:r>
          </w:p>
        </w:tc>
        <w:tc>
          <w:tcPr>
            <w:tcW w:w="2126" w:type="dxa"/>
          </w:tcPr>
          <w:p w14:paraId="1580D50E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AF_ACCOUNT_BALANCE</w:t>
            </w:r>
          </w:p>
        </w:tc>
        <w:tc>
          <w:tcPr>
            <w:tcW w:w="1559" w:type="dxa"/>
            <w:gridSpan w:val="3"/>
          </w:tcPr>
          <w:p w14:paraId="0A7A2B9E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811" w:type="dxa"/>
            <w:gridSpan w:val="2"/>
          </w:tcPr>
          <w:p w14:paraId="0BE8025A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5EAEE1C7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C577A7" w:rsidRPr="00AA2803" w14:paraId="6CAEE3B8" w14:textId="77777777" w:rsidTr="00D235BE">
        <w:tc>
          <w:tcPr>
            <w:tcW w:w="390" w:type="dxa"/>
            <w:tcBorders>
              <w:top w:val="single" w:sz="4" w:space="0" w:color="auto"/>
            </w:tcBorders>
          </w:tcPr>
          <w:p w14:paraId="241291AB" w14:textId="77777777" w:rsidR="00C577A7" w:rsidRPr="00AA2803" w:rsidRDefault="00C577A7" w:rsidP="006164CE">
            <w:pPr>
              <w:pStyle w:val="af"/>
              <w:numPr>
                <w:ilvl w:val="0"/>
                <w:numId w:val="6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776B17D2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变更后冻结余额</w:t>
            </w:r>
          </w:p>
        </w:tc>
        <w:tc>
          <w:tcPr>
            <w:tcW w:w="2126" w:type="dxa"/>
          </w:tcPr>
          <w:p w14:paraId="627DD729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AF_FROZEN_BALANCE</w:t>
            </w:r>
          </w:p>
        </w:tc>
        <w:tc>
          <w:tcPr>
            <w:tcW w:w="1559" w:type="dxa"/>
            <w:gridSpan w:val="3"/>
          </w:tcPr>
          <w:p w14:paraId="10B4341D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811" w:type="dxa"/>
            <w:gridSpan w:val="2"/>
          </w:tcPr>
          <w:p w14:paraId="6C3FE572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A5226FF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C577A7" w:rsidRPr="00AA2803" w14:paraId="41DB463E" w14:textId="77777777" w:rsidTr="00D235BE">
        <w:tc>
          <w:tcPr>
            <w:tcW w:w="390" w:type="dxa"/>
            <w:tcBorders>
              <w:top w:val="single" w:sz="4" w:space="0" w:color="auto"/>
            </w:tcBorders>
          </w:tcPr>
          <w:p w14:paraId="76373432" w14:textId="77777777" w:rsidR="00C577A7" w:rsidRPr="00AA2803" w:rsidRDefault="00C577A7" w:rsidP="006164CE">
            <w:pPr>
              <w:pStyle w:val="af"/>
              <w:numPr>
                <w:ilvl w:val="0"/>
                <w:numId w:val="6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3EDA47C4" w14:textId="0C78756B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交易时间</w:t>
            </w:r>
          </w:p>
        </w:tc>
        <w:tc>
          <w:tcPr>
            <w:tcW w:w="2126" w:type="dxa"/>
          </w:tcPr>
          <w:p w14:paraId="57000FBB" w14:textId="043D4751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TRADE_TIME</w:t>
            </w:r>
          </w:p>
        </w:tc>
        <w:tc>
          <w:tcPr>
            <w:tcW w:w="1559" w:type="dxa"/>
            <w:gridSpan w:val="3"/>
          </w:tcPr>
          <w:p w14:paraId="3868577E" w14:textId="3DE59FCE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811" w:type="dxa"/>
            <w:gridSpan w:val="2"/>
          </w:tcPr>
          <w:p w14:paraId="15F15F75" w14:textId="34365C5D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7E7C772" w14:textId="24822D29" w:rsidR="00C577A7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sysdate</w:t>
            </w:r>
          </w:p>
        </w:tc>
      </w:tr>
      <w:tr w:rsidR="00C577A7" w:rsidRPr="00AA2803" w14:paraId="4BA84102" w14:textId="77777777" w:rsidTr="00B51C22">
        <w:tc>
          <w:tcPr>
            <w:tcW w:w="9747" w:type="dxa"/>
            <w:gridSpan w:val="12"/>
            <w:shd w:val="clear" w:color="auto" w:fill="D9D9D9" w:themeFill="background1" w:themeFillShade="D9"/>
          </w:tcPr>
          <w:p w14:paraId="0C62F6F1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C577A7" w:rsidRPr="00AA2803" w14:paraId="52B86CF9" w14:textId="77777777" w:rsidTr="00D235BE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D2D22E" w14:textId="77777777" w:rsidR="00C577A7" w:rsidRPr="00AA2803" w:rsidRDefault="00C577A7" w:rsidP="00C577A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15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2D5EA22" w14:textId="77777777" w:rsidR="00C577A7" w:rsidRPr="00AA2803" w:rsidRDefault="00C577A7" w:rsidP="00C577A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066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383CF66" w14:textId="77777777" w:rsidR="00C577A7" w:rsidRPr="00AA2803" w:rsidRDefault="00C577A7" w:rsidP="00C577A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C577A7" w:rsidRPr="00AA2803" w14:paraId="6888DD8D" w14:textId="77777777" w:rsidTr="00D235BE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39730A" w14:textId="77777777" w:rsidR="00C577A7" w:rsidRPr="00AA2803" w:rsidRDefault="00C577A7" w:rsidP="00C577A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150" w:type="dxa"/>
            <w:gridSpan w:val="3"/>
            <w:tcBorders>
              <w:left w:val="single" w:sz="4" w:space="0" w:color="auto"/>
            </w:tcBorders>
          </w:tcPr>
          <w:p w14:paraId="1EFEED4C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PK_</w:t>
            </w:r>
            <w:r w:rsidRPr="00AA2803">
              <w:rPr>
                <w:rFonts w:ascii="新宋体" w:eastAsia="新宋体" w:hAnsi="新宋体"/>
                <w:szCs w:val="22"/>
              </w:rPr>
              <w:t>FLOW_AGENCY</w:t>
            </w:r>
          </w:p>
        </w:tc>
        <w:tc>
          <w:tcPr>
            <w:tcW w:w="6066" w:type="dxa"/>
            <w:gridSpan w:val="7"/>
            <w:tcBorders>
              <w:left w:val="single" w:sz="4" w:space="0" w:color="auto"/>
            </w:tcBorders>
          </w:tcPr>
          <w:p w14:paraId="34E24BF6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AGENCY</w:t>
            </w:r>
            <w:r w:rsidRPr="00AA2803">
              <w:rPr>
                <w:rFonts w:ascii="新宋体" w:eastAsia="新宋体" w:hAnsi="新宋体"/>
                <w:szCs w:val="22"/>
              </w:rPr>
              <w:t>_</w:t>
            </w:r>
            <w:r w:rsidRPr="00AA2803">
              <w:rPr>
                <w:rFonts w:ascii="新宋体" w:eastAsia="新宋体" w:hAnsi="新宋体" w:hint="eastAsia"/>
                <w:szCs w:val="22"/>
              </w:rPr>
              <w:t>FUND</w:t>
            </w:r>
            <w:r w:rsidRPr="00AA2803">
              <w:rPr>
                <w:rFonts w:ascii="新宋体" w:eastAsia="新宋体" w:hAnsi="新宋体"/>
                <w:szCs w:val="22"/>
              </w:rPr>
              <w:t>_FLOW</w:t>
            </w:r>
          </w:p>
        </w:tc>
      </w:tr>
      <w:tr w:rsidR="00C577A7" w:rsidRPr="00AA2803" w14:paraId="211C309B" w14:textId="77777777" w:rsidTr="00D235BE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A86B79" w14:textId="77777777" w:rsidR="00C577A7" w:rsidRPr="00AA2803" w:rsidRDefault="00C577A7" w:rsidP="00C577A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15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92FE776" w14:textId="77777777" w:rsidR="00C577A7" w:rsidRPr="00AA2803" w:rsidRDefault="00C577A7" w:rsidP="00C577A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DCF5FEE" w14:textId="77777777" w:rsidR="00C577A7" w:rsidRPr="00AA2803" w:rsidRDefault="00C577A7" w:rsidP="00C577A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1806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79FDA91" w14:textId="77777777" w:rsidR="00C577A7" w:rsidRPr="00AA2803" w:rsidRDefault="00C577A7" w:rsidP="00C577A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4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A90D3D9" w14:textId="77777777" w:rsidR="00C577A7" w:rsidRPr="00AA2803" w:rsidRDefault="00C577A7" w:rsidP="00C577A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C577A7" w:rsidRPr="00AA2803" w14:paraId="1A42B863" w14:textId="77777777" w:rsidTr="00D235BE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817F0D" w14:textId="77777777" w:rsidR="00C577A7" w:rsidRPr="00AA2803" w:rsidRDefault="00C577A7" w:rsidP="00C577A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150" w:type="dxa"/>
            <w:gridSpan w:val="3"/>
            <w:tcBorders>
              <w:left w:val="single" w:sz="4" w:space="0" w:color="auto"/>
            </w:tcBorders>
          </w:tcPr>
          <w:p w14:paraId="6FF40045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14:paraId="7EBB3C24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806" w:type="dxa"/>
            <w:gridSpan w:val="4"/>
            <w:tcBorders>
              <w:left w:val="single" w:sz="4" w:space="0" w:color="auto"/>
            </w:tcBorders>
          </w:tcPr>
          <w:p w14:paraId="6FFF32A0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4" w:space="0" w:color="auto"/>
            </w:tcBorders>
          </w:tcPr>
          <w:p w14:paraId="2C462694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D184B" w:rsidRPr="00AA2803" w14:paraId="00A99BFE" w14:textId="77777777" w:rsidTr="00D235BE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A85F6C" w14:textId="77777777" w:rsidR="00BD184B" w:rsidRPr="00AA2803" w:rsidRDefault="00BD184B" w:rsidP="00C577A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15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2616137" w14:textId="77777777" w:rsidR="00BD184B" w:rsidRPr="00AA2803" w:rsidRDefault="00BD184B" w:rsidP="00C577A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93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CDB508C" w14:textId="77777777" w:rsidR="00BD184B" w:rsidRPr="00AA2803" w:rsidRDefault="00BD184B" w:rsidP="00C577A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4ADF555" w14:textId="77777777" w:rsidR="00BD184B" w:rsidRPr="00AA2803" w:rsidRDefault="00BD184B" w:rsidP="00C577A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BD184B" w:rsidRPr="00AA2803" w14:paraId="13F26D94" w14:textId="77777777" w:rsidTr="00D235BE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D21826" w14:textId="77777777" w:rsidR="00BD184B" w:rsidRPr="00AA2803" w:rsidRDefault="00BD184B" w:rsidP="00BD184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150" w:type="dxa"/>
            <w:gridSpan w:val="3"/>
            <w:tcBorders>
              <w:left w:val="single" w:sz="4" w:space="0" w:color="auto"/>
            </w:tcBorders>
          </w:tcPr>
          <w:p w14:paraId="67F5181C" w14:textId="03491CB6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IDX_FLOW_AGENCY_ACC</w:t>
            </w:r>
          </w:p>
        </w:tc>
        <w:tc>
          <w:tcPr>
            <w:tcW w:w="2937" w:type="dxa"/>
            <w:gridSpan w:val="2"/>
            <w:tcBorders>
              <w:left w:val="single" w:sz="4" w:space="0" w:color="auto"/>
            </w:tcBorders>
          </w:tcPr>
          <w:p w14:paraId="40AAD940" w14:textId="1F287255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ACC_NO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755D3620" w14:textId="77777777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D184B" w:rsidRPr="00AA2803" w14:paraId="2499CF4A" w14:textId="77777777" w:rsidTr="00D235BE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BE56A3" w14:textId="77777777" w:rsidR="00BD184B" w:rsidRPr="00AA2803" w:rsidRDefault="00BD184B" w:rsidP="00BD184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150" w:type="dxa"/>
            <w:gridSpan w:val="3"/>
            <w:tcBorders>
              <w:left w:val="single" w:sz="4" w:space="0" w:color="auto"/>
            </w:tcBorders>
          </w:tcPr>
          <w:p w14:paraId="380E5F84" w14:textId="5BDFB0CD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IDX_FLOW_AGENCY_ORG</w:t>
            </w:r>
          </w:p>
        </w:tc>
        <w:tc>
          <w:tcPr>
            <w:tcW w:w="2937" w:type="dxa"/>
            <w:gridSpan w:val="2"/>
            <w:tcBorders>
              <w:left w:val="single" w:sz="4" w:space="0" w:color="auto"/>
            </w:tcBorders>
          </w:tcPr>
          <w:p w14:paraId="1A731C8D" w14:textId="592096BE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AGENCY_CODE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4D1B1FA5" w14:textId="77777777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638F3" w:rsidRPr="00AA2803" w14:paraId="2B18459B" w14:textId="77777777" w:rsidTr="00D235BE">
        <w:trPr>
          <w:trHeight w:val="231"/>
        </w:trPr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5D940F" w14:textId="77777777" w:rsidR="007638F3" w:rsidRPr="00AA2803" w:rsidRDefault="007638F3" w:rsidP="007638F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150" w:type="dxa"/>
            <w:gridSpan w:val="3"/>
            <w:tcBorders>
              <w:left w:val="single" w:sz="4" w:space="0" w:color="auto"/>
            </w:tcBorders>
          </w:tcPr>
          <w:p w14:paraId="4F05B0C8" w14:textId="007DE8BB" w:rsidR="007638F3" w:rsidRDefault="007638F3" w:rsidP="007638F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IDX_FLOW_AGENCY_TIME</w:t>
            </w:r>
          </w:p>
        </w:tc>
        <w:tc>
          <w:tcPr>
            <w:tcW w:w="2937" w:type="dxa"/>
            <w:gridSpan w:val="2"/>
            <w:tcBorders>
              <w:left w:val="single" w:sz="4" w:space="0" w:color="auto"/>
            </w:tcBorders>
          </w:tcPr>
          <w:p w14:paraId="285BBE60" w14:textId="6227FFA2" w:rsidR="007638F3" w:rsidRDefault="007638F3" w:rsidP="007638F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TRADE_TIME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62A33AEB" w14:textId="77777777" w:rsidR="007638F3" w:rsidRPr="00AA2803" w:rsidRDefault="007638F3" w:rsidP="007638F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545E9" w:rsidRPr="00AA2803" w14:paraId="274B601C" w14:textId="77777777" w:rsidTr="00D235BE">
        <w:trPr>
          <w:trHeight w:val="231"/>
        </w:trPr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73CD6A" w14:textId="77777777" w:rsidR="000545E9" w:rsidRPr="00AA2803" w:rsidRDefault="000545E9" w:rsidP="000545E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150" w:type="dxa"/>
            <w:gridSpan w:val="3"/>
            <w:tcBorders>
              <w:left w:val="single" w:sz="4" w:space="0" w:color="auto"/>
            </w:tcBorders>
          </w:tcPr>
          <w:p w14:paraId="509C2443" w14:textId="11B2DB3B" w:rsidR="000545E9" w:rsidRDefault="000545E9" w:rsidP="000545E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IDX_FLOW_AGENCY_ERF_NO</w:t>
            </w:r>
          </w:p>
        </w:tc>
        <w:tc>
          <w:tcPr>
            <w:tcW w:w="2937" w:type="dxa"/>
            <w:gridSpan w:val="2"/>
            <w:tcBorders>
              <w:left w:val="single" w:sz="4" w:space="0" w:color="auto"/>
            </w:tcBorders>
          </w:tcPr>
          <w:p w14:paraId="1128067E" w14:textId="1F788778" w:rsidR="000545E9" w:rsidRPr="000545E9" w:rsidRDefault="000545E9" w:rsidP="000545E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REF_NO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478DD5AE" w14:textId="77777777" w:rsidR="000545E9" w:rsidRPr="00AA2803" w:rsidRDefault="000545E9" w:rsidP="000545E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545E9" w:rsidRPr="00AA2803" w14:paraId="598100C5" w14:textId="77777777" w:rsidTr="00B51C22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62754C" w14:textId="77777777" w:rsidR="000545E9" w:rsidRPr="00AA2803" w:rsidRDefault="000545E9" w:rsidP="000545E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0"/>
            <w:tcBorders>
              <w:left w:val="single" w:sz="4" w:space="0" w:color="auto"/>
            </w:tcBorders>
          </w:tcPr>
          <w:p w14:paraId="1A3AB6BC" w14:textId="77777777" w:rsidR="000545E9" w:rsidRPr="00AA2803" w:rsidRDefault="000545E9" w:rsidP="000545E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545E9" w:rsidRPr="00AA2803" w14:paraId="06B2C192" w14:textId="77777777" w:rsidTr="00D235BE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07616E" w14:textId="77777777" w:rsidR="000545E9" w:rsidRPr="00AA2803" w:rsidRDefault="000545E9" w:rsidP="000545E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73186F6" w14:textId="77777777" w:rsidR="000545E9" w:rsidRPr="00AA2803" w:rsidRDefault="000545E9" w:rsidP="000545E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662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2136894" w14:textId="77777777" w:rsidR="000545E9" w:rsidRPr="00AA2803" w:rsidRDefault="000545E9" w:rsidP="000545E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066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D9FCE1B" w14:textId="77777777" w:rsidR="000545E9" w:rsidRPr="00AA2803" w:rsidRDefault="000545E9" w:rsidP="000545E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0545E9" w:rsidRPr="00AA2803" w14:paraId="5B043B4B" w14:textId="77777777" w:rsidTr="00D235BE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2B8B6C3" w14:textId="77777777" w:rsidR="000545E9" w:rsidRPr="00AA2803" w:rsidRDefault="000545E9" w:rsidP="000545E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3481D92" w14:textId="77777777" w:rsidR="000545E9" w:rsidRPr="00AA2803" w:rsidRDefault="000545E9" w:rsidP="000545E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662" w:type="dxa"/>
            <w:tcBorders>
              <w:left w:val="single" w:sz="4" w:space="0" w:color="auto"/>
            </w:tcBorders>
          </w:tcPr>
          <w:p w14:paraId="10A355DD" w14:textId="77777777" w:rsidR="000545E9" w:rsidRPr="00AA2803" w:rsidRDefault="000545E9" w:rsidP="000545E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066" w:type="dxa"/>
            <w:gridSpan w:val="7"/>
            <w:tcBorders>
              <w:left w:val="single" w:sz="4" w:space="0" w:color="auto"/>
            </w:tcBorders>
          </w:tcPr>
          <w:p w14:paraId="6521C15F" w14:textId="77777777" w:rsidR="000545E9" w:rsidRPr="00AA2803" w:rsidRDefault="000545E9" w:rsidP="000545E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545E9" w:rsidRPr="00AA2803" w14:paraId="71794B68" w14:textId="77777777" w:rsidTr="00D235BE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6387A8" w14:textId="77777777" w:rsidR="000545E9" w:rsidRPr="00AA2803" w:rsidRDefault="000545E9" w:rsidP="000545E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15828F3" w14:textId="77777777" w:rsidR="000545E9" w:rsidRPr="00AA2803" w:rsidRDefault="000545E9" w:rsidP="000545E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662" w:type="dxa"/>
            <w:tcBorders>
              <w:left w:val="single" w:sz="4" w:space="0" w:color="auto"/>
            </w:tcBorders>
          </w:tcPr>
          <w:p w14:paraId="4E27C1DA" w14:textId="77777777" w:rsidR="000545E9" w:rsidRPr="00AA2803" w:rsidRDefault="000545E9" w:rsidP="000545E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066" w:type="dxa"/>
            <w:gridSpan w:val="7"/>
            <w:tcBorders>
              <w:left w:val="single" w:sz="4" w:space="0" w:color="auto"/>
            </w:tcBorders>
          </w:tcPr>
          <w:p w14:paraId="66449E49" w14:textId="77777777" w:rsidR="000545E9" w:rsidRPr="00AA2803" w:rsidRDefault="000545E9" w:rsidP="000545E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554EBC68" w14:textId="77777777" w:rsidR="003406EE" w:rsidRPr="00AA2803" w:rsidRDefault="003406EE" w:rsidP="003406EE"/>
    <w:p w14:paraId="489EC3B6" w14:textId="77777777" w:rsidR="00CB6754" w:rsidRPr="00AA2803" w:rsidRDefault="00CB6754" w:rsidP="00CB6754">
      <w:pPr>
        <w:pStyle w:val="4"/>
      </w:pPr>
      <w:bookmarkStart w:id="110" w:name="_Toc435450873"/>
      <w:r w:rsidRPr="00AA2803">
        <w:rPr>
          <w:rFonts w:hint="eastAsia"/>
        </w:rPr>
        <w:t>市场管理员资金流水（</w:t>
      </w:r>
      <w:r w:rsidRPr="00AA2803">
        <w:rPr>
          <w:rFonts w:hint="eastAsia"/>
        </w:rPr>
        <w:t>FLOW</w:t>
      </w:r>
      <w:r w:rsidRPr="00AA2803">
        <w:t>_MARKET_MANAGER</w:t>
      </w:r>
      <w:r w:rsidRPr="00AA2803">
        <w:rPr>
          <w:rFonts w:hint="eastAsia"/>
        </w:rPr>
        <w:t>）</w:t>
      </w:r>
      <w:bookmarkEnd w:id="110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066"/>
        <w:gridCol w:w="2405"/>
        <w:gridCol w:w="1128"/>
        <w:gridCol w:w="288"/>
        <w:gridCol w:w="562"/>
        <w:gridCol w:w="145"/>
        <w:gridCol w:w="564"/>
        <w:gridCol w:w="1570"/>
      </w:tblGrid>
      <w:tr w:rsidR="00AA2803" w:rsidRPr="00AA2803" w14:paraId="1A4EA51A" w14:textId="77777777" w:rsidTr="00B51C22">
        <w:tc>
          <w:tcPr>
            <w:tcW w:w="1229" w:type="dxa"/>
            <w:gridSpan w:val="3"/>
            <w:shd w:val="clear" w:color="auto" w:fill="C0C0C0"/>
          </w:tcPr>
          <w:p w14:paraId="0DC70678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3"/>
            <w:shd w:val="clear" w:color="auto" w:fill="auto"/>
          </w:tcPr>
          <w:p w14:paraId="274FEBE8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市场管理员资金流水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4019F39B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1" w:type="dxa"/>
            <w:gridSpan w:val="4"/>
            <w:shd w:val="clear" w:color="auto" w:fill="auto"/>
          </w:tcPr>
          <w:p w14:paraId="3EA3505C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FLOW_MARKET_MANAGER</w:t>
            </w:r>
          </w:p>
        </w:tc>
      </w:tr>
      <w:tr w:rsidR="00AA2803" w:rsidRPr="00AA2803" w14:paraId="3DA3E470" w14:textId="77777777" w:rsidTr="007D78B7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56209B74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5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3BF89625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405" w:type="dxa"/>
            <w:shd w:val="clear" w:color="auto" w:fill="C0C0C0"/>
          </w:tcPr>
          <w:p w14:paraId="4AA4DD96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31D59CA8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6AE7B8B6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70" w:type="dxa"/>
            <w:shd w:val="clear" w:color="auto" w:fill="C0C0C0"/>
          </w:tcPr>
          <w:p w14:paraId="56A61C98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5E482062" w14:textId="77777777" w:rsidTr="007D78B7">
        <w:tc>
          <w:tcPr>
            <w:tcW w:w="390" w:type="dxa"/>
            <w:tcBorders>
              <w:top w:val="single" w:sz="4" w:space="0" w:color="auto"/>
            </w:tcBorders>
          </w:tcPr>
          <w:p w14:paraId="537F61C5" w14:textId="77777777" w:rsidR="00CB6754" w:rsidRPr="00AA2803" w:rsidRDefault="00CB6754" w:rsidP="006164CE">
            <w:pPr>
              <w:pStyle w:val="af"/>
              <w:numPr>
                <w:ilvl w:val="0"/>
                <w:numId w:val="6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58D6AE89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流水号（</w:t>
            </w:r>
            <w:r w:rsidRPr="00AA2803">
              <w:rPr>
                <w:rFonts w:ascii="新宋体" w:eastAsia="新宋体" w:hAnsi="新宋体"/>
                <w:szCs w:val="22"/>
              </w:rPr>
              <w:t>MM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123456789012345678901234）</w:t>
            </w:r>
          </w:p>
        </w:tc>
        <w:tc>
          <w:tcPr>
            <w:tcW w:w="2405" w:type="dxa"/>
          </w:tcPr>
          <w:p w14:paraId="3EF2B428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MM_</w:t>
            </w:r>
            <w:r w:rsidRPr="00AA2803">
              <w:rPr>
                <w:rFonts w:ascii="新宋体" w:eastAsia="新宋体" w:hAnsi="新宋体" w:hint="eastAsia"/>
                <w:szCs w:val="22"/>
              </w:rPr>
              <w:t>FUND</w:t>
            </w:r>
            <w:r w:rsidRPr="00AA2803">
              <w:rPr>
                <w:rFonts w:ascii="新宋体" w:eastAsia="新宋体" w:hAnsi="新宋体"/>
                <w:szCs w:val="22"/>
              </w:rPr>
              <w:t>_FLOW</w:t>
            </w:r>
          </w:p>
        </w:tc>
        <w:tc>
          <w:tcPr>
            <w:tcW w:w="1978" w:type="dxa"/>
            <w:gridSpan w:val="3"/>
          </w:tcPr>
          <w:p w14:paraId="7FF63C11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CHAR(24)</w:t>
            </w:r>
          </w:p>
        </w:tc>
        <w:tc>
          <w:tcPr>
            <w:tcW w:w="709" w:type="dxa"/>
            <w:gridSpan w:val="2"/>
          </w:tcPr>
          <w:p w14:paraId="246B5AB4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45836F0D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5D17627" w14:textId="77777777" w:rsidTr="007D78B7">
        <w:tc>
          <w:tcPr>
            <w:tcW w:w="390" w:type="dxa"/>
            <w:tcBorders>
              <w:top w:val="single" w:sz="4" w:space="0" w:color="auto"/>
            </w:tcBorders>
          </w:tcPr>
          <w:p w14:paraId="100F4791" w14:textId="77777777" w:rsidR="00CB6754" w:rsidRPr="00AA2803" w:rsidRDefault="00CB6754" w:rsidP="006164CE">
            <w:pPr>
              <w:pStyle w:val="af"/>
              <w:numPr>
                <w:ilvl w:val="0"/>
                <w:numId w:val="62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353931BC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参考业务编号</w:t>
            </w:r>
          </w:p>
        </w:tc>
        <w:tc>
          <w:tcPr>
            <w:tcW w:w="2405" w:type="dxa"/>
          </w:tcPr>
          <w:p w14:paraId="6E35CBA4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REF_NO</w:t>
            </w:r>
          </w:p>
        </w:tc>
        <w:tc>
          <w:tcPr>
            <w:tcW w:w="1978" w:type="dxa"/>
            <w:gridSpan w:val="3"/>
          </w:tcPr>
          <w:p w14:paraId="20D24452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3D93CD70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A3D1EBF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E82FF86" w14:textId="77777777" w:rsidTr="007D78B7">
        <w:tc>
          <w:tcPr>
            <w:tcW w:w="390" w:type="dxa"/>
            <w:tcBorders>
              <w:top w:val="single" w:sz="4" w:space="0" w:color="auto"/>
            </w:tcBorders>
          </w:tcPr>
          <w:p w14:paraId="0FAE9E2C" w14:textId="77777777" w:rsidR="007D78B7" w:rsidRPr="00AA2803" w:rsidRDefault="007D78B7" w:rsidP="006164CE">
            <w:pPr>
              <w:pStyle w:val="af"/>
              <w:numPr>
                <w:ilvl w:val="0"/>
                <w:numId w:val="62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38F6B5F5" w14:textId="00CFD072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资金类型（9-为站点充值，10-现金上缴</w:t>
            </w:r>
            <w:r w:rsidR="00944348">
              <w:rPr>
                <w:rFonts w:ascii="新宋体" w:eastAsia="新宋体" w:hAnsi="新宋体" w:hint="eastAsia"/>
                <w:szCs w:val="22"/>
              </w:rPr>
              <w:t>，1</w:t>
            </w:r>
            <w:r w:rsidR="00944348">
              <w:rPr>
                <w:rFonts w:ascii="新宋体" w:eastAsia="新宋体" w:hAnsi="新宋体"/>
                <w:szCs w:val="22"/>
              </w:rPr>
              <w:t>4</w:t>
            </w:r>
            <w:r w:rsidR="00944348">
              <w:rPr>
                <w:rFonts w:ascii="新宋体" w:eastAsia="新宋体" w:hAnsi="新宋体" w:hint="eastAsia"/>
                <w:szCs w:val="22"/>
              </w:rPr>
              <w:t>-</w:t>
            </w:r>
            <w:r w:rsidR="00944348">
              <w:rPr>
                <w:rFonts w:ascii="新宋体" w:eastAsia="新宋体" w:hAnsi="新宋体"/>
                <w:szCs w:val="22"/>
              </w:rPr>
              <w:t>为站点提现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405" w:type="dxa"/>
          </w:tcPr>
          <w:p w14:paraId="6BAF45C7" w14:textId="77777777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FLOW_TYPE</w:t>
            </w:r>
          </w:p>
        </w:tc>
        <w:tc>
          <w:tcPr>
            <w:tcW w:w="1978" w:type="dxa"/>
            <w:gridSpan w:val="3"/>
          </w:tcPr>
          <w:p w14:paraId="3E14D1F6" w14:textId="77777777" w:rsidR="007D78B7" w:rsidRPr="00AA2803" w:rsidRDefault="007D78B7" w:rsidP="00D411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D41178"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FC7AF25" w14:textId="77777777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A97040B" w14:textId="77777777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27A97F7" w14:textId="77777777" w:rsidTr="007D78B7">
        <w:tc>
          <w:tcPr>
            <w:tcW w:w="390" w:type="dxa"/>
            <w:tcBorders>
              <w:top w:val="single" w:sz="4" w:space="0" w:color="auto"/>
            </w:tcBorders>
          </w:tcPr>
          <w:p w14:paraId="4291963D" w14:textId="77777777" w:rsidR="007D78B7" w:rsidRPr="00AA2803" w:rsidRDefault="007D78B7" w:rsidP="006164CE">
            <w:pPr>
              <w:pStyle w:val="af"/>
              <w:numPr>
                <w:ilvl w:val="0"/>
                <w:numId w:val="62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663D84D7" w14:textId="77777777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账户编码</w:t>
            </w:r>
          </w:p>
        </w:tc>
        <w:tc>
          <w:tcPr>
            <w:tcW w:w="2405" w:type="dxa"/>
          </w:tcPr>
          <w:p w14:paraId="611E0E69" w14:textId="77777777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ACC_NO</w:t>
            </w:r>
          </w:p>
        </w:tc>
        <w:tc>
          <w:tcPr>
            <w:tcW w:w="1978" w:type="dxa"/>
            <w:gridSpan w:val="3"/>
          </w:tcPr>
          <w:p w14:paraId="591BB7F9" w14:textId="77777777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CHAR(12)</w:t>
            </w:r>
          </w:p>
        </w:tc>
        <w:tc>
          <w:tcPr>
            <w:tcW w:w="709" w:type="dxa"/>
            <w:gridSpan w:val="2"/>
          </w:tcPr>
          <w:p w14:paraId="176D9F88" w14:textId="77777777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38DD03D" w14:textId="77777777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351A8" w:rsidRPr="00AA2803" w14:paraId="6FCA02DA" w14:textId="77777777" w:rsidTr="007D78B7">
        <w:tc>
          <w:tcPr>
            <w:tcW w:w="390" w:type="dxa"/>
            <w:tcBorders>
              <w:top w:val="single" w:sz="4" w:space="0" w:color="auto"/>
            </w:tcBorders>
          </w:tcPr>
          <w:p w14:paraId="5EB806CE" w14:textId="77777777" w:rsidR="002351A8" w:rsidRPr="00AA2803" w:rsidRDefault="002351A8" w:rsidP="002351A8">
            <w:pPr>
              <w:pStyle w:val="af"/>
              <w:numPr>
                <w:ilvl w:val="0"/>
                <w:numId w:val="62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54E9F609" w14:textId="4EA759CE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市场管理员</w:t>
            </w:r>
          </w:p>
        </w:tc>
        <w:tc>
          <w:tcPr>
            <w:tcW w:w="2405" w:type="dxa"/>
          </w:tcPr>
          <w:p w14:paraId="2E909202" w14:textId="052D08CF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MARKET_ADMIN</w:t>
            </w:r>
          </w:p>
        </w:tc>
        <w:tc>
          <w:tcPr>
            <w:tcW w:w="1978" w:type="dxa"/>
            <w:gridSpan w:val="3"/>
          </w:tcPr>
          <w:p w14:paraId="7B3E2F4A" w14:textId="2BB79FED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1BA91E8C" w14:textId="3E7F1FD0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4205B3A8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351A8" w:rsidRPr="00AA2803" w14:paraId="6EF78A0C" w14:textId="77777777" w:rsidTr="007D78B7">
        <w:tc>
          <w:tcPr>
            <w:tcW w:w="390" w:type="dxa"/>
            <w:tcBorders>
              <w:top w:val="single" w:sz="4" w:space="0" w:color="auto"/>
            </w:tcBorders>
          </w:tcPr>
          <w:p w14:paraId="4424B679" w14:textId="77777777" w:rsidR="002351A8" w:rsidRPr="00AA2803" w:rsidRDefault="002351A8" w:rsidP="002351A8">
            <w:pPr>
              <w:pStyle w:val="af"/>
              <w:numPr>
                <w:ilvl w:val="0"/>
                <w:numId w:val="62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4F790E55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变更金额</w:t>
            </w:r>
          </w:p>
        </w:tc>
        <w:tc>
          <w:tcPr>
            <w:tcW w:w="2405" w:type="dxa"/>
          </w:tcPr>
          <w:p w14:paraId="7227AC91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CHANGE_AMOUNT</w:t>
            </w:r>
          </w:p>
        </w:tc>
        <w:tc>
          <w:tcPr>
            <w:tcW w:w="1978" w:type="dxa"/>
            <w:gridSpan w:val="3"/>
          </w:tcPr>
          <w:p w14:paraId="771420C5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5A3A2D8F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04F2BADE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351A8" w:rsidRPr="00AA2803" w14:paraId="0534F805" w14:textId="77777777" w:rsidTr="007D78B7">
        <w:tc>
          <w:tcPr>
            <w:tcW w:w="390" w:type="dxa"/>
            <w:tcBorders>
              <w:top w:val="single" w:sz="4" w:space="0" w:color="auto"/>
            </w:tcBorders>
          </w:tcPr>
          <w:p w14:paraId="2977DF6E" w14:textId="77777777" w:rsidR="002351A8" w:rsidRPr="00AA2803" w:rsidRDefault="002351A8" w:rsidP="002351A8">
            <w:pPr>
              <w:pStyle w:val="af"/>
              <w:numPr>
                <w:ilvl w:val="0"/>
                <w:numId w:val="62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76C3362E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变更前可用余额</w:t>
            </w:r>
          </w:p>
        </w:tc>
        <w:tc>
          <w:tcPr>
            <w:tcW w:w="2405" w:type="dxa"/>
          </w:tcPr>
          <w:p w14:paraId="3A027DE5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BE_ACCOUNT_BALANCE</w:t>
            </w:r>
          </w:p>
        </w:tc>
        <w:tc>
          <w:tcPr>
            <w:tcW w:w="1978" w:type="dxa"/>
            <w:gridSpan w:val="3"/>
          </w:tcPr>
          <w:p w14:paraId="0CA48559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1E9C61EE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70659C95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351A8" w:rsidRPr="00AA2803" w14:paraId="5E178069" w14:textId="77777777" w:rsidTr="007D78B7">
        <w:tc>
          <w:tcPr>
            <w:tcW w:w="390" w:type="dxa"/>
            <w:tcBorders>
              <w:top w:val="single" w:sz="4" w:space="0" w:color="auto"/>
            </w:tcBorders>
          </w:tcPr>
          <w:p w14:paraId="5C1B7CE8" w14:textId="77777777" w:rsidR="002351A8" w:rsidRPr="00AA2803" w:rsidRDefault="002351A8" w:rsidP="002351A8">
            <w:pPr>
              <w:pStyle w:val="af"/>
              <w:numPr>
                <w:ilvl w:val="0"/>
                <w:numId w:val="62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2593A6C0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变更后可用余额</w:t>
            </w:r>
          </w:p>
        </w:tc>
        <w:tc>
          <w:tcPr>
            <w:tcW w:w="2405" w:type="dxa"/>
          </w:tcPr>
          <w:p w14:paraId="2C70DEC1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AF_ACCOUNT_BALANCE</w:t>
            </w:r>
          </w:p>
        </w:tc>
        <w:tc>
          <w:tcPr>
            <w:tcW w:w="1978" w:type="dxa"/>
            <w:gridSpan w:val="3"/>
          </w:tcPr>
          <w:p w14:paraId="011E6523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061AAD16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486ECF67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351A8" w:rsidRPr="00AA2803" w14:paraId="289F3EE9" w14:textId="77777777" w:rsidTr="007D78B7">
        <w:tc>
          <w:tcPr>
            <w:tcW w:w="390" w:type="dxa"/>
            <w:tcBorders>
              <w:top w:val="single" w:sz="4" w:space="0" w:color="auto"/>
            </w:tcBorders>
          </w:tcPr>
          <w:p w14:paraId="71F5B21A" w14:textId="77777777" w:rsidR="002351A8" w:rsidRPr="00AA2803" w:rsidRDefault="002351A8" w:rsidP="002351A8">
            <w:pPr>
              <w:pStyle w:val="af"/>
              <w:numPr>
                <w:ilvl w:val="0"/>
                <w:numId w:val="62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79BE7B30" w14:textId="3A9C7236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交易时间</w:t>
            </w:r>
          </w:p>
        </w:tc>
        <w:tc>
          <w:tcPr>
            <w:tcW w:w="2405" w:type="dxa"/>
          </w:tcPr>
          <w:p w14:paraId="1B88E86F" w14:textId="1ED659F6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TRADE_TIME</w:t>
            </w:r>
          </w:p>
        </w:tc>
        <w:tc>
          <w:tcPr>
            <w:tcW w:w="1978" w:type="dxa"/>
            <w:gridSpan w:val="3"/>
          </w:tcPr>
          <w:p w14:paraId="6E49B7DF" w14:textId="2045EBC4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1D1FE624" w14:textId="357276ED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BCCBDEE" w14:textId="034928D6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sysdate</w:t>
            </w:r>
          </w:p>
        </w:tc>
      </w:tr>
      <w:tr w:rsidR="002351A8" w:rsidRPr="00AA2803" w14:paraId="6DA04AF7" w14:textId="77777777" w:rsidTr="00B51C22">
        <w:tc>
          <w:tcPr>
            <w:tcW w:w="9747" w:type="dxa"/>
            <w:gridSpan w:val="12"/>
            <w:shd w:val="clear" w:color="auto" w:fill="D9D9D9" w:themeFill="background1" w:themeFillShade="D9"/>
          </w:tcPr>
          <w:p w14:paraId="46A61C81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2351A8" w:rsidRPr="00AA2803" w14:paraId="454C1C29" w14:textId="77777777" w:rsidTr="007D78B7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68D839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554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63BCB2B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662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EEDD689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2351A8" w:rsidRPr="00AA2803" w14:paraId="04CB2E16" w14:textId="77777777" w:rsidTr="007D78B7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E13B4C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554" w:type="dxa"/>
            <w:gridSpan w:val="3"/>
            <w:tcBorders>
              <w:left w:val="single" w:sz="4" w:space="0" w:color="auto"/>
            </w:tcBorders>
          </w:tcPr>
          <w:p w14:paraId="42AC8363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PK_</w:t>
            </w:r>
            <w:r w:rsidRPr="00AA2803">
              <w:rPr>
                <w:rFonts w:ascii="新宋体" w:eastAsia="新宋体" w:hAnsi="新宋体"/>
                <w:szCs w:val="22"/>
              </w:rPr>
              <w:t>FLOW_MARKET_MANAGER</w:t>
            </w:r>
          </w:p>
        </w:tc>
        <w:tc>
          <w:tcPr>
            <w:tcW w:w="6662" w:type="dxa"/>
            <w:gridSpan w:val="7"/>
            <w:tcBorders>
              <w:left w:val="single" w:sz="4" w:space="0" w:color="auto"/>
            </w:tcBorders>
          </w:tcPr>
          <w:p w14:paraId="6F395051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MM_</w:t>
            </w:r>
            <w:r w:rsidRPr="00AA2803">
              <w:rPr>
                <w:rFonts w:ascii="新宋体" w:eastAsia="新宋体" w:hAnsi="新宋体" w:hint="eastAsia"/>
                <w:szCs w:val="22"/>
              </w:rPr>
              <w:t>FUND</w:t>
            </w:r>
            <w:r w:rsidRPr="00AA2803">
              <w:rPr>
                <w:rFonts w:ascii="新宋体" w:eastAsia="新宋体" w:hAnsi="新宋体"/>
                <w:szCs w:val="22"/>
              </w:rPr>
              <w:t>_FLOW</w:t>
            </w:r>
          </w:p>
        </w:tc>
      </w:tr>
      <w:tr w:rsidR="002351A8" w:rsidRPr="00AA2803" w14:paraId="4F1A96E1" w14:textId="77777777" w:rsidTr="007D78B7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B3C2CF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554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845373E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405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26540A2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16D620A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4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C56F5A6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2351A8" w:rsidRPr="00AA2803" w14:paraId="207B2B1B" w14:textId="77777777" w:rsidTr="007D78B7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1B0AB5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554" w:type="dxa"/>
            <w:gridSpan w:val="3"/>
            <w:tcBorders>
              <w:left w:val="single" w:sz="4" w:space="0" w:color="auto"/>
            </w:tcBorders>
          </w:tcPr>
          <w:p w14:paraId="0A769AD9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405" w:type="dxa"/>
            <w:tcBorders>
              <w:left w:val="single" w:sz="4" w:space="0" w:color="auto"/>
            </w:tcBorders>
          </w:tcPr>
          <w:p w14:paraId="031F2930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5D7BCC4F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4" w:space="0" w:color="auto"/>
            </w:tcBorders>
          </w:tcPr>
          <w:p w14:paraId="7159E38A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351A8" w:rsidRPr="00AA2803" w14:paraId="5C01AD5D" w14:textId="77777777" w:rsidTr="007D78B7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317BF5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554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56D34FA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533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99645E4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5042B66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2351A8" w:rsidRPr="00AA2803" w14:paraId="4698C563" w14:textId="77777777" w:rsidTr="007D78B7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64A34C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554" w:type="dxa"/>
            <w:gridSpan w:val="3"/>
            <w:tcBorders>
              <w:left w:val="single" w:sz="4" w:space="0" w:color="auto"/>
            </w:tcBorders>
          </w:tcPr>
          <w:p w14:paraId="7AD984A1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533" w:type="dxa"/>
            <w:gridSpan w:val="2"/>
            <w:tcBorders>
              <w:left w:val="single" w:sz="4" w:space="0" w:color="auto"/>
            </w:tcBorders>
          </w:tcPr>
          <w:p w14:paraId="05C21585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01C03AB4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351A8" w:rsidRPr="00AA2803" w14:paraId="67A21FF2" w14:textId="77777777" w:rsidTr="00B51C22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D93112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0"/>
            <w:tcBorders>
              <w:left w:val="single" w:sz="4" w:space="0" w:color="auto"/>
            </w:tcBorders>
          </w:tcPr>
          <w:p w14:paraId="403C62AB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351A8" w:rsidRPr="00AA2803" w14:paraId="1C2EE8C8" w14:textId="77777777" w:rsidTr="007D78B7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B08159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B5F0586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066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763EFDA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662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FF52F93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2351A8" w:rsidRPr="00AA2803" w14:paraId="6B379DB7" w14:textId="77777777" w:rsidTr="007D78B7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EA4F3FB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930CE49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066" w:type="dxa"/>
            <w:tcBorders>
              <w:left w:val="single" w:sz="4" w:space="0" w:color="auto"/>
            </w:tcBorders>
          </w:tcPr>
          <w:p w14:paraId="506681CA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662" w:type="dxa"/>
            <w:gridSpan w:val="7"/>
            <w:tcBorders>
              <w:left w:val="single" w:sz="4" w:space="0" w:color="auto"/>
            </w:tcBorders>
          </w:tcPr>
          <w:p w14:paraId="078DEFDD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351A8" w:rsidRPr="00AA2803" w14:paraId="66DC2053" w14:textId="77777777" w:rsidTr="007D78B7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FAA6AAB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7CAFF41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066" w:type="dxa"/>
            <w:tcBorders>
              <w:left w:val="single" w:sz="4" w:space="0" w:color="auto"/>
            </w:tcBorders>
          </w:tcPr>
          <w:p w14:paraId="21AF585A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662" w:type="dxa"/>
            <w:gridSpan w:val="7"/>
            <w:tcBorders>
              <w:left w:val="single" w:sz="4" w:space="0" w:color="auto"/>
            </w:tcBorders>
          </w:tcPr>
          <w:p w14:paraId="5EDD3236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25D100C6" w14:textId="77777777" w:rsidR="00CB6754" w:rsidRPr="00AA2803" w:rsidRDefault="00CB6754" w:rsidP="00CB6754"/>
    <w:p w14:paraId="5E175FA1" w14:textId="77777777" w:rsidR="00524BED" w:rsidRPr="00AA2803" w:rsidRDefault="00524BED" w:rsidP="00861054"/>
    <w:p w14:paraId="41BC8A11" w14:textId="77777777" w:rsidR="009B61E9" w:rsidRPr="00AA2803" w:rsidRDefault="00570CC9" w:rsidP="00E231B0">
      <w:pPr>
        <w:pStyle w:val="3"/>
      </w:pPr>
      <w:bookmarkStart w:id="111" w:name="_GUI取消信息记录表（SALE_CANCELINFO）"/>
      <w:bookmarkStart w:id="112" w:name="_Toc435450874"/>
      <w:bookmarkEnd w:id="111"/>
      <w:r w:rsidRPr="00AA2803">
        <w:rPr>
          <w:rFonts w:hint="eastAsia"/>
        </w:rPr>
        <w:t>系统管理</w:t>
      </w:r>
      <w:bookmarkEnd w:id="112"/>
    </w:p>
    <w:p w14:paraId="79097B33" w14:textId="77777777" w:rsidR="00200FEA" w:rsidRPr="00AA2803" w:rsidRDefault="00200FEA" w:rsidP="00E231B0">
      <w:pPr>
        <w:pStyle w:val="4"/>
      </w:pPr>
      <w:bookmarkStart w:id="113" w:name="_Toc435450875"/>
      <w:r w:rsidRPr="00AA2803">
        <w:rPr>
          <w:rFonts w:hint="eastAsia"/>
        </w:rPr>
        <w:t>系统</w:t>
      </w:r>
      <w:r w:rsidR="00986D35" w:rsidRPr="00AA2803">
        <w:rPr>
          <w:rFonts w:hint="eastAsia"/>
        </w:rPr>
        <w:t>参数表</w:t>
      </w:r>
      <w:r w:rsidRPr="00AA2803">
        <w:rPr>
          <w:rFonts w:hint="eastAsia"/>
        </w:rPr>
        <w:t>（</w:t>
      </w:r>
      <w:r w:rsidRPr="00AA2803">
        <w:rPr>
          <w:rFonts w:hint="eastAsia"/>
        </w:rPr>
        <w:t>SYS_</w:t>
      </w:r>
      <w:r w:rsidR="00986D35" w:rsidRPr="00AA2803">
        <w:rPr>
          <w:rFonts w:hint="eastAsia"/>
        </w:rPr>
        <w:t>PARAMETER</w:t>
      </w:r>
      <w:r w:rsidRPr="00AA2803">
        <w:rPr>
          <w:rFonts w:hint="eastAsia"/>
        </w:rPr>
        <w:t>）</w:t>
      </w:r>
      <w:bookmarkEnd w:id="113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497"/>
        <w:gridCol w:w="984"/>
        <w:gridCol w:w="6"/>
        <w:gridCol w:w="1984"/>
        <w:gridCol w:w="1128"/>
        <w:gridCol w:w="288"/>
        <w:gridCol w:w="562"/>
        <w:gridCol w:w="145"/>
        <w:gridCol w:w="564"/>
        <w:gridCol w:w="1568"/>
      </w:tblGrid>
      <w:tr w:rsidR="00AA2803" w:rsidRPr="00AA2803" w14:paraId="770DD9CC" w14:textId="77777777" w:rsidTr="006E692E">
        <w:tc>
          <w:tcPr>
            <w:tcW w:w="1231" w:type="dxa"/>
            <w:gridSpan w:val="3"/>
            <w:shd w:val="clear" w:color="auto" w:fill="C0C0C0"/>
          </w:tcPr>
          <w:p w14:paraId="7BC8493D" w14:textId="77777777" w:rsidR="00200FEA" w:rsidRPr="00AA2803" w:rsidRDefault="00200FEA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lastRenderedPageBreak/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4DAE90C9" w14:textId="77777777" w:rsidR="00200FEA" w:rsidRPr="00AA2803" w:rsidRDefault="004F221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系统</w:t>
            </w:r>
            <w:r w:rsidR="00727040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参数表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3CF550F4" w14:textId="77777777" w:rsidR="00200FEA" w:rsidRPr="00AA2803" w:rsidRDefault="00200FEA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2A2F63A1" w14:textId="77777777" w:rsidR="00200FEA" w:rsidRPr="00AA2803" w:rsidRDefault="004F221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SYS_</w:t>
            </w:r>
            <w:r w:rsidR="00986D35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PARAMETER</w:t>
            </w:r>
          </w:p>
        </w:tc>
      </w:tr>
      <w:tr w:rsidR="00AA2803" w:rsidRPr="00AA2803" w14:paraId="7853E271" w14:textId="77777777" w:rsidTr="006E692E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69695DCB" w14:textId="77777777" w:rsidR="00200FEA" w:rsidRPr="00AA2803" w:rsidRDefault="00200FEA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12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0A402A2A" w14:textId="77777777" w:rsidR="00200FEA" w:rsidRPr="00AA2803" w:rsidRDefault="00200FEA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974" w:type="dxa"/>
            <w:gridSpan w:val="3"/>
            <w:shd w:val="clear" w:color="auto" w:fill="C0C0C0"/>
          </w:tcPr>
          <w:p w14:paraId="5A9E3292" w14:textId="77777777" w:rsidR="00200FEA" w:rsidRPr="00AA2803" w:rsidRDefault="00200FEA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0206F66A" w14:textId="77777777" w:rsidR="00200FEA" w:rsidRPr="00AA2803" w:rsidRDefault="00200FEA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6027FF25" w14:textId="77777777" w:rsidR="00200FEA" w:rsidRPr="00AA2803" w:rsidRDefault="00200FEA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797428F3" w14:textId="77777777" w:rsidR="00200FEA" w:rsidRPr="00AA2803" w:rsidRDefault="00200FEA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15877C17" w14:textId="77777777" w:rsidTr="006E692E">
        <w:tc>
          <w:tcPr>
            <w:tcW w:w="391" w:type="dxa"/>
            <w:tcBorders>
              <w:top w:val="single" w:sz="4" w:space="0" w:color="auto"/>
            </w:tcBorders>
          </w:tcPr>
          <w:p w14:paraId="4523061B" w14:textId="77777777" w:rsidR="0040615B" w:rsidRPr="00AA2803" w:rsidRDefault="0040615B" w:rsidP="006164CE">
            <w:pPr>
              <w:pStyle w:val="af"/>
              <w:numPr>
                <w:ilvl w:val="0"/>
                <w:numId w:val="1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6BAE19CA" w14:textId="77777777" w:rsidR="0040615B" w:rsidRPr="00AA2803" w:rsidRDefault="0040615B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系统参数序号</w:t>
            </w:r>
          </w:p>
        </w:tc>
        <w:tc>
          <w:tcPr>
            <w:tcW w:w="2974" w:type="dxa"/>
            <w:gridSpan w:val="3"/>
          </w:tcPr>
          <w:p w14:paraId="11204E60" w14:textId="77777777" w:rsidR="0040615B" w:rsidRPr="00AA2803" w:rsidRDefault="0040615B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SYS_DEFAULT_SEQ</w:t>
            </w:r>
          </w:p>
        </w:tc>
        <w:tc>
          <w:tcPr>
            <w:tcW w:w="1978" w:type="dxa"/>
            <w:gridSpan w:val="3"/>
          </w:tcPr>
          <w:p w14:paraId="1F6B733F" w14:textId="77777777" w:rsidR="0040615B" w:rsidRPr="00AA2803" w:rsidRDefault="0040615B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NUMBER(12)</w:t>
            </w:r>
          </w:p>
        </w:tc>
        <w:tc>
          <w:tcPr>
            <w:tcW w:w="709" w:type="dxa"/>
            <w:gridSpan w:val="2"/>
          </w:tcPr>
          <w:p w14:paraId="7830FE77" w14:textId="77777777" w:rsidR="0040615B" w:rsidRPr="00AA2803" w:rsidRDefault="0040615B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A9F1F7C" w14:textId="77777777" w:rsidR="0040615B" w:rsidRPr="00AA2803" w:rsidRDefault="0040615B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47FD350" w14:textId="77777777" w:rsidTr="006E692E">
        <w:tc>
          <w:tcPr>
            <w:tcW w:w="391" w:type="dxa"/>
            <w:tcBorders>
              <w:top w:val="single" w:sz="4" w:space="0" w:color="auto"/>
            </w:tcBorders>
          </w:tcPr>
          <w:p w14:paraId="09B03FFF" w14:textId="77777777" w:rsidR="0040615B" w:rsidRPr="00AA2803" w:rsidRDefault="0040615B" w:rsidP="006164CE">
            <w:pPr>
              <w:pStyle w:val="af"/>
              <w:numPr>
                <w:ilvl w:val="0"/>
                <w:numId w:val="1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4993D19C" w14:textId="77777777" w:rsidR="0040615B" w:rsidRPr="00AA2803" w:rsidRDefault="0040615B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系统参数描述</w:t>
            </w:r>
          </w:p>
        </w:tc>
        <w:tc>
          <w:tcPr>
            <w:tcW w:w="2974" w:type="dxa"/>
            <w:gridSpan w:val="3"/>
          </w:tcPr>
          <w:p w14:paraId="46DD1B73" w14:textId="77777777" w:rsidR="0040615B" w:rsidRPr="00AA2803" w:rsidRDefault="0040615B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SYS_DEFAULT_DESC</w:t>
            </w:r>
          </w:p>
        </w:tc>
        <w:tc>
          <w:tcPr>
            <w:tcW w:w="1978" w:type="dxa"/>
            <w:gridSpan w:val="3"/>
          </w:tcPr>
          <w:p w14:paraId="2B72D316" w14:textId="77777777" w:rsidR="0040615B" w:rsidRPr="00AA2803" w:rsidRDefault="0040615B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 w:rsidR="00DE08D9" w:rsidRPr="00AA2803">
              <w:rPr>
                <w:rFonts w:ascii="新宋体" w:eastAsia="新宋体" w:hAnsi="新宋体" w:hint="eastAsia"/>
                <w:szCs w:val="22"/>
              </w:rPr>
              <w:t>10</w:t>
            </w:r>
            <w:r w:rsidRPr="00AA2803">
              <w:rPr>
                <w:rFonts w:ascii="新宋体" w:eastAsia="新宋体" w:hAnsi="新宋体" w:hint="eastAsia"/>
                <w:szCs w:val="22"/>
              </w:rPr>
              <w:t>00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F18B154" w14:textId="77777777" w:rsidR="0040615B" w:rsidRPr="00AA2803" w:rsidRDefault="0040615B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157E884" w14:textId="77777777" w:rsidR="0040615B" w:rsidRPr="00AA2803" w:rsidRDefault="0040615B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A56327E" w14:textId="77777777" w:rsidTr="006E692E">
        <w:tc>
          <w:tcPr>
            <w:tcW w:w="391" w:type="dxa"/>
            <w:tcBorders>
              <w:top w:val="single" w:sz="4" w:space="0" w:color="auto"/>
            </w:tcBorders>
          </w:tcPr>
          <w:p w14:paraId="76DA8936" w14:textId="77777777" w:rsidR="00C747DC" w:rsidRPr="00AA2803" w:rsidRDefault="00C747DC" w:rsidP="006164CE">
            <w:pPr>
              <w:pStyle w:val="af"/>
              <w:numPr>
                <w:ilvl w:val="0"/>
                <w:numId w:val="1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38CEE510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系统参数值</w:t>
            </w:r>
          </w:p>
        </w:tc>
        <w:tc>
          <w:tcPr>
            <w:tcW w:w="2974" w:type="dxa"/>
            <w:gridSpan w:val="3"/>
          </w:tcPr>
          <w:p w14:paraId="743667CF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SYS_DEFAULT_VALUE</w:t>
            </w:r>
          </w:p>
        </w:tc>
        <w:tc>
          <w:tcPr>
            <w:tcW w:w="1978" w:type="dxa"/>
            <w:gridSpan w:val="3"/>
          </w:tcPr>
          <w:p w14:paraId="66395799" w14:textId="77777777" w:rsidR="00C747DC" w:rsidRPr="00AA2803" w:rsidRDefault="00C747DC" w:rsidP="00DE08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 w:rsidR="00DE08D9" w:rsidRPr="00AA2803">
              <w:rPr>
                <w:rFonts w:ascii="新宋体" w:eastAsia="新宋体" w:hAnsi="新宋体"/>
                <w:szCs w:val="22"/>
              </w:rPr>
              <w:t>10</w:t>
            </w:r>
            <w:r w:rsidRPr="00AA2803">
              <w:rPr>
                <w:rFonts w:ascii="新宋体" w:eastAsia="新宋体" w:hAnsi="新宋体" w:hint="eastAsia"/>
                <w:szCs w:val="22"/>
              </w:rPr>
              <w:t>00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0E27BE6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BB7EEEF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FDE2655" w14:textId="77777777" w:rsidTr="006E692E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07DC0CA7" w14:textId="77777777" w:rsidR="006E692E" w:rsidRPr="00AA2803" w:rsidRDefault="006E692E" w:rsidP="0086105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6662FD9B" w14:textId="77777777" w:rsidTr="006E692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713F2E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B91994F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BB33E1F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17A7ADE6" w14:textId="77777777" w:rsidTr="006E692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8150C" w14:textId="77777777" w:rsidR="00BC3193" w:rsidRPr="00AA2803" w:rsidRDefault="00BC3193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113C633A" w14:textId="77777777" w:rsidR="00BC3193" w:rsidRPr="00AA2803" w:rsidRDefault="00BC3193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</w:t>
            </w:r>
            <w:r w:rsidRPr="00AA2803">
              <w:rPr>
                <w:rFonts w:ascii="新宋体" w:eastAsia="新宋体" w:hAnsi="新宋体" w:hint="eastAsia"/>
                <w:szCs w:val="22"/>
              </w:rPr>
              <w:t>SYS_</w:t>
            </w:r>
            <w:r w:rsidR="0044139E" w:rsidRPr="00AA2803">
              <w:rPr>
                <w:rFonts w:ascii="新宋体" w:eastAsia="新宋体" w:hAnsi="新宋体" w:hint="eastAsia"/>
                <w:szCs w:val="22"/>
              </w:rPr>
              <w:t>PARAMETER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54B750E8" w14:textId="77777777" w:rsidR="00BC3193" w:rsidRPr="00AA2803" w:rsidRDefault="00BC3193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SYS_DEFAULT_SEQ</w:t>
            </w:r>
          </w:p>
        </w:tc>
      </w:tr>
      <w:tr w:rsidR="00AA2803" w:rsidRPr="00AA2803" w14:paraId="5FCF62B3" w14:textId="77777777" w:rsidTr="006E692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C70D53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D56E88A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A23E999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EC568FA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65902DB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3089C9A6" w14:textId="77777777" w:rsidTr="006E692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0A5062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50BA93E5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20C89F4C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4B93D7B0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01C653CE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0EC6BEB" w14:textId="77777777" w:rsidTr="006E692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09A78B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A6D5FDA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1031EAA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FBC2BE2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50A89BEC" w14:textId="77777777" w:rsidTr="006E692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F50904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0B678E7C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1ED1EF16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76CDCFC4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6F9F551" w14:textId="77777777" w:rsidTr="006E692E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72812D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16D29063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EC077D1" w14:textId="77777777" w:rsidTr="006E692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44E59D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42992ED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9F64E3D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9244039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5B39139E" w14:textId="77777777" w:rsidTr="006E692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C14DBD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AD02A13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6EEAC948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4038B9B4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305A168" w14:textId="77777777" w:rsidTr="006E692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7B27D73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5837194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2EA91B93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2893A3F4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4A0DDD7C" w14:textId="77777777" w:rsidR="00200FEA" w:rsidRPr="00AA2803" w:rsidRDefault="00200FEA" w:rsidP="00861054"/>
    <w:p w14:paraId="12A13CCB" w14:textId="77777777" w:rsidR="00083E3C" w:rsidRPr="00AA2803" w:rsidRDefault="00083E3C" w:rsidP="00E231B0">
      <w:pPr>
        <w:pStyle w:val="4"/>
      </w:pPr>
      <w:bookmarkStart w:id="114" w:name="_主机通讯日志（SYS_HOST_COMM_LOG）"/>
      <w:bookmarkStart w:id="115" w:name="_Toc435450876"/>
      <w:bookmarkEnd w:id="114"/>
      <w:r w:rsidRPr="00AA2803">
        <w:rPr>
          <w:rFonts w:hint="eastAsia"/>
        </w:rPr>
        <w:t>系统</w:t>
      </w:r>
      <w:r w:rsidRPr="00AA2803">
        <w:t>操作日志</w:t>
      </w:r>
      <w:r w:rsidRPr="00AA2803">
        <w:rPr>
          <w:rFonts w:hint="eastAsia"/>
        </w:rPr>
        <w:t>（</w:t>
      </w:r>
      <w:r w:rsidRPr="00AA2803">
        <w:rPr>
          <w:rFonts w:hint="eastAsia"/>
        </w:rPr>
        <w:t>SYS_</w:t>
      </w:r>
      <w:r w:rsidRPr="00AA2803">
        <w:t>OPER_LOG</w:t>
      </w:r>
      <w:r w:rsidRPr="00AA2803">
        <w:rPr>
          <w:rFonts w:hint="eastAsia"/>
        </w:rPr>
        <w:t>）</w:t>
      </w:r>
      <w:bookmarkEnd w:id="115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348"/>
        <w:gridCol w:w="133"/>
        <w:gridCol w:w="6"/>
        <w:gridCol w:w="1984"/>
        <w:gridCol w:w="1128"/>
        <w:gridCol w:w="288"/>
        <w:gridCol w:w="562"/>
        <w:gridCol w:w="145"/>
        <w:gridCol w:w="564"/>
        <w:gridCol w:w="1568"/>
      </w:tblGrid>
      <w:tr w:rsidR="00AA2803" w:rsidRPr="00AA2803" w14:paraId="5E6D1F57" w14:textId="77777777" w:rsidTr="00353A18">
        <w:tc>
          <w:tcPr>
            <w:tcW w:w="1231" w:type="dxa"/>
            <w:gridSpan w:val="3"/>
            <w:shd w:val="clear" w:color="auto" w:fill="C0C0C0"/>
          </w:tcPr>
          <w:p w14:paraId="4EA5F975" w14:textId="77777777" w:rsidR="00083E3C" w:rsidRPr="00AA2803" w:rsidRDefault="00083E3C" w:rsidP="00353A1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505FE2CE" w14:textId="77777777" w:rsidR="00083E3C" w:rsidRPr="00AA2803" w:rsidRDefault="00083E3C" w:rsidP="00083E3C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系统操作日志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098CE8DB" w14:textId="77777777" w:rsidR="00083E3C" w:rsidRPr="00AA2803" w:rsidRDefault="00083E3C" w:rsidP="00353A1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7DCDE23C" w14:textId="77777777" w:rsidR="00083E3C" w:rsidRPr="00AA2803" w:rsidRDefault="00083E3C" w:rsidP="00083E3C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SYS_</w:t>
            </w: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OPER</w:t>
            </w: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_LOG</w:t>
            </w:r>
          </w:p>
        </w:tc>
      </w:tr>
      <w:tr w:rsidR="00AA2803" w:rsidRPr="00AA2803" w14:paraId="7A601805" w14:textId="77777777" w:rsidTr="001E4D5E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1B583D13" w14:textId="77777777" w:rsidR="00083E3C" w:rsidRPr="00AA2803" w:rsidRDefault="00083E3C" w:rsidP="00353A1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232BCE08" w14:textId="77777777" w:rsidR="00083E3C" w:rsidRPr="00AA2803" w:rsidRDefault="00083E3C" w:rsidP="00353A1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123" w:type="dxa"/>
            <w:gridSpan w:val="3"/>
            <w:shd w:val="clear" w:color="auto" w:fill="C0C0C0"/>
          </w:tcPr>
          <w:p w14:paraId="628BD15C" w14:textId="77777777" w:rsidR="00083E3C" w:rsidRPr="00AA2803" w:rsidRDefault="00083E3C" w:rsidP="00353A1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28EBA910" w14:textId="77777777" w:rsidR="00083E3C" w:rsidRPr="00AA2803" w:rsidRDefault="00083E3C" w:rsidP="00353A1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73C1A134" w14:textId="77777777" w:rsidR="00083E3C" w:rsidRPr="00AA2803" w:rsidRDefault="00083E3C" w:rsidP="00353A1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66523249" w14:textId="77777777" w:rsidR="00083E3C" w:rsidRPr="00AA2803" w:rsidRDefault="00083E3C" w:rsidP="00353A1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0C29AA2B" w14:textId="77777777" w:rsidTr="001E4D5E">
        <w:tc>
          <w:tcPr>
            <w:tcW w:w="391" w:type="dxa"/>
            <w:tcBorders>
              <w:top w:val="single" w:sz="4" w:space="0" w:color="auto"/>
            </w:tcBorders>
          </w:tcPr>
          <w:p w14:paraId="53868189" w14:textId="77777777" w:rsidR="005D5888" w:rsidRPr="00AA2803" w:rsidRDefault="005D5888" w:rsidP="006164CE">
            <w:pPr>
              <w:pStyle w:val="af"/>
              <w:numPr>
                <w:ilvl w:val="0"/>
                <w:numId w:val="1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A243936" w14:textId="77777777" w:rsidR="005D5888" w:rsidRPr="00AA2803" w:rsidRDefault="005D5888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操作</w:t>
            </w:r>
            <w:r w:rsidRPr="00AA2803">
              <w:rPr>
                <w:rFonts w:ascii="新宋体" w:eastAsia="新宋体" w:hAnsi="新宋体"/>
                <w:szCs w:val="22"/>
              </w:rPr>
              <w:t>日志编号</w:t>
            </w:r>
            <w:r w:rsidR="001E4D5E" w:rsidRPr="00AA2803">
              <w:rPr>
                <w:rFonts w:ascii="新宋体" w:eastAsia="新宋体" w:hAnsi="新宋体" w:hint="eastAsia"/>
                <w:szCs w:val="22"/>
              </w:rPr>
              <w:t>（</w:t>
            </w:r>
            <w:r w:rsidR="001E4D5E" w:rsidRPr="00AA2803">
              <w:rPr>
                <w:rFonts w:ascii="新宋体" w:eastAsia="新宋体" w:hAnsi="新宋体"/>
                <w:szCs w:val="22"/>
              </w:rPr>
              <w:t>RZ</w:t>
            </w:r>
            <w:r w:rsidR="001E4D5E" w:rsidRPr="00AA2803">
              <w:rPr>
                <w:rFonts w:ascii="新宋体" w:eastAsia="新宋体" w:hAnsi="新宋体" w:hint="eastAsia"/>
                <w:szCs w:val="22"/>
              </w:rPr>
              <w:t xml:space="preserve"> 12345678）</w:t>
            </w:r>
          </w:p>
        </w:tc>
        <w:tc>
          <w:tcPr>
            <w:tcW w:w="2123" w:type="dxa"/>
            <w:gridSpan w:val="3"/>
          </w:tcPr>
          <w:p w14:paraId="0AB3C1A9" w14:textId="77777777" w:rsidR="005D5888" w:rsidRPr="00AA2803" w:rsidRDefault="005D5888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OPER_</w:t>
            </w:r>
            <w:r w:rsidR="001E4D5E" w:rsidRPr="00AA2803">
              <w:rPr>
                <w:rFonts w:ascii="新宋体" w:eastAsia="新宋体" w:hAnsi="新宋体"/>
                <w:szCs w:val="22"/>
              </w:rPr>
              <w:t>NO</w:t>
            </w:r>
          </w:p>
        </w:tc>
        <w:tc>
          <w:tcPr>
            <w:tcW w:w="1978" w:type="dxa"/>
            <w:gridSpan w:val="3"/>
          </w:tcPr>
          <w:p w14:paraId="2D19193B" w14:textId="77777777" w:rsidR="005D5888" w:rsidRPr="00AA2803" w:rsidRDefault="001E4D5E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36E9C60C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15F9D7D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3389FB5" w14:textId="77777777" w:rsidTr="001E4D5E">
        <w:tc>
          <w:tcPr>
            <w:tcW w:w="391" w:type="dxa"/>
            <w:tcBorders>
              <w:top w:val="single" w:sz="4" w:space="0" w:color="auto"/>
            </w:tcBorders>
          </w:tcPr>
          <w:p w14:paraId="3571DA5C" w14:textId="77777777" w:rsidR="005D5888" w:rsidRPr="00AA2803" w:rsidRDefault="005D5888" w:rsidP="006164CE">
            <w:pPr>
              <w:pStyle w:val="af"/>
              <w:numPr>
                <w:ilvl w:val="0"/>
                <w:numId w:val="1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BD2D1BD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功能模块</w:t>
            </w:r>
            <w:r w:rsidRPr="00AA2803">
              <w:rPr>
                <w:rFonts w:ascii="新宋体" w:eastAsia="新宋体" w:hAnsi="新宋体"/>
                <w:szCs w:val="22"/>
              </w:rPr>
              <w:t>代码（</w:t>
            </w:r>
            <w:r w:rsidRPr="00AA2803">
              <w:rPr>
                <w:rFonts w:ascii="新宋体" w:eastAsia="新宋体" w:hAnsi="新宋体" w:hint="eastAsia"/>
                <w:szCs w:val="22"/>
              </w:rPr>
              <w:t>菜单名称</w:t>
            </w:r>
            <w:r w:rsidRPr="00AA2803">
              <w:rPr>
                <w:rFonts w:ascii="新宋体" w:eastAsia="新宋体" w:hAnsi="新宋体"/>
                <w:szCs w:val="22"/>
              </w:rPr>
              <w:t>）</w:t>
            </w:r>
          </w:p>
        </w:tc>
        <w:tc>
          <w:tcPr>
            <w:tcW w:w="2123" w:type="dxa"/>
            <w:gridSpan w:val="3"/>
          </w:tcPr>
          <w:p w14:paraId="11C52318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OPER_PRIVILEGE</w:t>
            </w:r>
          </w:p>
        </w:tc>
        <w:tc>
          <w:tcPr>
            <w:tcW w:w="1978" w:type="dxa"/>
            <w:gridSpan w:val="3"/>
          </w:tcPr>
          <w:p w14:paraId="52E004B1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7720E43F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3E13EF2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C4FB163" w14:textId="77777777" w:rsidTr="001E4D5E">
        <w:tc>
          <w:tcPr>
            <w:tcW w:w="391" w:type="dxa"/>
            <w:tcBorders>
              <w:top w:val="single" w:sz="4" w:space="0" w:color="auto"/>
            </w:tcBorders>
          </w:tcPr>
          <w:p w14:paraId="1E53BBC5" w14:textId="77777777" w:rsidR="005D5888" w:rsidRPr="00AA2803" w:rsidRDefault="005D5888" w:rsidP="006164CE">
            <w:pPr>
              <w:pStyle w:val="af"/>
              <w:numPr>
                <w:ilvl w:val="0"/>
                <w:numId w:val="1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D574651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操作人</w:t>
            </w:r>
          </w:p>
        </w:tc>
        <w:tc>
          <w:tcPr>
            <w:tcW w:w="2123" w:type="dxa"/>
            <w:gridSpan w:val="3"/>
          </w:tcPr>
          <w:p w14:paraId="68314B6B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OPER_ADMIN</w:t>
            </w:r>
          </w:p>
        </w:tc>
        <w:tc>
          <w:tcPr>
            <w:tcW w:w="1978" w:type="dxa"/>
            <w:gridSpan w:val="3"/>
          </w:tcPr>
          <w:p w14:paraId="46273857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69A92DBB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A4C4DC1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CB9233E" w14:textId="77777777" w:rsidTr="001E4D5E">
        <w:tc>
          <w:tcPr>
            <w:tcW w:w="391" w:type="dxa"/>
            <w:tcBorders>
              <w:top w:val="single" w:sz="4" w:space="0" w:color="auto"/>
            </w:tcBorders>
          </w:tcPr>
          <w:p w14:paraId="18551FB9" w14:textId="77777777" w:rsidR="005D5888" w:rsidRPr="00AA2803" w:rsidRDefault="005D5888" w:rsidP="006164CE">
            <w:pPr>
              <w:pStyle w:val="af"/>
              <w:numPr>
                <w:ilvl w:val="0"/>
                <w:numId w:val="1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14AEC052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操作时间</w:t>
            </w:r>
          </w:p>
        </w:tc>
        <w:tc>
          <w:tcPr>
            <w:tcW w:w="2123" w:type="dxa"/>
            <w:gridSpan w:val="3"/>
          </w:tcPr>
          <w:p w14:paraId="0F14C18A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OPER_TIME</w:t>
            </w:r>
          </w:p>
        </w:tc>
        <w:tc>
          <w:tcPr>
            <w:tcW w:w="1978" w:type="dxa"/>
            <w:gridSpan w:val="3"/>
          </w:tcPr>
          <w:p w14:paraId="2A518401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1441EF09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07BE97C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2B5982C" w14:textId="77777777" w:rsidTr="001E4D5E">
        <w:tc>
          <w:tcPr>
            <w:tcW w:w="391" w:type="dxa"/>
            <w:tcBorders>
              <w:top w:val="single" w:sz="4" w:space="0" w:color="auto"/>
            </w:tcBorders>
          </w:tcPr>
          <w:p w14:paraId="158A02A1" w14:textId="77777777" w:rsidR="005D5888" w:rsidRPr="00AA2803" w:rsidRDefault="005D5888" w:rsidP="006164CE">
            <w:pPr>
              <w:pStyle w:val="af"/>
              <w:numPr>
                <w:ilvl w:val="0"/>
                <w:numId w:val="1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A938CC3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操作</w:t>
            </w:r>
            <w:r w:rsidRPr="00AA2803">
              <w:rPr>
                <w:rFonts w:ascii="新宋体" w:eastAsia="新宋体" w:hAnsi="新宋体"/>
                <w:szCs w:val="22"/>
              </w:rPr>
              <w:t>类型</w:t>
            </w:r>
            <w:r w:rsidRPr="00AA2803">
              <w:rPr>
                <w:rFonts w:ascii="新宋体" w:eastAsia="新宋体" w:hAnsi="新宋体" w:hint="eastAsia"/>
                <w:szCs w:val="22"/>
              </w:rPr>
              <w:t>（1</w:t>
            </w:r>
            <w:r w:rsidRPr="00AA2803">
              <w:rPr>
                <w:rFonts w:ascii="新宋体" w:eastAsia="新宋体" w:hAnsi="新宋体"/>
                <w:szCs w:val="22"/>
              </w:rPr>
              <w:t>=</w:t>
            </w:r>
            <w:r w:rsidRPr="00AA2803">
              <w:rPr>
                <w:rFonts w:ascii="新宋体" w:eastAsia="新宋体" w:hAnsi="新宋体" w:hint="eastAsia"/>
                <w:szCs w:val="22"/>
              </w:rPr>
              <w:t>新增</w:t>
            </w:r>
            <w:r w:rsidRPr="00AA2803">
              <w:rPr>
                <w:rFonts w:ascii="新宋体" w:eastAsia="新宋体" w:hAnsi="新宋体"/>
                <w:szCs w:val="22"/>
              </w:rPr>
              <w:t>；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=</w:t>
            </w:r>
            <w:r w:rsidRPr="00AA2803">
              <w:rPr>
                <w:rFonts w:ascii="新宋体" w:eastAsia="新宋体" w:hAnsi="新宋体" w:hint="eastAsia"/>
                <w:szCs w:val="22"/>
              </w:rPr>
              <w:t>删除</w:t>
            </w:r>
            <w:r w:rsidRPr="00AA2803">
              <w:rPr>
                <w:rFonts w:ascii="新宋体" w:eastAsia="新宋体" w:hAnsi="新宋体"/>
                <w:szCs w:val="22"/>
              </w:rPr>
              <w:t>；</w:t>
            </w:r>
            <w:r w:rsidRPr="00AA2803">
              <w:rPr>
                <w:rFonts w:ascii="新宋体" w:eastAsia="新宋体" w:hAnsi="新宋体" w:hint="eastAsia"/>
                <w:szCs w:val="22"/>
              </w:rPr>
              <w:t>3</w:t>
            </w:r>
            <w:r w:rsidRPr="00AA2803">
              <w:rPr>
                <w:rFonts w:ascii="新宋体" w:eastAsia="新宋体" w:hAnsi="新宋体"/>
                <w:szCs w:val="22"/>
              </w:rPr>
              <w:t>=</w:t>
            </w:r>
            <w:r w:rsidRPr="00AA2803">
              <w:rPr>
                <w:rFonts w:ascii="新宋体" w:eastAsia="新宋体" w:hAnsi="新宋体" w:hint="eastAsia"/>
                <w:szCs w:val="22"/>
              </w:rPr>
              <w:t>更改</w:t>
            </w:r>
            <w:r w:rsidRPr="00AA2803">
              <w:rPr>
                <w:rFonts w:ascii="新宋体" w:eastAsia="新宋体" w:hAnsi="新宋体"/>
                <w:szCs w:val="22"/>
              </w:rPr>
              <w:t>）</w:t>
            </w:r>
          </w:p>
        </w:tc>
        <w:tc>
          <w:tcPr>
            <w:tcW w:w="2123" w:type="dxa"/>
            <w:gridSpan w:val="3"/>
          </w:tcPr>
          <w:p w14:paraId="398C1079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OPER_MODE</w:t>
            </w:r>
          </w:p>
        </w:tc>
        <w:tc>
          <w:tcPr>
            <w:tcW w:w="1978" w:type="dxa"/>
            <w:gridSpan w:val="3"/>
          </w:tcPr>
          <w:p w14:paraId="4D60C08E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13C7F62F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93C2071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1492F19" w14:textId="77777777" w:rsidTr="001E4D5E">
        <w:tc>
          <w:tcPr>
            <w:tcW w:w="391" w:type="dxa"/>
            <w:tcBorders>
              <w:top w:val="single" w:sz="4" w:space="0" w:color="auto"/>
            </w:tcBorders>
          </w:tcPr>
          <w:p w14:paraId="5B9B930B" w14:textId="77777777" w:rsidR="005D5888" w:rsidRPr="00AA2803" w:rsidRDefault="005D5888" w:rsidP="006164CE">
            <w:pPr>
              <w:pStyle w:val="af"/>
              <w:numPr>
                <w:ilvl w:val="0"/>
                <w:numId w:val="1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7A64FCA3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操作</w:t>
            </w:r>
            <w:r w:rsidRPr="00AA2803">
              <w:rPr>
                <w:rFonts w:ascii="新宋体" w:eastAsia="新宋体" w:hAnsi="新宋体"/>
                <w:szCs w:val="22"/>
              </w:rPr>
              <w:t>内容</w:t>
            </w:r>
          </w:p>
        </w:tc>
        <w:tc>
          <w:tcPr>
            <w:tcW w:w="2123" w:type="dxa"/>
            <w:gridSpan w:val="3"/>
          </w:tcPr>
          <w:p w14:paraId="0F3CEBC9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OPER_CONTENTS</w:t>
            </w:r>
          </w:p>
        </w:tc>
        <w:tc>
          <w:tcPr>
            <w:tcW w:w="1978" w:type="dxa"/>
            <w:gridSpan w:val="3"/>
          </w:tcPr>
          <w:p w14:paraId="2F2E2728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 w:rsidRPr="00AA2803">
              <w:rPr>
                <w:rFonts w:ascii="新宋体" w:eastAsia="新宋体" w:hAnsi="新宋体" w:hint="eastAsia"/>
                <w:szCs w:val="22"/>
              </w:rPr>
              <w:t>4000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8A0F8A9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727017AD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3B0BA3B" w14:textId="77777777" w:rsidTr="00353A18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7FA0B79B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6EADD44C" w14:textId="77777777" w:rsidTr="00353A18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E54C44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0AB9696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1BCAFB6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2420C4F7" w14:textId="77777777" w:rsidTr="00353A18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B65921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778601A7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</w:t>
            </w:r>
            <w:r w:rsidRPr="00AA2803">
              <w:rPr>
                <w:rFonts w:ascii="新宋体" w:eastAsia="新宋体" w:hAnsi="新宋体" w:hint="eastAsia"/>
                <w:szCs w:val="22"/>
              </w:rPr>
              <w:t>SYS_</w:t>
            </w:r>
            <w:r w:rsidRPr="00AA2803">
              <w:rPr>
                <w:rFonts w:ascii="新宋体" w:eastAsia="新宋体" w:hAnsi="新宋体"/>
                <w:szCs w:val="22"/>
              </w:rPr>
              <w:t>OPER_LOG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6AFA6C7C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OPER_</w:t>
            </w:r>
            <w:r w:rsidRPr="00AA2803">
              <w:rPr>
                <w:rFonts w:ascii="新宋体" w:eastAsia="新宋体" w:hAnsi="新宋体"/>
                <w:szCs w:val="22"/>
              </w:rPr>
              <w:t>NO</w:t>
            </w:r>
          </w:p>
        </w:tc>
      </w:tr>
      <w:tr w:rsidR="00AA2803" w:rsidRPr="00AA2803" w14:paraId="0266A113" w14:textId="77777777" w:rsidTr="00353A18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30EB35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7BC21ED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76E5A7C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F923BA2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806A7F9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2EAC9F43" w14:textId="77777777" w:rsidTr="00353A18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3E106C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0608D3C2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1BB07FC3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5D221DDA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00E00F03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E18905F" w14:textId="77777777" w:rsidTr="00353A18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669785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DCFA7EB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2698EFD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69F7356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57D6851A" w14:textId="77777777" w:rsidTr="00353A18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675617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4A5E986E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2A0A9944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73A68F5B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9449842" w14:textId="77777777" w:rsidTr="00353A18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BD17C7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00460543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413440F" w14:textId="77777777" w:rsidTr="00353A18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91E94D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3B02890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810F674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DCB8753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417B9398" w14:textId="77777777" w:rsidTr="00353A18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226C32D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41A5304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20EF86BE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2010D9AD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99C1D0C" w14:textId="77777777" w:rsidTr="00353A18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DA0E94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46E0DDF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5D16F023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54075D88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35132BC1" w14:textId="77777777" w:rsidR="00083E3C" w:rsidRDefault="00083E3C" w:rsidP="00083E3C"/>
    <w:p w14:paraId="1B2E6A91" w14:textId="697A95A1" w:rsidR="0034628C" w:rsidRPr="00AA2803" w:rsidRDefault="0034628C" w:rsidP="0034628C">
      <w:pPr>
        <w:pStyle w:val="3"/>
      </w:pPr>
      <w:r>
        <w:rPr>
          <w:rFonts w:hint="eastAsia"/>
        </w:rPr>
        <w:t>系统切换</w:t>
      </w:r>
    </w:p>
    <w:p w14:paraId="5EBAF40C" w14:textId="54FCDCB9" w:rsidR="0034628C" w:rsidRPr="00AA2803" w:rsidRDefault="0034628C" w:rsidP="0034628C">
      <w:pPr>
        <w:pStyle w:val="4"/>
      </w:pPr>
      <w:r>
        <w:rPr>
          <w:rFonts w:hint="eastAsia"/>
        </w:rPr>
        <w:t>旧票兑奖主表</w:t>
      </w:r>
      <w:r w:rsidRPr="00AA2803">
        <w:rPr>
          <w:rFonts w:hint="eastAsia"/>
        </w:rPr>
        <w:t>（</w:t>
      </w:r>
      <w:r>
        <w:t>SWITCH</w:t>
      </w:r>
      <w:r w:rsidRPr="00AA2803">
        <w:rPr>
          <w:rFonts w:hint="eastAsia"/>
        </w:rPr>
        <w:t>_</w:t>
      </w:r>
      <w:r>
        <w:t>SCAN</w:t>
      </w:r>
      <w:r w:rsidRPr="00AA2803">
        <w:rPr>
          <w:rFonts w:hint="eastAsia"/>
        </w:rPr>
        <w:t>）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497"/>
        <w:gridCol w:w="984"/>
        <w:gridCol w:w="6"/>
        <w:gridCol w:w="1984"/>
        <w:gridCol w:w="1128"/>
        <w:gridCol w:w="288"/>
        <w:gridCol w:w="562"/>
        <w:gridCol w:w="145"/>
        <w:gridCol w:w="564"/>
        <w:gridCol w:w="1568"/>
      </w:tblGrid>
      <w:tr w:rsidR="0034628C" w:rsidRPr="00AA2803" w14:paraId="2F10843F" w14:textId="77777777" w:rsidTr="00C97793">
        <w:tc>
          <w:tcPr>
            <w:tcW w:w="1231" w:type="dxa"/>
            <w:gridSpan w:val="3"/>
            <w:shd w:val="clear" w:color="auto" w:fill="C0C0C0"/>
          </w:tcPr>
          <w:p w14:paraId="4531531D" w14:textId="77777777" w:rsidR="0034628C" w:rsidRPr="00AA2803" w:rsidRDefault="0034628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104E68D0" w14:textId="24B8F7EA" w:rsidR="0034628C" w:rsidRPr="00AA2803" w:rsidRDefault="0034628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旧票兑奖主表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2B17AEE8" w14:textId="77777777" w:rsidR="0034628C" w:rsidRPr="00AA2803" w:rsidRDefault="0034628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469DCEBA" w14:textId="64DD6823" w:rsidR="0034628C" w:rsidRPr="00AA2803" w:rsidRDefault="0034628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t>SWITCH_SCAN</w:t>
            </w:r>
          </w:p>
        </w:tc>
      </w:tr>
      <w:tr w:rsidR="0034628C" w:rsidRPr="00AA2803" w14:paraId="27EDB27A" w14:textId="77777777" w:rsidTr="00C97793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27AE3416" w14:textId="77777777" w:rsidR="0034628C" w:rsidRPr="00AA2803" w:rsidRDefault="0034628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12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6111099B" w14:textId="77777777" w:rsidR="0034628C" w:rsidRPr="00AA2803" w:rsidRDefault="0034628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974" w:type="dxa"/>
            <w:gridSpan w:val="3"/>
            <w:shd w:val="clear" w:color="auto" w:fill="C0C0C0"/>
          </w:tcPr>
          <w:p w14:paraId="65AA6270" w14:textId="77777777" w:rsidR="0034628C" w:rsidRPr="00AA2803" w:rsidRDefault="0034628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548F4870" w14:textId="77777777" w:rsidR="0034628C" w:rsidRPr="00AA2803" w:rsidRDefault="0034628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17DAE428" w14:textId="77777777" w:rsidR="0034628C" w:rsidRPr="00AA2803" w:rsidRDefault="0034628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436F827C" w14:textId="77777777" w:rsidR="0034628C" w:rsidRPr="00AA2803" w:rsidRDefault="0034628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34628C" w:rsidRPr="00AA2803" w14:paraId="4BE94B00" w14:textId="77777777" w:rsidTr="00C97793">
        <w:tc>
          <w:tcPr>
            <w:tcW w:w="391" w:type="dxa"/>
            <w:tcBorders>
              <w:top w:val="single" w:sz="4" w:space="0" w:color="auto"/>
            </w:tcBorders>
          </w:tcPr>
          <w:p w14:paraId="64E4CD95" w14:textId="77777777" w:rsidR="0034628C" w:rsidRPr="00AA2803" w:rsidRDefault="0034628C" w:rsidP="0034628C">
            <w:pPr>
              <w:pStyle w:val="af"/>
              <w:numPr>
                <w:ilvl w:val="0"/>
                <w:numId w:val="9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38AFB01C" w14:textId="1A142F6D" w:rsidR="0034628C" w:rsidRPr="00AA2803" w:rsidRDefault="00A344B8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旧票</w:t>
            </w:r>
            <w:r w:rsidR="0034628C">
              <w:rPr>
                <w:rFonts w:ascii="新宋体" w:eastAsia="新宋体" w:hAnsi="新宋体" w:hint="eastAsia"/>
                <w:szCs w:val="22"/>
              </w:rPr>
              <w:t>兑奖</w:t>
            </w:r>
            <w:r w:rsidR="0034628C" w:rsidRPr="00AA2803">
              <w:rPr>
                <w:rFonts w:ascii="新宋体" w:eastAsia="新宋体" w:hAnsi="新宋体" w:hint="eastAsia"/>
                <w:szCs w:val="22"/>
              </w:rPr>
              <w:t>序号</w:t>
            </w:r>
          </w:p>
        </w:tc>
        <w:tc>
          <w:tcPr>
            <w:tcW w:w="2974" w:type="dxa"/>
            <w:gridSpan w:val="3"/>
          </w:tcPr>
          <w:p w14:paraId="4703F9FD" w14:textId="6FFF898B" w:rsidR="0034628C" w:rsidRPr="00AA2803" w:rsidRDefault="00D432C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OLD_PAY_FLOW</w:t>
            </w:r>
          </w:p>
        </w:tc>
        <w:tc>
          <w:tcPr>
            <w:tcW w:w="1978" w:type="dxa"/>
            <w:gridSpan w:val="3"/>
          </w:tcPr>
          <w:p w14:paraId="7E9A3440" w14:textId="394C8EAF" w:rsidR="0034628C" w:rsidRPr="00AA2803" w:rsidRDefault="00D432C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CHAR(24)</w:t>
            </w:r>
          </w:p>
        </w:tc>
        <w:tc>
          <w:tcPr>
            <w:tcW w:w="709" w:type="dxa"/>
            <w:gridSpan w:val="2"/>
          </w:tcPr>
          <w:p w14:paraId="7CD3772E" w14:textId="77777777" w:rsidR="0034628C" w:rsidRPr="00AA2803" w:rsidRDefault="0034628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7900A55" w14:textId="77777777" w:rsidR="0034628C" w:rsidRPr="00AA2803" w:rsidRDefault="0034628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4628C" w:rsidRPr="00AA2803" w14:paraId="006D55B3" w14:textId="77777777" w:rsidTr="00C97793">
        <w:tc>
          <w:tcPr>
            <w:tcW w:w="391" w:type="dxa"/>
            <w:tcBorders>
              <w:top w:val="single" w:sz="4" w:space="0" w:color="auto"/>
            </w:tcBorders>
          </w:tcPr>
          <w:p w14:paraId="6E0122E8" w14:textId="77777777" w:rsidR="0034628C" w:rsidRPr="00AA2803" w:rsidRDefault="0034628C" w:rsidP="0034628C">
            <w:pPr>
              <w:pStyle w:val="af"/>
              <w:numPr>
                <w:ilvl w:val="0"/>
                <w:numId w:val="9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3CA50FA6" w14:textId="2400B576" w:rsidR="0034628C" w:rsidRPr="00AA2803" w:rsidRDefault="0034628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兑奖时间</w:t>
            </w:r>
          </w:p>
        </w:tc>
        <w:tc>
          <w:tcPr>
            <w:tcW w:w="2974" w:type="dxa"/>
            <w:gridSpan w:val="3"/>
          </w:tcPr>
          <w:p w14:paraId="23562667" w14:textId="490AACB6" w:rsidR="0034628C" w:rsidRPr="00AA2803" w:rsidRDefault="00D432C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PAID_TIME</w:t>
            </w:r>
          </w:p>
        </w:tc>
        <w:tc>
          <w:tcPr>
            <w:tcW w:w="1978" w:type="dxa"/>
            <w:gridSpan w:val="3"/>
          </w:tcPr>
          <w:p w14:paraId="3B0C01C1" w14:textId="4BF4B77D" w:rsidR="0034628C" w:rsidRPr="00AA2803" w:rsidRDefault="00D432C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56AC15C4" w14:textId="77777777" w:rsidR="0034628C" w:rsidRPr="00AA2803" w:rsidRDefault="0034628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2CBD313" w14:textId="77777777" w:rsidR="0034628C" w:rsidRPr="00AA2803" w:rsidRDefault="0034628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432CC" w:rsidRPr="00AA2803" w14:paraId="2521B2B1" w14:textId="77777777" w:rsidTr="00C97793">
        <w:tc>
          <w:tcPr>
            <w:tcW w:w="391" w:type="dxa"/>
            <w:tcBorders>
              <w:top w:val="single" w:sz="4" w:space="0" w:color="auto"/>
            </w:tcBorders>
          </w:tcPr>
          <w:p w14:paraId="40F57CEC" w14:textId="77777777" w:rsidR="00D432CC" w:rsidRPr="00AA2803" w:rsidRDefault="00D432CC" w:rsidP="00D432CC">
            <w:pPr>
              <w:pStyle w:val="af"/>
              <w:numPr>
                <w:ilvl w:val="0"/>
                <w:numId w:val="9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24C637E3" w14:textId="4A3E4369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兑奖人</w:t>
            </w:r>
          </w:p>
        </w:tc>
        <w:tc>
          <w:tcPr>
            <w:tcW w:w="2974" w:type="dxa"/>
            <w:gridSpan w:val="3"/>
          </w:tcPr>
          <w:p w14:paraId="635AC43F" w14:textId="3990937D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PAID_ADMIN</w:t>
            </w:r>
          </w:p>
        </w:tc>
        <w:tc>
          <w:tcPr>
            <w:tcW w:w="1978" w:type="dxa"/>
            <w:gridSpan w:val="3"/>
          </w:tcPr>
          <w:p w14:paraId="2C279B5A" w14:textId="7967251B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067F85D8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653E6125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432CC" w:rsidRPr="00AA2803" w14:paraId="2F55E36F" w14:textId="77777777" w:rsidTr="00C97793">
        <w:tc>
          <w:tcPr>
            <w:tcW w:w="391" w:type="dxa"/>
            <w:tcBorders>
              <w:top w:val="single" w:sz="4" w:space="0" w:color="auto"/>
            </w:tcBorders>
          </w:tcPr>
          <w:p w14:paraId="298B6057" w14:textId="77777777" w:rsidR="00D432CC" w:rsidRPr="00AA2803" w:rsidRDefault="00D432CC" w:rsidP="00D432CC">
            <w:pPr>
              <w:pStyle w:val="af"/>
              <w:numPr>
                <w:ilvl w:val="0"/>
                <w:numId w:val="9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62FBB0EF" w14:textId="3DB02400" w:rsidR="00D432CC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所属机构</w:t>
            </w:r>
          </w:p>
        </w:tc>
        <w:tc>
          <w:tcPr>
            <w:tcW w:w="2974" w:type="dxa"/>
            <w:gridSpan w:val="3"/>
          </w:tcPr>
          <w:p w14:paraId="6CBFBE07" w14:textId="7A770649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PAID_ORG</w:t>
            </w:r>
          </w:p>
        </w:tc>
        <w:tc>
          <w:tcPr>
            <w:tcW w:w="1978" w:type="dxa"/>
            <w:gridSpan w:val="3"/>
          </w:tcPr>
          <w:p w14:paraId="12EA0064" w14:textId="48F6602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61DBAE5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D97B05E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432CC" w:rsidRPr="00AA2803" w14:paraId="747AFBC0" w14:textId="77777777" w:rsidTr="00C97793">
        <w:tc>
          <w:tcPr>
            <w:tcW w:w="391" w:type="dxa"/>
            <w:tcBorders>
              <w:top w:val="single" w:sz="4" w:space="0" w:color="auto"/>
            </w:tcBorders>
          </w:tcPr>
          <w:p w14:paraId="40638201" w14:textId="77777777" w:rsidR="00D432CC" w:rsidRPr="00AA2803" w:rsidRDefault="00D432CC" w:rsidP="00D432CC">
            <w:pPr>
              <w:pStyle w:val="af"/>
              <w:numPr>
                <w:ilvl w:val="0"/>
                <w:numId w:val="9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447F334F" w14:textId="5EAA9E51" w:rsidR="00D432CC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提交票数</w:t>
            </w:r>
          </w:p>
        </w:tc>
        <w:tc>
          <w:tcPr>
            <w:tcW w:w="2974" w:type="dxa"/>
            <w:gridSpan w:val="3"/>
          </w:tcPr>
          <w:p w14:paraId="5EE03A75" w14:textId="43392398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APPLY_TICKETS</w:t>
            </w:r>
          </w:p>
        </w:tc>
        <w:tc>
          <w:tcPr>
            <w:tcW w:w="1978" w:type="dxa"/>
            <w:gridSpan w:val="3"/>
          </w:tcPr>
          <w:p w14:paraId="5B2F95C2" w14:textId="2ED38B5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4B912BF6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1B505935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432CC" w:rsidRPr="00AA2803" w14:paraId="38B488AA" w14:textId="77777777" w:rsidTr="00C97793">
        <w:tc>
          <w:tcPr>
            <w:tcW w:w="391" w:type="dxa"/>
            <w:tcBorders>
              <w:top w:val="single" w:sz="4" w:space="0" w:color="auto"/>
            </w:tcBorders>
          </w:tcPr>
          <w:p w14:paraId="07B2208F" w14:textId="77777777" w:rsidR="00D432CC" w:rsidRPr="00AA2803" w:rsidRDefault="00D432CC" w:rsidP="00D432CC">
            <w:pPr>
              <w:pStyle w:val="af"/>
              <w:numPr>
                <w:ilvl w:val="0"/>
                <w:numId w:val="9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5797BB21" w14:textId="4B7F3DDD" w:rsidR="00D432CC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失败新票票数</w:t>
            </w:r>
          </w:p>
        </w:tc>
        <w:tc>
          <w:tcPr>
            <w:tcW w:w="2974" w:type="dxa"/>
            <w:gridSpan w:val="3"/>
          </w:tcPr>
          <w:p w14:paraId="72F2CF21" w14:textId="0217487A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FAIL_NEW_TICKETS</w:t>
            </w:r>
          </w:p>
        </w:tc>
        <w:tc>
          <w:tcPr>
            <w:tcW w:w="1978" w:type="dxa"/>
            <w:gridSpan w:val="3"/>
          </w:tcPr>
          <w:p w14:paraId="680125A3" w14:textId="73523B0B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0F0DD9C6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1684890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432CC" w:rsidRPr="00AA2803" w14:paraId="1F95A1FF" w14:textId="77777777" w:rsidTr="00C97793">
        <w:tc>
          <w:tcPr>
            <w:tcW w:w="391" w:type="dxa"/>
            <w:tcBorders>
              <w:top w:val="single" w:sz="4" w:space="0" w:color="auto"/>
            </w:tcBorders>
          </w:tcPr>
          <w:p w14:paraId="602656B6" w14:textId="77777777" w:rsidR="00D432CC" w:rsidRPr="00AA2803" w:rsidRDefault="00D432CC" w:rsidP="00D432CC">
            <w:pPr>
              <w:pStyle w:val="af"/>
              <w:numPr>
                <w:ilvl w:val="0"/>
                <w:numId w:val="9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39D9703D" w14:textId="6AC5056A" w:rsidR="00D432CC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成功兑奖票数</w:t>
            </w:r>
          </w:p>
        </w:tc>
        <w:tc>
          <w:tcPr>
            <w:tcW w:w="2974" w:type="dxa"/>
            <w:gridSpan w:val="3"/>
          </w:tcPr>
          <w:p w14:paraId="65B3B21E" w14:textId="1B26BA66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SUCC_TICKE</w:t>
            </w:r>
            <w:r>
              <w:rPr>
                <w:rFonts w:ascii="新宋体" w:eastAsia="新宋体" w:hAnsi="新宋体"/>
                <w:szCs w:val="22"/>
              </w:rPr>
              <w:t>T</w:t>
            </w:r>
            <w:r>
              <w:rPr>
                <w:rFonts w:ascii="新宋体" w:eastAsia="新宋体" w:hAnsi="新宋体" w:hint="eastAsia"/>
                <w:szCs w:val="22"/>
              </w:rPr>
              <w:t>S</w:t>
            </w:r>
          </w:p>
        </w:tc>
        <w:tc>
          <w:tcPr>
            <w:tcW w:w="1978" w:type="dxa"/>
            <w:gridSpan w:val="3"/>
          </w:tcPr>
          <w:p w14:paraId="39C5208F" w14:textId="6BDD9CDD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5A7EEADC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204DCC0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432CC" w:rsidRPr="00AA2803" w14:paraId="4CB876CA" w14:textId="77777777" w:rsidTr="00C97793">
        <w:tc>
          <w:tcPr>
            <w:tcW w:w="391" w:type="dxa"/>
            <w:tcBorders>
              <w:top w:val="single" w:sz="4" w:space="0" w:color="auto"/>
            </w:tcBorders>
          </w:tcPr>
          <w:p w14:paraId="718A0E42" w14:textId="77777777" w:rsidR="00D432CC" w:rsidRPr="00AA2803" w:rsidRDefault="00D432CC" w:rsidP="00D432CC">
            <w:pPr>
              <w:pStyle w:val="af"/>
              <w:numPr>
                <w:ilvl w:val="0"/>
                <w:numId w:val="9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5851F8E7" w14:textId="517CF96A" w:rsidR="00D432CC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成功兑奖金额</w:t>
            </w:r>
          </w:p>
        </w:tc>
        <w:tc>
          <w:tcPr>
            <w:tcW w:w="2974" w:type="dxa"/>
            <w:gridSpan w:val="3"/>
          </w:tcPr>
          <w:p w14:paraId="5BC6AABB" w14:textId="37C998B9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SUCC_AMOUNT</w:t>
            </w:r>
          </w:p>
        </w:tc>
        <w:tc>
          <w:tcPr>
            <w:tcW w:w="1978" w:type="dxa"/>
            <w:gridSpan w:val="3"/>
          </w:tcPr>
          <w:p w14:paraId="6F90A897" w14:textId="2E3D2391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1BA08ED6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79946375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432CC" w:rsidRPr="00AA2803" w14:paraId="52F03428" w14:textId="77777777" w:rsidTr="00C97793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50972EEE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D432CC" w:rsidRPr="00AA2803" w14:paraId="0683E675" w14:textId="77777777" w:rsidTr="00C9779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0DB83F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D62414B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D6FD67A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191C4F" w:rsidRPr="00AA2803" w14:paraId="1F957A2B" w14:textId="77777777" w:rsidTr="00C9779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2CCBB5" w14:textId="77777777" w:rsidR="00191C4F" w:rsidRPr="00AA2803" w:rsidRDefault="00191C4F" w:rsidP="00191C4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0A8F90E2" w14:textId="72A18ECC" w:rsidR="00191C4F" w:rsidRPr="00AA2803" w:rsidRDefault="00191C4F" w:rsidP="00191C4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</w:t>
            </w:r>
            <w:r>
              <w:rPr>
                <w:rFonts w:ascii="新宋体" w:eastAsia="新宋体" w:hAnsi="新宋体"/>
                <w:szCs w:val="22"/>
              </w:rPr>
              <w:t>SWITCH_SCAN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40B5F56F" w14:textId="4EAE38F2" w:rsidR="00191C4F" w:rsidRPr="00AA2803" w:rsidRDefault="00191C4F" w:rsidP="00191C4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OLD_PAY_FLOW</w:t>
            </w:r>
          </w:p>
        </w:tc>
      </w:tr>
      <w:tr w:rsidR="00D432CC" w:rsidRPr="00AA2803" w14:paraId="7AB25B2A" w14:textId="77777777" w:rsidTr="00C9779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7C8B1A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8F14939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B92F54F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FD9BD3A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F3D38A1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D432CC" w:rsidRPr="00AA2803" w14:paraId="7B55E4AC" w14:textId="77777777" w:rsidTr="00C9779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6062EE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37C003ED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5C636F2A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6DAC96D1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1122B3BC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432CC" w:rsidRPr="00AA2803" w14:paraId="5D595168" w14:textId="77777777" w:rsidTr="00C9779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328F39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3AD578D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C046787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004A5CC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D432CC" w:rsidRPr="00AA2803" w14:paraId="3BFF3674" w14:textId="77777777" w:rsidTr="00C9779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94FBDE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5C8F3B81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7DEAA51E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2DCD6743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432CC" w:rsidRPr="00AA2803" w14:paraId="22905496" w14:textId="77777777" w:rsidTr="00C97793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D8D40F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414C2E13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432CC" w:rsidRPr="00AA2803" w14:paraId="45A82712" w14:textId="77777777" w:rsidTr="00C9779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09D57D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24FCB78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A3D70C5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21BF58E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D432CC" w:rsidRPr="00AA2803" w14:paraId="6F26141D" w14:textId="77777777" w:rsidTr="00C9779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EFB940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DA2B2AE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55AD7C4D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7B866D8F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432CC" w:rsidRPr="00AA2803" w14:paraId="64BABF20" w14:textId="77777777" w:rsidTr="00C9779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DE7E78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CA684A7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2B3BEA50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3498CB44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6B431D24" w14:textId="77777777" w:rsidR="0034628C" w:rsidRDefault="0034628C" w:rsidP="0034628C"/>
    <w:p w14:paraId="5B551770" w14:textId="572E44D7" w:rsidR="0034628C" w:rsidRPr="00AA2803" w:rsidRDefault="0034628C" w:rsidP="0034628C">
      <w:pPr>
        <w:pStyle w:val="4"/>
      </w:pPr>
      <w:r>
        <w:rPr>
          <w:rFonts w:hint="eastAsia"/>
        </w:rPr>
        <w:t>旧票兑奖</w:t>
      </w:r>
      <w:r w:rsidR="00131482">
        <w:rPr>
          <w:rFonts w:hint="eastAsia"/>
        </w:rPr>
        <w:t>子表</w:t>
      </w:r>
      <w:r w:rsidRPr="00AA2803">
        <w:rPr>
          <w:rFonts w:hint="eastAsia"/>
        </w:rPr>
        <w:t>（</w:t>
      </w:r>
      <w:r>
        <w:t>SWITCH</w:t>
      </w:r>
      <w:r w:rsidRPr="00AA2803">
        <w:rPr>
          <w:rFonts w:hint="eastAsia"/>
        </w:rPr>
        <w:t>_</w:t>
      </w:r>
      <w:r w:rsidR="00131482">
        <w:t>SCAN_DETAIL</w:t>
      </w:r>
      <w:r w:rsidRPr="00AA2803">
        <w:rPr>
          <w:rFonts w:hint="eastAsia"/>
        </w:rPr>
        <w:t>）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376"/>
        <w:gridCol w:w="2095"/>
        <w:gridCol w:w="1128"/>
        <w:gridCol w:w="288"/>
        <w:gridCol w:w="562"/>
        <w:gridCol w:w="145"/>
        <w:gridCol w:w="564"/>
        <w:gridCol w:w="1568"/>
      </w:tblGrid>
      <w:tr w:rsidR="0034628C" w:rsidRPr="00AA2803" w14:paraId="332B2215" w14:textId="77777777" w:rsidTr="00C97793">
        <w:tc>
          <w:tcPr>
            <w:tcW w:w="1231" w:type="dxa"/>
            <w:gridSpan w:val="3"/>
            <w:shd w:val="clear" w:color="auto" w:fill="C0C0C0"/>
          </w:tcPr>
          <w:p w14:paraId="6A7110A2" w14:textId="77777777" w:rsidR="0034628C" w:rsidRPr="00AA2803" w:rsidRDefault="0034628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3"/>
            <w:shd w:val="clear" w:color="auto" w:fill="auto"/>
          </w:tcPr>
          <w:p w14:paraId="0E97F4BD" w14:textId="234DDAE6" w:rsidR="0034628C" w:rsidRPr="00AA2803" w:rsidRDefault="0034628C" w:rsidP="0013148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旧票兑奖</w:t>
            </w:r>
            <w:r w:rsidR="00131482">
              <w:rPr>
                <w:rFonts w:ascii="新宋体" w:eastAsia="新宋体" w:hAnsi="新宋体" w:hint="eastAsia"/>
                <w:b/>
                <w:sz w:val="24"/>
                <w:szCs w:val="22"/>
              </w:rPr>
              <w:t>子</w:t>
            </w: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表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7694C0FC" w14:textId="77777777" w:rsidR="0034628C" w:rsidRPr="00AA2803" w:rsidRDefault="0034628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43BC8AF1" w14:textId="0E80E55B" w:rsidR="0034628C" w:rsidRPr="00AA2803" w:rsidRDefault="00131482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t>SWITCH_SCAN_DETAIL</w:t>
            </w:r>
          </w:p>
        </w:tc>
      </w:tr>
      <w:tr w:rsidR="0034628C" w:rsidRPr="00AA2803" w14:paraId="126F396F" w14:textId="77777777" w:rsidTr="00423CCC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18C75400" w14:textId="77777777" w:rsidR="0034628C" w:rsidRPr="00AA2803" w:rsidRDefault="0034628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006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31EE4BB5" w14:textId="77777777" w:rsidR="0034628C" w:rsidRPr="00AA2803" w:rsidRDefault="0034628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095" w:type="dxa"/>
            <w:shd w:val="clear" w:color="auto" w:fill="C0C0C0"/>
          </w:tcPr>
          <w:p w14:paraId="1DDB3214" w14:textId="77777777" w:rsidR="0034628C" w:rsidRPr="00AA2803" w:rsidRDefault="0034628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7D1CDC23" w14:textId="77777777" w:rsidR="0034628C" w:rsidRPr="00AA2803" w:rsidRDefault="0034628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573637BB" w14:textId="77777777" w:rsidR="0034628C" w:rsidRPr="00AA2803" w:rsidRDefault="0034628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5604D514" w14:textId="77777777" w:rsidR="0034628C" w:rsidRPr="00AA2803" w:rsidRDefault="0034628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B416B1" w:rsidRPr="00AA2803" w14:paraId="703D8296" w14:textId="77777777" w:rsidTr="00423CCC">
        <w:tc>
          <w:tcPr>
            <w:tcW w:w="391" w:type="dxa"/>
            <w:tcBorders>
              <w:top w:val="single" w:sz="4" w:space="0" w:color="auto"/>
            </w:tcBorders>
          </w:tcPr>
          <w:p w14:paraId="4FFB10A5" w14:textId="77777777" w:rsidR="00B416B1" w:rsidRPr="00AA2803" w:rsidRDefault="00B416B1" w:rsidP="00B416B1">
            <w:pPr>
              <w:pStyle w:val="af"/>
              <w:numPr>
                <w:ilvl w:val="0"/>
                <w:numId w:val="9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6" w:type="dxa"/>
            <w:gridSpan w:val="4"/>
          </w:tcPr>
          <w:p w14:paraId="6DBA620E" w14:textId="136C2D76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旧票兑奖</w:t>
            </w:r>
            <w:r w:rsidRPr="00AA2803">
              <w:rPr>
                <w:rFonts w:ascii="新宋体" w:eastAsia="新宋体" w:hAnsi="新宋体" w:hint="eastAsia"/>
                <w:szCs w:val="22"/>
              </w:rPr>
              <w:t>序号</w:t>
            </w:r>
          </w:p>
        </w:tc>
        <w:tc>
          <w:tcPr>
            <w:tcW w:w="2095" w:type="dxa"/>
          </w:tcPr>
          <w:p w14:paraId="2250A44E" w14:textId="657C7F09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OLD_PAY_FLOW</w:t>
            </w:r>
          </w:p>
        </w:tc>
        <w:tc>
          <w:tcPr>
            <w:tcW w:w="1978" w:type="dxa"/>
            <w:gridSpan w:val="3"/>
          </w:tcPr>
          <w:p w14:paraId="0ABC0980" w14:textId="64A47DF6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CHAR(24)</w:t>
            </w:r>
          </w:p>
        </w:tc>
        <w:tc>
          <w:tcPr>
            <w:tcW w:w="709" w:type="dxa"/>
            <w:gridSpan w:val="2"/>
          </w:tcPr>
          <w:p w14:paraId="6AC519B6" w14:textId="1A24303C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6784D62" w14:textId="77777777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416B1" w:rsidRPr="00AA2803" w14:paraId="7EFE46ED" w14:textId="77777777" w:rsidTr="00423CCC">
        <w:tc>
          <w:tcPr>
            <w:tcW w:w="391" w:type="dxa"/>
            <w:tcBorders>
              <w:top w:val="single" w:sz="4" w:space="0" w:color="auto"/>
            </w:tcBorders>
          </w:tcPr>
          <w:p w14:paraId="692D0E1F" w14:textId="77777777" w:rsidR="00B416B1" w:rsidRPr="00AA2803" w:rsidRDefault="00B416B1" w:rsidP="00B416B1">
            <w:pPr>
              <w:pStyle w:val="af"/>
              <w:numPr>
                <w:ilvl w:val="0"/>
                <w:numId w:val="9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6" w:type="dxa"/>
            <w:gridSpan w:val="4"/>
          </w:tcPr>
          <w:p w14:paraId="0083B579" w14:textId="248AFEF1" w:rsidR="00B416B1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旧票明细序号</w:t>
            </w:r>
          </w:p>
        </w:tc>
        <w:tc>
          <w:tcPr>
            <w:tcW w:w="2095" w:type="dxa"/>
          </w:tcPr>
          <w:p w14:paraId="57D5A03F" w14:textId="4F42804A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OLD_PAY_SEQ</w:t>
            </w:r>
          </w:p>
        </w:tc>
        <w:tc>
          <w:tcPr>
            <w:tcW w:w="1978" w:type="dxa"/>
            <w:gridSpan w:val="3"/>
          </w:tcPr>
          <w:p w14:paraId="3971810E" w14:textId="42EC0845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CHAR(24)</w:t>
            </w:r>
          </w:p>
        </w:tc>
        <w:tc>
          <w:tcPr>
            <w:tcW w:w="709" w:type="dxa"/>
            <w:gridSpan w:val="2"/>
          </w:tcPr>
          <w:p w14:paraId="5270D82B" w14:textId="077D23FE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E21BA8B" w14:textId="77777777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416B1" w:rsidRPr="00AA2803" w14:paraId="666047C5" w14:textId="77777777" w:rsidTr="00423CCC">
        <w:tc>
          <w:tcPr>
            <w:tcW w:w="391" w:type="dxa"/>
            <w:tcBorders>
              <w:top w:val="single" w:sz="4" w:space="0" w:color="auto"/>
            </w:tcBorders>
          </w:tcPr>
          <w:p w14:paraId="02C7BA78" w14:textId="77777777" w:rsidR="00B416B1" w:rsidRPr="00AA2803" w:rsidRDefault="00B416B1" w:rsidP="00B416B1">
            <w:pPr>
              <w:pStyle w:val="af"/>
              <w:numPr>
                <w:ilvl w:val="0"/>
                <w:numId w:val="9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6" w:type="dxa"/>
            <w:gridSpan w:val="4"/>
          </w:tcPr>
          <w:p w14:paraId="43493861" w14:textId="77777777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兑奖时间</w:t>
            </w:r>
          </w:p>
        </w:tc>
        <w:tc>
          <w:tcPr>
            <w:tcW w:w="2095" w:type="dxa"/>
          </w:tcPr>
          <w:p w14:paraId="6B04B036" w14:textId="45F2D707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PAID_TIME</w:t>
            </w:r>
          </w:p>
        </w:tc>
        <w:tc>
          <w:tcPr>
            <w:tcW w:w="1978" w:type="dxa"/>
            <w:gridSpan w:val="3"/>
          </w:tcPr>
          <w:p w14:paraId="2DE909B2" w14:textId="102FF998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6025B1BA" w14:textId="2E902398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1201207" w14:textId="77777777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416B1" w:rsidRPr="00AA2803" w14:paraId="689DF103" w14:textId="77777777" w:rsidTr="00423CCC">
        <w:tc>
          <w:tcPr>
            <w:tcW w:w="391" w:type="dxa"/>
            <w:tcBorders>
              <w:top w:val="single" w:sz="4" w:space="0" w:color="auto"/>
            </w:tcBorders>
          </w:tcPr>
          <w:p w14:paraId="16AE375F" w14:textId="77777777" w:rsidR="00B416B1" w:rsidRPr="00AA2803" w:rsidRDefault="00B416B1" w:rsidP="00B416B1">
            <w:pPr>
              <w:pStyle w:val="af"/>
              <w:numPr>
                <w:ilvl w:val="0"/>
                <w:numId w:val="9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6" w:type="dxa"/>
            <w:gridSpan w:val="4"/>
          </w:tcPr>
          <w:p w14:paraId="348EF315" w14:textId="77777777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兑奖人</w:t>
            </w:r>
          </w:p>
        </w:tc>
        <w:tc>
          <w:tcPr>
            <w:tcW w:w="2095" w:type="dxa"/>
          </w:tcPr>
          <w:p w14:paraId="6B102F9D" w14:textId="65D50675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PAID_ADMIN</w:t>
            </w:r>
          </w:p>
        </w:tc>
        <w:tc>
          <w:tcPr>
            <w:tcW w:w="1978" w:type="dxa"/>
            <w:gridSpan w:val="3"/>
          </w:tcPr>
          <w:p w14:paraId="66FF82B5" w14:textId="3865AAF1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73465083" w14:textId="6AB25821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B8BADF8" w14:textId="77777777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416B1" w:rsidRPr="00AA2803" w14:paraId="775B25C2" w14:textId="77777777" w:rsidTr="00423CCC">
        <w:tc>
          <w:tcPr>
            <w:tcW w:w="391" w:type="dxa"/>
            <w:tcBorders>
              <w:top w:val="single" w:sz="4" w:space="0" w:color="auto"/>
            </w:tcBorders>
          </w:tcPr>
          <w:p w14:paraId="0E33EBEA" w14:textId="77777777" w:rsidR="00B416B1" w:rsidRPr="00AA2803" w:rsidRDefault="00B416B1" w:rsidP="00B416B1">
            <w:pPr>
              <w:pStyle w:val="af"/>
              <w:numPr>
                <w:ilvl w:val="0"/>
                <w:numId w:val="9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6" w:type="dxa"/>
            <w:gridSpan w:val="4"/>
          </w:tcPr>
          <w:p w14:paraId="78EE3217" w14:textId="77777777" w:rsidR="00B416B1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所属机构</w:t>
            </w:r>
          </w:p>
        </w:tc>
        <w:tc>
          <w:tcPr>
            <w:tcW w:w="2095" w:type="dxa"/>
          </w:tcPr>
          <w:p w14:paraId="6504A480" w14:textId="2F5BC3BB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PAID_ORG</w:t>
            </w:r>
          </w:p>
        </w:tc>
        <w:tc>
          <w:tcPr>
            <w:tcW w:w="1978" w:type="dxa"/>
            <w:gridSpan w:val="3"/>
          </w:tcPr>
          <w:p w14:paraId="7E279DFC" w14:textId="6E70B127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0E4C46E" w14:textId="0EBAC1CD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350A1C6" w14:textId="77777777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416B1" w:rsidRPr="00AA2803" w14:paraId="5C8E201C" w14:textId="77777777" w:rsidTr="00423CCC">
        <w:tc>
          <w:tcPr>
            <w:tcW w:w="391" w:type="dxa"/>
            <w:tcBorders>
              <w:top w:val="single" w:sz="4" w:space="0" w:color="auto"/>
            </w:tcBorders>
          </w:tcPr>
          <w:p w14:paraId="7EC474FD" w14:textId="77777777" w:rsidR="00B416B1" w:rsidRPr="00AA2803" w:rsidRDefault="00B416B1" w:rsidP="00B416B1">
            <w:pPr>
              <w:pStyle w:val="af"/>
              <w:numPr>
                <w:ilvl w:val="0"/>
                <w:numId w:val="9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6" w:type="dxa"/>
            <w:gridSpan w:val="4"/>
          </w:tcPr>
          <w:p w14:paraId="51C9154E" w14:textId="70688A3D" w:rsidR="00B416B1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095" w:type="dxa"/>
          </w:tcPr>
          <w:p w14:paraId="2A4333DE" w14:textId="758C4CA7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3"/>
          </w:tcPr>
          <w:p w14:paraId="6F29A004" w14:textId="2265A4AC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2AECA786" w14:textId="5D50946E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3E39313" w14:textId="77777777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416B1" w:rsidRPr="00AA2803" w14:paraId="2C0FE836" w14:textId="77777777" w:rsidTr="00423CCC">
        <w:tc>
          <w:tcPr>
            <w:tcW w:w="391" w:type="dxa"/>
            <w:tcBorders>
              <w:top w:val="single" w:sz="4" w:space="0" w:color="auto"/>
            </w:tcBorders>
          </w:tcPr>
          <w:p w14:paraId="3FADAC49" w14:textId="77777777" w:rsidR="00B416B1" w:rsidRPr="00AA2803" w:rsidRDefault="00B416B1" w:rsidP="00B416B1">
            <w:pPr>
              <w:pStyle w:val="af"/>
              <w:numPr>
                <w:ilvl w:val="0"/>
                <w:numId w:val="9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6" w:type="dxa"/>
            <w:gridSpan w:val="4"/>
          </w:tcPr>
          <w:p w14:paraId="04B743E4" w14:textId="16DDDE37" w:rsidR="00B416B1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2095" w:type="dxa"/>
          </w:tcPr>
          <w:p w14:paraId="05B42D5E" w14:textId="58A290B6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6C3D10B7" w14:textId="6F9680D0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7DB724B4" w14:textId="7BD89E93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60800B4" w14:textId="77777777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416B1" w:rsidRPr="00AA2803" w14:paraId="34EE40BC" w14:textId="77777777" w:rsidTr="00423CCC">
        <w:tc>
          <w:tcPr>
            <w:tcW w:w="391" w:type="dxa"/>
            <w:tcBorders>
              <w:top w:val="single" w:sz="4" w:space="0" w:color="auto"/>
            </w:tcBorders>
          </w:tcPr>
          <w:p w14:paraId="50F85335" w14:textId="77777777" w:rsidR="00B416B1" w:rsidRPr="00AA2803" w:rsidRDefault="00B416B1" w:rsidP="00B416B1">
            <w:pPr>
              <w:pStyle w:val="af"/>
              <w:numPr>
                <w:ilvl w:val="0"/>
                <w:numId w:val="9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6" w:type="dxa"/>
            <w:gridSpan w:val="4"/>
          </w:tcPr>
          <w:p w14:paraId="619CF5B0" w14:textId="404866B6" w:rsidR="00B416B1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本号</w:t>
            </w:r>
          </w:p>
        </w:tc>
        <w:tc>
          <w:tcPr>
            <w:tcW w:w="2095" w:type="dxa"/>
          </w:tcPr>
          <w:p w14:paraId="5D8A4E2E" w14:textId="349930F4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PACKAGE_NO</w:t>
            </w:r>
          </w:p>
        </w:tc>
        <w:tc>
          <w:tcPr>
            <w:tcW w:w="1978" w:type="dxa"/>
            <w:gridSpan w:val="3"/>
          </w:tcPr>
          <w:p w14:paraId="1DE63479" w14:textId="73F7DC80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2377BFCE" w14:textId="06D30EDE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405FE01" w14:textId="77777777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416B1" w:rsidRPr="00AA2803" w14:paraId="67BF4A98" w14:textId="77777777" w:rsidTr="00423CCC">
        <w:tc>
          <w:tcPr>
            <w:tcW w:w="391" w:type="dxa"/>
            <w:tcBorders>
              <w:top w:val="single" w:sz="4" w:space="0" w:color="auto"/>
            </w:tcBorders>
          </w:tcPr>
          <w:p w14:paraId="5345C891" w14:textId="77777777" w:rsidR="00B416B1" w:rsidRPr="00AA2803" w:rsidRDefault="00B416B1" w:rsidP="00B416B1">
            <w:pPr>
              <w:pStyle w:val="af"/>
              <w:numPr>
                <w:ilvl w:val="0"/>
                <w:numId w:val="9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6" w:type="dxa"/>
            <w:gridSpan w:val="4"/>
          </w:tcPr>
          <w:p w14:paraId="372C4DD3" w14:textId="69EE1192" w:rsidR="00B416B1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票号</w:t>
            </w:r>
          </w:p>
        </w:tc>
        <w:tc>
          <w:tcPr>
            <w:tcW w:w="2095" w:type="dxa"/>
          </w:tcPr>
          <w:p w14:paraId="39B267C0" w14:textId="6D24ED58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TICKET_NO</w:t>
            </w:r>
          </w:p>
        </w:tc>
        <w:tc>
          <w:tcPr>
            <w:tcW w:w="1978" w:type="dxa"/>
            <w:gridSpan w:val="3"/>
          </w:tcPr>
          <w:p w14:paraId="0C431143" w14:textId="3CB24AF8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NUMBER(5)</w:t>
            </w:r>
          </w:p>
        </w:tc>
        <w:tc>
          <w:tcPr>
            <w:tcW w:w="709" w:type="dxa"/>
            <w:gridSpan w:val="2"/>
          </w:tcPr>
          <w:p w14:paraId="03F9E905" w14:textId="1EF2EBA1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56D28B4" w14:textId="684649AA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B416B1" w:rsidRPr="00AA2803" w14:paraId="1DC1D9DE" w14:textId="77777777" w:rsidTr="00423CCC">
        <w:tc>
          <w:tcPr>
            <w:tcW w:w="391" w:type="dxa"/>
            <w:tcBorders>
              <w:top w:val="single" w:sz="4" w:space="0" w:color="auto"/>
            </w:tcBorders>
          </w:tcPr>
          <w:p w14:paraId="56A2EFBE" w14:textId="77777777" w:rsidR="00B416B1" w:rsidRPr="00AA2803" w:rsidRDefault="00B416B1" w:rsidP="00B416B1">
            <w:pPr>
              <w:pStyle w:val="af"/>
              <w:numPr>
                <w:ilvl w:val="0"/>
                <w:numId w:val="9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6" w:type="dxa"/>
            <w:gridSpan w:val="4"/>
          </w:tcPr>
          <w:p w14:paraId="43D428DC" w14:textId="6B84F837" w:rsidR="00B416B1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保安区码</w:t>
            </w:r>
          </w:p>
        </w:tc>
        <w:tc>
          <w:tcPr>
            <w:tcW w:w="2095" w:type="dxa"/>
          </w:tcPr>
          <w:p w14:paraId="3D305BC9" w14:textId="673340AD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SECURITY_CODE</w:t>
            </w:r>
          </w:p>
        </w:tc>
        <w:tc>
          <w:tcPr>
            <w:tcW w:w="1978" w:type="dxa"/>
            <w:gridSpan w:val="3"/>
          </w:tcPr>
          <w:p w14:paraId="033DFC06" w14:textId="34451FDD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VARCHAR2(50)</w:t>
            </w:r>
          </w:p>
        </w:tc>
        <w:tc>
          <w:tcPr>
            <w:tcW w:w="709" w:type="dxa"/>
            <w:gridSpan w:val="2"/>
          </w:tcPr>
          <w:p w14:paraId="7BFA2906" w14:textId="5AE43428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704C9E3" w14:textId="7FB1B852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B416B1" w:rsidRPr="00AA2803" w14:paraId="682EB5A9" w14:textId="77777777" w:rsidTr="00423CCC">
        <w:tc>
          <w:tcPr>
            <w:tcW w:w="391" w:type="dxa"/>
            <w:tcBorders>
              <w:top w:val="single" w:sz="4" w:space="0" w:color="auto"/>
            </w:tcBorders>
          </w:tcPr>
          <w:p w14:paraId="24991787" w14:textId="77777777" w:rsidR="00B416B1" w:rsidRPr="00AA2803" w:rsidRDefault="00B416B1" w:rsidP="00B416B1">
            <w:pPr>
              <w:pStyle w:val="af"/>
              <w:numPr>
                <w:ilvl w:val="0"/>
                <w:numId w:val="9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6" w:type="dxa"/>
            <w:gridSpan w:val="4"/>
          </w:tcPr>
          <w:p w14:paraId="20286DF0" w14:textId="48A99335" w:rsidR="00B416B1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兑奖状态（1-成功、3-已兑奖、5-未中奖、7-新票）</w:t>
            </w:r>
          </w:p>
        </w:tc>
        <w:tc>
          <w:tcPr>
            <w:tcW w:w="2095" w:type="dxa"/>
          </w:tcPr>
          <w:p w14:paraId="4A0E4623" w14:textId="737A405D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PAID_STATUS</w:t>
            </w:r>
          </w:p>
        </w:tc>
        <w:tc>
          <w:tcPr>
            <w:tcW w:w="1978" w:type="dxa"/>
            <w:gridSpan w:val="3"/>
          </w:tcPr>
          <w:p w14:paraId="20A57E2A" w14:textId="34043682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NUMBER(1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7E5D5BF" w14:textId="20ABE37C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745B49D" w14:textId="7D42BFBE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CC3860" w:rsidRPr="00AA2803" w14:paraId="080AA6A9" w14:textId="77777777" w:rsidTr="00423CCC">
        <w:tc>
          <w:tcPr>
            <w:tcW w:w="391" w:type="dxa"/>
            <w:tcBorders>
              <w:top w:val="single" w:sz="4" w:space="0" w:color="auto"/>
            </w:tcBorders>
          </w:tcPr>
          <w:p w14:paraId="5372B4B4" w14:textId="77777777" w:rsidR="00CC3860" w:rsidRPr="00AA2803" w:rsidRDefault="00CC3860" w:rsidP="00CC3860">
            <w:pPr>
              <w:pStyle w:val="af"/>
              <w:numPr>
                <w:ilvl w:val="0"/>
                <w:numId w:val="9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6" w:type="dxa"/>
            <w:gridSpan w:val="4"/>
          </w:tcPr>
          <w:p w14:paraId="728B31C2" w14:textId="04CA8519" w:rsidR="00CC3860" w:rsidRDefault="00CC3860" w:rsidP="00CC386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中奖金额</w:t>
            </w:r>
          </w:p>
        </w:tc>
        <w:tc>
          <w:tcPr>
            <w:tcW w:w="2095" w:type="dxa"/>
          </w:tcPr>
          <w:p w14:paraId="6100CD8B" w14:textId="6860C4FB" w:rsidR="00CC3860" w:rsidRPr="00AA2803" w:rsidRDefault="00CC3860" w:rsidP="00CC386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REWARD_AMOUNT</w:t>
            </w:r>
          </w:p>
        </w:tc>
        <w:tc>
          <w:tcPr>
            <w:tcW w:w="1978" w:type="dxa"/>
            <w:gridSpan w:val="3"/>
          </w:tcPr>
          <w:p w14:paraId="76DA4740" w14:textId="6371B429" w:rsidR="00CC3860" w:rsidRPr="00AA2803" w:rsidRDefault="00CC3860" w:rsidP="00CC386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2EEC68D3" w14:textId="59B27A37" w:rsidR="00CC3860" w:rsidRPr="00AA2803" w:rsidRDefault="00CC3860" w:rsidP="00CC386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E7E22D2" w14:textId="77777777" w:rsidR="00CC3860" w:rsidRPr="00AA2803" w:rsidRDefault="00CC3860" w:rsidP="00CC386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839E5" w:rsidRPr="00AA2803" w14:paraId="4B8B6F66" w14:textId="77777777" w:rsidTr="00423CCC">
        <w:tc>
          <w:tcPr>
            <w:tcW w:w="391" w:type="dxa"/>
            <w:tcBorders>
              <w:top w:val="single" w:sz="4" w:space="0" w:color="auto"/>
            </w:tcBorders>
          </w:tcPr>
          <w:p w14:paraId="614AA2D7" w14:textId="77777777" w:rsidR="00D839E5" w:rsidRPr="00AA2803" w:rsidRDefault="00D839E5" w:rsidP="00D839E5">
            <w:pPr>
              <w:pStyle w:val="af"/>
              <w:numPr>
                <w:ilvl w:val="0"/>
                <w:numId w:val="9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6" w:type="dxa"/>
            <w:gridSpan w:val="4"/>
          </w:tcPr>
          <w:p w14:paraId="07560DAB" w14:textId="33C3E528" w:rsidR="00D839E5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是否新票</w:t>
            </w:r>
          </w:p>
        </w:tc>
        <w:tc>
          <w:tcPr>
            <w:tcW w:w="2095" w:type="dxa"/>
          </w:tcPr>
          <w:p w14:paraId="0B5705DB" w14:textId="7D3B0BC4" w:rsidR="00D839E5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IS_NEW_TICKET</w:t>
            </w:r>
          </w:p>
        </w:tc>
        <w:tc>
          <w:tcPr>
            <w:tcW w:w="1978" w:type="dxa"/>
            <w:gridSpan w:val="3"/>
          </w:tcPr>
          <w:p w14:paraId="248866E5" w14:textId="0817B148" w:rsidR="00D839E5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NUMBER(1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FE02BD8" w14:textId="0FF8CA30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5FED056" w14:textId="56713B4C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D839E5" w:rsidRPr="00AA2803" w14:paraId="655A5721" w14:textId="77777777" w:rsidTr="00C97793">
        <w:tc>
          <w:tcPr>
            <w:tcW w:w="9747" w:type="dxa"/>
            <w:gridSpan w:val="12"/>
            <w:shd w:val="clear" w:color="auto" w:fill="D9D9D9" w:themeFill="background1" w:themeFillShade="D9"/>
          </w:tcPr>
          <w:p w14:paraId="5F128A8E" w14:textId="77777777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D839E5" w:rsidRPr="00AA2803" w14:paraId="5B8377BB" w14:textId="77777777" w:rsidTr="00423CCC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CD7C41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864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724BFB3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350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7DB1A0E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191C4F" w:rsidRPr="00AA2803" w14:paraId="000838CF" w14:textId="77777777" w:rsidTr="00423CCC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95294F" w14:textId="77777777" w:rsidR="00191C4F" w:rsidRPr="00AA2803" w:rsidRDefault="00191C4F" w:rsidP="00191C4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bookmarkStart w:id="116" w:name="_GoBack" w:colFirst="2" w:colLast="2"/>
          </w:p>
        </w:tc>
        <w:tc>
          <w:tcPr>
            <w:tcW w:w="2864" w:type="dxa"/>
            <w:gridSpan w:val="3"/>
            <w:tcBorders>
              <w:left w:val="single" w:sz="4" w:space="0" w:color="auto"/>
            </w:tcBorders>
          </w:tcPr>
          <w:p w14:paraId="3E5E9683" w14:textId="2A2E86F9" w:rsidR="00191C4F" w:rsidRPr="00AA2803" w:rsidRDefault="00191C4F" w:rsidP="00191C4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191C4F">
              <w:rPr>
                <w:rFonts w:ascii="新宋体" w:eastAsia="新宋体" w:hAnsi="新宋体"/>
                <w:szCs w:val="22"/>
              </w:rPr>
              <w:t>PK_SWITCH_SCAN_DETAIL</w:t>
            </w:r>
          </w:p>
        </w:tc>
        <w:tc>
          <w:tcPr>
            <w:tcW w:w="6350" w:type="dxa"/>
            <w:gridSpan w:val="7"/>
            <w:tcBorders>
              <w:left w:val="single" w:sz="4" w:space="0" w:color="auto"/>
            </w:tcBorders>
          </w:tcPr>
          <w:p w14:paraId="4DC0FF1F" w14:textId="5AF83D7D" w:rsidR="00191C4F" w:rsidRPr="00AA2803" w:rsidRDefault="00191C4F" w:rsidP="00191C4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OLD_PAY_SEQ</w:t>
            </w:r>
          </w:p>
        </w:tc>
      </w:tr>
      <w:bookmarkEnd w:id="116"/>
      <w:tr w:rsidR="00D839E5" w:rsidRPr="00AA2803" w14:paraId="3DA5F07D" w14:textId="77777777" w:rsidTr="00423CCC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7809EE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864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621DA29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095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BBB312E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75AAD32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CB317D4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D839E5" w:rsidRPr="00AA2803" w14:paraId="45AF8B53" w14:textId="77777777" w:rsidTr="00423CCC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07C866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864" w:type="dxa"/>
            <w:gridSpan w:val="3"/>
            <w:tcBorders>
              <w:left w:val="single" w:sz="4" w:space="0" w:color="auto"/>
            </w:tcBorders>
          </w:tcPr>
          <w:p w14:paraId="1F9FB47E" w14:textId="77777777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95" w:type="dxa"/>
            <w:tcBorders>
              <w:left w:val="single" w:sz="4" w:space="0" w:color="auto"/>
            </w:tcBorders>
          </w:tcPr>
          <w:p w14:paraId="4CDC0B88" w14:textId="77777777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30B33E5E" w14:textId="77777777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676C6D72" w14:textId="77777777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839E5" w:rsidRPr="00AA2803" w14:paraId="5B086020" w14:textId="77777777" w:rsidTr="00423CCC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80D1FB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864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B047A6D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223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5D98555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4DCF0A2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D839E5" w:rsidRPr="00AA2803" w14:paraId="5189531D" w14:textId="77777777" w:rsidTr="00423CCC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5C8D67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864" w:type="dxa"/>
            <w:gridSpan w:val="3"/>
            <w:tcBorders>
              <w:left w:val="single" w:sz="4" w:space="0" w:color="auto"/>
            </w:tcBorders>
          </w:tcPr>
          <w:p w14:paraId="58A9AA31" w14:textId="77777777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23" w:type="dxa"/>
            <w:gridSpan w:val="2"/>
            <w:tcBorders>
              <w:left w:val="single" w:sz="4" w:space="0" w:color="auto"/>
            </w:tcBorders>
          </w:tcPr>
          <w:p w14:paraId="7FF30AB7" w14:textId="77777777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29EF046B" w14:textId="77777777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839E5" w:rsidRPr="00AA2803" w14:paraId="1B4D136D" w14:textId="77777777" w:rsidTr="00C97793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465C00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0"/>
            <w:tcBorders>
              <w:left w:val="single" w:sz="4" w:space="0" w:color="auto"/>
            </w:tcBorders>
          </w:tcPr>
          <w:p w14:paraId="52442505" w14:textId="77777777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839E5" w:rsidRPr="00AA2803" w14:paraId="10FB9A60" w14:textId="77777777" w:rsidTr="00423CCC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EEF192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7B657FD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376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95A58C1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350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A0BC7C4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D839E5" w:rsidRPr="00AA2803" w14:paraId="1CB6E90D" w14:textId="77777777" w:rsidTr="00423CCC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5E0522" w14:textId="77777777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4F79BED" w14:textId="77777777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5A25C43D" w14:textId="77777777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350" w:type="dxa"/>
            <w:gridSpan w:val="7"/>
            <w:tcBorders>
              <w:left w:val="single" w:sz="4" w:space="0" w:color="auto"/>
            </w:tcBorders>
          </w:tcPr>
          <w:p w14:paraId="75E63CC9" w14:textId="77777777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839E5" w:rsidRPr="00AA2803" w14:paraId="7ADBAF39" w14:textId="77777777" w:rsidTr="00423CCC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0175F48" w14:textId="77777777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BAF128B" w14:textId="77777777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5667199D" w14:textId="77777777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350" w:type="dxa"/>
            <w:gridSpan w:val="7"/>
            <w:tcBorders>
              <w:left w:val="single" w:sz="4" w:space="0" w:color="auto"/>
            </w:tcBorders>
          </w:tcPr>
          <w:p w14:paraId="4C4E81F0" w14:textId="77777777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58DE1225" w14:textId="77777777" w:rsidR="0034628C" w:rsidRPr="00AA2803" w:rsidRDefault="0034628C" w:rsidP="0034628C"/>
    <w:p w14:paraId="206B9C3A" w14:textId="77777777" w:rsidR="0034628C" w:rsidRPr="00AA2803" w:rsidRDefault="0034628C" w:rsidP="0034628C"/>
    <w:p w14:paraId="3B824F26" w14:textId="77777777" w:rsidR="00DA3041" w:rsidRPr="00AA2803" w:rsidRDefault="00DA3041" w:rsidP="00E231B0">
      <w:pPr>
        <w:pStyle w:val="3"/>
      </w:pPr>
      <w:bookmarkStart w:id="117" w:name="_终端日志采集（SYS_CLOG_INFO）"/>
      <w:bookmarkStart w:id="118" w:name="_Toc435450877"/>
      <w:bookmarkEnd w:id="117"/>
      <w:r w:rsidRPr="00AA2803">
        <w:rPr>
          <w:rFonts w:hint="eastAsia"/>
        </w:rPr>
        <w:t>资金管理</w:t>
      </w:r>
      <w:bookmarkEnd w:id="118"/>
    </w:p>
    <w:p w14:paraId="11233BF3" w14:textId="77777777" w:rsidR="00862712" w:rsidRPr="00AA2803" w:rsidRDefault="00862712" w:rsidP="00E231B0">
      <w:pPr>
        <w:pStyle w:val="4"/>
      </w:pPr>
      <w:bookmarkStart w:id="119" w:name="_销售站清退（FUND_AGENCY_QUIT）"/>
      <w:bookmarkStart w:id="120" w:name="_销售站手工缴款（FUND_AGENCY_CHARGE_MANUAL）"/>
      <w:bookmarkStart w:id="121" w:name="_Toc435450878"/>
      <w:bookmarkEnd w:id="119"/>
      <w:bookmarkEnd w:id="120"/>
      <w:r w:rsidRPr="00AA2803">
        <w:rPr>
          <w:rFonts w:hint="eastAsia"/>
        </w:rPr>
        <w:t>销售站</w:t>
      </w:r>
      <w:r w:rsidR="00DE7C57" w:rsidRPr="00AA2803">
        <w:rPr>
          <w:rFonts w:hint="eastAsia"/>
        </w:rPr>
        <w:t>（机构）</w:t>
      </w:r>
      <w:r w:rsidR="0058261E" w:rsidRPr="00AA2803">
        <w:rPr>
          <w:rFonts w:hint="eastAsia"/>
        </w:rPr>
        <w:t>中心充值</w:t>
      </w:r>
      <w:r w:rsidRPr="00AA2803">
        <w:rPr>
          <w:rFonts w:hint="eastAsia"/>
        </w:rPr>
        <w:t>（</w:t>
      </w:r>
      <w:r w:rsidRPr="00AA2803">
        <w:t>FUND</w:t>
      </w:r>
      <w:r w:rsidRPr="00AA2803">
        <w:rPr>
          <w:rFonts w:hint="eastAsia"/>
        </w:rPr>
        <w:t>_</w:t>
      </w:r>
      <w:r w:rsidRPr="00AA2803">
        <w:t>CHARGE_</w:t>
      </w:r>
      <w:r w:rsidR="0058261E" w:rsidRPr="00AA2803">
        <w:t>CENTER</w:t>
      </w:r>
      <w:r w:rsidRPr="00AA2803">
        <w:rPr>
          <w:rFonts w:hint="eastAsia"/>
        </w:rPr>
        <w:t>）</w:t>
      </w:r>
      <w:bookmarkEnd w:id="121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208"/>
        <w:gridCol w:w="709"/>
        <w:gridCol w:w="425"/>
        <w:gridCol w:w="1131"/>
        <w:gridCol w:w="1125"/>
        <w:gridCol w:w="853"/>
        <w:gridCol w:w="145"/>
        <w:gridCol w:w="564"/>
        <w:gridCol w:w="1568"/>
      </w:tblGrid>
      <w:tr w:rsidR="00AA2803" w:rsidRPr="00AA2803" w14:paraId="67C2B720" w14:textId="77777777" w:rsidTr="00DE7C57">
        <w:tc>
          <w:tcPr>
            <w:tcW w:w="1229" w:type="dxa"/>
            <w:gridSpan w:val="3"/>
            <w:shd w:val="clear" w:color="auto" w:fill="C0C0C0"/>
          </w:tcPr>
          <w:p w14:paraId="0FBF9646" w14:textId="77777777" w:rsidR="00862712" w:rsidRPr="00AA2803" w:rsidRDefault="00862712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43F4A95C" w14:textId="77777777" w:rsidR="00862712" w:rsidRPr="00AA2803" w:rsidRDefault="008620DB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销售站</w:t>
            </w:r>
            <w:r w:rsidR="00DE7C57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（机构）</w:t>
            </w:r>
            <w:r w:rsidR="0058261E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中心充值</w:t>
            </w:r>
          </w:p>
        </w:tc>
        <w:tc>
          <w:tcPr>
            <w:tcW w:w="1131" w:type="dxa"/>
            <w:shd w:val="clear" w:color="auto" w:fill="C0C0C0"/>
          </w:tcPr>
          <w:p w14:paraId="1C121587" w14:textId="77777777" w:rsidR="00862712" w:rsidRPr="00AA2803" w:rsidRDefault="00862712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7CD08D1E" w14:textId="77777777" w:rsidR="00862712" w:rsidRPr="00AA2803" w:rsidRDefault="0058261E" w:rsidP="00DE7C5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FUND_CHARGE_CENTER</w:t>
            </w:r>
          </w:p>
        </w:tc>
      </w:tr>
      <w:tr w:rsidR="00AA2803" w:rsidRPr="00AA2803" w14:paraId="511705D9" w14:textId="77777777" w:rsidTr="00D1709F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33F830F3" w14:textId="77777777" w:rsidR="00862712" w:rsidRPr="00AA2803" w:rsidRDefault="00862712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537AAA73" w14:textId="77777777" w:rsidR="00862712" w:rsidRPr="00AA2803" w:rsidRDefault="00862712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23E9E541" w14:textId="77777777" w:rsidR="00862712" w:rsidRPr="00AA2803" w:rsidRDefault="00862712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5F0CC288" w14:textId="77777777" w:rsidR="00862712" w:rsidRPr="00AA2803" w:rsidRDefault="00862712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078FC608" w14:textId="77777777" w:rsidR="00862712" w:rsidRPr="00AA2803" w:rsidRDefault="00862712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31ACE697" w14:textId="77777777" w:rsidR="00862712" w:rsidRPr="00AA2803" w:rsidRDefault="00862712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365CD215" w14:textId="77777777" w:rsidTr="00D1709F">
        <w:tc>
          <w:tcPr>
            <w:tcW w:w="390" w:type="dxa"/>
            <w:tcBorders>
              <w:top w:val="single" w:sz="4" w:space="0" w:color="auto"/>
            </w:tcBorders>
          </w:tcPr>
          <w:p w14:paraId="7B482B3F" w14:textId="77777777" w:rsidR="00A43819" w:rsidRPr="00AA2803" w:rsidRDefault="00A43819" w:rsidP="006164CE">
            <w:pPr>
              <w:pStyle w:val="af"/>
              <w:numPr>
                <w:ilvl w:val="0"/>
                <w:numId w:val="1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1AB012CA" w14:textId="77777777" w:rsidR="00A43819" w:rsidRPr="00AA2803" w:rsidRDefault="0058261E" w:rsidP="00F8303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充值</w:t>
            </w:r>
            <w:r w:rsidR="00A43819" w:rsidRPr="00AA2803">
              <w:rPr>
                <w:rFonts w:ascii="新宋体" w:eastAsia="新宋体" w:hAnsi="新宋体"/>
                <w:szCs w:val="22"/>
              </w:rPr>
              <w:t>编号</w:t>
            </w:r>
            <w:r w:rsidR="00113D1D" w:rsidRPr="00AA2803">
              <w:rPr>
                <w:rFonts w:ascii="新宋体" w:eastAsia="新宋体" w:hAnsi="新宋体" w:hint="eastAsia"/>
                <w:szCs w:val="22"/>
              </w:rPr>
              <w:t>（</w:t>
            </w:r>
            <w:r w:rsidR="00F83039" w:rsidRPr="00AA2803">
              <w:rPr>
                <w:rFonts w:ascii="新宋体" w:eastAsia="新宋体" w:hAnsi="新宋体" w:hint="eastAsia"/>
                <w:szCs w:val="22"/>
              </w:rPr>
              <w:t>F</w:t>
            </w:r>
            <w:r w:rsidR="007C55EC" w:rsidRPr="00AA2803">
              <w:rPr>
                <w:rFonts w:ascii="新宋体" w:eastAsia="新宋体" w:hAnsi="新宋体"/>
                <w:szCs w:val="22"/>
              </w:rPr>
              <w:t>C</w:t>
            </w:r>
            <w:r w:rsidR="00113D1D"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2265" w:type="dxa"/>
            <w:gridSpan w:val="3"/>
          </w:tcPr>
          <w:p w14:paraId="6FCD8F72" w14:textId="77777777" w:rsidR="00A43819" w:rsidRPr="00AA2803" w:rsidRDefault="005150EF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FUND</w:t>
            </w:r>
            <w:r w:rsidR="00113D1D"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2"/>
          </w:tcPr>
          <w:p w14:paraId="3C04EDDE" w14:textId="77777777" w:rsidR="00A43819" w:rsidRPr="00AA2803" w:rsidRDefault="0058261E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CHAR</w:t>
            </w:r>
            <w:r w:rsidRPr="00AA2803">
              <w:rPr>
                <w:rFonts w:ascii="新宋体" w:eastAsia="新宋体" w:hAnsi="新宋体"/>
                <w:szCs w:val="22"/>
              </w:rPr>
              <w:t>(10)</w:t>
            </w:r>
          </w:p>
        </w:tc>
        <w:tc>
          <w:tcPr>
            <w:tcW w:w="709" w:type="dxa"/>
            <w:gridSpan w:val="2"/>
          </w:tcPr>
          <w:p w14:paraId="24263564" w14:textId="77777777" w:rsidR="00A43819" w:rsidRPr="00AA2803" w:rsidRDefault="00A43819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8DB0BB3" w14:textId="77777777" w:rsidR="00A43819" w:rsidRPr="00AA2803" w:rsidRDefault="00A43819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D14B14A" w14:textId="77777777" w:rsidTr="00D1709F">
        <w:tc>
          <w:tcPr>
            <w:tcW w:w="390" w:type="dxa"/>
            <w:tcBorders>
              <w:top w:val="single" w:sz="4" w:space="0" w:color="auto"/>
            </w:tcBorders>
          </w:tcPr>
          <w:p w14:paraId="21F4335E" w14:textId="77777777" w:rsidR="00DE7C57" w:rsidRPr="00AA2803" w:rsidRDefault="00DE7C57" w:rsidP="006164CE">
            <w:pPr>
              <w:pStyle w:val="af"/>
              <w:numPr>
                <w:ilvl w:val="0"/>
                <w:numId w:val="1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3063586B" w14:textId="77777777" w:rsidR="00DE7C57" w:rsidRPr="00AA2803" w:rsidRDefault="00DE7C57" w:rsidP="00DE7C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账户类型（1-机构，2-站点）</w:t>
            </w:r>
          </w:p>
        </w:tc>
        <w:tc>
          <w:tcPr>
            <w:tcW w:w="2265" w:type="dxa"/>
            <w:gridSpan w:val="3"/>
          </w:tcPr>
          <w:p w14:paraId="6E43CE58" w14:textId="77777777" w:rsidR="00DE7C57" w:rsidRPr="00AA2803" w:rsidRDefault="00B92149" w:rsidP="00DE7C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ACCOUNT</w:t>
            </w:r>
            <w:r w:rsidR="00DE7C57" w:rsidRPr="00AA2803">
              <w:rPr>
                <w:rFonts w:ascii="新宋体" w:eastAsia="新宋体" w:hAnsi="新宋体" w:hint="eastAsia"/>
                <w:szCs w:val="22"/>
              </w:rPr>
              <w:t>_TYPE</w:t>
            </w:r>
          </w:p>
        </w:tc>
        <w:tc>
          <w:tcPr>
            <w:tcW w:w="1978" w:type="dxa"/>
            <w:gridSpan w:val="2"/>
          </w:tcPr>
          <w:p w14:paraId="3A4FFF21" w14:textId="77777777" w:rsidR="00DE7C57" w:rsidRPr="00AA2803" w:rsidRDefault="00DE7C57" w:rsidP="00DE7C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29FB63E4" w14:textId="77777777" w:rsidR="00DE7C57" w:rsidRPr="00AA2803" w:rsidRDefault="00DE7C57" w:rsidP="00DE7C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C33DF92" w14:textId="77777777" w:rsidR="00DE7C57" w:rsidRPr="00AA2803" w:rsidRDefault="00DE7C57" w:rsidP="00DE7C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45FDC5B" w14:textId="77777777" w:rsidTr="00D1709F">
        <w:tc>
          <w:tcPr>
            <w:tcW w:w="390" w:type="dxa"/>
            <w:tcBorders>
              <w:top w:val="single" w:sz="4" w:space="0" w:color="auto"/>
            </w:tcBorders>
          </w:tcPr>
          <w:p w14:paraId="7DE24822" w14:textId="77777777" w:rsidR="00D1709F" w:rsidRPr="00AA2803" w:rsidRDefault="00D1709F" w:rsidP="006164CE">
            <w:pPr>
              <w:pStyle w:val="af"/>
              <w:numPr>
                <w:ilvl w:val="0"/>
                <w:numId w:val="1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CF641E6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销售站（机构）编码</w:t>
            </w:r>
          </w:p>
        </w:tc>
        <w:tc>
          <w:tcPr>
            <w:tcW w:w="2265" w:type="dxa"/>
            <w:gridSpan w:val="3"/>
          </w:tcPr>
          <w:p w14:paraId="3E4B1701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AO_CODE</w:t>
            </w:r>
          </w:p>
        </w:tc>
        <w:tc>
          <w:tcPr>
            <w:tcW w:w="1978" w:type="dxa"/>
            <w:gridSpan w:val="2"/>
          </w:tcPr>
          <w:p w14:paraId="61BE6458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VARCHAR2(8)</w:t>
            </w:r>
          </w:p>
        </w:tc>
        <w:tc>
          <w:tcPr>
            <w:tcW w:w="709" w:type="dxa"/>
            <w:gridSpan w:val="2"/>
          </w:tcPr>
          <w:p w14:paraId="601C5BC8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AFA035D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5A179EA" w14:textId="77777777" w:rsidTr="00D1709F">
        <w:tc>
          <w:tcPr>
            <w:tcW w:w="390" w:type="dxa"/>
            <w:tcBorders>
              <w:top w:val="single" w:sz="4" w:space="0" w:color="auto"/>
            </w:tcBorders>
          </w:tcPr>
          <w:p w14:paraId="0C95532C" w14:textId="77777777" w:rsidR="00D1709F" w:rsidRPr="00AA2803" w:rsidRDefault="00D1709F" w:rsidP="006164CE">
            <w:pPr>
              <w:pStyle w:val="af"/>
              <w:numPr>
                <w:ilvl w:val="0"/>
                <w:numId w:val="1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7A476BB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销售站（机构）名称</w:t>
            </w:r>
          </w:p>
        </w:tc>
        <w:tc>
          <w:tcPr>
            <w:tcW w:w="2265" w:type="dxa"/>
            <w:gridSpan w:val="3"/>
          </w:tcPr>
          <w:p w14:paraId="5B6BC32B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AO_NAME</w:t>
            </w:r>
          </w:p>
        </w:tc>
        <w:tc>
          <w:tcPr>
            <w:tcW w:w="1978" w:type="dxa"/>
            <w:gridSpan w:val="2"/>
          </w:tcPr>
          <w:p w14:paraId="502B1D4A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210F8377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6B332F10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A58321D" w14:textId="77777777" w:rsidTr="00D1709F">
        <w:tc>
          <w:tcPr>
            <w:tcW w:w="390" w:type="dxa"/>
            <w:tcBorders>
              <w:top w:val="single" w:sz="4" w:space="0" w:color="auto"/>
            </w:tcBorders>
          </w:tcPr>
          <w:p w14:paraId="3ECEDEA6" w14:textId="77777777" w:rsidR="00D1709F" w:rsidRPr="00AA2803" w:rsidRDefault="00D1709F" w:rsidP="006164CE">
            <w:pPr>
              <w:pStyle w:val="af"/>
              <w:numPr>
                <w:ilvl w:val="0"/>
                <w:numId w:val="1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21405B93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账户编码</w:t>
            </w:r>
          </w:p>
        </w:tc>
        <w:tc>
          <w:tcPr>
            <w:tcW w:w="2265" w:type="dxa"/>
            <w:gridSpan w:val="3"/>
          </w:tcPr>
          <w:p w14:paraId="3D05E501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ACC_NO</w:t>
            </w:r>
          </w:p>
        </w:tc>
        <w:tc>
          <w:tcPr>
            <w:tcW w:w="1978" w:type="dxa"/>
            <w:gridSpan w:val="2"/>
          </w:tcPr>
          <w:p w14:paraId="262F1F99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CHAR(12)</w:t>
            </w:r>
          </w:p>
        </w:tc>
        <w:tc>
          <w:tcPr>
            <w:tcW w:w="709" w:type="dxa"/>
            <w:gridSpan w:val="2"/>
          </w:tcPr>
          <w:p w14:paraId="78DBE7F3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75E5E66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E8F7A91" w14:textId="77777777" w:rsidTr="00D1709F">
        <w:tc>
          <w:tcPr>
            <w:tcW w:w="390" w:type="dxa"/>
            <w:tcBorders>
              <w:top w:val="single" w:sz="4" w:space="0" w:color="auto"/>
            </w:tcBorders>
          </w:tcPr>
          <w:p w14:paraId="5487722D" w14:textId="77777777" w:rsidR="00D1709F" w:rsidRPr="00AA2803" w:rsidRDefault="00D1709F" w:rsidP="006164CE">
            <w:pPr>
              <w:pStyle w:val="af"/>
              <w:numPr>
                <w:ilvl w:val="0"/>
                <w:numId w:val="1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B341AE9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缴款</w:t>
            </w:r>
            <w:r w:rsidRPr="00AA2803">
              <w:rPr>
                <w:rFonts w:ascii="新宋体" w:eastAsia="新宋体" w:hAnsi="新宋体"/>
                <w:szCs w:val="22"/>
              </w:rPr>
              <w:t>金额</w:t>
            </w:r>
          </w:p>
        </w:tc>
        <w:tc>
          <w:tcPr>
            <w:tcW w:w="2265" w:type="dxa"/>
            <w:gridSpan w:val="3"/>
          </w:tcPr>
          <w:p w14:paraId="48F9526E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OPER_AMOUNT</w:t>
            </w:r>
          </w:p>
        </w:tc>
        <w:tc>
          <w:tcPr>
            <w:tcW w:w="1978" w:type="dxa"/>
            <w:gridSpan w:val="2"/>
          </w:tcPr>
          <w:p w14:paraId="1FDC347C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5DD62973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C0107A7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D71915B" w14:textId="77777777" w:rsidTr="00D1709F">
        <w:tc>
          <w:tcPr>
            <w:tcW w:w="390" w:type="dxa"/>
            <w:tcBorders>
              <w:top w:val="single" w:sz="4" w:space="0" w:color="auto"/>
            </w:tcBorders>
          </w:tcPr>
          <w:p w14:paraId="715DF1E7" w14:textId="77777777" w:rsidR="00D1709F" w:rsidRPr="00AA2803" w:rsidRDefault="00D1709F" w:rsidP="006164CE">
            <w:pPr>
              <w:pStyle w:val="af"/>
              <w:numPr>
                <w:ilvl w:val="0"/>
                <w:numId w:val="1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3C1613F8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缴款前销售站</w:t>
            </w:r>
            <w:r w:rsidRPr="00AA2803">
              <w:rPr>
                <w:rFonts w:ascii="新宋体" w:eastAsia="新宋体" w:hAnsi="新宋体"/>
                <w:szCs w:val="22"/>
              </w:rPr>
              <w:t>余额</w:t>
            </w:r>
          </w:p>
        </w:tc>
        <w:tc>
          <w:tcPr>
            <w:tcW w:w="2265" w:type="dxa"/>
            <w:gridSpan w:val="3"/>
          </w:tcPr>
          <w:p w14:paraId="3608DE0C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BE_ACCOUNT_BALANCE</w:t>
            </w:r>
          </w:p>
        </w:tc>
        <w:tc>
          <w:tcPr>
            <w:tcW w:w="1978" w:type="dxa"/>
            <w:gridSpan w:val="2"/>
          </w:tcPr>
          <w:p w14:paraId="0D3B3ABE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34495055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B9BA764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25BAEE9" w14:textId="77777777" w:rsidTr="00D1709F">
        <w:tc>
          <w:tcPr>
            <w:tcW w:w="390" w:type="dxa"/>
            <w:tcBorders>
              <w:top w:val="single" w:sz="4" w:space="0" w:color="auto"/>
            </w:tcBorders>
          </w:tcPr>
          <w:p w14:paraId="28E2046F" w14:textId="77777777" w:rsidR="00D1709F" w:rsidRPr="00AA2803" w:rsidRDefault="00D1709F" w:rsidP="006164CE">
            <w:pPr>
              <w:pStyle w:val="af"/>
              <w:numPr>
                <w:ilvl w:val="0"/>
                <w:numId w:val="1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01D0EEE5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缴款后销售站</w:t>
            </w:r>
            <w:r w:rsidRPr="00AA2803">
              <w:rPr>
                <w:rFonts w:ascii="新宋体" w:eastAsia="新宋体" w:hAnsi="新宋体"/>
                <w:szCs w:val="22"/>
              </w:rPr>
              <w:t>余额</w:t>
            </w:r>
          </w:p>
        </w:tc>
        <w:tc>
          <w:tcPr>
            <w:tcW w:w="2265" w:type="dxa"/>
            <w:gridSpan w:val="3"/>
          </w:tcPr>
          <w:p w14:paraId="47696F21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AF_ACCOUNT_BALANCE</w:t>
            </w:r>
          </w:p>
        </w:tc>
        <w:tc>
          <w:tcPr>
            <w:tcW w:w="1978" w:type="dxa"/>
            <w:gridSpan w:val="2"/>
          </w:tcPr>
          <w:p w14:paraId="32D917B6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4D6F7FFA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98D7203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E5C5A4F" w14:textId="77777777" w:rsidTr="00D1709F">
        <w:tc>
          <w:tcPr>
            <w:tcW w:w="390" w:type="dxa"/>
            <w:tcBorders>
              <w:top w:val="single" w:sz="4" w:space="0" w:color="auto"/>
            </w:tcBorders>
          </w:tcPr>
          <w:p w14:paraId="225207F9" w14:textId="77777777" w:rsidR="00D1709F" w:rsidRPr="00AA2803" w:rsidRDefault="00D1709F" w:rsidP="006164CE">
            <w:pPr>
              <w:pStyle w:val="af"/>
              <w:numPr>
                <w:ilvl w:val="0"/>
                <w:numId w:val="1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4008A171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操作时间</w:t>
            </w:r>
          </w:p>
        </w:tc>
        <w:tc>
          <w:tcPr>
            <w:tcW w:w="2265" w:type="dxa"/>
            <w:gridSpan w:val="3"/>
          </w:tcPr>
          <w:p w14:paraId="2626388E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OPER_TIME</w:t>
            </w:r>
          </w:p>
        </w:tc>
        <w:tc>
          <w:tcPr>
            <w:tcW w:w="1978" w:type="dxa"/>
            <w:gridSpan w:val="2"/>
          </w:tcPr>
          <w:p w14:paraId="23546486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77A12059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是</w:t>
            </w:r>
          </w:p>
        </w:tc>
        <w:tc>
          <w:tcPr>
            <w:tcW w:w="1568" w:type="dxa"/>
          </w:tcPr>
          <w:p w14:paraId="7B62F4F5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581A8D4" w14:textId="77777777" w:rsidTr="00D1709F">
        <w:tc>
          <w:tcPr>
            <w:tcW w:w="390" w:type="dxa"/>
            <w:tcBorders>
              <w:top w:val="single" w:sz="4" w:space="0" w:color="auto"/>
            </w:tcBorders>
          </w:tcPr>
          <w:p w14:paraId="5801538D" w14:textId="77777777" w:rsidR="00D1709F" w:rsidRPr="00AA2803" w:rsidRDefault="00D1709F" w:rsidP="006164CE">
            <w:pPr>
              <w:pStyle w:val="af"/>
              <w:numPr>
                <w:ilvl w:val="0"/>
                <w:numId w:val="1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45EF33AB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操作人编码</w:t>
            </w:r>
          </w:p>
        </w:tc>
        <w:tc>
          <w:tcPr>
            <w:tcW w:w="2265" w:type="dxa"/>
            <w:gridSpan w:val="3"/>
          </w:tcPr>
          <w:p w14:paraId="049E1319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OPER_ADMIN</w:t>
            </w:r>
          </w:p>
        </w:tc>
        <w:tc>
          <w:tcPr>
            <w:tcW w:w="1978" w:type="dxa"/>
            <w:gridSpan w:val="2"/>
          </w:tcPr>
          <w:p w14:paraId="3F4F4FBE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60B30590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是</w:t>
            </w:r>
          </w:p>
        </w:tc>
        <w:tc>
          <w:tcPr>
            <w:tcW w:w="1568" w:type="dxa"/>
          </w:tcPr>
          <w:p w14:paraId="4EE94179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174A5A5" w14:textId="77777777" w:rsidTr="00EC4350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3A36C01B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36F55539" w14:textId="77777777" w:rsidTr="007C55EC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03A2FA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D902A36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EB027D8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54E3E1B1" w14:textId="77777777" w:rsidTr="007C55EC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D337AE" w14:textId="77777777" w:rsidR="005150EF" w:rsidRPr="00AA2803" w:rsidRDefault="005150EF" w:rsidP="005150E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4E0C1575" w14:textId="77777777" w:rsidR="005150EF" w:rsidRPr="00AA2803" w:rsidRDefault="005150EF" w:rsidP="005150E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PK_FUND_CHARGE_CENTER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409FFE19" w14:textId="77777777" w:rsidR="005150EF" w:rsidRPr="00AA2803" w:rsidRDefault="005150EF" w:rsidP="005150E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FUND_NO</w:t>
            </w:r>
          </w:p>
        </w:tc>
      </w:tr>
      <w:tr w:rsidR="00AA2803" w:rsidRPr="00AA2803" w14:paraId="45CF5302" w14:textId="77777777" w:rsidTr="007C55EC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56309F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6941E21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B548DB6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5CD6207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3365107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7359CBC8" w14:textId="77777777" w:rsidTr="007C55EC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B048EC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2EEA4D5E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6DA6DB7F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353F9ADD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6424D059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3B20071" w14:textId="77777777" w:rsidTr="007C55EC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EBB59C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BA3088D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88BCBC3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614B6B5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4070AAA2" w14:textId="77777777" w:rsidTr="007C55EC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C7BBDA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5F7E7B00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1241A2EB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7B13C4C5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6F0E561" w14:textId="77777777" w:rsidTr="008B2705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4EE670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16EB2B82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23674D9" w14:textId="77777777" w:rsidTr="007C55EC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9C9B31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CFAA8A6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724E044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CBC6334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3DC73702" w14:textId="77777777" w:rsidTr="007C55EC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E2D49B9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A723473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7A52DC17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57D26706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4A645AB" w14:textId="77777777" w:rsidTr="007C55EC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E961BCC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FB5334D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657E1B23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31E40BD2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49CB6472" w14:textId="77777777" w:rsidR="00862712" w:rsidRPr="00AA2803" w:rsidRDefault="00862712" w:rsidP="00861054"/>
    <w:p w14:paraId="0E5DD346" w14:textId="77777777" w:rsidR="00F41AB1" w:rsidRPr="00AA2803" w:rsidRDefault="00F41AB1" w:rsidP="00F41AB1">
      <w:pPr>
        <w:pStyle w:val="4"/>
      </w:pPr>
      <w:bookmarkStart w:id="122" w:name="_Toc435450879"/>
      <w:r w:rsidRPr="00AA2803">
        <w:rPr>
          <w:rFonts w:hint="eastAsia"/>
        </w:rPr>
        <w:t>销售站（机构）提现（</w:t>
      </w:r>
      <w:r w:rsidRPr="00AA2803">
        <w:t>FUND</w:t>
      </w:r>
      <w:r w:rsidRPr="00AA2803">
        <w:rPr>
          <w:rFonts w:hint="eastAsia"/>
        </w:rPr>
        <w:t>_</w:t>
      </w:r>
      <w:r w:rsidRPr="00AA2803">
        <w:t>WITHDRAW</w:t>
      </w:r>
      <w:r w:rsidRPr="00AA2803">
        <w:rPr>
          <w:rFonts w:hint="eastAsia"/>
        </w:rPr>
        <w:t>）</w:t>
      </w:r>
      <w:bookmarkEnd w:id="122"/>
    </w:p>
    <w:tbl>
      <w:tblPr>
        <w:tblW w:w="9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43"/>
        <w:gridCol w:w="698"/>
        <w:gridCol w:w="790"/>
        <w:gridCol w:w="1204"/>
        <w:gridCol w:w="277"/>
        <w:gridCol w:w="6"/>
        <w:gridCol w:w="1985"/>
        <w:gridCol w:w="850"/>
        <w:gridCol w:w="278"/>
        <w:gridCol w:w="850"/>
        <w:gridCol w:w="145"/>
        <w:gridCol w:w="564"/>
        <w:gridCol w:w="1568"/>
      </w:tblGrid>
      <w:tr w:rsidR="00AA2803" w:rsidRPr="00AA2803" w14:paraId="409EBAB7" w14:textId="77777777" w:rsidTr="00061181">
        <w:tc>
          <w:tcPr>
            <w:tcW w:w="12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407ED385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57184" w14:textId="77777777" w:rsidR="00F41AB1" w:rsidRPr="00AA2803" w:rsidRDefault="00F41AB1" w:rsidP="00F41AB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销售站（机构）提现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660AF2C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4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CD2C5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FUND_WITHDRAW</w:t>
            </w:r>
          </w:p>
        </w:tc>
      </w:tr>
      <w:tr w:rsidR="00AA2803" w:rsidRPr="00AA2803" w14:paraId="3460342D" w14:textId="77777777" w:rsidTr="00FC491C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horzCross" w:color="auto" w:fill="C0C0C0"/>
          </w:tcPr>
          <w:p w14:paraId="246DCE95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239AE446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8342979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5427CAD7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59D89AD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57B77715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2ABB43C9" w14:textId="77777777" w:rsidTr="00FC491C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E6A20" w14:textId="77777777" w:rsidR="005150EF" w:rsidRPr="00AA2803" w:rsidRDefault="005150EF" w:rsidP="006164CE">
            <w:pPr>
              <w:pStyle w:val="af"/>
              <w:numPr>
                <w:ilvl w:val="0"/>
                <w:numId w:val="6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A4E47" w14:textId="77777777" w:rsidR="005150EF" w:rsidRPr="00AA2803" w:rsidRDefault="005150EF" w:rsidP="005150E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提现</w:t>
            </w:r>
            <w:r w:rsidRPr="00AA2803">
              <w:rPr>
                <w:rFonts w:ascii="新宋体" w:eastAsia="新宋体" w:hAnsi="新宋体"/>
                <w:szCs w:val="22"/>
              </w:rPr>
              <w:t>编号</w:t>
            </w:r>
            <w:r w:rsidRPr="00AA2803">
              <w:rPr>
                <w:rFonts w:ascii="新宋体" w:eastAsia="新宋体" w:hAnsi="新宋体" w:hint="eastAsia"/>
                <w:szCs w:val="22"/>
              </w:rPr>
              <w:t>（F</w:t>
            </w:r>
            <w:r w:rsidRPr="00AA2803">
              <w:rPr>
                <w:rFonts w:ascii="新宋体" w:eastAsia="新宋体" w:hAnsi="新宋体"/>
                <w:szCs w:val="22"/>
              </w:rPr>
              <w:t>W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9CEE9" w14:textId="77777777" w:rsidR="005150EF" w:rsidRPr="00AA2803" w:rsidRDefault="005150EF" w:rsidP="005150E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FUND_NO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3A7AC" w14:textId="77777777" w:rsidR="005150EF" w:rsidRPr="00AA2803" w:rsidRDefault="005150EF" w:rsidP="005150E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CHAR</w:t>
            </w:r>
            <w:r w:rsidRPr="00AA2803">
              <w:rPr>
                <w:rFonts w:ascii="新宋体" w:eastAsia="新宋体" w:hAnsi="新宋体"/>
                <w:szCs w:val="22"/>
              </w:rPr>
              <w:t>(10)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441F4" w14:textId="77777777" w:rsidR="005150EF" w:rsidRPr="00AA2803" w:rsidRDefault="005150EF" w:rsidP="005150E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30FE" w14:textId="77777777" w:rsidR="005150EF" w:rsidRPr="00AA2803" w:rsidRDefault="005150EF" w:rsidP="005150E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866429" w:rsidRPr="00AA2803" w14:paraId="05FF1113" w14:textId="77777777" w:rsidTr="00FC491C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442BE" w14:textId="77777777" w:rsidR="00866429" w:rsidRPr="00AA2803" w:rsidRDefault="00866429" w:rsidP="006164CE">
            <w:pPr>
              <w:pStyle w:val="af"/>
              <w:numPr>
                <w:ilvl w:val="0"/>
                <w:numId w:val="6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1733A" w14:textId="77777777" w:rsidR="00866429" w:rsidRPr="00AA2803" w:rsidRDefault="00866429" w:rsidP="008664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账户类型（1-机构，2-站点）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49D1" w14:textId="77777777" w:rsidR="00866429" w:rsidRPr="00AA2803" w:rsidRDefault="00866429" w:rsidP="008664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ACCOUNT</w:t>
            </w:r>
            <w:r w:rsidRPr="00AA2803">
              <w:rPr>
                <w:rFonts w:ascii="新宋体" w:eastAsia="新宋体" w:hAnsi="新宋体" w:hint="eastAsia"/>
                <w:szCs w:val="22"/>
              </w:rPr>
              <w:t>_TYPE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B749" w14:textId="77777777" w:rsidR="00866429" w:rsidRPr="00AA2803" w:rsidRDefault="00866429" w:rsidP="008664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35A0" w14:textId="77777777" w:rsidR="00866429" w:rsidRPr="00AA2803" w:rsidRDefault="00866429" w:rsidP="008664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C0741" w14:textId="77777777" w:rsidR="00866429" w:rsidRPr="00AA2803" w:rsidRDefault="00866429" w:rsidP="008664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B4B16C3" w14:textId="77777777" w:rsidTr="00FC491C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EABD1" w14:textId="77777777" w:rsidR="00F41AB1" w:rsidRPr="00AA2803" w:rsidRDefault="00F41AB1" w:rsidP="006164CE">
            <w:pPr>
              <w:pStyle w:val="af"/>
              <w:numPr>
                <w:ilvl w:val="0"/>
                <w:numId w:val="6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4751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销售站（机构）编码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6D8D4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AO_CODE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8EDCC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VARCHAR2(8)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7681B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181BD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4DD044C" w14:textId="77777777" w:rsidTr="00FC491C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50E47" w14:textId="77777777" w:rsidR="00F41AB1" w:rsidRPr="00AA2803" w:rsidRDefault="00F41AB1" w:rsidP="006164CE">
            <w:pPr>
              <w:pStyle w:val="af"/>
              <w:numPr>
                <w:ilvl w:val="0"/>
                <w:numId w:val="6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1B906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销售站（机构）名称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3DEFD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AO_NAME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E7882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02F3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7D116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EC30C32" w14:textId="77777777" w:rsidTr="00FC491C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AABA4" w14:textId="77777777" w:rsidR="00F41AB1" w:rsidRPr="00AA2803" w:rsidRDefault="00F41AB1" w:rsidP="006164CE">
            <w:pPr>
              <w:pStyle w:val="af"/>
              <w:numPr>
                <w:ilvl w:val="0"/>
                <w:numId w:val="6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79479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账户编码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7B8AD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ACC_NO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4B312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CHAR(12)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7470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D9752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8A601A2" w14:textId="77777777" w:rsidTr="00FC491C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780C0" w14:textId="77777777" w:rsidR="00F41AB1" w:rsidRPr="00AA2803" w:rsidRDefault="00F41AB1" w:rsidP="006164CE">
            <w:pPr>
              <w:pStyle w:val="af"/>
              <w:numPr>
                <w:ilvl w:val="0"/>
                <w:numId w:val="6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3347E" w14:textId="77777777" w:rsidR="00F41AB1" w:rsidRPr="00AA2803" w:rsidRDefault="00FC491C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提现</w:t>
            </w:r>
            <w:r w:rsidR="00F41AB1" w:rsidRPr="00AA2803"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1B199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APPLY_AMOUNT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6FCBF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</w:t>
            </w:r>
            <w:r w:rsidRPr="00AA2803">
              <w:rPr>
                <w:rFonts w:ascii="新宋体" w:eastAsia="新宋体" w:hAnsi="新宋体"/>
                <w:szCs w:val="22"/>
              </w:rPr>
              <w:t>6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EDC6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09C39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FE1941A" w14:textId="77777777" w:rsidTr="00FC491C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99645" w14:textId="77777777" w:rsidR="00F41AB1" w:rsidRPr="00AA2803" w:rsidRDefault="00F41AB1" w:rsidP="006164CE">
            <w:pPr>
              <w:pStyle w:val="af"/>
              <w:numPr>
                <w:ilvl w:val="0"/>
                <w:numId w:val="6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696A2" w14:textId="77777777" w:rsidR="00F41AB1" w:rsidRPr="00AA2803" w:rsidRDefault="00FC491C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提现</w:t>
            </w:r>
            <w:r w:rsidR="00F41AB1" w:rsidRPr="00AA2803">
              <w:rPr>
                <w:rFonts w:ascii="新宋体" w:eastAsia="新宋体" w:hAnsi="新宋体" w:hint="eastAsia"/>
                <w:szCs w:val="22"/>
              </w:rPr>
              <w:t>申请人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D75DC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APPLY_</w:t>
            </w:r>
            <w:r w:rsidRPr="00AA2803">
              <w:rPr>
                <w:rFonts w:ascii="新宋体" w:eastAsia="新宋体" w:hAnsi="新宋体"/>
                <w:szCs w:val="22"/>
              </w:rPr>
              <w:t>ADMIN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F2475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NUMBER(4)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66470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7DE8C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847B42B" w14:textId="77777777" w:rsidTr="00FC491C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B6ADC" w14:textId="77777777" w:rsidR="00F41AB1" w:rsidRPr="00AA2803" w:rsidRDefault="00F41AB1" w:rsidP="006164CE">
            <w:pPr>
              <w:pStyle w:val="af"/>
              <w:numPr>
                <w:ilvl w:val="0"/>
                <w:numId w:val="6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F4359" w14:textId="77777777" w:rsidR="00F41AB1" w:rsidRPr="00AA2803" w:rsidRDefault="00FC491C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提现</w:t>
            </w:r>
            <w:r w:rsidR="00F41AB1" w:rsidRPr="00AA2803">
              <w:rPr>
                <w:rFonts w:ascii="新宋体" w:eastAsia="新宋体" w:hAnsi="新宋体" w:hint="eastAsia"/>
                <w:szCs w:val="22"/>
              </w:rPr>
              <w:t>申请时间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7ADD7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APPLY_DATE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B1ED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A9A01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2F396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2831A09" w14:textId="77777777" w:rsidTr="00FC491C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7C2B7" w14:textId="77777777" w:rsidR="00F41AB1" w:rsidRPr="00AA2803" w:rsidRDefault="00F41AB1" w:rsidP="006164CE">
            <w:pPr>
              <w:pStyle w:val="af"/>
              <w:numPr>
                <w:ilvl w:val="0"/>
                <w:numId w:val="6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5D24D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hint="eastAsia"/>
              </w:rPr>
              <w:t>市场</w:t>
            </w:r>
            <w:r w:rsidRPr="00AA2803">
              <w:t>管理员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BC7F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MARKET_ADMIN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3CF7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NUMBER(4)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87A1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F24B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3DB75FA" w14:textId="77777777" w:rsidTr="00FC491C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AAF9A" w14:textId="77777777" w:rsidR="00F41AB1" w:rsidRPr="00AA2803" w:rsidRDefault="00F41AB1" w:rsidP="006164CE">
            <w:pPr>
              <w:pStyle w:val="af"/>
              <w:numPr>
                <w:ilvl w:val="0"/>
                <w:numId w:val="6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F62BE" w14:textId="77777777" w:rsidR="00F41AB1" w:rsidRPr="00AA2803" w:rsidRDefault="00FC491C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提现</w:t>
            </w:r>
            <w:r w:rsidR="00F41AB1" w:rsidRPr="00AA2803">
              <w:rPr>
                <w:rFonts w:ascii="新宋体" w:eastAsia="新宋体" w:hAnsi="新宋体" w:hint="eastAsia"/>
                <w:szCs w:val="22"/>
              </w:rPr>
              <w:t>审核时间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BC48E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APPLY_CHECK</w:t>
            </w:r>
            <w:r w:rsidRPr="00AA2803">
              <w:rPr>
                <w:rFonts w:ascii="新宋体" w:eastAsia="新宋体" w:hAnsi="新宋体"/>
                <w:szCs w:val="22"/>
              </w:rPr>
              <w:t>_TIME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318A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92637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C0DD4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A288274" w14:textId="77777777" w:rsidTr="00FC491C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9CA3E" w14:textId="77777777" w:rsidR="00F41AB1" w:rsidRPr="00AA2803" w:rsidRDefault="00F41AB1" w:rsidP="006164CE">
            <w:pPr>
              <w:pStyle w:val="af"/>
              <w:numPr>
                <w:ilvl w:val="0"/>
                <w:numId w:val="6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07EE0" w14:textId="77777777" w:rsidR="00F41AB1" w:rsidRPr="00AA2803" w:rsidRDefault="00FC491C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提现</w:t>
            </w:r>
            <w:r w:rsidR="00F41AB1" w:rsidRPr="00AA2803">
              <w:rPr>
                <w:rFonts w:ascii="新宋体" w:eastAsia="新宋体" w:hAnsi="新宋体" w:hint="eastAsia"/>
                <w:szCs w:val="22"/>
              </w:rPr>
              <w:t>审核人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FC63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CHECK_ADMIN_ID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257D4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NUMBER(4)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02F24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D4AB9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E870AAD" w14:textId="77777777" w:rsidTr="00FC491C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1A807" w14:textId="77777777" w:rsidR="00F41AB1" w:rsidRPr="00AA2803" w:rsidRDefault="00F41AB1" w:rsidP="006164CE">
            <w:pPr>
              <w:pStyle w:val="af"/>
              <w:numPr>
                <w:ilvl w:val="0"/>
                <w:numId w:val="6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198A" w14:textId="77777777" w:rsidR="00F41AB1" w:rsidRPr="00AA2803" w:rsidRDefault="009C027F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9C027F">
              <w:rPr>
                <w:rFonts w:ascii="新宋体" w:eastAsia="新宋体" w:hAnsi="新宋体" w:hint="eastAsia"/>
                <w:szCs w:val="22"/>
              </w:rPr>
              <w:t>申请记录状态（1=已提交、2=已撤销、3=已审核、4=已拒绝、5-已提现、6=缴款成功）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8ACDC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APPLY_STAT</w:t>
            </w:r>
            <w:r w:rsidRPr="00AA2803">
              <w:rPr>
                <w:rFonts w:ascii="新宋体" w:eastAsia="新宋体" w:hAnsi="新宋体"/>
                <w:szCs w:val="22"/>
              </w:rPr>
              <w:t>US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C32B7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25232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83F75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37DBE6F" w14:textId="77777777" w:rsidTr="00FC491C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157E7" w14:textId="77777777" w:rsidR="00F41AB1" w:rsidRPr="00AA2803" w:rsidRDefault="00F41AB1" w:rsidP="006164CE">
            <w:pPr>
              <w:pStyle w:val="af"/>
              <w:numPr>
                <w:ilvl w:val="0"/>
                <w:numId w:val="6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2D95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备注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F7FEE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APPLY_MEMO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B75EB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7BBE0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F3700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0F00094" w14:textId="77777777" w:rsidTr="00FC491C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EC9A9" w14:textId="77777777" w:rsidR="00F41AB1" w:rsidRPr="00AA2803" w:rsidRDefault="00F41AB1" w:rsidP="006164CE">
            <w:pPr>
              <w:pStyle w:val="af"/>
              <w:numPr>
                <w:ilvl w:val="0"/>
                <w:numId w:val="6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B31C9" w14:textId="77777777" w:rsidR="00F41AB1" w:rsidRPr="00AA2803" w:rsidRDefault="00FC491C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提现</w:t>
            </w:r>
            <w:r w:rsidR="00F41AB1" w:rsidRPr="00AA2803">
              <w:rPr>
                <w:rFonts w:ascii="新宋体" w:eastAsia="新宋体" w:hAnsi="新宋体" w:hint="eastAsia"/>
                <w:szCs w:val="22"/>
              </w:rPr>
              <w:t>终端机编码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BA3F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TERMINAL_CODE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2CEA5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CHAR(8)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E358E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6979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4830C0F" w14:textId="77777777" w:rsidTr="00061181">
        <w:tc>
          <w:tcPr>
            <w:tcW w:w="975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252FB65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0B0D39C1" w14:textId="77777777" w:rsidTr="00061181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728866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4EE76893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6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1EA3C019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7322E1DD" w14:textId="77777777" w:rsidTr="00061181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6D5D35" w14:textId="77777777" w:rsidR="005150EF" w:rsidRPr="00AA2803" w:rsidRDefault="005150EF" w:rsidP="005150EF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F9D87A8" w14:textId="77777777" w:rsidR="005150EF" w:rsidRPr="00AA2803" w:rsidRDefault="005150EF" w:rsidP="005150E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PK_</w:t>
            </w:r>
            <w:r w:rsidRPr="00AA2803">
              <w:rPr>
                <w:rFonts w:ascii="新宋体" w:eastAsia="新宋体" w:hAnsi="新宋体"/>
                <w:szCs w:val="22"/>
              </w:rPr>
              <w:t>FUND_WITHDRAW</w:t>
            </w:r>
          </w:p>
        </w:tc>
        <w:tc>
          <w:tcPr>
            <w:tcW w:w="6246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96A03DB" w14:textId="77777777" w:rsidR="005150EF" w:rsidRPr="00AA2803" w:rsidRDefault="005150EF" w:rsidP="005150E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FUND_NO</w:t>
            </w:r>
          </w:p>
        </w:tc>
      </w:tr>
      <w:tr w:rsidR="00AA2803" w:rsidRPr="00AA2803" w14:paraId="2C3B3F5B" w14:textId="77777777" w:rsidTr="00061181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3FDE7D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594716FC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17499685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7D201F0A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5453C1B6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6C506164" w14:textId="77777777" w:rsidTr="00061181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FA5089" w14:textId="77777777" w:rsidR="00F41AB1" w:rsidRPr="00AA2803" w:rsidRDefault="00F41AB1" w:rsidP="00061181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8F086BD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E6DDAF3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7757165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F8C16B7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C7DFC31" w14:textId="77777777" w:rsidTr="00061181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B51D5B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593418C7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3EA779A3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39F238E8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4F24BF20" w14:textId="77777777" w:rsidTr="00061181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40AA76" w14:textId="77777777" w:rsidR="00F41AB1" w:rsidRPr="00AA2803" w:rsidRDefault="00F41AB1" w:rsidP="00061181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3D82F5B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79DA2A2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574DBE5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F93D40C" w14:textId="77777777" w:rsidTr="00061181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C50DC9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55AEA5B8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28186B8C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4BE29C52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45ACD489" w14:textId="77777777" w:rsidTr="00061181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3ABD87" w14:textId="77777777" w:rsidR="00F41AB1" w:rsidRPr="00AA2803" w:rsidRDefault="00F41AB1" w:rsidP="00061181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985D6D5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E8F8DB5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43C3AE8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1AB1" w:rsidRPr="00AA2803" w14:paraId="3C67A1C1" w14:textId="77777777" w:rsidTr="00061181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626829" w14:textId="77777777" w:rsidR="00F41AB1" w:rsidRPr="00AA2803" w:rsidRDefault="00F41AB1" w:rsidP="00061181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4429EF2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AD890A3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131BE8B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6EB538FC" w14:textId="77777777" w:rsidR="00F41AB1" w:rsidRPr="00AA2803" w:rsidRDefault="00F41AB1" w:rsidP="00F41AB1"/>
    <w:p w14:paraId="39580D83" w14:textId="77777777" w:rsidR="00F41AB1" w:rsidRPr="00AA2803" w:rsidRDefault="00F41AB1" w:rsidP="0058261E"/>
    <w:p w14:paraId="020B3F13" w14:textId="77777777" w:rsidR="00D33CDC" w:rsidRPr="00AA2803" w:rsidRDefault="00D33CDC" w:rsidP="00D33CDC">
      <w:pPr>
        <w:pStyle w:val="4"/>
      </w:pPr>
      <w:bookmarkStart w:id="123" w:name="_Toc435450880"/>
      <w:r w:rsidRPr="00AA2803">
        <w:rPr>
          <w:rFonts w:hint="eastAsia"/>
        </w:rPr>
        <w:t>销售站</w:t>
      </w:r>
      <w:r w:rsidR="00F83039" w:rsidRPr="00AA2803">
        <w:rPr>
          <w:rFonts w:hint="eastAsia"/>
        </w:rPr>
        <w:t>（机构）</w:t>
      </w:r>
      <w:r w:rsidRPr="00AA2803">
        <w:rPr>
          <w:rFonts w:hint="eastAsia"/>
        </w:rPr>
        <w:t>调账（</w:t>
      </w:r>
      <w:r w:rsidRPr="00AA2803">
        <w:t>FUND</w:t>
      </w:r>
      <w:r w:rsidRPr="00AA2803">
        <w:rPr>
          <w:rFonts w:hint="eastAsia"/>
        </w:rPr>
        <w:t>_</w:t>
      </w:r>
      <w:r w:rsidRPr="00AA2803">
        <w:t>TUNING</w:t>
      </w:r>
      <w:r w:rsidRPr="00AA2803">
        <w:rPr>
          <w:rFonts w:hint="eastAsia"/>
        </w:rPr>
        <w:t>）</w:t>
      </w:r>
      <w:bookmarkEnd w:id="123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208"/>
        <w:gridCol w:w="850"/>
        <w:gridCol w:w="1415"/>
        <w:gridCol w:w="1125"/>
        <w:gridCol w:w="853"/>
        <w:gridCol w:w="145"/>
        <w:gridCol w:w="564"/>
        <w:gridCol w:w="1568"/>
      </w:tblGrid>
      <w:tr w:rsidR="00AA2803" w:rsidRPr="00AA2803" w14:paraId="6661EEC6" w14:textId="77777777" w:rsidTr="00F83039">
        <w:tc>
          <w:tcPr>
            <w:tcW w:w="1229" w:type="dxa"/>
            <w:gridSpan w:val="3"/>
            <w:shd w:val="clear" w:color="auto" w:fill="C0C0C0"/>
          </w:tcPr>
          <w:p w14:paraId="047F5F46" w14:textId="77777777" w:rsidR="00D33CDC" w:rsidRPr="00AA2803" w:rsidRDefault="00D33CDC" w:rsidP="00D33CDC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2848" w:type="dxa"/>
            <w:gridSpan w:val="3"/>
            <w:shd w:val="clear" w:color="auto" w:fill="auto"/>
          </w:tcPr>
          <w:p w14:paraId="2576A9B8" w14:textId="77777777" w:rsidR="00D33CDC" w:rsidRPr="00AA2803" w:rsidRDefault="00D33CDC" w:rsidP="00364D6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销售站</w:t>
            </w:r>
            <w:r w:rsidR="00F83039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（机构）</w:t>
            </w:r>
            <w:r w:rsidR="00364D6B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调账</w:t>
            </w:r>
          </w:p>
        </w:tc>
        <w:tc>
          <w:tcPr>
            <w:tcW w:w="1415" w:type="dxa"/>
            <w:shd w:val="clear" w:color="auto" w:fill="C0C0C0"/>
          </w:tcPr>
          <w:p w14:paraId="5459C589" w14:textId="77777777" w:rsidR="00D33CDC" w:rsidRPr="00AA2803" w:rsidRDefault="00D33CDC" w:rsidP="00D33CDC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12FBF13A" w14:textId="77777777" w:rsidR="00D33CDC" w:rsidRPr="00AA2803" w:rsidRDefault="00D33CDC" w:rsidP="00F8303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FUND_TUNING</w:t>
            </w:r>
          </w:p>
        </w:tc>
      </w:tr>
      <w:tr w:rsidR="00AA2803" w:rsidRPr="00AA2803" w14:paraId="523F33BC" w14:textId="77777777" w:rsidTr="00F83039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5611FE51" w14:textId="77777777" w:rsidR="00D33CDC" w:rsidRPr="00AA2803" w:rsidRDefault="00D33CDC" w:rsidP="00D33CDC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0B5641D8" w14:textId="77777777" w:rsidR="00D33CDC" w:rsidRPr="00AA2803" w:rsidRDefault="00D33CDC" w:rsidP="00D33CDC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2"/>
            <w:shd w:val="clear" w:color="auto" w:fill="C0C0C0"/>
          </w:tcPr>
          <w:p w14:paraId="0728BBD6" w14:textId="77777777" w:rsidR="00D33CDC" w:rsidRPr="00AA2803" w:rsidRDefault="00D33CDC" w:rsidP="00D33CDC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40BAB558" w14:textId="77777777" w:rsidR="00D33CDC" w:rsidRPr="00AA2803" w:rsidRDefault="00D33CDC" w:rsidP="00D33CDC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55CBB813" w14:textId="77777777" w:rsidR="00D33CDC" w:rsidRPr="00AA2803" w:rsidRDefault="00D33CDC" w:rsidP="00D33CDC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03619935" w14:textId="77777777" w:rsidR="00D33CDC" w:rsidRPr="00AA2803" w:rsidRDefault="00D33CDC" w:rsidP="00D33CDC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778A94E5" w14:textId="77777777" w:rsidTr="00F83039">
        <w:tc>
          <w:tcPr>
            <w:tcW w:w="390" w:type="dxa"/>
            <w:tcBorders>
              <w:top w:val="single" w:sz="4" w:space="0" w:color="auto"/>
            </w:tcBorders>
          </w:tcPr>
          <w:p w14:paraId="5DB096F3" w14:textId="77777777" w:rsidR="005150EF" w:rsidRPr="00AA2803" w:rsidRDefault="005150EF" w:rsidP="006164CE">
            <w:pPr>
              <w:pStyle w:val="af"/>
              <w:numPr>
                <w:ilvl w:val="0"/>
                <w:numId w:val="2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A9BD872" w14:textId="77777777" w:rsidR="005150EF" w:rsidRPr="00AA2803" w:rsidRDefault="005150EF" w:rsidP="005150E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调账编号（</w:t>
            </w:r>
            <w:r w:rsidRPr="00AA2803">
              <w:rPr>
                <w:rFonts w:ascii="新宋体" w:eastAsia="新宋体" w:hAnsi="新宋体"/>
                <w:szCs w:val="22"/>
              </w:rPr>
              <w:t>FT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2265" w:type="dxa"/>
            <w:gridSpan w:val="2"/>
          </w:tcPr>
          <w:p w14:paraId="27CB6408" w14:textId="77777777" w:rsidR="005150EF" w:rsidRPr="00AA2803" w:rsidRDefault="005150EF" w:rsidP="005150E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FUND_NO</w:t>
            </w:r>
          </w:p>
        </w:tc>
        <w:tc>
          <w:tcPr>
            <w:tcW w:w="1978" w:type="dxa"/>
            <w:gridSpan w:val="2"/>
          </w:tcPr>
          <w:p w14:paraId="40C95FD9" w14:textId="77777777" w:rsidR="005150EF" w:rsidRPr="00AA2803" w:rsidRDefault="005150EF" w:rsidP="005150E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086ED29D" w14:textId="77777777" w:rsidR="005150EF" w:rsidRPr="00AA2803" w:rsidRDefault="005150EF" w:rsidP="005150E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E928F27" w14:textId="77777777" w:rsidR="005150EF" w:rsidRPr="00AA2803" w:rsidRDefault="005150EF" w:rsidP="005150E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866429" w:rsidRPr="00AA2803" w14:paraId="02775D03" w14:textId="77777777" w:rsidTr="00F83039">
        <w:tc>
          <w:tcPr>
            <w:tcW w:w="390" w:type="dxa"/>
            <w:tcBorders>
              <w:top w:val="single" w:sz="4" w:space="0" w:color="auto"/>
            </w:tcBorders>
          </w:tcPr>
          <w:p w14:paraId="1A7F0B35" w14:textId="77777777" w:rsidR="00866429" w:rsidRPr="00AA2803" w:rsidRDefault="00866429" w:rsidP="006164CE">
            <w:pPr>
              <w:pStyle w:val="af"/>
              <w:numPr>
                <w:ilvl w:val="0"/>
                <w:numId w:val="2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16DDA708" w14:textId="77777777" w:rsidR="00866429" w:rsidRPr="00AA2803" w:rsidRDefault="00866429" w:rsidP="008664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账户类型（1-机构，2-站点）</w:t>
            </w:r>
          </w:p>
        </w:tc>
        <w:tc>
          <w:tcPr>
            <w:tcW w:w="2265" w:type="dxa"/>
            <w:gridSpan w:val="2"/>
          </w:tcPr>
          <w:p w14:paraId="505D88EA" w14:textId="77777777" w:rsidR="00866429" w:rsidRPr="00AA2803" w:rsidRDefault="00866429" w:rsidP="008664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ACCOUNT</w:t>
            </w:r>
            <w:r w:rsidRPr="00AA2803">
              <w:rPr>
                <w:rFonts w:ascii="新宋体" w:eastAsia="新宋体" w:hAnsi="新宋体" w:hint="eastAsia"/>
                <w:szCs w:val="22"/>
              </w:rPr>
              <w:t>_TYPE</w:t>
            </w:r>
          </w:p>
        </w:tc>
        <w:tc>
          <w:tcPr>
            <w:tcW w:w="1978" w:type="dxa"/>
            <w:gridSpan w:val="2"/>
          </w:tcPr>
          <w:p w14:paraId="2F5A5CE3" w14:textId="77777777" w:rsidR="00866429" w:rsidRPr="00AA2803" w:rsidRDefault="00866429" w:rsidP="008664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38AA4F2D" w14:textId="77777777" w:rsidR="00866429" w:rsidRPr="00AA2803" w:rsidRDefault="00866429" w:rsidP="008664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8AC3B99" w14:textId="77777777" w:rsidR="00866429" w:rsidRPr="00AA2803" w:rsidRDefault="00866429" w:rsidP="008664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15E0825" w14:textId="77777777" w:rsidTr="00F83039">
        <w:tc>
          <w:tcPr>
            <w:tcW w:w="390" w:type="dxa"/>
            <w:tcBorders>
              <w:top w:val="single" w:sz="4" w:space="0" w:color="auto"/>
            </w:tcBorders>
          </w:tcPr>
          <w:p w14:paraId="3837FC74" w14:textId="77777777" w:rsidR="00D1709F" w:rsidRPr="00AA2803" w:rsidRDefault="00D1709F" w:rsidP="006164CE">
            <w:pPr>
              <w:pStyle w:val="af"/>
              <w:numPr>
                <w:ilvl w:val="0"/>
                <w:numId w:val="2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6DCC91B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销售站（机构）编码</w:t>
            </w:r>
          </w:p>
        </w:tc>
        <w:tc>
          <w:tcPr>
            <w:tcW w:w="2265" w:type="dxa"/>
            <w:gridSpan w:val="2"/>
          </w:tcPr>
          <w:p w14:paraId="6F1BEEEA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AO_CODE</w:t>
            </w:r>
          </w:p>
        </w:tc>
        <w:tc>
          <w:tcPr>
            <w:tcW w:w="1978" w:type="dxa"/>
            <w:gridSpan w:val="2"/>
          </w:tcPr>
          <w:p w14:paraId="1DA98C9B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VARCHAR2(8)</w:t>
            </w:r>
          </w:p>
        </w:tc>
        <w:tc>
          <w:tcPr>
            <w:tcW w:w="709" w:type="dxa"/>
            <w:gridSpan w:val="2"/>
          </w:tcPr>
          <w:p w14:paraId="0C83EB0E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BDD3C45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21161EC" w14:textId="77777777" w:rsidTr="00F83039">
        <w:tc>
          <w:tcPr>
            <w:tcW w:w="390" w:type="dxa"/>
            <w:tcBorders>
              <w:top w:val="single" w:sz="4" w:space="0" w:color="auto"/>
            </w:tcBorders>
          </w:tcPr>
          <w:p w14:paraId="7F6B4E8D" w14:textId="77777777" w:rsidR="00D1709F" w:rsidRPr="00AA2803" w:rsidRDefault="00D1709F" w:rsidP="006164CE">
            <w:pPr>
              <w:pStyle w:val="af"/>
              <w:numPr>
                <w:ilvl w:val="0"/>
                <w:numId w:val="2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2B172A1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销售站（机构）名称</w:t>
            </w:r>
          </w:p>
        </w:tc>
        <w:tc>
          <w:tcPr>
            <w:tcW w:w="2265" w:type="dxa"/>
            <w:gridSpan w:val="2"/>
          </w:tcPr>
          <w:p w14:paraId="7C876A9E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AO_NAME</w:t>
            </w:r>
          </w:p>
        </w:tc>
        <w:tc>
          <w:tcPr>
            <w:tcW w:w="1978" w:type="dxa"/>
            <w:gridSpan w:val="2"/>
          </w:tcPr>
          <w:p w14:paraId="72123152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3EFB15CB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17FE217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8697CE4" w14:textId="77777777" w:rsidTr="00F83039">
        <w:tc>
          <w:tcPr>
            <w:tcW w:w="390" w:type="dxa"/>
            <w:tcBorders>
              <w:top w:val="single" w:sz="4" w:space="0" w:color="auto"/>
            </w:tcBorders>
          </w:tcPr>
          <w:p w14:paraId="4FE68535" w14:textId="77777777" w:rsidR="00D1709F" w:rsidRPr="00AA2803" w:rsidRDefault="00D1709F" w:rsidP="006164CE">
            <w:pPr>
              <w:pStyle w:val="af"/>
              <w:numPr>
                <w:ilvl w:val="0"/>
                <w:numId w:val="2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991205D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账户编码</w:t>
            </w:r>
          </w:p>
        </w:tc>
        <w:tc>
          <w:tcPr>
            <w:tcW w:w="2265" w:type="dxa"/>
            <w:gridSpan w:val="2"/>
          </w:tcPr>
          <w:p w14:paraId="2F936F05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ACC_NO</w:t>
            </w:r>
          </w:p>
        </w:tc>
        <w:tc>
          <w:tcPr>
            <w:tcW w:w="1978" w:type="dxa"/>
            <w:gridSpan w:val="2"/>
          </w:tcPr>
          <w:p w14:paraId="4616E77C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CHAR(12)</w:t>
            </w:r>
          </w:p>
        </w:tc>
        <w:tc>
          <w:tcPr>
            <w:tcW w:w="709" w:type="dxa"/>
            <w:gridSpan w:val="2"/>
          </w:tcPr>
          <w:p w14:paraId="77BB63A0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AE9DA52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1ED4535" w14:textId="77777777" w:rsidTr="00F83039">
        <w:tc>
          <w:tcPr>
            <w:tcW w:w="390" w:type="dxa"/>
            <w:tcBorders>
              <w:top w:val="single" w:sz="4" w:space="0" w:color="auto"/>
            </w:tcBorders>
          </w:tcPr>
          <w:p w14:paraId="71E90F77" w14:textId="77777777" w:rsidR="00D1709F" w:rsidRPr="00AA2803" w:rsidRDefault="00D1709F" w:rsidP="006164CE">
            <w:pPr>
              <w:pStyle w:val="af"/>
              <w:numPr>
                <w:ilvl w:val="0"/>
                <w:numId w:val="2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150343DD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调整</w:t>
            </w:r>
            <w:r w:rsidRPr="00AA2803">
              <w:rPr>
                <w:rFonts w:ascii="新宋体" w:eastAsia="新宋体" w:hAnsi="新宋体"/>
                <w:szCs w:val="22"/>
              </w:rPr>
              <w:t>类型</w:t>
            </w:r>
            <w:r w:rsidRPr="00AA2803">
              <w:rPr>
                <w:rFonts w:ascii="新宋体" w:eastAsia="新宋体" w:hAnsi="新宋体" w:hint="eastAsia"/>
                <w:szCs w:val="22"/>
              </w:rPr>
              <w:t>（1</w:t>
            </w:r>
            <w:r w:rsidRPr="00AA2803">
              <w:rPr>
                <w:rFonts w:ascii="新宋体" w:eastAsia="新宋体" w:hAnsi="新宋体"/>
                <w:szCs w:val="22"/>
              </w:rPr>
              <w:t>-</w:t>
            </w:r>
            <w:r w:rsidRPr="00AA2803">
              <w:rPr>
                <w:rFonts w:ascii="新宋体" w:eastAsia="新宋体" w:hAnsi="新宋体" w:hint="eastAsia"/>
                <w:szCs w:val="22"/>
              </w:rPr>
              <w:t>调增</w:t>
            </w:r>
            <w:r w:rsidRPr="00AA2803">
              <w:rPr>
                <w:rFonts w:ascii="新宋体" w:eastAsia="新宋体" w:hAnsi="新宋体"/>
                <w:szCs w:val="22"/>
              </w:rPr>
              <w:t>，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-调</w:t>
            </w:r>
            <w:r w:rsidRPr="00AA2803">
              <w:rPr>
                <w:rFonts w:ascii="新宋体" w:eastAsia="新宋体" w:hAnsi="新宋体" w:hint="eastAsia"/>
                <w:szCs w:val="22"/>
              </w:rPr>
              <w:t>减</w:t>
            </w:r>
            <w:r w:rsidRPr="00AA2803">
              <w:rPr>
                <w:rFonts w:ascii="新宋体" w:eastAsia="新宋体" w:hAnsi="新宋体"/>
                <w:szCs w:val="22"/>
              </w:rPr>
              <w:t>）</w:t>
            </w:r>
          </w:p>
        </w:tc>
        <w:tc>
          <w:tcPr>
            <w:tcW w:w="2265" w:type="dxa"/>
            <w:gridSpan w:val="2"/>
          </w:tcPr>
          <w:p w14:paraId="394F4409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TUNING</w:t>
            </w:r>
            <w:r w:rsidRPr="00AA2803">
              <w:rPr>
                <w:rFonts w:ascii="新宋体" w:eastAsia="新宋体" w:hAnsi="新宋体" w:hint="eastAsia"/>
                <w:szCs w:val="22"/>
              </w:rPr>
              <w:t>_</w:t>
            </w:r>
            <w:r w:rsidRPr="00AA2803">
              <w:rPr>
                <w:rFonts w:ascii="新宋体" w:eastAsia="新宋体" w:hAnsi="新宋体"/>
                <w:szCs w:val="22"/>
              </w:rPr>
              <w:t>TYPE</w:t>
            </w:r>
          </w:p>
        </w:tc>
        <w:tc>
          <w:tcPr>
            <w:tcW w:w="1978" w:type="dxa"/>
            <w:gridSpan w:val="2"/>
          </w:tcPr>
          <w:p w14:paraId="30F1E370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</w:t>
            </w:r>
            <w:r w:rsidRPr="00AA2803">
              <w:rPr>
                <w:rFonts w:ascii="新宋体" w:eastAsia="新宋体" w:hAnsi="新宋体" w:hint="eastAsia"/>
                <w:szCs w:val="22"/>
              </w:rPr>
              <w:t>1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AAF152E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9CC6937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AD325D5" w14:textId="77777777" w:rsidTr="00F83039">
        <w:tc>
          <w:tcPr>
            <w:tcW w:w="390" w:type="dxa"/>
            <w:tcBorders>
              <w:top w:val="single" w:sz="4" w:space="0" w:color="auto"/>
            </w:tcBorders>
          </w:tcPr>
          <w:p w14:paraId="3685077A" w14:textId="77777777" w:rsidR="00D1709F" w:rsidRPr="00AA2803" w:rsidRDefault="00D1709F" w:rsidP="006164CE">
            <w:pPr>
              <w:pStyle w:val="af"/>
              <w:numPr>
                <w:ilvl w:val="0"/>
                <w:numId w:val="2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287CABAA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调整</w:t>
            </w:r>
            <w:r w:rsidRPr="00AA2803">
              <w:rPr>
                <w:rFonts w:ascii="新宋体" w:eastAsia="新宋体" w:hAnsi="新宋体"/>
                <w:szCs w:val="22"/>
              </w:rPr>
              <w:t>金额（</w:t>
            </w:r>
            <w:r w:rsidRPr="00AA2803">
              <w:rPr>
                <w:rFonts w:ascii="新宋体" w:eastAsia="新宋体" w:hAnsi="新宋体" w:hint="eastAsia"/>
                <w:szCs w:val="22"/>
              </w:rPr>
              <w:t>调增为正数，调减为负数</w:t>
            </w:r>
            <w:r w:rsidRPr="00AA2803">
              <w:rPr>
                <w:rFonts w:ascii="新宋体" w:eastAsia="新宋体" w:hAnsi="新宋体"/>
                <w:szCs w:val="22"/>
              </w:rPr>
              <w:t>）</w:t>
            </w:r>
          </w:p>
        </w:tc>
        <w:tc>
          <w:tcPr>
            <w:tcW w:w="2265" w:type="dxa"/>
            <w:gridSpan w:val="2"/>
          </w:tcPr>
          <w:p w14:paraId="51D25227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CHANGE</w:t>
            </w:r>
            <w:r w:rsidRPr="00AA2803">
              <w:rPr>
                <w:rFonts w:ascii="新宋体" w:eastAsia="新宋体" w:hAnsi="新宋体" w:hint="eastAsia"/>
                <w:szCs w:val="22"/>
              </w:rPr>
              <w:t>_AMOUNT</w:t>
            </w:r>
          </w:p>
        </w:tc>
        <w:tc>
          <w:tcPr>
            <w:tcW w:w="1978" w:type="dxa"/>
            <w:gridSpan w:val="2"/>
          </w:tcPr>
          <w:p w14:paraId="0CA68141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6AB96158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4D858CA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F28B44A" w14:textId="77777777" w:rsidTr="00F83039">
        <w:tc>
          <w:tcPr>
            <w:tcW w:w="390" w:type="dxa"/>
            <w:tcBorders>
              <w:top w:val="single" w:sz="4" w:space="0" w:color="auto"/>
            </w:tcBorders>
          </w:tcPr>
          <w:p w14:paraId="715F3E28" w14:textId="77777777" w:rsidR="00D1709F" w:rsidRPr="00AA2803" w:rsidRDefault="00D1709F" w:rsidP="006164CE">
            <w:pPr>
              <w:pStyle w:val="af"/>
              <w:numPr>
                <w:ilvl w:val="0"/>
                <w:numId w:val="2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DE0864E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变更前可用余额</w:t>
            </w:r>
          </w:p>
        </w:tc>
        <w:tc>
          <w:tcPr>
            <w:tcW w:w="2265" w:type="dxa"/>
            <w:gridSpan w:val="2"/>
          </w:tcPr>
          <w:p w14:paraId="598D4F40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BE_ACCOUNT_BALANCE</w:t>
            </w:r>
          </w:p>
        </w:tc>
        <w:tc>
          <w:tcPr>
            <w:tcW w:w="1978" w:type="dxa"/>
            <w:gridSpan w:val="2"/>
          </w:tcPr>
          <w:p w14:paraId="1D264044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5F7C2766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90064D3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79F8772" w14:textId="77777777" w:rsidTr="00F83039">
        <w:tc>
          <w:tcPr>
            <w:tcW w:w="390" w:type="dxa"/>
            <w:tcBorders>
              <w:top w:val="single" w:sz="4" w:space="0" w:color="auto"/>
            </w:tcBorders>
          </w:tcPr>
          <w:p w14:paraId="37995938" w14:textId="77777777" w:rsidR="00D1709F" w:rsidRPr="00AA2803" w:rsidRDefault="00D1709F" w:rsidP="006164CE">
            <w:pPr>
              <w:pStyle w:val="af"/>
              <w:numPr>
                <w:ilvl w:val="0"/>
                <w:numId w:val="2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1100871F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变更后可用余额</w:t>
            </w:r>
          </w:p>
        </w:tc>
        <w:tc>
          <w:tcPr>
            <w:tcW w:w="2265" w:type="dxa"/>
            <w:gridSpan w:val="2"/>
          </w:tcPr>
          <w:p w14:paraId="5C4C7891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AF_ACCOUNT_BALANCE</w:t>
            </w:r>
          </w:p>
        </w:tc>
        <w:tc>
          <w:tcPr>
            <w:tcW w:w="1978" w:type="dxa"/>
            <w:gridSpan w:val="2"/>
          </w:tcPr>
          <w:p w14:paraId="7CBA3760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0EEB62E0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73CEEBC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2A2EBE2" w14:textId="77777777" w:rsidTr="00F83039">
        <w:tc>
          <w:tcPr>
            <w:tcW w:w="390" w:type="dxa"/>
            <w:tcBorders>
              <w:top w:val="single" w:sz="4" w:space="0" w:color="auto"/>
            </w:tcBorders>
          </w:tcPr>
          <w:p w14:paraId="3E1C2902" w14:textId="77777777" w:rsidR="00D1709F" w:rsidRPr="00AA2803" w:rsidRDefault="00D1709F" w:rsidP="006164CE">
            <w:pPr>
              <w:pStyle w:val="af"/>
              <w:numPr>
                <w:ilvl w:val="0"/>
                <w:numId w:val="2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95E10A9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操作时间</w:t>
            </w:r>
          </w:p>
        </w:tc>
        <w:tc>
          <w:tcPr>
            <w:tcW w:w="2265" w:type="dxa"/>
            <w:gridSpan w:val="2"/>
          </w:tcPr>
          <w:p w14:paraId="08B2028F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OPER_TIME</w:t>
            </w:r>
          </w:p>
        </w:tc>
        <w:tc>
          <w:tcPr>
            <w:tcW w:w="1978" w:type="dxa"/>
            <w:gridSpan w:val="2"/>
          </w:tcPr>
          <w:p w14:paraId="3018CF4A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42D50B38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是</w:t>
            </w:r>
          </w:p>
        </w:tc>
        <w:tc>
          <w:tcPr>
            <w:tcW w:w="1568" w:type="dxa"/>
          </w:tcPr>
          <w:p w14:paraId="021C4C2C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6F9AAD3" w14:textId="77777777" w:rsidTr="00F83039">
        <w:tc>
          <w:tcPr>
            <w:tcW w:w="390" w:type="dxa"/>
            <w:tcBorders>
              <w:top w:val="single" w:sz="4" w:space="0" w:color="auto"/>
            </w:tcBorders>
          </w:tcPr>
          <w:p w14:paraId="0F4003EA" w14:textId="77777777" w:rsidR="00D1709F" w:rsidRPr="00AA2803" w:rsidRDefault="00D1709F" w:rsidP="006164CE">
            <w:pPr>
              <w:pStyle w:val="af"/>
              <w:numPr>
                <w:ilvl w:val="0"/>
                <w:numId w:val="2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25E2E514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操作人编码</w:t>
            </w:r>
          </w:p>
        </w:tc>
        <w:tc>
          <w:tcPr>
            <w:tcW w:w="2265" w:type="dxa"/>
            <w:gridSpan w:val="2"/>
          </w:tcPr>
          <w:p w14:paraId="0C7AE52B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OPER_ADMIN</w:t>
            </w:r>
          </w:p>
        </w:tc>
        <w:tc>
          <w:tcPr>
            <w:tcW w:w="1978" w:type="dxa"/>
            <w:gridSpan w:val="2"/>
          </w:tcPr>
          <w:p w14:paraId="61B65F3D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2C707EFA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是</w:t>
            </w:r>
          </w:p>
        </w:tc>
        <w:tc>
          <w:tcPr>
            <w:tcW w:w="1568" w:type="dxa"/>
          </w:tcPr>
          <w:p w14:paraId="72C41229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923A87B" w14:textId="77777777" w:rsidTr="00D33CDC">
        <w:tc>
          <w:tcPr>
            <w:tcW w:w="9747" w:type="dxa"/>
            <w:gridSpan w:val="12"/>
            <w:shd w:val="clear" w:color="auto" w:fill="D9D9D9" w:themeFill="background1" w:themeFillShade="D9"/>
          </w:tcPr>
          <w:p w14:paraId="131B4B47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25A42EC6" w14:textId="77777777" w:rsidTr="00F8303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032751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69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C07FD7A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520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9943438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3B0D2D" w:rsidRPr="00AA2803" w14:paraId="04027610" w14:textId="77777777" w:rsidTr="00F8303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A32105" w14:textId="77777777" w:rsidR="003B0D2D" w:rsidRPr="00AA2803" w:rsidRDefault="003B0D2D" w:rsidP="003B0D2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696" w:type="dxa"/>
            <w:gridSpan w:val="3"/>
            <w:tcBorders>
              <w:left w:val="single" w:sz="4" w:space="0" w:color="auto"/>
            </w:tcBorders>
          </w:tcPr>
          <w:p w14:paraId="5B369468" w14:textId="77777777" w:rsidR="003B0D2D" w:rsidRPr="00AA2803" w:rsidRDefault="003B0D2D" w:rsidP="003B0D2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PK_FUND_TUNING</w:t>
            </w:r>
          </w:p>
        </w:tc>
        <w:tc>
          <w:tcPr>
            <w:tcW w:w="6520" w:type="dxa"/>
            <w:gridSpan w:val="7"/>
            <w:tcBorders>
              <w:left w:val="single" w:sz="4" w:space="0" w:color="auto"/>
            </w:tcBorders>
          </w:tcPr>
          <w:p w14:paraId="57E84095" w14:textId="77777777" w:rsidR="003B0D2D" w:rsidRPr="00AA2803" w:rsidRDefault="003B0D2D" w:rsidP="003B0D2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FUND_NO</w:t>
            </w:r>
          </w:p>
        </w:tc>
      </w:tr>
      <w:tr w:rsidR="00AA2803" w:rsidRPr="00AA2803" w14:paraId="3B4EA659" w14:textId="77777777" w:rsidTr="00F8303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7806CC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69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0A9A8C9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265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7BCF76A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76C99E4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C588763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622FBC32" w14:textId="77777777" w:rsidTr="00F8303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5085D0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696" w:type="dxa"/>
            <w:gridSpan w:val="3"/>
            <w:tcBorders>
              <w:left w:val="single" w:sz="4" w:space="0" w:color="auto"/>
            </w:tcBorders>
          </w:tcPr>
          <w:p w14:paraId="532A6277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65" w:type="dxa"/>
            <w:gridSpan w:val="2"/>
            <w:tcBorders>
              <w:left w:val="single" w:sz="4" w:space="0" w:color="auto"/>
            </w:tcBorders>
          </w:tcPr>
          <w:p w14:paraId="1C104A45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37FE0724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2764D442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D004582" w14:textId="77777777" w:rsidTr="00F8303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53AA4C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69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0B9012D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39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46ECD7A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9CD88A7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7CD8B980" w14:textId="77777777" w:rsidTr="00F8303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777A12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696" w:type="dxa"/>
            <w:gridSpan w:val="3"/>
            <w:tcBorders>
              <w:left w:val="single" w:sz="4" w:space="0" w:color="auto"/>
            </w:tcBorders>
          </w:tcPr>
          <w:p w14:paraId="0892E979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390" w:type="dxa"/>
            <w:gridSpan w:val="3"/>
            <w:tcBorders>
              <w:left w:val="single" w:sz="4" w:space="0" w:color="auto"/>
            </w:tcBorders>
          </w:tcPr>
          <w:p w14:paraId="07136DC6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0F66FBDB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3408673" w14:textId="77777777" w:rsidTr="00D33CDC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516581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0"/>
            <w:tcBorders>
              <w:left w:val="single" w:sz="4" w:space="0" w:color="auto"/>
            </w:tcBorders>
          </w:tcPr>
          <w:p w14:paraId="4AAFBF09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5EEDD7A" w14:textId="77777777" w:rsidTr="00F8303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72BCDF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5C4A1B5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208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37C8FC5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520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CA44B71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7451C61C" w14:textId="77777777" w:rsidTr="00F8303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7B390B4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EC2F4C6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78353049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520" w:type="dxa"/>
            <w:gridSpan w:val="7"/>
            <w:tcBorders>
              <w:left w:val="single" w:sz="4" w:space="0" w:color="auto"/>
            </w:tcBorders>
          </w:tcPr>
          <w:p w14:paraId="2B8A50FD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A9253F3" w14:textId="77777777" w:rsidTr="00F8303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2A15F7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9994685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38335973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520" w:type="dxa"/>
            <w:gridSpan w:val="7"/>
            <w:tcBorders>
              <w:left w:val="single" w:sz="4" w:space="0" w:color="auto"/>
            </w:tcBorders>
          </w:tcPr>
          <w:p w14:paraId="24FB5FAE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3AAB84E4" w14:textId="77777777" w:rsidR="00D33CDC" w:rsidRPr="00AA2803" w:rsidRDefault="00D33CDC" w:rsidP="00D33CDC"/>
    <w:p w14:paraId="61160315" w14:textId="77777777" w:rsidR="00362C9F" w:rsidRPr="00AA2803" w:rsidRDefault="00A237FB" w:rsidP="00362C9F">
      <w:pPr>
        <w:pStyle w:val="4"/>
        <w:rPr>
          <w:bCs w:val="0"/>
        </w:rPr>
      </w:pPr>
      <w:bookmarkStart w:id="124" w:name="_Toc435450881"/>
      <w:r w:rsidRPr="00AA2803">
        <w:rPr>
          <w:rFonts w:hint="eastAsia"/>
          <w:bCs w:val="0"/>
        </w:rPr>
        <w:t>市场管理员现金还款（</w:t>
      </w:r>
      <w:r w:rsidRPr="00AA2803">
        <w:rPr>
          <w:bCs w:val="0"/>
        </w:rPr>
        <w:t>FUND_</w:t>
      </w:r>
      <w:r w:rsidR="0058261E" w:rsidRPr="00AA2803">
        <w:rPr>
          <w:bCs w:val="0"/>
        </w:rPr>
        <w:t>MM_</w:t>
      </w:r>
      <w:r w:rsidRPr="00AA2803">
        <w:rPr>
          <w:bCs w:val="0"/>
        </w:rPr>
        <w:t>CASH_REPAY</w:t>
      </w:r>
      <w:r w:rsidRPr="00AA2803">
        <w:rPr>
          <w:rFonts w:hint="eastAsia"/>
          <w:bCs w:val="0"/>
        </w:rPr>
        <w:t>）</w:t>
      </w:r>
      <w:bookmarkEnd w:id="124"/>
    </w:p>
    <w:tbl>
      <w:tblPr>
        <w:tblW w:w="9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43"/>
        <w:gridCol w:w="698"/>
        <w:gridCol w:w="790"/>
        <w:gridCol w:w="1091"/>
        <w:gridCol w:w="390"/>
        <w:gridCol w:w="6"/>
        <w:gridCol w:w="1985"/>
        <w:gridCol w:w="1128"/>
        <w:gridCol w:w="288"/>
        <w:gridCol w:w="562"/>
        <w:gridCol w:w="145"/>
        <w:gridCol w:w="564"/>
        <w:gridCol w:w="1568"/>
      </w:tblGrid>
      <w:tr w:rsidR="00AA2803" w:rsidRPr="00AA2803" w14:paraId="20111350" w14:textId="77777777" w:rsidTr="00B51C22">
        <w:tc>
          <w:tcPr>
            <w:tcW w:w="12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248117D2" w14:textId="77777777" w:rsidR="00362C9F" w:rsidRPr="00AA2803" w:rsidRDefault="00362C9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B88F1" w14:textId="77777777" w:rsidR="00362C9F" w:rsidRPr="00AA2803" w:rsidRDefault="00362C9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现金上缴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29413B20" w14:textId="77777777" w:rsidR="00362C9F" w:rsidRPr="00AA2803" w:rsidRDefault="00362C9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60F98" w14:textId="77777777" w:rsidR="00362C9F" w:rsidRPr="00AA2803" w:rsidRDefault="00362C9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FUND_</w:t>
            </w:r>
            <w:r w:rsidR="0058261E" w:rsidRPr="00AA2803">
              <w:rPr>
                <w:rFonts w:ascii="新宋体" w:eastAsia="新宋体" w:hAnsi="新宋体"/>
                <w:b/>
                <w:sz w:val="24"/>
                <w:szCs w:val="22"/>
              </w:rPr>
              <w:t>MM_</w:t>
            </w: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CASH_REPAY</w:t>
            </w:r>
          </w:p>
        </w:tc>
      </w:tr>
      <w:tr w:rsidR="00AA2803" w:rsidRPr="00AA2803" w14:paraId="406AB268" w14:textId="77777777" w:rsidTr="00B51C22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horzCross" w:color="auto" w:fill="C0C0C0"/>
          </w:tcPr>
          <w:p w14:paraId="4A1E966A" w14:textId="77777777" w:rsidR="00362C9F" w:rsidRPr="00AA2803" w:rsidRDefault="00362C9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72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27D3CBF" w14:textId="77777777" w:rsidR="00362C9F" w:rsidRPr="00AA2803" w:rsidRDefault="00362C9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99035DD" w14:textId="77777777" w:rsidR="00362C9F" w:rsidRPr="00AA2803" w:rsidRDefault="00362C9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5C6F4E41" w14:textId="77777777" w:rsidR="00362C9F" w:rsidRPr="00AA2803" w:rsidRDefault="00362C9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3519EDD4" w14:textId="77777777" w:rsidR="00362C9F" w:rsidRPr="00AA2803" w:rsidRDefault="00362C9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3EC5AC2B" w14:textId="77777777" w:rsidR="00362C9F" w:rsidRPr="00AA2803" w:rsidRDefault="00362C9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530B24B1" w14:textId="77777777" w:rsidTr="00B51C22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B0FE1" w14:textId="77777777" w:rsidR="00362C9F" w:rsidRPr="00AA2803" w:rsidRDefault="00362C9F" w:rsidP="006164CE">
            <w:pPr>
              <w:pStyle w:val="af"/>
              <w:numPr>
                <w:ilvl w:val="0"/>
                <w:numId w:val="2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D0B3F" w14:textId="77777777" w:rsidR="00362C9F" w:rsidRPr="00AA2803" w:rsidRDefault="00362C9F" w:rsidP="0058261E">
            <w:pPr>
              <w:spacing w:before="60" w:after="60"/>
            </w:pPr>
            <w:r w:rsidRPr="00AA2803">
              <w:rPr>
                <w:rFonts w:ascii="新宋体" w:eastAsia="新宋体" w:hAnsi="新宋体" w:hint="eastAsia"/>
                <w:szCs w:val="22"/>
              </w:rPr>
              <w:t>上缴流水（</w:t>
            </w:r>
            <w:r w:rsidR="0058261E" w:rsidRPr="00AA2803">
              <w:rPr>
                <w:rFonts w:ascii="新宋体" w:eastAsia="新宋体" w:hAnsi="新宋体"/>
                <w:szCs w:val="22"/>
              </w:rPr>
              <w:t>JK</w:t>
            </w:r>
            <w:r w:rsidR="0058261E" w:rsidRPr="00AA2803">
              <w:rPr>
                <w:rFonts w:ascii="新宋体" w:eastAsia="新宋体" w:hAnsi="新宋体" w:hint="eastAsia"/>
                <w:szCs w:val="22"/>
              </w:rPr>
              <w:t>12345678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547ED" w14:textId="77777777" w:rsidR="00362C9F" w:rsidRPr="00AA2803" w:rsidRDefault="0058261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MCR_NO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53959" w14:textId="77777777" w:rsidR="00362C9F" w:rsidRPr="00AA2803" w:rsidRDefault="0058261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CHAR(10</w:t>
            </w:r>
            <w:r w:rsidR="00362C9F"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5D489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7775E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51AE0FE" w14:textId="77777777" w:rsidTr="00B51C22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B8871" w14:textId="77777777" w:rsidR="00362C9F" w:rsidRPr="00AA2803" w:rsidRDefault="00362C9F" w:rsidP="006164CE">
            <w:pPr>
              <w:pStyle w:val="af"/>
              <w:numPr>
                <w:ilvl w:val="0"/>
                <w:numId w:val="21"/>
              </w:numPr>
              <w:spacing w:before="60" w:after="60"/>
              <w:ind w:left="0" w:firstLineChars="0" w:firstLine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57B5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hint="eastAsia"/>
              </w:rPr>
              <w:t>市场</w:t>
            </w:r>
            <w:r w:rsidRPr="00AA2803">
              <w:t>管理员</w:t>
            </w:r>
          </w:p>
        </w:tc>
        <w:tc>
          <w:tcPr>
            <w:tcW w:w="2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76995" w14:textId="77777777" w:rsidR="00362C9F" w:rsidRPr="00AA2803" w:rsidRDefault="0058261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MARKET_ADMIN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A671F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NUMBER(4)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302FB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0E2E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2CC114F" w14:textId="77777777" w:rsidTr="00B51C22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62180" w14:textId="77777777" w:rsidR="00362C9F" w:rsidRPr="00AA2803" w:rsidRDefault="00362C9F" w:rsidP="006164CE">
            <w:pPr>
              <w:pStyle w:val="af"/>
              <w:numPr>
                <w:ilvl w:val="0"/>
                <w:numId w:val="21"/>
              </w:numPr>
              <w:spacing w:before="60" w:after="60"/>
              <w:ind w:left="0" w:firstLineChars="0" w:firstLine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0124C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还</w:t>
            </w:r>
            <w:r w:rsidRPr="00AA2803">
              <w:rPr>
                <w:rFonts w:ascii="新宋体" w:eastAsia="新宋体" w:hAnsi="新宋体"/>
                <w:szCs w:val="22"/>
              </w:rPr>
              <w:t>款</w:t>
            </w:r>
            <w:r w:rsidRPr="00AA2803"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2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AF5E7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RE</w:t>
            </w:r>
            <w:r w:rsidRPr="00AA2803">
              <w:rPr>
                <w:rFonts w:ascii="新宋体" w:eastAsia="新宋体" w:hAnsi="新宋体" w:hint="eastAsia"/>
                <w:szCs w:val="22"/>
              </w:rPr>
              <w:t>PAY_AMOUNT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88857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16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36141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A09A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DC18D94" w14:textId="77777777" w:rsidTr="00B51C22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C39D" w14:textId="77777777" w:rsidR="00362C9F" w:rsidRPr="00AA2803" w:rsidRDefault="00362C9F" w:rsidP="006164CE">
            <w:pPr>
              <w:pStyle w:val="af"/>
              <w:numPr>
                <w:ilvl w:val="0"/>
                <w:numId w:val="21"/>
              </w:numPr>
              <w:spacing w:before="60" w:after="60"/>
              <w:ind w:left="0" w:firstLineChars="0" w:firstLine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D358D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还款日期</w:t>
            </w:r>
          </w:p>
        </w:tc>
        <w:tc>
          <w:tcPr>
            <w:tcW w:w="2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C420F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RE</w:t>
            </w:r>
            <w:r w:rsidRPr="00AA2803">
              <w:rPr>
                <w:rFonts w:ascii="新宋体" w:eastAsia="新宋体" w:hAnsi="新宋体" w:hint="eastAsia"/>
                <w:szCs w:val="22"/>
              </w:rPr>
              <w:t>PA</w:t>
            </w:r>
            <w:r w:rsidRPr="00AA2803">
              <w:rPr>
                <w:rFonts w:ascii="新宋体" w:eastAsia="新宋体" w:hAnsi="新宋体"/>
                <w:szCs w:val="22"/>
              </w:rPr>
              <w:t>Y</w:t>
            </w:r>
            <w:r w:rsidRPr="00AA2803">
              <w:rPr>
                <w:rFonts w:ascii="新宋体" w:eastAsia="新宋体" w:hAnsi="新宋体" w:hint="eastAsia"/>
                <w:szCs w:val="22"/>
              </w:rPr>
              <w:t>_TIME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EF923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89CB1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00F23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488AEFB" w14:textId="77777777" w:rsidTr="00B51C22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134C4" w14:textId="77777777" w:rsidR="00362C9F" w:rsidRPr="00AA2803" w:rsidRDefault="00362C9F" w:rsidP="006164CE">
            <w:pPr>
              <w:pStyle w:val="af"/>
              <w:numPr>
                <w:ilvl w:val="0"/>
                <w:numId w:val="21"/>
              </w:numPr>
              <w:spacing w:before="60" w:after="60"/>
              <w:ind w:left="0" w:firstLineChars="0" w:firstLine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2206A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收款人</w:t>
            </w:r>
          </w:p>
        </w:tc>
        <w:tc>
          <w:tcPr>
            <w:tcW w:w="2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25AD9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RE</w:t>
            </w:r>
            <w:r w:rsidRPr="00AA2803">
              <w:rPr>
                <w:rFonts w:ascii="新宋体" w:eastAsia="新宋体" w:hAnsi="新宋体" w:hint="eastAsia"/>
                <w:szCs w:val="22"/>
              </w:rPr>
              <w:t>PA</w:t>
            </w:r>
            <w:r w:rsidRPr="00AA2803">
              <w:rPr>
                <w:rFonts w:ascii="新宋体" w:eastAsia="新宋体" w:hAnsi="新宋体"/>
                <w:szCs w:val="22"/>
              </w:rPr>
              <w:t>Y</w:t>
            </w:r>
            <w:r w:rsidRPr="00AA2803">
              <w:rPr>
                <w:rFonts w:ascii="新宋体" w:eastAsia="新宋体" w:hAnsi="新宋体" w:hint="eastAsia"/>
                <w:szCs w:val="22"/>
              </w:rPr>
              <w:t>_</w:t>
            </w:r>
            <w:r w:rsidR="0058261E" w:rsidRPr="00AA2803">
              <w:rPr>
                <w:rFonts w:ascii="新宋体" w:eastAsia="新宋体" w:hAnsi="新宋体"/>
                <w:szCs w:val="22"/>
              </w:rPr>
              <w:t>ADMIN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41698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NUMBER(4)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7DF1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34D49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813C2" w:rsidRPr="00AA2803" w14:paraId="7DF48920" w14:textId="77777777" w:rsidTr="00B51C22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F7DDA" w14:textId="77777777" w:rsidR="000813C2" w:rsidRPr="00AA2803" w:rsidRDefault="000813C2" w:rsidP="006164CE">
            <w:pPr>
              <w:pStyle w:val="af"/>
              <w:numPr>
                <w:ilvl w:val="0"/>
                <w:numId w:val="21"/>
              </w:numPr>
              <w:spacing w:before="60" w:after="60"/>
              <w:ind w:left="0" w:firstLineChars="0" w:firstLine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C7AC" w14:textId="293D983F" w:rsidR="000813C2" w:rsidRPr="00AA2803" w:rsidRDefault="000813C2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备注</w:t>
            </w:r>
          </w:p>
        </w:tc>
        <w:tc>
          <w:tcPr>
            <w:tcW w:w="2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E327" w14:textId="02847A3F" w:rsidR="000813C2" w:rsidRPr="00AA2803" w:rsidRDefault="000813C2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REMARK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4EEB" w14:textId="2F528799" w:rsidR="000813C2" w:rsidRPr="00AA2803" w:rsidRDefault="000813C2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A8209" w14:textId="129C5EC1" w:rsidR="000813C2" w:rsidRPr="00AA2803" w:rsidRDefault="000813C2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B65FD" w14:textId="77777777" w:rsidR="000813C2" w:rsidRPr="00AA2803" w:rsidRDefault="000813C2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04459D9" w14:textId="77777777" w:rsidTr="00B51C22">
        <w:tc>
          <w:tcPr>
            <w:tcW w:w="975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AAD9545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54A8B237" w14:textId="77777777" w:rsidTr="00B51C22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37B53E" w14:textId="77777777" w:rsidR="00362C9F" w:rsidRPr="00AA2803" w:rsidRDefault="00362C9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1930FC71" w14:textId="77777777" w:rsidR="00362C9F" w:rsidRPr="00AA2803" w:rsidRDefault="00362C9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6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07514AA1" w14:textId="77777777" w:rsidR="00362C9F" w:rsidRPr="00AA2803" w:rsidRDefault="00362C9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363D2DE7" w14:textId="77777777" w:rsidTr="00B51C22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C9DCDE" w14:textId="77777777" w:rsidR="0058261E" w:rsidRPr="00AA2803" w:rsidRDefault="0058261E" w:rsidP="0058261E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92B1846" w14:textId="77777777" w:rsidR="0058261E" w:rsidRPr="00AA2803" w:rsidRDefault="0058261E" w:rsidP="0058261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PK_</w:t>
            </w:r>
            <w:r w:rsidRPr="00AA2803">
              <w:rPr>
                <w:rFonts w:ascii="新宋体" w:eastAsia="新宋体" w:hAnsi="新宋体"/>
                <w:szCs w:val="22"/>
              </w:rPr>
              <w:t>FUND_MM_CASH_REPAY</w:t>
            </w:r>
          </w:p>
        </w:tc>
        <w:tc>
          <w:tcPr>
            <w:tcW w:w="6246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54F1749" w14:textId="77777777" w:rsidR="0058261E" w:rsidRPr="00AA2803" w:rsidRDefault="0058261E" w:rsidP="0058261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MCR_NO</w:t>
            </w:r>
          </w:p>
        </w:tc>
      </w:tr>
      <w:tr w:rsidR="00AA2803" w:rsidRPr="00AA2803" w14:paraId="2E2FFFD7" w14:textId="77777777" w:rsidTr="00B51C22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16BD59" w14:textId="77777777" w:rsidR="00362C9F" w:rsidRPr="00AA2803" w:rsidRDefault="00362C9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576AF5A5" w14:textId="77777777" w:rsidR="00362C9F" w:rsidRPr="00AA2803" w:rsidRDefault="00362C9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3D5E8D83" w14:textId="77777777" w:rsidR="00362C9F" w:rsidRPr="00AA2803" w:rsidRDefault="00362C9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6F67BADF" w14:textId="77777777" w:rsidR="00362C9F" w:rsidRPr="00AA2803" w:rsidRDefault="00362C9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7978E682" w14:textId="77777777" w:rsidR="00362C9F" w:rsidRPr="00AA2803" w:rsidRDefault="00362C9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40CD5F6E" w14:textId="77777777" w:rsidTr="00B51C22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76A344" w14:textId="77777777" w:rsidR="00362C9F" w:rsidRPr="00AA2803" w:rsidRDefault="00362C9F" w:rsidP="00B51C22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C62181C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A43AAAF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0F7FB7B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477538F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EB6B3F" w:rsidRPr="00AA2803" w14:paraId="56504A31" w14:textId="77777777" w:rsidTr="000A75D8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D2C792" w14:textId="77777777" w:rsidR="00EB6B3F" w:rsidRPr="00AA2803" w:rsidRDefault="00EB6B3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2E3EDFE4" w14:textId="77777777" w:rsidR="00EB6B3F" w:rsidRPr="00AA2803" w:rsidRDefault="00EB6B3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3D1FFBFB" w14:textId="77777777" w:rsidR="00EB6B3F" w:rsidRPr="00AA2803" w:rsidRDefault="00EB6B3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0F1290F9" w14:textId="77777777" w:rsidR="00EB6B3F" w:rsidRPr="00AA2803" w:rsidRDefault="00EB6B3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EB6B3F" w:rsidRPr="00AA2803" w14:paraId="3AE13381" w14:textId="77777777" w:rsidTr="000A75D8">
        <w:trPr>
          <w:trHeight w:val="231"/>
        </w:trPr>
        <w:tc>
          <w:tcPr>
            <w:tcW w:w="535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14:paraId="613B1A4F" w14:textId="77777777" w:rsidR="00EB6B3F" w:rsidRPr="00AA2803" w:rsidRDefault="00EB6B3F" w:rsidP="009F5219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36D20BE" w14:textId="77158B89" w:rsidR="00EB6B3F" w:rsidRPr="00AA2803" w:rsidRDefault="00EB6B3F" w:rsidP="009F52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IDX_FUND_MM_CR_MM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C8DDCE8" w14:textId="0B0F38FE" w:rsidR="00EB6B3F" w:rsidRPr="00AA2803" w:rsidRDefault="00EB6B3F" w:rsidP="009F52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MARKET_ADMIN</w:t>
            </w:r>
          </w:p>
        </w:tc>
        <w:tc>
          <w:tcPr>
            <w:tcW w:w="312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9609FD9" w14:textId="77777777" w:rsidR="00EB6B3F" w:rsidRPr="00AA2803" w:rsidRDefault="00EB6B3F" w:rsidP="009F52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EB6B3F" w:rsidRPr="00AA2803" w14:paraId="5023E85C" w14:textId="77777777" w:rsidTr="000A75D8">
        <w:trPr>
          <w:trHeight w:val="231"/>
        </w:trPr>
        <w:tc>
          <w:tcPr>
            <w:tcW w:w="53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5D972C6" w14:textId="77777777" w:rsidR="00EB6B3F" w:rsidRPr="00AA2803" w:rsidRDefault="00EB6B3F" w:rsidP="009F5219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21517A2" w14:textId="3BACA1DA" w:rsidR="00EB6B3F" w:rsidRDefault="00EB6B3F" w:rsidP="009F52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IDX_FUND_MM_CR_DATE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E386582" w14:textId="5CAD819A" w:rsidR="00EB6B3F" w:rsidRPr="00AA2803" w:rsidRDefault="00EB6B3F" w:rsidP="009F52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RE</w:t>
            </w:r>
            <w:r w:rsidRPr="00AA2803">
              <w:rPr>
                <w:rFonts w:ascii="新宋体" w:eastAsia="新宋体" w:hAnsi="新宋体" w:hint="eastAsia"/>
                <w:szCs w:val="22"/>
              </w:rPr>
              <w:t>PA</w:t>
            </w:r>
            <w:r w:rsidRPr="00AA2803">
              <w:rPr>
                <w:rFonts w:ascii="新宋体" w:eastAsia="新宋体" w:hAnsi="新宋体"/>
                <w:szCs w:val="22"/>
              </w:rPr>
              <w:t>Y</w:t>
            </w:r>
            <w:r w:rsidRPr="00AA2803">
              <w:rPr>
                <w:rFonts w:ascii="新宋体" w:eastAsia="新宋体" w:hAnsi="新宋体" w:hint="eastAsia"/>
                <w:szCs w:val="22"/>
              </w:rPr>
              <w:t>_TIME</w:t>
            </w:r>
          </w:p>
        </w:tc>
        <w:tc>
          <w:tcPr>
            <w:tcW w:w="312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49B2D42" w14:textId="77777777" w:rsidR="00EB6B3F" w:rsidRPr="00AA2803" w:rsidRDefault="00EB6B3F" w:rsidP="009F52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F5219" w:rsidRPr="00AA2803" w14:paraId="4097D44B" w14:textId="77777777" w:rsidTr="00B51C22">
        <w:tc>
          <w:tcPr>
            <w:tcW w:w="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81B660" w14:textId="77777777" w:rsidR="009F5219" w:rsidRPr="00AA2803" w:rsidRDefault="009F5219" w:rsidP="009F52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5" w:type="dxa"/>
            <w:gridSpan w:val="1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3E6AE6" w14:textId="77777777" w:rsidR="009F5219" w:rsidRPr="00AA2803" w:rsidRDefault="009F5219" w:rsidP="009F52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F5219" w:rsidRPr="00AA2803" w14:paraId="619A03D9" w14:textId="77777777" w:rsidTr="00B51C22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B819D0" w14:textId="77777777" w:rsidR="009F5219" w:rsidRPr="00AA2803" w:rsidRDefault="009F5219" w:rsidP="009F52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00C30EDE" w14:textId="77777777" w:rsidR="009F5219" w:rsidRPr="00AA2803" w:rsidRDefault="009F5219" w:rsidP="009F52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561E0701" w14:textId="77777777" w:rsidR="009F5219" w:rsidRPr="00AA2803" w:rsidRDefault="009F5219" w:rsidP="009F52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58FF9F95" w14:textId="77777777" w:rsidR="009F5219" w:rsidRPr="00AA2803" w:rsidRDefault="009F5219" w:rsidP="009F52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9F5219" w:rsidRPr="00AA2803" w14:paraId="395670EA" w14:textId="77777777" w:rsidTr="00B51C22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928B2C" w14:textId="77777777" w:rsidR="009F5219" w:rsidRPr="00AA2803" w:rsidRDefault="009F5219" w:rsidP="009F5219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CF2140A" w14:textId="77777777" w:rsidR="009F5219" w:rsidRPr="00AA2803" w:rsidRDefault="009F5219" w:rsidP="009F52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DF7A39D" w14:textId="77777777" w:rsidR="009F5219" w:rsidRPr="00AA2803" w:rsidRDefault="009F5219" w:rsidP="009F52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04CB207" w14:textId="77777777" w:rsidR="009F5219" w:rsidRPr="00AA2803" w:rsidRDefault="009F5219" w:rsidP="009F52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F5219" w:rsidRPr="00AA2803" w14:paraId="415DD307" w14:textId="77777777" w:rsidTr="00B51C22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368797" w14:textId="77777777" w:rsidR="009F5219" w:rsidRPr="00AA2803" w:rsidRDefault="009F5219" w:rsidP="009F5219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AFC89BD" w14:textId="77777777" w:rsidR="009F5219" w:rsidRPr="00AA2803" w:rsidRDefault="009F5219" w:rsidP="009F52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53D085A" w14:textId="77777777" w:rsidR="009F5219" w:rsidRPr="00AA2803" w:rsidRDefault="009F5219" w:rsidP="009F52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17645BA" w14:textId="77777777" w:rsidR="009F5219" w:rsidRPr="00AA2803" w:rsidRDefault="009F5219" w:rsidP="009F52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477580F2" w14:textId="77777777" w:rsidR="00362C9F" w:rsidRPr="00AA2803" w:rsidRDefault="00362C9F" w:rsidP="00362C9F"/>
    <w:p w14:paraId="01E08FBF" w14:textId="77777777" w:rsidR="00C528FD" w:rsidRPr="00AA2803" w:rsidRDefault="00C528FD" w:rsidP="00C528FD">
      <w:pPr>
        <w:pStyle w:val="3"/>
      </w:pPr>
      <w:bookmarkStart w:id="125" w:name="_Toc435450882"/>
      <w:r w:rsidRPr="00AA2803">
        <w:rPr>
          <w:rFonts w:hint="eastAsia"/>
        </w:rPr>
        <w:t>物品管理</w:t>
      </w:r>
      <w:bookmarkEnd w:id="125"/>
    </w:p>
    <w:p w14:paraId="1EF73EF9" w14:textId="77777777" w:rsidR="00C528FD" w:rsidRPr="00AA2803" w:rsidRDefault="00C528FD" w:rsidP="00C528FD">
      <w:pPr>
        <w:pStyle w:val="4"/>
      </w:pPr>
      <w:bookmarkStart w:id="126" w:name="_Toc435450883"/>
      <w:r w:rsidRPr="00AA2803">
        <w:rPr>
          <w:rFonts w:hint="eastAsia"/>
        </w:rPr>
        <w:t>物品（</w:t>
      </w:r>
      <w:r w:rsidRPr="00AA2803">
        <w:rPr>
          <w:rFonts w:hint="eastAsia"/>
        </w:rPr>
        <w:t>ITEM_</w:t>
      </w:r>
      <w:r w:rsidRPr="00AA2803">
        <w:t>ITEMS</w:t>
      </w:r>
      <w:r w:rsidRPr="00AA2803">
        <w:rPr>
          <w:rFonts w:hint="eastAsia"/>
        </w:rPr>
        <w:t>）</w:t>
      </w:r>
      <w:bookmarkEnd w:id="126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208"/>
        <w:gridCol w:w="709"/>
        <w:gridCol w:w="425"/>
        <w:gridCol w:w="1131"/>
        <w:gridCol w:w="1125"/>
        <w:gridCol w:w="853"/>
        <w:gridCol w:w="145"/>
        <w:gridCol w:w="564"/>
        <w:gridCol w:w="1568"/>
      </w:tblGrid>
      <w:tr w:rsidR="00AA2803" w:rsidRPr="00AA2803" w14:paraId="28901176" w14:textId="77777777" w:rsidTr="00061181">
        <w:tc>
          <w:tcPr>
            <w:tcW w:w="1229" w:type="dxa"/>
            <w:gridSpan w:val="3"/>
            <w:shd w:val="clear" w:color="auto" w:fill="C0C0C0"/>
          </w:tcPr>
          <w:p w14:paraId="0E378CDC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04239976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物品</w:t>
            </w:r>
          </w:p>
        </w:tc>
        <w:tc>
          <w:tcPr>
            <w:tcW w:w="1131" w:type="dxa"/>
            <w:shd w:val="clear" w:color="auto" w:fill="C0C0C0"/>
          </w:tcPr>
          <w:p w14:paraId="64C2E68F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2413D99D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ITEM_ITEMS</w:t>
            </w:r>
          </w:p>
        </w:tc>
      </w:tr>
      <w:tr w:rsidR="00AA2803" w:rsidRPr="00AA2803" w14:paraId="6CE8DA0A" w14:textId="77777777" w:rsidTr="00061181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39FAA2E6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5F4832E3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6FD5066E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5A648D3D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5E8B50EC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21AC5FED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259F11FC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3C01B4C2" w14:textId="77777777" w:rsidR="00C528FD" w:rsidRPr="00AA2803" w:rsidRDefault="00C528FD" w:rsidP="006164CE">
            <w:pPr>
              <w:pStyle w:val="af"/>
              <w:numPr>
                <w:ilvl w:val="0"/>
                <w:numId w:val="6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28804B86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物品编码（IT</w:t>
            </w:r>
            <w:r w:rsidRPr="00AA2803">
              <w:rPr>
                <w:rFonts w:ascii="新宋体" w:eastAsia="新宋体" w:hAnsi="新宋体"/>
                <w:szCs w:val="22"/>
              </w:rPr>
              <w:t>123456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265" w:type="dxa"/>
            <w:gridSpan w:val="3"/>
          </w:tcPr>
          <w:p w14:paraId="5CDE0D5F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ITEM_CODE</w:t>
            </w:r>
          </w:p>
        </w:tc>
        <w:tc>
          <w:tcPr>
            <w:tcW w:w="1978" w:type="dxa"/>
            <w:gridSpan w:val="2"/>
          </w:tcPr>
          <w:p w14:paraId="4DB3F078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CHAR</w:t>
            </w:r>
            <w:r w:rsidRPr="00AA2803">
              <w:rPr>
                <w:rFonts w:ascii="新宋体" w:eastAsia="新宋体" w:hAnsi="新宋体"/>
                <w:szCs w:val="22"/>
              </w:rPr>
              <w:t>(8)</w:t>
            </w:r>
          </w:p>
        </w:tc>
        <w:tc>
          <w:tcPr>
            <w:tcW w:w="709" w:type="dxa"/>
            <w:gridSpan w:val="2"/>
          </w:tcPr>
          <w:p w14:paraId="0B1D0835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3D0A035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179D1A6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6281A66B" w14:textId="77777777" w:rsidR="00C528FD" w:rsidRPr="00AA2803" w:rsidRDefault="00C528FD" w:rsidP="006164CE">
            <w:pPr>
              <w:pStyle w:val="af"/>
              <w:numPr>
                <w:ilvl w:val="0"/>
                <w:numId w:val="6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22DA47B7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物品名称</w:t>
            </w:r>
          </w:p>
        </w:tc>
        <w:tc>
          <w:tcPr>
            <w:tcW w:w="2265" w:type="dxa"/>
            <w:gridSpan w:val="3"/>
          </w:tcPr>
          <w:p w14:paraId="2AFE0016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ITEM_NAME</w:t>
            </w:r>
          </w:p>
        </w:tc>
        <w:tc>
          <w:tcPr>
            <w:tcW w:w="1978" w:type="dxa"/>
            <w:gridSpan w:val="2"/>
          </w:tcPr>
          <w:p w14:paraId="6D562634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1D048D68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2B193A4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6D8587D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396C8354" w14:textId="77777777" w:rsidR="00C528FD" w:rsidRPr="00AA2803" w:rsidRDefault="00C528FD" w:rsidP="006164CE">
            <w:pPr>
              <w:pStyle w:val="af"/>
              <w:numPr>
                <w:ilvl w:val="0"/>
                <w:numId w:val="6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12F705EF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单位名称</w:t>
            </w:r>
          </w:p>
        </w:tc>
        <w:tc>
          <w:tcPr>
            <w:tcW w:w="2265" w:type="dxa"/>
            <w:gridSpan w:val="3"/>
          </w:tcPr>
          <w:p w14:paraId="29AB6DA7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BASE_UNIT_NAME</w:t>
            </w:r>
          </w:p>
        </w:tc>
        <w:tc>
          <w:tcPr>
            <w:tcW w:w="1978" w:type="dxa"/>
            <w:gridSpan w:val="2"/>
          </w:tcPr>
          <w:p w14:paraId="309A729D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VARCHAR2(500)</w:t>
            </w:r>
          </w:p>
        </w:tc>
        <w:tc>
          <w:tcPr>
            <w:tcW w:w="709" w:type="dxa"/>
            <w:gridSpan w:val="2"/>
          </w:tcPr>
          <w:p w14:paraId="302BCDCC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B82E001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A118A97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34C769E2" w14:textId="77777777" w:rsidR="00C528FD" w:rsidRPr="00AA2803" w:rsidRDefault="00C528FD" w:rsidP="006164CE">
            <w:pPr>
              <w:pStyle w:val="af"/>
              <w:numPr>
                <w:ilvl w:val="0"/>
                <w:numId w:val="6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135DEF6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状态（1-启用，2-</w:t>
            </w:r>
            <w:r w:rsidR="00CD7C7B">
              <w:rPr>
                <w:rFonts w:ascii="新宋体" w:eastAsia="新宋体" w:hAnsi="新宋体" w:hint="eastAsia"/>
                <w:szCs w:val="22"/>
              </w:rPr>
              <w:t>删除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265" w:type="dxa"/>
            <w:gridSpan w:val="3"/>
          </w:tcPr>
          <w:p w14:paraId="6AB777BB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STATUS</w:t>
            </w:r>
          </w:p>
        </w:tc>
        <w:tc>
          <w:tcPr>
            <w:tcW w:w="1978" w:type="dxa"/>
            <w:gridSpan w:val="2"/>
          </w:tcPr>
          <w:p w14:paraId="1B791E26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108649C9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AC95D6B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1</w:t>
            </w:r>
          </w:p>
        </w:tc>
      </w:tr>
      <w:tr w:rsidR="00AA2803" w:rsidRPr="00AA2803" w14:paraId="6EB0E919" w14:textId="77777777" w:rsidTr="00061181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3DFEAFF4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7B57BC87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EB4C89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4E3DF56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4FBCF97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6B07E80B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E87DCD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452F1DEE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PK_ITEM_ITEMS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3B9C0210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ITEM_CODE</w:t>
            </w:r>
          </w:p>
        </w:tc>
      </w:tr>
      <w:tr w:rsidR="00AA2803" w:rsidRPr="00AA2803" w14:paraId="6CC98CA0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5DCBBC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E5DA7C4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9F9D415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04A0737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3039DCC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1D682F10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24B729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1A935C11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223FA62F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7ED720C7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1E116BFB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47C1936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E2391A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1B56E71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85AB047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A297BB7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409E08CA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DFFEAA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7739959F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772DFB1B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3A072EE0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45DB792" w14:textId="77777777" w:rsidTr="00061181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C3F6D1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3DE063B4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C566DEC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584B4E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84DE56D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F674443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7B2AAFC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2D27AB95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AC3D18D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54AC765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70D037DE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7EFC391B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453FC5F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5EE46D2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11FE260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3F3C288F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01ECCBD3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5505B47C" w14:textId="77777777" w:rsidR="00C528FD" w:rsidRPr="00AA2803" w:rsidRDefault="00C528FD" w:rsidP="00C528FD"/>
    <w:p w14:paraId="56E9E012" w14:textId="77777777" w:rsidR="003012C2" w:rsidRPr="00AA2803" w:rsidRDefault="003012C2" w:rsidP="003158AB">
      <w:pPr>
        <w:pStyle w:val="4"/>
      </w:pPr>
      <w:bookmarkStart w:id="127" w:name="_Toc435450884"/>
      <w:r w:rsidRPr="00AA2803">
        <w:rPr>
          <w:rFonts w:hint="eastAsia"/>
        </w:rPr>
        <w:t>物品</w:t>
      </w:r>
      <w:r w:rsidR="003158AB" w:rsidRPr="00AA2803">
        <w:rPr>
          <w:rFonts w:hint="eastAsia"/>
        </w:rPr>
        <w:t>库存</w:t>
      </w:r>
      <w:r w:rsidRPr="00AA2803">
        <w:rPr>
          <w:rFonts w:hint="eastAsia"/>
        </w:rPr>
        <w:t>（</w:t>
      </w:r>
      <w:r w:rsidRPr="00AA2803">
        <w:rPr>
          <w:rFonts w:hint="eastAsia"/>
        </w:rPr>
        <w:t>ITEM_</w:t>
      </w:r>
      <w:r w:rsidR="003158AB" w:rsidRPr="00AA2803">
        <w:t>QUANTITY</w:t>
      </w:r>
      <w:r w:rsidRPr="00AA2803">
        <w:rPr>
          <w:rFonts w:hint="eastAsia"/>
        </w:rPr>
        <w:t>）</w:t>
      </w:r>
      <w:bookmarkEnd w:id="127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208"/>
        <w:gridCol w:w="709"/>
        <w:gridCol w:w="425"/>
        <w:gridCol w:w="1131"/>
        <w:gridCol w:w="1125"/>
        <w:gridCol w:w="853"/>
        <w:gridCol w:w="145"/>
        <w:gridCol w:w="564"/>
        <w:gridCol w:w="1568"/>
      </w:tblGrid>
      <w:tr w:rsidR="00AA2803" w:rsidRPr="00AA2803" w14:paraId="4A4AE4C4" w14:textId="77777777" w:rsidTr="004875C9">
        <w:tc>
          <w:tcPr>
            <w:tcW w:w="1229" w:type="dxa"/>
            <w:gridSpan w:val="3"/>
            <w:shd w:val="clear" w:color="auto" w:fill="C0C0C0"/>
          </w:tcPr>
          <w:p w14:paraId="65460960" w14:textId="77777777" w:rsidR="003012C2" w:rsidRPr="00AA2803" w:rsidRDefault="003012C2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4AE284DC" w14:textId="77777777" w:rsidR="003012C2" w:rsidRPr="00AA2803" w:rsidRDefault="003012C2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物品</w:t>
            </w:r>
            <w:r w:rsidR="003158AB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库存</w:t>
            </w:r>
          </w:p>
        </w:tc>
        <w:tc>
          <w:tcPr>
            <w:tcW w:w="1131" w:type="dxa"/>
            <w:shd w:val="clear" w:color="auto" w:fill="C0C0C0"/>
          </w:tcPr>
          <w:p w14:paraId="6F0FD5B8" w14:textId="77777777" w:rsidR="003012C2" w:rsidRPr="00AA2803" w:rsidRDefault="003012C2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4D86DFF7" w14:textId="77777777" w:rsidR="003012C2" w:rsidRPr="00AA2803" w:rsidRDefault="003158AB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ITEM_QUANTITY</w:t>
            </w:r>
          </w:p>
        </w:tc>
      </w:tr>
      <w:tr w:rsidR="00AA2803" w:rsidRPr="00AA2803" w14:paraId="1215E4F8" w14:textId="77777777" w:rsidTr="004875C9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36370B78" w14:textId="77777777" w:rsidR="003012C2" w:rsidRPr="00AA2803" w:rsidRDefault="003012C2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78BFD361" w14:textId="77777777" w:rsidR="003012C2" w:rsidRPr="00AA2803" w:rsidRDefault="003012C2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721D39CE" w14:textId="77777777" w:rsidR="003012C2" w:rsidRPr="00AA2803" w:rsidRDefault="003012C2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663F808E" w14:textId="77777777" w:rsidR="003012C2" w:rsidRPr="00AA2803" w:rsidRDefault="003012C2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2D33B701" w14:textId="77777777" w:rsidR="003012C2" w:rsidRPr="00AA2803" w:rsidRDefault="003012C2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34007F06" w14:textId="77777777" w:rsidR="003012C2" w:rsidRPr="00AA2803" w:rsidRDefault="003012C2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690F92F7" w14:textId="77777777" w:rsidTr="004875C9">
        <w:tc>
          <w:tcPr>
            <w:tcW w:w="390" w:type="dxa"/>
            <w:tcBorders>
              <w:top w:val="single" w:sz="4" w:space="0" w:color="auto"/>
            </w:tcBorders>
          </w:tcPr>
          <w:p w14:paraId="6CFDC520" w14:textId="77777777" w:rsidR="003012C2" w:rsidRPr="00AA2803" w:rsidRDefault="003012C2" w:rsidP="006164CE">
            <w:pPr>
              <w:pStyle w:val="af"/>
              <w:numPr>
                <w:ilvl w:val="0"/>
                <w:numId w:val="6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E803DF5" w14:textId="77777777" w:rsidR="003012C2" w:rsidRPr="00AA2803" w:rsidRDefault="003012C2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物品编码（IT</w:t>
            </w:r>
            <w:r w:rsidRPr="00AA2803">
              <w:rPr>
                <w:rFonts w:ascii="新宋体" w:eastAsia="新宋体" w:hAnsi="新宋体"/>
                <w:szCs w:val="22"/>
              </w:rPr>
              <w:t>123456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265" w:type="dxa"/>
            <w:gridSpan w:val="3"/>
          </w:tcPr>
          <w:p w14:paraId="78D5B80B" w14:textId="77777777" w:rsidR="003012C2" w:rsidRPr="00AA2803" w:rsidRDefault="003012C2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ITEM_CODE</w:t>
            </w:r>
          </w:p>
        </w:tc>
        <w:tc>
          <w:tcPr>
            <w:tcW w:w="1978" w:type="dxa"/>
            <w:gridSpan w:val="2"/>
          </w:tcPr>
          <w:p w14:paraId="3A02683F" w14:textId="77777777" w:rsidR="003012C2" w:rsidRPr="00AA2803" w:rsidRDefault="003012C2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CHAR</w:t>
            </w:r>
            <w:r w:rsidRPr="00AA2803">
              <w:rPr>
                <w:rFonts w:ascii="新宋体" w:eastAsia="新宋体" w:hAnsi="新宋体"/>
                <w:szCs w:val="22"/>
              </w:rPr>
              <w:t>(8)</w:t>
            </w:r>
          </w:p>
        </w:tc>
        <w:tc>
          <w:tcPr>
            <w:tcW w:w="709" w:type="dxa"/>
            <w:gridSpan w:val="2"/>
          </w:tcPr>
          <w:p w14:paraId="0966023F" w14:textId="77777777" w:rsidR="003012C2" w:rsidRPr="00AA2803" w:rsidRDefault="003012C2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970D7B2" w14:textId="77777777" w:rsidR="003012C2" w:rsidRPr="00AA2803" w:rsidRDefault="003012C2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B6613" w:rsidRPr="00AA2803" w14:paraId="52AE30E8" w14:textId="77777777" w:rsidTr="004875C9">
        <w:tc>
          <w:tcPr>
            <w:tcW w:w="390" w:type="dxa"/>
            <w:tcBorders>
              <w:top w:val="single" w:sz="4" w:space="0" w:color="auto"/>
            </w:tcBorders>
          </w:tcPr>
          <w:p w14:paraId="1585FCA1" w14:textId="77777777" w:rsidR="00BB6613" w:rsidRPr="00AA2803" w:rsidRDefault="00BB6613" w:rsidP="00BB6613">
            <w:pPr>
              <w:pStyle w:val="af"/>
              <w:numPr>
                <w:ilvl w:val="0"/>
                <w:numId w:val="6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039595F" w14:textId="1F5B945A" w:rsidR="00BB6613" w:rsidRPr="00AA2803" w:rsidRDefault="00BB6613" w:rsidP="00B862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所在仓库</w:t>
            </w:r>
          </w:p>
        </w:tc>
        <w:tc>
          <w:tcPr>
            <w:tcW w:w="2265" w:type="dxa"/>
            <w:gridSpan w:val="3"/>
          </w:tcPr>
          <w:p w14:paraId="432663C8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WAREHOUSE_CODE</w:t>
            </w:r>
          </w:p>
        </w:tc>
        <w:tc>
          <w:tcPr>
            <w:tcW w:w="1978" w:type="dxa"/>
            <w:gridSpan w:val="2"/>
          </w:tcPr>
          <w:p w14:paraId="32CEDA6E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CHAR(4)</w:t>
            </w:r>
          </w:p>
        </w:tc>
        <w:tc>
          <w:tcPr>
            <w:tcW w:w="709" w:type="dxa"/>
            <w:gridSpan w:val="2"/>
          </w:tcPr>
          <w:p w14:paraId="449E8195" w14:textId="532AADD3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FDDFFE2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B6613" w:rsidRPr="00AA2803" w14:paraId="04741052" w14:textId="77777777" w:rsidTr="004875C9">
        <w:tc>
          <w:tcPr>
            <w:tcW w:w="390" w:type="dxa"/>
            <w:tcBorders>
              <w:top w:val="single" w:sz="4" w:space="0" w:color="auto"/>
            </w:tcBorders>
          </w:tcPr>
          <w:p w14:paraId="7F9709C5" w14:textId="77777777" w:rsidR="00BB6613" w:rsidRPr="00AA2803" w:rsidRDefault="00BB6613" w:rsidP="00BB6613">
            <w:pPr>
              <w:pStyle w:val="af"/>
              <w:numPr>
                <w:ilvl w:val="0"/>
                <w:numId w:val="6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05ED46F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物品名称</w:t>
            </w:r>
          </w:p>
        </w:tc>
        <w:tc>
          <w:tcPr>
            <w:tcW w:w="2265" w:type="dxa"/>
            <w:gridSpan w:val="3"/>
          </w:tcPr>
          <w:p w14:paraId="3108888E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ITEM_NAME</w:t>
            </w:r>
          </w:p>
        </w:tc>
        <w:tc>
          <w:tcPr>
            <w:tcW w:w="1978" w:type="dxa"/>
            <w:gridSpan w:val="2"/>
          </w:tcPr>
          <w:p w14:paraId="2F6B8E72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4C44839B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B79A321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B6613" w:rsidRPr="00AA2803" w14:paraId="31AFD9D9" w14:textId="77777777" w:rsidTr="004875C9">
        <w:tc>
          <w:tcPr>
            <w:tcW w:w="390" w:type="dxa"/>
            <w:tcBorders>
              <w:top w:val="single" w:sz="4" w:space="0" w:color="auto"/>
            </w:tcBorders>
          </w:tcPr>
          <w:p w14:paraId="73A2B97B" w14:textId="77777777" w:rsidR="00BB6613" w:rsidRPr="00AA2803" w:rsidRDefault="00BB6613" w:rsidP="00BB6613">
            <w:pPr>
              <w:pStyle w:val="af"/>
              <w:numPr>
                <w:ilvl w:val="0"/>
                <w:numId w:val="6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44B29D84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物品数量</w:t>
            </w:r>
          </w:p>
        </w:tc>
        <w:tc>
          <w:tcPr>
            <w:tcW w:w="2265" w:type="dxa"/>
            <w:gridSpan w:val="3"/>
          </w:tcPr>
          <w:p w14:paraId="1351B848" w14:textId="4AAF18BD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QUANTITY</w:t>
            </w:r>
          </w:p>
        </w:tc>
        <w:tc>
          <w:tcPr>
            <w:tcW w:w="1978" w:type="dxa"/>
            <w:gridSpan w:val="2"/>
          </w:tcPr>
          <w:p w14:paraId="41176824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NUMBER(10)</w:t>
            </w:r>
          </w:p>
        </w:tc>
        <w:tc>
          <w:tcPr>
            <w:tcW w:w="709" w:type="dxa"/>
            <w:gridSpan w:val="2"/>
          </w:tcPr>
          <w:p w14:paraId="3A02F995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F2D8E11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B6613" w:rsidRPr="00AA2803" w14:paraId="739FC1DF" w14:textId="77777777" w:rsidTr="004875C9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42453219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BB6613" w:rsidRPr="00AA2803" w14:paraId="63E39E34" w14:textId="77777777" w:rsidTr="004875C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DD6B37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36709B4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2EC075E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BB6613" w:rsidRPr="00AA2803" w14:paraId="783F39E0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3910E0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5E492F00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PK_ITEM_QUANTITY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389CF3BC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ITEM_CODE,WAREHOUSE_CODE</w:t>
            </w:r>
          </w:p>
        </w:tc>
      </w:tr>
      <w:tr w:rsidR="00BB6613" w:rsidRPr="00AA2803" w14:paraId="4A1B0CA6" w14:textId="77777777" w:rsidTr="004875C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9C4AA0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2E7A688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BEC710C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8B99156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2094EA6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BB6613" w:rsidRPr="00AA2803" w14:paraId="4333F505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C12728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2F07DDC2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5BD3261B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4E69B05A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479F3EAB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B6613" w:rsidRPr="00AA2803" w14:paraId="695A6B67" w14:textId="77777777" w:rsidTr="004875C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4BA4EC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002BEFC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465ADCD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BC96CA9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BB6613" w:rsidRPr="00AA2803" w14:paraId="41B7E5C9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D750B8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7B4077CF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73413FA6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2933C276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B6613" w:rsidRPr="00AA2803" w14:paraId="1F00C2DF" w14:textId="77777777" w:rsidTr="004875C9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F71D58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112DA432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B6613" w:rsidRPr="00AA2803" w14:paraId="24EA922B" w14:textId="77777777" w:rsidTr="004875C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409B08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</w:t>
            </w: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88880AF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7BDA04D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0BB8503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BB6613" w:rsidRPr="00AA2803" w14:paraId="3597EA08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5F63970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20651E8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2781116B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1D85EB13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B6613" w:rsidRPr="00AA2803" w14:paraId="1199657E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F9FC3E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44E8700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639DF8D8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3E605B3F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44D751F0" w14:textId="77777777" w:rsidR="003012C2" w:rsidRPr="00AA2803" w:rsidRDefault="003012C2" w:rsidP="003012C2"/>
    <w:p w14:paraId="136F42C0" w14:textId="77777777" w:rsidR="00C528FD" w:rsidRPr="00AA2803" w:rsidRDefault="00C528FD" w:rsidP="00C528FD">
      <w:pPr>
        <w:pStyle w:val="4"/>
      </w:pPr>
      <w:bookmarkStart w:id="128" w:name="_Toc435450885"/>
      <w:r w:rsidRPr="00AA2803">
        <w:rPr>
          <w:rFonts w:hint="eastAsia"/>
        </w:rPr>
        <w:t>物品入库（</w:t>
      </w:r>
      <w:r w:rsidRPr="00AA2803">
        <w:rPr>
          <w:rFonts w:hint="eastAsia"/>
        </w:rPr>
        <w:t>ITEM_</w:t>
      </w:r>
      <w:r w:rsidRPr="00AA2803">
        <w:t>RECEIPT</w:t>
      </w:r>
      <w:r w:rsidRPr="00AA2803">
        <w:rPr>
          <w:rFonts w:hint="eastAsia"/>
        </w:rPr>
        <w:t>）</w:t>
      </w:r>
      <w:bookmarkEnd w:id="128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208"/>
        <w:gridCol w:w="709"/>
        <w:gridCol w:w="425"/>
        <w:gridCol w:w="1131"/>
        <w:gridCol w:w="1125"/>
        <w:gridCol w:w="853"/>
        <w:gridCol w:w="145"/>
        <w:gridCol w:w="564"/>
        <w:gridCol w:w="1568"/>
      </w:tblGrid>
      <w:tr w:rsidR="00AA2803" w:rsidRPr="00AA2803" w14:paraId="4DD1FC97" w14:textId="77777777" w:rsidTr="00061181">
        <w:tc>
          <w:tcPr>
            <w:tcW w:w="1229" w:type="dxa"/>
            <w:gridSpan w:val="3"/>
            <w:shd w:val="clear" w:color="auto" w:fill="C0C0C0"/>
          </w:tcPr>
          <w:p w14:paraId="2E607C12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46847A7B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物品</w:t>
            </w:r>
            <w:r w:rsidR="00AC3A03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入库</w:t>
            </w:r>
          </w:p>
        </w:tc>
        <w:tc>
          <w:tcPr>
            <w:tcW w:w="1131" w:type="dxa"/>
            <w:shd w:val="clear" w:color="auto" w:fill="C0C0C0"/>
          </w:tcPr>
          <w:p w14:paraId="635BA682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4E0FC3A9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ITEM_RECEIPT</w:t>
            </w:r>
          </w:p>
        </w:tc>
      </w:tr>
      <w:tr w:rsidR="00AA2803" w:rsidRPr="00AA2803" w14:paraId="4B808E10" w14:textId="77777777" w:rsidTr="00061181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0BD410AA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618FFB22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6BA23C16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49E8180B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67EF482B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61B08238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6CF1C7CE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1DD6CEFC" w14:textId="77777777" w:rsidR="00C528FD" w:rsidRPr="00AA2803" w:rsidRDefault="00C528FD" w:rsidP="006164CE">
            <w:pPr>
              <w:pStyle w:val="af"/>
              <w:numPr>
                <w:ilvl w:val="0"/>
                <w:numId w:val="6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4CF64D9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入库单编号（IR12345678）</w:t>
            </w:r>
          </w:p>
        </w:tc>
        <w:tc>
          <w:tcPr>
            <w:tcW w:w="2265" w:type="dxa"/>
            <w:gridSpan w:val="3"/>
          </w:tcPr>
          <w:p w14:paraId="335CC7BA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IR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2"/>
          </w:tcPr>
          <w:p w14:paraId="0966FDD2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4F240D32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51B21F0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20A7990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128B1EF4" w14:textId="77777777" w:rsidR="00C528FD" w:rsidRPr="00AA2803" w:rsidRDefault="00C528FD" w:rsidP="006164CE">
            <w:pPr>
              <w:pStyle w:val="af"/>
              <w:numPr>
                <w:ilvl w:val="0"/>
                <w:numId w:val="6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7E2F2684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建立人</w:t>
            </w:r>
          </w:p>
        </w:tc>
        <w:tc>
          <w:tcPr>
            <w:tcW w:w="2265" w:type="dxa"/>
            <w:gridSpan w:val="3"/>
          </w:tcPr>
          <w:p w14:paraId="71E598C6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CREATE</w:t>
            </w:r>
            <w:r w:rsidRPr="00AA2803">
              <w:rPr>
                <w:rFonts w:ascii="新宋体" w:eastAsia="新宋体" w:hAnsi="新宋体"/>
                <w:szCs w:val="22"/>
              </w:rPr>
              <w:t>_ADMIN</w:t>
            </w:r>
          </w:p>
        </w:tc>
        <w:tc>
          <w:tcPr>
            <w:tcW w:w="1978" w:type="dxa"/>
            <w:gridSpan w:val="2"/>
          </w:tcPr>
          <w:p w14:paraId="1022E9D4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6713445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FEF1521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7AD83F0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21D38F55" w14:textId="77777777" w:rsidR="00C528FD" w:rsidRPr="00AA2803" w:rsidRDefault="00C528FD" w:rsidP="006164CE">
            <w:pPr>
              <w:pStyle w:val="af"/>
              <w:numPr>
                <w:ilvl w:val="0"/>
                <w:numId w:val="6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4C2E6AC6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入库仓库所属单位</w:t>
            </w:r>
          </w:p>
        </w:tc>
        <w:tc>
          <w:tcPr>
            <w:tcW w:w="2265" w:type="dxa"/>
            <w:gridSpan w:val="3"/>
          </w:tcPr>
          <w:p w14:paraId="2BC2FEEE" w14:textId="1FA4C7C4" w:rsidR="00C528FD" w:rsidRPr="00AA2803" w:rsidRDefault="00681194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RECEIVE_</w:t>
            </w:r>
            <w:r w:rsidR="00C528FD" w:rsidRPr="00AA2803">
              <w:rPr>
                <w:rFonts w:ascii="新宋体" w:eastAsia="新宋体" w:hAnsi="新宋体"/>
                <w:szCs w:val="22"/>
              </w:rPr>
              <w:t>ORG</w:t>
            </w:r>
          </w:p>
        </w:tc>
        <w:tc>
          <w:tcPr>
            <w:tcW w:w="1978" w:type="dxa"/>
            <w:gridSpan w:val="2"/>
          </w:tcPr>
          <w:p w14:paraId="72BAB17F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F384873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D405299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E61ECA0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76AB452F" w14:textId="77777777" w:rsidR="00C528FD" w:rsidRPr="00AA2803" w:rsidRDefault="00C528FD" w:rsidP="006164CE">
            <w:pPr>
              <w:pStyle w:val="af"/>
              <w:numPr>
                <w:ilvl w:val="0"/>
                <w:numId w:val="6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238A025A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入库仓库</w:t>
            </w:r>
          </w:p>
        </w:tc>
        <w:tc>
          <w:tcPr>
            <w:tcW w:w="2265" w:type="dxa"/>
            <w:gridSpan w:val="3"/>
          </w:tcPr>
          <w:p w14:paraId="00890E4A" w14:textId="330A2F7E" w:rsidR="00C528FD" w:rsidRPr="00AA2803" w:rsidRDefault="00681194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RECEIVE_</w:t>
            </w:r>
            <w:r w:rsidR="00C528FD" w:rsidRPr="00AA2803">
              <w:rPr>
                <w:rFonts w:ascii="新宋体" w:eastAsia="新宋体" w:hAnsi="新宋体"/>
                <w:szCs w:val="22"/>
              </w:rPr>
              <w:t>WH</w:t>
            </w:r>
          </w:p>
        </w:tc>
        <w:tc>
          <w:tcPr>
            <w:tcW w:w="1978" w:type="dxa"/>
            <w:gridSpan w:val="2"/>
          </w:tcPr>
          <w:p w14:paraId="24F5ED53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CHAR(4)</w:t>
            </w:r>
          </w:p>
        </w:tc>
        <w:tc>
          <w:tcPr>
            <w:tcW w:w="709" w:type="dxa"/>
            <w:gridSpan w:val="2"/>
          </w:tcPr>
          <w:p w14:paraId="099E44BA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17BF3BB2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B28E4F5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2B806E91" w14:textId="77777777" w:rsidR="00C528FD" w:rsidRPr="00AA2803" w:rsidRDefault="00C528FD" w:rsidP="006164CE">
            <w:pPr>
              <w:pStyle w:val="af"/>
              <w:numPr>
                <w:ilvl w:val="0"/>
                <w:numId w:val="6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791E7E39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入库时间</w:t>
            </w:r>
          </w:p>
        </w:tc>
        <w:tc>
          <w:tcPr>
            <w:tcW w:w="2265" w:type="dxa"/>
            <w:gridSpan w:val="3"/>
          </w:tcPr>
          <w:p w14:paraId="21DD50D6" w14:textId="1AF1E21B" w:rsidR="00C528FD" w:rsidRPr="00AA2803" w:rsidRDefault="00681194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RECEIVE_</w:t>
            </w:r>
            <w:r w:rsidR="00C528FD"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1978" w:type="dxa"/>
            <w:gridSpan w:val="2"/>
          </w:tcPr>
          <w:p w14:paraId="4272EC99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4DEB6EAA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C015BBA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268D913" w14:textId="77777777" w:rsidTr="00061181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318C676F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25A9988C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5CA03E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B7C4B8E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A6B690B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77DEE2C3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4E0C9F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2B4720D5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PK_ITEM_RECEIPT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62C34299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IR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</w:tr>
      <w:tr w:rsidR="00AA2803" w:rsidRPr="00AA2803" w14:paraId="648D67C3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AE445B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4813818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C51ACCF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45F74F7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D16F3A2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36322294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D2A2D8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6EBE0DBC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0C21DA43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09BF04A6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002212A6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05D481A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654B0E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4FD1E4C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D8004A7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33F599A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660543A5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A40182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3FDAC001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4604AFCB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3CD8D8E3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4C4D8A3" w14:textId="77777777" w:rsidTr="00061181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010035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0871E758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8FA57D2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B7AB7F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73B0F83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FCEEF67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0C321F5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0EE56575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707E663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51E33C4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12B4AAD7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380ABC45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8332A11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71EA6F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A3B6F40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3527DCAB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55494D9C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5DE1CA8E" w14:textId="77777777" w:rsidR="00C528FD" w:rsidRPr="00AA2803" w:rsidRDefault="00C528FD" w:rsidP="00C528FD"/>
    <w:p w14:paraId="3A249782" w14:textId="77777777" w:rsidR="00C528FD" w:rsidRPr="00AA2803" w:rsidRDefault="00C528FD" w:rsidP="00C528FD">
      <w:pPr>
        <w:pStyle w:val="4"/>
      </w:pPr>
      <w:bookmarkStart w:id="129" w:name="_Toc435450886"/>
      <w:r w:rsidRPr="00AA2803">
        <w:rPr>
          <w:rFonts w:hint="eastAsia"/>
        </w:rPr>
        <w:t>物品入库</w:t>
      </w:r>
      <w:r w:rsidR="00E779BA" w:rsidRPr="00AA2803">
        <w:rPr>
          <w:rFonts w:hint="eastAsia"/>
        </w:rPr>
        <w:t>明细</w:t>
      </w:r>
      <w:r w:rsidRPr="00AA2803">
        <w:rPr>
          <w:rFonts w:hint="eastAsia"/>
        </w:rPr>
        <w:t>（</w:t>
      </w:r>
      <w:r w:rsidRPr="00AA2803">
        <w:rPr>
          <w:rFonts w:hint="eastAsia"/>
        </w:rPr>
        <w:t>ITEM_</w:t>
      </w:r>
      <w:r w:rsidRPr="00AA2803">
        <w:t>RECEIPT_DETAIL</w:t>
      </w:r>
      <w:r w:rsidRPr="00AA2803">
        <w:rPr>
          <w:rFonts w:hint="eastAsia"/>
        </w:rPr>
        <w:t>）</w:t>
      </w:r>
      <w:bookmarkEnd w:id="129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208"/>
        <w:gridCol w:w="709"/>
        <w:gridCol w:w="425"/>
        <w:gridCol w:w="1131"/>
        <w:gridCol w:w="1125"/>
        <w:gridCol w:w="853"/>
        <w:gridCol w:w="145"/>
        <w:gridCol w:w="564"/>
        <w:gridCol w:w="1568"/>
      </w:tblGrid>
      <w:tr w:rsidR="00AA2803" w:rsidRPr="00AA2803" w14:paraId="4DD1B7D7" w14:textId="77777777" w:rsidTr="00061181">
        <w:tc>
          <w:tcPr>
            <w:tcW w:w="1229" w:type="dxa"/>
            <w:gridSpan w:val="3"/>
            <w:shd w:val="clear" w:color="auto" w:fill="C0C0C0"/>
          </w:tcPr>
          <w:p w14:paraId="28D51B9D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12911128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物品</w:t>
            </w:r>
            <w:r w:rsidR="00E779BA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入库明细</w:t>
            </w:r>
          </w:p>
        </w:tc>
        <w:tc>
          <w:tcPr>
            <w:tcW w:w="1131" w:type="dxa"/>
            <w:shd w:val="clear" w:color="auto" w:fill="C0C0C0"/>
          </w:tcPr>
          <w:p w14:paraId="624BEB12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1585EC94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ITEM_RECEIPT_DETAIL</w:t>
            </w:r>
          </w:p>
        </w:tc>
      </w:tr>
      <w:tr w:rsidR="00AA2803" w:rsidRPr="00AA2803" w14:paraId="49A88841" w14:textId="77777777" w:rsidTr="00061181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0186974A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23669FBE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330AF5CC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468453CF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5D901356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7B42B862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092190DF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617FFACE" w14:textId="77777777" w:rsidR="00C528FD" w:rsidRPr="00AA2803" w:rsidRDefault="00C528FD" w:rsidP="006164CE">
            <w:pPr>
              <w:pStyle w:val="af"/>
              <w:numPr>
                <w:ilvl w:val="0"/>
                <w:numId w:val="6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05C59ED6" w14:textId="77777777" w:rsidR="00C528FD" w:rsidRPr="00AA2803" w:rsidRDefault="00C528FD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入库单编号（IR12345678）</w:t>
            </w:r>
          </w:p>
        </w:tc>
        <w:tc>
          <w:tcPr>
            <w:tcW w:w="2265" w:type="dxa"/>
            <w:gridSpan w:val="3"/>
          </w:tcPr>
          <w:p w14:paraId="096B1DBC" w14:textId="77777777" w:rsidR="00C528FD" w:rsidRPr="00AA2803" w:rsidRDefault="00C528FD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IR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2"/>
          </w:tcPr>
          <w:p w14:paraId="6D606C4B" w14:textId="77777777" w:rsidR="00C528FD" w:rsidRPr="00AA2803" w:rsidRDefault="00C528FD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27275F86" w14:textId="77777777" w:rsidR="00C528FD" w:rsidRPr="00AA2803" w:rsidRDefault="00C528FD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C886F46" w14:textId="77777777" w:rsidR="00C528FD" w:rsidRPr="00AA2803" w:rsidRDefault="00C528FD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8361EE4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5DDF8418" w14:textId="77777777" w:rsidR="00AC3A03" w:rsidRPr="00AA2803" w:rsidRDefault="00AC3A03" w:rsidP="006164CE">
            <w:pPr>
              <w:pStyle w:val="af"/>
              <w:numPr>
                <w:ilvl w:val="0"/>
                <w:numId w:val="6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2DB7EFC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物品编码（IT</w:t>
            </w:r>
            <w:r w:rsidRPr="00AA2803">
              <w:rPr>
                <w:rFonts w:ascii="新宋体" w:eastAsia="新宋体" w:hAnsi="新宋体"/>
                <w:szCs w:val="22"/>
              </w:rPr>
              <w:t>123456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265" w:type="dxa"/>
            <w:gridSpan w:val="3"/>
          </w:tcPr>
          <w:p w14:paraId="19A36377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ITEM_CODE</w:t>
            </w:r>
          </w:p>
        </w:tc>
        <w:tc>
          <w:tcPr>
            <w:tcW w:w="1978" w:type="dxa"/>
            <w:gridSpan w:val="2"/>
          </w:tcPr>
          <w:p w14:paraId="2C2B7E82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CHAR</w:t>
            </w:r>
            <w:r w:rsidRPr="00AA2803">
              <w:rPr>
                <w:rFonts w:ascii="新宋体" w:eastAsia="新宋体" w:hAnsi="新宋体"/>
                <w:szCs w:val="22"/>
              </w:rPr>
              <w:t>(8)</w:t>
            </w:r>
          </w:p>
        </w:tc>
        <w:tc>
          <w:tcPr>
            <w:tcW w:w="709" w:type="dxa"/>
            <w:gridSpan w:val="2"/>
          </w:tcPr>
          <w:p w14:paraId="1BA1167F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0DE8D4BD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B423B2F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0F4BEE91" w14:textId="77777777" w:rsidR="00AC3A03" w:rsidRPr="00AA2803" w:rsidRDefault="00AC3A03" w:rsidP="006164CE">
            <w:pPr>
              <w:pStyle w:val="af"/>
              <w:numPr>
                <w:ilvl w:val="0"/>
                <w:numId w:val="6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F0BED11" w14:textId="29711C5E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数量</w:t>
            </w:r>
          </w:p>
        </w:tc>
        <w:tc>
          <w:tcPr>
            <w:tcW w:w="2265" w:type="dxa"/>
            <w:gridSpan w:val="3"/>
          </w:tcPr>
          <w:p w14:paraId="37928E73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QUANTITY</w:t>
            </w:r>
          </w:p>
        </w:tc>
        <w:tc>
          <w:tcPr>
            <w:tcW w:w="1978" w:type="dxa"/>
            <w:gridSpan w:val="2"/>
          </w:tcPr>
          <w:p w14:paraId="0C6FB390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10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448505D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53FCA56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081925D" w14:textId="77777777" w:rsidTr="00061181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06E529CF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2BD79B38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D8BB0D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68C9D38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B78295C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21F25AC1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6A834C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563BA6D1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PK_ITEM_RECEIPT_DETAIL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497B8035" w14:textId="4AC15595" w:rsidR="00AC3A03" w:rsidRPr="00AA2803" w:rsidRDefault="00AC019F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C019F">
              <w:rPr>
                <w:rFonts w:ascii="新宋体" w:eastAsia="新宋体" w:hAnsi="新宋体"/>
                <w:szCs w:val="22"/>
              </w:rPr>
              <w:t>IR_NO,ITEM_CODE</w:t>
            </w:r>
          </w:p>
        </w:tc>
      </w:tr>
      <w:tr w:rsidR="00AA2803" w:rsidRPr="00AA2803" w14:paraId="78E8C97B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06E5C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4E6ADDD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0A8ED74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BAA1969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79DB9AB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783ACF5E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867756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629CD743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35FB07F2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7A6CAA40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35CC4333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E7EB537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32532C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CAD6293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2AB85F5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93EEFB4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71AD72E9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FADD3D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2C065A55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0AC43B4F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252403AB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00C7EF8" w14:textId="77777777" w:rsidTr="00061181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1E52E7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745F1DF0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235663F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6FB074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9D15378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E7BF77C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4D24888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6FBDF879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5A03462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E0687F8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7B9AEC03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015D34C4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F23A112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5F23FC7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985AA69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37E72DF3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3ADA98C5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44E711C5" w14:textId="77777777" w:rsidR="00C528FD" w:rsidRPr="00AA2803" w:rsidRDefault="00C528FD" w:rsidP="00C528FD"/>
    <w:p w14:paraId="6FA1917F" w14:textId="77777777" w:rsidR="00AC3A03" w:rsidRPr="00AA2803" w:rsidRDefault="00AC3A03" w:rsidP="00AC3A03">
      <w:pPr>
        <w:pStyle w:val="4"/>
      </w:pPr>
      <w:bookmarkStart w:id="130" w:name="_Toc435450887"/>
      <w:r w:rsidRPr="00AA2803">
        <w:rPr>
          <w:rFonts w:hint="eastAsia"/>
        </w:rPr>
        <w:t>物品出库（</w:t>
      </w:r>
      <w:r w:rsidRPr="00AA2803">
        <w:rPr>
          <w:rFonts w:hint="eastAsia"/>
        </w:rPr>
        <w:t>ITEM_ISSUE</w:t>
      </w:r>
      <w:r w:rsidRPr="00AA2803">
        <w:rPr>
          <w:rFonts w:hint="eastAsia"/>
        </w:rPr>
        <w:t>）</w:t>
      </w:r>
      <w:bookmarkEnd w:id="130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208"/>
        <w:gridCol w:w="709"/>
        <w:gridCol w:w="425"/>
        <w:gridCol w:w="1131"/>
        <w:gridCol w:w="1125"/>
        <w:gridCol w:w="853"/>
        <w:gridCol w:w="145"/>
        <w:gridCol w:w="564"/>
        <w:gridCol w:w="1568"/>
      </w:tblGrid>
      <w:tr w:rsidR="00AA2803" w:rsidRPr="00AA2803" w14:paraId="7179B754" w14:textId="77777777" w:rsidTr="00061181">
        <w:tc>
          <w:tcPr>
            <w:tcW w:w="1229" w:type="dxa"/>
            <w:gridSpan w:val="3"/>
            <w:shd w:val="clear" w:color="auto" w:fill="C0C0C0"/>
          </w:tcPr>
          <w:p w14:paraId="2457BAA9" w14:textId="77777777" w:rsidR="00AC3A03" w:rsidRPr="00AA2803" w:rsidRDefault="00AC3A03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54A0B33E" w14:textId="77777777" w:rsidR="00AC3A03" w:rsidRPr="00AA2803" w:rsidRDefault="00AC3A03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物品出库</w:t>
            </w:r>
          </w:p>
        </w:tc>
        <w:tc>
          <w:tcPr>
            <w:tcW w:w="1131" w:type="dxa"/>
            <w:shd w:val="clear" w:color="auto" w:fill="C0C0C0"/>
          </w:tcPr>
          <w:p w14:paraId="34094729" w14:textId="77777777" w:rsidR="00AC3A03" w:rsidRPr="00AA2803" w:rsidRDefault="00AC3A03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62FBD07A" w14:textId="77777777" w:rsidR="00AC3A03" w:rsidRPr="00AA2803" w:rsidRDefault="00AC3A03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ITEM_ISSUE</w:t>
            </w:r>
          </w:p>
        </w:tc>
      </w:tr>
      <w:tr w:rsidR="00AA2803" w:rsidRPr="00AA2803" w14:paraId="6006505E" w14:textId="77777777" w:rsidTr="00061181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657AF7A4" w14:textId="77777777" w:rsidR="00AC3A03" w:rsidRPr="00AA2803" w:rsidRDefault="00AC3A03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397B3E99" w14:textId="77777777" w:rsidR="00AC3A03" w:rsidRPr="00AA2803" w:rsidRDefault="00AC3A03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481D3C43" w14:textId="77777777" w:rsidR="00AC3A03" w:rsidRPr="00AA2803" w:rsidRDefault="00AC3A03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249DB786" w14:textId="77777777" w:rsidR="00AC3A03" w:rsidRPr="00AA2803" w:rsidRDefault="00AC3A03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519659B5" w14:textId="77777777" w:rsidR="00AC3A03" w:rsidRPr="00AA2803" w:rsidRDefault="00AC3A03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0FFC6047" w14:textId="77777777" w:rsidR="00AC3A03" w:rsidRPr="00AA2803" w:rsidRDefault="00AC3A03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0E844A4F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6D461869" w14:textId="77777777" w:rsidR="00AC3A03" w:rsidRPr="00AA2803" w:rsidRDefault="00AC3A03" w:rsidP="006164CE">
            <w:pPr>
              <w:pStyle w:val="af"/>
              <w:numPr>
                <w:ilvl w:val="0"/>
                <w:numId w:val="6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3523746C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出库单编号（I</w:t>
            </w:r>
            <w:r w:rsidRPr="00AA2803">
              <w:rPr>
                <w:rFonts w:ascii="新宋体" w:eastAsia="新宋体" w:hAnsi="新宋体"/>
                <w:szCs w:val="22"/>
              </w:rPr>
              <w:t>I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2265" w:type="dxa"/>
            <w:gridSpan w:val="3"/>
          </w:tcPr>
          <w:p w14:paraId="2C362BE0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</w:t>
            </w:r>
            <w:r w:rsidRPr="00AA2803">
              <w:rPr>
                <w:rFonts w:ascii="新宋体" w:eastAsia="新宋体" w:hAnsi="新宋体"/>
                <w:szCs w:val="22"/>
              </w:rPr>
              <w:t>I_NO</w:t>
            </w:r>
          </w:p>
        </w:tc>
        <w:tc>
          <w:tcPr>
            <w:tcW w:w="1978" w:type="dxa"/>
            <w:gridSpan w:val="2"/>
          </w:tcPr>
          <w:p w14:paraId="353E05A5" w14:textId="77777777" w:rsidR="00AC3A03" w:rsidRPr="00AA2803" w:rsidRDefault="00AC3A03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276B598B" w14:textId="77777777" w:rsidR="00AC3A03" w:rsidRPr="00AA2803" w:rsidRDefault="00AC3A03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C56F1BA" w14:textId="77777777" w:rsidR="00AC3A03" w:rsidRPr="00AA2803" w:rsidRDefault="00AC3A03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1337B06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04237518" w14:textId="77777777" w:rsidR="003700AF" w:rsidRPr="00AA2803" w:rsidRDefault="003700AF" w:rsidP="006164CE">
            <w:pPr>
              <w:pStyle w:val="af"/>
              <w:numPr>
                <w:ilvl w:val="0"/>
                <w:numId w:val="6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F4FDCA1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操作人</w:t>
            </w:r>
          </w:p>
        </w:tc>
        <w:tc>
          <w:tcPr>
            <w:tcW w:w="2265" w:type="dxa"/>
            <w:gridSpan w:val="3"/>
          </w:tcPr>
          <w:p w14:paraId="15CFEE33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OPER_ADMIN</w:t>
            </w:r>
          </w:p>
        </w:tc>
        <w:tc>
          <w:tcPr>
            <w:tcW w:w="1978" w:type="dxa"/>
            <w:gridSpan w:val="2"/>
          </w:tcPr>
          <w:p w14:paraId="64F1C89B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AA9D759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0B74088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B82B3CE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4F0351F2" w14:textId="77777777" w:rsidR="003700AF" w:rsidRPr="00AA2803" w:rsidRDefault="003700AF" w:rsidP="006164CE">
            <w:pPr>
              <w:pStyle w:val="af"/>
              <w:numPr>
                <w:ilvl w:val="0"/>
                <w:numId w:val="6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4D6B96AB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出库时间</w:t>
            </w:r>
          </w:p>
        </w:tc>
        <w:tc>
          <w:tcPr>
            <w:tcW w:w="2265" w:type="dxa"/>
            <w:gridSpan w:val="3"/>
          </w:tcPr>
          <w:p w14:paraId="337FEB39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ISSUE_DATE</w:t>
            </w:r>
          </w:p>
        </w:tc>
        <w:tc>
          <w:tcPr>
            <w:tcW w:w="1978" w:type="dxa"/>
            <w:gridSpan w:val="2"/>
          </w:tcPr>
          <w:p w14:paraId="4D6FC006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5326899C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087A00F0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96BE357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7038BDA6" w14:textId="77777777" w:rsidR="003700AF" w:rsidRPr="00AA2803" w:rsidRDefault="003700AF" w:rsidP="006164CE">
            <w:pPr>
              <w:pStyle w:val="af"/>
              <w:numPr>
                <w:ilvl w:val="0"/>
                <w:numId w:val="6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4BD08503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收货单位</w:t>
            </w:r>
          </w:p>
        </w:tc>
        <w:tc>
          <w:tcPr>
            <w:tcW w:w="2265" w:type="dxa"/>
            <w:gridSpan w:val="3"/>
          </w:tcPr>
          <w:p w14:paraId="198B99BC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RECEIVE_ORG</w:t>
            </w:r>
          </w:p>
        </w:tc>
        <w:tc>
          <w:tcPr>
            <w:tcW w:w="1978" w:type="dxa"/>
            <w:gridSpan w:val="2"/>
          </w:tcPr>
          <w:p w14:paraId="1B958C61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33718DD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03C1B5E6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34FC26B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03D9EC3B" w14:textId="77777777" w:rsidR="003700AF" w:rsidRPr="00AA2803" w:rsidRDefault="003700AF" w:rsidP="006164CE">
            <w:pPr>
              <w:pStyle w:val="af"/>
              <w:numPr>
                <w:ilvl w:val="0"/>
                <w:numId w:val="6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A484735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发货单位</w:t>
            </w:r>
          </w:p>
        </w:tc>
        <w:tc>
          <w:tcPr>
            <w:tcW w:w="2265" w:type="dxa"/>
            <w:gridSpan w:val="3"/>
          </w:tcPr>
          <w:p w14:paraId="21E0A9CD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SEND_ORG</w:t>
            </w:r>
          </w:p>
        </w:tc>
        <w:tc>
          <w:tcPr>
            <w:tcW w:w="1978" w:type="dxa"/>
            <w:gridSpan w:val="2"/>
          </w:tcPr>
          <w:p w14:paraId="42DEE661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C38E6F5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E014F66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E7D85" w:rsidRPr="00AA2803" w14:paraId="57C7D5CA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37F9E6F2" w14:textId="77777777" w:rsidR="00CE7D85" w:rsidRPr="00AA2803" w:rsidRDefault="00CE7D85" w:rsidP="00CE7D85">
            <w:pPr>
              <w:pStyle w:val="af"/>
              <w:numPr>
                <w:ilvl w:val="0"/>
                <w:numId w:val="6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091DA610" w14:textId="423E3CD3" w:rsidR="00CE7D85" w:rsidRPr="00AA2803" w:rsidRDefault="00CE7D85" w:rsidP="00CE7D8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发货仓库</w:t>
            </w:r>
          </w:p>
        </w:tc>
        <w:tc>
          <w:tcPr>
            <w:tcW w:w="2265" w:type="dxa"/>
            <w:gridSpan w:val="3"/>
          </w:tcPr>
          <w:p w14:paraId="5178669D" w14:textId="68B03BF3" w:rsidR="00CE7D85" w:rsidRPr="00AA2803" w:rsidRDefault="00CE7D85" w:rsidP="00CE7D8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SEND_WH</w:t>
            </w:r>
          </w:p>
        </w:tc>
        <w:tc>
          <w:tcPr>
            <w:tcW w:w="1978" w:type="dxa"/>
            <w:gridSpan w:val="2"/>
          </w:tcPr>
          <w:p w14:paraId="130574B9" w14:textId="61845F5F" w:rsidR="00CE7D85" w:rsidRPr="00AA2803" w:rsidRDefault="00CE7D85" w:rsidP="00CE7D8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CHAR(4)</w:t>
            </w:r>
          </w:p>
        </w:tc>
        <w:tc>
          <w:tcPr>
            <w:tcW w:w="709" w:type="dxa"/>
            <w:gridSpan w:val="2"/>
          </w:tcPr>
          <w:p w14:paraId="535B8EF5" w14:textId="77777777" w:rsidR="00CE7D85" w:rsidRPr="00AA2803" w:rsidRDefault="00CE7D85" w:rsidP="00CE7D8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7A883E38" w14:textId="77777777" w:rsidR="00CE7D85" w:rsidRPr="00AA2803" w:rsidRDefault="00CE7D85" w:rsidP="00CE7D8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E7D85" w:rsidRPr="00AA2803" w14:paraId="3875C417" w14:textId="77777777" w:rsidTr="00061181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779F61BF" w14:textId="77777777" w:rsidR="00CE7D85" w:rsidRPr="00AA2803" w:rsidRDefault="00CE7D85" w:rsidP="00CE7D85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CE7D85" w:rsidRPr="00AA2803" w14:paraId="333B0D51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F068D2" w14:textId="77777777" w:rsidR="00CE7D85" w:rsidRPr="00AA2803" w:rsidRDefault="00CE7D85" w:rsidP="00CE7D8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</w:t>
            </w: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9F1F82F" w14:textId="77777777" w:rsidR="00CE7D85" w:rsidRPr="00AA2803" w:rsidRDefault="00CE7D85" w:rsidP="00CE7D8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2CB103F" w14:textId="77777777" w:rsidR="00CE7D85" w:rsidRPr="00AA2803" w:rsidRDefault="00CE7D85" w:rsidP="00CE7D8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CE7D85" w:rsidRPr="00AA2803" w14:paraId="3D251F3E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7A9A63" w14:textId="77777777" w:rsidR="00CE7D85" w:rsidRPr="00AA2803" w:rsidRDefault="00CE7D85" w:rsidP="00CE7D8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2981D07C" w14:textId="77777777" w:rsidR="00CE7D85" w:rsidRPr="00AA2803" w:rsidRDefault="00CE7D85" w:rsidP="00CE7D8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PK_ITEM_ISSUE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7427FD16" w14:textId="77777777" w:rsidR="00CE7D85" w:rsidRPr="00AA2803" w:rsidRDefault="00CE7D85" w:rsidP="00CE7D8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</w:t>
            </w:r>
            <w:r w:rsidRPr="00AA2803">
              <w:rPr>
                <w:rFonts w:ascii="新宋体" w:eastAsia="新宋体" w:hAnsi="新宋体"/>
                <w:szCs w:val="22"/>
              </w:rPr>
              <w:t>I_NO</w:t>
            </w:r>
          </w:p>
        </w:tc>
      </w:tr>
      <w:tr w:rsidR="00CE7D85" w:rsidRPr="00AA2803" w14:paraId="0CB472B0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2C56E1" w14:textId="77777777" w:rsidR="00CE7D85" w:rsidRPr="00AA2803" w:rsidRDefault="00CE7D85" w:rsidP="00CE7D8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40DC8E9" w14:textId="77777777" w:rsidR="00CE7D85" w:rsidRPr="00AA2803" w:rsidRDefault="00CE7D85" w:rsidP="00CE7D8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FE15DF2" w14:textId="77777777" w:rsidR="00CE7D85" w:rsidRPr="00AA2803" w:rsidRDefault="00CE7D85" w:rsidP="00CE7D8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3DDFBCE" w14:textId="77777777" w:rsidR="00CE7D85" w:rsidRPr="00AA2803" w:rsidRDefault="00CE7D85" w:rsidP="00CE7D8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6120772" w14:textId="77777777" w:rsidR="00CE7D85" w:rsidRPr="00AA2803" w:rsidRDefault="00CE7D85" w:rsidP="00CE7D8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CE7D85" w:rsidRPr="00AA2803" w14:paraId="6C957735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A08E5A" w14:textId="77777777" w:rsidR="00CE7D85" w:rsidRPr="00AA2803" w:rsidRDefault="00CE7D85" w:rsidP="00CE7D8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0781BFF5" w14:textId="77777777" w:rsidR="00CE7D85" w:rsidRPr="00AA2803" w:rsidRDefault="00CE7D85" w:rsidP="00CE7D8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17ADC265" w14:textId="77777777" w:rsidR="00CE7D85" w:rsidRPr="00AA2803" w:rsidRDefault="00CE7D85" w:rsidP="00CE7D8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00075800" w14:textId="77777777" w:rsidR="00CE7D85" w:rsidRPr="00AA2803" w:rsidRDefault="00CE7D85" w:rsidP="00CE7D8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34C7B5C8" w14:textId="77777777" w:rsidR="00CE7D85" w:rsidRPr="00AA2803" w:rsidRDefault="00CE7D85" w:rsidP="00CE7D8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E7D85" w:rsidRPr="00AA2803" w14:paraId="73FE7199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0B2F44" w14:textId="77777777" w:rsidR="00CE7D85" w:rsidRPr="00AA2803" w:rsidRDefault="00CE7D85" w:rsidP="00CE7D8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1212170" w14:textId="77777777" w:rsidR="00CE7D85" w:rsidRPr="00AA2803" w:rsidRDefault="00CE7D85" w:rsidP="00CE7D8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F0CA872" w14:textId="77777777" w:rsidR="00CE7D85" w:rsidRPr="00AA2803" w:rsidRDefault="00CE7D85" w:rsidP="00CE7D8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3A6E07A" w14:textId="77777777" w:rsidR="00CE7D85" w:rsidRPr="00AA2803" w:rsidRDefault="00CE7D85" w:rsidP="00CE7D8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CE7D85" w:rsidRPr="00AA2803" w14:paraId="0B731ED8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58ED27" w14:textId="77777777" w:rsidR="00CE7D85" w:rsidRPr="00AA2803" w:rsidRDefault="00CE7D85" w:rsidP="00CE7D8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058E9A4F" w14:textId="77777777" w:rsidR="00CE7D85" w:rsidRPr="00AA2803" w:rsidRDefault="00CE7D85" w:rsidP="00CE7D8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4AC27176" w14:textId="77777777" w:rsidR="00CE7D85" w:rsidRPr="00AA2803" w:rsidRDefault="00CE7D85" w:rsidP="00CE7D8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20878E84" w14:textId="77777777" w:rsidR="00CE7D85" w:rsidRPr="00AA2803" w:rsidRDefault="00CE7D85" w:rsidP="00CE7D8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E7D85" w:rsidRPr="00AA2803" w14:paraId="4910970B" w14:textId="77777777" w:rsidTr="00061181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73037B" w14:textId="77777777" w:rsidR="00CE7D85" w:rsidRPr="00AA2803" w:rsidRDefault="00CE7D85" w:rsidP="00CE7D8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09597CAC" w14:textId="77777777" w:rsidR="00CE7D85" w:rsidRPr="00AA2803" w:rsidRDefault="00CE7D85" w:rsidP="00CE7D8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E7D85" w:rsidRPr="00AA2803" w14:paraId="2250386B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7F628E" w14:textId="77777777" w:rsidR="00CE7D85" w:rsidRPr="00AA2803" w:rsidRDefault="00CE7D85" w:rsidP="00CE7D8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DF4A818" w14:textId="77777777" w:rsidR="00CE7D85" w:rsidRPr="00AA2803" w:rsidRDefault="00CE7D85" w:rsidP="00CE7D8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DE177A4" w14:textId="77777777" w:rsidR="00CE7D85" w:rsidRPr="00AA2803" w:rsidRDefault="00CE7D85" w:rsidP="00CE7D8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DB776AB" w14:textId="77777777" w:rsidR="00CE7D85" w:rsidRPr="00AA2803" w:rsidRDefault="00CE7D85" w:rsidP="00CE7D8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CE7D85" w:rsidRPr="00AA2803" w14:paraId="515E0422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91207B" w14:textId="77777777" w:rsidR="00CE7D85" w:rsidRPr="00AA2803" w:rsidRDefault="00CE7D85" w:rsidP="00CE7D85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C98170E" w14:textId="77777777" w:rsidR="00CE7D85" w:rsidRPr="00AA2803" w:rsidRDefault="00CE7D85" w:rsidP="00CE7D8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61B93E0A" w14:textId="77777777" w:rsidR="00CE7D85" w:rsidRPr="00AA2803" w:rsidRDefault="00CE7D85" w:rsidP="00CE7D8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1A8DEA30" w14:textId="77777777" w:rsidR="00CE7D85" w:rsidRPr="00AA2803" w:rsidRDefault="00CE7D85" w:rsidP="00CE7D8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E7D85" w:rsidRPr="00AA2803" w14:paraId="4FB48126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ED17E3F" w14:textId="77777777" w:rsidR="00CE7D85" w:rsidRPr="00AA2803" w:rsidRDefault="00CE7D85" w:rsidP="00CE7D85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5E4EDF5" w14:textId="77777777" w:rsidR="00CE7D85" w:rsidRPr="00AA2803" w:rsidRDefault="00CE7D85" w:rsidP="00CE7D8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1A89BD41" w14:textId="77777777" w:rsidR="00CE7D85" w:rsidRPr="00AA2803" w:rsidRDefault="00CE7D85" w:rsidP="00CE7D8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312E13A5" w14:textId="77777777" w:rsidR="00CE7D85" w:rsidRPr="00AA2803" w:rsidRDefault="00CE7D85" w:rsidP="00CE7D8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5ACB7156" w14:textId="77777777" w:rsidR="00AC3A03" w:rsidRPr="00AA2803" w:rsidRDefault="00AC3A03" w:rsidP="00AC3A03"/>
    <w:p w14:paraId="49C7C49C" w14:textId="77777777" w:rsidR="00061181" w:rsidRPr="00AA2803" w:rsidRDefault="00061181" w:rsidP="00061181">
      <w:pPr>
        <w:pStyle w:val="4"/>
      </w:pPr>
      <w:bookmarkStart w:id="131" w:name="_Toc435450888"/>
      <w:r w:rsidRPr="00AA2803">
        <w:rPr>
          <w:rFonts w:hint="eastAsia"/>
        </w:rPr>
        <w:t>物品出库</w:t>
      </w:r>
      <w:r w:rsidR="00E779BA" w:rsidRPr="00AA2803">
        <w:rPr>
          <w:rFonts w:hint="eastAsia"/>
        </w:rPr>
        <w:t>明细</w:t>
      </w:r>
      <w:r w:rsidRPr="00AA2803">
        <w:rPr>
          <w:rFonts w:hint="eastAsia"/>
        </w:rPr>
        <w:t>（</w:t>
      </w:r>
      <w:r w:rsidRPr="00AA2803">
        <w:rPr>
          <w:rFonts w:hint="eastAsia"/>
        </w:rPr>
        <w:t>ITEM_ISSUE</w:t>
      </w:r>
      <w:r w:rsidRPr="00AA2803">
        <w:t>_DETAIL</w:t>
      </w:r>
      <w:r w:rsidRPr="00AA2803">
        <w:rPr>
          <w:rFonts w:hint="eastAsia"/>
        </w:rPr>
        <w:t>）</w:t>
      </w:r>
      <w:bookmarkEnd w:id="131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208"/>
        <w:gridCol w:w="709"/>
        <w:gridCol w:w="425"/>
        <w:gridCol w:w="1131"/>
        <w:gridCol w:w="1125"/>
        <w:gridCol w:w="853"/>
        <w:gridCol w:w="145"/>
        <w:gridCol w:w="564"/>
        <w:gridCol w:w="1568"/>
      </w:tblGrid>
      <w:tr w:rsidR="00AA2803" w:rsidRPr="00AA2803" w14:paraId="6DD66DD0" w14:textId="77777777" w:rsidTr="00061181">
        <w:tc>
          <w:tcPr>
            <w:tcW w:w="1229" w:type="dxa"/>
            <w:gridSpan w:val="3"/>
            <w:shd w:val="clear" w:color="auto" w:fill="C0C0C0"/>
          </w:tcPr>
          <w:p w14:paraId="0FCE82BF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007A8659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物品出库明细</w:t>
            </w:r>
          </w:p>
        </w:tc>
        <w:tc>
          <w:tcPr>
            <w:tcW w:w="1131" w:type="dxa"/>
            <w:shd w:val="clear" w:color="auto" w:fill="C0C0C0"/>
          </w:tcPr>
          <w:p w14:paraId="7780B735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200152E9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ITEM_ISSUE_DETAIL</w:t>
            </w:r>
          </w:p>
        </w:tc>
      </w:tr>
      <w:tr w:rsidR="00AA2803" w:rsidRPr="00AA2803" w14:paraId="669C24EA" w14:textId="77777777" w:rsidTr="00061181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563FB51B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6513A00D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3CF00B5C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5FF08CD4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2A579B00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7DE21DBF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07EF98E0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0F412104" w14:textId="77777777" w:rsidR="00061181" w:rsidRPr="00AA2803" w:rsidRDefault="00061181" w:rsidP="006164CE">
            <w:pPr>
              <w:pStyle w:val="af"/>
              <w:numPr>
                <w:ilvl w:val="0"/>
                <w:numId w:val="6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09C6188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出库单编号（I</w:t>
            </w:r>
            <w:r w:rsidRPr="00AA2803">
              <w:rPr>
                <w:rFonts w:ascii="新宋体" w:eastAsia="新宋体" w:hAnsi="新宋体"/>
                <w:szCs w:val="22"/>
              </w:rPr>
              <w:t>I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2265" w:type="dxa"/>
            <w:gridSpan w:val="3"/>
          </w:tcPr>
          <w:p w14:paraId="1A567866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</w:t>
            </w:r>
            <w:r w:rsidRPr="00AA2803">
              <w:rPr>
                <w:rFonts w:ascii="新宋体" w:eastAsia="新宋体" w:hAnsi="新宋体"/>
                <w:szCs w:val="22"/>
              </w:rPr>
              <w:t>I_NO</w:t>
            </w:r>
          </w:p>
        </w:tc>
        <w:tc>
          <w:tcPr>
            <w:tcW w:w="1978" w:type="dxa"/>
            <w:gridSpan w:val="2"/>
          </w:tcPr>
          <w:p w14:paraId="02559A4E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290D4D1F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E546D3C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1E03F2A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73332C5E" w14:textId="77777777" w:rsidR="00061181" w:rsidRPr="00AA2803" w:rsidRDefault="00061181" w:rsidP="006164CE">
            <w:pPr>
              <w:pStyle w:val="af"/>
              <w:numPr>
                <w:ilvl w:val="0"/>
                <w:numId w:val="6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0D3A0791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物品编码（IT</w:t>
            </w:r>
            <w:r w:rsidRPr="00AA2803">
              <w:rPr>
                <w:rFonts w:ascii="新宋体" w:eastAsia="新宋体" w:hAnsi="新宋体"/>
                <w:szCs w:val="22"/>
              </w:rPr>
              <w:t>123456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265" w:type="dxa"/>
            <w:gridSpan w:val="3"/>
          </w:tcPr>
          <w:p w14:paraId="0640EB12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ITEM_CODE</w:t>
            </w:r>
          </w:p>
        </w:tc>
        <w:tc>
          <w:tcPr>
            <w:tcW w:w="1978" w:type="dxa"/>
            <w:gridSpan w:val="2"/>
          </w:tcPr>
          <w:p w14:paraId="0386B728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CHAR</w:t>
            </w:r>
            <w:r w:rsidRPr="00AA2803">
              <w:rPr>
                <w:rFonts w:ascii="新宋体" w:eastAsia="新宋体" w:hAnsi="新宋体"/>
                <w:szCs w:val="22"/>
              </w:rPr>
              <w:t>(8)</w:t>
            </w:r>
          </w:p>
        </w:tc>
        <w:tc>
          <w:tcPr>
            <w:tcW w:w="709" w:type="dxa"/>
            <w:gridSpan w:val="2"/>
          </w:tcPr>
          <w:p w14:paraId="622D340C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7B32AB3D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688023C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72E41FC5" w14:textId="77777777" w:rsidR="00061181" w:rsidRPr="00AA2803" w:rsidRDefault="00061181" w:rsidP="006164CE">
            <w:pPr>
              <w:pStyle w:val="af"/>
              <w:numPr>
                <w:ilvl w:val="0"/>
                <w:numId w:val="6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34A3CFE3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ab/>
            </w:r>
            <w:r w:rsidRPr="00AA2803">
              <w:rPr>
                <w:rFonts w:ascii="新宋体" w:eastAsia="新宋体" w:hAnsi="新宋体" w:hint="eastAsia"/>
                <w:szCs w:val="22"/>
              </w:rPr>
              <w:t>数量</w:t>
            </w:r>
          </w:p>
        </w:tc>
        <w:tc>
          <w:tcPr>
            <w:tcW w:w="2265" w:type="dxa"/>
            <w:gridSpan w:val="3"/>
          </w:tcPr>
          <w:p w14:paraId="0B6B131B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QUANTITY</w:t>
            </w:r>
          </w:p>
        </w:tc>
        <w:tc>
          <w:tcPr>
            <w:tcW w:w="1978" w:type="dxa"/>
            <w:gridSpan w:val="2"/>
          </w:tcPr>
          <w:p w14:paraId="25C8ABE8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10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E77A67F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6F3B06FD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6D1FC70" w14:textId="77777777" w:rsidTr="00061181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6ACA880B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1F62F30D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CE4AFF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52011A6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A51CE45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4C755952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13063A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1EE2A402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PK_ITEM_ISSUE_DETAIL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77BA9865" w14:textId="47F3153D" w:rsidR="00061181" w:rsidRPr="00AA2803" w:rsidRDefault="000542F6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0542F6">
              <w:rPr>
                <w:rFonts w:ascii="新宋体" w:eastAsia="新宋体" w:hAnsi="新宋体"/>
                <w:szCs w:val="22"/>
              </w:rPr>
              <w:t>II_NO,ITEM_CODE</w:t>
            </w:r>
          </w:p>
        </w:tc>
      </w:tr>
      <w:tr w:rsidR="00AA2803" w:rsidRPr="00AA2803" w14:paraId="2A34BB2E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F077BA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02E0BB6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1842999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63C9C51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E4578B6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097BD6B6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FD9E1D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73A7A688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01ACB41C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59863DA8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0DF84BAD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1144E41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E8B3B2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0429A9D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632690E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6F506D8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38D8CB2D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0AFFE3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28076D00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3FED620E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10D790C0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82C9F15" w14:textId="77777777" w:rsidTr="00061181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F74461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7C071E91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BCD92CA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DFAC97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</w:t>
            </w: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9ECED07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14E0D06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A564CCF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6EEBE262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885374E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9A7A911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200DC339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4B073793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459D0BB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A58BD97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96E2A96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4264A970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2AC50B93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64A976F7" w14:textId="77777777" w:rsidR="00061181" w:rsidRPr="00AA2803" w:rsidRDefault="00061181" w:rsidP="00061181"/>
    <w:p w14:paraId="5445C42F" w14:textId="77777777" w:rsidR="00E779BA" w:rsidRPr="00AA2803" w:rsidRDefault="00E779BA" w:rsidP="00E779BA">
      <w:pPr>
        <w:pStyle w:val="4"/>
      </w:pPr>
      <w:bookmarkStart w:id="132" w:name="_Toc435450889"/>
      <w:r w:rsidRPr="00AA2803">
        <w:rPr>
          <w:rFonts w:hint="eastAsia"/>
        </w:rPr>
        <w:t>物品盘点（</w:t>
      </w:r>
      <w:r w:rsidRPr="00AA2803">
        <w:rPr>
          <w:rFonts w:hint="eastAsia"/>
        </w:rPr>
        <w:t>ITEM_</w:t>
      </w:r>
      <w:r w:rsidRPr="00AA2803">
        <w:t>CHECK</w:t>
      </w:r>
      <w:r w:rsidRPr="00AA2803">
        <w:rPr>
          <w:rFonts w:hint="eastAsia"/>
        </w:rPr>
        <w:t>）</w:t>
      </w:r>
      <w:bookmarkEnd w:id="132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491"/>
        <w:gridCol w:w="426"/>
        <w:gridCol w:w="425"/>
        <w:gridCol w:w="1131"/>
        <w:gridCol w:w="1125"/>
        <w:gridCol w:w="853"/>
        <w:gridCol w:w="145"/>
        <w:gridCol w:w="564"/>
        <w:gridCol w:w="1568"/>
      </w:tblGrid>
      <w:tr w:rsidR="00AA2803" w:rsidRPr="00AA2803" w14:paraId="2CD5E169" w14:textId="77777777" w:rsidTr="004875C9">
        <w:tc>
          <w:tcPr>
            <w:tcW w:w="1229" w:type="dxa"/>
            <w:gridSpan w:val="3"/>
            <w:shd w:val="clear" w:color="auto" w:fill="C0C0C0"/>
          </w:tcPr>
          <w:p w14:paraId="138432D7" w14:textId="77777777" w:rsidR="00E779BA" w:rsidRPr="00AA2803" w:rsidRDefault="00E779BA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519F2DEF" w14:textId="77777777" w:rsidR="00E779BA" w:rsidRPr="00AA2803" w:rsidRDefault="00E779BA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物品盘点</w:t>
            </w:r>
          </w:p>
        </w:tc>
        <w:tc>
          <w:tcPr>
            <w:tcW w:w="1131" w:type="dxa"/>
            <w:shd w:val="clear" w:color="auto" w:fill="C0C0C0"/>
          </w:tcPr>
          <w:p w14:paraId="62B1FCC5" w14:textId="77777777" w:rsidR="00E779BA" w:rsidRPr="00AA2803" w:rsidRDefault="00E779BA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613AEE53" w14:textId="77777777" w:rsidR="00E779BA" w:rsidRPr="00AA2803" w:rsidRDefault="00E779BA" w:rsidP="00E779BA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ITEM_CHECK</w:t>
            </w:r>
          </w:p>
        </w:tc>
      </w:tr>
      <w:tr w:rsidR="00AA2803" w:rsidRPr="00AA2803" w14:paraId="70079305" w14:textId="77777777" w:rsidTr="00777778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24354B45" w14:textId="77777777" w:rsidR="00E779BA" w:rsidRPr="00AA2803" w:rsidRDefault="00E779BA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120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2B954C8A" w14:textId="77777777" w:rsidR="00E779BA" w:rsidRPr="00AA2803" w:rsidRDefault="00E779BA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1982" w:type="dxa"/>
            <w:gridSpan w:val="3"/>
            <w:shd w:val="clear" w:color="auto" w:fill="C0C0C0"/>
          </w:tcPr>
          <w:p w14:paraId="19A625FF" w14:textId="77777777" w:rsidR="00E779BA" w:rsidRPr="00AA2803" w:rsidRDefault="00E779BA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160C75A4" w14:textId="77777777" w:rsidR="00E779BA" w:rsidRPr="00AA2803" w:rsidRDefault="00E779BA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7709CB6C" w14:textId="77777777" w:rsidR="00E779BA" w:rsidRPr="00AA2803" w:rsidRDefault="00E779BA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4DCDECF0" w14:textId="77777777" w:rsidR="00E779BA" w:rsidRPr="00AA2803" w:rsidRDefault="00E779BA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0DE74F03" w14:textId="77777777" w:rsidTr="00777778">
        <w:tc>
          <w:tcPr>
            <w:tcW w:w="390" w:type="dxa"/>
            <w:tcBorders>
              <w:top w:val="single" w:sz="4" w:space="0" w:color="auto"/>
            </w:tcBorders>
          </w:tcPr>
          <w:p w14:paraId="6DA00CDE" w14:textId="77777777" w:rsidR="00E779BA" w:rsidRPr="00AA2803" w:rsidRDefault="00E779BA" w:rsidP="006164CE">
            <w:pPr>
              <w:pStyle w:val="af"/>
              <w:numPr>
                <w:ilvl w:val="0"/>
                <w:numId w:val="7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301A89C6" w14:textId="06B1EDCB" w:rsidR="00E779BA" w:rsidRPr="00AA2803" w:rsidRDefault="00E779BA" w:rsidP="00781D9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盘点编号（I</w:t>
            </w:r>
            <w:r w:rsidR="00781D94">
              <w:rPr>
                <w:rFonts w:ascii="新宋体" w:eastAsia="新宋体" w:hAnsi="新宋体"/>
                <w:szCs w:val="22"/>
              </w:rPr>
              <w:t>C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1982" w:type="dxa"/>
            <w:gridSpan w:val="3"/>
          </w:tcPr>
          <w:p w14:paraId="052444C7" w14:textId="77777777" w:rsidR="00E779BA" w:rsidRPr="00AA2803" w:rsidRDefault="00E779BA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CHECK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2"/>
          </w:tcPr>
          <w:p w14:paraId="5B6F4395" w14:textId="77777777" w:rsidR="00E779BA" w:rsidRPr="00AA2803" w:rsidRDefault="00E779BA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56809B4C" w14:textId="77777777" w:rsidR="00E779BA" w:rsidRPr="00AA2803" w:rsidRDefault="00E779BA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ED2893B" w14:textId="77777777" w:rsidR="00E779BA" w:rsidRPr="00AA2803" w:rsidRDefault="00E779BA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6F75ED0" w14:textId="77777777" w:rsidTr="00777778">
        <w:tc>
          <w:tcPr>
            <w:tcW w:w="390" w:type="dxa"/>
            <w:tcBorders>
              <w:top w:val="single" w:sz="4" w:space="0" w:color="auto"/>
            </w:tcBorders>
          </w:tcPr>
          <w:p w14:paraId="7DCEF0DD" w14:textId="77777777" w:rsidR="00777778" w:rsidRPr="00AA2803" w:rsidRDefault="00777778" w:rsidP="006164CE">
            <w:pPr>
              <w:pStyle w:val="af"/>
              <w:numPr>
                <w:ilvl w:val="0"/>
                <w:numId w:val="7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06FB5922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盘点名称</w:t>
            </w:r>
          </w:p>
        </w:tc>
        <w:tc>
          <w:tcPr>
            <w:tcW w:w="1982" w:type="dxa"/>
            <w:gridSpan w:val="3"/>
          </w:tcPr>
          <w:p w14:paraId="739710CA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CHECK_NAME</w:t>
            </w:r>
          </w:p>
        </w:tc>
        <w:tc>
          <w:tcPr>
            <w:tcW w:w="1978" w:type="dxa"/>
            <w:gridSpan w:val="2"/>
          </w:tcPr>
          <w:p w14:paraId="056C125E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VARCHAR2(500)</w:t>
            </w:r>
          </w:p>
        </w:tc>
        <w:tc>
          <w:tcPr>
            <w:tcW w:w="709" w:type="dxa"/>
            <w:gridSpan w:val="2"/>
          </w:tcPr>
          <w:p w14:paraId="1E0952BA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66B77459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A866B77" w14:textId="77777777" w:rsidTr="00777778">
        <w:tc>
          <w:tcPr>
            <w:tcW w:w="390" w:type="dxa"/>
            <w:tcBorders>
              <w:top w:val="single" w:sz="4" w:space="0" w:color="auto"/>
            </w:tcBorders>
          </w:tcPr>
          <w:p w14:paraId="7AFD1B4A" w14:textId="77777777" w:rsidR="00777778" w:rsidRPr="00AA2803" w:rsidRDefault="00777778" w:rsidP="006164CE">
            <w:pPr>
              <w:pStyle w:val="af"/>
              <w:numPr>
                <w:ilvl w:val="0"/>
                <w:numId w:val="7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5B0CDBE5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盘点日期</w:t>
            </w:r>
          </w:p>
        </w:tc>
        <w:tc>
          <w:tcPr>
            <w:tcW w:w="1982" w:type="dxa"/>
            <w:gridSpan w:val="3"/>
          </w:tcPr>
          <w:p w14:paraId="175CBD55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CHECK_DATE</w:t>
            </w:r>
          </w:p>
        </w:tc>
        <w:tc>
          <w:tcPr>
            <w:tcW w:w="1978" w:type="dxa"/>
            <w:gridSpan w:val="2"/>
          </w:tcPr>
          <w:p w14:paraId="5BD810E3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0B0CB859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0208E6AF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CDB32FE" w14:textId="77777777" w:rsidTr="00777778">
        <w:tc>
          <w:tcPr>
            <w:tcW w:w="390" w:type="dxa"/>
            <w:tcBorders>
              <w:top w:val="single" w:sz="4" w:space="0" w:color="auto"/>
            </w:tcBorders>
          </w:tcPr>
          <w:p w14:paraId="01D58E4D" w14:textId="77777777" w:rsidR="00777778" w:rsidRPr="00AA2803" w:rsidRDefault="00777778" w:rsidP="006164CE">
            <w:pPr>
              <w:pStyle w:val="af"/>
              <w:numPr>
                <w:ilvl w:val="0"/>
                <w:numId w:val="7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78C0D0D3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操作人</w:t>
            </w:r>
          </w:p>
        </w:tc>
        <w:tc>
          <w:tcPr>
            <w:tcW w:w="1982" w:type="dxa"/>
            <w:gridSpan w:val="3"/>
          </w:tcPr>
          <w:p w14:paraId="181818FB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CHECK_ADMIN</w:t>
            </w:r>
          </w:p>
        </w:tc>
        <w:tc>
          <w:tcPr>
            <w:tcW w:w="1978" w:type="dxa"/>
            <w:gridSpan w:val="2"/>
          </w:tcPr>
          <w:p w14:paraId="6F8315FE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2EFB60D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127BF1B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EB1682" w:rsidRPr="00AA2803" w14:paraId="32F27673" w14:textId="77777777" w:rsidTr="00777778">
        <w:tc>
          <w:tcPr>
            <w:tcW w:w="390" w:type="dxa"/>
            <w:tcBorders>
              <w:top w:val="single" w:sz="4" w:space="0" w:color="auto"/>
            </w:tcBorders>
          </w:tcPr>
          <w:p w14:paraId="40401F5A" w14:textId="77777777" w:rsidR="00EB1682" w:rsidRPr="00AA2803" w:rsidRDefault="00EB1682" w:rsidP="00EB1682">
            <w:pPr>
              <w:pStyle w:val="af"/>
              <w:numPr>
                <w:ilvl w:val="0"/>
                <w:numId w:val="7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76FF9ACE" w14:textId="77777777" w:rsidR="00EB1682" w:rsidRPr="00AA2803" w:rsidRDefault="00EB1682" w:rsidP="00EB168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盘点仓库</w:t>
            </w:r>
          </w:p>
        </w:tc>
        <w:tc>
          <w:tcPr>
            <w:tcW w:w="1982" w:type="dxa"/>
            <w:gridSpan w:val="3"/>
          </w:tcPr>
          <w:p w14:paraId="46E2CC3E" w14:textId="77777777" w:rsidR="00EB1682" w:rsidRPr="00AA2803" w:rsidRDefault="00EB1682" w:rsidP="00EB168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CHECK_WAREHOUSE</w:t>
            </w:r>
          </w:p>
        </w:tc>
        <w:tc>
          <w:tcPr>
            <w:tcW w:w="1978" w:type="dxa"/>
            <w:gridSpan w:val="2"/>
          </w:tcPr>
          <w:p w14:paraId="05C246A9" w14:textId="27DB0B70" w:rsidR="00EB1682" w:rsidRPr="00AA2803" w:rsidRDefault="00EB1682" w:rsidP="00EB168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CHAR(4)</w:t>
            </w:r>
          </w:p>
        </w:tc>
        <w:tc>
          <w:tcPr>
            <w:tcW w:w="709" w:type="dxa"/>
            <w:gridSpan w:val="2"/>
          </w:tcPr>
          <w:p w14:paraId="091D7699" w14:textId="77777777" w:rsidR="00EB1682" w:rsidRPr="00AA2803" w:rsidRDefault="00EB1682" w:rsidP="00EB168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A5B7DB5" w14:textId="77777777" w:rsidR="00EB1682" w:rsidRPr="00AA2803" w:rsidRDefault="00EB1682" w:rsidP="00EB168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D0EC677" w14:textId="77777777" w:rsidTr="00777778">
        <w:tc>
          <w:tcPr>
            <w:tcW w:w="390" w:type="dxa"/>
            <w:tcBorders>
              <w:top w:val="single" w:sz="4" w:space="0" w:color="auto"/>
            </w:tcBorders>
          </w:tcPr>
          <w:p w14:paraId="1AB6F09F" w14:textId="77777777" w:rsidR="00777778" w:rsidRPr="00AA2803" w:rsidRDefault="00777778" w:rsidP="006164CE">
            <w:pPr>
              <w:pStyle w:val="af"/>
              <w:numPr>
                <w:ilvl w:val="0"/>
                <w:numId w:val="7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7739CB3E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状态（1-未完成，2-已完成）</w:t>
            </w:r>
          </w:p>
        </w:tc>
        <w:tc>
          <w:tcPr>
            <w:tcW w:w="1982" w:type="dxa"/>
            <w:gridSpan w:val="3"/>
          </w:tcPr>
          <w:p w14:paraId="7F36EE4C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STATUS</w:t>
            </w:r>
          </w:p>
        </w:tc>
        <w:tc>
          <w:tcPr>
            <w:tcW w:w="1978" w:type="dxa"/>
            <w:gridSpan w:val="2"/>
          </w:tcPr>
          <w:p w14:paraId="7960E5A6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556FDE1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5565BDB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8063DC" w:rsidRPr="00AA2803" w14:paraId="5766B261" w14:textId="77777777" w:rsidTr="00777778">
        <w:tc>
          <w:tcPr>
            <w:tcW w:w="390" w:type="dxa"/>
            <w:tcBorders>
              <w:top w:val="single" w:sz="4" w:space="0" w:color="auto"/>
            </w:tcBorders>
          </w:tcPr>
          <w:p w14:paraId="753FA2BB" w14:textId="77777777" w:rsidR="008063DC" w:rsidRPr="00AA2803" w:rsidRDefault="008063DC" w:rsidP="008063DC">
            <w:pPr>
              <w:pStyle w:val="af"/>
              <w:numPr>
                <w:ilvl w:val="0"/>
                <w:numId w:val="7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2552CB75" w14:textId="66C9A2D1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备注</w:t>
            </w:r>
          </w:p>
        </w:tc>
        <w:tc>
          <w:tcPr>
            <w:tcW w:w="1982" w:type="dxa"/>
            <w:gridSpan w:val="3"/>
          </w:tcPr>
          <w:p w14:paraId="74541427" w14:textId="60781A71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REMARK</w:t>
            </w:r>
          </w:p>
        </w:tc>
        <w:tc>
          <w:tcPr>
            <w:tcW w:w="1978" w:type="dxa"/>
            <w:gridSpan w:val="2"/>
          </w:tcPr>
          <w:p w14:paraId="58961567" w14:textId="7A9B5E2E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10BFE65D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CF53E60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8063DC" w:rsidRPr="00AA2803" w14:paraId="16B9B215" w14:textId="77777777" w:rsidTr="004875C9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23D0A795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8063DC" w:rsidRPr="00AA2803" w14:paraId="5F4B5866" w14:textId="77777777" w:rsidTr="004875C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F196E2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B365258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E019F5C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8063DC" w:rsidRPr="00AA2803" w14:paraId="2AAC1D22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8B21EF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3CA1C8B5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PK_ITEM_CHECK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259D9D66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CHECK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</w:tr>
      <w:tr w:rsidR="008063DC" w:rsidRPr="00AA2803" w14:paraId="4D4E832E" w14:textId="77777777" w:rsidTr="004875C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E67B58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0169837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DDA4722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9E78BF7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2F14771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8063DC" w:rsidRPr="00AA2803" w14:paraId="5F095711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0B6057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477BC145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71B261D5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63602C8D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7B9A06F1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8063DC" w:rsidRPr="00AA2803" w14:paraId="6C59F84A" w14:textId="77777777" w:rsidTr="004875C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5E0969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69BB9A4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F2DA0C5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47D7763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8063DC" w:rsidRPr="00AA2803" w14:paraId="098D4949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971B3A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09FC7317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34D7E5DD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599A2514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8063DC" w:rsidRPr="00AA2803" w14:paraId="1BCE53E6" w14:textId="77777777" w:rsidTr="004875C9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4120E8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39981E47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8063DC" w:rsidRPr="00AA2803" w14:paraId="22D247A1" w14:textId="77777777" w:rsidTr="004875C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756AAE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48A8408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0F7F32F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3392877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8063DC" w:rsidRPr="00AA2803" w14:paraId="577AD5C6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812C2A0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2C17DD9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54059BE9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763B2EAF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8063DC" w:rsidRPr="00AA2803" w14:paraId="7FE763B2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E6803D8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7683310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137BAC21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0A873420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6AE8AD15" w14:textId="77777777" w:rsidR="00E779BA" w:rsidRPr="00AA2803" w:rsidRDefault="00E779BA" w:rsidP="00E779BA"/>
    <w:p w14:paraId="7B44DD8F" w14:textId="77777777" w:rsidR="00082F93" w:rsidRPr="00AA2803" w:rsidRDefault="00082F93" w:rsidP="00082F93">
      <w:pPr>
        <w:pStyle w:val="4"/>
      </w:pPr>
      <w:bookmarkStart w:id="133" w:name="_Toc435450890"/>
      <w:r w:rsidRPr="00AA2803">
        <w:rPr>
          <w:rFonts w:hint="eastAsia"/>
        </w:rPr>
        <w:t>物品盘点前明细（</w:t>
      </w:r>
      <w:r w:rsidRPr="00AA2803">
        <w:rPr>
          <w:rFonts w:hint="eastAsia"/>
        </w:rPr>
        <w:t>ITEM_</w:t>
      </w:r>
      <w:r w:rsidRPr="00AA2803">
        <w:t>CHECK_DETAIL_BE</w:t>
      </w:r>
      <w:r w:rsidRPr="00AA2803">
        <w:rPr>
          <w:rFonts w:hint="eastAsia"/>
        </w:rPr>
        <w:t>）</w:t>
      </w:r>
      <w:bookmarkEnd w:id="133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491"/>
        <w:gridCol w:w="426"/>
        <w:gridCol w:w="425"/>
        <w:gridCol w:w="1131"/>
        <w:gridCol w:w="1125"/>
        <w:gridCol w:w="853"/>
        <w:gridCol w:w="145"/>
        <w:gridCol w:w="564"/>
        <w:gridCol w:w="1568"/>
      </w:tblGrid>
      <w:tr w:rsidR="00AA2803" w:rsidRPr="00AA2803" w14:paraId="69B7694E" w14:textId="77777777" w:rsidTr="004875C9">
        <w:tc>
          <w:tcPr>
            <w:tcW w:w="1229" w:type="dxa"/>
            <w:gridSpan w:val="3"/>
            <w:shd w:val="clear" w:color="auto" w:fill="C0C0C0"/>
          </w:tcPr>
          <w:p w14:paraId="1BF4BC8D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lastRenderedPageBreak/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16F21B9B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物品盘点前明细</w:t>
            </w:r>
          </w:p>
        </w:tc>
        <w:tc>
          <w:tcPr>
            <w:tcW w:w="1131" w:type="dxa"/>
            <w:shd w:val="clear" w:color="auto" w:fill="C0C0C0"/>
          </w:tcPr>
          <w:p w14:paraId="6119CD7E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35ED3FDA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ITEM_CHECK_DETAIL_BE</w:t>
            </w:r>
          </w:p>
        </w:tc>
      </w:tr>
      <w:tr w:rsidR="00AA2803" w:rsidRPr="00AA2803" w14:paraId="10A0F8D7" w14:textId="77777777" w:rsidTr="004875C9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3C4FD0BE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120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5D07E914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1982" w:type="dxa"/>
            <w:gridSpan w:val="3"/>
            <w:shd w:val="clear" w:color="auto" w:fill="C0C0C0"/>
          </w:tcPr>
          <w:p w14:paraId="13859F3A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083A2A52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3A7652BF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685143C0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96ECF" w:rsidRPr="00AA2803" w14:paraId="2993447D" w14:textId="77777777" w:rsidTr="004875C9">
        <w:tc>
          <w:tcPr>
            <w:tcW w:w="390" w:type="dxa"/>
            <w:tcBorders>
              <w:top w:val="single" w:sz="4" w:space="0" w:color="auto"/>
            </w:tcBorders>
          </w:tcPr>
          <w:p w14:paraId="0A770CA7" w14:textId="77777777" w:rsidR="00A96ECF" w:rsidRPr="00AA2803" w:rsidRDefault="00A96ECF" w:rsidP="00A96ECF">
            <w:pPr>
              <w:pStyle w:val="af"/>
              <w:numPr>
                <w:ilvl w:val="0"/>
                <w:numId w:val="7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142D0D28" w14:textId="7CD65259" w:rsidR="00A96ECF" w:rsidRPr="00AA2803" w:rsidRDefault="00A96ECF" w:rsidP="00A96EC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盘点编号（I</w:t>
            </w:r>
            <w:r>
              <w:rPr>
                <w:rFonts w:ascii="新宋体" w:eastAsia="新宋体" w:hAnsi="新宋体"/>
                <w:szCs w:val="22"/>
              </w:rPr>
              <w:t>C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1982" w:type="dxa"/>
            <w:gridSpan w:val="3"/>
          </w:tcPr>
          <w:p w14:paraId="1F5E6AA2" w14:textId="77777777" w:rsidR="00A96ECF" w:rsidRPr="00AA2803" w:rsidRDefault="00A96ECF" w:rsidP="00A96EC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CHECK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2"/>
          </w:tcPr>
          <w:p w14:paraId="042D9E0D" w14:textId="77777777" w:rsidR="00A96ECF" w:rsidRPr="00AA2803" w:rsidRDefault="00A96ECF" w:rsidP="00A96EC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6514F9FD" w14:textId="77777777" w:rsidR="00A96ECF" w:rsidRPr="00AA2803" w:rsidRDefault="00A96ECF" w:rsidP="00A96EC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0C7519F" w14:textId="77777777" w:rsidR="00A96ECF" w:rsidRPr="00AA2803" w:rsidRDefault="00A96ECF" w:rsidP="00A96EC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1F3E741" w14:textId="77777777" w:rsidTr="004875C9">
        <w:tc>
          <w:tcPr>
            <w:tcW w:w="390" w:type="dxa"/>
            <w:tcBorders>
              <w:top w:val="single" w:sz="4" w:space="0" w:color="auto"/>
            </w:tcBorders>
          </w:tcPr>
          <w:p w14:paraId="6083921B" w14:textId="77777777" w:rsidR="00082F93" w:rsidRPr="00AA2803" w:rsidRDefault="00082F93" w:rsidP="006164CE">
            <w:pPr>
              <w:pStyle w:val="af"/>
              <w:numPr>
                <w:ilvl w:val="0"/>
                <w:numId w:val="7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32890B39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物品编码（IT</w:t>
            </w:r>
            <w:r w:rsidRPr="00AA2803">
              <w:rPr>
                <w:rFonts w:ascii="新宋体" w:eastAsia="新宋体" w:hAnsi="新宋体"/>
                <w:szCs w:val="22"/>
              </w:rPr>
              <w:t>123456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1982" w:type="dxa"/>
            <w:gridSpan w:val="3"/>
          </w:tcPr>
          <w:p w14:paraId="4E805562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ITEM_CODE</w:t>
            </w:r>
          </w:p>
        </w:tc>
        <w:tc>
          <w:tcPr>
            <w:tcW w:w="1978" w:type="dxa"/>
            <w:gridSpan w:val="2"/>
          </w:tcPr>
          <w:p w14:paraId="2C587BFA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CHAR</w:t>
            </w:r>
            <w:r w:rsidRPr="00AA2803">
              <w:rPr>
                <w:rFonts w:ascii="新宋体" w:eastAsia="新宋体" w:hAnsi="新宋体"/>
                <w:szCs w:val="22"/>
              </w:rPr>
              <w:t>(8)</w:t>
            </w:r>
          </w:p>
        </w:tc>
        <w:tc>
          <w:tcPr>
            <w:tcW w:w="709" w:type="dxa"/>
            <w:gridSpan w:val="2"/>
          </w:tcPr>
          <w:p w14:paraId="5998E476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9815703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8F7919F" w14:textId="77777777" w:rsidTr="004875C9">
        <w:tc>
          <w:tcPr>
            <w:tcW w:w="390" w:type="dxa"/>
            <w:tcBorders>
              <w:top w:val="single" w:sz="4" w:space="0" w:color="auto"/>
            </w:tcBorders>
          </w:tcPr>
          <w:p w14:paraId="14FB884D" w14:textId="77777777" w:rsidR="00082F93" w:rsidRPr="00AA2803" w:rsidRDefault="00082F93" w:rsidP="006164CE">
            <w:pPr>
              <w:pStyle w:val="af"/>
              <w:numPr>
                <w:ilvl w:val="0"/>
                <w:numId w:val="7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10A8A3BA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ab/>
            </w:r>
            <w:r w:rsidRPr="00AA2803">
              <w:rPr>
                <w:rFonts w:ascii="新宋体" w:eastAsia="新宋体" w:hAnsi="新宋体" w:hint="eastAsia"/>
                <w:szCs w:val="22"/>
              </w:rPr>
              <w:t>数量</w:t>
            </w:r>
          </w:p>
        </w:tc>
        <w:tc>
          <w:tcPr>
            <w:tcW w:w="1982" w:type="dxa"/>
            <w:gridSpan w:val="3"/>
          </w:tcPr>
          <w:p w14:paraId="309DE16D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QUANTITY</w:t>
            </w:r>
          </w:p>
        </w:tc>
        <w:tc>
          <w:tcPr>
            <w:tcW w:w="1978" w:type="dxa"/>
            <w:gridSpan w:val="2"/>
          </w:tcPr>
          <w:p w14:paraId="33DDD7AF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10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0A81A2E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C014D19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8EBB39C" w14:textId="77777777" w:rsidTr="004875C9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5C9A5CEC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65DBE78B" w14:textId="77777777" w:rsidTr="004875C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563465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72506E6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28650F0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4D6A0784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4EAFF7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25C162DC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PK_ITEM_CHECK_DETAIL_BE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06FA5A62" w14:textId="4DCC8F7D" w:rsidR="00082F93" w:rsidRPr="00AA2803" w:rsidRDefault="000542F6" w:rsidP="007542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0542F6">
              <w:rPr>
                <w:rFonts w:ascii="新宋体" w:eastAsia="新宋体" w:hAnsi="新宋体"/>
                <w:szCs w:val="22"/>
              </w:rPr>
              <w:t>CHECK_NO,ITEM_CODE</w:t>
            </w:r>
          </w:p>
        </w:tc>
      </w:tr>
      <w:tr w:rsidR="00AA2803" w:rsidRPr="00AA2803" w14:paraId="4A077B3E" w14:textId="77777777" w:rsidTr="004875C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AF2958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5D1FF5F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43E904B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F324A3C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756DA75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30A89119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0FD0F8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25D06C99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47E2ED64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67B9FDED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654F5CD0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88F22C8" w14:textId="77777777" w:rsidTr="004875C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D33762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B00997F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10D7062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B9D31E0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715EA4AE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364CA4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0C26FE55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4EF7B2AF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0F8EB912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3E4ACB5" w14:textId="77777777" w:rsidTr="004875C9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E08971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7F0592FB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CDFDCC1" w14:textId="77777777" w:rsidTr="004875C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C2699B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B5A2E96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DB9EAB6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06E2721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4D529DB8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24A1B1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F5BEB60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6461A740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115A393D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533DC77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5797D66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0CC9EED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54F9C117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0C7164C7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619DA795" w14:textId="77777777" w:rsidR="00082F93" w:rsidRPr="00AA2803" w:rsidRDefault="00082F93" w:rsidP="00082F93"/>
    <w:p w14:paraId="7832DDC3" w14:textId="77777777" w:rsidR="00082F93" w:rsidRPr="00AA2803" w:rsidRDefault="00082F93" w:rsidP="00082F93">
      <w:pPr>
        <w:pStyle w:val="4"/>
      </w:pPr>
      <w:bookmarkStart w:id="134" w:name="_Toc435450891"/>
      <w:r w:rsidRPr="00AA2803">
        <w:rPr>
          <w:rFonts w:hint="eastAsia"/>
        </w:rPr>
        <w:t>物品盘点后明细（</w:t>
      </w:r>
      <w:r w:rsidRPr="00AA2803">
        <w:rPr>
          <w:rFonts w:hint="eastAsia"/>
        </w:rPr>
        <w:t>ITEM_</w:t>
      </w:r>
      <w:r w:rsidRPr="00AA2803">
        <w:t>CHECK_DETAIL_AF</w:t>
      </w:r>
      <w:r w:rsidRPr="00AA2803">
        <w:rPr>
          <w:rFonts w:hint="eastAsia"/>
        </w:rPr>
        <w:t>）</w:t>
      </w:r>
      <w:bookmarkEnd w:id="134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491"/>
        <w:gridCol w:w="426"/>
        <w:gridCol w:w="425"/>
        <w:gridCol w:w="1131"/>
        <w:gridCol w:w="1125"/>
        <w:gridCol w:w="853"/>
        <w:gridCol w:w="145"/>
        <w:gridCol w:w="564"/>
        <w:gridCol w:w="1568"/>
      </w:tblGrid>
      <w:tr w:rsidR="00AA2803" w:rsidRPr="00AA2803" w14:paraId="0C7E4D05" w14:textId="77777777" w:rsidTr="004875C9">
        <w:tc>
          <w:tcPr>
            <w:tcW w:w="1229" w:type="dxa"/>
            <w:gridSpan w:val="3"/>
            <w:shd w:val="clear" w:color="auto" w:fill="C0C0C0"/>
          </w:tcPr>
          <w:p w14:paraId="52726B7D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0A9278C0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物品盘点后明细</w:t>
            </w:r>
          </w:p>
        </w:tc>
        <w:tc>
          <w:tcPr>
            <w:tcW w:w="1131" w:type="dxa"/>
            <w:shd w:val="clear" w:color="auto" w:fill="C0C0C0"/>
          </w:tcPr>
          <w:p w14:paraId="302F052A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16E5E491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ITEM_CHECK_DETAIL_AF</w:t>
            </w:r>
          </w:p>
        </w:tc>
      </w:tr>
      <w:tr w:rsidR="00AA2803" w:rsidRPr="00AA2803" w14:paraId="1EA94F8D" w14:textId="77777777" w:rsidTr="004875C9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645D7116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120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6FC842A3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1982" w:type="dxa"/>
            <w:gridSpan w:val="3"/>
            <w:shd w:val="clear" w:color="auto" w:fill="C0C0C0"/>
          </w:tcPr>
          <w:p w14:paraId="70B16BC3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617FFE1E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06449C7E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11344E37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96ECF" w:rsidRPr="00AA2803" w14:paraId="019F35C1" w14:textId="77777777" w:rsidTr="004875C9">
        <w:tc>
          <w:tcPr>
            <w:tcW w:w="390" w:type="dxa"/>
            <w:tcBorders>
              <w:top w:val="single" w:sz="4" w:space="0" w:color="auto"/>
            </w:tcBorders>
          </w:tcPr>
          <w:p w14:paraId="605D9735" w14:textId="77777777" w:rsidR="00A96ECF" w:rsidRPr="00AA2803" w:rsidRDefault="00A96ECF" w:rsidP="00A96ECF">
            <w:pPr>
              <w:pStyle w:val="af"/>
              <w:numPr>
                <w:ilvl w:val="0"/>
                <w:numId w:val="7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017EB4EF" w14:textId="15C14CD9" w:rsidR="00A96ECF" w:rsidRPr="00AA2803" w:rsidRDefault="00A96ECF" w:rsidP="00A96EC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盘点编号（I</w:t>
            </w:r>
            <w:r>
              <w:rPr>
                <w:rFonts w:ascii="新宋体" w:eastAsia="新宋体" w:hAnsi="新宋体"/>
                <w:szCs w:val="22"/>
              </w:rPr>
              <w:t>C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1982" w:type="dxa"/>
            <w:gridSpan w:val="3"/>
          </w:tcPr>
          <w:p w14:paraId="74EFDEC8" w14:textId="77777777" w:rsidR="00A96ECF" w:rsidRPr="00AA2803" w:rsidRDefault="00A96ECF" w:rsidP="00A96EC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CHECK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2"/>
          </w:tcPr>
          <w:p w14:paraId="31429412" w14:textId="77777777" w:rsidR="00A96ECF" w:rsidRPr="00AA2803" w:rsidRDefault="00A96ECF" w:rsidP="00A96EC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62374DD4" w14:textId="77777777" w:rsidR="00A96ECF" w:rsidRPr="00AA2803" w:rsidRDefault="00A96ECF" w:rsidP="00A96EC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EB1AF4E" w14:textId="77777777" w:rsidR="00A96ECF" w:rsidRPr="00AA2803" w:rsidRDefault="00A96ECF" w:rsidP="00A96EC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266F7DF" w14:textId="77777777" w:rsidTr="004875C9">
        <w:tc>
          <w:tcPr>
            <w:tcW w:w="390" w:type="dxa"/>
            <w:tcBorders>
              <w:top w:val="single" w:sz="4" w:space="0" w:color="auto"/>
            </w:tcBorders>
          </w:tcPr>
          <w:p w14:paraId="0425E71E" w14:textId="77777777" w:rsidR="00082F93" w:rsidRPr="00AA2803" w:rsidRDefault="00082F93" w:rsidP="006164CE">
            <w:pPr>
              <w:pStyle w:val="af"/>
              <w:numPr>
                <w:ilvl w:val="0"/>
                <w:numId w:val="7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3D202CA9" w14:textId="77777777" w:rsidR="00082F93" w:rsidRPr="00AA2803" w:rsidRDefault="00082F93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物品编码（IT</w:t>
            </w:r>
            <w:r w:rsidRPr="00AA2803">
              <w:rPr>
                <w:rFonts w:ascii="新宋体" w:eastAsia="新宋体" w:hAnsi="新宋体"/>
                <w:szCs w:val="22"/>
              </w:rPr>
              <w:t>123456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1982" w:type="dxa"/>
            <w:gridSpan w:val="3"/>
          </w:tcPr>
          <w:p w14:paraId="165E232B" w14:textId="77777777" w:rsidR="00082F93" w:rsidRPr="00AA2803" w:rsidRDefault="00082F93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ITEM_CODE</w:t>
            </w:r>
          </w:p>
        </w:tc>
        <w:tc>
          <w:tcPr>
            <w:tcW w:w="1978" w:type="dxa"/>
            <w:gridSpan w:val="2"/>
          </w:tcPr>
          <w:p w14:paraId="3477DEF2" w14:textId="77777777" w:rsidR="00082F93" w:rsidRPr="00AA2803" w:rsidRDefault="00082F93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CHAR</w:t>
            </w:r>
            <w:r w:rsidRPr="00AA2803">
              <w:rPr>
                <w:rFonts w:ascii="新宋体" w:eastAsia="新宋体" w:hAnsi="新宋体"/>
                <w:szCs w:val="22"/>
              </w:rPr>
              <w:t>(8)</w:t>
            </w:r>
          </w:p>
        </w:tc>
        <w:tc>
          <w:tcPr>
            <w:tcW w:w="709" w:type="dxa"/>
            <w:gridSpan w:val="2"/>
          </w:tcPr>
          <w:p w14:paraId="75B0B7D6" w14:textId="77777777" w:rsidR="00082F93" w:rsidRPr="00AA2803" w:rsidRDefault="00082F93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1789895A" w14:textId="77777777" w:rsidR="00082F93" w:rsidRPr="00AA2803" w:rsidRDefault="00082F93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23F2F3F" w14:textId="77777777" w:rsidTr="004875C9">
        <w:tc>
          <w:tcPr>
            <w:tcW w:w="390" w:type="dxa"/>
            <w:tcBorders>
              <w:top w:val="single" w:sz="4" w:space="0" w:color="auto"/>
            </w:tcBorders>
          </w:tcPr>
          <w:p w14:paraId="133FE601" w14:textId="77777777" w:rsidR="00082F93" w:rsidRPr="00AA2803" w:rsidRDefault="00082F93" w:rsidP="006164CE">
            <w:pPr>
              <w:pStyle w:val="af"/>
              <w:numPr>
                <w:ilvl w:val="0"/>
                <w:numId w:val="7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15676C7D" w14:textId="77777777" w:rsidR="00082F93" w:rsidRPr="00AA2803" w:rsidRDefault="00082F93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ab/>
            </w:r>
            <w:r w:rsidRPr="00AA2803">
              <w:rPr>
                <w:rFonts w:ascii="新宋体" w:eastAsia="新宋体" w:hAnsi="新宋体" w:hint="eastAsia"/>
                <w:szCs w:val="22"/>
              </w:rPr>
              <w:t>数量</w:t>
            </w:r>
          </w:p>
        </w:tc>
        <w:tc>
          <w:tcPr>
            <w:tcW w:w="1982" w:type="dxa"/>
            <w:gridSpan w:val="3"/>
          </w:tcPr>
          <w:p w14:paraId="3BB9ACC2" w14:textId="77777777" w:rsidR="00082F93" w:rsidRPr="00AA2803" w:rsidRDefault="00082F93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QUANTITY</w:t>
            </w:r>
          </w:p>
        </w:tc>
        <w:tc>
          <w:tcPr>
            <w:tcW w:w="1978" w:type="dxa"/>
            <w:gridSpan w:val="2"/>
          </w:tcPr>
          <w:p w14:paraId="5D2574E7" w14:textId="77777777" w:rsidR="00082F93" w:rsidRPr="00AA2803" w:rsidRDefault="00082F93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10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102A760" w14:textId="77777777" w:rsidR="00082F93" w:rsidRPr="00AA2803" w:rsidRDefault="00082F93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DDBBF1A" w14:textId="77777777" w:rsidR="00082F93" w:rsidRPr="00AA2803" w:rsidRDefault="00082F93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B5C6A" w:rsidRPr="00AA2803" w14:paraId="333137B9" w14:textId="77777777" w:rsidTr="004875C9">
        <w:tc>
          <w:tcPr>
            <w:tcW w:w="390" w:type="dxa"/>
            <w:tcBorders>
              <w:top w:val="single" w:sz="4" w:space="0" w:color="auto"/>
            </w:tcBorders>
          </w:tcPr>
          <w:p w14:paraId="5D047148" w14:textId="77777777" w:rsidR="002B5C6A" w:rsidRPr="00AA2803" w:rsidRDefault="002B5C6A" w:rsidP="006164CE">
            <w:pPr>
              <w:pStyle w:val="af"/>
              <w:numPr>
                <w:ilvl w:val="0"/>
                <w:numId w:val="7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0E7AB87E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ab/>
            </w:r>
            <w:r w:rsidRPr="00AA2803">
              <w:rPr>
                <w:rFonts w:ascii="新宋体" w:eastAsia="新宋体" w:hAnsi="新宋体" w:hint="eastAsia"/>
                <w:szCs w:val="22"/>
              </w:rPr>
              <w:t>调整量</w:t>
            </w:r>
          </w:p>
        </w:tc>
        <w:tc>
          <w:tcPr>
            <w:tcW w:w="1982" w:type="dxa"/>
            <w:gridSpan w:val="3"/>
          </w:tcPr>
          <w:p w14:paraId="15046B61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CHANGE_QUANTITY</w:t>
            </w:r>
          </w:p>
        </w:tc>
        <w:tc>
          <w:tcPr>
            <w:tcW w:w="1978" w:type="dxa"/>
            <w:gridSpan w:val="2"/>
          </w:tcPr>
          <w:p w14:paraId="65982527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10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8D63CDC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6DE988C7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B5C6A" w:rsidRPr="00AA2803" w14:paraId="65F0DB3A" w14:textId="77777777" w:rsidTr="004875C9">
        <w:tc>
          <w:tcPr>
            <w:tcW w:w="390" w:type="dxa"/>
            <w:tcBorders>
              <w:top w:val="single" w:sz="4" w:space="0" w:color="auto"/>
            </w:tcBorders>
          </w:tcPr>
          <w:p w14:paraId="023390BF" w14:textId="77777777" w:rsidR="002B5C6A" w:rsidRPr="00AA2803" w:rsidRDefault="002B5C6A" w:rsidP="006164CE">
            <w:pPr>
              <w:pStyle w:val="af"/>
              <w:numPr>
                <w:ilvl w:val="0"/>
                <w:numId w:val="7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0F44AF61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盘点结果（1-一致，2-盘亏，3-盘盈）</w:t>
            </w:r>
          </w:p>
        </w:tc>
        <w:tc>
          <w:tcPr>
            <w:tcW w:w="1982" w:type="dxa"/>
            <w:gridSpan w:val="3"/>
          </w:tcPr>
          <w:p w14:paraId="5908D45C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RESULT</w:t>
            </w:r>
          </w:p>
        </w:tc>
        <w:tc>
          <w:tcPr>
            <w:tcW w:w="1978" w:type="dxa"/>
            <w:gridSpan w:val="2"/>
          </w:tcPr>
          <w:p w14:paraId="42C7C023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0422DC14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861AB2E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47777C9" w14:textId="77777777" w:rsidTr="004875C9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6B3A3E5D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表格其他属性信息定义（包括PK-FK、IDX等）</w:t>
            </w:r>
          </w:p>
        </w:tc>
      </w:tr>
      <w:tr w:rsidR="00AA2803" w:rsidRPr="00AA2803" w14:paraId="1ED4EE4F" w14:textId="77777777" w:rsidTr="004875C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3B398D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91BC6C5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9A5204D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7473A89B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C71959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16246492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PK_ITEM_CHECK_DETAIL_AF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0D32E479" w14:textId="5A11668C" w:rsidR="002B5C6A" w:rsidRPr="00AA2803" w:rsidRDefault="000542F6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0542F6">
              <w:rPr>
                <w:rFonts w:ascii="新宋体" w:eastAsia="新宋体" w:hAnsi="新宋体"/>
                <w:szCs w:val="22"/>
              </w:rPr>
              <w:t>CHECK_NO,ITEM_CODE</w:t>
            </w:r>
          </w:p>
        </w:tc>
      </w:tr>
      <w:tr w:rsidR="00AA2803" w:rsidRPr="00AA2803" w14:paraId="3DE995E8" w14:textId="77777777" w:rsidTr="004875C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183A6C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085FB4F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F06B069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EAA7427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C36D080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00AD552E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28A785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43AF62AC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3A6933A8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70EF7F55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2EF4CEC6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E34A4E5" w14:textId="77777777" w:rsidTr="004875C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A9719F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378A52C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665681C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B57B12A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04BAB62F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A6E325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4164E951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5757B166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5A3D8240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38FE90F" w14:textId="77777777" w:rsidTr="004875C9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EBCFE4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369314C0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4F21844" w14:textId="77777777" w:rsidTr="004875C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ECC017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F91EB73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C02845B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79C5EE9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0F207861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99B9DA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27BAF2C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7DFBEFB1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452748CB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89B9D4A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B6D28A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FB7E5E7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2CFBACCE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4E21252A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34EE0257" w14:textId="77777777" w:rsidR="00082F93" w:rsidRDefault="00082F93" w:rsidP="00082F93"/>
    <w:p w14:paraId="2C0D27F7" w14:textId="64F5728C" w:rsidR="00D23F98" w:rsidRPr="00AA2803" w:rsidRDefault="00D23F98" w:rsidP="00D23F98">
      <w:pPr>
        <w:pStyle w:val="4"/>
      </w:pPr>
      <w:bookmarkStart w:id="135" w:name="_Toc435450892"/>
      <w:r w:rsidRPr="00AA2803">
        <w:rPr>
          <w:rFonts w:hint="eastAsia"/>
        </w:rPr>
        <w:t>物品</w:t>
      </w:r>
      <w:r>
        <w:rPr>
          <w:rFonts w:hint="eastAsia"/>
        </w:rPr>
        <w:t>损毁登记</w:t>
      </w:r>
      <w:r w:rsidRPr="00AA2803">
        <w:rPr>
          <w:rFonts w:hint="eastAsia"/>
        </w:rPr>
        <w:t>（</w:t>
      </w:r>
      <w:r w:rsidRPr="00AA2803">
        <w:rPr>
          <w:rFonts w:hint="eastAsia"/>
        </w:rPr>
        <w:t>ITEM_</w:t>
      </w:r>
      <w:r>
        <w:t>DAMAGE</w:t>
      </w:r>
      <w:r w:rsidRPr="00AA2803">
        <w:rPr>
          <w:rFonts w:hint="eastAsia"/>
        </w:rPr>
        <w:t>）</w:t>
      </w:r>
      <w:bookmarkEnd w:id="135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491"/>
        <w:gridCol w:w="426"/>
        <w:gridCol w:w="425"/>
        <w:gridCol w:w="1131"/>
        <w:gridCol w:w="1125"/>
        <w:gridCol w:w="853"/>
        <w:gridCol w:w="145"/>
        <w:gridCol w:w="564"/>
        <w:gridCol w:w="1568"/>
      </w:tblGrid>
      <w:tr w:rsidR="00D23F98" w:rsidRPr="00AA2803" w14:paraId="6518EA01" w14:textId="77777777" w:rsidTr="00716B09">
        <w:tc>
          <w:tcPr>
            <w:tcW w:w="1229" w:type="dxa"/>
            <w:gridSpan w:val="3"/>
            <w:shd w:val="clear" w:color="auto" w:fill="C0C0C0"/>
          </w:tcPr>
          <w:p w14:paraId="0FC2EE33" w14:textId="77777777" w:rsidR="00D23F98" w:rsidRPr="00AA2803" w:rsidRDefault="00D23F98" w:rsidP="00716B0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4438C83C" w14:textId="4FF2D335" w:rsidR="00D23F98" w:rsidRPr="00AA2803" w:rsidRDefault="00D23F98" w:rsidP="00716B0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物品损毁登记</w:t>
            </w:r>
          </w:p>
        </w:tc>
        <w:tc>
          <w:tcPr>
            <w:tcW w:w="1131" w:type="dxa"/>
            <w:shd w:val="clear" w:color="auto" w:fill="C0C0C0"/>
          </w:tcPr>
          <w:p w14:paraId="516677FE" w14:textId="77777777" w:rsidR="00D23F98" w:rsidRPr="00AA2803" w:rsidRDefault="00D23F98" w:rsidP="00716B0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63162F13" w14:textId="61972B70" w:rsidR="00D23F98" w:rsidRPr="00AA2803" w:rsidRDefault="00D23F98" w:rsidP="00716B0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23F98">
              <w:rPr>
                <w:rFonts w:ascii="新宋体" w:eastAsia="新宋体" w:hAnsi="新宋体"/>
                <w:b/>
                <w:sz w:val="24"/>
                <w:szCs w:val="22"/>
              </w:rPr>
              <w:t>ITEM_DAMAGE</w:t>
            </w:r>
          </w:p>
        </w:tc>
      </w:tr>
      <w:tr w:rsidR="00D23F98" w:rsidRPr="00AA2803" w14:paraId="00A0F6C7" w14:textId="77777777" w:rsidTr="00716B09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07D61D1B" w14:textId="77777777" w:rsidR="00D23F98" w:rsidRPr="00AA2803" w:rsidRDefault="00D23F98" w:rsidP="00716B0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120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3C274823" w14:textId="77777777" w:rsidR="00D23F98" w:rsidRPr="00AA2803" w:rsidRDefault="00D23F98" w:rsidP="00716B0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1982" w:type="dxa"/>
            <w:gridSpan w:val="3"/>
            <w:shd w:val="clear" w:color="auto" w:fill="C0C0C0"/>
          </w:tcPr>
          <w:p w14:paraId="4A072A73" w14:textId="77777777" w:rsidR="00D23F98" w:rsidRPr="00AA2803" w:rsidRDefault="00D23F98" w:rsidP="00716B0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0FF45F6A" w14:textId="77777777" w:rsidR="00D23F98" w:rsidRPr="00AA2803" w:rsidRDefault="00D23F98" w:rsidP="00716B0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2CFD0C9F" w14:textId="77777777" w:rsidR="00D23F98" w:rsidRPr="00AA2803" w:rsidRDefault="00D23F98" w:rsidP="00716B0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02DA0290" w14:textId="77777777" w:rsidR="00D23F98" w:rsidRPr="00AA2803" w:rsidRDefault="00D23F98" w:rsidP="00716B0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D23F98" w:rsidRPr="00AA2803" w14:paraId="326F558A" w14:textId="77777777" w:rsidTr="00716B09">
        <w:tc>
          <w:tcPr>
            <w:tcW w:w="390" w:type="dxa"/>
            <w:tcBorders>
              <w:top w:val="single" w:sz="4" w:space="0" w:color="auto"/>
            </w:tcBorders>
          </w:tcPr>
          <w:p w14:paraId="3A27E712" w14:textId="77777777" w:rsidR="00D23F98" w:rsidRPr="00AA2803" w:rsidRDefault="00D23F98" w:rsidP="00D547AD">
            <w:pPr>
              <w:pStyle w:val="af"/>
              <w:numPr>
                <w:ilvl w:val="0"/>
                <w:numId w:val="8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27D85F8C" w14:textId="4F5687C7" w:rsidR="00D23F98" w:rsidRPr="00AA2803" w:rsidRDefault="00D547AD" w:rsidP="00781D9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损毁登记</w:t>
            </w:r>
            <w:r w:rsidR="00D23F98" w:rsidRPr="00AA2803">
              <w:rPr>
                <w:rFonts w:ascii="新宋体" w:eastAsia="新宋体" w:hAnsi="新宋体" w:hint="eastAsia"/>
                <w:szCs w:val="22"/>
              </w:rPr>
              <w:t>编号（</w:t>
            </w:r>
            <w:r w:rsidR="00781D94">
              <w:rPr>
                <w:rFonts w:ascii="新宋体" w:eastAsia="新宋体" w:hAnsi="新宋体"/>
                <w:szCs w:val="22"/>
              </w:rPr>
              <w:t>ID</w:t>
            </w:r>
            <w:r w:rsidR="00D23F98"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1982" w:type="dxa"/>
            <w:gridSpan w:val="3"/>
          </w:tcPr>
          <w:p w14:paraId="32D64591" w14:textId="7EB36A6A" w:rsidR="00D23F98" w:rsidRPr="00AA2803" w:rsidRDefault="00D547AD" w:rsidP="00716B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ID</w:t>
            </w:r>
            <w:r w:rsidR="00D23F98"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2"/>
          </w:tcPr>
          <w:p w14:paraId="61379EFF" w14:textId="77777777" w:rsidR="00D23F98" w:rsidRPr="00AA2803" w:rsidRDefault="00D23F98" w:rsidP="00716B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2DDB75E1" w14:textId="77777777" w:rsidR="00D23F98" w:rsidRPr="00AA2803" w:rsidRDefault="00D23F98" w:rsidP="00716B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745F907" w14:textId="77777777" w:rsidR="00D23F98" w:rsidRPr="00AA2803" w:rsidRDefault="00D23F98" w:rsidP="00716B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335" w:rsidRPr="00AA2803" w14:paraId="67CD8F5E" w14:textId="77777777" w:rsidTr="00716B09">
        <w:tc>
          <w:tcPr>
            <w:tcW w:w="390" w:type="dxa"/>
            <w:tcBorders>
              <w:top w:val="single" w:sz="4" w:space="0" w:color="auto"/>
            </w:tcBorders>
          </w:tcPr>
          <w:p w14:paraId="360791EF" w14:textId="77777777" w:rsidR="00F46335" w:rsidRPr="00AA2803" w:rsidRDefault="00F46335" w:rsidP="00D547AD">
            <w:pPr>
              <w:pStyle w:val="af"/>
              <w:numPr>
                <w:ilvl w:val="0"/>
                <w:numId w:val="8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5B765D48" w14:textId="6C4A7D95" w:rsidR="00F46335" w:rsidRDefault="00F46335" w:rsidP="00716B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损毁日期</w:t>
            </w:r>
          </w:p>
        </w:tc>
        <w:tc>
          <w:tcPr>
            <w:tcW w:w="1982" w:type="dxa"/>
            <w:gridSpan w:val="3"/>
          </w:tcPr>
          <w:p w14:paraId="66E57CBA" w14:textId="00C0A92E" w:rsidR="00F46335" w:rsidRDefault="00F46335" w:rsidP="00716B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DAMAGE_DATE</w:t>
            </w:r>
          </w:p>
        </w:tc>
        <w:tc>
          <w:tcPr>
            <w:tcW w:w="1978" w:type="dxa"/>
            <w:gridSpan w:val="2"/>
          </w:tcPr>
          <w:p w14:paraId="0CEEE927" w14:textId="7A26FA7C" w:rsidR="00F46335" w:rsidRPr="00AA2803" w:rsidRDefault="00F46335" w:rsidP="00716B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44734121" w14:textId="5C46EF09" w:rsidR="00F46335" w:rsidRPr="00AA2803" w:rsidRDefault="00F46335" w:rsidP="00716B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4965F2A" w14:textId="77777777" w:rsidR="00F46335" w:rsidRPr="00AA2803" w:rsidRDefault="00F46335" w:rsidP="00716B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50942" w:rsidRPr="00AA2803" w14:paraId="660E2AC1" w14:textId="77777777" w:rsidTr="00716B09">
        <w:tc>
          <w:tcPr>
            <w:tcW w:w="390" w:type="dxa"/>
            <w:tcBorders>
              <w:top w:val="single" w:sz="4" w:space="0" w:color="auto"/>
            </w:tcBorders>
          </w:tcPr>
          <w:p w14:paraId="37D901A7" w14:textId="77777777" w:rsidR="00750942" w:rsidRPr="00AA2803" w:rsidRDefault="00750942" w:rsidP="00750942">
            <w:pPr>
              <w:pStyle w:val="af"/>
              <w:numPr>
                <w:ilvl w:val="0"/>
                <w:numId w:val="8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1B212442" w14:textId="65F2B338" w:rsidR="00750942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仓库编号</w:t>
            </w:r>
          </w:p>
        </w:tc>
        <w:tc>
          <w:tcPr>
            <w:tcW w:w="1982" w:type="dxa"/>
            <w:gridSpan w:val="3"/>
          </w:tcPr>
          <w:p w14:paraId="6178C17B" w14:textId="21E086EF" w:rsidR="00750942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WAREHOUSE_CODE</w:t>
            </w:r>
          </w:p>
        </w:tc>
        <w:tc>
          <w:tcPr>
            <w:tcW w:w="1978" w:type="dxa"/>
            <w:gridSpan w:val="2"/>
          </w:tcPr>
          <w:p w14:paraId="70A36CCA" w14:textId="086A4469" w:rsidR="00750942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CHAR(4)</w:t>
            </w:r>
          </w:p>
        </w:tc>
        <w:tc>
          <w:tcPr>
            <w:tcW w:w="709" w:type="dxa"/>
            <w:gridSpan w:val="2"/>
          </w:tcPr>
          <w:p w14:paraId="48916ACF" w14:textId="6FCF323B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DBB508F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50942" w:rsidRPr="00AA2803" w14:paraId="652011CF" w14:textId="77777777" w:rsidTr="00716B09">
        <w:tc>
          <w:tcPr>
            <w:tcW w:w="390" w:type="dxa"/>
            <w:tcBorders>
              <w:top w:val="single" w:sz="4" w:space="0" w:color="auto"/>
            </w:tcBorders>
          </w:tcPr>
          <w:p w14:paraId="74315A5C" w14:textId="77777777" w:rsidR="00750942" w:rsidRPr="00AA2803" w:rsidRDefault="00750942" w:rsidP="00750942">
            <w:pPr>
              <w:pStyle w:val="af"/>
              <w:numPr>
                <w:ilvl w:val="0"/>
                <w:numId w:val="8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24646359" w14:textId="41F9241A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物品编码（IT</w:t>
            </w:r>
            <w:r w:rsidRPr="00AA2803">
              <w:rPr>
                <w:rFonts w:ascii="新宋体" w:eastAsia="新宋体" w:hAnsi="新宋体"/>
                <w:szCs w:val="22"/>
              </w:rPr>
              <w:t>123456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1982" w:type="dxa"/>
            <w:gridSpan w:val="3"/>
          </w:tcPr>
          <w:p w14:paraId="3A4424C6" w14:textId="0370B7F0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ITEM_CODE</w:t>
            </w:r>
          </w:p>
        </w:tc>
        <w:tc>
          <w:tcPr>
            <w:tcW w:w="1978" w:type="dxa"/>
            <w:gridSpan w:val="2"/>
          </w:tcPr>
          <w:p w14:paraId="634398CB" w14:textId="2A03ACEA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CHAR</w:t>
            </w:r>
            <w:r w:rsidRPr="00AA2803">
              <w:rPr>
                <w:rFonts w:ascii="新宋体" w:eastAsia="新宋体" w:hAnsi="新宋体"/>
                <w:szCs w:val="22"/>
              </w:rPr>
              <w:t>(8)</w:t>
            </w:r>
          </w:p>
        </w:tc>
        <w:tc>
          <w:tcPr>
            <w:tcW w:w="709" w:type="dxa"/>
            <w:gridSpan w:val="2"/>
          </w:tcPr>
          <w:p w14:paraId="33498DEC" w14:textId="2488173A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7D658F9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50942" w:rsidRPr="00AA2803" w14:paraId="60B5965F" w14:textId="77777777" w:rsidTr="00716B09">
        <w:tc>
          <w:tcPr>
            <w:tcW w:w="390" w:type="dxa"/>
            <w:tcBorders>
              <w:top w:val="single" w:sz="4" w:space="0" w:color="auto"/>
            </w:tcBorders>
          </w:tcPr>
          <w:p w14:paraId="1A582BBC" w14:textId="77777777" w:rsidR="00750942" w:rsidRPr="00AA2803" w:rsidRDefault="00750942" w:rsidP="00750942">
            <w:pPr>
              <w:pStyle w:val="af"/>
              <w:numPr>
                <w:ilvl w:val="0"/>
                <w:numId w:val="8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4392969A" w14:textId="7594AC13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损毁</w:t>
            </w:r>
            <w:r w:rsidRPr="00AA2803">
              <w:rPr>
                <w:rFonts w:ascii="新宋体" w:eastAsia="新宋体" w:hAnsi="新宋体"/>
                <w:szCs w:val="22"/>
              </w:rPr>
              <w:tab/>
            </w:r>
            <w:r w:rsidRPr="00AA2803">
              <w:rPr>
                <w:rFonts w:ascii="新宋体" w:eastAsia="新宋体" w:hAnsi="新宋体" w:hint="eastAsia"/>
                <w:szCs w:val="22"/>
              </w:rPr>
              <w:t>数量</w:t>
            </w:r>
          </w:p>
        </w:tc>
        <w:tc>
          <w:tcPr>
            <w:tcW w:w="1982" w:type="dxa"/>
            <w:gridSpan w:val="3"/>
          </w:tcPr>
          <w:p w14:paraId="69A85A79" w14:textId="5DEC0829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QUANTITY</w:t>
            </w:r>
          </w:p>
        </w:tc>
        <w:tc>
          <w:tcPr>
            <w:tcW w:w="1978" w:type="dxa"/>
            <w:gridSpan w:val="2"/>
          </w:tcPr>
          <w:p w14:paraId="7AA3CD90" w14:textId="3B4288DE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10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91205F2" w14:textId="3514AF45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37AFFD6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50942" w:rsidRPr="00AA2803" w14:paraId="75B31AA1" w14:textId="77777777" w:rsidTr="00716B09">
        <w:tc>
          <w:tcPr>
            <w:tcW w:w="390" w:type="dxa"/>
            <w:tcBorders>
              <w:top w:val="single" w:sz="4" w:space="0" w:color="auto"/>
            </w:tcBorders>
          </w:tcPr>
          <w:p w14:paraId="3156AE5A" w14:textId="77777777" w:rsidR="00750942" w:rsidRPr="00AA2803" w:rsidRDefault="00750942" w:rsidP="00750942">
            <w:pPr>
              <w:pStyle w:val="af"/>
              <w:numPr>
                <w:ilvl w:val="0"/>
                <w:numId w:val="8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656B857D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操作人</w:t>
            </w:r>
          </w:p>
        </w:tc>
        <w:tc>
          <w:tcPr>
            <w:tcW w:w="1982" w:type="dxa"/>
            <w:gridSpan w:val="3"/>
          </w:tcPr>
          <w:p w14:paraId="68ED0199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CHECK_ADMIN</w:t>
            </w:r>
          </w:p>
        </w:tc>
        <w:tc>
          <w:tcPr>
            <w:tcW w:w="1978" w:type="dxa"/>
            <w:gridSpan w:val="2"/>
          </w:tcPr>
          <w:p w14:paraId="676327B7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1F78F37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13E14DB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50942" w:rsidRPr="00AA2803" w14:paraId="6C918C00" w14:textId="77777777" w:rsidTr="00716B09">
        <w:tc>
          <w:tcPr>
            <w:tcW w:w="390" w:type="dxa"/>
            <w:tcBorders>
              <w:top w:val="single" w:sz="4" w:space="0" w:color="auto"/>
            </w:tcBorders>
          </w:tcPr>
          <w:p w14:paraId="7311831A" w14:textId="77777777" w:rsidR="00750942" w:rsidRPr="00AA2803" w:rsidRDefault="00750942" w:rsidP="00750942">
            <w:pPr>
              <w:pStyle w:val="af"/>
              <w:numPr>
                <w:ilvl w:val="0"/>
                <w:numId w:val="8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01DF7CF4" w14:textId="6D952223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备注</w:t>
            </w:r>
          </w:p>
        </w:tc>
        <w:tc>
          <w:tcPr>
            <w:tcW w:w="1982" w:type="dxa"/>
            <w:gridSpan w:val="3"/>
          </w:tcPr>
          <w:p w14:paraId="75C93D88" w14:textId="24EEFDD0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REMARK</w:t>
            </w:r>
          </w:p>
        </w:tc>
        <w:tc>
          <w:tcPr>
            <w:tcW w:w="1978" w:type="dxa"/>
            <w:gridSpan w:val="2"/>
          </w:tcPr>
          <w:p w14:paraId="444A80A5" w14:textId="3135516B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VARCHAR2(2000)</w:t>
            </w:r>
          </w:p>
        </w:tc>
        <w:tc>
          <w:tcPr>
            <w:tcW w:w="709" w:type="dxa"/>
            <w:gridSpan w:val="2"/>
          </w:tcPr>
          <w:p w14:paraId="79361C9E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BF4E212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50942" w:rsidRPr="00AA2803" w14:paraId="40DB234A" w14:textId="77777777" w:rsidTr="00716B09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05C06479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750942" w:rsidRPr="00AA2803" w14:paraId="6EC7CF0F" w14:textId="77777777" w:rsidTr="00716B0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E5A39A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1C21CFE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EDF1225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750942" w:rsidRPr="00AA2803" w14:paraId="2DAAF6D1" w14:textId="77777777" w:rsidTr="00716B0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5F6671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20E9B76C" w14:textId="3EE30631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PK_ITEM_DAMAGE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412E70D2" w14:textId="566D669E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364A0E">
              <w:rPr>
                <w:rFonts w:ascii="新宋体" w:eastAsia="新宋体" w:hAnsi="新宋体"/>
                <w:szCs w:val="22"/>
              </w:rPr>
              <w:t>ID_NO,ITEM_CODE</w:t>
            </w:r>
          </w:p>
        </w:tc>
      </w:tr>
      <w:tr w:rsidR="00750942" w:rsidRPr="00AA2803" w14:paraId="6128B625" w14:textId="77777777" w:rsidTr="00716B0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CB7131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</w:t>
            </w: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1C2204C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F5DBFA1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A8D49EC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959B2AF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750942" w:rsidRPr="00AA2803" w14:paraId="7FE8D89C" w14:textId="77777777" w:rsidTr="00716B0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E089B9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4E1067B5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66675B00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261AFD72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7479CE36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50942" w:rsidRPr="00AA2803" w14:paraId="47A2B219" w14:textId="77777777" w:rsidTr="00716B0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AE790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D2241C6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6422731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2E6499C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750942" w:rsidRPr="00AA2803" w14:paraId="0234AD08" w14:textId="77777777" w:rsidTr="00716B0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974D69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1281974E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10963CDE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6EA9C698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50942" w:rsidRPr="00AA2803" w14:paraId="23D890E5" w14:textId="77777777" w:rsidTr="00716B09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DED077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33F046CA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50942" w:rsidRPr="00AA2803" w14:paraId="65E03D22" w14:textId="77777777" w:rsidTr="00716B0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3B6F0B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11FC844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B52DFA6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55AC263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750942" w:rsidRPr="00AA2803" w14:paraId="7BA95E93" w14:textId="77777777" w:rsidTr="00716B0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6963424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B5B2D69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63E9D0EF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1C015F15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50942" w:rsidRPr="00AA2803" w14:paraId="06A4BDDC" w14:textId="77777777" w:rsidTr="00716B0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B9E2537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D06738A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2B8B56B1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1B898AF6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79146720" w14:textId="77777777" w:rsidR="00D23F98" w:rsidRPr="00AA2803" w:rsidRDefault="00D23F98" w:rsidP="00D23F98"/>
    <w:p w14:paraId="1E442E27" w14:textId="75902CD2" w:rsidR="00ED2F22" w:rsidRDefault="00ED2F22" w:rsidP="00ED2F22">
      <w:pPr>
        <w:pStyle w:val="3"/>
      </w:pPr>
      <w:bookmarkStart w:id="136" w:name="_Toc435450893"/>
      <w:r>
        <w:rPr>
          <w:rFonts w:hint="eastAsia"/>
        </w:rPr>
        <w:t>历史数据</w:t>
      </w:r>
      <w:bookmarkEnd w:id="136"/>
    </w:p>
    <w:p w14:paraId="41C731B4" w14:textId="7C19FBB4" w:rsidR="00663CA0" w:rsidRPr="00AA2803" w:rsidRDefault="00663CA0" w:rsidP="00663CA0">
      <w:pPr>
        <w:pStyle w:val="4"/>
      </w:pPr>
      <w:r>
        <w:rPr>
          <w:rFonts w:hint="eastAsia"/>
        </w:rPr>
        <w:t>日结报表</w:t>
      </w:r>
    </w:p>
    <w:p w14:paraId="171EB174" w14:textId="77777777" w:rsidR="004D0F6C" w:rsidRPr="00AA2803" w:rsidRDefault="004D0F6C" w:rsidP="004D0F6C">
      <w:pPr>
        <w:pStyle w:val="5"/>
      </w:pPr>
      <w:bookmarkStart w:id="137" w:name="_Toc435450894"/>
      <w:r>
        <w:rPr>
          <w:rFonts w:hint="eastAsia"/>
        </w:rPr>
        <w:t>库存历史</w:t>
      </w:r>
      <w:r w:rsidRPr="00AA2803">
        <w:rPr>
          <w:rFonts w:hint="eastAsia"/>
        </w:rPr>
        <w:t>（</w:t>
      </w:r>
      <w:r w:rsidRPr="00ED2F22">
        <w:t>HIS_LOTTERY_INVENTORY</w:t>
      </w:r>
      <w:r w:rsidRPr="00AA2803">
        <w:rPr>
          <w:rFonts w:hint="eastAsia"/>
        </w:rPr>
        <w:t>）</w:t>
      </w:r>
      <w:bookmarkEnd w:id="137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208"/>
        <w:gridCol w:w="709"/>
        <w:gridCol w:w="425"/>
        <w:gridCol w:w="1131"/>
        <w:gridCol w:w="1125"/>
        <w:gridCol w:w="853"/>
        <w:gridCol w:w="145"/>
        <w:gridCol w:w="564"/>
        <w:gridCol w:w="1568"/>
      </w:tblGrid>
      <w:tr w:rsidR="004D0F6C" w:rsidRPr="00AA2803" w14:paraId="17062C57" w14:textId="77777777" w:rsidTr="00C97793">
        <w:tc>
          <w:tcPr>
            <w:tcW w:w="1229" w:type="dxa"/>
            <w:gridSpan w:val="3"/>
            <w:shd w:val="clear" w:color="auto" w:fill="C0C0C0"/>
          </w:tcPr>
          <w:p w14:paraId="0F8A7FFE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4F5CE660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库存历史</w:t>
            </w:r>
          </w:p>
        </w:tc>
        <w:tc>
          <w:tcPr>
            <w:tcW w:w="1131" w:type="dxa"/>
            <w:shd w:val="clear" w:color="auto" w:fill="C0C0C0"/>
          </w:tcPr>
          <w:p w14:paraId="39FEC612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7E01682B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ED2F22">
              <w:rPr>
                <w:rFonts w:ascii="新宋体" w:eastAsia="新宋体" w:hAnsi="新宋体"/>
                <w:b/>
                <w:sz w:val="24"/>
                <w:szCs w:val="22"/>
              </w:rPr>
              <w:t>HIS_LOTTERY_INVENTORY</w:t>
            </w:r>
          </w:p>
        </w:tc>
      </w:tr>
      <w:tr w:rsidR="004D0F6C" w:rsidRPr="00AA2803" w14:paraId="11DA32B7" w14:textId="77777777" w:rsidTr="00C97793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62DFBCAD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3C562618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50003A1D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33C24ABF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3FBA3D8E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66D844F4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4D0F6C" w:rsidRPr="00AA2803" w14:paraId="1E72AEE3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7AD8436F" w14:textId="77777777" w:rsidR="004D0F6C" w:rsidRPr="00AA2803" w:rsidRDefault="004D0F6C" w:rsidP="00C97793">
            <w:pPr>
              <w:pStyle w:val="af"/>
              <w:numPr>
                <w:ilvl w:val="0"/>
                <w:numId w:val="8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59FF8E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统计日期</w:t>
            </w:r>
          </w:p>
        </w:tc>
        <w:tc>
          <w:tcPr>
            <w:tcW w:w="2265" w:type="dxa"/>
            <w:gridSpan w:val="3"/>
          </w:tcPr>
          <w:p w14:paraId="751D82D2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CALC_DATE</w:t>
            </w:r>
          </w:p>
        </w:tc>
        <w:tc>
          <w:tcPr>
            <w:tcW w:w="1978" w:type="dxa"/>
            <w:gridSpan w:val="2"/>
          </w:tcPr>
          <w:p w14:paraId="0830B39E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4F677BA8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FFFABE7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00DA5474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30ABF882" w14:textId="77777777" w:rsidR="004D0F6C" w:rsidRPr="00AA2803" w:rsidRDefault="004D0F6C" w:rsidP="00C97793">
            <w:pPr>
              <w:pStyle w:val="af"/>
              <w:numPr>
                <w:ilvl w:val="0"/>
                <w:numId w:val="8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06955F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</w:t>
            </w:r>
          </w:p>
        </w:tc>
        <w:tc>
          <w:tcPr>
            <w:tcW w:w="2265" w:type="dxa"/>
            <w:gridSpan w:val="3"/>
          </w:tcPr>
          <w:p w14:paraId="74149EA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2"/>
          </w:tcPr>
          <w:p w14:paraId="561855E5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7EA4268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A67F2C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4B73CCE5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52E69F9C" w14:textId="77777777" w:rsidR="004D0F6C" w:rsidRPr="00AA2803" w:rsidRDefault="004D0F6C" w:rsidP="00C97793">
            <w:pPr>
              <w:pStyle w:val="af"/>
              <w:numPr>
                <w:ilvl w:val="0"/>
                <w:numId w:val="8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748609B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2265" w:type="dxa"/>
            <w:gridSpan w:val="3"/>
          </w:tcPr>
          <w:p w14:paraId="552FF2A5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2"/>
          </w:tcPr>
          <w:p w14:paraId="2B7C8846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6384A138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229DF98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74EC66BA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34883EA4" w14:textId="77777777" w:rsidR="004D0F6C" w:rsidRPr="00AA2803" w:rsidRDefault="004D0F6C" w:rsidP="00C97793">
            <w:pPr>
              <w:pStyle w:val="af"/>
              <w:numPr>
                <w:ilvl w:val="0"/>
                <w:numId w:val="8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9D7DE0F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奖组</w:t>
            </w:r>
          </w:p>
        </w:tc>
        <w:tc>
          <w:tcPr>
            <w:tcW w:w="2265" w:type="dxa"/>
            <w:gridSpan w:val="3"/>
          </w:tcPr>
          <w:p w14:paraId="196EE667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REWARD</w:t>
            </w:r>
            <w:r w:rsidRPr="00AA2803">
              <w:rPr>
                <w:rFonts w:ascii="新宋体" w:eastAsia="新宋体" w:hAnsi="新宋体"/>
                <w:szCs w:val="22"/>
              </w:rPr>
              <w:t>_GROUP</w:t>
            </w:r>
          </w:p>
        </w:tc>
        <w:tc>
          <w:tcPr>
            <w:tcW w:w="1978" w:type="dxa"/>
            <w:gridSpan w:val="2"/>
          </w:tcPr>
          <w:p w14:paraId="4E89C80C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NUMBER(2)</w:t>
            </w:r>
          </w:p>
        </w:tc>
        <w:tc>
          <w:tcPr>
            <w:tcW w:w="709" w:type="dxa"/>
            <w:gridSpan w:val="2"/>
          </w:tcPr>
          <w:p w14:paraId="16CC4AE8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66251E4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58915E11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2C2DD1AD" w14:textId="77777777" w:rsidR="004D0F6C" w:rsidRPr="00AA2803" w:rsidRDefault="004D0F6C" w:rsidP="00C97793">
            <w:pPr>
              <w:pStyle w:val="af"/>
              <w:numPr>
                <w:ilvl w:val="0"/>
                <w:numId w:val="8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74D1A71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状态（</w:t>
            </w:r>
            <w:r w:rsidRPr="00305764">
              <w:rPr>
                <w:rFonts w:ascii="新宋体" w:eastAsia="新宋体" w:hAnsi="新宋体" w:hint="eastAsia"/>
                <w:szCs w:val="22"/>
              </w:rPr>
              <w:t>11-在库、12-在站点，20-在途，</w:t>
            </w:r>
            <w:r>
              <w:rPr>
                <w:rFonts w:ascii="新宋体" w:eastAsia="新宋体" w:hAnsi="新宋体" w:hint="eastAsia"/>
                <w:szCs w:val="22"/>
              </w:rPr>
              <w:t>21-管理员持有，</w:t>
            </w:r>
            <w:r w:rsidRPr="00305764">
              <w:rPr>
                <w:rFonts w:ascii="新宋体" w:eastAsia="新宋体" w:hAnsi="新宋体" w:hint="eastAsia"/>
                <w:szCs w:val="22"/>
              </w:rPr>
              <w:t>31-已销售、41-被盗、42-损坏、43-丢失）</w:t>
            </w:r>
          </w:p>
        </w:tc>
        <w:tc>
          <w:tcPr>
            <w:tcW w:w="2265" w:type="dxa"/>
            <w:gridSpan w:val="3"/>
          </w:tcPr>
          <w:p w14:paraId="2A044E56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STA</w:t>
            </w:r>
            <w:r w:rsidRPr="00AA2803">
              <w:rPr>
                <w:rFonts w:ascii="新宋体" w:eastAsia="新宋体" w:hAnsi="新宋体"/>
                <w:szCs w:val="22"/>
              </w:rPr>
              <w:t>T</w:t>
            </w:r>
            <w:r w:rsidRPr="00AA2803">
              <w:rPr>
                <w:rFonts w:ascii="新宋体" w:eastAsia="新宋体" w:hAnsi="新宋体" w:hint="eastAsia"/>
                <w:szCs w:val="22"/>
              </w:rPr>
              <w:t>US</w:t>
            </w:r>
          </w:p>
        </w:tc>
        <w:tc>
          <w:tcPr>
            <w:tcW w:w="1978" w:type="dxa"/>
            <w:gridSpan w:val="2"/>
          </w:tcPr>
          <w:p w14:paraId="023E1495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NUMBER(2)</w:t>
            </w:r>
          </w:p>
        </w:tc>
        <w:tc>
          <w:tcPr>
            <w:tcW w:w="709" w:type="dxa"/>
            <w:gridSpan w:val="2"/>
          </w:tcPr>
          <w:p w14:paraId="22A85BB7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FD34F2E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1</w:t>
            </w:r>
          </w:p>
        </w:tc>
      </w:tr>
      <w:tr w:rsidR="004D0F6C" w:rsidRPr="00AA2803" w14:paraId="1F7D60F8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5BD2A185" w14:textId="77777777" w:rsidR="004D0F6C" w:rsidRPr="00AA2803" w:rsidRDefault="004D0F6C" w:rsidP="00C97793">
            <w:pPr>
              <w:pStyle w:val="af"/>
              <w:numPr>
                <w:ilvl w:val="0"/>
                <w:numId w:val="8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3A8B4202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所在仓库</w:t>
            </w:r>
          </w:p>
        </w:tc>
        <w:tc>
          <w:tcPr>
            <w:tcW w:w="2265" w:type="dxa"/>
            <w:gridSpan w:val="3"/>
          </w:tcPr>
          <w:p w14:paraId="0B7026A3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WAREHOUSE</w:t>
            </w:r>
          </w:p>
        </w:tc>
        <w:tc>
          <w:tcPr>
            <w:tcW w:w="1978" w:type="dxa"/>
            <w:gridSpan w:val="2"/>
          </w:tcPr>
          <w:p w14:paraId="688701DF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</w:t>
            </w:r>
            <w:r w:rsidRPr="00AA2803">
              <w:rPr>
                <w:rFonts w:ascii="新宋体" w:eastAsia="新宋体" w:hAnsi="新宋体"/>
                <w:szCs w:val="22"/>
              </w:rPr>
              <w:t>CHAR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(</w:t>
            </w:r>
            <w:r w:rsidRPr="00AA2803">
              <w:rPr>
                <w:rFonts w:ascii="新宋体" w:eastAsia="新宋体" w:hAnsi="新宋体" w:hint="eastAsia"/>
                <w:szCs w:val="22"/>
              </w:rPr>
              <w:t>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E5FACDE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77786D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43FE3602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27FDC2AB" w14:textId="77777777" w:rsidR="004D0F6C" w:rsidRPr="00AA2803" w:rsidRDefault="004D0F6C" w:rsidP="00C97793">
            <w:pPr>
              <w:pStyle w:val="af"/>
              <w:numPr>
                <w:ilvl w:val="0"/>
                <w:numId w:val="8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4D21D2E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票数量</w:t>
            </w:r>
          </w:p>
        </w:tc>
        <w:tc>
          <w:tcPr>
            <w:tcW w:w="2265" w:type="dxa"/>
            <w:gridSpan w:val="3"/>
          </w:tcPr>
          <w:p w14:paraId="25A54F13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TICKETS</w:t>
            </w:r>
          </w:p>
        </w:tc>
        <w:tc>
          <w:tcPr>
            <w:tcW w:w="1978" w:type="dxa"/>
            <w:gridSpan w:val="2"/>
          </w:tcPr>
          <w:p w14:paraId="51D74D3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NUMBER(2</w:t>
            </w:r>
            <w:r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BBB05FC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0E172CE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0BC8AEC3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0A6AB728" w14:textId="77777777" w:rsidR="004D0F6C" w:rsidRPr="00AA2803" w:rsidRDefault="004D0F6C" w:rsidP="00C97793">
            <w:pPr>
              <w:pStyle w:val="af"/>
              <w:numPr>
                <w:ilvl w:val="0"/>
                <w:numId w:val="8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3B01377F" w14:textId="77777777" w:rsidR="004D0F6C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2265" w:type="dxa"/>
            <w:gridSpan w:val="3"/>
          </w:tcPr>
          <w:p w14:paraId="38BAE54B" w14:textId="77777777" w:rsidR="004D0F6C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AMOUNT</w:t>
            </w:r>
          </w:p>
        </w:tc>
        <w:tc>
          <w:tcPr>
            <w:tcW w:w="1978" w:type="dxa"/>
            <w:gridSpan w:val="2"/>
          </w:tcPr>
          <w:p w14:paraId="74FB4622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NUMBER(2</w:t>
            </w:r>
            <w:r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6BE8906" w14:textId="77777777" w:rsidR="004D0F6C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69BA2FE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6D7F0DCD" w14:textId="77777777" w:rsidTr="00C97793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2CE52311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4D0F6C" w:rsidRPr="00AA2803" w14:paraId="59033D19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416E61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F345148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51F3363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4D0F6C" w:rsidRPr="00AA2803" w14:paraId="548A79BE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4BC3A4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319D696F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011403">
              <w:rPr>
                <w:rFonts w:ascii="新宋体" w:eastAsia="新宋体" w:hAnsi="新宋体"/>
                <w:szCs w:val="22"/>
              </w:rPr>
              <w:t>PK_HIS_LOTTERY_INVENTORY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7EE28EBA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011403">
              <w:rPr>
                <w:rFonts w:ascii="新宋体" w:eastAsia="新宋体" w:hAnsi="新宋体"/>
                <w:szCs w:val="22"/>
              </w:rPr>
              <w:t>CALC_DATE,PLAN_CODE,BATCH_NO,REWARD_GROUP,STATUS</w:t>
            </w:r>
            <w:r>
              <w:rPr>
                <w:rFonts w:ascii="新宋体" w:eastAsia="新宋体" w:hAnsi="新宋体"/>
                <w:szCs w:val="22"/>
              </w:rPr>
              <w:t>,</w:t>
            </w:r>
            <w:r w:rsidRPr="00716B09">
              <w:rPr>
                <w:rFonts w:ascii="新宋体" w:eastAsia="新宋体" w:hAnsi="新宋体"/>
                <w:szCs w:val="22"/>
              </w:rPr>
              <w:t xml:space="preserve"> </w:t>
            </w:r>
            <w:r w:rsidRPr="00716B09">
              <w:rPr>
                <w:rFonts w:ascii="新宋体" w:eastAsia="新宋体" w:hAnsi="新宋体"/>
                <w:szCs w:val="22"/>
              </w:rPr>
              <w:lastRenderedPageBreak/>
              <w:t>WAREHOUSE</w:t>
            </w:r>
          </w:p>
        </w:tc>
      </w:tr>
      <w:tr w:rsidR="004D0F6C" w:rsidRPr="00AA2803" w14:paraId="61EC6CF4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6D57BF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0CC1F8B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1E2D337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5CDB5E7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FC84ADB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4D0F6C" w:rsidRPr="00AA2803" w14:paraId="7EB4B466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1CABB9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54F4C54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4D4206C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790B8231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498E99F2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05295784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79A4F0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6B97D01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4FD65E8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83B4741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4D0F6C" w:rsidRPr="00AA2803" w14:paraId="1D7F2222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0F20B2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456619EA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78FD0A42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1E7F8788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7CC8D118" w14:textId="77777777" w:rsidTr="00C97793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4D2EE5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790CD80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1CE76E6F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0A816D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114083E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88CFD9A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3E9D6EF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4D0F6C" w:rsidRPr="00AA2803" w14:paraId="015285D7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5846978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3CF15EE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6A8936AE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2D03AEB8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4E91BF4F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5E5370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57D3B5F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405B8E6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13736FB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48650EE4" w14:textId="77777777" w:rsidR="004D0F6C" w:rsidRPr="00AA2803" w:rsidRDefault="004D0F6C" w:rsidP="004D0F6C"/>
    <w:p w14:paraId="67F92ED2" w14:textId="77777777" w:rsidR="004D0F6C" w:rsidRPr="00AA2803" w:rsidRDefault="004D0F6C" w:rsidP="004D0F6C">
      <w:pPr>
        <w:pStyle w:val="5"/>
      </w:pPr>
      <w:bookmarkStart w:id="138" w:name="_Toc435450895"/>
      <w:r>
        <w:rPr>
          <w:rFonts w:hint="eastAsia"/>
        </w:rPr>
        <w:t>站点资金历史</w:t>
      </w:r>
      <w:r w:rsidRPr="00AA2803">
        <w:rPr>
          <w:rFonts w:hint="eastAsia"/>
        </w:rPr>
        <w:t>（</w:t>
      </w:r>
      <w:r w:rsidRPr="00ED2F22">
        <w:t>HIS_</w:t>
      </w:r>
      <w:r>
        <w:t>AGENCY</w:t>
      </w:r>
      <w:r w:rsidRPr="00ED2F22">
        <w:t>_</w:t>
      </w:r>
      <w:r>
        <w:t>FUND</w:t>
      </w:r>
      <w:r w:rsidRPr="00AA2803">
        <w:rPr>
          <w:rFonts w:hint="eastAsia"/>
        </w:rPr>
        <w:t>）</w:t>
      </w:r>
      <w:bookmarkEnd w:id="138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208"/>
        <w:gridCol w:w="709"/>
        <w:gridCol w:w="425"/>
        <w:gridCol w:w="1131"/>
        <w:gridCol w:w="1125"/>
        <w:gridCol w:w="853"/>
        <w:gridCol w:w="145"/>
        <w:gridCol w:w="564"/>
        <w:gridCol w:w="1568"/>
      </w:tblGrid>
      <w:tr w:rsidR="004D0F6C" w:rsidRPr="00AA2803" w14:paraId="2D406718" w14:textId="77777777" w:rsidTr="00C97793">
        <w:tc>
          <w:tcPr>
            <w:tcW w:w="1229" w:type="dxa"/>
            <w:gridSpan w:val="3"/>
            <w:shd w:val="clear" w:color="auto" w:fill="C0C0C0"/>
          </w:tcPr>
          <w:p w14:paraId="5D862101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7DAD00B8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站点资金历史</w:t>
            </w:r>
          </w:p>
        </w:tc>
        <w:tc>
          <w:tcPr>
            <w:tcW w:w="1131" w:type="dxa"/>
            <w:shd w:val="clear" w:color="auto" w:fill="C0C0C0"/>
          </w:tcPr>
          <w:p w14:paraId="71019F7B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66502FA3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D0A6E">
              <w:rPr>
                <w:rFonts w:ascii="新宋体" w:eastAsia="新宋体" w:hAnsi="新宋体"/>
                <w:b/>
                <w:sz w:val="24"/>
                <w:szCs w:val="22"/>
              </w:rPr>
              <w:t>HIS_AGENCY_FUND</w:t>
            </w:r>
          </w:p>
        </w:tc>
      </w:tr>
      <w:tr w:rsidR="004D0F6C" w:rsidRPr="00AA2803" w14:paraId="35A96B40" w14:textId="77777777" w:rsidTr="00C97793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1ABFC642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4A2590D7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1E327128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102BD856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7D1715AF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79A7CE7C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4D0F6C" w:rsidRPr="00AA2803" w14:paraId="640379CF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3F8447FF" w14:textId="77777777" w:rsidR="004D0F6C" w:rsidRPr="00AA2803" w:rsidRDefault="004D0F6C" w:rsidP="00C97793">
            <w:pPr>
              <w:pStyle w:val="af"/>
              <w:numPr>
                <w:ilvl w:val="0"/>
                <w:numId w:val="8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0CAE1FE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统计日期</w:t>
            </w:r>
          </w:p>
        </w:tc>
        <w:tc>
          <w:tcPr>
            <w:tcW w:w="2265" w:type="dxa"/>
            <w:gridSpan w:val="3"/>
          </w:tcPr>
          <w:p w14:paraId="124CBDBE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CALC_DATE</w:t>
            </w:r>
          </w:p>
        </w:tc>
        <w:tc>
          <w:tcPr>
            <w:tcW w:w="1978" w:type="dxa"/>
            <w:gridSpan w:val="2"/>
          </w:tcPr>
          <w:p w14:paraId="2517EE27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221816A0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128C468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5EB37698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7464E498" w14:textId="77777777" w:rsidR="004D0F6C" w:rsidRPr="00AA2803" w:rsidRDefault="004D0F6C" w:rsidP="00C97793">
            <w:pPr>
              <w:pStyle w:val="af"/>
              <w:numPr>
                <w:ilvl w:val="0"/>
                <w:numId w:val="8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DA298B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</w:t>
            </w:r>
            <w:r w:rsidRPr="00AA2803">
              <w:rPr>
                <w:rFonts w:ascii="新宋体" w:eastAsia="新宋体" w:hAnsi="新宋体" w:hint="eastAsia"/>
                <w:szCs w:val="22"/>
              </w:rPr>
              <w:t>站点</w:t>
            </w:r>
          </w:p>
        </w:tc>
        <w:tc>
          <w:tcPr>
            <w:tcW w:w="2265" w:type="dxa"/>
            <w:gridSpan w:val="3"/>
          </w:tcPr>
          <w:p w14:paraId="41C9D4A3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AGENCY</w:t>
            </w:r>
            <w:r>
              <w:rPr>
                <w:rFonts w:ascii="新宋体" w:eastAsia="新宋体" w:hAnsi="新宋体"/>
                <w:szCs w:val="22"/>
              </w:rPr>
              <w:t>_CODE</w:t>
            </w:r>
          </w:p>
        </w:tc>
        <w:tc>
          <w:tcPr>
            <w:tcW w:w="1978" w:type="dxa"/>
            <w:gridSpan w:val="2"/>
          </w:tcPr>
          <w:p w14:paraId="76EF4C7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CHAR(8)</w:t>
            </w:r>
          </w:p>
        </w:tc>
        <w:tc>
          <w:tcPr>
            <w:tcW w:w="709" w:type="dxa"/>
            <w:gridSpan w:val="2"/>
          </w:tcPr>
          <w:p w14:paraId="5555C74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6CBACD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5C83DE7E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25D99D08" w14:textId="77777777" w:rsidR="004D0F6C" w:rsidRPr="00AA2803" w:rsidRDefault="004D0F6C" w:rsidP="00C97793">
            <w:pPr>
              <w:pStyle w:val="af"/>
              <w:numPr>
                <w:ilvl w:val="0"/>
                <w:numId w:val="8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286A0064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资金类型（1-充值，2-提现，5-销售佣金，6-兑奖佣金，7-销售，8-兑奖</w:t>
            </w:r>
            <w:r>
              <w:rPr>
                <w:rFonts w:ascii="新宋体" w:eastAsia="新宋体" w:hAnsi="新宋体" w:hint="eastAsia"/>
                <w:szCs w:val="22"/>
              </w:rPr>
              <w:t>，</w:t>
            </w:r>
            <w:r w:rsidRPr="00F012B8">
              <w:rPr>
                <w:rFonts w:ascii="新宋体" w:eastAsia="新宋体" w:hAnsi="新宋体" w:hint="eastAsia"/>
                <w:szCs w:val="22"/>
              </w:rPr>
              <w:t>11-站点退货，13-撤销佣金</w:t>
            </w:r>
            <w:r>
              <w:rPr>
                <w:rFonts w:ascii="新宋体" w:eastAsia="新宋体" w:hAnsi="新宋体" w:hint="eastAsia"/>
                <w:szCs w:val="22"/>
              </w:rPr>
              <w:t>，0-仅用于显示当天期初和期末余额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265" w:type="dxa"/>
            <w:gridSpan w:val="3"/>
          </w:tcPr>
          <w:p w14:paraId="059DD6EC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FLOW_TYPE</w:t>
            </w:r>
          </w:p>
        </w:tc>
        <w:tc>
          <w:tcPr>
            <w:tcW w:w="1978" w:type="dxa"/>
            <w:gridSpan w:val="2"/>
          </w:tcPr>
          <w:p w14:paraId="134AC001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5B4968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C002477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506FB5E4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49FB6BF4" w14:textId="77777777" w:rsidR="004D0F6C" w:rsidRPr="00AA2803" w:rsidRDefault="004D0F6C" w:rsidP="00C97793">
            <w:pPr>
              <w:pStyle w:val="af"/>
              <w:numPr>
                <w:ilvl w:val="0"/>
                <w:numId w:val="8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4D6943DC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发生金额</w:t>
            </w:r>
          </w:p>
        </w:tc>
        <w:tc>
          <w:tcPr>
            <w:tcW w:w="2265" w:type="dxa"/>
            <w:gridSpan w:val="3"/>
          </w:tcPr>
          <w:p w14:paraId="5A5D2F0E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978" w:type="dxa"/>
            <w:gridSpan w:val="2"/>
          </w:tcPr>
          <w:p w14:paraId="43E307A6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NUMBER(2</w:t>
            </w:r>
            <w:r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7A943C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39AB071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28B5AF30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68A1D9AC" w14:textId="77777777" w:rsidR="004D0F6C" w:rsidRPr="00AA2803" w:rsidRDefault="004D0F6C" w:rsidP="00C97793">
            <w:pPr>
              <w:pStyle w:val="af"/>
              <w:numPr>
                <w:ilvl w:val="0"/>
                <w:numId w:val="8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24288044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期初</w:t>
            </w:r>
            <w:r w:rsidRPr="00AA2803">
              <w:rPr>
                <w:rFonts w:ascii="新宋体" w:eastAsia="新宋体" w:hAnsi="新宋体" w:hint="eastAsia"/>
                <w:szCs w:val="22"/>
              </w:rPr>
              <w:t>余额</w:t>
            </w:r>
          </w:p>
        </w:tc>
        <w:tc>
          <w:tcPr>
            <w:tcW w:w="2265" w:type="dxa"/>
            <w:gridSpan w:val="3"/>
          </w:tcPr>
          <w:p w14:paraId="40CD6FF1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BE_ACCOUNT_BALANCE</w:t>
            </w:r>
          </w:p>
        </w:tc>
        <w:tc>
          <w:tcPr>
            <w:tcW w:w="1978" w:type="dxa"/>
            <w:gridSpan w:val="2"/>
          </w:tcPr>
          <w:p w14:paraId="244C5615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1F8F1BD4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02B5055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1</w:t>
            </w:r>
          </w:p>
        </w:tc>
      </w:tr>
      <w:tr w:rsidR="004D0F6C" w:rsidRPr="00AA2803" w14:paraId="3534F6F6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5D0E83E6" w14:textId="77777777" w:rsidR="004D0F6C" w:rsidRPr="00AA2803" w:rsidRDefault="004D0F6C" w:rsidP="00C97793">
            <w:pPr>
              <w:pStyle w:val="af"/>
              <w:numPr>
                <w:ilvl w:val="0"/>
                <w:numId w:val="8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10E708FE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期末</w:t>
            </w:r>
            <w:r w:rsidRPr="00AA2803">
              <w:rPr>
                <w:rFonts w:ascii="新宋体" w:eastAsia="新宋体" w:hAnsi="新宋体" w:hint="eastAsia"/>
                <w:szCs w:val="22"/>
              </w:rPr>
              <w:t>余额</w:t>
            </w:r>
          </w:p>
        </w:tc>
        <w:tc>
          <w:tcPr>
            <w:tcW w:w="2265" w:type="dxa"/>
            <w:gridSpan w:val="3"/>
          </w:tcPr>
          <w:p w14:paraId="0A50A41C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AF_ACCOUNT_BALANCE</w:t>
            </w:r>
          </w:p>
        </w:tc>
        <w:tc>
          <w:tcPr>
            <w:tcW w:w="1978" w:type="dxa"/>
            <w:gridSpan w:val="2"/>
          </w:tcPr>
          <w:p w14:paraId="52B4839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7229F5C6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EC6A1A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46481206" w14:textId="77777777" w:rsidTr="00C97793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4BF30D0A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4D0F6C" w:rsidRPr="00AA2803" w14:paraId="3C750645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E83E67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9AEE789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5F53EBF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4D0F6C" w:rsidRPr="00AA2803" w14:paraId="71DAF79A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7E5995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3A3FA523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011403">
              <w:rPr>
                <w:rFonts w:ascii="新宋体" w:eastAsia="新宋体" w:hAnsi="新宋体"/>
                <w:szCs w:val="22"/>
              </w:rPr>
              <w:t>PK_HIS_</w:t>
            </w:r>
            <w:r>
              <w:rPr>
                <w:rFonts w:ascii="新宋体" w:eastAsia="新宋体" w:hAnsi="新宋体"/>
                <w:szCs w:val="22"/>
              </w:rPr>
              <w:t>AGENCY_FUND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36AEFADE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D75939">
              <w:rPr>
                <w:rFonts w:ascii="新宋体" w:eastAsia="新宋体" w:hAnsi="新宋体"/>
                <w:szCs w:val="22"/>
              </w:rPr>
              <w:t>CALC_DATE,AGENCY_CODE,FLOW_TYPE</w:t>
            </w:r>
          </w:p>
        </w:tc>
      </w:tr>
      <w:tr w:rsidR="004D0F6C" w:rsidRPr="00AA2803" w14:paraId="712B8AB2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59D0CB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</w:t>
            </w: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8ABF3B5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7B1393F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4EE2591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F23F2F0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4D0F6C" w:rsidRPr="00AA2803" w14:paraId="6B09AFAC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74C0A2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500EC4F7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61A727D2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64AF994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3F98FC0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4AC1E4F6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A5417B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7CE1061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7574D74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B432A7E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4D0F6C" w:rsidRPr="00AA2803" w14:paraId="3B7D0F23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798C42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5106801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</w:t>
            </w:r>
            <w:r>
              <w:rPr>
                <w:rFonts w:ascii="新宋体" w:eastAsia="新宋体" w:hAnsi="新宋体"/>
                <w:szCs w:val="22"/>
              </w:rPr>
              <w:t>HIS_</w:t>
            </w:r>
            <w:r>
              <w:rPr>
                <w:rFonts w:ascii="新宋体" w:eastAsia="新宋体" w:hAnsi="新宋体" w:hint="eastAsia"/>
                <w:szCs w:val="22"/>
              </w:rPr>
              <w:t>AGENCY</w:t>
            </w:r>
            <w:r>
              <w:rPr>
                <w:rFonts w:ascii="新宋体" w:eastAsia="新宋体" w:hAnsi="新宋体"/>
                <w:szCs w:val="22"/>
              </w:rPr>
              <w:t>_FUND_CALC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016DC4F6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CALC_DATE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6B29BE7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43DB85BB" w14:textId="77777777" w:rsidTr="00C97793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BA7560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5735BE8A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082E80E5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A6295B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C8D5A68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5D21328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735DB65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4D0F6C" w:rsidRPr="00AA2803" w14:paraId="42E84F16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B138470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6CCC62F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68DBB88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50435A34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0380EBAC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52EE2C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2BF83D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18321093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53B28ABA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03DDE0C2" w14:textId="77777777" w:rsidR="004D0F6C" w:rsidRDefault="004D0F6C" w:rsidP="004D0F6C"/>
    <w:p w14:paraId="72041996" w14:textId="77777777" w:rsidR="004D0F6C" w:rsidRPr="00AA2803" w:rsidRDefault="004D0F6C" w:rsidP="004D0F6C">
      <w:pPr>
        <w:pStyle w:val="5"/>
      </w:pPr>
      <w:r>
        <w:rPr>
          <w:rFonts w:hint="eastAsia"/>
        </w:rPr>
        <w:t>市场管理员资金历史</w:t>
      </w:r>
      <w:r w:rsidRPr="00AA2803">
        <w:rPr>
          <w:rFonts w:hint="eastAsia"/>
        </w:rPr>
        <w:t>（</w:t>
      </w:r>
      <w:r w:rsidRPr="00ED2F22">
        <w:t>HIS_</w:t>
      </w:r>
      <w:r>
        <w:t>MM</w:t>
      </w:r>
      <w:r w:rsidRPr="00ED2F22">
        <w:t>_</w:t>
      </w:r>
      <w:r>
        <w:t>FUND</w:t>
      </w:r>
      <w:r w:rsidRPr="00AA2803">
        <w:rPr>
          <w:rFonts w:hint="eastAsia"/>
        </w:rPr>
        <w:t>）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208"/>
        <w:gridCol w:w="709"/>
        <w:gridCol w:w="425"/>
        <w:gridCol w:w="1131"/>
        <w:gridCol w:w="1125"/>
        <w:gridCol w:w="853"/>
        <w:gridCol w:w="145"/>
        <w:gridCol w:w="564"/>
        <w:gridCol w:w="1568"/>
      </w:tblGrid>
      <w:tr w:rsidR="004D0F6C" w:rsidRPr="00AA2803" w14:paraId="104D788A" w14:textId="77777777" w:rsidTr="00C97793">
        <w:tc>
          <w:tcPr>
            <w:tcW w:w="1229" w:type="dxa"/>
            <w:gridSpan w:val="3"/>
            <w:shd w:val="clear" w:color="auto" w:fill="C0C0C0"/>
          </w:tcPr>
          <w:p w14:paraId="225688A7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6CC53D91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市场管理员资金历史</w:t>
            </w:r>
          </w:p>
        </w:tc>
        <w:tc>
          <w:tcPr>
            <w:tcW w:w="1131" w:type="dxa"/>
            <w:shd w:val="clear" w:color="auto" w:fill="C0C0C0"/>
          </w:tcPr>
          <w:p w14:paraId="65D7C7C7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221810E9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D0A6E">
              <w:rPr>
                <w:rFonts w:ascii="新宋体" w:eastAsia="新宋体" w:hAnsi="新宋体"/>
                <w:b/>
                <w:sz w:val="24"/>
                <w:szCs w:val="22"/>
              </w:rPr>
              <w:t>HIS_</w:t>
            </w:r>
            <w:r>
              <w:rPr>
                <w:rFonts w:ascii="新宋体" w:eastAsia="新宋体" w:hAnsi="新宋体"/>
                <w:b/>
                <w:sz w:val="24"/>
                <w:szCs w:val="22"/>
              </w:rPr>
              <w:t>MM</w:t>
            </w:r>
            <w:r w:rsidRPr="008D0A6E">
              <w:rPr>
                <w:rFonts w:ascii="新宋体" w:eastAsia="新宋体" w:hAnsi="新宋体"/>
                <w:b/>
                <w:sz w:val="24"/>
                <w:szCs w:val="22"/>
              </w:rPr>
              <w:t>_FUND</w:t>
            </w:r>
          </w:p>
        </w:tc>
      </w:tr>
      <w:tr w:rsidR="004D0F6C" w:rsidRPr="00AA2803" w14:paraId="609ABB34" w14:textId="77777777" w:rsidTr="00C97793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0715FAF6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71496503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27B52664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6B8E9F5F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5984DF92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5981B8C8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4D0F6C" w:rsidRPr="00AA2803" w14:paraId="7A67DC8B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2B0C9EF8" w14:textId="77777777" w:rsidR="004D0F6C" w:rsidRPr="00AA2803" w:rsidRDefault="004D0F6C" w:rsidP="00C97793">
            <w:pPr>
              <w:pStyle w:val="af"/>
              <w:numPr>
                <w:ilvl w:val="0"/>
                <w:numId w:val="9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1E3B6B35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统计日期</w:t>
            </w:r>
          </w:p>
        </w:tc>
        <w:tc>
          <w:tcPr>
            <w:tcW w:w="2265" w:type="dxa"/>
            <w:gridSpan w:val="3"/>
          </w:tcPr>
          <w:p w14:paraId="688CA54C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CALC_DATE</w:t>
            </w:r>
          </w:p>
        </w:tc>
        <w:tc>
          <w:tcPr>
            <w:tcW w:w="1978" w:type="dxa"/>
            <w:gridSpan w:val="2"/>
          </w:tcPr>
          <w:p w14:paraId="76AE34AA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142758B8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483412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230A3085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7D84BD19" w14:textId="77777777" w:rsidR="004D0F6C" w:rsidRPr="00AA2803" w:rsidRDefault="004D0F6C" w:rsidP="00C97793">
            <w:pPr>
              <w:pStyle w:val="af"/>
              <w:numPr>
                <w:ilvl w:val="0"/>
                <w:numId w:val="9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8576AF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市场管理员</w:t>
            </w:r>
          </w:p>
        </w:tc>
        <w:tc>
          <w:tcPr>
            <w:tcW w:w="2265" w:type="dxa"/>
            <w:gridSpan w:val="3"/>
          </w:tcPr>
          <w:p w14:paraId="7CB0059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MARKET_ADMIN</w:t>
            </w:r>
          </w:p>
        </w:tc>
        <w:tc>
          <w:tcPr>
            <w:tcW w:w="1978" w:type="dxa"/>
            <w:gridSpan w:val="2"/>
          </w:tcPr>
          <w:p w14:paraId="07D41721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6E87FE5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2362A85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6953F378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58F43010" w14:textId="77777777" w:rsidR="004D0F6C" w:rsidRPr="00AA2803" w:rsidRDefault="004D0F6C" w:rsidP="00C97793">
            <w:pPr>
              <w:pStyle w:val="af"/>
              <w:numPr>
                <w:ilvl w:val="0"/>
                <w:numId w:val="9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2AE4B62C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8C7CB6">
              <w:rPr>
                <w:rFonts w:ascii="新宋体" w:eastAsia="新宋体" w:hAnsi="新宋体" w:hint="eastAsia"/>
                <w:szCs w:val="22"/>
              </w:rPr>
              <w:t>资金类型（9-为站点充值，10-现金上缴，14-为站点提现，0-仅用于显示当天期初和期末余额）</w:t>
            </w:r>
          </w:p>
        </w:tc>
        <w:tc>
          <w:tcPr>
            <w:tcW w:w="2265" w:type="dxa"/>
            <w:gridSpan w:val="3"/>
          </w:tcPr>
          <w:p w14:paraId="232D8017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FLOW_TYPE</w:t>
            </w:r>
          </w:p>
        </w:tc>
        <w:tc>
          <w:tcPr>
            <w:tcW w:w="1978" w:type="dxa"/>
            <w:gridSpan w:val="2"/>
          </w:tcPr>
          <w:p w14:paraId="2397BE7C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F736381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8BD1824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70FB4B1C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54B02CFE" w14:textId="77777777" w:rsidR="004D0F6C" w:rsidRPr="00AA2803" w:rsidRDefault="004D0F6C" w:rsidP="00C97793">
            <w:pPr>
              <w:pStyle w:val="af"/>
              <w:numPr>
                <w:ilvl w:val="0"/>
                <w:numId w:val="9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05BAE36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发生金额</w:t>
            </w:r>
          </w:p>
        </w:tc>
        <w:tc>
          <w:tcPr>
            <w:tcW w:w="2265" w:type="dxa"/>
            <w:gridSpan w:val="3"/>
          </w:tcPr>
          <w:p w14:paraId="6DB33CDC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978" w:type="dxa"/>
            <w:gridSpan w:val="2"/>
          </w:tcPr>
          <w:p w14:paraId="1032BE95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NUMBER(2</w:t>
            </w:r>
            <w:r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5C61AF2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C046DF7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6B118B29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737D5BB8" w14:textId="77777777" w:rsidR="004D0F6C" w:rsidRPr="00AA2803" w:rsidRDefault="004D0F6C" w:rsidP="00C97793">
            <w:pPr>
              <w:pStyle w:val="af"/>
              <w:numPr>
                <w:ilvl w:val="0"/>
                <w:numId w:val="9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2B348713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期初</w:t>
            </w:r>
            <w:r w:rsidRPr="00AA2803">
              <w:rPr>
                <w:rFonts w:ascii="新宋体" w:eastAsia="新宋体" w:hAnsi="新宋体" w:hint="eastAsia"/>
                <w:szCs w:val="22"/>
              </w:rPr>
              <w:t>余额</w:t>
            </w:r>
          </w:p>
        </w:tc>
        <w:tc>
          <w:tcPr>
            <w:tcW w:w="2265" w:type="dxa"/>
            <w:gridSpan w:val="3"/>
          </w:tcPr>
          <w:p w14:paraId="192EA6A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BE_ACCOUNT_BALANCE</w:t>
            </w:r>
          </w:p>
        </w:tc>
        <w:tc>
          <w:tcPr>
            <w:tcW w:w="1978" w:type="dxa"/>
            <w:gridSpan w:val="2"/>
          </w:tcPr>
          <w:p w14:paraId="2DBC9B87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37A766B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C1CE1DC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663C2656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1B14A6B9" w14:textId="77777777" w:rsidR="004D0F6C" w:rsidRPr="00AA2803" w:rsidRDefault="004D0F6C" w:rsidP="00C97793">
            <w:pPr>
              <w:pStyle w:val="af"/>
              <w:numPr>
                <w:ilvl w:val="0"/>
                <w:numId w:val="9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024CC062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期末</w:t>
            </w:r>
            <w:r w:rsidRPr="00AA2803">
              <w:rPr>
                <w:rFonts w:ascii="新宋体" w:eastAsia="新宋体" w:hAnsi="新宋体" w:hint="eastAsia"/>
                <w:szCs w:val="22"/>
              </w:rPr>
              <w:t>余额</w:t>
            </w:r>
          </w:p>
        </w:tc>
        <w:tc>
          <w:tcPr>
            <w:tcW w:w="2265" w:type="dxa"/>
            <w:gridSpan w:val="3"/>
          </w:tcPr>
          <w:p w14:paraId="557D136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AF_ACCOUNT_BALANCE</w:t>
            </w:r>
          </w:p>
        </w:tc>
        <w:tc>
          <w:tcPr>
            <w:tcW w:w="1978" w:type="dxa"/>
            <w:gridSpan w:val="2"/>
          </w:tcPr>
          <w:p w14:paraId="3A5EC2F8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606A7F6E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0A788E8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51E3FB12" w14:textId="77777777" w:rsidTr="00C97793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2C97AD66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4D0F6C" w:rsidRPr="00AA2803" w14:paraId="5404D698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23B349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EA1D7E1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1E39CD8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4D0F6C" w:rsidRPr="00AA2803" w14:paraId="0C9487BF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A97409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77D56FE8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011403">
              <w:rPr>
                <w:rFonts w:ascii="新宋体" w:eastAsia="新宋体" w:hAnsi="新宋体"/>
                <w:szCs w:val="22"/>
              </w:rPr>
              <w:t>PK_HIS_</w:t>
            </w:r>
            <w:r>
              <w:rPr>
                <w:rFonts w:ascii="新宋体" w:eastAsia="新宋体" w:hAnsi="新宋体"/>
                <w:szCs w:val="22"/>
              </w:rPr>
              <w:t>MM_FUND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5233140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D75939">
              <w:rPr>
                <w:rFonts w:ascii="新宋体" w:eastAsia="新宋体" w:hAnsi="新宋体"/>
                <w:szCs w:val="22"/>
              </w:rPr>
              <w:t>CALC_DATE,</w:t>
            </w:r>
            <w:r w:rsidRPr="00D61C93">
              <w:rPr>
                <w:rFonts w:ascii="新宋体" w:eastAsia="新宋体" w:hAnsi="新宋体"/>
                <w:szCs w:val="22"/>
              </w:rPr>
              <w:t>MARKET_ADMIN</w:t>
            </w:r>
            <w:r w:rsidRPr="00D75939">
              <w:rPr>
                <w:rFonts w:ascii="新宋体" w:eastAsia="新宋体" w:hAnsi="新宋体"/>
                <w:szCs w:val="22"/>
              </w:rPr>
              <w:t>,FLOW_TYPE</w:t>
            </w:r>
          </w:p>
        </w:tc>
      </w:tr>
      <w:tr w:rsidR="004D0F6C" w:rsidRPr="00AA2803" w14:paraId="74A40C44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286222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D499195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A62FC29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2709479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3FCCF28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4D0F6C" w:rsidRPr="00AA2803" w14:paraId="47AB051D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778BA1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0934944E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412A2EA1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0A4BBC78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168A033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2B7AFDEA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F00E18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259590E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8BA399C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B411979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4D0F6C" w:rsidRPr="00AA2803" w14:paraId="709E7583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6BD460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4BBF1C9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</w:t>
            </w:r>
            <w:r>
              <w:rPr>
                <w:rFonts w:ascii="新宋体" w:eastAsia="新宋体" w:hAnsi="新宋体"/>
                <w:szCs w:val="22"/>
              </w:rPr>
              <w:t>HIS_MM_FUND_CALC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7DB8FC7C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CALC_DATE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3CBB1842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08A22F48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0F251E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020FB390" w14:textId="77777777" w:rsidR="004D0F6C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IDX_HIS_MM_FUND_MM_FLOW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2F684F9D" w14:textId="77777777" w:rsidR="004D0F6C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D61C93">
              <w:rPr>
                <w:rFonts w:ascii="新宋体" w:eastAsia="新宋体" w:hAnsi="新宋体"/>
                <w:szCs w:val="22"/>
              </w:rPr>
              <w:t>MARKET_ADMIN,FLOW_TYPE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4FC30BA2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42FE4C3C" w14:textId="77777777" w:rsidTr="00C97793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FC8012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01CA251C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5A45EEF0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BF61F5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91DBB69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4AB88F4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3B1E25E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4D0F6C" w:rsidRPr="00AA2803" w14:paraId="4E4AA700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EC4F45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FA9DAF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4242FC58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1ED78D0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60A80763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0F59A32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92938EC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0D797786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07EB1597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29305063" w14:textId="77777777" w:rsidR="004D0F6C" w:rsidRDefault="004D0F6C" w:rsidP="004D0F6C"/>
    <w:p w14:paraId="3D889D43" w14:textId="77777777" w:rsidR="004D0F6C" w:rsidRPr="00AA2803" w:rsidRDefault="004D0F6C" w:rsidP="004D0F6C">
      <w:pPr>
        <w:pStyle w:val="5"/>
      </w:pPr>
      <w:r>
        <w:rPr>
          <w:rFonts w:hint="eastAsia"/>
        </w:rPr>
        <w:t>市场管理员库存历史</w:t>
      </w:r>
      <w:r w:rsidRPr="00AA2803">
        <w:rPr>
          <w:rFonts w:hint="eastAsia"/>
        </w:rPr>
        <w:t>（</w:t>
      </w:r>
      <w:r w:rsidRPr="00ED2F22">
        <w:t>HIS_</w:t>
      </w:r>
      <w:r>
        <w:t>MM</w:t>
      </w:r>
      <w:r w:rsidRPr="00ED2F22">
        <w:t>_</w:t>
      </w:r>
      <w:r>
        <w:t>INVENTORY</w:t>
      </w:r>
      <w:r w:rsidRPr="00AA2803">
        <w:rPr>
          <w:rFonts w:hint="eastAsia"/>
        </w:rPr>
        <w:t>）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208"/>
        <w:gridCol w:w="709"/>
        <w:gridCol w:w="425"/>
        <w:gridCol w:w="1131"/>
        <w:gridCol w:w="1125"/>
        <w:gridCol w:w="853"/>
        <w:gridCol w:w="145"/>
        <w:gridCol w:w="564"/>
        <w:gridCol w:w="1568"/>
      </w:tblGrid>
      <w:tr w:rsidR="004D0F6C" w:rsidRPr="00AA2803" w14:paraId="0DAE52DA" w14:textId="77777777" w:rsidTr="00C97793">
        <w:tc>
          <w:tcPr>
            <w:tcW w:w="1229" w:type="dxa"/>
            <w:gridSpan w:val="3"/>
            <w:shd w:val="clear" w:color="auto" w:fill="C0C0C0"/>
          </w:tcPr>
          <w:p w14:paraId="3D05EF21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27B38C06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市场管理员库存历史</w:t>
            </w:r>
          </w:p>
        </w:tc>
        <w:tc>
          <w:tcPr>
            <w:tcW w:w="1131" w:type="dxa"/>
            <w:shd w:val="clear" w:color="auto" w:fill="C0C0C0"/>
          </w:tcPr>
          <w:p w14:paraId="2E0F7D26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2340F2C6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D0A6E">
              <w:rPr>
                <w:rFonts w:ascii="新宋体" w:eastAsia="新宋体" w:hAnsi="新宋体"/>
                <w:b/>
                <w:sz w:val="24"/>
                <w:szCs w:val="22"/>
              </w:rPr>
              <w:t>HIS_</w:t>
            </w:r>
            <w:r>
              <w:rPr>
                <w:rFonts w:ascii="新宋体" w:eastAsia="新宋体" w:hAnsi="新宋体"/>
                <w:b/>
                <w:sz w:val="24"/>
                <w:szCs w:val="22"/>
              </w:rPr>
              <w:t>MM_INVENTORY</w:t>
            </w:r>
          </w:p>
        </w:tc>
      </w:tr>
      <w:tr w:rsidR="004D0F6C" w:rsidRPr="00AA2803" w14:paraId="163B3E9F" w14:textId="77777777" w:rsidTr="00C97793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73AD1C28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531E15C1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44356441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4F53F4F8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62E9A263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38079711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4D0F6C" w:rsidRPr="00AA2803" w14:paraId="4087F890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79DE0C43" w14:textId="77777777" w:rsidR="004D0F6C" w:rsidRPr="00AA2803" w:rsidRDefault="004D0F6C" w:rsidP="00C97793">
            <w:pPr>
              <w:pStyle w:val="af"/>
              <w:numPr>
                <w:ilvl w:val="0"/>
                <w:numId w:val="9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6895083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统计日期</w:t>
            </w:r>
          </w:p>
        </w:tc>
        <w:tc>
          <w:tcPr>
            <w:tcW w:w="2265" w:type="dxa"/>
            <w:gridSpan w:val="3"/>
          </w:tcPr>
          <w:p w14:paraId="6CE29A43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CALC_DATE</w:t>
            </w:r>
          </w:p>
        </w:tc>
        <w:tc>
          <w:tcPr>
            <w:tcW w:w="1978" w:type="dxa"/>
            <w:gridSpan w:val="2"/>
          </w:tcPr>
          <w:p w14:paraId="4C44F307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0C2C229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437ECE6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7DB5A911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3B579151" w14:textId="77777777" w:rsidR="004D0F6C" w:rsidRPr="00AA2803" w:rsidRDefault="004D0F6C" w:rsidP="00C97793">
            <w:pPr>
              <w:pStyle w:val="af"/>
              <w:numPr>
                <w:ilvl w:val="0"/>
                <w:numId w:val="9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296EA492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市场管理员</w:t>
            </w:r>
          </w:p>
        </w:tc>
        <w:tc>
          <w:tcPr>
            <w:tcW w:w="2265" w:type="dxa"/>
            <w:gridSpan w:val="3"/>
          </w:tcPr>
          <w:p w14:paraId="14AC4E35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MARKET_ADMIN</w:t>
            </w:r>
          </w:p>
        </w:tc>
        <w:tc>
          <w:tcPr>
            <w:tcW w:w="1978" w:type="dxa"/>
            <w:gridSpan w:val="2"/>
          </w:tcPr>
          <w:p w14:paraId="31410093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25BFDF85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CEEBC2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045D0400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3D23DD26" w14:textId="77777777" w:rsidR="004D0F6C" w:rsidRPr="00AA2803" w:rsidRDefault="004D0F6C" w:rsidP="00C97793">
            <w:pPr>
              <w:pStyle w:val="af"/>
              <w:numPr>
                <w:ilvl w:val="0"/>
                <w:numId w:val="9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23E7CAE8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</w:t>
            </w:r>
          </w:p>
        </w:tc>
        <w:tc>
          <w:tcPr>
            <w:tcW w:w="2265" w:type="dxa"/>
            <w:gridSpan w:val="3"/>
          </w:tcPr>
          <w:p w14:paraId="0E5FE06E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2"/>
          </w:tcPr>
          <w:p w14:paraId="0F318DA4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7B139076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899EE70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027E9BEC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7F6F2826" w14:textId="77777777" w:rsidR="004D0F6C" w:rsidRPr="00AA2803" w:rsidRDefault="004D0F6C" w:rsidP="00C97793">
            <w:pPr>
              <w:pStyle w:val="af"/>
              <w:numPr>
                <w:ilvl w:val="0"/>
                <w:numId w:val="9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66423D4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期初库存</w:t>
            </w:r>
          </w:p>
        </w:tc>
        <w:tc>
          <w:tcPr>
            <w:tcW w:w="2265" w:type="dxa"/>
            <w:gridSpan w:val="3"/>
          </w:tcPr>
          <w:p w14:paraId="2ABF56C1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OPEN_INV</w:t>
            </w:r>
          </w:p>
        </w:tc>
        <w:tc>
          <w:tcPr>
            <w:tcW w:w="1978" w:type="dxa"/>
            <w:gridSpan w:val="2"/>
          </w:tcPr>
          <w:p w14:paraId="097002AF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29239B83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611C34F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093BB707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4E3067A1" w14:textId="77777777" w:rsidR="004D0F6C" w:rsidRPr="00AA2803" w:rsidRDefault="004D0F6C" w:rsidP="00C97793">
            <w:pPr>
              <w:pStyle w:val="af"/>
              <w:numPr>
                <w:ilvl w:val="0"/>
                <w:numId w:val="9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32045C7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期末库存</w:t>
            </w:r>
          </w:p>
        </w:tc>
        <w:tc>
          <w:tcPr>
            <w:tcW w:w="2265" w:type="dxa"/>
            <w:gridSpan w:val="3"/>
          </w:tcPr>
          <w:p w14:paraId="6C5CFF73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CLOSE_INV</w:t>
            </w:r>
          </w:p>
        </w:tc>
        <w:tc>
          <w:tcPr>
            <w:tcW w:w="1978" w:type="dxa"/>
            <w:gridSpan w:val="2"/>
          </w:tcPr>
          <w:p w14:paraId="46C0C907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6CECDAE5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5967CB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4786D486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52E937A5" w14:textId="77777777" w:rsidR="004D0F6C" w:rsidRPr="00AA2803" w:rsidRDefault="004D0F6C" w:rsidP="00C97793">
            <w:pPr>
              <w:pStyle w:val="af"/>
              <w:numPr>
                <w:ilvl w:val="0"/>
                <w:numId w:val="9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808A64F" w14:textId="77777777" w:rsidR="004D0F6C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BA4229">
              <w:rPr>
                <w:rFonts w:hint="eastAsia"/>
              </w:rPr>
              <w:t>收货数量</w:t>
            </w:r>
          </w:p>
        </w:tc>
        <w:tc>
          <w:tcPr>
            <w:tcW w:w="2265" w:type="dxa"/>
            <w:gridSpan w:val="3"/>
          </w:tcPr>
          <w:p w14:paraId="5EE0F7B8" w14:textId="77777777" w:rsidR="004D0F6C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GOT_T</w:t>
            </w:r>
            <w:r>
              <w:rPr>
                <w:rFonts w:ascii="新宋体" w:eastAsia="新宋体" w:hAnsi="新宋体"/>
                <w:szCs w:val="22"/>
              </w:rPr>
              <w:t>ICKETS</w:t>
            </w:r>
          </w:p>
        </w:tc>
        <w:tc>
          <w:tcPr>
            <w:tcW w:w="1978" w:type="dxa"/>
            <w:gridSpan w:val="2"/>
          </w:tcPr>
          <w:p w14:paraId="778C3192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5856A52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F0B81FF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7EE65F04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1A93FE0F" w14:textId="77777777" w:rsidR="004D0F6C" w:rsidRPr="00AA2803" w:rsidRDefault="004D0F6C" w:rsidP="00C97793">
            <w:pPr>
              <w:pStyle w:val="af"/>
              <w:numPr>
                <w:ilvl w:val="0"/>
                <w:numId w:val="9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3A865613" w14:textId="77777777" w:rsidR="004D0F6C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BA4229">
              <w:rPr>
                <w:rFonts w:hint="eastAsia"/>
              </w:rPr>
              <w:t>销售数量</w:t>
            </w:r>
          </w:p>
        </w:tc>
        <w:tc>
          <w:tcPr>
            <w:tcW w:w="2265" w:type="dxa"/>
            <w:gridSpan w:val="3"/>
          </w:tcPr>
          <w:p w14:paraId="4EA0DB76" w14:textId="77777777" w:rsidR="004D0F6C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SALED_TICKETS</w:t>
            </w:r>
          </w:p>
        </w:tc>
        <w:tc>
          <w:tcPr>
            <w:tcW w:w="1978" w:type="dxa"/>
            <w:gridSpan w:val="2"/>
          </w:tcPr>
          <w:p w14:paraId="0C101F6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61925F1A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75765BA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50F19269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66D82379" w14:textId="77777777" w:rsidR="004D0F6C" w:rsidRPr="00AA2803" w:rsidRDefault="004D0F6C" w:rsidP="00C97793">
            <w:pPr>
              <w:pStyle w:val="af"/>
              <w:numPr>
                <w:ilvl w:val="0"/>
                <w:numId w:val="9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0CD5BF16" w14:textId="77777777" w:rsidR="004D0F6C" w:rsidRPr="00BA4229" w:rsidRDefault="004D0F6C" w:rsidP="00C97793">
            <w:pPr>
              <w:spacing w:before="60" w:after="60"/>
            </w:pPr>
            <w:r>
              <w:rPr>
                <w:rFonts w:hint="eastAsia"/>
              </w:rPr>
              <w:t>退货数量</w:t>
            </w:r>
          </w:p>
        </w:tc>
        <w:tc>
          <w:tcPr>
            <w:tcW w:w="2265" w:type="dxa"/>
            <w:gridSpan w:val="3"/>
          </w:tcPr>
          <w:p w14:paraId="7F107891" w14:textId="77777777" w:rsidR="004D0F6C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CANCELED_TICKETS</w:t>
            </w:r>
          </w:p>
        </w:tc>
        <w:tc>
          <w:tcPr>
            <w:tcW w:w="1978" w:type="dxa"/>
            <w:gridSpan w:val="2"/>
          </w:tcPr>
          <w:p w14:paraId="35EE611E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15107AE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44833A2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7CA47781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5E8AA7B3" w14:textId="77777777" w:rsidR="004D0F6C" w:rsidRPr="00AA2803" w:rsidRDefault="004D0F6C" w:rsidP="00C97793">
            <w:pPr>
              <w:pStyle w:val="af"/>
              <w:numPr>
                <w:ilvl w:val="0"/>
                <w:numId w:val="9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08506AE7" w14:textId="77777777" w:rsidR="004D0F6C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BA4229">
              <w:rPr>
                <w:rFonts w:hint="eastAsia"/>
              </w:rPr>
              <w:t>还货数量</w:t>
            </w:r>
          </w:p>
        </w:tc>
        <w:tc>
          <w:tcPr>
            <w:tcW w:w="2265" w:type="dxa"/>
            <w:gridSpan w:val="3"/>
          </w:tcPr>
          <w:p w14:paraId="1021D07A" w14:textId="77777777" w:rsidR="004D0F6C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RETURN_TICKETS</w:t>
            </w:r>
          </w:p>
        </w:tc>
        <w:tc>
          <w:tcPr>
            <w:tcW w:w="1978" w:type="dxa"/>
            <w:gridSpan w:val="2"/>
          </w:tcPr>
          <w:p w14:paraId="7C478067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5E15F670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B9C0CD1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47717B14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4C8977F0" w14:textId="77777777" w:rsidR="004D0F6C" w:rsidRPr="00AA2803" w:rsidRDefault="004D0F6C" w:rsidP="00C97793">
            <w:pPr>
              <w:pStyle w:val="af"/>
              <w:numPr>
                <w:ilvl w:val="0"/>
                <w:numId w:val="9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0CB1791" w14:textId="77777777" w:rsidR="004D0F6C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BA4229">
              <w:rPr>
                <w:rFonts w:hint="eastAsia"/>
              </w:rPr>
              <w:t>损毁数量</w:t>
            </w:r>
          </w:p>
        </w:tc>
        <w:tc>
          <w:tcPr>
            <w:tcW w:w="2265" w:type="dxa"/>
            <w:gridSpan w:val="3"/>
          </w:tcPr>
          <w:p w14:paraId="1A53E64D" w14:textId="77777777" w:rsidR="004D0F6C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BROKEN_TICKETS</w:t>
            </w:r>
          </w:p>
        </w:tc>
        <w:tc>
          <w:tcPr>
            <w:tcW w:w="1978" w:type="dxa"/>
            <w:gridSpan w:val="2"/>
          </w:tcPr>
          <w:p w14:paraId="1FB6DC8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45372EF7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111803C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6D3C5923" w14:textId="77777777" w:rsidTr="00C97793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678B7CB7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4D0F6C" w:rsidRPr="00AA2803" w14:paraId="00657A1E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3479B1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B2D5D61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6644985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4D0F6C" w:rsidRPr="00AA2803" w14:paraId="3C806120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0A7BAF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3D37B78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011403">
              <w:rPr>
                <w:rFonts w:ascii="新宋体" w:eastAsia="新宋体" w:hAnsi="新宋体"/>
                <w:szCs w:val="22"/>
              </w:rPr>
              <w:t>PK_HIS_</w:t>
            </w:r>
            <w:r>
              <w:rPr>
                <w:rFonts w:ascii="新宋体" w:eastAsia="新宋体" w:hAnsi="新宋体"/>
                <w:szCs w:val="22"/>
              </w:rPr>
              <w:t>MM_INVENTORY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1D896F52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D75939">
              <w:rPr>
                <w:rFonts w:ascii="新宋体" w:eastAsia="新宋体" w:hAnsi="新宋体"/>
                <w:szCs w:val="22"/>
              </w:rPr>
              <w:t>CALC_DATE,</w:t>
            </w:r>
            <w:r w:rsidRPr="00D61C93">
              <w:rPr>
                <w:rFonts w:ascii="新宋体" w:eastAsia="新宋体" w:hAnsi="新宋体"/>
                <w:szCs w:val="22"/>
              </w:rPr>
              <w:t>MARKET_ADMIN</w:t>
            </w:r>
            <w:r>
              <w:rPr>
                <w:rFonts w:ascii="新宋体" w:eastAsia="新宋体" w:hAnsi="新宋体"/>
                <w:szCs w:val="22"/>
              </w:rPr>
              <w:t>,PLAN_CODE</w:t>
            </w:r>
          </w:p>
        </w:tc>
      </w:tr>
      <w:tr w:rsidR="004D0F6C" w:rsidRPr="00AA2803" w14:paraId="66230D23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1AD547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474D7AA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1826A8E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33E7C3E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F3101E9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4D0F6C" w:rsidRPr="00AA2803" w14:paraId="076D9B89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BBDFD3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67869D95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3258479A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7FBFBD0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79C4A151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19B4F7CA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F49B08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CEC4797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F8342D9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9A85441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4D0F6C" w:rsidRPr="00AA2803" w14:paraId="28E327EE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92C05F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6EEADAFE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</w:t>
            </w:r>
            <w:r>
              <w:rPr>
                <w:rFonts w:ascii="新宋体" w:eastAsia="新宋体" w:hAnsi="新宋体"/>
                <w:szCs w:val="22"/>
              </w:rPr>
              <w:t>HIS_MM_INV_CALC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42E0445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CALC_DATE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30AAF0C3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26612A7E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7FAD0E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161EB287" w14:textId="77777777" w:rsidR="004D0F6C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IDX_HIS_MM_</w:t>
            </w:r>
            <w:r>
              <w:rPr>
                <w:rFonts w:ascii="新宋体" w:eastAsia="新宋体" w:hAnsi="新宋体"/>
                <w:szCs w:val="22"/>
              </w:rPr>
              <w:t>INV</w:t>
            </w:r>
            <w:r>
              <w:rPr>
                <w:rFonts w:ascii="新宋体" w:eastAsia="新宋体" w:hAnsi="新宋体" w:hint="eastAsia"/>
                <w:szCs w:val="22"/>
              </w:rPr>
              <w:t>_MM_FLOW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32B3A09D" w14:textId="77777777" w:rsidR="004D0F6C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D61C93">
              <w:rPr>
                <w:rFonts w:ascii="新宋体" w:eastAsia="新宋体" w:hAnsi="新宋体"/>
                <w:szCs w:val="22"/>
              </w:rPr>
              <w:t>MARKET_ADMIN,</w:t>
            </w:r>
            <w:r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30256A06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2C2C0E1B" w14:textId="77777777" w:rsidTr="00C97793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A7F418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5E4C3221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161AE7F6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25EDCA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72018E8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5682A70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830E055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4D0F6C" w:rsidRPr="00AA2803" w14:paraId="53E000C7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417BFF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83E9EE1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45621540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5ED6073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609FA618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38AC1C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D3920A7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63A657F8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7F89B2DC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67B3D071" w14:textId="77777777" w:rsidR="004D0F6C" w:rsidRDefault="004D0F6C" w:rsidP="004D0F6C"/>
    <w:p w14:paraId="60B93819" w14:textId="033D2886" w:rsidR="000C4B6E" w:rsidRPr="00AA2803" w:rsidRDefault="00CE52D9" w:rsidP="004D0F6C">
      <w:pPr>
        <w:pStyle w:val="5"/>
      </w:pPr>
      <w:r>
        <w:rPr>
          <w:rFonts w:hint="eastAsia"/>
        </w:rPr>
        <w:t>机构</w:t>
      </w:r>
      <w:r w:rsidR="000C4B6E">
        <w:rPr>
          <w:rFonts w:hint="eastAsia"/>
        </w:rPr>
        <w:t>资金历史报表</w:t>
      </w:r>
      <w:r w:rsidR="000C4B6E" w:rsidRPr="00AA2803">
        <w:rPr>
          <w:rFonts w:hint="eastAsia"/>
        </w:rPr>
        <w:t>（</w:t>
      </w:r>
      <w:r w:rsidR="000C4B6E" w:rsidRPr="00ED2F22">
        <w:t>HIS_</w:t>
      </w:r>
      <w:r w:rsidR="00927925">
        <w:rPr>
          <w:rFonts w:hint="eastAsia"/>
        </w:rPr>
        <w:t>ORG</w:t>
      </w:r>
      <w:r w:rsidR="000C4B6E" w:rsidRPr="00ED2F22">
        <w:t>_</w:t>
      </w:r>
      <w:r w:rsidR="000C4B6E">
        <w:t>FUND_REPORT</w:t>
      </w:r>
      <w:r w:rsidR="000C4B6E" w:rsidRPr="00AA2803">
        <w:rPr>
          <w:rFonts w:hint="eastAsia"/>
        </w:rPr>
        <w:t>）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386"/>
        <w:gridCol w:w="1531"/>
        <w:gridCol w:w="425"/>
        <w:gridCol w:w="1131"/>
        <w:gridCol w:w="1125"/>
        <w:gridCol w:w="853"/>
        <w:gridCol w:w="145"/>
        <w:gridCol w:w="564"/>
        <w:gridCol w:w="1568"/>
      </w:tblGrid>
      <w:tr w:rsidR="000C4B6E" w:rsidRPr="00AA2803" w14:paraId="46475E8A" w14:textId="77777777" w:rsidTr="000C4B6E">
        <w:tc>
          <w:tcPr>
            <w:tcW w:w="1229" w:type="dxa"/>
            <w:gridSpan w:val="3"/>
            <w:shd w:val="clear" w:color="auto" w:fill="C0C0C0"/>
          </w:tcPr>
          <w:p w14:paraId="3CAA0DFE" w14:textId="77777777" w:rsidR="000C4B6E" w:rsidRPr="00AA2803" w:rsidRDefault="000C4B6E" w:rsidP="000C4B6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62E7AD3A" w14:textId="5B1B7884" w:rsidR="000C4B6E" w:rsidRPr="00AA2803" w:rsidRDefault="00CE52D9" w:rsidP="000C4B6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机构</w:t>
            </w:r>
            <w:r w:rsidR="000C4B6E">
              <w:rPr>
                <w:rFonts w:ascii="新宋体" w:eastAsia="新宋体" w:hAnsi="新宋体" w:hint="eastAsia"/>
                <w:b/>
                <w:sz w:val="24"/>
                <w:szCs w:val="22"/>
              </w:rPr>
              <w:t>资金历史报表</w:t>
            </w:r>
          </w:p>
        </w:tc>
        <w:tc>
          <w:tcPr>
            <w:tcW w:w="1131" w:type="dxa"/>
            <w:shd w:val="clear" w:color="auto" w:fill="C0C0C0"/>
          </w:tcPr>
          <w:p w14:paraId="6CED6FBF" w14:textId="77777777" w:rsidR="000C4B6E" w:rsidRPr="00AA2803" w:rsidRDefault="000C4B6E" w:rsidP="000C4B6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6BE4DEE1" w14:textId="38C19A63" w:rsidR="000C4B6E" w:rsidRPr="00AA2803" w:rsidRDefault="000C4B6E" w:rsidP="00CE52D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D0A6E">
              <w:rPr>
                <w:rFonts w:ascii="新宋体" w:eastAsia="新宋体" w:hAnsi="新宋体"/>
                <w:b/>
                <w:sz w:val="24"/>
                <w:szCs w:val="22"/>
              </w:rPr>
              <w:t>HIS_</w:t>
            </w:r>
            <w:r w:rsidR="00CE52D9">
              <w:rPr>
                <w:rFonts w:ascii="新宋体" w:eastAsia="新宋体" w:hAnsi="新宋体"/>
                <w:b/>
                <w:sz w:val="24"/>
                <w:szCs w:val="22"/>
              </w:rPr>
              <w:t>ORG</w:t>
            </w:r>
            <w:r w:rsidRPr="008D0A6E">
              <w:rPr>
                <w:rFonts w:ascii="新宋体" w:eastAsia="新宋体" w:hAnsi="新宋体"/>
                <w:b/>
                <w:sz w:val="24"/>
                <w:szCs w:val="22"/>
              </w:rPr>
              <w:t>_FUND</w:t>
            </w:r>
            <w:r>
              <w:rPr>
                <w:rFonts w:ascii="新宋体" w:eastAsia="新宋体" w:hAnsi="新宋体"/>
                <w:b/>
                <w:sz w:val="24"/>
                <w:szCs w:val="22"/>
              </w:rPr>
              <w:t>_REPORT</w:t>
            </w:r>
          </w:p>
        </w:tc>
      </w:tr>
      <w:tr w:rsidR="000C4B6E" w:rsidRPr="00AA2803" w14:paraId="0C26B8EC" w14:textId="77777777" w:rsidTr="00194BD0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3B02B743" w14:textId="77777777" w:rsidR="000C4B6E" w:rsidRPr="00AA2803" w:rsidRDefault="000C4B6E" w:rsidP="000C4B6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015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723D6B17" w14:textId="77777777" w:rsidR="000C4B6E" w:rsidRPr="00AA2803" w:rsidRDefault="000C4B6E" w:rsidP="000C4B6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3087" w:type="dxa"/>
            <w:gridSpan w:val="3"/>
            <w:shd w:val="clear" w:color="auto" w:fill="C0C0C0"/>
          </w:tcPr>
          <w:p w14:paraId="394244D2" w14:textId="77777777" w:rsidR="000C4B6E" w:rsidRPr="00AA2803" w:rsidRDefault="000C4B6E" w:rsidP="000C4B6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3E5702AF" w14:textId="77777777" w:rsidR="000C4B6E" w:rsidRPr="00AA2803" w:rsidRDefault="000C4B6E" w:rsidP="000C4B6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2B0EB79C" w14:textId="77777777" w:rsidR="000C4B6E" w:rsidRPr="00AA2803" w:rsidRDefault="000C4B6E" w:rsidP="000C4B6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6EA6B2D0" w14:textId="77777777" w:rsidR="000C4B6E" w:rsidRPr="00AA2803" w:rsidRDefault="000C4B6E" w:rsidP="000C4B6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0C4B6E" w:rsidRPr="00AA2803" w14:paraId="2EADA366" w14:textId="77777777" w:rsidTr="00194BD0">
        <w:tc>
          <w:tcPr>
            <w:tcW w:w="390" w:type="dxa"/>
            <w:tcBorders>
              <w:top w:val="single" w:sz="4" w:space="0" w:color="auto"/>
            </w:tcBorders>
          </w:tcPr>
          <w:p w14:paraId="4490E3D1" w14:textId="77777777" w:rsidR="000C4B6E" w:rsidRPr="00AA2803" w:rsidRDefault="000C4B6E" w:rsidP="00416E9D">
            <w:pPr>
              <w:pStyle w:val="af"/>
              <w:numPr>
                <w:ilvl w:val="0"/>
                <w:numId w:val="8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0580979B" w14:textId="77777777" w:rsidR="000C4B6E" w:rsidRPr="00AA2803" w:rsidRDefault="000C4B6E" w:rsidP="000C4B6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统计日期</w:t>
            </w:r>
          </w:p>
        </w:tc>
        <w:tc>
          <w:tcPr>
            <w:tcW w:w="3087" w:type="dxa"/>
            <w:gridSpan w:val="3"/>
          </w:tcPr>
          <w:p w14:paraId="3144BE25" w14:textId="77777777" w:rsidR="000C4B6E" w:rsidRPr="00AA2803" w:rsidRDefault="000C4B6E" w:rsidP="000C4B6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CALC_DATE</w:t>
            </w:r>
          </w:p>
        </w:tc>
        <w:tc>
          <w:tcPr>
            <w:tcW w:w="1978" w:type="dxa"/>
            <w:gridSpan w:val="2"/>
          </w:tcPr>
          <w:p w14:paraId="353F6B0E" w14:textId="77777777" w:rsidR="000C4B6E" w:rsidRPr="00AA2803" w:rsidRDefault="000C4B6E" w:rsidP="000C4B6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5CFADB37" w14:textId="77777777" w:rsidR="000C4B6E" w:rsidRPr="00AA2803" w:rsidRDefault="000C4B6E" w:rsidP="000C4B6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EB8B2BC" w14:textId="77777777" w:rsidR="000C4B6E" w:rsidRPr="00AA2803" w:rsidRDefault="000C4B6E" w:rsidP="000C4B6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94BD0" w:rsidRPr="00AA2803" w14:paraId="1BA1985A" w14:textId="77777777" w:rsidTr="00194BD0">
        <w:tc>
          <w:tcPr>
            <w:tcW w:w="390" w:type="dxa"/>
            <w:tcBorders>
              <w:top w:val="single" w:sz="4" w:space="0" w:color="auto"/>
            </w:tcBorders>
          </w:tcPr>
          <w:p w14:paraId="5662565F" w14:textId="77777777" w:rsidR="00194BD0" w:rsidRPr="00AA2803" w:rsidRDefault="00194BD0" w:rsidP="00416E9D">
            <w:pPr>
              <w:pStyle w:val="af"/>
              <w:numPr>
                <w:ilvl w:val="0"/>
                <w:numId w:val="8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15985DF2" w14:textId="655A764E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部门编码</w:t>
            </w:r>
          </w:p>
        </w:tc>
        <w:tc>
          <w:tcPr>
            <w:tcW w:w="3087" w:type="dxa"/>
            <w:gridSpan w:val="3"/>
          </w:tcPr>
          <w:p w14:paraId="1158C1D1" w14:textId="01DD12A6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ORG_CODE</w:t>
            </w:r>
          </w:p>
        </w:tc>
        <w:tc>
          <w:tcPr>
            <w:tcW w:w="1978" w:type="dxa"/>
            <w:gridSpan w:val="2"/>
          </w:tcPr>
          <w:p w14:paraId="15102B8C" w14:textId="262CF715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8634B50" w14:textId="42BC72EC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44D1169" w14:textId="77777777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94BD0" w:rsidRPr="00AA2803" w14:paraId="6F664648" w14:textId="77777777" w:rsidTr="00194BD0">
        <w:tc>
          <w:tcPr>
            <w:tcW w:w="390" w:type="dxa"/>
            <w:tcBorders>
              <w:top w:val="single" w:sz="4" w:space="0" w:color="auto"/>
            </w:tcBorders>
          </w:tcPr>
          <w:p w14:paraId="49836C20" w14:textId="77777777" w:rsidR="00194BD0" w:rsidRPr="00AA2803" w:rsidRDefault="00194BD0" w:rsidP="00416E9D">
            <w:pPr>
              <w:pStyle w:val="af"/>
              <w:numPr>
                <w:ilvl w:val="0"/>
                <w:numId w:val="8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51D7DBFF" w14:textId="1F18DE5A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期初</w:t>
            </w:r>
            <w:r w:rsidRPr="00AA2803">
              <w:rPr>
                <w:rFonts w:ascii="新宋体" w:eastAsia="新宋体" w:hAnsi="新宋体" w:hint="eastAsia"/>
                <w:szCs w:val="22"/>
              </w:rPr>
              <w:t>余额</w:t>
            </w:r>
          </w:p>
        </w:tc>
        <w:tc>
          <w:tcPr>
            <w:tcW w:w="3087" w:type="dxa"/>
            <w:gridSpan w:val="3"/>
          </w:tcPr>
          <w:p w14:paraId="611FA458" w14:textId="16848151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194BD0">
              <w:rPr>
                <w:rFonts w:ascii="新宋体" w:eastAsia="新宋体" w:hAnsi="新宋体"/>
                <w:szCs w:val="22"/>
              </w:rPr>
              <w:t>BE_ACCOUNT_BALANCE</w:t>
            </w:r>
          </w:p>
        </w:tc>
        <w:tc>
          <w:tcPr>
            <w:tcW w:w="1978" w:type="dxa"/>
            <w:gridSpan w:val="2"/>
          </w:tcPr>
          <w:p w14:paraId="15F0B497" w14:textId="34475A71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E4CB88E" w14:textId="3D80A143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0510629" w14:textId="2DA62892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94BD0" w:rsidRPr="00AA2803" w14:paraId="6A166A9C" w14:textId="77777777" w:rsidTr="00194BD0">
        <w:tc>
          <w:tcPr>
            <w:tcW w:w="390" w:type="dxa"/>
            <w:tcBorders>
              <w:top w:val="single" w:sz="4" w:space="0" w:color="auto"/>
            </w:tcBorders>
          </w:tcPr>
          <w:p w14:paraId="215E78CF" w14:textId="77777777" w:rsidR="00194BD0" w:rsidRPr="00AA2803" w:rsidRDefault="00194BD0" w:rsidP="00416E9D">
            <w:pPr>
              <w:pStyle w:val="af"/>
              <w:numPr>
                <w:ilvl w:val="0"/>
                <w:numId w:val="8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404D54F2" w14:textId="26FA09B0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3D2054">
              <w:rPr>
                <w:rFonts w:hint="eastAsia"/>
              </w:rPr>
              <w:t>充值</w:t>
            </w:r>
          </w:p>
        </w:tc>
        <w:tc>
          <w:tcPr>
            <w:tcW w:w="3087" w:type="dxa"/>
            <w:gridSpan w:val="3"/>
          </w:tcPr>
          <w:p w14:paraId="71C0A725" w14:textId="64DD63F7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194BD0">
              <w:rPr>
                <w:rFonts w:ascii="新宋体" w:eastAsia="新宋体" w:hAnsi="新宋体"/>
                <w:szCs w:val="22"/>
              </w:rPr>
              <w:t>CHARGE</w:t>
            </w:r>
          </w:p>
        </w:tc>
        <w:tc>
          <w:tcPr>
            <w:tcW w:w="1978" w:type="dxa"/>
            <w:gridSpan w:val="2"/>
          </w:tcPr>
          <w:p w14:paraId="06D9317A" w14:textId="34A62B41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54BD2B0" w14:textId="38E12A55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8DE7AB6" w14:textId="5A6F2428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94BD0" w:rsidRPr="00AA2803" w14:paraId="3957E5D7" w14:textId="77777777" w:rsidTr="00194BD0">
        <w:tc>
          <w:tcPr>
            <w:tcW w:w="390" w:type="dxa"/>
            <w:tcBorders>
              <w:top w:val="single" w:sz="4" w:space="0" w:color="auto"/>
            </w:tcBorders>
          </w:tcPr>
          <w:p w14:paraId="1023465C" w14:textId="77777777" w:rsidR="00194BD0" w:rsidRPr="00AA2803" w:rsidRDefault="00194BD0" w:rsidP="00416E9D">
            <w:pPr>
              <w:pStyle w:val="af"/>
              <w:numPr>
                <w:ilvl w:val="0"/>
                <w:numId w:val="8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344EDE29" w14:textId="6152764F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3D2054">
              <w:rPr>
                <w:rFonts w:hint="eastAsia"/>
              </w:rPr>
              <w:t>提现</w:t>
            </w:r>
          </w:p>
        </w:tc>
        <w:tc>
          <w:tcPr>
            <w:tcW w:w="3087" w:type="dxa"/>
            <w:gridSpan w:val="3"/>
          </w:tcPr>
          <w:p w14:paraId="50ADA136" w14:textId="1C50E8A7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194BD0">
              <w:rPr>
                <w:rFonts w:ascii="新宋体" w:eastAsia="新宋体" w:hAnsi="新宋体"/>
                <w:szCs w:val="22"/>
              </w:rPr>
              <w:t>WITHDRAW</w:t>
            </w:r>
          </w:p>
        </w:tc>
        <w:tc>
          <w:tcPr>
            <w:tcW w:w="1978" w:type="dxa"/>
            <w:gridSpan w:val="2"/>
          </w:tcPr>
          <w:p w14:paraId="300E780C" w14:textId="4478EC4C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6203F9F" w14:textId="0346506D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E3599BF" w14:textId="74CAF86E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94BD0" w:rsidRPr="00AA2803" w14:paraId="6F7657B3" w14:textId="77777777" w:rsidTr="00194BD0">
        <w:tc>
          <w:tcPr>
            <w:tcW w:w="390" w:type="dxa"/>
            <w:tcBorders>
              <w:top w:val="single" w:sz="4" w:space="0" w:color="auto"/>
            </w:tcBorders>
          </w:tcPr>
          <w:p w14:paraId="76251AD8" w14:textId="77777777" w:rsidR="00194BD0" w:rsidRPr="00AA2803" w:rsidRDefault="00194BD0" w:rsidP="00416E9D">
            <w:pPr>
              <w:pStyle w:val="af"/>
              <w:numPr>
                <w:ilvl w:val="0"/>
                <w:numId w:val="8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0883C3C9" w14:textId="33919894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3D2054">
              <w:rPr>
                <w:rFonts w:hint="eastAsia"/>
              </w:rPr>
              <w:t>销售</w:t>
            </w:r>
          </w:p>
        </w:tc>
        <w:tc>
          <w:tcPr>
            <w:tcW w:w="3087" w:type="dxa"/>
            <w:gridSpan w:val="3"/>
          </w:tcPr>
          <w:p w14:paraId="41FABE7A" w14:textId="66FA140D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194BD0">
              <w:rPr>
                <w:rFonts w:ascii="新宋体" w:eastAsia="新宋体" w:hAnsi="新宋体"/>
                <w:szCs w:val="22"/>
              </w:rPr>
              <w:t>SALE</w:t>
            </w:r>
          </w:p>
        </w:tc>
        <w:tc>
          <w:tcPr>
            <w:tcW w:w="1978" w:type="dxa"/>
            <w:gridSpan w:val="2"/>
          </w:tcPr>
          <w:p w14:paraId="4B6A1A99" w14:textId="3F67C86C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08B35FA" w14:textId="3B880AB0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7A27BDB" w14:textId="04B9364E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94BD0" w:rsidRPr="00AA2803" w14:paraId="6A85890E" w14:textId="77777777" w:rsidTr="00194BD0">
        <w:tc>
          <w:tcPr>
            <w:tcW w:w="390" w:type="dxa"/>
            <w:tcBorders>
              <w:top w:val="single" w:sz="4" w:space="0" w:color="auto"/>
            </w:tcBorders>
          </w:tcPr>
          <w:p w14:paraId="72D7FC17" w14:textId="77777777" w:rsidR="00194BD0" w:rsidRPr="00AA2803" w:rsidRDefault="00194BD0" w:rsidP="00416E9D">
            <w:pPr>
              <w:pStyle w:val="af"/>
              <w:numPr>
                <w:ilvl w:val="0"/>
                <w:numId w:val="8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62EF02D4" w14:textId="73974479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3D2054">
              <w:rPr>
                <w:rFonts w:hint="eastAsia"/>
              </w:rPr>
              <w:t>销售佣金</w:t>
            </w:r>
          </w:p>
        </w:tc>
        <w:tc>
          <w:tcPr>
            <w:tcW w:w="3087" w:type="dxa"/>
            <w:gridSpan w:val="3"/>
          </w:tcPr>
          <w:p w14:paraId="064C5E41" w14:textId="22E01835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194BD0">
              <w:rPr>
                <w:rFonts w:ascii="新宋体" w:eastAsia="新宋体" w:hAnsi="新宋体"/>
                <w:szCs w:val="22"/>
              </w:rPr>
              <w:t>SALE_COMM</w:t>
            </w:r>
          </w:p>
        </w:tc>
        <w:tc>
          <w:tcPr>
            <w:tcW w:w="1978" w:type="dxa"/>
            <w:gridSpan w:val="2"/>
          </w:tcPr>
          <w:p w14:paraId="3AC891EB" w14:textId="661A233C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B92C7F4" w14:textId="7283FFC0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90D9E7B" w14:textId="5064F586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94BD0" w:rsidRPr="00AA2803" w14:paraId="2529EF02" w14:textId="77777777" w:rsidTr="00194BD0">
        <w:tc>
          <w:tcPr>
            <w:tcW w:w="390" w:type="dxa"/>
            <w:tcBorders>
              <w:top w:val="single" w:sz="4" w:space="0" w:color="auto"/>
            </w:tcBorders>
          </w:tcPr>
          <w:p w14:paraId="45349A45" w14:textId="77777777" w:rsidR="00194BD0" w:rsidRPr="00AA2803" w:rsidRDefault="00194BD0" w:rsidP="00416E9D">
            <w:pPr>
              <w:pStyle w:val="af"/>
              <w:numPr>
                <w:ilvl w:val="0"/>
                <w:numId w:val="8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0E0F193E" w14:textId="0D2AC694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3D2054">
              <w:rPr>
                <w:rFonts w:hint="eastAsia"/>
              </w:rPr>
              <w:t>兑奖</w:t>
            </w:r>
          </w:p>
        </w:tc>
        <w:tc>
          <w:tcPr>
            <w:tcW w:w="3087" w:type="dxa"/>
            <w:gridSpan w:val="3"/>
          </w:tcPr>
          <w:p w14:paraId="744820A2" w14:textId="0A0D68CC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194BD0">
              <w:rPr>
                <w:rFonts w:ascii="新宋体" w:eastAsia="新宋体" w:hAnsi="新宋体"/>
                <w:szCs w:val="22"/>
              </w:rPr>
              <w:t>PAID</w:t>
            </w:r>
          </w:p>
        </w:tc>
        <w:tc>
          <w:tcPr>
            <w:tcW w:w="1978" w:type="dxa"/>
            <w:gridSpan w:val="2"/>
          </w:tcPr>
          <w:p w14:paraId="0E18E123" w14:textId="1A38B1FD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B81BFF9" w14:textId="4CF75D7D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BAE9F80" w14:textId="4C2BEF72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94BD0" w:rsidRPr="00AA2803" w14:paraId="4FDE5C3C" w14:textId="77777777" w:rsidTr="00194BD0">
        <w:tc>
          <w:tcPr>
            <w:tcW w:w="390" w:type="dxa"/>
            <w:tcBorders>
              <w:top w:val="single" w:sz="4" w:space="0" w:color="auto"/>
            </w:tcBorders>
          </w:tcPr>
          <w:p w14:paraId="4A2F9746" w14:textId="77777777" w:rsidR="00194BD0" w:rsidRPr="00AA2803" w:rsidRDefault="00194BD0" w:rsidP="00416E9D">
            <w:pPr>
              <w:pStyle w:val="af"/>
              <w:numPr>
                <w:ilvl w:val="0"/>
                <w:numId w:val="8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1ECB3531" w14:textId="3D10CF8B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3D2054">
              <w:rPr>
                <w:rFonts w:hint="eastAsia"/>
              </w:rPr>
              <w:t>兑奖佣金</w:t>
            </w:r>
          </w:p>
        </w:tc>
        <w:tc>
          <w:tcPr>
            <w:tcW w:w="3087" w:type="dxa"/>
            <w:gridSpan w:val="3"/>
          </w:tcPr>
          <w:p w14:paraId="74C46DB1" w14:textId="3F7A0EC9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194BD0">
              <w:rPr>
                <w:rFonts w:ascii="新宋体" w:eastAsia="新宋体" w:hAnsi="新宋体"/>
                <w:szCs w:val="22"/>
              </w:rPr>
              <w:t>PAY_COMM</w:t>
            </w:r>
          </w:p>
        </w:tc>
        <w:tc>
          <w:tcPr>
            <w:tcW w:w="1978" w:type="dxa"/>
            <w:gridSpan w:val="2"/>
          </w:tcPr>
          <w:p w14:paraId="2EB117C9" w14:textId="1F6675DD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AEA56DB" w14:textId="617700F2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B12EB6B" w14:textId="6EF0FC18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94BD0" w:rsidRPr="00AA2803" w14:paraId="1FF80A24" w14:textId="77777777" w:rsidTr="00194BD0">
        <w:tc>
          <w:tcPr>
            <w:tcW w:w="390" w:type="dxa"/>
            <w:tcBorders>
              <w:top w:val="single" w:sz="4" w:space="0" w:color="auto"/>
            </w:tcBorders>
          </w:tcPr>
          <w:p w14:paraId="2CADEE71" w14:textId="77777777" w:rsidR="00194BD0" w:rsidRPr="00AA2803" w:rsidRDefault="00194BD0" w:rsidP="00416E9D">
            <w:pPr>
              <w:pStyle w:val="af"/>
              <w:numPr>
                <w:ilvl w:val="0"/>
                <w:numId w:val="8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27A120FF" w14:textId="48F6CEAE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3D2054">
              <w:rPr>
                <w:rFonts w:hint="eastAsia"/>
              </w:rPr>
              <w:t>站点退货</w:t>
            </w:r>
          </w:p>
        </w:tc>
        <w:tc>
          <w:tcPr>
            <w:tcW w:w="3087" w:type="dxa"/>
            <w:gridSpan w:val="3"/>
          </w:tcPr>
          <w:p w14:paraId="6B7B9619" w14:textId="48960318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194BD0">
              <w:rPr>
                <w:rFonts w:ascii="新宋体" w:eastAsia="新宋体" w:hAnsi="新宋体"/>
                <w:szCs w:val="22"/>
              </w:rPr>
              <w:t>RTV</w:t>
            </w:r>
          </w:p>
        </w:tc>
        <w:tc>
          <w:tcPr>
            <w:tcW w:w="1978" w:type="dxa"/>
            <w:gridSpan w:val="2"/>
          </w:tcPr>
          <w:p w14:paraId="7F3A3783" w14:textId="75478581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770954C" w14:textId="2D6C3642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51C766D" w14:textId="2E0425F9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94BD0" w:rsidRPr="00AA2803" w14:paraId="66AEB4DF" w14:textId="77777777" w:rsidTr="00194BD0">
        <w:tc>
          <w:tcPr>
            <w:tcW w:w="390" w:type="dxa"/>
            <w:tcBorders>
              <w:top w:val="single" w:sz="4" w:space="0" w:color="auto"/>
            </w:tcBorders>
          </w:tcPr>
          <w:p w14:paraId="511DBACF" w14:textId="77777777" w:rsidR="00194BD0" w:rsidRPr="00AA2803" w:rsidRDefault="00194BD0" w:rsidP="00416E9D">
            <w:pPr>
              <w:pStyle w:val="af"/>
              <w:numPr>
                <w:ilvl w:val="0"/>
                <w:numId w:val="8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7C94724F" w14:textId="3F63B21E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3D2054">
              <w:rPr>
                <w:rFonts w:hint="eastAsia"/>
              </w:rPr>
              <w:t>退货佣金</w:t>
            </w:r>
          </w:p>
        </w:tc>
        <w:tc>
          <w:tcPr>
            <w:tcW w:w="3087" w:type="dxa"/>
            <w:gridSpan w:val="3"/>
          </w:tcPr>
          <w:p w14:paraId="65F23C1B" w14:textId="3E0193E6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194BD0">
              <w:rPr>
                <w:rFonts w:ascii="新宋体" w:eastAsia="新宋体" w:hAnsi="新宋体"/>
                <w:szCs w:val="22"/>
              </w:rPr>
              <w:t>RTV_COMM</w:t>
            </w:r>
          </w:p>
        </w:tc>
        <w:tc>
          <w:tcPr>
            <w:tcW w:w="1978" w:type="dxa"/>
            <w:gridSpan w:val="2"/>
          </w:tcPr>
          <w:p w14:paraId="18F8B7F2" w14:textId="0F8FAF8E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8B5741E" w14:textId="051AB33E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4345508" w14:textId="703181AB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94BD0" w:rsidRPr="00AA2803" w14:paraId="3C91295A" w14:textId="77777777" w:rsidTr="00194BD0">
        <w:tc>
          <w:tcPr>
            <w:tcW w:w="390" w:type="dxa"/>
            <w:tcBorders>
              <w:top w:val="single" w:sz="4" w:space="0" w:color="auto"/>
            </w:tcBorders>
          </w:tcPr>
          <w:p w14:paraId="61670F50" w14:textId="77777777" w:rsidR="00194BD0" w:rsidRPr="00AA2803" w:rsidRDefault="00194BD0" w:rsidP="00416E9D">
            <w:pPr>
              <w:pStyle w:val="af"/>
              <w:numPr>
                <w:ilvl w:val="0"/>
                <w:numId w:val="8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49C3531E" w14:textId="77777777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期末</w:t>
            </w:r>
            <w:r w:rsidRPr="00AA2803">
              <w:rPr>
                <w:rFonts w:ascii="新宋体" w:eastAsia="新宋体" w:hAnsi="新宋体" w:hint="eastAsia"/>
                <w:szCs w:val="22"/>
              </w:rPr>
              <w:t>余额</w:t>
            </w:r>
          </w:p>
        </w:tc>
        <w:tc>
          <w:tcPr>
            <w:tcW w:w="3087" w:type="dxa"/>
            <w:gridSpan w:val="3"/>
          </w:tcPr>
          <w:p w14:paraId="655884AE" w14:textId="77777777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AF_ACCOUNT_BALANCE</w:t>
            </w:r>
          </w:p>
        </w:tc>
        <w:tc>
          <w:tcPr>
            <w:tcW w:w="1978" w:type="dxa"/>
            <w:gridSpan w:val="2"/>
          </w:tcPr>
          <w:p w14:paraId="0FE6FECD" w14:textId="77777777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2BC9AE0E" w14:textId="780FE2DF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3270FAC" w14:textId="4A5F2870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94BD0" w:rsidRPr="00AA2803" w14:paraId="7C181A78" w14:textId="77777777" w:rsidTr="00194BD0">
        <w:tc>
          <w:tcPr>
            <w:tcW w:w="390" w:type="dxa"/>
            <w:tcBorders>
              <w:top w:val="single" w:sz="4" w:space="0" w:color="auto"/>
            </w:tcBorders>
          </w:tcPr>
          <w:p w14:paraId="00079CD7" w14:textId="77777777" w:rsidR="00194BD0" w:rsidRPr="00AA2803" w:rsidRDefault="00194BD0" w:rsidP="00416E9D">
            <w:pPr>
              <w:pStyle w:val="af"/>
              <w:numPr>
                <w:ilvl w:val="0"/>
                <w:numId w:val="8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3F18A24C" w14:textId="43BC590B" w:rsidR="00194BD0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收入</w:t>
            </w:r>
          </w:p>
        </w:tc>
        <w:tc>
          <w:tcPr>
            <w:tcW w:w="3087" w:type="dxa"/>
            <w:gridSpan w:val="3"/>
          </w:tcPr>
          <w:p w14:paraId="2F170E4F" w14:textId="38C0CC33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INCOMING</w:t>
            </w:r>
          </w:p>
        </w:tc>
        <w:tc>
          <w:tcPr>
            <w:tcW w:w="1978" w:type="dxa"/>
            <w:gridSpan w:val="2"/>
          </w:tcPr>
          <w:p w14:paraId="228CC5DE" w14:textId="2E2AA9D6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D8F8EF9" w14:textId="2084C65C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76C9835" w14:textId="3F9F1DB7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94BD0" w:rsidRPr="00AA2803" w14:paraId="4FDD6727" w14:textId="77777777" w:rsidTr="00194BD0">
        <w:tc>
          <w:tcPr>
            <w:tcW w:w="390" w:type="dxa"/>
            <w:tcBorders>
              <w:top w:val="single" w:sz="4" w:space="0" w:color="auto"/>
            </w:tcBorders>
          </w:tcPr>
          <w:p w14:paraId="286B088E" w14:textId="77777777" w:rsidR="00194BD0" w:rsidRPr="00AA2803" w:rsidRDefault="00194BD0" w:rsidP="00416E9D">
            <w:pPr>
              <w:pStyle w:val="af"/>
              <w:numPr>
                <w:ilvl w:val="0"/>
                <w:numId w:val="8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2D33F86B" w14:textId="16B2B485" w:rsidR="00194BD0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194BD0">
              <w:rPr>
                <w:rFonts w:ascii="新宋体" w:eastAsia="新宋体" w:hAnsi="新宋体" w:hint="eastAsia"/>
                <w:szCs w:val="22"/>
              </w:rPr>
              <w:t>应缴现金</w:t>
            </w:r>
          </w:p>
        </w:tc>
        <w:tc>
          <w:tcPr>
            <w:tcW w:w="3087" w:type="dxa"/>
            <w:gridSpan w:val="3"/>
          </w:tcPr>
          <w:p w14:paraId="3DCDE9A0" w14:textId="60C41C32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PAY_UP</w:t>
            </w:r>
          </w:p>
        </w:tc>
        <w:tc>
          <w:tcPr>
            <w:tcW w:w="1978" w:type="dxa"/>
            <w:gridSpan w:val="2"/>
          </w:tcPr>
          <w:p w14:paraId="1F888747" w14:textId="35C23AC7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53BA74B3" w14:textId="20BA7EFB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31BE2ED" w14:textId="5643DBD5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94BD0" w:rsidRPr="00AA2803" w14:paraId="2DCE7BC5" w14:textId="77777777" w:rsidTr="000C4B6E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27EC42E1" w14:textId="77777777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194BD0" w:rsidRPr="00AA2803" w14:paraId="460B4BBE" w14:textId="77777777" w:rsidTr="000C4B6E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6EF9B9" w14:textId="77777777" w:rsidR="00194BD0" w:rsidRPr="00AA2803" w:rsidRDefault="00194BD0" w:rsidP="00194BD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D6F2125" w14:textId="77777777" w:rsidR="00194BD0" w:rsidRPr="00AA2803" w:rsidRDefault="00194BD0" w:rsidP="00194BD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B577AB5" w14:textId="77777777" w:rsidR="00194BD0" w:rsidRPr="00AA2803" w:rsidRDefault="00194BD0" w:rsidP="00194BD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194BD0" w:rsidRPr="00AA2803" w14:paraId="6738DC87" w14:textId="77777777" w:rsidTr="000C4B6E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6597A2" w14:textId="77777777" w:rsidR="00194BD0" w:rsidRPr="00AA2803" w:rsidRDefault="00194BD0" w:rsidP="00194BD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6676F2FF" w14:textId="7380DDAC" w:rsidR="00194BD0" w:rsidRPr="00AA2803" w:rsidRDefault="00CE52D9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PK_HIS_ORG</w:t>
            </w:r>
            <w:r w:rsidRPr="00CE52D9">
              <w:rPr>
                <w:rFonts w:ascii="新宋体" w:eastAsia="新宋体" w:hAnsi="新宋体"/>
                <w:szCs w:val="22"/>
              </w:rPr>
              <w:t>_FUND_REPORT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7C5515F9" w14:textId="5A78BAC6" w:rsidR="00194BD0" w:rsidRPr="00AA2803" w:rsidRDefault="00CE52D9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CE52D9">
              <w:rPr>
                <w:rFonts w:ascii="新宋体" w:eastAsia="新宋体" w:hAnsi="新宋体"/>
                <w:szCs w:val="22"/>
              </w:rPr>
              <w:t>CALC_DATE,ORG_CODE</w:t>
            </w:r>
          </w:p>
        </w:tc>
      </w:tr>
      <w:tr w:rsidR="00194BD0" w:rsidRPr="00AA2803" w14:paraId="71138919" w14:textId="77777777" w:rsidTr="000C4B6E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71169D" w14:textId="77777777" w:rsidR="00194BD0" w:rsidRPr="00AA2803" w:rsidRDefault="00194BD0" w:rsidP="00194BD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C7D4A46" w14:textId="77777777" w:rsidR="00194BD0" w:rsidRPr="00AA2803" w:rsidRDefault="00194BD0" w:rsidP="00194BD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D970C9D" w14:textId="77777777" w:rsidR="00194BD0" w:rsidRPr="00AA2803" w:rsidRDefault="00194BD0" w:rsidP="00194BD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6CBAAD0" w14:textId="77777777" w:rsidR="00194BD0" w:rsidRPr="00AA2803" w:rsidRDefault="00194BD0" w:rsidP="00194BD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E64EE37" w14:textId="77777777" w:rsidR="00194BD0" w:rsidRPr="00AA2803" w:rsidRDefault="00194BD0" w:rsidP="00194BD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194BD0" w:rsidRPr="00AA2803" w14:paraId="5C960F64" w14:textId="77777777" w:rsidTr="000C4B6E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7F6B1D" w14:textId="77777777" w:rsidR="00194BD0" w:rsidRPr="00AA2803" w:rsidRDefault="00194BD0" w:rsidP="00194BD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543CE1B8" w14:textId="77777777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3EAC33CC" w14:textId="77777777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6F4BFEC9" w14:textId="77777777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517A5184" w14:textId="77777777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94BD0" w:rsidRPr="00AA2803" w14:paraId="2350D231" w14:textId="77777777" w:rsidTr="000C4B6E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D95263" w14:textId="77777777" w:rsidR="00194BD0" w:rsidRPr="00AA2803" w:rsidRDefault="00194BD0" w:rsidP="00194BD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33A5863" w14:textId="77777777" w:rsidR="00194BD0" w:rsidRPr="00AA2803" w:rsidRDefault="00194BD0" w:rsidP="00194BD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05D9F30" w14:textId="77777777" w:rsidR="00194BD0" w:rsidRPr="00AA2803" w:rsidRDefault="00194BD0" w:rsidP="00194BD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2B0CA62" w14:textId="77777777" w:rsidR="00194BD0" w:rsidRPr="00AA2803" w:rsidRDefault="00194BD0" w:rsidP="00194BD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194BD0" w:rsidRPr="00AA2803" w14:paraId="655CEC26" w14:textId="77777777" w:rsidTr="000C4B6E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9C6B4E" w14:textId="77777777" w:rsidR="00194BD0" w:rsidRPr="00AA2803" w:rsidRDefault="00194BD0" w:rsidP="00194BD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01CD7072" w14:textId="7BA535A2" w:rsidR="00194BD0" w:rsidRPr="00AA2803" w:rsidRDefault="00194BD0" w:rsidP="00DB683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</w:t>
            </w:r>
            <w:r>
              <w:rPr>
                <w:rFonts w:ascii="新宋体" w:eastAsia="新宋体" w:hAnsi="新宋体"/>
                <w:szCs w:val="22"/>
              </w:rPr>
              <w:t>HIS_</w:t>
            </w:r>
            <w:r w:rsidR="00DB6839">
              <w:rPr>
                <w:rFonts w:ascii="新宋体" w:eastAsia="新宋体" w:hAnsi="新宋体"/>
                <w:szCs w:val="22"/>
              </w:rPr>
              <w:t>ORG</w:t>
            </w:r>
            <w:r>
              <w:rPr>
                <w:rFonts w:ascii="新宋体" w:eastAsia="新宋体" w:hAnsi="新宋体"/>
                <w:szCs w:val="22"/>
              </w:rPr>
              <w:t>_FUND_CALC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415F887A" w14:textId="77777777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CALC_DATE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0903799B" w14:textId="77777777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94BD0" w:rsidRPr="00AA2803" w14:paraId="5618DADF" w14:textId="77777777" w:rsidTr="000C4B6E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DC5A87" w14:textId="77777777" w:rsidR="00194BD0" w:rsidRPr="00AA2803" w:rsidRDefault="00194BD0" w:rsidP="00194BD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7889B605" w14:textId="77777777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94BD0" w:rsidRPr="00AA2803" w14:paraId="27AFE8CE" w14:textId="77777777" w:rsidTr="000C4B6E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917CFF" w14:textId="77777777" w:rsidR="00194BD0" w:rsidRPr="00AA2803" w:rsidRDefault="00194BD0" w:rsidP="00194BD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2751042" w14:textId="77777777" w:rsidR="00194BD0" w:rsidRPr="00AA2803" w:rsidRDefault="00194BD0" w:rsidP="00194BD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FFDBB13" w14:textId="77777777" w:rsidR="00194BD0" w:rsidRPr="00AA2803" w:rsidRDefault="00194BD0" w:rsidP="00194BD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3FE8E90" w14:textId="77777777" w:rsidR="00194BD0" w:rsidRPr="00AA2803" w:rsidRDefault="00194BD0" w:rsidP="00194BD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194BD0" w:rsidRPr="00AA2803" w14:paraId="5E110C42" w14:textId="77777777" w:rsidTr="000C4B6E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82ED0C" w14:textId="77777777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3CCA068" w14:textId="77777777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2C326E5B" w14:textId="77777777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25C051DB" w14:textId="77777777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94BD0" w:rsidRPr="00AA2803" w14:paraId="2BB81C98" w14:textId="77777777" w:rsidTr="000C4B6E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F1027AD" w14:textId="77777777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9CF00AC" w14:textId="77777777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5559A4BE" w14:textId="77777777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6B11FA31" w14:textId="77777777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512DB12F" w14:textId="77777777" w:rsidR="000C4B6E" w:rsidRDefault="000C4B6E" w:rsidP="000C4B6E"/>
    <w:p w14:paraId="3B03D547" w14:textId="77777777" w:rsidR="004D0F6C" w:rsidRPr="00AA2803" w:rsidRDefault="004D0F6C" w:rsidP="004D0F6C">
      <w:pPr>
        <w:pStyle w:val="5"/>
      </w:pPr>
      <w:bookmarkStart w:id="139" w:name="_Toc435450898"/>
      <w:r>
        <w:rPr>
          <w:rFonts w:hint="eastAsia"/>
        </w:rPr>
        <w:t>销量按部门监控</w:t>
      </w:r>
      <w:r w:rsidRPr="00AA2803">
        <w:rPr>
          <w:rFonts w:hint="eastAsia"/>
        </w:rPr>
        <w:t>（</w:t>
      </w:r>
      <w:r w:rsidRPr="00ED2F22">
        <w:t>HIS_</w:t>
      </w:r>
      <w:r>
        <w:rPr>
          <w:rFonts w:hint="eastAsia"/>
        </w:rPr>
        <w:t>SALE_</w:t>
      </w:r>
      <w:r>
        <w:t>ORG</w:t>
      </w:r>
      <w:r w:rsidRPr="00AA2803">
        <w:rPr>
          <w:rFonts w:hint="eastAsia"/>
        </w:rPr>
        <w:t>）</w:t>
      </w:r>
      <w:bookmarkEnd w:id="139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208"/>
        <w:gridCol w:w="709"/>
        <w:gridCol w:w="425"/>
        <w:gridCol w:w="1131"/>
        <w:gridCol w:w="1125"/>
        <w:gridCol w:w="853"/>
        <w:gridCol w:w="145"/>
        <w:gridCol w:w="564"/>
        <w:gridCol w:w="1568"/>
      </w:tblGrid>
      <w:tr w:rsidR="004D0F6C" w:rsidRPr="00AA2803" w14:paraId="43A11C31" w14:textId="77777777" w:rsidTr="00C97793">
        <w:tc>
          <w:tcPr>
            <w:tcW w:w="1229" w:type="dxa"/>
            <w:gridSpan w:val="3"/>
            <w:shd w:val="clear" w:color="auto" w:fill="C0C0C0"/>
          </w:tcPr>
          <w:p w14:paraId="1D19E382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0539AD20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销量按部门监控</w:t>
            </w:r>
          </w:p>
        </w:tc>
        <w:tc>
          <w:tcPr>
            <w:tcW w:w="1131" w:type="dxa"/>
            <w:shd w:val="clear" w:color="auto" w:fill="C0C0C0"/>
          </w:tcPr>
          <w:p w14:paraId="10B34F43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49F47E61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D0A6E">
              <w:rPr>
                <w:rFonts w:ascii="新宋体" w:eastAsia="新宋体" w:hAnsi="新宋体"/>
                <w:b/>
                <w:sz w:val="24"/>
                <w:szCs w:val="22"/>
              </w:rPr>
              <w:t>HIS_</w:t>
            </w:r>
            <w:r>
              <w:rPr>
                <w:rFonts w:ascii="新宋体" w:eastAsia="新宋体" w:hAnsi="新宋体"/>
                <w:b/>
                <w:sz w:val="24"/>
                <w:szCs w:val="22"/>
              </w:rPr>
              <w:t>SALE_ORG</w:t>
            </w:r>
          </w:p>
        </w:tc>
      </w:tr>
      <w:tr w:rsidR="004D0F6C" w:rsidRPr="00AA2803" w14:paraId="714D8945" w14:textId="77777777" w:rsidTr="00C97793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16C34C2F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5D4E6C62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24A0C61E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46DD308F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2E9CB89D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4D6330A2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4D0F6C" w:rsidRPr="00AA2803" w14:paraId="76107855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469814C7" w14:textId="77777777" w:rsidR="004D0F6C" w:rsidRPr="00AA2803" w:rsidRDefault="004D0F6C" w:rsidP="00C97793">
            <w:pPr>
              <w:pStyle w:val="af"/>
              <w:numPr>
                <w:ilvl w:val="0"/>
                <w:numId w:val="8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361E1BF" w14:textId="77777777" w:rsidR="004D0F6C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统计日期</w:t>
            </w:r>
          </w:p>
        </w:tc>
        <w:tc>
          <w:tcPr>
            <w:tcW w:w="2265" w:type="dxa"/>
            <w:gridSpan w:val="3"/>
          </w:tcPr>
          <w:p w14:paraId="6D1E32DA" w14:textId="77777777" w:rsidR="004D0F6C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CALC_DATE</w:t>
            </w:r>
          </w:p>
        </w:tc>
        <w:tc>
          <w:tcPr>
            <w:tcW w:w="1978" w:type="dxa"/>
            <w:gridSpan w:val="2"/>
          </w:tcPr>
          <w:p w14:paraId="3A91C690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057B556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788617A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71284FE9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31A5FE63" w14:textId="77777777" w:rsidR="004D0F6C" w:rsidRPr="00AA2803" w:rsidRDefault="004D0F6C" w:rsidP="00C97793">
            <w:pPr>
              <w:pStyle w:val="af"/>
              <w:numPr>
                <w:ilvl w:val="0"/>
                <w:numId w:val="8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481CEDA3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部门编码</w:t>
            </w:r>
          </w:p>
        </w:tc>
        <w:tc>
          <w:tcPr>
            <w:tcW w:w="2265" w:type="dxa"/>
            <w:gridSpan w:val="3"/>
          </w:tcPr>
          <w:p w14:paraId="18D55F9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ORG_CODE</w:t>
            </w:r>
          </w:p>
        </w:tc>
        <w:tc>
          <w:tcPr>
            <w:tcW w:w="1978" w:type="dxa"/>
            <w:gridSpan w:val="2"/>
          </w:tcPr>
          <w:p w14:paraId="4CC18B8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812D286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5232AA8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76E29" w:rsidRPr="00AA2803" w14:paraId="036A111A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3FBDD792" w14:textId="77777777" w:rsidR="00376E29" w:rsidRPr="00AA2803" w:rsidRDefault="00376E29" w:rsidP="00376E29">
            <w:pPr>
              <w:pStyle w:val="af"/>
              <w:numPr>
                <w:ilvl w:val="0"/>
                <w:numId w:val="8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7103D49A" w14:textId="2DC693D1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265" w:type="dxa"/>
            <w:gridSpan w:val="3"/>
          </w:tcPr>
          <w:p w14:paraId="3B000C9C" w14:textId="362185F4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2"/>
          </w:tcPr>
          <w:p w14:paraId="0BF08F79" w14:textId="3F1CB0FD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26BCBD6C" w14:textId="4ABEC176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1BB8F02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76E29" w:rsidRPr="00AA2803" w14:paraId="46FC778C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328E9887" w14:textId="77777777" w:rsidR="00376E29" w:rsidRPr="00AA2803" w:rsidRDefault="00376E29" w:rsidP="00376E29">
            <w:pPr>
              <w:pStyle w:val="af"/>
              <w:numPr>
                <w:ilvl w:val="0"/>
                <w:numId w:val="8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237E48B0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销售金额</w:t>
            </w:r>
          </w:p>
        </w:tc>
        <w:tc>
          <w:tcPr>
            <w:tcW w:w="2265" w:type="dxa"/>
            <w:gridSpan w:val="3"/>
          </w:tcPr>
          <w:p w14:paraId="3EB75304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SALE_AMOUNT</w:t>
            </w:r>
          </w:p>
        </w:tc>
        <w:tc>
          <w:tcPr>
            <w:tcW w:w="1978" w:type="dxa"/>
            <w:gridSpan w:val="2"/>
          </w:tcPr>
          <w:p w14:paraId="19F89A72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149C0A8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570E48B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376E29" w:rsidRPr="00AA2803" w14:paraId="06582777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4BD1F1EA" w14:textId="77777777" w:rsidR="00376E29" w:rsidRPr="00AA2803" w:rsidRDefault="00376E29" w:rsidP="00376E29">
            <w:pPr>
              <w:pStyle w:val="af"/>
              <w:numPr>
                <w:ilvl w:val="0"/>
                <w:numId w:val="8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03A802A" w14:textId="5E2D175D" w:rsidR="00376E29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销售佣金</w:t>
            </w:r>
          </w:p>
        </w:tc>
        <w:tc>
          <w:tcPr>
            <w:tcW w:w="2265" w:type="dxa"/>
            <w:gridSpan w:val="3"/>
          </w:tcPr>
          <w:p w14:paraId="6F53A325" w14:textId="3048CFBD" w:rsidR="00376E29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SALE_COMM</w:t>
            </w:r>
          </w:p>
        </w:tc>
        <w:tc>
          <w:tcPr>
            <w:tcW w:w="1978" w:type="dxa"/>
            <w:gridSpan w:val="2"/>
          </w:tcPr>
          <w:p w14:paraId="76A6C51D" w14:textId="587175BA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6E4E158" w14:textId="13BE5829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5A5D7E4" w14:textId="0848CC7A" w:rsidR="00376E29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376E29" w:rsidRPr="00AA2803" w14:paraId="5113E346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5E830189" w14:textId="77777777" w:rsidR="00376E29" w:rsidRPr="00AA2803" w:rsidRDefault="00376E29" w:rsidP="00376E29">
            <w:pPr>
              <w:pStyle w:val="af"/>
              <w:numPr>
                <w:ilvl w:val="0"/>
                <w:numId w:val="8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2DED024" w14:textId="77777777" w:rsidR="00376E29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退票金额</w:t>
            </w:r>
          </w:p>
        </w:tc>
        <w:tc>
          <w:tcPr>
            <w:tcW w:w="2265" w:type="dxa"/>
            <w:gridSpan w:val="3"/>
          </w:tcPr>
          <w:p w14:paraId="18E3DA16" w14:textId="77777777" w:rsidR="00376E29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CANCEL_AMOUNT</w:t>
            </w:r>
          </w:p>
        </w:tc>
        <w:tc>
          <w:tcPr>
            <w:tcW w:w="1978" w:type="dxa"/>
            <w:gridSpan w:val="2"/>
          </w:tcPr>
          <w:p w14:paraId="78322BC5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7C62418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7638C8D" w14:textId="77777777" w:rsidR="00376E29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376E29" w:rsidRPr="00AA2803" w14:paraId="5A8FA242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625DB6A1" w14:textId="77777777" w:rsidR="00376E29" w:rsidRPr="00AA2803" w:rsidRDefault="00376E29" w:rsidP="00376E29">
            <w:pPr>
              <w:pStyle w:val="af"/>
              <w:numPr>
                <w:ilvl w:val="0"/>
                <w:numId w:val="8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40341674" w14:textId="56C0CA20" w:rsidR="00376E29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退票佣金</w:t>
            </w:r>
          </w:p>
        </w:tc>
        <w:tc>
          <w:tcPr>
            <w:tcW w:w="2265" w:type="dxa"/>
            <w:gridSpan w:val="3"/>
          </w:tcPr>
          <w:p w14:paraId="294E436C" w14:textId="74564A37" w:rsidR="00376E29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CANCEL_COMM</w:t>
            </w:r>
          </w:p>
        </w:tc>
        <w:tc>
          <w:tcPr>
            <w:tcW w:w="1978" w:type="dxa"/>
            <w:gridSpan w:val="2"/>
          </w:tcPr>
          <w:p w14:paraId="3A7D5390" w14:textId="7ADD73B5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4FB802B" w14:textId="1CACD9C5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F70EF0C" w14:textId="2E2B2D83" w:rsidR="00376E29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376E29" w:rsidRPr="00AA2803" w14:paraId="5D68975F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22D8F632" w14:textId="77777777" w:rsidR="00376E29" w:rsidRPr="00AA2803" w:rsidRDefault="00376E29" w:rsidP="00376E29">
            <w:pPr>
              <w:pStyle w:val="af"/>
              <w:numPr>
                <w:ilvl w:val="0"/>
                <w:numId w:val="8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78699388" w14:textId="75831F67" w:rsidR="00376E29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所属销售站兑奖金额</w:t>
            </w:r>
          </w:p>
        </w:tc>
        <w:tc>
          <w:tcPr>
            <w:tcW w:w="2265" w:type="dxa"/>
            <w:gridSpan w:val="3"/>
          </w:tcPr>
          <w:p w14:paraId="054DD187" w14:textId="6EACA85C" w:rsidR="00376E29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PAID_AMOUNT</w:t>
            </w:r>
          </w:p>
        </w:tc>
        <w:tc>
          <w:tcPr>
            <w:tcW w:w="1978" w:type="dxa"/>
            <w:gridSpan w:val="2"/>
          </w:tcPr>
          <w:p w14:paraId="156BEB1B" w14:textId="0FBE7BB9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8273416" w14:textId="199D1863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306228F" w14:textId="3ABD5FF0" w:rsidR="00376E29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376E29" w:rsidRPr="00AA2803" w14:paraId="1ADFAA58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7B3EC59A" w14:textId="77777777" w:rsidR="00376E29" w:rsidRPr="00AA2803" w:rsidRDefault="00376E29" w:rsidP="00376E29">
            <w:pPr>
              <w:pStyle w:val="af"/>
              <w:numPr>
                <w:ilvl w:val="0"/>
                <w:numId w:val="8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322F9BB5" w14:textId="3D242FC1" w:rsidR="00376E29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所属销售站兑奖佣金</w:t>
            </w:r>
          </w:p>
        </w:tc>
        <w:tc>
          <w:tcPr>
            <w:tcW w:w="2265" w:type="dxa"/>
            <w:gridSpan w:val="3"/>
          </w:tcPr>
          <w:p w14:paraId="677544D8" w14:textId="2D6A27E7" w:rsidR="00376E29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PAID_COMM</w:t>
            </w:r>
          </w:p>
        </w:tc>
        <w:tc>
          <w:tcPr>
            <w:tcW w:w="1978" w:type="dxa"/>
            <w:gridSpan w:val="2"/>
          </w:tcPr>
          <w:p w14:paraId="18DF075C" w14:textId="57C7CDE4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F2A15AF" w14:textId="27329832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C8EBC6E" w14:textId="5B056D03" w:rsidR="00376E29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376E29" w:rsidRPr="00AA2803" w14:paraId="748107D7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68B30E76" w14:textId="77777777" w:rsidR="00376E29" w:rsidRPr="00AA2803" w:rsidRDefault="00376E29" w:rsidP="00376E29">
            <w:pPr>
              <w:pStyle w:val="af"/>
              <w:numPr>
                <w:ilvl w:val="0"/>
                <w:numId w:val="8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383EBA95" w14:textId="229ABEB1" w:rsidR="00376E29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部门收入</w:t>
            </w:r>
          </w:p>
        </w:tc>
        <w:tc>
          <w:tcPr>
            <w:tcW w:w="2265" w:type="dxa"/>
            <w:gridSpan w:val="3"/>
          </w:tcPr>
          <w:p w14:paraId="5988A751" w14:textId="4E706BBD" w:rsidR="00376E29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INCOMING</w:t>
            </w:r>
          </w:p>
        </w:tc>
        <w:tc>
          <w:tcPr>
            <w:tcW w:w="1978" w:type="dxa"/>
            <w:gridSpan w:val="2"/>
          </w:tcPr>
          <w:p w14:paraId="6A87A950" w14:textId="6EA631B5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1774890" w14:textId="78CDDF51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827A8BD" w14:textId="0CFD1C4B" w:rsidR="00376E29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376E29" w:rsidRPr="00AA2803" w14:paraId="1FF4A49E" w14:textId="77777777" w:rsidTr="00C97793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0302DD69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376E29" w:rsidRPr="00AA2803" w14:paraId="4D775E6B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5BFFF8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F778AE8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818E0DD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376E29" w:rsidRPr="00AA2803" w14:paraId="2401ABB1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6E0A6E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53931CD0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011403">
              <w:rPr>
                <w:rFonts w:ascii="新宋体" w:eastAsia="新宋体" w:hAnsi="新宋体"/>
                <w:szCs w:val="22"/>
              </w:rPr>
              <w:t>PK_HIS_</w:t>
            </w:r>
            <w:r>
              <w:rPr>
                <w:rFonts w:ascii="新宋体" w:eastAsia="新宋体" w:hAnsi="新宋体"/>
                <w:szCs w:val="22"/>
              </w:rPr>
              <w:t>SALE_ORG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4DC54555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8F68D7">
              <w:rPr>
                <w:rFonts w:ascii="新宋体" w:eastAsia="新宋体" w:hAnsi="新宋体"/>
                <w:szCs w:val="22"/>
              </w:rPr>
              <w:t>CALC_DATE,PLAN_CODE</w:t>
            </w:r>
            <w:r>
              <w:rPr>
                <w:rFonts w:ascii="新宋体" w:eastAsia="新宋体" w:hAnsi="新宋体"/>
                <w:szCs w:val="22"/>
              </w:rPr>
              <w:t>,ORG_CODE</w:t>
            </w:r>
          </w:p>
        </w:tc>
      </w:tr>
      <w:tr w:rsidR="00376E29" w:rsidRPr="00AA2803" w14:paraId="4CBE51CE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2468A9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</w:t>
            </w: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2D0008C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0B1DD17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27B9A38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AD8082B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376E29" w:rsidRPr="00AA2803" w14:paraId="3057ED53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55332A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2B98983E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18154F07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0485847B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11381A5C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76E29" w:rsidRPr="00AA2803" w14:paraId="08258AE7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3861F1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6123DC1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4D801D5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DCB37B9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376E29" w:rsidRPr="00AA2803" w14:paraId="33D24C1F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4E7977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149690E4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6F413951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3440C4FF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76E29" w:rsidRPr="00AA2803" w14:paraId="17BDD6AB" w14:textId="77777777" w:rsidTr="00C97793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BF00CE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2B8E9383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76E29" w:rsidRPr="00AA2803" w14:paraId="387C5488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E11BEF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EF99A69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8A567E9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C905792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376E29" w:rsidRPr="00AA2803" w14:paraId="6045FDFD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C3ACBE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1C6A581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2CC80D59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11B4CDC0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76E29" w:rsidRPr="00AA2803" w14:paraId="7CAFA8CA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82DB86F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D097F40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406376B8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42CE3AB9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79EB4890" w14:textId="77777777" w:rsidR="004D0F6C" w:rsidRPr="00AA2803" w:rsidRDefault="004D0F6C" w:rsidP="004D0F6C"/>
    <w:p w14:paraId="32C50348" w14:textId="77777777" w:rsidR="004D0F6C" w:rsidRDefault="004D0F6C" w:rsidP="000C4B6E"/>
    <w:p w14:paraId="0FC38391" w14:textId="77777777" w:rsidR="004D0F6C" w:rsidRPr="00AA2803" w:rsidRDefault="004D0F6C" w:rsidP="004D0F6C">
      <w:pPr>
        <w:pStyle w:val="4"/>
      </w:pPr>
      <w:r>
        <w:rPr>
          <w:rFonts w:hint="eastAsia"/>
        </w:rPr>
        <w:t>监控报表</w:t>
      </w:r>
    </w:p>
    <w:p w14:paraId="55AE035A" w14:textId="77777777" w:rsidR="004D0F6C" w:rsidRDefault="004D0F6C" w:rsidP="000C4B6E"/>
    <w:p w14:paraId="0D0C4AA6" w14:textId="136204DD" w:rsidR="00EB12AD" w:rsidRPr="00AA2803" w:rsidRDefault="00EB12AD" w:rsidP="004D0F6C">
      <w:pPr>
        <w:pStyle w:val="5"/>
      </w:pPr>
      <w:bookmarkStart w:id="140" w:name="_Toc435450896"/>
      <w:r>
        <w:rPr>
          <w:rFonts w:hint="eastAsia"/>
        </w:rPr>
        <w:t>销量</w:t>
      </w:r>
      <w:r w:rsidR="008F68D7">
        <w:rPr>
          <w:rFonts w:hint="eastAsia"/>
        </w:rPr>
        <w:t>按时间段</w:t>
      </w:r>
      <w:r>
        <w:rPr>
          <w:rFonts w:hint="eastAsia"/>
        </w:rPr>
        <w:t>监控</w:t>
      </w:r>
      <w:r w:rsidRPr="00AA2803">
        <w:rPr>
          <w:rFonts w:hint="eastAsia"/>
        </w:rPr>
        <w:t>（</w:t>
      </w:r>
      <w:r w:rsidRPr="00ED2F22">
        <w:t>HIS_</w:t>
      </w:r>
      <w:r>
        <w:rPr>
          <w:rFonts w:hint="eastAsia"/>
        </w:rPr>
        <w:t>SALE_</w:t>
      </w:r>
      <w:r>
        <w:t>HOUR</w:t>
      </w:r>
      <w:r w:rsidRPr="00AA2803">
        <w:rPr>
          <w:rFonts w:hint="eastAsia"/>
        </w:rPr>
        <w:t>）</w:t>
      </w:r>
      <w:bookmarkEnd w:id="140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208"/>
        <w:gridCol w:w="709"/>
        <w:gridCol w:w="425"/>
        <w:gridCol w:w="1131"/>
        <w:gridCol w:w="1125"/>
        <w:gridCol w:w="853"/>
        <w:gridCol w:w="145"/>
        <w:gridCol w:w="564"/>
        <w:gridCol w:w="1568"/>
      </w:tblGrid>
      <w:tr w:rsidR="00EB12AD" w:rsidRPr="00AA2803" w14:paraId="1ED9CF90" w14:textId="77777777" w:rsidTr="00B42871">
        <w:tc>
          <w:tcPr>
            <w:tcW w:w="1229" w:type="dxa"/>
            <w:gridSpan w:val="3"/>
            <w:shd w:val="clear" w:color="auto" w:fill="C0C0C0"/>
          </w:tcPr>
          <w:p w14:paraId="2B988A9D" w14:textId="77777777" w:rsidR="00EB12AD" w:rsidRPr="00AA2803" w:rsidRDefault="00EB12AD" w:rsidP="00B4287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160A6761" w14:textId="1A3E4FEF" w:rsidR="00EB12AD" w:rsidRPr="00AA2803" w:rsidRDefault="00EB12AD" w:rsidP="00B4287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销量</w:t>
            </w:r>
            <w:r w:rsidR="008F68D7">
              <w:rPr>
                <w:rFonts w:ascii="新宋体" w:eastAsia="新宋体" w:hAnsi="新宋体" w:hint="eastAsia"/>
                <w:b/>
                <w:sz w:val="24"/>
                <w:szCs w:val="22"/>
              </w:rPr>
              <w:t>按时间段</w:t>
            </w: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监控</w:t>
            </w:r>
          </w:p>
        </w:tc>
        <w:tc>
          <w:tcPr>
            <w:tcW w:w="1131" w:type="dxa"/>
            <w:shd w:val="clear" w:color="auto" w:fill="C0C0C0"/>
          </w:tcPr>
          <w:p w14:paraId="282CAC83" w14:textId="77777777" w:rsidR="00EB12AD" w:rsidRPr="00AA2803" w:rsidRDefault="00EB12AD" w:rsidP="00B4287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54E2E0E0" w14:textId="3BD94760" w:rsidR="00EB12AD" w:rsidRPr="00AA2803" w:rsidRDefault="00EB12AD" w:rsidP="00EB12A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D0A6E">
              <w:rPr>
                <w:rFonts w:ascii="新宋体" w:eastAsia="新宋体" w:hAnsi="新宋体"/>
                <w:b/>
                <w:sz w:val="24"/>
                <w:szCs w:val="22"/>
              </w:rPr>
              <w:t>HIS_</w:t>
            </w:r>
            <w:r>
              <w:rPr>
                <w:rFonts w:ascii="新宋体" w:eastAsia="新宋体" w:hAnsi="新宋体"/>
                <w:b/>
                <w:sz w:val="24"/>
                <w:szCs w:val="22"/>
              </w:rPr>
              <w:t>SALE_HOUR</w:t>
            </w:r>
          </w:p>
        </w:tc>
      </w:tr>
      <w:tr w:rsidR="00EB12AD" w:rsidRPr="00AA2803" w14:paraId="0390FF76" w14:textId="77777777" w:rsidTr="00B42871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24FC8727" w14:textId="77777777" w:rsidR="00EB12AD" w:rsidRPr="00AA2803" w:rsidRDefault="00EB12AD" w:rsidP="00B4287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06D9B3B8" w14:textId="77777777" w:rsidR="00EB12AD" w:rsidRPr="00AA2803" w:rsidRDefault="00EB12AD" w:rsidP="00B4287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68D0576F" w14:textId="77777777" w:rsidR="00EB12AD" w:rsidRPr="00AA2803" w:rsidRDefault="00EB12AD" w:rsidP="00B4287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1BB72301" w14:textId="77777777" w:rsidR="00EB12AD" w:rsidRPr="00AA2803" w:rsidRDefault="00EB12AD" w:rsidP="00B4287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5BC6A37F" w14:textId="77777777" w:rsidR="00EB12AD" w:rsidRPr="00AA2803" w:rsidRDefault="00EB12AD" w:rsidP="00B4287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6E7B1993" w14:textId="77777777" w:rsidR="00EB12AD" w:rsidRPr="00AA2803" w:rsidRDefault="00EB12AD" w:rsidP="00B4287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EB12AD" w:rsidRPr="00AA2803" w14:paraId="3CA5AE1D" w14:textId="77777777" w:rsidTr="00B42871">
        <w:tc>
          <w:tcPr>
            <w:tcW w:w="390" w:type="dxa"/>
            <w:tcBorders>
              <w:top w:val="single" w:sz="4" w:space="0" w:color="auto"/>
            </w:tcBorders>
          </w:tcPr>
          <w:p w14:paraId="5746C94B" w14:textId="77777777" w:rsidR="00EB12AD" w:rsidRPr="00AA2803" w:rsidRDefault="00EB12AD" w:rsidP="00EB12AD">
            <w:pPr>
              <w:pStyle w:val="af"/>
              <w:numPr>
                <w:ilvl w:val="0"/>
                <w:numId w:val="8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1A53051" w14:textId="523C9184" w:rsidR="00EB12AD" w:rsidRDefault="00EB12AD" w:rsidP="00EB12A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统计日期</w:t>
            </w:r>
          </w:p>
        </w:tc>
        <w:tc>
          <w:tcPr>
            <w:tcW w:w="2265" w:type="dxa"/>
            <w:gridSpan w:val="3"/>
          </w:tcPr>
          <w:p w14:paraId="493B66BF" w14:textId="78A76831" w:rsidR="00EB12AD" w:rsidRDefault="00EB12AD" w:rsidP="00EB12A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CALC_DATE</w:t>
            </w:r>
          </w:p>
        </w:tc>
        <w:tc>
          <w:tcPr>
            <w:tcW w:w="1978" w:type="dxa"/>
            <w:gridSpan w:val="2"/>
          </w:tcPr>
          <w:p w14:paraId="06E186A1" w14:textId="49550794" w:rsidR="00EB12AD" w:rsidRPr="00AA2803" w:rsidRDefault="00EB12AD" w:rsidP="00EB12A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14F68EC8" w14:textId="5E108245" w:rsidR="00EB12AD" w:rsidRPr="00AA2803" w:rsidRDefault="00EB12AD" w:rsidP="00EB12A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1D03C49" w14:textId="77777777" w:rsidR="00EB12AD" w:rsidRPr="00AA2803" w:rsidRDefault="00EB12AD" w:rsidP="00EB12A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EB12AD" w:rsidRPr="00AA2803" w14:paraId="46C07CF2" w14:textId="77777777" w:rsidTr="00B42871">
        <w:tc>
          <w:tcPr>
            <w:tcW w:w="390" w:type="dxa"/>
            <w:tcBorders>
              <w:top w:val="single" w:sz="4" w:space="0" w:color="auto"/>
            </w:tcBorders>
          </w:tcPr>
          <w:p w14:paraId="6A49685D" w14:textId="77777777" w:rsidR="00EB12AD" w:rsidRPr="00AA2803" w:rsidRDefault="00EB12AD" w:rsidP="00EB12AD">
            <w:pPr>
              <w:pStyle w:val="af"/>
              <w:numPr>
                <w:ilvl w:val="0"/>
                <w:numId w:val="8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1D359E97" w14:textId="2CE39A88" w:rsidR="00EB12AD" w:rsidRDefault="00EB12AD" w:rsidP="00EB12A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统计时间</w:t>
            </w:r>
            <w:r w:rsidR="008F68D7">
              <w:rPr>
                <w:rFonts w:ascii="新宋体" w:eastAsia="新宋体" w:hAnsi="新宋体" w:hint="eastAsia"/>
                <w:szCs w:val="22"/>
              </w:rPr>
              <w:t>（24小时）</w:t>
            </w:r>
          </w:p>
        </w:tc>
        <w:tc>
          <w:tcPr>
            <w:tcW w:w="2265" w:type="dxa"/>
            <w:gridSpan w:val="3"/>
          </w:tcPr>
          <w:p w14:paraId="2D11C26D" w14:textId="425744C7" w:rsidR="00EB12AD" w:rsidRDefault="00EB12AD" w:rsidP="00EB12A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CALC_TIME</w:t>
            </w:r>
          </w:p>
        </w:tc>
        <w:tc>
          <w:tcPr>
            <w:tcW w:w="1978" w:type="dxa"/>
            <w:gridSpan w:val="2"/>
          </w:tcPr>
          <w:p w14:paraId="1D5C9296" w14:textId="671C5638" w:rsidR="00EB12AD" w:rsidRPr="00AA2803" w:rsidRDefault="008F68D7" w:rsidP="004E11F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</w:t>
            </w:r>
            <w:r w:rsidR="004E11F2">
              <w:rPr>
                <w:rFonts w:ascii="新宋体" w:eastAsia="新宋体" w:hAnsi="新宋体"/>
                <w:szCs w:val="22"/>
              </w:rPr>
              <w:t>10</w:t>
            </w:r>
            <w:r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37046CF" w14:textId="3597DF00" w:rsidR="00EB12AD" w:rsidRPr="00AA2803" w:rsidRDefault="00EB12AD" w:rsidP="00EB12A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5591D2A" w14:textId="77777777" w:rsidR="00EB12AD" w:rsidRPr="00AA2803" w:rsidRDefault="00EB12AD" w:rsidP="00EB12A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EB12AD" w:rsidRPr="00AA2803" w14:paraId="25C0DB1F" w14:textId="77777777" w:rsidTr="00B42871">
        <w:tc>
          <w:tcPr>
            <w:tcW w:w="390" w:type="dxa"/>
            <w:tcBorders>
              <w:top w:val="single" w:sz="4" w:space="0" w:color="auto"/>
            </w:tcBorders>
          </w:tcPr>
          <w:p w14:paraId="4FCB7632" w14:textId="77777777" w:rsidR="00EB12AD" w:rsidRPr="00AA2803" w:rsidRDefault="00EB12AD" w:rsidP="00EB12AD">
            <w:pPr>
              <w:pStyle w:val="af"/>
              <w:numPr>
                <w:ilvl w:val="0"/>
                <w:numId w:val="8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4B8242AA" w14:textId="6C30C52F" w:rsidR="00EB12AD" w:rsidRDefault="00EB12AD" w:rsidP="00EB12A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265" w:type="dxa"/>
            <w:gridSpan w:val="3"/>
          </w:tcPr>
          <w:p w14:paraId="5F44602D" w14:textId="26098DAB" w:rsidR="00EB12AD" w:rsidRDefault="00EB12AD" w:rsidP="00EB12A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2"/>
          </w:tcPr>
          <w:p w14:paraId="5D2A982E" w14:textId="578C9AAF" w:rsidR="00EB12AD" w:rsidRPr="00AA2803" w:rsidRDefault="00EB12AD" w:rsidP="00EB12A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461D03E3" w14:textId="481702F1" w:rsidR="00EB12AD" w:rsidRPr="00AA2803" w:rsidRDefault="00EB12AD" w:rsidP="00EB12A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22AF9DF" w14:textId="77777777" w:rsidR="00EB12AD" w:rsidRPr="00AA2803" w:rsidRDefault="00EB12AD" w:rsidP="00EB12A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97983" w:rsidRPr="00AA2803" w14:paraId="7F9D45E7" w14:textId="77777777" w:rsidTr="00B42871">
        <w:tc>
          <w:tcPr>
            <w:tcW w:w="390" w:type="dxa"/>
            <w:tcBorders>
              <w:top w:val="single" w:sz="4" w:space="0" w:color="auto"/>
            </w:tcBorders>
          </w:tcPr>
          <w:p w14:paraId="388C00ED" w14:textId="77777777" w:rsidR="00A97983" w:rsidRPr="00AA2803" w:rsidRDefault="00A97983" w:rsidP="00A97983">
            <w:pPr>
              <w:pStyle w:val="af"/>
              <w:numPr>
                <w:ilvl w:val="0"/>
                <w:numId w:val="8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E0C68A6" w14:textId="56CBA839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部门编码</w:t>
            </w:r>
          </w:p>
        </w:tc>
        <w:tc>
          <w:tcPr>
            <w:tcW w:w="2265" w:type="dxa"/>
            <w:gridSpan w:val="3"/>
          </w:tcPr>
          <w:p w14:paraId="6D179F5D" w14:textId="5E01801A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ORG_CODE</w:t>
            </w:r>
          </w:p>
        </w:tc>
        <w:tc>
          <w:tcPr>
            <w:tcW w:w="1978" w:type="dxa"/>
            <w:gridSpan w:val="2"/>
          </w:tcPr>
          <w:p w14:paraId="3E49A4C0" w14:textId="7A9C46C6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A423E3B" w14:textId="318B4D4C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A5A272A" w14:textId="77777777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97983" w:rsidRPr="00AA2803" w14:paraId="17BAB6C4" w14:textId="77777777" w:rsidTr="00B42871">
        <w:tc>
          <w:tcPr>
            <w:tcW w:w="390" w:type="dxa"/>
            <w:tcBorders>
              <w:top w:val="single" w:sz="4" w:space="0" w:color="auto"/>
            </w:tcBorders>
          </w:tcPr>
          <w:p w14:paraId="7BB49A5A" w14:textId="77777777" w:rsidR="00A97983" w:rsidRPr="00AA2803" w:rsidRDefault="00A97983" w:rsidP="00A97983">
            <w:pPr>
              <w:pStyle w:val="af"/>
              <w:numPr>
                <w:ilvl w:val="0"/>
                <w:numId w:val="8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A926DD9" w14:textId="5E10D049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销售金额</w:t>
            </w:r>
          </w:p>
        </w:tc>
        <w:tc>
          <w:tcPr>
            <w:tcW w:w="2265" w:type="dxa"/>
            <w:gridSpan w:val="3"/>
          </w:tcPr>
          <w:p w14:paraId="3E8D011D" w14:textId="6BEC15E7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SALE_AMOUNT</w:t>
            </w:r>
          </w:p>
        </w:tc>
        <w:tc>
          <w:tcPr>
            <w:tcW w:w="1978" w:type="dxa"/>
            <w:gridSpan w:val="2"/>
          </w:tcPr>
          <w:p w14:paraId="427082DD" w14:textId="21DF29D8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1591D24" w14:textId="77777777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2BFEB83" w14:textId="5BDBC7FE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97983" w:rsidRPr="00AA2803" w14:paraId="0F7ACF42" w14:textId="77777777" w:rsidTr="00B42871">
        <w:tc>
          <w:tcPr>
            <w:tcW w:w="390" w:type="dxa"/>
            <w:tcBorders>
              <w:top w:val="single" w:sz="4" w:space="0" w:color="auto"/>
            </w:tcBorders>
          </w:tcPr>
          <w:p w14:paraId="71023D31" w14:textId="77777777" w:rsidR="00A97983" w:rsidRPr="00AA2803" w:rsidRDefault="00A97983" w:rsidP="00A97983">
            <w:pPr>
              <w:pStyle w:val="af"/>
              <w:numPr>
                <w:ilvl w:val="0"/>
                <w:numId w:val="8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7DF27649" w14:textId="72F0C563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退票金额</w:t>
            </w:r>
          </w:p>
        </w:tc>
        <w:tc>
          <w:tcPr>
            <w:tcW w:w="2265" w:type="dxa"/>
            <w:gridSpan w:val="3"/>
          </w:tcPr>
          <w:p w14:paraId="59B0C787" w14:textId="403C3399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CANCEL_AMOUNT</w:t>
            </w:r>
          </w:p>
        </w:tc>
        <w:tc>
          <w:tcPr>
            <w:tcW w:w="1978" w:type="dxa"/>
            <w:gridSpan w:val="2"/>
          </w:tcPr>
          <w:p w14:paraId="6DE36D5E" w14:textId="32FC0924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8E79B7F" w14:textId="77777777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84523C9" w14:textId="19943EC8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97983" w:rsidRPr="00AA2803" w14:paraId="6341F6D0" w14:textId="77777777" w:rsidTr="00B42871">
        <w:tc>
          <w:tcPr>
            <w:tcW w:w="390" w:type="dxa"/>
            <w:tcBorders>
              <w:top w:val="single" w:sz="4" w:space="0" w:color="auto"/>
            </w:tcBorders>
          </w:tcPr>
          <w:p w14:paraId="5FAABB5C" w14:textId="77777777" w:rsidR="00A97983" w:rsidRPr="00AA2803" w:rsidRDefault="00A97983" w:rsidP="00A97983">
            <w:pPr>
              <w:pStyle w:val="af"/>
              <w:numPr>
                <w:ilvl w:val="0"/>
                <w:numId w:val="8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33E2933C" w14:textId="117E0DA6" w:rsidR="00A9798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兑奖金额</w:t>
            </w:r>
          </w:p>
        </w:tc>
        <w:tc>
          <w:tcPr>
            <w:tcW w:w="2265" w:type="dxa"/>
            <w:gridSpan w:val="3"/>
          </w:tcPr>
          <w:p w14:paraId="16374455" w14:textId="609443DB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PAY_AMOUNT</w:t>
            </w:r>
          </w:p>
        </w:tc>
        <w:tc>
          <w:tcPr>
            <w:tcW w:w="1978" w:type="dxa"/>
            <w:gridSpan w:val="2"/>
          </w:tcPr>
          <w:p w14:paraId="61453B0E" w14:textId="09550556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7F7818C" w14:textId="4FE69480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D319C32" w14:textId="67393A86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B11AE4" w:rsidRPr="00AA2803" w14:paraId="15386998" w14:textId="77777777" w:rsidTr="00B42871">
        <w:tc>
          <w:tcPr>
            <w:tcW w:w="390" w:type="dxa"/>
            <w:tcBorders>
              <w:top w:val="single" w:sz="4" w:space="0" w:color="auto"/>
            </w:tcBorders>
          </w:tcPr>
          <w:p w14:paraId="52D0E638" w14:textId="77777777" w:rsidR="00B11AE4" w:rsidRPr="00AA2803" w:rsidRDefault="00B11AE4" w:rsidP="00B11AE4">
            <w:pPr>
              <w:pStyle w:val="af"/>
              <w:numPr>
                <w:ilvl w:val="0"/>
                <w:numId w:val="8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331CE343" w14:textId="66792409" w:rsidR="00B11AE4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日累计销售金额</w:t>
            </w:r>
          </w:p>
        </w:tc>
        <w:tc>
          <w:tcPr>
            <w:tcW w:w="2265" w:type="dxa"/>
            <w:gridSpan w:val="3"/>
          </w:tcPr>
          <w:p w14:paraId="764750E9" w14:textId="5BFF9ED5" w:rsidR="00B11AE4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DAY_SALE_AMOUNT</w:t>
            </w:r>
          </w:p>
        </w:tc>
        <w:tc>
          <w:tcPr>
            <w:tcW w:w="1978" w:type="dxa"/>
            <w:gridSpan w:val="2"/>
          </w:tcPr>
          <w:p w14:paraId="28F7F71A" w14:textId="311F4275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BCF6F0B" w14:textId="17454D23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FE3E796" w14:textId="58ACE7E4" w:rsidR="00B11AE4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B11AE4" w:rsidRPr="00AA2803" w14:paraId="3C46C531" w14:textId="77777777" w:rsidTr="00B42871">
        <w:tc>
          <w:tcPr>
            <w:tcW w:w="390" w:type="dxa"/>
            <w:tcBorders>
              <w:top w:val="single" w:sz="4" w:space="0" w:color="auto"/>
            </w:tcBorders>
          </w:tcPr>
          <w:p w14:paraId="7F4753F8" w14:textId="77777777" w:rsidR="00B11AE4" w:rsidRPr="00AA2803" w:rsidRDefault="00B11AE4" w:rsidP="00B11AE4">
            <w:pPr>
              <w:pStyle w:val="af"/>
              <w:numPr>
                <w:ilvl w:val="0"/>
                <w:numId w:val="8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E6D5BB5" w14:textId="4FE67C05" w:rsidR="00B11AE4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日累计退票金额</w:t>
            </w:r>
          </w:p>
        </w:tc>
        <w:tc>
          <w:tcPr>
            <w:tcW w:w="2265" w:type="dxa"/>
            <w:gridSpan w:val="3"/>
          </w:tcPr>
          <w:p w14:paraId="74643074" w14:textId="742FB6C1" w:rsidR="00B11AE4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DAY_CANCEL_AMOUNT</w:t>
            </w:r>
          </w:p>
        </w:tc>
        <w:tc>
          <w:tcPr>
            <w:tcW w:w="1978" w:type="dxa"/>
            <w:gridSpan w:val="2"/>
          </w:tcPr>
          <w:p w14:paraId="42A3BC2A" w14:textId="3D9152B6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E767200" w14:textId="0B1EE457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1001C34" w14:textId="3B2A9760" w:rsidR="00B11AE4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B11AE4" w:rsidRPr="00AA2803" w14:paraId="0B895D2B" w14:textId="77777777" w:rsidTr="00B42871">
        <w:tc>
          <w:tcPr>
            <w:tcW w:w="390" w:type="dxa"/>
            <w:tcBorders>
              <w:top w:val="single" w:sz="4" w:space="0" w:color="auto"/>
            </w:tcBorders>
          </w:tcPr>
          <w:p w14:paraId="14365351" w14:textId="77777777" w:rsidR="00B11AE4" w:rsidRPr="00AA2803" w:rsidRDefault="00B11AE4" w:rsidP="00B11AE4">
            <w:pPr>
              <w:pStyle w:val="af"/>
              <w:numPr>
                <w:ilvl w:val="0"/>
                <w:numId w:val="8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03270386" w14:textId="58309CE3" w:rsidR="00B11AE4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日累计兑奖金额</w:t>
            </w:r>
          </w:p>
        </w:tc>
        <w:tc>
          <w:tcPr>
            <w:tcW w:w="2265" w:type="dxa"/>
            <w:gridSpan w:val="3"/>
          </w:tcPr>
          <w:p w14:paraId="0ABEEEE5" w14:textId="6582FD6D" w:rsidR="00B11AE4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DAY_</w:t>
            </w:r>
            <w:r>
              <w:rPr>
                <w:rFonts w:ascii="新宋体" w:eastAsia="新宋体" w:hAnsi="新宋体" w:hint="eastAsia"/>
                <w:szCs w:val="22"/>
              </w:rPr>
              <w:t>PAY_AMOUNT</w:t>
            </w:r>
          </w:p>
        </w:tc>
        <w:tc>
          <w:tcPr>
            <w:tcW w:w="1978" w:type="dxa"/>
            <w:gridSpan w:val="2"/>
          </w:tcPr>
          <w:p w14:paraId="59DF780C" w14:textId="64B3CA1E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D0D3F4F" w14:textId="605DBEB5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042BE40" w14:textId="076A0F7B" w:rsidR="00B11AE4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B11AE4" w:rsidRPr="00AA2803" w14:paraId="7285B6C4" w14:textId="77777777" w:rsidTr="00B42871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3D293FEA" w14:textId="77777777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B11AE4" w:rsidRPr="00AA2803" w14:paraId="580D61FD" w14:textId="77777777" w:rsidTr="00B4287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C17757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</w:t>
            </w: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F0BFB14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9AC0A20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B11AE4" w:rsidRPr="00AA2803" w14:paraId="5B02A8AD" w14:textId="77777777" w:rsidTr="00B4287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750433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682ED179" w14:textId="197890AC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011403">
              <w:rPr>
                <w:rFonts w:ascii="新宋体" w:eastAsia="新宋体" w:hAnsi="新宋体"/>
                <w:szCs w:val="22"/>
              </w:rPr>
              <w:t>PK_HIS_</w:t>
            </w:r>
            <w:r>
              <w:rPr>
                <w:rFonts w:ascii="新宋体" w:eastAsia="新宋体" w:hAnsi="新宋体"/>
                <w:szCs w:val="22"/>
              </w:rPr>
              <w:t>SALE_HOUR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6726EA98" w14:textId="096650C4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8F68D7">
              <w:rPr>
                <w:rFonts w:ascii="新宋体" w:eastAsia="新宋体" w:hAnsi="新宋体"/>
                <w:szCs w:val="22"/>
              </w:rPr>
              <w:t>CALC_DATE,CALC_TIME,PLAN_CODE</w:t>
            </w:r>
            <w:r>
              <w:rPr>
                <w:rFonts w:ascii="新宋体" w:eastAsia="新宋体" w:hAnsi="新宋体"/>
                <w:szCs w:val="22"/>
              </w:rPr>
              <w:t>,ORG_CODE</w:t>
            </w:r>
          </w:p>
        </w:tc>
      </w:tr>
      <w:tr w:rsidR="00B11AE4" w:rsidRPr="00AA2803" w14:paraId="5BB6DA2F" w14:textId="77777777" w:rsidTr="00B4287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0DDE6D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F1AAC73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D56A21A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F958FB2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7B667BE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B11AE4" w:rsidRPr="00AA2803" w14:paraId="1763DD37" w14:textId="77777777" w:rsidTr="00B4287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DD2813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0F572311" w14:textId="77777777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1CE90591" w14:textId="77777777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32873C9B" w14:textId="77777777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092CD13E" w14:textId="77777777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11AE4" w:rsidRPr="00AA2803" w14:paraId="0436D71D" w14:textId="77777777" w:rsidTr="00B4287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2A4877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A2AF3FF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CDF2D5E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8DC3DAD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B11AE4" w:rsidRPr="00AA2803" w14:paraId="72D761B4" w14:textId="77777777" w:rsidTr="00B4287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E72F07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2E0401ED" w14:textId="77777777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6ACAA787" w14:textId="77777777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7B89DC5A" w14:textId="77777777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11AE4" w:rsidRPr="00AA2803" w14:paraId="4D932E63" w14:textId="77777777" w:rsidTr="00B42871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CC1DB7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709CE1E6" w14:textId="77777777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11AE4" w:rsidRPr="00AA2803" w14:paraId="6A8E9C2A" w14:textId="77777777" w:rsidTr="00B4287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67734B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5BECA3A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36105F0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C2D8D33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B11AE4" w:rsidRPr="00AA2803" w14:paraId="0594B3C6" w14:textId="77777777" w:rsidTr="00B4287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09F1C3" w14:textId="77777777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48CC55F" w14:textId="77777777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477C86FB" w14:textId="77777777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0F53313D" w14:textId="77777777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11AE4" w:rsidRPr="00AA2803" w14:paraId="1B609EC1" w14:textId="77777777" w:rsidTr="00B4287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4C178C4" w14:textId="77777777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D42B5C4" w14:textId="77777777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034413BF" w14:textId="77777777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65B63D75" w14:textId="77777777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64B71625" w14:textId="77777777" w:rsidR="00EB12AD" w:rsidRDefault="00EB12AD" w:rsidP="00EB12AD"/>
    <w:p w14:paraId="5EDBF6E8" w14:textId="086D813B" w:rsidR="00D259A4" w:rsidRPr="00AA2803" w:rsidRDefault="00D259A4" w:rsidP="004D0F6C">
      <w:pPr>
        <w:pStyle w:val="5"/>
      </w:pPr>
      <w:bookmarkStart w:id="141" w:name="_Toc435450897"/>
      <w:r>
        <w:rPr>
          <w:rFonts w:hint="eastAsia"/>
        </w:rPr>
        <w:t>销量按时间段监控之销售站排行</w:t>
      </w:r>
      <w:r w:rsidRPr="00AA2803">
        <w:rPr>
          <w:rFonts w:hint="eastAsia"/>
        </w:rPr>
        <w:t>（</w:t>
      </w:r>
      <w:r w:rsidRPr="00ED2F22">
        <w:t>HIS_</w:t>
      </w:r>
      <w:r>
        <w:rPr>
          <w:rFonts w:hint="eastAsia"/>
        </w:rPr>
        <w:t>SALE_</w:t>
      </w:r>
      <w:r>
        <w:t>HOUR_AGENCY</w:t>
      </w:r>
      <w:r w:rsidRPr="00AA2803">
        <w:rPr>
          <w:rFonts w:hint="eastAsia"/>
        </w:rPr>
        <w:t>）</w:t>
      </w:r>
      <w:bookmarkEnd w:id="141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208"/>
        <w:gridCol w:w="709"/>
        <w:gridCol w:w="1021"/>
        <w:gridCol w:w="708"/>
        <w:gridCol w:w="952"/>
        <w:gridCol w:w="853"/>
        <w:gridCol w:w="145"/>
        <w:gridCol w:w="564"/>
        <w:gridCol w:w="1568"/>
      </w:tblGrid>
      <w:tr w:rsidR="00D259A4" w:rsidRPr="00AA2803" w14:paraId="2020B6BB" w14:textId="77777777" w:rsidTr="00225D4E">
        <w:tc>
          <w:tcPr>
            <w:tcW w:w="1229" w:type="dxa"/>
            <w:gridSpan w:val="3"/>
            <w:shd w:val="clear" w:color="auto" w:fill="C0C0C0"/>
          </w:tcPr>
          <w:p w14:paraId="379C0749" w14:textId="77777777" w:rsidR="00D259A4" w:rsidRPr="00AA2803" w:rsidRDefault="00D259A4" w:rsidP="000A75D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728" w:type="dxa"/>
            <w:gridSpan w:val="4"/>
            <w:shd w:val="clear" w:color="auto" w:fill="auto"/>
          </w:tcPr>
          <w:p w14:paraId="77D04FA9" w14:textId="3C535310" w:rsidR="00D259A4" w:rsidRPr="00AA2803" w:rsidRDefault="00D259A4" w:rsidP="000A75D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销量按时间段监控</w:t>
            </w:r>
            <w:r w:rsidR="00225D4E" w:rsidRPr="00225D4E">
              <w:rPr>
                <w:rFonts w:ascii="新宋体" w:eastAsia="新宋体" w:hAnsi="新宋体" w:hint="eastAsia"/>
                <w:b/>
                <w:sz w:val="24"/>
                <w:szCs w:val="22"/>
              </w:rPr>
              <w:t>之销售站排行</w:t>
            </w:r>
          </w:p>
        </w:tc>
        <w:tc>
          <w:tcPr>
            <w:tcW w:w="708" w:type="dxa"/>
            <w:shd w:val="clear" w:color="auto" w:fill="C0C0C0"/>
          </w:tcPr>
          <w:p w14:paraId="0D8D05ED" w14:textId="77777777" w:rsidR="00D259A4" w:rsidRPr="00AA2803" w:rsidRDefault="00D259A4" w:rsidP="000A75D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082" w:type="dxa"/>
            <w:gridSpan w:val="5"/>
            <w:shd w:val="clear" w:color="auto" w:fill="auto"/>
          </w:tcPr>
          <w:p w14:paraId="76290E91" w14:textId="63A66D05" w:rsidR="00D259A4" w:rsidRPr="00AA2803" w:rsidRDefault="00D259A4" w:rsidP="000A75D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D0A6E">
              <w:rPr>
                <w:rFonts w:ascii="新宋体" w:eastAsia="新宋体" w:hAnsi="新宋体"/>
                <w:b/>
                <w:sz w:val="24"/>
                <w:szCs w:val="22"/>
              </w:rPr>
              <w:t>HIS_</w:t>
            </w:r>
            <w:r>
              <w:rPr>
                <w:rFonts w:ascii="新宋体" w:eastAsia="新宋体" w:hAnsi="新宋体"/>
                <w:b/>
                <w:sz w:val="24"/>
                <w:szCs w:val="22"/>
              </w:rPr>
              <w:t>SALE_HOUR</w:t>
            </w:r>
            <w:r w:rsidR="00225D4E">
              <w:rPr>
                <w:rFonts w:ascii="新宋体" w:eastAsia="新宋体" w:hAnsi="新宋体"/>
                <w:b/>
                <w:sz w:val="24"/>
                <w:szCs w:val="22"/>
              </w:rPr>
              <w:t>_AGENCY</w:t>
            </w:r>
          </w:p>
        </w:tc>
      </w:tr>
      <w:tr w:rsidR="00D259A4" w:rsidRPr="00AA2803" w14:paraId="38618102" w14:textId="77777777" w:rsidTr="00225D4E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220EE6B2" w14:textId="77777777" w:rsidR="00D259A4" w:rsidRPr="00AA2803" w:rsidRDefault="00D259A4" w:rsidP="000A75D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30B50E6F" w14:textId="77777777" w:rsidR="00D259A4" w:rsidRPr="00AA2803" w:rsidRDefault="00D259A4" w:rsidP="000A75D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438" w:type="dxa"/>
            <w:gridSpan w:val="3"/>
            <w:shd w:val="clear" w:color="auto" w:fill="C0C0C0"/>
          </w:tcPr>
          <w:p w14:paraId="2CF79503" w14:textId="77777777" w:rsidR="00D259A4" w:rsidRPr="00AA2803" w:rsidRDefault="00D259A4" w:rsidP="000A75D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805" w:type="dxa"/>
            <w:gridSpan w:val="2"/>
            <w:shd w:val="clear" w:color="auto" w:fill="C0C0C0"/>
          </w:tcPr>
          <w:p w14:paraId="311C6204" w14:textId="77777777" w:rsidR="00D259A4" w:rsidRPr="00AA2803" w:rsidRDefault="00D259A4" w:rsidP="000A75D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28E909B3" w14:textId="77777777" w:rsidR="00D259A4" w:rsidRPr="00AA2803" w:rsidRDefault="00D259A4" w:rsidP="000A75D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0F25CE21" w14:textId="77777777" w:rsidR="00D259A4" w:rsidRPr="00AA2803" w:rsidRDefault="00D259A4" w:rsidP="000A75D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D259A4" w:rsidRPr="00AA2803" w14:paraId="0C11037B" w14:textId="77777777" w:rsidTr="00225D4E">
        <w:tc>
          <w:tcPr>
            <w:tcW w:w="390" w:type="dxa"/>
            <w:tcBorders>
              <w:top w:val="single" w:sz="4" w:space="0" w:color="auto"/>
            </w:tcBorders>
          </w:tcPr>
          <w:p w14:paraId="0F9F0C56" w14:textId="77777777" w:rsidR="00D259A4" w:rsidRPr="00AA2803" w:rsidRDefault="00D259A4" w:rsidP="00416E9D">
            <w:pPr>
              <w:pStyle w:val="af"/>
              <w:numPr>
                <w:ilvl w:val="0"/>
                <w:numId w:val="8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3A8F437" w14:textId="77777777" w:rsidR="00D259A4" w:rsidRDefault="00D259A4" w:rsidP="000A75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统计日期</w:t>
            </w:r>
          </w:p>
        </w:tc>
        <w:tc>
          <w:tcPr>
            <w:tcW w:w="2438" w:type="dxa"/>
            <w:gridSpan w:val="3"/>
          </w:tcPr>
          <w:p w14:paraId="63ADCBED" w14:textId="77777777" w:rsidR="00D259A4" w:rsidRDefault="00D259A4" w:rsidP="000A75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CALC_DATE</w:t>
            </w:r>
          </w:p>
        </w:tc>
        <w:tc>
          <w:tcPr>
            <w:tcW w:w="1805" w:type="dxa"/>
            <w:gridSpan w:val="2"/>
          </w:tcPr>
          <w:p w14:paraId="1D753D29" w14:textId="77777777" w:rsidR="00D259A4" w:rsidRPr="00AA2803" w:rsidRDefault="00D259A4" w:rsidP="000A75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35B7FD40" w14:textId="77777777" w:rsidR="00D259A4" w:rsidRPr="00AA2803" w:rsidRDefault="00D259A4" w:rsidP="000A75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E7B524B" w14:textId="77777777" w:rsidR="00D259A4" w:rsidRPr="00AA2803" w:rsidRDefault="00D259A4" w:rsidP="000A75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E11F2" w:rsidRPr="00AA2803" w14:paraId="290FDA19" w14:textId="77777777" w:rsidTr="00225D4E">
        <w:tc>
          <w:tcPr>
            <w:tcW w:w="390" w:type="dxa"/>
            <w:tcBorders>
              <w:top w:val="single" w:sz="4" w:space="0" w:color="auto"/>
            </w:tcBorders>
          </w:tcPr>
          <w:p w14:paraId="03BF3F75" w14:textId="77777777" w:rsidR="004E11F2" w:rsidRPr="00AA2803" w:rsidRDefault="004E11F2" w:rsidP="00416E9D">
            <w:pPr>
              <w:pStyle w:val="af"/>
              <w:numPr>
                <w:ilvl w:val="0"/>
                <w:numId w:val="8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AF220B4" w14:textId="77777777" w:rsidR="004E11F2" w:rsidRDefault="004E11F2" w:rsidP="004E11F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统计时间（24小时）</w:t>
            </w:r>
          </w:p>
        </w:tc>
        <w:tc>
          <w:tcPr>
            <w:tcW w:w="2438" w:type="dxa"/>
            <w:gridSpan w:val="3"/>
          </w:tcPr>
          <w:p w14:paraId="15DD71E2" w14:textId="77777777" w:rsidR="004E11F2" w:rsidRDefault="004E11F2" w:rsidP="004E11F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CALC_TIME</w:t>
            </w:r>
          </w:p>
        </w:tc>
        <w:tc>
          <w:tcPr>
            <w:tcW w:w="1805" w:type="dxa"/>
            <w:gridSpan w:val="2"/>
          </w:tcPr>
          <w:p w14:paraId="6B66B26E" w14:textId="6D547C76" w:rsidR="004E11F2" w:rsidRPr="00AA2803" w:rsidRDefault="004E11F2" w:rsidP="004E11F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NUMBER(10)</w:t>
            </w:r>
          </w:p>
        </w:tc>
        <w:tc>
          <w:tcPr>
            <w:tcW w:w="709" w:type="dxa"/>
            <w:gridSpan w:val="2"/>
          </w:tcPr>
          <w:p w14:paraId="5DD8232A" w14:textId="77777777" w:rsidR="004E11F2" w:rsidRPr="00AA2803" w:rsidRDefault="004E11F2" w:rsidP="004E11F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7C9F02D" w14:textId="77777777" w:rsidR="004E11F2" w:rsidRPr="00AA2803" w:rsidRDefault="004E11F2" w:rsidP="004E11F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259A4" w:rsidRPr="00AA2803" w14:paraId="75F12A2A" w14:textId="77777777" w:rsidTr="00225D4E">
        <w:tc>
          <w:tcPr>
            <w:tcW w:w="390" w:type="dxa"/>
            <w:tcBorders>
              <w:top w:val="single" w:sz="4" w:space="0" w:color="auto"/>
            </w:tcBorders>
          </w:tcPr>
          <w:p w14:paraId="602EAC33" w14:textId="77777777" w:rsidR="00D259A4" w:rsidRPr="00AA2803" w:rsidRDefault="00D259A4" w:rsidP="00416E9D">
            <w:pPr>
              <w:pStyle w:val="af"/>
              <w:numPr>
                <w:ilvl w:val="0"/>
                <w:numId w:val="8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7991066D" w14:textId="77777777" w:rsidR="00D259A4" w:rsidRDefault="00D259A4" w:rsidP="000A75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438" w:type="dxa"/>
            <w:gridSpan w:val="3"/>
          </w:tcPr>
          <w:p w14:paraId="4BB08500" w14:textId="77777777" w:rsidR="00D259A4" w:rsidRDefault="00D259A4" w:rsidP="000A75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805" w:type="dxa"/>
            <w:gridSpan w:val="2"/>
          </w:tcPr>
          <w:p w14:paraId="4DEB1F26" w14:textId="77777777" w:rsidR="00D259A4" w:rsidRPr="00AA2803" w:rsidRDefault="00D259A4" w:rsidP="000A75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5016DFF4" w14:textId="77777777" w:rsidR="00D259A4" w:rsidRPr="00AA2803" w:rsidRDefault="00D259A4" w:rsidP="000A75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89A63BE" w14:textId="77777777" w:rsidR="00D259A4" w:rsidRPr="00AA2803" w:rsidRDefault="00D259A4" w:rsidP="000A75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25D4E" w:rsidRPr="00AA2803" w14:paraId="7FCC61DB" w14:textId="77777777" w:rsidTr="00225D4E">
        <w:tc>
          <w:tcPr>
            <w:tcW w:w="390" w:type="dxa"/>
            <w:tcBorders>
              <w:top w:val="single" w:sz="4" w:space="0" w:color="auto"/>
            </w:tcBorders>
          </w:tcPr>
          <w:p w14:paraId="3FEB8BAA" w14:textId="77777777" w:rsidR="00225D4E" w:rsidRPr="00AA2803" w:rsidRDefault="00225D4E" w:rsidP="00416E9D">
            <w:pPr>
              <w:pStyle w:val="af"/>
              <w:numPr>
                <w:ilvl w:val="0"/>
                <w:numId w:val="8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4A59BCB8" w14:textId="5962EEAE" w:rsidR="00225D4E" w:rsidRPr="00AA2803" w:rsidRDefault="00225D4E" w:rsidP="00225D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销售站编码</w:t>
            </w:r>
          </w:p>
        </w:tc>
        <w:tc>
          <w:tcPr>
            <w:tcW w:w="2438" w:type="dxa"/>
            <w:gridSpan w:val="3"/>
          </w:tcPr>
          <w:p w14:paraId="6FA9AF04" w14:textId="452C6011" w:rsidR="00225D4E" w:rsidRPr="00AA2803" w:rsidRDefault="00225D4E" w:rsidP="00225D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AGENCY_CODE</w:t>
            </w:r>
          </w:p>
        </w:tc>
        <w:tc>
          <w:tcPr>
            <w:tcW w:w="1805" w:type="dxa"/>
            <w:gridSpan w:val="2"/>
          </w:tcPr>
          <w:p w14:paraId="5BAC13EE" w14:textId="6C33111B" w:rsidR="00225D4E" w:rsidRPr="00AA2803" w:rsidRDefault="00225D4E" w:rsidP="00225D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CHAR(8)</w:t>
            </w:r>
          </w:p>
        </w:tc>
        <w:tc>
          <w:tcPr>
            <w:tcW w:w="709" w:type="dxa"/>
            <w:gridSpan w:val="2"/>
          </w:tcPr>
          <w:p w14:paraId="73856574" w14:textId="4ACF2653" w:rsidR="00225D4E" w:rsidRPr="00AA2803" w:rsidRDefault="00225D4E" w:rsidP="00225D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F9204BB" w14:textId="77777777" w:rsidR="00225D4E" w:rsidRPr="00AA2803" w:rsidRDefault="00225D4E" w:rsidP="00225D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D51EA" w:rsidRPr="00AA2803" w14:paraId="667F87A0" w14:textId="77777777" w:rsidTr="00225D4E">
        <w:tc>
          <w:tcPr>
            <w:tcW w:w="390" w:type="dxa"/>
            <w:tcBorders>
              <w:top w:val="single" w:sz="4" w:space="0" w:color="auto"/>
            </w:tcBorders>
          </w:tcPr>
          <w:p w14:paraId="70A89AB5" w14:textId="77777777" w:rsidR="000D51EA" w:rsidRPr="00AA2803" w:rsidRDefault="000D51EA" w:rsidP="00416E9D">
            <w:pPr>
              <w:pStyle w:val="af"/>
              <w:numPr>
                <w:ilvl w:val="0"/>
                <w:numId w:val="8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0F43F8C9" w14:textId="402A091B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所属区域编码</w:t>
            </w:r>
          </w:p>
        </w:tc>
        <w:tc>
          <w:tcPr>
            <w:tcW w:w="2438" w:type="dxa"/>
            <w:gridSpan w:val="3"/>
          </w:tcPr>
          <w:p w14:paraId="3DABE134" w14:textId="27AC2C13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AREA_CODE</w:t>
            </w:r>
          </w:p>
        </w:tc>
        <w:tc>
          <w:tcPr>
            <w:tcW w:w="1805" w:type="dxa"/>
            <w:gridSpan w:val="2"/>
          </w:tcPr>
          <w:p w14:paraId="05EB6BD9" w14:textId="13239186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3952326" w14:textId="56927322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B722EEF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D51EA" w:rsidRPr="00AA2803" w14:paraId="2CDCAA01" w14:textId="77777777" w:rsidTr="00225D4E">
        <w:tc>
          <w:tcPr>
            <w:tcW w:w="390" w:type="dxa"/>
            <w:tcBorders>
              <w:top w:val="single" w:sz="4" w:space="0" w:color="auto"/>
            </w:tcBorders>
          </w:tcPr>
          <w:p w14:paraId="5ED30C49" w14:textId="77777777" w:rsidR="000D51EA" w:rsidRPr="00AA2803" w:rsidRDefault="000D51EA" w:rsidP="00416E9D">
            <w:pPr>
              <w:pStyle w:val="af"/>
              <w:numPr>
                <w:ilvl w:val="0"/>
                <w:numId w:val="8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18B44ED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销售金额</w:t>
            </w:r>
          </w:p>
        </w:tc>
        <w:tc>
          <w:tcPr>
            <w:tcW w:w="2438" w:type="dxa"/>
            <w:gridSpan w:val="3"/>
          </w:tcPr>
          <w:p w14:paraId="36E03454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SALE_AMOUNT</w:t>
            </w:r>
          </w:p>
        </w:tc>
        <w:tc>
          <w:tcPr>
            <w:tcW w:w="1805" w:type="dxa"/>
            <w:gridSpan w:val="2"/>
          </w:tcPr>
          <w:p w14:paraId="52445A7F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350AE21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934E25B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0D51EA" w:rsidRPr="00AA2803" w14:paraId="04C67B65" w14:textId="77777777" w:rsidTr="00225D4E">
        <w:tc>
          <w:tcPr>
            <w:tcW w:w="390" w:type="dxa"/>
            <w:tcBorders>
              <w:top w:val="single" w:sz="4" w:space="0" w:color="auto"/>
            </w:tcBorders>
          </w:tcPr>
          <w:p w14:paraId="2872C640" w14:textId="77777777" w:rsidR="000D51EA" w:rsidRPr="00AA2803" w:rsidRDefault="000D51EA" w:rsidP="00416E9D">
            <w:pPr>
              <w:pStyle w:val="af"/>
              <w:numPr>
                <w:ilvl w:val="0"/>
                <w:numId w:val="8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62C4F94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退票金额</w:t>
            </w:r>
          </w:p>
        </w:tc>
        <w:tc>
          <w:tcPr>
            <w:tcW w:w="2438" w:type="dxa"/>
            <w:gridSpan w:val="3"/>
          </w:tcPr>
          <w:p w14:paraId="7CF5C1CB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CANCEL_AMOUNT</w:t>
            </w:r>
          </w:p>
        </w:tc>
        <w:tc>
          <w:tcPr>
            <w:tcW w:w="1805" w:type="dxa"/>
            <w:gridSpan w:val="2"/>
          </w:tcPr>
          <w:p w14:paraId="7B189190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8953539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F27CBEA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0D51EA" w:rsidRPr="00AA2803" w14:paraId="702F46E1" w14:textId="77777777" w:rsidTr="00225D4E">
        <w:tc>
          <w:tcPr>
            <w:tcW w:w="390" w:type="dxa"/>
            <w:tcBorders>
              <w:top w:val="single" w:sz="4" w:space="0" w:color="auto"/>
            </w:tcBorders>
          </w:tcPr>
          <w:p w14:paraId="4D788BAF" w14:textId="77777777" w:rsidR="000D51EA" w:rsidRPr="00AA2803" w:rsidRDefault="000D51EA" w:rsidP="00416E9D">
            <w:pPr>
              <w:pStyle w:val="af"/>
              <w:numPr>
                <w:ilvl w:val="0"/>
                <w:numId w:val="8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2493A90B" w14:textId="77777777" w:rsidR="000D51EA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兑奖金额</w:t>
            </w:r>
          </w:p>
        </w:tc>
        <w:tc>
          <w:tcPr>
            <w:tcW w:w="2438" w:type="dxa"/>
            <w:gridSpan w:val="3"/>
          </w:tcPr>
          <w:p w14:paraId="4FC8D71F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PAY_AMOUNT</w:t>
            </w:r>
          </w:p>
        </w:tc>
        <w:tc>
          <w:tcPr>
            <w:tcW w:w="1805" w:type="dxa"/>
            <w:gridSpan w:val="2"/>
          </w:tcPr>
          <w:p w14:paraId="66F1AF14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0D684E7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0B58EAD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0D51EA" w:rsidRPr="00AA2803" w14:paraId="243DAF53" w14:textId="77777777" w:rsidTr="00225D4E">
        <w:tc>
          <w:tcPr>
            <w:tcW w:w="390" w:type="dxa"/>
            <w:tcBorders>
              <w:top w:val="single" w:sz="4" w:space="0" w:color="auto"/>
            </w:tcBorders>
          </w:tcPr>
          <w:p w14:paraId="7A95FC60" w14:textId="77777777" w:rsidR="000D51EA" w:rsidRPr="00AA2803" w:rsidRDefault="000D51EA" w:rsidP="00416E9D">
            <w:pPr>
              <w:pStyle w:val="af"/>
              <w:numPr>
                <w:ilvl w:val="0"/>
                <w:numId w:val="8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6FFD79F" w14:textId="29C1DFCF" w:rsidR="000D51EA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日累计销售金额</w:t>
            </w:r>
          </w:p>
        </w:tc>
        <w:tc>
          <w:tcPr>
            <w:tcW w:w="2438" w:type="dxa"/>
            <w:gridSpan w:val="3"/>
          </w:tcPr>
          <w:p w14:paraId="7FFFEC90" w14:textId="0DB3BEC0" w:rsidR="000D51EA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DAY_SALE_AMOUNT</w:t>
            </w:r>
          </w:p>
        </w:tc>
        <w:tc>
          <w:tcPr>
            <w:tcW w:w="1805" w:type="dxa"/>
            <w:gridSpan w:val="2"/>
          </w:tcPr>
          <w:p w14:paraId="18234F8B" w14:textId="43A98838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DAF4B75" w14:textId="59DB9639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8EE97AD" w14:textId="581EE64B" w:rsidR="000D51EA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0D51EA" w:rsidRPr="00AA2803" w14:paraId="543AC1F0" w14:textId="77777777" w:rsidTr="00225D4E">
        <w:tc>
          <w:tcPr>
            <w:tcW w:w="390" w:type="dxa"/>
            <w:tcBorders>
              <w:top w:val="single" w:sz="4" w:space="0" w:color="auto"/>
            </w:tcBorders>
          </w:tcPr>
          <w:p w14:paraId="13200393" w14:textId="77777777" w:rsidR="000D51EA" w:rsidRPr="00AA2803" w:rsidRDefault="000D51EA" w:rsidP="00416E9D">
            <w:pPr>
              <w:pStyle w:val="af"/>
              <w:numPr>
                <w:ilvl w:val="0"/>
                <w:numId w:val="8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4E35DA6B" w14:textId="3475A011" w:rsidR="000D51EA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日累计退票金额</w:t>
            </w:r>
          </w:p>
        </w:tc>
        <w:tc>
          <w:tcPr>
            <w:tcW w:w="2438" w:type="dxa"/>
            <w:gridSpan w:val="3"/>
          </w:tcPr>
          <w:p w14:paraId="030927AC" w14:textId="1F8A7755" w:rsidR="000D51EA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DAY_CANCEL_AMOUNT</w:t>
            </w:r>
          </w:p>
        </w:tc>
        <w:tc>
          <w:tcPr>
            <w:tcW w:w="1805" w:type="dxa"/>
            <w:gridSpan w:val="2"/>
          </w:tcPr>
          <w:p w14:paraId="11439B13" w14:textId="1E10B27A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9A0D41C" w14:textId="019BA773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9F62D75" w14:textId="4B7391F0" w:rsidR="000D51EA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0D51EA" w:rsidRPr="00AA2803" w14:paraId="7E656F3D" w14:textId="77777777" w:rsidTr="00225D4E">
        <w:tc>
          <w:tcPr>
            <w:tcW w:w="390" w:type="dxa"/>
            <w:tcBorders>
              <w:top w:val="single" w:sz="4" w:space="0" w:color="auto"/>
            </w:tcBorders>
          </w:tcPr>
          <w:p w14:paraId="18860407" w14:textId="77777777" w:rsidR="000D51EA" w:rsidRPr="00AA2803" w:rsidRDefault="000D51EA" w:rsidP="00416E9D">
            <w:pPr>
              <w:pStyle w:val="af"/>
              <w:numPr>
                <w:ilvl w:val="0"/>
                <w:numId w:val="8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85539F0" w14:textId="2BB26FA5" w:rsidR="000D51EA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日累计兑奖金额</w:t>
            </w:r>
          </w:p>
        </w:tc>
        <w:tc>
          <w:tcPr>
            <w:tcW w:w="2438" w:type="dxa"/>
            <w:gridSpan w:val="3"/>
          </w:tcPr>
          <w:p w14:paraId="289C8B46" w14:textId="7771C882" w:rsidR="000D51EA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DAY_</w:t>
            </w:r>
            <w:r>
              <w:rPr>
                <w:rFonts w:ascii="新宋体" w:eastAsia="新宋体" w:hAnsi="新宋体" w:hint="eastAsia"/>
                <w:szCs w:val="22"/>
              </w:rPr>
              <w:t>PAY_AMOUNT</w:t>
            </w:r>
          </w:p>
        </w:tc>
        <w:tc>
          <w:tcPr>
            <w:tcW w:w="1805" w:type="dxa"/>
            <w:gridSpan w:val="2"/>
          </w:tcPr>
          <w:p w14:paraId="1897C32A" w14:textId="63260C93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126E7B8" w14:textId="45BD4C3A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C943FEF" w14:textId="0A222B55" w:rsidR="000D51EA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0D51EA" w:rsidRPr="00AA2803" w14:paraId="1FB7E4F5" w14:textId="77777777" w:rsidTr="000A75D8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60BF233E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0D51EA" w:rsidRPr="00AA2803" w14:paraId="213F5FBA" w14:textId="77777777" w:rsidTr="000A75D8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D73FE7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</w:t>
            </w: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8BB63E7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7F44672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0D51EA" w:rsidRPr="00AA2803" w14:paraId="7EF05AF0" w14:textId="77777777" w:rsidTr="000A75D8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483405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4800684D" w14:textId="30B23DDB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011403">
              <w:rPr>
                <w:rFonts w:ascii="新宋体" w:eastAsia="新宋体" w:hAnsi="新宋体"/>
                <w:szCs w:val="22"/>
              </w:rPr>
              <w:t>PK_HIS_</w:t>
            </w:r>
            <w:r>
              <w:rPr>
                <w:rFonts w:ascii="新宋体" w:eastAsia="新宋体" w:hAnsi="新宋体"/>
                <w:szCs w:val="22"/>
              </w:rPr>
              <w:t>SALE_HOUR_AGENCY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52AE2C8F" w14:textId="14B1C58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8F68D7">
              <w:rPr>
                <w:rFonts w:ascii="新宋体" w:eastAsia="新宋体" w:hAnsi="新宋体"/>
                <w:szCs w:val="22"/>
              </w:rPr>
              <w:t>CALC_DATE,CALC_TIME,PLAN_CODE</w:t>
            </w:r>
            <w:r>
              <w:rPr>
                <w:rFonts w:ascii="新宋体" w:eastAsia="新宋体" w:hAnsi="新宋体"/>
                <w:szCs w:val="22"/>
              </w:rPr>
              <w:t>,AGENCY_CODE</w:t>
            </w:r>
          </w:p>
        </w:tc>
      </w:tr>
      <w:tr w:rsidR="000D51EA" w:rsidRPr="00AA2803" w14:paraId="126F065E" w14:textId="77777777" w:rsidTr="00225D4E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DDA617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339B8C5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729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8720D12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195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A6C4B87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79A3850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0D51EA" w:rsidRPr="00AA2803" w14:paraId="25F3393F" w14:textId="77777777" w:rsidTr="00225D4E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40B8E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5B4C2465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729" w:type="dxa"/>
            <w:gridSpan w:val="2"/>
            <w:tcBorders>
              <w:left w:val="single" w:sz="4" w:space="0" w:color="auto"/>
            </w:tcBorders>
          </w:tcPr>
          <w:p w14:paraId="131D206B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50" w:type="dxa"/>
            <w:gridSpan w:val="3"/>
            <w:tcBorders>
              <w:left w:val="single" w:sz="4" w:space="0" w:color="auto"/>
            </w:tcBorders>
          </w:tcPr>
          <w:p w14:paraId="5F7167A9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1CA2A07A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D51EA" w:rsidRPr="00AA2803" w14:paraId="3A080AE1" w14:textId="77777777" w:rsidTr="000A75D8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E7DFF4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0878B14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AEF466D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86D7401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0D51EA" w:rsidRPr="00AA2803" w14:paraId="49CF52C5" w14:textId="77777777" w:rsidTr="000A75D8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961C46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56C78EA8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40B8AC15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07AE6E6F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D51EA" w:rsidRPr="00AA2803" w14:paraId="03220177" w14:textId="77777777" w:rsidTr="000A75D8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A71D1E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7314E1A9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D51EA" w:rsidRPr="00AA2803" w14:paraId="0D74B75B" w14:textId="77777777" w:rsidTr="000A75D8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9EE974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D6EDBF6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0F94E86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7464292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0D51EA" w:rsidRPr="00AA2803" w14:paraId="6E594537" w14:textId="77777777" w:rsidTr="000A75D8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1AAC924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FF354EE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550DE2AF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10BE4492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D51EA" w:rsidRPr="00AA2803" w14:paraId="6848919E" w14:textId="77777777" w:rsidTr="000A75D8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1C14750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ED9BD7A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2246BD13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0ED04DE2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43075548" w14:textId="77777777" w:rsidR="00D259A4" w:rsidRPr="00AA2803" w:rsidRDefault="00D259A4" w:rsidP="00D259A4"/>
    <w:p w14:paraId="2FE24062" w14:textId="493EBF1D" w:rsidR="001B3049" w:rsidRPr="00AA2803" w:rsidRDefault="00E4401E" w:rsidP="001B3049">
      <w:pPr>
        <w:pStyle w:val="4"/>
      </w:pPr>
      <w:bookmarkStart w:id="142" w:name="_Toc435450899"/>
      <w:r>
        <w:rPr>
          <w:rFonts w:hint="eastAsia"/>
        </w:rPr>
        <w:t>日月年</w:t>
      </w:r>
      <w:r w:rsidR="001B3049">
        <w:rPr>
          <w:rFonts w:hint="eastAsia"/>
        </w:rPr>
        <w:t>维度</w:t>
      </w:r>
      <w:r w:rsidR="001B3049" w:rsidRPr="00AA2803">
        <w:rPr>
          <w:rFonts w:hint="eastAsia"/>
        </w:rPr>
        <w:t>（</w:t>
      </w:r>
      <w:r w:rsidR="001B3049" w:rsidRPr="00ED2F22">
        <w:t>HIS_</w:t>
      </w:r>
      <w:r w:rsidR="001B3049">
        <w:t>DIM</w:t>
      </w:r>
      <w:r w:rsidR="001B3049">
        <w:rPr>
          <w:rFonts w:hint="eastAsia"/>
        </w:rPr>
        <w:t>_</w:t>
      </w:r>
      <w:r w:rsidR="001B3049">
        <w:t>D</w:t>
      </w:r>
      <w:r w:rsidR="00AC2A65">
        <w:t>W</w:t>
      </w:r>
      <w:r>
        <w:t>M</w:t>
      </w:r>
      <w:r w:rsidR="001B3049" w:rsidRPr="00AA2803">
        <w:rPr>
          <w:rFonts w:hint="eastAsia"/>
        </w:rPr>
        <w:t>）</w:t>
      </w:r>
      <w:bookmarkEnd w:id="142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208"/>
        <w:gridCol w:w="709"/>
        <w:gridCol w:w="425"/>
        <w:gridCol w:w="1131"/>
        <w:gridCol w:w="1125"/>
        <w:gridCol w:w="853"/>
        <w:gridCol w:w="145"/>
        <w:gridCol w:w="564"/>
        <w:gridCol w:w="1568"/>
      </w:tblGrid>
      <w:tr w:rsidR="001B3049" w:rsidRPr="00AA2803" w14:paraId="0F173E73" w14:textId="77777777" w:rsidTr="00B42871">
        <w:tc>
          <w:tcPr>
            <w:tcW w:w="1229" w:type="dxa"/>
            <w:gridSpan w:val="3"/>
            <w:shd w:val="clear" w:color="auto" w:fill="C0C0C0"/>
          </w:tcPr>
          <w:p w14:paraId="15CCBE94" w14:textId="77777777" w:rsidR="001B3049" w:rsidRPr="00AA2803" w:rsidRDefault="001B3049" w:rsidP="00B4287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6AB7F879" w14:textId="435857F5" w:rsidR="001B3049" w:rsidRPr="00AA2803" w:rsidRDefault="001B3049" w:rsidP="00B4287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日期维度</w:t>
            </w:r>
          </w:p>
        </w:tc>
        <w:tc>
          <w:tcPr>
            <w:tcW w:w="1131" w:type="dxa"/>
            <w:shd w:val="clear" w:color="auto" w:fill="C0C0C0"/>
          </w:tcPr>
          <w:p w14:paraId="2EC42974" w14:textId="77777777" w:rsidR="001B3049" w:rsidRPr="00AA2803" w:rsidRDefault="001B3049" w:rsidP="00B4287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36770568" w14:textId="0B165830" w:rsidR="001B3049" w:rsidRPr="00AA2803" w:rsidRDefault="001B3049" w:rsidP="00AC2A6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D0A6E">
              <w:rPr>
                <w:rFonts w:ascii="新宋体" w:eastAsia="新宋体" w:hAnsi="新宋体"/>
                <w:b/>
                <w:sz w:val="24"/>
                <w:szCs w:val="22"/>
              </w:rPr>
              <w:t>HIS_</w:t>
            </w:r>
            <w:r>
              <w:rPr>
                <w:rFonts w:ascii="新宋体" w:eastAsia="新宋体" w:hAnsi="新宋体"/>
                <w:b/>
                <w:sz w:val="24"/>
                <w:szCs w:val="22"/>
              </w:rPr>
              <w:t>DIM_D</w:t>
            </w:r>
            <w:r w:rsidR="00AC2A65">
              <w:rPr>
                <w:rFonts w:ascii="新宋体" w:eastAsia="新宋体" w:hAnsi="新宋体"/>
                <w:b/>
                <w:sz w:val="24"/>
                <w:szCs w:val="22"/>
              </w:rPr>
              <w:t>W</w:t>
            </w:r>
            <w:r w:rsidR="00E4401E">
              <w:rPr>
                <w:rFonts w:ascii="新宋体" w:eastAsia="新宋体" w:hAnsi="新宋体"/>
                <w:b/>
                <w:sz w:val="24"/>
                <w:szCs w:val="22"/>
              </w:rPr>
              <w:t>M</w:t>
            </w:r>
          </w:p>
        </w:tc>
      </w:tr>
      <w:tr w:rsidR="001B3049" w:rsidRPr="00AA2803" w14:paraId="0982F4AF" w14:textId="77777777" w:rsidTr="00B42871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09C38930" w14:textId="77777777" w:rsidR="001B3049" w:rsidRPr="00AA2803" w:rsidRDefault="001B3049" w:rsidP="00B4287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2D72ADE3" w14:textId="77777777" w:rsidR="001B3049" w:rsidRPr="00AA2803" w:rsidRDefault="001B3049" w:rsidP="00B4287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2385A0D4" w14:textId="77777777" w:rsidR="001B3049" w:rsidRPr="00AA2803" w:rsidRDefault="001B3049" w:rsidP="00B4287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5877A3CE" w14:textId="77777777" w:rsidR="001B3049" w:rsidRPr="00AA2803" w:rsidRDefault="001B3049" w:rsidP="00B4287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00D3F7EC" w14:textId="77777777" w:rsidR="001B3049" w:rsidRPr="00AA2803" w:rsidRDefault="001B3049" w:rsidP="00B4287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5EDAC34B" w14:textId="77777777" w:rsidR="001B3049" w:rsidRPr="00AA2803" w:rsidRDefault="001B3049" w:rsidP="00B4287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1B3049" w:rsidRPr="00AA2803" w14:paraId="077EC718" w14:textId="77777777" w:rsidTr="00B42871">
        <w:tc>
          <w:tcPr>
            <w:tcW w:w="390" w:type="dxa"/>
            <w:tcBorders>
              <w:top w:val="single" w:sz="4" w:space="0" w:color="auto"/>
            </w:tcBorders>
          </w:tcPr>
          <w:p w14:paraId="7FF193BE" w14:textId="77777777" w:rsidR="001B3049" w:rsidRPr="00AA2803" w:rsidRDefault="001B3049" w:rsidP="00E4401E">
            <w:pPr>
              <w:pStyle w:val="af"/>
              <w:numPr>
                <w:ilvl w:val="0"/>
                <w:numId w:val="8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71BDECBC" w14:textId="431A8E76" w:rsidR="001B3049" w:rsidRDefault="00E4401E" w:rsidP="00E4401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年维度</w:t>
            </w:r>
          </w:p>
        </w:tc>
        <w:tc>
          <w:tcPr>
            <w:tcW w:w="2265" w:type="dxa"/>
            <w:gridSpan w:val="3"/>
          </w:tcPr>
          <w:p w14:paraId="1E2FED4C" w14:textId="2D1860C8" w:rsidR="001B3049" w:rsidRDefault="00E4401E" w:rsidP="00B4287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D_YEAR</w:t>
            </w:r>
          </w:p>
        </w:tc>
        <w:tc>
          <w:tcPr>
            <w:tcW w:w="1978" w:type="dxa"/>
            <w:gridSpan w:val="2"/>
          </w:tcPr>
          <w:p w14:paraId="2FAF3FF9" w14:textId="01110858" w:rsidR="001B3049" w:rsidRPr="00AA2803" w:rsidRDefault="00E4401E" w:rsidP="00E4401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C</w:t>
            </w:r>
            <w:r w:rsidR="001B3049" w:rsidRPr="00AA2803">
              <w:rPr>
                <w:rFonts w:ascii="新宋体" w:eastAsia="新宋体" w:hAnsi="新宋体"/>
                <w:szCs w:val="22"/>
              </w:rPr>
              <w:t>HAR(</w:t>
            </w:r>
            <w:r>
              <w:rPr>
                <w:rFonts w:ascii="新宋体" w:eastAsia="新宋体" w:hAnsi="新宋体"/>
                <w:szCs w:val="22"/>
              </w:rPr>
              <w:t>4</w:t>
            </w:r>
            <w:r w:rsidR="001B3049"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135F23F" w14:textId="77777777" w:rsidR="001B3049" w:rsidRPr="00AA2803" w:rsidRDefault="001B3049" w:rsidP="00B4287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D9B3CF8" w14:textId="77777777" w:rsidR="001B3049" w:rsidRPr="00AA2803" w:rsidRDefault="001B3049" w:rsidP="00B4287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B3049" w:rsidRPr="00AA2803" w14:paraId="3EC84816" w14:textId="77777777" w:rsidTr="00B42871">
        <w:tc>
          <w:tcPr>
            <w:tcW w:w="390" w:type="dxa"/>
            <w:tcBorders>
              <w:top w:val="single" w:sz="4" w:space="0" w:color="auto"/>
            </w:tcBorders>
          </w:tcPr>
          <w:p w14:paraId="25A8A4C2" w14:textId="77777777" w:rsidR="001B3049" w:rsidRPr="00AA2803" w:rsidRDefault="001B3049" w:rsidP="00E4401E">
            <w:pPr>
              <w:pStyle w:val="af"/>
              <w:numPr>
                <w:ilvl w:val="0"/>
                <w:numId w:val="8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1C5736D" w14:textId="1EAA17FE" w:rsidR="001B3049" w:rsidRDefault="00E4401E" w:rsidP="00B4287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月维度</w:t>
            </w:r>
          </w:p>
        </w:tc>
        <w:tc>
          <w:tcPr>
            <w:tcW w:w="2265" w:type="dxa"/>
            <w:gridSpan w:val="3"/>
          </w:tcPr>
          <w:p w14:paraId="1EEA0B58" w14:textId="58C7075F" w:rsidR="001B3049" w:rsidRDefault="00E4401E" w:rsidP="00B4287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D_MONTH</w:t>
            </w:r>
          </w:p>
        </w:tc>
        <w:tc>
          <w:tcPr>
            <w:tcW w:w="1978" w:type="dxa"/>
            <w:gridSpan w:val="2"/>
          </w:tcPr>
          <w:p w14:paraId="13C1F448" w14:textId="62AF97C7" w:rsidR="001B3049" w:rsidRPr="00AA2803" w:rsidRDefault="001B3049" w:rsidP="00E4401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="00E4401E">
              <w:rPr>
                <w:rFonts w:ascii="新宋体" w:eastAsia="新宋体" w:hAnsi="新宋体"/>
                <w:szCs w:val="22"/>
              </w:rPr>
              <w:t>7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2C5224F" w14:textId="77777777" w:rsidR="001B3049" w:rsidRPr="00AA2803" w:rsidRDefault="001B3049" w:rsidP="00B4287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FC1F45C" w14:textId="77777777" w:rsidR="001B3049" w:rsidRPr="00AA2803" w:rsidRDefault="001B3049" w:rsidP="00B4287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55B11" w:rsidRPr="00AA2803" w14:paraId="058A76BA" w14:textId="77777777" w:rsidTr="00B42871">
        <w:tc>
          <w:tcPr>
            <w:tcW w:w="390" w:type="dxa"/>
            <w:tcBorders>
              <w:top w:val="single" w:sz="4" w:space="0" w:color="auto"/>
            </w:tcBorders>
          </w:tcPr>
          <w:p w14:paraId="5171AEAC" w14:textId="77777777" w:rsidR="00B55B11" w:rsidRPr="00AA2803" w:rsidRDefault="00B55B11" w:rsidP="00B55B11">
            <w:pPr>
              <w:pStyle w:val="af"/>
              <w:numPr>
                <w:ilvl w:val="0"/>
                <w:numId w:val="8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1146D73A" w14:textId="2B25626A" w:rsidR="00B55B11" w:rsidRDefault="002408D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周维度</w:t>
            </w:r>
          </w:p>
        </w:tc>
        <w:tc>
          <w:tcPr>
            <w:tcW w:w="2265" w:type="dxa"/>
            <w:gridSpan w:val="3"/>
          </w:tcPr>
          <w:p w14:paraId="65BB7E45" w14:textId="4DC5016C" w:rsidR="00B55B11" w:rsidRDefault="00B55B11" w:rsidP="002408D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D_WEEK</w:t>
            </w:r>
          </w:p>
        </w:tc>
        <w:tc>
          <w:tcPr>
            <w:tcW w:w="1978" w:type="dxa"/>
            <w:gridSpan w:val="2"/>
          </w:tcPr>
          <w:p w14:paraId="64E811BA" w14:textId="20949761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CHAR(2)</w:t>
            </w:r>
          </w:p>
        </w:tc>
        <w:tc>
          <w:tcPr>
            <w:tcW w:w="709" w:type="dxa"/>
            <w:gridSpan w:val="2"/>
          </w:tcPr>
          <w:p w14:paraId="35FD05A8" w14:textId="031C9DEE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6CEC5E3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55B11" w:rsidRPr="00AA2803" w14:paraId="57A66209" w14:textId="77777777" w:rsidTr="00B42871">
        <w:tc>
          <w:tcPr>
            <w:tcW w:w="390" w:type="dxa"/>
            <w:tcBorders>
              <w:top w:val="single" w:sz="4" w:space="0" w:color="auto"/>
            </w:tcBorders>
          </w:tcPr>
          <w:p w14:paraId="5568FD56" w14:textId="77777777" w:rsidR="00B55B11" w:rsidRPr="00AA2803" w:rsidRDefault="00B55B11" w:rsidP="00B55B11">
            <w:pPr>
              <w:pStyle w:val="af"/>
              <w:numPr>
                <w:ilvl w:val="0"/>
                <w:numId w:val="8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37CBB19F" w14:textId="4F84D0E5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日维度</w:t>
            </w:r>
          </w:p>
        </w:tc>
        <w:tc>
          <w:tcPr>
            <w:tcW w:w="2265" w:type="dxa"/>
            <w:gridSpan w:val="3"/>
          </w:tcPr>
          <w:p w14:paraId="1C69F163" w14:textId="176F994F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D_DAY</w:t>
            </w:r>
          </w:p>
        </w:tc>
        <w:tc>
          <w:tcPr>
            <w:tcW w:w="1978" w:type="dxa"/>
            <w:gridSpan w:val="2"/>
          </w:tcPr>
          <w:p w14:paraId="275E2787" w14:textId="32F77758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621F213C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F4AE7AB" w14:textId="5AAA3EE3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55B11" w:rsidRPr="00AA2803" w14:paraId="24E58A41" w14:textId="77777777" w:rsidTr="00B42871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203ED106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B55B11" w:rsidRPr="00AA2803" w14:paraId="400D3791" w14:textId="77777777" w:rsidTr="00B4287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F5A680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F012989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AA3269D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B55B11" w:rsidRPr="00AA2803" w14:paraId="05D54A61" w14:textId="77777777" w:rsidTr="00B4287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198A0B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2CD1B611" w14:textId="013F757E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PK_HIS_DIM_DM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04427D80" w14:textId="42E1A022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945094">
              <w:rPr>
                <w:rFonts w:ascii="新宋体" w:eastAsia="新宋体" w:hAnsi="新宋体"/>
                <w:szCs w:val="22"/>
              </w:rPr>
              <w:t>D_YEAR,D_MONTH,D_DAY</w:t>
            </w:r>
          </w:p>
        </w:tc>
      </w:tr>
      <w:tr w:rsidR="00B55B11" w:rsidRPr="00AA2803" w14:paraId="5DD1594B" w14:textId="77777777" w:rsidTr="00B4287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932B86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2F9AE0A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F9680DB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BDA5FD9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39BDF47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B55B11" w:rsidRPr="00AA2803" w14:paraId="106826FB" w14:textId="77777777" w:rsidTr="00B4287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5B7C6B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27C0FD79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31C8D450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0085D43D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292BCD1A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55B11" w:rsidRPr="00AA2803" w14:paraId="06F67058" w14:textId="77777777" w:rsidTr="00B4287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AC2392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4DD5299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9B67C68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8CF622F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B55B11" w:rsidRPr="00AA2803" w14:paraId="036DE206" w14:textId="77777777" w:rsidTr="00B4287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4091DF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4328F0CD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14AACBAE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77549891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55B11" w:rsidRPr="00AA2803" w14:paraId="7F001826" w14:textId="77777777" w:rsidTr="00B42871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84B0A9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627A0AE0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55B11" w:rsidRPr="00AA2803" w14:paraId="36D0BD44" w14:textId="77777777" w:rsidTr="00B4287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AB75C5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9D1EC18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55B3347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6CB0D7A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B55B11" w:rsidRPr="00AA2803" w14:paraId="06DDD38E" w14:textId="77777777" w:rsidTr="00B4287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F9992C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275DAB2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7E538A7F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65F51970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55B11" w:rsidRPr="00AA2803" w14:paraId="558DBFFE" w14:textId="77777777" w:rsidTr="00B4287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709975A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60003FB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19A57513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7B8918EA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3A0B5E32" w14:textId="77777777" w:rsidR="001B3049" w:rsidRPr="00AA2803" w:rsidRDefault="001B3049" w:rsidP="001B3049"/>
    <w:p w14:paraId="29DC9102" w14:textId="77777777" w:rsidR="0039308A" w:rsidRPr="00AA2803" w:rsidRDefault="003442A1" w:rsidP="00E231B0">
      <w:pPr>
        <w:pStyle w:val="20"/>
      </w:pPr>
      <w:bookmarkStart w:id="143" w:name="_Toc435450900"/>
      <w:r w:rsidRPr="00AA2803">
        <w:rPr>
          <w:rFonts w:hint="eastAsia"/>
        </w:rPr>
        <w:t>序号</w:t>
      </w:r>
      <w:r w:rsidRPr="00AA2803">
        <w:t>发生器</w:t>
      </w:r>
      <w:r w:rsidRPr="00AA2803">
        <w:rPr>
          <w:rFonts w:hint="eastAsia"/>
        </w:rPr>
        <w:t>定义</w:t>
      </w:r>
      <w:bookmarkEnd w:id="143"/>
    </w:p>
    <w:p w14:paraId="0DB3C58F" w14:textId="77777777" w:rsidR="00EA1F98" w:rsidRPr="00AA2803" w:rsidRDefault="00EA1F98" w:rsidP="00EA1F98">
      <w:pPr>
        <w:pStyle w:val="3"/>
      </w:pPr>
      <w:bookmarkStart w:id="144" w:name="_Toc435450901"/>
      <w:r w:rsidRPr="00AA2803">
        <w:rPr>
          <w:rFonts w:hint="eastAsia"/>
        </w:rPr>
        <w:t>获得权限中用户和角色</w:t>
      </w:r>
      <w:r w:rsidRPr="00AA2803">
        <w:rPr>
          <w:rFonts w:hint="eastAsia"/>
        </w:rPr>
        <w:t>ID</w:t>
      </w:r>
      <w:r w:rsidRPr="00AA2803">
        <w:rPr>
          <w:rFonts w:hint="eastAsia"/>
        </w:rPr>
        <w:t>（</w:t>
      </w:r>
      <w:r w:rsidRPr="00AA2803">
        <w:t>SEQ_ADM_ID</w:t>
      </w:r>
      <w:r w:rsidRPr="00AA2803">
        <w:t>）</w:t>
      </w:r>
      <w:bookmarkEnd w:id="144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552"/>
        <w:gridCol w:w="1701"/>
        <w:gridCol w:w="1134"/>
        <w:gridCol w:w="2551"/>
      </w:tblGrid>
      <w:tr w:rsidR="00EA1F98" w:rsidRPr="00AA2803" w14:paraId="57134E9C" w14:textId="77777777" w:rsidTr="00C41D1B">
        <w:tc>
          <w:tcPr>
            <w:tcW w:w="1809" w:type="dxa"/>
            <w:shd w:val="clear" w:color="auto" w:fill="C0C0C0"/>
          </w:tcPr>
          <w:p w14:paraId="44AEAB88" w14:textId="77777777" w:rsidR="00EA1F98" w:rsidRPr="00AA2803" w:rsidRDefault="00EA1F98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7BF75D2A" w14:textId="77777777" w:rsidR="00EA1F98" w:rsidRPr="00AA2803" w:rsidRDefault="00EA1F98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Times New Roman" w:hAnsi="Times New Roman" w:hint="eastAsia"/>
                <w:b/>
                <w:kern w:val="0"/>
                <w:szCs w:val="20"/>
              </w:rPr>
              <w:t>用于获得权限中用户和角色</w:t>
            </w:r>
            <w:r w:rsidRPr="00AA2803">
              <w:rPr>
                <w:rFonts w:ascii="Times New Roman" w:hAnsi="Times New Roman" w:hint="eastAsia"/>
                <w:b/>
                <w:kern w:val="0"/>
                <w:szCs w:val="20"/>
              </w:rPr>
              <w:t>ID</w:t>
            </w:r>
          </w:p>
        </w:tc>
        <w:tc>
          <w:tcPr>
            <w:tcW w:w="1134" w:type="dxa"/>
            <w:shd w:val="clear" w:color="auto" w:fill="C0C0C0"/>
          </w:tcPr>
          <w:p w14:paraId="5BBE0F83" w14:textId="77777777" w:rsidR="00EA1F98" w:rsidRPr="00AA2803" w:rsidRDefault="00EA1F98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定义</w:t>
            </w:r>
          </w:p>
        </w:tc>
        <w:tc>
          <w:tcPr>
            <w:tcW w:w="2551" w:type="dxa"/>
            <w:shd w:val="clear" w:color="auto" w:fill="auto"/>
          </w:tcPr>
          <w:p w14:paraId="25660D27" w14:textId="77777777" w:rsidR="00EA1F98" w:rsidRPr="00AA2803" w:rsidRDefault="00EA1F98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Cs w:val="22"/>
              </w:rPr>
              <w:t>SEQ_ADM_ID</w:t>
            </w:r>
          </w:p>
        </w:tc>
      </w:tr>
      <w:tr w:rsidR="00EA1F98" w:rsidRPr="00AA2803" w14:paraId="4AE27051" w14:textId="77777777" w:rsidTr="00C41D1B">
        <w:tc>
          <w:tcPr>
            <w:tcW w:w="1809" w:type="dxa"/>
            <w:shd w:val="clear" w:color="auto" w:fill="C0C0C0"/>
          </w:tcPr>
          <w:p w14:paraId="1ABB8E6A" w14:textId="77777777" w:rsidR="00EA1F98" w:rsidRPr="00AA2803" w:rsidRDefault="00D90231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t>ORDER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285346E2" w14:textId="77777777" w:rsidR="00EA1F98" w:rsidRPr="00AA2803" w:rsidRDefault="00D90231" w:rsidP="004875C9">
            <w:pPr>
              <w:spacing w:before="60" w:after="6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C0C0C0"/>
          </w:tcPr>
          <w:p w14:paraId="1DD325CB" w14:textId="77777777" w:rsidR="00EA1F98" w:rsidRPr="00AA2803" w:rsidRDefault="00D90231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CACHE</w:t>
            </w:r>
          </w:p>
        </w:tc>
        <w:tc>
          <w:tcPr>
            <w:tcW w:w="2551" w:type="dxa"/>
            <w:shd w:val="clear" w:color="auto" w:fill="auto"/>
          </w:tcPr>
          <w:p w14:paraId="485DA07B" w14:textId="77777777" w:rsidR="00EA1F98" w:rsidRPr="00AA2803" w:rsidRDefault="00D90231" w:rsidP="00C41D1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DEFAULT</w:t>
            </w:r>
          </w:p>
        </w:tc>
      </w:tr>
      <w:tr w:rsidR="004F5520" w:rsidRPr="00AA2803" w14:paraId="5E9EB938" w14:textId="77777777" w:rsidTr="00C41D1B">
        <w:tc>
          <w:tcPr>
            <w:tcW w:w="1809" w:type="dxa"/>
            <w:vMerge w:val="restart"/>
            <w:shd w:val="clear" w:color="auto" w:fill="C0C0C0"/>
          </w:tcPr>
          <w:p w14:paraId="6BFBA0E6" w14:textId="77777777" w:rsidR="004F5520" w:rsidRPr="00AA2803" w:rsidRDefault="004F5520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使用情况</w:t>
            </w:r>
          </w:p>
        </w:tc>
        <w:tc>
          <w:tcPr>
            <w:tcW w:w="2552" w:type="dxa"/>
            <w:shd w:val="clear" w:color="auto" w:fill="C4BC96" w:themeFill="background2" w:themeFillShade="BF"/>
          </w:tcPr>
          <w:p w14:paraId="2F5890B7" w14:textId="77777777" w:rsidR="004F5520" w:rsidRPr="00D90231" w:rsidRDefault="004F5520" w:rsidP="00D9023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表名</w:t>
            </w:r>
          </w:p>
        </w:tc>
        <w:tc>
          <w:tcPr>
            <w:tcW w:w="1701" w:type="dxa"/>
            <w:shd w:val="clear" w:color="auto" w:fill="C4BC96" w:themeFill="background2" w:themeFillShade="BF"/>
          </w:tcPr>
          <w:p w14:paraId="73B48B61" w14:textId="77777777" w:rsidR="004F5520" w:rsidRPr="00D90231" w:rsidRDefault="004F5520" w:rsidP="00D9023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列名</w:t>
            </w:r>
          </w:p>
        </w:tc>
        <w:tc>
          <w:tcPr>
            <w:tcW w:w="3685" w:type="dxa"/>
            <w:gridSpan w:val="2"/>
            <w:shd w:val="clear" w:color="auto" w:fill="C4BC96" w:themeFill="background2" w:themeFillShade="BF"/>
          </w:tcPr>
          <w:p w14:paraId="7053EC57" w14:textId="77777777" w:rsidR="004F5520" w:rsidRPr="00D90231" w:rsidRDefault="004F5520" w:rsidP="00D9023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函数</w:t>
            </w:r>
          </w:p>
        </w:tc>
      </w:tr>
      <w:tr w:rsidR="004F5520" w:rsidRPr="00AA2803" w14:paraId="14D408BB" w14:textId="77777777" w:rsidTr="00C41D1B">
        <w:tc>
          <w:tcPr>
            <w:tcW w:w="1809" w:type="dxa"/>
            <w:vMerge/>
            <w:shd w:val="clear" w:color="auto" w:fill="C0C0C0"/>
          </w:tcPr>
          <w:p w14:paraId="0A347DAD" w14:textId="77777777" w:rsidR="004F5520" w:rsidRPr="00AA2803" w:rsidRDefault="004F5520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552" w:type="dxa"/>
            <w:shd w:val="clear" w:color="auto" w:fill="auto"/>
          </w:tcPr>
          <w:p w14:paraId="1AC611A5" w14:textId="77777777" w:rsidR="004F5520" w:rsidRPr="008F07A1" w:rsidRDefault="004F5520" w:rsidP="004875C9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ADM_INFO</w:t>
            </w:r>
          </w:p>
        </w:tc>
        <w:tc>
          <w:tcPr>
            <w:tcW w:w="1701" w:type="dxa"/>
            <w:shd w:val="clear" w:color="auto" w:fill="auto"/>
          </w:tcPr>
          <w:p w14:paraId="3B9F9878" w14:textId="77777777" w:rsidR="004F5520" w:rsidRPr="008F07A1" w:rsidRDefault="004F5520" w:rsidP="004875C9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ADMIN_ID</w:t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74A90FE7" w14:textId="77777777" w:rsidR="004F5520" w:rsidRPr="008F07A1" w:rsidRDefault="004F5520" w:rsidP="00EA1F98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f_get_adm_id_seq</w:t>
            </w:r>
          </w:p>
        </w:tc>
      </w:tr>
      <w:tr w:rsidR="004F5520" w:rsidRPr="00AA2803" w14:paraId="3E38248D" w14:textId="77777777" w:rsidTr="00C41D1B">
        <w:tc>
          <w:tcPr>
            <w:tcW w:w="1809" w:type="dxa"/>
            <w:vMerge/>
            <w:shd w:val="clear" w:color="auto" w:fill="C0C0C0"/>
          </w:tcPr>
          <w:p w14:paraId="255FB27F" w14:textId="77777777" w:rsidR="004F5520" w:rsidRPr="00AA2803" w:rsidRDefault="004F5520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552" w:type="dxa"/>
            <w:shd w:val="clear" w:color="auto" w:fill="auto"/>
          </w:tcPr>
          <w:p w14:paraId="634F6D54" w14:textId="77777777" w:rsidR="004F5520" w:rsidRPr="008F07A1" w:rsidRDefault="004F5520" w:rsidP="004875C9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ADM_ROLE</w:t>
            </w:r>
          </w:p>
        </w:tc>
        <w:tc>
          <w:tcPr>
            <w:tcW w:w="1701" w:type="dxa"/>
            <w:shd w:val="clear" w:color="auto" w:fill="auto"/>
          </w:tcPr>
          <w:p w14:paraId="79221C62" w14:textId="77777777" w:rsidR="004F5520" w:rsidRPr="008F07A1" w:rsidRDefault="004F5520" w:rsidP="004875C9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ROLE_ID</w:t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2CA7D8E2" w14:textId="77777777" w:rsidR="004F5520" w:rsidRPr="008F07A1" w:rsidRDefault="004F5520" w:rsidP="00EA1F98">
            <w:pPr>
              <w:spacing w:before="60" w:after="60"/>
              <w:jc w:val="left"/>
              <w:rPr>
                <w:rFonts w:ascii="新宋体" w:eastAsia="新宋体" w:hAnsi="新宋体"/>
              </w:rPr>
            </w:pPr>
          </w:p>
        </w:tc>
      </w:tr>
    </w:tbl>
    <w:p w14:paraId="0ADF15E2" w14:textId="77777777" w:rsidR="00315A4D" w:rsidRDefault="00315A4D" w:rsidP="00315A4D"/>
    <w:p w14:paraId="2B573EB8" w14:textId="77777777" w:rsidR="004F5520" w:rsidRDefault="004F5520" w:rsidP="00315A4D"/>
    <w:p w14:paraId="4D0DD47C" w14:textId="77777777" w:rsidR="004F5520" w:rsidRPr="00AA2803" w:rsidRDefault="004F5520" w:rsidP="004F5520">
      <w:pPr>
        <w:pStyle w:val="3"/>
      </w:pPr>
      <w:bookmarkStart w:id="145" w:name="_Toc435450902"/>
      <w:r w:rsidRPr="004F5520">
        <w:rPr>
          <w:rFonts w:hint="eastAsia"/>
        </w:rPr>
        <w:t>用于资金管理序号</w:t>
      </w:r>
      <w:r w:rsidRPr="00AA2803">
        <w:rPr>
          <w:rFonts w:hint="eastAsia"/>
        </w:rPr>
        <w:t>（</w:t>
      </w:r>
      <w:r w:rsidRPr="004F5520">
        <w:t>seq_fund_no</w:t>
      </w:r>
      <w:r w:rsidRPr="00AA2803">
        <w:t>）</w:t>
      </w:r>
      <w:bookmarkEnd w:id="145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835"/>
        <w:gridCol w:w="1560"/>
        <w:gridCol w:w="992"/>
        <w:gridCol w:w="2551"/>
      </w:tblGrid>
      <w:tr w:rsidR="004F5520" w:rsidRPr="00AA2803" w14:paraId="5A74D1B8" w14:textId="77777777" w:rsidTr="00C41D1B">
        <w:tc>
          <w:tcPr>
            <w:tcW w:w="1809" w:type="dxa"/>
            <w:shd w:val="clear" w:color="auto" w:fill="C0C0C0"/>
          </w:tcPr>
          <w:p w14:paraId="269D895E" w14:textId="77777777" w:rsidR="004F5520" w:rsidRPr="00AA2803" w:rsidRDefault="004F5520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395" w:type="dxa"/>
            <w:gridSpan w:val="2"/>
            <w:shd w:val="clear" w:color="auto" w:fill="auto"/>
          </w:tcPr>
          <w:p w14:paraId="04AB9958" w14:textId="77777777" w:rsidR="004F5520" w:rsidRPr="00AA2803" w:rsidRDefault="004F5520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4F5520">
              <w:rPr>
                <w:rFonts w:ascii="新宋体" w:eastAsia="新宋体" w:hAnsi="新宋体" w:hint="eastAsia"/>
                <w:b/>
                <w:szCs w:val="22"/>
              </w:rPr>
              <w:t>用于资金管理序号</w:t>
            </w:r>
          </w:p>
        </w:tc>
        <w:tc>
          <w:tcPr>
            <w:tcW w:w="992" w:type="dxa"/>
            <w:shd w:val="clear" w:color="auto" w:fill="C0C0C0"/>
          </w:tcPr>
          <w:p w14:paraId="46266F4E" w14:textId="77777777" w:rsidR="004F5520" w:rsidRPr="00AA2803" w:rsidRDefault="004F5520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定义</w:t>
            </w:r>
          </w:p>
        </w:tc>
        <w:tc>
          <w:tcPr>
            <w:tcW w:w="2551" w:type="dxa"/>
            <w:shd w:val="clear" w:color="auto" w:fill="auto"/>
          </w:tcPr>
          <w:p w14:paraId="4B88CEDD" w14:textId="77777777" w:rsidR="004F5520" w:rsidRPr="00AA2803" w:rsidRDefault="004F5520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4F5520">
              <w:rPr>
                <w:rFonts w:ascii="新宋体" w:eastAsia="新宋体" w:hAnsi="新宋体"/>
                <w:b/>
                <w:szCs w:val="22"/>
              </w:rPr>
              <w:t>SEQ_FUND_NO</w:t>
            </w:r>
          </w:p>
        </w:tc>
      </w:tr>
      <w:tr w:rsidR="004F5520" w:rsidRPr="00AA2803" w14:paraId="2FCAD424" w14:textId="77777777" w:rsidTr="00C41D1B">
        <w:tc>
          <w:tcPr>
            <w:tcW w:w="1809" w:type="dxa"/>
            <w:shd w:val="clear" w:color="auto" w:fill="C0C0C0"/>
          </w:tcPr>
          <w:p w14:paraId="4E9E6D17" w14:textId="77777777" w:rsidR="004F5520" w:rsidRPr="00AA2803" w:rsidRDefault="004F5520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t>ORDER</w:t>
            </w:r>
          </w:p>
        </w:tc>
        <w:tc>
          <w:tcPr>
            <w:tcW w:w="4395" w:type="dxa"/>
            <w:gridSpan w:val="2"/>
            <w:shd w:val="clear" w:color="auto" w:fill="auto"/>
          </w:tcPr>
          <w:p w14:paraId="2ECBDEC1" w14:textId="77777777" w:rsidR="004F5520" w:rsidRPr="00AA2803" w:rsidRDefault="004F5520" w:rsidP="004F5520">
            <w:pPr>
              <w:spacing w:before="60" w:after="6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992" w:type="dxa"/>
            <w:shd w:val="clear" w:color="auto" w:fill="C0C0C0"/>
          </w:tcPr>
          <w:p w14:paraId="5E2D4BF5" w14:textId="77777777" w:rsidR="004F5520" w:rsidRPr="00AA2803" w:rsidRDefault="004F5520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CACHE</w:t>
            </w:r>
          </w:p>
        </w:tc>
        <w:tc>
          <w:tcPr>
            <w:tcW w:w="2551" w:type="dxa"/>
            <w:shd w:val="clear" w:color="auto" w:fill="auto"/>
          </w:tcPr>
          <w:p w14:paraId="0AC7D88A" w14:textId="77777777" w:rsidR="004F5520" w:rsidRPr="00AA2803" w:rsidRDefault="004F5520" w:rsidP="00C41D1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DEFAULT</w:t>
            </w:r>
          </w:p>
        </w:tc>
      </w:tr>
      <w:tr w:rsidR="00733800" w:rsidRPr="00AA2803" w14:paraId="72D4E667" w14:textId="77777777" w:rsidTr="00C41D1B">
        <w:tc>
          <w:tcPr>
            <w:tcW w:w="1809" w:type="dxa"/>
            <w:vMerge w:val="restart"/>
            <w:shd w:val="clear" w:color="auto" w:fill="C0C0C0"/>
          </w:tcPr>
          <w:p w14:paraId="133930CA" w14:textId="77777777" w:rsidR="00733800" w:rsidRPr="00AA2803" w:rsidRDefault="00733800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使用情况</w:t>
            </w:r>
          </w:p>
        </w:tc>
        <w:tc>
          <w:tcPr>
            <w:tcW w:w="2835" w:type="dxa"/>
            <w:shd w:val="clear" w:color="auto" w:fill="C4BC96" w:themeFill="background2" w:themeFillShade="BF"/>
          </w:tcPr>
          <w:p w14:paraId="14116258" w14:textId="77777777" w:rsidR="00733800" w:rsidRPr="00D90231" w:rsidRDefault="00733800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表名</w:t>
            </w:r>
          </w:p>
        </w:tc>
        <w:tc>
          <w:tcPr>
            <w:tcW w:w="1560" w:type="dxa"/>
            <w:shd w:val="clear" w:color="auto" w:fill="C4BC96" w:themeFill="background2" w:themeFillShade="BF"/>
          </w:tcPr>
          <w:p w14:paraId="79F67CD8" w14:textId="77777777" w:rsidR="00733800" w:rsidRPr="00D90231" w:rsidRDefault="00733800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列名</w:t>
            </w:r>
          </w:p>
        </w:tc>
        <w:tc>
          <w:tcPr>
            <w:tcW w:w="3543" w:type="dxa"/>
            <w:gridSpan w:val="2"/>
            <w:shd w:val="clear" w:color="auto" w:fill="C4BC96" w:themeFill="background2" w:themeFillShade="BF"/>
          </w:tcPr>
          <w:p w14:paraId="00205120" w14:textId="77777777" w:rsidR="00733800" w:rsidRPr="00D90231" w:rsidRDefault="00733800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函数</w:t>
            </w:r>
          </w:p>
        </w:tc>
      </w:tr>
      <w:tr w:rsidR="00733800" w:rsidRPr="00AA2803" w14:paraId="06B05503" w14:textId="77777777" w:rsidTr="00C41D1B">
        <w:tc>
          <w:tcPr>
            <w:tcW w:w="1809" w:type="dxa"/>
            <w:vMerge/>
            <w:shd w:val="clear" w:color="auto" w:fill="C0C0C0"/>
          </w:tcPr>
          <w:p w14:paraId="6C97FCF2" w14:textId="77777777" w:rsidR="00733800" w:rsidRPr="00AA2803" w:rsidRDefault="00733800" w:rsidP="00C41D1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1DCFBDFC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FUND_CHARGE_CASH</w:t>
            </w:r>
          </w:p>
        </w:tc>
        <w:tc>
          <w:tcPr>
            <w:tcW w:w="1560" w:type="dxa"/>
            <w:shd w:val="clear" w:color="auto" w:fill="auto"/>
          </w:tcPr>
          <w:p w14:paraId="45B83FF1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FUND_NO</w:t>
            </w:r>
          </w:p>
        </w:tc>
        <w:tc>
          <w:tcPr>
            <w:tcW w:w="3543" w:type="dxa"/>
            <w:gridSpan w:val="2"/>
            <w:shd w:val="clear" w:color="auto" w:fill="auto"/>
          </w:tcPr>
          <w:p w14:paraId="4879E0C2" w14:textId="77777777" w:rsidR="00733800" w:rsidRPr="008F07A1" w:rsidRDefault="00733800" w:rsidP="00C41D1B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F_GET_FUND_CHARGE_CASH_SEQ</w:t>
            </w:r>
          </w:p>
        </w:tc>
      </w:tr>
      <w:tr w:rsidR="00733800" w:rsidRPr="00AA2803" w14:paraId="45026924" w14:textId="77777777" w:rsidTr="00C41D1B">
        <w:tc>
          <w:tcPr>
            <w:tcW w:w="1809" w:type="dxa"/>
            <w:vMerge/>
            <w:shd w:val="clear" w:color="auto" w:fill="C0C0C0"/>
          </w:tcPr>
          <w:p w14:paraId="35BA0219" w14:textId="77777777" w:rsidR="00733800" w:rsidRPr="00AA2803" w:rsidRDefault="00733800" w:rsidP="00C41D1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3BEF40CA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FUND_CHARGE_CENTER</w:t>
            </w:r>
          </w:p>
        </w:tc>
        <w:tc>
          <w:tcPr>
            <w:tcW w:w="1560" w:type="dxa"/>
            <w:shd w:val="clear" w:color="auto" w:fill="auto"/>
          </w:tcPr>
          <w:p w14:paraId="649558B3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FUND_NO</w:t>
            </w:r>
          </w:p>
        </w:tc>
        <w:tc>
          <w:tcPr>
            <w:tcW w:w="3543" w:type="dxa"/>
            <w:gridSpan w:val="2"/>
            <w:shd w:val="clear" w:color="auto" w:fill="auto"/>
          </w:tcPr>
          <w:p w14:paraId="5078CAA1" w14:textId="77777777" w:rsidR="00733800" w:rsidRPr="008F07A1" w:rsidRDefault="00733800" w:rsidP="00C41D1B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F_GET_FUND_CHARGE_CENTER_SEQ</w:t>
            </w:r>
          </w:p>
        </w:tc>
      </w:tr>
      <w:tr w:rsidR="00733800" w:rsidRPr="00AA2803" w14:paraId="6DC2AFA4" w14:textId="77777777" w:rsidTr="00C41D1B">
        <w:tc>
          <w:tcPr>
            <w:tcW w:w="1809" w:type="dxa"/>
            <w:vMerge/>
            <w:shd w:val="clear" w:color="auto" w:fill="C0C0C0"/>
          </w:tcPr>
          <w:p w14:paraId="08885E14" w14:textId="77777777" w:rsidR="00733800" w:rsidRPr="00AA2803" w:rsidRDefault="00733800" w:rsidP="00C41D1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728DCA21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 w:hint="eastAsia"/>
              </w:rPr>
              <w:t xml:space="preserve">FUND_TUNING </w:t>
            </w:r>
          </w:p>
        </w:tc>
        <w:tc>
          <w:tcPr>
            <w:tcW w:w="1560" w:type="dxa"/>
            <w:shd w:val="clear" w:color="auto" w:fill="auto"/>
          </w:tcPr>
          <w:p w14:paraId="44903BEA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FUND_NO</w:t>
            </w:r>
          </w:p>
        </w:tc>
        <w:tc>
          <w:tcPr>
            <w:tcW w:w="3543" w:type="dxa"/>
            <w:gridSpan w:val="2"/>
            <w:shd w:val="clear" w:color="auto" w:fill="auto"/>
          </w:tcPr>
          <w:p w14:paraId="6C575772" w14:textId="77777777" w:rsidR="00733800" w:rsidRPr="008F07A1" w:rsidRDefault="00733800" w:rsidP="00C41D1B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F_GET_FUND_TUNING_SEQ</w:t>
            </w:r>
          </w:p>
        </w:tc>
      </w:tr>
      <w:tr w:rsidR="00733800" w:rsidRPr="00AA2803" w14:paraId="010E2F71" w14:textId="77777777" w:rsidTr="00C41D1B">
        <w:tc>
          <w:tcPr>
            <w:tcW w:w="1809" w:type="dxa"/>
            <w:vMerge/>
            <w:shd w:val="clear" w:color="auto" w:fill="C0C0C0"/>
          </w:tcPr>
          <w:p w14:paraId="60D910E6" w14:textId="77777777" w:rsidR="00733800" w:rsidRPr="00AA2803" w:rsidRDefault="00733800" w:rsidP="00C41D1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026A3E2C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 w:hint="eastAsia"/>
              </w:rPr>
              <w:t xml:space="preserve">FUND_WITHDRAW </w:t>
            </w:r>
          </w:p>
        </w:tc>
        <w:tc>
          <w:tcPr>
            <w:tcW w:w="1560" w:type="dxa"/>
            <w:shd w:val="clear" w:color="auto" w:fill="auto"/>
          </w:tcPr>
          <w:p w14:paraId="40DFBFB4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FUND_NO</w:t>
            </w:r>
          </w:p>
        </w:tc>
        <w:tc>
          <w:tcPr>
            <w:tcW w:w="3543" w:type="dxa"/>
            <w:gridSpan w:val="2"/>
            <w:shd w:val="clear" w:color="auto" w:fill="auto"/>
          </w:tcPr>
          <w:p w14:paraId="62CA2C31" w14:textId="77777777" w:rsidR="00733800" w:rsidRPr="008F07A1" w:rsidRDefault="00733800" w:rsidP="00C41D1B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F_GET_FUND_WITHDRAW_SEQ</w:t>
            </w:r>
          </w:p>
        </w:tc>
      </w:tr>
      <w:tr w:rsidR="00733800" w:rsidRPr="00AA2803" w14:paraId="5345F9DE" w14:textId="77777777" w:rsidTr="00C41D1B">
        <w:tc>
          <w:tcPr>
            <w:tcW w:w="1809" w:type="dxa"/>
            <w:vMerge/>
            <w:shd w:val="clear" w:color="auto" w:fill="C0C0C0"/>
          </w:tcPr>
          <w:p w14:paraId="183EBB26" w14:textId="77777777" w:rsidR="00733800" w:rsidRPr="00AA2803" w:rsidRDefault="00733800" w:rsidP="00C41D1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399E6404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 w:hint="eastAsia"/>
              </w:rPr>
              <w:t xml:space="preserve">FLOW_GUI_PAY(GUI </w:t>
            </w:r>
          </w:p>
        </w:tc>
        <w:tc>
          <w:tcPr>
            <w:tcW w:w="1560" w:type="dxa"/>
            <w:shd w:val="clear" w:color="auto" w:fill="auto"/>
          </w:tcPr>
          <w:p w14:paraId="0C6FD02D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GUI_PAY_NO</w:t>
            </w:r>
          </w:p>
        </w:tc>
        <w:tc>
          <w:tcPr>
            <w:tcW w:w="3543" w:type="dxa"/>
            <w:gridSpan w:val="2"/>
            <w:shd w:val="clear" w:color="auto" w:fill="auto"/>
          </w:tcPr>
          <w:p w14:paraId="3891FA8E" w14:textId="77777777" w:rsidR="00733800" w:rsidRPr="008F07A1" w:rsidRDefault="00733800" w:rsidP="00C41D1B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F_GET_FLOW_GUI_PAY_SEQ</w:t>
            </w:r>
          </w:p>
        </w:tc>
      </w:tr>
      <w:tr w:rsidR="00733800" w:rsidRPr="00AA2803" w14:paraId="4752D6F2" w14:textId="77777777" w:rsidTr="00C41D1B">
        <w:tc>
          <w:tcPr>
            <w:tcW w:w="1809" w:type="dxa"/>
            <w:vMerge/>
            <w:shd w:val="clear" w:color="auto" w:fill="C0C0C0"/>
          </w:tcPr>
          <w:p w14:paraId="3E8FA326" w14:textId="77777777" w:rsidR="00733800" w:rsidRPr="00AA2803" w:rsidRDefault="00733800" w:rsidP="00C41D1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2772B90E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FUND_MM_CASH_REPAY</w:t>
            </w:r>
          </w:p>
        </w:tc>
        <w:tc>
          <w:tcPr>
            <w:tcW w:w="1560" w:type="dxa"/>
            <w:shd w:val="clear" w:color="auto" w:fill="auto"/>
          </w:tcPr>
          <w:p w14:paraId="7732162A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MCR_NO</w:t>
            </w:r>
          </w:p>
        </w:tc>
        <w:tc>
          <w:tcPr>
            <w:tcW w:w="3543" w:type="dxa"/>
            <w:gridSpan w:val="2"/>
            <w:shd w:val="clear" w:color="auto" w:fill="auto"/>
          </w:tcPr>
          <w:p w14:paraId="57893F6B" w14:textId="77777777" w:rsidR="00733800" w:rsidRPr="008F07A1" w:rsidRDefault="00733800" w:rsidP="00C41D1B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F_GET_FUND_MM_CASH_REPAY_SEQ</w:t>
            </w:r>
          </w:p>
        </w:tc>
      </w:tr>
      <w:tr w:rsidR="00733800" w:rsidRPr="00AA2803" w14:paraId="51C2C2FA" w14:textId="77777777" w:rsidTr="00C41D1B">
        <w:tc>
          <w:tcPr>
            <w:tcW w:w="1809" w:type="dxa"/>
            <w:vMerge/>
            <w:shd w:val="clear" w:color="auto" w:fill="C0C0C0"/>
          </w:tcPr>
          <w:p w14:paraId="500CCB0B" w14:textId="77777777" w:rsidR="00733800" w:rsidRPr="00AA2803" w:rsidRDefault="00733800" w:rsidP="00C41D1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15D649A1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INF_AGENCY_DELETE</w:t>
            </w:r>
          </w:p>
        </w:tc>
        <w:tc>
          <w:tcPr>
            <w:tcW w:w="1560" w:type="dxa"/>
            <w:shd w:val="clear" w:color="auto" w:fill="auto"/>
          </w:tcPr>
          <w:p w14:paraId="58D356CA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DELETE_NO</w:t>
            </w:r>
          </w:p>
        </w:tc>
        <w:tc>
          <w:tcPr>
            <w:tcW w:w="3543" w:type="dxa"/>
            <w:gridSpan w:val="2"/>
            <w:shd w:val="clear" w:color="auto" w:fill="auto"/>
          </w:tcPr>
          <w:p w14:paraId="3EB57127" w14:textId="77777777" w:rsidR="00733800" w:rsidRPr="008F07A1" w:rsidRDefault="00733800" w:rsidP="00C41D1B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F_GET_INF_AGENCY_DELETE_SEQ</w:t>
            </w:r>
          </w:p>
        </w:tc>
      </w:tr>
    </w:tbl>
    <w:p w14:paraId="37BEDA8C" w14:textId="77777777" w:rsidR="004F5520" w:rsidRDefault="004F5520" w:rsidP="00315A4D"/>
    <w:p w14:paraId="2FD2EBA7" w14:textId="77777777" w:rsidR="00C41D1B" w:rsidRPr="00AA2803" w:rsidRDefault="00C41D1B" w:rsidP="00733800">
      <w:pPr>
        <w:pStyle w:val="3"/>
      </w:pPr>
      <w:bookmarkStart w:id="146" w:name="_Toc435450903"/>
      <w:r w:rsidRPr="004F5520">
        <w:rPr>
          <w:rFonts w:hint="eastAsia"/>
        </w:rPr>
        <w:t>用于</w:t>
      </w:r>
      <w:r w:rsidR="00733800" w:rsidRPr="00733800">
        <w:rPr>
          <w:rFonts w:hint="eastAsia"/>
        </w:rPr>
        <w:t>批次信息导入序号</w:t>
      </w:r>
      <w:r w:rsidRPr="00AA2803">
        <w:rPr>
          <w:rFonts w:hint="eastAsia"/>
        </w:rPr>
        <w:t>（</w:t>
      </w:r>
      <w:r w:rsidR="00733800" w:rsidRPr="00733800">
        <w:t>seq_batch_imp</w:t>
      </w:r>
      <w:r w:rsidRPr="00AA2803">
        <w:t>）</w:t>
      </w:r>
      <w:bookmarkEnd w:id="146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835"/>
        <w:gridCol w:w="1701"/>
        <w:gridCol w:w="1418"/>
        <w:gridCol w:w="1984"/>
      </w:tblGrid>
      <w:tr w:rsidR="00C41D1B" w:rsidRPr="00AA2803" w14:paraId="051A4380" w14:textId="77777777" w:rsidTr="00C41D1B">
        <w:tc>
          <w:tcPr>
            <w:tcW w:w="1809" w:type="dxa"/>
            <w:shd w:val="clear" w:color="auto" w:fill="C0C0C0"/>
          </w:tcPr>
          <w:p w14:paraId="49A72163" w14:textId="77777777" w:rsidR="00C41D1B" w:rsidRPr="00AA2803" w:rsidRDefault="00C41D1B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BB8A3E4" w14:textId="77777777" w:rsidR="00C41D1B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733800">
              <w:rPr>
                <w:rFonts w:ascii="新宋体" w:eastAsia="新宋体" w:hAnsi="新宋体" w:hint="eastAsia"/>
                <w:b/>
                <w:szCs w:val="22"/>
              </w:rPr>
              <w:t>用于批次信息导入序号</w:t>
            </w:r>
          </w:p>
        </w:tc>
        <w:tc>
          <w:tcPr>
            <w:tcW w:w="1418" w:type="dxa"/>
            <w:shd w:val="clear" w:color="auto" w:fill="C0C0C0"/>
          </w:tcPr>
          <w:p w14:paraId="65741BE5" w14:textId="77777777" w:rsidR="00C41D1B" w:rsidRPr="00AA2803" w:rsidRDefault="00C41D1B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定义</w:t>
            </w:r>
          </w:p>
        </w:tc>
        <w:tc>
          <w:tcPr>
            <w:tcW w:w="1984" w:type="dxa"/>
            <w:shd w:val="clear" w:color="auto" w:fill="auto"/>
          </w:tcPr>
          <w:p w14:paraId="325F17A1" w14:textId="77777777" w:rsidR="00C41D1B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733800">
              <w:rPr>
                <w:rFonts w:ascii="新宋体" w:eastAsia="新宋体" w:hAnsi="新宋体"/>
                <w:b/>
                <w:szCs w:val="22"/>
              </w:rPr>
              <w:t>SEQ_BATCH_IMP</w:t>
            </w:r>
          </w:p>
        </w:tc>
      </w:tr>
      <w:tr w:rsidR="00C41D1B" w:rsidRPr="00AA2803" w14:paraId="716C7009" w14:textId="77777777" w:rsidTr="00C41D1B">
        <w:tc>
          <w:tcPr>
            <w:tcW w:w="1809" w:type="dxa"/>
            <w:shd w:val="clear" w:color="auto" w:fill="C0C0C0"/>
          </w:tcPr>
          <w:p w14:paraId="5B9C27F7" w14:textId="77777777" w:rsidR="00C41D1B" w:rsidRPr="00AA2803" w:rsidRDefault="00C41D1B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lastRenderedPageBreak/>
              <w:t>ORDER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0B61DDA" w14:textId="77777777" w:rsidR="00C41D1B" w:rsidRPr="00AA2803" w:rsidRDefault="00C41D1B" w:rsidP="00D273A3">
            <w:pPr>
              <w:spacing w:before="60" w:after="6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418" w:type="dxa"/>
            <w:shd w:val="clear" w:color="auto" w:fill="C0C0C0"/>
          </w:tcPr>
          <w:p w14:paraId="35A3F5FC" w14:textId="77777777" w:rsidR="00C41D1B" w:rsidRPr="00AA2803" w:rsidRDefault="00C41D1B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CACHE</w:t>
            </w:r>
          </w:p>
        </w:tc>
        <w:tc>
          <w:tcPr>
            <w:tcW w:w="1984" w:type="dxa"/>
            <w:shd w:val="clear" w:color="auto" w:fill="auto"/>
          </w:tcPr>
          <w:p w14:paraId="6E208A74" w14:textId="77777777" w:rsidR="00C41D1B" w:rsidRPr="00AA2803" w:rsidRDefault="00C41D1B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DEFAULT</w:t>
            </w:r>
          </w:p>
        </w:tc>
      </w:tr>
      <w:tr w:rsidR="00733800" w:rsidRPr="00AA2803" w14:paraId="3ADE9708" w14:textId="77777777" w:rsidTr="00C41D1B">
        <w:tc>
          <w:tcPr>
            <w:tcW w:w="1809" w:type="dxa"/>
            <w:vMerge w:val="restart"/>
            <w:shd w:val="clear" w:color="auto" w:fill="C0C0C0"/>
          </w:tcPr>
          <w:p w14:paraId="6812F8B0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使用情况</w:t>
            </w:r>
          </w:p>
        </w:tc>
        <w:tc>
          <w:tcPr>
            <w:tcW w:w="2835" w:type="dxa"/>
            <w:shd w:val="clear" w:color="auto" w:fill="C4BC96" w:themeFill="background2" w:themeFillShade="BF"/>
          </w:tcPr>
          <w:p w14:paraId="3ADB55AC" w14:textId="77777777" w:rsidR="00733800" w:rsidRPr="00D90231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表名</w:t>
            </w:r>
          </w:p>
        </w:tc>
        <w:tc>
          <w:tcPr>
            <w:tcW w:w="1701" w:type="dxa"/>
            <w:shd w:val="clear" w:color="auto" w:fill="C4BC96" w:themeFill="background2" w:themeFillShade="BF"/>
          </w:tcPr>
          <w:p w14:paraId="0B728A3E" w14:textId="77777777" w:rsidR="00733800" w:rsidRPr="00D90231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列名</w:t>
            </w:r>
          </w:p>
        </w:tc>
        <w:tc>
          <w:tcPr>
            <w:tcW w:w="3402" w:type="dxa"/>
            <w:gridSpan w:val="2"/>
            <w:shd w:val="clear" w:color="auto" w:fill="C4BC96" w:themeFill="background2" w:themeFillShade="BF"/>
          </w:tcPr>
          <w:p w14:paraId="442E2F6F" w14:textId="77777777" w:rsidR="00733800" w:rsidRPr="00D90231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函数</w:t>
            </w:r>
          </w:p>
        </w:tc>
      </w:tr>
      <w:tr w:rsidR="00733800" w:rsidRPr="00AA2803" w14:paraId="7906C810" w14:textId="77777777" w:rsidTr="00C41D1B">
        <w:tc>
          <w:tcPr>
            <w:tcW w:w="1809" w:type="dxa"/>
            <w:vMerge/>
            <w:shd w:val="clear" w:color="auto" w:fill="C0C0C0"/>
          </w:tcPr>
          <w:p w14:paraId="0854E25B" w14:textId="77777777" w:rsidR="00733800" w:rsidRPr="00AA2803" w:rsidRDefault="00733800" w:rsidP="0073380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3B7C655F" w14:textId="090E5B2C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 w:hint="eastAsia"/>
              </w:rPr>
              <w:t>GAME_BATCH_IMPORT</w:t>
            </w:r>
          </w:p>
        </w:tc>
        <w:tc>
          <w:tcPr>
            <w:tcW w:w="1701" w:type="dxa"/>
            <w:shd w:val="clear" w:color="auto" w:fill="auto"/>
          </w:tcPr>
          <w:p w14:paraId="2E49BCB6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IMPORT_NO</w:t>
            </w:r>
          </w:p>
        </w:tc>
        <w:tc>
          <w:tcPr>
            <w:tcW w:w="3402" w:type="dxa"/>
            <w:gridSpan w:val="2"/>
            <w:vMerge w:val="restart"/>
            <w:shd w:val="clear" w:color="auto" w:fill="auto"/>
          </w:tcPr>
          <w:p w14:paraId="5DD96BBB" w14:textId="77777777" w:rsidR="00733800" w:rsidRPr="008F07A1" w:rsidRDefault="00733800" w:rsidP="00733800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F_GET_BATCH_IMPORT_SEQ</w:t>
            </w:r>
          </w:p>
        </w:tc>
      </w:tr>
      <w:tr w:rsidR="00733800" w:rsidRPr="00AA2803" w14:paraId="656EC2DA" w14:textId="77777777" w:rsidTr="00C41D1B">
        <w:tc>
          <w:tcPr>
            <w:tcW w:w="1809" w:type="dxa"/>
            <w:vMerge/>
            <w:shd w:val="clear" w:color="auto" w:fill="C0C0C0"/>
          </w:tcPr>
          <w:p w14:paraId="1435F391" w14:textId="77777777" w:rsidR="00733800" w:rsidRPr="00AA2803" w:rsidRDefault="00733800" w:rsidP="0073380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74CDCEED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GAME_BATCH_IMPORT_DETAIL</w:t>
            </w:r>
          </w:p>
        </w:tc>
        <w:tc>
          <w:tcPr>
            <w:tcW w:w="1701" w:type="dxa"/>
            <w:shd w:val="clear" w:color="auto" w:fill="auto"/>
          </w:tcPr>
          <w:p w14:paraId="16883E5B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IMPORT_NO</w:t>
            </w:r>
          </w:p>
        </w:tc>
        <w:tc>
          <w:tcPr>
            <w:tcW w:w="3402" w:type="dxa"/>
            <w:gridSpan w:val="2"/>
            <w:vMerge/>
            <w:shd w:val="clear" w:color="auto" w:fill="auto"/>
          </w:tcPr>
          <w:p w14:paraId="03CCDE09" w14:textId="77777777" w:rsidR="00733800" w:rsidRPr="004F5520" w:rsidRDefault="00733800" w:rsidP="00733800">
            <w:pPr>
              <w:spacing w:before="60" w:after="60"/>
              <w:jc w:val="left"/>
            </w:pPr>
          </w:p>
        </w:tc>
      </w:tr>
      <w:tr w:rsidR="00733800" w:rsidRPr="00AA2803" w14:paraId="5ACFE4B6" w14:textId="77777777" w:rsidTr="00C41D1B">
        <w:tc>
          <w:tcPr>
            <w:tcW w:w="1809" w:type="dxa"/>
            <w:vMerge/>
            <w:shd w:val="clear" w:color="auto" w:fill="C0C0C0"/>
          </w:tcPr>
          <w:p w14:paraId="65361F40" w14:textId="77777777" w:rsidR="00733800" w:rsidRPr="00AA2803" w:rsidRDefault="00733800" w:rsidP="0073380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6859D654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GAME_BATCH_IMPORT_REWARD</w:t>
            </w:r>
          </w:p>
        </w:tc>
        <w:tc>
          <w:tcPr>
            <w:tcW w:w="1701" w:type="dxa"/>
            <w:shd w:val="clear" w:color="auto" w:fill="auto"/>
          </w:tcPr>
          <w:p w14:paraId="59804CED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IMPORT_NO</w:t>
            </w:r>
          </w:p>
        </w:tc>
        <w:tc>
          <w:tcPr>
            <w:tcW w:w="3402" w:type="dxa"/>
            <w:gridSpan w:val="2"/>
            <w:vMerge/>
            <w:shd w:val="clear" w:color="auto" w:fill="auto"/>
          </w:tcPr>
          <w:p w14:paraId="2A13F5F8" w14:textId="77777777" w:rsidR="00733800" w:rsidRPr="004F5520" w:rsidRDefault="00733800" w:rsidP="00733800">
            <w:pPr>
              <w:spacing w:before="60" w:after="60"/>
              <w:jc w:val="left"/>
            </w:pPr>
          </w:p>
        </w:tc>
      </w:tr>
      <w:tr w:rsidR="00733800" w:rsidRPr="00AA2803" w14:paraId="0F841264" w14:textId="77777777" w:rsidTr="00C41D1B">
        <w:tc>
          <w:tcPr>
            <w:tcW w:w="1809" w:type="dxa"/>
            <w:vMerge/>
            <w:shd w:val="clear" w:color="auto" w:fill="C0C0C0"/>
          </w:tcPr>
          <w:p w14:paraId="74860E1A" w14:textId="77777777" w:rsidR="00733800" w:rsidRPr="00AA2803" w:rsidRDefault="00733800" w:rsidP="0073380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55D8028A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GAME_BATCH_REWARD_DETAIL</w:t>
            </w:r>
          </w:p>
        </w:tc>
        <w:tc>
          <w:tcPr>
            <w:tcW w:w="1701" w:type="dxa"/>
            <w:shd w:val="clear" w:color="auto" w:fill="auto"/>
          </w:tcPr>
          <w:p w14:paraId="5AE65527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IMPORT_NO</w:t>
            </w:r>
          </w:p>
        </w:tc>
        <w:tc>
          <w:tcPr>
            <w:tcW w:w="3402" w:type="dxa"/>
            <w:gridSpan w:val="2"/>
            <w:vMerge/>
            <w:shd w:val="clear" w:color="auto" w:fill="auto"/>
          </w:tcPr>
          <w:p w14:paraId="515D9E05" w14:textId="77777777" w:rsidR="00733800" w:rsidRPr="004F5520" w:rsidRDefault="00733800" w:rsidP="00733800">
            <w:pPr>
              <w:spacing w:before="60" w:after="60"/>
              <w:jc w:val="left"/>
            </w:pPr>
          </w:p>
        </w:tc>
      </w:tr>
    </w:tbl>
    <w:p w14:paraId="58C2415F" w14:textId="77777777" w:rsidR="00C41D1B" w:rsidRDefault="00C41D1B" w:rsidP="00C41D1B"/>
    <w:p w14:paraId="2F52B872" w14:textId="77777777" w:rsidR="00733800" w:rsidRDefault="00733800" w:rsidP="00733800"/>
    <w:p w14:paraId="137ACC93" w14:textId="77777777" w:rsidR="00733800" w:rsidRPr="00AA2803" w:rsidRDefault="00733800" w:rsidP="00733800">
      <w:pPr>
        <w:pStyle w:val="3"/>
      </w:pPr>
      <w:bookmarkStart w:id="147" w:name="_Toc435450904"/>
      <w:r w:rsidRPr="00733800">
        <w:rPr>
          <w:rFonts w:hint="eastAsia"/>
        </w:rPr>
        <w:t>用于物品序号</w:t>
      </w:r>
      <w:r w:rsidRPr="00AA2803">
        <w:rPr>
          <w:rFonts w:hint="eastAsia"/>
        </w:rPr>
        <w:t>（</w:t>
      </w:r>
      <w:r w:rsidRPr="00733800">
        <w:t>seq_item_code</w:t>
      </w:r>
      <w:r w:rsidRPr="00AA2803">
        <w:t>）</w:t>
      </w:r>
      <w:bookmarkEnd w:id="147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835"/>
        <w:gridCol w:w="1701"/>
        <w:gridCol w:w="1418"/>
        <w:gridCol w:w="1984"/>
      </w:tblGrid>
      <w:tr w:rsidR="00733800" w:rsidRPr="00AA2803" w14:paraId="13E4B68A" w14:textId="77777777" w:rsidTr="00D273A3">
        <w:tc>
          <w:tcPr>
            <w:tcW w:w="1809" w:type="dxa"/>
            <w:shd w:val="clear" w:color="auto" w:fill="C0C0C0"/>
          </w:tcPr>
          <w:p w14:paraId="6906F11A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A5C5A25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733800">
              <w:rPr>
                <w:rFonts w:ascii="新宋体" w:eastAsia="新宋体" w:hAnsi="新宋体" w:hint="eastAsia"/>
                <w:b/>
                <w:szCs w:val="22"/>
              </w:rPr>
              <w:t>用于物品序号</w:t>
            </w:r>
          </w:p>
        </w:tc>
        <w:tc>
          <w:tcPr>
            <w:tcW w:w="1418" w:type="dxa"/>
            <w:shd w:val="clear" w:color="auto" w:fill="C0C0C0"/>
          </w:tcPr>
          <w:p w14:paraId="53FB2644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定义</w:t>
            </w:r>
          </w:p>
        </w:tc>
        <w:tc>
          <w:tcPr>
            <w:tcW w:w="1984" w:type="dxa"/>
            <w:shd w:val="clear" w:color="auto" w:fill="auto"/>
          </w:tcPr>
          <w:p w14:paraId="64F7DCF6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733800">
              <w:rPr>
                <w:rFonts w:ascii="新宋体" w:eastAsia="新宋体" w:hAnsi="新宋体"/>
                <w:b/>
                <w:szCs w:val="22"/>
              </w:rPr>
              <w:t>SEQ_ITEM_CODE</w:t>
            </w:r>
          </w:p>
        </w:tc>
      </w:tr>
      <w:tr w:rsidR="00733800" w:rsidRPr="00AA2803" w14:paraId="09F766F0" w14:textId="77777777" w:rsidTr="00D273A3">
        <w:tc>
          <w:tcPr>
            <w:tcW w:w="1809" w:type="dxa"/>
            <w:shd w:val="clear" w:color="auto" w:fill="C0C0C0"/>
          </w:tcPr>
          <w:p w14:paraId="483B988F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t>ORDER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31588A48" w14:textId="77777777" w:rsidR="00733800" w:rsidRPr="00AA2803" w:rsidRDefault="00733800" w:rsidP="00D273A3">
            <w:pPr>
              <w:spacing w:before="60" w:after="6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418" w:type="dxa"/>
            <w:shd w:val="clear" w:color="auto" w:fill="C0C0C0"/>
          </w:tcPr>
          <w:p w14:paraId="2CBDA7F3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CACHE</w:t>
            </w:r>
          </w:p>
        </w:tc>
        <w:tc>
          <w:tcPr>
            <w:tcW w:w="1984" w:type="dxa"/>
            <w:shd w:val="clear" w:color="auto" w:fill="auto"/>
          </w:tcPr>
          <w:p w14:paraId="02E0ED2C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DEFAULT</w:t>
            </w:r>
          </w:p>
        </w:tc>
      </w:tr>
      <w:tr w:rsidR="00733800" w:rsidRPr="00AA2803" w14:paraId="4193E491" w14:textId="77777777" w:rsidTr="00D273A3">
        <w:tc>
          <w:tcPr>
            <w:tcW w:w="1809" w:type="dxa"/>
            <w:vMerge w:val="restart"/>
            <w:shd w:val="clear" w:color="auto" w:fill="C0C0C0"/>
          </w:tcPr>
          <w:p w14:paraId="7334B045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使用情况</w:t>
            </w:r>
          </w:p>
        </w:tc>
        <w:tc>
          <w:tcPr>
            <w:tcW w:w="2835" w:type="dxa"/>
            <w:shd w:val="clear" w:color="auto" w:fill="C4BC96" w:themeFill="background2" w:themeFillShade="BF"/>
          </w:tcPr>
          <w:p w14:paraId="475B48E8" w14:textId="77777777" w:rsidR="00733800" w:rsidRPr="00D90231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表名</w:t>
            </w:r>
          </w:p>
        </w:tc>
        <w:tc>
          <w:tcPr>
            <w:tcW w:w="1701" w:type="dxa"/>
            <w:shd w:val="clear" w:color="auto" w:fill="C4BC96" w:themeFill="background2" w:themeFillShade="BF"/>
          </w:tcPr>
          <w:p w14:paraId="1408D4F6" w14:textId="77777777" w:rsidR="00733800" w:rsidRPr="00D90231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列名</w:t>
            </w:r>
          </w:p>
        </w:tc>
        <w:tc>
          <w:tcPr>
            <w:tcW w:w="3402" w:type="dxa"/>
            <w:gridSpan w:val="2"/>
            <w:shd w:val="clear" w:color="auto" w:fill="C4BC96" w:themeFill="background2" w:themeFillShade="BF"/>
          </w:tcPr>
          <w:p w14:paraId="31DE8B54" w14:textId="77777777" w:rsidR="00733800" w:rsidRPr="00D90231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函数</w:t>
            </w:r>
          </w:p>
        </w:tc>
      </w:tr>
      <w:tr w:rsidR="00733800" w:rsidRPr="00AA2803" w14:paraId="486BBDB9" w14:textId="77777777" w:rsidTr="00D273A3">
        <w:tc>
          <w:tcPr>
            <w:tcW w:w="1809" w:type="dxa"/>
            <w:vMerge/>
            <w:shd w:val="clear" w:color="auto" w:fill="C0C0C0"/>
          </w:tcPr>
          <w:p w14:paraId="61B45A5A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5EFB1A11" w14:textId="77777777" w:rsidR="00733800" w:rsidRPr="008F07A1" w:rsidRDefault="00481918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ITEM_ITEMS</w:t>
            </w:r>
          </w:p>
        </w:tc>
        <w:tc>
          <w:tcPr>
            <w:tcW w:w="1701" w:type="dxa"/>
            <w:shd w:val="clear" w:color="auto" w:fill="auto"/>
          </w:tcPr>
          <w:p w14:paraId="6223E32D" w14:textId="77777777" w:rsidR="00733800" w:rsidRPr="008F07A1" w:rsidRDefault="00481918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ITEM_CODE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5CF2FDC" w14:textId="77777777" w:rsidR="00733800" w:rsidRPr="008F07A1" w:rsidRDefault="00481918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F_GET_ITEM_CODE_SEQ</w:t>
            </w:r>
          </w:p>
        </w:tc>
      </w:tr>
    </w:tbl>
    <w:p w14:paraId="685A41E3" w14:textId="77777777" w:rsidR="00733800" w:rsidRDefault="00733800" w:rsidP="00733800"/>
    <w:p w14:paraId="699E9FF1" w14:textId="719E0732" w:rsidR="00733800" w:rsidRPr="00AA2803" w:rsidRDefault="00481918" w:rsidP="00481918">
      <w:pPr>
        <w:pStyle w:val="3"/>
      </w:pPr>
      <w:bookmarkStart w:id="148" w:name="_Toc435450905"/>
      <w:r w:rsidRPr="00481918">
        <w:rPr>
          <w:rFonts w:hint="eastAsia"/>
        </w:rPr>
        <w:t>用</w:t>
      </w:r>
      <w:r>
        <w:rPr>
          <w:rFonts w:hint="eastAsia"/>
        </w:rPr>
        <w:t>于</w:t>
      </w:r>
      <w:r w:rsidRPr="00481918">
        <w:rPr>
          <w:rFonts w:hint="eastAsia"/>
        </w:rPr>
        <w:t>物品</w:t>
      </w:r>
      <w:r w:rsidR="00397947">
        <w:rPr>
          <w:rFonts w:hint="eastAsia"/>
        </w:rPr>
        <w:t>类的交易</w:t>
      </w:r>
      <w:r w:rsidRPr="00481918">
        <w:rPr>
          <w:rFonts w:hint="eastAsia"/>
        </w:rPr>
        <w:t>序号</w:t>
      </w:r>
      <w:r w:rsidR="00733800" w:rsidRPr="00AA2803">
        <w:rPr>
          <w:rFonts w:hint="eastAsia"/>
        </w:rPr>
        <w:t>（</w:t>
      </w:r>
      <w:r w:rsidRPr="00481918">
        <w:t>seq_item_no</w:t>
      </w:r>
      <w:r w:rsidR="00733800" w:rsidRPr="00AA2803">
        <w:t>）</w:t>
      </w:r>
      <w:bookmarkEnd w:id="148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835"/>
        <w:gridCol w:w="1560"/>
        <w:gridCol w:w="1275"/>
        <w:gridCol w:w="2268"/>
      </w:tblGrid>
      <w:tr w:rsidR="00733800" w:rsidRPr="00AA2803" w14:paraId="6FFE1155" w14:textId="77777777" w:rsidTr="00481918">
        <w:tc>
          <w:tcPr>
            <w:tcW w:w="1809" w:type="dxa"/>
            <w:shd w:val="clear" w:color="auto" w:fill="C0C0C0"/>
          </w:tcPr>
          <w:p w14:paraId="056AD1C5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395" w:type="dxa"/>
            <w:gridSpan w:val="2"/>
            <w:shd w:val="clear" w:color="auto" w:fill="auto"/>
          </w:tcPr>
          <w:p w14:paraId="6DFE37A6" w14:textId="1A3A74EB" w:rsidR="00733800" w:rsidRPr="00AA2803" w:rsidRDefault="00481918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481918">
              <w:rPr>
                <w:rFonts w:ascii="新宋体" w:eastAsia="新宋体" w:hAnsi="新宋体" w:hint="eastAsia"/>
                <w:b/>
                <w:szCs w:val="22"/>
              </w:rPr>
              <w:t>适用</w:t>
            </w:r>
            <w:r>
              <w:rPr>
                <w:rFonts w:ascii="新宋体" w:eastAsia="新宋体" w:hAnsi="新宋体" w:hint="eastAsia"/>
                <w:b/>
                <w:szCs w:val="22"/>
              </w:rPr>
              <w:t>于</w:t>
            </w:r>
            <w:r w:rsidRPr="00481918">
              <w:rPr>
                <w:rFonts w:ascii="新宋体" w:eastAsia="新宋体" w:hAnsi="新宋体" w:hint="eastAsia"/>
                <w:b/>
                <w:szCs w:val="22"/>
              </w:rPr>
              <w:t>物品</w:t>
            </w:r>
            <w:r w:rsidR="00397947">
              <w:rPr>
                <w:rFonts w:ascii="新宋体" w:eastAsia="新宋体" w:hAnsi="新宋体" w:hint="eastAsia"/>
                <w:b/>
                <w:szCs w:val="22"/>
              </w:rPr>
              <w:t>类的交易</w:t>
            </w:r>
            <w:r w:rsidRPr="00481918">
              <w:rPr>
                <w:rFonts w:ascii="新宋体" w:eastAsia="新宋体" w:hAnsi="新宋体" w:hint="eastAsia"/>
                <w:b/>
                <w:szCs w:val="22"/>
              </w:rPr>
              <w:t>序号</w:t>
            </w:r>
          </w:p>
        </w:tc>
        <w:tc>
          <w:tcPr>
            <w:tcW w:w="1275" w:type="dxa"/>
            <w:shd w:val="clear" w:color="auto" w:fill="C0C0C0"/>
          </w:tcPr>
          <w:p w14:paraId="4CA9C747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定义</w:t>
            </w:r>
          </w:p>
        </w:tc>
        <w:tc>
          <w:tcPr>
            <w:tcW w:w="2268" w:type="dxa"/>
            <w:shd w:val="clear" w:color="auto" w:fill="auto"/>
          </w:tcPr>
          <w:p w14:paraId="284EBEE5" w14:textId="73C86C15" w:rsidR="00733800" w:rsidRPr="00AA2803" w:rsidRDefault="00481918" w:rsidP="0039794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481918">
              <w:rPr>
                <w:rFonts w:ascii="新宋体" w:eastAsia="新宋体" w:hAnsi="新宋体"/>
                <w:b/>
                <w:szCs w:val="22"/>
              </w:rPr>
              <w:t>SEQ_ITEM_NO</w:t>
            </w:r>
          </w:p>
        </w:tc>
      </w:tr>
      <w:tr w:rsidR="00733800" w:rsidRPr="00AA2803" w14:paraId="772FA858" w14:textId="77777777" w:rsidTr="00481918">
        <w:tc>
          <w:tcPr>
            <w:tcW w:w="1809" w:type="dxa"/>
            <w:shd w:val="clear" w:color="auto" w:fill="C0C0C0"/>
          </w:tcPr>
          <w:p w14:paraId="00EBE84A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t>ORDER</w:t>
            </w:r>
          </w:p>
        </w:tc>
        <w:tc>
          <w:tcPr>
            <w:tcW w:w="4395" w:type="dxa"/>
            <w:gridSpan w:val="2"/>
            <w:shd w:val="clear" w:color="auto" w:fill="auto"/>
          </w:tcPr>
          <w:p w14:paraId="753AFC7A" w14:textId="77777777" w:rsidR="00733800" w:rsidRPr="00AA2803" w:rsidRDefault="00733800" w:rsidP="00D273A3">
            <w:pPr>
              <w:spacing w:before="60" w:after="6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275" w:type="dxa"/>
            <w:shd w:val="clear" w:color="auto" w:fill="C0C0C0"/>
          </w:tcPr>
          <w:p w14:paraId="72F4CADB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CACHE</w:t>
            </w:r>
          </w:p>
        </w:tc>
        <w:tc>
          <w:tcPr>
            <w:tcW w:w="2268" w:type="dxa"/>
            <w:shd w:val="clear" w:color="auto" w:fill="auto"/>
          </w:tcPr>
          <w:p w14:paraId="34172693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DEFAULT</w:t>
            </w:r>
          </w:p>
        </w:tc>
      </w:tr>
      <w:tr w:rsidR="00397947" w:rsidRPr="00AA2803" w14:paraId="0378982E" w14:textId="77777777" w:rsidTr="00481918">
        <w:tc>
          <w:tcPr>
            <w:tcW w:w="1809" w:type="dxa"/>
            <w:vMerge w:val="restart"/>
            <w:shd w:val="clear" w:color="auto" w:fill="C0C0C0"/>
          </w:tcPr>
          <w:p w14:paraId="7A5A3B17" w14:textId="77777777" w:rsidR="00397947" w:rsidRPr="00AA2803" w:rsidRDefault="00397947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使用情况</w:t>
            </w:r>
          </w:p>
        </w:tc>
        <w:tc>
          <w:tcPr>
            <w:tcW w:w="2835" w:type="dxa"/>
            <w:shd w:val="clear" w:color="auto" w:fill="C4BC96" w:themeFill="background2" w:themeFillShade="BF"/>
          </w:tcPr>
          <w:p w14:paraId="7299DCC2" w14:textId="77777777" w:rsidR="00397947" w:rsidRPr="00D90231" w:rsidRDefault="00397947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表名</w:t>
            </w:r>
          </w:p>
        </w:tc>
        <w:tc>
          <w:tcPr>
            <w:tcW w:w="1560" w:type="dxa"/>
            <w:shd w:val="clear" w:color="auto" w:fill="C4BC96" w:themeFill="background2" w:themeFillShade="BF"/>
          </w:tcPr>
          <w:p w14:paraId="13B704FA" w14:textId="77777777" w:rsidR="00397947" w:rsidRPr="00D90231" w:rsidRDefault="00397947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列名</w:t>
            </w:r>
          </w:p>
        </w:tc>
        <w:tc>
          <w:tcPr>
            <w:tcW w:w="3543" w:type="dxa"/>
            <w:gridSpan w:val="2"/>
            <w:shd w:val="clear" w:color="auto" w:fill="C4BC96" w:themeFill="background2" w:themeFillShade="BF"/>
          </w:tcPr>
          <w:p w14:paraId="6F46A017" w14:textId="77777777" w:rsidR="00397947" w:rsidRPr="00D90231" w:rsidRDefault="00397947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函数</w:t>
            </w:r>
          </w:p>
        </w:tc>
      </w:tr>
      <w:tr w:rsidR="00397947" w:rsidRPr="00AA2803" w14:paraId="31D959AF" w14:textId="77777777" w:rsidTr="00481918">
        <w:tc>
          <w:tcPr>
            <w:tcW w:w="1809" w:type="dxa"/>
            <w:vMerge/>
            <w:shd w:val="clear" w:color="auto" w:fill="C0C0C0"/>
          </w:tcPr>
          <w:p w14:paraId="4472E012" w14:textId="77777777" w:rsidR="00397947" w:rsidRPr="00AA2803" w:rsidRDefault="00397947" w:rsidP="009B684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060AF7B2" w14:textId="77777777" w:rsidR="00397947" w:rsidRPr="008F07A1" w:rsidRDefault="00397947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 w:hint="eastAsia"/>
              </w:rPr>
              <w:t>ITEM_ISSUE</w:t>
            </w:r>
          </w:p>
        </w:tc>
        <w:tc>
          <w:tcPr>
            <w:tcW w:w="1560" w:type="dxa"/>
            <w:shd w:val="clear" w:color="auto" w:fill="auto"/>
          </w:tcPr>
          <w:p w14:paraId="6DCD2361" w14:textId="77777777" w:rsidR="00397947" w:rsidRPr="008F07A1" w:rsidRDefault="00397947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II_NO</w:t>
            </w:r>
          </w:p>
        </w:tc>
        <w:tc>
          <w:tcPr>
            <w:tcW w:w="3543" w:type="dxa"/>
            <w:gridSpan w:val="2"/>
            <w:shd w:val="clear" w:color="auto" w:fill="auto"/>
          </w:tcPr>
          <w:p w14:paraId="4F05F01D" w14:textId="6A8944F2" w:rsidR="00397947" w:rsidRPr="008F07A1" w:rsidRDefault="00397947" w:rsidP="00397947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F_GET_ITEM_II_NO_SEQ</w:t>
            </w:r>
          </w:p>
        </w:tc>
      </w:tr>
      <w:tr w:rsidR="00397947" w:rsidRPr="00AA2803" w14:paraId="15657304" w14:textId="77777777" w:rsidTr="00481918">
        <w:tc>
          <w:tcPr>
            <w:tcW w:w="1809" w:type="dxa"/>
            <w:vMerge/>
            <w:shd w:val="clear" w:color="auto" w:fill="C0C0C0"/>
          </w:tcPr>
          <w:p w14:paraId="4438F28B" w14:textId="77777777" w:rsidR="00397947" w:rsidRPr="00AA2803" w:rsidRDefault="00397947" w:rsidP="0039794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57BD8BAC" w14:textId="44BF44A4" w:rsidR="00397947" w:rsidRPr="008F07A1" w:rsidRDefault="00397947" w:rsidP="00397947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 w:hint="eastAsia"/>
              </w:rPr>
              <w:t xml:space="preserve">ITEM_RECEIPT </w:t>
            </w:r>
          </w:p>
        </w:tc>
        <w:tc>
          <w:tcPr>
            <w:tcW w:w="1560" w:type="dxa"/>
            <w:shd w:val="clear" w:color="auto" w:fill="auto"/>
          </w:tcPr>
          <w:p w14:paraId="1DA422C6" w14:textId="78B920D1" w:rsidR="00397947" w:rsidRPr="008F07A1" w:rsidRDefault="00397947" w:rsidP="00397947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IR_NO</w:t>
            </w:r>
          </w:p>
        </w:tc>
        <w:tc>
          <w:tcPr>
            <w:tcW w:w="3543" w:type="dxa"/>
            <w:gridSpan w:val="2"/>
            <w:shd w:val="clear" w:color="auto" w:fill="auto"/>
          </w:tcPr>
          <w:p w14:paraId="3CD6BEE0" w14:textId="712CD893" w:rsidR="00397947" w:rsidRPr="008F07A1" w:rsidRDefault="00397947" w:rsidP="00397947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F_GET_ITEM_IR</w:t>
            </w:r>
            <w:r w:rsidRPr="008F07A1">
              <w:rPr>
                <w:rFonts w:ascii="新宋体" w:eastAsia="新宋体" w:hAnsi="新宋体"/>
              </w:rPr>
              <w:t>_NO_SEQ</w:t>
            </w:r>
          </w:p>
        </w:tc>
      </w:tr>
      <w:tr w:rsidR="00397947" w:rsidRPr="00AA2803" w14:paraId="79A9D11C" w14:textId="77777777" w:rsidTr="00481918">
        <w:tc>
          <w:tcPr>
            <w:tcW w:w="1809" w:type="dxa"/>
            <w:vMerge/>
            <w:shd w:val="clear" w:color="auto" w:fill="C0C0C0"/>
          </w:tcPr>
          <w:p w14:paraId="1D85A04E" w14:textId="77777777" w:rsidR="00397947" w:rsidRPr="00AA2803" w:rsidRDefault="00397947" w:rsidP="0039794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2A638AA2" w14:textId="1B57B1CA" w:rsidR="00397947" w:rsidRPr="008F07A1" w:rsidRDefault="00397947" w:rsidP="00397947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 w:hint="eastAsia"/>
              </w:rPr>
              <w:t>ITEM_CHECK</w:t>
            </w:r>
          </w:p>
        </w:tc>
        <w:tc>
          <w:tcPr>
            <w:tcW w:w="1560" w:type="dxa"/>
            <w:shd w:val="clear" w:color="auto" w:fill="auto"/>
          </w:tcPr>
          <w:p w14:paraId="47CA2877" w14:textId="0E4C48DC" w:rsidR="00397947" w:rsidRPr="008F07A1" w:rsidRDefault="00397947" w:rsidP="00397947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CHECK_NO</w:t>
            </w:r>
          </w:p>
        </w:tc>
        <w:tc>
          <w:tcPr>
            <w:tcW w:w="3543" w:type="dxa"/>
            <w:gridSpan w:val="2"/>
            <w:shd w:val="clear" w:color="auto" w:fill="auto"/>
          </w:tcPr>
          <w:p w14:paraId="317F3F3D" w14:textId="6EFE2B10" w:rsidR="00397947" w:rsidRPr="008F07A1" w:rsidRDefault="00397947" w:rsidP="00397947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F_GET_ITEM_IC</w:t>
            </w:r>
            <w:r w:rsidRPr="008F07A1">
              <w:rPr>
                <w:rFonts w:ascii="新宋体" w:eastAsia="新宋体" w:hAnsi="新宋体"/>
              </w:rPr>
              <w:t>_NO_SEQ</w:t>
            </w:r>
          </w:p>
        </w:tc>
      </w:tr>
      <w:tr w:rsidR="00397947" w:rsidRPr="00AA2803" w14:paraId="7A7F2AB2" w14:textId="77777777" w:rsidTr="00481918">
        <w:tc>
          <w:tcPr>
            <w:tcW w:w="1809" w:type="dxa"/>
            <w:vMerge/>
            <w:shd w:val="clear" w:color="auto" w:fill="C0C0C0"/>
          </w:tcPr>
          <w:p w14:paraId="7C086CD4" w14:textId="77777777" w:rsidR="00397947" w:rsidRPr="00AA2803" w:rsidRDefault="00397947" w:rsidP="0039794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6A43E93D" w14:textId="2214C0D8" w:rsidR="00397947" w:rsidRPr="008F07A1" w:rsidRDefault="00397947" w:rsidP="00397947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397947">
              <w:rPr>
                <w:rFonts w:ascii="新宋体" w:eastAsia="新宋体" w:hAnsi="新宋体"/>
              </w:rPr>
              <w:t>ITEM_DAMAGE</w:t>
            </w:r>
          </w:p>
        </w:tc>
        <w:tc>
          <w:tcPr>
            <w:tcW w:w="1560" w:type="dxa"/>
            <w:shd w:val="clear" w:color="auto" w:fill="auto"/>
          </w:tcPr>
          <w:p w14:paraId="4A57BC79" w14:textId="5B47BF78" w:rsidR="00397947" w:rsidRPr="008F07A1" w:rsidRDefault="00397947" w:rsidP="00397947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  <w:szCs w:val="22"/>
              </w:rPr>
              <w:t>ID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3543" w:type="dxa"/>
            <w:gridSpan w:val="2"/>
            <w:shd w:val="clear" w:color="auto" w:fill="auto"/>
          </w:tcPr>
          <w:p w14:paraId="22E65CB4" w14:textId="4AA819C4" w:rsidR="00397947" w:rsidRPr="008F07A1" w:rsidRDefault="00397947" w:rsidP="00397947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F_GET_ITEM_ID</w:t>
            </w:r>
            <w:r w:rsidRPr="008F07A1">
              <w:rPr>
                <w:rFonts w:ascii="新宋体" w:eastAsia="新宋体" w:hAnsi="新宋体"/>
              </w:rPr>
              <w:t>_NO_SEQ</w:t>
            </w:r>
          </w:p>
        </w:tc>
      </w:tr>
    </w:tbl>
    <w:p w14:paraId="7CDFB3EC" w14:textId="77777777" w:rsidR="00733800" w:rsidRDefault="00733800" w:rsidP="00733800"/>
    <w:p w14:paraId="6A6F1084" w14:textId="77777777" w:rsidR="00733800" w:rsidRPr="00AA2803" w:rsidRDefault="00867BD6" w:rsidP="00867BD6">
      <w:pPr>
        <w:pStyle w:val="3"/>
      </w:pPr>
      <w:bookmarkStart w:id="149" w:name="_Toc435450906"/>
      <w:r w:rsidRPr="00867BD6">
        <w:rPr>
          <w:rFonts w:hint="eastAsia"/>
        </w:rPr>
        <w:t>用于出库单入库单序号</w:t>
      </w:r>
      <w:r w:rsidR="00733800" w:rsidRPr="00AA2803">
        <w:rPr>
          <w:rFonts w:hint="eastAsia"/>
        </w:rPr>
        <w:t>（</w:t>
      </w:r>
      <w:r w:rsidRPr="00867BD6">
        <w:t>seq_wh_sgi_sgr_no</w:t>
      </w:r>
      <w:r w:rsidR="00733800" w:rsidRPr="00AA2803">
        <w:t>）</w:t>
      </w:r>
      <w:bookmarkEnd w:id="149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835"/>
        <w:gridCol w:w="1134"/>
        <w:gridCol w:w="1843"/>
        <w:gridCol w:w="2126"/>
      </w:tblGrid>
      <w:tr w:rsidR="00733800" w:rsidRPr="00AA2803" w14:paraId="6454356A" w14:textId="77777777" w:rsidTr="00867BD6">
        <w:tc>
          <w:tcPr>
            <w:tcW w:w="1809" w:type="dxa"/>
            <w:shd w:val="clear" w:color="auto" w:fill="C0C0C0"/>
          </w:tcPr>
          <w:p w14:paraId="41D992B0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52DD31A5" w14:textId="77777777" w:rsidR="00733800" w:rsidRPr="00AA2803" w:rsidRDefault="00867BD6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867BD6">
              <w:rPr>
                <w:rFonts w:ascii="新宋体" w:eastAsia="新宋体" w:hAnsi="新宋体" w:hint="eastAsia"/>
                <w:b/>
                <w:szCs w:val="22"/>
              </w:rPr>
              <w:t>用于出库单入库单序号</w:t>
            </w:r>
          </w:p>
        </w:tc>
        <w:tc>
          <w:tcPr>
            <w:tcW w:w="1843" w:type="dxa"/>
            <w:shd w:val="clear" w:color="auto" w:fill="C0C0C0"/>
          </w:tcPr>
          <w:p w14:paraId="0AC65A44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定义</w:t>
            </w:r>
          </w:p>
        </w:tc>
        <w:tc>
          <w:tcPr>
            <w:tcW w:w="2126" w:type="dxa"/>
            <w:shd w:val="clear" w:color="auto" w:fill="auto"/>
          </w:tcPr>
          <w:p w14:paraId="76819594" w14:textId="77777777" w:rsidR="00733800" w:rsidRPr="00AA2803" w:rsidRDefault="00867BD6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867BD6">
              <w:rPr>
                <w:rFonts w:ascii="新宋体" w:eastAsia="新宋体" w:hAnsi="新宋体"/>
                <w:b/>
                <w:szCs w:val="22"/>
              </w:rPr>
              <w:t>SEQ_WH_SGI_SGR_NO</w:t>
            </w:r>
          </w:p>
        </w:tc>
      </w:tr>
      <w:tr w:rsidR="00733800" w:rsidRPr="00AA2803" w14:paraId="6B01C03D" w14:textId="77777777" w:rsidTr="00867BD6">
        <w:tc>
          <w:tcPr>
            <w:tcW w:w="1809" w:type="dxa"/>
            <w:shd w:val="clear" w:color="auto" w:fill="C0C0C0"/>
          </w:tcPr>
          <w:p w14:paraId="0D921E05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t>ORDER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3996589E" w14:textId="77777777" w:rsidR="00733800" w:rsidRPr="00AA2803" w:rsidRDefault="00733800" w:rsidP="00D273A3">
            <w:pPr>
              <w:spacing w:before="60" w:after="6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843" w:type="dxa"/>
            <w:shd w:val="clear" w:color="auto" w:fill="C0C0C0"/>
          </w:tcPr>
          <w:p w14:paraId="57D28515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CACHE</w:t>
            </w:r>
          </w:p>
        </w:tc>
        <w:tc>
          <w:tcPr>
            <w:tcW w:w="2126" w:type="dxa"/>
            <w:shd w:val="clear" w:color="auto" w:fill="auto"/>
          </w:tcPr>
          <w:p w14:paraId="42484EBF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DEFAULT</w:t>
            </w:r>
          </w:p>
        </w:tc>
      </w:tr>
      <w:tr w:rsidR="00733800" w:rsidRPr="00AA2803" w14:paraId="4C57C0D1" w14:textId="77777777" w:rsidTr="00867BD6">
        <w:tc>
          <w:tcPr>
            <w:tcW w:w="1809" w:type="dxa"/>
            <w:vMerge w:val="restart"/>
            <w:shd w:val="clear" w:color="auto" w:fill="C0C0C0"/>
          </w:tcPr>
          <w:p w14:paraId="3D38CF9C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使用情况</w:t>
            </w:r>
          </w:p>
        </w:tc>
        <w:tc>
          <w:tcPr>
            <w:tcW w:w="2835" w:type="dxa"/>
            <w:shd w:val="clear" w:color="auto" w:fill="C4BC96" w:themeFill="background2" w:themeFillShade="BF"/>
          </w:tcPr>
          <w:p w14:paraId="4781596E" w14:textId="77777777" w:rsidR="00733800" w:rsidRPr="00D90231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表名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14:paraId="4850AEEC" w14:textId="77777777" w:rsidR="00733800" w:rsidRPr="00D90231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列名</w:t>
            </w:r>
          </w:p>
        </w:tc>
        <w:tc>
          <w:tcPr>
            <w:tcW w:w="3969" w:type="dxa"/>
            <w:gridSpan w:val="2"/>
            <w:shd w:val="clear" w:color="auto" w:fill="C4BC96" w:themeFill="background2" w:themeFillShade="BF"/>
          </w:tcPr>
          <w:p w14:paraId="5A536508" w14:textId="77777777" w:rsidR="00733800" w:rsidRPr="00D90231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函数</w:t>
            </w:r>
          </w:p>
        </w:tc>
      </w:tr>
      <w:tr w:rsidR="00733800" w:rsidRPr="00AA2803" w14:paraId="092199FF" w14:textId="77777777" w:rsidTr="00867BD6">
        <w:tc>
          <w:tcPr>
            <w:tcW w:w="1809" w:type="dxa"/>
            <w:vMerge/>
            <w:shd w:val="clear" w:color="auto" w:fill="C0C0C0"/>
          </w:tcPr>
          <w:p w14:paraId="5D8CF4C1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0396805C" w14:textId="77777777" w:rsidR="00733800" w:rsidRPr="004F2B67" w:rsidRDefault="00867BD6" w:rsidP="004F2B6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4F2B67">
              <w:rPr>
                <w:rFonts w:ascii="新宋体" w:eastAsia="新宋体" w:hAnsi="新宋体"/>
                <w:szCs w:val="22"/>
              </w:rPr>
              <w:t>WH_GOODS_ISSUE</w:t>
            </w:r>
          </w:p>
        </w:tc>
        <w:tc>
          <w:tcPr>
            <w:tcW w:w="1134" w:type="dxa"/>
            <w:shd w:val="clear" w:color="auto" w:fill="auto"/>
          </w:tcPr>
          <w:p w14:paraId="3FC700A5" w14:textId="77777777" w:rsidR="00733800" w:rsidRPr="004F2B67" w:rsidRDefault="00867BD6" w:rsidP="004F2B6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4F2B67">
              <w:rPr>
                <w:rFonts w:ascii="新宋体" w:eastAsia="新宋体" w:hAnsi="新宋体"/>
                <w:szCs w:val="22"/>
              </w:rPr>
              <w:t>SGI_NO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50708EC2" w14:textId="77777777" w:rsidR="00733800" w:rsidRPr="004F2B67" w:rsidRDefault="00867BD6" w:rsidP="004F2B67">
            <w:pPr>
              <w:spacing w:before="60" w:after="60"/>
              <w:jc w:val="left"/>
              <w:rPr>
                <w:rFonts w:ascii="新宋体" w:eastAsia="新宋体" w:hAnsi="新宋体"/>
                <w:szCs w:val="22"/>
              </w:rPr>
            </w:pPr>
            <w:r w:rsidRPr="004F2B67">
              <w:rPr>
                <w:rFonts w:ascii="新宋体" w:eastAsia="新宋体" w:hAnsi="新宋体"/>
                <w:szCs w:val="22"/>
              </w:rPr>
              <w:t>F_GET_WH_GOODS_ISSUE_SEQ</w:t>
            </w:r>
          </w:p>
        </w:tc>
      </w:tr>
      <w:tr w:rsidR="00733800" w:rsidRPr="00AA2803" w14:paraId="6F5DAC80" w14:textId="77777777" w:rsidTr="00867BD6">
        <w:tc>
          <w:tcPr>
            <w:tcW w:w="1809" w:type="dxa"/>
            <w:vMerge/>
            <w:shd w:val="clear" w:color="auto" w:fill="C0C0C0"/>
          </w:tcPr>
          <w:p w14:paraId="691D863A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2CB360EC" w14:textId="77777777" w:rsidR="00733800" w:rsidRPr="004F2B67" w:rsidRDefault="00867BD6" w:rsidP="004F2B6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4F2B67">
              <w:rPr>
                <w:rFonts w:ascii="新宋体" w:eastAsia="新宋体" w:hAnsi="新宋体"/>
                <w:szCs w:val="22"/>
              </w:rPr>
              <w:t>WH_GOODS_RECEIPT</w:t>
            </w:r>
          </w:p>
        </w:tc>
        <w:tc>
          <w:tcPr>
            <w:tcW w:w="1134" w:type="dxa"/>
            <w:shd w:val="clear" w:color="auto" w:fill="auto"/>
          </w:tcPr>
          <w:p w14:paraId="789A0F41" w14:textId="77777777" w:rsidR="00733800" w:rsidRPr="004F2B67" w:rsidRDefault="00867BD6" w:rsidP="004F2B6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4F2B67">
              <w:rPr>
                <w:rFonts w:ascii="新宋体" w:eastAsia="新宋体" w:hAnsi="新宋体"/>
                <w:szCs w:val="22"/>
              </w:rPr>
              <w:t>SGR_NO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4948226E" w14:textId="77777777" w:rsidR="00733800" w:rsidRPr="004F2B67" w:rsidRDefault="00867BD6" w:rsidP="004F2B67">
            <w:pPr>
              <w:spacing w:before="60" w:after="60"/>
              <w:jc w:val="left"/>
              <w:rPr>
                <w:rFonts w:ascii="新宋体" w:eastAsia="新宋体" w:hAnsi="新宋体"/>
                <w:szCs w:val="22"/>
              </w:rPr>
            </w:pPr>
            <w:r w:rsidRPr="004F2B67">
              <w:rPr>
                <w:rFonts w:ascii="新宋体" w:eastAsia="新宋体" w:hAnsi="新宋体"/>
                <w:szCs w:val="22"/>
              </w:rPr>
              <w:t>F_GET_WH_GOODS_RECEIPT_SEQ</w:t>
            </w:r>
          </w:p>
        </w:tc>
      </w:tr>
    </w:tbl>
    <w:p w14:paraId="77AFA2D5" w14:textId="77777777" w:rsidR="00733800" w:rsidRDefault="00733800" w:rsidP="00733800"/>
    <w:p w14:paraId="2806BACB" w14:textId="77777777" w:rsidR="00733800" w:rsidRPr="00AA2803" w:rsidRDefault="00867BD6" w:rsidP="00867BD6">
      <w:pPr>
        <w:pStyle w:val="3"/>
      </w:pPr>
      <w:bookmarkStart w:id="150" w:name="_Toc435450907"/>
      <w:r w:rsidRPr="00867BD6">
        <w:rPr>
          <w:rFonts w:hint="eastAsia"/>
        </w:rPr>
        <w:t>用于出库单入库单明细序号</w:t>
      </w:r>
      <w:r w:rsidR="00733800" w:rsidRPr="00AA2803">
        <w:rPr>
          <w:rFonts w:hint="eastAsia"/>
        </w:rPr>
        <w:t>（</w:t>
      </w:r>
      <w:r w:rsidRPr="00867BD6">
        <w:t>seq_wh_sgi_sgr_detail_no</w:t>
      </w:r>
      <w:r w:rsidR="00733800" w:rsidRPr="00AA2803">
        <w:t>）</w:t>
      </w:r>
      <w:bookmarkEnd w:id="150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694"/>
        <w:gridCol w:w="1417"/>
        <w:gridCol w:w="992"/>
        <w:gridCol w:w="2835"/>
      </w:tblGrid>
      <w:tr w:rsidR="00733800" w:rsidRPr="00AA2803" w14:paraId="521B80C9" w14:textId="77777777" w:rsidTr="001618C5">
        <w:tc>
          <w:tcPr>
            <w:tcW w:w="1809" w:type="dxa"/>
            <w:shd w:val="clear" w:color="auto" w:fill="C0C0C0"/>
          </w:tcPr>
          <w:p w14:paraId="2538C980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0E96FF7B" w14:textId="77777777" w:rsidR="00733800" w:rsidRPr="00AA2803" w:rsidRDefault="00867BD6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867BD6">
              <w:rPr>
                <w:rFonts w:ascii="新宋体" w:eastAsia="新宋体" w:hAnsi="新宋体" w:hint="eastAsia"/>
                <w:b/>
                <w:szCs w:val="22"/>
              </w:rPr>
              <w:t>用于出库单入库单明细序号</w:t>
            </w:r>
          </w:p>
        </w:tc>
        <w:tc>
          <w:tcPr>
            <w:tcW w:w="992" w:type="dxa"/>
            <w:shd w:val="clear" w:color="auto" w:fill="C0C0C0"/>
          </w:tcPr>
          <w:p w14:paraId="51D3CC34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定义</w:t>
            </w:r>
          </w:p>
        </w:tc>
        <w:tc>
          <w:tcPr>
            <w:tcW w:w="2835" w:type="dxa"/>
            <w:shd w:val="clear" w:color="auto" w:fill="auto"/>
          </w:tcPr>
          <w:p w14:paraId="454DBB69" w14:textId="77777777" w:rsidR="00733800" w:rsidRPr="001618C5" w:rsidRDefault="001618C5" w:rsidP="00D273A3">
            <w:pPr>
              <w:spacing w:before="60" w:after="60"/>
              <w:jc w:val="center"/>
              <w:rPr>
                <w:rFonts w:ascii="新宋体" w:eastAsia="新宋体" w:hAnsi="新宋体"/>
                <w:szCs w:val="22"/>
              </w:rPr>
            </w:pPr>
            <w:r w:rsidRPr="001618C5">
              <w:rPr>
                <w:rFonts w:ascii="新宋体" w:eastAsia="新宋体" w:hAnsi="新宋体"/>
                <w:b/>
                <w:szCs w:val="22"/>
              </w:rPr>
              <w:t>SEQ_WH_SGI_SGR_DETAIL_NO</w:t>
            </w:r>
          </w:p>
        </w:tc>
      </w:tr>
      <w:tr w:rsidR="00733800" w:rsidRPr="00AA2803" w14:paraId="1F687F8B" w14:textId="77777777" w:rsidTr="001618C5">
        <w:tc>
          <w:tcPr>
            <w:tcW w:w="1809" w:type="dxa"/>
            <w:shd w:val="clear" w:color="auto" w:fill="C0C0C0"/>
          </w:tcPr>
          <w:p w14:paraId="04289077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t>ORDER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233AD8DC" w14:textId="77777777" w:rsidR="00733800" w:rsidRPr="00AA2803" w:rsidRDefault="00733800" w:rsidP="00D273A3">
            <w:pPr>
              <w:spacing w:before="60" w:after="6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992" w:type="dxa"/>
            <w:shd w:val="clear" w:color="auto" w:fill="C0C0C0"/>
          </w:tcPr>
          <w:p w14:paraId="239E292B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CACHE</w:t>
            </w:r>
          </w:p>
        </w:tc>
        <w:tc>
          <w:tcPr>
            <w:tcW w:w="2835" w:type="dxa"/>
            <w:shd w:val="clear" w:color="auto" w:fill="auto"/>
          </w:tcPr>
          <w:p w14:paraId="059E27C6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DEFAULT</w:t>
            </w:r>
          </w:p>
        </w:tc>
      </w:tr>
      <w:tr w:rsidR="00733800" w:rsidRPr="00AA2803" w14:paraId="2F8CA8DB" w14:textId="77777777" w:rsidTr="004F2B67">
        <w:tc>
          <w:tcPr>
            <w:tcW w:w="1809" w:type="dxa"/>
            <w:vMerge w:val="restart"/>
            <w:shd w:val="clear" w:color="auto" w:fill="C0C0C0"/>
          </w:tcPr>
          <w:p w14:paraId="06F1BC36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使用情况</w:t>
            </w:r>
          </w:p>
        </w:tc>
        <w:tc>
          <w:tcPr>
            <w:tcW w:w="2694" w:type="dxa"/>
            <w:shd w:val="clear" w:color="auto" w:fill="C4BC96" w:themeFill="background2" w:themeFillShade="BF"/>
          </w:tcPr>
          <w:p w14:paraId="02CE0663" w14:textId="77777777" w:rsidR="00733800" w:rsidRPr="00D90231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表名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14:paraId="34D7C23B" w14:textId="77777777" w:rsidR="00733800" w:rsidRPr="00D90231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列名</w:t>
            </w:r>
          </w:p>
        </w:tc>
        <w:tc>
          <w:tcPr>
            <w:tcW w:w="3827" w:type="dxa"/>
            <w:gridSpan w:val="2"/>
            <w:shd w:val="clear" w:color="auto" w:fill="C4BC96" w:themeFill="background2" w:themeFillShade="BF"/>
          </w:tcPr>
          <w:p w14:paraId="5443291A" w14:textId="77777777" w:rsidR="00733800" w:rsidRPr="00D90231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函数</w:t>
            </w:r>
          </w:p>
        </w:tc>
      </w:tr>
      <w:tr w:rsidR="004F2B67" w:rsidRPr="00AA2803" w14:paraId="1E3199E2" w14:textId="77777777" w:rsidTr="004F2B67">
        <w:tc>
          <w:tcPr>
            <w:tcW w:w="1809" w:type="dxa"/>
            <w:vMerge/>
            <w:shd w:val="clear" w:color="auto" w:fill="C0C0C0"/>
          </w:tcPr>
          <w:p w14:paraId="4236AE4D" w14:textId="77777777" w:rsidR="004F2B67" w:rsidRPr="00AA2803" w:rsidRDefault="004F2B67" w:rsidP="004F2B6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4" w:type="dxa"/>
            <w:shd w:val="clear" w:color="auto" w:fill="auto"/>
          </w:tcPr>
          <w:p w14:paraId="46C9AA85" w14:textId="77777777" w:rsidR="004F2B67" w:rsidRPr="004F2B67" w:rsidRDefault="004F2B67" w:rsidP="004F2B6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4F2B67">
              <w:rPr>
                <w:rFonts w:ascii="新宋体" w:eastAsia="新宋体" w:hAnsi="新宋体"/>
                <w:szCs w:val="22"/>
              </w:rPr>
              <w:t>WH_GOODS_ISSUE_DETAIL</w:t>
            </w:r>
          </w:p>
        </w:tc>
        <w:tc>
          <w:tcPr>
            <w:tcW w:w="1417" w:type="dxa"/>
            <w:shd w:val="clear" w:color="auto" w:fill="auto"/>
          </w:tcPr>
          <w:p w14:paraId="419F9565" w14:textId="77777777" w:rsidR="004F2B67" w:rsidRPr="00AA2803" w:rsidRDefault="004F2B67" w:rsidP="004F2B6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SEQUENCE_NO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22331ECE" w14:textId="77777777" w:rsidR="004F2B67" w:rsidRPr="004F2B67" w:rsidRDefault="004F2B67" w:rsidP="004F2B67">
            <w:pPr>
              <w:spacing w:before="60" w:after="60"/>
              <w:jc w:val="left"/>
              <w:rPr>
                <w:rFonts w:ascii="新宋体" w:eastAsia="新宋体" w:hAnsi="新宋体"/>
                <w:szCs w:val="22"/>
              </w:rPr>
            </w:pPr>
            <w:r w:rsidRPr="004F2B67">
              <w:rPr>
                <w:rFonts w:ascii="新宋体" w:eastAsia="新宋体" w:hAnsi="新宋体"/>
                <w:szCs w:val="22"/>
              </w:rPr>
              <w:t>F_GET_WH_GOODS_ISSUE_DETAI_SEQ</w:t>
            </w:r>
          </w:p>
        </w:tc>
      </w:tr>
      <w:tr w:rsidR="004F2B67" w:rsidRPr="00AA2803" w14:paraId="5D1E970B" w14:textId="77777777" w:rsidTr="004F2B67">
        <w:tc>
          <w:tcPr>
            <w:tcW w:w="1809" w:type="dxa"/>
            <w:vMerge/>
            <w:shd w:val="clear" w:color="auto" w:fill="C0C0C0"/>
          </w:tcPr>
          <w:p w14:paraId="6FE92CCB" w14:textId="77777777" w:rsidR="004F2B67" w:rsidRPr="00AA2803" w:rsidRDefault="004F2B67" w:rsidP="004F2B6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4" w:type="dxa"/>
            <w:shd w:val="clear" w:color="auto" w:fill="auto"/>
          </w:tcPr>
          <w:p w14:paraId="5F6862B4" w14:textId="77777777" w:rsidR="004F2B67" w:rsidRPr="004F2B67" w:rsidRDefault="004F2B67" w:rsidP="004F2B6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4F2B67">
              <w:rPr>
                <w:rFonts w:ascii="新宋体" w:eastAsia="新宋体" w:hAnsi="新宋体"/>
                <w:szCs w:val="22"/>
              </w:rPr>
              <w:t>WH_GOODS_RECEIPT_DETAIL</w:t>
            </w:r>
          </w:p>
        </w:tc>
        <w:tc>
          <w:tcPr>
            <w:tcW w:w="1417" w:type="dxa"/>
            <w:shd w:val="clear" w:color="auto" w:fill="auto"/>
          </w:tcPr>
          <w:p w14:paraId="429F7014" w14:textId="77777777" w:rsidR="004F2B67" w:rsidRPr="00AA2803" w:rsidRDefault="004F2B67" w:rsidP="004F2B6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SEQUENCE_NO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799B7D30" w14:textId="77777777" w:rsidR="004F2B67" w:rsidRPr="004F2B67" w:rsidRDefault="004F2B67" w:rsidP="004F2B67">
            <w:pPr>
              <w:spacing w:before="60" w:after="60"/>
              <w:jc w:val="left"/>
              <w:rPr>
                <w:rFonts w:ascii="新宋体" w:eastAsia="新宋体" w:hAnsi="新宋体"/>
                <w:szCs w:val="22"/>
              </w:rPr>
            </w:pPr>
            <w:r w:rsidRPr="004F2B67">
              <w:rPr>
                <w:rFonts w:ascii="新宋体" w:eastAsia="新宋体" w:hAnsi="新宋体"/>
                <w:szCs w:val="22"/>
              </w:rPr>
              <w:t>f_get_wh_goods_receipt_det_seq</w:t>
            </w:r>
          </w:p>
        </w:tc>
      </w:tr>
    </w:tbl>
    <w:p w14:paraId="79955D88" w14:textId="77777777" w:rsidR="00733800" w:rsidRDefault="00733800" w:rsidP="00733800"/>
    <w:p w14:paraId="723210C1" w14:textId="77777777" w:rsidR="00733800" w:rsidRPr="00AA2803" w:rsidRDefault="001618C5" w:rsidP="001618C5">
      <w:pPr>
        <w:pStyle w:val="3"/>
      </w:pPr>
      <w:bookmarkStart w:id="151" w:name="_Toc435450908"/>
      <w:r w:rsidRPr="001618C5">
        <w:rPr>
          <w:rFonts w:hint="eastAsia"/>
        </w:rPr>
        <w:t>适用于订单、出货单、调拨单、</w:t>
      </w:r>
      <w:r w:rsidR="00414BC0">
        <w:rPr>
          <w:rFonts w:hint="eastAsia"/>
        </w:rPr>
        <w:t>还货单</w:t>
      </w:r>
      <w:r w:rsidRPr="001618C5">
        <w:rPr>
          <w:rFonts w:hint="eastAsia"/>
        </w:rPr>
        <w:t>、损毁单、盘点单和批次入库单编号的序列</w:t>
      </w:r>
      <w:r w:rsidRPr="001618C5">
        <w:rPr>
          <w:rFonts w:hint="eastAsia"/>
        </w:rPr>
        <w:t>-</w:t>
      </w:r>
      <w:r w:rsidR="00733800" w:rsidRPr="00AA2803">
        <w:rPr>
          <w:rFonts w:hint="eastAsia"/>
        </w:rPr>
        <w:t>（</w:t>
      </w:r>
      <w:r w:rsidRPr="001618C5">
        <w:t>seq_order_no</w:t>
      </w:r>
      <w:r w:rsidR="00733800" w:rsidRPr="00AA2803">
        <w:t>）</w:t>
      </w:r>
      <w:bookmarkEnd w:id="151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977"/>
        <w:gridCol w:w="1559"/>
        <w:gridCol w:w="1418"/>
        <w:gridCol w:w="1984"/>
      </w:tblGrid>
      <w:tr w:rsidR="00733800" w:rsidRPr="00AA2803" w14:paraId="7DDDCBA4" w14:textId="77777777" w:rsidTr="005C708C">
        <w:tc>
          <w:tcPr>
            <w:tcW w:w="1809" w:type="dxa"/>
            <w:shd w:val="clear" w:color="auto" w:fill="C0C0C0"/>
          </w:tcPr>
          <w:p w14:paraId="05B9C11D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23238E5" w14:textId="77777777" w:rsidR="00733800" w:rsidRPr="00AA2803" w:rsidRDefault="001618C5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1618C5">
              <w:rPr>
                <w:rFonts w:ascii="新宋体" w:eastAsia="新宋体" w:hAnsi="新宋体" w:hint="eastAsia"/>
                <w:b/>
                <w:szCs w:val="22"/>
              </w:rPr>
              <w:t>用于订单、出货单、调拨单、</w:t>
            </w:r>
            <w:r w:rsidR="00414BC0">
              <w:rPr>
                <w:rFonts w:ascii="新宋体" w:eastAsia="新宋体" w:hAnsi="新宋体" w:hint="eastAsia"/>
                <w:b/>
                <w:szCs w:val="22"/>
              </w:rPr>
              <w:t>还货单</w:t>
            </w:r>
            <w:r w:rsidRPr="001618C5">
              <w:rPr>
                <w:rFonts w:ascii="新宋体" w:eastAsia="新宋体" w:hAnsi="新宋体" w:hint="eastAsia"/>
                <w:b/>
                <w:szCs w:val="22"/>
              </w:rPr>
              <w:t>、损毁单、盘点单和批次入库单编号的序列</w:t>
            </w:r>
          </w:p>
        </w:tc>
        <w:tc>
          <w:tcPr>
            <w:tcW w:w="1418" w:type="dxa"/>
            <w:shd w:val="clear" w:color="auto" w:fill="C0C0C0"/>
          </w:tcPr>
          <w:p w14:paraId="1BBD8E59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定义</w:t>
            </w:r>
          </w:p>
        </w:tc>
        <w:tc>
          <w:tcPr>
            <w:tcW w:w="1984" w:type="dxa"/>
            <w:shd w:val="clear" w:color="auto" w:fill="auto"/>
          </w:tcPr>
          <w:p w14:paraId="520AA80D" w14:textId="77777777" w:rsidR="00733800" w:rsidRPr="00AA2803" w:rsidRDefault="001618C5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1618C5">
              <w:rPr>
                <w:rFonts w:ascii="新宋体" w:eastAsia="新宋体" w:hAnsi="新宋体"/>
                <w:b/>
                <w:szCs w:val="22"/>
              </w:rPr>
              <w:t>SEQ_ORDER_NO</w:t>
            </w:r>
          </w:p>
        </w:tc>
      </w:tr>
      <w:tr w:rsidR="00733800" w:rsidRPr="00AA2803" w14:paraId="3176B4A8" w14:textId="77777777" w:rsidTr="005C708C">
        <w:tc>
          <w:tcPr>
            <w:tcW w:w="1809" w:type="dxa"/>
            <w:shd w:val="clear" w:color="auto" w:fill="C0C0C0"/>
          </w:tcPr>
          <w:p w14:paraId="40DA5960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t>ORDER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3A38906" w14:textId="77777777" w:rsidR="00733800" w:rsidRPr="00AA2803" w:rsidRDefault="00733800" w:rsidP="00D273A3">
            <w:pPr>
              <w:spacing w:before="60" w:after="6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418" w:type="dxa"/>
            <w:shd w:val="clear" w:color="auto" w:fill="C0C0C0"/>
          </w:tcPr>
          <w:p w14:paraId="03CC7A28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CACHE</w:t>
            </w:r>
          </w:p>
        </w:tc>
        <w:tc>
          <w:tcPr>
            <w:tcW w:w="1984" w:type="dxa"/>
            <w:shd w:val="clear" w:color="auto" w:fill="auto"/>
          </w:tcPr>
          <w:p w14:paraId="5677153D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DEFAULT</w:t>
            </w:r>
          </w:p>
        </w:tc>
      </w:tr>
      <w:tr w:rsidR="005C708C" w:rsidRPr="00AA2803" w14:paraId="1262AFF8" w14:textId="77777777" w:rsidTr="005C708C">
        <w:tc>
          <w:tcPr>
            <w:tcW w:w="1809" w:type="dxa"/>
            <w:vMerge w:val="restart"/>
            <w:shd w:val="clear" w:color="auto" w:fill="C0C0C0"/>
          </w:tcPr>
          <w:p w14:paraId="31FD4F4C" w14:textId="77777777" w:rsidR="005C708C" w:rsidRPr="00AA2803" w:rsidRDefault="005C708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使用情况</w:t>
            </w:r>
          </w:p>
        </w:tc>
        <w:tc>
          <w:tcPr>
            <w:tcW w:w="2977" w:type="dxa"/>
            <w:shd w:val="clear" w:color="auto" w:fill="C4BC96" w:themeFill="background2" w:themeFillShade="BF"/>
          </w:tcPr>
          <w:p w14:paraId="5DD7EE46" w14:textId="77777777" w:rsidR="005C708C" w:rsidRPr="00D90231" w:rsidRDefault="005C708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表名</w:t>
            </w:r>
          </w:p>
        </w:tc>
        <w:tc>
          <w:tcPr>
            <w:tcW w:w="1559" w:type="dxa"/>
            <w:shd w:val="clear" w:color="auto" w:fill="C4BC96" w:themeFill="background2" w:themeFillShade="BF"/>
          </w:tcPr>
          <w:p w14:paraId="3FDCE133" w14:textId="77777777" w:rsidR="005C708C" w:rsidRPr="00D90231" w:rsidRDefault="005C708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列名</w:t>
            </w:r>
          </w:p>
        </w:tc>
        <w:tc>
          <w:tcPr>
            <w:tcW w:w="3402" w:type="dxa"/>
            <w:gridSpan w:val="2"/>
            <w:shd w:val="clear" w:color="auto" w:fill="C4BC96" w:themeFill="background2" w:themeFillShade="BF"/>
          </w:tcPr>
          <w:p w14:paraId="17B83F57" w14:textId="77777777" w:rsidR="005C708C" w:rsidRPr="00D90231" w:rsidRDefault="005C708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函数</w:t>
            </w:r>
          </w:p>
        </w:tc>
      </w:tr>
      <w:tr w:rsidR="005C708C" w:rsidRPr="00AA2803" w14:paraId="56756680" w14:textId="77777777" w:rsidTr="005C708C">
        <w:tc>
          <w:tcPr>
            <w:tcW w:w="1809" w:type="dxa"/>
            <w:vMerge/>
            <w:shd w:val="clear" w:color="auto" w:fill="C0C0C0"/>
          </w:tcPr>
          <w:p w14:paraId="6F057BE2" w14:textId="77777777" w:rsidR="005C708C" w:rsidRPr="00AA2803" w:rsidRDefault="005C708C" w:rsidP="009F51D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14:paraId="406E6F2F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SALE_ORDER</w:t>
            </w:r>
          </w:p>
        </w:tc>
        <w:tc>
          <w:tcPr>
            <w:tcW w:w="1559" w:type="dxa"/>
            <w:shd w:val="clear" w:color="auto" w:fill="auto"/>
          </w:tcPr>
          <w:p w14:paraId="67AC2F12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>ORDER_NO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5396ACF0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>F_GET_SALE_ORDER_SEQ</w:t>
            </w:r>
          </w:p>
        </w:tc>
      </w:tr>
      <w:tr w:rsidR="005C708C" w:rsidRPr="00AA2803" w14:paraId="445EAE91" w14:textId="77777777" w:rsidTr="005C708C">
        <w:tc>
          <w:tcPr>
            <w:tcW w:w="1809" w:type="dxa"/>
            <w:vMerge/>
            <w:shd w:val="clear" w:color="auto" w:fill="C0C0C0"/>
          </w:tcPr>
          <w:p w14:paraId="70EA2B3E" w14:textId="77777777" w:rsidR="005C708C" w:rsidRPr="00AA2803" w:rsidRDefault="005C708C" w:rsidP="009F51D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14:paraId="6289D532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 w:hint="eastAsia"/>
              </w:rPr>
              <w:t>SALE_DELIVERY_ORDER</w:t>
            </w:r>
          </w:p>
        </w:tc>
        <w:tc>
          <w:tcPr>
            <w:tcW w:w="1559" w:type="dxa"/>
            <w:shd w:val="clear" w:color="auto" w:fill="auto"/>
          </w:tcPr>
          <w:p w14:paraId="5CC4B9C0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>DO_NO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216EBBF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>F_GET_SALE_DELIVERY_ORDER_SEQ</w:t>
            </w:r>
          </w:p>
        </w:tc>
      </w:tr>
      <w:tr w:rsidR="005C708C" w:rsidRPr="00AA2803" w14:paraId="37CE78D7" w14:textId="77777777" w:rsidTr="005C708C">
        <w:tc>
          <w:tcPr>
            <w:tcW w:w="1809" w:type="dxa"/>
            <w:vMerge/>
            <w:shd w:val="clear" w:color="auto" w:fill="C0C0C0"/>
          </w:tcPr>
          <w:p w14:paraId="7F5BC2A5" w14:textId="77777777" w:rsidR="005C708C" w:rsidRPr="00AA2803" w:rsidRDefault="005C708C" w:rsidP="009F51D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14:paraId="7E474034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 w:hint="eastAsia"/>
              </w:rPr>
              <w:t xml:space="preserve">SALE_TRANSFER_BILL </w:t>
            </w:r>
          </w:p>
        </w:tc>
        <w:tc>
          <w:tcPr>
            <w:tcW w:w="1559" w:type="dxa"/>
            <w:shd w:val="clear" w:color="auto" w:fill="auto"/>
          </w:tcPr>
          <w:p w14:paraId="0E770C4C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>STB_NO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1F6766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>F_GET_SALE_TRANSFER_BILL_SEQ</w:t>
            </w:r>
          </w:p>
        </w:tc>
      </w:tr>
      <w:tr w:rsidR="005C708C" w:rsidRPr="00AA2803" w14:paraId="5632ED2B" w14:textId="77777777" w:rsidTr="005C708C">
        <w:tc>
          <w:tcPr>
            <w:tcW w:w="1809" w:type="dxa"/>
            <w:vMerge/>
            <w:shd w:val="clear" w:color="auto" w:fill="C0C0C0"/>
          </w:tcPr>
          <w:p w14:paraId="06FEA035" w14:textId="77777777" w:rsidR="005C708C" w:rsidRPr="00AA2803" w:rsidRDefault="005C708C" w:rsidP="009F51D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14:paraId="7154CB65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 w:hint="eastAsia"/>
              </w:rPr>
              <w:t>SALE_RETURN_RECODER</w:t>
            </w:r>
          </w:p>
        </w:tc>
        <w:tc>
          <w:tcPr>
            <w:tcW w:w="1559" w:type="dxa"/>
            <w:shd w:val="clear" w:color="auto" w:fill="auto"/>
          </w:tcPr>
          <w:p w14:paraId="5D0BE018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 xml:space="preserve">RETURN_NO 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BA0E30B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>F_GET_SALE_RETURN_RECODER_SEQ</w:t>
            </w:r>
          </w:p>
        </w:tc>
      </w:tr>
      <w:tr w:rsidR="005C708C" w:rsidRPr="00AA2803" w14:paraId="37BBEA31" w14:textId="77777777" w:rsidTr="005C708C">
        <w:tc>
          <w:tcPr>
            <w:tcW w:w="1809" w:type="dxa"/>
            <w:vMerge/>
            <w:shd w:val="clear" w:color="auto" w:fill="C0C0C0"/>
          </w:tcPr>
          <w:p w14:paraId="7AC17218" w14:textId="77777777" w:rsidR="005C708C" w:rsidRPr="00AA2803" w:rsidRDefault="005C708C" w:rsidP="009F51D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14:paraId="6A42FD00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 w:hint="eastAsia"/>
              </w:rPr>
              <w:t xml:space="preserve">WH_BROKEN_RECODER </w:t>
            </w:r>
          </w:p>
        </w:tc>
        <w:tc>
          <w:tcPr>
            <w:tcW w:w="1559" w:type="dxa"/>
            <w:shd w:val="clear" w:color="auto" w:fill="auto"/>
          </w:tcPr>
          <w:p w14:paraId="26F0D3A0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>BROKEN_NO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7FF366CE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>F_GET_WH_BROKEN_RECODER_SEQ</w:t>
            </w:r>
          </w:p>
        </w:tc>
      </w:tr>
      <w:tr w:rsidR="005C708C" w:rsidRPr="00AA2803" w14:paraId="66A8A82F" w14:textId="77777777" w:rsidTr="005C708C">
        <w:tc>
          <w:tcPr>
            <w:tcW w:w="1809" w:type="dxa"/>
            <w:vMerge/>
            <w:shd w:val="clear" w:color="auto" w:fill="C0C0C0"/>
          </w:tcPr>
          <w:p w14:paraId="3F142F4B" w14:textId="77777777" w:rsidR="005C708C" w:rsidRPr="00AA2803" w:rsidRDefault="005C708C" w:rsidP="009F51D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14:paraId="046733C1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 w:hint="eastAsia"/>
              </w:rPr>
              <w:t xml:space="preserve">WH_CHECK_POINT </w:t>
            </w:r>
          </w:p>
        </w:tc>
        <w:tc>
          <w:tcPr>
            <w:tcW w:w="1559" w:type="dxa"/>
            <w:shd w:val="clear" w:color="auto" w:fill="auto"/>
          </w:tcPr>
          <w:p w14:paraId="06392EFC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>CP_NO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5ACC320B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>F_GET_WH_CHECK_POINT_SEQ</w:t>
            </w:r>
          </w:p>
        </w:tc>
      </w:tr>
      <w:tr w:rsidR="005C708C" w:rsidRPr="00AA2803" w14:paraId="3F2B0212" w14:textId="77777777" w:rsidTr="005C708C">
        <w:tc>
          <w:tcPr>
            <w:tcW w:w="1809" w:type="dxa"/>
            <w:vMerge/>
            <w:shd w:val="clear" w:color="auto" w:fill="C0C0C0"/>
          </w:tcPr>
          <w:p w14:paraId="6F490B42" w14:textId="77777777" w:rsidR="005C708C" w:rsidRPr="00AA2803" w:rsidRDefault="005C708C" w:rsidP="009F51D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14:paraId="6041CA4D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 w:hint="eastAsia"/>
              </w:rPr>
              <w:t xml:space="preserve">wh_batch_inbound </w:t>
            </w:r>
          </w:p>
        </w:tc>
        <w:tc>
          <w:tcPr>
            <w:tcW w:w="1559" w:type="dxa"/>
            <w:shd w:val="clear" w:color="auto" w:fill="auto"/>
          </w:tcPr>
          <w:p w14:paraId="56FAD865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>INBOUND_NO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704C6E29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>F_GET_WH_BATCH_INBOUND_SEQ</w:t>
            </w:r>
          </w:p>
        </w:tc>
      </w:tr>
      <w:tr w:rsidR="005C708C" w:rsidRPr="00AA2803" w14:paraId="555DF3C4" w14:textId="77777777" w:rsidTr="005C708C">
        <w:tc>
          <w:tcPr>
            <w:tcW w:w="1809" w:type="dxa"/>
            <w:shd w:val="clear" w:color="auto" w:fill="C0C0C0"/>
          </w:tcPr>
          <w:p w14:paraId="6FFB4B05" w14:textId="77777777" w:rsidR="005C708C" w:rsidRPr="00AA2803" w:rsidRDefault="005C708C" w:rsidP="009F51D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14:paraId="167A00E5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>WH_BATCH_END</w:t>
            </w:r>
          </w:p>
        </w:tc>
        <w:tc>
          <w:tcPr>
            <w:tcW w:w="1559" w:type="dxa"/>
            <w:shd w:val="clear" w:color="auto" w:fill="auto"/>
          </w:tcPr>
          <w:p w14:paraId="61811141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>BE_NO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F7FD011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>F_GET_WH_BATCH_END_SEQ</w:t>
            </w:r>
          </w:p>
        </w:tc>
      </w:tr>
      <w:tr w:rsidR="00967B12" w:rsidRPr="00AA2803" w14:paraId="24C58F55" w14:textId="77777777" w:rsidTr="005C708C">
        <w:tc>
          <w:tcPr>
            <w:tcW w:w="1809" w:type="dxa"/>
            <w:shd w:val="clear" w:color="auto" w:fill="C0C0C0"/>
          </w:tcPr>
          <w:p w14:paraId="105D8D02" w14:textId="77777777" w:rsidR="00967B12" w:rsidRPr="00AA2803" w:rsidRDefault="00967B12" w:rsidP="00967B1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14:paraId="6FF7414B" w14:textId="77777777" w:rsidR="00967B12" w:rsidRPr="005C708C" w:rsidRDefault="00967B12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967B12">
              <w:rPr>
                <w:rFonts w:ascii="新宋体" w:eastAsia="新宋体" w:hAnsi="新宋体"/>
              </w:rPr>
              <w:t>SALE_AGENCY_RECEIPT</w:t>
            </w:r>
          </w:p>
        </w:tc>
        <w:tc>
          <w:tcPr>
            <w:tcW w:w="1559" w:type="dxa"/>
            <w:shd w:val="clear" w:color="auto" w:fill="auto"/>
          </w:tcPr>
          <w:p w14:paraId="7B90C398" w14:textId="77777777" w:rsidR="00967B12" w:rsidRPr="005C708C" w:rsidRDefault="00967B12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AR_NO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7BAC870A" w14:textId="77777777" w:rsidR="00967B12" w:rsidRPr="005C708C" w:rsidRDefault="006A0703" w:rsidP="00F73CB3">
            <w:pPr>
              <w:spacing w:before="60" w:after="60" w:line="240" w:lineRule="auto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>F_GET_SALE_</w:t>
            </w:r>
            <w:r>
              <w:rPr>
                <w:rFonts w:ascii="新宋体" w:eastAsia="新宋体" w:hAnsi="新宋体"/>
              </w:rPr>
              <w:t>AR</w:t>
            </w:r>
            <w:r w:rsidRPr="005C708C">
              <w:rPr>
                <w:rFonts w:ascii="新宋体" w:eastAsia="新宋体" w:hAnsi="新宋体"/>
              </w:rPr>
              <w:t>_SEQ</w:t>
            </w:r>
          </w:p>
        </w:tc>
      </w:tr>
      <w:tr w:rsidR="00F73CB3" w:rsidRPr="00AA2803" w14:paraId="155BE3EF" w14:textId="77777777" w:rsidTr="005C708C">
        <w:tc>
          <w:tcPr>
            <w:tcW w:w="1809" w:type="dxa"/>
            <w:shd w:val="clear" w:color="auto" w:fill="C0C0C0"/>
          </w:tcPr>
          <w:p w14:paraId="00043FE0" w14:textId="77777777" w:rsidR="00F73CB3" w:rsidRPr="00AA2803" w:rsidRDefault="00F73CB3" w:rsidP="00F73CB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14:paraId="3E131378" w14:textId="3F59A065" w:rsidR="00F73CB3" w:rsidRPr="00967B12" w:rsidRDefault="00F73CB3" w:rsidP="00C31DC2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967B12">
              <w:rPr>
                <w:rFonts w:ascii="新宋体" w:eastAsia="新宋体" w:hAnsi="新宋体"/>
              </w:rPr>
              <w:t>SALE_AGENCY_RET</w:t>
            </w:r>
            <w:r w:rsidR="00C31DC2">
              <w:rPr>
                <w:rFonts w:ascii="新宋体" w:eastAsia="新宋体" w:hAnsi="新宋体"/>
              </w:rPr>
              <w:t>URN</w:t>
            </w:r>
          </w:p>
        </w:tc>
        <w:tc>
          <w:tcPr>
            <w:tcW w:w="1559" w:type="dxa"/>
            <w:shd w:val="clear" w:color="auto" w:fill="auto"/>
          </w:tcPr>
          <w:p w14:paraId="7CDECB0B" w14:textId="4EAEF58F" w:rsidR="00F73CB3" w:rsidRDefault="00C31DC2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A</w:t>
            </w:r>
            <w:r>
              <w:rPr>
                <w:rFonts w:ascii="新宋体" w:eastAsia="新宋体" w:hAnsi="新宋体"/>
              </w:rPr>
              <w:t>I</w:t>
            </w:r>
            <w:r w:rsidR="00F73CB3">
              <w:rPr>
                <w:rFonts w:ascii="新宋体" w:eastAsia="新宋体" w:hAnsi="新宋体" w:hint="eastAsia"/>
              </w:rPr>
              <w:t>_NO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A2054A5" w14:textId="6EE4A86F" w:rsidR="00F73CB3" w:rsidRPr="005C708C" w:rsidRDefault="00F73CB3" w:rsidP="00C31DC2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>F_GET_SALE_</w:t>
            </w:r>
            <w:r>
              <w:rPr>
                <w:rFonts w:ascii="新宋体" w:eastAsia="新宋体" w:hAnsi="新宋体"/>
              </w:rPr>
              <w:t>A</w:t>
            </w:r>
            <w:r w:rsidR="00C31DC2">
              <w:rPr>
                <w:rFonts w:ascii="新宋体" w:eastAsia="新宋体" w:hAnsi="新宋体"/>
              </w:rPr>
              <w:t>I</w:t>
            </w:r>
            <w:r w:rsidRPr="005C708C">
              <w:rPr>
                <w:rFonts w:ascii="新宋体" w:eastAsia="新宋体" w:hAnsi="新宋体"/>
              </w:rPr>
              <w:t>_SEQ</w:t>
            </w:r>
          </w:p>
        </w:tc>
      </w:tr>
    </w:tbl>
    <w:p w14:paraId="4A187DBB" w14:textId="77777777" w:rsidR="00733800" w:rsidRDefault="00733800" w:rsidP="00733800"/>
    <w:p w14:paraId="289C3E36" w14:textId="77777777" w:rsidR="00733800" w:rsidRPr="00AA2803" w:rsidRDefault="00733800" w:rsidP="00FF1D74">
      <w:pPr>
        <w:pStyle w:val="3"/>
      </w:pPr>
      <w:bookmarkStart w:id="152" w:name="_Toc435450909"/>
      <w:r w:rsidRPr="004F5520">
        <w:rPr>
          <w:rFonts w:hint="eastAsia"/>
        </w:rPr>
        <w:lastRenderedPageBreak/>
        <w:t>用于</w:t>
      </w:r>
      <w:r w:rsidR="00FF1D74" w:rsidRPr="00FF1D74">
        <w:rPr>
          <w:rFonts w:hint="eastAsia"/>
        </w:rPr>
        <w:t>订单收货明细、订单申请明细、出货单申请明细、调拨单申请明细、</w:t>
      </w:r>
      <w:r w:rsidR="00414BC0">
        <w:rPr>
          <w:rFonts w:hint="eastAsia"/>
        </w:rPr>
        <w:t>还货单</w:t>
      </w:r>
      <w:r w:rsidR="00FF1D74" w:rsidRPr="00FF1D74">
        <w:rPr>
          <w:rFonts w:hint="eastAsia"/>
        </w:rPr>
        <w:t>明细、损毁单明细、盘点差错明细、盘点结果明细、盘点前库存明细的序列</w:t>
      </w:r>
      <w:r w:rsidRPr="00AA2803">
        <w:rPr>
          <w:rFonts w:hint="eastAsia"/>
        </w:rPr>
        <w:t>（</w:t>
      </w:r>
      <w:r w:rsidR="00FF1D74" w:rsidRPr="00FF1D74">
        <w:t>seq_detail_sequence_no</w:t>
      </w:r>
      <w:r w:rsidRPr="00AA2803">
        <w:t>）</w:t>
      </w:r>
      <w:bookmarkEnd w:id="152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3006"/>
        <w:gridCol w:w="1530"/>
        <w:gridCol w:w="1418"/>
        <w:gridCol w:w="1984"/>
      </w:tblGrid>
      <w:tr w:rsidR="00733800" w:rsidRPr="00AA2803" w14:paraId="17BDE281" w14:textId="77777777" w:rsidTr="00D273A3">
        <w:tc>
          <w:tcPr>
            <w:tcW w:w="1809" w:type="dxa"/>
            <w:shd w:val="clear" w:color="auto" w:fill="C0C0C0"/>
          </w:tcPr>
          <w:p w14:paraId="0D0B57D7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07358BC1" w14:textId="77777777" w:rsidR="00733800" w:rsidRPr="00AA2803" w:rsidRDefault="00FF1D74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FF1D74">
              <w:rPr>
                <w:rFonts w:ascii="新宋体" w:eastAsia="新宋体" w:hAnsi="新宋体" w:hint="eastAsia"/>
                <w:b/>
                <w:szCs w:val="22"/>
              </w:rPr>
              <w:t>订单收货明细、订单申请明细、出货单申请明细、调拨单申请明细、</w:t>
            </w:r>
            <w:r w:rsidR="00414BC0">
              <w:rPr>
                <w:rFonts w:ascii="新宋体" w:eastAsia="新宋体" w:hAnsi="新宋体" w:hint="eastAsia"/>
                <w:b/>
                <w:szCs w:val="22"/>
              </w:rPr>
              <w:t>还货单</w:t>
            </w:r>
            <w:r w:rsidRPr="00FF1D74">
              <w:rPr>
                <w:rFonts w:ascii="新宋体" w:eastAsia="新宋体" w:hAnsi="新宋体" w:hint="eastAsia"/>
                <w:b/>
                <w:szCs w:val="22"/>
              </w:rPr>
              <w:t>明细、损毁单明细、盘点差错明细、盘点结果明细、盘点前库存明细的序列</w:t>
            </w:r>
          </w:p>
        </w:tc>
        <w:tc>
          <w:tcPr>
            <w:tcW w:w="1418" w:type="dxa"/>
            <w:shd w:val="clear" w:color="auto" w:fill="C0C0C0"/>
          </w:tcPr>
          <w:p w14:paraId="2C3F2AE1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定义</w:t>
            </w:r>
          </w:p>
        </w:tc>
        <w:tc>
          <w:tcPr>
            <w:tcW w:w="1984" w:type="dxa"/>
            <w:shd w:val="clear" w:color="auto" w:fill="auto"/>
          </w:tcPr>
          <w:p w14:paraId="0E5CC352" w14:textId="77777777" w:rsidR="00733800" w:rsidRPr="00AA2803" w:rsidRDefault="00FF1D74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FF1D74">
              <w:rPr>
                <w:rFonts w:ascii="新宋体" w:eastAsia="新宋体" w:hAnsi="新宋体"/>
                <w:b/>
                <w:szCs w:val="22"/>
              </w:rPr>
              <w:t>SEQ_DETAIL_SEQUENCE_NO</w:t>
            </w:r>
          </w:p>
        </w:tc>
      </w:tr>
      <w:tr w:rsidR="00733800" w:rsidRPr="00AA2803" w14:paraId="0619102F" w14:textId="77777777" w:rsidTr="00D273A3">
        <w:tc>
          <w:tcPr>
            <w:tcW w:w="1809" w:type="dxa"/>
            <w:shd w:val="clear" w:color="auto" w:fill="C0C0C0"/>
          </w:tcPr>
          <w:p w14:paraId="6AA72DCD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t>ORDER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A95017E" w14:textId="77777777" w:rsidR="00733800" w:rsidRPr="00AA2803" w:rsidRDefault="00733800" w:rsidP="00D273A3">
            <w:pPr>
              <w:spacing w:before="60" w:after="6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418" w:type="dxa"/>
            <w:shd w:val="clear" w:color="auto" w:fill="C0C0C0"/>
          </w:tcPr>
          <w:p w14:paraId="31670775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CACHE</w:t>
            </w:r>
          </w:p>
        </w:tc>
        <w:tc>
          <w:tcPr>
            <w:tcW w:w="1984" w:type="dxa"/>
            <w:shd w:val="clear" w:color="auto" w:fill="auto"/>
          </w:tcPr>
          <w:p w14:paraId="5895CE52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DEFAULT</w:t>
            </w:r>
          </w:p>
        </w:tc>
      </w:tr>
      <w:tr w:rsidR="006A655C" w:rsidRPr="00AA2803" w14:paraId="0677F5E6" w14:textId="77777777" w:rsidTr="008F07A1">
        <w:tc>
          <w:tcPr>
            <w:tcW w:w="1809" w:type="dxa"/>
            <w:vMerge w:val="restart"/>
            <w:shd w:val="clear" w:color="auto" w:fill="C0C0C0"/>
          </w:tcPr>
          <w:p w14:paraId="0A8EA03D" w14:textId="77777777" w:rsidR="006A655C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使用情况</w:t>
            </w:r>
          </w:p>
        </w:tc>
        <w:tc>
          <w:tcPr>
            <w:tcW w:w="3006" w:type="dxa"/>
            <w:shd w:val="clear" w:color="auto" w:fill="C4BC96" w:themeFill="background2" w:themeFillShade="BF"/>
          </w:tcPr>
          <w:p w14:paraId="1CA5EA60" w14:textId="77777777" w:rsidR="006A655C" w:rsidRPr="00D90231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表名</w:t>
            </w:r>
          </w:p>
        </w:tc>
        <w:tc>
          <w:tcPr>
            <w:tcW w:w="1530" w:type="dxa"/>
            <w:shd w:val="clear" w:color="auto" w:fill="C4BC96" w:themeFill="background2" w:themeFillShade="BF"/>
          </w:tcPr>
          <w:p w14:paraId="241D30C8" w14:textId="77777777" w:rsidR="006A655C" w:rsidRPr="00D90231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列名</w:t>
            </w:r>
          </w:p>
        </w:tc>
        <w:tc>
          <w:tcPr>
            <w:tcW w:w="3402" w:type="dxa"/>
            <w:gridSpan w:val="2"/>
            <w:shd w:val="clear" w:color="auto" w:fill="C4BC96" w:themeFill="background2" w:themeFillShade="BF"/>
          </w:tcPr>
          <w:p w14:paraId="0EE51C36" w14:textId="77777777" w:rsidR="006A655C" w:rsidRPr="00D90231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函数</w:t>
            </w:r>
          </w:p>
        </w:tc>
      </w:tr>
      <w:tr w:rsidR="006A655C" w:rsidRPr="00AA2803" w14:paraId="77CD27B8" w14:textId="77777777" w:rsidTr="008F07A1">
        <w:tc>
          <w:tcPr>
            <w:tcW w:w="1809" w:type="dxa"/>
            <w:vMerge/>
            <w:shd w:val="clear" w:color="auto" w:fill="C0C0C0"/>
          </w:tcPr>
          <w:p w14:paraId="43212776" w14:textId="77777777" w:rsidR="006A655C" w:rsidRPr="00AA2803" w:rsidRDefault="006A655C" w:rsidP="00FF1D7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006" w:type="dxa"/>
            <w:shd w:val="clear" w:color="auto" w:fill="auto"/>
          </w:tcPr>
          <w:p w14:paraId="69F3A877" w14:textId="77777777" w:rsidR="006A655C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 w:hint="eastAsia"/>
              </w:rPr>
              <w:t xml:space="preserve">WH_ORDER_RECEIVE_DETAIL </w:t>
            </w:r>
          </w:p>
        </w:tc>
        <w:tc>
          <w:tcPr>
            <w:tcW w:w="1530" w:type="dxa"/>
            <w:shd w:val="clear" w:color="auto" w:fill="auto"/>
          </w:tcPr>
          <w:p w14:paraId="4392CBD3" w14:textId="77777777" w:rsidR="006A655C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SEQUENCE_NO</w:t>
            </w:r>
          </w:p>
        </w:tc>
        <w:tc>
          <w:tcPr>
            <w:tcW w:w="3402" w:type="dxa"/>
            <w:gridSpan w:val="2"/>
            <w:vMerge w:val="restart"/>
            <w:shd w:val="clear" w:color="auto" w:fill="auto"/>
          </w:tcPr>
          <w:p w14:paraId="71A23B63" w14:textId="77777777" w:rsidR="006A655C" w:rsidRPr="008F07A1" w:rsidRDefault="006A655C" w:rsidP="00FF1D74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F_GET_DETAIL_SEQUENCE_NO_SEQ</w:t>
            </w:r>
          </w:p>
        </w:tc>
      </w:tr>
      <w:tr w:rsidR="006A655C" w:rsidRPr="00AA2803" w14:paraId="5EFBDA85" w14:textId="77777777" w:rsidTr="008F07A1">
        <w:tc>
          <w:tcPr>
            <w:tcW w:w="1809" w:type="dxa"/>
            <w:vMerge/>
            <w:shd w:val="clear" w:color="auto" w:fill="C0C0C0"/>
          </w:tcPr>
          <w:p w14:paraId="1479A745" w14:textId="77777777" w:rsidR="006A655C" w:rsidRPr="00AA2803" w:rsidRDefault="006A655C" w:rsidP="00FF1D7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006" w:type="dxa"/>
            <w:shd w:val="clear" w:color="auto" w:fill="auto"/>
          </w:tcPr>
          <w:p w14:paraId="1A12CB6D" w14:textId="77777777" w:rsidR="006A655C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 w:hint="eastAsia"/>
              </w:rPr>
              <w:t xml:space="preserve">SALE_ORDER_APPLY_DETAIL </w:t>
            </w:r>
          </w:p>
        </w:tc>
        <w:tc>
          <w:tcPr>
            <w:tcW w:w="1530" w:type="dxa"/>
            <w:shd w:val="clear" w:color="auto" w:fill="auto"/>
          </w:tcPr>
          <w:p w14:paraId="5E12C167" w14:textId="77777777" w:rsidR="006A655C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SEQUENCE_NO</w:t>
            </w:r>
          </w:p>
        </w:tc>
        <w:tc>
          <w:tcPr>
            <w:tcW w:w="3402" w:type="dxa"/>
            <w:gridSpan w:val="2"/>
            <w:vMerge/>
            <w:shd w:val="clear" w:color="auto" w:fill="auto"/>
          </w:tcPr>
          <w:p w14:paraId="10927E16" w14:textId="77777777" w:rsidR="006A655C" w:rsidRPr="004F5520" w:rsidRDefault="006A655C" w:rsidP="00FF1D74">
            <w:pPr>
              <w:spacing w:before="60" w:after="60"/>
              <w:jc w:val="left"/>
            </w:pPr>
          </w:p>
        </w:tc>
      </w:tr>
      <w:tr w:rsidR="006A655C" w:rsidRPr="00AA2803" w14:paraId="35D24098" w14:textId="77777777" w:rsidTr="008F07A1">
        <w:tc>
          <w:tcPr>
            <w:tcW w:w="1809" w:type="dxa"/>
            <w:vMerge/>
            <w:shd w:val="clear" w:color="auto" w:fill="C0C0C0"/>
          </w:tcPr>
          <w:p w14:paraId="7EFB19EC" w14:textId="77777777" w:rsidR="006A655C" w:rsidRPr="00AA2803" w:rsidRDefault="006A655C" w:rsidP="00FF1D7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006" w:type="dxa"/>
            <w:shd w:val="clear" w:color="auto" w:fill="auto"/>
          </w:tcPr>
          <w:p w14:paraId="021E6B5F" w14:textId="77777777" w:rsidR="006A655C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 w:hint="eastAsia"/>
              </w:rPr>
              <w:t>SALE_DELIVERY_ORDER_DETAIL</w:t>
            </w:r>
          </w:p>
        </w:tc>
        <w:tc>
          <w:tcPr>
            <w:tcW w:w="1530" w:type="dxa"/>
            <w:shd w:val="clear" w:color="auto" w:fill="auto"/>
          </w:tcPr>
          <w:p w14:paraId="6409E012" w14:textId="77777777" w:rsidR="006A655C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SEQUENCE_NO</w:t>
            </w:r>
          </w:p>
        </w:tc>
        <w:tc>
          <w:tcPr>
            <w:tcW w:w="3402" w:type="dxa"/>
            <w:gridSpan w:val="2"/>
            <w:vMerge/>
            <w:shd w:val="clear" w:color="auto" w:fill="auto"/>
          </w:tcPr>
          <w:p w14:paraId="69E5F419" w14:textId="77777777" w:rsidR="006A655C" w:rsidRPr="004F5520" w:rsidRDefault="006A655C" w:rsidP="00FF1D74">
            <w:pPr>
              <w:spacing w:before="60" w:after="60"/>
              <w:jc w:val="left"/>
            </w:pPr>
          </w:p>
        </w:tc>
      </w:tr>
      <w:tr w:rsidR="006A655C" w:rsidRPr="00AA2803" w14:paraId="45B959C6" w14:textId="77777777" w:rsidTr="008F07A1">
        <w:tc>
          <w:tcPr>
            <w:tcW w:w="1809" w:type="dxa"/>
            <w:vMerge/>
            <w:shd w:val="clear" w:color="auto" w:fill="C0C0C0"/>
          </w:tcPr>
          <w:p w14:paraId="5E04D511" w14:textId="77777777" w:rsidR="006A655C" w:rsidRPr="00AA2803" w:rsidRDefault="006A655C" w:rsidP="00FF1D7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006" w:type="dxa"/>
            <w:shd w:val="clear" w:color="auto" w:fill="auto"/>
          </w:tcPr>
          <w:p w14:paraId="7A6EE2CF" w14:textId="77777777" w:rsidR="006A655C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 w:hint="eastAsia"/>
              </w:rPr>
              <w:t xml:space="preserve">SALE_TB_APPLY_DETAIL </w:t>
            </w:r>
          </w:p>
        </w:tc>
        <w:tc>
          <w:tcPr>
            <w:tcW w:w="1530" w:type="dxa"/>
            <w:shd w:val="clear" w:color="auto" w:fill="auto"/>
          </w:tcPr>
          <w:p w14:paraId="0B002626" w14:textId="77777777" w:rsidR="006A655C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SEQUENCE_NO</w:t>
            </w:r>
          </w:p>
        </w:tc>
        <w:tc>
          <w:tcPr>
            <w:tcW w:w="3402" w:type="dxa"/>
            <w:gridSpan w:val="2"/>
            <w:vMerge/>
            <w:shd w:val="clear" w:color="auto" w:fill="auto"/>
          </w:tcPr>
          <w:p w14:paraId="1FC43887" w14:textId="77777777" w:rsidR="006A655C" w:rsidRPr="004F5520" w:rsidRDefault="006A655C" w:rsidP="00FF1D74">
            <w:pPr>
              <w:spacing w:before="60" w:after="60"/>
              <w:jc w:val="left"/>
            </w:pPr>
          </w:p>
        </w:tc>
      </w:tr>
      <w:tr w:rsidR="006A655C" w:rsidRPr="00AA2803" w14:paraId="3847E8DF" w14:textId="77777777" w:rsidTr="008F07A1">
        <w:tc>
          <w:tcPr>
            <w:tcW w:w="1809" w:type="dxa"/>
            <w:vMerge/>
            <w:shd w:val="clear" w:color="auto" w:fill="C0C0C0"/>
          </w:tcPr>
          <w:p w14:paraId="72B5ECC0" w14:textId="77777777" w:rsidR="006A655C" w:rsidRPr="00AA2803" w:rsidRDefault="006A655C" w:rsidP="00FF1D7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006" w:type="dxa"/>
            <w:shd w:val="clear" w:color="auto" w:fill="auto"/>
          </w:tcPr>
          <w:p w14:paraId="48486A33" w14:textId="77777777" w:rsidR="006A655C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 w:hint="eastAsia"/>
              </w:rPr>
              <w:t xml:space="preserve">SALE_RETURN_RECODER_DETAIL </w:t>
            </w:r>
          </w:p>
        </w:tc>
        <w:tc>
          <w:tcPr>
            <w:tcW w:w="1530" w:type="dxa"/>
            <w:shd w:val="clear" w:color="auto" w:fill="auto"/>
          </w:tcPr>
          <w:p w14:paraId="1D1F0876" w14:textId="77777777" w:rsidR="006A655C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SEQUENCE_NO</w:t>
            </w:r>
          </w:p>
        </w:tc>
        <w:tc>
          <w:tcPr>
            <w:tcW w:w="3402" w:type="dxa"/>
            <w:gridSpan w:val="2"/>
            <w:vMerge/>
            <w:shd w:val="clear" w:color="auto" w:fill="auto"/>
          </w:tcPr>
          <w:p w14:paraId="4A9459DA" w14:textId="77777777" w:rsidR="006A655C" w:rsidRPr="004F5520" w:rsidRDefault="006A655C" w:rsidP="00FF1D74">
            <w:pPr>
              <w:spacing w:before="60" w:after="60"/>
              <w:jc w:val="left"/>
            </w:pPr>
          </w:p>
        </w:tc>
      </w:tr>
      <w:tr w:rsidR="006A655C" w:rsidRPr="00AA2803" w14:paraId="36352AD0" w14:textId="77777777" w:rsidTr="008F07A1">
        <w:tc>
          <w:tcPr>
            <w:tcW w:w="1809" w:type="dxa"/>
            <w:vMerge/>
            <w:shd w:val="clear" w:color="auto" w:fill="C0C0C0"/>
          </w:tcPr>
          <w:p w14:paraId="39BD8356" w14:textId="77777777" w:rsidR="006A655C" w:rsidRPr="00AA2803" w:rsidRDefault="006A655C" w:rsidP="00FF1D7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006" w:type="dxa"/>
            <w:shd w:val="clear" w:color="auto" w:fill="auto"/>
          </w:tcPr>
          <w:p w14:paraId="3664494B" w14:textId="77777777" w:rsidR="006A655C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 w:hint="eastAsia"/>
              </w:rPr>
              <w:t xml:space="preserve">WH_BROKEN_RECODER_DETAIL </w:t>
            </w:r>
          </w:p>
        </w:tc>
        <w:tc>
          <w:tcPr>
            <w:tcW w:w="1530" w:type="dxa"/>
            <w:shd w:val="clear" w:color="auto" w:fill="auto"/>
          </w:tcPr>
          <w:p w14:paraId="405C8DED" w14:textId="77777777" w:rsidR="006A655C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SEQUENCE_NO</w:t>
            </w:r>
          </w:p>
        </w:tc>
        <w:tc>
          <w:tcPr>
            <w:tcW w:w="3402" w:type="dxa"/>
            <w:gridSpan w:val="2"/>
            <w:vMerge/>
            <w:shd w:val="clear" w:color="auto" w:fill="auto"/>
          </w:tcPr>
          <w:p w14:paraId="39BD821B" w14:textId="77777777" w:rsidR="006A655C" w:rsidRPr="004F5520" w:rsidRDefault="006A655C" w:rsidP="00FF1D74">
            <w:pPr>
              <w:spacing w:before="60" w:after="60"/>
              <w:jc w:val="left"/>
            </w:pPr>
          </w:p>
        </w:tc>
      </w:tr>
      <w:tr w:rsidR="006A655C" w:rsidRPr="00AA2803" w14:paraId="5C211ABE" w14:textId="77777777" w:rsidTr="008F07A1">
        <w:tc>
          <w:tcPr>
            <w:tcW w:w="1809" w:type="dxa"/>
            <w:vMerge/>
            <w:shd w:val="clear" w:color="auto" w:fill="C0C0C0"/>
          </w:tcPr>
          <w:p w14:paraId="30B841B5" w14:textId="77777777" w:rsidR="006A655C" w:rsidRPr="00AA2803" w:rsidRDefault="006A655C" w:rsidP="00FF1D7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006" w:type="dxa"/>
            <w:shd w:val="clear" w:color="auto" w:fill="auto"/>
          </w:tcPr>
          <w:p w14:paraId="27BD95EC" w14:textId="77777777" w:rsidR="006A655C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 w:hint="eastAsia"/>
              </w:rPr>
              <w:t>WH_CP_NOMATCH_DETAIL</w:t>
            </w:r>
            <w:r w:rsidRPr="008F07A1">
              <w:rPr>
                <w:rFonts w:ascii="新宋体" w:eastAsia="新宋体" w:hAnsi="新宋体"/>
              </w:rPr>
              <w:t xml:space="preserve"> </w:t>
            </w:r>
          </w:p>
        </w:tc>
        <w:tc>
          <w:tcPr>
            <w:tcW w:w="1530" w:type="dxa"/>
            <w:shd w:val="clear" w:color="auto" w:fill="auto"/>
          </w:tcPr>
          <w:p w14:paraId="2F2D380E" w14:textId="77777777" w:rsidR="006A655C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SEQUENCE_NO</w:t>
            </w:r>
          </w:p>
        </w:tc>
        <w:tc>
          <w:tcPr>
            <w:tcW w:w="3402" w:type="dxa"/>
            <w:gridSpan w:val="2"/>
            <w:vMerge/>
            <w:shd w:val="clear" w:color="auto" w:fill="auto"/>
          </w:tcPr>
          <w:p w14:paraId="74CC4933" w14:textId="77777777" w:rsidR="006A655C" w:rsidRPr="004F5520" w:rsidRDefault="006A655C" w:rsidP="00FF1D74">
            <w:pPr>
              <w:spacing w:before="60" w:after="60"/>
              <w:jc w:val="left"/>
            </w:pPr>
          </w:p>
        </w:tc>
      </w:tr>
      <w:tr w:rsidR="006A655C" w:rsidRPr="00AA2803" w14:paraId="2E1850FD" w14:textId="77777777" w:rsidTr="008F07A1">
        <w:tc>
          <w:tcPr>
            <w:tcW w:w="1809" w:type="dxa"/>
            <w:vMerge/>
            <w:shd w:val="clear" w:color="auto" w:fill="C0C0C0"/>
          </w:tcPr>
          <w:p w14:paraId="7D0BD68B" w14:textId="77777777" w:rsidR="006A655C" w:rsidRPr="00AA2803" w:rsidRDefault="006A655C" w:rsidP="00FF1D7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006" w:type="dxa"/>
            <w:shd w:val="clear" w:color="auto" w:fill="auto"/>
          </w:tcPr>
          <w:p w14:paraId="4A328570" w14:textId="77777777" w:rsidR="006A655C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 w:hint="eastAsia"/>
              </w:rPr>
              <w:t xml:space="preserve">WH_CHECK_POINT_DETAIL </w:t>
            </w:r>
          </w:p>
        </w:tc>
        <w:tc>
          <w:tcPr>
            <w:tcW w:w="1530" w:type="dxa"/>
            <w:shd w:val="clear" w:color="auto" w:fill="auto"/>
          </w:tcPr>
          <w:p w14:paraId="0F35E5BE" w14:textId="77777777" w:rsidR="006A655C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SEQUENCE_NO</w:t>
            </w:r>
          </w:p>
        </w:tc>
        <w:tc>
          <w:tcPr>
            <w:tcW w:w="3402" w:type="dxa"/>
            <w:gridSpan w:val="2"/>
            <w:vMerge/>
            <w:shd w:val="clear" w:color="auto" w:fill="auto"/>
          </w:tcPr>
          <w:p w14:paraId="21BB6B83" w14:textId="77777777" w:rsidR="006A655C" w:rsidRPr="004F5520" w:rsidRDefault="006A655C" w:rsidP="00FF1D74">
            <w:pPr>
              <w:spacing w:before="60" w:after="60"/>
              <w:jc w:val="left"/>
            </w:pPr>
          </w:p>
        </w:tc>
      </w:tr>
      <w:tr w:rsidR="006A655C" w:rsidRPr="00AA2803" w14:paraId="1D05F086" w14:textId="77777777" w:rsidTr="008F07A1">
        <w:tc>
          <w:tcPr>
            <w:tcW w:w="1809" w:type="dxa"/>
            <w:vMerge/>
            <w:shd w:val="clear" w:color="auto" w:fill="C0C0C0"/>
          </w:tcPr>
          <w:p w14:paraId="75E7CFED" w14:textId="77777777" w:rsidR="006A655C" w:rsidRPr="00AA2803" w:rsidRDefault="006A655C" w:rsidP="00FF1D7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006" w:type="dxa"/>
            <w:shd w:val="clear" w:color="auto" w:fill="auto"/>
          </w:tcPr>
          <w:p w14:paraId="5920A504" w14:textId="77777777" w:rsidR="006A655C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 w:hint="eastAsia"/>
              </w:rPr>
              <w:t xml:space="preserve">WH_CHECK_POINT_DETAIL_BE </w:t>
            </w:r>
          </w:p>
        </w:tc>
        <w:tc>
          <w:tcPr>
            <w:tcW w:w="1530" w:type="dxa"/>
            <w:shd w:val="clear" w:color="auto" w:fill="auto"/>
          </w:tcPr>
          <w:p w14:paraId="54677646" w14:textId="77777777" w:rsidR="006A655C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SEQUENCE_NO</w:t>
            </w:r>
          </w:p>
        </w:tc>
        <w:tc>
          <w:tcPr>
            <w:tcW w:w="3402" w:type="dxa"/>
            <w:gridSpan w:val="2"/>
            <w:vMerge/>
            <w:shd w:val="clear" w:color="auto" w:fill="auto"/>
          </w:tcPr>
          <w:p w14:paraId="203143E2" w14:textId="77777777" w:rsidR="006A655C" w:rsidRPr="004F5520" w:rsidRDefault="006A655C" w:rsidP="00FF1D74">
            <w:pPr>
              <w:spacing w:before="60" w:after="60"/>
              <w:jc w:val="left"/>
            </w:pPr>
          </w:p>
        </w:tc>
      </w:tr>
    </w:tbl>
    <w:p w14:paraId="07E8F9BC" w14:textId="77777777" w:rsidR="00733800" w:rsidRDefault="00733800" w:rsidP="00733800"/>
    <w:p w14:paraId="0FC1457E" w14:textId="77777777" w:rsidR="00733800" w:rsidRPr="00AA2803" w:rsidRDefault="006A655C" w:rsidP="006A655C">
      <w:pPr>
        <w:pStyle w:val="3"/>
      </w:pPr>
      <w:bookmarkStart w:id="153" w:name="_Toc435450910"/>
      <w:r w:rsidRPr="006A655C">
        <w:rPr>
          <w:rFonts w:hint="eastAsia"/>
        </w:rPr>
        <w:t>用于站点资金流水序号</w:t>
      </w:r>
      <w:r w:rsidR="00733800" w:rsidRPr="00AA2803">
        <w:rPr>
          <w:rFonts w:hint="eastAsia"/>
        </w:rPr>
        <w:t>（</w:t>
      </w:r>
      <w:r w:rsidRPr="006A655C">
        <w:t>seq_agency_fund_flow</w:t>
      </w:r>
      <w:r w:rsidR="00733800" w:rsidRPr="00AA2803">
        <w:t>）</w:t>
      </w:r>
      <w:bookmarkEnd w:id="153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2551"/>
        <w:gridCol w:w="993"/>
        <w:gridCol w:w="2409"/>
      </w:tblGrid>
      <w:tr w:rsidR="00733800" w:rsidRPr="00AA2803" w14:paraId="20AF8766" w14:textId="77777777" w:rsidTr="006A655C">
        <w:tc>
          <w:tcPr>
            <w:tcW w:w="1809" w:type="dxa"/>
            <w:shd w:val="clear" w:color="auto" w:fill="C0C0C0"/>
          </w:tcPr>
          <w:p w14:paraId="04939BFD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DD3E8A4" w14:textId="77777777" w:rsidR="00733800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6A655C">
              <w:rPr>
                <w:rFonts w:ascii="新宋体" w:eastAsia="新宋体" w:hAnsi="新宋体" w:hint="eastAsia"/>
                <w:b/>
                <w:szCs w:val="22"/>
              </w:rPr>
              <w:t>用于站点资金流水序号</w:t>
            </w:r>
          </w:p>
        </w:tc>
        <w:tc>
          <w:tcPr>
            <w:tcW w:w="993" w:type="dxa"/>
            <w:shd w:val="clear" w:color="auto" w:fill="C0C0C0"/>
          </w:tcPr>
          <w:p w14:paraId="3590AA1B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定义</w:t>
            </w:r>
          </w:p>
        </w:tc>
        <w:tc>
          <w:tcPr>
            <w:tcW w:w="2409" w:type="dxa"/>
            <w:shd w:val="clear" w:color="auto" w:fill="auto"/>
          </w:tcPr>
          <w:p w14:paraId="09DA8F13" w14:textId="77777777" w:rsidR="00733800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6A655C">
              <w:rPr>
                <w:rFonts w:ascii="新宋体" w:eastAsia="新宋体" w:hAnsi="新宋体"/>
                <w:b/>
                <w:szCs w:val="22"/>
              </w:rPr>
              <w:t>SEQ_AGENCY_FUND_FLOW</w:t>
            </w:r>
          </w:p>
        </w:tc>
      </w:tr>
      <w:tr w:rsidR="00733800" w:rsidRPr="00AA2803" w14:paraId="790C14F1" w14:textId="77777777" w:rsidTr="006A655C">
        <w:tc>
          <w:tcPr>
            <w:tcW w:w="1809" w:type="dxa"/>
            <w:shd w:val="clear" w:color="auto" w:fill="C0C0C0"/>
          </w:tcPr>
          <w:p w14:paraId="08EA1013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t>ORDER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6776F56" w14:textId="77777777" w:rsidR="00733800" w:rsidRPr="00AA2803" w:rsidRDefault="00733800" w:rsidP="00D273A3">
            <w:pPr>
              <w:spacing w:before="60" w:after="6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993" w:type="dxa"/>
            <w:shd w:val="clear" w:color="auto" w:fill="C0C0C0"/>
          </w:tcPr>
          <w:p w14:paraId="7EF70630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CACHE</w:t>
            </w:r>
          </w:p>
        </w:tc>
        <w:tc>
          <w:tcPr>
            <w:tcW w:w="2409" w:type="dxa"/>
            <w:shd w:val="clear" w:color="auto" w:fill="auto"/>
          </w:tcPr>
          <w:p w14:paraId="65B5585F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DEFAULT</w:t>
            </w:r>
          </w:p>
        </w:tc>
      </w:tr>
      <w:tr w:rsidR="00733800" w:rsidRPr="00AA2803" w14:paraId="4CFAF67F" w14:textId="77777777" w:rsidTr="006A655C">
        <w:tc>
          <w:tcPr>
            <w:tcW w:w="1809" w:type="dxa"/>
            <w:vMerge w:val="restart"/>
            <w:shd w:val="clear" w:color="auto" w:fill="C0C0C0"/>
          </w:tcPr>
          <w:p w14:paraId="5F8C58FC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使用情况</w:t>
            </w:r>
          </w:p>
        </w:tc>
        <w:tc>
          <w:tcPr>
            <w:tcW w:w="1985" w:type="dxa"/>
            <w:shd w:val="clear" w:color="auto" w:fill="C4BC96" w:themeFill="background2" w:themeFillShade="BF"/>
          </w:tcPr>
          <w:p w14:paraId="263EAA11" w14:textId="77777777" w:rsidR="00733800" w:rsidRPr="00D90231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表名</w:t>
            </w:r>
          </w:p>
        </w:tc>
        <w:tc>
          <w:tcPr>
            <w:tcW w:w="2551" w:type="dxa"/>
            <w:shd w:val="clear" w:color="auto" w:fill="C4BC96" w:themeFill="background2" w:themeFillShade="BF"/>
          </w:tcPr>
          <w:p w14:paraId="4D0F24F1" w14:textId="77777777" w:rsidR="00733800" w:rsidRPr="00D90231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列名</w:t>
            </w:r>
          </w:p>
        </w:tc>
        <w:tc>
          <w:tcPr>
            <w:tcW w:w="3402" w:type="dxa"/>
            <w:gridSpan w:val="2"/>
            <w:shd w:val="clear" w:color="auto" w:fill="C4BC96" w:themeFill="background2" w:themeFillShade="BF"/>
          </w:tcPr>
          <w:p w14:paraId="5909186D" w14:textId="77777777" w:rsidR="00733800" w:rsidRPr="00D90231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函数</w:t>
            </w:r>
          </w:p>
        </w:tc>
      </w:tr>
      <w:tr w:rsidR="00733800" w:rsidRPr="00AA2803" w14:paraId="7A07DFD4" w14:textId="77777777" w:rsidTr="006A655C">
        <w:tc>
          <w:tcPr>
            <w:tcW w:w="1809" w:type="dxa"/>
            <w:vMerge/>
            <w:shd w:val="clear" w:color="auto" w:fill="C0C0C0"/>
          </w:tcPr>
          <w:p w14:paraId="52CF4B5D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1985" w:type="dxa"/>
            <w:shd w:val="clear" w:color="auto" w:fill="auto"/>
          </w:tcPr>
          <w:p w14:paraId="758B17D5" w14:textId="77777777" w:rsidR="00733800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FLOW_AGENCY</w:t>
            </w:r>
          </w:p>
        </w:tc>
        <w:tc>
          <w:tcPr>
            <w:tcW w:w="2551" w:type="dxa"/>
            <w:shd w:val="clear" w:color="auto" w:fill="auto"/>
          </w:tcPr>
          <w:p w14:paraId="741E398A" w14:textId="77777777" w:rsidR="00733800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AGENCY_FUND_FLOW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6926A61" w14:textId="77777777" w:rsidR="00733800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F_GET_FLOW_AGENCY_SEQ</w:t>
            </w:r>
          </w:p>
        </w:tc>
      </w:tr>
    </w:tbl>
    <w:p w14:paraId="1B22CAFE" w14:textId="77777777" w:rsidR="00733800" w:rsidRDefault="00733800" w:rsidP="00733800"/>
    <w:p w14:paraId="20D2393C" w14:textId="77777777" w:rsidR="006A655C" w:rsidRDefault="006A655C" w:rsidP="00733800"/>
    <w:p w14:paraId="3BEA66CC" w14:textId="77777777" w:rsidR="006A655C" w:rsidRPr="00AA2803" w:rsidRDefault="006819EF" w:rsidP="006819EF">
      <w:pPr>
        <w:pStyle w:val="3"/>
      </w:pPr>
      <w:bookmarkStart w:id="154" w:name="_Toc435450911"/>
      <w:r w:rsidRPr="006819EF">
        <w:rPr>
          <w:rFonts w:hint="eastAsia"/>
        </w:rPr>
        <w:t>用于市场管理员资金流水序号</w:t>
      </w:r>
      <w:r w:rsidR="006A655C" w:rsidRPr="00AA2803">
        <w:rPr>
          <w:rFonts w:hint="eastAsia"/>
        </w:rPr>
        <w:t>（</w:t>
      </w:r>
      <w:r w:rsidRPr="006819EF">
        <w:t>seq_mm_fund_flow</w:t>
      </w:r>
      <w:r w:rsidR="006A655C" w:rsidRPr="00AA2803">
        <w:t>）</w:t>
      </w:r>
      <w:bookmarkEnd w:id="154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410"/>
        <w:gridCol w:w="2126"/>
        <w:gridCol w:w="993"/>
        <w:gridCol w:w="2409"/>
      </w:tblGrid>
      <w:tr w:rsidR="006A655C" w:rsidRPr="00AA2803" w14:paraId="3CD7E028" w14:textId="77777777" w:rsidTr="00D273A3">
        <w:tc>
          <w:tcPr>
            <w:tcW w:w="1809" w:type="dxa"/>
            <w:shd w:val="clear" w:color="auto" w:fill="C0C0C0"/>
          </w:tcPr>
          <w:p w14:paraId="2A767C33" w14:textId="77777777" w:rsidR="006A655C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E876D12" w14:textId="77777777" w:rsidR="006A655C" w:rsidRPr="00AA2803" w:rsidRDefault="006819EF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6819EF">
              <w:rPr>
                <w:rFonts w:ascii="新宋体" w:eastAsia="新宋体" w:hAnsi="新宋体" w:hint="eastAsia"/>
                <w:b/>
                <w:szCs w:val="22"/>
              </w:rPr>
              <w:t>用于市场管理员资金流水序号</w:t>
            </w:r>
          </w:p>
        </w:tc>
        <w:tc>
          <w:tcPr>
            <w:tcW w:w="993" w:type="dxa"/>
            <w:shd w:val="clear" w:color="auto" w:fill="C0C0C0"/>
          </w:tcPr>
          <w:p w14:paraId="4C701C63" w14:textId="77777777" w:rsidR="006A655C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定义</w:t>
            </w:r>
          </w:p>
        </w:tc>
        <w:tc>
          <w:tcPr>
            <w:tcW w:w="2409" w:type="dxa"/>
            <w:shd w:val="clear" w:color="auto" w:fill="auto"/>
          </w:tcPr>
          <w:p w14:paraId="03FDDB6F" w14:textId="77777777" w:rsidR="006A655C" w:rsidRPr="00AA2803" w:rsidRDefault="006819EF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6819EF">
              <w:rPr>
                <w:rFonts w:ascii="新宋体" w:eastAsia="新宋体" w:hAnsi="新宋体"/>
                <w:b/>
                <w:szCs w:val="22"/>
              </w:rPr>
              <w:t>SEQ_MM_FUND_FLOW</w:t>
            </w:r>
          </w:p>
        </w:tc>
      </w:tr>
      <w:tr w:rsidR="006A655C" w:rsidRPr="00AA2803" w14:paraId="44D32CF5" w14:textId="77777777" w:rsidTr="00D273A3">
        <w:tc>
          <w:tcPr>
            <w:tcW w:w="1809" w:type="dxa"/>
            <w:shd w:val="clear" w:color="auto" w:fill="C0C0C0"/>
          </w:tcPr>
          <w:p w14:paraId="40BF262A" w14:textId="77777777" w:rsidR="006A655C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lastRenderedPageBreak/>
              <w:t>ORDER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0027E59D" w14:textId="77777777" w:rsidR="006A655C" w:rsidRPr="00AA2803" w:rsidRDefault="006A655C" w:rsidP="00D273A3">
            <w:pPr>
              <w:spacing w:before="60" w:after="6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993" w:type="dxa"/>
            <w:shd w:val="clear" w:color="auto" w:fill="C0C0C0"/>
          </w:tcPr>
          <w:p w14:paraId="15A06F09" w14:textId="77777777" w:rsidR="006A655C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CACHE</w:t>
            </w:r>
          </w:p>
        </w:tc>
        <w:tc>
          <w:tcPr>
            <w:tcW w:w="2409" w:type="dxa"/>
            <w:shd w:val="clear" w:color="auto" w:fill="auto"/>
          </w:tcPr>
          <w:p w14:paraId="46D06C2F" w14:textId="77777777" w:rsidR="006A655C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DEFAULT</w:t>
            </w:r>
          </w:p>
        </w:tc>
      </w:tr>
      <w:tr w:rsidR="006A655C" w:rsidRPr="00AA2803" w14:paraId="502E6894" w14:textId="77777777" w:rsidTr="006819EF">
        <w:tc>
          <w:tcPr>
            <w:tcW w:w="1809" w:type="dxa"/>
            <w:vMerge w:val="restart"/>
            <w:shd w:val="clear" w:color="auto" w:fill="C0C0C0"/>
          </w:tcPr>
          <w:p w14:paraId="747095E8" w14:textId="77777777" w:rsidR="006A655C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使用情况</w:t>
            </w:r>
          </w:p>
        </w:tc>
        <w:tc>
          <w:tcPr>
            <w:tcW w:w="2410" w:type="dxa"/>
            <w:shd w:val="clear" w:color="auto" w:fill="C4BC96" w:themeFill="background2" w:themeFillShade="BF"/>
          </w:tcPr>
          <w:p w14:paraId="1E33DC7F" w14:textId="77777777" w:rsidR="006A655C" w:rsidRPr="00D90231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表名</w:t>
            </w:r>
          </w:p>
        </w:tc>
        <w:tc>
          <w:tcPr>
            <w:tcW w:w="2126" w:type="dxa"/>
            <w:shd w:val="clear" w:color="auto" w:fill="C4BC96" w:themeFill="background2" w:themeFillShade="BF"/>
          </w:tcPr>
          <w:p w14:paraId="469EA750" w14:textId="77777777" w:rsidR="006A655C" w:rsidRPr="00D90231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列名</w:t>
            </w:r>
          </w:p>
        </w:tc>
        <w:tc>
          <w:tcPr>
            <w:tcW w:w="3402" w:type="dxa"/>
            <w:gridSpan w:val="2"/>
            <w:shd w:val="clear" w:color="auto" w:fill="C4BC96" w:themeFill="background2" w:themeFillShade="BF"/>
          </w:tcPr>
          <w:p w14:paraId="4F858439" w14:textId="77777777" w:rsidR="006A655C" w:rsidRPr="00D90231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函数</w:t>
            </w:r>
          </w:p>
        </w:tc>
      </w:tr>
      <w:tr w:rsidR="006A655C" w:rsidRPr="00AA2803" w14:paraId="61F46C55" w14:textId="77777777" w:rsidTr="006819EF">
        <w:tc>
          <w:tcPr>
            <w:tcW w:w="1809" w:type="dxa"/>
            <w:vMerge/>
            <w:shd w:val="clear" w:color="auto" w:fill="C0C0C0"/>
          </w:tcPr>
          <w:p w14:paraId="1F6EE8DC" w14:textId="77777777" w:rsidR="006A655C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410" w:type="dxa"/>
            <w:shd w:val="clear" w:color="auto" w:fill="auto"/>
          </w:tcPr>
          <w:p w14:paraId="7CE7F365" w14:textId="77777777" w:rsidR="006A655C" w:rsidRPr="008F07A1" w:rsidRDefault="006819EF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FLOW_MARKET_MANAGER</w:t>
            </w:r>
          </w:p>
        </w:tc>
        <w:tc>
          <w:tcPr>
            <w:tcW w:w="2126" w:type="dxa"/>
            <w:shd w:val="clear" w:color="auto" w:fill="auto"/>
          </w:tcPr>
          <w:p w14:paraId="697161B9" w14:textId="77777777" w:rsidR="006A655C" w:rsidRPr="008F07A1" w:rsidRDefault="006819EF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MM_FUND_FLOW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3DBEF61C" w14:textId="77777777" w:rsidR="006A655C" w:rsidRPr="008F07A1" w:rsidRDefault="006819EF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F_GET_FLOW_MARKET_MANAGER_SEQ</w:t>
            </w:r>
          </w:p>
        </w:tc>
      </w:tr>
    </w:tbl>
    <w:p w14:paraId="78ECE2C0" w14:textId="77777777" w:rsidR="006A655C" w:rsidRPr="006A655C" w:rsidRDefault="006A655C" w:rsidP="00733800"/>
    <w:p w14:paraId="32C3D2D7" w14:textId="77777777" w:rsidR="00733800" w:rsidRDefault="00733800" w:rsidP="00733800"/>
    <w:p w14:paraId="1D7C5BF2" w14:textId="77777777" w:rsidR="006A655C" w:rsidRPr="00AA2803" w:rsidRDefault="006819EF" w:rsidP="006819EF">
      <w:pPr>
        <w:pStyle w:val="3"/>
      </w:pPr>
      <w:bookmarkStart w:id="155" w:name="_Toc435450912"/>
      <w:r w:rsidRPr="006819EF">
        <w:rPr>
          <w:rFonts w:hint="eastAsia"/>
        </w:rPr>
        <w:t>用于机构资金流水序号</w:t>
      </w:r>
      <w:r w:rsidRPr="006819EF">
        <w:t>seq_org_fund_flow</w:t>
      </w:r>
      <w:r w:rsidR="006A655C" w:rsidRPr="00AA2803">
        <w:t>）</w:t>
      </w:r>
      <w:bookmarkEnd w:id="155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2551"/>
        <w:gridCol w:w="993"/>
        <w:gridCol w:w="2409"/>
      </w:tblGrid>
      <w:tr w:rsidR="006A655C" w:rsidRPr="00AA2803" w14:paraId="6D7ECC0B" w14:textId="77777777" w:rsidTr="00D273A3">
        <w:tc>
          <w:tcPr>
            <w:tcW w:w="1809" w:type="dxa"/>
            <w:shd w:val="clear" w:color="auto" w:fill="C0C0C0"/>
          </w:tcPr>
          <w:p w14:paraId="46E02496" w14:textId="77777777" w:rsidR="006A655C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FE867E2" w14:textId="77777777" w:rsidR="006A655C" w:rsidRPr="00AA2803" w:rsidRDefault="006819EF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6819EF">
              <w:rPr>
                <w:rFonts w:ascii="新宋体" w:eastAsia="新宋体" w:hAnsi="新宋体" w:hint="eastAsia"/>
                <w:b/>
                <w:szCs w:val="22"/>
              </w:rPr>
              <w:t>用于机构资金流水序号</w:t>
            </w:r>
          </w:p>
        </w:tc>
        <w:tc>
          <w:tcPr>
            <w:tcW w:w="993" w:type="dxa"/>
            <w:shd w:val="clear" w:color="auto" w:fill="C0C0C0"/>
          </w:tcPr>
          <w:p w14:paraId="31E61754" w14:textId="77777777" w:rsidR="006A655C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定义</w:t>
            </w:r>
          </w:p>
        </w:tc>
        <w:tc>
          <w:tcPr>
            <w:tcW w:w="2409" w:type="dxa"/>
            <w:shd w:val="clear" w:color="auto" w:fill="auto"/>
          </w:tcPr>
          <w:p w14:paraId="6319BD44" w14:textId="77777777" w:rsidR="006A655C" w:rsidRPr="00AA2803" w:rsidRDefault="006819EF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6819EF">
              <w:rPr>
                <w:rFonts w:ascii="新宋体" w:eastAsia="新宋体" w:hAnsi="新宋体"/>
                <w:b/>
                <w:szCs w:val="22"/>
              </w:rPr>
              <w:t>SEQ_ORG_FUND_FLOW</w:t>
            </w:r>
          </w:p>
        </w:tc>
      </w:tr>
      <w:tr w:rsidR="006A655C" w:rsidRPr="00AA2803" w14:paraId="18E8074D" w14:textId="77777777" w:rsidTr="00D273A3">
        <w:tc>
          <w:tcPr>
            <w:tcW w:w="1809" w:type="dxa"/>
            <w:shd w:val="clear" w:color="auto" w:fill="C0C0C0"/>
          </w:tcPr>
          <w:p w14:paraId="3466A2E1" w14:textId="77777777" w:rsidR="006A655C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t>ORDER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60836655" w14:textId="77777777" w:rsidR="006A655C" w:rsidRPr="00AA2803" w:rsidRDefault="006A655C" w:rsidP="00D273A3">
            <w:pPr>
              <w:spacing w:before="60" w:after="6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993" w:type="dxa"/>
            <w:shd w:val="clear" w:color="auto" w:fill="C0C0C0"/>
          </w:tcPr>
          <w:p w14:paraId="2BF9A77E" w14:textId="77777777" w:rsidR="006A655C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CACHE</w:t>
            </w:r>
          </w:p>
        </w:tc>
        <w:tc>
          <w:tcPr>
            <w:tcW w:w="2409" w:type="dxa"/>
            <w:shd w:val="clear" w:color="auto" w:fill="auto"/>
          </w:tcPr>
          <w:p w14:paraId="239B53BC" w14:textId="77777777" w:rsidR="006A655C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DEFAULT</w:t>
            </w:r>
          </w:p>
        </w:tc>
      </w:tr>
      <w:tr w:rsidR="006A655C" w:rsidRPr="00AA2803" w14:paraId="2C8376A8" w14:textId="77777777" w:rsidTr="00D273A3">
        <w:tc>
          <w:tcPr>
            <w:tcW w:w="1809" w:type="dxa"/>
            <w:vMerge w:val="restart"/>
            <w:shd w:val="clear" w:color="auto" w:fill="C0C0C0"/>
          </w:tcPr>
          <w:p w14:paraId="186CCAB3" w14:textId="77777777" w:rsidR="006A655C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使用情况</w:t>
            </w:r>
          </w:p>
        </w:tc>
        <w:tc>
          <w:tcPr>
            <w:tcW w:w="1985" w:type="dxa"/>
            <w:shd w:val="clear" w:color="auto" w:fill="C4BC96" w:themeFill="background2" w:themeFillShade="BF"/>
          </w:tcPr>
          <w:p w14:paraId="20A8F192" w14:textId="77777777" w:rsidR="006A655C" w:rsidRPr="00D90231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表名</w:t>
            </w:r>
          </w:p>
        </w:tc>
        <w:tc>
          <w:tcPr>
            <w:tcW w:w="2551" w:type="dxa"/>
            <w:shd w:val="clear" w:color="auto" w:fill="C4BC96" w:themeFill="background2" w:themeFillShade="BF"/>
          </w:tcPr>
          <w:p w14:paraId="0C483EE4" w14:textId="77777777" w:rsidR="006A655C" w:rsidRPr="00D90231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列名</w:t>
            </w:r>
          </w:p>
        </w:tc>
        <w:tc>
          <w:tcPr>
            <w:tcW w:w="3402" w:type="dxa"/>
            <w:gridSpan w:val="2"/>
            <w:shd w:val="clear" w:color="auto" w:fill="C4BC96" w:themeFill="background2" w:themeFillShade="BF"/>
          </w:tcPr>
          <w:p w14:paraId="4AA163EE" w14:textId="77777777" w:rsidR="006A655C" w:rsidRPr="00D90231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函数</w:t>
            </w:r>
          </w:p>
        </w:tc>
      </w:tr>
      <w:tr w:rsidR="006A655C" w:rsidRPr="00AA2803" w14:paraId="74337316" w14:textId="77777777" w:rsidTr="00D273A3">
        <w:tc>
          <w:tcPr>
            <w:tcW w:w="1809" w:type="dxa"/>
            <w:vMerge/>
            <w:shd w:val="clear" w:color="auto" w:fill="C0C0C0"/>
          </w:tcPr>
          <w:p w14:paraId="4A6BD2AA" w14:textId="77777777" w:rsidR="006A655C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1985" w:type="dxa"/>
            <w:shd w:val="clear" w:color="auto" w:fill="auto"/>
          </w:tcPr>
          <w:p w14:paraId="257D901D" w14:textId="77777777" w:rsidR="006A655C" w:rsidRPr="008F07A1" w:rsidRDefault="006819EF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FLOW_ORG</w:t>
            </w:r>
          </w:p>
        </w:tc>
        <w:tc>
          <w:tcPr>
            <w:tcW w:w="2551" w:type="dxa"/>
            <w:shd w:val="clear" w:color="auto" w:fill="auto"/>
          </w:tcPr>
          <w:p w14:paraId="5D0E5F88" w14:textId="77777777" w:rsidR="006A655C" w:rsidRPr="008F07A1" w:rsidRDefault="006819EF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ORG_FUND_FLOW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B73CAB0" w14:textId="77777777" w:rsidR="006A655C" w:rsidRPr="008F07A1" w:rsidRDefault="006819EF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F_GET_FLOW_ORG_SEQ</w:t>
            </w:r>
          </w:p>
        </w:tc>
      </w:tr>
    </w:tbl>
    <w:p w14:paraId="74D31930" w14:textId="77777777" w:rsidR="00733800" w:rsidRPr="006A655C" w:rsidRDefault="00733800" w:rsidP="00733800"/>
    <w:p w14:paraId="617A2C90" w14:textId="196577A4" w:rsidR="006A655C" w:rsidRPr="00AA2803" w:rsidRDefault="00F21114" w:rsidP="00554022">
      <w:pPr>
        <w:pStyle w:val="3"/>
      </w:pPr>
      <w:bookmarkStart w:id="156" w:name="_Toc435450913"/>
      <w:r w:rsidRPr="00F21114">
        <w:rPr>
          <w:rFonts w:hint="eastAsia"/>
        </w:rPr>
        <w:t>用于兑奖记录</w:t>
      </w:r>
      <w:r w:rsidR="00882FA8">
        <w:rPr>
          <w:rFonts w:hint="eastAsia"/>
        </w:rPr>
        <w:t>、兑奖详情</w:t>
      </w:r>
      <w:r w:rsidRPr="00F21114">
        <w:rPr>
          <w:rFonts w:hint="eastAsia"/>
        </w:rPr>
        <w:t>序号</w:t>
      </w:r>
      <w:r w:rsidR="006A655C" w:rsidRPr="00AA2803">
        <w:rPr>
          <w:rFonts w:hint="eastAsia"/>
        </w:rPr>
        <w:t>（</w:t>
      </w:r>
      <w:r w:rsidR="00554022" w:rsidRPr="00554022">
        <w:t>SEQ_PAY_FLOW</w:t>
      </w:r>
      <w:r w:rsidR="006A655C" w:rsidRPr="00AA2803">
        <w:t>）</w:t>
      </w:r>
      <w:bookmarkEnd w:id="156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2551"/>
        <w:gridCol w:w="993"/>
        <w:gridCol w:w="2409"/>
      </w:tblGrid>
      <w:tr w:rsidR="006A655C" w:rsidRPr="00AA2803" w14:paraId="2A85AEC3" w14:textId="77777777" w:rsidTr="00D273A3">
        <w:tc>
          <w:tcPr>
            <w:tcW w:w="1809" w:type="dxa"/>
            <w:shd w:val="clear" w:color="auto" w:fill="C0C0C0"/>
          </w:tcPr>
          <w:p w14:paraId="270C8055" w14:textId="77777777" w:rsidR="006A655C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5A40590" w14:textId="77777777" w:rsidR="006A655C" w:rsidRPr="00AA2803" w:rsidRDefault="00F21114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F21114">
              <w:rPr>
                <w:rFonts w:ascii="新宋体" w:eastAsia="新宋体" w:hAnsi="新宋体" w:hint="eastAsia"/>
                <w:b/>
                <w:szCs w:val="22"/>
              </w:rPr>
              <w:t>用于兑奖记录序号</w:t>
            </w:r>
          </w:p>
        </w:tc>
        <w:tc>
          <w:tcPr>
            <w:tcW w:w="993" w:type="dxa"/>
            <w:shd w:val="clear" w:color="auto" w:fill="C0C0C0"/>
          </w:tcPr>
          <w:p w14:paraId="20762022" w14:textId="77777777" w:rsidR="006A655C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定义</w:t>
            </w:r>
          </w:p>
        </w:tc>
        <w:tc>
          <w:tcPr>
            <w:tcW w:w="2409" w:type="dxa"/>
            <w:shd w:val="clear" w:color="auto" w:fill="auto"/>
          </w:tcPr>
          <w:p w14:paraId="6EBB8261" w14:textId="77777777" w:rsidR="006A655C" w:rsidRPr="00AA2803" w:rsidRDefault="00F21114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F21114">
              <w:rPr>
                <w:rFonts w:ascii="新宋体" w:eastAsia="新宋体" w:hAnsi="新宋体"/>
                <w:b/>
                <w:szCs w:val="22"/>
              </w:rPr>
              <w:t>SEQ_PAY_FLOW</w:t>
            </w:r>
          </w:p>
        </w:tc>
      </w:tr>
      <w:tr w:rsidR="00E66573" w:rsidRPr="00AA2803" w14:paraId="76E795CE" w14:textId="77777777" w:rsidTr="00D273A3">
        <w:tc>
          <w:tcPr>
            <w:tcW w:w="1809" w:type="dxa"/>
            <w:shd w:val="clear" w:color="auto" w:fill="C0C0C0"/>
          </w:tcPr>
          <w:p w14:paraId="658E3B7D" w14:textId="77777777" w:rsidR="00E66573" w:rsidRPr="00AA2803" w:rsidRDefault="00E66573" w:rsidP="00E6657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t>ORDER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C8D23A6" w14:textId="5FA8E605" w:rsidR="00E66573" w:rsidRPr="00AA2803" w:rsidRDefault="00E66573" w:rsidP="00E66573">
            <w:pPr>
              <w:spacing w:before="60" w:after="6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993" w:type="dxa"/>
            <w:shd w:val="clear" w:color="auto" w:fill="C0C0C0"/>
          </w:tcPr>
          <w:p w14:paraId="6D9D46BB" w14:textId="77777777" w:rsidR="00E66573" w:rsidRPr="00AA2803" w:rsidRDefault="00E66573" w:rsidP="00E6657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CACHE</w:t>
            </w:r>
          </w:p>
        </w:tc>
        <w:tc>
          <w:tcPr>
            <w:tcW w:w="2409" w:type="dxa"/>
            <w:shd w:val="clear" w:color="auto" w:fill="auto"/>
          </w:tcPr>
          <w:p w14:paraId="45AF7350" w14:textId="77777777" w:rsidR="00E66573" w:rsidRPr="00AA2803" w:rsidRDefault="00E66573" w:rsidP="00E6657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DEFAULT</w:t>
            </w:r>
          </w:p>
        </w:tc>
      </w:tr>
      <w:tr w:rsidR="00E109C1" w:rsidRPr="00AA2803" w14:paraId="7F3AEE1C" w14:textId="77777777" w:rsidTr="00D273A3">
        <w:tc>
          <w:tcPr>
            <w:tcW w:w="1809" w:type="dxa"/>
            <w:vMerge w:val="restart"/>
            <w:shd w:val="clear" w:color="auto" w:fill="C0C0C0"/>
          </w:tcPr>
          <w:p w14:paraId="2D6B068F" w14:textId="77777777" w:rsidR="00E109C1" w:rsidRPr="00AA2803" w:rsidRDefault="00E109C1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使用情况</w:t>
            </w:r>
          </w:p>
        </w:tc>
        <w:tc>
          <w:tcPr>
            <w:tcW w:w="1985" w:type="dxa"/>
            <w:shd w:val="clear" w:color="auto" w:fill="C4BC96" w:themeFill="background2" w:themeFillShade="BF"/>
          </w:tcPr>
          <w:p w14:paraId="7DE76633" w14:textId="77777777" w:rsidR="00E109C1" w:rsidRPr="008F07A1" w:rsidRDefault="00E109C1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F07A1">
              <w:rPr>
                <w:rFonts w:ascii="新宋体" w:eastAsia="新宋体" w:hAnsi="新宋体" w:hint="eastAsia"/>
                <w:b/>
                <w:sz w:val="24"/>
              </w:rPr>
              <w:t>表名</w:t>
            </w:r>
          </w:p>
        </w:tc>
        <w:tc>
          <w:tcPr>
            <w:tcW w:w="2551" w:type="dxa"/>
            <w:shd w:val="clear" w:color="auto" w:fill="C4BC96" w:themeFill="background2" w:themeFillShade="BF"/>
          </w:tcPr>
          <w:p w14:paraId="3148B2F5" w14:textId="77777777" w:rsidR="00E109C1" w:rsidRPr="008F07A1" w:rsidRDefault="00E109C1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F07A1">
              <w:rPr>
                <w:rFonts w:ascii="新宋体" w:eastAsia="新宋体" w:hAnsi="新宋体" w:hint="eastAsia"/>
                <w:b/>
                <w:sz w:val="24"/>
                <w:szCs w:val="22"/>
              </w:rPr>
              <w:t>列名</w:t>
            </w:r>
          </w:p>
        </w:tc>
        <w:tc>
          <w:tcPr>
            <w:tcW w:w="3402" w:type="dxa"/>
            <w:gridSpan w:val="2"/>
            <w:shd w:val="clear" w:color="auto" w:fill="C4BC96" w:themeFill="background2" w:themeFillShade="BF"/>
          </w:tcPr>
          <w:p w14:paraId="4D06215E" w14:textId="77777777" w:rsidR="00E109C1" w:rsidRPr="008F07A1" w:rsidRDefault="00E109C1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F07A1">
              <w:rPr>
                <w:rFonts w:ascii="新宋体" w:eastAsia="新宋体" w:hAnsi="新宋体" w:hint="eastAsia"/>
                <w:b/>
                <w:sz w:val="24"/>
              </w:rPr>
              <w:t>函数</w:t>
            </w:r>
          </w:p>
        </w:tc>
      </w:tr>
      <w:tr w:rsidR="00E109C1" w:rsidRPr="00AA2803" w14:paraId="7F336306" w14:textId="77777777" w:rsidTr="00D273A3">
        <w:tc>
          <w:tcPr>
            <w:tcW w:w="1809" w:type="dxa"/>
            <w:vMerge/>
            <w:shd w:val="clear" w:color="auto" w:fill="C0C0C0"/>
          </w:tcPr>
          <w:p w14:paraId="12CD95A5" w14:textId="77777777" w:rsidR="00E109C1" w:rsidRPr="00AA2803" w:rsidRDefault="00E109C1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1985" w:type="dxa"/>
            <w:shd w:val="clear" w:color="auto" w:fill="auto"/>
          </w:tcPr>
          <w:p w14:paraId="73F29CF3" w14:textId="77777777" w:rsidR="00E109C1" w:rsidRPr="008F07A1" w:rsidRDefault="00E109C1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FLOW_PAY</w:t>
            </w:r>
          </w:p>
        </w:tc>
        <w:tc>
          <w:tcPr>
            <w:tcW w:w="2551" w:type="dxa"/>
            <w:shd w:val="clear" w:color="auto" w:fill="auto"/>
          </w:tcPr>
          <w:p w14:paraId="3D7C1774" w14:textId="77777777" w:rsidR="00E109C1" w:rsidRPr="008F07A1" w:rsidRDefault="00E109C1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PAY_FLOW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5C9C9CAC" w14:textId="77777777" w:rsidR="00E109C1" w:rsidRPr="008F07A1" w:rsidRDefault="00E109C1" w:rsidP="00D273A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F_GET_FLOW_PAY_SEQ</w:t>
            </w:r>
          </w:p>
        </w:tc>
      </w:tr>
      <w:tr w:rsidR="00E109C1" w:rsidRPr="00AA2803" w14:paraId="72E697AB" w14:textId="77777777" w:rsidTr="00D273A3">
        <w:tc>
          <w:tcPr>
            <w:tcW w:w="1809" w:type="dxa"/>
            <w:vMerge/>
            <w:shd w:val="clear" w:color="auto" w:fill="C0C0C0"/>
          </w:tcPr>
          <w:p w14:paraId="5920242C" w14:textId="77777777" w:rsidR="00E109C1" w:rsidRPr="00AA2803" w:rsidRDefault="00E109C1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1985" w:type="dxa"/>
            <w:shd w:val="clear" w:color="auto" w:fill="auto"/>
          </w:tcPr>
          <w:p w14:paraId="41189A21" w14:textId="5001A124" w:rsidR="00E109C1" w:rsidRPr="008F07A1" w:rsidRDefault="00E109C1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82FA8">
              <w:rPr>
                <w:rFonts w:ascii="新宋体" w:eastAsia="新宋体" w:hAnsi="新宋体"/>
              </w:rPr>
              <w:t>SALE_PAID</w:t>
            </w:r>
          </w:p>
        </w:tc>
        <w:tc>
          <w:tcPr>
            <w:tcW w:w="2551" w:type="dxa"/>
            <w:shd w:val="clear" w:color="auto" w:fill="auto"/>
          </w:tcPr>
          <w:p w14:paraId="67DDBE46" w14:textId="73ABD9BD" w:rsidR="00E109C1" w:rsidRPr="008F07A1" w:rsidRDefault="00E109C1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82FA8">
              <w:rPr>
                <w:rFonts w:ascii="新宋体" w:eastAsia="新宋体" w:hAnsi="新宋体"/>
              </w:rPr>
              <w:t>DJXQ_NO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0D97EE9" w14:textId="1506D902" w:rsidR="00E109C1" w:rsidRPr="008F07A1" w:rsidRDefault="00E109C1" w:rsidP="00D273A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82FA8">
              <w:rPr>
                <w:rFonts w:ascii="新宋体" w:eastAsia="新宋体" w:hAnsi="新宋体"/>
              </w:rPr>
              <w:t>F_GET_FLOW_PAY_DETAIL_SEQ</w:t>
            </w:r>
          </w:p>
        </w:tc>
      </w:tr>
      <w:tr w:rsidR="00E109C1" w:rsidRPr="00AA2803" w14:paraId="4042304A" w14:textId="77777777" w:rsidTr="00D273A3">
        <w:tc>
          <w:tcPr>
            <w:tcW w:w="1809" w:type="dxa"/>
            <w:vMerge/>
            <w:shd w:val="clear" w:color="auto" w:fill="C0C0C0"/>
          </w:tcPr>
          <w:p w14:paraId="4B3648B7" w14:textId="77777777" w:rsidR="00E109C1" w:rsidRPr="00AA2803" w:rsidRDefault="00E109C1" w:rsidP="00E109C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1985" w:type="dxa"/>
            <w:shd w:val="clear" w:color="auto" w:fill="auto"/>
          </w:tcPr>
          <w:p w14:paraId="7C907F06" w14:textId="6ABB2D20" w:rsidR="00E109C1" w:rsidRPr="00882FA8" w:rsidRDefault="00E109C1" w:rsidP="00E109C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E109C1">
              <w:rPr>
                <w:rFonts w:ascii="新宋体" w:eastAsia="新宋体" w:hAnsi="新宋体"/>
              </w:rPr>
              <w:t>SALE_PAID_DETAIL</w:t>
            </w:r>
          </w:p>
        </w:tc>
        <w:tc>
          <w:tcPr>
            <w:tcW w:w="2551" w:type="dxa"/>
            <w:shd w:val="clear" w:color="auto" w:fill="auto"/>
          </w:tcPr>
          <w:p w14:paraId="4E66149F" w14:textId="600D7FEC" w:rsidR="00E109C1" w:rsidRPr="00882FA8" w:rsidRDefault="00E109C1" w:rsidP="00E109C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  <w:szCs w:val="22"/>
              </w:rPr>
              <w:t>DJXQ_SEQ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3D31F2F3" w14:textId="2232E743" w:rsidR="00E109C1" w:rsidRPr="00882FA8" w:rsidRDefault="00E109C1" w:rsidP="00E109C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D90269">
              <w:rPr>
                <w:rFonts w:ascii="新宋体" w:eastAsia="新宋体" w:hAnsi="新宋体"/>
              </w:rPr>
              <w:t>F_GET_FLOW_PAY_DETAIL_NO_SEQ</w:t>
            </w:r>
          </w:p>
        </w:tc>
      </w:tr>
    </w:tbl>
    <w:p w14:paraId="716AD6A3" w14:textId="77777777" w:rsidR="00733800" w:rsidRPr="006A655C" w:rsidRDefault="00733800" w:rsidP="00315A4D"/>
    <w:p w14:paraId="12CE9B96" w14:textId="7B6AED83" w:rsidR="00554022" w:rsidRPr="00AA2803" w:rsidRDefault="00554022" w:rsidP="00554022">
      <w:pPr>
        <w:pStyle w:val="3"/>
      </w:pPr>
      <w:bookmarkStart w:id="157" w:name="_Toc435450914"/>
      <w:r w:rsidRPr="00F21114">
        <w:rPr>
          <w:rFonts w:hint="eastAsia"/>
        </w:rPr>
        <w:t>用于</w:t>
      </w:r>
      <w:r>
        <w:rPr>
          <w:rFonts w:hint="eastAsia"/>
        </w:rPr>
        <w:t>销售</w:t>
      </w:r>
      <w:r w:rsidRPr="00F21114">
        <w:rPr>
          <w:rFonts w:hint="eastAsia"/>
        </w:rPr>
        <w:t>记录序号</w:t>
      </w:r>
      <w:r w:rsidRPr="00AA2803">
        <w:rPr>
          <w:rFonts w:hint="eastAsia"/>
        </w:rPr>
        <w:t>（</w:t>
      </w:r>
      <w:r w:rsidRPr="00554022">
        <w:t>SEQ_SALE_FLOW</w:t>
      </w:r>
      <w:r w:rsidRPr="00AA2803">
        <w:t>）</w:t>
      </w:r>
      <w:bookmarkEnd w:id="157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2551"/>
        <w:gridCol w:w="993"/>
        <w:gridCol w:w="2409"/>
      </w:tblGrid>
      <w:tr w:rsidR="00554022" w:rsidRPr="00AA2803" w14:paraId="7AA60C78" w14:textId="77777777" w:rsidTr="00F84576">
        <w:tc>
          <w:tcPr>
            <w:tcW w:w="1809" w:type="dxa"/>
            <w:shd w:val="clear" w:color="auto" w:fill="C0C0C0"/>
          </w:tcPr>
          <w:p w14:paraId="1B337481" w14:textId="77777777" w:rsidR="00554022" w:rsidRPr="00AA2803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0093662" w14:textId="42D11622" w:rsidR="00554022" w:rsidRPr="00AA2803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F21114">
              <w:rPr>
                <w:rFonts w:ascii="新宋体" w:eastAsia="新宋体" w:hAnsi="新宋体" w:hint="eastAsia"/>
                <w:b/>
                <w:szCs w:val="22"/>
              </w:rPr>
              <w:t>用于</w:t>
            </w:r>
            <w:r>
              <w:rPr>
                <w:rFonts w:ascii="新宋体" w:eastAsia="新宋体" w:hAnsi="新宋体" w:hint="eastAsia"/>
                <w:b/>
                <w:szCs w:val="22"/>
              </w:rPr>
              <w:t>销售</w:t>
            </w:r>
            <w:r w:rsidRPr="00F21114">
              <w:rPr>
                <w:rFonts w:ascii="新宋体" w:eastAsia="新宋体" w:hAnsi="新宋体" w:hint="eastAsia"/>
                <w:b/>
                <w:szCs w:val="22"/>
              </w:rPr>
              <w:t>记录序号</w:t>
            </w:r>
          </w:p>
        </w:tc>
        <w:tc>
          <w:tcPr>
            <w:tcW w:w="993" w:type="dxa"/>
            <w:shd w:val="clear" w:color="auto" w:fill="C0C0C0"/>
          </w:tcPr>
          <w:p w14:paraId="1C7805F3" w14:textId="77777777" w:rsidR="00554022" w:rsidRPr="00AA2803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定义</w:t>
            </w:r>
          </w:p>
        </w:tc>
        <w:tc>
          <w:tcPr>
            <w:tcW w:w="2409" w:type="dxa"/>
            <w:shd w:val="clear" w:color="auto" w:fill="auto"/>
          </w:tcPr>
          <w:p w14:paraId="43890588" w14:textId="59C46094" w:rsidR="00554022" w:rsidRPr="00AA2803" w:rsidRDefault="00554022" w:rsidP="005540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F21114">
              <w:rPr>
                <w:rFonts w:ascii="新宋体" w:eastAsia="新宋体" w:hAnsi="新宋体"/>
                <w:b/>
                <w:szCs w:val="22"/>
              </w:rPr>
              <w:t>SEQ_</w:t>
            </w:r>
            <w:r>
              <w:rPr>
                <w:rFonts w:ascii="新宋体" w:eastAsia="新宋体" w:hAnsi="新宋体"/>
                <w:b/>
                <w:szCs w:val="22"/>
              </w:rPr>
              <w:t>SALE</w:t>
            </w:r>
            <w:r w:rsidRPr="00F21114">
              <w:rPr>
                <w:rFonts w:ascii="新宋体" w:eastAsia="新宋体" w:hAnsi="新宋体"/>
                <w:b/>
                <w:szCs w:val="22"/>
              </w:rPr>
              <w:t>_FLOW</w:t>
            </w:r>
          </w:p>
        </w:tc>
      </w:tr>
      <w:tr w:rsidR="00554022" w:rsidRPr="00AA2803" w14:paraId="0864A841" w14:textId="77777777" w:rsidTr="00F84576">
        <w:tc>
          <w:tcPr>
            <w:tcW w:w="1809" w:type="dxa"/>
            <w:shd w:val="clear" w:color="auto" w:fill="C0C0C0"/>
          </w:tcPr>
          <w:p w14:paraId="4F393E2C" w14:textId="77777777" w:rsidR="00554022" w:rsidRPr="00AA2803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t>ORDER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6212EB15" w14:textId="56386D21" w:rsidR="00554022" w:rsidRPr="00AA2803" w:rsidRDefault="00554022" w:rsidP="00F84576">
            <w:pPr>
              <w:spacing w:before="60" w:after="6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993" w:type="dxa"/>
            <w:shd w:val="clear" w:color="auto" w:fill="C0C0C0"/>
          </w:tcPr>
          <w:p w14:paraId="0AD18150" w14:textId="77777777" w:rsidR="00554022" w:rsidRPr="00AA2803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CACHE</w:t>
            </w:r>
          </w:p>
        </w:tc>
        <w:tc>
          <w:tcPr>
            <w:tcW w:w="2409" w:type="dxa"/>
            <w:shd w:val="clear" w:color="auto" w:fill="auto"/>
          </w:tcPr>
          <w:p w14:paraId="225A9722" w14:textId="77777777" w:rsidR="00554022" w:rsidRPr="00AA2803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DEFAULT</w:t>
            </w:r>
          </w:p>
        </w:tc>
      </w:tr>
      <w:tr w:rsidR="00554022" w:rsidRPr="00AA2803" w14:paraId="24BD0E7F" w14:textId="77777777" w:rsidTr="00F84576">
        <w:tc>
          <w:tcPr>
            <w:tcW w:w="1809" w:type="dxa"/>
            <w:vMerge w:val="restart"/>
            <w:shd w:val="clear" w:color="auto" w:fill="C0C0C0"/>
          </w:tcPr>
          <w:p w14:paraId="1897823C" w14:textId="77777777" w:rsidR="00554022" w:rsidRPr="00AA2803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使用情况</w:t>
            </w:r>
          </w:p>
        </w:tc>
        <w:tc>
          <w:tcPr>
            <w:tcW w:w="1985" w:type="dxa"/>
            <w:shd w:val="clear" w:color="auto" w:fill="C4BC96" w:themeFill="background2" w:themeFillShade="BF"/>
          </w:tcPr>
          <w:p w14:paraId="076BE941" w14:textId="77777777" w:rsidR="00554022" w:rsidRPr="008F07A1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F07A1">
              <w:rPr>
                <w:rFonts w:ascii="新宋体" w:eastAsia="新宋体" w:hAnsi="新宋体" w:hint="eastAsia"/>
                <w:b/>
                <w:sz w:val="24"/>
              </w:rPr>
              <w:t>表名</w:t>
            </w:r>
          </w:p>
        </w:tc>
        <w:tc>
          <w:tcPr>
            <w:tcW w:w="2551" w:type="dxa"/>
            <w:shd w:val="clear" w:color="auto" w:fill="C4BC96" w:themeFill="background2" w:themeFillShade="BF"/>
          </w:tcPr>
          <w:p w14:paraId="51E01198" w14:textId="77777777" w:rsidR="00554022" w:rsidRPr="008F07A1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F07A1">
              <w:rPr>
                <w:rFonts w:ascii="新宋体" w:eastAsia="新宋体" w:hAnsi="新宋体" w:hint="eastAsia"/>
                <w:b/>
                <w:sz w:val="24"/>
                <w:szCs w:val="22"/>
              </w:rPr>
              <w:t>列名</w:t>
            </w:r>
          </w:p>
        </w:tc>
        <w:tc>
          <w:tcPr>
            <w:tcW w:w="3402" w:type="dxa"/>
            <w:gridSpan w:val="2"/>
            <w:shd w:val="clear" w:color="auto" w:fill="C4BC96" w:themeFill="background2" w:themeFillShade="BF"/>
          </w:tcPr>
          <w:p w14:paraId="1C0FC9CA" w14:textId="77777777" w:rsidR="00554022" w:rsidRPr="008F07A1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F07A1">
              <w:rPr>
                <w:rFonts w:ascii="新宋体" w:eastAsia="新宋体" w:hAnsi="新宋体" w:hint="eastAsia"/>
                <w:b/>
                <w:sz w:val="24"/>
              </w:rPr>
              <w:t>函数</w:t>
            </w:r>
          </w:p>
        </w:tc>
      </w:tr>
      <w:tr w:rsidR="00554022" w:rsidRPr="00AA2803" w14:paraId="5AF68EE8" w14:textId="77777777" w:rsidTr="00F84576">
        <w:tc>
          <w:tcPr>
            <w:tcW w:w="1809" w:type="dxa"/>
            <w:vMerge/>
            <w:shd w:val="clear" w:color="auto" w:fill="C0C0C0"/>
          </w:tcPr>
          <w:p w14:paraId="03E1D5E3" w14:textId="77777777" w:rsidR="00554022" w:rsidRPr="00AA2803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1985" w:type="dxa"/>
            <w:shd w:val="clear" w:color="auto" w:fill="auto"/>
          </w:tcPr>
          <w:p w14:paraId="09D71E57" w14:textId="316F358E" w:rsidR="00554022" w:rsidRPr="008F07A1" w:rsidRDefault="00554022" w:rsidP="00F84576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FLOW_SALE</w:t>
            </w:r>
          </w:p>
        </w:tc>
        <w:tc>
          <w:tcPr>
            <w:tcW w:w="2551" w:type="dxa"/>
            <w:shd w:val="clear" w:color="auto" w:fill="auto"/>
          </w:tcPr>
          <w:p w14:paraId="1CB39DEA" w14:textId="7AB5D0F8" w:rsidR="00554022" w:rsidRPr="008F07A1" w:rsidRDefault="00554022" w:rsidP="00F84576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SALE</w:t>
            </w:r>
            <w:r w:rsidRPr="008F07A1">
              <w:rPr>
                <w:rFonts w:ascii="新宋体" w:eastAsia="新宋体" w:hAnsi="新宋体"/>
              </w:rPr>
              <w:t>_FLOW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31BDD73A" w14:textId="336A7583" w:rsidR="00554022" w:rsidRPr="008F07A1" w:rsidRDefault="00554022" w:rsidP="00554022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F_GET_FLOW_</w:t>
            </w:r>
            <w:r>
              <w:rPr>
                <w:rFonts w:ascii="新宋体" w:eastAsia="新宋体" w:hAnsi="新宋体"/>
              </w:rPr>
              <w:t>SALE</w:t>
            </w:r>
            <w:r w:rsidRPr="008F07A1">
              <w:rPr>
                <w:rFonts w:ascii="新宋体" w:eastAsia="新宋体" w:hAnsi="新宋体"/>
              </w:rPr>
              <w:t>_SEQ</w:t>
            </w:r>
          </w:p>
        </w:tc>
      </w:tr>
    </w:tbl>
    <w:p w14:paraId="3FD53505" w14:textId="77777777" w:rsidR="00554022" w:rsidRPr="006A655C" w:rsidRDefault="00554022" w:rsidP="00554022"/>
    <w:p w14:paraId="715FD961" w14:textId="4A01F18F" w:rsidR="00554022" w:rsidRPr="00AA2803" w:rsidRDefault="00554022" w:rsidP="00554022">
      <w:pPr>
        <w:pStyle w:val="3"/>
      </w:pPr>
      <w:bookmarkStart w:id="158" w:name="_Toc435450915"/>
      <w:r w:rsidRPr="00F21114">
        <w:rPr>
          <w:rFonts w:hint="eastAsia"/>
        </w:rPr>
        <w:t>用于</w:t>
      </w:r>
      <w:r w:rsidR="003D5B51">
        <w:rPr>
          <w:rFonts w:hint="eastAsia"/>
        </w:rPr>
        <w:t>退票</w:t>
      </w:r>
      <w:r w:rsidRPr="00F21114">
        <w:rPr>
          <w:rFonts w:hint="eastAsia"/>
        </w:rPr>
        <w:t>记录序号</w:t>
      </w:r>
      <w:r w:rsidRPr="00AA2803">
        <w:rPr>
          <w:rFonts w:hint="eastAsia"/>
        </w:rPr>
        <w:t>（</w:t>
      </w:r>
      <w:r w:rsidRPr="00554022">
        <w:t>SEQ_CANCEL_FLOW</w:t>
      </w:r>
      <w:r w:rsidRPr="00AA2803">
        <w:t>）</w:t>
      </w:r>
      <w:bookmarkEnd w:id="158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2551"/>
        <w:gridCol w:w="993"/>
        <w:gridCol w:w="2409"/>
      </w:tblGrid>
      <w:tr w:rsidR="00554022" w:rsidRPr="00AA2803" w14:paraId="325EA155" w14:textId="77777777" w:rsidTr="00F84576">
        <w:tc>
          <w:tcPr>
            <w:tcW w:w="1809" w:type="dxa"/>
            <w:shd w:val="clear" w:color="auto" w:fill="C0C0C0"/>
          </w:tcPr>
          <w:p w14:paraId="052352E8" w14:textId="77777777" w:rsidR="00554022" w:rsidRPr="00AA2803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37303AB7" w14:textId="66349FB5" w:rsidR="00554022" w:rsidRPr="00AA2803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F21114">
              <w:rPr>
                <w:rFonts w:ascii="新宋体" w:eastAsia="新宋体" w:hAnsi="新宋体" w:hint="eastAsia"/>
                <w:b/>
                <w:szCs w:val="22"/>
              </w:rPr>
              <w:t>用于</w:t>
            </w:r>
            <w:r w:rsidR="003D5B51">
              <w:rPr>
                <w:rFonts w:ascii="新宋体" w:eastAsia="新宋体" w:hAnsi="新宋体" w:hint="eastAsia"/>
                <w:b/>
                <w:szCs w:val="22"/>
              </w:rPr>
              <w:t>退票</w:t>
            </w:r>
            <w:r w:rsidRPr="00F21114">
              <w:rPr>
                <w:rFonts w:ascii="新宋体" w:eastAsia="新宋体" w:hAnsi="新宋体" w:hint="eastAsia"/>
                <w:b/>
                <w:szCs w:val="22"/>
              </w:rPr>
              <w:t>记录序号</w:t>
            </w:r>
          </w:p>
        </w:tc>
        <w:tc>
          <w:tcPr>
            <w:tcW w:w="993" w:type="dxa"/>
            <w:shd w:val="clear" w:color="auto" w:fill="C0C0C0"/>
          </w:tcPr>
          <w:p w14:paraId="50494D4E" w14:textId="77777777" w:rsidR="00554022" w:rsidRPr="00AA2803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定义</w:t>
            </w:r>
          </w:p>
        </w:tc>
        <w:tc>
          <w:tcPr>
            <w:tcW w:w="2409" w:type="dxa"/>
            <w:shd w:val="clear" w:color="auto" w:fill="auto"/>
          </w:tcPr>
          <w:p w14:paraId="27278679" w14:textId="400725D2" w:rsidR="00554022" w:rsidRPr="00AA2803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F21114">
              <w:rPr>
                <w:rFonts w:ascii="新宋体" w:eastAsia="新宋体" w:hAnsi="新宋体"/>
                <w:b/>
                <w:szCs w:val="22"/>
              </w:rPr>
              <w:t>SEQ</w:t>
            </w:r>
            <w:r>
              <w:rPr>
                <w:rFonts w:ascii="新宋体" w:eastAsia="新宋体" w:hAnsi="新宋体"/>
                <w:b/>
                <w:szCs w:val="22"/>
              </w:rPr>
              <w:t>_CANCEL_</w:t>
            </w:r>
            <w:r w:rsidRPr="00F21114">
              <w:rPr>
                <w:rFonts w:ascii="新宋体" w:eastAsia="新宋体" w:hAnsi="新宋体"/>
                <w:b/>
                <w:szCs w:val="22"/>
              </w:rPr>
              <w:t>FLOW</w:t>
            </w:r>
          </w:p>
        </w:tc>
      </w:tr>
      <w:tr w:rsidR="00554022" w:rsidRPr="00AA2803" w14:paraId="43356E70" w14:textId="77777777" w:rsidTr="00F84576">
        <w:tc>
          <w:tcPr>
            <w:tcW w:w="1809" w:type="dxa"/>
            <w:shd w:val="clear" w:color="auto" w:fill="C0C0C0"/>
          </w:tcPr>
          <w:p w14:paraId="735FF764" w14:textId="77777777" w:rsidR="00554022" w:rsidRPr="00AA2803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lastRenderedPageBreak/>
              <w:t>ORDER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3A2BC67" w14:textId="445D95BD" w:rsidR="00554022" w:rsidRPr="00AA2803" w:rsidRDefault="00554022" w:rsidP="00F84576">
            <w:pPr>
              <w:spacing w:before="60" w:after="6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993" w:type="dxa"/>
            <w:shd w:val="clear" w:color="auto" w:fill="C0C0C0"/>
          </w:tcPr>
          <w:p w14:paraId="552285AC" w14:textId="77777777" w:rsidR="00554022" w:rsidRPr="00AA2803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CACHE</w:t>
            </w:r>
          </w:p>
        </w:tc>
        <w:tc>
          <w:tcPr>
            <w:tcW w:w="2409" w:type="dxa"/>
            <w:shd w:val="clear" w:color="auto" w:fill="auto"/>
          </w:tcPr>
          <w:p w14:paraId="286EF18D" w14:textId="77777777" w:rsidR="00554022" w:rsidRPr="00AA2803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DEFAULT</w:t>
            </w:r>
          </w:p>
        </w:tc>
      </w:tr>
      <w:tr w:rsidR="00554022" w:rsidRPr="00AA2803" w14:paraId="265FB3DB" w14:textId="77777777" w:rsidTr="00F84576">
        <w:tc>
          <w:tcPr>
            <w:tcW w:w="1809" w:type="dxa"/>
            <w:vMerge w:val="restart"/>
            <w:shd w:val="clear" w:color="auto" w:fill="C0C0C0"/>
          </w:tcPr>
          <w:p w14:paraId="73DA8BB6" w14:textId="77777777" w:rsidR="00554022" w:rsidRPr="00AA2803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使用情况</w:t>
            </w:r>
          </w:p>
        </w:tc>
        <w:tc>
          <w:tcPr>
            <w:tcW w:w="1985" w:type="dxa"/>
            <w:shd w:val="clear" w:color="auto" w:fill="C4BC96" w:themeFill="background2" w:themeFillShade="BF"/>
          </w:tcPr>
          <w:p w14:paraId="222EBAD5" w14:textId="77777777" w:rsidR="00554022" w:rsidRPr="008F07A1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F07A1">
              <w:rPr>
                <w:rFonts w:ascii="新宋体" w:eastAsia="新宋体" w:hAnsi="新宋体" w:hint="eastAsia"/>
                <w:b/>
                <w:sz w:val="24"/>
              </w:rPr>
              <w:t>表名</w:t>
            </w:r>
          </w:p>
        </w:tc>
        <w:tc>
          <w:tcPr>
            <w:tcW w:w="2551" w:type="dxa"/>
            <w:shd w:val="clear" w:color="auto" w:fill="C4BC96" w:themeFill="background2" w:themeFillShade="BF"/>
          </w:tcPr>
          <w:p w14:paraId="75C23EA3" w14:textId="77777777" w:rsidR="00554022" w:rsidRPr="008F07A1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F07A1">
              <w:rPr>
                <w:rFonts w:ascii="新宋体" w:eastAsia="新宋体" w:hAnsi="新宋体" w:hint="eastAsia"/>
                <w:b/>
                <w:sz w:val="24"/>
                <w:szCs w:val="22"/>
              </w:rPr>
              <w:t>列名</w:t>
            </w:r>
          </w:p>
        </w:tc>
        <w:tc>
          <w:tcPr>
            <w:tcW w:w="3402" w:type="dxa"/>
            <w:gridSpan w:val="2"/>
            <w:shd w:val="clear" w:color="auto" w:fill="C4BC96" w:themeFill="background2" w:themeFillShade="BF"/>
          </w:tcPr>
          <w:p w14:paraId="37E9FB6F" w14:textId="77777777" w:rsidR="00554022" w:rsidRPr="008F07A1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F07A1">
              <w:rPr>
                <w:rFonts w:ascii="新宋体" w:eastAsia="新宋体" w:hAnsi="新宋体" w:hint="eastAsia"/>
                <w:b/>
                <w:sz w:val="24"/>
              </w:rPr>
              <w:t>函数</w:t>
            </w:r>
          </w:p>
        </w:tc>
      </w:tr>
      <w:tr w:rsidR="00554022" w:rsidRPr="00AA2803" w14:paraId="74829408" w14:textId="77777777" w:rsidTr="00F84576">
        <w:tc>
          <w:tcPr>
            <w:tcW w:w="1809" w:type="dxa"/>
            <w:vMerge/>
            <w:shd w:val="clear" w:color="auto" w:fill="C0C0C0"/>
          </w:tcPr>
          <w:p w14:paraId="4083ACEE" w14:textId="77777777" w:rsidR="00554022" w:rsidRPr="00AA2803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1985" w:type="dxa"/>
            <w:shd w:val="clear" w:color="auto" w:fill="auto"/>
          </w:tcPr>
          <w:p w14:paraId="168DEE2C" w14:textId="45040939" w:rsidR="00554022" w:rsidRPr="008F07A1" w:rsidRDefault="00554022" w:rsidP="00F84576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FLOW_CANCEL</w:t>
            </w:r>
          </w:p>
        </w:tc>
        <w:tc>
          <w:tcPr>
            <w:tcW w:w="2551" w:type="dxa"/>
            <w:shd w:val="clear" w:color="auto" w:fill="auto"/>
          </w:tcPr>
          <w:p w14:paraId="5DF6BAF1" w14:textId="01C8276D" w:rsidR="00554022" w:rsidRPr="008F07A1" w:rsidRDefault="00554022" w:rsidP="00F84576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CANCEL</w:t>
            </w:r>
            <w:r w:rsidRPr="008F07A1">
              <w:rPr>
                <w:rFonts w:ascii="新宋体" w:eastAsia="新宋体" w:hAnsi="新宋体"/>
              </w:rPr>
              <w:t>_FLOW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5D6E88CA" w14:textId="377AE12F" w:rsidR="00554022" w:rsidRPr="008F07A1" w:rsidRDefault="00554022" w:rsidP="00F84576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F_GET_FLOW</w:t>
            </w:r>
            <w:r>
              <w:rPr>
                <w:rFonts w:ascii="新宋体" w:eastAsia="新宋体" w:hAnsi="新宋体"/>
              </w:rPr>
              <w:t>_CANCEL_</w:t>
            </w:r>
            <w:r w:rsidRPr="008F07A1">
              <w:rPr>
                <w:rFonts w:ascii="新宋体" w:eastAsia="新宋体" w:hAnsi="新宋体"/>
              </w:rPr>
              <w:t>SEQ</w:t>
            </w:r>
          </w:p>
        </w:tc>
      </w:tr>
    </w:tbl>
    <w:p w14:paraId="5075F143" w14:textId="77777777" w:rsidR="00554022" w:rsidRPr="006A655C" w:rsidRDefault="00554022" w:rsidP="00554022"/>
    <w:p w14:paraId="2AB915FD" w14:textId="77777777" w:rsidR="00733800" w:rsidRDefault="00733800" w:rsidP="00315A4D"/>
    <w:p w14:paraId="198D5E9C" w14:textId="77777777" w:rsidR="00733800" w:rsidRDefault="00733800" w:rsidP="00733800"/>
    <w:p w14:paraId="5F733606" w14:textId="77777777" w:rsidR="0039308A" w:rsidRPr="00AA2803" w:rsidRDefault="0039308A" w:rsidP="00E231B0">
      <w:pPr>
        <w:pStyle w:val="20"/>
      </w:pPr>
      <w:bookmarkStart w:id="159" w:name="_Toc435450916"/>
      <w:r w:rsidRPr="00AA2803">
        <w:rPr>
          <w:rFonts w:hint="eastAsia"/>
        </w:rPr>
        <w:t>枚举值</w:t>
      </w:r>
      <w:r w:rsidRPr="00AA2803">
        <w:t>定义</w:t>
      </w:r>
      <w:bookmarkEnd w:id="159"/>
    </w:p>
    <w:p w14:paraId="61EC7C96" w14:textId="77777777" w:rsidR="0039308A" w:rsidRPr="00386358" w:rsidRDefault="0039308A">
      <w:pPr>
        <w:widowControl/>
        <w:adjustRightInd/>
        <w:rPr>
          <w:rFonts w:ascii="微软雅黑" w:eastAsia="微软雅黑" w:hAnsi="微软雅黑"/>
          <w:kern w:val="0"/>
          <w:sz w:val="28"/>
          <w:szCs w:val="20"/>
        </w:rPr>
      </w:pPr>
    </w:p>
    <w:tbl>
      <w:tblPr>
        <w:tblStyle w:val="41"/>
        <w:tblW w:w="9747" w:type="dxa"/>
        <w:tblLook w:val="04A0" w:firstRow="1" w:lastRow="0" w:firstColumn="1" w:lastColumn="0" w:noHBand="0" w:noVBand="1"/>
      </w:tblPr>
      <w:tblGrid>
        <w:gridCol w:w="2943"/>
        <w:gridCol w:w="2210"/>
        <w:gridCol w:w="4594"/>
      </w:tblGrid>
      <w:tr w:rsidR="00AA2803" w:rsidRPr="00386358" w14:paraId="77985254" w14:textId="77777777" w:rsidTr="009C0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7482B9" w14:textId="77777777" w:rsidR="00C752FE" w:rsidRPr="00386358" w:rsidRDefault="00C752FE" w:rsidP="00C752FE">
            <w:pPr>
              <w:widowControl/>
              <w:adjustRightInd/>
              <w:jc w:val="center"/>
              <w:rPr>
                <w:rFonts w:ascii="微软雅黑" w:eastAsia="微软雅黑" w:hAnsi="微软雅黑"/>
                <w:color w:val="auto"/>
                <w:kern w:val="0"/>
                <w:sz w:val="28"/>
                <w:szCs w:val="20"/>
              </w:rPr>
            </w:pPr>
            <w:r w:rsidRPr="00386358">
              <w:rPr>
                <w:rFonts w:ascii="微软雅黑" w:eastAsia="微软雅黑" w:hAnsi="微软雅黑" w:hint="eastAsia"/>
                <w:color w:val="auto"/>
                <w:kern w:val="0"/>
                <w:sz w:val="28"/>
                <w:szCs w:val="20"/>
              </w:rPr>
              <w:t>名称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8C7D331" w14:textId="77777777" w:rsidR="00C752FE" w:rsidRPr="00386358" w:rsidRDefault="00C752FE" w:rsidP="00C752FE">
            <w:pPr>
              <w:widowControl/>
              <w:adjustRightIn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kern w:val="0"/>
                <w:sz w:val="28"/>
                <w:szCs w:val="20"/>
              </w:rPr>
            </w:pPr>
            <w:r w:rsidRPr="00386358">
              <w:rPr>
                <w:rFonts w:ascii="微软雅黑" w:eastAsia="微软雅黑" w:hAnsi="微软雅黑" w:hint="eastAsia"/>
                <w:color w:val="auto"/>
                <w:kern w:val="0"/>
                <w:sz w:val="28"/>
                <w:szCs w:val="20"/>
              </w:rPr>
              <w:t>定义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4FDCC6D" w14:textId="77777777" w:rsidR="00C752FE" w:rsidRPr="00386358" w:rsidRDefault="00C752FE" w:rsidP="00C752FE">
            <w:pPr>
              <w:widowControl/>
              <w:adjustRightIn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kern w:val="0"/>
                <w:sz w:val="28"/>
                <w:szCs w:val="20"/>
              </w:rPr>
            </w:pPr>
            <w:r w:rsidRPr="00386358">
              <w:rPr>
                <w:rFonts w:ascii="微软雅黑" w:eastAsia="微软雅黑" w:hAnsi="微软雅黑" w:hint="eastAsia"/>
                <w:color w:val="auto"/>
                <w:kern w:val="0"/>
                <w:sz w:val="28"/>
                <w:szCs w:val="20"/>
              </w:rPr>
              <w:t>涉及</w:t>
            </w:r>
            <w:r w:rsidRPr="00386358">
              <w:rPr>
                <w:rFonts w:ascii="微软雅黑" w:eastAsia="微软雅黑" w:hAnsi="微软雅黑"/>
                <w:color w:val="auto"/>
                <w:kern w:val="0"/>
                <w:sz w:val="28"/>
                <w:szCs w:val="20"/>
              </w:rPr>
              <w:t>表</w:t>
            </w:r>
          </w:p>
        </w:tc>
      </w:tr>
      <w:tr w:rsidR="00B11F02" w:rsidRPr="00AA2803" w14:paraId="2E38B77E" w14:textId="77777777" w:rsidTr="009C0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B4D77" w14:textId="77777777" w:rsidR="00B11F02" w:rsidRDefault="00B11F02" w:rsidP="00B11F02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C115E9">
              <w:rPr>
                <w:rFonts w:ascii="新宋体" w:eastAsia="新宋体" w:hAnsi="新宋体" w:hint="eastAsia"/>
                <w:b w:val="0"/>
              </w:rPr>
              <w:t>公共boolean型枚举状态</w:t>
            </w:r>
          </w:p>
          <w:p w14:paraId="45F785E7" w14:textId="77777777" w:rsidR="00B11F02" w:rsidRPr="00386358" w:rsidRDefault="00B11F02" w:rsidP="00B11F02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C115E9">
              <w:rPr>
                <w:rFonts w:ascii="新宋体" w:eastAsia="新宋体" w:hAnsi="新宋体" w:hint="eastAsia"/>
                <w:b w:val="0"/>
              </w:rPr>
              <w:t>(1=是|可用|成功/0=否|不可用|失败)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8C72F" w14:textId="77777777" w:rsidR="00B11F02" w:rsidRPr="009C027F" w:rsidRDefault="00B11F02" w:rsidP="00B1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eboolean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E2EDD" w14:textId="77777777" w:rsidR="00B11F02" w:rsidRPr="00386358" w:rsidRDefault="00B11F02" w:rsidP="00B11F02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公共枚举类型</w:t>
            </w:r>
          </w:p>
        </w:tc>
      </w:tr>
      <w:tr w:rsidR="009C027F" w:rsidRPr="00AA2803" w14:paraId="1B6353F0" w14:textId="77777777" w:rsidTr="009C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42321" w14:textId="77777777" w:rsidR="009C027F" w:rsidRDefault="009C027F" w:rsidP="00F20676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C115E9">
              <w:rPr>
                <w:rFonts w:ascii="新宋体" w:eastAsia="新宋体" w:hAnsi="新宋体" w:hint="eastAsia"/>
                <w:b w:val="0"/>
              </w:rPr>
              <w:t>性别枚举</w:t>
            </w:r>
          </w:p>
          <w:p w14:paraId="5B249855" w14:textId="77777777" w:rsidR="009C027F" w:rsidRPr="00386358" w:rsidRDefault="009C027F" w:rsidP="00F20676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C115E9">
              <w:rPr>
                <w:rFonts w:ascii="新宋体" w:eastAsia="新宋体" w:hAnsi="新宋体" w:hint="eastAsia"/>
                <w:b w:val="0"/>
              </w:rPr>
              <w:t>(1=男/2=女)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4CB93" w14:textId="77777777" w:rsidR="009C027F" w:rsidRPr="009C027F" w:rsidRDefault="009C027F" w:rsidP="00F20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esex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27FF3" w14:textId="77777777" w:rsidR="009C027F" w:rsidRPr="00386358" w:rsidRDefault="009C027F" w:rsidP="00F20676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公共枚举类型</w:t>
            </w:r>
          </w:p>
        </w:tc>
      </w:tr>
      <w:tr w:rsidR="00386358" w:rsidRPr="00AA2803" w14:paraId="2518220D" w14:textId="77777777" w:rsidTr="009C0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7DCAD" w14:textId="77777777" w:rsidR="0051010B" w:rsidRDefault="0051010B" w:rsidP="00386358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51010B">
              <w:rPr>
                <w:rFonts w:ascii="新宋体" w:eastAsia="新宋体" w:hAnsi="新宋体" w:hint="eastAsia"/>
                <w:b w:val="0"/>
              </w:rPr>
              <w:t>账户类型</w:t>
            </w:r>
          </w:p>
          <w:p w14:paraId="78F9C56A" w14:textId="77777777" w:rsidR="00386358" w:rsidRPr="00386358" w:rsidRDefault="0051010B" w:rsidP="00386358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51010B">
              <w:rPr>
                <w:rFonts w:ascii="新宋体" w:eastAsia="新宋体" w:hAnsi="新宋体" w:hint="eastAsia"/>
                <w:b w:val="0"/>
              </w:rPr>
              <w:t>（1-机构，2-站点）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77B48" w14:textId="77777777" w:rsidR="00386358" w:rsidRPr="009C027F" w:rsidRDefault="00386358" w:rsidP="0038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eaccount_type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131BB" w14:textId="77777777" w:rsidR="00247183" w:rsidRPr="00247183" w:rsidRDefault="0024718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47183">
              <w:rPr>
                <w:rFonts w:ascii="新宋体" w:eastAsia="新宋体" w:hAnsi="新宋体" w:hint="eastAsia"/>
                <w:szCs w:val="22"/>
              </w:rPr>
              <w:t>销售站（机构）调账—FUND_TUNING(ACCOUNT_TYPE)</w:t>
            </w:r>
          </w:p>
          <w:p w14:paraId="063D8BBC" w14:textId="77777777" w:rsidR="00247183" w:rsidRPr="00247183" w:rsidRDefault="0024718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47183">
              <w:rPr>
                <w:rFonts w:ascii="新宋体" w:eastAsia="新宋体" w:hAnsi="新宋体" w:hint="eastAsia"/>
                <w:szCs w:val="22"/>
              </w:rPr>
              <w:t>销售站（机构）现金充值—FUND_CHARGE_CASH(ACCOUNT_TYPE)</w:t>
            </w:r>
          </w:p>
          <w:p w14:paraId="022652A3" w14:textId="77777777" w:rsidR="00247183" w:rsidRPr="00247183" w:rsidRDefault="0024718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47183">
              <w:rPr>
                <w:rFonts w:ascii="新宋体" w:eastAsia="新宋体" w:hAnsi="新宋体" w:hint="eastAsia"/>
                <w:szCs w:val="22"/>
              </w:rPr>
              <w:t>销售站（机构）提现—FUND_WITHDRAW(ACCOUNT_TYPE)</w:t>
            </w:r>
          </w:p>
          <w:p w14:paraId="133CF88E" w14:textId="77777777" w:rsidR="00386358" w:rsidRPr="00386358" w:rsidRDefault="0024718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47183">
              <w:rPr>
                <w:rFonts w:ascii="新宋体" w:eastAsia="新宋体" w:hAnsi="新宋体" w:hint="eastAsia"/>
                <w:szCs w:val="22"/>
              </w:rPr>
              <w:t>销售站（机构）中心充值—FUND_CHARGE_CENTER(ACCOUNT_TYPE)</w:t>
            </w:r>
          </w:p>
        </w:tc>
      </w:tr>
      <w:tr w:rsidR="00386358" w:rsidRPr="00AA2803" w14:paraId="2C3985F6" w14:textId="77777777" w:rsidTr="009C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F1BA0" w14:textId="77777777" w:rsidR="0051010B" w:rsidRDefault="0051010B" w:rsidP="00386358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51010B">
              <w:rPr>
                <w:rFonts w:ascii="新宋体" w:eastAsia="新宋体" w:hAnsi="新宋体" w:hint="eastAsia"/>
                <w:b w:val="0"/>
              </w:rPr>
              <w:t>账户状态</w:t>
            </w:r>
          </w:p>
          <w:p w14:paraId="6F3386DD" w14:textId="77777777" w:rsidR="00386358" w:rsidRPr="00386358" w:rsidRDefault="0051010B" w:rsidP="00386358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51010B">
              <w:rPr>
                <w:rFonts w:ascii="新宋体" w:eastAsia="新宋体" w:hAnsi="新宋体" w:hint="eastAsia"/>
                <w:b w:val="0"/>
              </w:rPr>
              <w:t>（1-可用，2-停用，3-异常）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9BFE7" w14:textId="77777777" w:rsidR="00386358" w:rsidRPr="009C027F" w:rsidRDefault="00386358" w:rsidP="0038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eacc_status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3BEE3" w14:textId="77777777" w:rsidR="00247183" w:rsidRPr="00247183" w:rsidRDefault="0024718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47183">
              <w:rPr>
                <w:rFonts w:ascii="新宋体" w:eastAsia="新宋体" w:hAnsi="新宋体" w:hint="eastAsia"/>
                <w:szCs w:val="22"/>
              </w:rPr>
              <w:t>组织机构账户信息—ACC_ORG_ACCOUNT(ACC_STATUS)</w:t>
            </w:r>
          </w:p>
          <w:p w14:paraId="6A4EC641" w14:textId="77777777" w:rsidR="00247183" w:rsidRPr="00247183" w:rsidRDefault="0024718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47183">
              <w:rPr>
                <w:rFonts w:ascii="新宋体" w:eastAsia="新宋体" w:hAnsi="新宋体" w:hint="eastAsia"/>
                <w:szCs w:val="22"/>
              </w:rPr>
              <w:t>站点账户信息—ACC_AGENCY_ACCOUNT(ACC_STATUS)</w:t>
            </w:r>
          </w:p>
          <w:p w14:paraId="6B18A9DD" w14:textId="77777777" w:rsidR="0051010B" w:rsidRPr="00386358" w:rsidRDefault="0024718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47183">
              <w:rPr>
                <w:rFonts w:ascii="新宋体" w:eastAsia="新宋体" w:hAnsi="新宋体" w:hint="eastAsia"/>
                <w:szCs w:val="22"/>
              </w:rPr>
              <w:t>市场管理员账户信息—ACC_MM_ACCOUNT(ACC_STATUS)</w:t>
            </w:r>
          </w:p>
        </w:tc>
      </w:tr>
      <w:tr w:rsidR="00386358" w:rsidRPr="00AA2803" w14:paraId="2AC0D446" w14:textId="77777777" w:rsidTr="009C0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4FFD1" w14:textId="77777777" w:rsidR="0051010B" w:rsidRDefault="0051010B" w:rsidP="00386358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51010B">
              <w:rPr>
                <w:rFonts w:ascii="新宋体" w:eastAsia="新宋体" w:hAnsi="新宋体" w:hint="eastAsia"/>
                <w:b w:val="0"/>
              </w:rPr>
              <w:t>账户类型</w:t>
            </w:r>
          </w:p>
          <w:p w14:paraId="4766B969" w14:textId="77777777" w:rsidR="00386358" w:rsidRPr="00386358" w:rsidRDefault="0051010B" w:rsidP="00386358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51010B">
              <w:rPr>
                <w:rFonts w:ascii="新宋体" w:eastAsia="新宋体" w:hAnsi="新宋体" w:hint="eastAsia"/>
                <w:b w:val="0"/>
              </w:rPr>
              <w:t>（1-主要账户）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3CBBC" w14:textId="77777777" w:rsidR="00386358" w:rsidRPr="009C027F" w:rsidRDefault="00386358" w:rsidP="0038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eacc_type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BB5ED" w14:textId="77777777" w:rsidR="00247183" w:rsidRPr="00247183" w:rsidRDefault="0024718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47183">
              <w:rPr>
                <w:rFonts w:ascii="新宋体" w:eastAsia="新宋体" w:hAnsi="新宋体" w:hint="eastAsia"/>
                <w:szCs w:val="22"/>
              </w:rPr>
              <w:t>站点账户信息—ACC_AGENCY_ACCOUNT(ACC_TYPE)</w:t>
            </w:r>
          </w:p>
          <w:p w14:paraId="7C4F1BA3" w14:textId="77777777" w:rsidR="00247183" w:rsidRPr="00247183" w:rsidRDefault="0024718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47183">
              <w:rPr>
                <w:rFonts w:ascii="新宋体" w:eastAsia="新宋体" w:hAnsi="新宋体" w:hint="eastAsia"/>
                <w:szCs w:val="22"/>
              </w:rPr>
              <w:t>市场管理员账户信息—ACC_MM_ACCOUNT(ACC_TYPE)</w:t>
            </w:r>
          </w:p>
          <w:p w14:paraId="01E4348E" w14:textId="77777777" w:rsidR="0051010B" w:rsidRPr="00386358" w:rsidRDefault="0024718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47183">
              <w:rPr>
                <w:rFonts w:ascii="新宋体" w:eastAsia="新宋体" w:hAnsi="新宋体" w:hint="eastAsia"/>
                <w:szCs w:val="22"/>
              </w:rPr>
              <w:lastRenderedPageBreak/>
              <w:t>组织机构账户信息—ACC_ORG_ACCOUNT(ACC_TYPE)</w:t>
            </w:r>
          </w:p>
        </w:tc>
      </w:tr>
      <w:tr w:rsidR="002361F3" w:rsidRPr="00AA2803" w14:paraId="7D98CE09" w14:textId="77777777" w:rsidTr="00F20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C4D1C" w14:textId="77777777" w:rsidR="002361F3" w:rsidRDefault="002361F3" w:rsidP="002361F3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51010B">
              <w:rPr>
                <w:rFonts w:ascii="新宋体" w:eastAsia="新宋体" w:hAnsi="新宋体" w:hint="eastAsia"/>
                <w:b w:val="0"/>
              </w:rPr>
              <w:lastRenderedPageBreak/>
              <w:t>用户状态</w:t>
            </w:r>
          </w:p>
          <w:p w14:paraId="01470730" w14:textId="77777777" w:rsidR="002361F3" w:rsidRPr="00386358" w:rsidRDefault="002361F3" w:rsidP="002361F3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51010B">
              <w:rPr>
                <w:rFonts w:ascii="新宋体" w:eastAsia="新宋体" w:hAnsi="新宋体" w:hint="eastAsia"/>
                <w:b w:val="0"/>
              </w:rPr>
              <w:t>(1-可用，2-删除，3-由于密码原因停用)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B7204" w14:textId="77777777" w:rsidR="002361F3" w:rsidRPr="009C027F" w:rsidRDefault="002361F3" w:rsidP="00236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eadmin_status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1B210" w14:textId="77777777" w:rsidR="002361F3" w:rsidRPr="002361F3" w:rsidRDefault="002361F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用户信息表—ADM_INFO(ADMIN_STATUS)</w:t>
            </w:r>
          </w:p>
        </w:tc>
      </w:tr>
      <w:tr w:rsidR="002361F3" w:rsidRPr="00AA2803" w14:paraId="3077C1B0" w14:textId="77777777" w:rsidTr="00F20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53CFF" w14:textId="77777777" w:rsidR="002361F3" w:rsidRDefault="002361F3" w:rsidP="002361F3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9235A2">
              <w:rPr>
                <w:rFonts w:ascii="新宋体" w:eastAsia="新宋体" w:hAnsi="新宋体" w:hint="eastAsia"/>
                <w:b w:val="0"/>
              </w:rPr>
              <w:t>销售站状态</w:t>
            </w:r>
          </w:p>
          <w:p w14:paraId="31A1DF53" w14:textId="77777777" w:rsidR="002361F3" w:rsidRPr="00386358" w:rsidRDefault="002361F3" w:rsidP="002361F3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9235A2">
              <w:rPr>
                <w:rFonts w:ascii="新宋体" w:eastAsia="新宋体" w:hAnsi="新宋体" w:hint="eastAsia"/>
                <w:b w:val="0"/>
              </w:rPr>
              <w:t>（1=可用；2=已禁用；3=已清退）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14114" w14:textId="77777777" w:rsidR="002361F3" w:rsidRPr="009C027F" w:rsidRDefault="002361F3" w:rsidP="00236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eagency_status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A7283" w14:textId="77777777" w:rsidR="002361F3" w:rsidRPr="002361F3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站点基本信息—INF_AGENCYS(STATUS)</w:t>
            </w:r>
          </w:p>
        </w:tc>
      </w:tr>
      <w:tr w:rsidR="002361F3" w:rsidRPr="00AA2803" w14:paraId="41117978" w14:textId="77777777" w:rsidTr="00F20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E5C51" w14:textId="77777777" w:rsidR="002361F3" w:rsidRDefault="002361F3" w:rsidP="002361F3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51010B">
              <w:rPr>
                <w:rFonts w:ascii="新宋体" w:eastAsia="新宋体" w:hAnsi="新宋体" w:hint="eastAsia"/>
                <w:b w:val="0"/>
              </w:rPr>
              <w:t>销售站类型</w:t>
            </w:r>
          </w:p>
          <w:p w14:paraId="42389865" w14:textId="77777777" w:rsidR="002361F3" w:rsidRPr="00386358" w:rsidRDefault="002361F3" w:rsidP="002361F3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51010B">
              <w:rPr>
                <w:rFonts w:ascii="新宋体" w:eastAsia="新宋体" w:hAnsi="新宋体" w:hint="eastAsia"/>
                <w:b w:val="0"/>
              </w:rPr>
              <w:t>（1=传统终端(预付费)；2=受信终端(后付费)；3=无纸化；4=中心销售站）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B3608" w14:textId="77777777" w:rsidR="002361F3" w:rsidRPr="009C027F" w:rsidRDefault="002361F3" w:rsidP="00236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eagency_type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4947E" w14:textId="77777777" w:rsidR="002361F3" w:rsidRPr="002361F3" w:rsidRDefault="002361F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站点基本信息—INF_AGENCYS(AGENCY_TYPE)</w:t>
            </w:r>
          </w:p>
        </w:tc>
      </w:tr>
      <w:tr w:rsidR="0051010B" w:rsidRPr="00AA2803" w14:paraId="3A2381EA" w14:textId="77777777" w:rsidTr="009C0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DC650" w14:textId="77777777" w:rsidR="00C115E9" w:rsidRDefault="00C115E9" w:rsidP="0051010B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C115E9">
              <w:rPr>
                <w:rFonts w:ascii="新宋体" w:eastAsia="新宋体" w:hAnsi="新宋体" w:hint="eastAsia"/>
                <w:b w:val="0"/>
              </w:rPr>
              <w:t>申请记录状态</w:t>
            </w:r>
          </w:p>
          <w:p w14:paraId="4C5DBD1C" w14:textId="77777777" w:rsidR="0051010B" w:rsidRPr="00386358" w:rsidRDefault="00C115E9" w:rsidP="009C027F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C115E9">
              <w:rPr>
                <w:rFonts w:ascii="新宋体" w:eastAsia="新宋体" w:hAnsi="新宋体" w:hint="eastAsia"/>
                <w:b w:val="0"/>
              </w:rPr>
              <w:t>（1=已提交、2=已撤销、3=已审核、4=已拒绝、</w:t>
            </w:r>
            <w:r w:rsidR="009C027F">
              <w:rPr>
                <w:rFonts w:ascii="新宋体" w:eastAsia="新宋体" w:hAnsi="新宋体"/>
                <w:b w:val="0"/>
              </w:rPr>
              <w:t>5</w:t>
            </w:r>
            <w:r w:rsidRPr="00C115E9">
              <w:rPr>
                <w:rFonts w:ascii="新宋体" w:eastAsia="新宋体" w:hAnsi="新宋体" w:hint="eastAsia"/>
                <w:b w:val="0"/>
              </w:rPr>
              <w:t>-已提现、</w:t>
            </w:r>
            <w:r w:rsidR="009C027F">
              <w:rPr>
                <w:rFonts w:ascii="新宋体" w:eastAsia="新宋体" w:hAnsi="新宋体" w:hint="eastAsia"/>
                <w:b w:val="0"/>
              </w:rPr>
              <w:t>6</w:t>
            </w:r>
            <w:r w:rsidRPr="00C115E9">
              <w:rPr>
                <w:rFonts w:ascii="新宋体" w:eastAsia="新宋体" w:hAnsi="新宋体" w:hint="eastAsia"/>
                <w:b w:val="0"/>
              </w:rPr>
              <w:t>=缴款成功）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CB10A" w14:textId="77777777" w:rsidR="0051010B" w:rsidRPr="009C027F" w:rsidRDefault="0051010B" w:rsidP="00510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eapply_status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0AC9E" w14:textId="77777777" w:rsidR="002361F3" w:rsidRPr="002361F3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销售站（机构）现金充值—FUND_CHARGE_CASH(APPLY_STATUS)</w:t>
            </w:r>
          </w:p>
          <w:p w14:paraId="5D3AF706" w14:textId="77777777" w:rsidR="00C115E9" w:rsidRPr="00386358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销售站（机构）提现—FUND_WITHDRAW(APPLY_STATUS)</w:t>
            </w:r>
          </w:p>
        </w:tc>
      </w:tr>
      <w:tr w:rsidR="002361F3" w:rsidRPr="00AA2803" w14:paraId="13F8F9EC" w14:textId="77777777" w:rsidTr="00F20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BB496" w14:textId="77777777" w:rsidR="002361F3" w:rsidRDefault="002361F3" w:rsidP="002361F3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9235A2">
              <w:rPr>
                <w:rFonts w:ascii="新宋体" w:eastAsia="新宋体" w:hAnsi="新宋体" w:hint="eastAsia"/>
                <w:b w:val="0"/>
              </w:rPr>
              <w:t>区域状态</w:t>
            </w:r>
          </w:p>
          <w:p w14:paraId="308BE2BE" w14:textId="77777777" w:rsidR="002361F3" w:rsidRPr="00386358" w:rsidRDefault="002361F3" w:rsidP="002361F3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9235A2">
              <w:rPr>
                <w:rFonts w:ascii="新宋体" w:eastAsia="新宋体" w:hAnsi="新宋体" w:hint="eastAsia"/>
                <w:b w:val="0"/>
              </w:rPr>
              <w:t>（1=有效、2=无效）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65D6E" w14:textId="77777777" w:rsidR="002361F3" w:rsidRPr="009C027F" w:rsidRDefault="002361F3" w:rsidP="00236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earea_status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B069A" w14:textId="77777777" w:rsidR="002361F3" w:rsidRPr="002361F3" w:rsidRDefault="002361F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区域基本信息—INF_AREAS(STATUS)</w:t>
            </w:r>
          </w:p>
        </w:tc>
      </w:tr>
      <w:tr w:rsidR="002361F3" w:rsidRPr="00AA2803" w14:paraId="1306808A" w14:textId="77777777" w:rsidTr="00F20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885A6" w14:textId="77777777" w:rsidR="002361F3" w:rsidRDefault="002361F3" w:rsidP="002361F3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C115E9">
              <w:rPr>
                <w:rFonts w:ascii="新宋体" w:eastAsia="新宋体" w:hAnsi="新宋体" w:hint="eastAsia"/>
                <w:b w:val="0"/>
              </w:rPr>
              <w:t>区域类型</w:t>
            </w:r>
          </w:p>
          <w:p w14:paraId="634C0842" w14:textId="77777777" w:rsidR="002361F3" w:rsidRPr="00386358" w:rsidRDefault="002361F3" w:rsidP="002361F3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C115E9">
              <w:rPr>
                <w:rFonts w:ascii="新宋体" w:eastAsia="新宋体" w:hAnsi="新宋体" w:hint="eastAsia"/>
                <w:b w:val="0"/>
              </w:rPr>
              <w:t>（0=全国；1=省；2=市）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5B120" w14:textId="77777777" w:rsidR="002361F3" w:rsidRPr="009C027F" w:rsidRDefault="002361F3" w:rsidP="00236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earea_type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92111" w14:textId="77777777" w:rsidR="002361F3" w:rsidRPr="002361F3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区域基本信息—INF_AREAS(AREA_TYPE)</w:t>
            </w:r>
          </w:p>
        </w:tc>
      </w:tr>
      <w:tr w:rsidR="00C115E9" w:rsidRPr="00AA2803" w14:paraId="4A3600B2" w14:textId="77777777" w:rsidTr="009C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DEF2B" w14:textId="77777777" w:rsidR="00112D6E" w:rsidRDefault="00112D6E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112D6E">
              <w:rPr>
                <w:rFonts w:ascii="新宋体" w:eastAsia="新宋体" w:hAnsi="新宋体" w:hint="eastAsia"/>
                <w:b w:val="0"/>
              </w:rPr>
              <w:t>状态</w:t>
            </w:r>
          </w:p>
          <w:p w14:paraId="294D37F0" w14:textId="77777777" w:rsidR="00C115E9" w:rsidRPr="00386358" w:rsidRDefault="00112D6E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112D6E">
              <w:rPr>
                <w:rFonts w:ascii="新宋体" w:eastAsia="新宋体" w:hAnsi="新宋体" w:hint="eastAsia"/>
                <w:b w:val="0"/>
              </w:rPr>
              <w:t>（1-启用，2-暂停，3-退市）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7BAA5" w14:textId="77777777" w:rsidR="00C115E9" w:rsidRPr="009C027F" w:rsidRDefault="00C115E9" w:rsidP="00923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ebatch_item_st</w:t>
            </w:r>
            <w:r w:rsidR="009235A2" w:rsidRPr="009C027F">
              <w:rPr>
                <w:rFonts w:ascii="新宋体" w:eastAsia="新宋体" w:hAnsi="新宋体"/>
              </w:rPr>
              <w:t>a</w:t>
            </w:r>
            <w:r w:rsidRPr="009C027F">
              <w:rPr>
                <w:rFonts w:ascii="新宋体" w:eastAsia="新宋体" w:hAnsi="新宋体"/>
              </w:rPr>
              <w:t>tus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01838" w14:textId="77777777" w:rsidR="002361F3" w:rsidRPr="002361F3" w:rsidRDefault="002361F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批次信息导入之包装—GAME_BATCH_IMPORT_DETAIL(STATUS)</w:t>
            </w:r>
          </w:p>
          <w:p w14:paraId="575DF2BC" w14:textId="77777777" w:rsidR="009235A2" w:rsidRPr="00386358" w:rsidRDefault="002361F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物品—ITEM_ITEMS(STATUS)</w:t>
            </w:r>
          </w:p>
        </w:tc>
      </w:tr>
      <w:tr w:rsidR="00C115E9" w:rsidRPr="00AA2803" w14:paraId="48B99B9A" w14:textId="77777777" w:rsidTr="009C0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583CF" w14:textId="77777777" w:rsidR="00C115E9" w:rsidRDefault="00C115E9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C115E9">
              <w:rPr>
                <w:rFonts w:ascii="新宋体" w:eastAsia="新宋体" w:hAnsi="新宋体" w:hint="eastAsia"/>
                <w:b w:val="0"/>
              </w:rPr>
              <w:t>生成来源</w:t>
            </w:r>
          </w:p>
          <w:p w14:paraId="785E5930" w14:textId="77777777" w:rsidR="00C115E9" w:rsidRPr="00386358" w:rsidRDefault="00C115E9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C115E9">
              <w:rPr>
                <w:rFonts w:ascii="新宋体" w:eastAsia="新宋体" w:hAnsi="新宋体" w:hint="eastAsia"/>
                <w:b w:val="0"/>
              </w:rPr>
              <w:t>（1-人工录入，2-调拨单生成，3-盘点生成）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08118" w14:textId="77777777" w:rsidR="00C115E9" w:rsidRPr="009C027F" w:rsidRDefault="00C115E9" w:rsidP="00C115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ebroken_source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55CE6" w14:textId="77777777" w:rsidR="00C115E9" w:rsidRPr="00386358" w:rsidRDefault="002361F3" w:rsidP="00C115E9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损毁单—WH_BROKEN_RECODER(SOURCE)</w:t>
            </w:r>
          </w:p>
        </w:tc>
      </w:tr>
      <w:tr w:rsidR="00C115E9" w:rsidRPr="00AA2803" w14:paraId="31E3C8E8" w14:textId="77777777" w:rsidTr="009C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337B2" w14:textId="77777777" w:rsidR="00C115E9" w:rsidRDefault="00C115E9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C115E9">
              <w:rPr>
                <w:rFonts w:ascii="新宋体" w:eastAsia="新宋体" w:hAnsi="新宋体" w:hint="eastAsia"/>
                <w:b w:val="0"/>
              </w:rPr>
              <w:t>盘点结果</w:t>
            </w:r>
          </w:p>
          <w:p w14:paraId="11CC50F4" w14:textId="77777777" w:rsidR="00C115E9" w:rsidRPr="00386358" w:rsidRDefault="00C115E9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C115E9">
              <w:rPr>
                <w:rFonts w:ascii="新宋体" w:eastAsia="新宋体" w:hAnsi="新宋体" w:hint="eastAsia"/>
                <w:b w:val="0"/>
              </w:rPr>
              <w:t>（1-一致，2-盘亏，3-盘盈）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A5756" w14:textId="77777777" w:rsidR="00C115E9" w:rsidRPr="009C027F" w:rsidRDefault="00C115E9" w:rsidP="00C11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ecp_result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56F02" w14:textId="77777777" w:rsidR="002361F3" w:rsidRPr="002361F3" w:rsidRDefault="002361F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盘点单—WH_CHECK_POINT(RESULT)</w:t>
            </w:r>
          </w:p>
          <w:p w14:paraId="648087BA" w14:textId="77777777" w:rsidR="00C115E9" w:rsidRPr="00386358" w:rsidRDefault="002361F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物品盘点—ITEM_CHECK(RESULT)</w:t>
            </w:r>
          </w:p>
        </w:tc>
      </w:tr>
      <w:tr w:rsidR="00C115E9" w:rsidRPr="00AA2803" w14:paraId="71CB9498" w14:textId="77777777" w:rsidTr="009C0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F3A0F" w14:textId="77777777" w:rsidR="00C115E9" w:rsidRDefault="00C115E9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C115E9">
              <w:rPr>
                <w:rFonts w:ascii="新宋体" w:eastAsia="新宋体" w:hAnsi="新宋体" w:hint="eastAsia"/>
                <w:b w:val="0"/>
              </w:rPr>
              <w:t>盘点状态</w:t>
            </w:r>
          </w:p>
          <w:p w14:paraId="198319C2" w14:textId="77777777" w:rsidR="00C115E9" w:rsidRPr="00386358" w:rsidRDefault="00C115E9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C115E9">
              <w:rPr>
                <w:rFonts w:ascii="新宋体" w:eastAsia="新宋体" w:hAnsi="新宋体" w:hint="eastAsia"/>
                <w:b w:val="0"/>
              </w:rPr>
              <w:t>（1-盘点中，2-盘点结束）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FE5D1" w14:textId="77777777" w:rsidR="00C115E9" w:rsidRPr="009C027F" w:rsidRDefault="00C115E9" w:rsidP="00C115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ecp_status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06190" w14:textId="77777777" w:rsidR="00C115E9" w:rsidRPr="00386358" w:rsidRDefault="002361F3" w:rsidP="00C115E9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盘点单—WH_CHECK_POINT(STATUS)</w:t>
            </w:r>
          </w:p>
        </w:tc>
      </w:tr>
      <w:tr w:rsidR="00C115E9" w:rsidRPr="00AA2803" w14:paraId="62EE31A8" w14:textId="77777777" w:rsidTr="009C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08FC5" w14:textId="77777777" w:rsidR="00C115E9" w:rsidRDefault="00C115E9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C115E9">
              <w:rPr>
                <w:rFonts w:ascii="新宋体" w:eastAsia="新宋体" w:hAnsi="新宋体" w:hint="eastAsia"/>
                <w:b w:val="0"/>
              </w:rPr>
              <w:t>资金类型</w:t>
            </w:r>
          </w:p>
          <w:p w14:paraId="5868387B" w14:textId="77777777" w:rsidR="00C115E9" w:rsidRPr="00386358" w:rsidRDefault="00C115E9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C115E9">
              <w:rPr>
                <w:rFonts w:ascii="新宋体" w:eastAsia="新宋体" w:hAnsi="新宋体" w:hint="eastAsia"/>
                <w:b w:val="0"/>
              </w:rPr>
              <w:t>（1-充值，2-提现，3-彩票调拨，4-机构佣金，5-销售佣金，6-兑奖佣金，7-销售，8-兑奖，9-为站点充值，10-现金上缴，11-站点退货，12-机构退货）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B9E33" w14:textId="77777777" w:rsidR="00C115E9" w:rsidRPr="009C027F" w:rsidRDefault="00C115E9" w:rsidP="00C11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eflow_type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0EA5C" w14:textId="77777777" w:rsidR="002361F3" w:rsidRPr="002361F3" w:rsidRDefault="002361F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机构资金流水—FLOW_ORG(FLOW_TYPE)</w:t>
            </w:r>
          </w:p>
          <w:p w14:paraId="672BB179" w14:textId="77777777" w:rsidR="002361F3" w:rsidRPr="002361F3" w:rsidRDefault="002361F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站点资金流水—FLOW_AGENCY(FLOW_TYPE)</w:t>
            </w:r>
          </w:p>
          <w:p w14:paraId="124457EF" w14:textId="77777777" w:rsidR="00C115E9" w:rsidRPr="00386358" w:rsidRDefault="002361F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市场管理员资金流水—FLOW_MARKET_MANAGER(FLOW_TYPE)</w:t>
            </w:r>
          </w:p>
        </w:tc>
      </w:tr>
      <w:tr w:rsidR="00C115E9" w:rsidRPr="00AA2803" w14:paraId="385F8C9C" w14:textId="77777777" w:rsidTr="009C0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3DEF5" w14:textId="77777777" w:rsidR="00C115E9" w:rsidRDefault="00C115E9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C115E9">
              <w:rPr>
                <w:rFonts w:ascii="新宋体" w:eastAsia="新宋体" w:hAnsi="新宋体" w:hint="eastAsia"/>
                <w:b w:val="0"/>
              </w:rPr>
              <w:t>出库类型</w:t>
            </w:r>
          </w:p>
          <w:p w14:paraId="34BD508B" w14:textId="77777777" w:rsidR="00C115E9" w:rsidRPr="00386358" w:rsidRDefault="00C115E9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C115E9">
              <w:rPr>
                <w:rFonts w:ascii="新宋体" w:eastAsia="新宋体" w:hAnsi="新宋体" w:hint="eastAsia"/>
                <w:b w:val="0"/>
              </w:rPr>
              <w:t>（1-调拨出库、2-出货单出库，3-终结）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7C1C8" w14:textId="77777777" w:rsidR="00C115E9" w:rsidRPr="009C027F" w:rsidRDefault="00C115E9" w:rsidP="00C115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eissue_type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1F4F7" w14:textId="77777777" w:rsidR="002361F3" w:rsidRPr="002361F3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出货单所包含的订单—WH_GOODS_ISSUE(ISSUE_TYPE)</w:t>
            </w:r>
          </w:p>
          <w:p w14:paraId="6FFF835D" w14:textId="77777777" w:rsidR="00C115E9" w:rsidRPr="00386358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lastRenderedPageBreak/>
              <w:t>出库单明细—WH_GOODS_ISSUE_DETAIL(ISSUE_TYPE)</w:t>
            </w:r>
          </w:p>
        </w:tc>
      </w:tr>
      <w:tr w:rsidR="00C115E9" w:rsidRPr="00AA2803" w14:paraId="46558DF6" w14:textId="77777777" w:rsidTr="009C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20008" w14:textId="77777777" w:rsidR="00F44658" w:rsidRDefault="00F44658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>
              <w:rPr>
                <w:rFonts w:ascii="新宋体" w:eastAsia="新宋体" w:hAnsi="新宋体" w:hint="eastAsia"/>
                <w:b w:val="0"/>
              </w:rPr>
              <w:lastRenderedPageBreak/>
              <w:t>订单</w:t>
            </w:r>
            <w:r w:rsidRPr="00F44658">
              <w:rPr>
                <w:rFonts w:ascii="新宋体" w:eastAsia="新宋体" w:hAnsi="新宋体" w:hint="eastAsia"/>
                <w:b w:val="0"/>
              </w:rPr>
              <w:t>状态</w:t>
            </w:r>
          </w:p>
          <w:p w14:paraId="15E81810" w14:textId="77777777" w:rsidR="00C115E9" w:rsidRPr="00386358" w:rsidRDefault="00F44658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F44658">
              <w:rPr>
                <w:rFonts w:ascii="新宋体" w:eastAsia="新宋体" w:hAnsi="新宋体" w:hint="eastAsia"/>
                <w:b w:val="0"/>
              </w:rPr>
              <w:t>（1-已提交，2-已撤销，3-已受理，4-已发货，5-已收货，6-已审批，7-已拒绝）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FD989" w14:textId="77777777" w:rsidR="00C115E9" w:rsidRPr="009C027F" w:rsidRDefault="00C115E9" w:rsidP="00C11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eorder_status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90755" w14:textId="77777777" w:rsidR="002361F3" w:rsidRPr="002361F3" w:rsidRDefault="002361F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订单—SALE_ORDER(STATUS)</w:t>
            </w:r>
          </w:p>
          <w:p w14:paraId="751B01F2" w14:textId="77777777" w:rsidR="002361F3" w:rsidRPr="002361F3" w:rsidRDefault="002361F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出货单—SALE_DELIVERY_ORDER(STATUS)</w:t>
            </w:r>
          </w:p>
          <w:p w14:paraId="2826985A" w14:textId="77777777" w:rsidR="002361F3" w:rsidRPr="002361F3" w:rsidRDefault="002361F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调拨单—SALE_TRANSFER_BILL(STATUS)</w:t>
            </w:r>
          </w:p>
          <w:p w14:paraId="6BAF7CD9" w14:textId="77777777" w:rsidR="00C115E9" w:rsidRPr="00386358" w:rsidRDefault="00414BC0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还货单</w:t>
            </w:r>
            <w:r w:rsidR="002361F3" w:rsidRPr="002361F3">
              <w:rPr>
                <w:rFonts w:ascii="新宋体" w:eastAsia="新宋体" w:hAnsi="新宋体" w:hint="eastAsia"/>
                <w:szCs w:val="22"/>
              </w:rPr>
              <w:t>—SALE_RETURN_RECODER(STATUS)</w:t>
            </w:r>
          </w:p>
        </w:tc>
      </w:tr>
      <w:tr w:rsidR="002361F3" w:rsidRPr="00AA2803" w14:paraId="6E007865" w14:textId="77777777" w:rsidTr="00F20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3FD64" w14:textId="77777777" w:rsidR="002361F3" w:rsidRPr="00386358" w:rsidRDefault="002361F3" w:rsidP="002361F3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E312DC">
              <w:rPr>
                <w:rFonts w:ascii="新宋体" w:eastAsia="新宋体" w:hAnsi="新宋体" w:hint="eastAsia"/>
                <w:b w:val="0"/>
              </w:rPr>
              <w:t>部门状态（1-可用，2-删除）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CDC29" w14:textId="77777777" w:rsidR="002361F3" w:rsidRPr="009C027F" w:rsidRDefault="002361F3" w:rsidP="00236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eorg_status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7143E" w14:textId="77777777" w:rsidR="002361F3" w:rsidRPr="002361F3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组织机构基本信息—INF_ORGS(ORG_STATUS)</w:t>
            </w:r>
          </w:p>
        </w:tc>
      </w:tr>
      <w:tr w:rsidR="002361F3" w:rsidRPr="00AA2803" w14:paraId="153AF697" w14:textId="77777777" w:rsidTr="00F20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7ADC9" w14:textId="77777777" w:rsidR="002361F3" w:rsidRPr="00386358" w:rsidRDefault="002361F3" w:rsidP="002361F3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E312DC">
              <w:rPr>
                <w:rFonts w:ascii="新宋体" w:eastAsia="新宋体" w:hAnsi="新宋体" w:hint="eastAsia"/>
                <w:b w:val="0"/>
              </w:rPr>
              <w:t>部门类别（1-公司,2-代理）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2AB7E" w14:textId="77777777" w:rsidR="002361F3" w:rsidRPr="009C027F" w:rsidRDefault="002361F3" w:rsidP="00236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eorg_type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9F8CE" w14:textId="77777777" w:rsidR="002361F3" w:rsidRPr="002361F3" w:rsidRDefault="002361F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组织机构基本信息—INF_ORGS(ORG_TYPE)</w:t>
            </w:r>
          </w:p>
        </w:tc>
      </w:tr>
      <w:tr w:rsidR="002361F3" w:rsidRPr="00AA2803" w14:paraId="19682711" w14:textId="77777777" w:rsidTr="00F20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2CD29" w14:textId="77777777" w:rsidR="002361F3" w:rsidRDefault="002361F3" w:rsidP="002361F3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E312DC">
              <w:rPr>
                <w:rFonts w:ascii="新宋体" w:eastAsia="新宋体" w:hAnsi="新宋体" w:hint="eastAsia"/>
                <w:b w:val="0"/>
              </w:rPr>
              <w:t>应对的处理流程</w:t>
            </w:r>
          </w:p>
          <w:p w14:paraId="76554A40" w14:textId="77777777" w:rsidR="002361F3" w:rsidRPr="00386358" w:rsidRDefault="002361F3" w:rsidP="002361F3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E312DC">
              <w:rPr>
                <w:rFonts w:ascii="新宋体" w:eastAsia="新宋体" w:hAnsi="新宋体" w:hint="eastAsia"/>
                <w:b w:val="0"/>
              </w:rPr>
              <w:t>（1-A计划，2-B计划）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E6778" w14:textId="77777777" w:rsidR="002361F3" w:rsidRPr="009C027F" w:rsidRDefault="002361F3" w:rsidP="00236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eplan_flow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447ED" w14:textId="77777777" w:rsidR="002361F3" w:rsidRPr="002361F3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印制厂商基本信息—INF_PUBLISHERS(PLAN_FLOW)</w:t>
            </w:r>
          </w:p>
        </w:tc>
      </w:tr>
      <w:tr w:rsidR="00C115E9" w:rsidRPr="00AA2803" w14:paraId="47EB43D2" w14:textId="77777777" w:rsidTr="009C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F7418" w14:textId="77777777" w:rsidR="009235A2" w:rsidRDefault="009235A2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9235A2">
              <w:rPr>
                <w:rFonts w:ascii="新宋体" w:eastAsia="新宋体" w:hAnsi="新宋体" w:hint="eastAsia"/>
                <w:b w:val="0"/>
              </w:rPr>
              <w:t>入库类型</w:t>
            </w:r>
          </w:p>
          <w:p w14:paraId="25058A0C" w14:textId="77777777" w:rsidR="00C115E9" w:rsidRPr="00386358" w:rsidRDefault="009235A2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9235A2">
              <w:rPr>
                <w:rFonts w:ascii="新宋体" w:eastAsia="新宋体" w:hAnsi="新宋体" w:hint="eastAsia"/>
                <w:b w:val="0"/>
              </w:rPr>
              <w:t>（1-批次入库、2-调拨单入库、3-退货入库）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DB338" w14:textId="77777777" w:rsidR="00C115E9" w:rsidRPr="009C027F" w:rsidRDefault="00C115E9" w:rsidP="00C11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ereceipt_type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14269" w14:textId="77777777" w:rsidR="002361F3" w:rsidRPr="002361F3" w:rsidRDefault="002361F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入库单—WH_GOODS_RECEIPT(RECEIPT_TYPE)</w:t>
            </w:r>
          </w:p>
          <w:p w14:paraId="11FD9289" w14:textId="77777777" w:rsidR="009235A2" w:rsidRPr="00386358" w:rsidRDefault="002361F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入库单明细—WH_GOODS_RECEIPT_DETAIL(RECEIPT_TYPE)</w:t>
            </w:r>
          </w:p>
        </w:tc>
      </w:tr>
      <w:tr w:rsidR="00C115E9" w:rsidRPr="00AA2803" w14:paraId="10706AE4" w14:textId="77777777" w:rsidTr="009C0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5B604" w14:textId="77777777" w:rsidR="005E1CC1" w:rsidRDefault="005E1CC1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5E1CC1">
              <w:rPr>
                <w:rFonts w:ascii="新宋体" w:eastAsia="新宋体" w:hAnsi="新宋体" w:hint="eastAsia"/>
                <w:b w:val="0"/>
              </w:rPr>
              <w:t>状态</w:t>
            </w:r>
          </w:p>
          <w:p w14:paraId="3574926B" w14:textId="77777777" w:rsidR="00C115E9" w:rsidRPr="00386358" w:rsidRDefault="005E1CC1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5E1CC1">
              <w:rPr>
                <w:rFonts w:ascii="新宋体" w:eastAsia="新宋体" w:hAnsi="新宋体" w:hint="eastAsia"/>
                <w:b w:val="0"/>
              </w:rPr>
              <w:t>（11-在库、12-在站点，20-在途，21-管理员持有，31-已销售、41-被盗、42-损坏、43-丢失）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1D9FA" w14:textId="77777777" w:rsidR="00C115E9" w:rsidRPr="009C027F" w:rsidRDefault="00C115E9" w:rsidP="00C115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eticket_status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4341F" w14:textId="77777777" w:rsidR="002361F3" w:rsidRPr="002361F3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即开票信息（箱）—WH_TICKET_TRUNK(STATUS)</w:t>
            </w:r>
          </w:p>
          <w:p w14:paraId="69405D1B" w14:textId="77777777" w:rsidR="002361F3" w:rsidRPr="002361F3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即开票信息（盒）—WH_TICKET_BOX(STATUS)</w:t>
            </w:r>
          </w:p>
          <w:p w14:paraId="6540B876" w14:textId="77777777" w:rsidR="002361F3" w:rsidRPr="002361F3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即开票信息（本）—WH_TICKET_PACKAGE(STATUS)</w:t>
            </w:r>
          </w:p>
          <w:p w14:paraId="7EF17708" w14:textId="77777777" w:rsidR="006A6F79" w:rsidRPr="00386358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损毁单—WH_BROKEN_RECODER(REASON)</w:t>
            </w:r>
          </w:p>
        </w:tc>
      </w:tr>
      <w:tr w:rsidR="00C115E9" w:rsidRPr="00AA2803" w14:paraId="702C17D2" w14:textId="77777777" w:rsidTr="009C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15F68" w14:textId="77777777" w:rsidR="006A6F79" w:rsidRDefault="006A6F79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6A6F79">
              <w:rPr>
                <w:rFonts w:ascii="新宋体" w:eastAsia="新宋体" w:hAnsi="新宋体" w:hint="eastAsia"/>
                <w:b w:val="0"/>
              </w:rPr>
              <w:t>调整类型</w:t>
            </w:r>
          </w:p>
          <w:p w14:paraId="6C75E38F" w14:textId="77777777" w:rsidR="00C115E9" w:rsidRPr="00386358" w:rsidRDefault="006A6F79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6A6F79">
              <w:rPr>
                <w:rFonts w:ascii="新宋体" w:eastAsia="新宋体" w:hAnsi="新宋体" w:hint="eastAsia"/>
                <w:b w:val="0"/>
              </w:rPr>
              <w:t>（1-调增，2-调减）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7C96F" w14:textId="77777777" w:rsidR="00C115E9" w:rsidRPr="009C027F" w:rsidRDefault="00C115E9" w:rsidP="00C11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etuning_type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74AC5" w14:textId="77777777" w:rsidR="00C115E9" w:rsidRPr="00386358" w:rsidRDefault="002361F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销售站（机构）调账—FUND_TUNING(TUNING_TYPE)</w:t>
            </w:r>
          </w:p>
        </w:tc>
      </w:tr>
      <w:tr w:rsidR="00C115E9" w:rsidRPr="00AA2803" w14:paraId="7A14142B" w14:textId="77777777" w:rsidTr="009C0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AB7BA" w14:textId="77777777" w:rsidR="009235A2" w:rsidRDefault="009235A2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9235A2">
              <w:rPr>
                <w:rFonts w:ascii="新宋体" w:eastAsia="新宋体" w:hAnsi="新宋体" w:hint="eastAsia"/>
                <w:b w:val="0"/>
              </w:rPr>
              <w:t>有效位数</w:t>
            </w:r>
          </w:p>
          <w:p w14:paraId="58875A79" w14:textId="77777777" w:rsidR="00C115E9" w:rsidRPr="00386358" w:rsidRDefault="009235A2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9235A2">
              <w:rPr>
                <w:rFonts w:ascii="新宋体" w:eastAsia="新宋体" w:hAnsi="新宋体" w:hint="eastAsia"/>
                <w:b w:val="0"/>
              </w:rPr>
              <w:t>（1-箱号、2-盒号、3-本号）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6B01E" w14:textId="77777777" w:rsidR="00C115E9" w:rsidRPr="009C027F" w:rsidRDefault="00C115E9" w:rsidP="00C115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evalid_number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F58C6" w14:textId="77777777" w:rsidR="002361F3" w:rsidRPr="002361F3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订单收货明细—WH_ORDER_RECEIVE_DETAIL(VALID_NUMBER)</w:t>
            </w:r>
          </w:p>
          <w:p w14:paraId="5BBD70A8" w14:textId="77777777" w:rsidR="002361F3" w:rsidRPr="002361F3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入库单明细—WH_GOODS_RECEIPT_DETAIL(VALID_NUMBER)</w:t>
            </w:r>
          </w:p>
          <w:p w14:paraId="0D97B6E0" w14:textId="77777777" w:rsidR="002361F3" w:rsidRPr="002361F3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出库单明细—WH_GOODS_ISSUE_DETAIL(VALID_NUMBER)</w:t>
            </w:r>
          </w:p>
          <w:p w14:paraId="104F5AB0" w14:textId="77777777" w:rsidR="002361F3" w:rsidRPr="002361F3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损毁单明细—WH_BROKEN_RECODER_DETAIL(VALID_NUMBER)</w:t>
            </w:r>
          </w:p>
          <w:p w14:paraId="4F56C4F7" w14:textId="77777777" w:rsidR="002361F3" w:rsidRPr="002361F3" w:rsidRDefault="00414BC0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还货单</w:t>
            </w:r>
            <w:r w:rsidR="002361F3" w:rsidRPr="002361F3">
              <w:rPr>
                <w:rFonts w:ascii="新宋体" w:eastAsia="新宋体" w:hAnsi="新宋体" w:hint="eastAsia"/>
                <w:szCs w:val="22"/>
              </w:rPr>
              <w:t>收货明细—SALE_RETURN_GOT_DETAIL(VALID_NUMBER)</w:t>
            </w:r>
          </w:p>
          <w:p w14:paraId="4ECF05F4" w14:textId="77777777" w:rsidR="002361F3" w:rsidRPr="002361F3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盘点结果明细—WH_CHECK_POINT_DETAIL(VALID_NUMBER)</w:t>
            </w:r>
          </w:p>
          <w:p w14:paraId="772453C1" w14:textId="77777777" w:rsidR="002361F3" w:rsidRPr="002361F3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lastRenderedPageBreak/>
              <w:t>盘点差错明细—WH_CP_NOMATCH_DETAIL(VALID_NUMBER)</w:t>
            </w:r>
          </w:p>
          <w:p w14:paraId="47AE0574" w14:textId="77777777" w:rsidR="00C115E9" w:rsidRPr="00386358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盘点前库存明细—WH_CHECK_POINT_DETAIL_BE(VALID_NUMBER)</w:t>
            </w:r>
          </w:p>
        </w:tc>
      </w:tr>
      <w:tr w:rsidR="006A6F79" w:rsidRPr="00AA2803" w14:paraId="44494E90" w14:textId="77777777" w:rsidTr="009C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6BE70" w14:textId="77777777" w:rsidR="006A6F79" w:rsidRDefault="006A6F79" w:rsidP="006A6F7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6A6F79">
              <w:rPr>
                <w:rFonts w:ascii="新宋体" w:eastAsia="新宋体" w:hAnsi="新宋体" w:hint="eastAsia"/>
                <w:b w:val="0"/>
              </w:rPr>
              <w:lastRenderedPageBreak/>
              <w:t>状态</w:t>
            </w:r>
          </w:p>
          <w:p w14:paraId="6DD4C299" w14:textId="77777777" w:rsidR="006A6F79" w:rsidRPr="006A6F79" w:rsidRDefault="006A6F79" w:rsidP="006A6F7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6A6F79">
              <w:rPr>
                <w:rFonts w:ascii="新宋体" w:eastAsia="新宋体" w:hAnsi="新宋体" w:hint="eastAsia"/>
                <w:b w:val="0"/>
              </w:rPr>
              <w:t>（1-启用，2-停用，3-盘点中）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A67CA" w14:textId="77777777" w:rsidR="006A6F79" w:rsidRPr="009C027F" w:rsidRDefault="006A6F79" w:rsidP="006A6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ewarehouse_status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C5BC4" w14:textId="77777777" w:rsidR="006A6F79" w:rsidRPr="00386358" w:rsidRDefault="002361F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仓库基本信息—WH_INFO(STATUS)</w:t>
            </w:r>
          </w:p>
        </w:tc>
      </w:tr>
      <w:tr w:rsidR="006A6F79" w:rsidRPr="00AA2803" w14:paraId="4D94F9B6" w14:textId="77777777" w:rsidTr="009C0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7B46B" w14:textId="77777777" w:rsidR="006A6F79" w:rsidRDefault="006A6F79" w:rsidP="006A6F7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6A6F79">
              <w:rPr>
                <w:rFonts w:ascii="新宋体" w:eastAsia="新宋体" w:hAnsi="新宋体" w:hint="eastAsia"/>
                <w:b w:val="0"/>
              </w:rPr>
              <w:t>状态</w:t>
            </w:r>
          </w:p>
          <w:p w14:paraId="7EB138FF" w14:textId="77777777" w:rsidR="006A6F79" w:rsidRPr="00386358" w:rsidRDefault="006A6F79" w:rsidP="006A6F7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6A6F79">
              <w:rPr>
                <w:rFonts w:ascii="新宋体" w:eastAsia="新宋体" w:hAnsi="新宋体" w:hint="eastAsia"/>
                <w:b w:val="0"/>
              </w:rPr>
              <w:t>（1-未完成，2-已完成）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47D74" w14:textId="77777777" w:rsidR="006A6F79" w:rsidRPr="009C027F" w:rsidRDefault="006A6F79" w:rsidP="006A6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ework_status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DBDDB" w14:textId="77777777" w:rsidR="002361F3" w:rsidRPr="002361F3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出货单所包含的订单—WH_GOODS_ISSUE(STATUS)</w:t>
            </w:r>
          </w:p>
          <w:p w14:paraId="435957FF" w14:textId="77777777" w:rsidR="006A6F79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物品入库—ITEM_RECEIPT(STATUS)</w:t>
            </w:r>
          </w:p>
          <w:p w14:paraId="55919885" w14:textId="77777777" w:rsidR="00B017F3" w:rsidRPr="00386358" w:rsidRDefault="00B017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B017F3">
              <w:rPr>
                <w:rFonts w:ascii="新宋体" w:eastAsia="新宋体" w:hAnsi="新宋体" w:hint="eastAsia"/>
                <w:szCs w:val="22"/>
              </w:rPr>
              <w:t>入库单—WH_GOODS_RECEIPT(STATUS)</w:t>
            </w:r>
          </w:p>
        </w:tc>
      </w:tr>
    </w:tbl>
    <w:p w14:paraId="673C9B53" w14:textId="77777777" w:rsidR="00694628" w:rsidRPr="00AA2803" w:rsidRDefault="00694628" w:rsidP="002F7244">
      <w:pPr>
        <w:widowControl/>
        <w:adjustRightInd/>
      </w:pPr>
    </w:p>
    <w:sectPr w:rsidR="00694628" w:rsidRPr="00AA2803" w:rsidSect="0027759B">
      <w:pgSz w:w="11906" w:h="16838"/>
      <w:pgMar w:top="1108" w:right="1466" w:bottom="1440" w:left="1620" w:header="568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720523" w14:textId="77777777" w:rsidR="009A0F62" w:rsidRDefault="009A0F62">
      <w:r>
        <w:separator/>
      </w:r>
    </w:p>
    <w:p w14:paraId="703BF889" w14:textId="77777777" w:rsidR="009A0F62" w:rsidRDefault="009A0F62"/>
  </w:endnote>
  <w:endnote w:type="continuationSeparator" w:id="0">
    <w:p w14:paraId="5E417DA6" w14:textId="77777777" w:rsidR="009A0F62" w:rsidRDefault="009A0F62">
      <w:r>
        <w:continuationSeparator/>
      </w:r>
    </w:p>
    <w:p w14:paraId="117E23AC" w14:textId="77777777" w:rsidR="009A0F62" w:rsidRDefault="009A0F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4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26"/>
      <w:gridCol w:w="5632"/>
    </w:tblGrid>
    <w:tr w:rsidR="00C97793" w14:paraId="5617F386" w14:textId="77777777" w:rsidTr="00E47807">
      <w:trPr>
        <w:trHeight w:val="275"/>
      </w:trPr>
      <w:tc>
        <w:tcPr>
          <w:tcW w:w="8437" w:type="dxa"/>
        </w:tcPr>
        <w:p w14:paraId="5F829E4B" w14:textId="77777777" w:rsidR="00C97793" w:rsidRDefault="00C97793" w:rsidP="00B83004">
          <w:pPr>
            <w:pStyle w:val="a7"/>
            <w:rPr>
              <w:szCs w:val="24"/>
            </w:rPr>
          </w:pPr>
          <w:r w:rsidRPr="006F66BF">
            <w:rPr>
              <w:rStyle w:val="style1"/>
              <w:rFonts w:ascii="Tahoma" w:hAnsi="Tahoma" w:cs="Tahoma"/>
            </w:rPr>
            <w:t>©</w:t>
          </w:r>
          <w:r w:rsidRPr="006F66BF">
            <w:rPr>
              <w:rStyle w:val="style1"/>
              <w:rFonts w:ascii="Tahoma" w:hAnsi="Tahoma" w:cs="Tahoma" w:hint="eastAsia"/>
            </w:rPr>
            <w:t>版权归</w:t>
          </w:r>
          <w:r w:rsidRPr="006F66BF">
            <w:t>华彩控股有限公司所有</w:t>
          </w:r>
        </w:p>
      </w:tc>
      <w:tc>
        <w:tcPr>
          <w:tcW w:w="5705" w:type="dxa"/>
        </w:tcPr>
        <w:p w14:paraId="30FF882D" w14:textId="77777777" w:rsidR="00C97793" w:rsidRPr="008F136A" w:rsidRDefault="00C97793" w:rsidP="00E47807">
          <w:pPr>
            <w:pStyle w:val="a7"/>
            <w:wordWrap w:val="0"/>
            <w:jc w:val="right"/>
            <w:rPr>
              <w:szCs w:val="24"/>
            </w:rPr>
          </w:pPr>
          <w:r w:rsidRPr="00266C77">
            <w:rPr>
              <w:rFonts w:hint="eastAsia"/>
              <w:szCs w:val="21"/>
            </w:rPr>
            <w:t>第</w:t>
          </w:r>
          <w:r w:rsidRPr="00266C77">
            <w:rPr>
              <w:rFonts w:hint="eastAsia"/>
              <w:szCs w:val="21"/>
            </w:rPr>
            <w:t xml:space="preserve"> </w:t>
          </w:r>
          <w:r w:rsidRPr="008F136A">
            <w:rPr>
              <w:szCs w:val="21"/>
            </w:rPr>
            <w:fldChar w:fldCharType="begin"/>
          </w:r>
          <w:r w:rsidRPr="008F136A">
            <w:rPr>
              <w:szCs w:val="21"/>
            </w:rPr>
            <w:instrText xml:space="preserve"> PAGE   \* MERGEFORMAT </w:instrText>
          </w:r>
          <w:r w:rsidRPr="008F136A">
            <w:rPr>
              <w:szCs w:val="21"/>
            </w:rPr>
            <w:fldChar w:fldCharType="separate"/>
          </w:r>
          <w:r w:rsidR="00191C4F" w:rsidRPr="00191C4F">
            <w:rPr>
              <w:noProof/>
              <w:szCs w:val="21"/>
              <w:lang w:val="zh-CN"/>
            </w:rPr>
            <w:t>1</w:t>
          </w:r>
          <w:r w:rsidRPr="008F136A">
            <w:rPr>
              <w:szCs w:val="21"/>
            </w:rPr>
            <w:fldChar w:fldCharType="end"/>
          </w:r>
          <w:r w:rsidRPr="00266C77">
            <w:rPr>
              <w:rFonts w:hint="eastAsia"/>
              <w:szCs w:val="21"/>
            </w:rPr>
            <w:t xml:space="preserve"> </w:t>
          </w:r>
          <w:r w:rsidRPr="00266C77">
            <w:rPr>
              <w:rFonts w:hint="eastAsia"/>
              <w:szCs w:val="21"/>
            </w:rPr>
            <w:t>页</w:t>
          </w:r>
          <w:r w:rsidRPr="00266C77">
            <w:rPr>
              <w:rFonts w:hint="eastAsia"/>
              <w:szCs w:val="21"/>
            </w:rPr>
            <w:t xml:space="preserve"> </w:t>
          </w:r>
          <w:r w:rsidRPr="00266C77">
            <w:rPr>
              <w:rFonts w:hint="eastAsia"/>
              <w:szCs w:val="21"/>
            </w:rPr>
            <w:t>共</w:t>
          </w:r>
          <w:r w:rsidRPr="00266C77">
            <w:rPr>
              <w:rFonts w:hint="eastAsia"/>
              <w:szCs w:val="21"/>
            </w:rPr>
            <w:t xml:space="preserve"> </w:t>
          </w:r>
          <w:r w:rsidRPr="00266C77">
            <w:rPr>
              <w:szCs w:val="21"/>
            </w:rPr>
            <w:fldChar w:fldCharType="begin"/>
          </w:r>
          <w:r w:rsidRPr="00266C77">
            <w:rPr>
              <w:szCs w:val="21"/>
            </w:rPr>
            <w:instrText xml:space="preserve"> NUMPAGES </w:instrText>
          </w:r>
          <w:r w:rsidRPr="00266C77">
            <w:rPr>
              <w:szCs w:val="21"/>
            </w:rPr>
            <w:fldChar w:fldCharType="separate"/>
          </w:r>
          <w:r w:rsidR="00191C4F">
            <w:rPr>
              <w:noProof/>
              <w:szCs w:val="21"/>
            </w:rPr>
            <w:t>4</w:t>
          </w:r>
          <w:r w:rsidRPr="00266C77">
            <w:rPr>
              <w:szCs w:val="21"/>
            </w:rPr>
            <w:fldChar w:fldCharType="end"/>
          </w:r>
          <w:r w:rsidRPr="00266C77">
            <w:rPr>
              <w:rFonts w:hint="eastAsia"/>
              <w:szCs w:val="21"/>
            </w:rPr>
            <w:t xml:space="preserve"> </w:t>
          </w:r>
          <w:r w:rsidRPr="00266C77">
            <w:rPr>
              <w:rFonts w:hint="eastAsia"/>
              <w:szCs w:val="21"/>
            </w:rPr>
            <w:t>页</w:t>
          </w:r>
          <w:r>
            <w:rPr>
              <w:rFonts w:hint="eastAsia"/>
              <w:szCs w:val="21"/>
            </w:rPr>
            <w:t xml:space="preserve">   </w:t>
          </w:r>
        </w:p>
      </w:tc>
    </w:tr>
  </w:tbl>
  <w:p w14:paraId="6FE638F6" w14:textId="77777777" w:rsidR="00C97793" w:rsidRPr="00E47807" w:rsidRDefault="00C97793" w:rsidP="00E47807">
    <w:pPr>
      <w:pStyle w:val="a7"/>
      <w:rPr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4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61"/>
      <w:gridCol w:w="3459"/>
    </w:tblGrid>
    <w:tr w:rsidR="00C97793" w14:paraId="7E30936E" w14:textId="77777777" w:rsidTr="008F136A">
      <w:tc>
        <w:tcPr>
          <w:tcW w:w="5495" w:type="dxa"/>
        </w:tcPr>
        <w:p w14:paraId="36D81633" w14:textId="77777777" w:rsidR="00C97793" w:rsidRDefault="00C97793" w:rsidP="008F136A">
          <w:pPr>
            <w:pStyle w:val="a7"/>
            <w:rPr>
              <w:szCs w:val="24"/>
            </w:rPr>
          </w:pPr>
          <w:r w:rsidRPr="006F66BF">
            <w:rPr>
              <w:rStyle w:val="style1"/>
              <w:rFonts w:ascii="Tahoma" w:hAnsi="Tahoma" w:cs="Tahoma"/>
            </w:rPr>
            <w:t>©</w:t>
          </w:r>
          <w:r w:rsidRPr="006F66BF">
            <w:rPr>
              <w:rStyle w:val="style1"/>
              <w:rFonts w:ascii="Tahoma" w:hAnsi="Tahoma" w:cs="Tahoma" w:hint="eastAsia"/>
            </w:rPr>
            <w:t>版权归</w:t>
          </w:r>
          <w:r w:rsidRPr="006F66BF">
            <w:t>华彩控股有限公司所有</w:t>
          </w:r>
        </w:p>
      </w:tc>
      <w:tc>
        <w:tcPr>
          <w:tcW w:w="3541" w:type="dxa"/>
        </w:tcPr>
        <w:p w14:paraId="1AD87C98" w14:textId="77777777" w:rsidR="00C97793" w:rsidRPr="008F136A" w:rsidRDefault="00C97793" w:rsidP="008F136A">
          <w:pPr>
            <w:pStyle w:val="a7"/>
            <w:jc w:val="right"/>
            <w:rPr>
              <w:szCs w:val="24"/>
            </w:rPr>
          </w:pPr>
          <w:r w:rsidRPr="00266C77">
            <w:rPr>
              <w:rFonts w:hint="eastAsia"/>
              <w:szCs w:val="21"/>
            </w:rPr>
            <w:t>第</w:t>
          </w:r>
          <w:r w:rsidRPr="00266C77">
            <w:rPr>
              <w:rFonts w:hint="eastAsia"/>
              <w:szCs w:val="21"/>
            </w:rPr>
            <w:t xml:space="preserve"> </w:t>
          </w:r>
          <w:r w:rsidRPr="008F136A">
            <w:rPr>
              <w:szCs w:val="21"/>
            </w:rPr>
            <w:fldChar w:fldCharType="begin"/>
          </w:r>
          <w:r w:rsidRPr="008F136A">
            <w:rPr>
              <w:szCs w:val="21"/>
            </w:rPr>
            <w:instrText xml:space="preserve"> PAGE   \* MERGEFORMAT </w:instrText>
          </w:r>
          <w:r w:rsidRPr="008F136A">
            <w:rPr>
              <w:szCs w:val="21"/>
            </w:rPr>
            <w:fldChar w:fldCharType="separate"/>
          </w:r>
          <w:r w:rsidR="00191C4F" w:rsidRPr="00191C4F">
            <w:rPr>
              <w:noProof/>
              <w:szCs w:val="21"/>
              <w:lang w:val="zh-CN"/>
            </w:rPr>
            <w:t>70</w:t>
          </w:r>
          <w:r w:rsidRPr="008F136A">
            <w:rPr>
              <w:szCs w:val="21"/>
            </w:rPr>
            <w:fldChar w:fldCharType="end"/>
          </w:r>
          <w:r w:rsidRPr="00266C77">
            <w:rPr>
              <w:rFonts w:hint="eastAsia"/>
              <w:szCs w:val="21"/>
            </w:rPr>
            <w:t xml:space="preserve"> </w:t>
          </w:r>
          <w:r w:rsidRPr="00266C77">
            <w:rPr>
              <w:rFonts w:hint="eastAsia"/>
              <w:szCs w:val="21"/>
            </w:rPr>
            <w:t>页</w:t>
          </w:r>
          <w:r w:rsidRPr="00266C77">
            <w:rPr>
              <w:rFonts w:hint="eastAsia"/>
              <w:szCs w:val="21"/>
            </w:rPr>
            <w:t xml:space="preserve"> </w:t>
          </w:r>
          <w:r w:rsidRPr="00266C77">
            <w:rPr>
              <w:rFonts w:hint="eastAsia"/>
              <w:szCs w:val="21"/>
            </w:rPr>
            <w:t>共</w:t>
          </w:r>
          <w:r w:rsidRPr="00266C77">
            <w:rPr>
              <w:rFonts w:hint="eastAsia"/>
              <w:szCs w:val="21"/>
            </w:rPr>
            <w:t xml:space="preserve"> </w:t>
          </w:r>
          <w:r w:rsidRPr="00266C77">
            <w:rPr>
              <w:szCs w:val="21"/>
            </w:rPr>
            <w:fldChar w:fldCharType="begin"/>
          </w:r>
          <w:r w:rsidRPr="00266C77">
            <w:rPr>
              <w:szCs w:val="21"/>
            </w:rPr>
            <w:instrText xml:space="preserve"> NUMPAGES </w:instrText>
          </w:r>
          <w:r w:rsidRPr="00266C77">
            <w:rPr>
              <w:szCs w:val="21"/>
            </w:rPr>
            <w:fldChar w:fldCharType="separate"/>
          </w:r>
          <w:r w:rsidR="00191C4F">
            <w:rPr>
              <w:noProof/>
              <w:szCs w:val="21"/>
            </w:rPr>
            <w:t>105</w:t>
          </w:r>
          <w:r w:rsidRPr="00266C77">
            <w:rPr>
              <w:szCs w:val="21"/>
            </w:rPr>
            <w:fldChar w:fldCharType="end"/>
          </w:r>
          <w:r w:rsidRPr="00266C77">
            <w:rPr>
              <w:rFonts w:hint="eastAsia"/>
              <w:szCs w:val="21"/>
            </w:rPr>
            <w:t xml:space="preserve"> </w:t>
          </w:r>
          <w:r w:rsidRPr="00266C77">
            <w:rPr>
              <w:rFonts w:hint="eastAsia"/>
              <w:szCs w:val="21"/>
            </w:rPr>
            <w:t>页</w:t>
          </w:r>
        </w:p>
      </w:tc>
    </w:tr>
  </w:tbl>
  <w:p w14:paraId="2894D65A" w14:textId="77777777" w:rsidR="00C97793" w:rsidRPr="008F136A" w:rsidRDefault="00C97793" w:rsidP="008F136A">
    <w:pPr>
      <w:pStyle w:val="a7"/>
      <w:rPr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90E8B3" w14:textId="77777777" w:rsidR="009A0F62" w:rsidRDefault="009A0F62">
      <w:r>
        <w:separator/>
      </w:r>
    </w:p>
    <w:p w14:paraId="263C079A" w14:textId="77777777" w:rsidR="009A0F62" w:rsidRDefault="009A0F62"/>
  </w:footnote>
  <w:footnote w:type="continuationSeparator" w:id="0">
    <w:p w14:paraId="57151DD8" w14:textId="77777777" w:rsidR="009A0F62" w:rsidRDefault="009A0F62">
      <w:r>
        <w:continuationSeparator/>
      </w:r>
    </w:p>
    <w:p w14:paraId="6026C6A0" w14:textId="77777777" w:rsidR="009A0F62" w:rsidRDefault="009A0F6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411C45" w14:textId="77777777" w:rsidR="00C97793" w:rsidRPr="008F136A" w:rsidRDefault="00C97793" w:rsidP="008F136A">
    <w:pPr>
      <w:pStyle w:val="a6"/>
      <w:pBdr>
        <w:bottom w:val="single" w:sz="6" w:space="2" w:color="auto"/>
      </w:pBdr>
      <w:tabs>
        <w:tab w:val="clear" w:pos="8306"/>
        <w:tab w:val="right" w:pos="8789"/>
      </w:tabs>
      <w:ind w:right="31"/>
      <w:jc w:val="both"/>
      <w:rPr>
        <w:b/>
      </w:rPr>
    </w:pPr>
    <w:r>
      <w:rPr>
        <w:rFonts w:ascii="宋体"/>
        <w:noProof/>
      </w:rPr>
      <w:drawing>
        <wp:inline distT="0" distB="0" distL="0" distR="0" wp14:anchorId="7232E8E5" wp14:editId="261D8DA2">
          <wp:extent cx="1248410" cy="286385"/>
          <wp:effectExtent l="19050" t="0" r="8890" b="0"/>
          <wp:docPr id="1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286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hAnsi="宋体"/>
      </w:rPr>
      <w:t xml:space="preserve">    </w:t>
    </w:r>
    <w:r>
      <w:rPr>
        <w:rFonts w:ascii="宋体" w:hAnsi="宋体" w:hint="eastAsia"/>
      </w:rPr>
      <w:t xml:space="preserve">                                                                           【</w:t>
    </w:r>
    <w:r>
      <w:rPr>
        <w:rFonts w:ascii="宋体" w:hAnsi="宋体" w:hint="eastAsia"/>
        <w:sz w:val="21"/>
        <w:szCs w:val="21"/>
      </w:rPr>
      <w:t>K</w:t>
    </w:r>
    <w:r>
      <w:rPr>
        <w:rFonts w:ascii="宋体" w:hAnsi="宋体"/>
        <w:sz w:val="21"/>
        <w:szCs w:val="21"/>
      </w:rPr>
      <w:t>PW</w:t>
    </w:r>
    <w:r>
      <w:rPr>
        <w:rFonts w:ascii="宋体" w:hAnsi="宋体" w:hint="eastAsia"/>
        <w:sz w:val="21"/>
        <w:szCs w:val="21"/>
      </w:rPr>
      <w:t>系统V1.0】数据库设计说明书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9CA44" w14:textId="5063CB68" w:rsidR="00C97793" w:rsidRPr="008F136A" w:rsidRDefault="00C97793" w:rsidP="00646C81">
    <w:pPr>
      <w:pStyle w:val="a6"/>
      <w:pBdr>
        <w:bottom w:val="single" w:sz="6" w:space="2" w:color="auto"/>
      </w:pBdr>
      <w:tabs>
        <w:tab w:val="clear" w:pos="8306"/>
        <w:tab w:val="right" w:pos="8789"/>
      </w:tabs>
      <w:ind w:right="31"/>
      <w:jc w:val="right"/>
      <w:rPr>
        <w:b/>
      </w:rPr>
    </w:pPr>
    <w:r>
      <w:rPr>
        <w:rFonts w:ascii="宋体"/>
        <w:noProof/>
      </w:rPr>
      <w:drawing>
        <wp:inline distT="0" distB="0" distL="0" distR="0" wp14:anchorId="56CF3DD1" wp14:editId="67835D14">
          <wp:extent cx="1248410" cy="286385"/>
          <wp:effectExtent l="19050" t="0" r="8890" b="0"/>
          <wp:docPr id="2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286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hAnsi="宋体"/>
      </w:rPr>
      <w:t xml:space="preserve">    </w:t>
    </w:r>
    <w:r>
      <w:rPr>
        <w:rFonts w:ascii="宋体" w:hAnsi="宋体" w:hint="eastAsia"/>
      </w:rPr>
      <w:t xml:space="preserve">                  【</w:t>
    </w:r>
    <w:r>
      <w:rPr>
        <w:rFonts w:ascii="宋体" w:hAnsi="宋体" w:hint="eastAsia"/>
        <w:sz w:val="21"/>
        <w:szCs w:val="21"/>
      </w:rPr>
      <w:t>彩票综合销售管理系统V1.0】需求规格说明</w:t>
    </w: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96C685" wp14:editId="31882E45">
              <wp:simplePos x="0" y="0"/>
              <wp:positionH relativeFrom="column">
                <wp:posOffset>0</wp:posOffset>
              </wp:positionH>
              <wp:positionV relativeFrom="paragraph">
                <wp:posOffset>-22225</wp:posOffset>
              </wp:positionV>
              <wp:extent cx="114935" cy="191770"/>
              <wp:effectExtent l="0" t="0" r="0" b="1905"/>
              <wp:wrapNone/>
              <wp:docPr id="3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917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4AB8A0" w14:textId="77777777" w:rsidR="00C97793" w:rsidRDefault="00C97793"/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96C685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0;margin-top:-1.75pt;width:9.05pt;height:15.1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" stroked="f">
              <v:textbox style="mso-fit-shape-to-text:t" inset="0,0,0,0">
                <w:txbxContent>
                  <w:p w14:paraId="744AB8A0" w14:textId="77777777" w:rsidR="00C97793" w:rsidRDefault="00C97793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D368A"/>
    <w:multiLevelType w:val="hybridMultilevel"/>
    <w:tmpl w:val="5C92E9FA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B40BA"/>
    <w:multiLevelType w:val="hybridMultilevel"/>
    <w:tmpl w:val="C6CC1FBE"/>
    <w:lvl w:ilvl="0" w:tplc="FCC829A2">
      <w:start w:val="1"/>
      <w:numFmt w:val="bullet"/>
      <w:pStyle w:val="1"/>
      <w:lvlText w:val=""/>
      <w:lvlJc w:val="left"/>
      <w:pPr>
        <w:tabs>
          <w:tab w:val="num" w:pos="1554"/>
        </w:tabs>
        <w:ind w:left="1554" w:hanging="420"/>
      </w:pPr>
      <w:rPr>
        <w:rFonts w:ascii="Wingdings" w:hAnsi="Wingdings" w:hint="default"/>
      </w:rPr>
    </w:lvl>
    <w:lvl w:ilvl="1" w:tplc="798436C8" w:tentative="1">
      <w:start w:val="1"/>
      <w:numFmt w:val="bullet"/>
      <w:lvlText w:val=""/>
      <w:lvlJc w:val="left"/>
      <w:pPr>
        <w:tabs>
          <w:tab w:val="num" w:pos="1974"/>
        </w:tabs>
        <w:ind w:left="1974" w:hanging="420"/>
      </w:pPr>
      <w:rPr>
        <w:rFonts w:ascii="Wingdings" w:hAnsi="Wingdings" w:hint="default"/>
      </w:rPr>
    </w:lvl>
    <w:lvl w:ilvl="2" w:tplc="F2240AEE" w:tentative="1">
      <w:start w:val="1"/>
      <w:numFmt w:val="bullet"/>
      <w:lvlText w:val=""/>
      <w:lvlJc w:val="left"/>
      <w:pPr>
        <w:tabs>
          <w:tab w:val="num" w:pos="2394"/>
        </w:tabs>
        <w:ind w:left="2394" w:hanging="420"/>
      </w:pPr>
      <w:rPr>
        <w:rFonts w:ascii="Wingdings" w:hAnsi="Wingdings" w:hint="default"/>
      </w:rPr>
    </w:lvl>
    <w:lvl w:ilvl="3" w:tplc="A6580BC4" w:tentative="1">
      <w:start w:val="1"/>
      <w:numFmt w:val="bullet"/>
      <w:lvlText w:val=""/>
      <w:lvlJc w:val="left"/>
      <w:pPr>
        <w:tabs>
          <w:tab w:val="num" w:pos="2814"/>
        </w:tabs>
        <w:ind w:left="2814" w:hanging="420"/>
      </w:pPr>
      <w:rPr>
        <w:rFonts w:ascii="Wingdings" w:hAnsi="Wingdings" w:hint="default"/>
      </w:rPr>
    </w:lvl>
    <w:lvl w:ilvl="4" w:tplc="9A8ED364" w:tentative="1">
      <w:start w:val="1"/>
      <w:numFmt w:val="bullet"/>
      <w:lvlText w:val=""/>
      <w:lvlJc w:val="left"/>
      <w:pPr>
        <w:tabs>
          <w:tab w:val="num" w:pos="3234"/>
        </w:tabs>
        <w:ind w:left="3234" w:hanging="420"/>
      </w:pPr>
      <w:rPr>
        <w:rFonts w:ascii="Wingdings" w:hAnsi="Wingdings" w:hint="default"/>
      </w:rPr>
    </w:lvl>
    <w:lvl w:ilvl="5" w:tplc="6554D8CA" w:tentative="1">
      <w:start w:val="1"/>
      <w:numFmt w:val="bullet"/>
      <w:lvlText w:val=""/>
      <w:lvlJc w:val="left"/>
      <w:pPr>
        <w:tabs>
          <w:tab w:val="num" w:pos="3654"/>
        </w:tabs>
        <w:ind w:left="3654" w:hanging="420"/>
      </w:pPr>
      <w:rPr>
        <w:rFonts w:ascii="Wingdings" w:hAnsi="Wingdings" w:hint="default"/>
      </w:rPr>
    </w:lvl>
    <w:lvl w:ilvl="6" w:tplc="4CC226E0" w:tentative="1">
      <w:start w:val="1"/>
      <w:numFmt w:val="bullet"/>
      <w:lvlText w:val=""/>
      <w:lvlJc w:val="left"/>
      <w:pPr>
        <w:tabs>
          <w:tab w:val="num" w:pos="4074"/>
        </w:tabs>
        <w:ind w:left="4074" w:hanging="420"/>
      </w:pPr>
      <w:rPr>
        <w:rFonts w:ascii="Wingdings" w:hAnsi="Wingdings" w:hint="default"/>
      </w:rPr>
    </w:lvl>
    <w:lvl w:ilvl="7" w:tplc="DC4CF6BC" w:tentative="1">
      <w:start w:val="1"/>
      <w:numFmt w:val="bullet"/>
      <w:lvlText w:val=""/>
      <w:lvlJc w:val="left"/>
      <w:pPr>
        <w:tabs>
          <w:tab w:val="num" w:pos="4494"/>
        </w:tabs>
        <w:ind w:left="4494" w:hanging="420"/>
      </w:pPr>
      <w:rPr>
        <w:rFonts w:ascii="Wingdings" w:hAnsi="Wingdings" w:hint="default"/>
      </w:rPr>
    </w:lvl>
    <w:lvl w:ilvl="8" w:tplc="4A503E50" w:tentative="1">
      <w:start w:val="1"/>
      <w:numFmt w:val="bullet"/>
      <w:lvlText w:val=""/>
      <w:lvlJc w:val="left"/>
      <w:pPr>
        <w:tabs>
          <w:tab w:val="num" w:pos="4914"/>
        </w:tabs>
        <w:ind w:left="4914" w:hanging="420"/>
      </w:pPr>
      <w:rPr>
        <w:rFonts w:ascii="Wingdings" w:hAnsi="Wingdings" w:hint="default"/>
      </w:rPr>
    </w:lvl>
  </w:abstractNum>
  <w:abstractNum w:abstractNumId="2" w15:restartNumberingAfterBreak="0">
    <w:nsid w:val="042D6F97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A43FE5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1D661B"/>
    <w:multiLevelType w:val="hybridMultilevel"/>
    <w:tmpl w:val="81181610"/>
    <w:lvl w:ilvl="0" w:tplc="1E5882E2">
      <w:start w:val="1"/>
      <w:numFmt w:val="decimalZero"/>
      <w:lvlText w:val=" %1"/>
      <w:lvlJc w:val="center"/>
      <w:pPr>
        <w:snapToGrid w:val="0"/>
        <w:ind w:left="420" w:hanging="420"/>
      </w:pPr>
      <w:rPr>
        <w:b/>
        <w:i w:val="0"/>
        <w:kern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52A46C8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68158C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87435F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A82541D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A9235C9"/>
    <w:multiLevelType w:val="hybridMultilevel"/>
    <w:tmpl w:val="5C92E9FA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AEE73DC"/>
    <w:multiLevelType w:val="hybridMultilevel"/>
    <w:tmpl w:val="5C92E9FA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B2F2F80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BAA3231"/>
    <w:multiLevelType w:val="hybridMultilevel"/>
    <w:tmpl w:val="B9EACC52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C4F531F"/>
    <w:multiLevelType w:val="hybridMultilevel"/>
    <w:tmpl w:val="5C92E9FA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E23137D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E7B4101"/>
    <w:multiLevelType w:val="hybridMultilevel"/>
    <w:tmpl w:val="5C92E9FA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1E9444C"/>
    <w:multiLevelType w:val="hybridMultilevel"/>
    <w:tmpl w:val="437E98D4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2AF6CB9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2DD4C1D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2E46627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62135E7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6683812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8397269"/>
    <w:multiLevelType w:val="hybridMultilevel"/>
    <w:tmpl w:val="11FE8A04"/>
    <w:lvl w:ilvl="0" w:tplc="E8A6E37A">
      <w:start w:val="1"/>
      <w:numFmt w:val="bullet"/>
      <w:pStyle w:val="2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42040400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EE64277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8648DD8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2FA0FBA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939C619E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44D04B6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7CC2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75D4C45C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1915782F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B2169DA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04F34BA"/>
    <w:multiLevelType w:val="hybridMultilevel"/>
    <w:tmpl w:val="C7661C3E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1476176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1B421EA"/>
    <w:multiLevelType w:val="hybridMultilevel"/>
    <w:tmpl w:val="B9EACC52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1DD4AB6"/>
    <w:multiLevelType w:val="hybridMultilevel"/>
    <w:tmpl w:val="46FA5D60"/>
    <w:lvl w:ilvl="0" w:tplc="0409000B">
      <w:start w:val="1"/>
      <w:numFmt w:val="bullet"/>
      <w:pStyle w:val="CLS"/>
      <w:lvlText w:val="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9" w15:restartNumberingAfterBreak="0">
    <w:nsid w:val="22280250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2C758A6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35939CF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504362A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6D20932"/>
    <w:multiLevelType w:val="hybridMultilevel"/>
    <w:tmpl w:val="5C92E9FA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7D608AB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80C0A18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A715EE0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CD64AE4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E02509F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E8F5729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1D73F45"/>
    <w:multiLevelType w:val="hybridMultilevel"/>
    <w:tmpl w:val="5C92E9FA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1EC7B07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36B5221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5A7740F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6B9214C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73C2AE6"/>
    <w:multiLevelType w:val="hybridMultilevel"/>
    <w:tmpl w:val="5C92E9FA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7881F3B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9133CFE"/>
    <w:multiLevelType w:val="hybridMultilevel"/>
    <w:tmpl w:val="5C92E9FA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B963505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BAD1B36"/>
    <w:multiLevelType w:val="hybridMultilevel"/>
    <w:tmpl w:val="81181610"/>
    <w:lvl w:ilvl="0" w:tplc="1E5882E2">
      <w:start w:val="1"/>
      <w:numFmt w:val="decimalZero"/>
      <w:lvlText w:val=" %1"/>
      <w:lvlJc w:val="center"/>
      <w:pPr>
        <w:snapToGrid w:val="0"/>
        <w:ind w:left="420" w:hanging="420"/>
      </w:pPr>
      <w:rPr>
        <w:b/>
        <w:i w:val="0"/>
        <w:kern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BD64B44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CC502D1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EA50BB2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2707B5E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44312E4"/>
    <w:multiLevelType w:val="hybridMultilevel"/>
    <w:tmpl w:val="C7661C3E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59411CB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7AE2EEB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BEE2B85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F792637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FEE35C8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1BF5AB1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3CD1D5E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45C0D9D"/>
    <w:multiLevelType w:val="hybridMultilevel"/>
    <w:tmpl w:val="EA80C086"/>
    <w:lvl w:ilvl="0" w:tplc="722C8D2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3" w15:restartNumberingAfterBreak="0">
    <w:nsid w:val="54B26FAB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4FF0E53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5170CAE"/>
    <w:multiLevelType w:val="hybridMultilevel"/>
    <w:tmpl w:val="5C92E9FA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640109E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64F6416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650786C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6926CBD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79831F6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7B91350"/>
    <w:multiLevelType w:val="hybridMultilevel"/>
    <w:tmpl w:val="C7661C3E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89762A7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9F712D5"/>
    <w:multiLevelType w:val="hybridMultilevel"/>
    <w:tmpl w:val="5C92E9FA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AF8377C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DE44163"/>
    <w:multiLevelType w:val="hybridMultilevel"/>
    <w:tmpl w:val="5C92E9FA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6065476F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60A74185"/>
    <w:multiLevelType w:val="multilevel"/>
    <w:tmpl w:val="6CCE7A90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ascii="宋体" w:eastAsia="宋体" w:hAnsi="宋体" w:hint="eastAsia"/>
        <w:sz w:val="24"/>
        <w:szCs w:val="24"/>
      </w:rPr>
    </w:lvl>
    <w:lvl w:ilvl="1">
      <w:start w:val="1"/>
      <w:numFmt w:val="decimal"/>
      <w:pStyle w:val="20"/>
      <w:isLgl/>
      <w:suff w:val="space"/>
      <w:lvlText w:val="%1.%2"/>
      <w:lvlJc w:val="left"/>
      <w:pPr>
        <w:ind w:left="0" w:firstLine="0"/>
      </w:pPr>
      <w:rPr>
        <w:rFonts w:ascii="宋体" w:eastAsia="宋体" w:hAnsi="宋体"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宋体" w:eastAsia="宋体" w:hAnsi="宋体"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宋体" w:eastAsia="宋体" w:hAnsi="宋体"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ascii="宋体" w:eastAsia="宋体" w:hAnsi="宋体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8" w15:restartNumberingAfterBreak="0">
    <w:nsid w:val="64027FEB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64142CB6"/>
    <w:multiLevelType w:val="hybridMultilevel"/>
    <w:tmpl w:val="5C92E9FA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48F0D65"/>
    <w:multiLevelType w:val="hybridMultilevel"/>
    <w:tmpl w:val="5C92E9FA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6161C0E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7014C44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9D57149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A033C0A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CB93311"/>
    <w:multiLevelType w:val="hybridMultilevel"/>
    <w:tmpl w:val="5C92E9FA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F60073B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722710D4"/>
    <w:multiLevelType w:val="hybridMultilevel"/>
    <w:tmpl w:val="5C92E9FA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72FD3058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735C54D6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77302E0F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7A63763A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BF715D1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DE64534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F1B0C48"/>
    <w:multiLevelType w:val="hybridMultilevel"/>
    <w:tmpl w:val="5C92E9FA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FC46576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7"/>
  </w:num>
  <w:num w:numId="3">
    <w:abstractNumId w:val="22"/>
  </w:num>
  <w:num w:numId="4">
    <w:abstractNumId w:val="28"/>
  </w:num>
  <w:num w:numId="5">
    <w:abstractNumId w:val="62"/>
  </w:num>
  <w:num w:numId="6">
    <w:abstractNumId w:val="15"/>
  </w:num>
  <w:num w:numId="7">
    <w:abstractNumId w:val="90"/>
  </w:num>
  <w:num w:numId="8">
    <w:abstractNumId w:val="61"/>
  </w:num>
  <w:num w:numId="9">
    <w:abstractNumId w:val="83"/>
  </w:num>
  <w:num w:numId="10">
    <w:abstractNumId w:val="3"/>
  </w:num>
  <w:num w:numId="11">
    <w:abstractNumId w:val="81"/>
  </w:num>
  <w:num w:numId="12">
    <w:abstractNumId w:val="21"/>
  </w:num>
  <w:num w:numId="13">
    <w:abstractNumId w:val="53"/>
  </w:num>
  <w:num w:numId="14">
    <w:abstractNumId w:val="86"/>
  </w:num>
  <w:num w:numId="15">
    <w:abstractNumId w:val="82"/>
  </w:num>
  <w:num w:numId="16">
    <w:abstractNumId w:val="46"/>
  </w:num>
  <w:num w:numId="17">
    <w:abstractNumId w:val="70"/>
  </w:num>
  <w:num w:numId="18">
    <w:abstractNumId w:val="42"/>
  </w:num>
  <w:num w:numId="19">
    <w:abstractNumId w:val="64"/>
  </w:num>
  <w:num w:numId="20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36"/>
  </w:num>
  <w:num w:numId="23">
    <w:abstractNumId w:val="13"/>
  </w:num>
  <w:num w:numId="24">
    <w:abstractNumId w:val="30"/>
  </w:num>
  <w:num w:numId="25">
    <w:abstractNumId w:val="68"/>
  </w:num>
  <w:num w:numId="26">
    <w:abstractNumId w:val="9"/>
  </w:num>
  <w:num w:numId="27">
    <w:abstractNumId w:val="10"/>
  </w:num>
  <w:num w:numId="28">
    <w:abstractNumId w:val="85"/>
  </w:num>
  <w:num w:numId="29">
    <w:abstractNumId w:val="17"/>
  </w:num>
  <w:num w:numId="30">
    <w:abstractNumId w:val="0"/>
  </w:num>
  <w:num w:numId="31">
    <w:abstractNumId w:val="73"/>
  </w:num>
  <w:num w:numId="32">
    <w:abstractNumId w:val="75"/>
  </w:num>
  <w:num w:numId="33">
    <w:abstractNumId w:val="94"/>
  </w:num>
  <w:num w:numId="34">
    <w:abstractNumId w:val="40"/>
  </w:num>
  <w:num w:numId="35">
    <w:abstractNumId w:val="63"/>
  </w:num>
  <w:num w:numId="36">
    <w:abstractNumId w:val="55"/>
  </w:num>
  <w:num w:numId="37">
    <w:abstractNumId w:val="43"/>
  </w:num>
  <w:num w:numId="38">
    <w:abstractNumId w:val="31"/>
  </w:num>
  <w:num w:numId="39">
    <w:abstractNumId w:val="60"/>
  </w:num>
  <w:num w:numId="40">
    <w:abstractNumId w:val="14"/>
  </w:num>
  <w:num w:numId="41">
    <w:abstractNumId w:val="88"/>
  </w:num>
  <w:num w:numId="42">
    <w:abstractNumId w:val="47"/>
  </w:num>
  <w:num w:numId="43">
    <w:abstractNumId w:val="76"/>
  </w:num>
  <w:num w:numId="44">
    <w:abstractNumId w:val="56"/>
  </w:num>
  <w:num w:numId="45">
    <w:abstractNumId w:val="80"/>
  </w:num>
  <w:num w:numId="46">
    <w:abstractNumId w:val="33"/>
  </w:num>
  <w:num w:numId="47">
    <w:abstractNumId w:val="45"/>
  </w:num>
  <w:num w:numId="48">
    <w:abstractNumId w:val="27"/>
  </w:num>
  <w:num w:numId="49">
    <w:abstractNumId w:val="50"/>
  </w:num>
  <w:num w:numId="50">
    <w:abstractNumId w:val="26"/>
  </w:num>
  <w:num w:numId="51">
    <w:abstractNumId w:val="79"/>
  </w:num>
  <w:num w:numId="52">
    <w:abstractNumId w:val="87"/>
  </w:num>
  <w:num w:numId="53">
    <w:abstractNumId w:val="35"/>
  </w:num>
  <w:num w:numId="54">
    <w:abstractNumId w:val="5"/>
  </w:num>
  <w:num w:numId="55">
    <w:abstractNumId w:val="69"/>
  </w:num>
  <w:num w:numId="56">
    <w:abstractNumId w:val="8"/>
  </w:num>
  <w:num w:numId="57">
    <w:abstractNumId w:val="74"/>
  </w:num>
  <w:num w:numId="58">
    <w:abstractNumId w:val="72"/>
  </w:num>
  <w:num w:numId="59">
    <w:abstractNumId w:val="54"/>
  </w:num>
  <w:num w:numId="60">
    <w:abstractNumId w:val="25"/>
  </w:num>
  <w:num w:numId="61">
    <w:abstractNumId w:val="92"/>
  </w:num>
  <w:num w:numId="62">
    <w:abstractNumId w:val="71"/>
  </w:num>
  <w:num w:numId="63">
    <w:abstractNumId w:val="49"/>
  </w:num>
  <w:num w:numId="64">
    <w:abstractNumId w:val="59"/>
  </w:num>
  <w:num w:numId="65">
    <w:abstractNumId w:val="84"/>
  </w:num>
  <w:num w:numId="66">
    <w:abstractNumId w:val="93"/>
  </w:num>
  <w:num w:numId="67">
    <w:abstractNumId w:val="95"/>
  </w:num>
  <w:num w:numId="68">
    <w:abstractNumId w:val="67"/>
  </w:num>
  <w:num w:numId="69">
    <w:abstractNumId w:val="41"/>
  </w:num>
  <w:num w:numId="70">
    <w:abstractNumId w:val="38"/>
  </w:num>
  <w:num w:numId="71">
    <w:abstractNumId w:val="2"/>
  </w:num>
  <w:num w:numId="72">
    <w:abstractNumId w:val="23"/>
  </w:num>
  <w:num w:numId="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37"/>
  </w:num>
  <w:num w:numId="76">
    <w:abstractNumId w:val="39"/>
  </w:num>
  <w:num w:numId="77">
    <w:abstractNumId w:val="52"/>
  </w:num>
  <w:num w:numId="78">
    <w:abstractNumId w:val="20"/>
  </w:num>
  <w:num w:numId="79">
    <w:abstractNumId w:val="12"/>
  </w:num>
  <w:num w:numId="80">
    <w:abstractNumId w:val="16"/>
  </w:num>
  <w:num w:numId="81">
    <w:abstractNumId w:val="18"/>
  </w:num>
  <w:num w:numId="82">
    <w:abstractNumId w:val="89"/>
  </w:num>
  <w:num w:numId="83">
    <w:abstractNumId w:val="51"/>
  </w:num>
  <w:num w:numId="84">
    <w:abstractNumId w:val="6"/>
  </w:num>
  <w:num w:numId="85">
    <w:abstractNumId w:val="58"/>
  </w:num>
  <w:num w:numId="86">
    <w:abstractNumId w:val="7"/>
  </w:num>
  <w:num w:numId="87">
    <w:abstractNumId w:val="65"/>
  </w:num>
  <w:num w:numId="88">
    <w:abstractNumId w:val="29"/>
  </w:num>
  <w:num w:numId="89">
    <w:abstractNumId w:val="24"/>
  </w:num>
  <w:num w:numId="90">
    <w:abstractNumId w:val="78"/>
  </w:num>
  <w:num w:numId="91">
    <w:abstractNumId w:val="48"/>
  </w:num>
  <w:num w:numId="92">
    <w:abstractNumId w:val="34"/>
  </w:num>
  <w:num w:numId="93">
    <w:abstractNumId w:val="57"/>
  </w:num>
  <w:num w:numId="94">
    <w:abstractNumId w:val="44"/>
  </w:num>
  <w:num w:numId="95">
    <w:abstractNumId w:val="32"/>
  </w:num>
  <w:num w:numId="96">
    <w:abstractNumId w:val="66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hideSpellingErrors/>
  <w:activeWritingStyle w:appName="MSWord" w:lang="en-US" w:vendorID="64" w:dllVersion="131078" w:nlCheck="1" w:checkStyle="1"/>
  <w:activeWritingStyle w:appName="MSWord" w:lang="zh-CN" w:vendorID="64" w:dllVersion="131077" w:nlCheck="1" w:checkStyle="1"/>
  <w:activeWritingStyle w:appName="MSWord" w:lang="en-AU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BC"/>
    <w:rsid w:val="000023FF"/>
    <w:rsid w:val="00002840"/>
    <w:rsid w:val="00002A51"/>
    <w:rsid w:val="00002A70"/>
    <w:rsid w:val="00003999"/>
    <w:rsid w:val="000046EB"/>
    <w:rsid w:val="00004C56"/>
    <w:rsid w:val="00004D05"/>
    <w:rsid w:val="0000641A"/>
    <w:rsid w:val="00006BB9"/>
    <w:rsid w:val="00006E32"/>
    <w:rsid w:val="00007F24"/>
    <w:rsid w:val="000102E3"/>
    <w:rsid w:val="000102F9"/>
    <w:rsid w:val="00011403"/>
    <w:rsid w:val="000115BD"/>
    <w:rsid w:val="00012B29"/>
    <w:rsid w:val="00012F6E"/>
    <w:rsid w:val="000133F3"/>
    <w:rsid w:val="000136BD"/>
    <w:rsid w:val="000150E6"/>
    <w:rsid w:val="000157B1"/>
    <w:rsid w:val="000157F1"/>
    <w:rsid w:val="00015F87"/>
    <w:rsid w:val="00016F58"/>
    <w:rsid w:val="00017A2B"/>
    <w:rsid w:val="00021E49"/>
    <w:rsid w:val="00022C86"/>
    <w:rsid w:val="00023DA0"/>
    <w:rsid w:val="00024184"/>
    <w:rsid w:val="000243AA"/>
    <w:rsid w:val="000247CA"/>
    <w:rsid w:val="000249F7"/>
    <w:rsid w:val="000267C4"/>
    <w:rsid w:val="00027030"/>
    <w:rsid w:val="0003053D"/>
    <w:rsid w:val="000309C1"/>
    <w:rsid w:val="000320A1"/>
    <w:rsid w:val="00032E24"/>
    <w:rsid w:val="000337F9"/>
    <w:rsid w:val="00033A2B"/>
    <w:rsid w:val="00033F31"/>
    <w:rsid w:val="00034799"/>
    <w:rsid w:val="00034E01"/>
    <w:rsid w:val="0003550C"/>
    <w:rsid w:val="00035EC7"/>
    <w:rsid w:val="00036299"/>
    <w:rsid w:val="00036848"/>
    <w:rsid w:val="0003755A"/>
    <w:rsid w:val="00037E09"/>
    <w:rsid w:val="0004165E"/>
    <w:rsid w:val="00041CBF"/>
    <w:rsid w:val="00041E99"/>
    <w:rsid w:val="0004206B"/>
    <w:rsid w:val="00042A6C"/>
    <w:rsid w:val="000436F9"/>
    <w:rsid w:val="0004460E"/>
    <w:rsid w:val="00044A31"/>
    <w:rsid w:val="00044C6E"/>
    <w:rsid w:val="0004550B"/>
    <w:rsid w:val="0004566A"/>
    <w:rsid w:val="0004570D"/>
    <w:rsid w:val="000464EF"/>
    <w:rsid w:val="00046B2C"/>
    <w:rsid w:val="00050237"/>
    <w:rsid w:val="00050D68"/>
    <w:rsid w:val="0005213B"/>
    <w:rsid w:val="00053EE9"/>
    <w:rsid w:val="000542F6"/>
    <w:rsid w:val="000545E9"/>
    <w:rsid w:val="0005565B"/>
    <w:rsid w:val="00055D20"/>
    <w:rsid w:val="00056443"/>
    <w:rsid w:val="00056968"/>
    <w:rsid w:val="00057332"/>
    <w:rsid w:val="000578A3"/>
    <w:rsid w:val="00060643"/>
    <w:rsid w:val="00061181"/>
    <w:rsid w:val="0006185E"/>
    <w:rsid w:val="000623CA"/>
    <w:rsid w:val="00062A1B"/>
    <w:rsid w:val="00062BB0"/>
    <w:rsid w:val="00062CBF"/>
    <w:rsid w:val="00063109"/>
    <w:rsid w:val="0006513E"/>
    <w:rsid w:val="00065FA4"/>
    <w:rsid w:val="000665AE"/>
    <w:rsid w:val="000666B0"/>
    <w:rsid w:val="00066D6F"/>
    <w:rsid w:val="0006775F"/>
    <w:rsid w:val="00067AC9"/>
    <w:rsid w:val="00072C0E"/>
    <w:rsid w:val="00073196"/>
    <w:rsid w:val="0007328C"/>
    <w:rsid w:val="0007362F"/>
    <w:rsid w:val="0007476F"/>
    <w:rsid w:val="0007517B"/>
    <w:rsid w:val="00076BF2"/>
    <w:rsid w:val="00077F64"/>
    <w:rsid w:val="000813C2"/>
    <w:rsid w:val="000817E2"/>
    <w:rsid w:val="0008244B"/>
    <w:rsid w:val="00082884"/>
    <w:rsid w:val="00082F93"/>
    <w:rsid w:val="00083E3C"/>
    <w:rsid w:val="00084368"/>
    <w:rsid w:val="00084790"/>
    <w:rsid w:val="00084860"/>
    <w:rsid w:val="00084BEB"/>
    <w:rsid w:val="00084E23"/>
    <w:rsid w:val="000857BB"/>
    <w:rsid w:val="000859B2"/>
    <w:rsid w:val="000861BB"/>
    <w:rsid w:val="00086789"/>
    <w:rsid w:val="00086A70"/>
    <w:rsid w:val="0009072A"/>
    <w:rsid w:val="000915A6"/>
    <w:rsid w:val="00092371"/>
    <w:rsid w:val="0009252C"/>
    <w:rsid w:val="00092746"/>
    <w:rsid w:val="00092821"/>
    <w:rsid w:val="00092C4F"/>
    <w:rsid w:val="00092CAA"/>
    <w:rsid w:val="00092D2C"/>
    <w:rsid w:val="00093163"/>
    <w:rsid w:val="00093433"/>
    <w:rsid w:val="00094A84"/>
    <w:rsid w:val="000953CB"/>
    <w:rsid w:val="00095A1F"/>
    <w:rsid w:val="00095C44"/>
    <w:rsid w:val="00097A44"/>
    <w:rsid w:val="00097B1B"/>
    <w:rsid w:val="000A0DB5"/>
    <w:rsid w:val="000A15E8"/>
    <w:rsid w:val="000A20DC"/>
    <w:rsid w:val="000A3298"/>
    <w:rsid w:val="000A32D1"/>
    <w:rsid w:val="000A330C"/>
    <w:rsid w:val="000A351F"/>
    <w:rsid w:val="000A3B05"/>
    <w:rsid w:val="000A5018"/>
    <w:rsid w:val="000A75D8"/>
    <w:rsid w:val="000A7B3C"/>
    <w:rsid w:val="000B095E"/>
    <w:rsid w:val="000B0B60"/>
    <w:rsid w:val="000B22CE"/>
    <w:rsid w:val="000B2471"/>
    <w:rsid w:val="000B305F"/>
    <w:rsid w:val="000B49C3"/>
    <w:rsid w:val="000B4DA1"/>
    <w:rsid w:val="000B5A02"/>
    <w:rsid w:val="000B5B97"/>
    <w:rsid w:val="000B5FB8"/>
    <w:rsid w:val="000B6C17"/>
    <w:rsid w:val="000B6E51"/>
    <w:rsid w:val="000B6F33"/>
    <w:rsid w:val="000B7DB7"/>
    <w:rsid w:val="000B7FC4"/>
    <w:rsid w:val="000C029C"/>
    <w:rsid w:val="000C02F9"/>
    <w:rsid w:val="000C02FF"/>
    <w:rsid w:val="000C1DEF"/>
    <w:rsid w:val="000C2492"/>
    <w:rsid w:val="000C3C3B"/>
    <w:rsid w:val="000C4362"/>
    <w:rsid w:val="000C4B6E"/>
    <w:rsid w:val="000C4C3A"/>
    <w:rsid w:val="000C546F"/>
    <w:rsid w:val="000C5B0B"/>
    <w:rsid w:val="000C6660"/>
    <w:rsid w:val="000C6A34"/>
    <w:rsid w:val="000D0734"/>
    <w:rsid w:val="000D1B9F"/>
    <w:rsid w:val="000D2243"/>
    <w:rsid w:val="000D2DB4"/>
    <w:rsid w:val="000D30A6"/>
    <w:rsid w:val="000D51EA"/>
    <w:rsid w:val="000D5BD1"/>
    <w:rsid w:val="000D6277"/>
    <w:rsid w:val="000D6286"/>
    <w:rsid w:val="000D6362"/>
    <w:rsid w:val="000D7919"/>
    <w:rsid w:val="000E048C"/>
    <w:rsid w:val="000E0B3A"/>
    <w:rsid w:val="000E2AD7"/>
    <w:rsid w:val="000E3E6B"/>
    <w:rsid w:val="000E4AA2"/>
    <w:rsid w:val="000E6D88"/>
    <w:rsid w:val="000E6ECB"/>
    <w:rsid w:val="000E763B"/>
    <w:rsid w:val="000E777D"/>
    <w:rsid w:val="000E7E2F"/>
    <w:rsid w:val="000F0080"/>
    <w:rsid w:val="000F06CD"/>
    <w:rsid w:val="000F0FDF"/>
    <w:rsid w:val="000F16DC"/>
    <w:rsid w:val="000F249F"/>
    <w:rsid w:val="000F285F"/>
    <w:rsid w:val="000F2C5D"/>
    <w:rsid w:val="000F5875"/>
    <w:rsid w:val="000F59ED"/>
    <w:rsid w:val="000F66E2"/>
    <w:rsid w:val="000F6706"/>
    <w:rsid w:val="000F6C20"/>
    <w:rsid w:val="000F72F3"/>
    <w:rsid w:val="000F7491"/>
    <w:rsid w:val="000F76F4"/>
    <w:rsid w:val="000F7B17"/>
    <w:rsid w:val="00100561"/>
    <w:rsid w:val="0010131E"/>
    <w:rsid w:val="001016FC"/>
    <w:rsid w:val="00101BE0"/>
    <w:rsid w:val="001038DC"/>
    <w:rsid w:val="00103DE0"/>
    <w:rsid w:val="001045BC"/>
    <w:rsid w:val="00104EC9"/>
    <w:rsid w:val="00105AF2"/>
    <w:rsid w:val="00105D06"/>
    <w:rsid w:val="00105D7B"/>
    <w:rsid w:val="00105E9F"/>
    <w:rsid w:val="0010744B"/>
    <w:rsid w:val="001075C5"/>
    <w:rsid w:val="001077D9"/>
    <w:rsid w:val="00110128"/>
    <w:rsid w:val="001103A5"/>
    <w:rsid w:val="00110A75"/>
    <w:rsid w:val="00110E54"/>
    <w:rsid w:val="00112D6E"/>
    <w:rsid w:val="00112FDD"/>
    <w:rsid w:val="001131F6"/>
    <w:rsid w:val="00113D1D"/>
    <w:rsid w:val="00114667"/>
    <w:rsid w:val="00114881"/>
    <w:rsid w:val="00115E4B"/>
    <w:rsid w:val="00117412"/>
    <w:rsid w:val="00117678"/>
    <w:rsid w:val="00117FE8"/>
    <w:rsid w:val="0012136E"/>
    <w:rsid w:val="001229BE"/>
    <w:rsid w:val="0012345C"/>
    <w:rsid w:val="00123750"/>
    <w:rsid w:val="00124447"/>
    <w:rsid w:val="00124D30"/>
    <w:rsid w:val="001255CD"/>
    <w:rsid w:val="00125752"/>
    <w:rsid w:val="00126756"/>
    <w:rsid w:val="001304A5"/>
    <w:rsid w:val="00130C2A"/>
    <w:rsid w:val="001310CD"/>
    <w:rsid w:val="00131482"/>
    <w:rsid w:val="00131B34"/>
    <w:rsid w:val="0013236A"/>
    <w:rsid w:val="00132C98"/>
    <w:rsid w:val="00133903"/>
    <w:rsid w:val="001359B0"/>
    <w:rsid w:val="00136713"/>
    <w:rsid w:val="001402CE"/>
    <w:rsid w:val="0014040F"/>
    <w:rsid w:val="001408B1"/>
    <w:rsid w:val="00140DB4"/>
    <w:rsid w:val="001410F2"/>
    <w:rsid w:val="00141F8E"/>
    <w:rsid w:val="00142EB0"/>
    <w:rsid w:val="0014497F"/>
    <w:rsid w:val="00144D7B"/>
    <w:rsid w:val="001455A3"/>
    <w:rsid w:val="001463A1"/>
    <w:rsid w:val="00146FC4"/>
    <w:rsid w:val="00150028"/>
    <w:rsid w:val="001504EB"/>
    <w:rsid w:val="00151161"/>
    <w:rsid w:val="00151A3B"/>
    <w:rsid w:val="00152BCC"/>
    <w:rsid w:val="00152DF4"/>
    <w:rsid w:val="00154D5E"/>
    <w:rsid w:val="00156A39"/>
    <w:rsid w:val="001600AA"/>
    <w:rsid w:val="001618C5"/>
    <w:rsid w:val="00161B1A"/>
    <w:rsid w:val="00162431"/>
    <w:rsid w:val="00162991"/>
    <w:rsid w:val="00162BF0"/>
    <w:rsid w:val="001630F9"/>
    <w:rsid w:val="00163682"/>
    <w:rsid w:val="00165665"/>
    <w:rsid w:val="00166E1E"/>
    <w:rsid w:val="00166E44"/>
    <w:rsid w:val="00167A94"/>
    <w:rsid w:val="00167E0E"/>
    <w:rsid w:val="001726A1"/>
    <w:rsid w:val="001729F1"/>
    <w:rsid w:val="00172E23"/>
    <w:rsid w:val="00173A19"/>
    <w:rsid w:val="00173CA8"/>
    <w:rsid w:val="00173D8F"/>
    <w:rsid w:val="0017586C"/>
    <w:rsid w:val="00175BE0"/>
    <w:rsid w:val="00176CB4"/>
    <w:rsid w:val="0018282A"/>
    <w:rsid w:val="00182831"/>
    <w:rsid w:val="00183501"/>
    <w:rsid w:val="001841BC"/>
    <w:rsid w:val="00184F1C"/>
    <w:rsid w:val="00187A0E"/>
    <w:rsid w:val="0019028B"/>
    <w:rsid w:val="00190534"/>
    <w:rsid w:val="00191818"/>
    <w:rsid w:val="00191C4F"/>
    <w:rsid w:val="00191EDC"/>
    <w:rsid w:val="00193300"/>
    <w:rsid w:val="00193944"/>
    <w:rsid w:val="00193B77"/>
    <w:rsid w:val="0019447C"/>
    <w:rsid w:val="0019498D"/>
    <w:rsid w:val="00194BD0"/>
    <w:rsid w:val="00194FBD"/>
    <w:rsid w:val="0019571E"/>
    <w:rsid w:val="00195831"/>
    <w:rsid w:val="0019589B"/>
    <w:rsid w:val="00196990"/>
    <w:rsid w:val="00196BAF"/>
    <w:rsid w:val="001970AA"/>
    <w:rsid w:val="00197951"/>
    <w:rsid w:val="001A0102"/>
    <w:rsid w:val="001A1568"/>
    <w:rsid w:val="001A32AC"/>
    <w:rsid w:val="001A3A66"/>
    <w:rsid w:val="001A3B92"/>
    <w:rsid w:val="001A4743"/>
    <w:rsid w:val="001A50E5"/>
    <w:rsid w:val="001A52D1"/>
    <w:rsid w:val="001A61E4"/>
    <w:rsid w:val="001A683C"/>
    <w:rsid w:val="001A6AF1"/>
    <w:rsid w:val="001A6E8C"/>
    <w:rsid w:val="001A6EEE"/>
    <w:rsid w:val="001A76CD"/>
    <w:rsid w:val="001A7A07"/>
    <w:rsid w:val="001B0F0D"/>
    <w:rsid w:val="001B2CCE"/>
    <w:rsid w:val="001B2DF6"/>
    <w:rsid w:val="001B3049"/>
    <w:rsid w:val="001B562B"/>
    <w:rsid w:val="001B68DB"/>
    <w:rsid w:val="001B76DA"/>
    <w:rsid w:val="001C066F"/>
    <w:rsid w:val="001C0B6B"/>
    <w:rsid w:val="001C0CAD"/>
    <w:rsid w:val="001C2F50"/>
    <w:rsid w:val="001C52A1"/>
    <w:rsid w:val="001C7313"/>
    <w:rsid w:val="001C7370"/>
    <w:rsid w:val="001C7DA2"/>
    <w:rsid w:val="001D01B6"/>
    <w:rsid w:val="001D1753"/>
    <w:rsid w:val="001D314B"/>
    <w:rsid w:val="001D38CA"/>
    <w:rsid w:val="001D3AB7"/>
    <w:rsid w:val="001D3AE9"/>
    <w:rsid w:val="001D5551"/>
    <w:rsid w:val="001D6794"/>
    <w:rsid w:val="001D74C0"/>
    <w:rsid w:val="001D7A47"/>
    <w:rsid w:val="001E199A"/>
    <w:rsid w:val="001E210B"/>
    <w:rsid w:val="001E2E2A"/>
    <w:rsid w:val="001E3642"/>
    <w:rsid w:val="001E3EF0"/>
    <w:rsid w:val="001E4D5E"/>
    <w:rsid w:val="001E5673"/>
    <w:rsid w:val="001E651B"/>
    <w:rsid w:val="001E69F0"/>
    <w:rsid w:val="001E7ADD"/>
    <w:rsid w:val="001E7BB9"/>
    <w:rsid w:val="001F1012"/>
    <w:rsid w:val="001F103A"/>
    <w:rsid w:val="001F104A"/>
    <w:rsid w:val="001F2169"/>
    <w:rsid w:val="001F2417"/>
    <w:rsid w:val="001F39BE"/>
    <w:rsid w:val="001F429B"/>
    <w:rsid w:val="001F4D58"/>
    <w:rsid w:val="001F5429"/>
    <w:rsid w:val="001F6C6B"/>
    <w:rsid w:val="00200954"/>
    <w:rsid w:val="00200FEA"/>
    <w:rsid w:val="00201495"/>
    <w:rsid w:val="002019EC"/>
    <w:rsid w:val="002025CD"/>
    <w:rsid w:val="00202D3A"/>
    <w:rsid w:val="00202F75"/>
    <w:rsid w:val="0020379A"/>
    <w:rsid w:val="00203DF0"/>
    <w:rsid w:val="00205353"/>
    <w:rsid w:val="00205E7D"/>
    <w:rsid w:val="00207585"/>
    <w:rsid w:val="0020760F"/>
    <w:rsid w:val="00207961"/>
    <w:rsid w:val="0020798C"/>
    <w:rsid w:val="002102D0"/>
    <w:rsid w:val="00210D6E"/>
    <w:rsid w:val="00211CD0"/>
    <w:rsid w:val="002129EC"/>
    <w:rsid w:val="00213129"/>
    <w:rsid w:val="002133CB"/>
    <w:rsid w:val="002133E2"/>
    <w:rsid w:val="0021380E"/>
    <w:rsid w:val="002157A2"/>
    <w:rsid w:val="00217B65"/>
    <w:rsid w:val="00217DCD"/>
    <w:rsid w:val="002201A0"/>
    <w:rsid w:val="0022044A"/>
    <w:rsid w:val="00221FD1"/>
    <w:rsid w:val="00223003"/>
    <w:rsid w:val="0022327F"/>
    <w:rsid w:val="00224AC2"/>
    <w:rsid w:val="00225D4E"/>
    <w:rsid w:val="00226B38"/>
    <w:rsid w:val="00226FD1"/>
    <w:rsid w:val="0022767A"/>
    <w:rsid w:val="002311ED"/>
    <w:rsid w:val="0023164B"/>
    <w:rsid w:val="00231A02"/>
    <w:rsid w:val="00231D63"/>
    <w:rsid w:val="00232A8F"/>
    <w:rsid w:val="00233BEA"/>
    <w:rsid w:val="0023438C"/>
    <w:rsid w:val="00234727"/>
    <w:rsid w:val="002347AF"/>
    <w:rsid w:val="00234F15"/>
    <w:rsid w:val="002351A8"/>
    <w:rsid w:val="00235661"/>
    <w:rsid w:val="002361F3"/>
    <w:rsid w:val="00236F32"/>
    <w:rsid w:val="0024003C"/>
    <w:rsid w:val="002407F6"/>
    <w:rsid w:val="002408D1"/>
    <w:rsid w:val="002436E5"/>
    <w:rsid w:val="00243717"/>
    <w:rsid w:val="0024379D"/>
    <w:rsid w:val="00244285"/>
    <w:rsid w:val="002445FB"/>
    <w:rsid w:val="002446A8"/>
    <w:rsid w:val="00244B74"/>
    <w:rsid w:val="00244ECF"/>
    <w:rsid w:val="00246A18"/>
    <w:rsid w:val="00247183"/>
    <w:rsid w:val="002476D9"/>
    <w:rsid w:val="00247CDB"/>
    <w:rsid w:val="00250F56"/>
    <w:rsid w:val="00251082"/>
    <w:rsid w:val="0025112C"/>
    <w:rsid w:val="00252043"/>
    <w:rsid w:val="00253A66"/>
    <w:rsid w:val="002554BD"/>
    <w:rsid w:val="002558FB"/>
    <w:rsid w:val="002565DF"/>
    <w:rsid w:val="00257832"/>
    <w:rsid w:val="00257B4C"/>
    <w:rsid w:val="002615D4"/>
    <w:rsid w:val="00261648"/>
    <w:rsid w:val="00261F44"/>
    <w:rsid w:val="00263031"/>
    <w:rsid w:val="00263133"/>
    <w:rsid w:val="002633D1"/>
    <w:rsid w:val="00263838"/>
    <w:rsid w:val="00263A69"/>
    <w:rsid w:val="0026430B"/>
    <w:rsid w:val="0026497E"/>
    <w:rsid w:val="00264D4E"/>
    <w:rsid w:val="002651E0"/>
    <w:rsid w:val="00266E3E"/>
    <w:rsid w:val="00266FBC"/>
    <w:rsid w:val="002671E5"/>
    <w:rsid w:val="002673D6"/>
    <w:rsid w:val="00267EA6"/>
    <w:rsid w:val="00270635"/>
    <w:rsid w:val="00270863"/>
    <w:rsid w:val="00271BBE"/>
    <w:rsid w:val="002722A2"/>
    <w:rsid w:val="002727FF"/>
    <w:rsid w:val="00273314"/>
    <w:rsid w:val="002733D6"/>
    <w:rsid w:val="0027558F"/>
    <w:rsid w:val="00276334"/>
    <w:rsid w:val="0027647E"/>
    <w:rsid w:val="002769D9"/>
    <w:rsid w:val="0027759B"/>
    <w:rsid w:val="0028083F"/>
    <w:rsid w:val="002824D5"/>
    <w:rsid w:val="0028289C"/>
    <w:rsid w:val="00282EE2"/>
    <w:rsid w:val="00283382"/>
    <w:rsid w:val="002844E4"/>
    <w:rsid w:val="00284FC2"/>
    <w:rsid w:val="002861B0"/>
    <w:rsid w:val="00287F15"/>
    <w:rsid w:val="0029009D"/>
    <w:rsid w:val="00290379"/>
    <w:rsid w:val="00290BE1"/>
    <w:rsid w:val="002924DC"/>
    <w:rsid w:val="002939AA"/>
    <w:rsid w:val="00294793"/>
    <w:rsid w:val="00295500"/>
    <w:rsid w:val="00295DA1"/>
    <w:rsid w:val="002960CB"/>
    <w:rsid w:val="002966CB"/>
    <w:rsid w:val="00297161"/>
    <w:rsid w:val="00297237"/>
    <w:rsid w:val="00297E83"/>
    <w:rsid w:val="002A00E5"/>
    <w:rsid w:val="002A08CA"/>
    <w:rsid w:val="002A0F54"/>
    <w:rsid w:val="002A1CF3"/>
    <w:rsid w:val="002A20E5"/>
    <w:rsid w:val="002A27B8"/>
    <w:rsid w:val="002A2F59"/>
    <w:rsid w:val="002A394B"/>
    <w:rsid w:val="002A4144"/>
    <w:rsid w:val="002A4298"/>
    <w:rsid w:val="002A53DA"/>
    <w:rsid w:val="002A5597"/>
    <w:rsid w:val="002A6095"/>
    <w:rsid w:val="002B0E7F"/>
    <w:rsid w:val="002B25F1"/>
    <w:rsid w:val="002B3A36"/>
    <w:rsid w:val="002B4E04"/>
    <w:rsid w:val="002B526D"/>
    <w:rsid w:val="002B5538"/>
    <w:rsid w:val="002B5C6A"/>
    <w:rsid w:val="002B6C46"/>
    <w:rsid w:val="002B739F"/>
    <w:rsid w:val="002B75AB"/>
    <w:rsid w:val="002C2A2F"/>
    <w:rsid w:val="002C3704"/>
    <w:rsid w:val="002C3DEE"/>
    <w:rsid w:val="002C47E6"/>
    <w:rsid w:val="002C5D7E"/>
    <w:rsid w:val="002C62C8"/>
    <w:rsid w:val="002C69EA"/>
    <w:rsid w:val="002D024F"/>
    <w:rsid w:val="002D1053"/>
    <w:rsid w:val="002D1D5D"/>
    <w:rsid w:val="002D2B6D"/>
    <w:rsid w:val="002D43D9"/>
    <w:rsid w:val="002D56F0"/>
    <w:rsid w:val="002D6C66"/>
    <w:rsid w:val="002D72B4"/>
    <w:rsid w:val="002D734E"/>
    <w:rsid w:val="002D7970"/>
    <w:rsid w:val="002D7E05"/>
    <w:rsid w:val="002E00AF"/>
    <w:rsid w:val="002E024C"/>
    <w:rsid w:val="002E0334"/>
    <w:rsid w:val="002E05C7"/>
    <w:rsid w:val="002E1351"/>
    <w:rsid w:val="002E27C4"/>
    <w:rsid w:val="002E30A0"/>
    <w:rsid w:val="002E3B3E"/>
    <w:rsid w:val="002E4862"/>
    <w:rsid w:val="002E6051"/>
    <w:rsid w:val="002E7269"/>
    <w:rsid w:val="002F0497"/>
    <w:rsid w:val="002F0C16"/>
    <w:rsid w:val="002F12B8"/>
    <w:rsid w:val="002F1FEF"/>
    <w:rsid w:val="002F2188"/>
    <w:rsid w:val="002F24B0"/>
    <w:rsid w:val="002F2C40"/>
    <w:rsid w:val="002F2E4F"/>
    <w:rsid w:val="002F423B"/>
    <w:rsid w:val="002F517C"/>
    <w:rsid w:val="002F6226"/>
    <w:rsid w:val="002F71BF"/>
    <w:rsid w:val="002F7244"/>
    <w:rsid w:val="003012C2"/>
    <w:rsid w:val="00301489"/>
    <w:rsid w:val="00301CC0"/>
    <w:rsid w:val="00302266"/>
    <w:rsid w:val="00302DA9"/>
    <w:rsid w:val="0030320B"/>
    <w:rsid w:val="003035D5"/>
    <w:rsid w:val="003037AA"/>
    <w:rsid w:val="00304F22"/>
    <w:rsid w:val="00305764"/>
    <w:rsid w:val="00306626"/>
    <w:rsid w:val="00306D73"/>
    <w:rsid w:val="003070BA"/>
    <w:rsid w:val="003071DF"/>
    <w:rsid w:val="00307D69"/>
    <w:rsid w:val="003109EA"/>
    <w:rsid w:val="00310D23"/>
    <w:rsid w:val="003117DB"/>
    <w:rsid w:val="003144D4"/>
    <w:rsid w:val="00314A1C"/>
    <w:rsid w:val="00314C79"/>
    <w:rsid w:val="0031530B"/>
    <w:rsid w:val="00315502"/>
    <w:rsid w:val="003158AB"/>
    <w:rsid w:val="00315A4D"/>
    <w:rsid w:val="00316B3C"/>
    <w:rsid w:val="00316D3F"/>
    <w:rsid w:val="00322675"/>
    <w:rsid w:val="00322797"/>
    <w:rsid w:val="00322B33"/>
    <w:rsid w:val="0032345B"/>
    <w:rsid w:val="0032349F"/>
    <w:rsid w:val="003237A6"/>
    <w:rsid w:val="00323A4B"/>
    <w:rsid w:val="00324467"/>
    <w:rsid w:val="003254C9"/>
    <w:rsid w:val="003259A5"/>
    <w:rsid w:val="00325BFD"/>
    <w:rsid w:val="003266E2"/>
    <w:rsid w:val="003273F7"/>
    <w:rsid w:val="003274DE"/>
    <w:rsid w:val="00327687"/>
    <w:rsid w:val="00327ED3"/>
    <w:rsid w:val="00331FDF"/>
    <w:rsid w:val="00332376"/>
    <w:rsid w:val="00333CA3"/>
    <w:rsid w:val="00334AE4"/>
    <w:rsid w:val="00334F12"/>
    <w:rsid w:val="003356E9"/>
    <w:rsid w:val="00335CA2"/>
    <w:rsid w:val="00337F0A"/>
    <w:rsid w:val="00340103"/>
    <w:rsid w:val="00340140"/>
    <w:rsid w:val="003406EE"/>
    <w:rsid w:val="00341231"/>
    <w:rsid w:val="00341474"/>
    <w:rsid w:val="00343978"/>
    <w:rsid w:val="003442A1"/>
    <w:rsid w:val="003444B1"/>
    <w:rsid w:val="00344B8F"/>
    <w:rsid w:val="0034539B"/>
    <w:rsid w:val="0034628C"/>
    <w:rsid w:val="00347234"/>
    <w:rsid w:val="003477CB"/>
    <w:rsid w:val="0035000F"/>
    <w:rsid w:val="00350E8E"/>
    <w:rsid w:val="003515BE"/>
    <w:rsid w:val="003522C3"/>
    <w:rsid w:val="00353A18"/>
    <w:rsid w:val="00354AF7"/>
    <w:rsid w:val="00355EFB"/>
    <w:rsid w:val="00356057"/>
    <w:rsid w:val="00356A1F"/>
    <w:rsid w:val="00356C07"/>
    <w:rsid w:val="00357315"/>
    <w:rsid w:val="00360D59"/>
    <w:rsid w:val="00362894"/>
    <w:rsid w:val="00362C9F"/>
    <w:rsid w:val="0036313D"/>
    <w:rsid w:val="00364A0E"/>
    <w:rsid w:val="00364D5D"/>
    <w:rsid w:val="00364D6B"/>
    <w:rsid w:val="00365EC7"/>
    <w:rsid w:val="00366823"/>
    <w:rsid w:val="00366CE0"/>
    <w:rsid w:val="00367373"/>
    <w:rsid w:val="00367899"/>
    <w:rsid w:val="00367B72"/>
    <w:rsid w:val="003700AF"/>
    <w:rsid w:val="0037129E"/>
    <w:rsid w:val="0037177F"/>
    <w:rsid w:val="003722F2"/>
    <w:rsid w:val="00372899"/>
    <w:rsid w:val="00373346"/>
    <w:rsid w:val="00375561"/>
    <w:rsid w:val="00375649"/>
    <w:rsid w:val="00376102"/>
    <w:rsid w:val="00376E29"/>
    <w:rsid w:val="00377C45"/>
    <w:rsid w:val="003812D3"/>
    <w:rsid w:val="00381786"/>
    <w:rsid w:val="00381F89"/>
    <w:rsid w:val="0038351A"/>
    <w:rsid w:val="0038367F"/>
    <w:rsid w:val="00383805"/>
    <w:rsid w:val="00384B24"/>
    <w:rsid w:val="00384F7E"/>
    <w:rsid w:val="0038549D"/>
    <w:rsid w:val="00385905"/>
    <w:rsid w:val="00386358"/>
    <w:rsid w:val="00387571"/>
    <w:rsid w:val="0038783B"/>
    <w:rsid w:val="0039308A"/>
    <w:rsid w:val="00393D1B"/>
    <w:rsid w:val="00394046"/>
    <w:rsid w:val="0039584F"/>
    <w:rsid w:val="003975B9"/>
    <w:rsid w:val="00397941"/>
    <w:rsid w:val="00397947"/>
    <w:rsid w:val="00397CC3"/>
    <w:rsid w:val="003A0CAE"/>
    <w:rsid w:val="003A24C9"/>
    <w:rsid w:val="003A6B4C"/>
    <w:rsid w:val="003B013D"/>
    <w:rsid w:val="003B0D2D"/>
    <w:rsid w:val="003B129F"/>
    <w:rsid w:val="003B26BA"/>
    <w:rsid w:val="003B2E86"/>
    <w:rsid w:val="003B3449"/>
    <w:rsid w:val="003B3689"/>
    <w:rsid w:val="003B4BB0"/>
    <w:rsid w:val="003B552C"/>
    <w:rsid w:val="003B57E8"/>
    <w:rsid w:val="003B5A28"/>
    <w:rsid w:val="003B5E92"/>
    <w:rsid w:val="003B7199"/>
    <w:rsid w:val="003B738F"/>
    <w:rsid w:val="003C0323"/>
    <w:rsid w:val="003C0664"/>
    <w:rsid w:val="003C06F3"/>
    <w:rsid w:val="003C1498"/>
    <w:rsid w:val="003C1A9B"/>
    <w:rsid w:val="003C22AD"/>
    <w:rsid w:val="003C2713"/>
    <w:rsid w:val="003C30F4"/>
    <w:rsid w:val="003C33C4"/>
    <w:rsid w:val="003C4BA3"/>
    <w:rsid w:val="003C4E5B"/>
    <w:rsid w:val="003C590E"/>
    <w:rsid w:val="003C5E37"/>
    <w:rsid w:val="003C6E8B"/>
    <w:rsid w:val="003C7450"/>
    <w:rsid w:val="003C75A9"/>
    <w:rsid w:val="003C7CF2"/>
    <w:rsid w:val="003D057A"/>
    <w:rsid w:val="003D091F"/>
    <w:rsid w:val="003D096A"/>
    <w:rsid w:val="003D14BB"/>
    <w:rsid w:val="003D257B"/>
    <w:rsid w:val="003D3DEF"/>
    <w:rsid w:val="003D4076"/>
    <w:rsid w:val="003D5131"/>
    <w:rsid w:val="003D51D3"/>
    <w:rsid w:val="003D51E9"/>
    <w:rsid w:val="003D5268"/>
    <w:rsid w:val="003D5A16"/>
    <w:rsid w:val="003D5A4E"/>
    <w:rsid w:val="003D5B51"/>
    <w:rsid w:val="003D5D8C"/>
    <w:rsid w:val="003E0F0B"/>
    <w:rsid w:val="003E1B82"/>
    <w:rsid w:val="003E1FB1"/>
    <w:rsid w:val="003E339D"/>
    <w:rsid w:val="003E4DFA"/>
    <w:rsid w:val="003E508F"/>
    <w:rsid w:val="003E5892"/>
    <w:rsid w:val="003E5CCA"/>
    <w:rsid w:val="003E5D52"/>
    <w:rsid w:val="003E5E42"/>
    <w:rsid w:val="003E6D0D"/>
    <w:rsid w:val="003F1859"/>
    <w:rsid w:val="003F22B1"/>
    <w:rsid w:val="003F24CF"/>
    <w:rsid w:val="003F2D5F"/>
    <w:rsid w:val="003F306E"/>
    <w:rsid w:val="003F3AB5"/>
    <w:rsid w:val="003F44FF"/>
    <w:rsid w:val="003F4534"/>
    <w:rsid w:val="003F4B94"/>
    <w:rsid w:val="003F5401"/>
    <w:rsid w:val="003F6081"/>
    <w:rsid w:val="003F69EB"/>
    <w:rsid w:val="003F766F"/>
    <w:rsid w:val="003F7B5B"/>
    <w:rsid w:val="004002A2"/>
    <w:rsid w:val="0040106B"/>
    <w:rsid w:val="00401E35"/>
    <w:rsid w:val="0040209F"/>
    <w:rsid w:val="004021ED"/>
    <w:rsid w:val="00402296"/>
    <w:rsid w:val="004022F4"/>
    <w:rsid w:val="00403684"/>
    <w:rsid w:val="00403DB6"/>
    <w:rsid w:val="00404128"/>
    <w:rsid w:val="00404BFD"/>
    <w:rsid w:val="0040514C"/>
    <w:rsid w:val="0040611F"/>
    <w:rsid w:val="0040615B"/>
    <w:rsid w:val="00407CAD"/>
    <w:rsid w:val="004109CB"/>
    <w:rsid w:val="0041171D"/>
    <w:rsid w:val="0041279A"/>
    <w:rsid w:val="004127E5"/>
    <w:rsid w:val="0041317D"/>
    <w:rsid w:val="00414BC0"/>
    <w:rsid w:val="00415612"/>
    <w:rsid w:val="00415AAF"/>
    <w:rsid w:val="00416E9D"/>
    <w:rsid w:val="00417784"/>
    <w:rsid w:val="0041781D"/>
    <w:rsid w:val="004203BD"/>
    <w:rsid w:val="00420419"/>
    <w:rsid w:val="0042204D"/>
    <w:rsid w:val="00423152"/>
    <w:rsid w:val="00423B33"/>
    <w:rsid w:val="00423CCC"/>
    <w:rsid w:val="00424B0B"/>
    <w:rsid w:val="004257CE"/>
    <w:rsid w:val="004259BC"/>
    <w:rsid w:val="00425D7F"/>
    <w:rsid w:val="004260CC"/>
    <w:rsid w:val="004271A5"/>
    <w:rsid w:val="004278F6"/>
    <w:rsid w:val="004279B7"/>
    <w:rsid w:val="00430EF5"/>
    <w:rsid w:val="00432190"/>
    <w:rsid w:val="004332B1"/>
    <w:rsid w:val="00434EFA"/>
    <w:rsid w:val="004359C0"/>
    <w:rsid w:val="00435D47"/>
    <w:rsid w:val="00436440"/>
    <w:rsid w:val="00436CF4"/>
    <w:rsid w:val="00436F5A"/>
    <w:rsid w:val="0043710C"/>
    <w:rsid w:val="00437A46"/>
    <w:rsid w:val="00437BA6"/>
    <w:rsid w:val="00437FB4"/>
    <w:rsid w:val="00440B25"/>
    <w:rsid w:val="0044139E"/>
    <w:rsid w:val="004420C4"/>
    <w:rsid w:val="00442E3B"/>
    <w:rsid w:val="00443461"/>
    <w:rsid w:val="00444D25"/>
    <w:rsid w:val="0044647E"/>
    <w:rsid w:val="004505D4"/>
    <w:rsid w:val="0045066F"/>
    <w:rsid w:val="00451B04"/>
    <w:rsid w:val="00452004"/>
    <w:rsid w:val="00452A40"/>
    <w:rsid w:val="004532E7"/>
    <w:rsid w:val="0045330B"/>
    <w:rsid w:val="00454649"/>
    <w:rsid w:val="004546FF"/>
    <w:rsid w:val="0045702A"/>
    <w:rsid w:val="004572E0"/>
    <w:rsid w:val="0045793F"/>
    <w:rsid w:val="00457A86"/>
    <w:rsid w:val="00457AFA"/>
    <w:rsid w:val="00457F68"/>
    <w:rsid w:val="00461208"/>
    <w:rsid w:val="004612E3"/>
    <w:rsid w:val="00461FCA"/>
    <w:rsid w:val="00464C74"/>
    <w:rsid w:val="00464FA5"/>
    <w:rsid w:val="00465377"/>
    <w:rsid w:val="00467032"/>
    <w:rsid w:val="004678CC"/>
    <w:rsid w:val="00470D9E"/>
    <w:rsid w:val="004710BD"/>
    <w:rsid w:val="00471657"/>
    <w:rsid w:val="004717F1"/>
    <w:rsid w:val="0047193F"/>
    <w:rsid w:val="00471E83"/>
    <w:rsid w:val="00472DF2"/>
    <w:rsid w:val="00472F7F"/>
    <w:rsid w:val="00473096"/>
    <w:rsid w:val="00473262"/>
    <w:rsid w:val="004736E0"/>
    <w:rsid w:val="0047394E"/>
    <w:rsid w:val="00473A23"/>
    <w:rsid w:val="004748C4"/>
    <w:rsid w:val="00476C60"/>
    <w:rsid w:val="004772A7"/>
    <w:rsid w:val="0047768F"/>
    <w:rsid w:val="00481918"/>
    <w:rsid w:val="004822A4"/>
    <w:rsid w:val="0048242B"/>
    <w:rsid w:val="004847C5"/>
    <w:rsid w:val="00485C24"/>
    <w:rsid w:val="00486313"/>
    <w:rsid w:val="004872CD"/>
    <w:rsid w:val="004875C9"/>
    <w:rsid w:val="00487677"/>
    <w:rsid w:val="00487818"/>
    <w:rsid w:val="00487B03"/>
    <w:rsid w:val="004903E3"/>
    <w:rsid w:val="00490C6F"/>
    <w:rsid w:val="004924ED"/>
    <w:rsid w:val="00493C57"/>
    <w:rsid w:val="0049449F"/>
    <w:rsid w:val="00494BD6"/>
    <w:rsid w:val="0049735F"/>
    <w:rsid w:val="004A07F5"/>
    <w:rsid w:val="004A085B"/>
    <w:rsid w:val="004A08BC"/>
    <w:rsid w:val="004A0A77"/>
    <w:rsid w:val="004A0EA3"/>
    <w:rsid w:val="004A19BA"/>
    <w:rsid w:val="004A4449"/>
    <w:rsid w:val="004A5A48"/>
    <w:rsid w:val="004A7657"/>
    <w:rsid w:val="004B05BB"/>
    <w:rsid w:val="004B15E3"/>
    <w:rsid w:val="004B1FBF"/>
    <w:rsid w:val="004B3A46"/>
    <w:rsid w:val="004B45F0"/>
    <w:rsid w:val="004B539C"/>
    <w:rsid w:val="004B5DDA"/>
    <w:rsid w:val="004B65F6"/>
    <w:rsid w:val="004C10FF"/>
    <w:rsid w:val="004C1856"/>
    <w:rsid w:val="004C2418"/>
    <w:rsid w:val="004C3D72"/>
    <w:rsid w:val="004C4A21"/>
    <w:rsid w:val="004C4D32"/>
    <w:rsid w:val="004C5755"/>
    <w:rsid w:val="004C60B9"/>
    <w:rsid w:val="004C6300"/>
    <w:rsid w:val="004D0B3A"/>
    <w:rsid w:val="004D0C87"/>
    <w:rsid w:val="004D0F6C"/>
    <w:rsid w:val="004D12EE"/>
    <w:rsid w:val="004D213E"/>
    <w:rsid w:val="004D2F2D"/>
    <w:rsid w:val="004D3F55"/>
    <w:rsid w:val="004D46F4"/>
    <w:rsid w:val="004D7186"/>
    <w:rsid w:val="004D7843"/>
    <w:rsid w:val="004D7A77"/>
    <w:rsid w:val="004E0A83"/>
    <w:rsid w:val="004E1162"/>
    <w:rsid w:val="004E11F2"/>
    <w:rsid w:val="004E1FA8"/>
    <w:rsid w:val="004E25D7"/>
    <w:rsid w:val="004E2896"/>
    <w:rsid w:val="004E2E9C"/>
    <w:rsid w:val="004E305C"/>
    <w:rsid w:val="004E3895"/>
    <w:rsid w:val="004E3D77"/>
    <w:rsid w:val="004E401F"/>
    <w:rsid w:val="004E44BD"/>
    <w:rsid w:val="004E494A"/>
    <w:rsid w:val="004E52C2"/>
    <w:rsid w:val="004E76F9"/>
    <w:rsid w:val="004E7DBA"/>
    <w:rsid w:val="004F0189"/>
    <w:rsid w:val="004F09C9"/>
    <w:rsid w:val="004F0FAB"/>
    <w:rsid w:val="004F1CCC"/>
    <w:rsid w:val="004F221C"/>
    <w:rsid w:val="004F2A89"/>
    <w:rsid w:val="004F2B67"/>
    <w:rsid w:val="004F3CC7"/>
    <w:rsid w:val="004F3DFA"/>
    <w:rsid w:val="004F422B"/>
    <w:rsid w:val="004F4A75"/>
    <w:rsid w:val="004F4DD1"/>
    <w:rsid w:val="004F5520"/>
    <w:rsid w:val="004F5885"/>
    <w:rsid w:val="004F6B86"/>
    <w:rsid w:val="004F6EF0"/>
    <w:rsid w:val="004F783D"/>
    <w:rsid w:val="004F7F98"/>
    <w:rsid w:val="0050029B"/>
    <w:rsid w:val="00500D5F"/>
    <w:rsid w:val="0050129F"/>
    <w:rsid w:val="00501854"/>
    <w:rsid w:val="0050322F"/>
    <w:rsid w:val="0050417B"/>
    <w:rsid w:val="005041F7"/>
    <w:rsid w:val="0050505F"/>
    <w:rsid w:val="005054C8"/>
    <w:rsid w:val="0050555D"/>
    <w:rsid w:val="00506314"/>
    <w:rsid w:val="00506737"/>
    <w:rsid w:val="00507691"/>
    <w:rsid w:val="0051010B"/>
    <w:rsid w:val="0051025C"/>
    <w:rsid w:val="005109F8"/>
    <w:rsid w:val="005111D3"/>
    <w:rsid w:val="005112D7"/>
    <w:rsid w:val="005115C5"/>
    <w:rsid w:val="0051281F"/>
    <w:rsid w:val="00512F8C"/>
    <w:rsid w:val="00513CB0"/>
    <w:rsid w:val="00514DB3"/>
    <w:rsid w:val="005150EF"/>
    <w:rsid w:val="00515D4E"/>
    <w:rsid w:val="00516402"/>
    <w:rsid w:val="00516D96"/>
    <w:rsid w:val="0051746B"/>
    <w:rsid w:val="0052032A"/>
    <w:rsid w:val="00520452"/>
    <w:rsid w:val="0052049E"/>
    <w:rsid w:val="00520EE2"/>
    <w:rsid w:val="00521F18"/>
    <w:rsid w:val="0052225C"/>
    <w:rsid w:val="00523504"/>
    <w:rsid w:val="00524BED"/>
    <w:rsid w:val="0052630F"/>
    <w:rsid w:val="00526CC3"/>
    <w:rsid w:val="0052751F"/>
    <w:rsid w:val="0052799D"/>
    <w:rsid w:val="0053060C"/>
    <w:rsid w:val="0053095B"/>
    <w:rsid w:val="00531221"/>
    <w:rsid w:val="00532986"/>
    <w:rsid w:val="005329C0"/>
    <w:rsid w:val="00532FB8"/>
    <w:rsid w:val="005334F7"/>
    <w:rsid w:val="00533BE8"/>
    <w:rsid w:val="005345FC"/>
    <w:rsid w:val="005355CE"/>
    <w:rsid w:val="0053570F"/>
    <w:rsid w:val="0053590E"/>
    <w:rsid w:val="00536BD6"/>
    <w:rsid w:val="00537BA5"/>
    <w:rsid w:val="00537EC9"/>
    <w:rsid w:val="00540235"/>
    <w:rsid w:val="00540767"/>
    <w:rsid w:val="00540779"/>
    <w:rsid w:val="00540904"/>
    <w:rsid w:val="00540A1E"/>
    <w:rsid w:val="00540B91"/>
    <w:rsid w:val="00541268"/>
    <w:rsid w:val="00541A9D"/>
    <w:rsid w:val="0054266B"/>
    <w:rsid w:val="00542CBF"/>
    <w:rsid w:val="0054333A"/>
    <w:rsid w:val="00543883"/>
    <w:rsid w:val="0054581F"/>
    <w:rsid w:val="00546788"/>
    <w:rsid w:val="005467F0"/>
    <w:rsid w:val="00546DA1"/>
    <w:rsid w:val="0054700F"/>
    <w:rsid w:val="00547638"/>
    <w:rsid w:val="005509A4"/>
    <w:rsid w:val="00550C33"/>
    <w:rsid w:val="00550D6D"/>
    <w:rsid w:val="0055292A"/>
    <w:rsid w:val="00553A22"/>
    <w:rsid w:val="00553EDE"/>
    <w:rsid w:val="00553F28"/>
    <w:rsid w:val="00554022"/>
    <w:rsid w:val="00554AE4"/>
    <w:rsid w:val="005556A8"/>
    <w:rsid w:val="00555D52"/>
    <w:rsid w:val="00556CD4"/>
    <w:rsid w:val="005574FE"/>
    <w:rsid w:val="00557C27"/>
    <w:rsid w:val="005613D6"/>
    <w:rsid w:val="00561641"/>
    <w:rsid w:val="00561944"/>
    <w:rsid w:val="00561AD2"/>
    <w:rsid w:val="00562DD2"/>
    <w:rsid w:val="005638C1"/>
    <w:rsid w:val="00564220"/>
    <w:rsid w:val="00566035"/>
    <w:rsid w:val="0056637A"/>
    <w:rsid w:val="00570CC9"/>
    <w:rsid w:val="005719E1"/>
    <w:rsid w:val="00571C66"/>
    <w:rsid w:val="00571D31"/>
    <w:rsid w:val="00572009"/>
    <w:rsid w:val="00573A81"/>
    <w:rsid w:val="00573B73"/>
    <w:rsid w:val="00574363"/>
    <w:rsid w:val="005747F6"/>
    <w:rsid w:val="00574BFC"/>
    <w:rsid w:val="00577052"/>
    <w:rsid w:val="00577A98"/>
    <w:rsid w:val="00577D9D"/>
    <w:rsid w:val="00580022"/>
    <w:rsid w:val="00580278"/>
    <w:rsid w:val="0058028C"/>
    <w:rsid w:val="00580731"/>
    <w:rsid w:val="00580DD1"/>
    <w:rsid w:val="00581108"/>
    <w:rsid w:val="00581343"/>
    <w:rsid w:val="005818DB"/>
    <w:rsid w:val="00581BC6"/>
    <w:rsid w:val="005823B6"/>
    <w:rsid w:val="0058261E"/>
    <w:rsid w:val="005826D3"/>
    <w:rsid w:val="0058300D"/>
    <w:rsid w:val="005835D0"/>
    <w:rsid w:val="0058388F"/>
    <w:rsid w:val="00583D37"/>
    <w:rsid w:val="00583FEB"/>
    <w:rsid w:val="005842A0"/>
    <w:rsid w:val="005845C5"/>
    <w:rsid w:val="00584801"/>
    <w:rsid w:val="00584917"/>
    <w:rsid w:val="005852FF"/>
    <w:rsid w:val="0058555B"/>
    <w:rsid w:val="00585ECD"/>
    <w:rsid w:val="005861EC"/>
    <w:rsid w:val="00587F15"/>
    <w:rsid w:val="005900E0"/>
    <w:rsid w:val="0059041E"/>
    <w:rsid w:val="0059101B"/>
    <w:rsid w:val="005910B9"/>
    <w:rsid w:val="005912C1"/>
    <w:rsid w:val="00591EBE"/>
    <w:rsid w:val="00592732"/>
    <w:rsid w:val="005928B3"/>
    <w:rsid w:val="00592AEE"/>
    <w:rsid w:val="0059471B"/>
    <w:rsid w:val="0059628E"/>
    <w:rsid w:val="0059652A"/>
    <w:rsid w:val="005A108F"/>
    <w:rsid w:val="005A1B6D"/>
    <w:rsid w:val="005A1F2E"/>
    <w:rsid w:val="005A3B4B"/>
    <w:rsid w:val="005A4142"/>
    <w:rsid w:val="005A4F10"/>
    <w:rsid w:val="005A753F"/>
    <w:rsid w:val="005A7E67"/>
    <w:rsid w:val="005B0599"/>
    <w:rsid w:val="005B1372"/>
    <w:rsid w:val="005B1A84"/>
    <w:rsid w:val="005B1E54"/>
    <w:rsid w:val="005B201E"/>
    <w:rsid w:val="005B2D11"/>
    <w:rsid w:val="005B472D"/>
    <w:rsid w:val="005B5311"/>
    <w:rsid w:val="005B6277"/>
    <w:rsid w:val="005B6BB1"/>
    <w:rsid w:val="005B7548"/>
    <w:rsid w:val="005B76B0"/>
    <w:rsid w:val="005B7843"/>
    <w:rsid w:val="005B79A6"/>
    <w:rsid w:val="005C027B"/>
    <w:rsid w:val="005C1F30"/>
    <w:rsid w:val="005C2699"/>
    <w:rsid w:val="005C2937"/>
    <w:rsid w:val="005C30FD"/>
    <w:rsid w:val="005C3C63"/>
    <w:rsid w:val="005C40C5"/>
    <w:rsid w:val="005C479F"/>
    <w:rsid w:val="005C6D77"/>
    <w:rsid w:val="005C708C"/>
    <w:rsid w:val="005C793B"/>
    <w:rsid w:val="005C7D26"/>
    <w:rsid w:val="005D0203"/>
    <w:rsid w:val="005D0835"/>
    <w:rsid w:val="005D132C"/>
    <w:rsid w:val="005D214E"/>
    <w:rsid w:val="005D2292"/>
    <w:rsid w:val="005D27FB"/>
    <w:rsid w:val="005D48A6"/>
    <w:rsid w:val="005D4BC7"/>
    <w:rsid w:val="005D4D45"/>
    <w:rsid w:val="005D51E6"/>
    <w:rsid w:val="005D56BA"/>
    <w:rsid w:val="005D5888"/>
    <w:rsid w:val="005D5E53"/>
    <w:rsid w:val="005D61D5"/>
    <w:rsid w:val="005D6D77"/>
    <w:rsid w:val="005D7164"/>
    <w:rsid w:val="005D7919"/>
    <w:rsid w:val="005E0247"/>
    <w:rsid w:val="005E085A"/>
    <w:rsid w:val="005E1CC1"/>
    <w:rsid w:val="005E3110"/>
    <w:rsid w:val="005E414F"/>
    <w:rsid w:val="005E41B8"/>
    <w:rsid w:val="005E45F2"/>
    <w:rsid w:val="005E50FD"/>
    <w:rsid w:val="005E645F"/>
    <w:rsid w:val="005E6B04"/>
    <w:rsid w:val="005E6B64"/>
    <w:rsid w:val="005E78D6"/>
    <w:rsid w:val="005E7CBB"/>
    <w:rsid w:val="005F07E0"/>
    <w:rsid w:val="005F1962"/>
    <w:rsid w:val="005F2B60"/>
    <w:rsid w:val="005F33B7"/>
    <w:rsid w:val="005F3778"/>
    <w:rsid w:val="005F412B"/>
    <w:rsid w:val="005F4592"/>
    <w:rsid w:val="005F5FA4"/>
    <w:rsid w:val="005F6641"/>
    <w:rsid w:val="005F72D9"/>
    <w:rsid w:val="005F7965"/>
    <w:rsid w:val="005F7BDE"/>
    <w:rsid w:val="0060006A"/>
    <w:rsid w:val="0060119B"/>
    <w:rsid w:val="00604D71"/>
    <w:rsid w:val="00604ECA"/>
    <w:rsid w:val="00605C6F"/>
    <w:rsid w:val="00605C74"/>
    <w:rsid w:val="0060676F"/>
    <w:rsid w:val="00606CF3"/>
    <w:rsid w:val="006103E2"/>
    <w:rsid w:val="006107E7"/>
    <w:rsid w:val="006118D2"/>
    <w:rsid w:val="00611A37"/>
    <w:rsid w:val="00612D40"/>
    <w:rsid w:val="00614BC0"/>
    <w:rsid w:val="00614EE6"/>
    <w:rsid w:val="00615436"/>
    <w:rsid w:val="006164CE"/>
    <w:rsid w:val="00616863"/>
    <w:rsid w:val="006174C8"/>
    <w:rsid w:val="00621145"/>
    <w:rsid w:val="0062145D"/>
    <w:rsid w:val="00621492"/>
    <w:rsid w:val="0062212C"/>
    <w:rsid w:val="00622197"/>
    <w:rsid w:val="00622396"/>
    <w:rsid w:val="00622766"/>
    <w:rsid w:val="00622EEF"/>
    <w:rsid w:val="00623BD1"/>
    <w:rsid w:val="00623F6B"/>
    <w:rsid w:val="006257AE"/>
    <w:rsid w:val="006262AB"/>
    <w:rsid w:val="006272EC"/>
    <w:rsid w:val="00627D15"/>
    <w:rsid w:val="00627E20"/>
    <w:rsid w:val="00627F4A"/>
    <w:rsid w:val="00630177"/>
    <w:rsid w:val="006304AA"/>
    <w:rsid w:val="00630BE1"/>
    <w:rsid w:val="00631290"/>
    <w:rsid w:val="0063175A"/>
    <w:rsid w:val="00632228"/>
    <w:rsid w:val="00632A0B"/>
    <w:rsid w:val="00633029"/>
    <w:rsid w:val="006335E9"/>
    <w:rsid w:val="0063431E"/>
    <w:rsid w:val="00635138"/>
    <w:rsid w:val="00636C06"/>
    <w:rsid w:val="00637041"/>
    <w:rsid w:val="00640D48"/>
    <w:rsid w:val="00642323"/>
    <w:rsid w:val="00642773"/>
    <w:rsid w:val="00642D94"/>
    <w:rsid w:val="00642F96"/>
    <w:rsid w:val="0064406C"/>
    <w:rsid w:val="0064437E"/>
    <w:rsid w:val="00646509"/>
    <w:rsid w:val="00646807"/>
    <w:rsid w:val="00646815"/>
    <w:rsid w:val="00646B23"/>
    <w:rsid w:val="00646C81"/>
    <w:rsid w:val="00647C00"/>
    <w:rsid w:val="006508D7"/>
    <w:rsid w:val="006509E3"/>
    <w:rsid w:val="00650E13"/>
    <w:rsid w:val="0065502E"/>
    <w:rsid w:val="00655831"/>
    <w:rsid w:val="00655ED5"/>
    <w:rsid w:val="00656B76"/>
    <w:rsid w:val="00660B02"/>
    <w:rsid w:val="006629F9"/>
    <w:rsid w:val="00662F3F"/>
    <w:rsid w:val="006630B1"/>
    <w:rsid w:val="00663CA0"/>
    <w:rsid w:val="00663FB1"/>
    <w:rsid w:val="0066410C"/>
    <w:rsid w:val="00664611"/>
    <w:rsid w:val="00664834"/>
    <w:rsid w:val="00664AAA"/>
    <w:rsid w:val="00664BA0"/>
    <w:rsid w:val="00665752"/>
    <w:rsid w:val="00666C1C"/>
    <w:rsid w:val="00666F0D"/>
    <w:rsid w:val="00667275"/>
    <w:rsid w:val="006675DF"/>
    <w:rsid w:val="006677B0"/>
    <w:rsid w:val="00670658"/>
    <w:rsid w:val="00671A57"/>
    <w:rsid w:val="00672923"/>
    <w:rsid w:val="0067339D"/>
    <w:rsid w:val="00673DB0"/>
    <w:rsid w:val="00676BB6"/>
    <w:rsid w:val="00677C80"/>
    <w:rsid w:val="00680DE2"/>
    <w:rsid w:val="00680E27"/>
    <w:rsid w:val="00681194"/>
    <w:rsid w:val="00681823"/>
    <w:rsid w:val="006819EF"/>
    <w:rsid w:val="00681ACB"/>
    <w:rsid w:val="00681E76"/>
    <w:rsid w:val="00682079"/>
    <w:rsid w:val="00683017"/>
    <w:rsid w:val="0068383B"/>
    <w:rsid w:val="00683882"/>
    <w:rsid w:val="00683DB6"/>
    <w:rsid w:val="00685B8A"/>
    <w:rsid w:val="006863E6"/>
    <w:rsid w:val="00687CC0"/>
    <w:rsid w:val="00691549"/>
    <w:rsid w:val="00692186"/>
    <w:rsid w:val="00692755"/>
    <w:rsid w:val="006929B0"/>
    <w:rsid w:val="0069374F"/>
    <w:rsid w:val="00694317"/>
    <w:rsid w:val="00694628"/>
    <w:rsid w:val="00695E0B"/>
    <w:rsid w:val="00696E28"/>
    <w:rsid w:val="006970C4"/>
    <w:rsid w:val="006972BD"/>
    <w:rsid w:val="006977E7"/>
    <w:rsid w:val="006A009C"/>
    <w:rsid w:val="006A045B"/>
    <w:rsid w:val="006A0703"/>
    <w:rsid w:val="006A0889"/>
    <w:rsid w:val="006A1CC8"/>
    <w:rsid w:val="006A1D96"/>
    <w:rsid w:val="006A2164"/>
    <w:rsid w:val="006A315E"/>
    <w:rsid w:val="006A44C2"/>
    <w:rsid w:val="006A4A4A"/>
    <w:rsid w:val="006A4E0A"/>
    <w:rsid w:val="006A5560"/>
    <w:rsid w:val="006A5B91"/>
    <w:rsid w:val="006A6155"/>
    <w:rsid w:val="006A655C"/>
    <w:rsid w:val="006A6F79"/>
    <w:rsid w:val="006A77A6"/>
    <w:rsid w:val="006A795F"/>
    <w:rsid w:val="006B1DB4"/>
    <w:rsid w:val="006B3BAB"/>
    <w:rsid w:val="006B3BDB"/>
    <w:rsid w:val="006B4188"/>
    <w:rsid w:val="006B4BB4"/>
    <w:rsid w:val="006B5451"/>
    <w:rsid w:val="006B5CCC"/>
    <w:rsid w:val="006B69A1"/>
    <w:rsid w:val="006C0627"/>
    <w:rsid w:val="006C099E"/>
    <w:rsid w:val="006C0A3A"/>
    <w:rsid w:val="006C1CB5"/>
    <w:rsid w:val="006C1D08"/>
    <w:rsid w:val="006C2748"/>
    <w:rsid w:val="006C33FC"/>
    <w:rsid w:val="006C36A6"/>
    <w:rsid w:val="006C5423"/>
    <w:rsid w:val="006C568B"/>
    <w:rsid w:val="006C5E4C"/>
    <w:rsid w:val="006C69F0"/>
    <w:rsid w:val="006C72FA"/>
    <w:rsid w:val="006C7CC8"/>
    <w:rsid w:val="006D03B6"/>
    <w:rsid w:val="006D09EA"/>
    <w:rsid w:val="006D0D1A"/>
    <w:rsid w:val="006D0D98"/>
    <w:rsid w:val="006D2981"/>
    <w:rsid w:val="006D2BF9"/>
    <w:rsid w:val="006D2F10"/>
    <w:rsid w:val="006D308B"/>
    <w:rsid w:val="006D3219"/>
    <w:rsid w:val="006D392A"/>
    <w:rsid w:val="006D3C94"/>
    <w:rsid w:val="006D3D89"/>
    <w:rsid w:val="006D4DC3"/>
    <w:rsid w:val="006D65C7"/>
    <w:rsid w:val="006D7702"/>
    <w:rsid w:val="006D7759"/>
    <w:rsid w:val="006E1679"/>
    <w:rsid w:val="006E20EF"/>
    <w:rsid w:val="006E2121"/>
    <w:rsid w:val="006E40A8"/>
    <w:rsid w:val="006E40FD"/>
    <w:rsid w:val="006E5FBF"/>
    <w:rsid w:val="006E6151"/>
    <w:rsid w:val="006E692E"/>
    <w:rsid w:val="006E6FDF"/>
    <w:rsid w:val="006E7AD3"/>
    <w:rsid w:val="006E7D8A"/>
    <w:rsid w:val="006E7EC2"/>
    <w:rsid w:val="006F047F"/>
    <w:rsid w:val="006F071C"/>
    <w:rsid w:val="006F14EF"/>
    <w:rsid w:val="006F1940"/>
    <w:rsid w:val="006F1BA7"/>
    <w:rsid w:val="006F245A"/>
    <w:rsid w:val="006F2789"/>
    <w:rsid w:val="006F346E"/>
    <w:rsid w:val="006F3588"/>
    <w:rsid w:val="006F4A97"/>
    <w:rsid w:val="006F5467"/>
    <w:rsid w:val="006F5FB9"/>
    <w:rsid w:val="006F62A1"/>
    <w:rsid w:val="006F6642"/>
    <w:rsid w:val="006F6D05"/>
    <w:rsid w:val="006F7F8E"/>
    <w:rsid w:val="00700A12"/>
    <w:rsid w:val="007011E0"/>
    <w:rsid w:val="00701D70"/>
    <w:rsid w:val="00702C6F"/>
    <w:rsid w:val="00704174"/>
    <w:rsid w:val="007045F2"/>
    <w:rsid w:val="00705A9D"/>
    <w:rsid w:val="00706947"/>
    <w:rsid w:val="00706CFB"/>
    <w:rsid w:val="00706D79"/>
    <w:rsid w:val="00706DF0"/>
    <w:rsid w:val="007073D8"/>
    <w:rsid w:val="00710450"/>
    <w:rsid w:val="00710B6C"/>
    <w:rsid w:val="00711489"/>
    <w:rsid w:val="00711B84"/>
    <w:rsid w:val="007120D6"/>
    <w:rsid w:val="00712F26"/>
    <w:rsid w:val="00712FB8"/>
    <w:rsid w:val="007135B0"/>
    <w:rsid w:val="0071518E"/>
    <w:rsid w:val="00715D99"/>
    <w:rsid w:val="00715F45"/>
    <w:rsid w:val="007169D4"/>
    <w:rsid w:val="00716B09"/>
    <w:rsid w:val="007177BD"/>
    <w:rsid w:val="007204C8"/>
    <w:rsid w:val="00720828"/>
    <w:rsid w:val="00720E42"/>
    <w:rsid w:val="007215B4"/>
    <w:rsid w:val="007218D7"/>
    <w:rsid w:val="007229C1"/>
    <w:rsid w:val="007229C9"/>
    <w:rsid w:val="0072396B"/>
    <w:rsid w:val="00724478"/>
    <w:rsid w:val="00725087"/>
    <w:rsid w:val="007254CC"/>
    <w:rsid w:val="00725511"/>
    <w:rsid w:val="00725C04"/>
    <w:rsid w:val="00725F1D"/>
    <w:rsid w:val="007265FF"/>
    <w:rsid w:val="00726BF7"/>
    <w:rsid w:val="00727040"/>
    <w:rsid w:val="007276F8"/>
    <w:rsid w:val="00727E64"/>
    <w:rsid w:val="0073016F"/>
    <w:rsid w:val="007316AF"/>
    <w:rsid w:val="00733800"/>
    <w:rsid w:val="00733A8C"/>
    <w:rsid w:val="00734185"/>
    <w:rsid w:val="007345EB"/>
    <w:rsid w:val="0073498D"/>
    <w:rsid w:val="00734A30"/>
    <w:rsid w:val="007373A5"/>
    <w:rsid w:val="007379D4"/>
    <w:rsid w:val="007409E1"/>
    <w:rsid w:val="007410C1"/>
    <w:rsid w:val="007417B7"/>
    <w:rsid w:val="00742724"/>
    <w:rsid w:val="0074310B"/>
    <w:rsid w:val="007434C9"/>
    <w:rsid w:val="0074359E"/>
    <w:rsid w:val="007440F4"/>
    <w:rsid w:val="007451EA"/>
    <w:rsid w:val="0074529F"/>
    <w:rsid w:val="00745E89"/>
    <w:rsid w:val="007504C9"/>
    <w:rsid w:val="00750942"/>
    <w:rsid w:val="00751EA6"/>
    <w:rsid w:val="00752E45"/>
    <w:rsid w:val="0075313D"/>
    <w:rsid w:val="00753366"/>
    <w:rsid w:val="007536CD"/>
    <w:rsid w:val="0075416D"/>
    <w:rsid w:val="00754215"/>
    <w:rsid w:val="00754B8E"/>
    <w:rsid w:val="00754BE4"/>
    <w:rsid w:val="00754DEF"/>
    <w:rsid w:val="007550B5"/>
    <w:rsid w:val="0075515F"/>
    <w:rsid w:val="00755F81"/>
    <w:rsid w:val="00756094"/>
    <w:rsid w:val="00756A3C"/>
    <w:rsid w:val="007573D1"/>
    <w:rsid w:val="00760807"/>
    <w:rsid w:val="007615B2"/>
    <w:rsid w:val="007618F9"/>
    <w:rsid w:val="007620DB"/>
    <w:rsid w:val="00763439"/>
    <w:rsid w:val="007638F3"/>
    <w:rsid w:val="00764241"/>
    <w:rsid w:val="00764DBB"/>
    <w:rsid w:val="00764EBC"/>
    <w:rsid w:val="00765AFE"/>
    <w:rsid w:val="00765D48"/>
    <w:rsid w:val="007662D3"/>
    <w:rsid w:val="00766A14"/>
    <w:rsid w:val="00767A2C"/>
    <w:rsid w:val="007712DF"/>
    <w:rsid w:val="00771BED"/>
    <w:rsid w:val="007724D1"/>
    <w:rsid w:val="007743E1"/>
    <w:rsid w:val="00774E28"/>
    <w:rsid w:val="00776D7B"/>
    <w:rsid w:val="00777778"/>
    <w:rsid w:val="00780166"/>
    <w:rsid w:val="00780570"/>
    <w:rsid w:val="00780F5C"/>
    <w:rsid w:val="0078117C"/>
    <w:rsid w:val="00781D94"/>
    <w:rsid w:val="00782727"/>
    <w:rsid w:val="007835DE"/>
    <w:rsid w:val="00783705"/>
    <w:rsid w:val="00784B53"/>
    <w:rsid w:val="007863C8"/>
    <w:rsid w:val="00786B82"/>
    <w:rsid w:val="00786FF3"/>
    <w:rsid w:val="007871BE"/>
    <w:rsid w:val="007876AA"/>
    <w:rsid w:val="00790FEA"/>
    <w:rsid w:val="00791C9B"/>
    <w:rsid w:val="00793843"/>
    <w:rsid w:val="007943C0"/>
    <w:rsid w:val="0079463C"/>
    <w:rsid w:val="00794C67"/>
    <w:rsid w:val="0079616B"/>
    <w:rsid w:val="00796EAB"/>
    <w:rsid w:val="007A066E"/>
    <w:rsid w:val="007A1CF7"/>
    <w:rsid w:val="007A2930"/>
    <w:rsid w:val="007A2A53"/>
    <w:rsid w:val="007A59B2"/>
    <w:rsid w:val="007A63FA"/>
    <w:rsid w:val="007A65AA"/>
    <w:rsid w:val="007A6E3D"/>
    <w:rsid w:val="007B009C"/>
    <w:rsid w:val="007B11F8"/>
    <w:rsid w:val="007B1A34"/>
    <w:rsid w:val="007B4603"/>
    <w:rsid w:val="007B5276"/>
    <w:rsid w:val="007B5599"/>
    <w:rsid w:val="007B5618"/>
    <w:rsid w:val="007B59E2"/>
    <w:rsid w:val="007B721E"/>
    <w:rsid w:val="007B7699"/>
    <w:rsid w:val="007C0836"/>
    <w:rsid w:val="007C08A8"/>
    <w:rsid w:val="007C1FA9"/>
    <w:rsid w:val="007C2DAB"/>
    <w:rsid w:val="007C38D0"/>
    <w:rsid w:val="007C44D2"/>
    <w:rsid w:val="007C44EA"/>
    <w:rsid w:val="007C4A32"/>
    <w:rsid w:val="007C55EC"/>
    <w:rsid w:val="007C5613"/>
    <w:rsid w:val="007C5F6D"/>
    <w:rsid w:val="007C6A78"/>
    <w:rsid w:val="007C78A6"/>
    <w:rsid w:val="007C7B6E"/>
    <w:rsid w:val="007C7E63"/>
    <w:rsid w:val="007D0234"/>
    <w:rsid w:val="007D158C"/>
    <w:rsid w:val="007D2224"/>
    <w:rsid w:val="007D31F5"/>
    <w:rsid w:val="007D3535"/>
    <w:rsid w:val="007D4261"/>
    <w:rsid w:val="007D4319"/>
    <w:rsid w:val="007D643E"/>
    <w:rsid w:val="007D6F86"/>
    <w:rsid w:val="007D74E6"/>
    <w:rsid w:val="007D78B7"/>
    <w:rsid w:val="007D796C"/>
    <w:rsid w:val="007E033D"/>
    <w:rsid w:val="007E07CB"/>
    <w:rsid w:val="007E0F3A"/>
    <w:rsid w:val="007E1AF1"/>
    <w:rsid w:val="007E1ED1"/>
    <w:rsid w:val="007E2916"/>
    <w:rsid w:val="007E29F2"/>
    <w:rsid w:val="007E357B"/>
    <w:rsid w:val="007E6EC7"/>
    <w:rsid w:val="007E75E0"/>
    <w:rsid w:val="007E764E"/>
    <w:rsid w:val="007F0C8D"/>
    <w:rsid w:val="007F3825"/>
    <w:rsid w:val="007F41F5"/>
    <w:rsid w:val="007F42EB"/>
    <w:rsid w:val="007F45CA"/>
    <w:rsid w:val="007F6287"/>
    <w:rsid w:val="007F651B"/>
    <w:rsid w:val="007F663E"/>
    <w:rsid w:val="007F69DD"/>
    <w:rsid w:val="00801289"/>
    <w:rsid w:val="00801CD7"/>
    <w:rsid w:val="00802520"/>
    <w:rsid w:val="0080335F"/>
    <w:rsid w:val="008034A1"/>
    <w:rsid w:val="00803AE7"/>
    <w:rsid w:val="00804610"/>
    <w:rsid w:val="00804CAD"/>
    <w:rsid w:val="008063DC"/>
    <w:rsid w:val="0080722E"/>
    <w:rsid w:val="008103E6"/>
    <w:rsid w:val="00810855"/>
    <w:rsid w:val="00810DE2"/>
    <w:rsid w:val="00811726"/>
    <w:rsid w:val="00812951"/>
    <w:rsid w:val="008129B4"/>
    <w:rsid w:val="00814C81"/>
    <w:rsid w:val="00814C9C"/>
    <w:rsid w:val="008159C0"/>
    <w:rsid w:val="00815D66"/>
    <w:rsid w:val="00816CE2"/>
    <w:rsid w:val="00817111"/>
    <w:rsid w:val="00820CC4"/>
    <w:rsid w:val="00821E3B"/>
    <w:rsid w:val="00823614"/>
    <w:rsid w:val="00826026"/>
    <w:rsid w:val="008272E2"/>
    <w:rsid w:val="008303F8"/>
    <w:rsid w:val="008309CA"/>
    <w:rsid w:val="00830DF2"/>
    <w:rsid w:val="00831C30"/>
    <w:rsid w:val="00832343"/>
    <w:rsid w:val="00832459"/>
    <w:rsid w:val="00832709"/>
    <w:rsid w:val="00832A97"/>
    <w:rsid w:val="0083310F"/>
    <w:rsid w:val="00833165"/>
    <w:rsid w:val="00834E83"/>
    <w:rsid w:val="008359AB"/>
    <w:rsid w:val="00836C28"/>
    <w:rsid w:val="00837067"/>
    <w:rsid w:val="008375FF"/>
    <w:rsid w:val="00837A1E"/>
    <w:rsid w:val="008405B6"/>
    <w:rsid w:val="00842145"/>
    <w:rsid w:val="008421A6"/>
    <w:rsid w:val="00842925"/>
    <w:rsid w:val="008454A1"/>
    <w:rsid w:val="00845563"/>
    <w:rsid w:val="0084654E"/>
    <w:rsid w:val="0084674A"/>
    <w:rsid w:val="008478E0"/>
    <w:rsid w:val="00850568"/>
    <w:rsid w:val="008508EC"/>
    <w:rsid w:val="00850AD4"/>
    <w:rsid w:val="008516C3"/>
    <w:rsid w:val="008518F1"/>
    <w:rsid w:val="0085196C"/>
    <w:rsid w:val="00853728"/>
    <w:rsid w:val="00855A73"/>
    <w:rsid w:val="00855AEF"/>
    <w:rsid w:val="00855D5E"/>
    <w:rsid w:val="008560C1"/>
    <w:rsid w:val="00856849"/>
    <w:rsid w:val="00856EF1"/>
    <w:rsid w:val="00857144"/>
    <w:rsid w:val="008571E1"/>
    <w:rsid w:val="0085770A"/>
    <w:rsid w:val="00861054"/>
    <w:rsid w:val="008610C5"/>
    <w:rsid w:val="0086122B"/>
    <w:rsid w:val="00861DB1"/>
    <w:rsid w:val="008620DB"/>
    <w:rsid w:val="008624F8"/>
    <w:rsid w:val="00862712"/>
    <w:rsid w:val="00862F91"/>
    <w:rsid w:val="008633EB"/>
    <w:rsid w:val="00863D4E"/>
    <w:rsid w:val="0086418A"/>
    <w:rsid w:val="00864689"/>
    <w:rsid w:val="00866343"/>
    <w:rsid w:val="00866429"/>
    <w:rsid w:val="00867BD6"/>
    <w:rsid w:val="0087003B"/>
    <w:rsid w:val="0087052B"/>
    <w:rsid w:val="00870972"/>
    <w:rsid w:val="00871708"/>
    <w:rsid w:val="00872508"/>
    <w:rsid w:val="00873BC4"/>
    <w:rsid w:val="00874D96"/>
    <w:rsid w:val="00875184"/>
    <w:rsid w:val="00876113"/>
    <w:rsid w:val="00876D73"/>
    <w:rsid w:val="008803C1"/>
    <w:rsid w:val="008808AD"/>
    <w:rsid w:val="00881F46"/>
    <w:rsid w:val="00882017"/>
    <w:rsid w:val="00882150"/>
    <w:rsid w:val="00882FA8"/>
    <w:rsid w:val="008832EF"/>
    <w:rsid w:val="00883D9C"/>
    <w:rsid w:val="00884755"/>
    <w:rsid w:val="008856BE"/>
    <w:rsid w:val="00886BE9"/>
    <w:rsid w:val="00886CC1"/>
    <w:rsid w:val="00890E48"/>
    <w:rsid w:val="008910A2"/>
    <w:rsid w:val="0089451C"/>
    <w:rsid w:val="00895158"/>
    <w:rsid w:val="00896670"/>
    <w:rsid w:val="00896699"/>
    <w:rsid w:val="00896990"/>
    <w:rsid w:val="00896BAD"/>
    <w:rsid w:val="008971C6"/>
    <w:rsid w:val="00897463"/>
    <w:rsid w:val="00897C3B"/>
    <w:rsid w:val="008A0901"/>
    <w:rsid w:val="008A0CBA"/>
    <w:rsid w:val="008A0EAC"/>
    <w:rsid w:val="008A3848"/>
    <w:rsid w:val="008A3ADC"/>
    <w:rsid w:val="008A424A"/>
    <w:rsid w:val="008A4791"/>
    <w:rsid w:val="008A4A58"/>
    <w:rsid w:val="008A67F2"/>
    <w:rsid w:val="008A68A9"/>
    <w:rsid w:val="008A7A0C"/>
    <w:rsid w:val="008B0703"/>
    <w:rsid w:val="008B0912"/>
    <w:rsid w:val="008B14D6"/>
    <w:rsid w:val="008B242C"/>
    <w:rsid w:val="008B2705"/>
    <w:rsid w:val="008B2931"/>
    <w:rsid w:val="008B2D05"/>
    <w:rsid w:val="008B51D9"/>
    <w:rsid w:val="008B5412"/>
    <w:rsid w:val="008B59C3"/>
    <w:rsid w:val="008B5C79"/>
    <w:rsid w:val="008B681F"/>
    <w:rsid w:val="008B6874"/>
    <w:rsid w:val="008C058D"/>
    <w:rsid w:val="008C0AA2"/>
    <w:rsid w:val="008C2480"/>
    <w:rsid w:val="008C2C1C"/>
    <w:rsid w:val="008C38DD"/>
    <w:rsid w:val="008C3CAB"/>
    <w:rsid w:val="008C67AB"/>
    <w:rsid w:val="008C7CB6"/>
    <w:rsid w:val="008D07AA"/>
    <w:rsid w:val="008D0A6E"/>
    <w:rsid w:val="008D2F38"/>
    <w:rsid w:val="008D34AE"/>
    <w:rsid w:val="008D3517"/>
    <w:rsid w:val="008D3D72"/>
    <w:rsid w:val="008D5C03"/>
    <w:rsid w:val="008D63CB"/>
    <w:rsid w:val="008D6787"/>
    <w:rsid w:val="008D745F"/>
    <w:rsid w:val="008D789B"/>
    <w:rsid w:val="008E045C"/>
    <w:rsid w:val="008E0888"/>
    <w:rsid w:val="008E23B5"/>
    <w:rsid w:val="008E2E1D"/>
    <w:rsid w:val="008E3067"/>
    <w:rsid w:val="008E3D0C"/>
    <w:rsid w:val="008E42A1"/>
    <w:rsid w:val="008E5FBC"/>
    <w:rsid w:val="008E627A"/>
    <w:rsid w:val="008E6402"/>
    <w:rsid w:val="008E6548"/>
    <w:rsid w:val="008E6FA6"/>
    <w:rsid w:val="008E7897"/>
    <w:rsid w:val="008F0333"/>
    <w:rsid w:val="008F07A1"/>
    <w:rsid w:val="008F136A"/>
    <w:rsid w:val="008F148F"/>
    <w:rsid w:val="008F1F3D"/>
    <w:rsid w:val="008F2013"/>
    <w:rsid w:val="008F30CB"/>
    <w:rsid w:val="008F34CD"/>
    <w:rsid w:val="008F3BA8"/>
    <w:rsid w:val="008F3CD9"/>
    <w:rsid w:val="008F4590"/>
    <w:rsid w:val="008F56FB"/>
    <w:rsid w:val="008F5DAB"/>
    <w:rsid w:val="008F5EA3"/>
    <w:rsid w:val="008F6023"/>
    <w:rsid w:val="008F68D7"/>
    <w:rsid w:val="008F7249"/>
    <w:rsid w:val="008F7A00"/>
    <w:rsid w:val="008F7E1A"/>
    <w:rsid w:val="00900B7B"/>
    <w:rsid w:val="00901011"/>
    <w:rsid w:val="0090174C"/>
    <w:rsid w:val="00904ABC"/>
    <w:rsid w:val="009050EE"/>
    <w:rsid w:val="00905B2C"/>
    <w:rsid w:val="00905E40"/>
    <w:rsid w:val="0091024B"/>
    <w:rsid w:val="009103E6"/>
    <w:rsid w:val="009113D8"/>
    <w:rsid w:val="009121C7"/>
    <w:rsid w:val="009128BE"/>
    <w:rsid w:val="00912AF5"/>
    <w:rsid w:val="00913988"/>
    <w:rsid w:val="00914CF1"/>
    <w:rsid w:val="00916074"/>
    <w:rsid w:val="00916418"/>
    <w:rsid w:val="00916BD6"/>
    <w:rsid w:val="009217C4"/>
    <w:rsid w:val="00921FB1"/>
    <w:rsid w:val="00922DF2"/>
    <w:rsid w:val="009235A2"/>
    <w:rsid w:val="009239CF"/>
    <w:rsid w:val="00925B9D"/>
    <w:rsid w:val="00926470"/>
    <w:rsid w:val="00926F3A"/>
    <w:rsid w:val="00927167"/>
    <w:rsid w:val="0092741B"/>
    <w:rsid w:val="00927925"/>
    <w:rsid w:val="00927A5E"/>
    <w:rsid w:val="00927AC1"/>
    <w:rsid w:val="00927BC6"/>
    <w:rsid w:val="00931624"/>
    <w:rsid w:val="00931935"/>
    <w:rsid w:val="00931D99"/>
    <w:rsid w:val="00932545"/>
    <w:rsid w:val="0093290C"/>
    <w:rsid w:val="0093307D"/>
    <w:rsid w:val="0093321D"/>
    <w:rsid w:val="0093389D"/>
    <w:rsid w:val="0093486E"/>
    <w:rsid w:val="00934BA3"/>
    <w:rsid w:val="00934D50"/>
    <w:rsid w:val="00934FA4"/>
    <w:rsid w:val="009351EF"/>
    <w:rsid w:val="00935D3B"/>
    <w:rsid w:val="00937352"/>
    <w:rsid w:val="009378D5"/>
    <w:rsid w:val="00937C9F"/>
    <w:rsid w:val="00941F1D"/>
    <w:rsid w:val="00942081"/>
    <w:rsid w:val="009422E3"/>
    <w:rsid w:val="00944348"/>
    <w:rsid w:val="00945094"/>
    <w:rsid w:val="009455FF"/>
    <w:rsid w:val="00945AF0"/>
    <w:rsid w:val="009465F8"/>
    <w:rsid w:val="00950DB4"/>
    <w:rsid w:val="00951002"/>
    <w:rsid w:val="009515F0"/>
    <w:rsid w:val="00952708"/>
    <w:rsid w:val="009529D8"/>
    <w:rsid w:val="009533BB"/>
    <w:rsid w:val="009550B2"/>
    <w:rsid w:val="00955783"/>
    <w:rsid w:val="009570B1"/>
    <w:rsid w:val="00957AEF"/>
    <w:rsid w:val="00960B42"/>
    <w:rsid w:val="0096196E"/>
    <w:rsid w:val="00961BCC"/>
    <w:rsid w:val="00961D03"/>
    <w:rsid w:val="00961E53"/>
    <w:rsid w:val="00962710"/>
    <w:rsid w:val="0096770A"/>
    <w:rsid w:val="00967B12"/>
    <w:rsid w:val="00970E9F"/>
    <w:rsid w:val="00971787"/>
    <w:rsid w:val="009719BA"/>
    <w:rsid w:val="00972239"/>
    <w:rsid w:val="00973826"/>
    <w:rsid w:val="00975C32"/>
    <w:rsid w:val="00977A69"/>
    <w:rsid w:val="00977C6D"/>
    <w:rsid w:val="00980154"/>
    <w:rsid w:val="009801F0"/>
    <w:rsid w:val="0098049D"/>
    <w:rsid w:val="0098087D"/>
    <w:rsid w:val="00980BC7"/>
    <w:rsid w:val="009815C8"/>
    <w:rsid w:val="009837E7"/>
    <w:rsid w:val="00985D65"/>
    <w:rsid w:val="00986D35"/>
    <w:rsid w:val="00986DC4"/>
    <w:rsid w:val="0098737E"/>
    <w:rsid w:val="00991569"/>
    <w:rsid w:val="009916D0"/>
    <w:rsid w:val="00991C39"/>
    <w:rsid w:val="0099226E"/>
    <w:rsid w:val="00992BFC"/>
    <w:rsid w:val="0099354B"/>
    <w:rsid w:val="009936F0"/>
    <w:rsid w:val="00995A1E"/>
    <w:rsid w:val="00995F3E"/>
    <w:rsid w:val="0099600D"/>
    <w:rsid w:val="009A0F62"/>
    <w:rsid w:val="009A1327"/>
    <w:rsid w:val="009A1882"/>
    <w:rsid w:val="009A1898"/>
    <w:rsid w:val="009A2830"/>
    <w:rsid w:val="009A2AF2"/>
    <w:rsid w:val="009A2C2C"/>
    <w:rsid w:val="009A2CD8"/>
    <w:rsid w:val="009A3084"/>
    <w:rsid w:val="009A30F4"/>
    <w:rsid w:val="009A362D"/>
    <w:rsid w:val="009A371E"/>
    <w:rsid w:val="009A4737"/>
    <w:rsid w:val="009A4757"/>
    <w:rsid w:val="009A4F15"/>
    <w:rsid w:val="009A52BE"/>
    <w:rsid w:val="009A5E20"/>
    <w:rsid w:val="009A5E37"/>
    <w:rsid w:val="009A5EBC"/>
    <w:rsid w:val="009B0471"/>
    <w:rsid w:val="009B22DF"/>
    <w:rsid w:val="009B2E1C"/>
    <w:rsid w:val="009B2EF6"/>
    <w:rsid w:val="009B3D01"/>
    <w:rsid w:val="009B4707"/>
    <w:rsid w:val="009B4916"/>
    <w:rsid w:val="009B5A0A"/>
    <w:rsid w:val="009B61E9"/>
    <w:rsid w:val="009B634B"/>
    <w:rsid w:val="009B6842"/>
    <w:rsid w:val="009B6CB3"/>
    <w:rsid w:val="009B77A5"/>
    <w:rsid w:val="009C027F"/>
    <w:rsid w:val="009C1A32"/>
    <w:rsid w:val="009C20FB"/>
    <w:rsid w:val="009C247B"/>
    <w:rsid w:val="009C4CFF"/>
    <w:rsid w:val="009C748C"/>
    <w:rsid w:val="009D08F0"/>
    <w:rsid w:val="009D0D9B"/>
    <w:rsid w:val="009D1EA8"/>
    <w:rsid w:val="009D4225"/>
    <w:rsid w:val="009D4360"/>
    <w:rsid w:val="009D4D44"/>
    <w:rsid w:val="009D51B2"/>
    <w:rsid w:val="009E05ED"/>
    <w:rsid w:val="009E0C86"/>
    <w:rsid w:val="009E1C18"/>
    <w:rsid w:val="009E2039"/>
    <w:rsid w:val="009E2781"/>
    <w:rsid w:val="009E2927"/>
    <w:rsid w:val="009E30C7"/>
    <w:rsid w:val="009E4EF9"/>
    <w:rsid w:val="009E55BA"/>
    <w:rsid w:val="009E5844"/>
    <w:rsid w:val="009E5E87"/>
    <w:rsid w:val="009E6059"/>
    <w:rsid w:val="009E6A67"/>
    <w:rsid w:val="009F0E98"/>
    <w:rsid w:val="009F1388"/>
    <w:rsid w:val="009F1B17"/>
    <w:rsid w:val="009F26F9"/>
    <w:rsid w:val="009F2DFC"/>
    <w:rsid w:val="009F4E6B"/>
    <w:rsid w:val="009F51DE"/>
    <w:rsid w:val="009F5219"/>
    <w:rsid w:val="009F5E29"/>
    <w:rsid w:val="00A00A23"/>
    <w:rsid w:val="00A00A3E"/>
    <w:rsid w:val="00A00B4A"/>
    <w:rsid w:val="00A00C40"/>
    <w:rsid w:val="00A019B3"/>
    <w:rsid w:val="00A02BBC"/>
    <w:rsid w:val="00A03187"/>
    <w:rsid w:val="00A046E2"/>
    <w:rsid w:val="00A04D07"/>
    <w:rsid w:val="00A058F1"/>
    <w:rsid w:val="00A05D63"/>
    <w:rsid w:val="00A06B36"/>
    <w:rsid w:val="00A06E07"/>
    <w:rsid w:val="00A07303"/>
    <w:rsid w:val="00A101ED"/>
    <w:rsid w:val="00A1146F"/>
    <w:rsid w:val="00A1195B"/>
    <w:rsid w:val="00A12947"/>
    <w:rsid w:val="00A1295B"/>
    <w:rsid w:val="00A137A5"/>
    <w:rsid w:val="00A13906"/>
    <w:rsid w:val="00A13F9F"/>
    <w:rsid w:val="00A15529"/>
    <w:rsid w:val="00A157B5"/>
    <w:rsid w:val="00A222EF"/>
    <w:rsid w:val="00A22585"/>
    <w:rsid w:val="00A237FB"/>
    <w:rsid w:val="00A24733"/>
    <w:rsid w:val="00A248E4"/>
    <w:rsid w:val="00A253AA"/>
    <w:rsid w:val="00A25539"/>
    <w:rsid w:val="00A2583B"/>
    <w:rsid w:val="00A25ECE"/>
    <w:rsid w:val="00A2634E"/>
    <w:rsid w:val="00A26521"/>
    <w:rsid w:val="00A26923"/>
    <w:rsid w:val="00A277B1"/>
    <w:rsid w:val="00A30BC7"/>
    <w:rsid w:val="00A31104"/>
    <w:rsid w:val="00A32426"/>
    <w:rsid w:val="00A3252D"/>
    <w:rsid w:val="00A32820"/>
    <w:rsid w:val="00A329C1"/>
    <w:rsid w:val="00A32C55"/>
    <w:rsid w:val="00A32DBD"/>
    <w:rsid w:val="00A34372"/>
    <w:rsid w:val="00A344B8"/>
    <w:rsid w:val="00A352D5"/>
    <w:rsid w:val="00A36171"/>
    <w:rsid w:val="00A36A31"/>
    <w:rsid w:val="00A36BC4"/>
    <w:rsid w:val="00A36D5A"/>
    <w:rsid w:val="00A40908"/>
    <w:rsid w:val="00A40F6E"/>
    <w:rsid w:val="00A4125A"/>
    <w:rsid w:val="00A413BD"/>
    <w:rsid w:val="00A43446"/>
    <w:rsid w:val="00A43565"/>
    <w:rsid w:val="00A437CA"/>
    <w:rsid w:val="00A43819"/>
    <w:rsid w:val="00A4446B"/>
    <w:rsid w:val="00A44B1C"/>
    <w:rsid w:val="00A44DA9"/>
    <w:rsid w:val="00A44F90"/>
    <w:rsid w:val="00A45832"/>
    <w:rsid w:val="00A45946"/>
    <w:rsid w:val="00A45B95"/>
    <w:rsid w:val="00A45C81"/>
    <w:rsid w:val="00A45F47"/>
    <w:rsid w:val="00A46C4B"/>
    <w:rsid w:val="00A4714B"/>
    <w:rsid w:val="00A5073F"/>
    <w:rsid w:val="00A51F38"/>
    <w:rsid w:val="00A52423"/>
    <w:rsid w:val="00A52C6B"/>
    <w:rsid w:val="00A532C9"/>
    <w:rsid w:val="00A533E6"/>
    <w:rsid w:val="00A53ABF"/>
    <w:rsid w:val="00A54506"/>
    <w:rsid w:val="00A54736"/>
    <w:rsid w:val="00A54C5D"/>
    <w:rsid w:val="00A54D16"/>
    <w:rsid w:val="00A54F27"/>
    <w:rsid w:val="00A553F6"/>
    <w:rsid w:val="00A56466"/>
    <w:rsid w:val="00A60642"/>
    <w:rsid w:val="00A60BB1"/>
    <w:rsid w:val="00A611A8"/>
    <w:rsid w:val="00A62848"/>
    <w:rsid w:val="00A62B79"/>
    <w:rsid w:val="00A63EAA"/>
    <w:rsid w:val="00A6512F"/>
    <w:rsid w:val="00A65A22"/>
    <w:rsid w:val="00A660FB"/>
    <w:rsid w:val="00A67BB4"/>
    <w:rsid w:val="00A7143C"/>
    <w:rsid w:val="00A71EE3"/>
    <w:rsid w:val="00A723FC"/>
    <w:rsid w:val="00A72C3E"/>
    <w:rsid w:val="00A72DD2"/>
    <w:rsid w:val="00A73018"/>
    <w:rsid w:val="00A73EFA"/>
    <w:rsid w:val="00A75086"/>
    <w:rsid w:val="00A7565F"/>
    <w:rsid w:val="00A76022"/>
    <w:rsid w:val="00A77475"/>
    <w:rsid w:val="00A808EA"/>
    <w:rsid w:val="00A80D19"/>
    <w:rsid w:val="00A81CB2"/>
    <w:rsid w:val="00A8228A"/>
    <w:rsid w:val="00A833E6"/>
    <w:rsid w:val="00A8398D"/>
    <w:rsid w:val="00A850C3"/>
    <w:rsid w:val="00A85D82"/>
    <w:rsid w:val="00A86B90"/>
    <w:rsid w:val="00A86C1E"/>
    <w:rsid w:val="00A870CB"/>
    <w:rsid w:val="00A87103"/>
    <w:rsid w:val="00A874CA"/>
    <w:rsid w:val="00A8770D"/>
    <w:rsid w:val="00A90056"/>
    <w:rsid w:val="00A90F66"/>
    <w:rsid w:val="00A917C9"/>
    <w:rsid w:val="00A930BC"/>
    <w:rsid w:val="00A93D91"/>
    <w:rsid w:val="00A943A6"/>
    <w:rsid w:val="00A9442E"/>
    <w:rsid w:val="00A94B9F"/>
    <w:rsid w:val="00A94BBB"/>
    <w:rsid w:val="00A96ECF"/>
    <w:rsid w:val="00A970CC"/>
    <w:rsid w:val="00A978B8"/>
    <w:rsid w:val="00A97983"/>
    <w:rsid w:val="00AA024B"/>
    <w:rsid w:val="00AA0740"/>
    <w:rsid w:val="00AA0D43"/>
    <w:rsid w:val="00AA0D9D"/>
    <w:rsid w:val="00AA11CB"/>
    <w:rsid w:val="00AA1BFD"/>
    <w:rsid w:val="00AA1E79"/>
    <w:rsid w:val="00AA24B5"/>
    <w:rsid w:val="00AA2803"/>
    <w:rsid w:val="00AA2E67"/>
    <w:rsid w:val="00AA3733"/>
    <w:rsid w:val="00AA3A0E"/>
    <w:rsid w:val="00AA3B09"/>
    <w:rsid w:val="00AA46E9"/>
    <w:rsid w:val="00AA4980"/>
    <w:rsid w:val="00AA4DF6"/>
    <w:rsid w:val="00AA626D"/>
    <w:rsid w:val="00AA76F1"/>
    <w:rsid w:val="00AB001F"/>
    <w:rsid w:val="00AB03B9"/>
    <w:rsid w:val="00AB047F"/>
    <w:rsid w:val="00AB0C71"/>
    <w:rsid w:val="00AB0EEE"/>
    <w:rsid w:val="00AB4029"/>
    <w:rsid w:val="00AB6031"/>
    <w:rsid w:val="00AB6C90"/>
    <w:rsid w:val="00AB703D"/>
    <w:rsid w:val="00AB7419"/>
    <w:rsid w:val="00AB7FF6"/>
    <w:rsid w:val="00AC019F"/>
    <w:rsid w:val="00AC2A65"/>
    <w:rsid w:val="00AC318E"/>
    <w:rsid w:val="00AC3575"/>
    <w:rsid w:val="00AC3A03"/>
    <w:rsid w:val="00AC447A"/>
    <w:rsid w:val="00AC4D44"/>
    <w:rsid w:val="00AC4FC0"/>
    <w:rsid w:val="00AC504F"/>
    <w:rsid w:val="00AC5D4F"/>
    <w:rsid w:val="00AC7366"/>
    <w:rsid w:val="00AC7AA4"/>
    <w:rsid w:val="00AD0520"/>
    <w:rsid w:val="00AD0884"/>
    <w:rsid w:val="00AD4095"/>
    <w:rsid w:val="00AD4D56"/>
    <w:rsid w:val="00AD4F8A"/>
    <w:rsid w:val="00AD5693"/>
    <w:rsid w:val="00AD6530"/>
    <w:rsid w:val="00AE0904"/>
    <w:rsid w:val="00AE23D6"/>
    <w:rsid w:val="00AE347A"/>
    <w:rsid w:val="00AE4499"/>
    <w:rsid w:val="00AE4718"/>
    <w:rsid w:val="00AE4E5C"/>
    <w:rsid w:val="00AE53C7"/>
    <w:rsid w:val="00AE65B7"/>
    <w:rsid w:val="00AE6E3E"/>
    <w:rsid w:val="00AF09A8"/>
    <w:rsid w:val="00AF1A27"/>
    <w:rsid w:val="00AF22EE"/>
    <w:rsid w:val="00AF477A"/>
    <w:rsid w:val="00AF4CD7"/>
    <w:rsid w:val="00AF57CB"/>
    <w:rsid w:val="00AF5FB7"/>
    <w:rsid w:val="00AF6CBF"/>
    <w:rsid w:val="00AF6CE2"/>
    <w:rsid w:val="00AF7558"/>
    <w:rsid w:val="00AF76FB"/>
    <w:rsid w:val="00B00397"/>
    <w:rsid w:val="00B0081B"/>
    <w:rsid w:val="00B008CD"/>
    <w:rsid w:val="00B00C62"/>
    <w:rsid w:val="00B017F3"/>
    <w:rsid w:val="00B017F7"/>
    <w:rsid w:val="00B0398F"/>
    <w:rsid w:val="00B0518D"/>
    <w:rsid w:val="00B0579B"/>
    <w:rsid w:val="00B057D4"/>
    <w:rsid w:val="00B0656C"/>
    <w:rsid w:val="00B06B82"/>
    <w:rsid w:val="00B06CAB"/>
    <w:rsid w:val="00B073C1"/>
    <w:rsid w:val="00B0786C"/>
    <w:rsid w:val="00B1041A"/>
    <w:rsid w:val="00B107B1"/>
    <w:rsid w:val="00B108CE"/>
    <w:rsid w:val="00B10BFF"/>
    <w:rsid w:val="00B115DB"/>
    <w:rsid w:val="00B11AE4"/>
    <w:rsid w:val="00B11F02"/>
    <w:rsid w:val="00B12342"/>
    <w:rsid w:val="00B12BDB"/>
    <w:rsid w:val="00B12F35"/>
    <w:rsid w:val="00B13DDC"/>
    <w:rsid w:val="00B14561"/>
    <w:rsid w:val="00B1493D"/>
    <w:rsid w:val="00B14BFE"/>
    <w:rsid w:val="00B14C46"/>
    <w:rsid w:val="00B15B0A"/>
    <w:rsid w:val="00B1614E"/>
    <w:rsid w:val="00B164C0"/>
    <w:rsid w:val="00B16BC3"/>
    <w:rsid w:val="00B1733E"/>
    <w:rsid w:val="00B175ED"/>
    <w:rsid w:val="00B20173"/>
    <w:rsid w:val="00B208AD"/>
    <w:rsid w:val="00B20BEA"/>
    <w:rsid w:val="00B20E0D"/>
    <w:rsid w:val="00B21078"/>
    <w:rsid w:val="00B212DB"/>
    <w:rsid w:val="00B21C86"/>
    <w:rsid w:val="00B224B7"/>
    <w:rsid w:val="00B226EF"/>
    <w:rsid w:val="00B227F1"/>
    <w:rsid w:val="00B22F6D"/>
    <w:rsid w:val="00B23158"/>
    <w:rsid w:val="00B23B27"/>
    <w:rsid w:val="00B25A37"/>
    <w:rsid w:val="00B2624B"/>
    <w:rsid w:val="00B264C3"/>
    <w:rsid w:val="00B2671C"/>
    <w:rsid w:val="00B2703B"/>
    <w:rsid w:val="00B279D9"/>
    <w:rsid w:val="00B30A14"/>
    <w:rsid w:val="00B3324B"/>
    <w:rsid w:val="00B33AC6"/>
    <w:rsid w:val="00B34495"/>
    <w:rsid w:val="00B3497F"/>
    <w:rsid w:val="00B35C4C"/>
    <w:rsid w:val="00B365CA"/>
    <w:rsid w:val="00B37D7C"/>
    <w:rsid w:val="00B4114E"/>
    <w:rsid w:val="00B412B6"/>
    <w:rsid w:val="00B413AD"/>
    <w:rsid w:val="00B416B1"/>
    <w:rsid w:val="00B4266B"/>
    <w:rsid w:val="00B42871"/>
    <w:rsid w:val="00B42BC8"/>
    <w:rsid w:val="00B42D7B"/>
    <w:rsid w:val="00B43551"/>
    <w:rsid w:val="00B43B42"/>
    <w:rsid w:val="00B44209"/>
    <w:rsid w:val="00B448D4"/>
    <w:rsid w:val="00B4611E"/>
    <w:rsid w:val="00B47789"/>
    <w:rsid w:val="00B47D19"/>
    <w:rsid w:val="00B47F0E"/>
    <w:rsid w:val="00B51C22"/>
    <w:rsid w:val="00B5365C"/>
    <w:rsid w:val="00B540E4"/>
    <w:rsid w:val="00B54175"/>
    <w:rsid w:val="00B5492F"/>
    <w:rsid w:val="00B553D4"/>
    <w:rsid w:val="00B55951"/>
    <w:rsid w:val="00B55B11"/>
    <w:rsid w:val="00B568CA"/>
    <w:rsid w:val="00B568D7"/>
    <w:rsid w:val="00B60106"/>
    <w:rsid w:val="00B60E79"/>
    <w:rsid w:val="00B615B3"/>
    <w:rsid w:val="00B61C4C"/>
    <w:rsid w:val="00B625A7"/>
    <w:rsid w:val="00B64A1B"/>
    <w:rsid w:val="00B65AB6"/>
    <w:rsid w:val="00B65EA4"/>
    <w:rsid w:val="00B65F2A"/>
    <w:rsid w:val="00B6660C"/>
    <w:rsid w:val="00B66931"/>
    <w:rsid w:val="00B67F8B"/>
    <w:rsid w:val="00B70533"/>
    <w:rsid w:val="00B70CC2"/>
    <w:rsid w:val="00B7317E"/>
    <w:rsid w:val="00B73508"/>
    <w:rsid w:val="00B73B2E"/>
    <w:rsid w:val="00B73C07"/>
    <w:rsid w:val="00B741E2"/>
    <w:rsid w:val="00B742F6"/>
    <w:rsid w:val="00B743B2"/>
    <w:rsid w:val="00B7448C"/>
    <w:rsid w:val="00B74DBE"/>
    <w:rsid w:val="00B75D20"/>
    <w:rsid w:val="00B76F37"/>
    <w:rsid w:val="00B80832"/>
    <w:rsid w:val="00B81306"/>
    <w:rsid w:val="00B8203F"/>
    <w:rsid w:val="00B829B4"/>
    <w:rsid w:val="00B83004"/>
    <w:rsid w:val="00B83F10"/>
    <w:rsid w:val="00B83F45"/>
    <w:rsid w:val="00B852BC"/>
    <w:rsid w:val="00B85CFF"/>
    <w:rsid w:val="00B86219"/>
    <w:rsid w:val="00B86AAD"/>
    <w:rsid w:val="00B91BE6"/>
    <w:rsid w:val="00B92149"/>
    <w:rsid w:val="00B92C7D"/>
    <w:rsid w:val="00B949BE"/>
    <w:rsid w:val="00B9567A"/>
    <w:rsid w:val="00B95968"/>
    <w:rsid w:val="00B959F8"/>
    <w:rsid w:val="00B95D3B"/>
    <w:rsid w:val="00B96949"/>
    <w:rsid w:val="00B974B5"/>
    <w:rsid w:val="00B97A60"/>
    <w:rsid w:val="00B97B88"/>
    <w:rsid w:val="00BA005F"/>
    <w:rsid w:val="00BA0286"/>
    <w:rsid w:val="00BA040B"/>
    <w:rsid w:val="00BA1CC4"/>
    <w:rsid w:val="00BA2E30"/>
    <w:rsid w:val="00BA2F49"/>
    <w:rsid w:val="00BA3094"/>
    <w:rsid w:val="00BA3995"/>
    <w:rsid w:val="00BA50EB"/>
    <w:rsid w:val="00BA527D"/>
    <w:rsid w:val="00BA5A63"/>
    <w:rsid w:val="00BA5CFF"/>
    <w:rsid w:val="00BA5E59"/>
    <w:rsid w:val="00BA6761"/>
    <w:rsid w:val="00BA7646"/>
    <w:rsid w:val="00BA799A"/>
    <w:rsid w:val="00BB1099"/>
    <w:rsid w:val="00BB4867"/>
    <w:rsid w:val="00BB5DD3"/>
    <w:rsid w:val="00BB648B"/>
    <w:rsid w:val="00BB6613"/>
    <w:rsid w:val="00BB6EC4"/>
    <w:rsid w:val="00BB7544"/>
    <w:rsid w:val="00BB7FBF"/>
    <w:rsid w:val="00BC11D8"/>
    <w:rsid w:val="00BC2514"/>
    <w:rsid w:val="00BC264A"/>
    <w:rsid w:val="00BC3193"/>
    <w:rsid w:val="00BC333E"/>
    <w:rsid w:val="00BC4179"/>
    <w:rsid w:val="00BC44EB"/>
    <w:rsid w:val="00BC4B75"/>
    <w:rsid w:val="00BC4C49"/>
    <w:rsid w:val="00BC55F3"/>
    <w:rsid w:val="00BC5E47"/>
    <w:rsid w:val="00BC6582"/>
    <w:rsid w:val="00BC6F59"/>
    <w:rsid w:val="00BC6F9A"/>
    <w:rsid w:val="00BC7149"/>
    <w:rsid w:val="00BD0B74"/>
    <w:rsid w:val="00BD0EB1"/>
    <w:rsid w:val="00BD1370"/>
    <w:rsid w:val="00BD14F7"/>
    <w:rsid w:val="00BD184B"/>
    <w:rsid w:val="00BD190B"/>
    <w:rsid w:val="00BD2526"/>
    <w:rsid w:val="00BD2A04"/>
    <w:rsid w:val="00BD5436"/>
    <w:rsid w:val="00BD5A2F"/>
    <w:rsid w:val="00BD5C0D"/>
    <w:rsid w:val="00BD7229"/>
    <w:rsid w:val="00BD7A6B"/>
    <w:rsid w:val="00BD7E31"/>
    <w:rsid w:val="00BE0593"/>
    <w:rsid w:val="00BE0FE1"/>
    <w:rsid w:val="00BE1029"/>
    <w:rsid w:val="00BE2204"/>
    <w:rsid w:val="00BE27E3"/>
    <w:rsid w:val="00BE3B78"/>
    <w:rsid w:val="00BE3BBA"/>
    <w:rsid w:val="00BE41AD"/>
    <w:rsid w:val="00BE458B"/>
    <w:rsid w:val="00BE5034"/>
    <w:rsid w:val="00BE5735"/>
    <w:rsid w:val="00BE57EE"/>
    <w:rsid w:val="00BE5E57"/>
    <w:rsid w:val="00BE671B"/>
    <w:rsid w:val="00BE74F1"/>
    <w:rsid w:val="00BE7F54"/>
    <w:rsid w:val="00BF0A4C"/>
    <w:rsid w:val="00BF0AB5"/>
    <w:rsid w:val="00BF2935"/>
    <w:rsid w:val="00BF3571"/>
    <w:rsid w:val="00BF35AE"/>
    <w:rsid w:val="00BF4385"/>
    <w:rsid w:val="00BF4B28"/>
    <w:rsid w:val="00BF4BEE"/>
    <w:rsid w:val="00BF51F2"/>
    <w:rsid w:val="00BF65FB"/>
    <w:rsid w:val="00BF75A5"/>
    <w:rsid w:val="00BF7B56"/>
    <w:rsid w:val="00C00B1D"/>
    <w:rsid w:val="00C00BAD"/>
    <w:rsid w:val="00C00E89"/>
    <w:rsid w:val="00C0124A"/>
    <w:rsid w:val="00C0147C"/>
    <w:rsid w:val="00C020B2"/>
    <w:rsid w:val="00C02543"/>
    <w:rsid w:val="00C02FE3"/>
    <w:rsid w:val="00C030FC"/>
    <w:rsid w:val="00C04C7D"/>
    <w:rsid w:val="00C0600A"/>
    <w:rsid w:val="00C0623E"/>
    <w:rsid w:val="00C06E7E"/>
    <w:rsid w:val="00C06F50"/>
    <w:rsid w:val="00C07DB3"/>
    <w:rsid w:val="00C10F3B"/>
    <w:rsid w:val="00C115E9"/>
    <w:rsid w:val="00C11DCC"/>
    <w:rsid w:val="00C1267B"/>
    <w:rsid w:val="00C138BB"/>
    <w:rsid w:val="00C15063"/>
    <w:rsid w:val="00C1581E"/>
    <w:rsid w:val="00C16157"/>
    <w:rsid w:val="00C17536"/>
    <w:rsid w:val="00C178DB"/>
    <w:rsid w:val="00C20409"/>
    <w:rsid w:val="00C20CBA"/>
    <w:rsid w:val="00C21641"/>
    <w:rsid w:val="00C22823"/>
    <w:rsid w:val="00C22EC4"/>
    <w:rsid w:val="00C232D9"/>
    <w:rsid w:val="00C2488F"/>
    <w:rsid w:val="00C248B7"/>
    <w:rsid w:val="00C26ACC"/>
    <w:rsid w:val="00C27108"/>
    <w:rsid w:val="00C31845"/>
    <w:rsid w:val="00C31B45"/>
    <w:rsid w:val="00C31DC2"/>
    <w:rsid w:val="00C328AC"/>
    <w:rsid w:val="00C34090"/>
    <w:rsid w:val="00C34ED1"/>
    <w:rsid w:val="00C3568E"/>
    <w:rsid w:val="00C364B5"/>
    <w:rsid w:val="00C36960"/>
    <w:rsid w:val="00C4183E"/>
    <w:rsid w:val="00C41A99"/>
    <w:rsid w:val="00C41D1B"/>
    <w:rsid w:val="00C437AE"/>
    <w:rsid w:val="00C43E4D"/>
    <w:rsid w:val="00C44385"/>
    <w:rsid w:val="00C456A5"/>
    <w:rsid w:val="00C46928"/>
    <w:rsid w:val="00C47148"/>
    <w:rsid w:val="00C47806"/>
    <w:rsid w:val="00C4788F"/>
    <w:rsid w:val="00C47E34"/>
    <w:rsid w:val="00C503CE"/>
    <w:rsid w:val="00C51260"/>
    <w:rsid w:val="00C517D3"/>
    <w:rsid w:val="00C528FD"/>
    <w:rsid w:val="00C55BAC"/>
    <w:rsid w:val="00C577A7"/>
    <w:rsid w:val="00C60834"/>
    <w:rsid w:val="00C614A5"/>
    <w:rsid w:val="00C639D6"/>
    <w:rsid w:val="00C64D67"/>
    <w:rsid w:val="00C65213"/>
    <w:rsid w:val="00C6523A"/>
    <w:rsid w:val="00C65C3F"/>
    <w:rsid w:val="00C65E02"/>
    <w:rsid w:val="00C65F0F"/>
    <w:rsid w:val="00C666E6"/>
    <w:rsid w:val="00C66758"/>
    <w:rsid w:val="00C6699B"/>
    <w:rsid w:val="00C66CAE"/>
    <w:rsid w:val="00C673C2"/>
    <w:rsid w:val="00C674AA"/>
    <w:rsid w:val="00C67A35"/>
    <w:rsid w:val="00C71033"/>
    <w:rsid w:val="00C7196D"/>
    <w:rsid w:val="00C723D2"/>
    <w:rsid w:val="00C73E3B"/>
    <w:rsid w:val="00C7408C"/>
    <w:rsid w:val="00C747DC"/>
    <w:rsid w:val="00C752FE"/>
    <w:rsid w:val="00C756AC"/>
    <w:rsid w:val="00C76D13"/>
    <w:rsid w:val="00C76D89"/>
    <w:rsid w:val="00C777AF"/>
    <w:rsid w:val="00C80143"/>
    <w:rsid w:val="00C804D4"/>
    <w:rsid w:val="00C81A23"/>
    <w:rsid w:val="00C81E19"/>
    <w:rsid w:val="00C82B07"/>
    <w:rsid w:val="00C82CA1"/>
    <w:rsid w:val="00C82FC5"/>
    <w:rsid w:val="00C83331"/>
    <w:rsid w:val="00C834C0"/>
    <w:rsid w:val="00C84709"/>
    <w:rsid w:val="00C84B2D"/>
    <w:rsid w:val="00C84E68"/>
    <w:rsid w:val="00C853B8"/>
    <w:rsid w:val="00C8541D"/>
    <w:rsid w:val="00C85CB7"/>
    <w:rsid w:val="00C865CE"/>
    <w:rsid w:val="00C867E3"/>
    <w:rsid w:val="00C867FF"/>
    <w:rsid w:val="00C86C14"/>
    <w:rsid w:val="00C87198"/>
    <w:rsid w:val="00C909D0"/>
    <w:rsid w:val="00C9236E"/>
    <w:rsid w:val="00C925DD"/>
    <w:rsid w:val="00C92A07"/>
    <w:rsid w:val="00C92E56"/>
    <w:rsid w:val="00C937BF"/>
    <w:rsid w:val="00C938F3"/>
    <w:rsid w:val="00C93CFF"/>
    <w:rsid w:val="00C93D9E"/>
    <w:rsid w:val="00C94BA7"/>
    <w:rsid w:val="00C950E2"/>
    <w:rsid w:val="00C956C6"/>
    <w:rsid w:val="00C958A9"/>
    <w:rsid w:val="00C960A9"/>
    <w:rsid w:val="00C9688E"/>
    <w:rsid w:val="00C9714C"/>
    <w:rsid w:val="00C97793"/>
    <w:rsid w:val="00CA0089"/>
    <w:rsid w:val="00CA13DB"/>
    <w:rsid w:val="00CA1F57"/>
    <w:rsid w:val="00CA1F70"/>
    <w:rsid w:val="00CA24DC"/>
    <w:rsid w:val="00CA260F"/>
    <w:rsid w:val="00CA3463"/>
    <w:rsid w:val="00CA40E0"/>
    <w:rsid w:val="00CA49CC"/>
    <w:rsid w:val="00CA4A59"/>
    <w:rsid w:val="00CA5900"/>
    <w:rsid w:val="00CA5AA3"/>
    <w:rsid w:val="00CA62C1"/>
    <w:rsid w:val="00CA6401"/>
    <w:rsid w:val="00CA7D34"/>
    <w:rsid w:val="00CB1518"/>
    <w:rsid w:val="00CB1B36"/>
    <w:rsid w:val="00CB1E99"/>
    <w:rsid w:val="00CB3F3D"/>
    <w:rsid w:val="00CB50E7"/>
    <w:rsid w:val="00CB5B63"/>
    <w:rsid w:val="00CB6754"/>
    <w:rsid w:val="00CB6AF7"/>
    <w:rsid w:val="00CB7D05"/>
    <w:rsid w:val="00CC110F"/>
    <w:rsid w:val="00CC1E75"/>
    <w:rsid w:val="00CC2310"/>
    <w:rsid w:val="00CC2DB3"/>
    <w:rsid w:val="00CC3536"/>
    <w:rsid w:val="00CC3860"/>
    <w:rsid w:val="00CC4393"/>
    <w:rsid w:val="00CC5BB3"/>
    <w:rsid w:val="00CC62D1"/>
    <w:rsid w:val="00CD0E24"/>
    <w:rsid w:val="00CD1B61"/>
    <w:rsid w:val="00CD1F2F"/>
    <w:rsid w:val="00CD3B15"/>
    <w:rsid w:val="00CD40E0"/>
    <w:rsid w:val="00CD41F0"/>
    <w:rsid w:val="00CD5932"/>
    <w:rsid w:val="00CD644B"/>
    <w:rsid w:val="00CD752A"/>
    <w:rsid w:val="00CD792D"/>
    <w:rsid w:val="00CD7C7B"/>
    <w:rsid w:val="00CD7D83"/>
    <w:rsid w:val="00CE09A9"/>
    <w:rsid w:val="00CE124A"/>
    <w:rsid w:val="00CE1CC7"/>
    <w:rsid w:val="00CE26EB"/>
    <w:rsid w:val="00CE3B39"/>
    <w:rsid w:val="00CE52D9"/>
    <w:rsid w:val="00CE576A"/>
    <w:rsid w:val="00CE5CBF"/>
    <w:rsid w:val="00CE6C5C"/>
    <w:rsid w:val="00CE7D85"/>
    <w:rsid w:val="00CF058E"/>
    <w:rsid w:val="00CF1045"/>
    <w:rsid w:val="00CF139A"/>
    <w:rsid w:val="00CF2EE0"/>
    <w:rsid w:val="00CF4E88"/>
    <w:rsid w:val="00CF4E9A"/>
    <w:rsid w:val="00CF79CD"/>
    <w:rsid w:val="00D005D9"/>
    <w:rsid w:val="00D015CE"/>
    <w:rsid w:val="00D02458"/>
    <w:rsid w:val="00D02DA9"/>
    <w:rsid w:val="00D030FA"/>
    <w:rsid w:val="00D0389D"/>
    <w:rsid w:val="00D04C75"/>
    <w:rsid w:val="00D04D21"/>
    <w:rsid w:val="00D04F17"/>
    <w:rsid w:val="00D05E5F"/>
    <w:rsid w:val="00D05F8C"/>
    <w:rsid w:val="00D06606"/>
    <w:rsid w:val="00D06680"/>
    <w:rsid w:val="00D06F2C"/>
    <w:rsid w:val="00D06F86"/>
    <w:rsid w:val="00D070BC"/>
    <w:rsid w:val="00D07574"/>
    <w:rsid w:val="00D104B0"/>
    <w:rsid w:val="00D1124A"/>
    <w:rsid w:val="00D117EB"/>
    <w:rsid w:val="00D11AD2"/>
    <w:rsid w:val="00D12896"/>
    <w:rsid w:val="00D137EE"/>
    <w:rsid w:val="00D14457"/>
    <w:rsid w:val="00D14916"/>
    <w:rsid w:val="00D15101"/>
    <w:rsid w:val="00D15C24"/>
    <w:rsid w:val="00D15CE9"/>
    <w:rsid w:val="00D1709F"/>
    <w:rsid w:val="00D214C0"/>
    <w:rsid w:val="00D21803"/>
    <w:rsid w:val="00D221D9"/>
    <w:rsid w:val="00D235BE"/>
    <w:rsid w:val="00D23B95"/>
    <w:rsid w:val="00D23F98"/>
    <w:rsid w:val="00D24223"/>
    <w:rsid w:val="00D250FA"/>
    <w:rsid w:val="00D25146"/>
    <w:rsid w:val="00D259A4"/>
    <w:rsid w:val="00D273A3"/>
    <w:rsid w:val="00D27953"/>
    <w:rsid w:val="00D27E41"/>
    <w:rsid w:val="00D27FF0"/>
    <w:rsid w:val="00D304F9"/>
    <w:rsid w:val="00D30547"/>
    <w:rsid w:val="00D30803"/>
    <w:rsid w:val="00D31834"/>
    <w:rsid w:val="00D31A19"/>
    <w:rsid w:val="00D32ABF"/>
    <w:rsid w:val="00D32D28"/>
    <w:rsid w:val="00D33CDC"/>
    <w:rsid w:val="00D34F79"/>
    <w:rsid w:val="00D35341"/>
    <w:rsid w:val="00D357AC"/>
    <w:rsid w:val="00D35E25"/>
    <w:rsid w:val="00D3655E"/>
    <w:rsid w:val="00D36FA6"/>
    <w:rsid w:val="00D373B5"/>
    <w:rsid w:val="00D4066D"/>
    <w:rsid w:val="00D41178"/>
    <w:rsid w:val="00D42CE2"/>
    <w:rsid w:val="00D42F89"/>
    <w:rsid w:val="00D432CC"/>
    <w:rsid w:val="00D4350D"/>
    <w:rsid w:val="00D4421C"/>
    <w:rsid w:val="00D44905"/>
    <w:rsid w:val="00D46A42"/>
    <w:rsid w:val="00D46EC7"/>
    <w:rsid w:val="00D47C68"/>
    <w:rsid w:val="00D47D0E"/>
    <w:rsid w:val="00D47E61"/>
    <w:rsid w:val="00D503BC"/>
    <w:rsid w:val="00D50C87"/>
    <w:rsid w:val="00D516C5"/>
    <w:rsid w:val="00D5176A"/>
    <w:rsid w:val="00D5221B"/>
    <w:rsid w:val="00D523ED"/>
    <w:rsid w:val="00D5263E"/>
    <w:rsid w:val="00D52B72"/>
    <w:rsid w:val="00D542AE"/>
    <w:rsid w:val="00D547AD"/>
    <w:rsid w:val="00D548AC"/>
    <w:rsid w:val="00D5666D"/>
    <w:rsid w:val="00D57636"/>
    <w:rsid w:val="00D57B42"/>
    <w:rsid w:val="00D603E7"/>
    <w:rsid w:val="00D60A06"/>
    <w:rsid w:val="00D61C93"/>
    <w:rsid w:val="00D63261"/>
    <w:rsid w:val="00D637D4"/>
    <w:rsid w:val="00D6628C"/>
    <w:rsid w:val="00D66310"/>
    <w:rsid w:val="00D66450"/>
    <w:rsid w:val="00D66508"/>
    <w:rsid w:val="00D66F78"/>
    <w:rsid w:val="00D6773F"/>
    <w:rsid w:val="00D67D17"/>
    <w:rsid w:val="00D70093"/>
    <w:rsid w:val="00D70683"/>
    <w:rsid w:val="00D70D67"/>
    <w:rsid w:val="00D7132C"/>
    <w:rsid w:val="00D71A98"/>
    <w:rsid w:val="00D71D16"/>
    <w:rsid w:val="00D72140"/>
    <w:rsid w:val="00D72337"/>
    <w:rsid w:val="00D72BCC"/>
    <w:rsid w:val="00D74EBD"/>
    <w:rsid w:val="00D75939"/>
    <w:rsid w:val="00D7642C"/>
    <w:rsid w:val="00D76851"/>
    <w:rsid w:val="00D770FE"/>
    <w:rsid w:val="00D77492"/>
    <w:rsid w:val="00D77A6E"/>
    <w:rsid w:val="00D77A75"/>
    <w:rsid w:val="00D77DCA"/>
    <w:rsid w:val="00D814D6"/>
    <w:rsid w:val="00D82B6F"/>
    <w:rsid w:val="00D839E5"/>
    <w:rsid w:val="00D83AF7"/>
    <w:rsid w:val="00D869B9"/>
    <w:rsid w:val="00D87EB6"/>
    <w:rsid w:val="00D90231"/>
    <w:rsid w:val="00D90269"/>
    <w:rsid w:val="00D911BB"/>
    <w:rsid w:val="00D9159D"/>
    <w:rsid w:val="00D93782"/>
    <w:rsid w:val="00D939C3"/>
    <w:rsid w:val="00D955B6"/>
    <w:rsid w:val="00D96390"/>
    <w:rsid w:val="00D96CF1"/>
    <w:rsid w:val="00DA01F3"/>
    <w:rsid w:val="00DA0DF9"/>
    <w:rsid w:val="00DA131B"/>
    <w:rsid w:val="00DA1428"/>
    <w:rsid w:val="00DA2E12"/>
    <w:rsid w:val="00DA3041"/>
    <w:rsid w:val="00DA3DF2"/>
    <w:rsid w:val="00DA3FAE"/>
    <w:rsid w:val="00DA4892"/>
    <w:rsid w:val="00DA68A7"/>
    <w:rsid w:val="00DA7218"/>
    <w:rsid w:val="00DA7837"/>
    <w:rsid w:val="00DB01F8"/>
    <w:rsid w:val="00DB0F9A"/>
    <w:rsid w:val="00DB177B"/>
    <w:rsid w:val="00DB24A6"/>
    <w:rsid w:val="00DB25D1"/>
    <w:rsid w:val="00DB28D6"/>
    <w:rsid w:val="00DB3856"/>
    <w:rsid w:val="00DB398E"/>
    <w:rsid w:val="00DB4053"/>
    <w:rsid w:val="00DB492B"/>
    <w:rsid w:val="00DB5A0E"/>
    <w:rsid w:val="00DB6839"/>
    <w:rsid w:val="00DB6F8F"/>
    <w:rsid w:val="00DB76C3"/>
    <w:rsid w:val="00DC02DD"/>
    <w:rsid w:val="00DC0BDE"/>
    <w:rsid w:val="00DC0E1B"/>
    <w:rsid w:val="00DC0E5D"/>
    <w:rsid w:val="00DC0F14"/>
    <w:rsid w:val="00DC155C"/>
    <w:rsid w:val="00DC17CA"/>
    <w:rsid w:val="00DC2D18"/>
    <w:rsid w:val="00DC314E"/>
    <w:rsid w:val="00DC4185"/>
    <w:rsid w:val="00DC4AED"/>
    <w:rsid w:val="00DC5876"/>
    <w:rsid w:val="00DC688A"/>
    <w:rsid w:val="00DC7DFF"/>
    <w:rsid w:val="00DD0491"/>
    <w:rsid w:val="00DD0541"/>
    <w:rsid w:val="00DD08AA"/>
    <w:rsid w:val="00DD11DF"/>
    <w:rsid w:val="00DD1980"/>
    <w:rsid w:val="00DD2662"/>
    <w:rsid w:val="00DD2CB4"/>
    <w:rsid w:val="00DD3672"/>
    <w:rsid w:val="00DD47D8"/>
    <w:rsid w:val="00DD6993"/>
    <w:rsid w:val="00DD6A4A"/>
    <w:rsid w:val="00DD770C"/>
    <w:rsid w:val="00DE0513"/>
    <w:rsid w:val="00DE08D9"/>
    <w:rsid w:val="00DE1D2E"/>
    <w:rsid w:val="00DE22E2"/>
    <w:rsid w:val="00DE25B9"/>
    <w:rsid w:val="00DE385F"/>
    <w:rsid w:val="00DE464E"/>
    <w:rsid w:val="00DE4DEF"/>
    <w:rsid w:val="00DE560C"/>
    <w:rsid w:val="00DE5699"/>
    <w:rsid w:val="00DE7C57"/>
    <w:rsid w:val="00DE7DA8"/>
    <w:rsid w:val="00DF01F9"/>
    <w:rsid w:val="00DF0FBF"/>
    <w:rsid w:val="00DF1231"/>
    <w:rsid w:val="00DF1692"/>
    <w:rsid w:val="00DF1E2F"/>
    <w:rsid w:val="00DF40A0"/>
    <w:rsid w:val="00DF4DF7"/>
    <w:rsid w:val="00DF5340"/>
    <w:rsid w:val="00DF5F1F"/>
    <w:rsid w:val="00DF69B0"/>
    <w:rsid w:val="00DF69D6"/>
    <w:rsid w:val="00DF6A59"/>
    <w:rsid w:val="00DF6F6C"/>
    <w:rsid w:val="00E0094E"/>
    <w:rsid w:val="00E011B1"/>
    <w:rsid w:val="00E011BF"/>
    <w:rsid w:val="00E01F52"/>
    <w:rsid w:val="00E01FA9"/>
    <w:rsid w:val="00E02267"/>
    <w:rsid w:val="00E02EDD"/>
    <w:rsid w:val="00E04B5A"/>
    <w:rsid w:val="00E04F24"/>
    <w:rsid w:val="00E06222"/>
    <w:rsid w:val="00E074F7"/>
    <w:rsid w:val="00E07642"/>
    <w:rsid w:val="00E07AF2"/>
    <w:rsid w:val="00E07F10"/>
    <w:rsid w:val="00E109C1"/>
    <w:rsid w:val="00E1132D"/>
    <w:rsid w:val="00E113A0"/>
    <w:rsid w:val="00E120A3"/>
    <w:rsid w:val="00E13880"/>
    <w:rsid w:val="00E1563E"/>
    <w:rsid w:val="00E16109"/>
    <w:rsid w:val="00E16FD3"/>
    <w:rsid w:val="00E170D9"/>
    <w:rsid w:val="00E174FD"/>
    <w:rsid w:val="00E17D81"/>
    <w:rsid w:val="00E17EB9"/>
    <w:rsid w:val="00E20EB5"/>
    <w:rsid w:val="00E21992"/>
    <w:rsid w:val="00E23122"/>
    <w:rsid w:val="00E231B0"/>
    <w:rsid w:val="00E239C4"/>
    <w:rsid w:val="00E25424"/>
    <w:rsid w:val="00E25E0A"/>
    <w:rsid w:val="00E26DA9"/>
    <w:rsid w:val="00E26E63"/>
    <w:rsid w:val="00E27474"/>
    <w:rsid w:val="00E27659"/>
    <w:rsid w:val="00E30801"/>
    <w:rsid w:val="00E30E6A"/>
    <w:rsid w:val="00E312DC"/>
    <w:rsid w:val="00E3133B"/>
    <w:rsid w:val="00E31CFE"/>
    <w:rsid w:val="00E32F93"/>
    <w:rsid w:val="00E33FCF"/>
    <w:rsid w:val="00E34358"/>
    <w:rsid w:val="00E34B0E"/>
    <w:rsid w:val="00E34C2C"/>
    <w:rsid w:val="00E34DA2"/>
    <w:rsid w:val="00E350E8"/>
    <w:rsid w:val="00E35351"/>
    <w:rsid w:val="00E35C54"/>
    <w:rsid w:val="00E36FC4"/>
    <w:rsid w:val="00E37709"/>
    <w:rsid w:val="00E40256"/>
    <w:rsid w:val="00E405D7"/>
    <w:rsid w:val="00E40CA7"/>
    <w:rsid w:val="00E42E3E"/>
    <w:rsid w:val="00E430E2"/>
    <w:rsid w:val="00E43157"/>
    <w:rsid w:val="00E43EA6"/>
    <w:rsid w:val="00E4401E"/>
    <w:rsid w:val="00E444AC"/>
    <w:rsid w:val="00E45117"/>
    <w:rsid w:val="00E460E8"/>
    <w:rsid w:val="00E4621F"/>
    <w:rsid w:val="00E476A0"/>
    <w:rsid w:val="00E47807"/>
    <w:rsid w:val="00E47C01"/>
    <w:rsid w:val="00E47DA6"/>
    <w:rsid w:val="00E50DC4"/>
    <w:rsid w:val="00E51A97"/>
    <w:rsid w:val="00E53039"/>
    <w:rsid w:val="00E530AE"/>
    <w:rsid w:val="00E5335B"/>
    <w:rsid w:val="00E544F2"/>
    <w:rsid w:val="00E55151"/>
    <w:rsid w:val="00E5523F"/>
    <w:rsid w:val="00E55E7C"/>
    <w:rsid w:val="00E567A9"/>
    <w:rsid w:val="00E60317"/>
    <w:rsid w:val="00E6053B"/>
    <w:rsid w:val="00E609D3"/>
    <w:rsid w:val="00E6113D"/>
    <w:rsid w:val="00E613E7"/>
    <w:rsid w:val="00E619E8"/>
    <w:rsid w:val="00E61C07"/>
    <w:rsid w:val="00E620E8"/>
    <w:rsid w:val="00E62483"/>
    <w:rsid w:val="00E624F5"/>
    <w:rsid w:val="00E64013"/>
    <w:rsid w:val="00E64D25"/>
    <w:rsid w:val="00E65FDC"/>
    <w:rsid w:val="00E6643D"/>
    <w:rsid w:val="00E66573"/>
    <w:rsid w:val="00E66C30"/>
    <w:rsid w:val="00E67239"/>
    <w:rsid w:val="00E6777C"/>
    <w:rsid w:val="00E70480"/>
    <w:rsid w:val="00E715BB"/>
    <w:rsid w:val="00E71669"/>
    <w:rsid w:val="00E71B89"/>
    <w:rsid w:val="00E722E3"/>
    <w:rsid w:val="00E728BE"/>
    <w:rsid w:val="00E731AE"/>
    <w:rsid w:val="00E737D4"/>
    <w:rsid w:val="00E737D8"/>
    <w:rsid w:val="00E74099"/>
    <w:rsid w:val="00E747C6"/>
    <w:rsid w:val="00E75A3D"/>
    <w:rsid w:val="00E76D1A"/>
    <w:rsid w:val="00E76DFE"/>
    <w:rsid w:val="00E76F69"/>
    <w:rsid w:val="00E772F8"/>
    <w:rsid w:val="00E7788A"/>
    <w:rsid w:val="00E779B2"/>
    <w:rsid w:val="00E779BA"/>
    <w:rsid w:val="00E80C6F"/>
    <w:rsid w:val="00E8129B"/>
    <w:rsid w:val="00E81F47"/>
    <w:rsid w:val="00E82096"/>
    <w:rsid w:val="00E82264"/>
    <w:rsid w:val="00E85C76"/>
    <w:rsid w:val="00E86A82"/>
    <w:rsid w:val="00E86D9F"/>
    <w:rsid w:val="00E9074E"/>
    <w:rsid w:val="00E90A43"/>
    <w:rsid w:val="00E94460"/>
    <w:rsid w:val="00E946F5"/>
    <w:rsid w:val="00E95A2C"/>
    <w:rsid w:val="00E95D14"/>
    <w:rsid w:val="00EA038F"/>
    <w:rsid w:val="00EA1F98"/>
    <w:rsid w:val="00EA25EC"/>
    <w:rsid w:val="00EA4EC6"/>
    <w:rsid w:val="00EA52FE"/>
    <w:rsid w:val="00EA76E4"/>
    <w:rsid w:val="00EB032F"/>
    <w:rsid w:val="00EB1140"/>
    <w:rsid w:val="00EB12AD"/>
    <w:rsid w:val="00EB1682"/>
    <w:rsid w:val="00EB2702"/>
    <w:rsid w:val="00EB439F"/>
    <w:rsid w:val="00EB4663"/>
    <w:rsid w:val="00EB4D63"/>
    <w:rsid w:val="00EB4E38"/>
    <w:rsid w:val="00EB5E86"/>
    <w:rsid w:val="00EB67B7"/>
    <w:rsid w:val="00EB6B3F"/>
    <w:rsid w:val="00EB6B5E"/>
    <w:rsid w:val="00EB7577"/>
    <w:rsid w:val="00EB76D2"/>
    <w:rsid w:val="00EC0F83"/>
    <w:rsid w:val="00EC1682"/>
    <w:rsid w:val="00EC3986"/>
    <w:rsid w:val="00EC4350"/>
    <w:rsid w:val="00EC5852"/>
    <w:rsid w:val="00EC5AD0"/>
    <w:rsid w:val="00EC6187"/>
    <w:rsid w:val="00EC625D"/>
    <w:rsid w:val="00EC6F57"/>
    <w:rsid w:val="00EC7EC6"/>
    <w:rsid w:val="00ED047C"/>
    <w:rsid w:val="00ED11F6"/>
    <w:rsid w:val="00ED144D"/>
    <w:rsid w:val="00ED1BE1"/>
    <w:rsid w:val="00ED1D0C"/>
    <w:rsid w:val="00ED1FAC"/>
    <w:rsid w:val="00ED22C3"/>
    <w:rsid w:val="00ED2514"/>
    <w:rsid w:val="00ED2B67"/>
    <w:rsid w:val="00ED2F22"/>
    <w:rsid w:val="00ED466E"/>
    <w:rsid w:val="00ED4762"/>
    <w:rsid w:val="00ED4FAA"/>
    <w:rsid w:val="00ED5D4B"/>
    <w:rsid w:val="00ED6301"/>
    <w:rsid w:val="00ED66DB"/>
    <w:rsid w:val="00EE01CB"/>
    <w:rsid w:val="00EE04C3"/>
    <w:rsid w:val="00EE1ABF"/>
    <w:rsid w:val="00EE2085"/>
    <w:rsid w:val="00EE2BD7"/>
    <w:rsid w:val="00EE2DEA"/>
    <w:rsid w:val="00EE3861"/>
    <w:rsid w:val="00EE3BD2"/>
    <w:rsid w:val="00EE4512"/>
    <w:rsid w:val="00EE62D7"/>
    <w:rsid w:val="00EE684D"/>
    <w:rsid w:val="00EE6C2D"/>
    <w:rsid w:val="00EF0621"/>
    <w:rsid w:val="00EF0940"/>
    <w:rsid w:val="00EF1D99"/>
    <w:rsid w:val="00EF25CD"/>
    <w:rsid w:val="00EF45A3"/>
    <w:rsid w:val="00EF4761"/>
    <w:rsid w:val="00EF4DF1"/>
    <w:rsid w:val="00EF59CC"/>
    <w:rsid w:val="00EF6431"/>
    <w:rsid w:val="00F00508"/>
    <w:rsid w:val="00F01053"/>
    <w:rsid w:val="00F012B8"/>
    <w:rsid w:val="00F01E37"/>
    <w:rsid w:val="00F04019"/>
    <w:rsid w:val="00F04785"/>
    <w:rsid w:val="00F047AE"/>
    <w:rsid w:val="00F053C5"/>
    <w:rsid w:val="00F05F92"/>
    <w:rsid w:val="00F07178"/>
    <w:rsid w:val="00F075B1"/>
    <w:rsid w:val="00F07988"/>
    <w:rsid w:val="00F07FD5"/>
    <w:rsid w:val="00F10975"/>
    <w:rsid w:val="00F11E9F"/>
    <w:rsid w:val="00F126AC"/>
    <w:rsid w:val="00F1380E"/>
    <w:rsid w:val="00F142FE"/>
    <w:rsid w:val="00F145CF"/>
    <w:rsid w:val="00F14785"/>
    <w:rsid w:val="00F14B38"/>
    <w:rsid w:val="00F1559E"/>
    <w:rsid w:val="00F16515"/>
    <w:rsid w:val="00F165D8"/>
    <w:rsid w:val="00F174D3"/>
    <w:rsid w:val="00F17AAA"/>
    <w:rsid w:val="00F17D01"/>
    <w:rsid w:val="00F20355"/>
    <w:rsid w:val="00F20676"/>
    <w:rsid w:val="00F20E0A"/>
    <w:rsid w:val="00F21114"/>
    <w:rsid w:val="00F22413"/>
    <w:rsid w:val="00F24A78"/>
    <w:rsid w:val="00F25211"/>
    <w:rsid w:val="00F25340"/>
    <w:rsid w:val="00F270DE"/>
    <w:rsid w:val="00F30B32"/>
    <w:rsid w:val="00F3149C"/>
    <w:rsid w:val="00F316FF"/>
    <w:rsid w:val="00F32A76"/>
    <w:rsid w:val="00F335E8"/>
    <w:rsid w:val="00F33A08"/>
    <w:rsid w:val="00F34D15"/>
    <w:rsid w:val="00F35325"/>
    <w:rsid w:val="00F3622F"/>
    <w:rsid w:val="00F365B0"/>
    <w:rsid w:val="00F4019E"/>
    <w:rsid w:val="00F40B25"/>
    <w:rsid w:val="00F41562"/>
    <w:rsid w:val="00F41AB1"/>
    <w:rsid w:val="00F41BF3"/>
    <w:rsid w:val="00F41FB0"/>
    <w:rsid w:val="00F438A2"/>
    <w:rsid w:val="00F44658"/>
    <w:rsid w:val="00F46335"/>
    <w:rsid w:val="00F50195"/>
    <w:rsid w:val="00F502CD"/>
    <w:rsid w:val="00F5109F"/>
    <w:rsid w:val="00F511A6"/>
    <w:rsid w:val="00F5233B"/>
    <w:rsid w:val="00F52E9F"/>
    <w:rsid w:val="00F52F6B"/>
    <w:rsid w:val="00F53D4A"/>
    <w:rsid w:val="00F53F51"/>
    <w:rsid w:val="00F546FF"/>
    <w:rsid w:val="00F54917"/>
    <w:rsid w:val="00F550FB"/>
    <w:rsid w:val="00F55127"/>
    <w:rsid w:val="00F55685"/>
    <w:rsid w:val="00F55D68"/>
    <w:rsid w:val="00F55FAD"/>
    <w:rsid w:val="00F56FD8"/>
    <w:rsid w:val="00F5776B"/>
    <w:rsid w:val="00F6059F"/>
    <w:rsid w:val="00F60A50"/>
    <w:rsid w:val="00F61817"/>
    <w:rsid w:val="00F619E8"/>
    <w:rsid w:val="00F62C5F"/>
    <w:rsid w:val="00F62E0F"/>
    <w:rsid w:val="00F62F61"/>
    <w:rsid w:val="00F63142"/>
    <w:rsid w:val="00F65632"/>
    <w:rsid w:val="00F6711F"/>
    <w:rsid w:val="00F70336"/>
    <w:rsid w:val="00F711C3"/>
    <w:rsid w:val="00F7211C"/>
    <w:rsid w:val="00F72624"/>
    <w:rsid w:val="00F7283D"/>
    <w:rsid w:val="00F73BA4"/>
    <w:rsid w:val="00F73C88"/>
    <w:rsid w:val="00F73CB3"/>
    <w:rsid w:val="00F752E5"/>
    <w:rsid w:val="00F8058B"/>
    <w:rsid w:val="00F81491"/>
    <w:rsid w:val="00F817FA"/>
    <w:rsid w:val="00F82DD6"/>
    <w:rsid w:val="00F83039"/>
    <w:rsid w:val="00F83171"/>
    <w:rsid w:val="00F84576"/>
    <w:rsid w:val="00F854A9"/>
    <w:rsid w:val="00F86829"/>
    <w:rsid w:val="00F86A4B"/>
    <w:rsid w:val="00F90B34"/>
    <w:rsid w:val="00F91540"/>
    <w:rsid w:val="00F9176F"/>
    <w:rsid w:val="00F91F30"/>
    <w:rsid w:val="00F92317"/>
    <w:rsid w:val="00F945EC"/>
    <w:rsid w:val="00F94D6B"/>
    <w:rsid w:val="00F951AC"/>
    <w:rsid w:val="00F96275"/>
    <w:rsid w:val="00F96892"/>
    <w:rsid w:val="00F96E7F"/>
    <w:rsid w:val="00F97180"/>
    <w:rsid w:val="00F979E9"/>
    <w:rsid w:val="00F97B90"/>
    <w:rsid w:val="00FA0D4F"/>
    <w:rsid w:val="00FA184B"/>
    <w:rsid w:val="00FA1AF2"/>
    <w:rsid w:val="00FA24B5"/>
    <w:rsid w:val="00FA34C9"/>
    <w:rsid w:val="00FA394A"/>
    <w:rsid w:val="00FA4922"/>
    <w:rsid w:val="00FA4C6B"/>
    <w:rsid w:val="00FA5259"/>
    <w:rsid w:val="00FA54BB"/>
    <w:rsid w:val="00FA73BD"/>
    <w:rsid w:val="00FA76ED"/>
    <w:rsid w:val="00FA7A4F"/>
    <w:rsid w:val="00FB0783"/>
    <w:rsid w:val="00FB08EB"/>
    <w:rsid w:val="00FB115D"/>
    <w:rsid w:val="00FB1C29"/>
    <w:rsid w:val="00FB1F28"/>
    <w:rsid w:val="00FB3050"/>
    <w:rsid w:val="00FB5F74"/>
    <w:rsid w:val="00FB690F"/>
    <w:rsid w:val="00FB701B"/>
    <w:rsid w:val="00FB7090"/>
    <w:rsid w:val="00FB737F"/>
    <w:rsid w:val="00FB74DA"/>
    <w:rsid w:val="00FC0680"/>
    <w:rsid w:val="00FC0D9B"/>
    <w:rsid w:val="00FC1C97"/>
    <w:rsid w:val="00FC2278"/>
    <w:rsid w:val="00FC2CE8"/>
    <w:rsid w:val="00FC30C7"/>
    <w:rsid w:val="00FC3105"/>
    <w:rsid w:val="00FC4302"/>
    <w:rsid w:val="00FC491C"/>
    <w:rsid w:val="00FC4E5F"/>
    <w:rsid w:val="00FC57C7"/>
    <w:rsid w:val="00FC5D0A"/>
    <w:rsid w:val="00FC7019"/>
    <w:rsid w:val="00FC710E"/>
    <w:rsid w:val="00FC7614"/>
    <w:rsid w:val="00FD001E"/>
    <w:rsid w:val="00FD1196"/>
    <w:rsid w:val="00FD1D95"/>
    <w:rsid w:val="00FD2150"/>
    <w:rsid w:val="00FD3965"/>
    <w:rsid w:val="00FD39E1"/>
    <w:rsid w:val="00FD499F"/>
    <w:rsid w:val="00FD6156"/>
    <w:rsid w:val="00FD69E6"/>
    <w:rsid w:val="00FD709A"/>
    <w:rsid w:val="00FD7A43"/>
    <w:rsid w:val="00FE1C67"/>
    <w:rsid w:val="00FE239A"/>
    <w:rsid w:val="00FE3E43"/>
    <w:rsid w:val="00FE40C0"/>
    <w:rsid w:val="00FE457E"/>
    <w:rsid w:val="00FE4584"/>
    <w:rsid w:val="00FE4678"/>
    <w:rsid w:val="00FE4784"/>
    <w:rsid w:val="00FE5BF2"/>
    <w:rsid w:val="00FF03A1"/>
    <w:rsid w:val="00FF065A"/>
    <w:rsid w:val="00FF1D74"/>
    <w:rsid w:val="00FF22D5"/>
    <w:rsid w:val="00FF25B0"/>
    <w:rsid w:val="00FF321C"/>
    <w:rsid w:val="00FF3E1B"/>
    <w:rsid w:val="00FF41F8"/>
    <w:rsid w:val="00FF43C2"/>
    <w:rsid w:val="00FF440D"/>
    <w:rsid w:val="00FF44B5"/>
    <w:rsid w:val="00FF4E87"/>
    <w:rsid w:val="00FF61FA"/>
    <w:rsid w:val="00FF6719"/>
    <w:rsid w:val="00FF7183"/>
    <w:rsid w:val="00FF7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A22A4C"/>
  <w15:docId w15:val="{3D801FAF-0F9B-4F8D-BFCB-1D3F8AD9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CLS正文"/>
    <w:qFormat/>
    <w:rsid w:val="003D5131"/>
    <w:pPr>
      <w:widowControl w:val="0"/>
      <w:adjustRightInd w:val="0"/>
    </w:pPr>
    <w:rPr>
      <w:rFonts w:ascii="Arial" w:hAnsi="Arial"/>
      <w:kern w:val="21"/>
      <w:sz w:val="21"/>
      <w:szCs w:val="21"/>
    </w:rPr>
  </w:style>
  <w:style w:type="paragraph" w:styleId="10">
    <w:name w:val="heading 1"/>
    <w:aliases w:val="CLS-H1,h1 chapter heading,Heading 1,H1,Level 1 Head,PIM 1,Section Head,h1,l1,1,Heading 0,章,Header 1,Header1,A MAJOR/BOLD,Company Index,Chapter Name,Datasheet title,Fab-1,level 1,heading 1,Head1,1st level,H11,H12,H13,H14,H15,H16,H17,标书1,L1,boc"/>
    <w:basedOn w:val="a"/>
    <w:next w:val="a"/>
    <w:link w:val="1Char"/>
    <w:uiPriority w:val="9"/>
    <w:qFormat/>
    <w:rsid w:val="000859B2"/>
    <w:pPr>
      <w:widowControl/>
      <w:numPr>
        <w:numId w:val="2"/>
      </w:numPr>
      <w:adjustRightInd/>
      <w:spacing w:before="120" w:after="120"/>
      <w:jc w:val="left"/>
      <w:outlineLvl w:val="0"/>
    </w:pPr>
    <w:rPr>
      <w:b/>
      <w:bCs/>
      <w:sz w:val="24"/>
    </w:rPr>
  </w:style>
  <w:style w:type="paragraph" w:styleId="20">
    <w:name w:val="heading 2"/>
    <w:aliases w:val="CLS-H2,h2 main heading,Heading 2 Hidden,Heading 2 CCBS,Titre3,H2,Level 2 Head,heading 2,PIM2,2nd level,h2,2,Header 2,l2,Titre2,Head 2,2.标题 2,HD2,Fab-2,sect 1.2,H21,sect 1.21,H22,sect 1.22,H211,sect 1.211,H23,sect 1.23,H212,sect 1.212,Courseware #"/>
    <w:basedOn w:val="10"/>
    <w:next w:val="a"/>
    <w:link w:val="2Char"/>
    <w:uiPriority w:val="9"/>
    <w:qFormat/>
    <w:rsid w:val="000859B2"/>
    <w:pPr>
      <w:numPr>
        <w:ilvl w:val="1"/>
      </w:numPr>
      <w:outlineLvl w:val="1"/>
    </w:pPr>
    <w:rPr>
      <w:sz w:val="21"/>
    </w:rPr>
  </w:style>
  <w:style w:type="paragraph" w:styleId="3">
    <w:name w:val="heading 3"/>
    <w:aliases w:val="CLS-H3,h3 sub heading,Level 3 Head,H3,Heading 3 - old,level_3,PIM 3,h3,3rd level,3,sect1.2.3,prop3,3heading,heading 3,Heading 31,Bold Head,bh,3 Char,Heading 3,l3,CT,小标题中,sect1.2.31,sect1.2.32,sect1.2.311,sect1.2.33,sect1.2.312,PRTM Heading 3,BOD 0"/>
    <w:basedOn w:val="20"/>
    <w:next w:val="a"/>
    <w:link w:val="3Char"/>
    <w:qFormat/>
    <w:rsid w:val="002D7E05"/>
    <w:pPr>
      <w:numPr>
        <w:ilvl w:val="2"/>
      </w:numPr>
      <w:outlineLvl w:val="2"/>
    </w:pPr>
  </w:style>
  <w:style w:type="paragraph" w:styleId="4">
    <w:name w:val="heading 4"/>
    <w:aliases w:val="CLS-H4"/>
    <w:basedOn w:val="3"/>
    <w:next w:val="a"/>
    <w:link w:val="4Char"/>
    <w:qFormat/>
    <w:rsid w:val="002D7E05"/>
    <w:pPr>
      <w:numPr>
        <w:ilvl w:val="3"/>
      </w:numPr>
      <w:outlineLvl w:val="3"/>
    </w:pPr>
  </w:style>
  <w:style w:type="paragraph" w:styleId="5">
    <w:name w:val="heading 5"/>
    <w:aliases w:val="H5,PIM 5,dash,ds,dd,h5,First Bullet,L5,5,H51,First Bullet1,L51,51,dash1,ds1,dd1,H52,First Bullet2,L52,52,dash2,ds2,dd2,H53,First Bullet3,L53,53,dash3,ds3,dd3,H54,First Bullet4,L54,54,dash4,ds4,dd4,H55,First Bullet5,L55,55,dash5,ds5,dd5,H56,L56,l5"/>
    <w:basedOn w:val="4"/>
    <w:next w:val="a"/>
    <w:link w:val="5Char"/>
    <w:rsid w:val="002D7E05"/>
    <w:pPr>
      <w:numPr>
        <w:ilvl w:val="4"/>
      </w:numPr>
      <w:outlineLvl w:val="4"/>
    </w:pPr>
  </w:style>
  <w:style w:type="paragraph" w:styleId="6">
    <w:name w:val="heading 6"/>
    <w:aliases w:val="PIM 6,H6,Bullet (Single Lines),h6,BOD 4,Legal Level 1.,Bullet list"/>
    <w:basedOn w:val="5"/>
    <w:next w:val="a"/>
    <w:rsid w:val="002D7E05"/>
    <w:pPr>
      <w:numPr>
        <w:ilvl w:val="5"/>
      </w:numPr>
      <w:tabs>
        <w:tab w:val="num" w:pos="360"/>
      </w:tabs>
      <w:outlineLvl w:val="5"/>
    </w:pPr>
  </w:style>
  <w:style w:type="paragraph" w:styleId="7">
    <w:name w:val="heading 7"/>
    <w:aliases w:val="PIM 7,H TIMES1,不用,letter list,1.标题 6,H7"/>
    <w:basedOn w:val="6"/>
    <w:next w:val="a"/>
    <w:rsid w:val="002D7E05"/>
    <w:pPr>
      <w:numPr>
        <w:ilvl w:val="6"/>
      </w:numPr>
      <w:tabs>
        <w:tab w:val="num" w:pos="360"/>
      </w:tabs>
      <w:outlineLvl w:val="6"/>
    </w:pPr>
  </w:style>
  <w:style w:type="paragraph" w:styleId="8">
    <w:name w:val="heading 8"/>
    <w:aliases w:val="不用8,H8"/>
    <w:basedOn w:val="a"/>
    <w:next w:val="a"/>
    <w:rsid w:val="002D7E05"/>
    <w:pPr>
      <w:keepNext/>
      <w:keepLines/>
      <w:numPr>
        <w:ilvl w:val="7"/>
        <w:numId w:val="2"/>
      </w:numPr>
      <w:tabs>
        <w:tab w:val="clear" w:pos="1440"/>
        <w:tab w:val="num" w:pos="360"/>
      </w:tabs>
      <w:spacing w:before="240" w:after="64" w:line="320" w:lineRule="auto"/>
      <w:ind w:left="0" w:firstLine="0"/>
      <w:outlineLvl w:val="7"/>
    </w:pPr>
    <w:rPr>
      <w:rFonts w:eastAsia="黑体"/>
    </w:rPr>
  </w:style>
  <w:style w:type="paragraph" w:styleId="9">
    <w:name w:val="heading 9"/>
    <w:aliases w:val="PIM 9,不用9,H9"/>
    <w:basedOn w:val="a"/>
    <w:next w:val="a"/>
    <w:rsid w:val="002D7E05"/>
    <w:pPr>
      <w:keepNext/>
      <w:keepLines/>
      <w:numPr>
        <w:ilvl w:val="8"/>
        <w:numId w:val="2"/>
      </w:numPr>
      <w:tabs>
        <w:tab w:val="clear" w:pos="1584"/>
        <w:tab w:val="num" w:pos="360"/>
      </w:tabs>
      <w:spacing w:before="240" w:after="64" w:line="320" w:lineRule="auto"/>
      <w:ind w:left="0" w:firstLine="0"/>
      <w:outlineLvl w:val="8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项目符号1说明"/>
    <w:basedOn w:val="a"/>
    <w:autoRedefine/>
    <w:rsid w:val="002D7E05"/>
    <w:pPr>
      <w:numPr>
        <w:numId w:val="1"/>
      </w:numPr>
      <w:tabs>
        <w:tab w:val="clear" w:pos="1554"/>
      </w:tabs>
      <w:adjustRightInd/>
      <w:spacing w:before="60" w:after="60" w:line="360" w:lineRule="auto"/>
      <w:ind w:left="900" w:firstLine="0"/>
    </w:pPr>
    <w:rPr>
      <w:rFonts w:ascii="Times New Roman" w:hAnsi="Times New Roman"/>
      <w:szCs w:val="24"/>
    </w:rPr>
  </w:style>
  <w:style w:type="paragraph" w:customStyle="1" w:styleId="2">
    <w:name w:val="项目符号2"/>
    <w:basedOn w:val="a"/>
    <w:next w:val="a"/>
    <w:rsid w:val="002D7E05"/>
    <w:pPr>
      <w:numPr>
        <w:numId w:val="3"/>
      </w:numPr>
      <w:adjustRightInd/>
      <w:spacing w:before="60" w:after="60" w:line="360" w:lineRule="auto"/>
    </w:pPr>
    <w:rPr>
      <w:rFonts w:ascii="Times New Roman" w:hAnsi="Times New Roman"/>
      <w:szCs w:val="24"/>
    </w:rPr>
  </w:style>
  <w:style w:type="paragraph" w:customStyle="1" w:styleId="21">
    <w:name w:val="正文缩进2字"/>
    <w:basedOn w:val="a"/>
    <w:autoRedefine/>
    <w:rsid w:val="002D7E05"/>
    <w:pPr>
      <w:autoSpaceDE w:val="0"/>
      <w:autoSpaceDN w:val="0"/>
      <w:spacing w:before="60" w:after="60" w:line="360" w:lineRule="auto"/>
      <w:ind w:firstLine="420"/>
    </w:pPr>
    <w:rPr>
      <w:rFonts w:ascii="宋体" w:hAnsi="宋体"/>
      <w:color w:val="000000"/>
    </w:rPr>
  </w:style>
  <w:style w:type="paragraph" w:styleId="a3">
    <w:name w:val="annotation text"/>
    <w:basedOn w:val="a"/>
    <w:link w:val="Char"/>
    <w:semiHidden/>
    <w:rsid w:val="002D7E05"/>
    <w:pPr>
      <w:jc w:val="left"/>
    </w:pPr>
  </w:style>
  <w:style w:type="character" w:customStyle="1" w:styleId="1Char">
    <w:name w:val="标题 1 Char"/>
    <w:aliases w:val="CLS-H1 Char,h1 chapter heading Char,Heading 1 Char,H1 Char,Level 1 Head Char,PIM 1 Char,Section Head Char,h1 Char,l1 Char,1 Char,Heading 0 Char,章 Char,Header 1 Char,Header1 Char,A MAJOR/BOLD Char,Company Index Char,Chapter Name Char,Fab-1 Char"/>
    <w:basedOn w:val="a0"/>
    <w:link w:val="10"/>
    <w:uiPriority w:val="9"/>
    <w:rsid w:val="000859B2"/>
    <w:rPr>
      <w:rFonts w:ascii="Arial" w:hAnsi="Arial"/>
      <w:b/>
      <w:bCs/>
      <w:kern w:val="21"/>
      <w:sz w:val="24"/>
      <w:szCs w:val="21"/>
    </w:rPr>
  </w:style>
  <w:style w:type="character" w:customStyle="1" w:styleId="2Char">
    <w:name w:val="标题 2 Char"/>
    <w:aliases w:val="CLS-H2 Char,h2 main heading Char,Heading 2 Hidden Char,Heading 2 CCBS Char,Titre3 Char,H2 Char,Level 2 Head Char,heading 2 Char,PIM2 Char,2nd level Char,h2 Char,2 Char,Header 2 Char,l2 Char,Titre2 Char,Head 2 Char,2.标题 2 Char,HD2 Char,H21 Char"/>
    <w:basedOn w:val="1Char"/>
    <w:link w:val="20"/>
    <w:uiPriority w:val="9"/>
    <w:rsid w:val="000859B2"/>
    <w:rPr>
      <w:rFonts w:ascii="Arial" w:hAnsi="Arial"/>
      <w:b/>
      <w:bCs/>
      <w:kern w:val="21"/>
      <w:sz w:val="21"/>
      <w:szCs w:val="21"/>
    </w:rPr>
  </w:style>
  <w:style w:type="character" w:customStyle="1" w:styleId="3Char">
    <w:name w:val="标题 3 Char"/>
    <w:aliases w:val="CLS-H3 Char,h3 sub heading Char,Level 3 Head Char,H3 Char,Heading 3 - old Char,level_3 Char,PIM 3 Char,h3 Char,3rd level Char,3 Char1,sect1.2.3 Char,prop3 Char,3heading Char,heading 3 Char,Heading 31 Char,Bold Head Char,bh Char,3 Char Char"/>
    <w:basedOn w:val="2Char"/>
    <w:link w:val="3"/>
    <w:rsid w:val="002D7E05"/>
    <w:rPr>
      <w:rFonts w:ascii="Arial" w:hAnsi="Arial"/>
      <w:b/>
      <w:bCs/>
      <w:kern w:val="21"/>
      <w:sz w:val="21"/>
      <w:szCs w:val="21"/>
    </w:rPr>
  </w:style>
  <w:style w:type="table" w:styleId="a4">
    <w:name w:val="Table Grid"/>
    <w:basedOn w:val="a1"/>
    <w:rsid w:val="002D7E05"/>
    <w:pPr>
      <w:widowControl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semiHidden/>
    <w:rsid w:val="002D7E05"/>
    <w:pPr>
      <w:shd w:val="clear" w:color="auto" w:fill="000080"/>
    </w:pPr>
  </w:style>
  <w:style w:type="paragraph" w:styleId="a6">
    <w:name w:val="header"/>
    <w:basedOn w:val="a"/>
    <w:link w:val="Char0"/>
    <w:uiPriority w:val="99"/>
    <w:rsid w:val="00DF0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footer"/>
    <w:basedOn w:val="a"/>
    <w:link w:val="Char1"/>
    <w:uiPriority w:val="99"/>
    <w:rsid w:val="00DF0FB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customStyle="1" w:styleId="a8">
    <w:name w:val="封面公司名"/>
    <w:basedOn w:val="a"/>
    <w:rsid w:val="00DF0FBF"/>
    <w:pPr>
      <w:autoSpaceDE w:val="0"/>
      <w:autoSpaceDN w:val="0"/>
      <w:spacing w:before="60" w:after="60" w:line="360" w:lineRule="auto"/>
      <w:jc w:val="center"/>
    </w:pPr>
    <w:rPr>
      <w:rFonts w:eastAsia="黑体" w:cs="宋体"/>
      <w:color w:val="000000"/>
      <w:sz w:val="30"/>
      <w:szCs w:val="20"/>
    </w:rPr>
  </w:style>
  <w:style w:type="paragraph" w:styleId="11">
    <w:name w:val="toc 1"/>
    <w:basedOn w:val="a"/>
    <w:next w:val="a"/>
    <w:autoRedefine/>
    <w:uiPriority w:val="39"/>
    <w:rsid w:val="004B1FBF"/>
  </w:style>
  <w:style w:type="paragraph" w:styleId="22">
    <w:name w:val="toc 2"/>
    <w:basedOn w:val="a"/>
    <w:next w:val="a"/>
    <w:autoRedefine/>
    <w:uiPriority w:val="39"/>
    <w:rsid w:val="004B1FBF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4B1FBF"/>
    <w:pPr>
      <w:ind w:leftChars="400" w:left="840"/>
    </w:pPr>
  </w:style>
  <w:style w:type="paragraph" w:styleId="40">
    <w:name w:val="toc 4"/>
    <w:basedOn w:val="a"/>
    <w:next w:val="a"/>
    <w:autoRedefine/>
    <w:uiPriority w:val="39"/>
    <w:rsid w:val="004B1FBF"/>
    <w:pPr>
      <w:ind w:leftChars="600" w:left="1260"/>
    </w:pPr>
  </w:style>
  <w:style w:type="character" w:styleId="a9">
    <w:name w:val="Hyperlink"/>
    <w:basedOn w:val="a0"/>
    <w:uiPriority w:val="99"/>
    <w:rsid w:val="004B1FBF"/>
    <w:rPr>
      <w:color w:val="0000FF"/>
      <w:u w:val="single"/>
    </w:rPr>
  </w:style>
  <w:style w:type="paragraph" w:customStyle="1" w:styleId="CLS0">
    <w:name w:val="CLS标题"/>
    <w:basedOn w:val="10"/>
    <w:link w:val="CLSChar"/>
    <w:qFormat/>
    <w:rsid w:val="00E33FCF"/>
    <w:pPr>
      <w:numPr>
        <w:numId w:val="0"/>
      </w:numPr>
      <w:spacing w:before="720" w:after="720"/>
      <w:jc w:val="center"/>
    </w:pPr>
    <w:rPr>
      <w:rFonts w:ascii="黑体" w:eastAsia="黑体"/>
      <w:bCs w:val="0"/>
      <w:sz w:val="36"/>
      <w:szCs w:val="48"/>
    </w:rPr>
  </w:style>
  <w:style w:type="character" w:styleId="aa">
    <w:name w:val="Emphasis"/>
    <w:aliases w:val="CLS强调"/>
    <w:basedOn w:val="a0"/>
    <w:rsid w:val="00B615B3"/>
    <w:rPr>
      <w:i/>
      <w:iCs/>
      <w:u w:val="single"/>
    </w:rPr>
  </w:style>
  <w:style w:type="character" w:customStyle="1" w:styleId="CLSChar">
    <w:name w:val="CLS标题 Char"/>
    <w:basedOn w:val="1Char"/>
    <w:link w:val="CLS0"/>
    <w:rsid w:val="00E33FCF"/>
    <w:rPr>
      <w:rFonts w:ascii="黑体" w:eastAsia="黑体" w:hAnsi="Arial"/>
      <w:b/>
      <w:bCs/>
      <w:kern w:val="21"/>
      <w:sz w:val="36"/>
      <w:szCs w:val="48"/>
    </w:rPr>
  </w:style>
  <w:style w:type="character" w:styleId="ab">
    <w:name w:val="Strong"/>
    <w:aliases w:val="CLS要点"/>
    <w:basedOn w:val="a0"/>
    <w:rsid w:val="00B615B3"/>
    <w:rPr>
      <w:b/>
      <w:bCs/>
    </w:rPr>
  </w:style>
  <w:style w:type="paragraph" w:styleId="ac">
    <w:name w:val="Balloon Text"/>
    <w:basedOn w:val="a"/>
    <w:link w:val="Char2"/>
    <w:rsid w:val="00D42CE2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c"/>
    <w:rsid w:val="00D42CE2"/>
    <w:rPr>
      <w:rFonts w:ascii="Arial" w:hAnsi="Arial"/>
      <w:spacing w:val="20"/>
      <w:kern w:val="2"/>
      <w:sz w:val="18"/>
      <w:szCs w:val="18"/>
    </w:rPr>
  </w:style>
  <w:style w:type="paragraph" w:styleId="ad">
    <w:name w:val="Body Text"/>
    <w:aliases w:val=" Char Char Char Char Char, Char Char Char Char"/>
    <w:basedOn w:val="a"/>
    <w:link w:val="Char3"/>
    <w:rsid w:val="00007F24"/>
    <w:pPr>
      <w:widowControl/>
      <w:overflowPunct w:val="0"/>
      <w:autoSpaceDE w:val="0"/>
      <w:autoSpaceDN w:val="0"/>
      <w:spacing w:after="120" w:line="240" w:lineRule="auto"/>
      <w:jc w:val="left"/>
      <w:textAlignment w:val="baseline"/>
    </w:pPr>
    <w:rPr>
      <w:rFonts w:ascii="Times New Roman" w:hAnsi="Times New Roman" w:cs="Arial"/>
      <w:bCs/>
      <w:kern w:val="0"/>
      <w:sz w:val="22"/>
      <w:szCs w:val="20"/>
      <w:lang w:val="en-AU" w:eastAsia="en-US"/>
    </w:rPr>
  </w:style>
  <w:style w:type="character" w:customStyle="1" w:styleId="Char3">
    <w:name w:val="正文文本 Char"/>
    <w:aliases w:val=" Char Char Char Char Char Char, Char Char Char Char Char1"/>
    <w:basedOn w:val="a0"/>
    <w:link w:val="ad"/>
    <w:rsid w:val="00007F24"/>
    <w:rPr>
      <w:rFonts w:cs="Arial"/>
      <w:bCs/>
      <w:sz w:val="22"/>
      <w:lang w:val="en-AU" w:eastAsia="en-US"/>
    </w:rPr>
  </w:style>
  <w:style w:type="paragraph" w:styleId="50">
    <w:name w:val="toc 5"/>
    <w:basedOn w:val="a"/>
    <w:next w:val="a"/>
    <w:autoRedefine/>
    <w:uiPriority w:val="39"/>
    <w:rsid w:val="00007F24"/>
    <w:pPr>
      <w:ind w:leftChars="800" w:left="1680"/>
    </w:pPr>
  </w:style>
  <w:style w:type="paragraph" w:customStyle="1" w:styleId="CLS">
    <w:name w:val="CLS项目"/>
    <w:basedOn w:val="a"/>
    <w:link w:val="CLSChar0"/>
    <w:rsid w:val="002C2A2F"/>
    <w:pPr>
      <w:numPr>
        <w:numId w:val="4"/>
      </w:numPr>
      <w:ind w:rightChars="100" w:right="100"/>
    </w:pPr>
  </w:style>
  <w:style w:type="character" w:customStyle="1" w:styleId="CLSChar0">
    <w:name w:val="CLS项目 Char"/>
    <w:basedOn w:val="a0"/>
    <w:link w:val="CLS"/>
    <w:rsid w:val="002C2A2F"/>
    <w:rPr>
      <w:rFonts w:ascii="Arial" w:hAnsi="Arial"/>
      <w:kern w:val="21"/>
      <w:sz w:val="21"/>
      <w:szCs w:val="21"/>
    </w:rPr>
  </w:style>
  <w:style w:type="paragraph" w:customStyle="1" w:styleId="CLS-H5">
    <w:name w:val="CLS-H5"/>
    <w:basedOn w:val="5"/>
    <w:link w:val="CLS-H5Char"/>
    <w:qFormat/>
    <w:rsid w:val="00622EEF"/>
    <w:pPr>
      <w:adjustRightInd w:val="0"/>
      <w:snapToGrid w:val="0"/>
      <w:spacing w:before="0" w:afterLines="50" w:line="240" w:lineRule="auto"/>
    </w:pPr>
  </w:style>
  <w:style w:type="character" w:customStyle="1" w:styleId="4Char">
    <w:name w:val="标题 4 Char"/>
    <w:aliases w:val="CLS-H4 Char"/>
    <w:basedOn w:val="3Char"/>
    <w:link w:val="4"/>
    <w:rsid w:val="00622EEF"/>
    <w:rPr>
      <w:rFonts w:ascii="Arial" w:hAnsi="Arial"/>
      <w:b/>
      <w:bCs/>
      <w:kern w:val="21"/>
      <w:sz w:val="21"/>
      <w:szCs w:val="21"/>
    </w:rPr>
  </w:style>
  <w:style w:type="character" w:customStyle="1" w:styleId="5Char">
    <w:name w:val="标题 5 Char"/>
    <w:aliases w:val="H5 Char,PIM 5 Char,dash Char,ds Char,dd Char,h5 Char,First Bullet Char,L5 Char,5 Char,H51 Char,First Bullet1 Char,L51 Char,51 Char,dash1 Char,ds1 Char,dd1 Char,H52 Char,First Bullet2 Char,L52 Char,52 Char,dash2 Char,ds2 Char,dd2 Char,H53 Char"/>
    <w:basedOn w:val="4Char"/>
    <w:link w:val="5"/>
    <w:rsid w:val="00622EEF"/>
    <w:rPr>
      <w:rFonts w:ascii="Arial" w:hAnsi="Arial"/>
      <w:b/>
      <w:bCs/>
      <w:kern w:val="21"/>
      <w:sz w:val="21"/>
      <w:szCs w:val="21"/>
    </w:rPr>
  </w:style>
  <w:style w:type="character" w:customStyle="1" w:styleId="CLS-H5Char">
    <w:name w:val="CLS-H5 Char"/>
    <w:basedOn w:val="5Char"/>
    <w:link w:val="CLS-H5"/>
    <w:rsid w:val="00622EEF"/>
    <w:rPr>
      <w:rFonts w:ascii="Arial" w:hAnsi="Arial"/>
      <w:b/>
      <w:bCs/>
      <w:kern w:val="21"/>
      <w:sz w:val="21"/>
      <w:szCs w:val="21"/>
    </w:rPr>
  </w:style>
  <w:style w:type="character" w:styleId="ae">
    <w:name w:val="Placeholder Text"/>
    <w:basedOn w:val="a0"/>
    <w:uiPriority w:val="99"/>
    <w:semiHidden/>
    <w:rsid w:val="003C06F3"/>
    <w:rPr>
      <w:color w:val="808080"/>
    </w:rPr>
  </w:style>
  <w:style w:type="paragraph" w:styleId="af">
    <w:name w:val="List Paragraph"/>
    <w:aliases w:val="业务规则操作数据"/>
    <w:basedOn w:val="a"/>
    <w:link w:val="Char4"/>
    <w:uiPriority w:val="34"/>
    <w:qFormat/>
    <w:rsid w:val="006118D2"/>
    <w:pPr>
      <w:ind w:firstLineChars="200" w:firstLine="420"/>
    </w:pPr>
  </w:style>
  <w:style w:type="character" w:customStyle="1" w:styleId="Char0">
    <w:name w:val="页眉 Char"/>
    <w:basedOn w:val="a0"/>
    <w:link w:val="a6"/>
    <w:uiPriority w:val="99"/>
    <w:rsid w:val="008F136A"/>
    <w:rPr>
      <w:rFonts w:ascii="Arial" w:hAnsi="Arial"/>
      <w:kern w:val="21"/>
      <w:sz w:val="18"/>
      <w:szCs w:val="18"/>
    </w:rPr>
  </w:style>
  <w:style w:type="character" w:customStyle="1" w:styleId="style1">
    <w:name w:val="style1"/>
    <w:basedOn w:val="a0"/>
    <w:rsid w:val="008F136A"/>
  </w:style>
  <w:style w:type="character" w:customStyle="1" w:styleId="Char1">
    <w:name w:val="页脚 Char"/>
    <w:basedOn w:val="a0"/>
    <w:link w:val="a7"/>
    <w:uiPriority w:val="99"/>
    <w:rsid w:val="008F136A"/>
    <w:rPr>
      <w:rFonts w:ascii="Arial" w:hAnsi="Arial"/>
      <w:kern w:val="21"/>
      <w:sz w:val="18"/>
      <w:szCs w:val="18"/>
    </w:rPr>
  </w:style>
  <w:style w:type="paragraph" w:styleId="af0">
    <w:name w:val="No Spacing"/>
    <w:link w:val="Char5"/>
    <w:uiPriority w:val="1"/>
    <w:qFormat/>
    <w:rsid w:val="00F075B1"/>
    <w:pPr>
      <w:widowControl w:val="0"/>
      <w:spacing w:line="240" w:lineRule="auto"/>
      <w:ind w:firstLine="420"/>
    </w:pPr>
    <w:rPr>
      <w:rFonts w:ascii="Calibri" w:hAnsi="Calibri"/>
      <w:kern w:val="2"/>
      <w:sz w:val="21"/>
      <w:szCs w:val="22"/>
    </w:rPr>
  </w:style>
  <w:style w:type="character" w:customStyle="1" w:styleId="Char5">
    <w:name w:val="无间隔 Char"/>
    <w:basedOn w:val="a0"/>
    <w:link w:val="af0"/>
    <w:uiPriority w:val="1"/>
    <w:rsid w:val="00F075B1"/>
    <w:rPr>
      <w:rFonts w:ascii="Calibri" w:hAnsi="Calibri"/>
      <w:kern w:val="2"/>
      <w:sz w:val="21"/>
      <w:szCs w:val="22"/>
    </w:rPr>
  </w:style>
  <w:style w:type="character" w:styleId="af1">
    <w:name w:val="annotation reference"/>
    <w:basedOn w:val="a0"/>
    <w:rsid w:val="00C437AE"/>
    <w:rPr>
      <w:sz w:val="21"/>
      <w:szCs w:val="21"/>
    </w:rPr>
  </w:style>
  <w:style w:type="paragraph" w:styleId="af2">
    <w:name w:val="annotation subject"/>
    <w:basedOn w:val="a3"/>
    <w:next w:val="a3"/>
    <w:link w:val="Char6"/>
    <w:rsid w:val="00C437AE"/>
    <w:rPr>
      <w:b/>
      <w:bCs/>
    </w:rPr>
  </w:style>
  <w:style w:type="character" w:customStyle="1" w:styleId="Char">
    <w:name w:val="批注文字 Char"/>
    <w:basedOn w:val="a0"/>
    <w:link w:val="a3"/>
    <w:semiHidden/>
    <w:rsid w:val="00C437AE"/>
    <w:rPr>
      <w:rFonts w:ascii="Arial" w:hAnsi="Arial"/>
      <w:kern w:val="21"/>
      <w:sz w:val="21"/>
      <w:szCs w:val="21"/>
    </w:rPr>
  </w:style>
  <w:style w:type="character" w:customStyle="1" w:styleId="Char6">
    <w:name w:val="批注主题 Char"/>
    <w:basedOn w:val="Char"/>
    <w:link w:val="af2"/>
    <w:rsid w:val="00C437AE"/>
    <w:rPr>
      <w:rFonts w:ascii="Arial" w:hAnsi="Arial"/>
      <w:kern w:val="21"/>
      <w:sz w:val="21"/>
      <w:szCs w:val="21"/>
    </w:rPr>
  </w:style>
  <w:style w:type="paragraph" w:styleId="60">
    <w:name w:val="toc 6"/>
    <w:basedOn w:val="a"/>
    <w:next w:val="a"/>
    <w:autoRedefine/>
    <w:uiPriority w:val="39"/>
    <w:unhideWhenUsed/>
    <w:rsid w:val="00C4788F"/>
    <w:pPr>
      <w:adjustRightInd/>
      <w:spacing w:line="240" w:lineRule="auto"/>
      <w:ind w:leftChars="1000" w:left="2100"/>
    </w:pPr>
    <w:rPr>
      <w:rFonts w:asciiTheme="minorHAnsi" w:eastAsiaTheme="minorEastAsia" w:hAnsiTheme="minorHAnsi" w:cstheme="minorBidi"/>
      <w:kern w:val="2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C4788F"/>
    <w:pPr>
      <w:adjustRightInd/>
      <w:spacing w:line="240" w:lineRule="auto"/>
      <w:ind w:leftChars="1200" w:left="2520"/>
    </w:pPr>
    <w:rPr>
      <w:rFonts w:asciiTheme="minorHAnsi" w:eastAsiaTheme="minorEastAsia" w:hAnsiTheme="minorHAnsi" w:cstheme="minorBidi"/>
      <w:kern w:val="2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C4788F"/>
    <w:pPr>
      <w:adjustRightInd/>
      <w:spacing w:line="240" w:lineRule="auto"/>
      <w:ind w:leftChars="1400" w:left="2940"/>
    </w:pPr>
    <w:rPr>
      <w:rFonts w:asciiTheme="minorHAnsi" w:eastAsiaTheme="minorEastAsia" w:hAnsiTheme="minorHAnsi" w:cstheme="minorBidi"/>
      <w:kern w:val="2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C4788F"/>
    <w:pPr>
      <w:adjustRightInd/>
      <w:spacing w:line="240" w:lineRule="auto"/>
      <w:ind w:leftChars="1600" w:left="3360"/>
    </w:pPr>
    <w:rPr>
      <w:rFonts w:asciiTheme="minorHAnsi" w:eastAsiaTheme="minorEastAsia" w:hAnsiTheme="minorHAnsi" w:cstheme="minorBidi"/>
      <w:kern w:val="2"/>
      <w:szCs w:val="22"/>
    </w:rPr>
  </w:style>
  <w:style w:type="table" w:customStyle="1" w:styleId="41">
    <w:name w:val="网格表 41"/>
    <w:basedOn w:val="a1"/>
    <w:uiPriority w:val="49"/>
    <w:rsid w:val="007863C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3">
    <w:name w:val="FollowedHyperlink"/>
    <w:basedOn w:val="a0"/>
    <w:semiHidden/>
    <w:unhideWhenUsed/>
    <w:rsid w:val="004C10FF"/>
    <w:rPr>
      <w:color w:val="800080" w:themeColor="followedHyperlink"/>
      <w:u w:val="single"/>
    </w:rPr>
  </w:style>
  <w:style w:type="character" w:customStyle="1" w:styleId="Char4">
    <w:name w:val="列出段落 Char"/>
    <w:aliases w:val="业务规则操作数据 Char"/>
    <w:basedOn w:val="a0"/>
    <w:link w:val="af"/>
    <w:uiPriority w:val="34"/>
    <w:locked/>
    <w:rsid w:val="00092CAA"/>
    <w:rPr>
      <w:rFonts w:ascii="Arial" w:hAnsi="Arial"/>
      <w:kern w:val="21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1326;&#24425;&#38656;&#27714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0EA08-CA0C-4549-8B1A-CFF7D3D26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华彩需求.dotm</Template>
  <TotalTime>32414</TotalTime>
  <Pages>1</Pages>
  <Words>10693</Words>
  <Characters>60955</Characters>
  <Application>Microsoft Office Word</Application>
  <DocSecurity>0</DocSecurity>
  <Lines>507</Lines>
  <Paragraphs>143</Paragraphs>
  <ScaleCrop>false</ScaleCrop>
  <Company>华彩世纪科技发展(北京)有限公司</Company>
  <LinksUpToDate>false</LinksUpToDate>
  <CharactersWithSpaces>71505</CharactersWithSpaces>
  <SharedDoc>false</SharedDoc>
  <HLinks>
    <vt:vector size="30" baseType="variant"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_Toc351638408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_Toc351638407</vt:lpwstr>
      </vt:variant>
      <vt:variant>
        <vt:i4>1835061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_Toc351638406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_Toc351638405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_Toc351638404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夏富春</dc:creator>
  <cp:keywords>夏富春</cp:keywords>
  <dc:description/>
  <cp:lastModifiedBy>陈震</cp:lastModifiedBy>
  <cp:revision>256</cp:revision>
  <cp:lastPrinted>2014-07-26T12:23:00Z</cp:lastPrinted>
  <dcterms:created xsi:type="dcterms:W3CDTF">2015-09-23T12:45:00Z</dcterms:created>
  <dcterms:modified xsi:type="dcterms:W3CDTF">2015-12-15T10:42:00Z</dcterms:modified>
</cp:coreProperties>
</file>